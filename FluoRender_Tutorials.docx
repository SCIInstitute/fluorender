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8415555"/>
        <w:docPartObj>
          <w:docPartGallery w:val="Cover Pages"/>
          <w:docPartUnique/>
        </w:docPartObj>
      </w:sdtPr>
      <w:sdtEndPr/>
      <w:sdtContent>
        <w:p w14:paraId="5F5FAE8E" w14:textId="26E91194" w:rsidR="003010F7" w:rsidRDefault="00EF7534">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66E5BF5B">
                    <wp:extent cx="2674350" cy="1011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6"/>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1"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460F21"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460F21" w:rsidRPr="00355BB5" w:rsidRDefault="00460F21"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460F21" w:rsidRDefault="00460F21">
                                      <w:pPr>
                                        <w:pStyle w:val="ContactInfo"/>
                                      </w:pPr>
                                    </w:p>
                                  </w:tc>
                                  <w:tc>
                                    <w:tcPr>
                                      <w:tcW w:w="1501" w:type="pct"/>
                                    </w:tcPr>
                                    <w:p w14:paraId="30C101F6" w14:textId="77777777" w:rsidR="00460F21" w:rsidRDefault="00460F21">
                                      <w:pPr>
                                        <w:pStyle w:val="ContactInfo"/>
                                        <w:jc w:val="center"/>
                                      </w:pPr>
                                    </w:p>
                                  </w:tc>
                                  <w:tc>
                                    <w:tcPr>
                                      <w:tcW w:w="252" w:type="pct"/>
                                    </w:tcPr>
                                    <w:p w14:paraId="777509A3" w14:textId="77777777" w:rsidR="00460F21" w:rsidRDefault="00460F21">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460F21" w:rsidRPr="00355BB5" w:rsidRDefault="00460F21">
                                          <w:pPr>
                                            <w:pStyle w:val="ContactInfo"/>
                                            <w:jc w:val="right"/>
                                            <w:rPr>
                                              <w:rFonts w:ascii="Arial Narrow" w:hAnsi="Arial Narrow"/>
                                            </w:rPr>
                                          </w:pPr>
                                          <w:r w:rsidRPr="00355BB5">
                                            <w:rPr>
                                              <w:rFonts w:ascii="Arial Narrow" w:hAnsi="Arial Narrow"/>
                                            </w:rPr>
                                            <w:t>fluorender@sci.utah.edu</w:t>
                                          </w:r>
                                        </w:p>
                                      </w:sdtContent>
                                    </w:sdt>
                                    <w:p w14:paraId="706F38FA" w14:textId="77777777" w:rsidR="00460F21" w:rsidRDefault="00EF7534"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460F21" w:rsidRPr="00355BB5">
                                            <w:rPr>
                                              <w:rFonts w:ascii="Arial Narrow" w:hAnsi="Arial Narrow"/>
                                            </w:rPr>
                                            <w:t>www.fluorender.com</w:t>
                                          </w:r>
                                        </w:sdtContent>
                                      </w:sdt>
                                    </w:p>
                                  </w:tc>
                                </w:tr>
                              </w:tbl>
                              <w:p w14:paraId="22DAEBD5" w14:textId="77777777" w:rsidR="00460F21" w:rsidRDefault="00460F21">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460F21"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460F21" w:rsidRPr="00355BB5" w:rsidRDefault="00460F21"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460F21" w:rsidRDefault="00460F21">
                                <w:pPr>
                                  <w:pStyle w:val="ContactInfo"/>
                                </w:pPr>
                              </w:p>
                            </w:tc>
                            <w:tc>
                              <w:tcPr>
                                <w:tcW w:w="1501" w:type="pct"/>
                              </w:tcPr>
                              <w:p w14:paraId="30C101F6" w14:textId="77777777" w:rsidR="00460F21" w:rsidRDefault="00460F21">
                                <w:pPr>
                                  <w:pStyle w:val="ContactInfo"/>
                                  <w:jc w:val="center"/>
                                </w:pPr>
                              </w:p>
                            </w:tc>
                            <w:tc>
                              <w:tcPr>
                                <w:tcW w:w="252" w:type="pct"/>
                              </w:tcPr>
                              <w:p w14:paraId="777509A3" w14:textId="77777777" w:rsidR="00460F21" w:rsidRDefault="00460F21">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460F21" w:rsidRPr="00355BB5" w:rsidRDefault="00460F21">
                                    <w:pPr>
                                      <w:pStyle w:val="ContactInfo"/>
                                      <w:jc w:val="right"/>
                                      <w:rPr>
                                        <w:rFonts w:ascii="Arial Narrow" w:hAnsi="Arial Narrow"/>
                                      </w:rPr>
                                    </w:pPr>
                                    <w:r w:rsidRPr="00355BB5">
                                      <w:rPr>
                                        <w:rFonts w:ascii="Arial Narrow" w:hAnsi="Arial Narrow"/>
                                      </w:rPr>
                                      <w:t>fluorender@sci.utah.edu</w:t>
                                    </w:r>
                                  </w:p>
                                </w:sdtContent>
                              </w:sdt>
                              <w:p w14:paraId="706F38FA" w14:textId="77777777" w:rsidR="00460F21" w:rsidRDefault="00EF7534"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460F21" w:rsidRPr="00355BB5">
                                      <w:rPr>
                                        <w:rFonts w:ascii="Arial Narrow" w:hAnsi="Arial Narrow"/>
                                      </w:rPr>
                                      <w:t>www.fluorender.com</w:t>
                                    </w:r>
                                  </w:sdtContent>
                                </w:sdt>
                              </w:p>
                            </w:tc>
                          </w:tr>
                        </w:tbl>
                        <w:p w14:paraId="22DAEBD5" w14:textId="77777777" w:rsidR="00460F21" w:rsidRDefault="00460F21">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416CC4A1">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460F21" w:rsidRPr="006B5A72" w:rsidRDefault="00EF7534">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460F21" w:rsidRPr="006B5A72">
                                      <w:rPr>
                                        <w:color w:val="000000" w:themeColor="text1"/>
                                      </w:rPr>
                                      <w:t xml:space="preserve">FluoRender </w:t>
                                    </w:r>
                                    <w:r w:rsidR="00460F21">
                                      <w:rPr>
                                        <w:color w:val="000000" w:themeColor="text1"/>
                                      </w:rPr>
                                      <w:t>Tutorials</w:t>
                                    </w:r>
                                  </w:sdtContent>
                                </w:sdt>
                              </w:p>
                              <w:p w14:paraId="3E519F65" w14:textId="4B5BC867" w:rsidR="00460F21" w:rsidRPr="006B5A72" w:rsidRDefault="00EF7534"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460F21">
                                      <w:t xml:space="preserve">     </w:t>
                                    </w:r>
                                  </w:sdtContent>
                                </w:sdt>
                                <w:r w:rsidR="00460F21">
                                  <w:t>Version 2.15/January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142C4913" w:rsidR="00460F21" w:rsidRPr="006B5A72" w:rsidRDefault="00460F21">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 xml:space="preserve">FluoRender </w:t>
                              </w:r>
                              <w:r>
                                <w:rPr>
                                  <w:color w:val="000000" w:themeColor="text1"/>
                                </w:rPr>
                                <w:t>Tutorials</w:t>
                              </w:r>
                            </w:sdtContent>
                          </w:sdt>
                        </w:p>
                        <w:p w14:paraId="3E519F65" w14:textId="4B5BC867" w:rsidR="00460F21" w:rsidRPr="006B5A72" w:rsidRDefault="00460F21"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2.15/January 2015</w:t>
                          </w:r>
                        </w:p>
                      </w:txbxContent>
                    </v:textbox>
                    <w10:wrap type="topAndBottom" anchorx="margin" anchory="margin"/>
                  </v:shape>
                </w:pict>
              </mc:Fallback>
            </mc:AlternateContent>
          </w:r>
          <w:r w:rsidR="006B5A72">
            <w:br w:type="page"/>
          </w:r>
        </w:p>
        <w:p w14:paraId="499BA051" w14:textId="77777777" w:rsidR="00355BB5" w:rsidRDefault="00355BB5">
          <w:r>
            <w:lastRenderedPageBreak/>
            <w:br w:type="page"/>
          </w:r>
        </w:p>
        <w:p w14:paraId="74B87611" w14:textId="5EC1BDCF" w:rsidR="003010F7" w:rsidRDefault="00EF7534"/>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521436DD" w14:textId="77777777" w:rsidR="00113A10"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08323397" w:history="1">
            <w:r w:rsidR="00113A10" w:rsidRPr="00483259">
              <w:rPr>
                <w:rStyle w:val="Hyperlink"/>
                <w:noProof/>
              </w:rPr>
              <w:t>List of Figures</w:t>
            </w:r>
            <w:r w:rsidR="00113A10">
              <w:rPr>
                <w:noProof/>
                <w:webHidden/>
              </w:rPr>
              <w:tab/>
            </w:r>
            <w:r w:rsidR="00113A10">
              <w:rPr>
                <w:noProof/>
                <w:webHidden/>
              </w:rPr>
              <w:fldChar w:fldCharType="begin"/>
            </w:r>
            <w:r w:rsidR="00113A10">
              <w:rPr>
                <w:noProof/>
                <w:webHidden/>
              </w:rPr>
              <w:instrText xml:space="preserve"> PAGEREF _Toc408323397 \h </w:instrText>
            </w:r>
            <w:r w:rsidR="00113A10">
              <w:rPr>
                <w:noProof/>
                <w:webHidden/>
              </w:rPr>
            </w:r>
            <w:r w:rsidR="00113A10">
              <w:rPr>
                <w:noProof/>
                <w:webHidden/>
              </w:rPr>
              <w:fldChar w:fldCharType="separate"/>
            </w:r>
            <w:r w:rsidR="004119D6">
              <w:rPr>
                <w:noProof/>
                <w:webHidden/>
              </w:rPr>
              <w:t>3</w:t>
            </w:r>
            <w:r w:rsidR="00113A10">
              <w:rPr>
                <w:noProof/>
                <w:webHidden/>
              </w:rPr>
              <w:fldChar w:fldCharType="end"/>
            </w:r>
          </w:hyperlink>
        </w:p>
        <w:p w14:paraId="6C899765" w14:textId="77777777" w:rsidR="00113A10" w:rsidRDefault="00EF7534">
          <w:pPr>
            <w:pStyle w:val="TOC1"/>
            <w:tabs>
              <w:tab w:val="left" w:pos="1320"/>
            </w:tabs>
            <w:rPr>
              <w:rFonts w:asciiTheme="minorHAnsi" w:hAnsiTheme="minorHAnsi"/>
              <w:b w:val="0"/>
              <w:bCs w:val="0"/>
              <w:noProof/>
              <w:color w:val="auto"/>
              <w:sz w:val="22"/>
              <w:szCs w:val="22"/>
              <w:lang w:eastAsia="en-US"/>
            </w:rPr>
          </w:pPr>
          <w:hyperlink w:anchor="_Toc408323398" w:history="1">
            <w:r w:rsidR="00113A10" w:rsidRPr="00483259">
              <w:rPr>
                <w:rStyle w:val="Hyperlink"/>
                <w:noProof/>
              </w:rPr>
              <w:t>Tutorial 1</w:t>
            </w:r>
            <w:r w:rsidR="00113A10">
              <w:rPr>
                <w:rFonts w:asciiTheme="minorHAnsi" w:hAnsiTheme="minorHAnsi"/>
                <w:b w:val="0"/>
                <w:bCs w:val="0"/>
                <w:noProof/>
                <w:color w:val="auto"/>
                <w:sz w:val="22"/>
                <w:szCs w:val="22"/>
                <w:lang w:eastAsia="en-US"/>
              </w:rPr>
              <w:tab/>
            </w:r>
            <w:r w:rsidR="00113A10" w:rsidRPr="00483259">
              <w:rPr>
                <w:rStyle w:val="Hyperlink"/>
                <w:noProof/>
              </w:rPr>
              <w:t>Downloading and Installing FluoRender</w:t>
            </w:r>
            <w:r w:rsidR="00113A10">
              <w:rPr>
                <w:noProof/>
                <w:webHidden/>
              </w:rPr>
              <w:tab/>
            </w:r>
            <w:r w:rsidR="00113A10">
              <w:rPr>
                <w:noProof/>
                <w:webHidden/>
              </w:rPr>
              <w:fldChar w:fldCharType="begin"/>
            </w:r>
            <w:r w:rsidR="00113A10">
              <w:rPr>
                <w:noProof/>
                <w:webHidden/>
              </w:rPr>
              <w:instrText xml:space="preserve"> PAGEREF _Toc408323398 \h </w:instrText>
            </w:r>
            <w:r w:rsidR="00113A10">
              <w:rPr>
                <w:noProof/>
                <w:webHidden/>
              </w:rPr>
            </w:r>
            <w:r w:rsidR="00113A10">
              <w:rPr>
                <w:noProof/>
                <w:webHidden/>
              </w:rPr>
              <w:fldChar w:fldCharType="separate"/>
            </w:r>
            <w:r w:rsidR="004119D6">
              <w:rPr>
                <w:noProof/>
                <w:webHidden/>
              </w:rPr>
              <w:t>4</w:t>
            </w:r>
            <w:r w:rsidR="00113A10">
              <w:rPr>
                <w:noProof/>
                <w:webHidden/>
              </w:rPr>
              <w:fldChar w:fldCharType="end"/>
            </w:r>
          </w:hyperlink>
        </w:p>
        <w:p w14:paraId="7581F918" w14:textId="77777777" w:rsidR="00113A10" w:rsidRDefault="00EF7534">
          <w:pPr>
            <w:pStyle w:val="TOC1"/>
            <w:tabs>
              <w:tab w:val="left" w:pos="1320"/>
            </w:tabs>
            <w:rPr>
              <w:rFonts w:asciiTheme="minorHAnsi" w:hAnsiTheme="minorHAnsi"/>
              <w:b w:val="0"/>
              <w:bCs w:val="0"/>
              <w:noProof/>
              <w:color w:val="auto"/>
              <w:sz w:val="22"/>
              <w:szCs w:val="22"/>
              <w:lang w:eastAsia="en-US"/>
            </w:rPr>
          </w:pPr>
          <w:hyperlink w:anchor="_Toc408323399" w:history="1">
            <w:r w:rsidR="00113A10" w:rsidRPr="00483259">
              <w:rPr>
                <w:rStyle w:val="Hyperlink"/>
                <w:noProof/>
              </w:rPr>
              <w:t>Tutorial 2</w:t>
            </w:r>
            <w:r w:rsidR="00113A10">
              <w:rPr>
                <w:rFonts w:asciiTheme="minorHAnsi" w:hAnsiTheme="minorHAnsi"/>
                <w:b w:val="0"/>
                <w:bCs w:val="0"/>
                <w:noProof/>
                <w:color w:val="auto"/>
                <w:sz w:val="22"/>
                <w:szCs w:val="22"/>
                <w:lang w:eastAsia="en-US"/>
              </w:rPr>
              <w:tab/>
            </w:r>
            <w:r w:rsidR="00113A10" w:rsidRPr="00483259">
              <w:rPr>
                <w:rStyle w:val="Hyperlink"/>
                <w:noProof/>
              </w:rPr>
              <w:t>Visualizing Multi-channel Data</w:t>
            </w:r>
            <w:r w:rsidR="00113A10">
              <w:rPr>
                <w:noProof/>
                <w:webHidden/>
              </w:rPr>
              <w:tab/>
            </w:r>
            <w:r w:rsidR="00113A10">
              <w:rPr>
                <w:noProof/>
                <w:webHidden/>
              </w:rPr>
              <w:fldChar w:fldCharType="begin"/>
            </w:r>
            <w:r w:rsidR="00113A10">
              <w:rPr>
                <w:noProof/>
                <w:webHidden/>
              </w:rPr>
              <w:instrText xml:space="preserve"> PAGEREF _Toc408323399 \h </w:instrText>
            </w:r>
            <w:r w:rsidR="00113A10">
              <w:rPr>
                <w:noProof/>
                <w:webHidden/>
              </w:rPr>
            </w:r>
            <w:r w:rsidR="00113A10">
              <w:rPr>
                <w:noProof/>
                <w:webHidden/>
              </w:rPr>
              <w:fldChar w:fldCharType="separate"/>
            </w:r>
            <w:r w:rsidR="004119D6">
              <w:rPr>
                <w:noProof/>
                <w:webHidden/>
              </w:rPr>
              <w:t>6</w:t>
            </w:r>
            <w:r w:rsidR="00113A10">
              <w:rPr>
                <w:noProof/>
                <w:webHidden/>
              </w:rPr>
              <w:fldChar w:fldCharType="end"/>
            </w:r>
          </w:hyperlink>
        </w:p>
        <w:p w14:paraId="163E1438" w14:textId="77777777" w:rsidR="00113A10" w:rsidRDefault="00EF7534">
          <w:pPr>
            <w:pStyle w:val="TOC1"/>
            <w:tabs>
              <w:tab w:val="left" w:pos="1320"/>
            </w:tabs>
            <w:rPr>
              <w:rFonts w:asciiTheme="minorHAnsi" w:hAnsiTheme="minorHAnsi"/>
              <w:b w:val="0"/>
              <w:bCs w:val="0"/>
              <w:noProof/>
              <w:color w:val="auto"/>
              <w:sz w:val="22"/>
              <w:szCs w:val="22"/>
              <w:lang w:eastAsia="en-US"/>
            </w:rPr>
          </w:pPr>
          <w:hyperlink w:anchor="_Toc408323400" w:history="1">
            <w:r w:rsidR="00113A10" w:rsidRPr="00483259">
              <w:rPr>
                <w:rStyle w:val="Hyperlink"/>
                <w:noProof/>
              </w:rPr>
              <w:t>Tutorial 3</w:t>
            </w:r>
            <w:r w:rsidR="00113A10">
              <w:rPr>
                <w:rFonts w:asciiTheme="minorHAnsi" w:hAnsiTheme="minorHAnsi"/>
                <w:b w:val="0"/>
                <w:bCs w:val="0"/>
                <w:noProof/>
                <w:color w:val="auto"/>
                <w:sz w:val="22"/>
                <w:szCs w:val="22"/>
                <w:lang w:eastAsia="en-US"/>
              </w:rPr>
              <w:tab/>
            </w:r>
            <w:r w:rsidR="00113A10" w:rsidRPr="00483259">
              <w:rPr>
                <w:rStyle w:val="Hyperlink"/>
                <w:noProof/>
              </w:rPr>
              <w:t>Loading Different Volume Formats</w:t>
            </w:r>
            <w:r w:rsidR="00113A10">
              <w:rPr>
                <w:noProof/>
                <w:webHidden/>
              </w:rPr>
              <w:tab/>
            </w:r>
            <w:r w:rsidR="00113A10">
              <w:rPr>
                <w:noProof/>
                <w:webHidden/>
              </w:rPr>
              <w:fldChar w:fldCharType="begin"/>
            </w:r>
            <w:r w:rsidR="00113A10">
              <w:rPr>
                <w:noProof/>
                <w:webHidden/>
              </w:rPr>
              <w:instrText xml:space="preserve"> PAGEREF _Toc408323400 \h </w:instrText>
            </w:r>
            <w:r w:rsidR="00113A10">
              <w:rPr>
                <w:noProof/>
                <w:webHidden/>
              </w:rPr>
            </w:r>
            <w:r w:rsidR="00113A10">
              <w:rPr>
                <w:noProof/>
                <w:webHidden/>
              </w:rPr>
              <w:fldChar w:fldCharType="separate"/>
            </w:r>
            <w:r w:rsidR="004119D6">
              <w:rPr>
                <w:noProof/>
                <w:webHidden/>
              </w:rPr>
              <w:t>12</w:t>
            </w:r>
            <w:r w:rsidR="00113A10">
              <w:rPr>
                <w:noProof/>
                <w:webHidden/>
              </w:rPr>
              <w:fldChar w:fldCharType="end"/>
            </w:r>
          </w:hyperlink>
        </w:p>
        <w:p w14:paraId="669A5D9E" w14:textId="77777777" w:rsidR="00113A10" w:rsidRDefault="00EF7534">
          <w:pPr>
            <w:pStyle w:val="TOC1"/>
            <w:tabs>
              <w:tab w:val="left" w:pos="1320"/>
            </w:tabs>
            <w:rPr>
              <w:rFonts w:asciiTheme="minorHAnsi" w:hAnsiTheme="minorHAnsi"/>
              <w:b w:val="0"/>
              <w:bCs w:val="0"/>
              <w:noProof/>
              <w:color w:val="auto"/>
              <w:sz w:val="22"/>
              <w:szCs w:val="22"/>
              <w:lang w:eastAsia="en-US"/>
            </w:rPr>
          </w:pPr>
          <w:hyperlink w:anchor="_Toc408323401" w:history="1">
            <w:r w:rsidR="00113A10" w:rsidRPr="00483259">
              <w:rPr>
                <w:rStyle w:val="Hyperlink"/>
                <w:noProof/>
              </w:rPr>
              <w:t>Tutorial 4</w:t>
            </w:r>
            <w:r w:rsidR="00113A10">
              <w:rPr>
                <w:rFonts w:asciiTheme="minorHAnsi" w:hAnsiTheme="minorHAnsi"/>
                <w:b w:val="0"/>
                <w:bCs w:val="0"/>
                <w:noProof/>
                <w:color w:val="auto"/>
                <w:sz w:val="22"/>
                <w:szCs w:val="22"/>
                <w:lang w:eastAsia="en-US"/>
              </w:rPr>
              <w:tab/>
            </w:r>
            <w:r w:rsidR="00113A10" w:rsidRPr="00483259">
              <w:rPr>
                <w:rStyle w:val="Hyperlink"/>
                <w:noProof/>
              </w:rPr>
              <w:t>Visualizing a Time Sequence</w:t>
            </w:r>
            <w:r w:rsidR="00113A10">
              <w:rPr>
                <w:noProof/>
                <w:webHidden/>
              </w:rPr>
              <w:tab/>
            </w:r>
            <w:r w:rsidR="00113A10">
              <w:rPr>
                <w:noProof/>
                <w:webHidden/>
              </w:rPr>
              <w:fldChar w:fldCharType="begin"/>
            </w:r>
            <w:r w:rsidR="00113A10">
              <w:rPr>
                <w:noProof/>
                <w:webHidden/>
              </w:rPr>
              <w:instrText xml:space="preserve"> PAGEREF _Toc408323401 \h </w:instrText>
            </w:r>
            <w:r w:rsidR="00113A10">
              <w:rPr>
                <w:noProof/>
                <w:webHidden/>
              </w:rPr>
            </w:r>
            <w:r w:rsidR="00113A10">
              <w:rPr>
                <w:noProof/>
                <w:webHidden/>
              </w:rPr>
              <w:fldChar w:fldCharType="separate"/>
            </w:r>
            <w:r w:rsidR="004119D6">
              <w:rPr>
                <w:noProof/>
                <w:webHidden/>
              </w:rPr>
              <w:t>17</w:t>
            </w:r>
            <w:r w:rsidR="00113A10">
              <w:rPr>
                <w:noProof/>
                <w:webHidden/>
              </w:rPr>
              <w:fldChar w:fldCharType="end"/>
            </w:r>
          </w:hyperlink>
        </w:p>
        <w:p w14:paraId="4B0655DB" w14:textId="77777777" w:rsidR="00113A10" w:rsidRDefault="00EF7534">
          <w:pPr>
            <w:pStyle w:val="TOC1"/>
            <w:tabs>
              <w:tab w:val="left" w:pos="1320"/>
            </w:tabs>
            <w:rPr>
              <w:rFonts w:asciiTheme="minorHAnsi" w:hAnsiTheme="minorHAnsi"/>
              <w:b w:val="0"/>
              <w:bCs w:val="0"/>
              <w:noProof/>
              <w:color w:val="auto"/>
              <w:sz w:val="22"/>
              <w:szCs w:val="22"/>
              <w:lang w:eastAsia="en-US"/>
            </w:rPr>
          </w:pPr>
          <w:hyperlink w:anchor="_Toc408323402" w:history="1">
            <w:r w:rsidR="00113A10" w:rsidRPr="00483259">
              <w:rPr>
                <w:rStyle w:val="Hyperlink"/>
                <w:noProof/>
              </w:rPr>
              <w:t>Tutorial 5</w:t>
            </w:r>
            <w:r w:rsidR="00113A10">
              <w:rPr>
                <w:rFonts w:asciiTheme="minorHAnsi" w:hAnsiTheme="minorHAnsi"/>
                <w:b w:val="0"/>
                <w:bCs w:val="0"/>
                <w:noProof/>
                <w:color w:val="auto"/>
                <w:sz w:val="22"/>
                <w:szCs w:val="22"/>
                <w:lang w:eastAsia="en-US"/>
              </w:rPr>
              <w:tab/>
            </w:r>
            <w:r w:rsidR="00113A10" w:rsidRPr="00483259">
              <w:rPr>
                <w:rStyle w:val="Hyperlink"/>
                <w:noProof/>
              </w:rPr>
              <w:t>Visualizing Mesh Objects</w:t>
            </w:r>
            <w:r w:rsidR="00113A10">
              <w:rPr>
                <w:noProof/>
                <w:webHidden/>
              </w:rPr>
              <w:tab/>
            </w:r>
            <w:r w:rsidR="00113A10">
              <w:rPr>
                <w:noProof/>
                <w:webHidden/>
              </w:rPr>
              <w:fldChar w:fldCharType="begin"/>
            </w:r>
            <w:r w:rsidR="00113A10">
              <w:rPr>
                <w:noProof/>
                <w:webHidden/>
              </w:rPr>
              <w:instrText xml:space="preserve"> PAGEREF _Toc408323402 \h </w:instrText>
            </w:r>
            <w:r w:rsidR="00113A10">
              <w:rPr>
                <w:noProof/>
                <w:webHidden/>
              </w:rPr>
            </w:r>
            <w:r w:rsidR="00113A10">
              <w:rPr>
                <w:noProof/>
                <w:webHidden/>
              </w:rPr>
              <w:fldChar w:fldCharType="separate"/>
            </w:r>
            <w:r w:rsidR="004119D6">
              <w:rPr>
                <w:noProof/>
                <w:webHidden/>
              </w:rPr>
              <w:t>21</w:t>
            </w:r>
            <w:r w:rsidR="00113A10">
              <w:rPr>
                <w:noProof/>
                <w:webHidden/>
              </w:rPr>
              <w:fldChar w:fldCharType="end"/>
            </w:r>
          </w:hyperlink>
        </w:p>
        <w:p w14:paraId="4D189C22" w14:textId="77777777" w:rsidR="00113A10" w:rsidRDefault="00EF7534">
          <w:pPr>
            <w:pStyle w:val="TOC1"/>
            <w:tabs>
              <w:tab w:val="left" w:pos="1320"/>
            </w:tabs>
            <w:rPr>
              <w:rFonts w:asciiTheme="minorHAnsi" w:hAnsiTheme="minorHAnsi"/>
              <w:b w:val="0"/>
              <w:bCs w:val="0"/>
              <w:noProof/>
              <w:color w:val="auto"/>
              <w:sz w:val="22"/>
              <w:szCs w:val="22"/>
              <w:lang w:eastAsia="en-US"/>
            </w:rPr>
          </w:pPr>
          <w:hyperlink w:anchor="_Toc408323403" w:history="1">
            <w:r w:rsidR="00113A10" w:rsidRPr="00483259">
              <w:rPr>
                <w:rStyle w:val="Hyperlink"/>
                <w:noProof/>
              </w:rPr>
              <w:t>Tutorial 6</w:t>
            </w:r>
            <w:r w:rsidR="00113A10">
              <w:rPr>
                <w:rFonts w:asciiTheme="minorHAnsi" w:hAnsiTheme="minorHAnsi"/>
                <w:b w:val="0"/>
                <w:bCs w:val="0"/>
                <w:noProof/>
                <w:color w:val="auto"/>
                <w:sz w:val="22"/>
                <w:szCs w:val="22"/>
                <w:lang w:eastAsia="en-US"/>
              </w:rPr>
              <w:tab/>
            </w:r>
            <w:r w:rsidR="00113A10" w:rsidRPr="00483259">
              <w:rPr>
                <w:rStyle w:val="Hyperlink"/>
                <w:noProof/>
              </w:rPr>
              <w:t>Measuring Position, Length, and Volume</w:t>
            </w:r>
            <w:r w:rsidR="00113A10">
              <w:rPr>
                <w:noProof/>
                <w:webHidden/>
              </w:rPr>
              <w:tab/>
            </w:r>
            <w:r w:rsidR="00113A10">
              <w:rPr>
                <w:noProof/>
                <w:webHidden/>
              </w:rPr>
              <w:fldChar w:fldCharType="begin"/>
            </w:r>
            <w:r w:rsidR="00113A10">
              <w:rPr>
                <w:noProof/>
                <w:webHidden/>
              </w:rPr>
              <w:instrText xml:space="preserve"> PAGEREF _Toc408323403 \h </w:instrText>
            </w:r>
            <w:r w:rsidR="00113A10">
              <w:rPr>
                <w:noProof/>
                <w:webHidden/>
              </w:rPr>
            </w:r>
            <w:r w:rsidR="00113A10">
              <w:rPr>
                <w:noProof/>
                <w:webHidden/>
              </w:rPr>
              <w:fldChar w:fldCharType="separate"/>
            </w:r>
            <w:r w:rsidR="004119D6">
              <w:rPr>
                <w:noProof/>
                <w:webHidden/>
              </w:rPr>
              <w:t>23</w:t>
            </w:r>
            <w:r w:rsidR="00113A10">
              <w:rPr>
                <w:noProof/>
                <w:webHidden/>
              </w:rPr>
              <w:fldChar w:fldCharType="end"/>
            </w:r>
          </w:hyperlink>
        </w:p>
        <w:p w14:paraId="442A9B91" w14:textId="77777777" w:rsidR="00113A10" w:rsidRDefault="00EF7534">
          <w:pPr>
            <w:pStyle w:val="TOC1"/>
            <w:tabs>
              <w:tab w:val="left" w:pos="1320"/>
            </w:tabs>
            <w:rPr>
              <w:rFonts w:asciiTheme="minorHAnsi" w:hAnsiTheme="minorHAnsi"/>
              <w:b w:val="0"/>
              <w:bCs w:val="0"/>
              <w:noProof/>
              <w:color w:val="auto"/>
              <w:sz w:val="22"/>
              <w:szCs w:val="22"/>
              <w:lang w:eastAsia="en-US"/>
            </w:rPr>
          </w:pPr>
          <w:hyperlink w:anchor="_Toc408323404" w:history="1">
            <w:r w:rsidR="00113A10" w:rsidRPr="00483259">
              <w:rPr>
                <w:rStyle w:val="Hyperlink"/>
                <w:noProof/>
              </w:rPr>
              <w:t>Tutorial 7</w:t>
            </w:r>
            <w:r w:rsidR="00113A10">
              <w:rPr>
                <w:rFonts w:asciiTheme="minorHAnsi" w:hAnsiTheme="minorHAnsi"/>
                <w:b w:val="0"/>
                <w:bCs w:val="0"/>
                <w:noProof/>
                <w:color w:val="auto"/>
                <w:sz w:val="22"/>
                <w:szCs w:val="22"/>
                <w:lang w:eastAsia="en-US"/>
              </w:rPr>
              <w:tab/>
            </w:r>
            <w:r w:rsidR="00113A10" w:rsidRPr="00483259">
              <w:rPr>
                <w:rStyle w:val="Hyperlink"/>
                <w:noProof/>
              </w:rPr>
              <w:t>Channel Segmentation with Paint Brush</w:t>
            </w:r>
            <w:r w:rsidR="00113A10">
              <w:rPr>
                <w:noProof/>
                <w:webHidden/>
              </w:rPr>
              <w:tab/>
            </w:r>
            <w:r w:rsidR="00113A10">
              <w:rPr>
                <w:noProof/>
                <w:webHidden/>
              </w:rPr>
              <w:fldChar w:fldCharType="begin"/>
            </w:r>
            <w:r w:rsidR="00113A10">
              <w:rPr>
                <w:noProof/>
                <w:webHidden/>
              </w:rPr>
              <w:instrText xml:space="preserve"> PAGEREF _Toc408323404 \h </w:instrText>
            </w:r>
            <w:r w:rsidR="00113A10">
              <w:rPr>
                <w:noProof/>
                <w:webHidden/>
              </w:rPr>
            </w:r>
            <w:r w:rsidR="00113A10">
              <w:rPr>
                <w:noProof/>
                <w:webHidden/>
              </w:rPr>
              <w:fldChar w:fldCharType="separate"/>
            </w:r>
            <w:r w:rsidR="004119D6">
              <w:rPr>
                <w:noProof/>
                <w:webHidden/>
              </w:rPr>
              <w:t>27</w:t>
            </w:r>
            <w:r w:rsidR="00113A10">
              <w:rPr>
                <w:noProof/>
                <w:webHidden/>
              </w:rPr>
              <w:fldChar w:fldCharType="end"/>
            </w:r>
          </w:hyperlink>
        </w:p>
        <w:p w14:paraId="319EF400" w14:textId="77777777" w:rsidR="00113A10" w:rsidRDefault="00EF7534">
          <w:pPr>
            <w:pStyle w:val="TOC1"/>
            <w:tabs>
              <w:tab w:val="left" w:pos="1320"/>
            </w:tabs>
            <w:rPr>
              <w:rFonts w:asciiTheme="minorHAnsi" w:hAnsiTheme="minorHAnsi"/>
              <w:b w:val="0"/>
              <w:bCs w:val="0"/>
              <w:noProof/>
              <w:color w:val="auto"/>
              <w:sz w:val="22"/>
              <w:szCs w:val="22"/>
              <w:lang w:eastAsia="en-US"/>
            </w:rPr>
          </w:pPr>
          <w:hyperlink w:anchor="_Toc408323405" w:history="1">
            <w:r w:rsidR="00113A10" w:rsidRPr="00483259">
              <w:rPr>
                <w:rStyle w:val="Hyperlink"/>
                <w:noProof/>
              </w:rPr>
              <w:t>Tutorial 8</w:t>
            </w:r>
            <w:r w:rsidR="00113A10">
              <w:rPr>
                <w:rFonts w:asciiTheme="minorHAnsi" w:hAnsiTheme="minorHAnsi"/>
                <w:b w:val="0"/>
                <w:bCs w:val="0"/>
                <w:noProof/>
                <w:color w:val="auto"/>
                <w:sz w:val="22"/>
                <w:szCs w:val="22"/>
                <w:lang w:eastAsia="en-US"/>
              </w:rPr>
              <w:tab/>
            </w:r>
            <w:r w:rsidR="00113A10" w:rsidRPr="00483259">
              <w:rPr>
                <w:rStyle w:val="Hyperlink"/>
                <w:noProof/>
              </w:rPr>
              <w:t>Analyzing Components</w:t>
            </w:r>
            <w:r w:rsidR="00113A10">
              <w:rPr>
                <w:noProof/>
                <w:webHidden/>
              </w:rPr>
              <w:tab/>
            </w:r>
            <w:r w:rsidR="00113A10">
              <w:rPr>
                <w:noProof/>
                <w:webHidden/>
              </w:rPr>
              <w:fldChar w:fldCharType="begin"/>
            </w:r>
            <w:r w:rsidR="00113A10">
              <w:rPr>
                <w:noProof/>
                <w:webHidden/>
              </w:rPr>
              <w:instrText xml:space="preserve"> PAGEREF _Toc408323405 \h </w:instrText>
            </w:r>
            <w:r w:rsidR="00113A10">
              <w:rPr>
                <w:noProof/>
                <w:webHidden/>
              </w:rPr>
            </w:r>
            <w:r w:rsidR="00113A10">
              <w:rPr>
                <w:noProof/>
                <w:webHidden/>
              </w:rPr>
              <w:fldChar w:fldCharType="separate"/>
            </w:r>
            <w:r w:rsidR="004119D6">
              <w:rPr>
                <w:noProof/>
                <w:webHidden/>
              </w:rPr>
              <w:t>31</w:t>
            </w:r>
            <w:r w:rsidR="00113A10">
              <w:rPr>
                <w:noProof/>
                <w:webHidden/>
              </w:rPr>
              <w:fldChar w:fldCharType="end"/>
            </w:r>
          </w:hyperlink>
        </w:p>
        <w:p w14:paraId="3A03742D" w14:textId="77777777" w:rsidR="00113A10" w:rsidRDefault="00EF7534">
          <w:pPr>
            <w:pStyle w:val="TOC1"/>
            <w:tabs>
              <w:tab w:val="left" w:pos="1320"/>
            </w:tabs>
            <w:rPr>
              <w:rFonts w:asciiTheme="minorHAnsi" w:hAnsiTheme="minorHAnsi"/>
              <w:b w:val="0"/>
              <w:bCs w:val="0"/>
              <w:noProof/>
              <w:color w:val="auto"/>
              <w:sz w:val="22"/>
              <w:szCs w:val="22"/>
              <w:lang w:eastAsia="en-US"/>
            </w:rPr>
          </w:pPr>
          <w:hyperlink w:anchor="_Toc408323406" w:history="1">
            <w:r w:rsidR="00113A10" w:rsidRPr="00483259">
              <w:rPr>
                <w:rStyle w:val="Hyperlink"/>
                <w:noProof/>
              </w:rPr>
              <w:t>Tutorial 9</w:t>
            </w:r>
            <w:r w:rsidR="00113A10">
              <w:rPr>
                <w:rFonts w:asciiTheme="minorHAnsi" w:hAnsiTheme="minorHAnsi"/>
                <w:b w:val="0"/>
                <w:bCs w:val="0"/>
                <w:noProof/>
                <w:color w:val="auto"/>
                <w:sz w:val="22"/>
                <w:szCs w:val="22"/>
                <w:lang w:eastAsia="en-US"/>
              </w:rPr>
              <w:tab/>
            </w:r>
            <w:r w:rsidR="00113A10" w:rsidRPr="00483259">
              <w:rPr>
                <w:rStyle w:val="Hyperlink"/>
                <w:noProof/>
              </w:rPr>
              <w:t>Image Processing with OpenCL Kernels</w:t>
            </w:r>
            <w:r w:rsidR="00113A10">
              <w:rPr>
                <w:noProof/>
                <w:webHidden/>
              </w:rPr>
              <w:tab/>
            </w:r>
            <w:r w:rsidR="00113A10">
              <w:rPr>
                <w:noProof/>
                <w:webHidden/>
              </w:rPr>
              <w:fldChar w:fldCharType="begin"/>
            </w:r>
            <w:r w:rsidR="00113A10">
              <w:rPr>
                <w:noProof/>
                <w:webHidden/>
              </w:rPr>
              <w:instrText xml:space="preserve"> PAGEREF _Toc408323406 \h </w:instrText>
            </w:r>
            <w:r w:rsidR="00113A10">
              <w:rPr>
                <w:noProof/>
                <w:webHidden/>
              </w:rPr>
            </w:r>
            <w:r w:rsidR="00113A10">
              <w:rPr>
                <w:noProof/>
                <w:webHidden/>
              </w:rPr>
              <w:fldChar w:fldCharType="separate"/>
            </w:r>
            <w:r w:rsidR="004119D6">
              <w:rPr>
                <w:noProof/>
                <w:webHidden/>
              </w:rPr>
              <w:t>35</w:t>
            </w:r>
            <w:r w:rsidR="00113A10">
              <w:rPr>
                <w:noProof/>
                <w:webHidden/>
              </w:rPr>
              <w:fldChar w:fldCharType="end"/>
            </w:r>
          </w:hyperlink>
        </w:p>
        <w:p w14:paraId="318CA376" w14:textId="77777777" w:rsidR="00113A10" w:rsidRDefault="00EF7534">
          <w:pPr>
            <w:pStyle w:val="TOC1"/>
            <w:rPr>
              <w:rFonts w:asciiTheme="minorHAnsi" w:hAnsiTheme="minorHAnsi"/>
              <w:b w:val="0"/>
              <w:bCs w:val="0"/>
              <w:noProof/>
              <w:color w:val="auto"/>
              <w:sz w:val="22"/>
              <w:szCs w:val="22"/>
              <w:lang w:eastAsia="en-US"/>
            </w:rPr>
          </w:pPr>
          <w:hyperlink w:anchor="_Toc408323407" w:history="1">
            <w:r w:rsidR="00113A10" w:rsidRPr="00483259">
              <w:rPr>
                <w:rStyle w:val="Hyperlink"/>
                <w:noProof/>
              </w:rPr>
              <w:t>Index</w:t>
            </w:r>
            <w:r w:rsidR="00113A10">
              <w:rPr>
                <w:noProof/>
                <w:webHidden/>
              </w:rPr>
              <w:tab/>
            </w:r>
            <w:r w:rsidR="00113A10">
              <w:rPr>
                <w:noProof/>
                <w:webHidden/>
              </w:rPr>
              <w:fldChar w:fldCharType="begin"/>
            </w:r>
            <w:r w:rsidR="00113A10">
              <w:rPr>
                <w:noProof/>
                <w:webHidden/>
              </w:rPr>
              <w:instrText xml:space="preserve"> PAGEREF _Toc408323407 \h </w:instrText>
            </w:r>
            <w:r w:rsidR="00113A10">
              <w:rPr>
                <w:noProof/>
                <w:webHidden/>
              </w:rPr>
            </w:r>
            <w:r w:rsidR="00113A10">
              <w:rPr>
                <w:noProof/>
                <w:webHidden/>
              </w:rPr>
              <w:fldChar w:fldCharType="separate"/>
            </w:r>
            <w:r w:rsidR="004119D6">
              <w:rPr>
                <w:noProof/>
                <w:webHidden/>
              </w:rPr>
              <w:t>37</w:t>
            </w:r>
            <w:r w:rsidR="00113A10">
              <w:rPr>
                <w:noProof/>
                <w:webHidden/>
              </w:rPr>
              <w:fldChar w:fldCharType="end"/>
            </w:r>
          </w:hyperlink>
        </w:p>
        <w:p w14:paraId="40C8B458" w14:textId="77777777" w:rsidR="003010F7" w:rsidRDefault="006B5A72">
          <w:r>
            <w:rPr>
              <w:b/>
              <w:bCs/>
              <w:sz w:val="26"/>
              <w:szCs w:val="26"/>
            </w:rPr>
            <w:fldChar w:fldCharType="end"/>
          </w:r>
        </w:p>
      </w:sdtContent>
    </w:sdt>
    <w:p w14:paraId="6EBB6411" w14:textId="77777777" w:rsidR="003010F7" w:rsidRDefault="003010F7">
      <w:pPr>
        <w:sectPr w:rsidR="003010F7">
          <w:headerReference w:type="even" r:id="rId11"/>
          <w:headerReference w:type="default" r:id="rId12"/>
          <w:footerReference w:type="even" r:id="rId13"/>
          <w:footerReference w:type="default" r:id="rId14"/>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lastRenderedPageBreak/>
        <w:br w:type="page"/>
      </w:r>
    </w:p>
    <w:p w14:paraId="224762CC" w14:textId="65604FCF" w:rsidR="00EA57E1" w:rsidRDefault="00EA57E1" w:rsidP="00B4104F">
      <w:pPr>
        <w:pStyle w:val="Heading1"/>
        <w:numPr>
          <w:ilvl w:val="0"/>
          <w:numId w:val="0"/>
        </w:numPr>
      </w:pPr>
      <w:bookmarkStart w:id="3" w:name="_Toc408323397"/>
      <w:r>
        <w:lastRenderedPageBreak/>
        <w:t>List of Figures</w:t>
      </w:r>
      <w:bookmarkEnd w:id="3"/>
    </w:p>
    <w:p w14:paraId="5E0F8160" w14:textId="77777777" w:rsidR="00113A10"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408323301" w:history="1">
        <w:r w:rsidR="00113A10" w:rsidRPr="004D1D23">
          <w:rPr>
            <w:rStyle w:val="Hyperlink"/>
            <w:noProof/>
          </w:rPr>
          <w:t>Figure 1</w:t>
        </w:r>
        <w:r w:rsidR="00113A10" w:rsidRPr="004D1D23">
          <w:rPr>
            <w:rStyle w:val="Hyperlink"/>
            <w:noProof/>
          </w:rPr>
          <w:noBreakHyphen/>
          <w:t>1. FluoRender’s download page. Jan-2015.</w:t>
        </w:r>
        <w:r w:rsidR="00113A10">
          <w:rPr>
            <w:noProof/>
            <w:webHidden/>
          </w:rPr>
          <w:tab/>
        </w:r>
        <w:r w:rsidR="00113A10">
          <w:rPr>
            <w:noProof/>
            <w:webHidden/>
          </w:rPr>
          <w:fldChar w:fldCharType="begin"/>
        </w:r>
        <w:r w:rsidR="00113A10">
          <w:rPr>
            <w:noProof/>
            <w:webHidden/>
          </w:rPr>
          <w:instrText xml:space="preserve"> PAGEREF _Toc408323301 \h </w:instrText>
        </w:r>
        <w:r w:rsidR="00113A10">
          <w:rPr>
            <w:noProof/>
            <w:webHidden/>
          </w:rPr>
        </w:r>
        <w:r w:rsidR="00113A10">
          <w:rPr>
            <w:noProof/>
            <w:webHidden/>
          </w:rPr>
          <w:fldChar w:fldCharType="separate"/>
        </w:r>
        <w:r w:rsidR="004119D6">
          <w:rPr>
            <w:noProof/>
            <w:webHidden/>
          </w:rPr>
          <w:t>4</w:t>
        </w:r>
        <w:r w:rsidR="00113A10">
          <w:rPr>
            <w:noProof/>
            <w:webHidden/>
          </w:rPr>
          <w:fldChar w:fldCharType="end"/>
        </w:r>
      </w:hyperlink>
    </w:p>
    <w:p w14:paraId="13E33B23"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02" w:history="1">
        <w:r w:rsidR="00113A10" w:rsidRPr="004D1D23">
          <w:rPr>
            <w:rStyle w:val="Hyperlink"/>
            <w:noProof/>
          </w:rPr>
          <w:t>Figure 1</w:t>
        </w:r>
        <w:r w:rsidR="00113A10" w:rsidRPr="004D1D23">
          <w:rPr>
            <w:rStyle w:val="Hyperlink"/>
            <w:noProof/>
          </w:rPr>
          <w:noBreakHyphen/>
          <w:t>2. FluoRender’s source code download page. Jan-2015.</w:t>
        </w:r>
        <w:r w:rsidR="00113A10">
          <w:rPr>
            <w:noProof/>
            <w:webHidden/>
          </w:rPr>
          <w:tab/>
        </w:r>
        <w:r w:rsidR="00113A10">
          <w:rPr>
            <w:noProof/>
            <w:webHidden/>
          </w:rPr>
          <w:fldChar w:fldCharType="begin"/>
        </w:r>
        <w:r w:rsidR="00113A10">
          <w:rPr>
            <w:noProof/>
            <w:webHidden/>
          </w:rPr>
          <w:instrText xml:space="preserve"> PAGEREF _Toc408323302 \h </w:instrText>
        </w:r>
        <w:r w:rsidR="00113A10">
          <w:rPr>
            <w:noProof/>
            <w:webHidden/>
          </w:rPr>
        </w:r>
        <w:r w:rsidR="00113A10">
          <w:rPr>
            <w:noProof/>
            <w:webHidden/>
          </w:rPr>
          <w:fldChar w:fldCharType="separate"/>
        </w:r>
        <w:r w:rsidR="004119D6">
          <w:rPr>
            <w:noProof/>
            <w:webHidden/>
          </w:rPr>
          <w:t>5</w:t>
        </w:r>
        <w:r w:rsidR="00113A10">
          <w:rPr>
            <w:noProof/>
            <w:webHidden/>
          </w:rPr>
          <w:fldChar w:fldCharType="end"/>
        </w:r>
      </w:hyperlink>
    </w:p>
    <w:p w14:paraId="0F60597A"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03" w:history="1">
        <w:r w:rsidR="00113A10" w:rsidRPr="004D1D23">
          <w:rPr>
            <w:rStyle w:val="Hyperlink"/>
            <w:noProof/>
          </w:rPr>
          <w:t>Figure 2</w:t>
        </w:r>
        <w:r w:rsidR="00113A10" w:rsidRPr="004D1D23">
          <w:rPr>
            <w:rStyle w:val="Hyperlink"/>
            <w:noProof/>
          </w:rPr>
          <w:noBreakHyphen/>
          <w:t>1. Layered channel intermixing mode.</w:t>
        </w:r>
        <w:r w:rsidR="00113A10">
          <w:rPr>
            <w:noProof/>
            <w:webHidden/>
          </w:rPr>
          <w:tab/>
        </w:r>
        <w:r w:rsidR="00113A10">
          <w:rPr>
            <w:noProof/>
            <w:webHidden/>
          </w:rPr>
          <w:fldChar w:fldCharType="begin"/>
        </w:r>
        <w:r w:rsidR="00113A10">
          <w:rPr>
            <w:noProof/>
            <w:webHidden/>
          </w:rPr>
          <w:instrText xml:space="preserve"> PAGEREF _Toc408323303 \h </w:instrText>
        </w:r>
        <w:r w:rsidR="00113A10">
          <w:rPr>
            <w:noProof/>
            <w:webHidden/>
          </w:rPr>
        </w:r>
        <w:r w:rsidR="00113A10">
          <w:rPr>
            <w:noProof/>
            <w:webHidden/>
          </w:rPr>
          <w:fldChar w:fldCharType="separate"/>
        </w:r>
        <w:r w:rsidR="004119D6">
          <w:rPr>
            <w:noProof/>
            <w:webHidden/>
          </w:rPr>
          <w:t>7</w:t>
        </w:r>
        <w:r w:rsidR="00113A10">
          <w:rPr>
            <w:noProof/>
            <w:webHidden/>
          </w:rPr>
          <w:fldChar w:fldCharType="end"/>
        </w:r>
      </w:hyperlink>
    </w:p>
    <w:p w14:paraId="7E5553CA"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04" w:history="1">
        <w:r w:rsidR="00113A10" w:rsidRPr="004D1D23">
          <w:rPr>
            <w:rStyle w:val="Hyperlink"/>
            <w:noProof/>
          </w:rPr>
          <w:t>Figure 2</w:t>
        </w:r>
        <w:r w:rsidR="00113A10" w:rsidRPr="004D1D23">
          <w:rPr>
            <w:rStyle w:val="Hyperlink"/>
            <w:noProof/>
          </w:rPr>
          <w:noBreakHyphen/>
          <w:t>2. Depth channel intermixing mode.</w:t>
        </w:r>
        <w:r w:rsidR="00113A10">
          <w:rPr>
            <w:noProof/>
            <w:webHidden/>
          </w:rPr>
          <w:tab/>
        </w:r>
        <w:r w:rsidR="00113A10">
          <w:rPr>
            <w:noProof/>
            <w:webHidden/>
          </w:rPr>
          <w:fldChar w:fldCharType="begin"/>
        </w:r>
        <w:r w:rsidR="00113A10">
          <w:rPr>
            <w:noProof/>
            <w:webHidden/>
          </w:rPr>
          <w:instrText xml:space="preserve"> PAGEREF _Toc408323304 \h </w:instrText>
        </w:r>
        <w:r w:rsidR="00113A10">
          <w:rPr>
            <w:noProof/>
            <w:webHidden/>
          </w:rPr>
        </w:r>
        <w:r w:rsidR="00113A10">
          <w:rPr>
            <w:noProof/>
            <w:webHidden/>
          </w:rPr>
          <w:fldChar w:fldCharType="separate"/>
        </w:r>
        <w:r w:rsidR="004119D6">
          <w:rPr>
            <w:noProof/>
            <w:webHidden/>
          </w:rPr>
          <w:t>7</w:t>
        </w:r>
        <w:r w:rsidR="00113A10">
          <w:rPr>
            <w:noProof/>
            <w:webHidden/>
          </w:rPr>
          <w:fldChar w:fldCharType="end"/>
        </w:r>
      </w:hyperlink>
    </w:p>
    <w:p w14:paraId="2A7C6E9C"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05" w:history="1">
        <w:r w:rsidR="00113A10" w:rsidRPr="004D1D23">
          <w:rPr>
            <w:rStyle w:val="Hyperlink"/>
            <w:noProof/>
          </w:rPr>
          <w:t>Figure 2</w:t>
        </w:r>
        <w:r w:rsidR="00113A10" w:rsidRPr="004D1D23">
          <w:rPr>
            <w:rStyle w:val="Hyperlink"/>
            <w:noProof/>
          </w:rPr>
          <w:noBreakHyphen/>
          <w:t>3. Composite channel intermixing mode.</w:t>
        </w:r>
        <w:r w:rsidR="00113A10">
          <w:rPr>
            <w:noProof/>
            <w:webHidden/>
          </w:rPr>
          <w:tab/>
        </w:r>
        <w:r w:rsidR="00113A10">
          <w:rPr>
            <w:noProof/>
            <w:webHidden/>
          </w:rPr>
          <w:fldChar w:fldCharType="begin"/>
        </w:r>
        <w:r w:rsidR="00113A10">
          <w:rPr>
            <w:noProof/>
            <w:webHidden/>
          </w:rPr>
          <w:instrText xml:space="preserve"> PAGEREF _Toc408323305 \h </w:instrText>
        </w:r>
        <w:r w:rsidR="00113A10">
          <w:rPr>
            <w:noProof/>
            <w:webHidden/>
          </w:rPr>
        </w:r>
        <w:r w:rsidR="00113A10">
          <w:rPr>
            <w:noProof/>
            <w:webHidden/>
          </w:rPr>
          <w:fldChar w:fldCharType="separate"/>
        </w:r>
        <w:r w:rsidR="004119D6">
          <w:rPr>
            <w:noProof/>
            <w:webHidden/>
          </w:rPr>
          <w:t>8</w:t>
        </w:r>
        <w:r w:rsidR="00113A10">
          <w:rPr>
            <w:noProof/>
            <w:webHidden/>
          </w:rPr>
          <w:fldChar w:fldCharType="end"/>
        </w:r>
      </w:hyperlink>
    </w:p>
    <w:p w14:paraId="02AC24D3"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06" w:history="1">
        <w:r w:rsidR="00113A10" w:rsidRPr="004D1D23">
          <w:rPr>
            <w:rStyle w:val="Hyperlink"/>
            <w:noProof/>
          </w:rPr>
          <w:t>Figure 2</w:t>
        </w:r>
        <w:r w:rsidR="00113A10" w:rsidRPr="004D1D23">
          <w:rPr>
            <w:rStyle w:val="Hyperlink"/>
            <w:noProof/>
          </w:rPr>
          <w:noBreakHyphen/>
          <w:t>4. Volume properties.</w:t>
        </w:r>
        <w:r w:rsidR="00113A10">
          <w:rPr>
            <w:noProof/>
            <w:webHidden/>
          </w:rPr>
          <w:tab/>
        </w:r>
        <w:r w:rsidR="00113A10">
          <w:rPr>
            <w:noProof/>
            <w:webHidden/>
          </w:rPr>
          <w:fldChar w:fldCharType="begin"/>
        </w:r>
        <w:r w:rsidR="00113A10">
          <w:rPr>
            <w:noProof/>
            <w:webHidden/>
          </w:rPr>
          <w:instrText xml:space="preserve"> PAGEREF _Toc408323306 \h </w:instrText>
        </w:r>
        <w:r w:rsidR="00113A10">
          <w:rPr>
            <w:noProof/>
            <w:webHidden/>
          </w:rPr>
        </w:r>
        <w:r w:rsidR="00113A10">
          <w:rPr>
            <w:noProof/>
            <w:webHidden/>
          </w:rPr>
          <w:fldChar w:fldCharType="separate"/>
        </w:r>
        <w:r w:rsidR="004119D6">
          <w:rPr>
            <w:noProof/>
            <w:webHidden/>
          </w:rPr>
          <w:t>8</w:t>
        </w:r>
        <w:r w:rsidR="00113A10">
          <w:rPr>
            <w:noProof/>
            <w:webHidden/>
          </w:rPr>
          <w:fldChar w:fldCharType="end"/>
        </w:r>
      </w:hyperlink>
    </w:p>
    <w:p w14:paraId="210D7770"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07" w:history="1">
        <w:r w:rsidR="00113A10" w:rsidRPr="004D1D23">
          <w:rPr>
            <w:rStyle w:val="Hyperlink"/>
            <w:noProof/>
          </w:rPr>
          <w:t>Figure 2</w:t>
        </w:r>
        <w:r w:rsidR="00113A10" w:rsidRPr="004D1D23">
          <w:rPr>
            <w:rStyle w:val="Hyperlink"/>
            <w:noProof/>
          </w:rPr>
          <w:noBreakHyphen/>
          <w:t>5. The output adjustment panel.</w:t>
        </w:r>
        <w:r w:rsidR="00113A10">
          <w:rPr>
            <w:noProof/>
            <w:webHidden/>
          </w:rPr>
          <w:tab/>
        </w:r>
        <w:r w:rsidR="00113A10">
          <w:rPr>
            <w:noProof/>
            <w:webHidden/>
          </w:rPr>
          <w:fldChar w:fldCharType="begin"/>
        </w:r>
        <w:r w:rsidR="00113A10">
          <w:rPr>
            <w:noProof/>
            <w:webHidden/>
          </w:rPr>
          <w:instrText xml:space="preserve"> PAGEREF _Toc408323307 \h </w:instrText>
        </w:r>
        <w:r w:rsidR="00113A10">
          <w:rPr>
            <w:noProof/>
            <w:webHidden/>
          </w:rPr>
        </w:r>
        <w:r w:rsidR="00113A10">
          <w:rPr>
            <w:noProof/>
            <w:webHidden/>
          </w:rPr>
          <w:fldChar w:fldCharType="separate"/>
        </w:r>
        <w:r w:rsidR="004119D6">
          <w:rPr>
            <w:noProof/>
            <w:webHidden/>
          </w:rPr>
          <w:t>10</w:t>
        </w:r>
        <w:r w:rsidR="00113A10">
          <w:rPr>
            <w:noProof/>
            <w:webHidden/>
          </w:rPr>
          <w:fldChar w:fldCharType="end"/>
        </w:r>
      </w:hyperlink>
    </w:p>
    <w:p w14:paraId="1CABD3CA"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08" w:history="1">
        <w:r w:rsidR="00113A10" w:rsidRPr="004D1D23">
          <w:rPr>
            <w:rStyle w:val="Hyperlink"/>
            <w:noProof/>
          </w:rPr>
          <w:t>Figure 2</w:t>
        </w:r>
        <w:r w:rsidR="00113A10" w:rsidRPr="004D1D23">
          <w:rPr>
            <w:rStyle w:val="Hyperlink"/>
            <w:noProof/>
          </w:rPr>
          <w:noBreakHyphen/>
          <w:t>6. Clipping plane panel.</w:t>
        </w:r>
        <w:r w:rsidR="00113A10">
          <w:rPr>
            <w:noProof/>
            <w:webHidden/>
          </w:rPr>
          <w:tab/>
        </w:r>
        <w:r w:rsidR="00113A10">
          <w:rPr>
            <w:noProof/>
            <w:webHidden/>
          </w:rPr>
          <w:fldChar w:fldCharType="begin"/>
        </w:r>
        <w:r w:rsidR="00113A10">
          <w:rPr>
            <w:noProof/>
            <w:webHidden/>
          </w:rPr>
          <w:instrText xml:space="preserve"> PAGEREF _Toc408323308 \h </w:instrText>
        </w:r>
        <w:r w:rsidR="00113A10">
          <w:rPr>
            <w:noProof/>
            <w:webHidden/>
          </w:rPr>
        </w:r>
        <w:r w:rsidR="00113A10">
          <w:rPr>
            <w:noProof/>
            <w:webHidden/>
          </w:rPr>
          <w:fldChar w:fldCharType="separate"/>
        </w:r>
        <w:r w:rsidR="004119D6">
          <w:rPr>
            <w:noProof/>
            <w:webHidden/>
          </w:rPr>
          <w:t>11</w:t>
        </w:r>
        <w:r w:rsidR="00113A10">
          <w:rPr>
            <w:noProof/>
            <w:webHidden/>
          </w:rPr>
          <w:fldChar w:fldCharType="end"/>
        </w:r>
      </w:hyperlink>
    </w:p>
    <w:p w14:paraId="06E8BD89"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09" w:history="1">
        <w:r w:rsidR="00113A10" w:rsidRPr="004D1D23">
          <w:rPr>
            <w:rStyle w:val="Hyperlink"/>
            <w:noProof/>
          </w:rPr>
          <w:t>Figure 3</w:t>
        </w:r>
        <w:r w:rsidR="00113A10" w:rsidRPr="004D1D23">
          <w:rPr>
            <w:rStyle w:val="Hyperlink"/>
            <w:noProof/>
          </w:rPr>
          <w:noBreakHyphen/>
          <w:t>1. Open volume in the main toolbar.</w:t>
        </w:r>
        <w:r w:rsidR="00113A10">
          <w:rPr>
            <w:noProof/>
            <w:webHidden/>
          </w:rPr>
          <w:tab/>
        </w:r>
        <w:r w:rsidR="00113A10">
          <w:rPr>
            <w:noProof/>
            <w:webHidden/>
          </w:rPr>
          <w:fldChar w:fldCharType="begin"/>
        </w:r>
        <w:r w:rsidR="00113A10">
          <w:rPr>
            <w:noProof/>
            <w:webHidden/>
          </w:rPr>
          <w:instrText xml:space="preserve"> PAGEREF _Toc408323309 \h </w:instrText>
        </w:r>
        <w:r w:rsidR="00113A10">
          <w:rPr>
            <w:noProof/>
            <w:webHidden/>
          </w:rPr>
        </w:r>
        <w:r w:rsidR="00113A10">
          <w:rPr>
            <w:noProof/>
            <w:webHidden/>
          </w:rPr>
          <w:fldChar w:fldCharType="separate"/>
        </w:r>
        <w:r w:rsidR="004119D6">
          <w:rPr>
            <w:noProof/>
            <w:webHidden/>
          </w:rPr>
          <w:t>13</w:t>
        </w:r>
        <w:r w:rsidR="00113A10">
          <w:rPr>
            <w:noProof/>
            <w:webHidden/>
          </w:rPr>
          <w:fldChar w:fldCharType="end"/>
        </w:r>
      </w:hyperlink>
    </w:p>
    <w:p w14:paraId="29BBD962"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10" w:history="1">
        <w:r w:rsidR="00113A10" w:rsidRPr="004D1D23">
          <w:rPr>
            <w:rStyle w:val="Hyperlink"/>
            <w:noProof/>
          </w:rPr>
          <w:t>Figure 3</w:t>
        </w:r>
        <w:r w:rsidR="00113A10" w:rsidRPr="004D1D23">
          <w:rPr>
            <w:rStyle w:val="Hyperlink"/>
            <w:noProof/>
          </w:rPr>
          <w:noBreakHyphen/>
          <w:t>2. Open dialog for Z-stack sequence.</w:t>
        </w:r>
        <w:r w:rsidR="00113A10">
          <w:rPr>
            <w:noProof/>
            <w:webHidden/>
          </w:rPr>
          <w:tab/>
        </w:r>
        <w:r w:rsidR="00113A10">
          <w:rPr>
            <w:noProof/>
            <w:webHidden/>
          </w:rPr>
          <w:fldChar w:fldCharType="begin"/>
        </w:r>
        <w:r w:rsidR="00113A10">
          <w:rPr>
            <w:noProof/>
            <w:webHidden/>
          </w:rPr>
          <w:instrText xml:space="preserve"> PAGEREF _Toc408323310 \h </w:instrText>
        </w:r>
        <w:r w:rsidR="00113A10">
          <w:rPr>
            <w:noProof/>
            <w:webHidden/>
          </w:rPr>
        </w:r>
        <w:r w:rsidR="00113A10">
          <w:rPr>
            <w:noProof/>
            <w:webHidden/>
          </w:rPr>
          <w:fldChar w:fldCharType="separate"/>
        </w:r>
        <w:r w:rsidR="004119D6">
          <w:rPr>
            <w:noProof/>
            <w:webHidden/>
          </w:rPr>
          <w:t>13</w:t>
        </w:r>
        <w:r w:rsidR="00113A10">
          <w:rPr>
            <w:noProof/>
            <w:webHidden/>
          </w:rPr>
          <w:fldChar w:fldCharType="end"/>
        </w:r>
      </w:hyperlink>
    </w:p>
    <w:p w14:paraId="268F4950"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11" w:history="1">
        <w:r w:rsidR="00113A10" w:rsidRPr="004D1D23">
          <w:rPr>
            <w:rStyle w:val="Hyperlink"/>
            <w:noProof/>
          </w:rPr>
          <w:t>Figure 3</w:t>
        </w:r>
        <w:r w:rsidR="00113A10" w:rsidRPr="004D1D23">
          <w:rPr>
            <w:rStyle w:val="Hyperlink"/>
            <w:noProof/>
          </w:rPr>
          <w:noBreakHyphen/>
          <w:t>3. Setting default colors for excitation wavelengths.</w:t>
        </w:r>
        <w:r w:rsidR="00113A10">
          <w:rPr>
            <w:noProof/>
            <w:webHidden/>
          </w:rPr>
          <w:tab/>
        </w:r>
        <w:r w:rsidR="00113A10">
          <w:rPr>
            <w:noProof/>
            <w:webHidden/>
          </w:rPr>
          <w:fldChar w:fldCharType="begin"/>
        </w:r>
        <w:r w:rsidR="00113A10">
          <w:rPr>
            <w:noProof/>
            <w:webHidden/>
          </w:rPr>
          <w:instrText xml:space="preserve"> PAGEREF _Toc408323311 \h </w:instrText>
        </w:r>
        <w:r w:rsidR="00113A10">
          <w:rPr>
            <w:noProof/>
            <w:webHidden/>
          </w:rPr>
        </w:r>
        <w:r w:rsidR="00113A10">
          <w:rPr>
            <w:noProof/>
            <w:webHidden/>
          </w:rPr>
          <w:fldChar w:fldCharType="separate"/>
        </w:r>
        <w:r w:rsidR="004119D6">
          <w:rPr>
            <w:noProof/>
            <w:webHidden/>
          </w:rPr>
          <w:t>14</w:t>
        </w:r>
        <w:r w:rsidR="00113A10">
          <w:rPr>
            <w:noProof/>
            <w:webHidden/>
          </w:rPr>
          <w:fldChar w:fldCharType="end"/>
        </w:r>
      </w:hyperlink>
    </w:p>
    <w:p w14:paraId="61FC4B31"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12" w:history="1">
        <w:r w:rsidR="00113A10" w:rsidRPr="004D1D23">
          <w:rPr>
            <w:rStyle w:val="Hyperlink"/>
            <w:noProof/>
          </w:rPr>
          <w:t>Figure 3</w:t>
        </w:r>
        <w:r w:rsidR="00113A10" w:rsidRPr="004D1D23">
          <w:rPr>
            <w:rStyle w:val="Hyperlink"/>
            <w:noProof/>
          </w:rPr>
          <w:noBreakHyphen/>
          <w:t>4. Open Olympus formats.</w:t>
        </w:r>
        <w:r w:rsidR="00113A10">
          <w:rPr>
            <w:noProof/>
            <w:webHidden/>
          </w:rPr>
          <w:tab/>
        </w:r>
        <w:r w:rsidR="00113A10">
          <w:rPr>
            <w:noProof/>
            <w:webHidden/>
          </w:rPr>
          <w:fldChar w:fldCharType="begin"/>
        </w:r>
        <w:r w:rsidR="00113A10">
          <w:rPr>
            <w:noProof/>
            <w:webHidden/>
          </w:rPr>
          <w:instrText xml:space="preserve"> PAGEREF _Toc408323312 \h </w:instrText>
        </w:r>
        <w:r w:rsidR="00113A10">
          <w:rPr>
            <w:noProof/>
            <w:webHidden/>
          </w:rPr>
        </w:r>
        <w:r w:rsidR="00113A10">
          <w:rPr>
            <w:noProof/>
            <w:webHidden/>
          </w:rPr>
          <w:fldChar w:fldCharType="separate"/>
        </w:r>
        <w:r w:rsidR="004119D6">
          <w:rPr>
            <w:noProof/>
            <w:webHidden/>
          </w:rPr>
          <w:t>15</w:t>
        </w:r>
        <w:r w:rsidR="00113A10">
          <w:rPr>
            <w:noProof/>
            <w:webHidden/>
          </w:rPr>
          <w:fldChar w:fldCharType="end"/>
        </w:r>
      </w:hyperlink>
    </w:p>
    <w:p w14:paraId="26DD7B6E"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13" w:history="1">
        <w:r w:rsidR="00113A10" w:rsidRPr="004D1D23">
          <w:rPr>
            <w:rStyle w:val="Hyperlink"/>
            <w:noProof/>
          </w:rPr>
          <w:t>Figure 3</w:t>
        </w:r>
        <w:r w:rsidR="00113A10" w:rsidRPr="004D1D23">
          <w:rPr>
            <w:rStyle w:val="Hyperlink"/>
            <w:noProof/>
          </w:rPr>
          <w:noBreakHyphen/>
          <w:t>5. Open a Prairie XML file.</w:t>
        </w:r>
        <w:r w:rsidR="00113A10">
          <w:rPr>
            <w:noProof/>
            <w:webHidden/>
          </w:rPr>
          <w:tab/>
        </w:r>
        <w:r w:rsidR="00113A10">
          <w:rPr>
            <w:noProof/>
            <w:webHidden/>
          </w:rPr>
          <w:fldChar w:fldCharType="begin"/>
        </w:r>
        <w:r w:rsidR="00113A10">
          <w:rPr>
            <w:noProof/>
            <w:webHidden/>
          </w:rPr>
          <w:instrText xml:space="preserve"> PAGEREF _Toc408323313 \h </w:instrText>
        </w:r>
        <w:r w:rsidR="00113A10">
          <w:rPr>
            <w:noProof/>
            <w:webHidden/>
          </w:rPr>
        </w:r>
        <w:r w:rsidR="00113A10">
          <w:rPr>
            <w:noProof/>
            <w:webHidden/>
          </w:rPr>
          <w:fldChar w:fldCharType="separate"/>
        </w:r>
        <w:r w:rsidR="004119D6">
          <w:rPr>
            <w:noProof/>
            <w:webHidden/>
          </w:rPr>
          <w:t>16</w:t>
        </w:r>
        <w:r w:rsidR="00113A10">
          <w:rPr>
            <w:noProof/>
            <w:webHidden/>
          </w:rPr>
          <w:fldChar w:fldCharType="end"/>
        </w:r>
      </w:hyperlink>
    </w:p>
    <w:p w14:paraId="19D502A1"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14" w:history="1">
        <w:r w:rsidR="00113A10" w:rsidRPr="004D1D23">
          <w:rPr>
            <w:rStyle w:val="Hyperlink"/>
            <w:noProof/>
          </w:rPr>
          <w:t>Figure 4</w:t>
        </w:r>
        <w:r w:rsidR="00113A10" w:rsidRPr="004D1D23">
          <w:rPr>
            <w:rStyle w:val="Hyperlink"/>
            <w:noProof/>
          </w:rPr>
          <w:noBreakHyphen/>
          <w:t>1. Open a TIFF-based time sequence.</w:t>
        </w:r>
        <w:r w:rsidR="00113A10">
          <w:rPr>
            <w:noProof/>
            <w:webHidden/>
          </w:rPr>
          <w:tab/>
        </w:r>
        <w:r w:rsidR="00113A10">
          <w:rPr>
            <w:noProof/>
            <w:webHidden/>
          </w:rPr>
          <w:fldChar w:fldCharType="begin"/>
        </w:r>
        <w:r w:rsidR="00113A10">
          <w:rPr>
            <w:noProof/>
            <w:webHidden/>
          </w:rPr>
          <w:instrText xml:space="preserve"> PAGEREF _Toc408323314 \h </w:instrText>
        </w:r>
        <w:r w:rsidR="00113A10">
          <w:rPr>
            <w:noProof/>
            <w:webHidden/>
          </w:rPr>
        </w:r>
        <w:r w:rsidR="00113A10">
          <w:rPr>
            <w:noProof/>
            <w:webHidden/>
          </w:rPr>
          <w:fldChar w:fldCharType="separate"/>
        </w:r>
        <w:r w:rsidR="004119D6">
          <w:rPr>
            <w:noProof/>
            <w:webHidden/>
          </w:rPr>
          <w:t>18</w:t>
        </w:r>
        <w:r w:rsidR="00113A10">
          <w:rPr>
            <w:noProof/>
            <w:webHidden/>
          </w:rPr>
          <w:fldChar w:fldCharType="end"/>
        </w:r>
      </w:hyperlink>
    </w:p>
    <w:p w14:paraId="1BD2A1E6"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15" w:history="1">
        <w:r w:rsidR="00113A10" w:rsidRPr="004D1D23">
          <w:rPr>
            <w:rStyle w:val="Hyperlink"/>
            <w:noProof/>
          </w:rPr>
          <w:t>Figure 4</w:t>
        </w:r>
        <w:r w:rsidR="00113A10" w:rsidRPr="004D1D23">
          <w:rPr>
            <w:rStyle w:val="Hyperlink"/>
            <w:noProof/>
          </w:rPr>
          <w:noBreakHyphen/>
          <w:t>2. Correct loading of a time sequence.</w:t>
        </w:r>
        <w:r w:rsidR="00113A10">
          <w:rPr>
            <w:noProof/>
            <w:webHidden/>
          </w:rPr>
          <w:tab/>
        </w:r>
        <w:r w:rsidR="00113A10">
          <w:rPr>
            <w:noProof/>
            <w:webHidden/>
          </w:rPr>
          <w:fldChar w:fldCharType="begin"/>
        </w:r>
        <w:r w:rsidR="00113A10">
          <w:rPr>
            <w:noProof/>
            <w:webHidden/>
          </w:rPr>
          <w:instrText xml:space="preserve"> PAGEREF _Toc408323315 \h </w:instrText>
        </w:r>
        <w:r w:rsidR="00113A10">
          <w:rPr>
            <w:noProof/>
            <w:webHidden/>
          </w:rPr>
        </w:r>
        <w:r w:rsidR="00113A10">
          <w:rPr>
            <w:noProof/>
            <w:webHidden/>
          </w:rPr>
          <w:fldChar w:fldCharType="separate"/>
        </w:r>
        <w:r w:rsidR="004119D6">
          <w:rPr>
            <w:noProof/>
            <w:webHidden/>
          </w:rPr>
          <w:t>19</w:t>
        </w:r>
        <w:r w:rsidR="00113A10">
          <w:rPr>
            <w:noProof/>
            <w:webHidden/>
          </w:rPr>
          <w:fldChar w:fldCharType="end"/>
        </w:r>
      </w:hyperlink>
    </w:p>
    <w:p w14:paraId="7A99AC00"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16" w:history="1">
        <w:r w:rsidR="00113A10" w:rsidRPr="004D1D23">
          <w:rPr>
            <w:rStyle w:val="Hyperlink"/>
            <w:noProof/>
          </w:rPr>
          <w:t>Figure 4</w:t>
        </w:r>
        <w:r w:rsidR="00113A10" w:rsidRPr="004D1D23">
          <w:rPr>
            <w:rStyle w:val="Hyperlink"/>
            <w:noProof/>
          </w:rPr>
          <w:noBreakHyphen/>
          <w:t>3. Controls for time sequence playback.</w:t>
        </w:r>
        <w:r w:rsidR="00113A10">
          <w:rPr>
            <w:noProof/>
            <w:webHidden/>
          </w:rPr>
          <w:tab/>
        </w:r>
        <w:r w:rsidR="00113A10">
          <w:rPr>
            <w:noProof/>
            <w:webHidden/>
          </w:rPr>
          <w:fldChar w:fldCharType="begin"/>
        </w:r>
        <w:r w:rsidR="00113A10">
          <w:rPr>
            <w:noProof/>
            <w:webHidden/>
          </w:rPr>
          <w:instrText xml:space="preserve"> PAGEREF _Toc408323316 \h </w:instrText>
        </w:r>
        <w:r w:rsidR="00113A10">
          <w:rPr>
            <w:noProof/>
            <w:webHidden/>
          </w:rPr>
        </w:r>
        <w:r w:rsidR="00113A10">
          <w:rPr>
            <w:noProof/>
            <w:webHidden/>
          </w:rPr>
          <w:fldChar w:fldCharType="separate"/>
        </w:r>
        <w:r w:rsidR="004119D6">
          <w:rPr>
            <w:noProof/>
            <w:webHidden/>
          </w:rPr>
          <w:t>19</w:t>
        </w:r>
        <w:r w:rsidR="00113A10">
          <w:rPr>
            <w:noProof/>
            <w:webHidden/>
          </w:rPr>
          <w:fldChar w:fldCharType="end"/>
        </w:r>
      </w:hyperlink>
    </w:p>
    <w:p w14:paraId="746865B9"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17" w:history="1">
        <w:r w:rsidR="00113A10" w:rsidRPr="004D1D23">
          <w:rPr>
            <w:rStyle w:val="Hyperlink"/>
            <w:noProof/>
          </w:rPr>
          <w:t>Figure 4</w:t>
        </w:r>
        <w:r w:rsidR="00113A10" w:rsidRPr="004D1D23">
          <w:rPr>
            <w:rStyle w:val="Hyperlink"/>
            <w:noProof/>
          </w:rPr>
          <w:noBreakHyphen/>
          <w:t>4. Settings for movie export.</w:t>
        </w:r>
        <w:r w:rsidR="00113A10">
          <w:rPr>
            <w:noProof/>
            <w:webHidden/>
          </w:rPr>
          <w:tab/>
        </w:r>
        <w:r w:rsidR="00113A10">
          <w:rPr>
            <w:noProof/>
            <w:webHidden/>
          </w:rPr>
          <w:fldChar w:fldCharType="begin"/>
        </w:r>
        <w:r w:rsidR="00113A10">
          <w:rPr>
            <w:noProof/>
            <w:webHidden/>
          </w:rPr>
          <w:instrText xml:space="preserve"> PAGEREF _Toc408323317 \h </w:instrText>
        </w:r>
        <w:r w:rsidR="00113A10">
          <w:rPr>
            <w:noProof/>
            <w:webHidden/>
          </w:rPr>
        </w:r>
        <w:r w:rsidR="00113A10">
          <w:rPr>
            <w:noProof/>
            <w:webHidden/>
          </w:rPr>
          <w:fldChar w:fldCharType="separate"/>
        </w:r>
        <w:r w:rsidR="004119D6">
          <w:rPr>
            <w:noProof/>
            <w:webHidden/>
          </w:rPr>
          <w:t>20</w:t>
        </w:r>
        <w:r w:rsidR="00113A10">
          <w:rPr>
            <w:noProof/>
            <w:webHidden/>
          </w:rPr>
          <w:fldChar w:fldCharType="end"/>
        </w:r>
      </w:hyperlink>
    </w:p>
    <w:p w14:paraId="64134F6F"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18" w:history="1">
        <w:r w:rsidR="00113A10" w:rsidRPr="004D1D23">
          <w:rPr>
            <w:rStyle w:val="Hyperlink"/>
            <w:noProof/>
          </w:rPr>
          <w:t>Figure 5</w:t>
        </w:r>
        <w:r w:rsidR="00113A10" w:rsidRPr="004D1D23">
          <w:rPr>
            <w:rStyle w:val="Hyperlink"/>
            <w:noProof/>
          </w:rPr>
          <w:noBreakHyphen/>
          <w:t>1. An example of a mesh-based atlas built with FluoRender and other tools.</w:t>
        </w:r>
        <w:r w:rsidR="00113A10">
          <w:rPr>
            <w:noProof/>
            <w:webHidden/>
          </w:rPr>
          <w:tab/>
        </w:r>
        <w:r w:rsidR="00113A10">
          <w:rPr>
            <w:noProof/>
            <w:webHidden/>
          </w:rPr>
          <w:fldChar w:fldCharType="begin"/>
        </w:r>
        <w:r w:rsidR="00113A10">
          <w:rPr>
            <w:noProof/>
            <w:webHidden/>
          </w:rPr>
          <w:instrText xml:space="preserve"> PAGEREF _Toc408323318 \h </w:instrText>
        </w:r>
        <w:r w:rsidR="00113A10">
          <w:rPr>
            <w:noProof/>
            <w:webHidden/>
          </w:rPr>
        </w:r>
        <w:r w:rsidR="00113A10">
          <w:rPr>
            <w:noProof/>
            <w:webHidden/>
          </w:rPr>
          <w:fldChar w:fldCharType="separate"/>
        </w:r>
        <w:r w:rsidR="004119D6">
          <w:rPr>
            <w:noProof/>
            <w:webHidden/>
          </w:rPr>
          <w:t>21</w:t>
        </w:r>
        <w:r w:rsidR="00113A10">
          <w:rPr>
            <w:noProof/>
            <w:webHidden/>
          </w:rPr>
          <w:fldChar w:fldCharType="end"/>
        </w:r>
      </w:hyperlink>
    </w:p>
    <w:p w14:paraId="53DB3E73"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19" w:history="1">
        <w:r w:rsidR="00113A10" w:rsidRPr="004D1D23">
          <w:rPr>
            <w:rStyle w:val="Hyperlink"/>
            <w:noProof/>
          </w:rPr>
          <w:t>Figure 5</w:t>
        </w:r>
        <w:r w:rsidR="00113A10" w:rsidRPr="004D1D23">
          <w:rPr>
            <w:rStyle w:val="Hyperlink"/>
            <w:noProof/>
          </w:rPr>
          <w:noBreakHyphen/>
          <w:t>2. Mesh properties.</w:t>
        </w:r>
        <w:r w:rsidR="00113A10">
          <w:rPr>
            <w:noProof/>
            <w:webHidden/>
          </w:rPr>
          <w:tab/>
        </w:r>
        <w:r w:rsidR="00113A10">
          <w:rPr>
            <w:noProof/>
            <w:webHidden/>
          </w:rPr>
          <w:fldChar w:fldCharType="begin"/>
        </w:r>
        <w:r w:rsidR="00113A10">
          <w:rPr>
            <w:noProof/>
            <w:webHidden/>
          </w:rPr>
          <w:instrText xml:space="preserve"> PAGEREF _Toc408323319 \h </w:instrText>
        </w:r>
        <w:r w:rsidR="00113A10">
          <w:rPr>
            <w:noProof/>
            <w:webHidden/>
          </w:rPr>
        </w:r>
        <w:r w:rsidR="00113A10">
          <w:rPr>
            <w:noProof/>
            <w:webHidden/>
          </w:rPr>
          <w:fldChar w:fldCharType="separate"/>
        </w:r>
        <w:r w:rsidR="004119D6">
          <w:rPr>
            <w:noProof/>
            <w:webHidden/>
          </w:rPr>
          <w:t>21</w:t>
        </w:r>
        <w:r w:rsidR="00113A10">
          <w:rPr>
            <w:noProof/>
            <w:webHidden/>
          </w:rPr>
          <w:fldChar w:fldCharType="end"/>
        </w:r>
      </w:hyperlink>
    </w:p>
    <w:p w14:paraId="1CF7958D"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20" w:history="1">
        <w:r w:rsidR="00113A10" w:rsidRPr="004D1D23">
          <w:rPr>
            <w:rStyle w:val="Hyperlink"/>
            <w:noProof/>
          </w:rPr>
          <w:t>Figure 5</w:t>
        </w:r>
        <w:r w:rsidR="00113A10" w:rsidRPr="004D1D23">
          <w:rPr>
            <w:rStyle w:val="Hyperlink"/>
            <w:noProof/>
          </w:rPr>
          <w:noBreakHyphen/>
          <w:t>3. Mesh transparency quality settings.</w:t>
        </w:r>
        <w:r w:rsidR="00113A10">
          <w:rPr>
            <w:noProof/>
            <w:webHidden/>
          </w:rPr>
          <w:tab/>
        </w:r>
        <w:r w:rsidR="00113A10">
          <w:rPr>
            <w:noProof/>
            <w:webHidden/>
          </w:rPr>
          <w:fldChar w:fldCharType="begin"/>
        </w:r>
        <w:r w:rsidR="00113A10">
          <w:rPr>
            <w:noProof/>
            <w:webHidden/>
          </w:rPr>
          <w:instrText xml:space="preserve"> PAGEREF _Toc408323320 \h </w:instrText>
        </w:r>
        <w:r w:rsidR="00113A10">
          <w:rPr>
            <w:noProof/>
            <w:webHidden/>
          </w:rPr>
        </w:r>
        <w:r w:rsidR="00113A10">
          <w:rPr>
            <w:noProof/>
            <w:webHidden/>
          </w:rPr>
          <w:fldChar w:fldCharType="separate"/>
        </w:r>
        <w:r w:rsidR="004119D6">
          <w:rPr>
            <w:noProof/>
            <w:webHidden/>
          </w:rPr>
          <w:t>22</w:t>
        </w:r>
        <w:r w:rsidR="00113A10">
          <w:rPr>
            <w:noProof/>
            <w:webHidden/>
          </w:rPr>
          <w:fldChar w:fldCharType="end"/>
        </w:r>
      </w:hyperlink>
    </w:p>
    <w:p w14:paraId="6130F88B"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21" w:history="1">
        <w:r w:rsidR="00113A10" w:rsidRPr="004D1D23">
          <w:rPr>
            <w:rStyle w:val="Hyperlink"/>
            <w:noProof/>
          </w:rPr>
          <w:t>Figure 6</w:t>
        </w:r>
        <w:r w:rsidR="00113A10" w:rsidRPr="004D1D23">
          <w:rPr>
            <w:rStyle w:val="Hyperlink"/>
            <w:noProof/>
          </w:rPr>
          <w:noBreakHyphen/>
          <w:t>1. Real-time coordinate information of mouse cursor.</w:t>
        </w:r>
        <w:r w:rsidR="00113A10">
          <w:rPr>
            <w:noProof/>
            <w:webHidden/>
          </w:rPr>
          <w:tab/>
        </w:r>
        <w:r w:rsidR="00113A10">
          <w:rPr>
            <w:noProof/>
            <w:webHidden/>
          </w:rPr>
          <w:fldChar w:fldCharType="begin"/>
        </w:r>
        <w:r w:rsidR="00113A10">
          <w:rPr>
            <w:noProof/>
            <w:webHidden/>
          </w:rPr>
          <w:instrText xml:space="preserve"> PAGEREF _Toc408323321 \h </w:instrText>
        </w:r>
        <w:r w:rsidR="00113A10">
          <w:rPr>
            <w:noProof/>
            <w:webHidden/>
          </w:rPr>
        </w:r>
        <w:r w:rsidR="00113A10">
          <w:rPr>
            <w:noProof/>
            <w:webHidden/>
          </w:rPr>
          <w:fldChar w:fldCharType="separate"/>
        </w:r>
        <w:r w:rsidR="004119D6">
          <w:rPr>
            <w:noProof/>
            <w:webHidden/>
          </w:rPr>
          <w:t>23</w:t>
        </w:r>
        <w:r w:rsidR="00113A10">
          <w:rPr>
            <w:noProof/>
            <w:webHidden/>
          </w:rPr>
          <w:fldChar w:fldCharType="end"/>
        </w:r>
      </w:hyperlink>
    </w:p>
    <w:p w14:paraId="2EBBE0C9"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22" w:history="1">
        <w:r w:rsidR="00113A10" w:rsidRPr="004D1D23">
          <w:rPr>
            <w:rStyle w:val="Hyperlink"/>
            <w:noProof/>
          </w:rPr>
          <w:t>Figure 6</w:t>
        </w:r>
        <w:r w:rsidR="00113A10" w:rsidRPr="004D1D23">
          <w:rPr>
            <w:rStyle w:val="Hyperlink"/>
            <w:noProof/>
          </w:rPr>
          <w:noBreakHyphen/>
          <w:t>2. Measurement window.</w:t>
        </w:r>
        <w:r w:rsidR="00113A10">
          <w:rPr>
            <w:noProof/>
            <w:webHidden/>
          </w:rPr>
          <w:tab/>
        </w:r>
        <w:r w:rsidR="00113A10">
          <w:rPr>
            <w:noProof/>
            <w:webHidden/>
          </w:rPr>
          <w:fldChar w:fldCharType="begin"/>
        </w:r>
        <w:r w:rsidR="00113A10">
          <w:rPr>
            <w:noProof/>
            <w:webHidden/>
          </w:rPr>
          <w:instrText xml:space="preserve"> PAGEREF _Toc408323322 \h </w:instrText>
        </w:r>
        <w:r w:rsidR="00113A10">
          <w:rPr>
            <w:noProof/>
            <w:webHidden/>
          </w:rPr>
        </w:r>
        <w:r w:rsidR="00113A10">
          <w:rPr>
            <w:noProof/>
            <w:webHidden/>
          </w:rPr>
          <w:fldChar w:fldCharType="separate"/>
        </w:r>
        <w:r w:rsidR="004119D6">
          <w:rPr>
            <w:noProof/>
            <w:webHidden/>
          </w:rPr>
          <w:t>24</w:t>
        </w:r>
        <w:r w:rsidR="00113A10">
          <w:rPr>
            <w:noProof/>
            <w:webHidden/>
          </w:rPr>
          <w:fldChar w:fldCharType="end"/>
        </w:r>
      </w:hyperlink>
    </w:p>
    <w:p w14:paraId="78AB5542"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23" w:history="1">
        <w:r w:rsidR="00113A10" w:rsidRPr="004D1D23">
          <w:rPr>
            <w:rStyle w:val="Hyperlink"/>
            <w:noProof/>
          </w:rPr>
          <w:t>Figure 6</w:t>
        </w:r>
        <w:r w:rsidR="00113A10" w:rsidRPr="004D1D23">
          <w:rPr>
            <w:rStyle w:val="Hyperlink"/>
            <w:noProof/>
          </w:rPr>
          <w:noBreakHyphen/>
          <w:t>3. Different ruler tools.</w:t>
        </w:r>
        <w:r w:rsidR="00113A10">
          <w:rPr>
            <w:noProof/>
            <w:webHidden/>
          </w:rPr>
          <w:tab/>
        </w:r>
        <w:r w:rsidR="00113A10">
          <w:rPr>
            <w:noProof/>
            <w:webHidden/>
          </w:rPr>
          <w:fldChar w:fldCharType="begin"/>
        </w:r>
        <w:r w:rsidR="00113A10">
          <w:rPr>
            <w:noProof/>
            <w:webHidden/>
          </w:rPr>
          <w:instrText xml:space="preserve"> PAGEREF _Toc408323323 \h </w:instrText>
        </w:r>
        <w:r w:rsidR="00113A10">
          <w:rPr>
            <w:noProof/>
            <w:webHidden/>
          </w:rPr>
        </w:r>
        <w:r w:rsidR="00113A10">
          <w:rPr>
            <w:noProof/>
            <w:webHidden/>
          </w:rPr>
          <w:fldChar w:fldCharType="separate"/>
        </w:r>
        <w:r w:rsidR="004119D6">
          <w:rPr>
            <w:noProof/>
            <w:webHidden/>
          </w:rPr>
          <w:t>25</w:t>
        </w:r>
        <w:r w:rsidR="00113A10">
          <w:rPr>
            <w:noProof/>
            <w:webHidden/>
          </w:rPr>
          <w:fldChar w:fldCharType="end"/>
        </w:r>
      </w:hyperlink>
    </w:p>
    <w:p w14:paraId="5FF2C7CD"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24" w:history="1">
        <w:r w:rsidR="00113A10" w:rsidRPr="004D1D23">
          <w:rPr>
            <w:rStyle w:val="Hyperlink"/>
            <w:noProof/>
          </w:rPr>
          <w:t>Figure 6</w:t>
        </w:r>
        <w:r w:rsidR="00113A10" w:rsidRPr="004D1D23">
          <w:rPr>
            <w:rStyle w:val="Hyperlink"/>
            <w:noProof/>
          </w:rPr>
          <w:noBreakHyphen/>
          <w:t>4. Track a cell using the ruler tool.</w:t>
        </w:r>
        <w:r w:rsidR="00113A10">
          <w:rPr>
            <w:noProof/>
            <w:webHidden/>
          </w:rPr>
          <w:tab/>
        </w:r>
        <w:r w:rsidR="00113A10">
          <w:rPr>
            <w:noProof/>
            <w:webHidden/>
          </w:rPr>
          <w:fldChar w:fldCharType="begin"/>
        </w:r>
        <w:r w:rsidR="00113A10">
          <w:rPr>
            <w:noProof/>
            <w:webHidden/>
          </w:rPr>
          <w:instrText xml:space="preserve"> PAGEREF _Toc408323324 \h </w:instrText>
        </w:r>
        <w:r w:rsidR="00113A10">
          <w:rPr>
            <w:noProof/>
            <w:webHidden/>
          </w:rPr>
        </w:r>
        <w:r w:rsidR="00113A10">
          <w:rPr>
            <w:noProof/>
            <w:webHidden/>
          </w:rPr>
          <w:fldChar w:fldCharType="separate"/>
        </w:r>
        <w:r w:rsidR="004119D6">
          <w:rPr>
            <w:noProof/>
            <w:webHidden/>
          </w:rPr>
          <w:t>26</w:t>
        </w:r>
        <w:r w:rsidR="00113A10">
          <w:rPr>
            <w:noProof/>
            <w:webHidden/>
          </w:rPr>
          <w:fldChar w:fldCharType="end"/>
        </w:r>
      </w:hyperlink>
    </w:p>
    <w:p w14:paraId="7FE7E301"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25" w:history="1">
        <w:r w:rsidR="00113A10" w:rsidRPr="004D1D23">
          <w:rPr>
            <w:rStyle w:val="Hyperlink"/>
            <w:noProof/>
          </w:rPr>
          <w:t>Figure 7</w:t>
        </w:r>
        <w:r w:rsidR="00113A10" w:rsidRPr="004D1D23">
          <w:rPr>
            <w:rStyle w:val="Hyperlink"/>
            <w:noProof/>
          </w:rPr>
          <w:noBreakHyphen/>
          <w:t>1. The “Analyze” window.</w:t>
        </w:r>
        <w:r w:rsidR="00113A10">
          <w:rPr>
            <w:noProof/>
            <w:webHidden/>
          </w:rPr>
          <w:tab/>
        </w:r>
        <w:r w:rsidR="00113A10">
          <w:rPr>
            <w:noProof/>
            <w:webHidden/>
          </w:rPr>
          <w:fldChar w:fldCharType="begin"/>
        </w:r>
        <w:r w:rsidR="00113A10">
          <w:rPr>
            <w:noProof/>
            <w:webHidden/>
          </w:rPr>
          <w:instrText xml:space="preserve"> PAGEREF _Toc408323325 \h </w:instrText>
        </w:r>
        <w:r w:rsidR="00113A10">
          <w:rPr>
            <w:noProof/>
            <w:webHidden/>
          </w:rPr>
        </w:r>
        <w:r w:rsidR="00113A10">
          <w:rPr>
            <w:noProof/>
            <w:webHidden/>
          </w:rPr>
          <w:fldChar w:fldCharType="separate"/>
        </w:r>
        <w:r w:rsidR="004119D6">
          <w:rPr>
            <w:noProof/>
            <w:webHidden/>
          </w:rPr>
          <w:t>27</w:t>
        </w:r>
        <w:r w:rsidR="00113A10">
          <w:rPr>
            <w:noProof/>
            <w:webHidden/>
          </w:rPr>
          <w:fldChar w:fldCharType="end"/>
        </w:r>
      </w:hyperlink>
    </w:p>
    <w:p w14:paraId="7DFC8DE7"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26" w:history="1">
        <w:r w:rsidR="00113A10" w:rsidRPr="004D1D23">
          <w:rPr>
            <w:rStyle w:val="Hyperlink"/>
            <w:noProof/>
          </w:rPr>
          <w:t>Figure 7</w:t>
        </w:r>
        <w:r w:rsidR="00113A10" w:rsidRPr="004D1D23">
          <w:rPr>
            <w:rStyle w:val="Hyperlink"/>
            <w:noProof/>
          </w:rPr>
          <w:noBreakHyphen/>
          <w:t>2. Segmentation with paint brush.</w:t>
        </w:r>
        <w:r w:rsidR="00113A10">
          <w:rPr>
            <w:noProof/>
            <w:webHidden/>
          </w:rPr>
          <w:tab/>
        </w:r>
        <w:r w:rsidR="00113A10">
          <w:rPr>
            <w:noProof/>
            <w:webHidden/>
          </w:rPr>
          <w:fldChar w:fldCharType="begin"/>
        </w:r>
        <w:r w:rsidR="00113A10">
          <w:rPr>
            <w:noProof/>
            <w:webHidden/>
          </w:rPr>
          <w:instrText xml:space="preserve"> PAGEREF _Toc408323326 \h </w:instrText>
        </w:r>
        <w:r w:rsidR="00113A10">
          <w:rPr>
            <w:noProof/>
            <w:webHidden/>
          </w:rPr>
        </w:r>
        <w:r w:rsidR="00113A10">
          <w:rPr>
            <w:noProof/>
            <w:webHidden/>
          </w:rPr>
          <w:fldChar w:fldCharType="separate"/>
        </w:r>
        <w:r w:rsidR="004119D6">
          <w:rPr>
            <w:noProof/>
            <w:webHidden/>
          </w:rPr>
          <w:t>28</w:t>
        </w:r>
        <w:r w:rsidR="00113A10">
          <w:rPr>
            <w:noProof/>
            <w:webHidden/>
          </w:rPr>
          <w:fldChar w:fldCharType="end"/>
        </w:r>
      </w:hyperlink>
    </w:p>
    <w:p w14:paraId="5CDCD086"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27" w:history="1">
        <w:r w:rsidR="00113A10" w:rsidRPr="004D1D23">
          <w:rPr>
            <w:rStyle w:val="Hyperlink"/>
            <w:noProof/>
          </w:rPr>
          <w:t>Figure 7</w:t>
        </w:r>
        <w:r w:rsidR="00113A10" w:rsidRPr="004D1D23">
          <w:rPr>
            <w:rStyle w:val="Hyperlink"/>
            <w:noProof/>
          </w:rPr>
          <w:noBreakHyphen/>
          <w:t>3. Select structures section by section.</w:t>
        </w:r>
        <w:r w:rsidR="00113A10">
          <w:rPr>
            <w:noProof/>
            <w:webHidden/>
          </w:rPr>
          <w:tab/>
        </w:r>
        <w:r w:rsidR="00113A10">
          <w:rPr>
            <w:noProof/>
            <w:webHidden/>
          </w:rPr>
          <w:fldChar w:fldCharType="begin"/>
        </w:r>
        <w:r w:rsidR="00113A10">
          <w:rPr>
            <w:noProof/>
            <w:webHidden/>
          </w:rPr>
          <w:instrText xml:space="preserve"> PAGEREF _Toc408323327 \h </w:instrText>
        </w:r>
        <w:r w:rsidR="00113A10">
          <w:rPr>
            <w:noProof/>
            <w:webHidden/>
          </w:rPr>
        </w:r>
        <w:r w:rsidR="00113A10">
          <w:rPr>
            <w:noProof/>
            <w:webHidden/>
          </w:rPr>
          <w:fldChar w:fldCharType="separate"/>
        </w:r>
        <w:r w:rsidR="004119D6">
          <w:rPr>
            <w:noProof/>
            <w:webHidden/>
          </w:rPr>
          <w:t>30</w:t>
        </w:r>
        <w:r w:rsidR="00113A10">
          <w:rPr>
            <w:noProof/>
            <w:webHidden/>
          </w:rPr>
          <w:fldChar w:fldCharType="end"/>
        </w:r>
      </w:hyperlink>
    </w:p>
    <w:p w14:paraId="1E389D64"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28" w:history="1">
        <w:r w:rsidR="00113A10" w:rsidRPr="004D1D23">
          <w:rPr>
            <w:rStyle w:val="Hyperlink"/>
            <w:noProof/>
          </w:rPr>
          <w:t>Figure 8</w:t>
        </w:r>
        <w:r w:rsidR="00113A10" w:rsidRPr="004D1D23">
          <w:rPr>
            <w:rStyle w:val="Hyperlink"/>
            <w:noProof/>
          </w:rPr>
          <w:noBreakHyphen/>
          <w:t>1. Component analysis in the “Analyze” window.</w:t>
        </w:r>
        <w:r w:rsidR="00113A10">
          <w:rPr>
            <w:noProof/>
            <w:webHidden/>
          </w:rPr>
          <w:tab/>
        </w:r>
        <w:r w:rsidR="00113A10">
          <w:rPr>
            <w:noProof/>
            <w:webHidden/>
          </w:rPr>
          <w:fldChar w:fldCharType="begin"/>
        </w:r>
        <w:r w:rsidR="00113A10">
          <w:rPr>
            <w:noProof/>
            <w:webHidden/>
          </w:rPr>
          <w:instrText xml:space="preserve"> PAGEREF _Toc408323328 \h </w:instrText>
        </w:r>
        <w:r w:rsidR="00113A10">
          <w:rPr>
            <w:noProof/>
            <w:webHidden/>
          </w:rPr>
        </w:r>
        <w:r w:rsidR="00113A10">
          <w:rPr>
            <w:noProof/>
            <w:webHidden/>
          </w:rPr>
          <w:fldChar w:fldCharType="separate"/>
        </w:r>
        <w:r w:rsidR="004119D6">
          <w:rPr>
            <w:noProof/>
            <w:webHidden/>
          </w:rPr>
          <w:t>31</w:t>
        </w:r>
        <w:r w:rsidR="00113A10">
          <w:rPr>
            <w:noProof/>
            <w:webHidden/>
          </w:rPr>
          <w:fldChar w:fldCharType="end"/>
        </w:r>
      </w:hyperlink>
    </w:p>
    <w:p w14:paraId="7CFAD0B4"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29" w:history="1">
        <w:r w:rsidR="00113A10" w:rsidRPr="004D1D23">
          <w:rPr>
            <w:rStyle w:val="Hyperlink"/>
            <w:noProof/>
          </w:rPr>
          <w:t>Figure 8</w:t>
        </w:r>
        <w:r w:rsidR="00113A10" w:rsidRPr="004D1D23">
          <w:rPr>
            <w:rStyle w:val="Hyperlink"/>
            <w:noProof/>
          </w:rPr>
          <w:noBreakHyphen/>
          <w:t>2. Components &amp; Tracking window.</w:t>
        </w:r>
        <w:r w:rsidR="00113A10">
          <w:rPr>
            <w:noProof/>
            <w:webHidden/>
          </w:rPr>
          <w:tab/>
        </w:r>
        <w:r w:rsidR="00113A10">
          <w:rPr>
            <w:noProof/>
            <w:webHidden/>
          </w:rPr>
          <w:fldChar w:fldCharType="begin"/>
        </w:r>
        <w:r w:rsidR="00113A10">
          <w:rPr>
            <w:noProof/>
            <w:webHidden/>
          </w:rPr>
          <w:instrText xml:space="preserve"> PAGEREF _Toc408323329 \h </w:instrText>
        </w:r>
        <w:r w:rsidR="00113A10">
          <w:rPr>
            <w:noProof/>
            <w:webHidden/>
          </w:rPr>
        </w:r>
        <w:r w:rsidR="00113A10">
          <w:rPr>
            <w:noProof/>
            <w:webHidden/>
          </w:rPr>
          <w:fldChar w:fldCharType="separate"/>
        </w:r>
        <w:r w:rsidR="004119D6">
          <w:rPr>
            <w:noProof/>
            <w:webHidden/>
          </w:rPr>
          <w:t>32</w:t>
        </w:r>
        <w:r w:rsidR="00113A10">
          <w:rPr>
            <w:noProof/>
            <w:webHidden/>
          </w:rPr>
          <w:fldChar w:fldCharType="end"/>
        </w:r>
      </w:hyperlink>
    </w:p>
    <w:p w14:paraId="3D257F41"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30" w:history="1">
        <w:r w:rsidR="00113A10" w:rsidRPr="004D1D23">
          <w:rPr>
            <w:rStyle w:val="Hyperlink"/>
            <w:noProof/>
          </w:rPr>
          <w:t>Figure 8</w:t>
        </w:r>
        <w:r w:rsidR="00113A10" w:rsidRPr="004D1D23">
          <w:rPr>
            <w:rStyle w:val="Hyperlink"/>
            <w:noProof/>
          </w:rPr>
          <w:noBreakHyphen/>
          <w:t>3. Components visualized in different colors.</w:t>
        </w:r>
        <w:r w:rsidR="00113A10">
          <w:rPr>
            <w:noProof/>
            <w:webHidden/>
          </w:rPr>
          <w:tab/>
        </w:r>
        <w:r w:rsidR="00113A10">
          <w:rPr>
            <w:noProof/>
            <w:webHidden/>
          </w:rPr>
          <w:fldChar w:fldCharType="begin"/>
        </w:r>
        <w:r w:rsidR="00113A10">
          <w:rPr>
            <w:noProof/>
            <w:webHidden/>
          </w:rPr>
          <w:instrText xml:space="preserve"> PAGEREF _Toc408323330 \h </w:instrText>
        </w:r>
        <w:r w:rsidR="00113A10">
          <w:rPr>
            <w:noProof/>
            <w:webHidden/>
          </w:rPr>
        </w:r>
        <w:r w:rsidR="00113A10">
          <w:rPr>
            <w:noProof/>
            <w:webHidden/>
          </w:rPr>
          <w:fldChar w:fldCharType="separate"/>
        </w:r>
        <w:r w:rsidR="004119D6">
          <w:rPr>
            <w:noProof/>
            <w:webHidden/>
          </w:rPr>
          <w:t>33</w:t>
        </w:r>
        <w:r w:rsidR="00113A10">
          <w:rPr>
            <w:noProof/>
            <w:webHidden/>
          </w:rPr>
          <w:fldChar w:fldCharType="end"/>
        </w:r>
      </w:hyperlink>
    </w:p>
    <w:p w14:paraId="628FAFD0" w14:textId="77777777" w:rsidR="00113A10" w:rsidRDefault="00EF7534">
      <w:pPr>
        <w:pStyle w:val="TableofFigures"/>
        <w:tabs>
          <w:tab w:val="right" w:leader="dot" w:pos="9350"/>
        </w:tabs>
        <w:rPr>
          <w:rFonts w:asciiTheme="minorHAnsi" w:hAnsiTheme="minorHAnsi"/>
          <w:noProof/>
          <w:color w:val="auto"/>
          <w:sz w:val="22"/>
          <w:szCs w:val="22"/>
          <w:lang w:eastAsia="en-US"/>
        </w:rPr>
      </w:pPr>
      <w:hyperlink w:anchor="_Toc408323331" w:history="1">
        <w:r w:rsidR="00113A10" w:rsidRPr="004D1D23">
          <w:rPr>
            <w:rStyle w:val="Hyperlink"/>
            <w:noProof/>
          </w:rPr>
          <w:t>Figure 9</w:t>
        </w:r>
        <w:r w:rsidR="00113A10" w:rsidRPr="004D1D23">
          <w:rPr>
            <w:rStyle w:val="Hyperlink"/>
            <w:noProof/>
          </w:rPr>
          <w:noBreakHyphen/>
          <w:t>1. OpenCL kernel editor.</w:t>
        </w:r>
        <w:r w:rsidR="00113A10">
          <w:rPr>
            <w:noProof/>
            <w:webHidden/>
          </w:rPr>
          <w:tab/>
        </w:r>
        <w:r w:rsidR="00113A10">
          <w:rPr>
            <w:noProof/>
            <w:webHidden/>
          </w:rPr>
          <w:fldChar w:fldCharType="begin"/>
        </w:r>
        <w:r w:rsidR="00113A10">
          <w:rPr>
            <w:noProof/>
            <w:webHidden/>
          </w:rPr>
          <w:instrText xml:space="preserve"> PAGEREF _Toc408323331 \h </w:instrText>
        </w:r>
        <w:r w:rsidR="00113A10">
          <w:rPr>
            <w:noProof/>
            <w:webHidden/>
          </w:rPr>
        </w:r>
        <w:r w:rsidR="00113A10">
          <w:rPr>
            <w:noProof/>
            <w:webHidden/>
          </w:rPr>
          <w:fldChar w:fldCharType="separate"/>
        </w:r>
        <w:r w:rsidR="004119D6">
          <w:rPr>
            <w:noProof/>
            <w:webHidden/>
          </w:rPr>
          <w:t>35</w:t>
        </w:r>
        <w:r w:rsidR="00113A10">
          <w:rPr>
            <w:noProof/>
            <w:webHidden/>
          </w:rPr>
          <w:fldChar w:fldCharType="end"/>
        </w:r>
      </w:hyperlink>
    </w:p>
    <w:p w14:paraId="267E759E" w14:textId="689E3324"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4" w:name="_Toc408323398"/>
      <w:bookmarkEnd w:id="0"/>
      <w:bookmarkEnd w:id="1"/>
      <w:bookmarkEnd w:id="2"/>
      <w:r w:rsidRPr="00B4104F">
        <w:lastRenderedPageBreak/>
        <w:t>Downloading and Installing FluoRender</w:t>
      </w:r>
      <w:bookmarkEnd w:id="4"/>
    </w:p>
    <w:p w14:paraId="2004DA8D" w14:textId="31632F41" w:rsidR="00315513" w:rsidRDefault="00315513" w:rsidP="00315513">
      <w:bookmarkStart w:id="5" w:name="_Toc406575210"/>
      <w:bookmarkStart w:id="6" w:name="_Toc406755640"/>
      <w:bookmarkStart w:id="7" w:name="_Toc406770713"/>
      <w:r>
        <w:t>FluoRender is a free and “open-source” software package developed by the Scientific Computing and Imaging (SCI) Institute at the University of Utah. You can either download the setup files or the projects</w:t>
      </w:r>
      <w:r w:rsidR="006C7FA1">
        <w:fldChar w:fldCharType="begin"/>
      </w:r>
      <w:r w:rsidR="006C7FA1">
        <w:instrText xml:space="preserve"> XE "Project" </w:instrText>
      </w:r>
      <w:r w:rsidR="006C7FA1">
        <w:fldChar w:fldCharType="end"/>
      </w:r>
      <w:r>
        <w:t xml:space="preserve"> of source code.</w:t>
      </w:r>
    </w:p>
    <w:p w14:paraId="754120EC" w14:textId="76F20F84"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OpenCL 1.1 for FluoRender from version 2.15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3013607C" w:rsidR="00315513" w:rsidRDefault="00315513" w:rsidP="00315513">
      <w:r>
        <w:t xml:space="preserve">2a. To download the executables, go to </w:t>
      </w:r>
      <w:hyperlink r:id="rId15" w:history="1">
        <w:r w:rsidRPr="00344E93">
          <w:rPr>
            <w:rStyle w:val="Hyperlink"/>
          </w:rPr>
          <w:t>https://www.sci.utah.edu/download/fluorender.html</w:t>
        </w:r>
      </w:hyperlink>
      <w:r>
        <w:t>.</w:t>
      </w:r>
    </w:p>
    <w:p w14:paraId="4198665D" w14:textId="55C621D7" w:rsidR="00315513" w:rsidRDefault="00315513" w:rsidP="00315513">
      <w:pPr>
        <w:jc w:val="center"/>
      </w:pPr>
      <w:r>
        <w:rPr>
          <w:noProof/>
          <w:lang w:eastAsia="en-US"/>
        </w:rPr>
        <w:drawing>
          <wp:inline distT="0" distB="0" distL="0" distR="0" wp14:anchorId="2D0D25F3" wp14:editId="7BFD058C">
            <wp:extent cx="3310128" cy="2784053"/>
            <wp:effectExtent l="0" t="0" r="508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10128" cy="2784053"/>
                    </a:xfrm>
                    <a:prstGeom prst="rect">
                      <a:avLst/>
                    </a:prstGeom>
                  </pic:spPr>
                </pic:pic>
              </a:graphicData>
            </a:graphic>
          </wp:inline>
        </w:drawing>
      </w:r>
    </w:p>
    <w:p w14:paraId="0ECFAD63" w14:textId="1528CA4C" w:rsidR="00B4104F" w:rsidRDefault="00B4104F" w:rsidP="00B4104F">
      <w:pPr>
        <w:pStyle w:val="Caption"/>
        <w:jc w:val="center"/>
      </w:pPr>
      <w:bookmarkStart w:id="8" w:name="_Toc408323301"/>
      <w:r>
        <w:t xml:space="preserve">Figure </w:t>
      </w:r>
      <w:r w:rsidR="00EF7534">
        <w:fldChar w:fldCharType="begin"/>
      </w:r>
      <w:r w:rsidR="00EF7534">
        <w:instrText xml:space="preserve"> STYLEREF 1 \s </w:instrText>
      </w:r>
      <w:r w:rsidR="00EF7534">
        <w:fldChar w:fldCharType="separate"/>
      </w:r>
      <w:r w:rsidR="004119D6">
        <w:rPr>
          <w:noProof/>
        </w:rPr>
        <w:t>1</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1</w:t>
      </w:r>
      <w:r w:rsidR="00EF7534">
        <w:rPr>
          <w:noProof/>
        </w:rPr>
        <w:fldChar w:fldCharType="end"/>
      </w:r>
      <w:r>
        <w:t>. FluoRender’s download page. Jan-2015.</w:t>
      </w:r>
      <w:bookmarkEnd w:id="8"/>
    </w:p>
    <w:p w14:paraId="2AA6BC27" w14:textId="341AB5F9" w:rsidR="00315513" w:rsidRDefault="00315513" w:rsidP="00315513">
      <w:r>
        <w:t>2b. Choose the version that you want from a dropdown list of available versions. The most recent version is selected by default.</w:t>
      </w:r>
    </w:p>
    <w:p w14:paraId="598CDC10" w14:textId="5E582942" w:rsidR="00315513" w:rsidRDefault="00315513" w:rsidP="00315513">
      <w:r>
        <w:t xml:space="preserve">2c. Make sure the OS in the “distribution” column of the table of files matches your operating system. For example, for FluoRender version 2.15 on Mac OS X, the setup file is FluoRender_2.15.0_osx64.dmg.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17"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lastRenderedPageBreak/>
        <w:drawing>
          <wp:inline distT="0" distB="0" distL="0" distR="0" wp14:anchorId="4037D466" wp14:editId="0E122278">
            <wp:extent cx="4453128" cy="3108960"/>
            <wp:effectExtent l="0" t="0" r="508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3128" cy="3108960"/>
                    </a:xfrm>
                    <a:prstGeom prst="rect">
                      <a:avLst/>
                    </a:prstGeom>
                    <a:noFill/>
                    <a:ln>
                      <a:noFill/>
                    </a:ln>
                  </pic:spPr>
                </pic:pic>
              </a:graphicData>
            </a:graphic>
          </wp:inline>
        </w:drawing>
      </w:r>
    </w:p>
    <w:p w14:paraId="701D98C0" w14:textId="5CFB88EE" w:rsidR="00B4104F" w:rsidRDefault="00B4104F" w:rsidP="00B4104F">
      <w:pPr>
        <w:pStyle w:val="Caption"/>
        <w:jc w:val="center"/>
      </w:pPr>
      <w:bookmarkStart w:id="9" w:name="_Toc408323302"/>
      <w:r>
        <w:t xml:space="preserve">Figure </w:t>
      </w:r>
      <w:r w:rsidR="00EF7534">
        <w:fldChar w:fldCharType="begin"/>
      </w:r>
      <w:r w:rsidR="00EF7534">
        <w:instrText xml:space="preserve"> STYLEREF 1 \s </w:instrText>
      </w:r>
      <w:r w:rsidR="00EF7534">
        <w:fldChar w:fldCharType="separate"/>
      </w:r>
      <w:r w:rsidR="004119D6">
        <w:rPr>
          <w:noProof/>
        </w:rPr>
        <w:t>1</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2</w:t>
      </w:r>
      <w:r w:rsidR="00EF7534">
        <w:rPr>
          <w:noProof/>
        </w:rPr>
        <w:fldChar w:fldCharType="end"/>
      </w:r>
      <w:r>
        <w:t>. FluoRender’s source code download page. Jan-2015.</w:t>
      </w:r>
      <w:bookmarkEnd w:id="9"/>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19" w:history="1">
        <w:r w:rsidRPr="00344E93">
          <w:rPr>
            <w:rStyle w:val="Hyperlink"/>
          </w:rPr>
          <w:t>https://www.wxwidgets.org/</w:t>
        </w:r>
      </w:hyperlink>
      <w:r>
        <w:t>) and Boost (</w:t>
      </w:r>
      <w:hyperlink r:id="rId20"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3c. Additionally, you will need CMake (</w:t>
      </w:r>
      <w:hyperlink r:id="rId21" w:history="1">
        <w:r w:rsidRPr="00344E93">
          <w:rPr>
            <w:rStyle w:val="Hyperlink"/>
          </w:rPr>
          <w:t>http://www.cmake.org/</w:t>
        </w:r>
      </w:hyperlink>
      <w:r>
        <w:t>) and VisualStudio on Windows, or XCode on Mac OS X.</w:t>
      </w:r>
    </w:p>
    <w:p w14:paraId="3C4B7079" w14:textId="2C44B936" w:rsidR="00315513" w:rsidRDefault="00315513" w:rsidP="00315513">
      <w:r>
        <w:t>3d. Build the third party libraries first. Then, generate VisualStudio or XCode projects using CMake. Refer to the instructions on FluoRender’s github webpage for more details.</w:t>
      </w:r>
    </w:p>
    <w:p w14:paraId="3526A368" w14:textId="597FCA77" w:rsidR="00315513" w:rsidRDefault="00315513" w:rsidP="00315513">
      <w:r>
        <w:t>3e. Build FluoRender using VisualStudio on Windows, or XCode on Mac OS X.</w:t>
      </w:r>
    </w:p>
    <w:p w14:paraId="26579145" w14:textId="77777777" w:rsidR="00315513" w:rsidRDefault="00315513" w:rsidP="00315513">
      <w:r>
        <w:br w:type="page"/>
      </w:r>
    </w:p>
    <w:p w14:paraId="63590A5B" w14:textId="6F2BB146" w:rsidR="003010F7" w:rsidRDefault="00B4104F" w:rsidP="00B4104F">
      <w:pPr>
        <w:pStyle w:val="Heading1"/>
      </w:pPr>
      <w:bookmarkStart w:id="10" w:name="_Toc408323399"/>
      <w:bookmarkEnd w:id="5"/>
      <w:bookmarkEnd w:id="6"/>
      <w:bookmarkEnd w:id="7"/>
      <w:r>
        <w:lastRenderedPageBreak/>
        <w:t>Visualizing Multi-channel Data</w:t>
      </w:r>
      <w:bookmarkEnd w:id="10"/>
    </w:p>
    <w:p w14:paraId="1A01595A" w14:textId="7FE70A8A"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prepare, load, and visualize multi-channel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2"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23" w:history="1">
        <w:r w:rsidRPr="00344E93">
          <w:rPr>
            <w:rStyle w:val="Hyperlink"/>
          </w:rPr>
          <w:t>http://www.sci.utah.edu/software/fluorender.html</w:t>
        </w:r>
      </w:hyperlink>
      <w:r>
        <w:t>.</w:t>
      </w:r>
    </w:p>
    <w:p w14:paraId="279D391B" w14:textId="48F55848" w:rsidR="00B4104F" w:rsidRDefault="00B4104F" w:rsidP="00B4104F">
      <w:r>
        <w:t xml:space="preserve">2. To load multi-channel data, click “Open Volume” </w:t>
      </w:r>
      <w:r>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0012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mpsMA&#10;AADcAAAADwAAAGRycy9kb3ducmV2LnhtbESP3WoCMRCF7wu+QxjBu5qtoG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ImpsMAAADcAAAADwAAAAAAAAAAAAAAAACYAgAAZHJzL2Rv&#10;d25yZXYueG1sUEsFBgAAAAAEAAQA9QAAAIgD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VWMUA&#10;AADcAAAADwAAAGRycy9kb3ducmV2LnhtbESPwWrDMBBE74X8g9hAb42ctJjUjRJCoOBToXFKrltr&#10;bZlYKyMpjtuvrwqFHoeZecNsdpPtxUg+dI4VLBcZCOLa6Y5bBafq9WENIkRkjb1jUvBFAXbb2d0G&#10;C+1u/E7jMbYiQTgUqMDEOBRShtqQxbBwA3HyGuctxiR9K7XHW4LbXq6yLJcWO04LBgc6GKovx6tV&#10;cP7+qMarr8xb48vy6fnznPvmUan7+bR/ARFpiv/hv3apFaz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NVY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lastRenderedPageBreak/>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3F666812" w:rsidR="00746B53" w:rsidRDefault="00746B53" w:rsidP="00746B53">
      <w:pPr>
        <w:pStyle w:val="Caption"/>
        <w:jc w:val="center"/>
      </w:pPr>
      <w:bookmarkStart w:id="11" w:name="_Toc408323303"/>
      <w:r>
        <w:t xml:space="preserve">Figure </w:t>
      </w:r>
      <w:r w:rsidR="00EF7534">
        <w:fldChar w:fldCharType="begin"/>
      </w:r>
      <w:r w:rsidR="00EF7534">
        <w:instrText xml:space="preserve"> STYLEREF 1 \s </w:instrText>
      </w:r>
      <w:r w:rsidR="00EF7534">
        <w:fldChar w:fldCharType="separate"/>
      </w:r>
      <w:r w:rsidR="004119D6">
        <w:rPr>
          <w:noProof/>
        </w:rPr>
        <w:t>2</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1</w:t>
      </w:r>
      <w:r w:rsidR="00EF7534">
        <w:rPr>
          <w:noProof/>
        </w:rPr>
        <w:fldChar w:fldCharType="end"/>
      </w:r>
      <w:r>
        <w:t>. Layered channel intermixing mode.</w:t>
      </w:r>
      <w:bookmarkEnd w:id="11"/>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7878EA37" w:rsidR="00746B53" w:rsidRDefault="00746B53" w:rsidP="00746B53">
      <w:pPr>
        <w:pStyle w:val="Caption"/>
        <w:jc w:val="center"/>
      </w:pPr>
      <w:bookmarkStart w:id="12" w:name="_Toc408323304"/>
      <w:r>
        <w:t xml:space="preserve">Figure </w:t>
      </w:r>
      <w:r w:rsidR="00EF7534">
        <w:fldChar w:fldCharType="begin"/>
      </w:r>
      <w:r w:rsidR="00EF7534">
        <w:instrText xml:space="preserve"> STYLEREF 1 \s </w:instrText>
      </w:r>
      <w:r w:rsidR="00EF7534">
        <w:fldChar w:fldCharType="separate"/>
      </w:r>
      <w:r w:rsidR="004119D6">
        <w:rPr>
          <w:noProof/>
        </w:rPr>
        <w:t>2</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2</w:t>
      </w:r>
      <w:r w:rsidR="00EF7534">
        <w:rPr>
          <w:noProof/>
        </w:rPr>
        <w:fldChar w:fldCharType="end"/>
      </w:r>
      <w:r>
        <w:t>. Depth channel intermixing mode.</w:t>
      </w:r>
      <w:bookmarkEnd w:id="12"/>
    </w:p>
    <w:p w14:paraId="5C4F6AAB" w14:textId="5A255B2F" w:rsidR="00B4104F" w:rsidRDefault="00B4104F" w:rsidP="00B4104F">
      <w:r w:rsidRPr="002E26B2">
        <w:rPr>
          <w:b/>
        </w:rPr>
        <w:lastRenderedPageBreak/>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414A7F5">
            <wp:extent cx="3922776" cy="3392424"/>
            <wp:effectExtent l="0" t="0" r="190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377DA24" w14:textId="0B2EC808" w:rsidR="00746B53" w:rsidRDefault="00746B53" w:rsidP="00746B53">
      <w:pPr>
        <w:pStyle w:val="Caption"/>
        <w:jc w:val="center"/>
      </w:pPr>
      <w:bookmarkStart w:id="13" w:name="_Toc408323305"/>
      <w:r>
        <w:t xml:space="preserve">Figure </w:t>
      </w:r>
      <w:r w:rsidR="00EF7534">
        <w:fldChar w:fldCharType="begin"/>
      </w:r>
      <w:r w:rsidR="00EF7534">
        <w:instrText xml:space="preserve"> STYLEREF 1 \s </w:instrText>
      </w:r>
      <w:r w:rsidR="00EF7534">
        <w:fldChar w:fldCharType="separate"/>
      </w:r>
      <w:r w:rsidR="004119D6">
        <w:rPr>
          <w:noProof/>
        </w:rPr>
        <w:t>2</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3</w:t>
      </w:r>
      <w:r w:rsidR="00EF7534">
        <w:rPr>
          <w:noProof/>
        </w:rPr>
        <w:fldChar w:fldCharType="end"/>
      </w:r>
      <w:r>
        <w:t>. Composite channel intermixing mode.</w:t>
      </w:r>
      <w:bookmarkEnd w:id="13"/>
    </w:p>
    <w:p w14:paraId="6DBC1C54" w14:textId="34D398B9" w:rsidR="00B4104F" w:rsidRDefault="00B4104F" w:rsidP="00B4104F">
      <w:r>
        <w:t>5. You can select</w:t>
      </w:r>
      <w:r w:rsidR="006C7FA1">
        <w:fldChar w:fldCharType="begin"/>
      </w:r>
      <w:r w:rsidR="006C7FA1">
        <w:instrText xml:space="preserve"> XE "Select" </w:instrText>
      </w:r>
      <w:r w:rsidR="006C7FA1">
        <w:fldChar w:fldCharType="end"/>
      </w:r>
      <w:r>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6BEDA085" w:rsidR="00B4104F" w:rsidRDefault="00B4104F" w:rsidP="00B4104F">
      <w:r>
        <w:t xml:space="preserve">6.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its toolbar. It then allows you to type a new name for the selected channel.</w:t>
      </w:r>
    </w:p>
    <w:p w14:paraId="28CEAFF1" w14:textId="6E177277" w:rsidR="00B4104F" w:rsidRDefault="00B4104F" w:rsidP="00746B53">
      <w:pPr>
        <w:spacing w:after="240"/>
      </w:pPr>
      <w:r>
        <w:t xml:space="preserve">7. When a channel is selected and visible, its adjustable properties are shown in the “Property” panel. You can adjust the following parameters. You should see the results of each parameter immediately </w:t>
      </w:r>
      <w:r w:rsidR="000603FF">
        <w:t>when</w:t>
      </w:r>
      <w:r>
        <w:t xml:space="preserve"> you </w:t>
      </w:r>
      <w:r w:rsidR="000603FF">
        <w:t>change</w:t>
      </w:r>
      <w:r>
        <w:t xml:space="preserve"> it.</w:t>
      </w:r>
    </w:p>
    <w:p w14:paraId="10F2ACCD" w14:textId="48DBDC56" w:rsidR="00746B53" w:rsidRDefault="00746B53" w:rsidP="00746B53">
      <w:pPr>
        <w:jc w:val="center"/>
      </w:pPr>
      <w:r>
        <w:rPr>
          <w:noProof/>
          <w:lang w:eastAsia="en-US"/>
        </w:rPr>
        <w:drawing>
          <wp:inline distT="0" distB="0" distL="0" distR="0" wp14:anchorId="35A09AFF" wp14:editId="6D66F49D">
            <wp:extent cx="5932805"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805" cy="833755"/>
                    </a:xfrm>
                    <a:prstGeom prst="rect">
                      <a:avLst/>
                    </a:prstGeom>
                    <a:noFill/>
                    <a:ln>
                      <a:noFill/>
                    </a:ln>
                  </pic:spPr>
                </pic:pic>
              </a:graphicData>
            </a:graphic>
          </wp:inline>
        </w:drawing>
      </w:r>
    </w:p>
    <w:p w14:paraId="21C30BEB" w14:textId="3088EC00" w:rsidR="00746B53" w:rsidRDefault="00746B53" w:rsidP="00746B53">
      <w:pPr>
        <w:pStyle w:val="Caption"/>
        <w:jc w:val="center"/>
      </w:pPr>
      <w:bookmarkStart w:id="14" w:name="_Toc408323306"/>
      <w:r>
        <w:t xml:space="preserve">Figure </w:t>
      </w:r>
      <w:r w:rsidR="00EF7534">
        <w:fldChar w:fldCharType="begin"/>
      </w:r>
      <w:r w:rsidR="00EF7534">
        <w:instrText xml:space="preserve"> STYLEREF 1 \s </w:instrText>
      </w:r>
      <w:r w:rsidR="00EF7534">
        <w:fldChar w:fldCharType="separate"/>
      </w:r>
      <w:r w:rsidR="004119D6">
        <w:rPr>
          <w:noProof/>
        </w:rPr>
        <w:t>2</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4</w:t>
      </w:r>
      <w:r w:rsidR="00EF7534">
        <w:rPr>
          <w:noProof/>
        </w:rPr>
        <w:fldChar w:fldCharType="end"/>
      </w:r>
      <w:r>
        <w:t>. Volume properties.</w:t>
      </w:r>
      <w:bookmarkEnd w:id="14"/>
    </w:p>
    <w:p w14:paraId="1C406EBE" w14:textId="62DB95D4" w:rsidR="00B4104F" w:rsidRDefault="00B4104F" w:rsidP="00B4104F">
      <w:r w:rsidRPr="002E26B2">
        <w:rPr>
          <w:b/>
        </w:rPr>
        <w:lastRenderedPageBreak/>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77777777" w:rsidR="00B4104F" w:rsidRDefault="00B4104F" w:rsidP="00B4104F">
      <w:r w:rsidRPr="002E26B2">
        <w:rPr>
          <w:b/>
        </w:rPr>
        <w:t>Color</w:t>
      </w:r>
      <w:r>
        <w:t>. It is the base color of a selected volume channel. Use different colors to distinguish multiple channels.</w:t>
      </w: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2570B425" w14:textId="77777777" w:rsidR="00B4104F" w:rsidRDefault="00B4104F" w:rsidP="00B4104F">
      <w:r w:rsidRPr="002E26B2">
        <w:rPr>
          <w:b/>
        </w:rPr>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2E76C476" w:rsidR="00B4104F" w:rsidRDefault="00B4104F" w:rsidP="00B4104F">
      <w:r>
        <w:lastRenderedPageBreak/>
        <w:t>8. You can save the settings</w:t>
      </w:r>
      <w:r w:rsidR="006C7FA1">
        <w:fldChar w:fldCharType="begin"/>
      </w:r>
      <w:r w:rsidR="006C7FA1">
        <w:instrText xml:space="preserve"> XE "Settings" </w:instrText>
      </w:r>
      <w:r w:rsidR="006C7FA1">
        <w:fldChar w:fldCharType="end"/>
      </w:r>
      <w:r>
        <w:t xml:space="preserve"> for a satisfied visualization result, and apply to similar data sets. To save default settings, click “Save settings” </w:t>
      </w:r>
      <w:r>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recall default settings, click “Reset” </w:t>
      </w:r>
      <w:r>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p w14:paraId="72BAAAD1" w14:textId="302B4474" w:rsidR="00B4104F" w:rsidRDefault="00B4104F" w:rsidP="00B4104F">
      <w:r>
        <w:t xml:space="preserve">9.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t xml:space="preserve">adjustment </w:t>
      </w:r>
      <w:r w:rsidR="002D2EC8">
        <w:t>to</w:t>
      </w:r>
      <w:r>
        <w:t xml:space="preserve"> each output color channel.</w:t>
      </w:r>
    </w:p>
    <w:p w14:paraId="26D0584D" w14:textId="6E590B36" w:rsidR="00D46F49" w:rsidRDefault="00D46F49" w:rsidP="00D46F49">
      <w:pPr>
        <w:jc w:val="center"/>
      </w:pPr>
      <w:r>
        <w:rPr>
          <w:noProof/>
          <w:lang w:eastAsia="en-US"/>
        </w:rPr>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2C6DE846" w:rsidR="00D46F49" w:rsidRDefault="00D46F49" w:rsidP="00D46F49">
      <w:pPr>
        <w:pStyle w:val="Caption"/>
        <w:jc w:val="center"/>
      </w:pPr>
      <w:bookmarkStart w:id="15" w:name="_Toc408323307"/>
      <w:r>
        <w:t xml:space="preserve">Figure </w:t>
      </w:r>
      <w:r w:rsidR="00EF7534">
        <w:fldChar w:fldCharType="begin"/>
      </w:r>
      <w:r w:rsidR="00EF7534">
        <w:instrText xml:space="preserve"> STYLEREF 1 \s </w:instrText>
      </w:r>
      <w:r w:rsidR="00EF7534">
        <w:fldChar w:fldCharType="separate"/>
      </w:r>
      <w:r w:rsidR="004119D6">
        <w:rPr>
          <w:noProof/>
        </w:rPr>
        <w:t>2</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5</w:t>
      </w:r>
      <w:r w:rsidR="00EF7534">
        <w:rPr>
          <w:noProof/>
        </w:rPr>
        <w:fldChar w:fldCharType="end"/>
      </w:r>
      <w:r>
        <w:t>. The output adjustment panel.</w:t>
      </w:r>
      <w:bookmarkEnd w:id="15"/>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26407437" w:rsidR="00B4104F" w:rsidRDefault="00B4104F" w:rsidP="00B4104F">
      <w:r>
        <w:lastRenderedPageBreak/>
        <w:t>10. When deep 3D structures are occluded, use clipping planes</w:t>
      </w:r>
      <w:r w:rsidR="007F7BF3">
        <w:fldChar w:fldCharType="begin"/>
      </w:r>
      <w:r w:rsidR="007F7BF3">
        <w:instrText xml:space="preserve"> XE "Clipping plane" </w:instrText>
      </w:r>
      <w:r w:rsidR="007F7BF3">
        <w:fldChar w:fldCharType="end"/>
      </w:r>
      <w:r>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17D829BC" w:rsidR="00D46F49" w:rsidRDefault="00D46F49" w:rsidP="00A107DA">
      <w:pPr>
        <w:pStyle w:val="Caption"/>
        <w:jc w:val="center"/>
      </w:pPr>
      <w:bookmarkStart w:id="16" w:name="_Toc408323308"/>
      <w:r>
        <w:t xml:space="preserve">Figure </w:t>
      </w:r>
      <w:r w:rsidR="00EF7534">
        <w:fldChar w:fldCharType="begin"/>
      </w:r>
      <w:r w:rsidR="00EF7534">
        <w:instrText xml:space="preserve"> STYLEREF 1 \s </w:instrText>
      </w:r>
      <w:r w:rsidR="00EF7534">
        <w:fldChar w:fldCharType="separate"/>
      </w:r>
      <w:r w:rsidR="004119D6">
        <w:rPr>
          <w:noProof/>
        </w:rPr>
        <w:t>2</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6</w:t>
      </w:r>
      <w:r w:rsidR="00EF7534">
        <w:rPr>
          <w:noProof/>
        </w:rPr>
        <w:fldChar w:fldCharType="end"/>
      </w:r>
      <w:r>
        <w:t>. Clipping plane panel.</w:t>
      </w:r>
      <w:bookmarkEnd w:id="16"/>
    </w:p>
    <w:p w14:paraId="057665CC" w14:textId="77777777" w:rsidR="00B4104F" w:rsidRDefault="00B4104F">
      <w:r>
        <w:br w:type="page"/>
      </w:r>
    </w:p>
    <w:p w14:paraId="1EDEC43B" w14:textId="08F90E4F" w:rsidR="00A1322B" w:rsidRDefault="00113A10" w:rsidP="00A1322B">
      <w:pPr>
        <w:pStyle w:val="Heading1"/>
      </w:pPr>
      <w:bookmarkStart w:id="17" w:name="_Toc408323400"/>
      <w:r>
        <w:lastRenderedPageBreak/>
        <w:t>Loading Different Volume F</w:t>
      </w:r>
      <w:r w:rsidR="00A1322B">
        <w:t>ormats</w:t>
      </w:r>
      <w:bookmarkEnd w:id="17"/>
    </w:p>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63361"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460F21" w:rsidRDefault="00460F21">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633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ACujtkpAgAAMQQAAA4AAAAAAAAAAAAAAAAALgIAAGRycy9lMm9E&#10;b2MueG1sUEsBAi0AFAAGAAgAAAAhACmCpVfcAAAABgEAAA8AAAAAAAAAAAAAAAAAgwQAAGRycy9k&#10;b3ducmV2LnhtbFBLBQYAAAAABAAEAPMAAACMBQAAAAA=&#10;" stroked="f">
                <v:textbox>
                  <w:txbxContent>
                    <w:p w14:paraId="4A3931A7" w14:textId="54C5745B" w:rsidR="00460F21" w:rsidRDefault="00460F21">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1b.</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1A396627" w:rsidR="00202503" w:rsidRDefault="00202503" w:rsidP="00202503">
      <w:pPr>
        <w:pStyle w:val="Caption"/>
        <w:jc w:val="center"/>
      </w:pPr>
      <w:bookmarkStart w:id="18" w:name="_Toc408323309"/>
      <w:r>
        <w:t xml:space="preserve">Figure </w:t>
      </w:r>
      <w:r w:rsidR="00EF7534">
        <w:fldChar w:fldCharType="begin"/>
      </w:r>
      <w:r w:rsidR="00EF7534">
        <w:instrText xml:space="preserve"> STYLEREF 1 \s </w:instrText>
      </w:r>
      <w:r w:rsidR="00EF7534">
        <w:fldChar w:fldCharType="separate"/>
      </w:r>
      <w:r w:rsidR="004119D6">
        <w:rPr>
          <w:noProof/>
        </w:rPr>
        <w:t>3</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1</w:t>
      </w:r>
      <w:r w:rsidR="00EF7534">
        <w:rPr>
          <w:noProof/>
        </w:rPr>
        <w:fldChar w:fldCharType="end"/>
      </w:r>
      <w:r>
        <w:t>. Open volume in the main toolbar.</w:t>
      </w:r>
      <w:bookmarkEnd w:id="18"/>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4D91E83B" w:rsidR="00CC69F5" w:rsidRDefault="00CC69F5" w:rsidP="00CC69F5">
      <w:pPr>
        <w:pStyle w:val="Caption"/>
        <w:jc w:val="center"/>
      </w:pPr>
      <w:bookmarkStart w:id="19" w:name="_Toc408323310"/>
      <w:r>
        <w:t xml:space="preserve">Figure </w:t>
      </w:r>
      <w:r w:rsidR="00EF7534">
        <w:fldChar w:fldCharType="begin"/>
      </w:r>
      <w:r w:rsidR="00EF7534">
        <w:instrText xml:space="preserve"> STYLEREF 1 \s </w:instrText>
      </w:r>
      <w:r w:rsidR="00EF7534">
        <w:fldChar w:fldCharType="separate"/>
      </w:r>
      <w:r w:rsidR="004119D6">
        <w:rPr>
          <w:noProof/>
        </w:rPr>
        <w:t>3</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2</w:t>
      </w:r>
      <w:r w:rsidR="00EF7534">
        <w:rPr>
          <w:noProof/>
        </w:rPr>
        <w:fldChar w:fldCharType="end"/>
      </w:r>
      <w:r>
        <w:t>. Open dialog for Z-stack sequence.</w:t>
      </w:r>
      <w:bookmarkEnd w:id="19"/>
    </w:p>
    <w:p w14:paraId="4A57F62A" w14:textId="0ACA2715" w:rsidR="005727A8" w:rsidRDefault="005727A8" w:rsidP="005727A8">
      <w:r>
        <w:lastRenderedPageBreak/>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2EDF4F10" w:rsidR="00FF0850" w:rsidRDefault="00FF0850" w:rsidP="00FF0850">
      <w:pPr>
        <w:pStyle w:val="Caption"/>
        <w:jc w:val="center"/>
      </w:pPr>
      <w:bookmarkStart w:id="20" w:name="_Toc408323311"/>
      <w:r>
        <w:t xml:space="preserve">Figure </w:t>
      </w:r>
      <w:r w:rsidR="00EF7534">
        <w:fldChar w:fldCharType="begin"/>
      </w:r>
      <w:r w:rsidR="00EF7534">
        <w:instrText xml:space="preserve"> STYLEREF 1 \s </w:instrText>
      </w:r>
      <w:r w:rsidR="00EF7534">
        <w:fldChar w:fldCharType="separate"/>
      </w:r>
      <w:r w:rsidR="004119D6">
        <w:rPr>
          <w:noProof/>
        </w:rPr>
        <w:t>3</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3</w:t>
      </w:r>
      <w:r w:rsidR="00EF7534">
        <w:rPr>
          <w:noProof/>
        </w:rPr>
        <w:fldChar w:fldCharType="end"/>
      </w:r>
      <w:r>
        <w:t>. Setting default colors for excitation wavelengths.</w:t>
      </w:r>
      <w:bookmarkEnd w:id="20"/>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*.oif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082D3D15" w:rsidR="00FF0850" w:rsidRDefault="00FF0850" w:rsidP="00FF0850">
      <w:pPr>
        <w:pStyle w:val="Caption"/>
        <w:jc w:val="center"/>
      </w:pPr>
      <w:bookmarkStart w:id="21" w:name="_Toc408323312"/>
      <w:r>
        <w:t xml:space="preserve">Figure </w:t>
      </w:r>
      <w:r w:rsidR="00EF7534">
        <w:fldChar w:fldCharType="begin"/>
      </w:r>
      <w:r w:rsidR="00EF7534">
        <w:instrText xml:space="preserve"> STYLEREF 1 \s </w:instrText>
      </w:r>
      <w:r w:rsidR="00EF7534">
        <w:fldChar w:fldCharType="separate"/>
      </w:r>
      <w:r w:rsidR="004119D6">
        <w:rPr>
          <w:noProof/>
        </w:rPr>
        <w:t>3</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4</w:t>
      </w:r>
      <w:r w:rsidR="00EF7534">
        <w:rPr>
          <w:noProof/>
        </w:rPr>
        <w:fldChar w:fldCharType="end"/>
      </w:r>
      <w:r>
        <w:t>. Open Olympus formats.</w:t>
      </w:r>
      <w:bookmarkEnd w:id="21"/>
    </w:p>
    <w:p w14:paraId="7CCB647D" w14:textId="3B988B06" w:rsidR="00FF0850" w:rsidRDefault="00FF0850" w:rsidP="00FF0850">
      <w:r>
        <w:t>3. Loading Zeiss format LSM. An LSM file can be opened similarly</w:t>
      </w:r>
      <w:r w:rsidR="00A33184">
        <w:t xml:space="preserve"> as both a multi-page TIFF (Z-stack in a single file) and an OIB file.</w:t>
      </w:r>
    </w:p>
    <w:p w14:paraId="2B7827B8" w14:textId="415141F8" w:rsidR="00A33184" w:rsidRDefault="00A33184" w:rsidP="00FF0850">
      <w:r>
        <w:t>4a. Loading Prairie XML format. A Prairie XML file is similar to an OIF file, which is an index to a series of TIFF sections. However, the XML file should be saved in the same folder as the TIFFs. You need to copy the entire folder generated by PrairieView in order to open the scan correctly. Also notice that you are not supposed to rename anything in order for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26383EFA" w:rsidR="00A33184" w:rsidRPr="00FF0850" w:rsidRDefault="00A33184" w:rsidP="003A125A">
      <w:pPr>
        <w:pStyle w:val="Caption"/>
        <w:jc w:val="center"/>
      </w:pPr>
      <w:bookmarkStart w:id="22" w:name="_Toc408323313"/>
      <w:r>
        <w:t xml:space="preserve">Figure </w:t>
      </w:r>
      <w:r w:rsidR="00EF7534">
        <w:fldChar w:fldCharType="begin"/>
      </w:r>
      <w:r w:rsidR="00EF7534">
        <w:instrText xml:space="preserve"> STYLEREF 1 \s </w:instrText>
      </w:r>
      <w:r w:rsidR="00EF7534">
        <w:fldChar w:fldCharType="separate"/>
      </w:r>
      <w:r w:rsidR="004119D6">
        <w:rPr>
          <w:noProof/>
        </w:rPr>
        <w:t>3</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5</w:t>
      </w:r>
      <w:r w:rsidR="00EF7534">
        <w:rPr>
          <w:noProof/>
        </w:rPr>
        <w:fldChar w:fldCharType="end"/>
      </w:r>
      <w:r>
        <w:t xml:space="preserve">. Open </w:t>
      </w:r>
      <w:r w:rsidR="003A125A">
        <w:t>a Prairie XML file.</w:t>
      </w:r>
      <w:bookmarkEnd w:id="22"/>
    </w:p>
    <w:p w14:paraId="7CAA1D7E" w14:textId="650A6376" w:rsidR="00A1322B" w:rsidRDefault="00A1322B">
      <w:r>
        <w:br w:type="page"/>
      </w:r>
    </w:p>
    <w:p w14:paraId="022558FC" w14:textId="0A01017D" w:rsidR="00504E4B" w:rsidRDefault="00504E4B" w:rsidP="00504E4B">
      <w:pPr>
        <w:pStyle w:val="Heading1"/>
      </w:pPr>
      <w:bookmarkStart w:id="23" w:name="_Toc408323401"/>
      <w:r>
        <w:lastRenderedPageBreak/>
        <w:t>Visualizing a Time Sequence</w:t>
      </w:r>
      <w:bookmarkEnd w:id="23"/>
    </w:p>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have to stay the same through the entire sequence. </w:t>
      </w:r>
      <w:r w:rsidR="00F03E3C">
        <w:t xml:space="preserve">The time sequence identifier can only appear once in one file name. </w:t>
      </w:r>
      <w:r>
        <w:t>The digit string is used to order time points. Second, the digit string has to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65409"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460F21" w:rsidRDefault="00460F21"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654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Oeyst0pAgAAMAQAAA4AAAAAAAAAAAAAAAAALgIAAGRycy9lMm9E&#10;b2MueG1sUEsBAi0AFAAGAAgAAAAhACmCpVfcAAAABgEAAA8AAAAAAAAAAAAAAAAAgwQAAGRycy9k&#10;b3ducmV2LnhtbFBLBQYAAAAABAAEAPMAAACMBQAAAAA=&#10;" stroked="f">
                <v:textbox>
                  <w:txbxContent>
                    <w:p w14:paraId="5861D311" w14:textId="77777777" w:rsidR="00460F21" w:rsidRDefault="00460F21"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7FAE28F5" w:rsidR="00F03E3C" w:rsidRDefault="00F03E3C" w:rsidP="00F03E3C">
      <w:pPr>
        <w:pStyle w:val="Caption"/>
        <w:jc w:val="center"/>
      </w:pPr>
      <w:bookmarkStart w:id="24" w:name="_Toc408323314"/>
      <w:r>
        <w:t xml:space="preserve">Figure </w:t>
      </w:r>
      <w:r w:rsidR="00EF7534">
        <w:fldChar w:fldCharType="begin"/>
      </w:r>
      <w:r w:rsidR="00EF7534">
        <w:instrText xml:space="preserve"> STYLEREF 1 \s </w:instrText>
      </w:r>
      <w:r w:rsidR="00EF7534">
        <w:fldChar w:fldCharType="separate"/>
      </w:r>
      <w:r w:rsidR="004119D6">
        <w:rPr>
          <w:noProof/>
        </w:rPr>
        <w:t>4</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1</w:t>
      </w:r>
      <w:r w:rsidR="00EF7534">
        <w:rPr>
          <w:noProof/>
        </w:rPr>
        <w:fldChar w:fldCharType="end"/>
      </w:r>
      <w:r>
        <w:t>. Open a TIFF-based time sequence.</w:t>
      </w:r>
      <w:bookmarkEnd w:id="24"/>
    </w:p>
    <w:p w14:paraId="5615E145" w14:textId="3D0163F6" w:rsidR="00F03E3C" w:rsidRDefault="00F03E3C" w:rsidP="00F03E3C">
      <w:r>
        <w:t xml:space="preserve">1c. If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527C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dM8MA&#10;AADcAAAADwAAAGRycy9kb3ducmV2LnhtbESP3WoCMRCF7wu+QxjBu5rVBbFbo4ii9KYtVR9g2Ew3&#10;224mIYnr+vZNodDLw/n5OKvNYDvRU4itYwWzaQGCuHa65UbB5Xx4XIKICVlj55gU3CnCZj16WGGl&#10;3Y0/qD+lRuQRjhUqMCn5SspYG7IYp84TZ+/TBYspy9BIHfCWx20n50WxkBZbzgSDnnaG6u/T1WaI&#10;8f3e747t09JS8/V+X4S3V1RqMh62zyASDek//Nd+0QrKsoT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ndM8MAAADcAAAADwAAAAAAAAAAAAAAAACYAgAAZHJzL2Rv&#10;d25yZXYueG1sUEsFBgAAAAAEAAQA9QAAAIgD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ozsUA&#10;AADcAAAADwAAAGRycy9kb3ducmV2LnhtbESPwWrDMBBE74X8g9hCb43cOoTUiRJCoeBToXFCrltr&#10;bZlYKyMpjtuvrwqFHoeZecNsdpPtxUg+dI4VPM0zEMS10x23Co7V2+MKRIjIGnvHpOCLAuy2s7sN&#10;Ftrd+IPGQ2xFgnAoUIGJcSikDLUhi2HuBuLkNc5bjEn6VmqPtwS3vXzOsqW02HFaMDjQq6H6crha&#10;BefvUzVefWXeG1+Wi5fP89I3uV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Cj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7D47A6A0" w:rsidR="008E4C8A" w:rsidRDefault="000714AD" w:rsidP="000714AD">
      <w:pPr>
        <w:pStyle w:val="Caption"/>
        <w:jc w:val="center"/>
      </w:pPr>
      <w:bookmarkStart w:id="25" w:name="_Toc408323315"/>
      <w:r>
        <w:t xml:space="preserve">Figure </w:t>
      </w:r>
      <w:r w:rsidR="00EF7534">
        <w:fldChar w:fldCharType="begin"/>
      </w:r>
      <w:r w:rsidR="00EF7534">
        <w:instrText xml:space="preserve"> STYLEREF 1 \s </w:instrText>
      </w:r>
      <w:r w:rsidR="00EF7534">
        <w:fldChar w:fldCharType="separate"/>
      </w:r>
      <w:r w:rsidR="004119D6">
        <w:rPr>
          <w:noProof/>
        </w:rPr>
        <w:t>4</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2</w:t>
      </w:r>
      <w:r w:rsidR="00EF7534">
        <w:rPr>
          <w:noProof/>
        </w:rPr>
        <w:fldChar w:fldCharType="end"/>
      </w:r>
      <w:r>
        <w:t>. Correct loading of a time sequence.</w:t>
      </w:r>
      <w:bookmarkEnd w:id="25"/>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41BDA55A" w:rsidR="000714AD" w:rsidRDefault="00327539" w:rsidP="00327539">
      <w:pPr>
        <w:pStyle w:val="Caption"/>
        <w:jc w:val="center"/>
      </w:pPr>
      <w:bookmarkStart w:id="26" w:name="_Toc408323316"/>
      <w:r>
        <w:t xml:space="preserve">Figure </w:t>
      </w:r>
      <w:r w:rsidR="00EF7534">
        <w:fldChar w:fldCharType="begin"/>
      </w:r>
      <w:r w:rsidR="00EF7534">
        <w:instrText xml:space="preserve"> STYLEREF 1 \s </w:instrText>
      </w:r>
      <w:r w:rsidR="00EF7534">
        <w:fldChar w:fldCharType="separate"/>
      </w:r>
      <w:r w:rsidR="004119D6">
        <w:rPr>
          <w:noProof/>
        </w:rPr>
        <w:t>4</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3</w:t>
      </w:r>
      <w:r w:rsidR="00EF7534">
        <w:rPr>
          <w:noProof/>
        </w:rPr>
        <w:fldChar w:fldCharType="end"/>
      </w:r>
      <w:r>
        <w:t>. Controls for time sequence playback.</w:t>
      </w:r>
      <w:bookmarkEnd w:id="26"/>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(*.tif).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746D6545" w:rsidR="007F7BF3" w:rsidRPr="00327539" w:rsidRDefault="007F7BF3" w:rsidP="007F7BF3">
      <w:pPr>
        <w:pStyle w:val="Caption"/>
        <w:jc w:val="center"/>
      </w:pPr>
      <w:bookmarkStart w:id="27" w:name="_Toc408323317"/>
      <w:r>
        <w:t xml:space="preserve">Figure </w:t>
      </w:r>
      <w:r w:rsidR="00EF7534">
        <w:fldChar w:fldCharType="begin"/>
      </w:r>
      <w:r w:rsidR="00EF7534">
        <w:instrText xml:space="preserve"> STYLEREF 1 \s </w:instrText>
      </w:r>
      <w:r w:rsidR="00EF7534">
        <w:fldChar w:fldCharType="separate"/>
      </w:r>
      <w:r w:rsidR="004119D6">
        <w:rPr>
          <w:noProof/>
        </w:rPr>
        <w:t>4</w:t>
      </w:r>
      <w:r w:rsidR="00EF7534">
        <w:rPr>
          <w:noProof/>
        </w:rPr>
        <w:fldChar w:fldCharType="end"/>
      </w:r>
      <w:r>
        <w:noBreakHyphen/>
      </w:r>
      <w:r w:rsidR="00EF7534">
        <w:fldChar w:fldCharType="begin"/>
      </w:r>
      <w:r w:rsidR="00EF7534">
        <w:instrText xml:space="preserve"> SEQ Figure \* ARABIC \s 1 </w:instrText>
      </w:r>
      <w:r w:rsidR="00EF7534">
        <w:fldChar w:fldCharType="separate"/>
      </w:r>
      <w:r w:rsidR="004119D6">
        <w:rPr>
          <w:noProof/>
        </w:rPr>
        <w:t>4</w:t>
      </w:r>
      <w:r w:rsidR="00EF7534">
        <w:rPr>
          <w:noProof/>
        </w:rPr>
        <w:fldChar w:fldCharType="end"/>
      </w:r>
      <w:r>
        <w:t>. Settings for movie export.</w:t>
      </w:r>
      <w:bookmarkEnd w:id="27"/>
    </w:p>
    <w:p w14:paraId="1333CF05" w14:textId="77777777" w:rsidR="00504E4B" w:rsidRDefault="00504E4B">
      <w:r>
        <w:br w:type="page"/>
      </w:r>
    </w:p>
    <w:p w14:paraId="198B3A6E" w14:textId="52874281" w:rsidR="00EC6731" w:rsidRDefault="00EC6731" w:rsidP="00EC6731">
      <w:pPr>
        <w:pStyle w:val="Heading1"/>
      </w:pPr>
      <w:bookmarkStart w:id="28" w:name="_Toc408323402"/>
      <w:r>
        <w:lastRenderedPageBreak/>
        <w:t>Visualizing Mesh Objects</w:t>
      </w:r>
      <w:bookmarkEnd w:id="28"/>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Wavefront OBJ format is currently supported. The OBJ format is a text file containing geometry information. In addition to the basic feature set of the OBJ format, FluoRender is able to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55"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5C97884D" w:rsidR="00EC6731" w:rsidRDefault="00EC6731" w:rsidP="00EC6731">
      <w:pPr>
        <w:pStyle w:val="Caption"/>
        <w:jc w:val="center"/>
      </w:pPr>
      <w:bookmarkStart w:id="29" w:name="_Toc408323318"/>
      <w:r>
        <w:t xml:space="preserve">Figure </w:t>
      </w:r>
      <w:r w:rsidR="00EF7534">
        <w:fldChar w:fldCharType="begin"/>
      </w:r>
      <w:r w:rsidR="00EF7534">
        <w:instrText xml:space="preserve"> STYLEREF 1 \s </w:instrText>
      </w:r>
      <w:r w:rsidR="00EF7534">
        <w:fldChar w:fldCharType="separate"/>
      </w:r>
      <w:r w:rsidR="004119D6">
        <w:rPr>
          <w:noProof/>
        </w:rPr>
        <w:t>5</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1</w:t>
      </w:r>
      <w:r w:rsidR="00EF7534">
        <w:rPr>
          <w:noProof/>
        </w:rPr>
        <w:fldChar w:fldCharType="end"/>
      </w:r>
      <w:r>
        <w:t>. An example of a mesh-based atlas built with FluoRender and other tools.</w:t>
      </w:r>
      <w:bookmarkEnd w:id="29"/>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636CF2B6" w:rsidR="00EC6731" w:rsidRDefault="00EC6731" w:rsidP="00EC6731">
      <w:pPr>
        <w:pStyle w:val="Caption"/>
        <w:jc w:val="center"/>
      </w:pPr>
      <w:bookmarkStart w:id="30" w:name="_Toc408323319"/>
      <w:r>
        <w:t xml:space="preserve">Figure </w:t>
      </w:r>
      <w:r w:rsidR="00EF7534">
        <w:fldChar w:fldCharType="begin"/>
      </w:r>
      <w:r w:rsidR="00EF7534">
        <w:instrText xml:space="preserve"> STYLEREF 1 \s </w:instrText>
      </w:r>
      <w:r w:rsidR="00EF7534">
        <w:fldChar w:fldCharType="separate"/>
      </w:r>
      <w:r w:rsidR="004119D6">
        <w:rPr>
          <w:noProof/>
        </w:rPr>
        <w:t>5</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2</w:t>
      </w:r>
      <w:r w:rsidR="00EF7534">
        <w:rPr>
          <w:noProof/>
        </w:rPr>
        <w:fldChar w:fldCharType="end"/>
      </w:r>
      <w:r>
        <w:t>. Mesh properties.</w:t>
      </w:r>
      <w:bookmarkEnd w:id="30"/>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35695E64" w:rsidR="00202503" w:rsidRDefault="00202503" w:rsidP="00202503">
      <w:pPr>
        <w:pStyle w:val="Caption"/>
        <w:jc w:val="center"/>
      </w:pPr>
      <w:bookmarkStart w:id="31" w:name="_Toc408323320"/>
      <w:r>
        <w:t xml:space="preserve">Figure </w:t>
      </w:r>
      <w:r w:rsidR="00EF7534">
        <w:fldChar w:fldCharType="begin"/>
      </w:r>
      <w:r w:rsidR="00EF7534">
        <w:instrText xml:space="preserve"> STYLEREF 1 \s </w:instrText>
      </w:r>
      <w:r w:rsidR="00EF7534">
        <w:fldChar w:fldCharType="separate"/>
      </w:r>
      <w:r w:rsidR="004119D6">
        <w:rPr>
          <w:noProof/>
        </w:rPr>
        <w:t>5</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3</w:t>
      </w:r>
      <w:r w:rsidR="00EF7534">
        <w:rPr>
          <w:noProof/>
        </w:rPr>
        <w:fldChar w:fldCharType="end"/>
      </w:r>
      <w:r>
        <w:t>. Mesh transparency quality settings.</w:t>
      </w:r>
      <w:bookmarkEnd w:id="31"/>
    </w:p>
    <w:p w14:paraId="75D75CA9" w14:textId="5268AFF6" w:rsidR="00EC6731" w:rsidRDefault="00EC6731" w:rsidP="00EC6731">
      <w:r>
        <w:br w:type="page"/>
      </w:r>
    </w:p>
    <w:p w14:paraId="5C01F6DF" w14:textId="7F3EB463" w:rsidR="00EC6731" w:rsidRDefault="00EC6731" w:rsidP="00EC6731">
      <w:pPr>
        <w:pStyle w:val="Heading1"/>
      </w:pPr>
      <w:bookmarkStart w:id="32" w:name="_Toc408323403"/>
      <w:r>
        <w:lastRenderedPageBreak/>
        <w:t>Measuring Position, Length, and Volume</w:t>
      </w:r>
      <w:bookmarkEnd w:id="32"/>
    </w:p>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4B9E612F" w:rsidR="006B4375" w:rsidRDefault="006B4375" w:rsidP="006B4375">
      <w:pPr>
        <w:pStyle w:val="Caption"/>
        <w:jc w:val="center"/>
      </w:pPr>
      <w:bookmarkStart w:id="33" w:name="_Toc408323321"/>
      <w:r>
        <w:t xml:space="preserve">Figure </w:t>
      </w:r>
      <w:r w:rsidR="00EF7534">
        <w:fldChar w:fldCharType="begin"/>
      </w:r>
      <w:r w:rsidR="00EF7534">
        <w:instrText xml:space="preserve"> STYLEREF 1 \s </w:instrText>
      </w:r>
      <w:r w:rsidR="00EF7534">
        <w:fldChar w:fldCharType="separate"/>
      </w:r>
      <w:r w:rsidR="004119D6">
        <w:rPr>
          <w:noProof/>
        </w:rPr>
        <w:t>6</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1</w:t>
      </w:r>
      <w:r w:rsidR="00EF7534">
        <w:rPr>
          <w:noProof/>
        </w:rPr>
        <w:fldChar w:fldCharType="end"/>
      </w:r>
      <w:r>
        <w:t>. Real-time coordinate information of mouse cursor.</w:t>
      </w:r>
      <w:bookmarkEnd w:id="33"/>
    </w:p>
    <w:p w14:paraId="7E050590" w14:textId="5A693F29" w:rsidR="00EC6731" w:rsidRDefault="00EC6731" w:rsidP="00EC6731">
      <w:r>
        <w:t xml:space="preserve">3. More precise measurement can be made with tools in the “Measurement” window. To open </w:t>
      </w:r>
      <w:r w:rsidR="00467393">
        <w:t xml:space="preserve">the </w:t>
      </w:r>
      <w:r>
        <w:t>“Measurement” w</w:t>
      </w:r>
      <w:r w:rsidR="002D2EC8">
        <w:t>indow, click the downward arrow</w:t>
      </w:r>
      <w:r>
        <w:t>head on the right side of “Analyze” button in</w:t>
      </w:r>
      <w:r w:rsidR="00882FCF">
        <w:t xml:space="preserve"> the main tool bar. In the drop</w:t>
      </w:r>
      <w:r>
        <w:t xml:space="preserve">down menu, select </w:t>
      </w:r>
      <w:r w:rsidR="00D5329B">
        <w:t>“</w:t>
      </w:r>
      <w:r>
        <w:t>Measurement…”.</w:t>
      </w:r>
    </w:p>
    <w:p w14:paraId="21B35C4D" w14:textId="57FF8A69" w:rsidR="00EC6731" w:rsidRDefault="006B4375" w:rsidP="00EC6731">
      <w:pPr>
        <w:jc w:val="center"/>
      </w:pPr>
      <w:r>
        <w:rPr>
          <w:noProof/>
          <w:lang w:eastAsia="en-US"/>
        </w:rPr>
        <w:lastRenderedPageBreak/>
        <w:drawing>
          <wp:anchor distT="0" distB="0" distL="114300" distR="114300" simplePos="0" relativeHeight="251661313" behindDoc="0" locked="0" layoutInCell="1" allowOverlap="1" wp14:anchorId="299F7941" wp14:editId="491C30C4">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r>
        <w:rPr>
          <w:noProof/>
          <w:lang w:eastAsia="en-US"/>
        </w:rPr>
        <w:drawing>
          <wp:anchor distT="0" distB="0" distL="114300" distR="114300" simplePos="0" relativeHeight="251660289" behindDoc="0" locked="0" layoutInCell="1" allowOverlap="1" wp14:anchorId="04BD55B2" wp14:editId="016DC433">
            <wp:simplePos x="0" y="0"/>
            <wp:positionH relativeFrom="column">
              <wp:posOffset>2260001</wp:posOffset>
            </wp:positionH>
            <wp:positionV relativeFrom="paragraph">
              <wp:posOffset>263</wp:posOffset>
            </wp:positionV>
            <wp:extent cx="2953385" cy="4023360"/>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53385" cy="4023360"/>
                    </a:xfrm>
                    <a:prstGeom prst="rect">
                      <a:avLst/>
                    </a:prstGeom>
                    <a:noFill/>
                    <a:ln>
                      <a:noFill/>
                    </a:ln>
                  </pic:spPr>
                </pic:pic>
              </a:graphicData>
            </a:graphic>
          </wp:anchor>
        </w:drawing>
      </w:r>
    </w:p>
    <w:p w14:paraId="6D812AE7" w14:textId="7B36D713" w:rsidR="006B4375" w:rsidRDefault="006B4375" w:rsidP="006B4375">
      <w:pPr>
        <w:pStyle w:val="Caption"/>
        <w:jc w:val="center"/>
      </w:pPr>
      <w:bookmarkStart w:id="34" w:name="_Toc408323322"/>
      <w:r>
        <w:t xml:space="preserve">Figure </w:t>
      </w:r>
      <w:r w:rsidR="00EF7534">
        <w:fldChar w:fldCharType="begin"/>
      </w:r>
      <w:r w:rsidR="00EF7534">
        <w:instrText xml:space="preserve"> STYLEREF 1 \s </w:instrText>
      </w:r>
      <w:r w:rsidR="00EF7534">
        <w:fldChar w:fldCharType="separate"/>
      </w:r>
      <w:r w:rsidR="004119D6">
        <w:rPr>
          <w:noProof/>
        </w:rPr>
        <w:t>6</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2</w:t>
      </w:r>
      <w:r w:rsidR="00EF7534">
        <w:rPr>
          <w:noProof/>
        </w:rPr>
        <w:fldChar w:fldCharType="end"/>
      </w:r>
      <w:r>
        <w:t>. Measurement window.</w:t>
      </w:r>
      <w:bookmarkEnd w:id="34"/>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0A0D3F5D" w14:textId="4658AA0D" w:rsidR="00EC6731" w:rsidRDefault="00EC6731" w:rsidP="00EC6731">
      <w:r>
        <w:lastRenderedPageBreak/>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as</w:t>
      </w:r>
      <w:r w:rsidR="00467393">
        <w:t xml:space="preserve"> you want</w:t>
      </w:r>
      <w:r w:rsidR="00467393">
        <w:t xml:space="preserve"> </w:t>
      </w:r>
      <w:r>
        <w:t>along a path. Right-click to end the path. The length along the path is shown in the list below. All settings for the locator tool apply similarly and you can edit the position of each ruler point using the “Edit” tool.</w:t>
      </w:r>
    </w:p>
    <w:p w14:paraId="15884116" w14:textId="39F852D1" w:rsidR="004729FA" w:rsidRDefault="004729FA" w:rsidP="00D22F1A">
      <w:pPr>
        <w:jc w:val="center"/>
      </w:pPr>
      <w:r>
        <w:rPr>
          <w:noProof/>
          <w:lang w:eastAsia="en-US"/>
        </w:rPr>
        <w:drawing>
          <wp:inline distT="0" distB="0" distL="0" distR="0" wp14:anchorId="01A1091E" wp14:editId="7BBC4FBD">
            <wp:extent cx="3849624" cy="3502152"/>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49624" cy="3502152"/>
                    </a:xfrm>
                    <a:prstGeom prst="rect">
                      <a:avLst/>
                    </a:prstGeom>
                    <a:noFill/>
                    <a:ln>
                      <a:noFill/>
                    </a:ln>
                  </pic:spPr>
                </pic:pic>
              </a:graphicData>
            </a:graphic>
          </wp:inline>
        </w:drawing>
      </w:r>
      <w:r>
        <w:rPr>
          <w:noProof/>
          <w:lang w:eastAsia="en-US"/>
        </w:rPr>
        <w:drawing>
          <wp:inline distT="0" distB="0" distL="0" distR="0" wp14:anchorId="45A49C0B" wp14:editId="2A4949EB">
            <wp:extent cx="2066544" cy="2816352"/>
            <wp:effectExtent l="0" t="0" r="0" b="317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66544" cy="2816352"/>
                    </a:xfrm>
                    <a:prstGeom prst="rect">
                      <a:avLst/>
                    </a:prstGeom>
                    <a:noFill/>
                    <a:ln>
                      <a:noFill/>
                    </a:ln>
                  </pic:spPr>
                </pic:pic>
              </a:graphicData>
            </a:graphic>
          </wp:inline>
        </w:drawing>
      </w:r>
    </w:p>
    <w:p w14:paraId="0CD2AC22" w14:textId="1FEA1440" w:rsidR="004729FA" w:rsidRDefault="004729FA" w:rsidP="00D22F1A">
      <w:pPr>
        <w:pStyle w:val="Caption"/>
        <w:jc w:val="center"/>
      </w:pPr>
      <w:bookmarkStart w:id="35" w:name="_Toc408323323"/>
      <w:r>
        <w:t xml:space="preserve">Figure </w:t>
      </w:r>
      <w:r w:rsidR="00EF7534">
        <w:fldChar w:fldCharType="begin"/>
      </w:r>
      <w:r w:rsidR="00EF7534">
        <w:instrText xml:space="preserve"> STYLEREF 1 \s </w:instrText>
      </w:r>
      <w:r w:rsidR="00EF7534">
        <w:fldChar w:fldCharType="separate"/>
      </w:r>
      <w:r w:rsidR="004119D6">
        <w:rPr>
          <w:noProof/>
        </w:rPr>
        <w:t>6</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3</w:t>
      </w:r>
      <w:r w:rsidR="00EF7534">
        <w:rPr>
          <w:noProof/>
        </w:rPr>
        <w:fldChar w:fldCharType="end"/>
      </w:r>
      <w:r w:rsidR="00D22F1A">
        <w:t>. Different ruler tools.</w:t>
      </w:r>
      <w:bookmarkEnd w:id="35"/>
    </w:p>
    <w:p w14:paraId="72D52D3F" w14:textId="59B27F7C" w:rsidR="00EC6731" w:rsidRDefault="00EC6731" w:rsidP="00EC6731">
      <w:r>
        <w:t xml:space="preserve">10. Although the 2+-point ruler tool is not </w:t>
      </w:r>
      <w:r w:rsidR="00467393">
        <w:t xml:space="preserve">originally </w:t>
      </w:r>
      <w:r>
        <w:t>designed for tracking</w:t>
      </w:r>
      <w:r w:rsidR="001A18ED">
        <w:fldChar w:fldCharType="begin"/>
      </w:r>
      <w:r w:rsidR="001A18ED">
        <w:instrText xml:space="preserve"> XE "Tracking" </w:instrText>
      </w:r>
      <w:r w:rsidR="001A18ED">
        <w:fldChar w:fldCharType="end"/>
      </w:r>
      <w:r>
        <w:t xml:space="preserve"> the movement of a structure, you can use it as a tracking tool. To use it as a tracking tool, make </w:t>
      </w:r>
      <w:r w:rsidR="006373A3">
        <w:t xml:space="preserve">sure that </w:t>
      </w:r>
      <w:r>
        <w:t xml:space="preserve">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2+-point ruler tool, hold </w:t>
      </w:r>
      <w:r>
        <w:lastRenderedPageBreak/>
        <w:t>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drawing>
          <wp:inline distT="0" distB="0" distL="0" distR="0" wp14:anchorId="1256F413" wp14:editId="58A579A9">
            <wp:extent cx="2880360" cy="3154680"/>
            <wp:effectExtent l="0" t="0" r="0" b="762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80360" cy="3154680"/>
                    </a:xfrm>
                    <a:prstGeom prst="rect">
                      <a:avLst/>
                    </a:prstGeom>
                    <a:noFill/>
                    <a:ln>
                      <a:noFill/>
                    </a:ln>
                  </pic:spPr>
                </pic:pic>
              </a:graphicData>
            </a:graphic>
          </wp:inline>
        </w:drawing>
      </w:r>
    </w:p>
    <w:p w14:paraId="34178421" w14:textId="2F8F076F" w:rsidR="00D22F1A" w:rsidRDefault="00D22F1A" w:rsidP="00D22F1A">
      <w:pPr>
        <w:pStyle w:val="Caption"/>
        <w:jc w:val="center"/>
      </w:pPr>
      <w:bookmarkStart w:id="36" w:name="_Toc408323324"/>
      <w:r>
        <w:t xml:space="preserve">Figure </w:t>
      </w:r>
      <w:r w:rsidR="00EF7534">
        <w:fldChar w:fldCharType="begin"/>
      </w:r>
      <w:r w:rsidR="00EF7534">
        <w:instrText xml:space="preserve"> STYLEREF 1 \s </w:instrText>
      </w:r>
      <w:r w:rsidR="00EF7534">
        <w:fldChar w:fldCharType="separate"/>
      </w:r>
      <w:r w:rsidR="004119D6">
        <w:rPr>
          <w:noProof/>
        </w:rPr>
        <w:t>6</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4</w:t>
      </w:r>
      <w:r w:rsidR="00EF7534">
        <w:rPr>
          <w:noProof/>
        </w:rPr>
        <w:fldChar w:fldCharType="end"/>
      </w:r>
      <w:r>
        <w:t>. Track a cell using the ruler tool.</w:t>
      </w:r>
      <w:bookmarkEnd w:id="36"/>
    </w:p>
    <w:p w14:paraId="7735C836" w14:textId="69ACBFF1" w:rsidR="00EC6731" w:rsidRDefault="00EC6731" w:rsidP="00EC6731">
      <w:r>
        <w:t xml:space="preserve">11. You can export the tracking result to a text file. To export the result, click “Export” </w:t>
      </w:r>
      <w:r>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77777777" w:rsidR="00EC6731" w:rsidRDefault="00EC6731" w:rsidP="00EC6731">
      <w:r>
        <w:br w:type="page"/>
      </w:r>
    </w:p>
    <w:p w14:paraId="6E604B89" w14:textId="2EFA93EE" w:rsidR="00EC6731" w:rsidRDefault="001C38D7" w:rsidP="001C38D7">
      <w:pPr>
        <w:pStyle w:val="Heading1"/>
      </w:pPr>
      <w:bookmarkStart w:id="37" w:name="_Toc408323404"/>
      <w:r>
        <w:lastRenderedPageBreak/>
        <w:t>Channel Segmentation with Paint Brush</w:t>
      </w:r>
      <w:bookmarkEnd w:id="37"/>
    </w:p>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2735EEBC"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for best performance and error-free result.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39C35105" w14:textId="6F39DD2C" w:rsidR="001C38D7" w:rsidRDefault="001C38D7" w:rsidP="001C38D7">
      <w:r>
        <w:t xml:space="preserve">2. Tools and settings for the paint brush can be accessed from the “Analyze” dialog. To open the “Analyze” dialog”, click “Analyze” </w:t>
      </w:r>
      <w:r>
        <w:rPr>
          <w:noProof/>
          <w:lang w:eastAsia="en-US"/>
        </w:rPr>
        <w:drawing>
          <wp:inline distT="0" distB="0" distL="0" distR="0" wp14:anchorId="4F66A64F" wp14:editId="3006F82C">
            <wp:extent cx="612648" cy="31089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C:\Users\HP2\SkyDrive\FluoRender\analyze_butt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main toolbar.</w:t>
      </w:r>
    </w:p>
    <w:p w14:paraId="29022382" w14:textId="0D4E44D1" w:rsidR="00414D75" w:rsidRDefault="00414D75" w:rsidP="00414D75">
      <w:pPr>
        <w:jc w:val="center"/>
      </w:pPr>
      <w:r>
        <w:rPr>
          <w:noProof/>
          <w:lang w:eastAsia="en-US"/>
        </w:rPr>
        <w:drawing>
          <wp:inline distT="0" distB="0" distL="0" distR="0" wp14:anchorId="325F5AF8" wp14:editId="0F31A12E">
            <wp:extent cx="2596896" cy="191109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96896" cy="1911096"/>
                    </a:xfrm>
                    <a:prstGeom prst="rect">
                      <a:avLst/>
                    </a:prstGeom>
                    <a:noFill/>
                    <a:ln>
                      <a:noFill/>
                    </a:ln>
                  </pic:spPr>
                </pic:pic>
              </a:graphicData>
            </a:graphic>
          </wp:inline>
        </w:drawing>
      </w:r>
    </w:p>
    <w:p w14:paraId="7E012751" w14:textId="3B3E2F88" w:rsidR="00414D75" w:rsidRDefault="00414D75" w:rsidP="00414D75">
      <w:pPr>
        <w:pStyle w:val="Caption"/>
        <w:jc w:val="center"/>
      </w:pPr>
      <w:bookmarkStart w:id="38" w:name="_Toc408323325"/>
      <w:r>
        <w:t xml:space="preserve">Figure </w:t>
      </w:r>
      <w:r w:rsidR="00EF7534">
        <w:fldChar w:fldCharType="begin"/>
      </w:r>
      <w:r w:rsidR="00EF7534">
        <w:instrText xml:space="preserve"> STYLEREF 1 \s </w:instrText>
      </w:r>
      <w:r w:rsidR="00EF7534">
        <w:fldChar w:fldCharType="separate"/>
      </w:r>
      <w:r w:rsidR="004119D6">
        <w:rPr>
          <w:noProof/>
        </w:rPr>
        <w:t>7</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1</w:t>
      </w:r>
      <w:r w:rsidR="00EF7534">
        <w:rPr>
          <w:noProof/>
        </w:rPr>
        <w:fldChar w:fldCharType="end"/>
      </w:r>
      <w:r>
        <w:t>. The “Analyze” window.</w:t>
      </w:r>
      <w:bookmarkEnd w:id="38"/>
    </w:p>
    <w:p w14:paraId="1508065C" w14:textId="796B414D" w:rsidR="001C38D7" w:rsidRDefault="001C38D7" w:rsidP="001C38D7">
      <w:r>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“Analyze”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lastRenderedPageBreak/>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50112B5B" w:rsidR="007566B2" w:rsidRDefault="007566B2" w:rsidP="007566B2">
      <w:pPr>
        <w:pStyle w:val="Caption"/>
        <w:jc w:val="center"/>
      </w:pPr>
      <w:bookmarkStart w:id="39" w:name="_Toc408323326"/>
      <w:r>
        <w:t xml:space="preserve">Figure </w:t>
      </w:r>
      <w:r w:rsidR="00EF7534">
        <w:fldChar w:fldCharType="begin"/>
      </w:r>
      <w:r w:rsidR="00EF7534">
        <w:instrText xml:space="preserve"> STYLEREF 1 \s </w:instrText>
      </w:r>
      <w:r w:rsidR="00EF7534">
        <w:fldChar w:fldCharType="separate"/>
      </w:r>
      <w:r w:rsidR="004119D6">
        <w:rPr>
          <w:noProof/>
        </w:rPr>
        <w:t>7</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2</w:t>
      </w:r>
      <w:r w:rsidR="00EF7534">
        <w:rPr>
          <w:noProof/>
        </w:rPr>
        <w:fldChar w:fldCharType="end"/>
      </w:r>
      <w:r>
        <w:t>. Segmentation with paint brush.</w:t>
      </w:r>
      <w:bookmarkEnd w:id="39"/>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66BDB68D"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lastRenderedPageBreak/>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50390E2B" w:rsidR="001C38D7" w:rsidRDefault="00A1322B" w:rsidP="001C38D7">
      <w:r>
        <w:t>8</w:t>
      </w:r>
      <w:r w:rsidR="001C38D7">
        <w:t>. You can let the diffusion calculation stop at salient structural boundaries by checking “Edge Detect”. For example, check this option when you want to select just one cell from a group of cells that are in close proximity to each other.</w:t>
      </w:r>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lastRenderedPageBreak/>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05C509B5" w:rsidR="00AF6EFE" w:rsidRDefault="00AF6EFE" w:rsidP="00AF6EFE">
      <w:pPr>
        <w:pStyle w:val="Caption"/>
        <w:jc w:val="center"/>
      </w:pPr>
      <w:bookmarkStart w:id="40" w:name="_Toc408323327"/>
      <w:r>
        <w:t xml:space="preserve">Figure </w:t>
      </w:r>
      <w:r w:rsidR="00EF7534">
        <w:fldChar w:fldCharType="begin"/>
      </w:r>
      <w:r w:rsidR="00EF7534">
        <w:instrText xml:space="preserve"> STYLEREF 1 \s </w:instrText>
      </w:r>
      <w:r w:rsidR="00EF7534">
        <w:fldChar w:fldCharType="separate"/>
      </w:r>
      <w:r w:rsidR="004119D6">
        <w:rPr>
          <w:noProof/>
        </w:rPr>
        <w:t>7</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3</w:t>
      </w:r>
      <w:r w:rsidR="00EF7534">
        <w:rPr>
          <w:noProof/>
        </w:rPr>
        <w:fldChar w:fldCharType="end"/>
      </w:r>
      <w:r>
        <w:t>. Select structures section by section.</w:t>
      </w:r>
      <w:bookmarkEnd w:id="40"/>
    </w:p>
    <w:p w14:paraId="08DADD40" w14:textId="77777777" w:rsidR="001C38D7" w:rsidRDefault="001C38D7" w:rsidP="001C38D7">
      <w:r>
        <w:br w:type="page"/>
      </w:r>
    </w:p>
    <w:p w14:paraId="1D06F53B" w14:textId="092A6572" w:rsidR="001C38D7" w:rsidRDefault="00ED62B7" w:rsidP="00ED62B7">
      <w:pPr>
        <w:pStyle w:val="Heading1"/>
      </w:pPr>
      <w:bookmarkStart w:id="41" w:name="_Toc408323405"/>
      <w:r>
        <w:lastRenderedPageBreak/>
        <w:t>Analyzing Components</w:t>
      </w:r>
      <w:bookmarkEnd w:id="41"/>
    </w:p>
    <w:p w14:paraId="1DD137E8" w14:textId="33AA3AB9" w:rsidR="00ED62B7" w:rsidRDefault="00ED62B7" w:rsidP="00ED62B7">
      <w:r>
        <w:t>Components can be naturally presented in original channel data as disconnected structures, or manually identified using the paint brush</w:t>
      </w:r>
      <w:r w:rsidR="001A18ED">
        <w:fldChar w:fldCharType="begin"/>
      </w:r>
      <w:r w:rsidR="001A18ED">
        <w:instrText xml:space="preserve"> XE "Paint brush" </w:instrText>
      </w:r>
      <w:r w:rsidR="001A18ED">
        <w:fldChar w:fldCharType="end"/>
      </w:r>
      <w:r>
        <w:t xml:space="preserve"> tools. You can perform analysis on those components in either case</w:t>
      </w:r>
      <w:r w:rsidR="001A18ED">
        <w:fldChar w:fldCharType="begin"/>
      </w:r>
      <w:r w:rsidR="001A18ED">
        <w:instrText xml:space="preserve"> XE "Component analysis" </w:instrText>
      </w:r>
      <w:r w:rsidR="001A18ED">
        <w:fldChar w:fldCharType="end"/>
      </w:r>
      <w:r>
        <w:t>.</w:t>
      </w:r>
    </w:p>
    <w:p w14:paraId="7E5A8A22" w14:textId="077A9E3C" w:rsidR="00ED62B7" w:rsidRDefault="00ED62B7" w:rsidP="00ED62B7">
      <w:r>
        <w:t>1. Prepare data. It is recommended that you turn off data streaming for best performance and error-free result.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727225CC" w14:textId="443F1D30" w:rsidR="00ED62B7" w:rsidRDefault="00ED62B7" w:rsidP="00ED62B7">
      <w:r>
        <w:t xml:space="preserve">2a. You can let FluoRender automatically identify components and perform the analysis. Select the channel from the “Workspace” panel. The component analysis functions are in the “Analyze” window. To open the “Analyze” window, click “Analyze” </w:t>
      </w:r>
      <w:r>
        <w:rPr>
          <w:noProof/>
          <w:lang w:eastAsia="en-US"/>
        </w:rPr>
        <w:drawing>
          <wp:inline distT="0" distB="0" distL="0" distR="0" wp14:anchorId="036FEE44" wp14:editId="78145F7F">
            <wp:extent cx="612648" cy="31089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HP2\SkyDrive\FluoRender\analyze_butt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main toolbar.</w:t>
      </w:r>
    </w:p>
    <w:p w14:paraId="65BAD678" w14:textId="4BC29BF9" w:rsidR="00034FFB" w:rsidRDefault="00034FFB" w:rsidP="00034FFB">
      <w:pPr>
        <w:jc w:val="center"/>
      </w:pPr>
      <w:r>
        <w:rPr>
          <w:noProof/>
          <w:lang w:eastAsia="en-US"/>
        </w:rPr>
        <w:drawing>
          <wp:inline distT="0" distB="0" distL="0" distR="0" wp14:anchorId="03E68C42" wp14:editId="3E9F6990">
            <wp:extent cx="2587752" cy="2468880"/>
            <wp:effectExtent l="0" t="0" r="3175"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87752" cy="2468880"/>
                    </a:xfrm>
                    <a:prstGeom prst="rect">
                      <a:avLst/>
                    </a:prstGeom>
                    <a:noFill/>
                    <a:ln>
                      <a:noFill/>
                    </a:ln>
                  </pic:spPr>
                </pic:pic>
              </a:graphicData>
            </a:graphic>
          </wp:inline>
        </w:drawing>
      </w:r>
    </w:p>
    <w:p w14:paraId="04A18BE3" w14:textId="26D10DBD" w:rsidR="00034FFB" w:rsidRDefault="00034FFB" w:rsidP="00034FFB">
      <w:pPr>
        <w:pStyle w:val="Caption"/>
        <w:jc w:val="center"/>
      </w:pPr>
      <w:bookmarkStart w:id="42" w:name="_Toc408323328"/>
      <w:r>
        <w:t xml:space="preserve">Figure </w:t>
      </w:r>
      <w:r w:rsidR="00EF7534">
        <w:fldChar w:fldCharType="begin"/>
      </w:r>
      <w:r w:rsidR="00EF7534">
        <w:instrText xml:space="preserve"> STYLEREF 1 \s </w:instrText>
      </w:r>
      <w:r w:rsidR="00EF7534">
        <w:fldChar w:fldCharType="separate"/>
      </w:r>
      <w:r w:rsidR="004119D6">
        <w:rPr>
          <w:noProof/>
        </w:rPr>
        <w:t>8</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1</w:t>
      </w:r>
      <w:r w:rsidR="00EF7534">
        <w:rPr>
          <w:noProof/>
        </w:rPr>
        <w:fldChar w:fldCharType="end"/>
      </w:r>
      <w:r>
        <w:t>. Component analysis in the “Analyze” window.</w:t>
      </w:r>
      <w:bookmarkEnd w:id="42"/>
    </w:p>
    <w:p w14:paraId="2020EF3C" w14:textId="1DE0D2E0" w:rsidR="00ED62B7" w:rsidRDefault="00ED62B7" w:rsidP="00ED62B7">
      <w:r>
        <w:t xml:space="preserve">2b. Component analysis can be performed on either the selected part or the entire data </w:t>
      </w:r>
      <w:r w:rsidR="00EF7534">
        <w:t xml:space="preserve">set </w:t>
      </w:r>
      <w:r>
        <w:t>of a channel. If you want to perform analysis on the selected structures, use the paint brush tool to first select the desired structures, and then check “Selct. Only” in the “Component Analyzer” section of the “Analyze” window. If you want to perform analysis on the entire data</w:t>
      </w:r>
      <w:r w:rsidR="00EF7534">
        <w:t xml:space="preserve"> set</w:t>
      </w:r>
      <w:r>
        <w:t>, leave “Selct. Only” unchecked.</w:t>
      </w:r>
      <w:bookmarkStart w:id="43" w:name="_GoBack"/>
      <w:bookmarkEnd w:id="43"/>
    </w:p>
    <w:p w14:paraId="2A868878" w14:textId="64729291" w:rsidR="00ED62B7" w:rsidRDefault="00ED62B7" w:rsidP="00ED62B7">
      <w:r>
        <w:t>2c. Before carrying out the component analysis, several settings</w:t>
      </w:r>
      <w:r w:rsidR="006C7FA1">
        <w:fldChar w:fldCharType="begin"/>
      </w:r>
      <w:r w:rsidR="006C7FA1">
        <w:instrText xml:space="preserve"> XE "Settings" </w:instrText>
      </w:r>
      <w:r w:rsidR="006C7FA1">
        <w:fldChar w:fldCharType="end"/>
      </w:r>
      <w:r>
        <w:t xml:space="preserve"> can be adjusted.</w:t>
      </w:r>
    </w:p>
    <w:p w14:paraId="062E3BDD" w14:textId="598E6EA9" w:rsidR="00ED62B7" w:rsidRDefault="00ED62B7" w:rsidP="00ED62B7">
      <w:r w:rsidRPr="00280B07">
        <w:rPr>
          <w:b/>
        </w:rPr>
        <w:t>Threshold.</w:t>
      </w:r>
      <w:r>
        <w:t xml:space="preserve"> It sets a value to separate high intensity signals from low intensity noise</w:t>
      </w:r>
      <w:r w:rsidR="001A18ED">
        <w:fldChar w:fldCharType="begin"/>
      </w:r>
      <w:r w:rsidR="001A18ED">
        <w:instrText xml:space="preserve"> XE "Noise" </w:instrText>
      </w:r>
      <w:r w:rsidR="001A18ED">
        <w:fldChar w:fldCharType="end"/>
      </w:r>
      <w:r>
        <w:t>. Voxels with intensity values below the threshold</w:t>
      </w:r>
      <w:r w:rsidR="004C2869">
        <w:fldChar w:fldCharType="begin"/>
      </w:r>
      <w:r w:rsidR="004C2869">
        <w:instrText xml:space="preserve"> XE "Threshold" </w:instrText>
      </w:r>
      <w:r w:rsidR="004C2869">
        <w:fldChar w:fldCharType="end"/>
      </w:r>
      <w:r>
        <w:t xml:space="preserve"> do not take part in the component analysis. For example, two cells connected by low intensity voxels can be separated by adjusting this value and calculated as two components.</w:t>
      </w:r>
    </w:p>
    <w:p w14:paraId="36BB3FB6" w14:textId="77777777" w:rsidR="00ED62B7" w:rsidRDefault="00ED62B7" w:rsidP="00ED62B7">
      <w:r w:rsidRPr="00280B07">
        <w:rPr>
          <w:b/>
        </w:rPr>
        <w:t>Min (voxel count).</w:t>
      </w:r>
      <w:r>
        <w:t xml:space="preserve"> It sets a value to exclude small-sized components whose voxel count is below the setting. Set this value to 10-20 to remove common noise signals. Set this value to 0 if you want to include every component.</w:t>
      </w:r>
    </w:p>
    <w:p w14:paraId="48880C52" w14:textId="77777777" w:rsidR="00ED62B7" w:rsidRDefault="00ED62B7" w:rsidP="00ED62B7">
      <w:r w:rsidRPr="00280B07">
        <w:rPr>
          <w:b/>
        </w:rPr>
        <w:lastRenderedPageBreak/>
        <w:t>Max (voxel count).</w:t>
      </w:r>
      <w:r>
        <w:t xml:space="preserve"> It sets a value to exclude large-sized components whose voxel count is greater than the setting. You can disable a cap on maximum voxel count by checking “Ignore Max”.</w:t>
      </w:r>
    </w:p>
    <w:p w14:paraId="264D9283" w14:textId="0F0B2D81" w:rsidR="00ED62B7" w:rsidRDefault="00ED62B7" w:rsidP="00ED62B7">
      <w:r>
        <w:t>2d. Click “Analyze” to perform the component analysis.</w:t>
      </w:r>
    </w:p>
    <w:p w14:paraId="08FA7493" w14:textId="7A60C33D" w:rsidR="00ED62B7" w:rsidRDefault="00ED62B7" w:rsidP="00ED62B7">
      <w:r>
        <w:t>2e. After the analysis finishes, a brief statistical result is shown as the total number of components (Components), and total voxel count (Total Volume).</w:t>
      </w:r>
    </w:p>
    <w:p w14:paraId="0B56DBBC" w14:textId="703BC031" w:rsidR="00ED62B7" w:rsidRDefault="00ED62B7" w:rsidP="00ED62B7">
      <w:r>
        <w:t>2f. Components being analyzed are highlighted as if selected</w:t>
      </w:r>
      <w:r w:rsidR="006C7FA1">
        <w:fldChar w:fldCharType="begin"/>
      </w:r>
      <w:r w:rsidR="006C7FA1">
        <w:instrText xml:space="preserve"> XE "Select" </w:instrText>
      </w:r>
      <w:r w:rsidR="006C7FA1">
        <w:fldChar w:fldCharType="end"/>
      </w:r>
      <w:r>
        <w:t xml:space="preserve"> by the paint brush. You can create new channels from the selected components. To create a channel for each component, click “Multi-Channels”; to create red, green, and blue channels from a random color assignment of components, click “Random Colors”.</w:t>
      </w:r>
    </w:p>
    <w:p w14:paraId="1E3874D8" w14:textId="2694562C" w:rsidR="00ED62B7" w:rsidRDefault="00ED62B7" w:rsidP="00ED62B7">
      <w:r>
        <w:t>2g. Detailed component information is stored with annotations generated from analysis. The annotations are initially hidden. You can add it to render view by clicking “Show Annotations”. To check the detailed component information, save the collection of annotations in the “Dataset” panel. Then, open the saved annotation file with a text editor. Additionally, the annotation file is formatted to be compatible with most spreadsheet editing software. You can import the annotation file into, for example, Microsoft Excel.</w:t>
      </w:r>
    </w:p>
    <w:p w14:paraId="76E74920" w14:textId="6E1C59CE" w:rsidR="00ED62B7" w:rsidRDefault="00ED62B7" w:rsidP="00034FFB">
      <w:r>
        <w:t>3a. You can label component manually or modify automatically generated components. To do so, you will need tools in the “Components &amp; Tracking” window. To open “Components &amp; Tracking” window, click the downward arrow to the right of the “Analyze” butto</w:t>
      </w:r>
      <w:r w:rsidR="00882FCF">
        <w:t xml:space="preserve">n </w:t>
      </w:r>
      <w:r w:rsidR="00DC7BE1">
        <w:t xml:space="preserve">in </w:t>
      </w:r>
      <w:r w:rsidR="00882FCF">
        <w:t>the main toolbar. In the drop</w:t>
      </w:r>
      <w:r>
        <w:t>down menu, select “Components &amp; Tracking”</w:t>
      </w:r>
      <w:r w:rsidR="001A18ED" w:rsidRPr="001A18ED">
        <w:t xml:space="preserve"> </w:t>
      </w:r>
      <w:r w:rsidR="001A18ED">
        <w:fldChar w:fldCharType="begin"/>
      </w:r>
      <w:r w:rsidR="001A18ED">
        <w:instrText xml:space="preserve"> XE "Tracking" </w:instrText>
      </w:r>
      <w:r w:rsidR="001A18ED">
        <w:fldChar w:fldCharType="end"/>
      </w:r>
      <w:r>
        <w:t>.</w:t>
      </w:r>
    </w:p>
    <w:p w14:paraId="1951871C" w14:textId="09E23871" w:rsidR="00034FFB" w:rsidRDefault="00034FFB" w:rsidP="00034FFB">
      <w:pPr>
        <w:jc w:val="center"/>
      </w:pPr>
      <w:r>
        <w:rPr>
          <w:noProof/>
          <w:lang w:eastAsia="en-US"/>
        </w:rPr>
        <w:drawing>
          <wp:inline distT="0" distB="0" distL="0" distR="0" wp14:anchorId="469BF74E" wp14:editId="3A5BA395">
            <wp:extent cx="2932314" cy="3605842"/>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41064" cy="3616601"/>
                    </a:xfrm>
                    <a:prstGeom prst="rect">
                      <a:avLst/>
                    </a:prstGeom>
                    <a:noFill/>
                    <a:ln>
                      <a:noFill/>
                    </a:ln>
                  </pic:spPr>
                </pic:pic>
              </a:graphicData>
            </a:graphic>
          </wp:inline>
        </w:drawing>
      </w:r>
    </w:p>
    <w:p w14:paraId="76272292" w14:textId="36DDC032" w:rsidR="00034FFB" w:rsidRDefault="00034FFB" w:rsidP="00034FFB">
      <w:pPr>
        <w:pStyle w:val="Caption"/>
        <w:jc w:val="center"/>
      </w:pPr>
      <w:bookmarkStart w:id="44" w:name="_Toc408323329"/>
      <w:r>
        <w:t xml:space="preserve">Figure </w:t>
      </w:r>
      <w:r w:rsidR="00EF7534">
        <w:fldChar w:fldCharType="begin"/>
      </w:r>
      <w:r w:rsidR="00EF7534">
        <w:instrText xml:space="preserve"> STYLEREF 1 \s </w:instrText>
      </w:r>
      <w:r w:rsidR="00EF7534">
        <w:fldChar w:fldCharType="separate"/>
      </w:r>
      <w:r w:rsidR="004119D6">
        <w:rPr>
          <w:noProof/>
        </w:rPr>
        <w:t>8</w:t>
      </w:r>
      <w:r w:rsidR="00EF7534">
        <w:rPr>
          <w:noProof/>
        </w:rPr>
        <w:fldChar w:fldCharType="end"/>
      </w:r>
      <w:r w:rsidR="007F7BF3">
        <w:noBreakHyphen/>
      </w:r>
      <w:r w:rsidR="00EF7534">
        <w:fldChar w:fldCharType="begin"/>
      </w:r>
      <w:r w:rsidR="00EF7534">
        <w:instrText xml:space="preserve"> SEQ Fi</w:instrText>
      </w:r>
      <w:r w:rsidR="00EF7534">
        <w:instrText xml:space="preserve">gure \* ARABIC \s 1 </w:instrText>
      </w:r>
      <w:r w:rsidR="00EF7534">
        <w:fldChar w:fldCharType="separate"/>
      </w:r>
      <w:r w:rsidR="004119D6">
        <w:rPr>
          <w:noProof/>
        </w:rPr>
        <w:t>2</w:t>
      </w:r>
      <w:r w:rsidR="00EF7534">
        <w:rPr>
          <w:noProof/>
        </w:rPr>
        <w:fldChar w:fldCharType="end"/>
      </w:r>
      <w:r>
        <w:t>. Components &amp; Tracking window.</w:t>
      </w:r>
      <w:bookmarkEnd w:id="44"/>
    </w:p>
    <w:p w14:paraId="21ED357B" w14:textId="1BDD5ED9" w:rsidR="00ED62B7" w:rsidRDefault="00ED62B7" w:rsidP="00ED62B7">
      <w:r>
        <w:lastRenderedPageBreak/>
        <w:t>3b. If you want to label components manually, you need to create a label volume before any operations. To create a label volume, click “Add Label” in the “Analyze &amp; Validate” section of the “Components &amp; Tracking” window. You do not need to do so if an automatic component analysis has been performed.</w:t>
      </w:r>
    </w:p>
    <w:p w14:paraId="2429760B" w14:textId="12DF985F" w:rsidR="00ED62B7" w:rsidRDefault="00ED62B7" w:rsidP="00ED62B7">
      <w:r>
        <w:t>3c. To visualize individual components in different highlighted colors, you need to turn on “4D script” function. To turn on “4D script”, go to the “Settings” dialog, on the first panel “Project”, check “Enable execution of a script on 4D data during playback”. Although you do not need an actual 4D script file to be executed, nor a time sequence, you need this option because component labeling is closely related to tracking features in 4D. To best distinguish highlighted components and unselected data, it is recommended to assign a white color to the volume channel.</w:t>
      </w:r>
    </w:p>
    <w:p w14:paraId="0F4A685E" w14:textId="2D98817E" w:rsidR="00034FFB" w:rsidRDefault="00034FFB" w:rsidP="00034FFB">
      <w:pPr>
        <w:jc w:val="center"/>
      </w:pPr>
      <w:r>
        <w:rPr>
          <w:noProof/>
          <w:lang w:eastAsia="en-US"/>
        </w:rPr>
        <w:drawing>
          <wp:inline distT="0" distB="0" distL="0" distR="0" wp14:anchorId="41DCA0D0" wp14:editId="423698AC">
            <wp:extent cx="5166360" cy="3877056"/>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HP2\SkyDrive\FluoRender\color_component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66360" cy="3877056"/>
                    </a:xfrm>
                    <a:prstGeom prst="rect">
                      <a:avLst/>
                    </a:prstGeom>
                    <a:noFill/>
                    <a:ln>
                      <a:noFill/>
                    </a:ln>
                  </pic:spPr>
                </pic:pic>
              </a:graphicData>
            </a:graphic>
          </wp:inline>
        </w:drawing>
      </w:r>
    </w:p>
    <w:p w14:paraId="4A56FF86" w14:textId="2C900C1D" w:rsidR="00034FFB" w:rsidRDefault="00034FFB" w:rsidP="00034FFB">
      <w:pPr>
        <w:pStyle w:val="Caption"/>
        <w:jc w:val="center"/>
      </w:pPr>
      <w:bookmarkStart w:id="45" w:name="_Toc408323330"/>
      <w:r>
        <w:t xml:space="preserve">Figure </w:t>
      </w:r>
      <w:r w:rsidR="00EF7534">
        <w:fldChar w:fldCharType="begin"/>
      </w:r>
      <w:r w:rsidR="00EF7534">
        <w:instrText xml:space="preserve"> STYLEREF 1 \s </w:instrText>
      </w:r>
      <w:r w:rsidR="00EF7534">
        <w:fldChar w:fldCharType="separate"/>
      </w:r>
      <w:r w:rsidR="004119D6">
        <w:rPr>
          <w:noProof/>
        </w:rPr>
        <w:t>8</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3</w:t>
      </w:r>
      <w:r w:rsidR="00EF7534">
        <w:rPr>
          <w:noProof/>
        </w:rPr>
        <w:fldChar w:fldCharType="end"/>
      </w:r>
      <w:r>
        <w:t>. Components visualized in different colors.</w:t>
      </w:r>
      <w:bookmarkEnd w:id="45"/>
    </w:p>
    <w:p w14:paraId="65A24CF9" w14:textId="1951B435" w:rsidR="00ED62B7" w:rsidRDefault="00ED62B7" w:rsidP="00ED62B7">
      <w:r>
        <w:t>3d. Use the selection brush to select</w:t>
      </w:r>
      <w:r w:rsidR="006C7FA1">
        <w:fldChar w:fldCharType="begin"/>
      </w:r>
      <w:r w:rsidR="006C7FA1">
        <w:instrText xml:space="preserve"> XE "Select" </w:instrText>
      </w:r>
      <w:r w:rsidR="006C7FA1">
        <w:fldChar w:fldCharType="end"/>
      </w:r>
      <w:r>
        <w:t xml:space="preserve"> a structure that you want to label as a single component. All settings for the paint brush tool are available for </w:t>
      </w:r>
      <w:r w:rsidR="00C96165">
        <w:t xml:space="preserve">making </w:t>
      </w:r>
      <w:r>
        <w:t>the selection of the structure.</w:t>
      </w:r>
    </w:p>
    <w:p w14:paraId="1E6FE984" w14:textId="04581673" w:rsidR="00ED62B7" w:rsidRDefault="00ED62B7" w:rsidP="00ED62B7">
      <w:r>
        <w:t>3e. Type an integer number into the text input box to the right of “ID edit tools:” in the “Analyze &amp; Validate” section of the “Components &amp; Tracking” window. Then, click “New ID”. The integer number is assigned to the highlighted component. Its basic information is also added to the ID list below. If you happen to assign an existing ID to the component, FluoRender resolves the conflict by randomly generating an ID.</w:t>
      </w:r>
    </w:p>
    <w:p w14:paraId="465E267F" w14:textId="4022C0B1" w:rsidR="00ED62B7" w:rsidRDefault="00ED62B7" w:rsidP="00ED62B7">
      <w:r>
        <w:t xml:space="preserve">3f. To label a second component, you need to first clear the </w:t>
      </w:r>
      <w:r w:rsidR="00C96165">
        <w:t xml:space="preserve">existing </w:t>
      </w:r>
      <w:r>
        <w:t>selection. To clear the selection, click “Clear”.</w:t>
      </w:r>
    </w:p>
    <w:p w14:paraId="24F7C329" w14:textId="5C10847F" w:rsidR="00ED62B7" w:rsidRDefault="00ED62B7" w:rsidP="00ED62B7">
      <w:r>
        <w:lastRenderedPageBreak/>
        <w:t>3g. Now you can type in a second integer number, select a structure, and apply the new ID.</w:t>
      </w:r>
    </w:p>
    <w:p w14:paraId="5006BA62" w14:textId="5762E9FE" w:rsidR="00ED62B7" w:rsidRDefault="00ED62B7" w:rsidP="00ED62B7">
      <w:r>
        <w:t>3h. To show all labelled components, type “all” into the text input box to the right of “Selection tools:”, and then click “Append”. All labelled components are selected and highlighted. However, components with voxel counts below the “Component size” setting will not be selected. Adjust “Component size” to exclude small-sized components such as noise data</w:t>
      </w:r>
      <w:r w:rsidR="001A18ED">
        <w:fldChar w:fldCharType="begin"/>
      </w:r>
      <w:r w:rsidR="001A18ED">
        <w:instrText xml:space="preserve"> XE "Noise" </w:instrText>
      </w:r>
      <w:r w:rsidR="001A18ED">
        <w:fldChar w:fldCharType="end"/>
      </w:r>
      <w:r>
        <w:t>.</w:t>
      </w:r>
    </w:p>
    <w:p w14:paraId="2D292E2D" w14:textId="5DE695A9" w:rsidR="00ED62B7" w:rsidRDefault="00ED62B7" w:rsidP="00ED62B7">
      <w:r>
        <w:t>3i. To acquire detailed information of labelled components, first add them all to the ID list. Then, click “Analyze” in the “Components &amp; Tracking” window. The results are shown in the “Output” box at the bottom of the “Components &amp; Tracking” window. If you want to save the results as a text file, click “Save Analy.”.</w:t>
      </w:r>
    </w:p>
    <w:p w14:paraId="1FDD2F65" w14:textId="77777777" w:rsidR="00ED62B7" w:rsidRDefault="00ED62B7" w:rsidP="00ED62B7">
      <w:r>
        <w:br w:type="page"/>
      </w:r>
    </w:p>
    <w:p w14:paraId="136AF44A" w14:textId="58696073" w:rsidR="00ED62B7" w:rsidRDefault="00917414" w:rsidP="00917414">
      <w:pPr>
        <w:pStyle w:val="Heading1"/>
      </w:pPr>
      <w:bookmarkStart w:id="46" w:name="_Toc408323406"/>
      <w:r>
        <w:lastRenderedPageBreak/>
        <w:t>Image Processing with OpenCL Kernels</w:t>
      </w:r>
      <w:bookmarkEnd w:id="46"/>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“OpenCl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1E2FF1DC" w:rsidR="00C30A68" w:rsidRDefault="00C30A68" w:rsidP="00C30A68">
      <w:pPr>
        <w:pStyle w:val="Caption"/>
        <w:jc w:val="center"/>
      </w:pPr>
      <w:bookmarkStart w:id="47" w:name="_Toc408323331"/>
      <w:r>
        <w:t xml:space="preserve">Figure </w:t>
      </w:r>
      <w:r w:rsidR="00EF7534">
        <w:fldChar w:fldCharType="begin"/>
      </w:r>
      <w:r w:rsidR="00EF7534">
        <w:instrText xml:space="preserve"> STYLEREF 1 \s </w:instrText>
      </w:r>
      <w:r w:rsidR="00EF7534">
        <w:fldChar w:fldCharType="separate"/>
      </w:r>
      <w:r w:rsidR="004119D6">
        <w:rPr>
          <w:noProof/>
        </w:rPr>
        <w:t>9</w:t>
      </w:r>
      <w:r w:rsidR="00EF7534">
        <w:rPr>
          <w:noProof/>
        </w:rPr>
        <w:fldChar w:fldCharType="end"/>
      </w:r>
      <w:r w:rsidR="007F7BF3">
        <w:noBreakHyphen/>
      </w:r>
      <w:r w:rsidR="00EF7534">
        <w:fldChar w:fldCharType="begin"/>
      </w:r>
      <w:r w:rsidR="00EF7534">
        <w:instrText xml:space="preserve"> SEQ Figure \* ARABIC \s 1 </w:instrText>
      </w:r>
      <w:r w:rsidR="00EF7534">
        <w:fldChar w:fldCharType="separate"/>
      </w:r>
      <w:r w:rsidR="004119D6">
        <w:rPr>
          <w:noProof/>
        </w:rPr>
        <w:t>1</w:t>
      </w:r>
      <w:r w:rsidR="00EF7534">
        <w:rPr>
          <w:noProof/>
        </w:rPr>
        <w:fldChar w:fldCharType="end"/>
      </w:r>
      <w:r>
        <w:t>. OpenCL kernel editor.</w:t>
      </w:r>
      <w:bookmarkEnd w:id="47"/>
    </w:p>
    <w:p w14:paraId="453B85E5" w14:textId="7365EE94" w:rsidR="00917414" w:rsidRDefault="00917414" w:rsidP="00917414">
      <w:r>
        <w:t xml:space="preserve">3. Names of kernel files (*.cl) are listed in the list on the left. These files are in the \CL_code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09AB7E2C" w:rsidR="00917414" w:rsidRDefault="00917414" w:rsidP="00917414">
      <w:r>
        <w:lastRenderedPageBreak/>
        <w:t xml:space="preserve">5. You can modify a loaded kernel code, or write your own code from scratch. Code can be edited in the code editor on the right of the window. A reference manual of OpenCL 1.1 can be found here: </w:t>
      </w:r>
      <w:hyperlink r:id="rId85" w:history="1">
        <w:r w:rsidRPr="00DF488D">
          <w:rPr>
            <w:rStyle w:val="Hyperlink"/>
          </w:rPr>
          <w:t>https://www.khronos.org/registry/cl/sdk/1.1/docs/man/xhtml/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67B88DB5"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628A6581" w14:textId="77777777" w:rsidR="00917414" w:rsidRDefault="00917414">
      <w:r>
        <w:br w:type="page"/>
      </w:r>
    </w:p>
    <w:p w14:paraId="7B41926B" w14:textId="63125BDE" w:rsidR="005066DE" w:rsidRPr="005066DE" w:rsidRDefault="005066DE" w:rsidP="00B4104F">
      <w:pPr>
        <w:pStyle w:val="Heading1"/>
        <w:numPr>
          <w:ilvl w:val="0"/>
          <w:numId w:val="0"/>
        </w:numPr>
      </w:pPr>
      <w:bookmarkStart w:id="48" w:name="_Toc406575236"/>
      <w:bookmarkStart w:id="49" w:name="_Toc406755698"/>
      <w:bookmarkStart w:id="50" w:name="_Toc406770780"/>
      <w:bookmarkStart w:id="51" w:name="_Toc408323407"/>
      <w:r>
        <w:lastRenderedPageBreak/>
        <w:t>Index</w:t>
      </w:r>
      <w:bookmarkEnd w:id="48"/>
      <w:bookmarkEnd w:id="49"/>
      <w:bookmarkEnd w:id="50"/>
      <w:bookmarkEnd w:id="51"/>
    </w:p>
    <w:p w14:paraId="22A39B43" w14:textId="77777777" w:rsidR="004C2869" w:rsidRDefault="005066DE" w:rsidP="005066DE">
      <w:pPr>
        <w:rPr>
          <w:noProof/>
        </w:rPr>
        <w:sectPr w:rsidR="004C2869" w:rsidSect="004C2869">
          <w:footerReference w:type="even" r:id="rId86"/>
          <w:footerReference w:type="default" r:id="rId87"/>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79881F18" w14:textId="77777777" w:rsidR="004C2869" w:rsidRDefault="004C2869">
      <w:pPr>
        <w:pStyle w:val="IndexHeading"/>
        <w:keepNext/>
        <w:tabs>
          <w:tab w:val="right" w:leader="dot" w:pos="4310"/>
        </w:tabs>
        <w:rPr>
          <w:rFonts w:asciiTheme="minorHAnsi" w:hAnsiTheme="minorHAnsi"/>
          <w:b w:val="0"/>
          <w:bCs w:val="0"/>
          <w:noProof/>
        </w:rPr>
      </w:pPr>
      <w:r>
        <w:rPr>
          <w:noProof/>
        </w:rPr>
        <w:lastRenderedPageBreak/>
        <w:t>A</w:t>
      </w:r>
    </w:p>
    <w:p w14:paraId="761DE00A" w14:textId="77777777" w:rsidR="004C2869" w:rsidRDefault="004C2869">
      <w:pPr>
        <w:pStyle w:val="Index1"/>
        <w:tabs>
          <w:tab w:val="right" w:leader="dot" w:pos="4310"/>
        </w:tabs>
        <w:rPr>
          <w:noProof/>
        </w:rPr>
      </w:pPr>
      <w:r>
        <w:rPr>
          <w:noProof/>
        </w:rPr>
        <w:t>Alpha</w:t>
      </w:r>
      <w:r>
        <w:rPr>
          <w:noProof/>
        </w:rPr>
        <w:tab/>
        <w:t>9</w:t>
      </w:r>
    </w:p>
    <w:p w14:paraId="7328D771" w14:textId="77777777" w:rsidR="004C2869" w:rsidRDefault="004C2869">
      <w:pPr>
        <w:pStyle w:val="IndexHeading"/>
        <w:keepNext/>
        <w:tabs>
          <w:tab w:val="right" w:leader="dot" w:pos="4310"/>
        </w:tabs>
        <w:rPr>
          <w:rFonts w:asciiTheme="minorHAnsi" w:hAnsiTheme="minorHAnsi"/>
          <w:b w:val="0"/>
          <w:bCs w:val="0"/>
          <w:noProof/>
        </w:rPr>
      </w:pPr>
      <w:r>
        <w:rPr>
          <w:noProof/>
        </w:rPr>
        <w:t>C</w:t>
      </w:r>
    </w:p>
    <w:p w14:paraId="00DDF4FA" w14:textId="77777777" w:rsidR="004C2869" w:rsidRDefault="004C2869">
      <w:pPr>
        <w:pStyle w:val="Index1"/>
        <w:tabs>
          <w:tab w:val="right" w:leader="dot" w:pos="4310"/>
        </w:tabs>
        <w:rPr>
          <w:noProof/>
        </w:rPr>
      </w:pPr>
      <w:r>
        <w:rPr>
          <w:noProof/>
        </w:rPr>
        <w:t>Channels</w:t>
      </w:r>
      <w:r>
        <w:rPr>
          <w:noProof/>
        </w:rPr>
        <w:tab/>
        <w:t>6, 21, 23, 27</w:t>
      </w:r>
    </w:p>
    <w:p w14:paraId="5E0BD616" w14:textId="77777777" w:rsidR="004C2869" w:rsidRDefault="004C2869">
      <w:pPr>
        <w:pStyle w:val="Index1"/>
        <w:tabs>
          <w:tab w:val="right" w:leader="dot" w:pos="4310"/>
        </w:tabs>
        <w:rPr>
          <w:noProof/>
        </w:rPr>
      </w:pPr>
      <w:r>
        <w:rPr>
          <w:noProof/>
        </w:rPr>
        <w:t>Clipping plane</w:t>
      </w:r>
      <w:r>
        <w:rPr>
          <w:noProof/>
        </w:rPr>
        <w:tab/>
        <w:t>11, 29</w:t>
      </w:r>
    </w:p>
    <w:p w14:paraId="0720FDD6" w14:textId="77777777" w:rsidR="004C2869" w:rsidRDefault="004C2869">
      <w:pPr>
        <w:pStyle w:val="Index1"/>
        <w:tabs>
          <w:tab w:val="right" w:leader="dot" w:pos="4310"/>
        </w:tabs>
        <w:rPr>
          <w:noProof/>
        </w:rPr>
      </w:pPr>
      <w:r>
        <w:rPr>
          <w:noProof/>
        </w:rPr>
        <w:t>Colocalized</w:t>
      </w:r>
      <w:r>
        <w:rPr>
          <w:noProof/>
        </w:rPr>
        <w:tab/>
        <w:t>8</w:t>
      </w:r>
    </w:p>
    <w:p w14:paraId="17B6B2A4" w14:textId="77777777" w:rsidR="004C2869" w:rsidRDefault="004C2869">
      <w:pPr>
        <w:pStyle w:val="Index1"/>
        <w:tabs>
          <w:tab w:val="right" w:leader="dot" w:pos="4310"/>
        </w:tabs>
        <w:rPr>
          <w:noProof/>
        </w:rPr>
      </w:pPr>
      <w:r>
        <w:rPr>
          <w:noProof/>
        </w:rPr>
        <w:t>Component analysis</w:t>
      </w:r>
      <w:r>
        <w:rPr>
          <w:noProof/>
        </w:rPr>
        <w:tab/>
        <w:t>31</w:t>
      </w:r>
    </w:p>
    <w:p w14:paraId="56F00462" w14:textId="77777777" w:rsidR="004C2869" w:rsidRDefault="004C2869">
      <w:pPr>
        <w:pStyle w:val="Index1"/>
        <w:tabs>
          <w:tab w:val="right" w:leader="dot" w:pos="4310"/>
        </w:tabs>
        <w:rPr>
          <w:noProof/>
        </w:rPr>
      </w:pPr>
      <w:r>
        <w:rPr>
          <w:noProof/>
        </w:rPr>
        <w:t>Composite mode</w:t>
      </w:r>
      <w:r>
        <w:rPr>
          <w:noProof/>
        </w:rPr>
        <w:tab/>
        <w:t>8</w:t>
      </w:r>
    </w:p>
    <w:p w14:paraId="50E51664" w14:textId="77777777" w:rsidR="004C2869" w:rsidRDefault="004C2869">
      <w:pPr>
        <w:pStyle w:val="IndexHeading"/>
        <w:keepNext/>
        <w:tabs>
          <w:tab w:val="right" w:leader="dot" w:pos="4310"/>
        </w:tabs>
        <w:rPr>
          <w:rFonts w:asciiTheme="minorHAnsi" w:hAnsiTheme="minorHAnsi"/>
          <w:b w:val="0"/>
          <w:bCs w:val="0"/>
          <w:noProof/>
        </w:rPr>
      </w:pPr>
      <w:r>
        <w:rPr>
          <w:noProof/>
        </w:rPr>
        <w:t>D</w:t>
      </w:r>
    </w:p>
    <w:p w14:paraId="7F98DEA7" w14:textId="77777777" w:rsidR="004C2869" w:rsidRDefault="004C2869">
      <w:pPr>
        <w:pStyle w:val="Index1"/>
        <w:tabs>
          <w:tab w:val="right" w:leader="dot" w:pos="4310"/>
        </w:tabs>
        <w:rPr>
          <w:noProof/>
        </w:rPr>
      </w:pPr>
      <w:r>
        <w:rPr>
          <w:noProof/>
        </w:rPr>
        <w:t>Depth calculation</w:t>
      </w:r>
      <w:r>
        <w:rPr>
          <w:noProof/>
        </w:rPr>
        <w:tab/>
        <w:t>24</w:t>
      </w:r>
    </w:p>
    <w:p w14:paraId="26A2B530" w14:textId="77777777" w:rsidR="004C2869" w:rsidRDefault="004C2869">
      <w:pPr>
        <w:pStyle w:val="Index1"/>
        <w:tabs>
          <w:tab w:val="right" w:leader="dot" w:pos="4310"/>
        </w:tabs>
        <w:rPr>
          <w:noProof/>
        </w:rPr>
      </w:pPr>
      <w:r>
        <w:rPr>
          <w:noProof/>
        </w:rPr>
        <w:t>Depth mode</w:t>
      </w:r>
      <w:r>
        <w:rPr>
          <w:noProof/>
        </w:rPr>
        <w:tab/>
        <w:t>7</w:t>
      </w:r>
    </w:p>
    <w:p w14:paraId="4B0DCA7A" w14:textId="77777777" w:rsidR="004C2869" w:rsidRDefault="004C2869">
      <w:pPr>
        <w:pStyle w:val="IndexHeading"/>
        <w:keepNext/>
        <w:tabs>
          <w:tab w:val="right" w:leader="dot" w:pos="4310"/>
        </w:tabs>
        <w:rPr>
          <w:rFonts w:asciiTheme="minorHAnsi" w:hAnsiTheme="minorHAnsi"/>
          <w:b w:val="0"/>
          <w:bCs w:val="0"/>
          <w:noProof/>
        </w:rPr>
      </w:pPr>
      <w:r>
        <w:rPr>
          <w:noProof/>
        </w:rPr>
        <w:t>E</w:t>
      </w:r>
    </w:p>
    <w:p w14:paraId="6B1D9491" w14:textId="77777777" w:rsidR="004C2869" w:rsidRDefault="004C2869">
      <w:pPr>
        <w:pStyle w:val="Index1"/>
        <w:tabs>
          <w:tab w:val="right" w:leader="dot" w:pos="4310"/>
        </w:tabs>
        <w:rPr>
          <w:noProof/>
        </w:rPr>
      </w:pPr>
      <w:r>
        <w:rPr>
          <w:noProof/>
        </w:rPr>
        <w:t>Equalization</w:t>
      </w:r>
      <w:r>
        <w:rPr>
          <w:noProof/>
        </w:rPr>
        <w:tab/>
        <w:t>11</w:t>
      </w:r>
    </w:p>
    <w:p w14:paraId="68D96E3E" w14:textId="77777777" w:rsidR="004C2869" w:rsidRDefault="004C2869">
      <w:pPr>
        <w:pStyle w:val="IndexHeading"/>
        <w:keepNext/>
        <w:tabs>
          <w:tab w:val="right" w:leader="dot" w:pos="4310"/>
        </w:tabs>
        <w:rPr>
          <w:rFonts w:asciiTheme="minorHAnsi" w:hAnsiTheme="minorHAnsi"/>
          <w:b w:val="0"/>
          <w:bCs w:val="0"/>
          <w:noProof/>
        </w:rPr>
      </w:pPr>
      <w:r>
        <w:rPr>
          <w:noProof/>
        </w:rPr>
        <w:t>F</w:t>
      </w:r>
    </w:p>
    <w:p w14:paraId="78672C31" w14:textId="77777777" w:rsidR="004C2869" w:rsidRDefault="004C2869">
      <w:pPr>
        <w:pStyle w:val="Index1"/>
        <w:tabs>
          <w:tab w:val="right" w:leader="dot" w:pos="4310"/>
        </w:tabs>
        <w:rPr>
          <w:noProof/>
        </w:rPr>
      </w:pPr>
      <w:r>
        <w:rPr>
          <w:noProof/>
        </w:rPr>
        <w:t>FPS</w:t>
      </w:r>
      <w:r>
        <w:rPr>
          <w:noProof/>
        </w:rPr>
        <w:tab/>
        <w:t>19</w:t>
      </w:r>
    </w:p>
    <w:p w14:paraId="291754AE" w14:textId="77777777" w:rsidR="004C2869" w:rsidRDefault="004C2869">
      <w:pPr>
        <w:pStyle w:val="IndexHeading"/>
        <w:keepNext/>
        <w:tabs>
          <w:tab w:val="right" w:leader="dot" w:pos="4310"/>
        </w:tabs>
        <w:rPr>
          <w:rFonts w:asciiTheme="minorHAnsi" w:hAnsiTheme="minorHAnsi"/>
          <w:b w:val="0"/>
          <w:bCs w:val="0"/>
          <w:noProof/>
        </w:rPr>
      </w:pPr>
      <w:r>
        <w:rPr>
          <w:noProof/>
        </w:rPr>
        <w:t>G</w:t>
      </w:r>
    </w:p>
    <w:p w14:paraId="7F185ADE" w14:textId="77777777" w:rsidR="004C2869" w:rsidRDefault="004C2869">
      <w:pPr>
        <w:pStyle w:val="Index1"/>
        <w:tabs>
          <w:tab w:val="right" w:leader="dot" w:pos="4310"/>
        </w:tabs>
        <w:rPr>
          <w:noProof/>
        </w:rPr>
      </w:pPr>
      <w:r>
        <w:rPr>
          <w:noProof/>
        </w:rPr>
        <w:t>Gamma</w:t>
      </w:r>
      <w:r>
        <w:rPr>
          <w:noProof/>
        </w:rPr>
        <w:tab/>
        <w:t>9, 10</w:t>
      </w:r>
    </w:p>
    <w:p w14:paraId="6462F7AC" w14:textId="77777777" w:rsidR="004C2869" w:rsidRDefault="004C2869">
      <w:pPr>
        <w:pStyle w:val="IndexHeading"/>
        <w:keepNext/>
        <w:tabs>
          <w:tab w:val="right" w:leader="dot" w:pos="4310"/>
        </w:tabs>
        <w:rPr>
          <w:rFonts w:asciiTheme="minorHAnsi" w:hAnsiTheme="minorHAnsi"/>
          <w:b w:val="0"/>
          <w:bCs w:val="0"/>
          <w:noProof/>
        </w:rPr>
      </w:pPr>
      <w:r>
        <w:rPr>
          <w:noProof/>
        </w:rPr>
        <w:t>I</w:t>
      </w:r>
    </w:p>
    <w:p w14:paraId="43C47998" w14:textId="77777777" w:rsidR="004C2869" w:rsidRDefault="004C2869">
      <w:pPr>
        <w:pStyle w:val="Index1"/>
        <w:tabs>
          <w:tab w:val="right" w:leader="dot" w:pos="4310"/>
        </w:tabs>
        <w:rPr>
          <w:noProof/>
        </w:rPr>
      </w:pPr>
      <w:r>
        <w:rPr>
          <w:noProof/>
        </w:rPr>
        <w:t>Install</w:t>
      </w:r>
      <w:r>
        <w:rPr>
          <w:noProof/>
        </w:rPr>
        <w:tab/>
        <w:t>4</w:t>
      </w:r>
    </w:p>
    <w:p w14:paraId="63799C93" w14:textId="77777777" w:rsidR="004C2869" w:rsidRDefault="004C2869">
      <w:pPr>
        <w:pStyle w:val="Index1"/>
        <w:tabs>
          <w:tab w:val="right" w:leader="dot" w:pos="4310"/>
        </w:tabs>
        <w:rPr>
          <w:noProof/>
        </w:rPr>
      </w:pPr>
      <w:r>
        <w:rPr>
          <w:noProof/>
        </w:rPr>
        <w:t>Interpolation</w:t>
      </w:r>
      <w:r>
        <w:rPr>
          <w:noProof/>
        </w:rPr>
        <w:tab/>
        <w:t>9</w:t>
      </w:r>
    </w:p>
    <w:p w14:paraId="4B78A3DF" w14:textId="77777777" w:rsidR="004C2869" w:rsidRDefault="004C2869">
      <w:pPr>
        <w:pStyle w:val="IndexHeading"/>
        <w:keepNext/>
        <w:tabs>
          <w:tab w:val="right" w:leader="dot" w:pos="4310"/>
        </w:tabs>
        <w:rPr>
          <w:rFonts w:asciiTheme="minorHAnsi" w:hAnsiTheme="minorHAnsi"/>
          <w:b w:val="0"/>
          <w:bCs w:val="0"/>
          <w:noProof/>
        </w:rPr>
      </w:pPr>
      <w:r>
        <w:rPr>
          <w:noProof/>
        </w:rPr>
        <w:t>L</w:t>
      </w:r>
    </w:p>
    <w:p w14:paraId="6E336E23" w14:textId="77777777" w:rsidR="004C2869" w:rsidRDefault="004C2869">
      <w:pPr>
        <w:pStyle w:val="Index1"/>
        <w:tabs>
          <w:tab w:val="right" w:leader="dot" w:pos="4310"/>
        </w:tabs>
        <w:rPr>
          <w:noProof/>
        </w:rPr>
      </w:pPr>
      <w:r>
        <w:rPr>
          <w:noProof/>
        </w:rPr>
        <w:t>Layered mode</w:t>
      </w:r>
      <w:r>
        <w:rPr>
          <w:noProof/>
        </w:rPr>
        <w:tab/>
        <w:t>6</w:t>
      </w:r>
    </w:p>
    <w:p w14:paraId="46152389" w14:textId="77777777" w:rsidR="004C2869" w:rsidRDefault="004C2869">
      <w:pPr>
        <w:pStyle w:val="IndexHeading"/>
        <w:keepNext/>
        <w:tabs>
          <w:tab w:val="right" w:leader="dot" w:pos="4310"/>
        </w:tabs>
        <w:rPr>
          <w:rFonts w:asciiTheme="minorHAnsi" w:hAnsiTheme="minorHAnsi"/>
          <w:b w:val="0"/>
          <w:bCs w:val="0"/>
          <w:noProof/>
        </w:rPr>
      </w:pPr>
      <w:r>
        <w:rPr>
          <w:noProof/>
        </w:rPr>
        <w:lastRenderedPageBreak/>
        <w:t>M</w:t>
      </w:r>
    </w:p>
    <w:p w14:paraId="34010B1F" w14:textId="77777777" w:rsidR="004C2869" w:rsidRDefault="004C2869">
      <w:pPr>
        <w:pStyle w:val="Index1"/>
        <w:tabs>
          <w:tab w:val="right" w:leader="dot" w:pos="4310"/>
        </w:tabs>
        <w:rPr>
          <w:noProof/>
        </w:rPr>
      </w:pPr>
      <w:r>
        <w:rPr>
          <w:noProof/>
        </w:rPr>
        <w:t>Measurement</w:t>
      </w:r>
      <w:r>
        <w:rPr>
          <w:noProof/>
        </w:rPr>
        <w:tab/>
        <w:t>23</w:t>
      </w:r>
    </w:p>
    <w:p w14:paraId="271481A0" w14:textId="77777777" w:rsidR="004C2869" w:rsidRDefault="004C2869">
      <w:pPr>
        <w:pStyle w:val="Index1"/>
        <w:tabs>
          <w:tab w:val="right" w:leader="dot" w:pos="4310"/>
        </w:tabs>
        <w:rPr>
          <w:noProof/>
        </w:rPr>
      </w:pPr>
      <w:r>
        <w:rPr>
          <w:noProof/>
        </w:rPr>
        <w:t>MIP</w:t>
      </w:r>
      <w:r>
        <w:rPr>
          <w:noProof/>
        </w:rPr>
        <w:tab/>
        <w:t>9</w:t>
      </w:r>
    </w:p>
    <w:p w14:paraId="58BD970A" w14:textId="77777777" w:rsidR="004C2869" w:rsidRDefault="004C2869">
      <w:pPr>
        <w:pStyle w:val="IndexHeading"/>
        <w:keepNext/>
        <w:tabs>
          <w:tab w:val="right" w:leader="dot" w:pos="4310"/>
        </w:tabs>
        <w:rPr>
          <w:rFonts w:asciiTheme="minorHAnsi" w:hAnsiTheme="minorHAnsi"/>
          <w:b w:val="0"/>
          <w:bCs w:val="0"/>
          <w:noProof/>
        </w:rPr>
      </w:pPr>
      <w:r>
        <w:rPr>
          <w:noProof/>
        </w:rPr>
        <w:t>N</w:t>
      </w:r>
    </w:p>
    <w:p w14:paraId="7C583225" w14:textId="77777777" w:rsidR="004C2869" w:rsidRDefault="004C2869">
      <w:pPr>
        <w:pStyle w:val="Index1"/>
        <w:tabs>
          <w:tab w:val="right" w:leader="dot" w:pos="4310"/>
        </w:tabs>
        <w:rPr>
          <w:noProof/>
        </w:rPr>
      </w:pPr>
      <w:r>
        <w:rPr>
          <w:noProof/>
        </w:rPr>
        <w:t>Noise</w:t>
      </w:r>
      <w:r>
        <w:rPr>
          <w:noProof/>
        </w:rPr>
        <w:tab/>
        <w:t>9, 31, 34</w:t>
      </w:r>
    </w:p>
    <w:p w14:paraId="5E88BBA3" w14:textId="77777777" w:rsidR="004C2869" w:rsidRDefault="004C2869">
      <w:pPr>
        <w:pStyle w:val="IndexHeading"/>
        <w:keepNext/>
        <w:tabs>
          <w:tab w:val="right" w:leader="dot" w:pos="4310"/>
        </w:tabs>
        <w:rPr>
          <w:rFonts w:asciiTheme="minorHAnsi" w:hAnsiTheme="minorHAnsi"/>
          <w:b w:val="0"/>
          <w:bCs w:val="0"/>
          <w:noProof/>
        </w:rPr>
      </w:pPr>
      <w:r>
        <w:rPr>
          <w:noProof/>
        </w:rPr>
        <w:t>O</w:t>
      </w:r>
    </w:p>
    <w:p w14:paraId="3E934258" w14:textId="77777777" w:rsidR="004C2869" w:rsidRDefault="004C2869">
      <w:pPr>
        <w:pStyle w:val="Index1"/>
        <w:tabs>
          <w:tab w:val="right" w:leader="dot" w:pos="4310"/>
        </w:tabs>
        <w:rPr>
          <w:noProof/>
        </w:rPr>
      </w:pPr>
      <w:r>
        <w:rPr>
          <w:noProof/>
        </w:rPr>
        <w:t>OpenCL</w:t>
      </w:r>
      <w:r>
        <w:rPr>
          <w:noProof/>
        </w:rPr>
        <w:tab/>
        <w:t>35</w:t>
      </w:r>
    </w:p>
    <w:p w14:paraId="3264F38D" w14:textId="77777777" w:rsidR="004C2869" w:rsidRDefault="004C2869">
      <w:pPr>
        <w:pStyle w:val="IndexHeading"/>
        <w:keepNext/>
        <w:tabs>
          <w:tab w:val="right" w:leader="dot" w:pos="4310"/>
        </w:tabs>
        <w:rPr>
          <w:rFonts w:asciiTheme="minorHAnsi" w:hAnsiTheme="minorHAnsi"/>
          <w:b w:val="0"/>
          <w:bCs w:val="0"/>
          <w:noProof/>
        </w:rPr>
      </w:pPr>
      <w:r>
        <w:rPr>
          <w:noProof/>
        </w:rPr>
        <w:t>P</w:t>
      </w:r>
    </w:p>
    <w:p w14:paraId="65E029EF" w14:textId="77777777" w:rsidR="004C2869" w:rsidRDefault="004C2869">
      <w:pPr>
        <w:pStyle w:val="Index1"/>
        <w:tabs>
          <w:tab w:val="right" w:leader="dot" w:pos="4310"/>
        </w:tabs>
        <w:rPr>
          <w:noProof/>
        </w:rPr>
      </w:pPr>
      <w:r>
        <w:rPr>
          <w:noProof/>
        </w:rPr>
        <w:t>Paint brush</w:t>
      </w:r>
      <w:r>
        <w:rPr>
          <w:noProof/>
        </w:rPr>
        <w:tab/>
        <w:t>25, 27, 31</w:t>
      </w:r>
    </w:p>
    <w:p w14:paraId="63B59B20" w14:textId="77777777" w:rsidR="004C2869" w:rsidRDefault="004C2869">
      <w:pPr>
        <w:pStyle w:val="Index1"/>
        <w:tabs>
          <w:tab w:val="right" w:leader="dot" w:pos="4310"/>
        </w:tabs>
        <w:rPr>
          <w:noProof/>
        </w:rPr>
      </w:pPr>
      <w:r>
        <w:rPr>
          <w:noProof/>
        </w:rPr>
        <w:t>Project</w:t>
      </w:r>
      <w:r>
        <w:rPr>
          <w:noProof/>
        </w:rPr>
        <w:tab/>
        <w:t>4</w:t>
      </w:r>
    </w:p>
    <w:p w14:paraId="490D0AA4" w14:textId="77777777" w:rsidR="004C2869" w:rsidRDefault="004C2869">
      <w:pPr>
        <w:pStyle w:val="IndexHeading"/>
        <w:keepNext/>
        <w:tabs>
          <w:tab w:val="right" w:leader="dot" w:pos="4310"/>
        </w:tabs>
        <w:rPr>
          <w:rFonts w:asciiTheme="minorHAnsi" w:hAnsiTheme="minorHAnsi"/>
          <w:b w:val="0"/>
          <w:bCs w:val="0"/>
          <w:noProof/>
        </w:rPr>
      </w:pPr>
      <w:r>
        <w:rPr>
          <w:noProof/>
        </w:rPr>
        <w:t>S</w:t>
      </w:r>
    </w:p>
    <w:p w14:paraId="145E24A0" w14:textId="77777777" w:rsidR="004C2869" w:rsidRDefault="004C2869">
      <w:pPr>
        <w:pStyle w:val="Index1"/>
        <w:tabs>
          <w:tab w:val="right" w:leader="dot" w:pos="4310"/>
        </w:tabs>
        <w:rPr>
          <w:noProof/>
        </w:rPr>
      </w:pPr>
      <w:r>
        <w:rPr>
          <w:noProof/>
        </w:rPr>
        <w:t>Sample rate</w:t>
      </w:r>
      <w:r>
        <w:rPr>
          <w:noProof/>
        </w:rPr>
        <w:tab/>
        <w:t>9</w:t>
      </w:r>
    </w:p>
    <w:p w14:paraId="7AAFC8F1" w14:textId="77777777" w:rsidR="004C2869" w:rsidRDefault="004C2869">
      <w:pPr>
        <w:pStyle w:val="Index1"/>
        <w:tabs>
          <w:tab w:val="right" w:leader="dot" w:pos="4310"/>
        </w:tabs>
        <w:rPr>
          <w:noProof/>
        </w:rPr>
      </w:pPr>
      <w:r>
        <w:rPr>
          <w:noProof/>
        </w:rPr>
        <w:t>Select</w:t>
      </w:r>
      <w:r>
        <w:rPr>
          <w:noProof/>
        </w:rPr>
        <w:tab/>
        <w:t>8, 25, 27, 32, 33</w:t>
      </w:r>
    </w:p>
    <w:p w14:paraId="44BCB5F1" w14:textId="77777777" w:rsidR="004C2869" w:rsidRDefault="004C2869">
      <w:pPr>
        <w:pStyle w:val="Index1"/>
        <w:tabs>
          <w:tab w:val="right" w:leader="dot" w:pos="4310"/>
        </w:tabs>
        <w:rPr>
          <w:noProof/>
        </w:rPr>
      </w:pPr>
      <w:r>
        <w:rPr>
          <w:noProof/>
        </w:rPr>
        <w:t>Sequence</w:t>
      </w:r>
      <w:r>
        <w:rPr>
          <w:noProof/>
        </w:rPr>
        <w:tab/>
        <w:t>12, 17</w:t>
      </w:r>
    </w:p>
    <w:p w14:paraId="169CCA13" w14:textId="77777777" w:rsidR="004C2869" w:rsidRDefault="004C2869">
      <w:pPr>
        <w:pStyle w:val="Index1"/>
        <w:tabs>
          <w:tab w:val="right" w:leader="dot" w:pos="4310"/>
        </w:tabs>
        <w:rPr>
          <w:noProof/>
        </w:rPr>
      </w:pPr>
      <w:r>
        <w:rPr>
          <w:noProof/>
        </w:rPr>
        <w:t>Settings</w:t>
      </w:r>
      <w:r>
        <w:rPr>
          <w:noProof/>
        </w:rPr>
        <w:tab/>
        <w:t>6, 10, 14, 20, 21, 22, 25, 28, 31</w:t>
      </w:r>
    </w:p>
    <w:p w14:paraId="1801077B" w14:textId="77777777" w:rsidR="004C2869" w:rsidRDefault="004C2869">
      <w:pPr>
        <w:pStyle w:val="Index1"/>
        <w:tabs>
          <w:tab w:val="right" w:leader="dot" w:pos="4310"/>
        </w:tabs>
        <w:rPr>
          <w:noProof/>
        </w:rPr>
      </w:pPr>
      <w:r>
        <w:rPr>
          <w:noProof/>
        </w:rPr>
        <w:t>Shading</w:t>
      </w:r>
      <w:r>
        <w:rPr>
          <w:noProof/>
        </w:rPr>
        <w:tab/>
        <w:t>9</w:t>
      </w:r>
    </w:p>
    <w:p w14:paraId="7A88C595" w14:textId="77777777" w:rsidR="004C2869" w:rsidRDefault="004C2869">
      <w:pPr>
        <w:pStyle w:val="Index1"/>
        <w:tabs>
          <w:tab w:val="right" w:leader="dot" w:pos="4310"/>
        </w:tabs>
        <w:rPr>
          <w:noProof/>
        </w:rPr>
      </w:pPr>
      <w:r>
        <w:rPr>
          <w:noProof/>
        </w:rPr>
        <w:t>Shadow</w:t>
      </w:r>
      <w:r>
        <w:rPr>
          <w:noProof/>
        </w:rPr>
        <w:tab/>
        <w:t>9, 22</w:t>
      </w:r>
    </w:p>
    <w:p w14:paraId="6C10E567" w14:textId="77777777" w:rsidR="004C2869" w:rsidRDefault="004C2869">
      <w:pPr>
        <w:pStyle w:val="Index1"/>
        <w:tabs>
          <w:tab w:val="right" w:leader="dot" w:pos="4310"/>
        </w:tabs>
        <w:rPr>
          <w:noProof/>
        </w:rPr>
      </w:pPr>
      <w:r>
        <w:rPr>
          <w:noProof/>
        </w:rPr>
        <w:t>Streaming</w:t>
      </w:r>
      <w:r>
        <w:rPr>
          <w:noProof/>
        </w:rPr>
        <w:tab/>
        <w:t>6, 27, 31, 35</w:t>
      </w:r>
    </w:p>
    <w:p w14:paraId="5F3D9F6B" w14:textId="77777777" w:rsidR="004C2869" w:rsidRDefault="004C2869">
      <w:pPr>
        <w:pStyle w:val="IndexHeading"/>
        <w:keepNext/>
        <w:tabs>
          <w:tab w:val="right" w:leader="dot" w:pos="4310"/>
        </w:tabs>
        <w:rPr>
          <w:rFonts w:asciiTheme="minorHAnsi" w:hAnsiTheme="minorHAnsi"/>
          <w:b w:val="0"/>
          <w:bCs w:val="0"/>
          <w:noProof/>
        </w:rPr>
      </w:pPr>
      <w:r>
        <w:rPr>
          <w:noProof/>
        </w:rPr>
        <w:t>T</w:t>
      </w:r>
    </w:p>
    <w:p w14:paraId="5A19C794" w14:textId="77777777" w:rsidR="004C2869" w:rsidRDefault="004C2869">
      <w:pPr>
        <w:pStyle w:val="Index1"/>
        <w:tabs>
          <w:tab w:val="right" w:leader="dot" w:pos="4310"/>
        </w:tabs>
        <w:rPr>
          <w:noProof/>
        </w:rPr>
      </w:pPr>
      <w:r>
        <w:rPr>
          <w:noProof/>
        </w:rPr>
        <w:t>Threshold</w:t>
      </w:r>
      <w:r>
        <w:rPr>
          <w:noProof/>
        </w:rPr>
        <w:tab/>
        <w:t>9, 28, 29, 31</w:t>
      </w:r>
    </w:p>
    <w:p w14:paraId="2A0A4E56" w14:textId="77777777" w:rsidR="004C2869" w:rsidRDefault="004C2869">
      <w:pPr>
        <w:pStyle w:val="Index1"/>
        <w:tabs>
          <w:tab w:val="right" w:leader="dot" w:pos="4310"/>
        </w:tabs>
        <w:rPr>
          <w:noProof/>
        </w:rPr>
      </w:pPr>
      <w:r>
        <w:rPr>
          <w:noProof/>
        </w:rPr>
        <w:t>Tracking</w:t>
      </w:r>
      <w:r>
        <w:rPr>
          <w:noProof/>
        </w:rPr>
        <w:tab/>
        <w:t>25, 32</w:t>
      </w:r>
    </w:p>
    <w:p w14:paraId="1520B3EF" w14:textId="77777777" w:rsidR="004C2869" w:rsidRDefault="004C2869" w:rsidP="005066DE">
      <w:pPr>
        <w:rPr>
          <w:noProof/>
        </w:rPr>
        <w:sectPr w:rsidR="004C2869" w:rsidSect="004C2869">
          <w:type w:val="continuous"/>
          <w:pgSz w:w="12240" w:h="15840" w:code="1"/>
          <w:pgMar w:top="1080" w:right="1440" w:bottom="1080" w:left="1440" w:header="720" w:footer="720" w:gutter="0"/>
          <w:cols w:num="2" w:space="720"/>
          <w:docGrid w:linePitch="360"/>
        </w:sectPr>
      </w:pPr>
    </w:p>
    <w:p w14:paraId="746CF400" w14:textId="0CAB4040" w:rsidR="00882310" w:rsidRDefault="005066DE" w:rsidP="005066DE">
      <w:r>
        <w:lastRenderedPageBreak/>
        <w:fldChar w:fldCharType="end"/>
      </w:r>
    </w:p>
    <w:sectPr w:rsidR="00882310" w:rsidSect="004C2869">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022D7E" w14:textId="77777777" w:rsidR="00460F21" w:rsidRDefault="00460F21">
      <w:pPr>
        <w:spacing w:after="0" w:line="240" w:lineRule="auto"/>
      </w:pPr>
      <w:r>
        <w:separator/>
      </w:r>
    </w:p>
  </w:endnote>
  <w:endnote w:type="continuationSeparator" w:id="0">
    <w:p w14:paraId="72757B8A" w14:textId="77777777" w:rsidR="00460F21" w:rsidRDefault="00460F21">
      <w:pPr>
        <w:spacing w:after="0" w:line="240" w:lineRule="auto"/>
      </w:pPr>
      <w:r>
        <w:continuationSeparator/>
      </w:r>
    </w:p>
  </w:endnote>
  <w:endnote w:type="continuationNotice" w:id="1">
    <w:p w14:paraId="5558FC70" w14:textId="77777777" w:rsidR="00460F21" w:rsidRDefault="00460F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4E97B" w14:textId="17CCEAE6" w:rsidR="00460F21" w:rsidRPr="00AE32B4" w:rsidRDefault="00460F21"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61BADFC3" w:rsidR="00460F21" w:rsidRDefault="00460F21"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467393">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230AF" w14:textId="17B489CF" w:rsidR="00460F21" w:rsidRPr="00081364" w:rsidRDefault="00460F21">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467393">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B0DA5" w14:textId="77777777" w:rsidR="00460F21" w:rsidRPr="00AE32B4" w:rsidRDefault="00460F21"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77777777" w:rsidR="00460F21" w:rsidRDefault="00460F21"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EF7534">
      <w:rPr>
        <w:noProof/>
        <w:color w:val="669748" w:themeColor="accent2" w:themeShade="BF"/>
      </w:rPr>
      <w:t>36</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EF7534">
      <w:rPr>
        <w:noProof/>
        <w:color w:val="669748" w:themeColor="accent2" w:themeShade="BF"/>
      </w:rPr>
      <w:t>Image Processing with OpenCL Kernels</w:t>
    </w:r>
    <w:r>
      <w:rPr>
        <w:color w:val="669748" w:themeColor="accent2" w:themeShade="B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77805" w14:textId="7A29CE93" w:rsidR="00460F21" w:rsidRPr="00AE32B4" w:rsidRDefault="00EF7534">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460F21">
          <w:rPr>
            <w:color w:val="669748" w:themeColor="accent2" w:themeShade="BF"/>
          </w:rPr>
          <w:t>FluoRender Tutorials</w:t>
        </w:r>
      </w:sdtContent>
    </w:sdt>
    <w:r w:rsidR="00460F21"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15-01-06T00:00:00Z">
          <w:dateFormat w:val="MMMM yyyy"/>
          <w:lid w:val="en-US"/>
          <w:storeMappedDataAs w:val="dateTime"/>
          <w:calendar w:val="gregorian"/>
        </w:date>
      </w:sdtPr>
      <w:sdtEndPr/>
      <w:sdtContent>
        <w:r w:rsidR="00460F21">
          <w:rPr>
            <w:color w:val="669748" w:themeColor="accent2" w:themeShade="BF"/>
          </w:rPr>
          <w:t>January 2015</w:t>
        </w:r>
      </w:sdtContent>
    </w:sdt>
    <w:r w:rsidR="00460F21" w:rsidRPr="00AE32B4">
      <w:rPr>
        <w:color w:val="669748" w:themeColor="accent2" w:themeShade="BF"/>
      </w:rPr>
      <w:ptab w:relativeTo="margin" w:alignment="right" w:leader="none"/>
    </w:r>
    <w:r w:rsidR="00460F21" w:rsidRPr="00AE32B4">
      <w:rPr>
        <w:color w:val="669748" w:themeColor="accent2" w:themeShade="BF"/>
      </w:rPr>
      <w:fldChar w:fldCharType="begin"/>
    </w:r>
    <w:r w:rsidR="00460F21" w:rsidRPr="00AE32B4">
      <w:rPr>
        <w:color w:val="669748" w:themeColor="accent2" w:themeShade="BF"/>
      </w:rPr>
      <w:instrText xml:space="preserve"> PAGE   \* MERGEFORMAT </w:instrText>
    </w:r>
    <w:r w:rsidR="00460F21" w:rsidRPr="00AE32B4">
      <w:rPr>
        <w:color w:val="669748" w:themeColor="accent2" w:themeShade="BF"/>
      </w:rPr>
      <w:fldChar w:fldCharType="separate"/>
    </w:r>
    <w:r>
      <w:rPr>
        <w:noProof/>
        <w:color w:val="669748" w:themeColor="accent2" w:themeShade="BF"/>
      </w:rPr>
      <w:t>35</w:t>
    </w:r>
    <w:r w:rsidR="00460F21" w:rsidRPr="00AE32B4">
      <w:rPr>
        <w:noProof/>
        <w:color w:val="669748" w:themeColor="accent2" w:themeShade="B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6F20FE" w14:textId="77777777" w:rsidR="00460F21" w:rsidRDefault="00460F21">
      <w:pPr>
        <w:spacing w:after="0" w:line="240" w:lineRule="auto"/>
      </w:pPr>
      <w:r>
        <w:separator/>
      </w:r>
    </w:p>
  </w:footnote>
  <w:footnote w:type="continuationSeparator" w:id="0">
    <w:p w14:paraId="2389219F" w14:textId="77777777" w:rsidR="00460F21" w:rsidRDefault="00460F21">
      <w:pPr>
        <w:spacing w:after="0" w:line="240" w:lineRule="auto"/>
      </w:pPr>
      <w:r>
        <w:continuationSeparator/>
      </w:r>
    </w:p>
  </w:footnote>
  <w:footnote w:type="continuationNotice" w:id="1">
    <w:p w14:paraId="2875326D" w14:textId="77777777" w:rsidR="00460F21" w:rsidRDefault="00460F2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161" w14:textId="77777777" w:rsidR="00460F21" w:rsidRDefault="00460F21"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460F21" w:rsidRDefault="00460F21" w:rsidP="00E7184B">
    <w:pPr>
      <w:pStyle w:val="Header"/>
    </w:pPr>
    <w:r>
      <w:rPr>
        <w:noProof/>
        <w:lang w:eastAsia="en-US"/>
      </w:rPr>
      <mc:AlternateContent>
        <mc:Choice Requires="wps">
          <w:drawing>
            <wp:anchor distT="0" distB="0" distL="114300" distR="114300" simplePos="0" relativeHeight="251661312"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7874275" id="Straight Connector 108"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D15CE" w14:textId="77777777" w:rsidR="00460F21" w:rsidRDefault="00460F21"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460F21" w:rsidRDefault="00460F21" w:rsidP="00C869E1">
    <w:pPr>
      <w:pStyle w:val="Header"/>
      <w:jc w:val="right"/>
    </w:pPr>
    <w:r>
      <w:rPr>
        <w:noProof/>
        <w:lang w:eastAsia="en-US"/>
      </w:rPr>
      <mc:AlternateContent>
        <mc:Choice Requires="wps">
          <w:drawing>
            <wp:anchor distT="0" distB="0" distL="114300" distR="114300" simplePos="0" relativeHeight="251659264"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B2F3131" id="Straight Connector 55"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20pt;height:20pt;visibility:visible;mso-wrap-style:square" o:bullet="t">
        <v:imagedata r:id="rId1" o:title="eraser_icon"/>
      </v:shape>
    </w:pict>
  </w:numPicBullet>
  <w:numPicBullet w:numPicBulletId="1">
    <w:pict>
      <v:shape w14:anchorId="12D9A541" id="_x0000_i1037" type="#_x0000_t75" style="width:20pt;height:20pt;visibility:visible;mso-wrap-style:square" o:bullet="t">
        <v:imagedata r:id="rId2" o:title="saw_icon"/>
      </v:shape>
    </w:pict>
  </w:numPicBullet>
  <w:numPicBullet w:numPicBulletId="2">
    <w:pict>
      <v:shape id="_x0000_i1038" type="#_x0000_t75" style="width:20pt;height:20pt;visibility:visible;mso-wrap-style:square" o:bullet="t">
        <v:imagedata r:id="rId3" o:title="listicon_locator"/>
      </v:shape>
    </w:pict>
  </w:numPicBullet>
  <w:numPicBullet w:numPicBulletId="3">
    <w:pict>
      <v:shape w14:anchorId="61543420" id="_x0000_i1039" type="#_x0000_t75" style="width:20pt;height:20pt;visibility:visible;mso-wrap-style:square" o:bullet="t">
        <v:imagedata r:id="rId4" o:title="listicon_addruler"/>
      </v:shape>
    </w:pict>
  </w:numPicBullet>
  <w:numPicBullet w:numPicBulletId="4">
    <w:pict>
      <v:shape id="_x0000_i1040" type="#_x0000_t75" style="width:20pt;height:20pt;visibility:visible;mso-wrap-style:square" o:bullet="t">
        <v:imagedata r:id="rId5" o:title="listicon_delete"/>
      </v:shape>
    </w:pict>
  </w:numPicBullet>
  <w:numPicBullet w:numPicBulletId="5">
    <w:pict>
      <v:shape w14:anchorId="71949FBE" id="_x0000_i1041" type="#_x0000_t75" style="width:20pt;height:20pt;visibility:visible;mso-wrap-style:square" o:bullet="t">
        <v:imagedata r:id="rId6" o:title="listicon_delall"/>
      </v:shape>
    </w:pict>
  </w:numPicBullet>
  <w:numPicBullet w:numPicBulletId="6">
    <w:pict>
      <v:shape id="_x0000_i1042" type="#_x0000_t75" style="width:20pt;height:20pt;visibility:visible;mso-wrap-style:square" o:bullet="t">
        <v:imagedata r:id="rId7" o:title="listicon_save"/>
      </v:shape>
    </w:pict>
  </w:numPicBullet>
  <w:numPicBullet w:numPicBulletId="7">
    <w:pict>
      <v:shape id="_x0000_i1043" type="#_x0000_t75" style="width:22.5pt;height:21.75pt;visibility:visible;mso-wrap-style:square" o:bullet="t">
        <v:imagedata r:id="rId8" o:title=""/>
      </v:shape>
    </w:pict>
  </w:numPicBullet>
  <w:numPicBullet w:numPicBulletId="8">
    <w:pict>
      <v:shape id="_x0000_i1044" type="#_x0000_t75" style="width:21pt;height:21pt;visibility:visible;mso-wrap-style:square" o:bullet="t">
        <v:imagedata r:id="rId9" o:title=""/>
      </v:shape>
    </w:pict>
  </w:numPicBullet>
  <w:numPicBullet w:numPicBulletId="9">
    <w:pict>
      <v:shape id="_x0000_i1045" type="#_x0000_t75" style="width:20pt;height:20pt;visibility:visible;mso-wrap-style:square" o:bullet="t">
        <v:imagedata r:id="rId10" o:title=""/>
      </v:shape>
    </w:pict>
  </w:numPicBullet>
  <w:abstractNum w:abstractNumId="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4"/>
  </w:num>
  <w:num w:numId="3">
    <w:abstractNumId w:val="12"/>
  </w:num>
  <w:num w:numId="4">
    <w:abstractNumId w:val="20"/>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17"/>
  </w:num>
  <w:num w:numId="9">
    <w:abstractNumId w:val="11"/>
  </w:num>
  <w:num w:numId="10">
    <w:abstractNumId w:val="16"/>
  </w:num>
  <w:num w:numId="11">
    <w:abstractNumId w:val="18"/>
  </w:num>
  <w:num w:numId="12">
    <w:abstractNumId w:val="14"/>
  </w:num>
  <w:num w:numId="13">
    <w:abstractNumId w:val="21"/>
  </w:num>
  <w:num w:numId="14">
    <w:abstractNumId w:val="23"/>
  </w:num>
  <w:num w:numId="15">
    <w:abstractNumId w:val="22"/>
  </w:num>
  <w:num w:numId="16">
    <w:abstractNumId w:val="19"/>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A72"/>
    <w:rsid w:val="000004D3"/>
    <w:rsid w:val="0000555A"/>
    <w:rsid w:val="00026B6E"/>
    <w:rsid w:val="00030B6A"/>
    <w:rsid w:val="000321EA"/>
    <w:rsid w:val="00033C0A"/>
    <w:rsid w:val="0003439C"/>
    <w:rsid w:val="0003445B"/>
    <w:rsid w:val="00034FFB"/>
    <w:rsid w:val="00040824"/>
    <w:rsid w:val="000414DC"/>
    <w:rsid w:val="00041D79"/>
    <w:rsid w:val="00042341"/>
    <w:rsid w:val="0004273F"/>
    <w:rsid w:val="00051F31"/>
    <w:rsid w:val="00054AC3"/>
    <w:rsid w:val="00055C96"/>
    <w:rsid w:val="00057060"/>
    <w:rsid w:val="000603FF"/>
    <w:rsid w:val="00061394"/>
    <w:rsid w:val="000714AD"/>
    <w:rsid w:val="00072E2A"/>
    <w:rsid w:val="00075E30"/>
    <w:rsid w:val="00081364"/>
    <w:rsid w:val="000815F7"/>
    <w:rsid w:val="00091488"/>
    <w:rsid w:val="00095378"/>
    <w:rsid w:val="000A24E1"/>
    <w:rsid w:val="000A2AA2"/>
    <w:rsid w:val="000A6E3D"/>
    <w:rsid w:val="000B1DC8"/>
    <w:rsid w:val="000B6ABD"/>
    <w:rsid w:val="000B77AE"/>
    <w:rsid w:val="000C36AD"/>
    <w:rsid w:val="000C4100"/>
    <w:rsid w:val="000C794F"/>
    <w:rsid w:val="000D63B1"/>
    <w:rsid w:val="000E07FC"/>
    <w:rsid w:val="000E2B2D"/>
    <w:rsid w:val="000E4270"/>
    <w:rsid w:val="000E6661"/>
    <w:rsid w:val="000F10EB"/>
    <w:rsid w:val="000F242E"/>
    <w:rsid w:val="000F5A91"/>
    <w:rsid w:val="00107742"/>
    <w:rsid w:val="00110F79"/>
    <w:rsid w:val="00111926"/>
    <w:rsid w:val="00113A10"/>
    <w:rsid w:val="001142FB"/>
    <w:rsid w:val="00115F1F"/>
    <w:rsid w:val="00133F54"/>
    <w:rsid w:val="00137525"/>
    <w:rsid w:val="001410D5"/>
    <w:rsid w:val="0014510B"/>
    <w:rsid w:val="0014598B"/>
    <w:rsid w:val="001600F2"/>
    <w:rsid w:val="00164C33"/>
    <w:rsid w:val="0018205D"/>
    <w:rsid w:val="0019654D"/>
    <w:rsid w:val="001A18ED"/>
    <w:rsid w:val="001B1A0F"/>
    <w:rsid w:val="001B7002"/>
    <w:rsid w:val="001C38D7"/>
    <w:rsid w:val="001D3430"/>
    <w:rsid w:val="001D4A09"/>
    <w:rsid w:val="001D6308"/>
    <w:rsid w:val="001D76DD"/>
    <w:rsid w:val="001E4F4F"/>
    <w:rsid w:val="001F3F20"/>
    <w:rsid w:val="00201C18"/>
    <w:rsid w:val="00202503"/>
    <w:rsid w:val="002112D6"/>
    <w:rsid w:val="0021293F"/>
    <w:rsid w:val="00220B00"/>
    <w:rsid w:val="00221BCD"/>
    <w:rsid w:val="00230BE0"/>
    <w:rsid w:val="00235276"/>
    <w:rsid w:val="002421F1"/>
    <w:rsid w:val="00243C8F"/>
    <w:rsid w:val="0025080D"/>
    <w:rsid w:val="00271E16"/>
    <w:rsid w:val="00276C35"/>
    <w:rsid w:val="00282A3F"/>
    <w:rsid w:val="002905D7"/>
    <w:rsid w:val="00293F18"/>
    <w:rsid w:val="002941B5"/>
    <w:rsid w:val="00297AD6"/>
    <w:rsid w:val="002B06A6"/>
    <w:rsid w:val="002C0D6A"/>
    <w:rsid w:val="002C325E"/>
    <w:rsid w:val="002C4755"/>
    <w:rsid w:val="002D2EC8"/>
    <w:rsid w:val="002D4100"/>
    <w:rsid w:val="002E26B2"/>
    <w:rsid w:val="002E6C5D"/>
    <w:rsid w:val="002F0F0F"/>
    <w:rsid w:val="002F11D8"/>
    <w:rsid w:val="002F1AC5"/>
    <w:rsid w:val="003010F7"/>
    <w:rsid w:val="00302398"/>
    <w:rsid w:val="00304412"/>
    <w:rsid w:val="003153DD"/>
    <w:rsid w:val="00315513"/>
    <w:rsid w:val="00315AD8"/>
    <w:rsid w:val="0032688B"/>
    <w:rsid w:val="00327096"/>
    <w:rsid w:val="00327539"/>
    <w:rsid w:val="003315F1"/>
    <w:rsid w:val="00333214"/>
    <w:rsid w:val="0033519F"/>
    <w:rsid w:val="003354CE"/>
    <w:rsid w:val="00346E7A"/>
    <w:rsid w:val="003500C1"/>
    <w:rsid w:val="00355BB5"/>
    <w:rsid w:val="003714B6"/>
    <w:rsid w:val="00374CB5"/>
    <w:rsid w:val="003846A9"/>
    <w:rsid w:val="00385B6E"/>
    <w:rsid w:val="00394F46"/>
    <w:rsid w:val="003A0C66"/>
    <w:rsid w:val="003A125A"/>
    <w:rsid w:val="003C6FA7"/>
    <w:rsid w:val="003D608E"/>
    <w:rsid w:val="003E35C8"/>
    <w:rsid w:val="003E6A57"/>
    <w:rsid w:val="003F29E4"/>
    <w:rsid w:val="003F516A"/>
    <w:rsid w:val="003F523D"/>
    <w:rsid w:val="00401EF8"/>
    <w:rsid w:val="0040461A"/>
    <w:rsid w:val="00406B51"/>
    <w:rsid w:val="004119D6"/>
    <w:rsid w:val="00414469"/>
    <w:rsid w:val="00414D75"/>
    <w:rsid w:val="00416E24"/>
    <w:rsid w:val="0042045F"/>
    <w:rsid w:val="00425AF1"/>
    <w:rsid w:val="004274BB"/>
    <w:rsid w:val="00427668"/>
    <w:rsid w:val="00433140"/>
    <w:rsid w:val="004402C2"/>
    <w:rsid w:val="0045256D"/>
    <w:rsid w:val="00454EF4"/>
    <w:rsid w:val="00457161"/>
    <w:rsid w:val="00460F21"/>
    <w:rsid w:val="0046407F"/>
    <w:rsid w:val="00467393"/>
    <w:rsid w:val="00470228"/>
    <w:rsid w:val="004729FA"/>
    <w:rsid w:val="00474554"/>
    <w:rsid w:val="00475F37"/>
    <w:rsid w:val="00485DFB"/>
    <w:rsid w:val="00486088"/>
    <w:rsid w:val="00486E7C"/>
    <w:rsid w:val="00493F04"/>
    <w:rsid w:val="004A5B0C"/>
    <w:rsid w:val="004A6020"/>
    <w:rsid w:val="004B2A2E"/>
    <w:rsid w:val="004C2869"/>
    <w:rsid w:val="004D404F"/>
    <w:rsid w:val="004D6251"/>
    <w:rsid w:val="004E530D"/>
    <w:rsid w:val="004F09D8"/>
    <w:rsid w:val="004F7C75"/>
    <w:rsid w:val="005011BE"/>
    <w:rsid w:val="00504E4B"/>
    <w:rsid w:val="005066DE"/>
    <w:rsid w:val="00511852"/>
    <w:rsid w:val="00512D68"/>
    <w:rsid w:val="005229F3"/>
    <w:rsid w:val="005379DF"/>
    <w:rsid w:val="0054096F"/>
    <w:rsid w:val="00540F6D"/>
    <w:rsid w:val="00554B81"/>
    <w:rsid w:val="0055721E"/>
    <w:rsid w:val="0056218A"/>
    <w:rsid w:val="0056658B"/>
    <w:rsid w:val="005727A8"/>
    <w:rsid w:val="00575E98"/>
    <w:rsid w:val="00576CAC"/>
    <w:rsid w:val="00590A1B"/>
    <w:rsid w:val="005A5A87"/>
    <w:rsid w:val="005A6FC8"/>
    <w:rsid w:val="005A77D4"/>
    <w:rsid w:val="005B2E80"/>
    <w:rsid w:val="005C070B"/>
    <w:rsid w:val="005D2634"/>
    <w:rsid w:val="0060012B"/>
    <w:rsid w:val="00617B20"/>
    <w:rsid w:val="006373A3"/>
    <w:rsid w:val="00641025"/>
    <w:rsid w:val="00644251"/>
    <w:rsid w:val="00644A91"/>
    <w:rsid w:val="00647C9F"/>
    <w:rsid w:val="00675253"/>
    <w:rsid w:val="0067545E"/>
    <w:rsid w:val="0068755C"/>
    <w:rsid w:val="00687D5F"/>
    <w:rsid w:val="00692992"/>
    <w:rsid w:val="006A7115"/>
    <w:rsid w:val="006A7AD5"/>
    <w:rsid w:val="006B1AB7"/>
    <w:rsid w:val="006B2529"/>
    <w:rsid w:val="006B4375"/>
    <w:rsid w:val="006B5A72"/>
    <w:rsid w:val="006C7FA1"/>
    <w:rsid w:val="006D733A"/>
    <w:rsid w:val="006E1905"/>
    <w:rsid w:val="006E65F2"/>
    <w:rsid w:val="006F315E"/>
    <w:rsid w:val="0070560E"/>
    <w:rsid w:val="007063AF"/>
    <w:rsid w:val="00713C60"/>
    <w:rsid w:val="00714C4F"/>
    <w:rsid w:val="007223DB"/>
    <w:rsid w:val="007227D9"/>
    <w:rsid w:val="00726A90"/>
    <w:rsid w:val="00727BB3"/>
    <w:rsid w:val="007308ED"/>
    <w:rsid w:val="0073090C"/>
    <w:rsid w:val="00733984"/>
    <w:rsid w:val="00734E57"/>
    <w:rsid w:val="00741CB2"/>
    <w:rsid w:val="00742E62"/>
    <w:rsid w:val="00746B53"/>
    <w:rsid w:val="00750E33"/>
    <w:rsid w:val="0075635A"/>
    <w:rsid w:val="007566B2"/>
    <w:rsid w:val="00760996"/>
    <w:rsid w:val="00762FFC"/>
    <w:rsid w:val="0076505C"/>
    <w:rsid w:val="00774EE9"/>
    <w:rsid w:val="007774A8"/>
    <w:rsid w:val="00780F09"/>
    <w:rsid w:val="007870EF"/>
    <w:rsid w:val="00796968"/>
    <w:rsid w:val="007A0128"/>
    <w:rsid w:val="007A2C90"/>
    <w:rsid w:val="007A3C0C"/>
    <w:rsid w:val="007A4329"/>
    <w:rsid w:val="007A5EBA"/>
    <w:rsid w:val="007A6272"/>
    <w:rsid w:val="007B27F0"/>
    <w:rsid w:val="007B29DA"/>
    <w:rsid w:val="007B3341"/>
    <w:rsid w:val="007B72F6"/>
    <w:rsid w:val="007C791A"/>
    <w:rsid w:val="007C795F"/>
    <w:rsid w:val="007D1FFD"/>
    <w:rsid w:val="007D22B2"/>
    <w:rsid w:val="007D2A65"/>
    <w:rsid w:val="007E283E"/>
    <w:rsid w:val="007F31BA"/>
    <w:rsid w:val="007F6211"/>
    <w:rsid w:val="007F7BF3"/>
    <w:rsid w:val="00804144"/>
    <w:rsid w:val="00804AA2"/>
    <w:rsid w:val="0080609C"/>
    <w:rsid w:val="00806808"/>
    <w:rsid w:val="00816D3C"/>
    <w:rsid w:val="008216FB"/>
    <w:rsid w:val="00833FDC"/>
    <w:rsid w:val="008440D7"/>
    <w:rsid w:val="0084618A"/>
    <w:rsid w:val="008466AD"/>
    <w:rsid w:val="008468B4"/>
    <w:rsid w:val="008479DD"/>
    <w:rsid w:val="00862DEB"/>
    <w:rsid w:val="00880812"/>
    <w:rsid w:val="008812F7"/>
    <w:rsid w:val="00882310"/>
    <w:rsid w:val="00882632"/>
    <w:rsid w:val="00882FCF"/>
    <w:rsid w:val="00887B9C"/>
    <w:rsid w:val="008948BC"/>
    <w:rsid w:val="008957EB"/>
    <w:rsid w:val="008A31FF"/>
    <w:rsid w:val="008A68EE"/>
    <w:rsid w:val="008B16C1"/>
    <w:rsid w:val="008B5B48"/>
    <w:rsid w:val="008C0072"/>
    <w:rsid w:val="008C2E3B"/>
    <w:rsid w:val="008D4CA7"/>
    <w:rsid w:val="008D781E"/>
    <w:rsid w:val="008E36CD"/>
    <w:rsid w:val="008E46C0"/>
    <w:rsid w:val="008E4A39"/>
    <w:rsid w:val="008E4C8A"/>
    <w:rsid w:val="008E59EF"/>
    <w:rsid w:val="008F0493"/>
    <w:rsid w:val="008F1F1E"/>
    <w:rsid w:val="009109F2"/>
    <w:rsid w:val="00912142"/>
    <w:rsid w:val="00917414"/>
    <w:rsid w:val="00917559"/>
    <w:rsid w:val="00927DF4"/>
    <w:rsid w:val="00934739"/>
    <w:rsid w:val="00943F42"/>
    <w:rsid w:val="009453E1"/>
    <w:rsid w:val="0094625D"/>
    <w:rsid w:val="0096289A"/>
    <w:rsid w:val="00985754"/>
    <w:rsid w:val="00985B65"/>
    <w:rsid w:val="00993DC1"/>
    <w:rsid w:val="009C4E38"/>
    <w:rsid w:val="009D040F"/>
    <w:rsid w:val="009E08BF"/>
    <w:rsid w:val="009E5A29"/>
    <w:rsid w:val="009F343B"/>
    <w:rsid w:val="009F3D60"/>
    <w:rsid w:val="009F4E41"/>
    <w:rsid w:val="00A011D9"/>
    <w:rsid w:val="00A03465"/>
    <w:rsid w:val="00A0401A"/>
    <w:rsid w:val="00A10102"/>
    <w:rsid w:val="00A10583"/>
    <w:rsid w:val="00A107DA"/>
    <w:rsid w:val="00A1322B"/>
    <w:rsid w:val="00A175D3"/>
    <w:rsid w:val="00A3008E"/>
    <w:rsid w:val="00A3170D"/>
    <w:rsid w:val="00A3225D"/>
    <w:rsid w:val="00A33184"/>
    <w:rsid w:val="00A35CFD"/>
    <w:rsid w:val="00A40222"/>
    <w:rsid w:val="00A41F20"/>
    <w:rsid w:val="00A43132"/>
    <w:rsid w:val="00A456E5"/>
    <w:rsid w:val="00A4579A"/>
    <w:rsid w:val="00A45C95"/>
    <w:rsid w:val="00A50BE0"/>
    <w:rsid w:val="00A5604C"/>
    <w:rsid w:val="00A7275D"/>
    <w:rsid w:val="00A74FC6"/>
    <w:rsid w:val="00A762EE"/>
    <w:rsid w:val="00A85B20"/>
    <w:rsid w:val="00A85B98"/>
    <w:rsid w:val="00A977D8"/>
    <w:rsid w:val="00A97A4B"/>
    <w:rsid w:val="00AA1ABE"/>
    <w:rsid w:val="00AA348B"/>
    <w:rsid w:val="00AA706C"/>
    <w:rsid w:val="00AB17CF"/>
    <w:rsid w:val="00AB2896"/>
    <w:rsid w:val="00AB5FE9"/>
    <w:rsid w:val="00AB60DB"/>
    <w:rsid w:val="00AB64F2"/>
    <w:rsid w:val="00AC15EA"/>
    <w:rsid w:val="00AC6475"/>
    <w:rsid w:val="00AE041D"/>
    <w:rsid w:val="00AE1156"/>
    <w:rsid w:val="00AE32B4"/>
    <w:rsid w:val="00AF11CB"/>
    <w:rsid w:val="00AF2915"/>
    <w:rsid w:val="00AF350D"/>
    <w:rsid w:val="00AF4C71"/>
    <w:rsid w:val="00AF6EFE"/>
    <w:rsid w:val="00B02168"/>
    <w:rsid w:val="00B05011"/>
    <w:rsid w:val="00B16A9A"/>
    <w:rsid w:val="00B17871"/>
    <w:rsid w:val="00B27B95"/>
    <w:rsid w:val="00B4104F"/>
    <w:rsid w:val="00B434F2"/>
    <w:rsid w:val="00B55CCD"/>
    <w:rsid w:val="00B601B0"/>
    <w:rsid w:val="00B618AE"/>
    <w:rsid w:val="00B61F6F"/>
    <w:rsid w:val="00B7144D"/>
    <w:rsid w:val="00B71BC2"/>
    <w:rsid w:val="00B74D6F"/>
    <w:rsid w:val="00B92D86"/>
    <w:rsid w:val="00B9368C"/>
    <w:rsid w:val="00B96966"/>
    <w:rsid w:val="00BA0E1B"/>
    <w:rsid w:val="00BA4E57"/>
    <w:rsid w:val="00BA65E8"/>
    <w:rsid w:val="00BB1F2E"/>
    <w:rsid w:val="00BB3A15"/>
    <w:rsid w:val="00BB6613"/>
    <w:rsid w:val="00BC09CE"/>
    <w:rsid w:val="00BC49EA"/>
    <w:rsid w:val="00BC58E5"/>
    <w:rsid w:val="00BD0C2D"/>
    <w:rsid w:val="00BF54AB"/>
    <w:rsid w:val="00C1357C"/>
    <w:rsid w:val="00C211C7"/>
    <w:rsid w:val="00C21424"/>
    <w:rsid w:val="00C30A68"/>
    <w:rsid w:val="00C3502C"/>
    <w:rsid w:val="00C36365"/>
    <w:rsid w:val="00C42FED"/>
    <w:rsid w:val="00C4555A"/>
    <w:rsid w:val="00C50376"/>
    <w:rsid w:val="00C612E5"/>
    <w:rsid w:val="00C637CF"/>
    <w:rsid w:val="00C748CB"/>
    <w:rsid w:val="00C82575"/>
    <w:rsid w:val="00C869E1"/>
    <w:rsid w:val="00C918E8"/>
    <w:rsid w:val="00C94B71"/>
    <w:rsid w:val="00C96103"/>
    <w:rsid w:val="00C96165"/>
    <w:rsid w:val="00CA28C6"/>
    <w:rsid w:val="00CA3B96"/>
    <w:rsid w:val="00CA3CAD"/>
    <w:rsid w:val="00CB0B0C"/>
    <w:rsid w:val="00CB442E"/>
    <w:rsid w:val="00CC69F5"/>
    <w:rsid w:val="00CC72E6"/>
    <w:rsid w:val="00CD2F54"/>
    <w:rsid w:val="00CE2274"/>
    <w:rsid w:val="00CE2CD1"/>
    <w:rsid w:val="00CE559B"/>
    <w:rsid w:val="00CF0180"/>
    <w:rsid w:val="00CF312B"/>
    <w:rsid w:val="00CF6608"/>
    <w:rsid w:val="00CF76FB"/>
    <w:rsid w:val="00D00104"/>
    <w:rsid w:val="00D1082B"/>
    <w:rsid w:val="00D22F1A"/>
    <w:rsid w:val="00D24DB7"/>
    <w:rsid w:val="00D354C5"/>
    <w:rsid w:val="00D360B6"/>
    <w:rsid w:val="00D36A2D"/>
    <w:rsid w:val="00D4003A"/>
    <w:rsid w:val="00D43B03"/>
    <w:rsid w:val="00D45129"/>
    <w:rsid w:val="00D46F49"/>
    <w:rsid w:val="00D5329B"/>
    <w:rsid w:val="00D5784A"/>
    <w:rsid w:val="00D67ED8"/>
    <w:rsid w:val="00D70083"/>
    <w:rsid w:val="00D807A8"/>
    <w:rsid w:val="00D848D0"/>
    <w:rsid w:val="00D857C2"/>
    <w:rsid w:val="00D87D5D"/>
    <w:rsid w:val="00D93419"/>
    <w:rsid w:val="00D9729D"/>
    <w:rsid w:val="00DA14A7"/>
    <w:rsid w:val="00DA3DA8"/>
    <w:rsid w:val="00DB026E"/>
    <w:rsid w:val="00DC0B8A"/>
    <w:rsid w:val="00DC531F"/>
    <w:rsid w:val="00DC7BE1"/>
    <w:rsid w:val="00DD194F"/>
    <w:rsid w:val="00DE06D7"/>
    <w:rsid w:val="00DE2A50"/>
    <w:rsid w:val="00DF38B9"/>
    <w:rsid w:val="00DF5798"/>
    <w:rsid w:val="00DF7EE0"/>
    <w:rsid w:val="00E0502F"/>
    <w:rsid w:val="00E062D2"/>
    <w:rsid w:val="00E23C2C"/>
    <w:rsid w:val="00E37947"/>
    <w:rsid w:val="00E401A5"/>
    <w:rsid w:val="00E45624"/>
    <w:rsid w:val="00E50FE8"/>
    <w:rsid w:val="00E625E9"/>
    <w:rsid w:val="00E638C1"/>
    <w:rsid w:val="00E63CC9"/>
    <w:rsid w:val="00E67B16"/>
    <w:rsid w:val="00E705A0"/>
    <w:rsid w:val="00E71242"/>
    <w:rsid w:val="00E7184B"/>
    <w:rsid w:val="00E75FF7"/>
    <w:rsid w:val="00E76613"/>
    <w:rsid w:val="00E80214"/>
    <w:rsid w:val="00E81B3F"/>
    <w:rsid w:val="00E82B03"/>
    <w:rsid w:val="00E84CBB"/>
    <w:rsid w:val="00E96335"/>
    <w:rsid w:val="00EA57E1"/>
    <w:rsid w:val="00EB172E"/>
    <w:rsid w:val="00EB4F68"/>
    <w:rsid w:val="00EC0C4C"/>
    <w:rsid w:val="00EC1378"/>
    <w:rsid w:val="00EC238F"/>
    <w:rsid w:val="00EC6731"/>
    <w:rsid w:val="00EC6CBE"/>
    <w:rsid w:val="00ED0043"/>
    <w:rsid w:val="00ED4B07"/>
    <w:rsid w:val="00ED5E19"/>
    <w:rsid w:val="00ED62B7"/>
    <w:rsid w:val="00EE3C0A"/>
    <w:rsid w:val="00EE6BDB"/>
    <w:rsid w:val="00EF42EB"/>
    <w:rsid w:val="00EF7534"/>
    <w:rsid w:val="00F012AB"/>
    <w:rsid w:val="00F02C65"/>
    <w:rsid w:val="00F03E3C"/>
    <w:rsid w:val="00F0708F"/>
    <w:rsid w:val="00F076EA"/>
    <w:rsid w:val="00F14268"/>
    <w:rsid w:val="00F22D15"/>
    <w:rsid w:val="00F24021"/>
    <w:rsid w:val="00F253C4"/>
    <w:rsid w:val="00F30514"/>
    <w:rsid w:val="00F3111A"/>
    <w:rsid w:val="00F3710A"/>
    <w:rsid w:val="00F51FB0"/>
    <w:rsid w:val="00F5281E"/>
    <w:rsid w:val="00F532D2"/>
    <w:rsid w:val="00F55ACD"/>
    <w:rsid w:val="00F61C89"/>
    <w:rsid w:val="00F62C0E"/>
    <w:rsid w:val="00F720A7"/>
    <w:rsid w:val="00F7214A"/>
    <w:rsid w:val="00F831FF"/>
    <w:rsid w:val="00F92703"/>
    <w:rsid w:val="00FA0F16"/>
    <w:rsid w:val="00FB3128"/>
    <w:rsid w:val="00FB6E15"/>
    <w:rsid w:val="00FC3D75"/>
    <w:rsid w:val="00FC68F8"/>
    <w:rsid w:val="00FD461D"/>
    <w:rsid w:val="00FD57CB"/>
    <w:rsid w:val="00FF0850"/>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www.cmake.org/"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glossaryDocument" Target="glossary/document.xml"/><Relationship Id="rId16" Type="http://schemas.openxmlformats.org/officeDocument/2006/relationships/image" Target="media/image12.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tyles" Target="styles.xml"/><Relationship Id="rId90" Type="http://schemas.openxmlformats.org/officeDocument/2006/relationships/theme" Target="theme/theme1.xml"/><Relationship Id="rId14" Type="http://schemas.openxmlformats.org/officeDocument/2006/relationships/footer" Target="footer2.xml"/><Relationship Id="rId22" Type="http://schemas.openxmlformats.org/officeDocument/2006/relationships/hyperlink" Target="https://www.sci.utah.edu/download/fluorender.html"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www.khronos.org/registry/cl/sdk/1.1/docs/man/xhtml/"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github.com/SCIInstitute/fluorender"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www.boost.org/"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sci.utah.edu/download/fluorender.html" TargetMode="External"/><Relationship Id="rId23" Type="http://schemas.openxmlformats.org/officeDocument/2006/relationships/hyperlink" Target="http://www.sci.utah.edu/software/fluorender.html"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13.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www.cs.utah.edu/~wanyong/maya/" TargetMode="External"/><Relationship Id="rId76" Type="http://schemas.openxmlformats.org/officeDocument/2006/relationships/image" Target="media/image65.png"/><Relationship Id="rId7" Type="http://schemas.openxmlformats.org/officeDocument/2006/relationships/webSettings" Target="web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footer" Target="footer4.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wxwidgets.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F10"/>
    <w:rsid w:val="00132717"/>
    <w:rsid w:val="00145D04"/>
    <w:rsid w:val="001C278B"/>
    <w:rsid w:val="002D1A0F"/>
    <w:rsid w:val="00395E74"/>
    <w:rsid w:val="004D3662"/>
    <w:rsid w:val="00593C5B"/>
    <w:rsid w:val="005C2273"/>
    <w:rsid w:val="00614606"/>
    <w:rsid w:val="00794213"/>
    <w:rsid w:val="00867F10"/>
    <w:rsid w:val="008A7519"/>
    <w:rsid w:val="0090003B"/>
    <w:rsid w:val="009300A4"/>
    <w:rsid w:val="00AF57D7"/>
    <w:rsid w:val="00C0677B"/>
    <w:rsid w:val="00C40C3A"/>
    <w:rsid w:val="00C67A81"/>
    <w:rsid w:val="00EE5FD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2015-01-06T00:00:00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10F95F55-2962-4151-9A76-718020751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608</TotalTime>
  <Pages>38</Pages>
  <Words>7260</Words>
  <Characters>41387</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48550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Basis Unus</cp:lastModifiedBy>
  <cp:revision>37</cp:revision>
  <cp:lastPrinted>2015-01-07T22:17:00Z</cp:lastPrinted>
  <dcterms:created xsi:type="dcterms:W3CDTF">2015-01-05T21:17:00Z</dcterms:created>
  <dcterms:modified xsi:type="dcterms:W3CDTF">2015-01-09T23:17:00Z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