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C44A8F">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C44A8F"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C44A8F"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1C36CD4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887C22" w:rsidRPr="006B5A72" w:rsidRDefault="00C44A8F">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0A1DB163" w:rsidR="00887C22" w:rsidRPr="006B5A72" w:rsidRDefault="00C44A8F"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2.23</w:t>
                                </w:r>
                                <w:r w:rsidR="00625B2C">
                                  <w:t>.</w:t>
                                </w:r>
                                <w:r w:rsidR="00B437EE">
                                  <w:t>3</w:t>
                                </w:r>
                                <w:r w:rsidR="00887C22">
                                  <w:t>/</w:t>
                                </w:r>
                                <w:r w:rsidR="00B437EE">
                                  <w:t>June</w:t>
                                </w:r>
                                <w:r w:rsidR="00887C22">
                                  <w:t xml:space="preserve"> 201</w:t>
                                </w:r>
                                <w:r w:rsidR="00B437EE">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258.45pt;width:322.4pt;height:18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887C22" w:rsidRPr="006B5A72" w:rsidRDefault="00C44A8F">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0A1DB163" w:rsidR="00887C22" w:rsidRPr="006B5A72" w:rsidRDefault="00C44A8F"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2.23</w:t>
                          </w:r>
                          <w:r w:rsidR="00625B2C">
                            <w:t>.</w:t>
                          </w:r>
                          <w:r w:rsidR="00B437EE">
                            <w:t>3</w:t>
                          </w:r>
                          <w:r w:rsidR="00887C22">
                            <w:t>/</w:t>
                          </w:r>
                          <w:r w:rsidR="00B437EE">
                            <w:t>June</w:t>
                          </w:r>
                          <w:r w:rsidR="00887C22">
                            <w:t xml:space="preserve"> 201</w:t>
                          </w:r>
                          <w:r w:rsidR="00B437EE">
                            <w:t>9</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4D2960">
                <w:pPr>
                  <w:pStyle w:val="Icon"/>
                </w:pPr>
                <w:r>
                  <w:rPr>
                    <w:noProof/>
                    <w:lang w:eastAsia="en-US"/>
                  </w:rPr>
                  <w:lastRenderedPageBreak/>
                  <mc:AlternateContent>
                    <mc:Choice Requires="wpg">
                      <w:drawing>
                        <wp:inline distT="0" distB="0" distL="0" distR="0" wp14:anchorId="0B02CCB1" wp14:editId="05735688">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5608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oIcMA&#10;AADcAAAADwAAAGRycy9kb3ducmV2LnhtbESP3WoCMRCF7wu+QxihdzWrU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ooIcMAAADcAAAADwAAAAAAAAAAAAAAAACYAgAAZHJzL2Rv&#10;d25yZXYueG1sUEsFBgAAAAAEAAQA9QAAAIgD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fSMIA&#10;AADcAAAADwAAAGRycy9kb3ducmV2LnhtbERPz2vCMBS+C/sfwhvspqmbE61GGYNBT4NZxeuzeW2K&#10;zUtJYu321y+HwY4f3+/tfrSdGMiH1rGC+SwDQVw53XKj4Fh+TFcgQkTW2DkmBd8UYL97mGwx1+7O&#10;XzQcYiNSCIccFZgY+1zKUBmyGGauJ05c7bzFmKBvpPZ4T+G2k89ZtpQWW04NBnt6N1RdDzer4Pxz&#10;KoebL81n7Ytisb6cl75+UerpcXzbgIg0xn/xn7vQCl4XaX4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9I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4D2960">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C44A8F"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C44A8F"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C44A8F" w:rsidP="004D2960">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4D2960">
                <w:pPr>
                  <w:pStyle w:val="TipText"/>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DE157E">
                <w:pPr>
                  <w:pStyle w:val="Icon"/>
                </w:pPr>
                <w:r>
                  <w:rPr>
                    <w:b/>
                    <w:noProof/>
                    <w:sz w:val="22"/>
                    <w:lang w:eastAsia="en-US"/>
                  </w:rPr>
                  <w:drawing>
                    <wp:inline distT="0" distB="0" distL="0" distR="0" wp14:anchorId="04F621E9" wp14:editId="50E2E330">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DE157E">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DE157E">
                <w:pPr>
                  <w:pStyle w:val="TipText"/>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
            <w:br w:type="page"/>
          </w:r>
        </w:p>
        <w:p w14:paraId="74B87611" w14:textId="5EC1BDCF" w:rsidR="003010F7" w:rsidRDefault="00C44A8F"/>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BF54AB">
          <w:pPr>
            <w:pStyle w:val="TOCHeading"/>
            <w:numPr>
              <w:ilvl w:val="0"/>
              <w:numId w:val="0"/>
            </w:numPr>
            <w:rPr>
              <w:color w:val="669748" w:themeColor="accent2" w:themeShade="BF"/>
              <w:sz w:val="44"/>
            </w:rPr>
          </w:pPr>
          <w:r w:rsidRPr="00F02C65">
            <w:rPr>
              <w:color w:val="669748" w:themeColor="accent2" w:themeShade="BF"/>
              <w:sz w:val="44"/>
            </w:rPr>
            <w:t>Table of Contents</w:t>
          </w:r>
        </w:p>
        <w:p w14:paraId="2E5E929E" w14:textId="3926D3BF" w:rsidR="008C6FB7"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1076348" w:history="1">
            <w:r w:rsidR="008C6FB7" w:rsidRPr="00CA5B7B">
              <w:rPr>
                <w:rStyle w:val="Hyperlink"/>
                <w:noProof/>
              </w:rPr>
              <w:t>List of Figures</w:t>
            </w:r>
            <w:r w:rsidR="008C6FB7">
              <w:rPr>
                <w:noProof/>
                <w:webHidden/>
              </w:rPr>
              <w:tab/>
            </w:r>
            <w:r w:rsidR="008C6FB7">
              <w:rPr>
                <w:noProof/>
                <w:webHidden/>
              </w:rPr>
              <w:fldChar w:fldCharType="begin"/>
            </w:r>
            <w:r w:rsidR="008C6FB7">
              <w:rPr>
                <w:noProof/>
                <w:webHidden/>
              </w:rPr>
              <w:instrText xml:space="preserve"> PAGEREF _Toc11076348 \h </w:instrText>
            </w:r>
            <w:r w:rsidR="008C6FB7">
              <w:rPr>
                <w:noProof/>
                <w:webHidden/>
              </w:rPr>
            </w:r>
            <w:r w:rsidR="008C6FB7">
              <w:rPr>
                <w:noProof/>
                <w:webHidden/>
              </w:rPr>
              <w:fldChar w:fldCharType="separate"/>
            </w:r>
            <w:r w:rsidR="008C6FB7">
              <w:rPr>
                <w:noProof/>
                <w:webHidden/>
              </w:rPr>
              <w:t>5</w:t>
            </w:r>
            <w:r w:rsidR="008C6FB7">
              <w:rPr>
                <w:noProof/>
                <w:webHidden/>
              </w:rPr>
              <w:fldChar w:fldCharType="end"/>
            </w:r>
          </w:hyperlink>
        </w:p>
        <w:p w14:paraId="7D2B8EB0" w14:textId="0139B1CA" w:rsidR="008C6FB7" w:rsidRDefault="008C6FB7">
          <w:pPr>
            <w:pStyle w:val="TOC1"/>
            <w:rPr>
              <w:rFonts w:asciiTheme="minorHAnsi" w:hAnsiTheme="minorHAnsi"/>
              <w:b w:val="0"/>
              <w:bCs w:val="0"/>
              <w:noProof/>
              <w:color w:val="auto"/>
              <w:sz w:val="22"/>
              <w:szCs w:val="22"/>
              <w:lang w:eastAsia="en-US"/>
            </w:rPr>
          </w:pPr>
          <w:hyperlink w:anchor="_Toc11076349" w:history="1">
            <w:r w:rsidRPr="00CA5B7B">
              <w:rPr>
                <w:rStyle w:val="Hyperlink"/>
                <w:noProof/>
                <w14:scene3d>
                  <w14:camera w14:prst="orthographicFront"/>
                  <w14:lightRig w14:rig="threePt" w14:dir="t">
                    <w14:rot w14:lat="0" w14:lon="0" w14:rev="0"/>
                  </w14:lightRig>
                </w14:scene3d>
              </w:rPr>
              <w:t>Chapter 1</w:t>
            </w:r>
            <w:r w:rsidRPr="00CA5B7B">
              <w:rPr>
                <w:rStyle w:val="Hyperlink"/>
                <w:noProof/>
              </w:rPr>
              <w:t xml:space="preserve"> What’s New in Version 2.23.3</w:t>
            </w:r>
            <w:r>
              <w:rPr>
                <w:noProof/>
                <w:webHidden/>
              </w:rPr>
              <w:tab/>
            </w:r>
            <w:r>
              <w:rPr>
                <w:noProof/>
                <w:webHidden/>
              </w:rPr>
              <w:fldChar w:fldCharType="begin"/>
            </w:r>
            <w:r>
              <w:rPr>
                <w:noProof/>
                <w:webHidden/>
              </w:rPr>
              <w:instrText xml:space="preserve"> PAGEREF _Toc11076349 \h </w:instrText>
            </w:r>
            <w:r>
              <w:rPr>
                <w:noProof/>
                <w:webHidden/>
              </w:rPr>
            </w:r>
            <w:r>
              <w:rPr>
                <w:noProof/>
                <w:webHidden/>
              </w:rPr>
              <w:fldChar w:fldCharType="separate"/>
            </w:r>
            <w:r>
              <w:rPr>
                <w:noProof/>
                <w:webHidden/>
              </w:rPr>
              <w:t>7</w:t>
            </w:r>
            <w:r>
              <w:rPr>
                <w:noProof/>
                <w:webHidden/>
              </w:rPr>
              <w:fldChar w:fldCharType="end"/>
            </w:r>
          </w:hyperlink>
        </w:p>
        <w:p w14:paraId="0B0DE73C" w14:textId="540B6F7A" w:rsidR="008C6FB7" w:rsidRDefault="008C6FB7">
          <w:pPr>
            <w:pStyle w:val="TOC1"/>
            <w:rPr>
              <w:rFonts w:asciiTheme="minorHAnsi" w:hAnsiTheme="minorHAnsi"/>
              <w:b w:val="0"/>
              <w:bCs w:val="0"/>
              <w:noProof/>
              <w:color w:val="auto"/>
              <w:sz w:val="22"/>
              <w:szCs w:val="22"/>
              <w:lang w:eastAsia="en-US"/>
            </w:rPr>
          </w:pPr>
          <w:hyperlink w:anchor="_Toc11076350" w:history="1">
            <w:r w:rsidRPr="00CA5B7B">
              <w:rPr>
                <w:rStyle w:val="Hyperlink"/>
                <w:noProof/>
                <w14:scene3d>
                  <w14:camera w14:prst="orthographicFront"/>
                  <w14:lightRig w14:rig="threePt" w14:dir="t">
                    <w14:rot w14:lat="0" w14:lon="0" w14:rev="0"/>
                  </w14:lightRig>
                </w14:scene3d>
              </w:rPr>
              <w:t>Chapter 2</w:t>
            </w:r>
            <w:r w:rsidRPr="00CA5B7B">
              <w:rPr>
                <w:rStyle w:val="Hyperlink"/>
                <w:noProof/>
              </w:rPr>
              <w:t xml:space="preserve"> Installation</w:t>
            </w:r>
            <w:r>
              <w:rPr>
                <w:noProof/>
                <w:webHidden/>
              </w:rPr>
              <w:tab/>
            </w:r>
            <w:r>
              <w:rPr>
                <w:noProof/>
                <w:webHidden/>
              </w:rPr>
              <w:fldChar w:fldCharType="begin"/>
            </w:r>
            <w:r>
              <w:rPr>
                <w:noProof/>
                <w:webHidden/>
              </w:rPr>
              <w:instrText xml:space="preserve"> PAGEREF _Toc11076350 \h </w:instrText>
            </w:r>
            <w:r>
              <w:rPr>
                <w:noProof/>
                <w:webHidden/>
              </w:rPr>
            </w:r>
            <w:r>
              <w:rPr>
                <w:noProof/>
                <w:webHidden/>
              </w:rPr>
              <w:fldChar w:fldCharType="separate"/>
            </w:r>
            <w:r>
              <w:rPr>
                <w:noProof/>
                <w:webHidden/>
              </w:rPr>
              <w:t>12</w:t>
            </w:r>
            <w:r>
              <w:rPr>
                <w:noProof/>
                <w:webHidden/>
              </w:rPr>
              <w:fldChar w:fldCharType="end"/>
            </w:r>
          </w:hyperlink>
        </w:p>
        <w:p w14:paraId="2F6C8E7D" w14:textId="56E20EF5" w:rsidR="008C6FB7" w:rsidRDefault="008C6FB7">
          <w:pPr>
            <w:pStyle w:val="TOC2"/>
            <w:rPr>
              <w:rFonts w:asciiTheme="minorHAnsi" w:hAnsiTheme="minorHAnsi"/>
              <w:noProof/>
              <w:color w:val="auto"/>
              <w:lang w:eastAsia="en-US"/>
            </w:rPr>
          </w:pPr>
          <w:hyperlink w:anchor="_Toc11076351" w:history="1">
            <w:r w:rsidRPr="00CA5B7B">
              <w:rPr>
                <w:rStyle w:val="Hyperlink"/>
                <w:noProof/>
              </w:rPr>
              <w:t>Install FluoRender on Microsoft Windows</w:t>
            </w:r>
          </w:hyperlink>
        </w:p>
        <w:p w14:paraId="72A312E5" w14:textId="66DCED11" w:rsidR="008C6FB7" w:rsidRDefault="008C6FB7">
          <w:pPr>
            <w:pStyle w:val="TOC2"/>
            <w:rPr>
              <w:rFonts w:asciiTheme="minorHAnsi" w:hAnsiTheme="minorHAnsi"/>
              <w:noProof/>
              <w:color w:val="auto"/>
              <w:lang w:eastAsia="en-US"/>
            </w:rPr>
          </w:pPr>
          <w:hyperlink w:anchor="_Toc11076352" w:history="1">
            <w:r w:rsidRPr="00CA5B7B">
              <w:rPr>
                <w:rStyle w:val="Hyperlink"/>
                <w:noProof/>
              </w:rPr>
              <w:t>Install FluoRender on Mac OS X/macOS</w:t>
            </w:r>
          </w:hyperlink>
        </w:p>
        <w:p w14:paraId="7518D1F3" w14:textId="6EDE9895" w:rsidR="008C6FB7" w:rsidRDefault="008C6FB7">
          <w:pPr>
            <w:pStyle w:val="TOC2"/>
            <w:rPr>
              <w:rFonts w:asciiTheme="minorHAnsi" w:hAnsiTheme="minorHAnsi"/>
              <w:noProof/>
              <w:color w:val="auto"/>
              <w:lang w:eastAsia="en-US"/>
            </w:rPr>
          </w:pPr>
          <w:hyperlink w:anchor="_Toc11076353" w:history="1">
            <w:r w:rsidRPr="00CA5B7B">
              <w:rPr>
                <w:rStyle w:val="Hyperlink"/>
                <w:noProof/>
              </w:rPr>
              <w:t>Install FluoRender on Linux Systems</w:t>
            </w:r>
          </w:hyperlink>
        </w:p>
        <w:p w14:paraId="543B53BB" w14:textId="1DB2098C" w:rsidR="008C6FB7" w:rsidRDefault="008C6FB7">
          <w:pPr>
            <w:pStyle w:val="TOC1"/>
            <w:rPr>
              <w:rFonts w:asciiTheme="minorHAnsi" w:hAnsiTheme="minorHAnsi"/>
              <w:b w:val="0"/>
              <w:bCs w:val="0"/>
              <w:noProof/>
              <w:color w:val="auto"/>
              <w:sz w:val="22"/>
              <w:szCs w:val="22"/>
              <w:lang w:eastAsia="en-US"/>
            </w:rPr>
          </w:pPr>
          <w:hyperlink w:anchor="_Toc11076354" w:history="1">
            <w:r w:rsidRPr="00CA5B7B">
              <w:rPr>
                <w:rStyle w:val="Hyperlink"/>
                <w:noProof/>
                <w14:scene3d>
                  <w14:camera w14:prst="orthographicFront"/>
                  <w14:lightRig w14:rig="threePt" w14:dir="t">
                    <w14:rot w14:lat="0" w14:lon="0" w14:rev="0"/>
                  </w14:lightRig>
                </w14:scene3d>
              </w:rPr>
              <w:t>Chapter 3</w:t>
            </w:r>
            <w:r w:rsidRPr="00CA5B7B">
              <w:rPr>
                <w:rStyle w:val="Hyperlink"/>
                <w:noProof/>
              </w:rPr>
              <w:t xml:space="preserve"> FluoRender User Interface</w:t>
            </w:r>
            <w:r>
              <w:rPr>
                <w:noProof/>
                <w:webHidden/>
              </w:rPr>
              <w:tab/>
            </w:r>
            <w:r>
              <w:rPr>
                <w:noProof/>
                <w:webHidden/>
              </w:rPr>
              <w:fldChar w:fldCharType="begin"/>
            </w:r>
            <w:r>
              <w:rPr>
                <w:noProof/>
                <w:webHidden/>
              </w:rPr>
              <w:instrText xml:space="preserve"> PAGEREF _Toc11076354 \h </w:instrText>
            </w:r>
            <w:r>
              <w:rPr>
                <w:noProof/>
                <w:webHidden/>
              </w:rPr>
            </w:r>
            <w:r>
              <w:rPr>
                <w:noProof/>
                <w:webHidden/>
              </w:rPr>
              <w:fldChar w:fldCharType="separate"/>
            </w:r>
            <w:r>
              <w:rPr>
                <w:noProof/>
                <w:webHidden/>
              </w:rPr>
              <w:t>19</w:t>
            </w:r>
            <w:r>
              <w:rPr>
                <w:noProof/>
                <w:webHidden/>
              </w:rPr>
              <w:fldChar w:fldCharType="end"/>
            </w:r>
          </w:hyperlink>
        </w:p>
        <w:p w14:paraId="030821E7" w14:textId="725810B7" w:rsidR="008C6FB7" w:rsidRDefault="008C6FB7">
          <w:pPr>
            <w:pStyle w:val="TOC2"/>
            <w:rPr>
              <w:rFonts w:asciiTheme="minorHAnsi" w:hAnsiTheme="minorHAnsi"/>
              <w:noProof/>
              <w:color w:val="auto"/>
              <w:lang w:eastAsia="en-US"/>
            </w:rPr>
          </w:pPr>
          <w:hyperlink w:anchor="_Toc11076355" w:history="1">
            <w:r w:rsidRPr="00CA5B7B">
              <w:rPr>
                <w:rStyle w:val="Hyperlink"/>
                <w:noProof/>
              </w:rPr>
              <w:t>FluoRender on Windows</w:t>
            </w:r>
          </w:hyperlink>
        </w:p>
        <w:p w14:paraId="6A093CC9" w14:textId="3473D014" w:rsidR="008C6FB7" w:rsidRDefault="008C6FB7">
          <w:pPr>
            <w:pStyle w:val="TOC2"/>
            <w:rPr>
              <w:rFonts w:asciiTheme="minorHAnsi" w:hAnsiTheme="minorHAnsi"/>
              <w:noProof/>
              <w:color w:val="auto"/>
              <w:lang w:eastAsia="en-US"/>
            </w:rPr>
          </w:pPr>
          <w:hyperlink w:anchor="_Toc11076356" w:history="1">
            <w:r w:rsidRPr="00CA5B7B">
              <w:rPr>
                <w:rStyle w:val="Hyperlink"/>
                <w:noProof/>
              </w:rPr>
              <w:t>FluoRender on Mac OS X</w:t>
            </w:r>
          </w:hyperlink>
        </w:p>
        <w:p w14:paraId="7F6DC8C1" w14:textId="2A6A1844" w:rsidR="008C6FB7" w:rsidRDefault="008C6FB7">
          <w:pPr>
            <w:pStyle w:val="TOC2"/>
            <w:rPr>
              <w:rFonts w:asciiTheme="minorHAnsi" w:hAnsiTheme="minorHAnsi"/>
              <w:noProof/>
              <w:color w:val="auto"/>
              <w:lang w:eastAsia="en-US"/>
            </w:rPr>
          </w:pPr>
          <w:hyperlink w:anchor="_Toc11076357" w:history="1">
            <w:r w:rsidRPr="00CA5B7B">
              <w:rPr>
                <w:rStyle w:val="Hyperlink"/>
                <w:noProof/>
              </w:rPr>
              <w:t>Reorganizing FluoRender’s User Interface</w:t>
            </w:r>
          </w:hyperlink>
        </w:p>
        <w:p w14:paraId="31BB8DDF" w14:textId="05E38817" w:rsidR="008C6FB7" w:rsidRDefault="008C6FB7">
          <w:pPr>
            <w:pStyle w:val="TOC1"/>
            <w:rPr>
              <w:rFonts w:asciiTheme="minorHAnsi" w:hAnsiTheme="minorHAnsi"/>
              <w:b w:val="0"/>
              <w:bCs w:val="0"/>
              <w:noProof/>
              <w:color w:val="auto"/>
              <w:sz w:val="22"/>
              <w:szCs w:val="22"/>
              <w:lang w:eastAsia="en-US"/>
            </w:rPr>
          </w:pPr>
          <w:hyperlink w:anchor="_Toc11076358" w:history="1">
            <w:r w:rsidRPr="00CA5B7B">
              <w:rPr>
                <w:rStyle w:val="Hyperlink"/>
                <w:noProof/>
                <w14:scene3d>
                  <w14:camera w14:prst="orthographicFront"/>
                  <w14:lightRig w14:rig="threePt" w14:dir="t">
                    <w14:rot w14:lat="0" w14:lon="0" w14:rev="0"/>
                  </w14:lightRig>
                </w14:scene3d>
              </w:rPr>
              <w:t>Chapter 4</w:t>
            </w:r>
            <w:r w:rsidRPr="00CA5B7B">
              <w:rPr>
                <w:rStyle w:val="Hyperlink"/>
                <w:noProof/>
              </w:rPr>
              <w:t xml:space="preserve"> Loading Data</w:t>
            </w:r>
            <w:r>
              <w:rPr>
                <w:noProof/>
                <w:webHidden/>
              </w:rPr>
              <w:tab/>
            </w:r>
            <w:r>
              <w:rPr>
                <w:noProof/>
                <w:webHidden/>
              </w:rPr>
              <w:fldChar w:fldCharType="begin"/>
            </w:r>
            <w:r>
              <w:rPr>
                <w:noProof/>
                <w:webHidden/>
              </w:rPr>
              <w:instrText xml:space="preserve"> PAGEREF _Toc11076358 \h </w:instrText>
            </w:r>
            <w:r>
              <w:rPr>
                <w:noProof/>
                <w:webHidden/>
              </w:rPr>
            </w:r>
            <w:r>
              <w:rPr>
                <w:noProof/>
                <w:webHidden/>
              </w:rPr>
              <w:fldChar w:fldCharType="separate"/>
            </w:r>
            <w:r>
              <w:rPr>
                <w:noProof/>
                <w:webHidden/>
              </w:rPr>
              <w:t>22</w:t>
            </w:r>
            <w:r>
              <w:rPr>
                <w:noProof/>
                <w:webHidden/>
              </w:rPr>
              <w:fldChar w:fldCharType="end"/>
            </w:r>
          </w:hyperlink>
        </w:p>
        <w:p w14:paraId="033E844C" w14:textId="664B906E" w:rsidR="008C6FB7" w:rsidRDefault="008C6FB7">
          <w:pPr>
            <w:pStyle w:val="TOC2"/>
            <w:rPr>
              <w:rFonts w:asciiTheme="minorHAnsi" w:hAnsiTheme="minorHAnsi"/>
              <w:noProof/>
              <w:color w:val="auto"/>
              <w:lang w:eastAsia="en-US"/>
            </w:rPr>
          </w:pPr>
          <w:hyperlink w:anchor="_Toc11076359" w:history="1">
            <w:r w:rsidRPr="00CA5B7B">
              <w:rPr>
                <w:rStyle w:val="Hyperlink"/>
                <w:noProof/>
              </w:rPr>
              <w:t>Volume Data</w:t>
            </w:r>
          </w:hyperlink>
        </w:p>
        <w:p w14:paraId="10661AC0" w14:textId="5F457F65" w:rsidR="008C6FB7" w:rsidRDefault="008C6FB7">
          <w:pPr>
            <w:pStyle w:val="TOC2"/>
            <w:rPr>
              <w:rFonts w:asciiTheme="minorHAnsi" w:hAnsiTheme="minorHAnsi"/>
              <w:noProof/>
              <w:color w:val="auto"/>
              <w:lang w:eastAsia="en-US"/>
            </w:rPr>
          </w:pPr>
          <w:hyperlink w:anchor="_Toc11076360" w:history="1">
            <w:r w:rsidRPr="00CA5B7B">
              <w:rPr>
                <w:rStyle w:val="Hyperlink"/>
                <w:noProof/>
              </w:rPr>
              <w:t>ImageJ &amp; Bioformats Plugin</w:t>
            </w:r>
          </w:hyperlink>
        </w:p>
        <w:p w14:paraId="381CE1A3" w14:textId="7B185E47" w:rsidR="008C6FB7" w:rsidRDefault="008C6FB7">
          <w:pPr>
            <w:pStyle w:val="TOC2"/>
            <w:rPr>
              <w:rFonts w:asciiTheme="minorHAnsi" w:hAnsiTheme="minorHAnsi"/>
              <w:noProof/>
              <w:color w:val="auto"/>
              <w:lang w:eastAsia="en-US"/>
            </w:rPr>
          </w:pPr>
          <w:hyperlink w:anchor="_Toc11076361" w:history="1">
            <w:r w:rsidRPr="00CA5B7B">
              <w:rPr>
                <w:rStyle w:val="Hyperlink"/>
                <w:noProof/>
              </w:rPr>
              <w:t>Mesh Data</w:t>
            </w:r>
          </w:hyperlink>
        </w:p>
        <w:p w14:paraId="4709094C" w14:textId="4CC6730A" w:rsidR="008C6FB7" w:rsidRDefault="008C6FB7">
          <w:pPr>
            <w:pStyle w:val="TOC1"/>
            <w:rPr>
              <w:rFonts w:asciiTheme="minorHAnsi" w:hAnsiTheme="minorHAnsi"/>
              <w:b w:val="0"/>
              <w:bCs w:val="0"/>
              <w:noProof/>
              <w:color w:val="auto"/>
              <w:sz w:val="22"/>
              <w:szCs w:val="22"/>
              <w:lang w:eastAsia="en-US"/>
            </w:rPr>
          </w:pPr>
          <w:hyperlink w:anchor="_Toc11076362" w:history="1">
            <w:r w:rsidRPr="00CA5B7B">
              <w:rPr>
                <w:rStyle w:val="Hyperlink"/>
                <w:noProof/>
                <w14:scene3d>
                  <w14:camera w14:prst="orthographicFront"/>
                  <w14:lightRig w14:rig="threePt" w14:dir="t">
                    <w14:rot w14:lat="0" w14:lon="0" w14:rev="0"/>
                  </w14:lightRig>
                </w14:scene3d>
              </w:rPr>
              <w:t>Chapter 5</w:t>
            </w:r>
            <w:r w:rsidRPr="00CA5B7B">
              <w:rPr>
                <w:rStyle w:val="Hyperlink"/>
                <w:noProof/>
              </w:rPr>
              <w:t xml:space="preserve"> Managing Data Sets</w:t>
            </w:r>
            <w:r>
              <w:rPr>
                <w:noProof/>
                <w:webHidden/>
              </w:rPr>
              <w:tab/>
            </w:r>
            <w:r>
              <w:rPr>
                <w:noProof/>
                <w:webHidden/>
              </w:rPr>
              <w:fldChar w:fldCharType="begin"/>
            </w:r>
            <w:r>
              <w:rPr>
                <w:noProof/>
                <w:webHidden/>
              </w:rPr>
              <w:instrText xml:space="preserve"> PAGEREF _Toc11076362 \h </w:instrText>
            </w:r>
            <w:r>
              <w:rPr>
                <w:noProof/>
                <w:webHidden/>
              </w:rPr>
            </w:r>
            <w:r>
              <w:rPr>
                <w:noProof/>
                <w:webHidden/>
              </w:rPr>
              <w:fldChar w:fldCharType="separate"/>
            </w:r>
            <w:r>
              <w:rPr>
                <w:noProof/>
                <w:webHidden/>
              </w:rPr>
              <w:t>27</w:t>
            </w:r>
            <w:r>
              <w:rPr>
                <w:noProof/>
                <w:webHidden/>
              </w:rPr>
              <w:fldChar w:fldCharType="end"/>
            </w:r>
          </w:hyperlink>
        </w:p>
        <w:p w14:paraId="40B695B5" w14:textId="7C0A68FE" w:rsidR="008C6FB7" w:rsidRDefault="008C6FB7">
          <w:pPr>
            <w:pStyle w:val="TOC1"/>
            <w:rPr>
              <w:rFonts w:asciiTheme="minorHAnsi" w:hAnsiTheme="minorHAnsi"/>
              <w:b w:val="0"/>
              <w:bCs w:val="0"/>
              <w:noProof/>
              <w:color w:val="auto"/>
              <w:sz w:val="22"/>
              <w:szCs w:val="22"/>
              <w:lang w:eastAsia="en-US"/>
            </w:rPr>
          </w:pPr>
          <w:hyperlink w:anchor="_Toc11076363" w:history="1">
            <w:r w:rsidRPr="00CA5B7B">
              <w:rPr>
                <w:rStyle w:val="Hyperlink"/>
                <w:noProof/>
                <w14:scene3d>
                  <w14:camera w14:prst="orthographicFront"/>
                  <w14:lightRig w14:rig="threePt" w14:dir="t">
                    <w14:rot w14:lat="0" w14:lon="0" w14:rev="0"/>
                  </w14:lightRig>
                </w14:scene3d>
              </w:rPr>
              <w:t>Chapter 6</w:t>
            </w:r>
            <w:r w:rsidRPr="00CA5B7B">
              <w:rPr>
                <w:rStyle w:val="Hyperlink"/>
                <w:noProof/>
              </w:rPr>
              <w:t xml:space="preserve"> Managing Workspace</w:t>
            </w:r>
            <w:r>
              <w:rPr>
                <w:noProof/>
                <w:webHidden/>
              </w:rPr>
              <w:tab/>
            </w:r>
            <w:r>
              <w:rPr>
                <w:noProof/>
                <w:webHidden/>
              </w:rPr>
              <w:fldChar w:fldCharType="begin"/>
            </w:r>
            <w:r>
              <w:rPr>
                <w:noProof/>
                <w:webHidden/>
              </w:rPr>
              <w:instrText xml:space="preserve"> PAGEREF _Toc11076363 \h </w:instrText>
            </w:r>
            <w:r>
              <w:rPr>
                <w:noProof/>
                <w:webHidden/>
              </w:rPr>
            </w:r>
            <w:r>
              <w:rPr>
                <w:noProof/>
                <w:webHidden/>
              </w:rPr>
              <w:fldChar w:fldCharType="separate"/>
            </w:r>
            <w:r>
              <w:rPr>
                <w:noProof/>
                <w:webHidden/>
              </w:rPr>
              <w:t>30</w:t>
            </w:r>
            <w:r>
              <w:rPr>
                <w:noProof/>
                <w:webHidden/>
              </w:rPr>
              <w:fldChar w:fldCharType="end"/>
            </w:r>
          </w:hyperlink>
        </w:p>
        <w:p w14:paraId="379A0637" w14:textId="3BB7B560" w:rsidR="008C6FB7" w:rsidRDefault="008C6FB7">
          <w:pPr>
            <w:pStyle w:val="TOC2"/>
            <w:rPr>
              <w:rFonts w:asciiTheme="minorHAnsi" w:hAnsiTheme="minorHAnsi"/>
              <w:noProof/>
              <w:color w:val="auto"/>
              <w:lang w:eastAsia="en-US"/>
            </w:rPr>
          </w:pPr>
          <w:hyperlink w:anchor="_Toc11076364" w:history="1">
            <w:r w:rsidRPr="00CA5B7B">
              <w:rPr>
                <w:rStyle w:val="Hyperlink"/>
                <w:noProof/>
              </w:rPr>
              <w:t>Toolbar Icons</w:t>
            </w:r>
          </w:hyperlink>
        </w:p>
        <w:p w14:paraId="2AED2E12" w14:textId="0E09C4B3" w:rsidR="008C6FB7" w:rsidRDefault="008C6FB7">
          <w:pPr>
            <w:pStyle w:val="TOC2"/>
            <w:rPr>
              <w:rFonts w:asciiTheme="minorHAnsi" w:hAnsiTheme="minorHAnsi"/>
              <w:noProof/>
              <w:color w:val="auto"/>
              <w:lang w:eastAsia="en-US"/>
            </w:rPr>
          </w:pPr>
          <w:hyperlink w:anchor="_Toc11076365" w:history="1">
            <w:r w:rsidRPr="00CA5B7B">
              <w:rPr>
                <w:rStyle w:val="Hyperlink"/>
                <w:noProof/>
              </w:rPr>
              <w:t>Context Menu Commands</w:t>
            </w:r>
          </w:hyperlink>
        </w:p>
        <w:p w14:paraId="680D23F5" w14:textId="0B5AC20E" w:rsidR="008C6FB7" w:rsidRDefault="008C6FB7">
          <w:pPr>
            <w:pStyle w:val="TOC1"/>
            <w:rPr>
              <w:rFonts w:asciiTheme="minorHAnsi" w:hAnsiTheme="minorHAnsi"/>
              <w:b w:val="0"/>
              <w:bCs w:val="0"/>
              <w:noProof/>
              <w:color w:val="auto"/>
              <w:sz w:val="22"/>
              <w:szCs w:val="22"/>
              <w:lang w:eastAsia="en-US"/>
            </w:rPr>
          </w:pPr>
          <w:hyperlink w:anchor="_Toc11076366" w:history="1">
            <w:r w:rsidRPr="00CA5B7B">
              <w:rPr>
                <w:rStyle w:val="Hyperlink"/>
                <w:noProof/>
                <w14:scene3d>
                  <w14:camera w14:prst="orthographicFront"/>
                  <w14:lightRig w14:rig="threePt" w14:dir="t">
                    <w14:rot w14:lat="0" w14:lon="0" w14:rev="0"/>
                  </w14:lightRig>
                </w14:scene3d>
              </w:rPr>
              <w:t>Chapter 7</w:t>
            </w:r>
            <w:r w:rsidRPr="00CA5B7B">
              <w:rPr>
                <w:rStyle w:val="Hyperlink"/>
                <w:noProof/>
              </w:rPr>
              <w:t xml:space="preserve"> Basic Render View Operations</w:t>
            </w:r>
            <w:r>
              <w:rPr>
                <w:noProof/>
                <w:webHidden/>
              </w:rPr>
              <w:tab/>
            </w:r>
            <w:r>
              <w:rPr>
                <w:noProof/>
                <w:webHidden/>
              </w:rPr>
              <w:fldChar w:fldCharType="begin"/>
            </w:r>
            <w:r>
              <w:rPr>
                <w:noProof/>
                <w:webHidden/>
              </w:rPr>
              <w:instrText xml:space="preserve"> PAGEREF _Toc11076366 \h </w:instrText>
            </w:r>
            <w:r>
              <w:rPr>
                <w:noProof/>
                <w:webHidden/>
              </w:rPr>
            </w:r>
            <w:r>
              <w:rPr>
                <w:noProof/>
                <w:webHidden/>
              </w:rPr>
              <w:fldChar w:fldCharType="separate"/>
            </w:r>
            <w:r>
              <w:rPr>
                <w:noProof/>
                <w:webHidden/>
              </w:rPr>
              <w:t>33</w:t>
            </w:r>
            <w:r>
              <w:rPr>
                <w:noProof/>
                <w:webHidden/>
              </w:rPr>
              <w:fldChar w:fldCharType="end"/>
            </w:r>
          </w:hyperlink>
        </w:p>
        <w:p w14:paraId="5B29496A" w14:textId="4C15CAAC" w:rsidR="008C6FB7" w:rsidRDefault="008C6FB7">
          <w:pPr>
            <w:pStyle w:val="TOC2"/>
            <w:rPr>
              <w:rFonts w:asciiTheme="minorHAnsi" w:hAnsiTheme="minorHAnsi"/>
              <w:noProof/>
              <w:color w:val="auto"/>
              <w:lang w:eastAsia="en-US"/>
            </w:rPr>
          </w:pPr>
          <w:hyperlink w:anchor="_Toc11076367" w:history="1">
            <w:r w:rsidRPr="00CA5B7B">
              <w:rPr>
                <w:rStyle w:val="Hyperlink"/>
                <w:noProof/>
              </w:rPr>
              <w:t>Multi-view Management</w:t>
            </w:r>
          </w:hyperlink>
        </w:p>
        <w:p w14:paraId="59F2586C" w14:textId="3E94AB03" w:rsidR="008C6FB7" w:rsidRDefault="008C6FB7">
          <w:pPr>
            <w:pStyle w:val="TOC2"/>
            <w:rPr>
              <w:rFonts w:asciiTheme="minorHAnsi" w:hAnsiTheme="minorHAnsi"/>
              <w:noProof/>
              <w:color w:val="auto"/>
              <w:lang w:eastAsia="en-US"/>
            </w:rPr>
          </w:pPr>
          <w:hyperlink w:anchor="_Toc11076368" w:history="1">
            <w:r w:rsidRPr="00CA5B7B">
              <w:rPr>
                <w:rStyle w:val="Hyperlink"/>
                <w:noProof/>
              </w:rPr>
              <w:t>Interactions</w:t>
            </w:r>
          </w:hyperlink>
        </w:p>
        <w:p w14:paraId="41371D2C" w14:textId="6268D994" w:rsidR="008C6FB7" w:rsidRDefault="008C6FB7">
          <w:pPr>
            <w:pStyle w:val="TOC2"/>
            <w:rPr>
              <w:rFonts w:asciiTheme="minorHAnsi" w:hAnsiTheme="minorHAnsi"/>
              <w:noProof/>
              <w:color w:val="auto"/>
              <w:lang w:eastAsia="en-US"/>
            </w:rPr>
          </w:pPr>
          <w:hyperlink w:anchor="_Toc11076369" w:history="1">
            <w:r w:rsidRPr="00CA5B7B">
              <w:rPr>
                <w:rStyle w:val="Hyperlink"/>
                <w:noProof/>
              </w:rPr>
              <w:t>Channel Intermixing Methods</w:t>
            </w:r>
          </w:hyperlink>
        </w:p>
        <w:p w14:paraId="7A66F713" w14:textId="417409AF" w:rsidR="008C6FB7" w:rsidRDefault="008C6FB7">
          <w:pPr>
            <w:pStyle w:val="TOC2"/>
            <w:rPr>
              <w:rFonts w:asciiTheme="minorHAnsi" w:hAnsiTheme="minorHAnsi"/>
              <w:noProof/>
              <w:color w:val="auto"/>
              <w:lang w:eastAsia="en-US"/>
            </w:rPr>
          </w:pPr>
          <w:hyperlink w:anchor="_Toc11076370" w:history="1">
            <w:r w:rsidRPr="00CA5B7B">
              <w:rPr>
                <w:rStyle w:val="Hyperlink"/>
                <w:noProof/>
              </w:rPr>
              <w:t>Render View Settings</w:t>
            </w:r>
          </w:hyperlink>
        </w:p>
        <w:p w14:paraId="5B2188CA" w14:textId="082ECB39" w:rsidR="008C6FB7" w:rsidRDefault="008C6FB7">
          <w:pPr>
            <w:pStyle w:val="TOC2"/>
            <w:rPr>
              <w:rFonts w:asciiTheme="minorHAnsi" w:hAnsiTheme="minorHAnsi"/>
              <w:noProof/>
              <w:color w:val="auto"/>
              <w:lang w:eastAsia="en-US"/>
            </w:rPr>
          </w:pPr>
          <w:hyperlink w:anchor="_Toc11076371" w:history="1">
            <w:r w:rsidRPr="00CA5B7B">
              <w:rPr>
                <w:rStyle w:val="Hyperlink"/>
                <w:noProof/>
              </w:rPr>
              <w:t>Capturing Render View</w:t>
            </w:r>
          </w:hyperlink>
        </w:p>
        <w:p w14:paraId="30899503" w14:textId="05489503" w:rsidR="008C6FB7" w:rsidRDefault="008C6FB7">
          <w:pPr>
            <w:pStyle w:val="TOC2"/>
            <w:rPr>
              <w:rFonts w:asciiTheme="minorHAnsi" w:hAnsiTheme="minorHAnsi"/>
              <w:noProof/>
              <w:color w:val="auto"/>
              <w:lang w:eastAsia="en-US"/>
            </w:rPr>
          </w:pPr>
          <w:hyperlink w:anchor="_Toc11076372" w:history="1">
            <w:r w:rsidRPr="00CA5B7B">
              <w:rPr>
                <w:rStyle w:val="Hyperlink"/>
                <w:noProof/>
              </w:rPr>
              <w:t>Full Screen Mode (Microsoft Windows Only)</w:t>
            </w:r>
          </w:hyperlink>
        </w:p>
        <w:p w14:paraId="29264F96" w14:textId="479CED97" w:rsidR="008C6FB7" w:rsidRDefault="008C6FB7">
          <w:pPr>
            <w:pStyle w:val="TOC2"/>
            <w:rPr>
              <w:rFonts w:asciiTheme="minorHAnsi" w:hAnsiTheme="minorHAnsi"/>
              <w:noProof/>
              <w:color w:val="auto"/>
              <w:lang w:eastAsia="en-US"/>
            </w:rPr>
          </w:pPr>
          <w:hyperlink w:anchor="_Toc11076373" w:history="1">
            <w:r w:rsidRPr="00CA5B7B">
              <w:rPr>
                <w:rStyle w:val="Hyperlink"/>
                <w:noProof/>
              </w:rPr>
              <w:t>Standard Orthographic Views</w:t>
            </w:r>
          </w:hyperlink>
        </w:p>
        <w:p w14:paraId="3DC7E983" w14:textId="37C4BAD7" w:rsidR="008C6FB7" w:rsidRDefault="008C6FB7">
          <w:pPr>
            <w:pStyle w:val="TOC1"/>
            <w:rPr>
              <w:rFonts w:asciiTheme="minorHAnsi" w:hAnsiTheme="minorHAnsi"/>
              <w:b w:val="0"/>
              <w:bCs w:val="0"/>
              <w:noProof/>
              <w:color w:val="auto"/>
              <w:sz w:val="22"/>
              <w:szCs w:val="22"/>
              <w:lang w:eastAsia="en-US"/>
            </w:rPr>
          </w:pPr>
          <w:hyperlink w:anchor="_Toc11076374" w:history="1">
            <w:r w:rsidRPr="00CA5B7B">
              <w:rPr>
                <w:rStyle w:val="Hyperlink"/>
                <w:noProof/>
                <w14:scene3d>
                  <w14:camera w14:prst="orthographicFront"/>
                  <w14:lightRig w14:rig="threePt" w14:dir="t">
                    <w14:rot w14:lat="0" w14:lon="0" w14:rev="0"/>
                  </w14:lightRig>
                </w14:scene3d>
              </w:rPr>
              <w:t>Chapter 8</w:t>
            </w:r>
            <w:r w:rsidRPr="00CA5B7B">
              <w:rPr>
                <w:rStyle w:val="Hyperlink"/>
                <w:noProof/>
              </w:rPr>
              <w:t xml:space="preserve"> Adjusting Volume Properties</w:t>
            </w:r>
            <w:r>
              <w:rPr>
                <w:noProof/>
                <w:webHidden/>
              </w:rPr>
              <w:tab/>
            </w:r>
            <w:r>
              <w:rPr>
                <w:noProof/>
                <w:webHidden/>
              </w:rPr>
              <w:fldChar w:fldCharType="begin"/>
            </w:r>
            <w:r>
              <w:rPr>
                <w:noProof/>
                <w:webHidden/>
              </w:rPr>
              <w:instrText xml:space="preserve"> PAGEREF _Toc11076374 \h </w:instrText>
            </w:r>
            <w:r>
              <w:rPr>
                <w:noProof/>
                <w:webHidden/>
              </w:rPr>
            </w:r>
            <w:r>
              <w:rPr>
                <w:noProof/>
                <w:webHidden/>
              </w:rPr>
              <w:fldChar w:fldCharType="separate"/>
            </w:r>
            <w:r>
              <w:rPr>
                <w:noProof/>
                <w:webHidden/>
              </w:rPr>
              <w:t>41</w:t>
            </w:r>
            <w:r>
              <w:rPr>
                <w:noProof/>
                <w:webHidden/>
              </w:rPr>
              <w:fldChar w:fldCharType="end"/>
            </w:r>
          </w:hyperlink>
        </w:p>
        <w:p w14:paraId="39560D06" w14:textId="76C1B963" w:rsidR="008C6FB7" w:rsidRDefault="008C6FB7">
          <w:pPr>
            <w:pStyle w:val="TOC2"/>
            <w:rPr>
              <w:rFonts w:asciiTheme="minorHAnsi" w:hAnsiTheme="minorHAnsi"/>
              <w:noProof/>
              <w:color w:val="auto"/>
              <w:lang w:eastAsia="en-US"/>
            </w:rPr>
          </w:pPr>
          <w:hyperlink w:anchor="_Toc11076375" w:history="1">
            <w:r w:rsidRPr="00CA5B7B">
              <w:rPr>
                <w:rStyle w:val="Hyperlink"/>
                <w:noProof/>
              </w:rPr>
              <w:t>Transfer Function Settings</w:t>
            </w:r>
          </w:hyperlink>
        </w:p>
        <w:p w14:paraId="353E6F21" w14:textId="5E787B67" w:rsidR="008C6FB7" w:rsidRDefault="008C6FB7">
          <w:pPr>
            <w:pStyle w:val="TOC2"/>
            <w:rPr>
              <w:rFonts w:asciiTheme="minorHAnsi" w:hAnsiTheme="minorHAnsi"/>
              <w:noProof/>
              <w:color w:val="auto"/>
              <w:lang w:eastAsia="en-US"/>
            </w:rPr>
          </w:pPr>
          <w:hyperlink w:anchor="_Toc11076376" w:history="1">
            <w:r w:rsidRPr="00CA5B7B">
              <w:rPr>
                <w:rStyle w:val="Hyperlink"/>
                <w:noProof/>
              </w:rPr>
              <w:t>Effect Settings</w:t>
            </w:r>
          </w:hyperlink>
        </w:p>
        <w:p w14:paraId="373A178F" w14:textId="0C16738E" w:rsidR="008C6FB7" w:rsidRDefault="008C6FB7">
          <w:pPr>
            <w:pStyle w:val="TOC2"/>
            <w:rPr>
              <w:rFonts w:asciiTheme="minorHAnsi" w:hAnsiTheme="minorHAnsi"/>
              <w:noProof/>
              <w:color w:val="auto"/>
              <w:lang w:eastAsia="en-US"/>
            </w:rPr>
          </w:pPr>
          <w:hyperlink w:anchor="_Toc11076377" w:history="1">
            <w:r w:rsidRPr="00CA5B7B">
              <w:rPr>
                <w:rStyle w:val="Hyperlink"/>
                <w:noProof/>
              </w:rPr>
              <w:t>MIP Render Mode</w:t>
            </w:r>
          </w:hyperlink>
        </w:p>
        <w:p w14:paraId="4AA6A93B" w14:textId="601C66E1" w:rsidR="008C6FB7" w:rsidRDefault="008C6FB7">
          <w:pPr>
            <w:pStyle w:val="TOC2"/>
            <w:rPr>
              <w:rFonts w:asciiTheme="minorHAnsi" w:hAnsiTheme="minorHAnsi"/>
              <w:noProof/>
              <w:color w:val="auto"/>
              <w:lang w:eastAsia="en-US"/>
            </w:rPr>
          </w:pPr>
          <w:hyperlink w:anchor="_Toc11076378" w:history="1">
            <w:r w:rsidRPr="00CA5B7B">
              <w:rPr>
                <w:rStyle w:val="Hyperlink"/>
                <w:noProof/>
              </w:rPr>
              <w:t>Quality Settings</w:t>
            </w:r>
          </w:hyperlink>
        </w:p>
        <w:p w14:paraId="76B725EE" w14:textId="6D363689" w:rsidR="008C6FB7" w:rsidRDefault="008C6FB7">
          <w:pPr>
            <w:pStyle w:val="TOC2"/>
            <w:rPr>
              <w:rFonts w:asciiTheme="minorHAnsi" w:hAnsiTheme="minorHAnsi"/>
              <w:noProof/>
              <w:color w:val="auto"/>
              <w:lang w:eastAsia="en-US"/>
            </w:rPr>
          </w:pPr>
          <w:hyperlink w:anchor="_Toc11076379" w:history="1">
            <w:r w:rsidRPr="00CA5B7B">
              <w:rPr>
                <w:rStyle w:val="Hyperlink"/>
                <w:noProof/>
              </w:rPr>
              <w:t>Other Settings</w:t>
            </w:r>
          </w:hyperlink>
        </w:p>
        <w:p w14:paraId="6B371212" w14:textId="0073CC39" w:rsidR="008C6FB7" w:rsidRDefault="008C6FB7">
          <w:pPr>
            <w:pStyle w:val="TOC2"/>
            <w:rPr>
              <w:rFonts w:asciiTheme="minorHAnsi" w:hAnsiTheme="minorHAnsi"/>
              <w:noProof/>
              <w:color w:val="auto"/>
              <w:lang w:eastAsia="en-US"/>
            </w:rPr>
          </w:pPr>
          <w:hyperlink w:anchor="_Toc11076380" w:history="1">
            <w:r w:rsidRPr="00CA5B7B">
              <w:rPr>
                <w:rStyle w:val="Hyperlink"/>
                <w:noProof/>
              </w:rPr>
              <w:t>Synchronize Settings</w:t>
            </w:r>
          </w:hyperlink>
        </w:p>
        <w:p w14:paraId="3ABD2B0F" w14:textId="27A5D64E" w:rsidR="008C6FB7" w:rsidRDefault="008C6FB7">
          <w:pPr>
            <w:pStyle w:val="TOC2"/>
            <w:rPr>
              <w:rFonts w:asciiTheme="minorHAnsi" w:hAnsiTheme="minorHAnsi"/>
              <w:noProof/>
              <w:color w:val="auto"/>
              <w:lang w:eastAsia="en-US"/>
            </w:rPr>
          </w:pPr>
          <w:hyperlink w:anchor="_Toc11076381" w:history="1">
            <w:r w:rsidRPr="00CA5B7B">
              <w:rPr>
                <w:rStyle w:val="Hyperlink"/>
                <w:noProof/>
              </w:rPr>
              <w:t>Mode Combinations</w:t>
            </w:r>
          </w:hyperlink>
        </w:p>
        <w:p w14:paraId="0629B54C" w14:textId="7CFF4A38" w:rsidR="008C6FB7" w:rsidRDefault="008C6FB7">
          <w:pPr>
            <w:pStyle w:val="TOC1"/>
            <w:rPr>
              <w:rFonts w:asciiTheme="minorHAnsi" w:hAnsiTheme="minorHAnsi"/>
              <w:b w:val="0"/>
              <w:bCs w:val="0"/>
              <w:noProof/>
              <w:color w:val="auto"/>
              <w:sz w:val="22"/>
              <w:szCs w:val="22"/>
              <w:lang w:eastAsia="en-US"/>
            </w:rPr>
          </w:pPr>
          <w:hyperlink w:anchor="_Toc11076382" w:history="1">
            <w:r w:rsidRPr="00CA5B7B">
              <w:rPr>
                <w:rStyle w:val="Hyperlink"/>
                <w:noProof/>
                <w14:scene3d>
                  <w14:camera w14:prst="orthographicFront"/>
                  <w14:lightRig w14:rig="threePt" w14:dir="t">
                    <w14:rot w14:lat="0" w14:lon="0" w14:rev="0"/>
                  </w14:lightRig>
                </w14:scene3d>
              </w:rPr>
              <w:t>Chapter 9</w:t>
            </w:r>
            <w:r w:rsidRPr="00CA5B7B">
              <w:rPr>
                <w:rStyle w:val="Hyperlink"/>
                <w:noProof/>
              </w:rPr>
              <w:t xml:space="preserve"> Output Adjustment</w:t>
            </w:r>
            <w:r>
              <w:rPr>
                <w:noProof/>
                <w:webHidden/>
              </w:rPr>
              <w:tab/>
            </w:r>
            <w:r>
              <w:rPr>
                <w:noProof/>
                <w:webHidden/>
              </w:rPr>
              <w:fldChar w:fldCharType="begin"/>
            </w:r>
            <w:r>
              <w:rPr>
                <w:noProof/>
                <w:webHidden/>
              </w:rPr>
              <w:instrText xml:space="preserve"> PAGEREF _Toc11076382 \h </w:instrText>
            </w:r>
            <w:r>
              <w:rPr>
                <w:noProof/>
                <w:webHidden/>
              </w:rPr>
            </w:r>
            <w:r>
              <w:rPr>
                <w:noProof/>
                <w:webHidden/>
              </w:rPr>
              <w:fldChar w:fldCharType="separate"/>
            </w:r>
            <w:r>
              <w:rPr>
                <w:noProof/>
                <w:webHidden/>
              </w:rPr>
              <w:t>48</w:t>
            </w:r>
            <w:r>
              <w:rPr>
                <w:noProof/>
                <w:webHidden/>
              </w:rPr>
              <w:fldChar w:fldCharType="end"/>
            </w:r>
          </w:hyperlink>
        </w:p>
        <w:p w14:paraId="091CC5BB" w14:textId="77D93F9C" w:rsidR="008C6FB7" w:rsidRDefault="008C6FB7">
          <w:pPr>
            <w:pStyle w:val="TOC1"/>
            <w:rPr>
              <w:rFonts w:asciiTheme="minorHAnsi" w:hAnsiTheme="minorHAnsi"/>
              <w:b w:val="0"/>
              <w:bCs w:val="0"/>
              <w:noProof/>
              <w:color w:val="auto"/>
              <w:sz w:val="22"/>
              <w:szCs w:val="22"/>
              <w:lang w:eastAsia="en-US"/>
            </w:rPr>
          </w:pPr>
          <w:hyperlink w:anchor="_Toc11076383" w:history="1">
            <w:r w:rsidRPr="00CA5B7B">
              <w:rPr>
                <w:rStyle w:val="Hyperlink"/>
                <w:noProof/>
                <w14:scene3d>
                  <w14:camera w14:prst="orthographicFront"/>
                  <w14:lightRig w14:rig="threePt" w14:dir="t">
                    <w14:rot w14:lat="0" w14:lon="0" w14:rev="0"/>
                  </w14:lightRig>
                </w14:scene3d>
              </w:rPr>
              <w:t>Chapter 10</w:t>
            </w:r>
            <w:r w:rsidRPr="00CA5B7B">
              <w:rPr>
                <w:rStyle w:val="Hyperlink"/>
                <w:noProof/>
              </w:rPr>
              <w:t xml:space="preserve"> Clipping Volumes</w:t>
            </w:r>
            <w:r>
              <w:rPr>
                <w:noProof/>
                <w:webHidden/>
              </w:rPr>
              <w:tab/>
            </w:r>
            <w:r>
              <w:rPr>
                <w:noProof/>
                <w:webHidden/>
              </w:rPr>
              <w:fldChar w:fldCharType="begin"/>
            </w:r>
            <w:r>
              <w:rPr>
                <w:noProof/>
                <w:webHidden/>
              </w:rPr>
              <w:instrText xml:space="preserve"> PAGEREF _Toc11076383 \h </w:instrText>
            </w:r>
            <w:r>
              <w:rPr>
                <w:noProof/>
                <w:webHidden/>
              </w:rPr>
            </w:r>
            <w:r>
              <w:rPr>
                <w:noProof/>
                <w:webHidden/>
              </w:rPr>
              <w:fldChar w:fldCharType="separate"/>
            </w:r>
            <w:r>
              <w:rPr>
                <w:noProof/>
                <w:webHidden/>
              </w:rPr>
              <w:t>49</w:t>
            </w:r>
            <w:r>
              <w:rPr>
                <w:noProof/>
                <w:webHidden/>
              </w:rPr>
              <w:fldChar w:fldCharType="end"/>
            </w:r>
          </w:hyperlink>
        </w:p>
        <w:p w14:paraId="2FDA555A" w14:textId="5A3C6B65" w:rsidR="008C6FB7" w:rsidRDefault="008C6FB7">
          <w:pPr>
            <w:pStyle w:val="TOC2"/>
            <w:rPr>
              <w:rFonts w:asciiTheme="minorHAnsi" w:hAnsiTheme="minorHAnsi"/>
              <w:noProof/>
              <w:color w:val="auto"/>
              <w:lang w:eastAsia="en-US"/>
            </w:rPr>
          </w:pPr>
          <w:hyperlink w:anchor="_Toc11076384" w:history="1">
            <w:r w:rsidRPr="00CA5B7B">
              <w:rPr>
                <w:rStyle w:val="Hyperlink"/>
                <w:noProof/>
              </w:rPr>
              <w:t>Clipping Plane Display Controls</w:t>
            </w:r>
          </w:hyperlink>
        </w:p>
        <w:p w14:paraId="66091CEF" w14:textId="68CEB7C9" w:rsidR="008C6FB7" w:rsidRDefault="008C6FB7">
          <w:pPr>
            <w:pStyle w:val="TOC2"/>
            <w:rPr>
              <w:rFonts w:asciiTheme="minorHAnsi" w:hAnsiTheme="minorHAnsi"/>
              <w:noProof/>
              <w:color w:val="auto"/>
              <w:lang w:eastAsia="en-US"/>
            </w:rPr>
          </w:pPr>
          <w:hyperlink w:anchor="_Toc11076385" w:history="1">
            <w:r w:rsidRPr="00CA5B7B">
              <w:rPr>
                <w:rStyle w:val="Hyperlink"/>
                <w:noProof/>
              </w:rPr>
              <w:t>Clipping Plane Translations</w:t>
            </w:r>
          </w:hyperlink>
        </w:p>
        <w:p w14:paraId="06A7E25B" w14:textId="4FF6378F" w:rsidR="008C6FB7" w:rsidRDefault="008C6FB7">
          <w:pPr>
            <w:pStyle w:val="TOC2"/>
            <w:rPr>
              <w:rFonts w:asciiTheme="minorHAnsi" w:hAnsiTheme="minorHAnsi"/>
              <w:noProof/>
              <w:color w:val="auto"/>
              <w:lang w:eastAsia="en-US"/>
            </w:rPr>
          </w:pPr>
          <w:hyperlink w:anchor="_Toc11076386" w:history="1">
            <w:r w:rsidRPr="00CA5B7B">
              <w:rPr>
                <w:rStyle w:val="Hyperlink"/>
                <w:noProof/>
              </w:rPr>
              <w:t>Clipping Plane Rotations</w:t>
            </w:r>
          </w:hyperlink>
        </w:p>
        <w:p w14:paraId="71A37541" w14:textId="41B11CD9" w:rsidR="008C6FB7" w:rsidRDefault="008C6FB7">
          <w:pPr>
            <w:pStyle w:val="TOC1"/>
            <w:rPr>
              <w:rFonts w:asciiTheme="minorHAnsi" w:hAnsiTheme="minorHAnsi"/>
              <w:b w:val="0"/>
              <w:bCs w:val="0"/>
              <w:noProof/>
              <w:color w:val="auto"/>
              <w:sz w:val="22"/>
              <w:szCs w:val="22"/>
              <w:lang w:eastAsia="en-US"/>
            </w:rPr>
          </w:pPr>
          <w:hyperlink w:anchor="_Toc11076387" w:history="1">
            <w:r w:rsidRPr="00CA5B7B">
              <w:rPr>
                <w:rStyle w:val="Hyperlink"/>
                <w:noProof/>
                <w14:scene3d>
                  <w14:camera w14:prst="orthographicFront"/>
                  <w14:lightRig w14:rig="threePt" w14:dir="t">
                    <w14:rot w14:lat="0" w14:lon="0" w14:rev="0"/>
                  </w14:lightRig>
                </w14:scene3d>
              </w:rPr>
              <w:t>Chapter 11</w:t>
            </w:r>
            <w:r w:rsidRPr="00CA5B7B">
              <w:rPr>
                <w:rStyle w:val="Hyperlink"/>
                <w:noProof/>
              </w:rPr>
              <w:t xml:space="preserve"> Adjusting Mesh Properties</w:t>
            </w:r>
            <w:r>
              <w:rPr>
                <w:noProof/>
                <w:webHidden/>
              </w:rPr>
              <w:tab/>
            </w:r>
            <w:r>
              <w:rPr>
                <w:noProof/>
                <w:webHidden/>
              </w:rPr>
              <w:fldChar w:fldCharType="begin"/>
            </w:r>
            <w:r>
              <w:rPr>
                <w:noProof/>
                <w:webHidden/>
              </w:rPr>
              <w:instrText xml:space="preserve"> PAGEREF _Toc11076387 \h </w:instrText>
            </w:r>
            <w:r>
              <w:rPr>
                <w:noProof/>
                <w:webHidden/>
              </w:rPr>
            </w:r>
            <w:r>
              <w:rPr>
                <w:noProof/>
                <w:webHidden/>
              </w:rPr>
              <w:fldChar w:fldCharType="separate"/>
            </w:r>
            <w:r>
              <w:rPr>
                <w:noProof/>
                <w:webHidden/>
              </w:rPr>
              <w:t>51</w:t>
            </w:r>
            <w:r>
              <w:rPr>
                <w:noProof/>
                <w:webHidden/>
              </w:rPr>
              <w:fldChar w:fldCharType="end"/>
            </w:r>
          </w:hyperlink>
        </w:p>
        <w:p w14:paraId="26D6214C" w14:textId="6D261EA0" w:rsidR="008C6FB7" w:rsidRDefault="008C6FB7">
          <w:pPr>
            <w:pStyle w:val="TOC2"/>
            <w:rPr>
              <w:rFonts w:asciiTheme="minorHAnsi" w:hAnsiTheme="minorHAnsi"/>
              <w:noProof/>
              <w:color w:val="auto"/>
              <w:lang w:eastAsia="en-US"/>
            </w:rPr>
          </w:pPr>
          <w:hyperlink w:anchor="_Toc11076388" w:history="1">
            <w:r w:rsidRPr="00CA5B7B">
              <w:rPr>
                <w:rStyle w:val="Hyperlink"/>
                <w:noProof/>
              </w:rPr>
              <w:t>Basic Mesh Properties</w:t>
            </w:r>
          </w:hyperlink>
        </w:p>
        <w:p w14:paraId="7FC81CA0" w14:textId="2995F7DB" w:rsidR="008C6FB7" w:rsidRDefault="008C6FB7">
          <w:pPr>
            <w:pStyle w:val="TOC2"/>
            <w:rPr>
              <w:rFonts w:asciiTheme="minorHAnsi" w:hAnsiTheme="minorHAnsi"/>
              <w:noProof/>
              <w:color w:val="auto"/>
              <w:lang w:eastAsia="en-US"/>
            </w:rPr>
          </w:pPr>
          <w:hyperlink w:anchor="_Toc11076389" w:history="1">
            <w:r w:rsidRPr="00CA5B7B">
              <w:rPr>
                <w:rStyle w:val="Hyperlink"/>
                <w:noProof/>
              </w:rPr>
              <w:t>Mesh Manipulations</w:t>
            </w:r>
          </w:hyperlink>
        </w:p>
        <w:p w14:paraId="3AFF12EC" w14:textId="5BB2A467" w:rsidR="008C6FB7" w:rsidRDefault="008C6FB7">
          <w:pPr>
            <w:pStyle w:val="TOC1"/>
            <w:rPr>
              <w:rFonts w:asciiTheme="minorHAnsi" w:hAnsiTheme="minorHAnsi"/>
              <w:b w:val="0"/>
              <w:bCs w:val="0"/>
              <w:noProof/>
              <w:color w:val="auto"/>
              <w:sz w:val="22"/>
              <w:szCs w:val="22"/>
              <w:lang w:eastAsia="en-US"/>
            </w:rPr>
          </w:pPr>
          <w:hyperlink w:anchor="_Toc11076390" w:history="1">
            <w:r w:rsidRPr="00CA5B7B">
              <w:rPr>
                <w:rStyle w:val="Hyperlink"/>
                <w:noProof/>
                <w14:scene3d>
                  <w14:camera w14:prst="orthographicFront"/>
                  <w14:lightRig w14:rig="threePt" w14:dir="t">
                    <w14:rot w14:lat="0" w14:lon="0" w14:rev="0"/>
                  </w14:lightRig>
                </w14:scene3d>
              </w:rPr>
              <w:t>Chapter 12</w:t>
            </w:r>
            <w:r w:rsidRPr="00CA5B7B">
              <w:rPr>
                <w:rStyle w:val="Hyperlink"/>
                <w:noProof/>
              </w:rPr>
              <w:t xml:space="preserve"> Movie Playback and Export</w:t>
            </w:r>
            <w:r>
              <w:rPr>
                <w:noProof/>
                <w:webHidden/>
              </w:rPr>
              <w:tab/>
            </w:r>
            <w:r>
              <w:rPr>
                <w:noProof/>
                <w:webHidden/>
              </w:rPr>
              <w:fldChar w:fldCharType="begin"/>
            </w:r>
            <w:r>
              <w:rPr>
                <w:noProof/>
                <w:webHidden/>
              </w:rPr>
              <w:instrText xml:space="preserve"> PAGEREF _Toc11076390 \h </w:instrText>
            </w:r>
            <w:r>
              <w:rPr>
                <w:noProof/>
                <w:webHidden/>
              </w:rPr>
            </w:r>
            <w:r>
              <w:rPr>
                <w:noProof/>
                <w:webHidden/>
              </w:rPr>
              <w:fldChar w:fldCharType="separate"/>
            </w:r>
            <w:r>
              <w:rPr>
                <w:noProof/>
                <w:webHidden/>
              </w:rPr>
              <w:t>53</w:t>
            </w:r>
            <w:r>
              <w:rPr>
                <w:noProof/>
                <w:webHidden/>
              </w:rPr>
              <w:fldChar w:fldCharType="end"/>
            </w:r>
          </w:hyperlink>
        </w:p>
        <w:p w14:paraId="6685B7AE" w14:textId="6A49E7F1" w:rsidR="008C6FB7" w:rsidRDefault="008C6FB7">
          <w:pPr>
            <w:pStyle w:val="TOC2"/>
            <w:rPr>
              <w:rFonts w:asciiTheme="minorHAnsi" w:hAnsiTheme="minorHAnsi"/>
              <w:noProof/>
              <w:color w:val="auto"/>
              <w:lang w:eastAsia="en-US"/>
            </w:rPr>
          </w:pPr>
          <w:hyperlink w:anchor="_Toc11076391" w:history="1">
            <w:r w:rsidRPr="00CA5B7B">
              <w:rPr>
                <w:rStyle w:val="Hyperlink"/>
                <w:noProof/>
              </w:rPr>
              <w:t>Basic Movie Operations</w:t>
            </w:r>
          </w:hyperlink>
        </w:p>
        <w:p w14:paraId="32E48725" w14:textId="204B8388" w:rsidR="008C6FB7" w:rsidRDefault="008C6FB7">
          <w:pPr>
            <w:pStyle w:val="TOC2"/>
            <w:rPr>
              <w:rFonts w:asciiTheme="minorHAnsi" w:hAnsiTheme="minorHAnsi"/>
              <w:noProof/>
              <w:color w:val="auto"/>
              <w:lang w:eastAsia="en-US"/>
            </w:rPr>
          </w:pPr>
          <w:hyperlink w:anchor="_Toc11076392" w:history="1">
            <w:r w:rsidRPr="00CA5B7B">
              <w:rPr>
                <w:rStyle w:val="Hyperlink"/>
                <w:noProof/>
              </w:rPr>
              <w:t>Advanced Key Frame Movies</w:t>
            </w:r>
          </w:hyperlink>
        </w:p>
        <w:p w14:paraId="042176BA" w14:textId="3B2B20BC" w:rsidR="008C6FB7" w:rsidRDefault="008C6FB7">
          <w:pPr>
            <w:pStyle w:val="TOC2"/>
            <w:rPr>
              <w:rFonts w:asciiTheme="minorHAnsi" w:hAnsiTheme="minorHAnsi"/>
              <w:noProof/>
              <w:color w:val="auto"/>
              <w:lang w:eastAsia="en-US"/>
            </w:rPr>
          </w:pPr>
          <w:hyperlink w:anchor="_Toc11076393" w:history="1">
            <w:r w:rsidRPr="00CA5B7B">
              <w:rPr>
                <w:rStyle w:val="Hyperlink"/>
                <w:noProof/>
              </w:rPr>
              <w:t>Automatic Key Generation</w:t>
            </w:r>
          </w:hyperlink>
        </w:p>
        <w:p w14:paraId="12D480B6" w14:textId="39E3AF33" w:rsidR="008C6FB7" w:rsidRDefault="008C6FB7">
          <w:pPr>
            <w:pStyle w:val="TOC2"/>
            <w:rPr>
              <w:rFonts w:asciiTheme="minorHAnsi" w:hAnsiTheme="minorHAnsi"/>
              <w:noProof/>
              <w:color w:val="auto"/>
              <w:lang w:eastAsia="en-US"/>
            </w:rPr>
          </w:pPr>
          <w:hyperlink w:anchor="_Toc11076394" w:history="1">
            <w:r w:rsidRPr="00CA5B7B">
              <w:rPr>
                <w:rStyle w:val="Hyperlink"/>
                <w:noProof/>
              </w:rPr>
              <w:t>Frame Cropping</w:t>
            </w:r>
          </w:hyperlink>
        </w:p>
        <w:p w14:paraId="7D5A7000" w14:textId="4BC2767F" w:rsidR="008C6FB7" w:rsidRDefault="008C6FB7">
          <w:pPr>
            <w:pStyle w:val="TOC1"/>
            <w:rPr>
              <w:rFonts w:asciiTheme="minorHAnsi" w:hAnsiTheme="minorHAnsi"/>
              <w:b w:val="0"/>
              <w:bCs w:val="0"/>
              <w:noProof/>
              <w:color w:val="auto"/>
              <w:sz w:val="22"/>
              <w:szCs w:val="22"/>
              <w:lang w:eastAsia="en-US"/>
            </w:rPr>
          </w:pPr>
          <w:hyperlink w:anchor="_Toc11076395" w:history="1">
            <w:r w:rsidRPr="00CA5B7B">
              <w:rPr>
                <w:rStyle w:val="Hyperlink"/>
                <w:noProof/>
                <w14:scene3d>
                  <w14:camera w14:prst="orthographicFront"/>
                  <w14:lightRig w14:rig="threePt" w14:dir="t">
                    <w14:rot w14:lat="0" w14:lon="0" w14:rev="0"/>
                  </w14:lightRig>
                </w14:scene3d>
              </w:rPr>
              <w:t>Chapter 13</w:t>
            </w:r>
            <w:r w:rsidRPr="00CA5B7B">
              <w:rPr>
                <w:rStyle w:val="Hyperlink"/>
                <w:noProof/>
              </w:rPr>
              <w:t xml:space="preserve"> Batch Processing with 4D Scripts</w:t>
            </w:r>
            <w:r>
              <w:rPr>
                <w:noProof/>
                <w:webHidden/>
              </w:rPr>
              <w:tab/>
            </w:r>
            <w:r>
              <w:rPr>
                <w:noProof/>
                <w:webHidden/>
              </w:rPr>
              <w:fldChar w:fldCharType="begin"/>
            </w:r>
            <w:r>
              <w:rPr>
                <w:noProof/>
                <w:webHidden/>
              </w:rPr>
              <w:instrText xml:space="preserve"> PAGEREF _Toc11076395 \h </w:instrText>
            </w:r>
            <w:r>
              <w:rPr>
                <w:noProof/>
                <w:webHidden/>
              </w:rPr>
            </w:r>
            <w:r>
              <w:rPr>
                <w:noProof/>
                <w:webHidden/>
              </w:rPr>
              <w:fldChar w:fldCharType="separate"/>
            </w:r>
            <w:r>
              <w:rPr>
                <w:noProof/>
                <w:webHidden/>
              </w:rPr>
              <w:t>60</w:t>
            </w:r>
            <w:r>
              <w:rPr>
                <w:noProof/>
                <w:webHidden/>
              </w:rPr>
              <w:fldChar w:fldCharType="end"/>
            </w:r>
          </w:hyperlink>
        </w:p>
        <w:p w14:paraId="11879E73" w14:textId="4AD0EAC6" w:rsidR="008C6FB7" w:rsidRDefault="008C6FB7">
          <w:pPr>
            <w:pStyle w:val="TOC2"/>
            <w:rPr>
              <w:rFonts w:asciiTheme="minorHAnsi" w:hAnsiTheme="minorHAnsi"/>
              <w:noProof/>
              <w:color w:val="auto"/>
              <w:lang w:eastAsia="en-US"/>
            </w:rPr>
          </w:pPr>
          <w:hyperlink w:anchor="_Toc11076396" w:history="1">
            <w:r w:rsidRPr="00CA5B7B">
              <w:rPr>
                <w:rStyle w:val="Hyperlink"/>
                <w:noProof/>
              </w:rPr>
              <w:t>4D Script Settings</w:t>
            </w:r>
          </w:hyperlink>
        </w:p>
        <w:p w14:paraId="1AD64B5D" w14:textId="59106EA7" w:rsidR="008C6FB7" w:rsidRDefault="008C6FB7">
          <w:pPr>
            <w:pStyle w:val="TOC2"/>
            <w:rPr>
              <w:rFonts w:asciiTheme="minorHAnsi" w:hAnsiTheme="minorHAnsi"/>
              <w:noProof/>
              <w:color w:val="auto"/>
              <w:lang w:eastAsia="en-US"/>
            </w:rPr>
          </w:pPr>
          <w:hyperlink w:anchor="_Toc11076397" w:history="1">
            <w:r w:rsidRPr="00CA5B7B">
              <w:rPr>
                <w:rStyle w:val="Hyperlink"/>
                <w:noProof/>
              </w:rPr>
              <w:t>4D Script Files</w:t>
            </w:r>
          </w:hyperlink>
        </w:p>
        <w:p w14:paraId="2A16015C" w14:textId="39F9B6FC" w:rsidR="008C6FB7" w:rsidRDefault="008C6FB7">
          <w:pPr>
            <w:pStyle w:val="TOC2"/>
            <w:rPr>
              <w:rFonts w:asciiTheme="minorHAnsi" w:hAnsiTheme="minorHAnsi"/>
              <w:noProof/>
              <w:color w:val="auto"/>
              <w:lang w:eastAsia="en-US"/>
            </w:rPr>
          </w:pPr>
          <w:hyperlink w:anchor="_Toc11076398" w:history="1">
            <w:r w:rsidRPr="00CA5B7B">
              <w:rPr>
                <w:rStyle w:val="Hyperlink"/>
                <w:noProof/>
              </w:rPr>
              <w:t>4D Script Tasks</w:t>
            </w:r>
          </w:hyperlink>
        </w:p>
        <w:p w14:paraId="293EE058" w14:textId="3F4032BA" w:rsidR="008C6FB7" w:rsidRDefault="008C6FB7">
          <w:pPr>
            <w:pStyle w:val="TOC1"/>
            <w:rPr>
              <w:rFonts w:asciiTheme="minorHAnsi" w:hAnsiTheme="minorHAnsi"/>
              <w:b w:val="0"/>
              <w:bCs w:val="0"/>
              <w:noProof/>
              <w:color w:val="auto"/>
              <w:sz w:val="22"/>
              <w:szCs w:val="22"/>
              <w:lang w:eastAsia="en-US"/>
            </w:rPr>
          </w:pPr>
          <w:hyperlink w:anchor="_Toc11076399" w:history="1">
            <w:r w:rsidRPr="00CA5B7B">
              <w:rPr>
                <w:rStyle w:val="Hyperlink"/>
                <w:noProof/>
                <w14:scene3d>
                  <w14:camera w14:prst="orthographicFront"/>
                  <w14:lightRig w14:rig="threePt" w14:dir="t">
                    <w14:rot w14:lat="0" w14:lon="0" w14:rev="0"/>
                  </w14:lightRig>
                </w14:scene3d>
              </w:rPr>
              <w:t>Chapter 14</w:t>
            </w:r>
            <w:r w:rsidRPr="00CA5B7B">
              <w:rPr>
                <w:rStyle w:val="Hyperlink"/>
                <w:noProof/>
              </w:rPr>
              <w:t xml:space="preserve"> Managing Projects</w:t>
            </w:r>
            <w:r>
              <w:rPr>
                <w:noProof/>
                <w:webHidden/>
              </w:rPr>
              <w:tab/>
            </w:r>
            <w:r>
              <w:rPr>
                <w:noProof/>
                <w:webHidden/>
              </w:rPr>
              <w:fldChar w:fldCharType="begin"/>
            </w:r>
            <w:r>
              <w:rPr>
                <w:noProof/>
                <w:webHidden/>
              </w:rPr>
              <w:instrText xml:space="preserve"> PAGEREF _Toc11076399 \h </w:instrText>
            </w:r>
            <w:r>
              <w:rPr>
                <w:noProof/>
                <w:webHidden/>
              </w:rPr>
            </w:r>
            <w:r>
              <w:rPr>
                <w:noProof/>
                <w:webHidden/>
              </w:rPr>
              <w:fldChar w:fldCharType="separate"/>
            </w:r>
            <w:r>
              <w:rPr>
                <w:noProof/>
                <w:webHidden/>
              </w:rPr>
              <w:t>69</w:t>
            </w:r>
            <w:r>
              <w:rPr>
                <w:noProof/>
                <w:webHidden/>
              </w:rPr>
              <w:fldChar w:fldCharType="end"/>
            </w:r>
          </w:hyperlink>
        </w:p>
        <w:p w14:paraId="6C31531A" w14:textId="731FC4FF" w:rsidR="008C6FB7" w:rsidRDefault="008C6FB7">
          <w:pPr>
            <w:pStyle w:val="TOC1"/>
            <w:rPr>
              <w:rFonts w:asciiTheme="minorHAnsi" w:hAnsiTheme="minorHAnsi"/>
              <w:b w:val="0"/>
              <w:bCs w:val="0"/>
              <w:noProof/>
              <w:color w:val="auto"/>
              <w:sz w:val="22"/>
              <w:szCs w:val="22"/>
              <w:lang w:eastAsia="en-US"/>
            </w:rPr>
          </w:pPr>
          <w:hyperlink w:anchor="_Toc11076400" w:history="1">
            <w:r w:rsidRPr="00CA5B7B">
              <w:rPr>
                <w:rStyle w:val="Hyperlink"/>
                <w:noProof/>
                <w14:scene3d>
                  <w14:camera w14:prst="orthographicFront"/>
                  <w14:lightRig w14:rig="threePt" w14:dir="t">
                    <w14:rot w14:lat="0" w14:lon="0" w14:rev="0"/>
                  </w14:lightRig>
                </w14:scene3d>
              </w:rPr>
              <w:t>Chapter 15</w:t>
            </w:r>
            <w:r w:rsidRPr="00CA5B7B">
              <w:rPr>
                <w:rStyle w:val="Hyperlink"/>
                <w:noProof/>
              </w:rPr>
              <w:t xml:space="preserve"> Paint Selection</w:t>
            </w:r>
            <w:r>
              <w:rPr>
                <w:noProof/>
                <w:webHidden/>
              </w:rPr>
              <w:tab/>
            </w:r>
            <w:r>
              <w:rPr>
                <w:noProof/>
                <w:webHidden/>
              </w:rPr>
              <w:fldChar w:fldCharType="begin"/>
            </w:r>
            <w:r>
              <w:rPr>
                <w:noProof/>
                <w:webHidden/>
              </w:rPr>
              <w:instrText xml:space="preserve"> PAGEREF _Toc11076400 \h </w:instrText>
            </w:r>
            <w:r>
              <w:rPr>
                <w:noProof/>
                <w:webHidden/>
              </w:rPr>
            </w:r>
            <w:r>
              <w:rPr>
                <w:noProof/>
                <w:webHidden/>
              </w:rPr>
              <w:fldChar w:fldCharType="separate"/>
            </w:r>
            <w:r>
              <w:rPr>
                <w:noProof/>
                <w:webHidden/>
              </w:rPr>
              <w:t>71</w:t>
            </w:r>
            <w:r>
              <w:rPr>
                <w:noProof/>
                <w:webHidden/>
              </w:rPr>
              <w:fldChar w:fldCharType="end"/>
            </w:r>
          </w:hyperlink>
        </w:p>
        <w:p w14:paraId="3B4E030F" w14:textId="2911DBA2" w:rsidR="008C6FB7" w:rsidRDefault="008C6FB7">
          <w:pPr>
            <w:pStyle w:val="TOC2"/>
            <w:rPr>
              <w:rFonts w:asciiTheme="minorHAnsi" w:hAnsiTheme="minorHAnsi"/>
              <w:noProof/>
              <w:color w:val="auto"/>
              <w:lang w:eastAsia="en-US"/>
            </w:rPr>
          </w:pPr>
          <w:hyperlink w:anchor="_Toc11076401" w:history="1">
            <w:r w:rsidRPr="00CA5B7B">
              <w:rPr>
                <w:rStyle w:val="Hyperlink"/>
                <w:noProof/>
              </w:rPr>
              <w:t>Brush Types</w:t>
            </w:r>
          </w:hyperlink>
        </w:p>
        <w:p w14:paraId="3AD81E9B" w14:textId="48ED7AF4" w:rsidR="008C6FB7" w:rsidRDefault="008C6FB7">
          <w:pPr>
            <w:pStyle w:val="TOC2"/>
            <w:rPr>
              <w:rFonts w:asciiTheme="minorHAnsi" w:hAnsiTheme="minorHAnsi"/>
              <w:noProof/>
              <w:color w:val="auto"/>
              <w:lang w:eastAsia="en-US"/>
            </w:rPr>
          </w:pPr>
          <w:hyperlink w:anchor="_Toc11076402" w:history="1">
            <w:r w:rsidRPr="00CA5B7B">
              <w:rPr>
                <w:rStyle w:val="Hyperlink"/>
                <w:noProof/>
              </w:rPr>
              <w:t>Brush History</w:t>
            </w:r>
          </w:hyperlink>
        </w:p>
        <w:p w14:paraId="101AF714" w14:textId="6C6CB6D4" w:rsidR="008C6FB7" w:rsidRDefault="008C6FB7">
          <w:pPr>
            <w:pStyle w:val="TOC2"/>
            <w:rPr>
              <w:rFonts w:asciiTheme="minorHAnsi" w:hAnsiTheme="minorHAnsi"/>
              <w:noProof/>
              <w:color w:val="auto"/>
              <w:lang w:eastAsia="en-US"/>
            </w:rPr>
          </w:pPr>
          <w:hyperlink w:anchor="_Toc11076403" w:history="1">
            <w:r w:rsidRPr="00CA5B7B">
              <w:rPr>
                <w:rStyle w:val="Hyperlink"/>
                <w:noProof/>
              </w:rPr>
              <w:t>Selection Settings</w:t>
            </w:r>
          </w:hyperlink>
        </w:p>
        <w:p w14:paraId="75857AC7" w14:textId="4B86A194" w:rsidR="008C6FB7" w:rsidRDefault="008C6FB7">
          <w:pPr>
            <w:pStyle w:val="TOC2"/>
            <w:rPr>
              <w:rFonts w:asciiTheme="minorHAnsi" w:hAnsiTheme="minorHAnsi"/>
              <w:noProof/>
              <w:color w:val="auto"/>
              <w:lang w:eastAsia="en-US"/>
            </w:rPr>
          </w:pPr>
          <w:hyperlink w:anchor="_Toc11076404" w:history="1">
            <w:r w:rsidRPr="00CA5B7B">
              <w:rPr>
                <w:rStyle w:val="Hyperlink"/>
                <w:noProof/>
              </w:rPr>
              <w:t>Brush Properties</w:t>
            </w:r>
          </w:hyperlink>
        </w:p>
        <w:p w14:paraId="1CC40D32" w14:textId="7ADD9B73" w:rsidR="008C6FB7" w:rsidRDefault="008C6FB7">
          <w:pPr>
            <w:pStyle w:val="TOC2"/>
            <w:rPr>
              <w:rFonts w:asciiTheme="minorHAnsi" w:hAnsiTheme="minorHAnsi"/>
              <w:noProof/>
              <w:color w:val="auto"/>
              <w:lang w:eastAsia="en-US"/>
            </w:rPr>
          </w:pPr>
          <w:hyperlink w:anchor="_Toc11076405" w:history="1">
            <w:r w:rsidRPr="00CA5B7B">
              <w:rPr>
                <w:rStyle w:val="Hyperlink"/>
                <w:noProof/>
              </w:rPr>
              <w:t>Wacom Tablet and Display Tablet Support</w:t>
            </w:r>
          </w:hyperlink>
        </w:p>
        <w:p w14:paraId="283AF608" w14:textId="2BADE1BA" w:rsidR="008C6FB7" w:rsidRDefault="008C6FB7">
          <w:pPr>
            <w:pStyle w:val="TOC2"/>
            <w:rPr>
              <w:rFonts w:asciiTheme="minorHAnsi" w:hAnsiTheme="minorHAnsi"/>
              <w:noProof/>
              <w:color w:val="auto"/>
              <w:lang w:eastAsia="en-US"/>
            </w:rPr>
          </w:pPr>
          <w:hyperlink w:anchor="_Toc11076406" w:history="1">
            <w:r w:rsidRPr="00CA5B7B">
              <w:rPr>
                <w:rStyle w:val="Hyperlink"/>
                <w:noProof/>
              </w:rPr>
              <w:t>Creating New Channels from Selection</w:t>
            </w:r>
          </w:hyperlink>
        </w:p>
        <w:p w14:paraId="78FD5397" w14:textId="47685CD4" w:rsidR="008C6FB7" w:rsidRDefault="008C6FB7">
          <w:pPr>
            <w:pStyle w:val="TOC1"/>
            <w:rPr>
              <w:rFonts w:asciiTheme="minorHAnsi" w:hAnsiTheme="minorHAnsi"/>
              <w:b w:val="0"/>
              <w:bCs w:val="0"/>
              <w:noProof/>
              <w:color w:val="auto"/>
              <w:sz w:val="22"/>
              <w:szCs w:val="22"/>
              <w:lang w:eastAsia="en-US"/>
            </w:rPr>
          </w:pPr>
          <w:hyperlink w:anchor="_Toc11076407" w:history="1">
            <w:r w:rsidRPr="00CA5B7B">
              <w:rPr>
                <w:rStyle w:val="Hyperlink"/>
                <w:noProof/>
                <w14:scene3d>
                  <w14:camera w14:prst="orthographicFront"/>
                  <w14:lightRig w14:rig="threePt" w14:dir="t">
                    <w14:rot w14:lat="0" w14:lon="0" w14:rev="0"/>
                  </w14:lightRig>
                </w14:scene3d>
              </w:rPr>
              <w:t>Chapter 16</w:t>
            </w:r>
            <w:r w:rsidRPr="00CA5B7B">
              <w:rPr>
                <w:rStyle w:val="Hyperlink"/>
                <w:noProof/>
              </w:rPr>
              <w:t xml:space="preserve"> Measurement</w:t>
            </w:r>
            <w:r>
              <w:rPr>
                <w:noProof/>
                <w:webHidden/>
              </w:rPr>
              <w:tab/>
            </w:r>
            <w:r>
              <w:rPr>
                <w:noProof/>
                <w:webHidden/>
              </w:rPr>
              <w:fldChar w:fldCharType="begin"/>
            </w:r>
            <w:r>
              <w:rPr>
                <w:noProof/>
                <w:webHidden/>
              </w:rPr>
              <w:instrText xml:space="preserve"> PAGEREF _Toc11076407 \h </w:instrText>
            </w:r>
            <w:r>
              <w:rPr>
                <w:noProof/>
                <w:webHidden/>
              </w:rPr>
            </w:r>
            <w:r>
              <w:rPr>
                <w:noProof/>
                <w:webHidden/>
              </w:rPr>
              <w:fldChar w:fldCharType="separate"/>
            </w:r>
            <w:r>
              <w:rPr>
                <w:noProof/>
                <w:webHidden/>
              </w:rPr>
              <w:t>76</w:t>
            </w:r>
            <w:r>
              <w:rPr>
                <w:noProof/>
                <w:webHidden/>
              </w:rPr>
              <w:fldChar w:fldCharType="end"/>
            </w:r>
          </w:hyperlink>
        </w:p>
        <w:p w14:paraId="297CBB06" w14:textId="5B9EFAA0" w:rsidR="008C6FB7" w:rsidRDefault="008C6FB7">
          <w:pPr>
            <w:pStyle w:val="TOC2"/>
            <w:rPr>
              <w:rFonts w:asciiTheme="minorHAnsi" w:hAnsiTheme="minorHAnsi"/>
              <w:noProof/>
              <w:color w:val="auto"/>
              <w:lang w:eastAsia="en-US"/>
            </w:rPr>
          </w:pPr>
          <w:hyperlink w:anchor="_Toc11076408" w:history="1">
            <w:r w:rsidRPr="00CA5B7B">
              <w:rPr>
                <w:rStyle w:val="Hyperlink"/>
                <w:noProof/>
              </w:rPr>
              <w:t>Measurement Tool Types</w:t>
            </w:r>
          </w:hyperlink>
        </w:p>
        <w:p w14:paraId="311F8FB3" w14:textId="44513A81" w:rsidR="008C6FB7" w:rsidRDefault="008C6FB7">
          <w:pPr>
            <w:pStyle w:val="TOC2"/>
            <w:rPr>
              <w:rFonts w:asciiTheme="minorHAnsi" w:hAnsiTheme="minorHAnsi"/>
              <w:noProof/>
              <w:color w:val="auto"/>
              <w:lang w:eastAsia="en-US"/>
            </w:rPr>
          </w:pPr>
          <w:hyperlink w:anchor="_Toc11076409" w:history="1">
            <w:r w:rsidRPr="00CA5B7B">
              <w:rPr>
                <w:rStyle w:val="Hyperlink"/>
                <w:noProof/>
              </w:rPr>
              <w:t>Averaging</w:t>
            </w:r>
          </w:hyperlink>
        </w:p>
        <w:p w14:paraId="22D89A8C" w14:textId="1EE603D3" w:rsidR="008C6FB7" w:rsidRDefault="008C6FB7">
          <w:pPr>
            <w:pStyle w:val="TOC2"/>
            <w:rPr>
              <w:rFonts w:asciiTheme="minorHAnsi" w:hAnsiTheme="minorHAnsi"/>
              <w:noProof/>
              <w:color w:val="auto"/>
              <w:lang w:eastAsia="en-US"/>
            </w:rPr>
          </w:pPr>
          <w:hyperlink w:anchor="_Toc11076410" w:history="1">
            <w:r w:rsidRPr="00CA5B7B">
              <w:rPr>
                <w:rStyle w:val="Hyperlink"/>
                <w:noProof/>
              </w:rPr>
              <w:t>Profiling</w:t>
            </w:r>
          </w:hyperlink>
        </w:p>
        <w:p w14:paraId="6AADC280" w14:textId="5E046A36" w:rsidR="008C6FB7" w:rsidRDefault="008C6FB7">
          <w:pPr>
            <w:pStyle w:val="TOC2"/>
            <w:rPr>
              <w:rFonts w:asciiTheme="minorHAnsi" w:hAnsiTheme="minorHAnsi"/>
              <w:noProof/>
              <w:color w:val="auto"/>
              <w:lang w:eastAsia="en-US"/>
            </w:rPr>
          </w:pPr>
          <w:hyperlink w:anchor="_Toc11076411" w:history="1">
            <w:r w:rsidRPr="00CA5B7B">
              <w:rPr>
                <w:rStyle w:val="Hyperlink"/>
                <w:noProof/>
              </w:rPr>
              <w:t>Distance</w:t>
            </w:r>
          </w:hyperlink>
        </w:p>
        <w:p w14:paraId="270B99F1" w14:textId="38D70E8E" w:rsidR="008C6FB7" w:rsidRDefault="008C6FB7">
          <w:pPr>
            <w:pStyle w:val="TOC2"/>
            <w:rPr>
              <w:rFonts w:asciiTheme="minorHAnsi" w:hAnsiTheme="minorHAnsi"/>
              <w:noProof/>
              <w:color w:val="auto"/>
              <w:lang w:eastAsia="en-US"/>
            </w:rPr>
          </w:pPr>
          <w:hyperlink w:anchor="_Toc11076412" w:history="1">
            <w:r w:rsidRPr="00CA5B7B">
              <w:rPr>
                <w:rStyle w:val="Hyperlink"/>
                <w:noProof/>
              </w:rPr>
              <w:t>Making Changes to Measurement Tools</w:t>
            </w:r>
          </w:hyperlink>
        </w:p>
        <w:p w14:paraId="031D8C8B" w14:textId="519574EA" w:rsidR="008C6FB7" w:rsidRDefault="008C6FB7">
          <w:pPr>
            <w:pStyle w:val="TOC1"/>
            <w:rPr>
              <w:rFonts w:asciiTheme="minorHAnsi" w:hAnsiTheme="minorHAnsi"/>
              <w:b w:val="0"/>
              <w:bCs w:val="0"/>
              <w:noProof/>
              <w:color w:val="auto"/>
              <w:sz w:val="22"/>
              <w:szCs w:val="22"/>
              <w:lang w:eastAsia="en-US"/>
            </w:rPr>
          </w:pPr>
          <w:hyperlink w:anchor="_Toc11076413" w:history="1">
            <w:r w:rsidRPr="00CA5B7B">
              <w:rPr>
                <w:rStyle w:val="Hyperlink"/>
                <w:noProof/>
                <w14:scene3d>
                  <w14:camera w14:prst="orthographicFront"/>
                  <w14:lightRig w14:rig="threePt" w14:dir="t">
                    <w14:rot w14:lat="0" w14:lon="0" w14:rev="0"/>
                  </w14:lightRig>
                </w14:scene3d>
              </w:rPr>
              <w:t>Chapter 17</w:t>
            </w:r>
            <w:r w:rsidRPr="00CA5B7B">
              <w:rPr>
                <w:rStyle w:val="Hyperlink"/>
                <w:noProof/>
              </w:rPr>
              <w:t xml:space="preserve"> Component Analysis</w:t>
            </w:r>
            <w:r>
              <w:rPr>
                <w:noProof/>
                <w:webHidden/>
              </w:rPr>
              <w:tab/>
            </w:r>
            <w:r>
              <w:rPr>
                <w:noProof/>
                <w:webHidden/>
              </w:rPr>
              <w:fldChar w:fldCharType="begin"/>
            </w:r>
            <w:r>
              <w:rPr>
                <w:noProof/>
                <w:webHidden/>
              </w:rPr>
              <w:instrText xml:space="preserve"> PAGEREF _Toc11076413 \h </w:instrText>
            </w:r>
            <w:r>
              <w:rPr>
                <w:noProof/>
                <w:webHidden/>
              </w:rPr>
            </w:r>
            <w:r>
              <w:rPr>
                <w:noProof/>
                <w:webHidden/>
              </w:rPr>
              <w:fldChar w:fldCharType="separate"/>
            </w:r>
            <w:r>
              <w:rPr>
                <w:noProof/>
                <w:webHidden/>
              </w:rPr>
              <w:t>81</w:t>
            </w:r>
            <w:r>
              <w:rPr>
                <w:noProof/>
                <w:webHidden/>
              </w:rPr>
              <w:fldChar w:fldCharType="end"/>
            </w:r>
          </w:hyperlink>
        </w:p>
        <w:p w14:paraId="1FA569BE" w14:textId="07F75BE6" w:rsidR="008C6FB7" w:rsidRDefault="008C6FB7">
          <w:pPr>
            <w:pStyle w:val="TOC2"/>
            <w:rPr>
              <w:rFonts w:asciiTheme="minorHAnsi" w:hAnsiTheme="minorHAnsi"/>
              <w:noProof/>
              <w:color w:val="auto"/>
              <w:lang w:eastAsia="en-US"/>
            </w:rPr>
          </w:pPr>
          <w:hyperlink w:anchor="_Toc11076414" w:history="1">
            <w:r w:rsidRPr="00CA5B7B">
              <w:rPr>
                <w:rStyle w:val="Hyperlink"/>
                <w:noProof/>
              </w:rPr>
              <w:t>Settings for Component Generation</w:t>
            </w:r>
          </w:hyperlink>
        </w:p>
        <w:p w14:paraId="27D66F2D" w14:textId="3EAAA595" w:rsidR="008C6FB7" w:rsidRDefault="008C6FB7">
          <w:pPr>
            <w:pStyle w:val="TOC2"/>
            <w:rPr>
              <w:rFonts w:asciiTheme="minorHAnsi" w:hAnsiTheme="minorHAnsi"/>
              <w:noProof/>
              <w:color w:val="auto"/>
              <w:lang w:eastAsia="en-US"/>
            </w:rPr>
          </w:pPr>
          <w:hyperlink w:anchor="_Toc11076415" w:history="1">
            <w:r w:rsidRPr="00CA5B7B">
              <w:rPr>
                <w:rStyle w:val="Hyperlink"/>
                <w:noProof/>
              </w:rPr>
              <w:t>Clustering</w:t>
            </w:r>
          </w:hyperlink>
        </w:p>
        <w:p w14:paraId="6873D0F6" w14:textId="7749463C" w:rsidR="008C6FB7" w:rsidRDefault="008C6FB7">
          <w:pPr>
            <w:pStyle w:val="TOC2"/>
            <w:rPr>
              <w:rFonts w:asciiTheme="minorHAnsi" w:hAnsiTheme="minorHAnsi"/>
              <w:noProof/>
              <w:color w:val="auto"/>
              <w:lang w:eastAsia="en-US"/>
            </w:rPr>
          </w:pPr>
          <w:hyperlink w:anchor="_Toc11076416" w:history="1">
            <w:r w:rsidRPr="00CA5B7B">
              <w:rPr>
                <w:rStyle w:val="Hyperlink"/>
                <w:noProof/>
              </w:rPr>
              <w:t>Component Analysis</w:t>
            </w:r>
          </w:hyperlink>
        </w:p>
        <w:p w14:paraId="3E244F60" w14:textId="24CF331D" w:rsidR="008C6FB7" w:rsidRDefault="008C6FB7">
          <w:pPr>
            <w:pStyle w:val="TOC1"/>
            <w:rPr>
              <w:rFonts w:asciiTheme="minorHAnsi" w:hAnsiTheme="minorHAnsi"/>
              <w:b w:val="0"/>
              <w:bCs w:val="0"/>
              <w:noProof/>
              <w:color w:val="auto"/>
              <w:sz w:val="22"/>
              <w:szCs w:val="22"/>
              <w:lang w:eastAsia="en-US"/>
            </w:rPr>
          </w:pPr>
          <w:hyperlink w:anchor="_Toc11076417" w:history="1">
            <w:r w:rsidRPr="00CA5B7B">
              <w:rPr>
                <w:rStyle w:val="Hyperlink"/>
                <w:noProof/>
                <w14:scene3d>
                  <w14:camera w14:prst="orthographicFront"/>
                  <w14:lightRig w14:rig="threePt" w14:dir="t">
                    <w14:rot w14:lat="0" w14:lon="0" w14:rev="0"/>
                  </w14:lightRig>
                </w14:scene3d>
              </w:rPr>
              <w:t>Chapter 18</w:t>
            </w:r>
            <w:r w:rsidRPr="00CA5B7B">
              <w:rPr>
                <w:rStyle w:val="Hyperlink"/>
                <w:noProof/>
              </w:rPr>
              <w:t xml:space="preserve"> Processing and Analyzing Volumes</w:t>
            </w:r>
            <w:r>
              <w:rPr>
                <w:noProof/>
                <w:webHidden/>
              </w:rPr>
              <w:tab/>
            </w:r>
            <w:r>
              <w:rPr>
                <w:noProof/>
                <w:webHidden/>
              </w:rPr>
              <w:fldChar w:fldCharType="begin"/>
            </w:r>
            <w:r>
              <w:rPr>
                <w:noProof/>
                <w:webHidden/>
              </w:rPr>
              <w:instrText xml:space="preserve"> PAGEREF _Toc11076417 \h </w:instrText>
            </w:r>
            <w:r>
              <w:rPr>
                <w:noProof/>
                <w:webHidden/>
              </w:rPr>
            </w:r>
            <w:r>
              <w:rPr>
                <w:noProof/>
                <w:webHidden/>
              </w:rPr>
              <w:fldChar w:fldCharType="separate"/>
            </w:r>
            <w:r>
              <w:rPr>
                <w:noProof/>
                <w:webHidden/>
              </w:rPr>
              <w:t>90</w:t>
            </w:r>
            <w:r>
              <w:rPr>
                <w:noProof/>
                <w:webHidden/>
              </w:rPr>
              <w:fldChar w:fldCharType="end"/>
            </w:r>
          </w:hyperlink>
        </w:p>
        <w:p w14:paraId="1205DFD5" w14:textId="65879E4F" w:rsidR="008C6FB7" w:rsidRDefault="008C6FB7">
          <w:pPr>
            <w:pStyle w:val="TOC2"/>
            <w:rPr>
              <w:rFonts w:asciiTheme="minorHAnsi" w:hAnsiTheme="minorHAnsi"/>
              <w:noProof/>
              <w:color w:val="auto"/>
              <w:lang w:eastAsia="en-US"/>
            </w:rPr>
          </w:pPr>
          <w:hyperlink w:anchor="_Toc11076418" w:history="1">
            <w:r w:rsidRPr="00CA5B7B">
              <w:rPr>
                <w:rStyle w:val="Hyperlink"/>
                <w:noProof/>
              </w:rPr>
              <w:t>Volume Size</w:t>
            </w:r>
          </w:hyperlink>
        </w:p>
        <w:p w14:paraId="0668AC93" w14:textId="5B0C07BF" w:rsidR="008C6FB7" w:rsidRDefault="008C6FB7">
          <w:pPr>
            <w:pStyle w:val="TOC2"/>
            <w:rPr>
              <w:rFonts w:asciiTheme="minorHAnsi" w:hAnsiTheme="minorHAnsi"/>
              <w:noProof/>
              <w:color w:val="auto"/>
              <w:lang w:eastAsia="en-US"/>
            </w:rPr>
          </w:pPr>
          <w:hyperlink w:anchor="_Toc11076419" w:history="1">
            <w:r w:rsidRPr="00CA5B7B">
              <w:rPr>
                <w:rStyle w:val="Hyperlink"/>
                <w:noProof/>
              </w:rPr>
              <w:t>Noise Reduction</w:t>
            </w:r>
          </w:hyperlink>
        </w:p>
        <w:p w14:paraId="78B12DBC" w14:textId="3837710D" w:rsidR="008C6FB7" w:rsidRDefault="008C6FB7">
          <w:pPr>
            <w:pStyle w:val="TOC2"/>
            <w:rPr>
              <w:rFonts w:asciiTheme="minorHAnsi" w:hAnsiTheme="minorHAnsi"/>
              <w:noProof/>
              <w:color w:val="auto"/>
              <w:lang w:eastAsia="en-US"/>
            </w:rPr>
          </w:pPr>
          <w:hyperlink w:anchor="_Toc11076420" w:history="1">
            <w:r w:rsidRPr="00CA5B7B">
              <w:rPr>
                <w:rStyle w:val="Hyperlink"/>
                <w:noProof/>
              </w:rPr>
              <w:t>Volume Channel Calculations</w:t>
            </w:r>
          </w:hyperlink>
        </w:p>
        <w:p w14:paraId="40347730" w14:textId="04462966" w:rsidR="008C6FB7" w:rsidRDefault="008C6FB7">
          <w:pPr>
            <w:pStyle w:val="TOC2"/>
            <w:rPr>
              <w:rFonts w:asciiTheme="minorHAnsi" w:hAnsiTheme="minorHAnsi"/>
              <w:noProof/>
              <w:color w:val="auto"/>
              <w:lang w:eastAsia="en-US"/>
            </w:rPr>
          </w:pPr>
          <w:hyperlink w:anchor="_Toc11076421" w:history="1">
            <w:r w:rsidRPr="00CA5B7B">
              <w:rPr>
                <w:rStyle w:val="Hyperlink"/>
                <w:noProof/>
              </w:rPr>
              <w:t>Colocalization Analysis</w:t>
            </w:r>
          </w:hyperlink>
        </w:p>
        <w:p w14:paraId="37CD49E0" w14:textId="78BB5C50" w:rsidR="008C6FB7" w:rsidRDefault="008C6FB7">
          <w:pPr>
            <w:pStyle w:val="TOC1"/>
            <w:rPr>
              <w:rFonts w:asciiTheme="minorHAnsi" w:hAnsiTheme="minorHAnsi"/>
              <w:b w:val="0"/>
              <w:bCs w:val="0"/>
              <w:noProof/>
              <w:color w:val="auto"/>
              <w:sz w:val="22"/>
              <w:szCs w:val="22"/>
              <w:lang w:eastAsia="en-US"/>
            </w:rPr>
          </w:pPr>
          <w:hyperlink w:anchor="_Toc11076422" w:history="1">
            <w:r w:rsidRPr="00CA5B7B">
              <w:rPr>
                <w:rStyle w:val="Hyperlink"/>
                <w:noProof/>
                <w14:scene3d>
                  <w14:camera w14:prst="orthographicFront"/>
                  <w14:lightRig w14:rig="threePt" w14:dir="t">
                    <w14:rot w14:lat="0" w14:lon="0" w14:rev="0"/>
                  </w14:lightRig>
                </w14:scene3d>
              </w:rPr>
              <w:t>Chapter 19</w:t>
            </w:r>
            <w:r w:rsidRPr="00CA5B7B">
              <w:rPr>
                <w:rStyle w:val="Hyperlink"/>
                <w:noProof/>
              </w:rPr>
              <w:t xml:space="preserve"> Tracking</w:t>
            </w:r>
            <w:r>
              <w:rPr>
                <w:noProof/>
                <w:webHidden/>
              </w:rPr>
              <w:tab/>
            </w:r>
            <w:r>
              <w:rPr>
                <w:noProof/>
                <w:webHidden/>
              </w:rPr>
              <w:fldChar w:fldCharType="begin"/>
            </w:r>
            <w:r>
              <w:rPr>
                <w:noProof/>
                <w:webHidden/>
              </w:rPr>
              <w:instrText xml:space="preserve"> PAGEREF _Toc11076422 \h </w:instrText>
            </w:r>
            <w:r>
              <w:rPr>
                <w:noProof/>
                <w:webHidden/>
              </w:rPr>
            </w:r>
            <w:r>
              <w:rPr>
                <w:noProof/>
                <w:webHidden/>
              </w:rPr>
              <w:fldChar w:fldCharType="separate"/>
            </w:r>
            <w:r>
              <w:rPr>
                <w:noProof/>
                <w:webHidden/>
              </w:rPr>
              <w:t>95</w:t>
            </w:r>
            <w:r>
              <w:rPr>
                <w:noProof/>
                <w:webHidden/>
              </w:rPr>
              <w:fldChar w:fldCharType="end"/>
            </w:r>
          </w:hyperlink>
        </w:p>
        <w:p w14:paraId="5997DD42" w14:textId="67872C7D" w:rsidR="008C6FB7" w:rsidRDefault="008C6FB7">
          <w:pPr>
            <w:pStyle w:val="TOC2"/>
            <w:rPr>
              <w:rFonts w:asciiTheme="minorHAnsi" w:hAnsiTheme="minorHAnsi"/>
              <w:noProof/>
              <w:color w:val="auto"/>
              <w:lang w:eastAsia="en-US"/>
            </w:rPr>
          </w:pPr>
          <w:hyperlink w:anchor="_Toc11076423" w:history="1">
            <w:r w:rsidRPr="00CA5B7B">
              <w:rPr>
                <w:rStyle w:val="Hyperlink"/>
                <w:noProof/>
              </w:rPr>
              <w:t>Track Map Generation and Management</w:t>
            </w:r>
          </w:hyperlink>
        </w:p>
        <w:p w14:paraId="3210005F" w14:textId="12FF7FBD" w:rsidR="008C6FB7" w:rsidRDefault="008C6FB7">
          <w:pPr>
            <w:pStyle w:val="TOC2"/>
            <w:rPr>
              <w:rFonts w:asciiTheme="minorHAnsi" w:hAnsiTheme="minorHAnsi"/>
              <w:noProof/>
              <w:color w:val="auto"/>
              <w:lang w:eastAsia="en-US"/>
            </w:rPr>
          </w:pPr>
          <w:hyperlink w:anchor="_Toc11076424" w:history="1">
            <w:r w:rsidRPr="00CA5B7B">
              <w:rPr>
                <w:rStyle w:val="Hyperlink"/>
                <w:noProof/>
              </w:rPr>
              <w:t>Component Selection Settings</w:t>
            </w:r>
          </w:hyperlink>
        </w:p>
        <w:p w14:paraId="2AEB1CB9" w14:textId="5C1B56CF" w:rsidR="008C6FB7" w:rsidRDefault="008C6FB7">
          <w:pPr>
            <w:pStyle w:val="TOC2"/>
            <w:rPr>
              <w:rFonts w:asciiTheme="minorHAnsi" w:hAnsiTheme="minorHAnsi"/>
              <w:noProof/>
              <w:color w:val="auto"/>
              <w:lang w:eastAsia="en-US"/>
            </w:rPr>
          </w:pPr>
          <w:hyperlink w:anchor="_Toc11076425" w:history="1">
            <w:r w:rsidRPr="00CA5B7B">
              <w:rPr>
                <w:rStyle w:val="Hyperlink"/>
                <w:noProof/>
              </w:rPr>
              <w:t>Visualizing Tracking Results</w:t>
            </w:r>
          </w:hyperlink>
        </w:p>
        <w:p w14:paraId="18B9A161" w14:textId="2809CEED" w:rsidR="008C6FB7" w:rsidRDefault="008C6FB7">
          <w:pPr>
            <w:pStyle w:val="TOC2"/>
            <w:rPr>
              <w:rFonts w:asciiTheme="minorHAnsi" w:hAnsiTheme="minorHAnsi"/>
              <w:noProof/>
              <w:color w:val="auto"/>
              <w:lang w:eastAsia="en-US"/>
            </w:rPr>
          </w:pPr>
          <w:hyperlink w:anchor="_Toc11076426" w:history="1">
            <w:r w:rsidRPr="00CA5B7B">
              <w:rPr>
                <w:rStyle w:val="Hyperlink"/>
                <w:noProof/>
              </w:rPr>
              <w:t>Manually Linking Components</w:t>
            </w:r>
          </w:hyperlink>
        </w:p>
        <w:p w14:paraId="2470B43F" w14:textId="05AD2EA5" w:rsidR="008C6FB7" w:rsidRDefault="008C6FB7">
          <w:pPr>
            <w:pStyle w:val="TOC2"/>
            <w:rPr>
              <w:rFonts w:asciiTheme="minorHAnsi" w:hAnsiTheme="minorHAnsi"/>
              <w:noProof/>
              <w:color w:val="auto"/>
              <w:lang w:eastAsia="en-US"/>
            </w:rPr>
          </w:pPr>
          <w:hyperlink w:anchor="_Toc11076427" w:history="1">
            <w:r w:rsidRPr="00CA5B7B">
              <w:rPr>
                <w:rStyle w:val="Hyperlink"/>
                <w:noProof/>
              </w:rPr>
              <w:t>Manually Assign/Modify IDs</w:t>
            </w:r>
          </w:hyperlink>
        </w:p>
        <w:p w14:paraId="12BF9C99" w14:textId="25432F08" w:rsidR="008C6FB7" w:rsidRDefault="008C6FB7">
          <w:pPr>
            <w:pStyle w:val="TOC2"/>
            <w:rPr>
              <w:rFonts w:asciiTheme="minorHAnsi" w:hAnsiTheme="minorHAnsi"/>
              <w:noProof/>
              <w:color w:val="auto"/>
              <w:lang w:eastAsia="en-US"/>
            </w:rPr>
          </w:pPr>
          <w:hyperlink w:anchor="_Toc11076428" w:history="1">
            <w:r w:rsidRPr="00CA5B7B">
              <w:rPr>
                <w:rStyle w:val="Hyperlink"/>
                <w:noProof/>
              </w:rPr>
              <w:t>Making Analysis</w:t>
            </w:r>
          </w:hyperlink>
        </w:p>
        <w:p w14:paraId="5BE7468A" w14:textId="21E72A5A" w:rsidR="008C6FB7" w:rsidRDefault="008C6FB7">
          <w:pPr>
            <w:pStyle w:val="TOC1"/>
            <w:rPr>
              <w:rFonts w:asciiTheme="minorHAnsi" w:hAnsiTheme="minorHAnsi"/>
              <w:b w:val="0"/>
              <w:bCs w:val="0"/>
              <w:noProof/>
              <w:color w:val="auto"/>
              <w:sz w:val="22"/>
              <w:szCs w:val="22"/>
              <w:lang w:eastAsia="en-US"/>
            </w:rPr>
          </w:pPr>
          <w:hyperlink w:anchor="_Toc11076429" w:history="1">
            <w:r w:rsidRPr="00CA5B7B">
              <w:rPr>
                <w:rStyle w:val="Hyperlink"/>
                <w:noProof/>
                <w14:scene3d>
                  <w14:camera w14:prst="orthographicFront"/>
                  <w14:lightRig w14:rig="threePt" w14:dir="t">
                    <w14:rot w14:lat="0" w14:lon="0" w14:rev="0"/>
                  </w14:lightRig>
                </w14:scene3d>
              </w:rPr>
              <w:t>Chapter 20</w:t>
            </w:r>
            <w:r w:rsidRPr="00CA5B7B">
              <w:rPr>
                <w:rStyle w:val="Hyperlink"/>
                <w:noProof/>
              </w:rPr>
              <w:t xml:space="preserve"> Volume-Mesh Conversion</w:t>
            </w:r>
            <w:r>
              <w:rPr>
                <w:noProof/>
                <w:webHidden/>
              </w:rPr>
              <w:tab/>
            </w:r>
            <w:r>
              <w:rPr>
                <w:noProof/>
                <w:webHidden/>
              </w:rPr>
              <w:fldChar w:fldCharType="begin"/>
            </w:r>
            <w:r>
              <w:rPr>
                <w:noProof/>
                <w:webHidden/>
              </w:rPr>
              <w:instrText xml:space="preserve"> PAGEREF _Toc11076429 \h </w:instrText>
            </w:r>
            <w:r>
              <w:rPr>
                <w:noProof/>
                <w:webHidden/>
              </w:rPr>
            </w:r>
            <w:r>
              <w:rPr>
                <w:noProof/>
                <w:webHidden/>
              </w:rPr>
              <w:fldChar w:fldCharType="separate"/>
            </w:r>
            <w:r>
              <w:rPr>
                <w:noProof/>
                <w:webHidden/>
              </w:rPr>
              <w:t>104</w:t>
            </w:r>
            <w:r>
              <w:rPr>
                <w:noProof/>
                <w:webHidden/>
              </w:rPr>
              <w:fldChar w:fldCharType="end"/>
            </w:r>
          </w:hyperlink>
        </w:p>
        <w:p w14:paraId="5289F55F" w14:textId="0CE16682" w:rsidR="008C6FB7" w:rsidRDefault="008C6FB7">
          <w:pPr>
            <w:pStyle w:val="TOC1"/>
            <w:rPr>
              <w:rFonts w:asciiTheme="minorHAnsi" w:hAnsiTheme="minorHAnsi"/>
              <w:b w:val="0"/>
              <w:bCs w:val="0"/>
              <w:noProof/>
              <w:color w:val="auto"/>
              <w:sz w:val="22"/>
              <w:szCs w:val="22"/>
              <w:lang w:eastAsia="en-US"/>
            </w:rPr>
          </w:pPr>
          <w:hyperlink w:anchor="_Toc11076430" w:history="1">
            <w:r w:rsidRPr="00CA5B7B">
              <w:rPr>
                <w:rStyle w:val="Hyperlink"/>
                <w:noProof/>
                <w14:scene3d>
                  <w14:camera w14:prst="orthographicFront"/>
                  <w14:lightRig w14:rig="threePt" w14:dir="t">
                    <w14:rot w14:lat="0" w14:lon="0" w14:rev="0"/>
                  </w14:lightRig>
                </w14:scene3d>
              </w:rPr>
              <w:t>Chapter 21</w:t>
            </w:r>
            <w:r w:rsidRPr="00CA5B7B">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_Toc11076430 \h </w:instrText>
            </w:r>
            <w:r>
              <w:rPr>
                <w:noProof/>
                <w:webHidden/>
              </w:rPr>
            </w:r>
            <w:r>
              <w:rPr>
                <w:noProof/>
                <w:webHidden/>
              </w:rPr>
              <w:fldChar w:fldCharType="separate"/>
            </w:r>
            <w:r>
              <w:rPr>
                <w:noProof/>
                <w:webHidden/>
              </w:rPr>
              <w:t>106</w:t>
            </w:r>
            <w:r>
              <w:rPr>
                <w:noProof/>
                <w:webHidden/>
              </w:rPr>
              <w:fldChar w:fldCharType="end"/>
            </w:r>
          </w:hyperlink>
        </w:p>
        <w:p w14:paraId="1197242B" w14:textId="10077E41" w:rsidR="008C6FB7" w:rsidRDefault="008C6FB7">
          <w:pPr>
            <w:pStyle w:val="TOC1"/>
            <w:rPr>
              <w:rFonts w:asciiTheme="minorHAnsi" w:hAnsiTheme="minorHAnsi"/>
              <w:b w:val="0"/>
              <w:bCs w:val="0"/>
              <w:noProof/>
              <w:color w:val="auto"/>
              <w:sz w:val="22"/>
              <w:szCs w:val="22"/>
              <w:lang w:eastAsia="en-US"/>
            </w:rPr>
          </w:pPr>
          <w:hyperlink w:anchor="_Toc11076431" w:history="1">
            <w:r w:rsidRPr="00CA5B7B">
              <w:rPr>
                <w:rStyle w:val="Hyperlink"/>
                <w:noProof/>
                <w14:scene3d>
                  <w14:camera w14:prst="orthographicFront"/>
                  <w14:lightRig w14:rig="threePt" w14:dir="t">
                    <w14:rot w14:lat="0" w14:lon="0" w14:rev="0"/>
                  </w14:lightRig>
                </w14:scene3d>
              </w:rPr>
              <w:t>Chapter 22</w:t>
            </w:r>
            <w:r w:rsidRPr="00CA5B7B">
              <w:rPr>
                <w:rStyle w:val="Hyperlink"/>
                <w:noProof/>
              </w:rPr>
              <w:t xml:space="preserve"> Settings</w:t>
            </w:r>
            <w:r>
              <w:rPr>
                <w:noProof/>
                <w:webHidden/>
              </w:rPr>
              <w:tab/>
            </w:r>
            <w:r>
              <w:rPr>
                <w:noProof/>
                <w:webHidden/>
              </w:rPr>
              <w:fldChar w:fldCharType="begin"/>
            </w:r>
            <w:r>
              <w:rPr>
                <w:noProof/>
                <w:webHidden/>
              </w:rPr>
              <w:instrText xml:space="preserve"> PAGEREF _Toc11076431 \h </w:instrText>
            </w:r>
            <w:r>
              <w:rPr>
                <w:noProof/>
                <w:webHidden/>
              </w:rPr>
            </w:r>
            <w:r>
              <w:rPr>
                <w:noProof/>
                <w:webHidden/>
              </w:rPr>
              <w:fldChar w:fldCharType="separate"/>
            </w:r>
            <w:r>
              <w:rPr>
                <w:noProof/>
                <w:webHidden/>
              </w:rPr>
              <w:t>108</w:t>
            </w:r>
            <w:r>
              <w:rPr>
                <w:noProof/>
                <w:webHidden/>
              </w:rPr>
              <w:fldChar w:fldCharType="end"/>
            </w:r>
          </w:hyperlink>
        </w:p>
        <w:p w14:paraId="6E533340" w14:textId="65B1ACDD" w:rsidR="008C6FB7" w:rsidRDefault="008C6FB7">
          <w:pPr>
            <w:pStyle w:val="TOC2"/>
            <w:rPr>
              <w:rFonts w:asciiTheme="minorHAnsi" w:hAnsiTheme="minorHAnsi"/>
              <w:noProof/>
              <w:color w:val="auto"/>
              <w:lang w:eastAsia="en-US"/>
            </w:rPr>
          </w:pPr>
          <w:hyperlink w:anchor="_Toc11076432" w:history="1">
            <w:r w:rsidRPr="00CA5B7B">
              <w:rPr>
                <w:rStyle w:val="Hyperlink"/>
                <w:noProof/>
              </w:rPr>
              <w:t>Project Settings</w:t>
            </w:r>
          </w:hyperlink>
        </w:p>
        <w:p w14:paraId="08E20FD8" w14:textId="28D6C15B" w:rsidR="008C6FB7" w:rsidRDefault="008C6FB7">
          <w:pPr>
            <w:pStyle w:val="TOC2"/>
            <w:rPr>
              <w:rFonts w:asciiTheme="minorHAnsi" w:hAnsiTheme="minorHAnsi"/>
              <w:noProof/>
              <w:color w:val="auto"/>
              <w:lang w:eastAsia="en-US"/>
            </w:rPr>
          </w:pPr>
          <w:hyperlink w:anchor="_Toc11076433" w:history="1">
            <w:r w:rsidRPr="00CA5B7B">
              <w:rPr>
                <w:rStyle w:val="Hyperlink"/>
                <w:noProof/>
              </w:rPr>
              <w:t>Rendering Settings</w:t>
            </w:r>
          </w:hyperlink>
        </w:p>
        <w:p w14:paraId="63869307" w14:textId="7B31C22D" w:rsidR="008C6FB7" w:rsidRDefault="008C6FB7">
          <w:pPr>
            <w:pStyle w:val="TOC2"/>
            <w:rPr>
              <w:rFonts w:asciiTheme="minorHAnsi" w:hAnsiTheme="minorHAnsi"/>
              <w:noProof/>
              <w:color w:val="auto"/>
              <w:lang w:eastAsia="en-US"/>
            </w:rPr>
          </w:pPr>
          <w:hyperlink w:anchor="_Toc11076434" w:history="1">
            <w:r w:rsidRPr="00CA5B7B">
              <w:rPr>
                <w:rStyle w:val="Hyperlink"/>
                <w:noProof/>
              </w:rPr>
              <w:t>Performance Settings</w:t>
            </w:r>
          </w:hyperlink>
        </w:p>
        <w:p w14:paraId="3CC37146" w14:textId="12F2D4CD" w:rsidR="008C6FB7" w:rsidRDefault="008C6FB7">
          <w:pPr>
            <w:pStyle w:val="TOC2"/>
            <w:rPr>
              <w:rFonts w:asciiTheme="minorHAnsi" w:hAnsiTheme="minorHAnsi"/>
              <w:noProof/>
              <w:color w:val="auto"/>
              <w:lang w:eastAsia="en-US"/>
            </w:rPr>
          </w:pPr>
          <w:hyperlink w:anchor="_Toc11076435" w:history="1">
            <w:r w:rsidRPr="00CA5B7B">
              <w:rPr>
                <w:rStyle w:val="Hyperlink"/>
                <w:noProof/>
              </w:rPr>
              <w:t>File Format Settings</w:t>
            </w:r>
          </w:hyperlink>
        </w:p>
        <w:p w14:paraId="30DD5C54" w14:textId="40F118D6" w:rsidR="008C6FB7" w:rsidRDefault="008C6FB7">
          <w:pPr>
            <w:pStyle w:val="TOC2"/>
            <w:rPr>
              <w:rFonts w:asciiTheme="minorHAnsi" w:hAnsiTheme="minorHAnsi"/>
              <w:noProof/>
              <w:color w:val="auto"/>
              <w:lang w:eastAsia="en-US"/>
            </w:rPr>
          </w:pPr>
          <w:hyperlink w:anchor="_Toc11076436" w:history="1">
            <w:r w:rsidRPr="00CA5B7B">
              <w:rPr>
                <w:rStyle w:val="Hyperlink"/>
                <w:noProof/>
              </w:rPr>
              <w:t>ImageJ Link Settings</w:t>
            </w:r>
          </w:hyperlink>
        </w:p>
        <w:p w14:paraId="372BCA73" w14:textId="0729D606" w:rsidR="008C6FB7" w:rsidRDefault="008C6FB7">
          <w:pPr>
            <w:pStyle w:val="TOC2"/>
            <w:rPr>
              <w:rFonts w:asciiTheme="minorHAnsi" w:hAnsiTheme="minorHAnsi"/>
              <w:noProof/>
              <w:color w:val="auto"/>
              <w:lang w:eastAsia="en-US"/>
            </w:rPr>
          </w:pPr>
          <w:hyperlink w:anchor="_Toc11076437" w:history="1">
            <w:r w:rsidRPr="00CA5B7B">
              <w:rPr>
                <w:rStyle w:val="Hyperlink"/>
                <w:noProof/>
              </w:rPr>
              <w:t>Settings through the “fluorender.set” File</w:t>
            </w:r>
          </w:hyperlink>
        </w:p>
        <w:p w14:paraId="26025FA4" w14:textId="4F965EFA" w:rsidR="008C6FB7" w:rsidRDefault="008C6FB7">
          <w:pPr>
            <w:pStyle w:val="TOC1"/>
            <w:rPr>
              <w:rFonts w:asciiTheme="minorHAnsi" w:hAnsiTheme="minorHAnsi"/>
              <w:b w:val="0"/>
              <w:bCs w:val="0"/>
              <w:noProof/>
              <w:color w:val="auto"/>
              <w:sz w:val="22"/>
              <w:szCs w:val="22"/>
              <w:lang w:eastAsia="en-US"/>
            </w:rPr>
          </w:pPr>
          <w:hyperlink w:anchor="_Toc11076438" w:history="1">
            <w:r w:rsidRPr="00CA5B7B">
              <w:rPr>
                <w:rStyle w:val="Hyperlink"/>
                <w:noProof/>
                <w14:scene3d>
                  <w14:camera w14:prst="orthographicFront"/>
                  <w14:lightRig w14:rig="threePt" w14:dir="t">
                    <w14:rot w14:lat="0" w14:lon="0" w14:rev="0"/>
                  </w14:lightRig>
                </w14:scene3d>
              </w:rPr>
              <w:t>Chapter 23</w:t>
            </w:r>
            <w:r w:rsidRPr="00CA5B7B">
              <w:rPr>
                <w:rStyle w:val="Hyperlink"/>
                <w:noProof/>
              </w:rPr>
              <w:t xml:space="preserve"> Contributing to FluoRender</w:t>
            </w:r>
            <w:r>
              <w:rPr>
                <w:noProof/>
                <w:webHidden/>
              </w:rPr>
              <w:tab/>
            </w:r>
            <w:r>
              <w:rPr>
                <w:noProof/>
                <w:webHidden/>
              </w:rPr>
              <w:fldChar w:fldCharType="begin"/>
            </w:r>
            <w:r>
              <w:rPr>
                <w:noProof/>
                <w:webHidden/>
              </w:rPr>
              <w:instrText xml:space="preserve"> PAGEREF _Toc11076438 \h </w:instrText>
            </w:r>
            <w:r>
              <w:rPr>
                <w:noProof/>
                <w:webHidden/>
              </w:rPr>
            </w:r>
            <w:r>
              <w:rPr>
                <w:noProof/>
                <w:webHidden/>
              </w:rPr>
              <w:fldChar w:fldCharType="separate"/>
            </w:r>
            <w:r>
              <w:rPr>
                <w:noProof/>
                <w:webHidden/>
              </w:rPr>
              <w:t>117</w:t>
            </w:r>
            <w:r>
              <w:rPr>
                <w:noProof/>
                <w:webHidden/>
              </w:rPr>
              <w:fldChar w:fldCharType="end"/>
            </w:r>
          </w:hyperlink>
        </w:p>
        <w:p w14:paraId="441BE374" w14:textId="17F6953B" w:rsidR="008C6FB7" w:rsidRDefault="008C6FB7">
          <w:pPr>
            <w:pStyle w:val="TOC2"/>
            <w:rPr>
              <w:rFonts w:asciiTheme="minorHAnsi" w:hAnsiTheme="minorHAnsi"/>
              <w:noProof/>
              <w:color w:val="auto"/>
              <w:lang w:eastAsia="en-US"/>
            </w:rPr>
          </w:pPr>
          <w:hyperlink w:anchor="_Toc11076439" w:history="1">
            <w:r w:rsidRPr="00CA5B7B">
              <w:rPr>
                <w:rStyle w:val="Hyperlink"/>
                <w:noProof/>
              </w:rPr>
              <w:t>Developing and Contributing with Source Code via GitHub</w:t>
            </w:r>
          </w:hyperlink>
        </w:p>
        <w:p w14:paraId="7CF1C0EA" w14:textId="29173F47" w:rsidR="008C6FB7" w:rsidRDefault="008C6FB7">
          <w:pPr>
            <w:pStyle w:val="TOC1"/>
            <w:rPr>
              <w:rFonts w:asciiTheme="minorHAnsi" w:hAnsiTheme="minorHAnsi"/>
              <w:b w:val="0"/>
              <w:bCs w:val="0"/>
              <w:noProof/>
              <w:color w:val="auto"/>
              <w:sz w:val="22"/>
              <w:szCs w:val="22"/>
              <w:lang w:eastAsia="en-US"/>
            </w:rPr>
          </w:pPr>
          <w:hyperlink w:anchor="_Toc11076440" w:history="1">
            <w:r w:rsidRPr="00CA5B7B">
              <w:rPr>
                <w:rStyle w:val="Hyperlink"/>
                <w:noProof/>
              </w:rPr>
              <w:t>Appendices</w:t>
            </w:r>
            <w:r>
              <w:rPr>
                <w:noProof/>
                <w:webHidden/>
              </w:rPr>
              <w:tab/>
            </w:r>
            <w:r>
              <w:rPr>
                <w:noProof/>
                <w:webHidden/>
              </w:rPr>
              <w:fldChar w:fldCharType="begin"/>
            </w:r>
            <w:r>
              <w:rPr>
                <w:noProof/>
                <w:webHidden/>
              </w:rPr>
              <w:instrText xml:space="preserve"> PAGEREF _Toc11076440 \h </w:instrText>
            </w:r>
            <w:r>
              <w:rPr>
                <w:noProof/>
                <w:webHidden/>
              </w:rPr>
            </w:r>
            <w:r>
              <w:rPr>
                <w:noProof/>
                <w:webHidden/>
              </w:rPr>
              <w:fldChar w:fldCharType="separate"/>
            </w:r>
            <w:r>
              <w:rPr>
                <w:noProof/>
                <w:webHidden/>
              </w:rPr>
              <w:t>118</w:t>
            </w:r>
            <w:r>
              <w:rPr>
                <w:noProof/>
                <w:webHidden/>
              </w:rPr>
              <w:fldChar w:fldCharType="end"/>
            </w:r>
          </w:hyperlink>
        </w:p>
        <w:p w14:paraId="6182C0CD" w14:textId="5B8F0913" w:rsidR="008C6FB7" w:rsidRDefault="008C6FB7">
          <w:pPr>
            <w:pStyle w:val="TOC2"/>
            <w:rPr>
              <w:rFonts w:asciiTheme="minorHAnsi" w:hAnsiTheme="minorHAnsi"/>
              <w:noProof/>
              <w:color w:val="auto"/>
              <w:lang w:eastAsia="en-US"/>
            </w:rPr>
          </w:pPr>
          <w:hyperlink w:anchor="_Toc11076441" w:history="1">
            <w:r w:rsidRPr="00CA5B7B">
              <w:rPr>
                <w:rStyle w:val="Hyperlink"/>
                <w:noProof/>
              </w:rPr>
              <w:t>A. Functions of FluoRender</w:t>
            </w:r>
          </w:hyperlink>
        </w:p>
        <w:p w14:paraId="702B529C" w14:textId="7C80548C" w:rsidR="008C6FB7" w:rsidRDefault="008C6FB7">
          <w:pPr>
            <w:pStyle w:val="TOC2"/>
            <w:rPr>
              <w:rFonts w:asciiTheme="minorHAnsi" w:hAnsiTheme="minorHAnsi"/>
              <w:noProof/>
              <w:color w:val="auto"/>
              <w:lang w:eastAsia="en-US"/>
            </w:rPr>
          </w:pPr>
          <w:hyperlink w:anchor="_Toc11076442" w:history="1">
            <w:r w:rsidRPr="00CA5B7B">
              <w:rPr>
                <w:rStyle w:val="Hyperlink"/>
                <w:noProof/>
              </w:rPr>
              <w:t>B. File Formats</w:t>
            </w:r>
          </w:hyperlink>
        </w:p>
        <w:p w14:paraId="490D1838" w14:textId="2D668F70" w:rsidR="008C6FB7" w:rsidRDefault="008C6FB7">
          <w:pPr>
            <w:pStyle w:val="TOC2"/>
            <w:rPr>
              <w:rFonts w:asciiTheme="minorHAnsi" w:hAnsiTheme="minorHAnsi"/>
              <w:noProof/>
              <w:color w:val="auto"/>
              <w:lang w:eastAsia="en-US"/>
            </w:rPr>
          </w:pPr>
          <w:hyperlink w:anchor="_Toc11076443" w:history="1">
            <w:r w:rsidRPr="00CA5B7B">
              <w:rPr>
                <w:rStyle w:val="Hyperlink"/>
                <w:noProof/>
              </w:rPr>
              <w:t>C. Keyboard Shortcuts</w:t>
            </w:r>
          </w:hyperlink>
        </w:p>
        <w:p w14:paraId="1666E567" w14:textId="68A5923D" w:rsidR="008C6FB7" w:rsidRDefault="008C6FB7">
          <w:pPr>
            <w:pStyle w:val="TOC2"/>
            <w:rPr>
              <w:rFonts w:asciiTheme="minorHAnsi" w:hAnsiTheme="minorHAnsi"/>
              <w:noProof/>
              <w:color w:val="auto"/>
              <w:lang w:eastAsia="en-US"/>
            </w:rPr>
          </w:pPr>
          <w:hyperlink w:anchor="_Toc11076444" w:history="1">
            <w:r w:rsidRPr="00CA5B7B">
              <w:rPr>
                <w:rStyle w:val="Hyperlink"/>
                <w:noProof/>
              </w:rPr>
              <w:t>D. Command Line Options</w:t>
            </w:r>
          </w:hyperlink>
        </w:p>
        <w:p w14:paraId="047B57B8" w14:textId="0ED4A825" w:rsidR="008C6FB7" w:rsidRDefault="008C6FB7">
          <w:pPr>
            <w:pStyle w:val="TOC2"/>
            <w:rPr>
              <w:rFonts w:asciiTheme="minorHAnsi" w:hAnsiTheme="minorHAnsi"/>
              <w:noProof/>
              <w:color w:val="auto"/>
              <w:lang w:eastAsia="en-US"/>
            </w:rPr>
          </w:pPr>
          <w:hyperlink w:anchor="_Toc11076445" w:history="1">
            <w:r w:rsidRPr="00CA5B7B">
              <w:rPr>
                <w:rStyle w:val="Hyperlink"/>
                <w:noProof/>
              </w:rPr>
              <w:t>E. Frequently Asked Questions</w:t>
            </w:r>
          </w:hyperlink>
        </w:p>
        <w:p w14:paraId="0AE0E345" w14:textId="77074B79" w:rsidR="008C6FB7" w:rsidRDefault="008C6FB7">
          <w:pPr>
            <w:pStyle w:val="TOC1"/>
            <w:rPr>
              <w:rFonts w:asciiTheme="minorHAnsi" w:hAnsiTheme="minorHAnsi"/>
              <w:b w:val="0"/>
              <w:bCs w:val="0"/>
              <w:noProof/>
              <w:color w:val="auto"/>
              <w:sz w:val="22"/>
              <w:szCs w:val="22"/>
              <w:lang w:eastAsia="en-US"/>
            </w:rPr>
          </w:pPr>
          <w:hyperlink w:anchor="_Toc11076446" w:history="1">
            <w:r w:rsidRPr="00CA5B7B">
              <w:rPr>
                <w:rStyle w:val="Hyperlink"/>
                <w:noProof/>
              </w:rPr>
              <w:t>Index</w:t>
            </w:r>
            <w:r>
              <w:rPr>
                <w:noProof/>
                <w:webHidden/>
              </w:rPr>
              <w:tab/>
            </w:r>
            <w:r>
              <w:rPr>
                <w:noProof/>
                <w:webHidden/>
              </w:rPr>
              <w:fldChar w:fldCharType="begin"/>
            </w:r>
            <w:r>
              <w:rPr>
                <w:noProof/>
                <w:webHidden/>
              </w:rPr>
              <w:instrText xml:space="preserve"> PAGEREF _Toc11076446 \h </w:instrText>
            </w:r>
            <w:r>
              <w:rPr>
                <w:noProof/>
                <w:webHidden/>
              </w:rPr>
            </w:r>
            <w:r>
              <w:rPr>
                <w:noProof/>
                <w:webHidden/>
              </w:rPr>
              <w:fldChar w:fldCharType="separate"/>
            </w:r>
            <w:r>
              <w:rPr>
                <w:noProof/>
                <w:webHidden/>
              </w:rPr>
              <w:t>131</w:t>
            </w:r>
            <w:r>
              <w:rPr>
                <w:noProof/>
                <w:webHidden/>
              </w:rPr>
              <w:fldChar w:fldCharType="end"/>
            </w:r>
          </w:hyperlink>
        </w:p>
        <w:p w14:paraId="40C8B458" w14:textId="42EA3776" w:rsidR="003010F7" w:rsidRDefault="006B5A72">
          <w:r>
            <w:rPr>
              <w:b/>
              <w:bCs/>
              <w:sz w:val="26"/>
              <w:szCs w:val="26"/>
            </w:rPr>
            <w:lastRenderedPageBreak/>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224762CC" w14:textId="07A1BA46" w:rsidR="00EA57E1" w:rsidRDefault="00EA57E1" w:rsidP="00EA57E1">
      <w:pPr>
        <w:pStyle w:val="Heading1"/>
        <w:numPr>
          <w:ilvl w:val="0"/>
          <w:numId w:val="0"/>
        </w:numPr>
      </w:pPr>
      <w:bookmarkStart w:id="0" w:name="_Toc406575209"/>
      <w:bookmarkStart w:id="1" w:name="_Toc406755639"/>
      <w:bookmarkStart w:id="2" w:name="_Toc406770712"/>
      <w:bookmarkStart w:id="3" w:name="_Toc11076348"/>
      <w:r>
        <w:t>List of Figures</w:t>
      </w:r>
      <w:bookmarkEnd w:id="3"/>
    </w:p>
    <w:p w14:paraId="33A50050" w14:textId="10723229" w:rsidR="00D15BA4"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532291384" w:history="1">
        <w:r w:rsidR="00D15BA4" w:rsidRPr="00726A9B">
          <w:rPr>
            <w:rStyle w:val="Hyperlink"/>
            <w:noProof/>
          </w:rPr>
          <w:t>Figure 2</w:t>
        </w:r>
        <w:r w:rsidR="00D15BA4" w:rsidRPr="00726A9B">
          <w:rPr>
            <w:rStyle w:val="Hyperlink"/>
            <w:noProof/>
          </w:rPr>
          <w:noBreakHyphen/>
          <w:t>1. Installation language.</w:t>
        </w:r>
        <w:r w:rsidR="00D15BA4">
          <w:rPr>
            <w:noProof/>
            <w:webHidden/>
          </w:rPr>
          <w:tab/>
        </w:r>
        <w:r w:rsidR="00D15BA4">
          <w:rPr>
            <w:noProof/>
            <w:webHidden/>
          </w:rPr>
          <w:fldChar w:fldCharType="begin"/>
        </w:r>
        <w:r w:rsidR="00D15BA4">
          <w:rPr>
            <w:noProof/>
            <w:webHidden/>
          </w:rPr>
          <w:instrText xml:space="preserve"> PAGEREF _Toc532291384 \h </w:instrText>
        </w:r>
        <w:r w:rsidR="00D15BA4">
          <w:rPr>
            <w:noProof/>
            <w:webHidden/>
          </w:rPr>
        </w:r>
        <w:r w:rsidR="00D15BA4">
          <w:rPr>
            <w:noProof/>
            <w:webHidden/>
          </w:rPr>
          <w:fldChar w:fldCharType="separate"/>
        </w:r>
        <w:r w:rsidR="00D15BA4">
          <w:rPr>
            <w:noProof/>
            <w:webHidden/>
          </w:rPr>
          <w:t>10</w:t>
        </w:r>
        <w:r w:rsidR="00D15BA4">
          <w:rPr>
            <w:noProof/>
            <w:webHidden/>
          </w:rPr>
          <w:fldChar w:fldCharType="end"/>
        </w:r>
      </w:hyperlink>
    </w:p>
    <w:p w14:paraId="5C09CB8C" w14:textId="68207EFC"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85" w:history="1">
        <w:r w:rsidR="00D15BA4" w:rsidRPr="00726A9B">
          <w:rPr>
            <w:rStyle w:val="Hyperlink"/>
            <w:noProof/>
          </w:rPr>
          <w:t>Figure 2</w:t>
        </w:r>
        <w:r w:rsidR="00D15BA4" w:rsidRPr="00726A9B">
          <w:rPr>
            <w:rStyle w:val="Hyperlink"/>
            <w:noProof/>
          </w:rPr>
          <w:noBreakHyphen/>
          <w:t>2. Setup welcome box.</w:t>
        </w:r>
        <w:r w:rsidR="00D15BA4">
          <w:rPr>
            <w:noProof/>
            <w:webHidden/>
          </w:rPr>
          <w:tab/>
        </w:r>
        <w:r w:rsidR="00D15BA4">
          <w:rPr>
            <w:noProof/>
            <w:webHidden/>
          </w:rPr>
          <w:fldChar w:fldCharType="begin"/>
        </w:r>
        <w:r w:rsidR="00D15BA4">
          <w:rPr>
            <w:noProof/>
            <w:webHidden/>
          </w:rPr>
          <w:instrText xml:space="preserve"> PAGEREF _Toc532291385 \h </w:instrText>
        </w:r>
        <w:r w:rsidR="00D15BA4">
          <w:rPr>
            <w:noProof/>
            <w:webHidden/>
          </w:rPr>
        </w:r>
        <w:r w:rsidR="00D15BA4">
          <w:rPr>
            <w:noProof/>
            <w:webHidden/>
          </w:rPr>
          <w:fldChar w:fldCharType="separate"/>
        </w:r>
        <w:r w:rsidR="00D15BA4">
          <w:rPr>
            <w:noProof/>
            <w:webHidden/>
          </w:rPr>
          <w:t>11</w:t>
        </w:r>
        <w:r w:rsidR="00D15BA4">
          <w:rPr>
            <w:noProof/>
            <w:webHidden/>
          </w:rPr>
          <w:fldChar w:fldCharType="end"/>
        </w:r>
      </w:hyperlink>
    </w:p>
    <w:p w14:paraId="7ED29A2D" w14:textId="7FB4390B"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86" w:history="1">
        <w:r w:rsidR="00D15BA4" w:rsidRPr="00726A9B">
          <w:rPr>
            <w:rStyle w:val="Hyperlink"/>
            <w:noProof/>
          </w:rPr>
          <w:t>Figure 2</w:t>
        </w:r>
        <w:r w:rsidR="00D15BA4" w:rsidRPr="00726A9B">
          <w:rPr>
            <w:rStyle w:val="Hyperlink"/>
            <w:noProof/>
          </w:rPr>
          <w:noBreakHyphen/>
          <w:t>3. License agreement.</w:t>
        </w:r>
        <w:r w:rsidR="00D15BA4">
          <w:rPr>
            <w:noProof/>
            <w:webHidden/>
          </w:rPr>
          <w:tab/>
        </w:r>
        <w:r w:rsidR="00D15BA4">
          <w:rPr>
            <w:noProof/>
            <w:webHidden/>
          </w:rPr>
          <w:fldChar w:fldCharType="begin"/>
        </w:r>
        <w:r w:rsidR="00D15BA4">
          <w:rPr>
            <w:noProof/>
            <w:webHidden/>
          </w:rPr>
          <w:instrText xml:space="preserve"> PAGEREF _Toc532291386 \h </w:instrText>
        </w:r>
        <w:r w:rsidR="00D15BA4">
          <w:rPr>
            <w:noProof/>
            <w:webHidden/>
          </w:rPr>
        </w:r>
        <w:r w:rsidR="00D15BA4">
          <w:rPr>
            <w:noProof/>
            <w:webHidden/>
          </w:rPr>
          <w:fldChar w:fldCharType="separate"/>
        </w:r>
        <w:r w:rsidR="00D15BA4">
          <w:rPr>
            <w:noProof/>
            <w:webHidden/>
          </w:rPr>
          <w:t>11</w:t>
        </w:r>
        <w:r w:rsidR="00D15BA4">
          <w:rPr>
            <w:noProof/>
            <w:webHidden/>
          </w:rPr>
          <w:fldChar w:fldCharType="end"/>
        </w:r>
      </w:hyperlink>
    </w:p>
    <w:p w14:paraId="7071B079" w14:textId="5A706B6C"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87" w:history="1">
        <w:r w:rsidR="00D15BA4" w:rsidRPr="00726A9B">
          <w:rPr>
            <w:rStyle w:val="Hyperlink"/>
            <w:noProof/>
          </w:rPr>
          <w:t>Figure 2</w:t>
        </w:r>
        <w:r w:rsidR="00D15BA4" w:rsidRPr="00726A9B">
          <w:rPr>
            <w:rStyle w:val="Hyperlink"/>
            <w:noProof/>
          </w:rPr>
          <w:noBreakHyphen/>
          <w:t>4. Destination location.</w:t>
        </w:r>
        <w:r w:rsidR="00D15BA4">
          <w:rPr>
            <w:noProof/>
            <w:webHidden/>
          </w:rPr>
          <w:tab/>
        </w:r>
        <w:r w:rsidR="00D15BA4">
          <w:rPr>
            <w:noProof/>
            <w:webHidden/>
          </w:rPr>
          <w:fldChar w:fldCharType="begin"/>
        </w:r>
        <w:r w:rsidR="00D15BA4">
          <w:rPr>
            <w:noProof/>
            <w:webHidden/>
          </w:rPr>
          <w:instrText xml:space="preserve"> PAGEREF _Toc532291387 \h </w:instrText>
        </w:r>
        <w:r w:rsidR="00D15BA4">
          <w:rPr>
            <w:noProof/>
            <w:webHidden/>
          </w:rPr>
        </w:r>
        <w:r w:rsidR="00D15BA4">
          <w:rPr>
            <w:noProof/>
            <w:webHidden/>
          </w:rPr>
          <w:fldChar w:fldCharType="separate"/>
        </w:r>
        <w:r w:rsidR="00D15BA4">
          <w:rPr>
            <w:noProof/>
            <w:webHidden/>
          </w:rPr>
          <w:t>12</w:t>
        </w:r>
        <w:r w:rsidR="00D15BA4">
          <w:rPr>
            <w:noProof/>
            <w:webHidden/>
          </w:rPr>
          <w:fldChar w:fldCharType="end"/>
        </w:r>
      </w:hyperlink>
    </w:p>
    <w:p w14:paraId="548C032C" w14:textId="01DCAB3B"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88" w:history="1">
        <w:r w:rsidR="00D15BA4" w:rsidRPr="00726A9B">
          <w:rPr>
            <w:rStyle w:val="Hyperlink"/>
            <w:noProof/>
          </w:rPr>
          <w:t>Figure 2</w:t>
        </w:r>
        <w:r w:rsidR="00D15BA4" w:rsidRPr="00726A9B">
          <w:rPr>
            <w:rStyle w:val="Hyperlink"/>
            <w:noProof/>
          </w:rPr>
          <w:noBreakHyphen/>
          <w:t>5. Main user interface of FluoRender on Windows.</w:t>
        </w:r>
        <w:r w:rsidR="00D15BA4">
          <w:rPr>
            <w:noProof/>
            <w:webHidden/>
          </w:rPr>
          <w:tab/>
        </w:r>
        <w:r w:rsidR="00D15BA4">
          <w:rPr>
            <w:noProof/>
            <w:webHidden/>
          </w:rPr>
          <w:fldChar w:fldCharType="begin"/>
        </w:r>
        <w:r w:rsidR="00D15BA4">
          <w:rPr>
            <w:noProof/>
            <w:webHidden/>
          </w:rPr>
          <w:instrText xml:space="preserve"> PAGEREF _Toc532291388 \h </w:instrText>
        </w:r>
        <w:r w:rsidR="00D15BA4">
          <w:rPr>
            <w:noProof/>
            <w:webHidden/>
          </w:rPr>
        </w:r>
        <w:r w:rsidR="00D15BA4">
          <w:rPr>
            <w:noProof/>
            <w:webHidden/>
          </w:rPr>
          <w:fldChar w:fldCharType="separate"/>
        </w:r>
        <w:r w:rsidR="00D15BA4">
          <w:rPr>
            <w:noProof/>
            <w:webHidden/>
          </w:rPr>
          <w:t>12</w:t>
        </w:r>
        <w:r w:rsidR="00D15BA4">
          <w:rPr>
            <w:noProof/>
            <w:webHidden/>
          </w:rPr>
          <w:fldChar w:fldCharType="end"/>
        </w:r>
      </w:hyperlink>
    </w:p>
    <w:p w14:paraId="1A629A82" w14:textId="64665B54"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89" w:history="1">
        <w:r w:rsidR="00D15BA4" w:rsidRPr="00726A9B">
          <w:rPr>
            <w:rStyle w:val="Hyperlink"/>
            <w:noProof/>
          </w:rPr>
          <w:t>Figure 2</w:t>
        </w:r>
        <w:r w:rsidR="00D15BA4" w:rsidRPr="00726A9B">
          <w:rPr>
            <w:rStyle w:val="Hyperlink"/>
            <w:noProof/>
          </w:rPr>
          <w:noBreakHyphen/>
          <w:t>6. Additional tasks.</w:t>
        </w:r>
        <w:r w:rsidR="00D15BA4">
          <w:rPr>
            <w:noProof/>
            <w:webHidden/>
          </w:rPr>
          <w:tab/>
        </w:r>
        <w:r w:rsidR="00D15BA4">
          <w:rPr>
            <w:noProof/>
            <w:webHidden/>
          </w:rPr>
          <w:fldChar w:fldCharType="begin"/>
        </w:r>
        <w:r w:rsidR="00D15BA4">
          <w:rPr>
            <w:noProof/>
            <w:webHidden/>
          </w:rPr>
          <w:instrText xml:space="preserve"> PAGEREF _Toc532291389 \h </w:instrText>
        </w:r>
        <w:r w:rsidR="00D15BA4">
          <w:rPr>
            <w:noProof/>
            <w:webHidden/>
          </w:rPr>
        </w:r>
        <w:r w:rsidR="00D15BA4">
          <w:rPr>
            <w:noProof/>
            <w:webHidden/>
          </w:rPr>
          <w:fldChar w:fldCharType="separate"/>
        </w:r>
        <w:r w:rsidR="00D15BA4">
          <w:rPr>
            <w:noProof/>
            <w:webHidden/>
          </w:rPr>
          <w:t>13</w:t>
        </w:r>
        <w:r w:rsidR="00D15BA4">
          <w:rPr>
            <w:noProof/>
            <w:webHidden/>
          </w:rPr>
          <w:fldChar w:fldCharType="end"/>
        </w:r>
      </w:hyperlink>
    </w:p>
    <w:p w14:paraId="53CE39CD" w14:textId="1EA40031"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0" w:history="1">
        <w:r w:rsidR="00D15BA4" w:rsidRPr="00726A9B">
          <w:rPr>
            <w:rStyle w:val="Hyperlink"/>
            <w:noProof/>
          </w:rPr>
          <w:t>Figure 2</w:t>
        </w:r>
        <w:r w:rsidR="00D15BA4" w:rsidRPr="00726A9B">
          <w:rPr>
            <w:rStyle w:val="Hyperlink"/>
            <w:noProof/>
          </w:rPr>
          <w:noBreakHyphen/>
          <w:t>7. Ready to install.</w:t>
        </w:r>
        <w:r w:rsidR="00D15BA4">
          <w:rPr>
            <w:noProof/>
            <w:webHidden/>
          </w:rPr>
          <w:tab/>
        </w:r>
        <w:r w:rsidR="00D15BA4">
          <w:rPr>
            <w:noProof/>
            <w:webHidden/>
          </w:rPr>
          <w:fldChar w:fldCharType="begin"/>
        </w:r>
        <w:r w:rsidR="00D15BA4">
          <w:rPr>
            <w:noProof/>
            <w:webHidden/>
          </w:rPr>
          <w:instrText xml:space="preserve"> PAGEREF _Toc532291390 \h </w:instrText>
        </w:r>
        <w:r w:rsidR="00D15BA4">
          <w:rPr>
            <w:noProof/>
            <w:webHidden/>
          </w:rPr>
        </w:r>
        <w:r w:rsidR="00D15BA4">
          <w:rPr>
            <w:noProof/>
            <w:webHidden/>
          </w:rPr>
          <w:fldChar w:fldCharType="separate"/>
        </w:r>
        <w:r w:rsidR="00D15BA4">
          <w:rPr>
            <w:noProof/>
            <w:webHidden/>
          </w:rPr>
          <w:t>13</w:t>
        </w:r>
        <w:r w:rsidR="00D15BA4">
          <w:rPr>
            <w:noProof/>
            <w:webHidden/>
          </w:rPr>
          <w:fldChar w:fldCharType="end"/>
        </w:r>
      </w:hyperlink>
    </w:p>
    <w:p w14:paraId="298C5FBD" w14:textId="73B444CE"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1" w:history="1">
        <w:r w:rsidR="00D15BA4" w:rsidRPr="00726A9B">
          <w:rPr>
            <w:rStyle w:val="Hyperlink"/>
            <w:noProof/>
          </w:rPr>
          <w:t>Figure 2</w:t>
        </w:r>
        <w:r w:rsidR="00D15BA4" w:rsidRPr="00726A9B">
          <w:rPr>
            <w:rStyle w:val="Hyperlink"/>
            <w:noProof/>
          </w:rPr>
          <w:noBreakHyphen/>
          <w:t>8. FluoRender installation on Mac OS X.</w:t>
        </w:r>
        <w:r w:rsidR="00D15BA4">
          <w:rPr>
            <w:noProof/>
            <w:webHidden/>
          </w:rPr>
          <w:tab/>
        </w:r>
        <w:r w:rsidR="00D15BA4">
          <w:rPr>
            <w:noProof/>
            <w:webHidden/>
          </w:rPr>
          <w:fldChar w:fldCharType="begin"/>
        </w:r>
        <w:r w:rsidR="00D15BA4">
          <w:rPr>
            <w:noProof/>
            <w:webHidden/>
          </w:rPr>
          <w:instrText xml:space="preserve"> PAGEREF _Toc532291391 \h </w:instrText>
        </w:r>
        <w:r w:rsidR="00D15BA4">
          <w:rPr>
            <w:noProof/>
            <w:webHidden/>
          </w:rPr>
        </w:r>
        <w:r w:rsidR="00D15BA4">
          <w:rPr>
            <w:noProof/>
            <w:webHidden/>
          </w:rPr>
          <w:fldChar w:fldCharType="separate"/>
        </w:r>
        <w:r w:rsidR="00D15BA4">
          <w:rPr>
            <w:noProof/>
            <w:webHidden/>
          </w:rPr>
          <w:t>14</w:t>
        </w:r>
        <w:r w:rsidR="00D15BA4">
          <w:rPr>
            <w:noProof/>
            <w:webHidden/>
          </w:rPr>
          <w:fldChar w:fldCharType="end"/>
        </w:r>
      </w:hyperlink>
    </w:p>
    <w:p w14:paraId="0941AF94" w14:textId="60F7E77E"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2" w:history="1">
        <w:r w:rsidR="00D15BA4" w:rsidRPr="00726A9B">
          <w:rPr>
            <w:rStyle w:val="Hyperlink"/>
            <w:noProof/>
          </w:rPr>
          <w:t>Figure 2</w:t>
        </w:r>
        <w:r w:rsidR="00D15BA4" w:rsidRPr="00726A9B">
          <w:rPr>
            <w:rStyle w:val="Hyperlink"/>
            <w:noProof/>
          </w:rPr>
          <w:noBreakHyphen/>
          <w:t>9. FluoRender software license.</w:t>
        </w:r>
        <w:r w:rsidR="00D15BA4">
          <w:rPr>
            <w:noProof/>
            <w:webHidden/>
          </w:rPr>
          <w:tab/>
        </w:r>
        <w:r w:rsidR="00D15BA4">
          <w:rPr>
            <w:noProof/>
            <w:webHidden/>
          </w:rPr>
          <w:fldChar w:fldCharType="begin"/>
        </w:r>
        <w:r w:rsidR="00D15BA4">
          <w:rPr>
            <w:noProof/>
            <w:webHidden/>
          </w:rPr>
          <w:instrText xml:space="preserve"> PAGEREF _Toc532291392 \h </w:instrText>
        </w:r>
        <w:r w:rsidR="00D15BA4">
          <w:rPr>
            <w:noProof/>
            <w:webHidden/>
          </w:rPr>
        </w:r>
        <w:r w:rsidR="00D15BA4">
          <w:rPr>
            <w:noProof/>
            <w:webHidden/>
          </w:rPr>
          <w:fldChar w:fldCharType="separate"/>
        </w:r>
        <w:r w:rsidR="00D15BA4">
          <w:rPr>
            <w:noProof/>
            <w:webHidden/>
          </w:rPr>
          <w:t>14</w:t>
        </w:r>
        <w:r w:rsidR="00D15BA4">
          <w:rPr>
            <w:noProof/>
            <w:webHidden/>
          </w:rPr>
          <w:fldChar w:fldCharType="end"/>
        </w:r>
      </w:hyperlink>
    </w:p>
    <w:p w14:paraId="37F9730B" w14:textId="7F941EE6"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3" w:history="1">
        <w:r w:rsidR="00D15BA4" w:rsidRPr="00726A9B">
          <w:rPr>
            <w:rStyle w:val="Hyperlink"/>
            <w:noProof/>
          </w:rPr>
          <w:t>Figure 2</w:t>
        </w:r>
        <w:r w:rsidR="00D15BA4" w:rsidRPr="00726A9B">
          <w:rPr>
            <w:rStyle w:val="Hyperlink"/>
            <w:noProof/>
          </w:rPr>
          <w:noBreakHyphen/>
          <w:t>9. FluoRender software license.</w:t>
        </w:r>
        <w:r w:rsidR="00D15BA4">
          <w:rPr>
            <w:noProof/>
            <w:webHidden/>
          </w:rPr>
          <w:tab/>
        </w:r>
        <w:r w:rsidR="00D15BA4">
          <w:rPr>
            <w:noProof/>
            <w:webHidden/>
          </w:rPr>
          <w:fldChar w:fldCharType="begin"/>
        </w:r>
        <w:r w:rsidR="00D15BA4">
          <w:rPr>
            <w:noProof/>
            <w:webHidden/>
          </w:rPr>
          <w:instrText xml:space="preserve"> PAGEREF _Toc532291393 \h </w:instrText>
        </w:r>
        <w:r w:rsidR="00D15BA4">
          <w:rPr>
            <w:noProof/>
            <w:webHidden/>
          </w:rPr>
        </w:r>
        <w:r w:rsidR="00D15BA4">
          <w:rPr>
            <w:noProof/>
            <w:webHidden/>
          </w:rPr>
          <w:fldChar w:fldCharType="separate"/>
        </w:r>
        <w:r w:rsidR="00D15BA4">
          <w:rPr>
            <w:noProof/>
            <w:webHidden/>
          </w:rPr>
          <w:t>15</w:t>
        </w:r>
        <w:r w:rsidR="00D15BA4">
          <w:rPr>
            <w:noProof/>
            <w:webHidden/>
          </w:rPr>
          <w:fldChar w:fldCharType="end"/>
        </w:r>
      </w:hyperlink>
    </w:p>
    <w:p w14:paraId="77BF4243" w14:textId="6E192055"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4" w:history="1">
        <w:r w:rsidR="00D15BA4" w:rsidRPr="00726A9B">
          <w:rPr>
            <w:rStyle w:val="Hyperlink"/>
            <w:noProof/>
          </w:rPr>
          <w:t>Figure 2</w:t>
        </w:r>
        <w:r w:rsidR="00D15BA4" w:rsidRPr="00726A9B">
          <w:rPr>
            <w:rStyle w:val="Hyperlink"/>
            <w:noProof/>
          </w:rPr>
          <w:noBreakHyphen/>
          <w:t>9. FluoRender install information.</w:t>
        </w:r>
        <w:r w:rsidR="00D15BA4">
          <w:rPr>
            <w:noProof/>
            <w:webHidden/>
          </w:rPr>
          <w:tab/>
        </w:r>
        <w:r w:rsidR="00D15BA4">
          <w:rPr>
            <w:noProof/>
            <w:webHidden/>
          </w:rPr>
          <w:fldChar w:fldCharType="begin"/>
        </w:r>
        <w:r w:rsidR="00D15BA4">
          <w:rPr>
            <w:noProof/>
            <w:webHidden/>
          </w:rPr>
          <w:instrText xml:space="preserve"> PAGEREF _Toc532291394 \h </w:instrText>
        </w:r>
        <w:r w:rsidR="00D15BA4">
          <w:rPr>
            <w:noProof/>
            <w:webHidden/>
          </w:rPr>
        </w:r>
        <w:r w:rsidR="00D15BA4">
          <w:rPr>
            <w:noProof/>
            <w:webHidden/>
          </w:rPr>
          <w:fldChar w:fldCharType="separate"/>
        </w:r>
        <w:r w:rsidR="00D15BA4">
          <w:rPr>
            <w:noProof/>
            <w:webHidden/>
          </w:rPr>
          <w:t>15</w:t>
        </w:r>
        <w:r w:rsidR="00D15BA4">
          <w:rPr>
            <w:noProof/>
            <w:webHidden/>
          </w:rPr>
          <w:fldChar w:fldCharType="end"/>
        </w:r>
      </w:hyperlink>
    </w:p>
    <w:p w14:paraId="7F5DF94D" w14:textId="310E98A9"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5" w:history="1">
        <w:r w:rsidR="00D15BA4" w:rsidRPr="00726A9B">
          <w:rPr>
            <w:rStyle w:val="Hyperlink"/>
            <w:noProof/>
          </w:rPr>
          <w:t>Figure 2</w:t>
        </w:r>
        <w:r w:rsidR="00D15BA4" w:rsidRPr="00726A9B">
          <w:rPr>
            <w:rStyle w:val="Hyperlink"/>
            <w:noProof/>
          </w:rPr>
          <w:noBreakHyphen/>
          <w:t>9. FluoRender installation successful.</w:t>
        </w:r>
        <w:r w:rsidR="00D15BA4">
          <w:rPr>
            <w:noProof/>
            <w:webHidden/>
          </w:rPr>
          <w:tab/>
        </w:r>
        <w:r w:rsidR="00D15BA4">
          <w:rPr>
            <w:noProof/>
            <w:webHidden/>
          </w:rPr>
          <w:fldChar w:fldCharType="begin"/>
        </w:r>
        <w:r w:rsidR="00D15BA4">
          <w:rPr>
            <w:noProof/>
            <w:webHidden/>
          </w:rPr>
          <w:instrText xml:space="preserve"> PAGEREF _Toc532291395 \h </w:instrText>
        </w:r>
        <w:r w:rsidR="00D15BA4">
          <w:rPr>
            <w:noProof/>
            <w:webHidden/>
          </w:rPr>
        </w:r>
        <w:r w:rsidR="00D15BA4">
          <w:rPr>
            <w:noProof/>
            <w:webHidden/>
          </w:rPr>
          <w:fldChar w:fldCharType="separate"/>
        </w:r>
        <w:r w:rsidR="00D15BA4">
          <w:rPr>
            <w:noProof/>
            <w:webHidden/>
          </w:rPr>
          <w:t>16</w:t>
        </w:r>
        <w:r w:rsidR="00D15BA4">
          <w:rPr>
            <w:noProof/>
            <w:webHidden/>
          </w:rPr>
          <w:fldChar w:fldCharType="end"/>
        </w:r>
      </w:hyperlink>
    </w:p>
    <w:p w14:paraId="5331EDA4" w14:textId="385D7291"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6" w:history="1">
        <w:r w:rsidR="00D15BA4" w:rsidRPr="00726A9B">
          <w:rPr>
            <w:rStyle w:val="Hyperlink"/>
            <w:noProof/>
          </w:rPr>
          <w:t>Figure 3</w:t>
        </w:r>
        <w:r w:rsidR="00D15BA4" w:rsidRPr="00726A9B">
          <w:rPr>
            <w:rStyle w:val="Hyperlink"/>
            <w:noProof/>
          </w:rPr>
          <w:noBreakHyphen/>
          <w:t>1. Main user interface of FluoRender on Windows.</w:t>
        </w:r>
        <w:r w:rsidR="00D15BA4">
          <w:rPr>
            <w:noProof/>
            <w:webHidden/>
          </w:rPr>
          <w:tab/>
        </w:r>
        <w:r w:rsidR="00D15BA4">
          <w:rPr>
            <w:noProof/>
            <w:webHidden/>
          </w:rPr>
          <w:fldChar w:fldCharType="begin"/>
        </w:r>
        <w:r w:rsidR="00D15BA4">
          <w:rPr>
            <w:noProof/>
            <w:webHidden/>
          </w:rPr>
          <w:instrText xml:space="preserve"> PAGEREF _Toc532291396 \h </w:instrText>
        </w:r>
        <w:r w:rsidR="00D15BA4">
          <w:rPr>
            <w:noProof/>
            <w:webHidden/>
          </w:rPr>
        </w:r>
        <w:r w:rsidR="00D15BA4">
          <w:rPr>
            <w:noProof/>
            <w:webHidden/>
          </w:rPr>
          <w:fldChar w:fldCharType="separate"/>
        </w:r>
        <w:r w:rsidR="00D15BA4">
          <w:rPr>
            <w:noProof/>
            <w:webHidden/>
          </w:rPr>
          <w:t>17</w:t>
        </w:r>
        <w:r w:rsidR="00D15BA4">
          <w:rPr>
            <w:noProof/>
            <w:webHidden/>
          </w:rPr>
          <w:fldChar w:fldCharType="end"/>
        </w:r>
      </w:hyperlink>
    </w:p>
    <w:p w14:paraId="3D76915B" w14:textId="19600390"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7" w:history="1">
        <w:r w:rsidR="00D15BA4" w:rsidRPr="00726A9B">
          <w:rPr>
            <w:rStyle w:val="Hyperlink"/>
            <w:noProof/>
          </w:rPr>
          <w:t>Figure 3</w:t>
        </w:r>
        <w:r w:rsidR="00D15BA4" w:rsidRPr="00726A9B">
          <w:rPr>
            <w:rStyle w:val="Hyperlink"/>
            <w:noProof/>
          </w:rPr>
          <w:noBreakHyphen/>
          <w:t>2. Main user interface of FluoRender on Mac OSX.</w:t>
        </w:r>
        <w:r w:rsidR="00D15BA4">
          <w:rPr>
            <w:noProof/>
            <w:webHidden/>
          </w:rPr>
          <w:tab/>
        </w:r>
        <w:r w:rsidR="00D15BA4">
          <w:rPr>
            <w:noProof/>
            <w:webHidden/>
          </w:rPr>
          <w:fldChar w:fldCharType="begin"/>
        </w:r>
        <w:r w:rsidR="00D15BA4">
          <w:rPr>
            <w:noProof/>
            <w:webHidden/>
          </w:rPr>
          <w:instrText xml:space="preserve"> PAGEREF _Toc532291397 \h </w:instrText>
        </w:r>
        <w:r w:rsidR="00D15BA4">
          <w:rPr>
            <w:noProof/>
            <w:webHidden/>
          </w:rPr>
        </w:r>
        <w:r w:rsidR="00D15BA4">
          <w:rPr>
            <w:noProof/>
            <w:webHidden/>
          </w:rPr>
          <w:fldChar w:fldCharType="separate"/>
        </w:r>
        <w:r w:rsidR="00D15BA4">
          <w:rPr>
            <w:noProof/>
            <w:webHidden/>
          </w:rPr>
          <w:t>18</w:t>
        </w:r>
        <w:r w:rsidR="00D15BA4">
          <w:rPr>
            <w:noProof/>
            <w:webHidden/>
          </w:rPr>
          <w:fldChar w:fldCharType="end"/>
        </w:r>
      </w:hyperlink>
    </w:p>
    <w:p w14:paraId="08B335AA" w14:textId="552C2DF0"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8" w:history="1">
        <w:r w:rsidR="00D15BA4" w:rsidRPr="00726A9B">
          <w:rPr>
            <w:rStyle w:val="Hyperlink"/>
            <w:noProof/>
          </w:rPr>
          <w:t>Figure 4</w:t>
        </w:r>
        <w:r w:rsidR="00D15BA4" w:rsidRPr="00726A9B">
          <w:rPr>
            <w:rStyle w:val="Hyperlink"/>
            <w:noProof/>
          </w:rPr>
          <w:noBreakHyphen/>
          <w:t>1. Load a Z-stack sequence.</w:t>
        </w:r>
        <w:r w:rsidR="00D15BA4">
          <w:rPr>
            <w:noProof/>
            <w:webHidden/>
          </w:rPr>
          <w:tab/>
        </w:r>
        <w:r w:rsidR="00D15BA4">
          <w:rPr>
            <w:noProof/>
            <w:webHidden/>
          </w:rPr>
          <w:fldChar w:fldCharType="begin"/>
        </w:r>
        <w:r w:rsidR="00D15BA4">
          <w:rPr>
            <w:noProof/>
            <w:webHidden/>
          </w:rPr>
          <w:instrText xml:space="preserve"> PAGEREF _Toc532291398 \h </w:instrText>
        </w:r>
        <w:r w:rsidR="00D15BA4">
          <w:rPr>
            <w:noProof/>
            <w:webHidden/>
          </w:rPr>
        </w:r>
        <w:r w:rsidR="00D15BA4">
          <w:rPr>
            <w:noProof/>
            <w:webHidden/>
          </w:rPr>
          <w:fldChar w:fldCharType="separate"/>
        </w:r>
        <w:r w:rsidR="00D15BA4">
          <w:rPr>
            <w:noProof/>
            <w:webHidden/>
          </w:rPr>
          <w:t>21</w:t>
        </w:r>
        <w:r w:rsidR="00D15BA4">
          <w:rPr>
            <w:noProof/>
            <w:webHidden/>
          </w:rPr>
          <w:fldChar w:fldCharType="end"/>
        </w:r>
      </w:hyperlink>
    </w:p>
    <w:p w14:paraId="5E1E79EC" w14:textId="35FC2621"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399" w:history="1">
        <w:r w:rsidR="00D15BA4" w:rsidRPr="00726A9B">
          <w:rPr>
            <w:rStyle w:val="Hyperlink"/>
            <w:noProof/>
          </w:rPr>
          <w:t>Figure 4</w:t>
        </w:r>
        <w:r w:rsidR="00D15BA4" w:rsidRPr="00726A9B">
          <w:rPr>
            <w:rStyle w:val="Hyperlink"/>
            <w:noProof/>
          </w:rPr>
          <w:noBreakHyphen/>
          <w:t>2. Load a time sequence.</w:t>
        </w:r>
        <w:r w:rsidR="00D15BA4">
          <w:rPr>
            <w:noProof/>
            <w:webHidden/>
          </w:rPr>
          <w:tab/>
        </w:r>
        <w:r w:rsidR="00D15BA4">
          <w:rPr>
            <w:noProof/>
            <w:webHidden/>
          </w:rPr>
          <w:fldChar w:fldCharType="begin"/>
        </w:r>
        <w:r w:rsidR="00D15BA4">
          <w:rPr>
            <w:noProof/>
            <w:webHidden/>
          </w:rPr>
          <w:instrText xml:space="preserve"> PAGEREF _Toc532291399 \h </w:instrText>
        </w:r>
        <w:r w:rsidR="00D15BA4">
          <w:rPr>
            <w:noProof/>
            <w:webHidden/>
          </w:rPr>
        </w:r>
        <w:r w:rsidR="00D15BA4">
          <w:rPr>
            <w:noProof/>
            <w:webHidden/>
          </w:rPr>
          <w:fldChar w:fldCharType="separate"/>
        </w:r>
        <w:r w:rsidR="00D15BA4">
          <w:rPr>
            <w:noProof/>
            <w:webHidden/>
          </w:rPr>
          <w:t>22</w:t>
        </w:r>
        <w:r w:rsidR="00D15BA4">
          <w:rPr>
            <w:noProof/>
            <w:webHidden/>
          </w:rPr>
          <w:fldChar w:fldCharType="end"/>
        </w:r>
      </w:hyperlink>
    </w:p>
    <w:p w14:paraId="5238314B" w14:textId="4B8A40FB"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00" w:history="1">
        <w:r w:rsidR="00D15BA4" w:rsidRPr="00726A9B">
          <w:rPr>
            <w:rStyle w:val="Hyperlink"/>
            <w:noProof/>
          </w:rPr>
          <w:t>Figure 5</w:t>
        </w:r>
        <w:r w:rsidR="00D15BA4" w:rsidRPr="00726A9B">
          <w:rPr>
            <w:rStyle w:val="Hyperlink"/>
            <w:noProof/>
          </w:rPr>
          <w:noBreakHyphen/>
          <w:t>1. Dataset panel.</w:t>
        </w:r>
        <w:r w:rsidR="00D15BA4">
          <w:rPr>
            <w:noProof/>
            <w:webHidden/>
          </w:rPr>
          <w:tab/>
        </w:r>
        <w:r w:rsidR="00D15BA4">
          <w:rPr>
            <w:noProof/>
            <w:webHidden/>
          </w:rPr>
          <w:fldChar w:fldCharType="begin"/>
        </w:r>
        <w:r w:rsidR="00D15BA4">
          <w:rPr>
            <w:noProof/>
            <w:webHidden/>
          </w:rPr>
          <w:instrText xml:space="preserve"> PAGEREF _Toc532291400 \h </w:instrText>
        </w:r>
        <w:r w:rsidR="00D15BA4">
          <w:rPr>
            <w:noProof/>
            <w:webHidden/>
          </w:rPr>
        </w:r>
        <w:r w:rsidR="00D15BA4">
          <w:rPr>
            <w:noProof/>
            <w:webHidden/>
          </w:rPr>
          <w:fldChar w:fldCharType="separate"/>
        </w:r>
        <w:r w:rsidR="00D15BA4">
          <w:rPr>
            <w:noProof/>
            <w:webHidden/>
          </w:rPr>
          <w:t>25</w:t>
        </w:r>
        <w:r w:rsidR="00D15BA4">
          <w:rPr>
            <w:noProof/>
            <w:webHidden/>
          </w:rPr>
          <w:fldChar w:fldCharType="end"/>
        </w:r>
      </w:hyperlink>
    </w:p>
    <w:p w14:paraId="50C7ECED" w14:textId="0644EF04"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01" w:history="1">
        <w:r w:rsidR="00D15BA4" w:rsidRPr="00726A9B">
          <w:rPr>
            <w:rStyle w:val="Hyperlink"/>
            <w:noProof/>
          </w:rPr>
          <w:t>Figure 5</w:t>
        </w:r>
        <w:r w:rsidR="00D15BA4" w:rsidRPr="00726A9B">
          <w:rPr>
            <w:rStyle w:val="Hyperlink"/>
            <w:noProof/>
          </w:rPr>
          <w:noBreakHyphen/>
          <w:t>2. Save volume dialog.</w:t>
        </w:r>
        <w:r w:rsidR="00D15BA4">
          <w:rPr>
            <w:noProof/>
            <w:webHidden/>
          </w:rPr>
          <w:tab/>
        </w:r>
        <w:r w:rsidR="00D15BA4">
          <w:rPr>
            <w:noProof/>
            <w:webHidden/>
          </w:rPr>
          <w:fldChar w:fldCharType="begin"/>
        </w:r>
        <w:r w:rsidR="00D15BA4">
          <w:rPr>
            <w:noProof/>
            <w:webHidden/>
          </w:rPr>
          <w:instrText xml:space="preserve"> PAGEREF _Toc532291401 \h </w:instrText>
        </w:r>
        <w:r w:rsidR="00D15BA4">
          <w:rPr>
            <w:noProof/>
            <w:webHidden/>
          </w:rPr>
        </w:r>
        <w:r w:rsidR="00D15BA4">
          <w:rPr>
            <w:noProof/>
            <w:webHidden/>
          </w:rPr>
          <w:fldChar w:fldCharType="separate"/>
        </w:r>
        <w:r w:rsidR="00D15BA4">
          <w:rPr>
            <w:noProof/>
            <w:webHidden/>
          </w:rPr>
          <w:t>26</w:t>
        </w:r>
        <w:r w:rsidR="00D15BA4">
          <w:rPr>
            <w:noProof/>
            <w:webHidden/>
          </w:rPr>
          <w:fldChar w:fldCharType="end"/>
        </w:r>
      </w:hyperlink>
    </w:p>
    <w:p w14:paraId="20D92268" w14:textId="34B425BF"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02" w:history="1">
        <w:r w:rsidR="00D15BA4" w:rsidRPr="00726A9B">
          <w:rPr>
            <w:rStyle w:val="Hyperlink"/>
            <w:noProof/>
          </w:rPr>
          <w:t>Figure 6</w:t>
        </w:r>
        <w:r w:rsidR="00D15BA4" w:rsidRPr="00726A9B">
          <w:rPr>
            <w:rStyle w:val="Hyperlink"/>
            <w:noProof/>
          </w:rPr>
          <w:noBreakHyphen/>
          <w:t>1. Workspace panel.</w:t>
        </w:r>
        <w:r w:rsidR="00D15BA4">
          <w:rPr>
            <w:noProof/>
            <w:webHidden/>
          </w:rPr>
          <w:tab/>
        </w:r>
        <w:r w:rsidR="00D15BA4">
          <w:rPr>
            <w:noProof/>
            <w:webHidden/>
          </w:rPr>
          <w:fldChar w:fldCharType="begin"/>
        </w:r>
        <w:r w:rsidR="00D15BA4">
          <w:rPr>
            <w:noProof/>
            <w:webHidden/>
          </w:rPr>
          <w:instrText xml:space="preserve"> PAGEREF _Toc532291402 \h </w:instrText>
        </w:r>
        <w:r w:rsidR="00D15BA4">
          <w:rPr>
            <w:noProof/>
            <w:webHidden/>
          </w:rPr>
        </w:r>
        <w:r w:rsidR="00D15BA4">
          <w:rPr>
            <w:noProof/>
            <w:webHidden/>
          </w:rPr>
          <w:fldChar w:fldCharType="separate"/>
        </w:r>
        <w:r w:rsidR="00D15BA4">
          <w:rPr>
            <w:noProof/>
            <w:webHidden/>
          </w:rPr>
          <w:t>28</w:t>
        </w:r>
        <w:r w:rsidR="00D15BA4">
          <w:rPr>
            <w:noProof/>
            <w:webHidden/>
          </w:rPr>
          <w:fldChar w:fldCharType="end"/>
        </w:r>
      </w:hyperlink>
    </w:p>
    <w:p w14:paraId="4509AF3F" w14:textId="3B609446"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03" w:history="1">
        <w:r w:rsidR="00D15BA4" w:rsidRPr="00726A9B">
          <w:rPr>
            <w:rStyle w:val="Hyperlink"/>
            <w:noProof/>
          </w:rPr>
          <w:t>Figure 7</w:t>
        </w:r>
        <w:r w:rsidR="00D15BA4" w:rsidRPr="00726A9B">
          <w:rPr>
            <w:rStyle w:val="Hyperlink"/>
            <w:noProof/>
          </w:rPr>
          <w:noBreakHyphen/>
          <w:t>1. Multiple render views in FluoRender.</w:t>
        </w:r>
        <w:r w:rsidR="00D15BA4">
          <w:rPr>
            <w:noProof/>
            <w:webHidden/>
          </w:rPr>
          <w:tab/>
        </w:r>
        <w:r w:rsidR="00D15BA4">
          <w:rPr>
            <w:noProof/>
            <w:webHidden/>
          </w:rPr>
          <w:fldChar w:fldCharType="begin"/>
        </w:r>
        <w:r w:rsidR="00D15BA4">
          <w:rPr>
            <w:noProof/>
            <w:webHidden/>
          </w:rPr>
          <w:instrText xml:space="preserve"> PAGEREF _Toc532291403 \h </w:instrText>
        </w:r>
        <w:r w:rsidR="00D15BA4">
          <w:rPr>
            <w:noProof/>
            <w:webHidden/>
          </w:rPr>
        </w:r>
        <w:r w:rsidR="00D15BA4">
          <w:rPr>
            <w:noProof/>
            <w:webHidden/>
          </w:rPr>
          <w:fldChar w:fldCharType="separate"/>
        </w:r>
        <w:r w:rsidR="00D15BA4">
          <w:rPr>
            <w:noProof/>
            <w:webHidden/>
          </w:rPr>
          <w:t>31</w:t>
        </w:r>
        <w:r w:rsidR="00D15BA4">
          <w:rPr>
            <w:noProof/>
            <w:webHidden/>
          </w:rPr>
          <w:fldChar w:fldCharType="end"/>
        </w:r>
      </w:hyperlink>
    </w:p>
    <w:p w14:paraId="1F94D7F5" w14:textId="0A550DA6"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04" w:history="1">
        <w:r w:rsidR="00D15BA4" w:rsidRPr="00726A9B">
          <w:rPr>
            <w:rStyle w:val="Hyperlink"/>
            <w:noProof/>
          </w:rPr>
          <w:t>Figure 7</w:t>
        </w:r>
        <w:r w:rsidR="00D15BA4" w:rsidRPr="00726A9B">
          <w:rPr>
            <w:rStyle w:val="Hyperlink"/>
            <w:noProof/>
          </w:rPr>
          <w:noBreakHyphen/>
          <w:t>2. Channel intermixing modes.</w:t>
        </w:r>
        <w:r w:rsidR="00D15BA4">
          <w:rPr>
            <w:noProof/>
            <w:webHidden/>
          </w:rPr>
          <w:tab/>
        </w:r>
        <w:r w:rsidR="00D15BA4">
          <w:rPr>
            <w:noProof/>
            <w:webHidden/>
          </w:rPr>
          <w:fldChar w:fldCharType="begin"/>
        </w:r>
        <w:r w:rsidR="00D15BA4">
          <w:rPr>
            <w:noProof/>
            <w:webHidden/>
          </w:rPr>
          <w:instrText xml:space="preserve"> PAGEREF _Toc532291404 \h </w:instrText>
        </w:r>
        <w:r w:rsidR="00D15BA4">
          <w:rPr>
            <w:noProof/>
            <w:webHidden/>
          </w:rPr>
        </w:r>
        <w:r w:rsidR="00D15BA4">
          <w:rPr>
            <w:noProof/>
            <w:webHidden/>
          </w:rPr>
          <w:fldChar w:fldCharType="separate"/>
        </w:r>
        <w:r w:rsidR="00D15BA4">
          <w:rPr>
            <w:noProof/>
            <w:webHidden/>
          </w:rPr>
          <w:t>35</w:t>
        </w:r>
        <w:r w:rsidR="00D15BA4">
          <w:rPr>
            <w:noProof/>
            <w:webHidden/>
          </w:rPr>
          <w:fldChar w:fldCharType="end"/>
        </w:r>
      </w:hyperlink>
    </w:p>
    <w:p w14:paraId="2C2DA434" w14:textId="43BFB3F2"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05" w:history="1">
        <w:r w:rsidR="00D15BA4" w:rsidRPr="00726A9B">
          <w:rPr>
            <w:rStyle w:val="Hyperlink"/>
            <w:noProof/>
          </w:rPr>
          <w:t>Figure 7</w:t>
        </w:r>
        <w:r w:rsidR="00D15BA4" w:rsidRPr="00726A9B">
          <w:rPr>
            <w:rStyle w:val="Hyperlink"/>
            <w:noProof/>
          </w:rPr>
          <w:noBreakHyphen/>
          <w:t>3. Save captured image dialog.</w:t>
        </w:r>
        <w:r w:rsidR="00D15BA4">
          <w:rPr>
            <w:noProof/>
            <w:webHidden/>
          </w:rPr>
          <w:tab/>
        </w:r>
        <w:r w:rsidR="00D15BA4">
          <w:rPr>
            <w:noProof/>
            <w:webHidden/>
          </w:rPr>
          <w:fldChar w:fldCharType="begin"/>
        </w:r>
        <w:r w:rsidR="00D15BA4">
          <w:rPr>
            <w:noProof/>
            <w:webHidden/>
          </w:rPr>
          <w:instrText xml:space="preserve"> PAGEREF _Toc532291405 \h </w:instrText>
        </w:r>
        <w:r w:rsidR="00D15BA4">
          <w:rPr>
            <w:noProof/>
            <w:webHidden/>
          </w:rPr>
        </w:r>
        <w:r w:rsidR="00D15BA4">
          <w:rPr>
            <w:noProof/>
            <w:webHidden/>
          </w:rPr>
          <w:fldChar w:fldCharType="separate"/>
        </w:r>
        <w:r w:rsidR="00D15BA4">
          <w:rPr>
            <w:noProof/>
            <w:webHidden/>
          </w:rPr>
          <w:t>37</w:t>
        </w:r>
        <w:r w:rsidR="00D15BA4">
          <w:rPr>
            <w:noProof/>
            <w:webHidden/>
          </w:rPr>
          <w:fldChar w:fldCharType="end"/>
        </w:r>
      </w:hyperlink>
    </w:p>
    <w:p w14:paraId="6E011C54" w14:textId="4D4DF307"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06" w:history="1">
        <w:r w:rsidR="00D15BA4" w:rsidRPr="00726A9B">
          <w:rPr>
            <w:rStyle w:val="Hyperlink"/>
            <w:noProof/>
          </w:rPr>
          <w:t>Figure 8</w:t>
        </w:r>
        <w:r w:rsidR="00D15BA4" w:rsidRPr="00726A9B">
          <w:rPr>
            <w:rStyle w:val="Hyperlink"/>
            <w:noProof/>
          </w:rPr>
          <w:noBreakHyphen/>
          <w:t>1. Volume properties.</w:t>
        </w:r>
        <w:r w:rsidR="00D15BA4">
          <w:rPr>
            <w:noProof/>
            <w:webHidden/>
          </w:rPr>
          <w:tab/>
        </w:r>
        <w:r w:rsidR="00D15BA4">
          <w:rPr>
            <w:noProof/>
            <w:webHidden/>
          </w:rPr>
          <w:fldChar w:fldCharType="begin"/>
        </w:r>
        <w:r w:rsidR="00D15BA4">
          <w:rPr>
            <w:noProof/>
            <w:webHidden/>
          </w:rPr>
          <w:instrText xml:space="preserve"> PAGEREF _Toc532291406 \h </w:instrText>
        </w:r>
        <w:r w:rsidR="00D15BA4">
          <w:rPr>
            <w:noProof/>
            <w:webHidden/>
          </w:rPr>
        </w:r>
        <w:r w:rsidR="00D15BA4">
          <w:rPr>
            <w:noProof/>
            <w:webHidden/>
          </w:rPr>
          <w:fldChar w:fldCharType="separate"/>
        </w:r>
        <w:r w:rsidR="00D15BA4">
          <w:rPr>
            <w:noProof/>
            <w:webHidden/>
          </w:rPr>
          <w:t>39</w:t>
        </w:r>
        <w:r w:rsidR="00D15BA4">
          <w:rPr>
            <w:noProof/>
            <w:webHidden/>
          </w:rPr>
          <w:fldChar w:fldCharType="end"/>
        </w:r>
      </w:hyperlink>
    </w:p>
    <w:p w14:paraId="3BA8C09F" w14:textId="0E91BA00" w:rsidR="00D15BA4" w:rsidRDefault="00C44A8F">
      <w:pPr>
        <w:pStyle w:val="TableofFigures"/>
        <w:tabs>
          <w:tab w:val="right" w:leader="dot" w:pos="9350"/>
        </w:tabs>
        <w:rPr>
          <w:rFonts w:asciiTheme="minorHAnsi" w:hAnsiTheme="minorHAnsi"/>
          <w:noProof/>
          <w:color w:val="auto"/>
          <w:sz w:val="22"/>
          <w:szCs w:val="22"/>
          <w:lang w:eastAsia="en-US"/>
        </w:rPr>
      </w:pPr>
      <w:hyperlink r:id="rId19" w:anchor="_Toc532291407" w:history="1">
        <w:r w:rsidR="00D15BA4" w:rsidRPr="00726A9B">
          <w:rPr>
            <w:rStyle w:val="Hyperlink"/>
            <w:noProof/>
          </w:rPr>
          <w:t>Figure 9</w:t>
        </w:r>
        <w:r w:rsidR="00D15BA4" w:rsidRPr="00726A9B">
          <w:rPr>
            <w:rStyle w:val="Hyperlink"/>
            <w:noProof/>
          </w:rPr>
          <w:noBreakHyphen/>
          <w:t>1. Output adjustment panel.</w:t>
        </w:r>
        <w:r w:rsidR="00D15BA4">
          <w:rPr>
            <w:noProof/>
            <w:webHidden/>
          </w:rPr>
          <w:tab/>
        </w:r>
        <w:r w:rsidR="00D15BA4">
          <w:rPr>
            <w:noProof/>
            <w:webHidden/>
          </w:rPr>
          <w:fldChar w:fldCharType="begin"/>
        </w:r>
        <w:r w:rsidR="00D15BA4">
          <w:rPr>
            <w:noProof/>
            <w:webHidden/>
          </w:rPr>
          <w:instrText xml:space="preserve"> PAGEREF _Toc532291407 \h </w:instrText>
        </w:r>
        <w:r w:rsidR="00D15BA4">
          <w:rPr>
            <w:noProof/>
            <w:webHidden/>
          </w:rPr>
        </w:r>
        <w:r w:rsidR="00D15BA4">
          <w:rPr>
            <w:noProof/>
            <w:webHidden/>
          </w:rPr>
          <w:fldChar w:fldCharType="separate"/>
        </w:r>
        <w:r w:rsidR="00D15BA4">
          <w:rPr>
            <w:noProof/>
            <w:webHidden/>
          </w:rPr>
          <w:t>46</w:t>
        </w:r>
        <w:r w:rsidR="00D15BA4">
          <w:rPr>
            <w:noProof/>
            <w:webHidden/>
          </w:rPr>
          <w:fldChar w:fldCharType="end"/>
        </w:r>
      </w:hyperlink>
    </w:p>
    <w:p w14:paraId="53F26236" w14:textId="1961B39D" w:rsidR="00D15BA4" w:rsidRDefault="00C44A8F">
      <w:pPr>
        <w:pStyle w:val="TableofFigures"/>
        <w:tabs>
          <w:tab w:val="right" w:leader="dot" w:pos="9350"/>
        </w:tabs>
        <w:rPr>
          <w:rFonts w:asciiTheme="minorHAnsi" w:hAnsiTheme="minorHAnsi"/>
          <w:noProof/>
          <w:color w:val="auto"/>
          <w:sz w:val="22"/>
          <w:szCs w:val="22"/>
          <w:lang w:eastAsia="en-US"/>
        </w:rPr>
      </w:pPr>
      <w:hyperlink r:id="rId20" w:anchor="_Toc532291408" w:history="1">
        <w:r w:rsidR="00D15BA4" w:rsidRPr="00726A9B">
          <w:rPr>
            <w:rStyle w:val="Hyperlink"/>
            <w:noProof/>
          </w:rPr>
          <w:t>Figure 10</w:t>
        </w:r>
        <w:r w:rsidR="00D15BA4" w:rsidRPr="00726A9B">
          <w:rPr>
            <w:rStyle w:val="Hyperlink"/>
            <w:noProof/>
          </w:rPr>
          <w:noBreakHyphen/>
          <w:t>1. Clipping plane panel.</w:t>
        </w:r>
        <w:r w:rsidR="00D15BA4">
          <w:rPr>
            <w:noProof/>
            <w:webHidden/>
          </w:rPr>
          <w:tab/>
        </w:r>
        <w:r w:rsidR="00D15BA4">
          <w:rPr>
            <w:noProof/>
            <w:webHidden/>
          </w:rPr>
          <w:fldChar w:fldCharType="begin"/>
        </w:r>
        <w:r w:rsidR="00D15BA4">
          <w:rPr>
            <w:noProof/>
            <w:webHidden/>
          </w:rPr>
          <w:instrText xml:space="preserve"> PAGEREF _Toc532291408 \h </w:instrText>
        </w:r>
        <w:r w:rsidR="00D15BA4">
          <w:rPr>
            <w:noProof/>
            <w:webHidden/>
          </w:rPr>
        </w:r>
        <w:r w:rsidR="00D15BA4">
          <w:rPr>
            <w:noProof/>
            <w:webHidden/>
          </w:rPr>
          <w:fldChar w:fldCharType="separate"/>
        </w:r>
        <w:r w:rsidR="00D15BA4">
          <w:rPr>
            <w:noProof/>
            <w:webHidden/>
          </w:rPr>
          <w:t>47</w:t>
        </w:r>
        <w:r w:rsidR="00D15BA4">
          <w:rPr>
            <w:noProof/>
            <w:webHidden/>
          </w:rPr>
          <w:fldChar w:fldCharType="end"/>
        </w:r>
      </w:hyperlink>
    </w:p>
    <w:p w14:paraId="14AE9247" w14:textId="4063743C"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09" w:history="1">
        <w:r w:rsidR="00D15BA4" w:rsidRPr="00726A9B">
          <w:rPr>
            <w:rStyle w:val="Hyperlink"/>
            <w:noProof/>
          </w:rPr>
          <w:t>Figure 11</w:t>
        </w:r>
        <w:r w:rsidR="00D15BA4" w:rsidRPr="00726A9B">
          <w:rPr>
            <w:rStyle w:val="Hyperlink"/>
            <w:noProof/>
          </w:rPr>
          <w:noBreakHyphen/>
          <w:t>1. Mesh properties.</w:t>
        </w:r>
        <w:r w:rsidR="00D15BA4">
          <w:rPr>
            <w:noProof/>
            <w:webHidden/>
          </w:rPr>
          <w:tab/>
        </w:r>
        <w:r w:rsidR="00D15BA4">
          <w:rPr>
            <w:noProof/>
            <w:webHidden/>
          </w:rPr>
          <w:fldChar w:fldCharType="begin"/>
        </w:r>
        <w:r w:rsidR="00D15BA4">
          <w:rPr>
            <w:noProof/>
            <w:webHidden/>
          </w:rPr>
          <w:instrText xml:space="preserve"> PAGEREF _Toc532291409 \h </w:instrText>
        </w:r>
        <w:r w:rsidR="00D15BA4">
          <w:rPr>
            <w:noProof/>
            <w:webHidden/>
          </w:rPr>
        </w:r>
        <w:r w:rsidR="00D15BA4">
          <w:rPr>
            <w:noProof/>
            <w:webHidden/>
          </w:rPr>
          <w:fldChar w:fldCharType="separate"/>
        </w:r>
        <w:r w:rsidR="00D15BA4">
          <w:rPr>
            <w:noProof/>
            <w:webHidden/>
          </w:rPr>
          <w:t>49</w:t>
        </w:r>
        <w:r w:rsidR="00D15BA4">
          <w:rPr>
            <w:noProof/>
            <w:webHidden/>
          </w:rPr>
          <w:fldChar w:fldCharType="end"/>
        </w:r>
      </w:hyperlink>
    </w:p>
    <w:p w14:paraId="082E6D69" w14:textId="0E61C694"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0" w:history="1">
        <w:r w:rsidR="00D15BA4" w:rsidRPr="00726A9B">
          <w:rPr>
            <w:rStyle w:val="Hyperlink"/>
            <w:noProof/>
          </w:rPr>
          <w:t>Figure 11</w:t>
        </w:r>
        <w:r w:rsidR="00D15BA4" w:rsidRPr="00726A9B">
          <w:rPr>
            <w:rStyle w:val="Hyperlink"/>
            <w:noProof/>
          </w:rPr>
          <w:noBreakHyphen/>
          <w:t>2. Mesh manipulations.</w:t>
        </w:r>
        <w:r w:rsidR="00D15BA4">
          <w:rPr>
            <w:noProof/>
            <w:webHidden/>
          </w:rPr>
          <w:tab/>
        </w:r>
        <w:r w:rsidR="00D15BA4">
          <w:rPr>
            <w:noProof/>
            <w:webHidden/>
          </w:rPr>
          <w:fldChar w:fldCharType="begin"/>
        </w:r>
        <w:r w:rsidR="00D15BA4">
          <w:rPr>
            <w:noProof/>
            <w:webHidden/>
          </w:rPr>
          <w:instrText xml:space="preserve"> PAGEREF _Toc532291410 \h </w:instrText>
        </w:r>
        <w:r w:rsidR="00D15BA4">
          <w:rPr>
            <w:noProof/>
            <w:webHidden/>
          </w:rPr>
        </w:r>
        <w:r w:rsidR="00D15BA4">
          <w:rPr>
            <w:noProof/>
            <w:webHidden/>
          </w:rPr>
          <w:fldChar w:fldCharType="separate"/>
        </w:r>
        <w:r w:rsidR="00D15BA4">
          <w:rPr>
            <w:noProof/>
            <w:webHidden/>
          </w:rPr>
          <w:t>50</w:t>
        </w:r>
        <w:r w:rsidR="00D15BA4">
          <w:rPr>
            <w:noProof/>
            <w:webHidden/>
          </w:rPr>
          <w:fldChar w:fldCharType="end"/>
        </w:r>
      </w:hyperlink>
    </w:p>
    <w:p w14:paraId="782810C9" w14:textId="4B53877E"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1" w:history="1">
        <w:r w:rsidR="00D15BA4" w:rsidRPr="00726A9B">
          <w:rPr>
            <w:rStyle w:val="Hyperlink"/>
            <w:noProof/>
          </w:rPr>
          <w:t>Figure 12</w:t>
        </w:r>
        <w:r w:rsidR="00D15BA4" w:rsidRPr="00726A9B">
          <w:rPr>
            <w:rStyle w:val="Hyperlink"/>
            <w:noProof/>
          </w:rPr>
          <w:noBreakHyphen/>
          <w:t>1. Main movie playback controls.</w:t>
        </w:r>
        <w:r w:rsidR="00D15BA4">
          <w:rPr>
            <w:noProof/>
            <w:webHidden/>
          </w:rPr>
          <w:tab/>
        </w:r>
        <w:r w:rsidR="00D15BA4">
          <w:rPr>
            <w:noProof/>
            <w:webHidden/>
          </w:rPr>
          <w:fldChar w:fldCharType="begin"/>
        </w:r>
        <w:r w:rsidR="00D15BA4">
          <w:rPr>
            <w:noProof/>
            <w:webHidden/>
          </w:rPr>
          <w:instrText xml:space="preserve"> PAGEREF _Toc532291411 \h </w:instrText>
        </w:r>
        <w:r w:rsidR="00D15BA4">
          <w:rPr>
            <w:noProof/>
            <w:webHidden/>
          </w:rPr>
        </w:r>
        <w:r w:rsidR="00D15BA4">
          <w:rPr>
            <w:noProof/>
            <w:webHidden/>
          </w:rPr>
          <w:fldChar w:fldCharType="separate"/>
        </w:r>
        <w:r w:rsidR="00D15BA4">
          <w:rPr>
            <w:noProof/>
            <w:webHidden/>
          </w:rPr>
          <w:t>51</w:t>
        </w:r>
        <w:r w:rsidR="00D15BA4">
          <w:rPr>
            <w:noProof/>
            <w:webHidden/>
          </w:rPr>
          <w:fldChar w:fldCharType="end"/>
        </w:r>
      </w:hyperlink>
    </w:p>
    <w:p w14:paraId="3418DF57" w14:textId="23FD0E8B"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2" w:history="1">
        <w:r w:rsidR="00D15BA4" w:rsidRPr="00726A9B">
          <w:rPr>
            <w:rStyle w:val="Hyperlink"/>
            <w:noProof/>
          </w:rPr>
          <w:t>Figure 12</w:t>
        </w:r>
        <w:r w:rsidR="00D15BA4" w:rsidRPr="00726A9B">
          <w:rPr>
            <w:rStyle w:val="Hyperlink"/>
            <w:noProof/>
          </w:rPr>
          <w:noBreakHyphen/>
          <w:t>2. Save or export a movie or time sequence.</w:t>
        </w:r>
        <w:r w:rsidR="00D15BA4">
          <w:rPr>
            <w:noProof/>
            <w:webHidden/>
          </w:rPr>
          <w:tab/>
        </w:r>
        <w:r w:rsidR="00D15BA4">
          <w:rPr>
            <w:noProof/>
            <w:webHidden/>
          </w:rPr>
          <w:fldChar w:fldCharType="begin"/>
        </w:r>
        <w:r w:rsidR="00D15BA4">
          <w:rPr>
            <w:noProof/>
            <w:webHidden/>
          </w:rPr>
          <w:instrText xml:space="preserve"> PAGEREF _Toc532291412 \h </w:instrText>
        </w:r>
        <w:r w:rsidR="00D15BA4">
          <w:rPr>
            <w:noProof/>
            <w:webHidden/>
          </w:rPr>
        </w:r>
        <w:r w:rsidR="00D15BA4">
          <w:rPr>
            <w:noProof/>
            <w:webHidden/>
          </w:rPr>
          <w:fldChar w:fldCharType="separate"/>
        </w:r>
        <w:r w:rsidR="00D15BA4">
          <w:rPr>
            <w:noProof/>
            <w:webHidden/>
          </w:rPr>
          <w:t>52</w:t>
        </w:r>
        <w:r w:rsidR="00D15BA4">
          <w:rPr>
            <w:noProof/>
            <w:webHidden/>
          </w:rPr>
          <w:fldChar w:fldCharType="end"/>
        </w:r>
      </w:hyperlink>
    </w:p>
    <w:p w14:paraId="393CCADF" w14:textId="5E8E7EBB"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3" w:history="1">
        <w:r w:rsidR="00D15BA4" w:rsidRPr="00726A9B">
          <w:rPr>
            <w:rStyle w:val="Hyperlink"/>
            <w:noProof/>
          </w:rPr>
          <w:t>Figure 12</w:t>
        </w:r>
        <w:r w:rsidR="00D15BA4" w:rsidRPr="00726A9B">
          <w:rPr>
            <w:rStyle w:val="Hyperlink"/>
            <w:noProof/>
          </w:rPr>
          <w:noBreakHyphen/>
          <w:t>3. Basic movie playback controls.</w:t>
        </w:r>
        <w:r w:rsidR="00D15BA4">
          <w:rPr>
            <w:noProof/>
            <w:webHidden/>
          </w:rPr>
          <w:tab/>
        </w:r>
        <w:r w:rsidR="00D15BA4">
          <w:rPr>
            <w:noProof/>
            <w:webHidden/>
          </w:rPr>
          <w:fldChar w:fldCharType="begin"/>
        </w:r>
        <w:r w:rsidR="00D15BA4">
          <w:rPr>
            <w:noProof/>
            <w:webHidden/>
          </w:rPr>
          <w:instrText xml:space="preserve"> PAGEREF _Toc532291413 \h </w:instrText>
        </w:r>
        <w:r w:rsidR="00D15BA4">
          <w:rPr>
            <w:noProof/>
            <w:webHidden/>
          </w:rPr>
        </w:r>
        <w:r w:rsidR="00D15BA4">
          <w:rPr>
            <w:noProof/>
            <w:webHidden/>
          </w:rPr>
          <w:fldChar w:fldCharType="separate"/>
        </w:r>
        <w:r w:rsidR="00D15BA4">
          <w:rPr>
            <w:noProof/>
            <w:webHidden/>
          </w:rPr>
          <w:t>53</w:t>
        </w:r>
        <w:r w:rsidR="00D15BA4">
          <w:rPr>
            <w:noProof/>
            <w:webHidden/>
          </w:rPr>
          <w:fldChar w:fldCharType="end"/>
        </w:r>
      </w:hyperlink>
    </w:p>
    <w:p w14:paraId="6C3FA4AD" w14:textId="0B1474C4"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4" w:history="1">
        <w:r w:rsidR="00D15BA4" w:rsidRPr="00726A9B">
          <w:rPr>
            <w:rStyle w:val="Hyperlink"/>
            <w:noProof/>
          </w:rPr>
          <w:t>Figure 12</w:t>
        </w:r>
        <w:r w:rsidR="00D15BA4" w:rsidRPr="00726A9B">
          <w:rPr>
            <w:rStyle w:val="Hyperlink"/>
            <w:noProof/>
          </w:rPr>
          <w:noBreakHyphen/>
          <w:t>4. Advanced movie playback controls.</w:t>
        </w:r>
        <w:r w:rsidR="00D15BA4">
          <w:rPr>
            <w:noProof/>
            <w:webHidden/>
          </w:rPr>
          <w:tab/>
        </w:r>
        <w:r w:rsidR="00D15BA4">
          <w:rPr>
            <w:noProof/>
            <w:webHidden/>
          </w:rPr>
          <w:fldChar w:fldCharType="begin"/>
        </w:r>
        <w:r w:rsidR="00D15BA4">
          <w:rPr>
            <w:noProof/>
            <w:webHidden/>
          </w:rPr>
          <w:instrText xml:space="preserve"> PAGEREF _Toc532291414 \h </w:instrText>
        </w:r>
        <w:r w:rsidR="00D15BA4">
          <w:rPr>
            <w:noProof/>
            <w:webHidden/>
          </w:rPr>
        </w:r>
        <w:r w:rsidR="00D15BA4">
          <w:rPr>
            <w:noProof/>
            <w:webHidden/>
          </w:rPr>
          <w:fldChar w:fldCharType="separate"/>
        </w:r>
        <w:r w:rsidR="00D15BA4">
          <w:rPr>
            <w:noProof/>
            <w:webHidden/>
          </w:rPr>
          <w:t>55</w:t>
        </w:r>
        <w:r w:rsidR="00D15BA4">
          <w:rPr>
            <w:noProof/>
            <w:webHidden/>
          </w:rPr>
          <w:fldChar w:fldCharType="end"/>
        </w:r>
      </w:hyperlink>
    </w:p>
    <w:p w14:paraId="609D6E9E" w14:textId="0D461CE5"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5" w:history="1">
        <w:r w:rsidR="00D15BA4" w:rsidRPr="00726A9B">
          <w:rPr>
            <w:rStyle w:val="Hyperlink"/>
            <w:noProof/>
          </w:rPr>
          <w:t>Figure 12</w:t>
        </w:r>
        <w:r w:rsidR="00D15BA4" w:rsidRPr="00726A9B">
          <w:rPr>
            <w:rStyle w:val="Hyperlink"/>
            <w:noProof/>
          </w:rPr>
          <w:noBreakHyphen/>
          <w:t>5. Auto key options.</w:t>
        </w:r>
        <w:r w:rsidR="00D15BA4">
          <w:rPr>
            <w:noProof/>
            <w:webHidden/>
          </w:rPr>
          <w:tab/>
        </w:r>
        <w:r w:rsidR="00D15BA4">
          <w:rPr>
            <w:noProof/>
            <w:webHidden/>
          </w:rPr>
          <w:fldChar w:fldCharType="begin"/>
        </w:r>
        <w:r w:rsidR="00D15BA4">
          <w:rPr>
            <w:noProof/>
            <w:webHidden/>
          </w:rPr>
          <w:instrText xml:space="preserve"> PAGEREF _Toc532291415 \h </w:instrText>
        </w:r>
        <w:r w:rsidR="00D15BA4">
          <w:rPr>
            <w:noProof/>
            <w:webHidden/>
          </w:rPr>
        </w:r>
        <w:r w:rsidR="00D15BA4">
          <w:rPr>
            <w:noProof/>
            <w:webHidden/>
          </w:rPr>
          <w:fldChar w:fldCharType="separate"/>
        </w:r>
        <w:r w:rsidR="00D15BA4">
          <w:rPr>
            <w:noProof/>
            <w:webHidden/>
          </w:rPr>
          <w:t>56</w:t>
        </w:r>
        <w:r w:rsidR="00D15BA4">
          <w:rPr>
            <w:noProof/>
            <w:webHidden/>
          </w:rPr>
          <w:fldChar w:fldCharType="end"/>
        </w:r>
      </w:hyperlink>
    </w:p>
    <w:p w14:paraId="12A98149" w14:textId="062FE743"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6" w:history="1">
        <w:r w:rsidR="00D15BA4" w:rsidRPr="00726A9B">
          <w:rPr>
            <w:rStyle w:val="Hyperlink"/>
            <w:noProof/>
          </w:rPr>
          <w:t>Figure 12</w:t>
        </w:r>
        <w:r w:rsidR="00D15BA4" w:rsidRPr="00726A9B">
          <w:rPr>
            <w:rStyle w:val="Hyperlink"/>
            <w:noProof/>
          </w:rPr>
          <w:noBreakHyphen/>
          <w:t>6. Frame cropping controls.</w:t>
        </w:r>
        <w:r w:rsidR="00D15BA4">
          <w:rPr>
            <w:noProof/>
            <w:webHidden/>
          </w:rPr>
          <w:tab/>
        </w:r>
        <w:r w:rsidR="00D15BA4">
          <w:rPr>
            <w:noProof/>
            <w:webHidden/>
          </w:rPr>
          <w:fldChar w:fldCharType="begin"/>
        </w:r>
        <w:r w:rsidR="00D15BA4">
          <w:rPr>
            <w:noProof/>
            <w:webHidden/>
          </w:rPr>
          <w:instrText xml:space="preserve"> PAGEREF _Toc532291416 \h </w:instrText>
        </w:r>
        <w:r w:rsidR="00D15BA4">
          <w:rPr>
            <w:noProof/>
            <w:webHidden/>
          </w:rPr>
        </w:r>
        <w:r w:rsidR="00D15BA4">
          <w:rPr>
            <w:noProof/>
            <w:webHidden/>
          </w:rPr>
          <w:fldChar w:fldCharType="separate"/>
        </w:r>
        <w:r w:rsidR="00D15BA4">
          <w:rPr>
            <w:noProof/>
            <w:webHidden/>
          </w:rPr>
          <w:t>57</w:t>
        </w:r>
        <w:r w:rsidR="00D15BA4">
          <w:rPr>
            <w:noProof/>
            <w:webHidden/>
          </w:rPr>
          <w:fldChar w:fldCharType="end"/>
        </w:r>
      </w:hyperlink>
    </w:p>
    <w:p w14:paraId="0BD197DA" w14:textId="0CCD55EF"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7" w:history="1">
        <w:r w:rsidR="00D15BA4" w:rsidRPr="00726A9B">
          <w:rPr>
            <w:rStyle w:val="Hyperlink"/>
            <w:noProof/>
          </w:rPr>
          <w:t>Figure 13</w:t>
        </w:r>
        <w:r w:rsidR="00D15BA4" w:rsidRPr="00726A9B">
          <w:rPr>
            <w:rStyle w:val="Hyperlink"/>
            <w:noProof/>
          </w:rPr>
          <w:noBreakHyphen/>
          <w:t>1. 4D script settings.</w:t>
        </w:r>
        <w:r w:rsidR="00D15BA4">
          <w:rPr>
            <w:noProof/>
            <w:webHidden/>
          </w:rPr>
          <w:tab/>
        </w:r>
        <w:r w:rsidR="00D15BA4">
          <w:rPr>
            <w:noProof/>
            <w:webHidden/>
          </w:rPr>
          <w:fldChar w:fldCharType="begin"/>
        </w:r>
        <w:r w:rsidR="00D15BA4">
          <w:rPr>
            <w:noProof/>
            <w:webHidden/>
          </w:rPr>
          <w:instrText xml:space="preserve"> PAGEREF _Toc532291417 \h </w:instrText>
        </w:r>
        <w:r w:rsidR="00D15BA4">
          <w:rPr>
            <w:noProof/>
            <w:webHidden/>
          </w:rPr>
        </w:r>
        <w:r w:rsidR="00D15BA4">
          <w:rPr>
            <w:noProof/>
            <w:webHidden/>
          </w:rPr>
          <w:fldChar w:fldCharType="separate"/>
        </w:r>
        <w:r w:rsidR="00D15BA4">
          <w:rPr>
            <w:noProof/>
            <w:webHidden/>
          </w:rPr>
          <w:t>58</w:t>
        </w:r>
        <w:r w:rsidR="00D15BA4">
          <w:rPr>
            <w:noProof/>
            <w:webHidden/>
          </w:rPr>
          <w:fldChar w:fldCharType="end"/>
        </w:r>
      </w:hyperlink>
    </w:p>
    <w:p w14:paraId="02BB40DE" w14:textId="56673B5F"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8" w:history="1">
        <w:r w:rsidR="00D15BA4" w:rsidRPr="00726A9B">
          <w:rPr>
            <w:rStyle w:val="Hyperlink"/>
            <w:noProof/>
          </w:rPr>
          <w:t>Figure 14</w:t>
        </w:r>
        <w:r w:rsidR="00D15BA4" w:rsidRPr="00726A9B">
          <w:rPr>
            <w:rStyle w:val="Hyperlink"/>
            <w:noProof/>
          </w:rPr>
          <w:noBreakHyphen/>
          <w:t>1. Save project dialog.</w:t>
        </w:r>
        <w:r w:rsidR="00D15BA4">
          <w:rPr>
            <w:noProof/>
            <w:webHidden/>
          </w:rPr>
          <w:tab/>
        </w:r>
        <w:r w:rsidR="00D15BA4">
          <w:rPr>
            <w:noProof/>
            <w:webHidden/>
          </w:rPr>
          <w:fldChar w:fldCharType="begin"/>
        </w:r>
        <w:r w:rsidR="00D15BA4">
          <w:rPr>
            <w:noProof/>
            <w:webHidden/>
          </w:rPr>
          <w:instrText xml:space="preserve"> PAGEREF _Toc532291418 \h </w:instrText>
        </w:r>
        <w:r w:rsidR="00D15BA4">
          <w:rPr>
            <w:noProof/>
            <w:webHidden/>
          </w:rPr>
        </w:r>
        <w:r w:rsidR="00D15BA4">
          <w:rPr>
            <w:noProof/>
            <w:webHidden/>
          </w:rPr>
          <w:fldChar w:fldCharType="separate"/>
        </w:r>
        <w:r w:rsidR="00D15BA4">
          <w:rPr>
            <w:noProof/>
            <w:webHidden/>
          </w:rPr>
          <w:t>67</w:t>
        </w:r>
        <w:r w:rsidR="00D15BA4">
          <w:rPr>
            <w:noProof/>
            <w:webHidden/>
          </w:rPr>
          <w:fldChar w:fldCharType="end"/>
        </w:r>
      </w:hyperlink>
    </w:p>
    <w:p w14:paraId="64B440BD" w14:textId="2B9C1E21"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19" w:history="1">
        <w:r w:rsidR="00D15BA4" w:rsidRPr="00726A9B">
          <w:rPr>
            <w:rStyle w:val="Hyperlink"/>
            <w:noProof/>
          </w:rPr>
          <w:t>Figure 15</w:t>
        </w:r>
        <w:r w:rsidR="00D15BA4" w:rsidRPr="00726A9B">
          <w:rPr>
            <w:rStyle w:val="Hyperlink"/>
            <w:noProof/>
          </w:rPr>
          <w:noBreakHyphen/>
          <w:t>1. The Paint Brush dialog.</w:t>
        </w:r>
        <w:r w:rsidR="00D15BA4">
          <w:rPr>
            <w:noProof/>
            <w:webHidden/>
          </w:rPr>
          <w:tab/>
        </w:r>
        <w:r w:rsidR="00D15BA4">
          <w:rPr>
            <w:noProof/>
            <w:webHidden/>
          </w:rPr>
          <w:fldChar w:fldCharType="begin"/>
        </w:r>
        <w:r w:rsidR="00D15BA4">
          <w:rPr>
            <w:noProof/>
            <w:webHidden/>
          </w:rPr>
          <w:instrText xml:space="preserve"> PAGEREF _Toc532291419 \h </w:instrText>
        </w:r>
        <w:r w:rsidR="00D15BA4">
          <w:rPr>
            <w:noProof/>
            <w:webHidden/>
          </w:rPr>
        </w:r>
        <w:r w:rsidR="00D15BA4">
          <w:rPr>
            <w:noProof/>
            <w:webHidden/>
          </w:rPr>
          <w:fldChar w:fldCharType="separate"/>
        </w:r>
        <w:r w:rsidR="00D15BA4">
          <w:rPr>
            <w:noProof/>
            <w:webHidden/>
          </w:rPr>
          <w:t>69</w:t>
        </w:r>
        <w:r w:rsidR="00D15BA4">
          <w:rPr>
            <w:noProof/>
            <w:webHidden/>
          </w:rPr>
          <w:fldChar w:fldCharType="end"/>
        </w:r>
      </w:hyperlink>
    </w:p>
    <w:p w14:paraId="7224866D" w14:textId="5732456C"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0" w:history="1">
        <w:r w:rsidR="00D15BA4" w:rsidRPr="00726A9B">
          <w:rPr>
            <w:rStyle w:val="Hyperlink"/>
            <w:noProof/>
          </w:rPr>
          <w:t>Figure 16</w:t>
        </w:r>
        <w:r w:rsidR="00D15BA4" w:rsidRPr="00726A9B">
          <w:rPr>
            <w:rStyle w:val="Hyperlink"/>
            <w:noProof/>
          </w:rPr>
          <w:noBreakHyphen/>
          <w:t>1. Launch Measurement window from main toolbar.</w:t>
        </w:r>
        <w:r w:rsidR="00D15BA4">
          <w:rPr>
            <w:noProof/>
            <w:webHidden/>
          </w:rPr>
          <w:tab/>
        </w:r>
        <w:r w:rsidR="00D15BA4">
          <w:rPr>
            <w:noProof/>
            <w:webHidden/>
          </w:rPr>
          <w:fldChar w:fldCharType="begin"/>
        </w:r>
        <w:r w:rsidR="00D15BA4">
          <w:rPr>
            <w:noProof/>
            <w:webHidden/>
          </w:rPr>
          <w:instrText xml:space="preserve"> PAGEREF _Toc532291420 \h </w:instrText>
        </w:r>
        <w:r w:rsidR="00D15BA4">
          <w:rPr>
            <w:noProof/>
            <w:webHidden/>
          </w:rPr>
        </w:r>
        <w:r w:rsidR="00D15BA4">
          <w:rPr>
            <w:noProof/>
            <w:webHidden/>
          </w:rPr>
          <w:fldChar w:fldCharType="separate"/>
        </w:r>
        <w:r w:rsidR="00D15BA4">
          <w:rPr>
            <w:noProof/>
            <w:webHidden/>
          </w:rPr>
          <w:t>73</w:t>
        </w:r>
        <w:r w:rsidR="00D15BA4">
          <w:rPr>
            <w:noProof/>
            <w:webHidden/>
          </w:rPr>
          <w:fldChar w:fldCharType="end"/>
        </w:r>
      </w:hyperlink>
    </w:p>
    <w:p w14:paraId="7E45E66D" w14:textId="7B1ADCFA"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1" w:history="1">
        <w:r w:rsidR="00D15BA4" w:rsidRPr="00726A9B">
          <w:rPr>
            <w:rStyle w:val="Hyperlink"/>
            <w:noProof/>
          </w:rPr>
          <w:t>Figure 16</w:t>
        </w:r>
        <w:r w:rsidR="00D15BA4" w:rsidRPr="00726A9B">
          <w:rPr>
            <w:rStyle w:val="Hyperlink"/>
            <w:noProof/>
          </w:rPr>
          <w:noBreakHyphen/>
          <w:t>2. Measurement window.</w:t>
        </w:r>
        <w:r w:rsidR="00D15BA4">
          <w:rPr>
            <w:noProof/>
            <w:webHidden/>
          </w:rPr>
          <w:tab/>
        </w:r>
        <w:r w:rsidR="00D15BA4">
          <w:rPr>
            <w:noProof/>
            <w:webHidden/>
          </w:rPr>
          <w:fldChar w:fldCharType="begin"/>
        </w:r>
        <w:r w:rsidR="00D15BA4">
          <w:rPr>
            <w:noProof/>
            <w:webHidden/>
          </w:rPr>
          <w:instrText xml:space="preserve"> PAGEREF _Toc532291421 \h </w:instrText>
        </w:r>
        <w:r w:rsidR="00D15BA4">
          <w:rPr>
            <w:noProof/>
            <w:webHidden/>
          </w:rPr>
        </w:r>
        <w:r w:rsidR="00D15BA4">
          <w:rPr>
            <w:noProof/>
            <w:webHidden/>
          </w:rPr>
          <w:fldChar w:fldCharType="separate"/>
        </w:r>
        <w:r w:rsidR="00D15BA4">
          <w:rPr>
            <w:noProof/>
            <w:webHidden/>
          </w:rPr>
          <w:t>73</w:t>
        </w:r>
        <w:r w:rsidR="00D15BA4">
          <w:rPr>
            <w:noProof/>
            <w:webHidden/>
          </w:rPr>
          <w:fldChar w:fldCharType="end"/>
        </w:r>
      </w:hyperlink>
    </w:p>
    <w:p w14:paraId="5AA5D3EA" w14:textId="4232ECD7"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2" w:history="1">
        <w:r w:rsidR="00D15BA4" w:rsidRPr="00726A9B">
          <w:rPr>
            <w:rStyle w:val="Hyperlink"/>
            <w:noProof/>
          </w:rPr>
          <w:t>Figure 17</w:t>
        </w:r>
        <w:r w:rsidR="00D15BA4" w:rsidRPr="00726A9B">
          <w:rPr>
            <w:rStyle w:val="Hyperlink"/>
            <w:noProof/>
          </w:rPr>
          <w:noBreakHyphen/>
          <w:t>1. The basic settings in the component analyzer dialog.</w:t>
        </w:r>
        <w:r w:rsidR="00D15BA4">
          <w:rPr>
            <w:noProof/>
            <w:webHidden/>
          </w:rPr>
          <w:tab/>
        </w:r>
        <w:r w:rsidR="00D15BA4">
          <w:rPr>
            <w:noProof/>
            <w:webHidden/>
          </w:rPr>
          <w:fldChar w:fldCharType="begin"/>
        </w:r>
        <w:r w:rsidR="00D15BA4">
          <w:rPr>
            <w:noProof/>
            <w:webHidden/>
          </w:rPr>
          <w:instrText xml:space="preserve"> PAGEREF _Toc532291422 \h </w:instrText>
        </w:r>
        <w:r w:rsidR="00D15BA4">
          <w:rPr>
            <w:noProof/>
            <w:webHidden/>
          </w:rPr>
        </w:r>
        <w:r w:rsidR="00D15BA4">
          <w:rPr>
            <w:noProof/>
            <w:webHidden/>
          </w:rPr>
          <w:fldChar w:fldCharType="separate"/>
        </w:r>
        <w:r w:rsidR="00D15BA4">
          <w:rPr>
            <w:noProof/>
            <w:webHidden/>
          </w:rPr>
          <w:t>77</w:t>
        </w:r>
        <w:r w:rsidR="00D15BA4">
          <w:rPr>
            <w:noProof/>
            <w:webHidden/>
          </w:rPr>
          <w:fldChar w:fldCharType="end"/>
        </w:r>
      </w:hyperlink>
    </w:p>
    <w:p w14:paraId="26BF9CA3" w14:textId="3102D6C2"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3" w:history="1">
        <w:r w:rsidR="00D15BA4" w:rsidRPr="00726A9B">
          <w:rPr>
            <w:rStyle w:val="Hyperlink"/>
            <w:noProof/>
          </w:rPr>
          <w:t>Figure 17</w:t>
        </w:r>
        <w:r w:rsidR="00D15BA4" w:rsidRPr="00726A9B">
          <w:rPr>
            <w:rStyle w:val="Hyperlink"/>
            <w:noProof/>
          </w:rPr>
          <w:noBreakHyphen/>
          <w:t>2. The advanced setting tab of the component analyzer dialog.</w:t>
        </w:r>
        <w:r w:rsidR="00D15BA4">
          <w:rPr>
            <w:noProof/>
            <w:webHidden/>
          </w:rPr>
          <w:tab/>
        </w:r>
        <w:r w:rsidR="00D15BA4">
          <w:rPr>
            <w:noProof/>
            <w:webHidden/>
          </w:rPr>
          <w:fldChar w:fldCharType="begin"/>
        </w:r>
        <w:r w:rsidR="00D15BA4">
          <w:rPr>
            <w:noProof/>
            <w:webHidden/>
          </w:rPr>
          <w:instrText xml:space="preserve"> PAGEREF _Toc532291423 \h </w:instrText>
        </w:r>
        <w:r w:rsidR="00D15BA4">
          <w:rPr>
            <w:noProof/>
            <w:webHidden/>
          </w:rPr>
        </w:r>
        <w:r w:rsidR="00D15BA4">
          <w:rPr>
            <w:noProof/>
            <w:webHidden/>
          </w:rPr>
          <w:fldChar w:fldCharType="separate"/>
        </w:r>
        <w:r w:rsidR="00D15BA4">
          <w:rPr>
            <w:noProof/>
            <w:webHidden/>
          </w:rPr>
          <w:t>79</w:t>
        </w:r>
        <w:r w:rsidR="00D15BA4">
          <w:rPr>
            <w:noProof/>
            <w:webHidden/>
          </w:rPr>
          <w:fldChar w:fldCharType="end"/>
        </w:r>
      </w:hyperlink>
    </w:p>
    <w:p w14:paraId="1FE8F0E2" w14:textId="69AABC06"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4" w:history="1">
        <w:r w:rsidR="00D15BA4" w:rsidRPr="00726A9B">
          <w:rPr>
            <w:rStyle w:val="Hyperlink"/>
            <w:noProof/>
          </w:rPr>
          <w:t>Figure 17</w:t>
        </w:r>
        <w:r w:rsidR="00D15BA4" w:rsidRPr="00726A9B">
          <w:rPr>
            <w:rStyle w:val="Hyperlink"/>
            <w:noProof/>
          </w:rPr>
          <w:noBreakHyphen/>
          <w:t>3. Setting for initial grow.</w:t>
        </w:r>
        <w:r w:rsidR="00D15BA4">
          <w:rPr>
            <w:noProof/>
            <w:webHidden/>
          </w:rPr>
          <w:tab/>
        </w:r>
        <w:r w:rsidR="00D15BA4">
          <w:rPr>
            <w:noProof/>
            <w:webHidden/>
          </w:rPr>
          <w:fldChar w:fldCharType="begin"/>
        </w:r>
        <w:r w:rsidR="00D15BA4">
          <w:rPr>
            <w:noProof/>
            <w:webHidden/>
          </w:rPr>
          <w:instrText xml:space="preserve"> PAGEREF _Toc532291424 \h </w:instrText>
        </w:r>
        <w:r w:rsidR="00D15BA4">
          <w:rPr>
            <w:noProof/>
            <w:webHidden/>
          </w:rPr>
        </w:r>
        <w:r w:rsidR="00D15BA4">
          <w:rPr>
            <w:noProof/>
            <w:webHidden/>
          </w:rPr>
          <w:fldChar w:fldCharType="separate"/>
        </w:r>
        <w:r w:rsidR="00D15BA4">
          <w:rPr>
            <w:noProof/>
            <w:webHidden/>
          </w:rPr>
          <w:t>80</w:t>
        </w:r>
        <w:r w:rsidR="00D15BA4">
          <w:rPr>
            <w:noProof/>
            <w:webHidden/>
          </w:rPr>
          <w:fldChar w:fldCharType="end"/>
        </w:r>
      </w:hyperlink>
    </w:p>
    <w:p w14:paraId="466DD582" w14:textId="226FF9E4"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5" w:history="1">
        <w:r w:rsidR="00D15BA4" w:rsidRPr="00726A9B">
          <w:rPr>
            <w:rStyle w:val="Hyperlink"/>
            <w:noProof/>
          </w:rPr>
          <w:t>Figure 17</w:t>
        </w:r>
        <w:r w:rsidR="00D15BA4" w:rsidRPr="00726A9B">
          <w:rPr>
            <w:rStyle w:val="Hyperlink"/>
            <w:noProof/>
          </w:rPr>
          <w:noBreakHyphen/>
          <w:t>4. Setting for scaled grow.</w:t>
        </w:r>
        <w:r w:rsidR="00D15BA4">
          <w:rPr>
            <w:noProof/>
            <w:webHidden/>
          </w:rPr>
          <w:tab/>
        </w:r>
        <w:r w:rsidR="00D15BA4">
          <w:rPr>
            <w:noProof/>
            <w:webHidden/>
          </w:rPr>
          <w:fldChar w:fldCharType="begin"/>
        </w:r>
        <w:r w:rsidR="00D15BA4">
          <w:rPr>
            <w:noProof/>
            <w:webHidden/>
          </w:rPr>
          <w:instrText xml:space="preserve"> PAGEREF _Toc532291425 \h </w:instrText>
        </w:r>
        <w:r w:rsidR="00D15BA4">
          <w:rPr>
            <w:noProof/>
            <w:webHidden/>
          </w:rPr>
        </w:r>
        <w:r w:rsidR="00D15BA4">
          <w:rPr>
            <w:noProof/>
            <w:webHidden/>
          </w:rPr>
          <w:fldChar w:fldCharType="separate"/>
        </w:r>
        <w:r w:rsidR="00D15BA4">
          <w:rPr>
            <w:noProof/>
            <w:webHidden/>
          </w:rPr>
          <w:t>81</w:t>
        </w:r>
        <w:r w:rsidR="00D15BA4">
          <w:rPr>
            <w:noProof/>
            <w:webHidden/>
          </w:rPr>
          <w:fldChar w:fldCharType="end"/>
        </w:r>
      </w:hyperlink>
    </w:p>
    <w:p w14:paraId="7EA4BA09" w14:textId="1371AD31"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6" w:history="1">
        <w:r w:rsidR="00D15BA4" w:rsidRPr="00726A9B">
          <w:rPr>
            <w:rStyle w:val="Hyperlink"/>
            <w:noProof/>
          </w:rPr>
          <w:t>Figure 17</w:t>
        </w:r>
        <w:r w:rsidR="00D15BA4" w:rsidRPr="00726A9B">
          <w:rPr>
            <w:rStyle w:val="Hyperlink"/>
            <w:noProof/>
          </w:rPr>
          <w:noBreakHyphen/>
          <w:t>5. Settings for cleanup.</w:t>
        </w:r>
        <w:r w:rsidR="00D15BA4">
          <w:rPr>
            <w:noProof/>
            <w:webHidden/>
          </w:rPr>
          <w:tab/>
        </w:r>
        <w:r w:rsidR="00D15BA4">
          <w:rPr>
            <w:noProof/>
            <w:webHidden/>
          </w:rPr>
          <w:fldChar w:fldCharType="begin"/>
        </w:r>
        <w:r w:rsidR="00D15BA4">
          <w:rPr>
            <w:noProof/>
            <w:webHidden/>
          </w:rPr>
          <w:instrText xml:space="preserve"> PAGEREF _Toc532291426 \h </w:instrText>
        </w:r>
        <w:r w:rsidR="00D15BA4">
          <w:rPr>
            <w:noProof/>
            <w:webHidden/>
          </w:rPr>
        </w:r>
        <w:r w:rsidR="00D15BA4">
          <w:rPr>
            <w:noProof/>
            <w:webHidden/>
          </w:rPr>
          <w:fldChar w:fldCharType="separate"/>
        </w:r>
        <w:r w:rsidR="00D15BA4">
          <w:rPr>
            <w:noProof/>
            <w:webHidden/>
          </w:rPr>
          <w:t>82</w:t>
        </w:r>
        <w:r w:rsidR="00D15BA4">
          <w:rPr>
            <w:noProof/>
            <w:webHidden/>
          </w:rPr>
          <w:fldChar w:fldCharType="end"/>
        </w:r>
      </w:hyperlink>
    </w:p>
    <w:p w14:paraId="1081D4FF" w14:textId="4EBA3D2B"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7" w:history="1">
        <w:r w:rsidR="00D15BA4" w:rsidRPr="00726A9B">
          <w:rPr>
            <w:rStyle w:val="Hyperlink"/>
            <w:noProof/>
          </w:rPr>
          <w:t>Figure 17</w:t>
        </w:r>
        <w:r w:rsidR="00D15BA4" w:rsidRPr="00726A9B">
          <w:rPr>
            <w:rStyle w:val="Hyperlink"/>
            <w:noProof/>
          </w:rPr>
          <w:noBreakHyphen/>
          <w:t>6. Settings for the match slices step.</w:t>
        </w:r>
        <w:r w:rsidR="00D15BA4">
          <w:rPr>
            <w:noProof/>
            <w:webHidden/>
          </w:rPr>
          <w:tab/>
        </w:r>
        <w:r w:rsidR="00D15BA4">
          <w:rPr>
            <w:noProof/>
            <w:webHidden/>
          </w:rPr>
          <w:fldChar w:fldCharType="begin"/>
        </w:r>
        <w:r w:rsidR="00D15BA4">
          <w:rPr>
            <w:noProof/>
            <w:webHidden/>
          </w:rPr>
          <w:instrText xml:space="preserve"> PAGEREF _Toc532291427 \h </w:instrText>
        </w:r>
        <w:r w:rsidR="00D15BA4">
          <w:rPr>
            <w:noProof/>
            <w:webHidden/>
          </w:rPr>
        </w:r>
        <w:r w:rsidR="00D15BA4">
          <w:rPr>
            <w:noProof/>
            <w:webHidden/>
          </w:rPr>
          <w:fldChar w:fldCharType="separate"/>
        </w:r>
        <w:r w:rsidR="00D15BA4">
          <w:rPr>
            <w:noProof/>
            <w:webHidden/>
          </w:rPr>
          <w:t>83</w:t>
        </w:r>
        <w:r w:rsidR="00D15BA4">
          <w:rPr>
            <w:noProof/>
            <w:webHidden/>
          </w:rPr>
          <w:fldChar w:fldCharType="end"/>
        </w:r>
      </w:hyperlink>
    </w:p>
    <w:p w14:paraId="5FD4F980" w14:textId="008F4F72"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8" w:history="1">
        <w:r w:rsidR="00D15BA4" w:rsidRPr="00726A9B">
          <w:rPr>
            <w:rStyle w:val="Hyperlink"/>
            <w:noProof/>
          </w:rPr>
          <w:t>Figure 17</w:t>
        </w:r>
        <w:r w:rsidR="00D15BA4" w:rsidRPr="00726A9B">
          <w:rPr>
            <w:rStyle w:val="Hyperlink"/>
            <w:noProof/>
          </w:rPr>
          <w:noBreakHyphen/>
          <w:t>7. Clustering tools.</w:t>
        </w:r>
        <w:r w:rsidR="00D15BA4">
          <w:rPr>
            <w:noProof/>
            <w:webHidden/>
          </w:rPr>
          <w:tab/>
        </w:r>
        <w:r w:rsidR="00D15BA4">
          <w:rPr>
            <w:noProof/>
            <w:webHidden/>
          </w:rPr>
          <w:fldChar w:fldCharType="begin"/>
        </w:r>
        <w:r w:rsidR="00D15BA4">
          <w:rPr>
            <w:noProof/>
            <w:webHidden/>
          </w:rPr>
          <w:instrText xml:space="preserve"> PAGEREF _Toc532291428 \h </w:instrText>
        </w:r>
        <w:r w:rsidR="00D15BA4">
          <w:rPr>
            <w:noProof/>
            <w:webHidden/>
          </w:rPr>
        </w:r>
        <w:r w:rsidR="00D15BA4">
          <w:rPr>
            <w:noProof/>
            <w:webHidden/>
          </w:rPr>
          <w:fldChar w:fldCharType="separate"/>
        </w:r>
        <w:r w:rsidR="00D15BA4">
          <w:rPr>
            <w:noProof/>
            <w:webHidden/>
          </w:rPr>
          <w:t>84</w:t>
        </w:r>
        <w:r w:rsidR="00D15BA4">
          <w:rPr>
            <w:noProof/>
            <w:webHidden/>
          </w:rPr>
          <w:fldChar w:fldCharType="end"/>
        </w:r>
      </w:hyperlink>
    </w:p>
    <w:p w14:paraId="08748C8E" w14:textId="6EA85903"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29" w:history="1">
        <w:r w:rsidR="00D15BA4" w:rsidRPr="00726A9B">
          <w:rPr>
            <w:rStyle w:val="Hyperlink"/>
            <w:noProof/>
          </w:rPr>
          <w:t>Figure 17</w:t>
        </w:r>
        <w:r w:rsidR="00D15BA4" w:rsidRPr="00726A9B">
          <w:rPr>
            <w:rStyle w:val="Hyperlink"/>
            <w:noProof/>
          </w:rPr>
          <w:noBreakHyphen/>
          <w:t>7. Component analysis tools.</w:t>
        </w:r>
        <w:r w:rsidR="00D15BA4">
          <w:rPr>
            <w:noProof/>
            <w:webHidden/>
          </w:rPr>
          <w:tab/>
        </w:r>
        <w:r w:rsidR="00D15BA4">
          <w:rPr>
            <w:noProof/>
            <w:webHidden/>
          </w:rPr>
          <w:fldChar w:fldCharType="begin"/>
        </w:r>
        <w:r w:rsidR="00D15BA4">
          <w:rPr>
            <w:noProof/>
            <w:webHidden/>
          </w:rPr>
          <w:instrText xml:space="preserve"> PAGEREF _Toc532291429 \h </w:instrText>
        </w:r>
        <w:r w:rsidR="00D15BA4">
          <w:rPr>
            <w:noProof/>
            <w:webHidden/>
          </w:rPr>
        </w:r>
        <w:r w:rsidR="00D15BA4">
          <w:rPr>
            <w:noProof/>
            <w:webHidden/>
          </w:rPr>
          <w:fldChar w:fldCharType="separate"/>
        </w:r>
        <w:r w:rsidR="00D15BA4">
          <w:rPr>
            <w:noProof/>
            <w:webHidden/>
          </w:rPr>
          <w:t>85</w:t>
        </w:r>
        <w:r w:rsidR="00D15BA4">
          <w:rPr>
            <w:noProof/>
            <w:webHidden/>
          </w:rPr>
          <w:fldChar w:fldCharType="end"/>
        </w:r>
      </w:hyperlink>
    </w:p>
    <w:p w14:paraId="7A40CA05" w14:textId="3BA56920"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0" w:history="1">
        <w:r w:rsidR="00D15BA4" w:rsidRPr="00726A9B">
          <w:rPr>
            <w:rStyle w:val="Hyperlink"/>
            <w:noProof/>
          </w:rPr>
          <w:t>Figure 18</w:t>
        </w:r>
        <w:r w:rsidR="00D15BA4" w:rsidRPr="00726A9B">
          <w:rPr>
            <w:rStyle w:val="Hyperlink"/>
            <w:noProof/>
          </w:rPr>
          <w:noBreakHyphen/>
          <w:t>1. Access the additional processing and analyzing functions from the drop-down menu of the main tool bar</w:t>
        </w:r>
        <w:r w:rsidR="00D15BA4">
          <w:rPr>
            <w:noProof/>
            <w:webHidden/>
          </w:rPr>
          <w:tab/>
        </w:r>
        <w:r w:rsidR="00D15BA4">
          <w:rPr>
            <w:noProof/>
            <w:webHidden/>
          </w:rPr>
          <w:fldChar w:fldCharType="begin"/>
        </w:r>
        <w:r w:rsidR="00D15BA4">
          <w:rPr>
            <w:noProof/>
            <w:webHidden/>
          </w:rPr>
          <w:instrText xml:space="preserve"> PAGEREF _Toc532291430 \h </w:instrText>
        </w:r>
        <w:r w:rsidR="00D15BA4">
          <w:rPr>
            <w:noProof/>
            <w:webHidden/>
          </w:rPr>
        </w:r>
        <w:r w:rsidR="00D15BA4">
          <w:rPr>
            <w:noProof/>
            <w:webHidden/>
          </w:rPr>
          <w:fldChar w:fldCharType="separate"/>
        </w:r>
        <w:r w:rsidR="00D15BA4">
          <w:rPr>
            <w:noProof/>
            <w:webHidden/>
          </w:rPr>
          <w:t>89</w:t>
        </w:r>
        <w:r w:rsidR="00D15BA4">
          <w:rPr>
            <w:noProof/>
            <w:webHidden/>
          </w:rPr>
          <w:fldChar w:fldCharType="end"/>
        </w:r>
      </w:hyperlink>
    </w:p>
    <w:p w14:paraId="229328FD" w14:textId="2EF5D496"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1" w:history="1">
        <w:r w:rsidR="00D15BA4" w:rsidRPr="00726A9B">
          <w:rPr>
            <w:rStyle w:val="Hyperlink"/>
            <w:noProof/>
          </w:rPr>
          <w:t>Figure 18</w:t>
        </w:r>
        <w:r w:rsidR="00D15BA4" w:rsidRPr="00726A9B">
          <w:rPr>
            <w:rStyle w:val="Hyperlink"/>
            <w:noProof/>
          </w:rPr>
          <w:noBreakHyphen/>
          <w:t>2. Volume size dialog.</w:t>
        </w:r>
        <w:r w:rsidR="00D15BA4">
          <w:rPr>
            <w:noProof/>
            <w:webHidden/>
          </w:rPr>
          <w:tab/>
        </w:r>
        <w:r w:rsidR="00D15BA4">
          <w:rPr>
            <w:noProof/>
            <w:webHidden/>
          </w:rPr>
          <w:fldChar w:fldCharType="begin"/>
        </w:r>
        <w:r w:rsidR="00D15BA4">
          <w:rPr>
            <w:noProof/>
            <w:webHidden/>
          </w:rPr>
          <w:instrText xml:space="preserve"> PAGEREF _Toc532291431 \h </w:instrText>
        </w:r>
        <w:r w:rsidR="00D15BA4">
          <w:rPr>
            <w:noProof/>
            <w:webHidden/>
          </w:rPr>
        </w:r>
        <w:r w:rsidR="00D15BA4">
          <w:rPr>
            <w:noProof/>
            <w:webHidden/>
          </w:rPr>
          <w:fldChar w:fldCharType="separate"/>
        </w:r>
        <w:r w:rsidR="00D15BA4">
          <w:rPr>
            <w:noProof/>
            <w:webHidden/>
          </w:rPr>
          <w:t>89</w:t>
        </w:r>
        <w:r w:rsidR="00D15BA4">
          <w:rPr>
            <w:noProof/>
            <w:webHidden/>
          </w:rPr>
          <w:fldChar w:fldCharType="end"/>
        </w:r>
      </w:hyperlink>
    </w:p>
    <w:p w14:paraId="02983F77" w14:textId="71B189AA"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2" w:history="1">
        <w:r w:rsidR="00D15BA4" w:rsidRPr="00726A9B">
          <w:rPr>
            <w:rStyle w:val="Hyperlink"/>
            <w:noProof/>
          </w:rPr>
          <w:t>Figure 18</w:t>
        </w:r>
        <w:r w:rsidR="00D15BA4" w:rsidRPr="00726A9B">
          <w:rPr>
            <w:rStyle w:val="Hyperlink"/>
            <w:noProof/>
          </w:rPr>
          <w:noBreakHyphen/>
          <w:t>3. Noise reduction dialog.</w:t>
        </w:r>
        <w:r w:rsidR="00D15BA4">
          <w:rPr>
            <w:noProof/>
            <w:webHidden/>
          </w:rPr>
          <w:tab/>
        </w:r>
        <w:r w:rsidR="00D15BA4">
          <w:rPr>
            <w:noProof/>
            <w:webHidden/>
          </w:rPr>
          <w:fldChar w:fldCharType="begin"/>
        </w:r>
        <w:r w:rsidR="00D15BA4">
          <w:rPr>
            <w:noProof/>
            <w:webHidden/>
          </w:rPr>
          <w:instrText xml:space="preserve"> PAGEREF _Toc532291432 \h </w:instrText>
        </w:r>
        <w:r w:rsidR="00D15BA4">
          <w:rPr>
            <w:noProof/>
            <w:webHidden/>
          </w:rPr>
        </w:r>
        <w:r w:rsidR="00D15BA4">
          <w:rPr>
            <w:noProof/>
            <w:webHidden/>
          </w:rPr>
          <w:fldChar w:fldCharType="separate"/>
        </w:r>
        <w:r w:rsidR="00D15BA4">
          <w:rPr>
            <w:noProof/>
            <w:webHidden/>
          </w:rPr>
          <w:t>91</w:t>
        </w:r>
        <w:r w:rsidR="00D15BA4">
          <w:rPr>
            <w:noProof/>
            <w:webHidden/>
          </w:rPr>
          <w:fldChar w:fldCharType="end"/>
        </w:r>
      </w:hyperlink>
    </w:p>
    <w:p w14:paraId="25C76BA2" w14:textId="0F3933EB"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3" w:history="1">
        <w:r w:rsidR="00D15BA4" w:rsidRPr="00726A9B">
          <w:rPr>
            <w:rStyle w:val="Hyperlink"/>
            <w:noProof/>
          </w:rPr>
          <w:t>Figure 18</w:t>
        </w:r>
        <w:r w:rsidR="00D15BA4" w:rsidRPr="00726A9B">
          <w:rPr>
            <w:rStyle w:val="Hyperlink"/>
            <w:noProof/>
          </w:rPr>
          <w:noBreakHyphen/>
          <w:t>4. Calculation functions in the Analyze window.</w:t>
        </w:r>
        <w:r w:rsidR="00D15BA4">
          <w:rPr>
            <w:noProof/>
            <w:webHidden/>
          </w:rPr>
          <w:tab/>
        </w:r>
        <w:r w:rsidR="00D15BA4">
          <w:rPr>
            <w:noProof/>
            <w:webHidden/>
          </w:rPr>
          <w:fldChar w:fldCharType="begin"/>
        </w:r>
        <w:r w:rsidR="00D15BA4">
          <w:rPr>
            <w:noProof/>
            <w:webHidden/>
          </w:rPr>
          <w:instrText xml:space="preserve"> PAGEREF _Toc532291433 \h </w:instrText>
        </w:r>
        <w:r w:rsidR="00D15BA4">
          <w:rPr>
            <w:noProof/>
            <w:webHidden/>
          </w:rPr>
        </w:r>
        <w:r w:rsidR="00D15BA4">
          <w:rPr>
            <w:noProof/>
            <w:webHidden/>
          </w:rPr>
          <w:fldChar w:fldCharType="separate"/>
        </w:r>
        <w:r w:rsidR="00D15BA4">
          <w:rPr>
            <w:noProof/>
            <w:webHidden/>
          </w:rPr>
          <w:t>92</w:t>
        </w:r>
        <w:r w:rsidR="00D15BA4">
          <w:rPr>
            <w:noProof/>
            <w:webHidden/>
          </w:rPr>
          <w:fldChar w:fldCharType="end"/>
        </w:r>
      </w:hyperlink>
    </w:p>
    <w:p w14:paraId="6E78F08E" w14:textId="5E085405"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4" w:history="1">
        <w:r w:rsidR="00D15BA4" w:rsidRPr="00726A9B">
          <w:rPr>
            <w:rStyle w:val="Hyperlink"/>
            <w:noProof/>
          </w:rPr>
          <w:t>Figure 18</w:t>
        </w:r>
        <w:r w:rsidR="00D15BA4" w:rsidRPr="00726A9B">
          <w:rPr>
            <w:rStyle w:val="Hyperlink"/>
            <w:noProof/>
          </w:rPr>
          <w:noBreakHyphen/>
          <w:t>5. Colocalization analysis dialog.</w:t>
        </w:r>
        <w:r w:rsidR="00D15BA4">
          <w:rPr>
            <w:noProof/>
            <w:webHidden/>
          </w:rPr>
          <w:tab/>
        </w:r>
        <w:r w:rsidR="00D15BA4">
          <w:rPr>
            <w:noProof/>
            <w:webHidden/>
          </w:rPr>
          <w:fldChar w:fldCharType="begin"/>
        </w:r>
        <w:r w:rsidR="00D15BA4">
          <w:rPr>
            <w:noProof/>
            <w:webHidden/>
          </w:rPr>
          <w:instrText xml:space="preserve"> PAGEREF _Toc532291434 \h </w:instrText>
        </w:r>
        <w:r w:rsidR="00D15BA4">
          <w:rPr>
            <w:noProof/>
            <w:webHidden/>
          </w:rPr>
        </w:r>
        <w:r w:rsidR="00D15BA4">
          <w:rPr>
            <w:noProof/>
            <w:webHidden/>
          </w:rPr>
          <w:fldChar w:fldCharType="separate"/>
        </w:r>
        <w:r w:rsidR="00D15BA4">
          <w:rPr>
            <w:noProof/>
            <w:webHidden/>
          </w:rPr>
          <w:t>93</w:t>
        </w:r>
        <w:r w:rsidR="00D15BA4">
          <w:rPr>
            <w:noProof/>
            <w:webHidden/>
          </w:rPr>
          <w:fldChar w:fldCharType="end"/>
        </w:r>
      </w:hyperlink>
    </w:p>
    <w:p w14:paraId="30B16C1A" w14:textId="3252A346"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5" w:history="1">
        <w:r w:rsidR="00D15BA4" w:rsidRPr="00726A9B">
          <w:rPr>
            <w:rStyle w:val="Hyperlink"/>
            <w:noProof/>
          </w:rPr>
          <w:t>Figure 19</w:t>
        </w:r>
        <w:r w:rsidR="00D15BA4" w:rsidRPr="00726A9B">
          <w:rPr>
            <w:rStyle w:val="Hyperlink"/>
            <w:noProof/>
          </w:rPr>
          <w:noBreakHyphen/>
          <w:t>1. Components and Tracking window.</w:t>
        </w:r>
        <w:r w:rsidR="00D15BA4">
          <w:rPr>
            <w:noProof/>
            <w:webHidden/>
          </w:rPr>
          <w:tab/>
        </w:r>
        <w:r w:rsidR="00D15BA4">
          <w:rPr>
            <w:noProof/>
            <w:webHidden/>
          </w:rPr>
          <w:fldChar w:fldCharType="begin"/>
        </w:r>
        <w:r w:rsidR="00D15BA4">
          <w:rPr>
            <w:noProof/>
            <w:webHidden/>
          </w:rPr>
          <w:instrText xml:space="preserve"> PAGEREF _Toc532291435 \h </w:instrText>
        </w:r>
        <w:r w:rsidR="00D15BA4">
          <w:rPr>
            <w:noProof/>
            <w:webHidden/>
          </w:rPr>
        </w:r>
        <w:r w:rsidR="00D15BA4">
          <w:rPr>
            <w:noProof/>
            <w:webHidden/>
          </w:rPr>
          <w:fldChar w:fldCharType="separate"/>
        </w:r>
        <w:r w:rsidR="00D15BA4">
          <w:rPr>
            <w:noProof/>
            <w:webHidden/>
          </w:rPr>
          <w:t>94</w:t>
        </w:r>
        <w:r w:rsidR="00D15BA4">
          <w:rPr>
            <w:noProof/>
            <w:webHidden/>
          </w:rPr>
          <w:fldChar w:fldCharType="end"/>
        </w:r>
      </w:hyperlink>
    </w:p>
    <w:p w14:paraId="218CE64E" w14:textId="37E43C05"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6" w:history="1">
        <w:r w:rsidR="00D15BA4" w:rsidRPr="00726A9B">
          <w:rPr>
            <w:rStyle w:val="Hyperlink"/>
            <w:noProof/>
          </w:rPr>
          <w:t>Figure 19</w:t>
        </w:r>
        <w:r w:rsidR="00D15BA4" w:rsidRPr="00726A9B">
          <w:rPr>
            <w:rStyle w:val="Hyperlink"/>
            <w:noProof/>
          </w:rPr>
          <w:noBreakHyphen/>
          <w:t>2. The Selection tab of the Component and Tracking window.</w:t>
        </w:r>
        <w:r w:rsidR="00D15BA4">
          <w:rPr>
            <w:noProof/>
            <w:webHidden/>
          </w:rPr>
          <w:tab/>
        </w:r>
        <w:r w:rsidR="00D15BA4">
          <w:rPr>
            <w:noProof/>
            <w:webHidden/>
          </w:rPr>
          <w:fldChar w:fldCharType="begin"/>
        </w:r>
        <w:r w:rsidR="00D15BA4">
          <w:rPr>
            <w:noProof/>
            <w:webHidden/>
          </w:rPr>
          <w:instrText xml:space="preserve"> PAGEREF _Toc532291436 \h </w:instrText>
        </w:r>
        <w:r w:rsidR="00D15BA4">
          <w:rPr>
            <w:noProof/>
            <w:webHidden/>
          </w:rPr>
        </w:r>
        <w:r w:rsidR="00D15BA4">
          <w:rPr>
            <w:noProof/>
            <w:webHidden/>
          </w:rPr>
          <w:fldChar w:fldCharType="separate"/>
        </w:r>
        <w:r w:rsidR="00D15BA4">
          <w:rPr>
            <w:noProof/>
            <w:webHidden/>
          </w:rPr>
          <w:t>96</w:t>
        </w:r>
        <w:r w:rsidR="00D15BA4">
          <w:rPr>
            <w:noProof/>
            <w:webHidden/>
          </w:rPr>
          <w:fldChar w:fldCharType="end"/>
        </w:r>
      </w:hyperlink>
    </w:p>
    <w:p w14:paraId="356C1567" w14:textId="7E7A4ECA"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7" w:history="1">
        <w:r w:rsidR="00D15BA4" w:rsidRPr="00726A9B">
          <w:rPr>
            <w:rStyle w:val="Hyperlink"/>
            <w:noProof/>
          </w:rPr>
          <w:t>Figure 19</w:t>
        </w:r>
        <w:r w:rsidR="00D15BA4" w:rsidRPr="00726A9B">
          <w:rPr>
            <w:rStyle w:val="Hyperlink"/>
            <w:noProof/>
          </w:rPr>
          <w:noBreakHyphen/>
          <w:t>3. Tracks of a tracked cell.</w:t>
        </w:r>
        <w:r w:rsidR="00D15BA4">
          <w:rPr>
            <w:noProof/>
            <w:webHidden/>
          </w:rPr>
          <w:tab/>
        </w:r>
        <w:r w:rsidR="00D15BA4">
          <w:rPr>
            <w:noProof/>
            <w:webHidden/>
          </w:rPr>
          <w:fldChar w:fldCharType="begin"/>
        </w:r>
        <w:r w:rsidR="00D15BA4">
          <w:rPr>
            <w:noProof/>
            <w:webHidden/>
          </w:rPr>
          <w:instrText xml:space="preserve"> PAGEREF _Toc532291437 \h </w:instrText>
        </w:r>
        <w:r w:rsidR="00D15BA4">
          <w:rPr>
            <w:noProof/>
            <w:webHidden/>
          </w:rPr>
        </w:r>
        <w:r w:rsidR="00D15BA4">
          <w:rPr>
            <w:noProof/>
            <w:webHidden/>
          </w:rPr>
          <w:fldChar w:fldCharType="separate"/>
        </w:r>
        <w:r w:rsidR="00D15BA4">
          <w:rPr>
            <w:noProof/>
            <w:webHidden/>
          </w:rPr>
          <w:t>98</w:t>
        </w:r>
        <w:r w:rsidR="00D15BA4">
          <w:rPr>
            <w:noProof/>
            <w:webHidden/>
          </w:rPr>
          <w:fldChar w:fldCharType="end"/>
        </w:r>
      </w:hyperlink>
    </w:p>
    <w:p w14:paraId="0E7DECCF" w14:textId="25C056B1"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8" w:history="1">
        <w:r w:rsidR="00D15BA4" w:rsidRPr="00726A9B">
          <w:rPr>
            <w:rStyle w:val="Hyperlink"/>
            <w:noProof/>
          </w:rPr>
          <w:t>Figure 19</w:t>
        </w:r>
        <w:r w:rsidR="00D15BA4" w:rsidRPr="00726A9B">
          <w:rPr>
            <w:rStyle w:val="Hyperlink"/>
            <w:noProof/>
          </w:rPr>
          <w:noBreakHyphen/>
          <w:t>4. The Linkage tab of the Component and Tracking window.</w:t>
        </w:r>
        <w:r w:rsidR="00D15BA4">
          <w:rPr>
            <w:noProof/>
            <w:webHidden/>
          </w:rPr>
          <w:tab/>
        </w:r>
        <w:r w:rsidR="00D15BA4">
          <w:rPr>
            <w:noProof/>
            <w:webHidden/>
          </w:rPr>
          <w:fldChar w:fldCharType="begin"/>
        </w:r>
        <w:r w:rsidR="00D15BA4">
          <w:rPr>
            <w:noProof/>
            <w:webHidden/>
          </w:rPr>
          <w:instrText xml:space="preserve"> PAGEREF _Toc532291438 \h </w:instrText>
        </w:r>
        <w:r w:rsidR="00D15BA4">
          <w:rPr>
            <w:noProof/>
            <w:webHidden/>
          </w:rPr>
        </w:r>
        <w:r w:rsidR="00D15BA4">
          <w:rPr>
            <w:noProof/>
            <w:webHidden/>
          </w:rPr>
          <w:fldChar w:fldCharType="separate"/>
        </w:r>
        <w:r w:rsidR="00D15BA4">
          <w:rPr>
            <w:noProof/>
            <w:webHidden/>
          </w:rPr>
          <w:t>99</w:t>
        </w:r>
        <w:r w:rsidR="00D15BA4">
          <w:rPr>
            <w:noProof/>
            <w:webHidden/>
          </w:rPr>
          <w:fldChar w:fldCharType="end"/>
        </w:r>
      </w:hyperlink>
    </w:p>
    <w:p w14:paraId="0FF27341" w14:textId="0065222D"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39" w:history="1">
        <w:r w:rsidR="00D15BA4" w:rsidRPr="00726A9B">
          <w:rPr>
            <w:rStyle w:val="Hyperlink"/>
            <w:noProof/>
          </w:rPr>
          <w:t>Figure 19</w:t>
        </w:r>
        <w:r w:rsidR="00D15BA4" w:rsidRPr="00726A9B">
          <w:rPr>
            <w:rStyle w:val="Hyperlink"/>
            <w:noProof/>
          </w:rPr>
          <w:noBreakHyphen/>
          <w:t>5. The Modify tab of the Component and Tracking Window.</w:t>
        </w:r>
        <w:r w:rsidR="00D15BA4">
          <w:rPr>
            <w:noProof/>
            <w:webHidden/>
          </w:rPr>
          <w:tab/>
        </w:r>
        <w:r w:rsidR="00D15BA4">
          <w:rPr>
            <w:noProof/>
            <w:webHidden/>
          </w:rPr>
          <w:fldChar w:fldCharType="begin"/>
        </w:r>
        <w:r w:rsidR="00D15BA4">
          <w:rPr>
            <w:noProof/>
            <w:webHidden/>
          </w:rPr>
          <w:instrText xml:space="preserve"> PAGEREF _Toc532291439 \h </w:instrText>
        </w:r>
        <w:r w:rsidR="00D15BA4">
          <w:rPr>
            <w:noProof/>
            <w:webHidden/>
          </w:rPr>
        </w:r>
        <w:r w:rsidR="00D15BA4">
          <w:rPr>
            <w:noProof/>
            <w:webHidden/>
          </w:rPr>
          <w:fldChar w:fldCharType="separate"/>
        </w:r>
        <w:r w:rsidR="00D15BA4">
          <w:rPr>
            <w:noProof/>
            <w:webHidden/>
          </w:rPr>
          <w:t>100</w:t>
        </w:r>
        <w:r w:rsidR="00D15BA4">
          <w:rPr>
            <w:noProof/>
            <w:webHidden/>
          </w:rPr>
          <w:fldChar w:fldCharType="end"/>
        </w:r>
      </w:hyperlink>
    </w:p>
    <w:p w14:paraId="633C44FA" w14:textId="4BB305B8"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40" w:history="1">
        <w:r w:rsidR="00D15BA4" w:rsidRPr="00726A9B">
          <w:rPr>
            <w:rStyle w:val="Hyperlink"/>
            <w:noProof/>
          </w:rPr>
          <w:t>Figure 19</w:t>
        </w:r>
        <w:r w:rsidR="00D15BA4" w:rsidRPr="00726A9B">
          <w:rPr>
            <w:rStyle w:val="Hyperlink"/>
            <w:noProof/>
          </w:rPr>
          <w:noBreakHyphen/>
          <w:t>6. The Analysis tab of the Component and Tracking window.</w:t>
        </w:r>
        <w:r w:rsidR="00D15BA4">
          <w:rPr>
            <w:noProof/>
            <w:webHidden/>
          </w:rPr>
          <w:tab/>
        </w:r>
        <w:r w:rsidR="00D15BA4">
          <w:rPr>
            <w:noProof/>
            <w:webHidden/>
          </w:rPr>
          <w:fldChar w:fldCharType="begin"/>
        </w:r>
        <w:r w:rsidR="00D15BA4">
          <w:rPr>
            <w:noProof/>
            <w:webHidden/>
          </w:rPr>
          <w:instrText xml:space="preserve"> PAGEREF _Toc532291440 \h </w:instrText>
        </w:r>
        <w:r w:rsidR="00D15BA4">
          <w:rPr>
            <w:noProof/>
            <w:webHidden/>
          </w:rPr>
        </w:r>
        <w:r w:rsidR="00D15BA4">
          <w:rPr>
            <w:noProof/>
            <w:webHidden/>
          </w:rPr>
          <w:fldChar w:fldCharType="separate"/>
        </w:r>
        <w:r w:rsidR="00D15BA4">
          <w:rPr>
            <w:noProof/>
            <w:webHidden/>
          </w:rPr>
          <w:t>102</w:t>
        </w:r>
        <w:r w:rsidR="00D15BA4">
          <w:rPr>
            <w:noProof/>
            <w:webHidden/>
          </w:rPr>
          <w:fldChar w:fldCharType="end"/>
        </w:r>
      </w:hyperlink>
    </w:p>
    <w:p w14:paraId="1A2F05C9" w14:textId="00EE81FE"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41" w:history="1">
        <w:r w:rsidR="00D15BA4" w:rsidRPr="00726A9B">
          <w:rPr>
            <w:rStyle w:val="Hyperlink"/>
            <w:noProof/>
          </w:rPr>
          <w:t>Figure 20</w:t>
        </w:r>
        <w:r w:rsidR="00D15BA4" w:rsidRPr="00726A9B">
          <w:rPr>
            <w:rStyle w:val="Hyperlink"/>
            <w:noProof/>
          </w:rPr>
          <w:noBreakHyphen/>
          <w:t>1. Convert dialog.</w:t>
        </w:r>
        <w:r w:rsidR="00D15BA4">
          <w:rPr>
            <w:noProof/>
            <w:webHidden/>
          </w:rPr>
          <w:tab/>
        </w:r>
        <w:r w:rsidR="00D15BA4">
          <w:rPr>
            <w:noProof/>
            <w:webHidden/>
          </w:rPr>
          <w:fldChar w:fldCharType="begin"/>
        </w:r>
        <w:r w:rsidR="00D15BA4">
          <w:rPr>
            <w:noProof/>
            <w:webHidden/>
          </w:rPr>
          <w:instrText xml:space="preserve"> PAGEREF _Toc532291441 \h </w:instrText>
        </w:r>
        <w:r w:rsidR="00D15BA4">
          <w:rPr>
            <w:noProof/>
            <w:webHidden/>
          </w:rPr>
        </w:r>
        <w:r w:rsidR="00D15BA4">
          <w:rPr>
            <w:noProof/>
            <w:webHidden/>
          </w:rPr>
          <w:fldChar w:fldCharType="separate"/>
        </w:r>
        <w:r w:rsidR="00D15BA4">
          <w:rPr>
            <w:noProof/>
            <w:webHidden/>
          </w:rPr>
          <w:t>103</w:t>
        </w:r>
        <w:r w:rsidR="00D15BA4">
          <w:rPr>
            <w:noProof/>
            <w:webHidden/>
          </w:rPr>
          <w:fldChar w:fldCharType="end"/>
        </w:r>
      </w:hyperlink>
    </w:p>
    <w:p w14:paraId="18FDB721" w14:textId="1F58891C"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42" w:history="1">
        <w:r w:rsidR="00D15BA4" w:rsidRPr="00726A9B">
          <w:rPr>
            <w:rStyle w:val="Hyperlink"/>
            <w:noProof/>
          </w:rPr>
          <w:t>Figure 21</w:t>
        </w:r>
        <w:r w:rsidR="00D15BA4" w:rsidRPr="00726A9B">
          <w:rPr>
            <w:rStyle w:val="Hyperlink"/>
            <w:noProof/>
          </w:rPr>
          <w:noBreakHyphen/>
          <w:t>1. OpenCL kernel editor.</w:t>
        </w:r>
        <w:r w:rsidR="00D15BA4">
          <w:rPr>
            <w:noProof/>
            <w:webHidden/>
          </w:rPr>
          <w:tab/>
        </w:r>
        <w:r w:rsidR="00D15BA4">
          <w:rPr>
            <w:noProof/>
            <w:webHidden/>
          </w:rPr>
          <w:fldChar w:fldCharType="begin"/>
        </w:r>
        <w:r w:rsidR="00D15BA4">
          <w:rPr>
            <w:noProof/>
            <w:webHidden/>
          </w:rPr>
          <w:instrText xml:space="preserve"> PAGEREF _Toc532291442 \h </w:instrText>
        </w:r>
        <w:r w:rsidR="00D15BA4">
          <w:rPr>
            <w:noProof/>
            <w:webHidden/>
          </w:rPr>
        </w:r>
        <w:r w:rsidR="00D15BA4">
          <w:rPr>
            <w:noProof/>
            <w:webHidden/>
          </w:rPr>
          <w:fldChar w:fldCharType="separate"/>
        </w:r>
        <w:r w:rsidR="00D15BA4">
          <w:rPr>
            <w:noProof/>
            <w:webHidden/>
          </w:rPr>
          <w:t>105</w:t>
        </w:r>
        <w:r w:rsidR="00D15BA4">
          <w:rPr>
            <w:noProof/>
            <w:webHidden/>
          </w:rPr>
          <w:fldChar w:fldCharType="end"/>
        </w:r>
      </w:hyperlink>
    </w:p>
    <w:p w14:paraId="58672EED" w14:textId="5D6FB8BA"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43" w:history="1">
        <w:r w:rsidR="00D15BA4" w:rsidRPr="00726A9B">
          <w:rPr>
            <w:rStyle w:val="Hyperlink"/>
            <w:noProof/>
          </w:rPr>
          <w:t>Figure 22</w:t>
        </w:r>
        <w:r w:rsidR="00D15BA4" w:rsidRPr="00726A9B">
          <w:rPr>
            <w:rStyle w:val="Hyperlink"/>
            <w:noProof/>
          </w:rPr>
          <w:noBreakHyphen/>
          <w:t>1. Settings, project panel.</w:t>
        </w:r>
        <w:r w:rsidR="00D15BA4">
          <w:rPr>
            <w:noProof/>
            <w:webHidden/>
          </w:rPr>
          <w:tab/>
        </w:r>
        <w:r w:rsidR="00D15BA4">
          <w:rPr>
            <w:noProof/>
            <w:webHidden/>
          </w:rPr>
          <w:fldChar w:fldCharType="begin"/>
        </w:r>
        <w:r w:rsidR="00D15BA4">
          <w:rPr>
            <w:noProof/>
            <w:webHidden/>
          </w:rPr>
          <w:instrText xml:space="preserve"> PAGEREF _Toc532291443 \h </w:instrText>
        </w:r>
        <w:r w:rsidR="00D15BA4">
          <w:rPr>
            <w:noProof/>
            <w:webHidden/>
          </w:rPr>
        </w:r>
        <w:r w:rsidR="00D15BA4">
          <w:rPr>
            <w:noProof/>
            <w:webHidden/>
          </w:rPr>
          <w:fldChar w:fldCharType="separate"/>
        </w:r>
        <w:r w:rsidR="00D15BA4">
          <w:rPr>
            <w:noProof/>
            <w:webHidden/>
          </w:rPr>
          <w:t>107</w:t>
        </w:r>
        <w:r w:rsidR="00D15BA4">
          <w:rPr>
            <w:noProof/>
            <w:webHidden/>
          </w:rPr>
          <w:fldChar w:fldCharType="end"/>
        </w:r>
      </w:hyperlink>
    </w:p>
    <w:p w14:paraId="09800DF2" w14:textId="3CC36591"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44" w:history="1">
        <w:r w:rsidR="00D15BA4" w:rsidRPr="00726A9B">
          <w:rPr>
            <w:rStyle w:val="Hyperlink"/>
            <w:noProof/>
          </w:rPr>
          <w:t>Figure 22</w:t>
        </w:r>
        <w:r w:rsidR="00D15BA4" w:rsidRPr="00726A9B">
          <w:rPr>
            <w:rStyle w:val="Hyperlink"/>
            <w:noProof/>
          </w:rPr>
          <w:noBreakHyphen/>
          <w:t>2. Settings, rendering panel.</w:t>
        </w:r>
        <w:r w:rsidR="00D15BA4">
          <w:rPr>
            <w:noProof/>
            <w:webHidden/>
          </w:rPr>
          <w:tab/>
        </w:r>
        <w:r w:rsidR="00D15BA4">
          <w:rPr>
            <w:noProof/>
            <w:webHidden/>
          </w:rPr>
          <w:fldChar w:fldCharType="begin"/>
        </w:r>
        <w:r w:rsidR="00D15BA4">
          <w:rPr>
            <w:noProof/>
            <w:webHidden/>
          </w:rPr>
          <w:instrText xml:space="preserve"> PAGEREF _Toc532291444 \h </w:instrText>
        </w:r>
        <w:r w:rsidR="00D15BA4">
          <w:rPr>
            <w:noProof/>
            <w:webHidden/>
          </w:rPr>
        </w:r>
        <w:r w:rsidR="00D15BA4">
          <w:rPr>
            <w:noProof/>
            <w:webHidden/>
          </w:rPr>
          <w:fldChar w:fldCharType="separate"/>
        </w:r>
        <w:r w:rsidR="00D15BA4">
          <w:rPr>
            <w:noProof/>
            <w:webHidden/>
          </w:rPr>
          <w:t>109</w:t>
        </w:r>
        <w:r w:rsidR="00D15BA4">
          <w:rPr>
            <w:noProof/>
            <w:webHidden/>
          </w:rPr>
          <w:fldChar w:fldCharType="end"/>
        </w:r>
      </w:hyperlink>
    </w:p>
    <w:p w14:paraId="10A3BA35" w14:textId="79CABE61"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45" w:history="1">
        <w:r w:rsidR="00D15BA4" w:rsidRPr="00726A9B">
          <w:rPr>
            <w:rStyle w:val="Hyperlink"/>
            <w:noProof/>
          </w:rPr>
          <w:t>Figure 22</w:t>
        </w:r>
        <w:r w:rsidR="00D15BA4" w:rsidRPr="00726A9B">
          <w:rPr>
            <w:rStyle w:val="Hyperlink"/>
            <w:noProof/>
          </w:rPr>
          <w:noBreakHyphen/>
          <w:t>3. Settings, performance panel.</w:t>
        </w:r>
        <w:r w:rsidR="00D15BA4">
          <w:rPr>
            <w:noProof/>
            <w:webHidden/>
          </w:rPr>
          <w:tab/>
        </w:r>
        <w:r w:rsidR="00D15BA4">
          <w:rPr>
            <w:noProof/>
            <w:webHidden/>
          </w:rPr>
          <w:fldChar w:fldCharType="begin"/>
        </w:r>
        <w:r w:rsidR="00D15BA4">
          <w:rPr>
            <w:noProof/>
            <w:webHidden/>
          </w:rPr>
          <w:instrText xml:space="preserve"> PAGEREF _Toc532291445 \h </w:instrText>
        </w:r>
        <w:r w:rsidR="00D15BA4">
          <w:rPr>
            <w:noProof/>
            <w:webHidden/>
          </w:rPr>
        </w:r>
        <w:r w:rsidR="00D15BA4">
          <w:rPr>
            <w:noProof/>
            <w:webHidden/>
          </w:rPr>
          <w:fldChar w:fldCharType="separate"/>
        </w:r>
        <w:r w:rsidR="00D15BA4">
          <w:rPr>
            <w:noProof/>
            <w:webHidden/>
          </w:rPr>
          <w:t>110</w:t>
        </w:r>
        <w:r w:rsidR="00D15BA4">
          <w:rPr>
            <w:noProof/>
            <w:webHidden/>
          </w:rPr>
          <w:fldChar w:fldCharType="end"/>
        </w:r>
      </w:hyperlink>
    </w:p>
    <w:p w14:paraId="742B4D0E" w14:textId="290BF886"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46" w:history="1">
        <w:r w:rsidR="00D15BA4" w:rsidRPr="00726A9B">
          <w:rPr>
            <w:rStyle w:val="Hyperlink"/>
            <w:noProof/>
          </w:rPr>
          <w:t>Figure 22</w:t>
        </w:r>
        <w:r w:rsidR="00D15BA4" w:rsidRPr="00726A9B">
          <w:rPr>
            <w:rStyle w:val="Hyperlink"/>
            <w:noProof/>
          </w:rPr>
          <w:noBreakHyphen/>
          <w:t>4. Settings, file format panel.</w:t>
        </w:r>
        <w:r w:rsidR="00D15BA4">
          <w:rPr>
            <w:noProof/>
            <w:webHidden/>
          </w:rPr>
          <w:tab/>
        </w:r>
        <w:r w:rsidR="00D15BA4">
          <w:rPr>
            <w:noProof/>
            <w:webHidden/>
          </w:rPr>
          <w:fldChar w:fldCharType="begin"/>
        </w:r>
        <w:r w:rsidR="00D15BA4">
          <w:rPr>
            <w:noProof/>
            <w:webHidden/>
          </w:rPr>
          <w:instrText xml:space="preserve"> PAGEREF _Toc532291446 \h </w:instrText>
        </w:r>
        <w:r w:rsidR="00D15BA4">
          <w:rPr>
            <w:noProof/>
            <w:webHidden/>
          </w:rPr>
        </w:r>
        <w:r w:rsidR="00D15BA4">
          <w:rPr>
            <w:noProof/>
            <w:webHidden/>
          </w:rPr>
          <w:fldChar w:fldCharType="separate"/>
        </w:r>
        <w:r w:rsidR="00D15BA4">
          <w:rPr>
            <w:noProof/>
            <w:webHidden/>
          </w:rPr>
          <w:t>111</w:t>
        </w:r>
        <w:r w:rsidR="00D15BA4">
          <w:rPr>
            <w:noProof/>
            <w:webHidden/>
          </w:rPr>
          <w:fldChar w:fldCharType="end"/>
        </w:r>
      </w:hyperlink>
    </w:p>
    <w:p w14:paraId="3C380F11" w14:textId="1329FB38" w:rsidR="00D15BA4" w:rsidRDefault="00C44A8F">
      <w:pPr>
        <w:pStyle w:val="TableofFigures"/>
        <w:tabs>
          <w:tab w:val="right" w:leader="dot" w:pos="9350"/>
        </w:tabs>
        <w:rPr>
          <w:rFonts w:asciiTheme="minorHAnsi" w:hAnsiTheme="minorHAnsi"/>
          <w:noProof/>
          <w:color w:val="auto"/>
          <w:sz w:val="22"/>
          <w:szCs w:val="22"/>
          <w:lang w:eastAsia="en-US"/>
        </w:rPr>
      </w:pPr>
      <w:hyperlink w:anchor="_Toc532291447" w:history="1">
        <w:r w:rsidR="00D15BA4" w:rsidRPr="00726A9B">
          <w:rPr>
            <w:rStyle w:val="Hyperlink"/>
            <w:noProof/>
          </w:rPr>
          <w:t>Figure 22</w:t>
        </w:r>
        <w:r w:rsidR="00D15BA4" w:rsidRPr="00726A9B">
          <w:rPr>
            <w:rStyle w:val="Hyperlink"/>
            <w:noProof/>
          </w:rPr>
          <w:noBreakHyphen/>
          <w:t>5. Settings, ImageJ Link panel.</w:t>
        </w:r>
        <w:r w:rsidR="00D15BA4">
          <w:rPr>
            <w:noProof/>
            <w:webHidden/>
          </w:rPr>
          <w:tab/>
        </w:r>
        <w:r w:rsidR="00D15BA4">
          <w:rPr>
            <w:noProof/>
            <w:webHidden/>
          </w:rPr>
          <w:fldChar w:fldCharType="begin"/>
        </w:r>
        <w:r w:rsidR="00D15BA4">
          <w:rPr>
            <w:noProof/>
            <w:webHidden/>
          </w:rPr>
          <w:instrText xml:space="preserve"> PAGEREF _Toc532291447 \h </w:instrText>
        </w:r>
        <w:r w:rsidR="00D15BA4">
          <w:rPr>
            <w:noProof/>
            <w:webHidden/>
          </w:rPr>
        </w:r>
        <w:r w:rsidR="00D15BA4">
          <w:rPr>
            <w:noProof/>
            <w:webHidden/>
          </w:rPr>
          <w:fldChar w:fldCharType="separate"/>
        </w:r>
        <w:r w:rsidR="00D15BA4">
          <w:rPr>
            <w:noProof/>
            <w:webHidden/>
          </w:rPr>
          <w:t>112</w:t>
        </w:r>
        <w:r w:rsidR="00D15BA4">
          <w:rPr>
            <w:noProof/>
            <w:webHidden/>
          </w:rPr>
          <w:fldChar w:fldCharType="end"/>
        </w:r>
      </w:hyperlink>
    </w:p>
    <w:p w14:paraId="267E759E" w14:textId="020FCFD6"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17007E37" w:rsidR="003010F7" w:rsidRDefault="00DC0B8A" w:rsidP="00BF54AB">
      <w:pPr>
        <w:pStyle w:val="Heading1"/>
        <w:numPr>
          <w:ilvl w:val="0"/>
          <w:numId w:val="5"/>
        </w:numPr>
        <w:ind w:left="0"/>
      </w:pPr>
      <w:bookmarkStart w:id="4" w:name="_Toc11076349"/>
      <w:r w:rsidRPr="00BF54AB">
        <w:lastRenderedPageBreak/>
        <w:t>What’s N</w:t>
      </w:r>
      <w:r w:rsidR="0019654D" w:rsidRPr="00BF54AB">
        <w:t>ew</w:t>
      </w:r>
      <w:bookmarkEnd w:id="0"/>
      <w:bookmarkEnd w:id="1"/>
      <w:bookmarkEnd w:id="2"/>
      <w:r w:rsidR="00FF63E0">
        <w:t xml:space="preserve"> in Version 2.</w:t>
      </w:r>
      <w:r w:rsidR="00DE157E">
        <w:t>2</w:t>
      </w:r>
      <w:r w:rsidR="008D4FC7">
        <w:t>3</w:t>
      </w:r>
      <w:r w:rsidR="00625B2C">
        <w:t>.</w:t>
      </w:r>
      <w:r w:rsidR="00692E95">
        <w:t>3</w:t>
      </w:r>
      <w:bookmarkEnd w:id="4"/>
    </w:p>
    <w:p w14:paraId="4AA58B6C" w14:textId="695F5910" w:rsidR="00366F7C" w:rsidRDefault="00366F7C" w:rsidP="0087722A">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2D3D95BE" w14:textId="344AFA8F" w:rsidR="00831C4E" w:rsidRDefault="00831C4E" w:rsidP="00831C4E">
      <w:r>
        <w:t>FluoRender Version 2.23.3 added these new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B353F" w14:paraId="4FFA33A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041C1EB" w14:textId="77777777" w:rsidR="000B353F" w:rsidRDefault="000B353F" w:rsidP="00F11D8D">
            <w:pPr>
              <w:pStyle w:val="Icon"/>
            </w:pPr>
            <w:r>
              <w:rPr>
                <w:noProof/>
                <w:lang w:eastAsia="en-US"/>
              </w:rPr>
              <w:drawing>
                <wp:inline distT="0" distB="0" distL="0" distR="0" wp14:anchorId="4C9C6230" wp14:editId="266FA115">
                  <wp:extent cx="351130" cy="33871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5B9478A" w14:textId="4CEA2CCA" w:rsidR="000B353F" w:rsidRPr="000E4270" w:rsidRDefault="00B3684F"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Brush operations keep </w:t>
            </w:r>
            <w:r w:rsidR="000B353F">
              <w:rPr>
                <w:b/>
                <w:sz w:val="20"/>
              </w:rPr>
              <w:t>16-bit</w:t>
            </w:r>
            <w:r w:rsidR="00DE56CC">
              <w:rPr>
                <w:b/>
                <w:sz w:val="20"/>
              </w:rPr>
              <w:t xml:space="preserve"> data</w:t>
            </w:r>
          </w:p>
        </w:tc>
      </w:tr>
    </w:tbl>
    <w:p w14:paraId="2F7CEBDC" w14:textId="418788F9" w:rsidR="00B3684F" w:rsidRDefault="00B3684F" w:rsidP="00B3684F">
      <w:r>
        <w:t xml:space="preserve">New in the 2.23.3 release of FluoRender, </w:t>
      </w:r>
      <w:r w:rsidR="00BA55A9">
        <w:t xml:space="preserve">when you use the brush tool </w:t>
      </w:r>
      <w:r w:rsidR="00493156">
        <w:t xml:space="preserve">on a volume channel </w:t>
      </w:r>
      <w:r w:rsidR="00BA55A9">
        <w:t>and extract or erase</w:t>
      </w:r>
      <w:r w:rsidR="00493156">
        <w:t xml:space="preserve"> part of the volume, the derived volume channel will have the same bit depth as the original volume</w:t>
      </w:r>
      <w:r>
        <w:t xml:space="preserve">. See </w:t>
      </w:r>
      <w:r w:rsidR="006D4278">
        <w:fldChar w:fldCharType="begin"/>
      </w:r>
      <w:r w:rsidR="006D4278">
        <w:instrText xml:space="preserve"> REF _Ref10799800 \r \h </w:instrText>
      </w:r>
      <w:r w:rsidR="006D4278">
        <w:fldChar w:fldCharType="separate"/>
      </w:r>
      <w:r w:rsidR="006D4278">
        <w:t>Chapter 15</w:t>
      </w:r>
      <w:r w:rsidR="006D4278">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C53F13" w14:paraId="59B8B57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95081FE" w14:textId="77777777" w:rsidR="00C53F13" w:rsidRDefault="00C53F13" w:rsidP="00F11D8D">
            <w:pPr>
              <w:pStyle w:val="Icon"/>
            </w:pPr>
            <w:r>
              <w:rPr>
                <w:noProof/>
                <w:lang w:eastAsia="en-US"/>
              </w:rPr>
              <w:drawing>
                <wp:inline distT="0" distB="0" distL="0" distR="0" wp14:anchorId="5F013239" wp14:editId="4BF0A5D9">
                  <wp:extent cx="351130" cy="3387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097C6F8" w14:textId="62B1ED96" w:rsidR="00C53F13" w:rsidRPr="000E4270" w:rsidRDefault="00830F60"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Export coordinates for each ruler point</w:t>
            </w:r>
          </w:p>
        </w:tc>
      </w:tr>
    </w:tbl>
    <w:p w14:paraId="1E1677DE" w14:textId="29DBC667" w:rsidR="00C53F13" w:rsidRDefault="00C53F13" w:rsidP="00C53F13">
      <w:r>
        <w:t xml:space="preserve">New in the 2.23.3 release of FluoRender, when you </w:t>
      </w:r>
      <w:r w:rsidR="00830F60">
        <w:t>export rulers</w:t>
      </w:r>
      <w:r w:rsidR="00B837D1">
        <w:t xml:space="preserve"> with more than two points, it saves the coordinates of each ruler point</w:t>
      </w:r>
      <w:r w:rsidR="00224F44">
        <w:t xml:space="preserve"> along with other ruler information</w:t>
      </w:r>
      <w:r>
        <w:t xml:space="preserve">. See </w:t>
      </w:r>
      <w:r w:rsidR="00224F44">
        <w:fldChar w:fldCharType="begin"/>
      </w:r>
      <w:r w:rsidR="00224F44">
        <w:instrText xml:space="preserve"> REF _Ref10800507 \r \h </w:instrText>
      </w:r>
      <w:r w:rsidR="00224F44">
        <w:fldChar w:fldCharType="separate"/>
      </w:r>
      <w:r w:rsidR="00224F44">
        <w:t>Chapter 16</w:t>
      </w:r>
      <w:r w:rsidR="00224F44">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C140B7" w14:paraId="215B8B1A"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B027674" w14:textId="77777777" w:rsidR="00C140B7" w:rsidRDefault="00C140B7" w:rsidP="00F11D8D">
            <w:pPr>
              <w:pStyle w:val="Icon"/>
            </w:pPr>
            <w:r>
              <w:rPr>
                <w:noProof/>
                <w:lang w:eastAsia="en-US"/>
              </w:rPr>
              <w:drawing>
                <wp:inline distT="0" distB="0" distL="0" distR="0" wp14:anchorId="624C4A25" wp14:editId="23C564F4">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88715C8" w14:textId="654F4B57" w:rsidR="00C140B7" w:rsidRPr="000E4270" w:rsidRDefault="00C140B7"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Improved </w:t>
            </w:r>
            <w:r w:rsidR="00070889">
              <w:rPr>
                <w:b/>
                <w:sz w:val="20"/>
              </w:rPr>
              <w:t>density-based</w:t>
            </w:r>
            <w:r>
              <w:rPr>
                <w:b/>
                <w:sz w:val="20"/>
              </w:rPr>
              <w:t xml:space="preserve"> component generation</w:t>
            </w:r>
          </w:p>
        </w:tc>
      </w:tr>
    </w:tbl>
    <w:p w14:paraId="4FF41812" w14:textId="4C35B4D4" w:rsidR="00C140B7" w:rsidRDefault="00C140B7" w:rsidP="00C140B7">
      <w:r>
        <w:t xml:space="preserve">New in the 2.23.3 release of FluoRender, </w:t>
      </w:r>
      <w:r w:rsidR="000142DA">
        <w:t>a density field is g</w:t>
      </w:r>
      <w:r w:rsidR="00990C39">
        <w:t>enerated and locally equalized for separating distinct structures</w:t>
      </w:r>
      <w:r w:rsidR="00096CAB">
        <w:t xml:space="preserve"> in component generation</w:t>
      </w:r>
      <w:r>
        <w:t>.</w:t>
      </w:r>
      <w:r w:rsidR="00096CAB">
        <w:t xml:space="preserve"> The segmentation accuracy has been improved for </w:t>
      </w:r>
      <w:r w:rsidR="009D26FD">
        <w:t>data sets with uneven brightness.</w:t>
      </w:r>
      <w:r>
        <w:t xml:space="preserve"> See </w:t>
      </w:r>
      <w:r w:rsidR="009D26FD">
        <w:fldChar w:fldCharType="begin"/>
      </w:r>
      <w:r w:rsidR="009D26FD">
        <w:instrText xml:space="preserve"> REF _Ref406746597 \r \h </w:instrText>
      </w:r>
      <w:r w:rsidR="009D26FD">
        <w:fldChar w:fldCharType="separate"/>
      </w:r>
      <w:r w:rsidR="009D26FD">
        <w:t>Chapter 17</w:t>
      </w:r>
      <w:r w:rsidR="009D26FD">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1779F" w14:paraId="3F822C21"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9331DA5" w14:textId="77777777" w:rsidR="0061779F" w:rsidRDefault="0061779F" w:rsidP="00F11D8D">
            <w:pPr>
              <w:pStyle w:val="Icon"/>
            </w:pPr>
            <w:r>
              <w:rPr>
                <w:noProof/>
                <w:lang w:eastAsia="en-US"/>
              </w:rPr>
              <w:drawing>
                <wp:inline distT="0" distB="0" distL="0" distR="0" wp14:anchorId="5E98B727" wp14:editId="23B74C7B">
                  <wp:extent cx="351130" cy="338716"/>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904FD9D" w14:textId="3C3ED680" w:rsidR="0061779F" w:rsidRPr="000E4270" w:rsidRDefault="0061779F"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Improved </w:t>
            </w:r>
            <w:r w:rsidR="001B0C90">
              <w:rPr>
                <w:b/>
                <w:sz w:val="20"/>
              </w:rPr>
              <w:t>EM clustering method</w:t>
            </w:r>
          </w:p>
        </w:tc>
      </w:tr>
    </w:tbl>
    <w:p w14:paraId="7FE3BB63" w14:textId="3CF65D5F" w:rsidR="0061779F" w:rsidRDefault="0061779F" w:rsidP="0061779F">
      <w:r>
        <w:t xml:space="preserve">New in the 2.23.3 release of FluoRender, </w:t>
      </w:r>
      <w:r w:rsidR="003632C3">
        <w:t>the EM clustering can be initialized with the result</w:t>
      </w:r>
      <w:r w:rsidR="00EE4811">
        <w:t xml:space="preserve"> from the K-means clustering or manual segmentation</w:t>
      </w:r>
      <w:r>
        <w:t>.</w:t>
      </w:r>
      <w:r w:rsidR="00EE4811">
        <w:t xml:space="preserve"> This can be useful</w:t>
      </w:r>
      <w:r>
        <w:t xml:space="preserve"> </w:t>
      </w:r>
      <w:r w:rsidR="00E435E0">
        <w:t>for segmenting more than two ellipse-shaped objects</w:t>
      </w:r>
      <w:r w:rsidR="006D15DD">
        <w:t xml:space="preserve">. Additionally, </w:t>
      </w:r>
      <w:r w:rsidR="003041E7">
        <w:t xml:space="preserve">signal intensity variation has been added to the calculation in the EM clustering method. </w:t>
      </w:r>
      <w:r>
        <w:t xml:space="preserve">See </w:t>
      </w:r>
      <w:r>
        <w:fldChar w:fldCharType="begin"/>
      </w:r>
      <w:r>
        <w:instrText xml:space="preserve"> REF _Ref406746597 \r \h </w:instrText>
      </w:r>
      <w:r>
        <w:fldChar w:fldCharType="separate"/>
      </w:r>
      <w:r>
        <w:t>Chapter 17</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72D33" w14:paraId="7D0B8984"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0B4BEA3" w14:textId="77777777" w:rsidR="00072D33" w:rsidRDefault="00072D33" w:rsidP="00F11D8D">
            <w:pPr>
              <w:pStyle w:val="Icon"/>
            </w:pPr>
            <w:r>
              <w:rPr>
                <w:noProof/>
                <w:lang w:eastAsia="en-US"/>
              </w:rPr>
              <w:drawing>
                <wp:inline distT="0" distB="0" distL="0" distR="0" wp14:anchorId="3EEFF17C" wp14:editId="160FE509">
                  <wp:extent cx="351130" cy="338716"/>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102372C" w14:textId="356F47F7" w:rsidR="00072D33" w:rsidRPr="000E4270" w:rsidRDefault="00072D33"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Added a distance field option for component generation</w:t>
            </w:r>
          </w:p>
        </w:tc>
      </w:tr>
    </w:tbl>
    <w:p w14:paraId="3EA79AF1" w14:textId="0515CACF" w:rsidR="00072D33" w:rsidRDefault="00072D33" w:rsidP="00072D33">
      <w:r>
        <w:t xml:space="preserve">New in the 2.23.3 release of FluoRender, a distance field is generated and can be intermixed with the </w:t>
      </w:r>
      <w:r w:rsidR="001766D8">
        <w:t xml:space="preserve">original intensity and/or the </w:t>
      </w:r>
      <w:r>
        <w:t>density fie</w:t>
      </w:r>
      <w:r w:rsidR="001766D8">
        <w:t>ld</w:t>
      </w:r>
      <w:r>
        <w:t xml:space="preserve">. The segmentation accuracy has been improved for data sets </w:t>
      </w:r>
      <w:r w:rsidR="00D13192">
        <w:t>with strongly connected structures that are inte</w:t>
      </w:r>
      <w:r w:rsidR="00C62129">
        <w:t>nded to be separated</w:t>
      </w:r>
      <w:r>
        <w:t xml:space="preserve">. See </w:t>
      </w:r>
      <w:r>
        <w:fldChar w:fldCharType="begin"/>
      </w:r>
      <w:r>
        <w:instrText xml:space="preserve"> REF _Ref406746597 \r \h </w:instrText>
      </w:r>
      <w:r>
        <w:fldChar w:fldCharType="separate"/>
      </w:r>
      <w:r>
        <w:t>Chapter 17</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3220A" w14:paraId="36B19CC6"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2BF7EA" w14:textId="77777777" w:rsidR="00B3220A" w:rsidRDefault="00B3220A" w:rsidP="00F11D8D">
            <w:pPr>
              <w:pStyle w:val="Icon"/>
            </w:pPr>
            <w:r>
              <w:rPr>
                <w:noProof/>
                <w:lang w:eastAsia="en-US"/>
              </w:rPr>
              <w:drawing>
                <wp:inline distT="0" distB="0" distL="0" distR="0" wp14:anchorId="3FDD3A06" wp14:editId="2507BEEA">
                  <wp:extent cx="351130" cy="33871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4D2D13B" w14:textId="36E5AD22" w:rsidR="00B3220A" w:rsidRPr="000E4270" w:rsidRDefault="00480633"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Compute distances between a locator and segmented components</w:t>
            </w:r>
          </w:p>
        </w:tc>
      </w:tr>
    </w:tbl>
    <w:p w14:paraId="56D837B0" w14:textId="6E4AF1C1" w:rsidR="00B3220A" w:rsidRDefault="00B3220A" w:rsidP="00B3220A">
      <w:r>
        <w:lastRenderedPageBreak/>
        <w:t xml:space="preserve">New in the 2.23.3 release of FluoRender, </w:t>
      </w:r>
      <w:r w:rsidR="00922E52">
        <w:t>you can create a locator and compute its distances</w:t>
      </w:r>
      <w:r w:rsidR="00873CAC">
        <w:t xml:space="preserve"> to</w:t>
      </w:r>
      <w:r w:rsidR="00970BC1">
        <w:t xml:space="preserve"> all analyzed components</w:t>
      </w:r>
      <w:r>
        <w:t xml:space="preserve">. See </w:t>
      </w:r>
      <w:r w:rsidR="00970BC1">
        <w:fldChar w:fldCharType="begin"/>
      </w:r>
      <w:r w:rsidR="00970BC1">
        <w:instrText xml:space="preserve"> REF _Ref10800507 \r \h </w:instrText>
      </w:r>
      <w:r w:rsidR="00970BC1">
        <w:fldChar w:fldCharType="separate"/>
      </w:r>
      <w:r w:rsidR="00970BC1">
        <w:t>Chapter 16</w:t>
      </w:r>
      <w:r w:rsidR="00970BC1">
        <w:fldChar w:fldCharType="end"/>
      </w:r>
      <w:r w:rsidR="00970BC1">
        <w:t xml:space="preserve"> and </w:t>
      </w:r>
      <w:r>
        <w:fldChar w:fldCharType="begin"/>
      </w:r>
      <w:r>
        <w:instrText xml:space="preserve"> REF _Ref406746597 \r \h </w:instrText>
      </w:r>
      <w:r>
        <w:fldChar w:fldCharType="separate"/>
      </w:r>
      <w:r>
        <w:t>Chapter 17</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20D30" w14:paraId="78B65F9E"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FA511F1" w14:textId="77777777" w:rsidR="00820D30" w:rsidRDefault="00820D30" w:rsidP="00F11D8D">
            <w:pPr>
              <w:pStyle w:val="Icon"/>
            </w:pPr>
            <w:r>
              <w:rPr>
                <w:noProof/>
                <w:lang w:eastAsia="en-US"/>
              </w:rPr>
              <w:drawing>
                <wp:inline distT="0" distB="0" distL="0" distR="0" wp14:anchorId="33928BA0" wp14:editId="18034003">
                  <wp:extent cx="351130" cy="338716"/>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AE3866" w14:textId="21B0759C" w:rsidR="00820D30" w:rsidRPr="000E4270" w:rsidRDefault="00820D30"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Compute a distance </w:t>
            </w:r>
            <w:r w:rsidR="00BE6C62">
              <w:rPr>
                <w:b/>
                <w:sz w:val="20"/>
              </w:rPr>
              <w:t>adjacency matrix among</w:t>
            </w:r>
            <w:r>
              <w:rPr>
                <w:b/>
                <w:sz w:val="20"/>
              </w:rPr>
              <w:t xml:space="preserve"> segmented components</w:t>
            </w:r>
          </w:p>
        </w:tc>
      </w:tr>
    </w:tbl>
    <w:p w14:paraId="077F23F1" w14:textId="6692790F" w:rsidR="00820D30" w:rsidRDefault="00820D30" w:rsidP="00820D30">
      <w:r>
        <w:t xml:space="preserve">New in the 2.23.3 release of FluoRender, you can </w:t>
      </w:r>
      <w:r w:rsidR="007147EE">
        <w:t>compute a distance adjacency matrix representing all pair-wise distances of segmented components</w:t>
      </w:r>
      <w:r>
        <w:t xml:space="preserve">. See </w:t>
      </w:r>
      <w:r>
        <w:fldChar w:fldCharType="begin"/>
      </w:r>
      <w:r>
        <w:instrText xml:space="preserve"> REF _Ref406746597 \r \h </w:instrText>
      </w:r>
      <w:r>
        <w:fldChar w:fldCharType="separate"/>
      </w:r>
      <w:r>
        <w:t>Chapter 17</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9276F" w14:paraId="3B47170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D2E08D1" w14:textId="77777777" w:rsidR="00D9276F" w:rsidRDefault="00D9276F" w:rsidP="00F11D8D">
            <w:pPr>
              <w:pStyle w:val="Icon"/>
            </w:pPr>
            <w:r>
              <w:rPr>
                <w:noProof/>
                <w:lang w:eastAsia="en-US"/>
              </w:rPr>
              <w:drawing>
                <wp:inline distT="0" distB="0" distL="0" distR="0" wp14:anchorId="307F6E1C" wp14:editId="23AFF127">
                  <wp:extent cx="351130" cy="338716"/>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A153962" w14:textId="4F902EFA" w:rsidR="00D9276F" w:rsidRPr="000E4270" w:rsidRDefault="00D9276F"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 new ellipse</w:t>
            </w:r>
            <w:r w:rsidR="0038411D">
              <w:rPr>
                <w:b/>
                <w:sz w:val="20"/>
              </w:rPr>
              <w:t xml:space="preserve"> ruler</w:t>
            </w:r>
            <w:r>
              <w:rPr>
                <w:b/>
                <w:sz w:val="20"/>
              </w:rPr>
              <w:t xml:space="preserve"> tool</w:t>
            </w:r>
          </w:p>
        </w:tc>
      </w:tr>
    </w:tbl>
    <w:p w14:paraId="314B4AC0" w14:textId="00D76723" w:rsidR="00D9276F" w:rsidRDefault="00D9276F" w:rsidP="00D9276F">
      <w:r>
        <w:t xml:space="preserve">New in the 2.23.3 release of FluoRender, you can </w:t>
      </w:r>
      <w:r w:rsidR="0038411D">
        <w:t xml:space="preserve">add an ellipse </w:t>
      </w:r>
      <w:r w:rsidR="00C51CD3">
        <w:t xml:space="preserve">ruler </w:t>
      </w:r>
      <w:r w:rsidR="0038411D">
        <w:t>an</w:t>
      </w:r>
      <w:r w:rsidR="00C51CD3">
        <w:t>d get its center coordinates</w:t>
      </w:r>
      <w:r>
        <w:t xml:space="preserve">. See </w:t>
      </w:r>
      <w:r w:rsidR="00C51CD3">
        <w:fldChar w:fldCharType="begin"/>
      </w:r>
      <w:r w:rsidR="00C51CD3">
        <w:instrText xml:space="preserve"> REF _Ref10801733 \r \h </w:instrText>
      </w:r>
      <w:r w:rsidR="00C51CD3">
        <w:fldChar w:fldCharType="separate"/>
      </w:r>
      <w:r w:rsidR="00C51CD3">
        <w:t>Chapter 16</w:t>
      </w:r>
      <w:r w:rsidR="00C51CD3">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16143" w14:paraId="488A062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99E87A0" w14:textId="77777777" w:rsidR="00A16143" w:rsidRDefault="00A16143" w:rsidP="00F11D8D">
            <w:pPr>
              <w:pStyle w:val="Icon"/>
            </w:pPr>
            <w:r>
              <w:rPr>
                <w:noProof/>
                <w:lang w:eastAsia="en-US"/>
              </w:rPr>
              <w:drawing>
                <wp:inline distT="0" distB="0" distL="0" distR="0" wp14:anchorId="0C83793B" wp14:editId="2ACE7439">
                  <wp:extent cx="351130" cy="338716"/>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1C5B3A7" w14:textId="2C4718D5" w:rsidR="00A16143" w:rsidRPr="000E4270" w:rsidRDefault="00A16143"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Component generation functions</w:t>
            </w:r>
            <w:r w:rsidR="00FF610F">
              <w:rPr>
                <w:b/>
                <w:sz w:val="20"/>
              </w:rPr>
              <w:t xml:space="preserve"> reorganized</w:t>
            </w:r>
          </w:p>
        </w:tc>
      </w:tr>
    </w:tbl>
    <w:p w14:paraId="721AE300" w14:textId="0A45B81A" w:rsidR="00A16143" w:rsidRDefault="00A16143" w:rsidP="00A16143">
      <w:r>
        <w:t xml:space="preserve">New in the 2.23.3 release of FluoRender, </w:t>
      </w:r>
      <w:r w:rsidR="00FF610F">
        <w:t>the old</w:t>
      </w:r>
      <w:r w:rsidR="00D86A3A">
        <w:t xml:space="preserve"> 3D and slice-based functions have been consolidated into a single page of settings</w:t>
      </w:r>
      <w:r w:rsidR="00396DE0">
        <w:t>, including intensity threshold, density field, distance field, and clean up</w:t>
      </w:r>
      <w:r>
        <w:t xml:space="preserve">. </w:t>
      </w:r>
      <w:r w:rsidR="00A34E26">
        <w:t xml:space="preserve">Additionally, intermediate results can be fixated to prevent further merging after parameter change. </w:t>
      </w:r>
      <w:r w:rsidR="00CE5EC7">
        <w:t xml:space="preserve">A macro recorder is added therefore to automate </w:t>
      </w:r>
      <w:r w:rsidR="00AD1814">
        <w:t xml:space="preserve">and streamline </w:t>
      </w:r>
      <w:r w:rsidR="00CE5EC7">
        <w:t xml:space="preserve">multistep </w:t>
      </w:r>
      <w:r w:rsidR="00AD1814">
        <w:t xml:space="preserve">segmentation operations. </w:t>
      </w:r>
      <w:r>
        <w:t xml:space="preserve">See </w:t>
      </w:r>
      <w:r>
        <w:fldChar w:fldCharType="begin"/>
      </w:r>
      <w:r>
        <w:instrText xml:space="preserve"> REF _Ref406746597 \r \h </w:instrText>
      </w:r>
      <w:r>
        <w:fldChar w:fldCharType="separate"/>
      </w:r>
      <w:r>
        <w:t>Chapter 17</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F788F" w14:paraId="4007B4D9"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05FB2E8" w14:textId="77777777" w:rsidR="001F788F" w:rsidRDefault="001F788F" w:rsidP="00F11D8D">
            <w:pPr>
              <w:pStyle w:val="Icon"/>
            </w:pPr>
            <w:r>
              <w:rPr>
                <w:noProof/>
                <w:lang w:eastAsia="en-US"/>
              </w:rPr>
              <w:drawing>
                <wp:inline distT="0" distB="0" distL="0" distR="0" wp14:anchorId="79636832" wp14:editId="75A13B80">
                  <wp:extent cx="351130" cy="338716"/>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25F608D" w14:textId="2F3ADD15" w:rsidR="001F788F" w:rsidRPr="000E4270" w:rsidRDefault="000F415F"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Copy and paste locator center coordinates</w:t>
            </w:r>
          </w:p>
        </w:tc>
      </w:tr>
    </w:tbl>
    <w:p w14:paraId="02B1C872" w14:textId="36C82ECE" w:rsidR="001F788F" w:rsidRDefault="001F788F" w:rsidP="001F788F">
      <w:r>
        <w:t xml:space="preserve">New in the 2.23.3 release of FluoRender, </w:t>
      </w:r>
      <w:r w:rsidR="000F415F">
        <w:t xml:space="preserve">the center coordinates of a ruler tool can be copied using the </w:t>
      </w:r>
      <w:r w:rsidR="001C527D">
        <w:t>common shortcuts such as Ctrl+C or Cmd+C, and paste</w:t>
      </w:r>
      <w:r w:rsidR="003B5735">
        <w:t>d into Excel</w:t>
      </w:r>
      <w:r>
        <w:t xml:space="preserve">. </w:t>
      </w:r>
      <w:r w:rsidR="003B5735">
        <w:t>Center coordinates of a locator can be edited by typing the XYZ coordinate values dir</w:t>
      </w:r>
      <w:r w:rsidR="001C1BB4">
        <w:t>e</w:t>
      </w:r>
      <w:r w:rsidR="003B5735">
        <w:t>ctly</w:t>
      </w:r>
      <w:r w:rsidR="001C1BB4">
        <w:t xml:space="preserve">. You may also paste the coordinates from Excel. </w:t>
      </w:r>
      <w:r>
        <w:t xml:space="preserve">See </w:t>
      </w:r>
      <w:r w:rsidR="009C4CE0">
        <w:fldChar w:fldCharType="begin"/>
      </w:r>
      <w:r w:rsidR="009C4CE0">
        <w:instrText xml:space="preserve"> REF _Ref10802555 \r \h </w:instrText>
      </w:r>
      <w:r w:rsidR="009C4CE0">
        <w:fldChar w:fldCharType="separate"/>
      </w:r>
      <w:r w:rsidR="009C4CE0">
        <w:t>Chapter 16</w:t>
      </w:r>
      <w:r w:rsidR="009C4CE0">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B7097" w14:paraId="78327B1C"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18CF0DB" w14:textId="77777777" w:rsidR="004B7097" w:rsidRDefault="004B7097" w:rsidP="00F11D8D">
            <w:pPr>
              <w:pStyle w:val="Icon"/>
            </w:pPr>
            <w:r>
              <w:rPr>
                <w:noProof/>
                <w:lang w:eastAsia="en-US"/>
              </w:rPr>
              <w:drawing>
                <wp:inline distT="0" distB="0" distL="0" distR="0" wp14:anchorId="665D7B73" wp14:editId="2B55D16E">
                  <wp:extent cx="351130" cy="33871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700E3DD" w14:textId="53E31E00" w:rsidR="004B7097" w:rsidRPr="000E4270" w:rsidRDefault="004B7097"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An auto update setting for component generation</w:t>
            </w:r>
          </w:p>
        </w:tc>
      </w:tr>
    </w:tbl>
    <w:p w14:paraId="43A9DBAE" w14:textId="6E818B70" w:rsidR="004B7097" w:rsidRDefault="004B7097" w:rsidP="004B7097">
      <w:r>
        <w:t>New in the 2.23.3 release of FluoRender, an auto update setting can be enabled.</w:t>
      </w:r>
      <w:r w:rsidR="004B37E0">
        <w:t xml:space="preserve"> When enabled, changes to the component generation settings are immediately applied and displayed. A </w:t>
      </w:r>
      <w:r w:rsidR="008E0CB9">
        <w:t>fast graphics card is needed in order for auto update to work smoothly.</w:t>
      </w:r>
      <w:r>
        <w:t xml:space="preserve"> See </w:t>
      </w:r>
      <w:r>
        <w:fldChar w:fldCharType="begin"/>
      </w:r>
      <w:r>
        <w:instrText xml:space="preserve"> REF _Ref406746597 \r \h </w:instrText>
      </w:r>
      <w:r>
        <w:fldChar w:fldCharType="separate"/>
      </w:r>
      <w:r>
        <w:t>Chapter 17</w:t>
      </w:r>
      <w:r>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8525B" w14:paraId="6DCFD9B3"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1DBE2DE" w14:textId="77777777" w:rsidR="0008525B" w:rsidRDefault="0008525B" w:rsidP="00F11D8D">
            <w:pPr>
              <w:pStyle w:val="Icon"/>
            </w:pPr>
            <w:r>
              <w:rPr>
                <w:noProof/>
                <w:lang w:eastAsia="en-US"/>
              </w:rPr>
              <w:drawing>
                <wp:inline distT="0" distB="0" distL="0" distR="0" wp14:anchorId="71998FF5" wp14:editId="2B34A018">
                  <wp:extent cx="351130" cy="338716"/>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B9B3F14" w14:textId="72DC58CA" w:rsidR="0008525B" w:rsidRPr="000E4270" w:rsidRDefault="0008525B"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An average tool for</w:t>
            </w:r>
            <w:r w:rsidR="00E07A1D">
              <w:rPr>
                <w:b/>
                <w:sz w:val="20"/>
              </w:rPr>
              <w:t xml:space="preserve"> center of a group of rulers</w:t>
            </w:r>
          </w:p>
        </w:tc>
      </w:tr>
    </w:tbl>
    <w:p w14:paraId="59DF9665" w14:textId="09FFB3C8" w:rsidR="0008525B" w:rsidRDefault="0008525B" w:rsidP="0008525B">
      <w:r>
        <w:t xml:space="preserve">New in the 2.23.3 release of FluoRender, </w:t>
      </w:r>
      <w:r w:rsidR="00E07A1D">
        <w:t xml:space="preserve">you can create a locator tool and </w:t>
      </w:r>
      <w:r w:rsidR="005A4A1A">
        <w:t>have its location set to be the average of a number of selected rulers</w:t>
      </w:r>
      <w:r>
        <w:t xml:space="preserve">. See </w:t>
      </w:r>
      <w:r w:rsidR="005A4A1A">
        <w:fldChar w:fldCharType="begin"/>
      </w:r>
      <w:r w:rsidR="005A4A1A">
        <w:instrText xml:space="preserve"> REF _Ref10802663 \r \h </w:instrText>
      </w:r>
      <w:r w:rsidR="005A4A1A">
        <w:fldChar w:fldCharType="separate"/>
      </w:r>
      <w:r w:rsidR="005A4A1A">
        <w:t>Chapter 16</w:t>
      </w:r>
      <w:r w:rsidR="005A4A1A">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A4A1A" w14:paraId="04A59DC1"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65CE58" w14:textId="77777777" w:rsidR="005A4A1A" w:rsidRDefault="005A4A1A" w:rsidP="00F11D8D">
            <w:pPr>
              <w:pStyle w:val="Icon"/>
            </w:pPr>
            <w:r>
              <w:rPr>
                <w:noProof/>
                <w:lang w:eastAsia="en-US"/>
              </w:rPr>
              <w:lastRenderedPageBreak/>
              <w:drawing>
                <wp:inline distT="0" distB="0" distL="0" distR="0" wp14:anchorId="3603EC90" wp14:editId="4F9712A0">
                  <wp:extent cx="351130" cy="33871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9A9DD8F" w14:textId="09EE6AF8" w:rsidR="005A4A1A" w:rsidRPr="000E4270" w:rsidRDefault="005A4A1A" w:rsidP="00F11D8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Multichannel colocalization</w:t>
            </w:r>
          </w:p>
        </w:tc>
      </w:tr>
    </w:tbl>
    <w:p w14:paraId="60A1B0AE" w14:textId="68B4CD5F" w:rsidR="005A4A1A" w:rsidRDefault="005A4A1A" w:rsidP="005A4A1A">
      <w:r>
        <w:t>New in the 2.23.3 release of FluoRender, you can compute the coloca</w:t>
      </w:r>
      <w:r w:rsidR="00B939D9">
        <w:t>lization of as many channels as you want</w:t>
      </w:r>
      <w:r>
        <w:t>.</w:t>
      </w:r>
      <w:r w:rsidR="00B939D9">
        <w:t xml:space="preserve"> An adjacency matrix</w:t>
      </w:r>
      <w:r w:rsidR="004006C1">
        <w:t xml:space="preserve"> representing the colocalization is computed and saved to Excel-compatible files.</w:t>
      </w:r>
      <w:r>
        <w:t xml:space="preserve"> See </w:t>
      </w:r>
      <w:r w:rsidR="004006C1">
        <w:fldChar w:fldCharType="begin"/>
      </w:r>
      <w:r w:rsidR="004006C1">
        <w:instrText xml:space="preserve"> REF _Ref448759807 \r \h </w:instrText>
      </w:r>
      <w:r w:rsidR="004006C1">
        <w:fldChar w:fldCharType="separate"/>
      </w:r>
      <w:r w:rsidR="004006C1">
        <w:t>Chapter 18</w:t>
      </w:r>
      <w:r w:rsidR="004006C1">
        <w:fldChar w:fldCharType="end"/>
      </w:r>
      <w:r>
        <w:t xml:space="preserve"> for more details.</w:t>
      </w:r>
    </w:p>
    <w:p w14:paraId="079E96F2" w14:textId="2E19D3A6" w:rsidR="00B177C0" w:rsidRDefault="007D09A2" w:rsidP="00B3684F">
      <w:r>
        <w:t>FluoRender Version 2.23.3 addressed these issues:</w:t>
      </w:r>
    </w:p>
    <w:p w14:paraId="2FD9650B" w14:textId="62BA90D5" w:rsidR="007D09A2" w:rsidRDefault="00B3143C" w:rsidP="00CC4EB1">
      <w:pPr>
        <w:pStyle w:val="ListParagraph"/>
        <w:numPr>
          <w:ilvl w:val="0"/>
          <w:numId w:val="24"/>
        </w:numPr>
      </w:pPr>
      <w:r>
        <w:t>FluoRender crashes when a project is loaded and there are existing data</w:t>
      </w:r>
      <w:r w:rsidR="00CC4EB1">
        <w:t>.</w:t>
      </w:r>
    </w:p>
    <w:p w14:paraId="2A5325A1" w14:textId="6C5F2A50" w:rsidR="00B04D33" w:rsidRDefault="00B04D33" w:rsidP="00CC4EB1">
      <w:pPr>
        <w:pStyle w:val="ListParagraph"/>
        <w:numPr>
          <w:ilvl w:val="0"/>
          <w:numId w:val="24"/>
        </w:numPr>
      </w:pPr>
      <w:r>
        <w:t>FluoRender does not update to the next/previous time point when the brush tool is enabled from the toolbar.</w:t>
      </w:r>
    </w:p>
    <w:p w14:paraId="19E73647" w14:textId="540C3D2C" w:rsidR="00751294" w:rsidRDefault="00751294" w:rsidP="00CC4EB1">
      <w:pPr>
        <w:pStyle w:val="ListParagraph"/>
        <w:numPr>
          <w:ilvl w:val="0"/>
          <w:numId w:val="24"/>
        </w:numPr>
      </w:pPr>
      <w:r>
        <w:t>Automatic OpenCL platform selection may not infer the correct</w:t>
      </w:r>
      <w:r w:rsidR="00790205">
        <w:t xml:space="preserve"> platform. A manual setting in the setting file is therefore enabled.</w:t>
      </w:r>
    </w:p>
    <w:p w14:paraId="7493B678" w14:textId="37AFE82C" w:rsidR="00550A2F" w:rsidRDefault="00550A2F" w:rsidP="00CC4EB1">
      <w:pPr>
        <w:pStyle w:val="ListParagraph"/>
        <w:numPr>
          <w:ilvl w:val="0"/>
          <w:numId w:val="24"/>
        </w:numPr>
      </w:pPr>
      <w:r>
        <w:t>The scale bar is not positioned and scaled correctly when a screen capture is enlarged.</w:t>
      </w:r>
    </w:p>
    <w:p w14:paraId="726ABF71" w14:textId="724BE341" w:rsidR="00AC1946" w:rsidRDefault="00257F7A" w:rsidP="00CC4EB1">
      <w:pPr>
        <w:pStyle w:val="ListParagraph"/>
        <w:numPr>
          <w:ilvl w:val="0"/>
          <w:numId w:val="24"/>
        </w:numPr>
      </w:pPr>
      <w:r>
        <w:t>Data outside of the clipping planes are not excluded from component analysis.</w:t>
      </w:r>
    </w:p>
    <w:p w14:paraId="645A2707" w14:textId="1C43620C" w:rsidR="0053720B" w:rsidRDefault="0053720B" w:rsidP="00CC4EB1">
      <w:pPr>
        <w:pStyle w:val="ListParagraph"/>
        <w:numPr>
          <w:ilvl w:val="0"/>
          <w:numId w:val="24"/>
        </w:numPr>
      </w:pPr>
      <w:r>
        <w:t xml:space="preserve">Extremely high system memory consumption for tracking </w:t>
      </w:r>
      <w:r w:rsidR="00EA5521">
        <w:t>densely packed data.</w:t>
      </w:r>
    </w:p>
    <w:p w14:paraId="09E8BBB2" w14:textId="196C21D0" w:rsidR="00980217" w:rsidRDefault="00B177C0" w:rsidP="0087722A">
      <w:r>
        <w:t xml:space="preserve">Previously, </w:t>
      </w:r>
      <w:r w:rsidR="00980217">
        <w:t>FluoRender Version 2.23.</w:t>
      </w:r>
      <w:r w:rsidR="00831C4E">
        <w:t>1</w:t>
      </w:r>
      <w:r w:rsidR="00980217">
        <w:t xml:space="preserve"> added these new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80217" w14:paraId="6EC1728D" w14:textId="77777777" w:rsidTr="00890A8E">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EF176F9" w14:textId="77777777" w:rsidR="00980217" w:rsidRDefault="00980217" w:rsidP="00890A8E">
            <w:pPr>
              <w:pStyle w:val="Icon"/>
            </w:pPr>
            <w:r>
              <w:rPr>
                <w:noProof/>
                <w:lang w:eastAsia="en-US"/>
              </w:rPr>
              <w:drawing>
                <wp:inline distT="0" distB="0" distL="0" distR="0" wp14:anchorId="5798FE6B" wp14:editId="2365238B">
                  <wp:extent cx="351130" cy="33871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06E33AF" w14:textId="7AC2C39D" w:rsidR="00980217" w:rsidRPr="000E4270" w:rsidRDefault="00980217" w:rsidP="00890A8E">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Fiji support</w:t>
            </w:r>
          </w:p>
        </w:tc>
      </w:tr>
    </w:tbl>
    <w:p w14:paraId="0E546AFC" w14:textId="31082C63" w:rsidR="00980217" w:rsidRDefault="00980217" w:rsidP="00980217">
      <w:r>
        <w:t>New in the 2.23.1 release of FluoRender, an expanded file format support is available by configuring FluoRender to use Fiji</w:t>
      </w:r>
      <w:r w:rsidR="00FA3BFA">
        <w:t>’s</w:t>
      </w:r>
      <w:r>
        <w:t xml:space="preserve"> functions. </w:t>
      </w:r>
      <w:r w:rsidR="00FA3BFA">
        <w:t>Since Fiji includes Bioformats</w:t>
      </w:r>
      <w:r w:rsidR="00C22257">
        <w:t xml:space="preserve"> in its package</w:t>
      </w:r>
      <w:r w:rsidR="00FD2BD6">
        <w:t xml:space="preserve">, </w:t>
      </w:r>
      <w:r w:rsidR="004A025A">
        <w:t>settings to link with Fiji have been simplified</w:t>
      </w:r>
      <w:r>
        <w:t xml:space="preserve">. See </w:t>
      </w:r>
      <w:r>
        <w:fldChar w:fldCharType="begin"/>
      </w:r>
      <w:r>
        <w:instrText xml:space="preserve"> REF _Ref509915138 \r \h </w:instrText>
      </w:r>
      <w:r>
        <w:fldChar w:fldCharType="separate"/>
      </w:r>
      <w:r>
        <w:t>Chapter 4</w:t>
      </w:r>
      <w:r>
        <w:fldChar w:fldCharType="end"/>
      </w:r>
      <w:r>
        <w:t xml:space="preserve"> and </w:t>
      </w:r>
      <w:r>
        <w:fldChar w:fldCharType="begin"/>
      </w:r>
      <w:r>
        <w:instrText xml:space="preserve"> REF _Ref509915914 \r \h </w:instrText>
      </w:r>
      <w:r>
        <w:fldChar w:fldCharType="separate"/>
      </w:r>
      <w:r>
        <w:t>Chapter 22</w:t>
      </w:r>
      <w:r>
        <w:fldChar w:fldCharType="end"/>
      </w:r>
      <w:r>
        <w:t xml:space="preserve"> for more details.</w:t>
      </w:r>
    </w:p>
    <w:p w14:paraId="0DACD3AA" w14:textId="2A70B5CE" w:rsidR="008D4FC7" w:rsidRDefault="00070889" w:rsidP="008D4FC7">
      <w:r>
        <w:t xml:space="preserve">Further back, </w:t>
      </w:r>
      <w:r w:rsidR="008D4FC7">
        <w:t>FluoRender Version 2.23 added these new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D4FC7" w14:paraId="6FA70536"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A40EC10" w14:textId="77777777" w:rsidR="008D4FC7" w:rsidRDefault="008D4FC7" w:rsidP="00887C22">
            <w:pPr>
              <w:pStyle w:val="Icon"/>
            </w:pPr>
            <w:r>
              <w:rPr>
                <w:noProof/>
                <w:lang w:eastAsia="en-US"/>
              </w:rPr>
              <w:drawing>
                <wp:inline distT="0" distB="0" distL="0" distR="0" wp14:anchorId="45F13F2C" wp14:editId="53115C9D">
                  <wp:extent cx="351130" cy="338716"/>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7ACEA57" w14:textId="7F00485D" w:rsidR="008D4FC7" w:rsidRPr="000E4270" w:rsidRDefault="00A266A7"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ImageJ and Bioformats </w:t>
            </w:r>
            <w:r w:rsidR="00F92499">
              <w:rPr>
                <w:b/>
                <w:sz w:val="20"/>
              </w:rPr>
              <w:t>support</w:t>
            </w:r>
          </w:p>
        </w:tc>
      </w:tr>
    </w:tbl>
    <w:p w14:paraId="757FE140" w14:textId="6E4D2E35" w:rsidR="008D4FC7" w:rsidRDefault="008D4FC7" w:rsidP="008D4FC7">
      <w:r>
        <w:t>New in the 2.2</w:t>
      </w:r>
      <w:r w:rsidR="00E0111D">
        <w:t>3</w:t>
      </w:r>
      <w:r>
        <w:t xml:space="preserve"> release of FluoRender, </w:t>
      </w:r>
      <w:r w:rsidR="000B1F50">
        <w:t xml:space="preserve">an expanded file format </w:t>
      </w:r>
      <w:r w:rsidR="00115C72">
        <w:t xml:space="preserve">support is </w:t>
      </w:r>
      <w:r w:rsidR="00355270">
        <w:t>available</w:t>
      </w:r>
      <w:r w:rsidR="00115C72">
        <w:t xml:space="preserve"> by configuring FluoRender to use ImageJ and Bioformats</w:t>
      </w:r>
      <w:r w:rsidR="00355270">
        <w:t xml:space="preserve"> functions</w:t>
      </w:r>
      <w:r w:rsidR="00EA3A26">
        <w:t>.</w:t>
      </w:r>
      <w:r>
        <w:t xml:space="preserve"> </w:t>
      </w:r>
      <w:r w:rsidR="00D52AE0">
        <w:t xml:space="preserve">This feature needs ImageJ and Bioformats to be preinstalled. </w:t>
      </w:r>
      <w:r>
        <w:t xml:space="preserve">See </w:t>
      </w:r>
      <w:r w:rsidR="00CF09C1">
        <w:fldChar w:fldCharType="begin"/>
      </w:r>
      <w:r w:rsidR="00CF09C1">
        <w:instrText xml:space="preserve"> REF _Ref509915138 \r \h </w:instrText>
      </w:r>
      <w:r w:rsidR="00CF09C1">
        <w:fldChar w:fldCharType="separate"/>
      </w:r>
      <w:r w:rsidR="00CF09C1">
        <w:t>Chapter 4</w:t>
      </w:r>
      <w:r w:rsidR="00CF09C1">
        <w:fldChar w:fldCharType="end"/>
      </w:r>
      <w:r>
        <w:t xml:space="preserve"> </w:t>
      </w:r>
      <w:r w:rsidR="0041684A">
        <w:t xml:space="preserve">and </w:t>
      </w:r>
      <w:r w:rsidR="0041684A">
        <w:fldChar w:fldCharType="begin"/>
      </w:r>
      <w:r w:rsidR="0041684A">
        <w:instrText xml:space="preserve"> REF _Ref509915914 \r \h </w:instrText>
      </w:r>
      <w:r w:rsidR="0041684A">
        <w:fldChar w:fldCharType="separate"/>
      </w:r>
      <w:r w:rsidR="0041684A">
        <w:t>Chapter 22</w:t>
      </w:r>
      <w:r w:rsidR="0041684A">
        <w:fldChar w:fldCharType="end"/>
      </w:r>
      <w:r w:rsidR="0041684A">
        <w:t xml:space="preserve"> </w:t>
      </w:r>
      <w:r>
        <w:t>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FB2C22" w14:paraId="16C99BE5"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0E7F367" w14:textId="77777777" w:rsidR="00FB2C22" w:rsidRDefault="00FB2C22" w:rsidP="00887C22">
            <w:pPr>
              <w:pStyle w:val="Icon"/>
            </w:pPr>
            <w:r>
              <w:rPr>
                <w:noProof/>
                <w:lang w:eastAsia="en-US"/>
              </w:rPr>
              <w:drawing>
                <wp:inline distT="0" distB="0" distL="0" distR="0" wp14:anchorId="5938BA03" wp14:editId="7044EF1C">
                  <wp:extent cx="351130" cy="338716"/>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D71835E" w14:textId="75DD5298" w:rsidR="00FB2C22" w:rsidRPr="000E4270" w:rsidRDefault="00861085"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Automatic rotation center anchoring for large data</w:t>
            </w:r>
          </w:p>
        </w:tc>
      </w:tr>
    </w:tbl>
    <w:p w14:paraId="4F6E6580" w14:textId="0D5DC305" w:rsidR="00FB2C22" w:rsidRDefault="00FB2C22" w:rsidP="00FB2C22">
      <w:r>
        <w:t xml:space="preserve">New in the 2.23 release of FluoRender, </w:t>
      </w:r>
      <w:r w:rsidR="00753949">
        <w:t xml:space="preserve">users can </w:t>
      </w:r>
      <w:r w:rsidR="00DB05CD">
        <w:t xml:space="preserve">configure a zoom ratio for the rotation center anchoring to </w:t>
      </w:r>
      <w:r w:rsidR="002506C4">
        <w:t>become active</w:t>
      </w:r>
      <w:r>
        <w:t>.</w:t>
      </w:r>
      <w:r w:rsidR="002506C4">
        <w:t xml:space="preserve"> Users can also manually override the rotation center anchoring mode. The computing of </w:t>
      </w:r>
      <w:r w:rsidR="00170C46">
        <w:t>the rotation center has also been improved by considering transparency and MIP mode.</w:t>
      </w:r>
      <w:r>
        <w:t xml:space="preserve"> See </w:t>
      </w:r>
      <w:r w:rsidR="00AC1C9C">
        <w:fldChar w:fldCharType="begin"/>
      </w:r>
      <w:r w:rsidR="00AC1C9C">
        <w:instrText xml:space="preserve"> REF _Ref509917189 \r \h </w:instrText>
      </w:r>
      <w:r w:rsidR="00AC1C9C">
        <w:fldChar w:fldCharType="separate"/>
      </w:r>
      <w:r w:rsidR="00AC1C9C">
        <w:t>Chapter 7</w:t>
      </w:r>
      <w:r w:rsidR="00AC1C9C">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A572C" w14:paraId="2250960D"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D534ECC" w14:textId="77777777" w:rsidR="004A572C" w:rsidRDefault="004A572C" w:rsidP="00887C22">
            <w:pPr>
              <w:pStyle w:val="Icon"/>
            </w:pPr>
            <w:r>
              <w:rPr>
                <w:noProof/>
                <w:lang w:eastAsia="en-US"/>
              </w:rPr>
              <w:drawing>
                <wp:inline distT="0" distB="0" distL="0" distR="0" wp14:anchorId="76F75FB9" wp14:editId="0B202110">
                  <wp:extent cx="351130" cy="338716"/>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002B118" w14:textId="2CA282E9" w:rsidR="004A572C" w:rsidRPr="000E4270" w:rsidRDefault="00E711F7"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Depth attenuation </w:t>
            </w:r>
            <w:r w:rsidR="006B3329">
              <w:rPr>
                <w:b/>
                <w:sz w:val="20"/>
              </w:rPr>
              <w:t>linked to rotation center</w:t>
            </w:r>
          </w:p>
        </w:tc>
      </w:tr>
    </w:tbl>
    <w:p w14:paraId="08992A45" w14:textId="723CA7A9" w:rsidR="004A572C" w:rsidRDefault="004A572C" w:rsidP="004A572C">
      <w:r>
        <w:lastRenderedPageBreak/>
        <w:t xml:space="preserve">New in the 2.23 release of FluoRender, </w:t>
      </w:r>
      <w:r w:rsidR="00A15AAC">
        <w:t>the</w:t>
      </w:r>
      <w:r w:rsidR="00D02496">
        <w:t xml:space="preserve"> calculation of the depth attenuation effects is linked to rotation center</w:t>
      </w:r>
      <w:r w:rsidR="000B6CC6">
        <w:t xml:space="preserve">. </w:t>
      </w:r>
      <w:r>
        <w:t xml:space="preserve">See </w:t>
      </w:r>
      <w:r w:rsidR="00936572">
        <w:fldChar w:fldCharType="begin"/>
      </w:r>
      <w:r w:rsidR="00936572">
        <w:instrText xml:space="preserve"> REF _Ref520376393 \r \h </w:instrText>
      </w:r>
      <w:r w:rsidR="00936572">
        <w:fldChar w:fldCharType="separate"/>
      </w:r>
      <w:r w:rsidR="00936572">
        <w:t>Chapter 7</w:t>
      </w:r>
      <w:r w:rsidR="00936572">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96496" w14:paraId="7466337E"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326C1BF" w14:textId="77777777" w:rsidR="00596496" w:rsidRDefault="00596496" w:rsidP="00887C22">
            <w:pPr>
              <w:pStyle w:val="Icon"/>
            </w:pPr>
            <w:r>
              <w:rPr>
                <w:noProof/>
                <w:lang w:eastAsia="en-US"/>
              </w:rPr>
              <w:drawing>
                <wp:inline distT="0" distB="0" distL="0" distR="0" wp14:anchorId="13910D56" wp14:editId="3EB94D8C">
                  <wp:extent cx="351130" cy="33871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0E38B5D" w14:textId="760F7D6E" w:rsidR="00596496" w:rsidRPr="000E4270" w:rsidRDefault="00025EA0"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 xml:space="preserve">Unified OpenCL </w:t>
            </w:r>
            <w:r w:rsidR="00CD03BA">
              <w:rPr>
                <w:b/>
                <w:sz w:val="20"/>
              </w:rPr>
              <w:t>programming interface and management</w:t>
            </w:r>
          </w:p>
        </w:tc>
      </w:tr>
    </w:tbl>
    <w:p w14:paraId="0FD25845" w14:textId="5B6EBDDC" w:rsidR="00596496" w:rsidRDefault="00596496" w:rsidP="00596496">
      <w:r>
        <w:t xml:space="preserve">New in the 2.23 release of FluoRender, </w:t>
      </w:r>
      <w:r w:rsidR="00F35440">
        <w:t>we have improved the OpenCL programming interface</w:t>
      </w:r>
      <w:r w:rsidR="00897D42">
        <w:t xml:space="preserve"> so that all functions implemented using</w:t>
      </w:r>
      <w:r w:rsidR="00296D70">
        <w:t xml:space="preserve"> OpenCL kernels are managed with the same </w:t>
      </w:r>
      <w:r w:rsidR="009A38B3">
        <w:t>interface</w:t>
      </w:r>
      <w:r>
        <w:t xml:space="preserve">. </w:t>
      </w:r>
      <w:r w:rsidR="009A38B3">
        <w:t>Functions that use OpenCL kernels include</w:t>
      </w:r>
      <w:r w:rsidR="003F2D93">
        <w:t xml:space="preserve"> component analysis and filtering</w:t>
      </w:r>
      <w:r>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56EEC" w14:paraId="00561265"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BDFA67B" w14:textId="77777777" w:rsidR="00356EEC" w:rsidRDefault="00356EEC" w:rsidP="00887C22">
            <w:pPr>
              <w:pStyle w:val="Icon"/>
            </w:pPr>
            <w:r>
              <w:rPr>
                <w:noProof/>
                <w:lang w:eastAsia="en-US"/>
              </w:rPr>
              <w:drawing>
                <wp:inline distT="0" distB="0" distL="0" distR="0" wp14:anchorId="54255408" wp14:editId="3715AB1C">
                  <wp:extent cx="351130" cy="33871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027BD9" w14:textId="34EB5C38" w:rsidR="00356EEC" w:rsidRPr="000E4270" w:rsidRDefault="009C5967"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OpenGL</w:t>
            </w:r>
            <w:r w:rsidR="00853C8B">
              <w:rPr>
                <w:b/>
                <w:sz w:val="20"/>
              </w:rPr>
              <w:t xml:space="preserve"> resource management</w:t>
            </w:r>
          </w:p>
        </w:tc>
      </w:tr>
    </w:tbl>
    <w:p w14:paraId="010C6903" w14:textId="38252D79" w:rsidR="00356EEC" w:rsidRDefault="00356EEC" w:rsidP="00356EEC">
      <w:r>
        <w:t xml:space="preserve">New in the 2.23 release of FluoRender, </w:t>
      </w:r>
      <w:r w:rsidR="00853C8B">
        <w:t xml:space="preserve">OpenGL resources, including framebuffers, textures, vertex buffers and arrays, </w:t>
      </w:r>
      <w:r w:rsidR="00D9517B">
        <w:t>are managed using centralized</w:t>
      </w:r>
      <w:r w:rsidR="00D5506F">
        <w:t xml:space="preserve"> interface</w:t>
      </w:r>
      <w:r>
        <w:t>.</w:t>
      </w:r>
      <w:r w:rsidR="00D5506F">
        <w:t xml:space="preserve"> T</w:t>
      </w:r>
      <w:r w:rsidR="00EC1742">
        <w:t>he new interface fixed previous memory leaks</w:t>
      </w:r>
      <w:r w:rsidR="00ED05E0">
        <w:t xml:space="preserve"> and improved overall performance</w:t>
      </w:r>
      <w:r w:rsidR="000E35B9">
        <w:t>. Graphics memory</w:t>
      </w:r>
      <w:r w:rsidR="008C0788">
        <w:t xml:space="preserve"> is used more efficiently for data sets </w:t>
      </w:r>
      <w:r w:rsidR="00BD2A7B">
        <w:t>with many channels or requiring enlargement.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A5D50" w14:paraId="340C73E8"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81B5025" w14:textId="77777777" w:rsidR="000A5D50" w:rsidRDefault="000A5D50" w:rsidP="00887C22">
            <w:pPr>
              <w:pStyle w:val="Icon"/>
            </w:pPr>
            <w:r>
              <w:rPr>
                <w:noProof/>
                <w:lang w:eastAsia="en-US"/>
              </w:rPr>
              <w:drawing>
                <wp:inline distT="0" distB="0" distL="0" distR="0" wp14:anchorId="660F63FF" wp14:editId="777C12F0">
                  <wp:extent cx="351130" cy="338716"/>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DE7A74" w14:textId="6058256A" w:rsidR="000A5D50" w:rsidRPr="000E4270" w:rsidRDefault="00ED4101"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New color</w:t>
            </w:r>
            <w:r w:rsidR="00DF30E6">
              <w:rPr>
                <w:b/>
                <w:sz w:val="20"/>
              </w:rPr>
              <w:t xml:space="preserve"> </w:t>
            </w:r>
            <w:r>
              <w:rPr>
                <w:b/>
                <w:sz w:val="20"/>
              </w:rPr>
              <w:t>maps and color</w:t>
            </w:r>
            <w:r w:rsidR="00DF30E6">
              <w:rPr>
                <w:b/>
                <w:sz w:val="20"/>
              </w:rPr>
              <w:t xml:space="preserve"> map modes</w:t>
            </w:r>
          </w:p>
        </w:tc>
      </w:tr>
    </w:tbl>
    <w:p w14:paraId="5CC754DC" w14:textId="1F535F00" w:rsidR="000A5D50" w:rsidRDefault="000A5D50" w:rsidP="000A5D50">
      <w:r>
        <w:t xml:space="preserve">New in the 2.23 release of FluoRender, </w:t>
      </w:r>
      <w:r w:rsidR="002D606C">
        <w:t>new color maps and color map modes are added</w:t>
      </w:r>
      <w:r w:rsidR="0009030F">
        <w:t>.</w:t>
      </w:r>
      <w:r w:rsidR="002D606C">
        <w:t xml:space="preserve"> The compatibility</w:t>
      </w:r>
      <w:r w:rsidR="00533FDD">
        <w:t xml:space="preserve"> between color maps and other volume property settings have been improved.</w:t>
      </w:r>
      <w:r w:rsidR="00630256">
        <w:t xml:space="preserve"> For example, color map, shading, and MIP can all be configured</w:t>
      </w:r>
      <w:r>
        <w:t xml:space="preserve"> </w:t>
      </w:r>
      <w:r w:rsidR="00630256">
        <w:t>simul</w:t>
      </w:r>
      <w:r w:rsidR="004B6022">
        <w:t xml:space="preserve">taneously. </w:t>
      </w:r>
      <w:r>
        <w:t xml:space="preserve">See </w:t>
      </w:r>
      <w:r w:rsidR="004B6022">
        <w:fldChar w:fldCharType="begin"/>
      </w:r>
      <w:r w:rsidR="004B6022">
        <w:instrText xml:space="preserve"> REF _Ref520377247 \r \h </w:instrText>
      </w:r>
      <w:r w:rsidR="004B6022">
        <w:fldChar w:fldCharType="separate"/>
      </w:r>
      <w:r w:rsidR="004B6022">
        <w:t>Chapter 8</w:t>
      </w:r>
      <w:r w:rsidR="004B6022">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C0EC0" w14:paraId="5D004436"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1A1076D" w14:textId="77777777" w:rsidR="003C0EC0" w:rsidRDefault="003C0EC0" w:rsidP="00887C22">
            <w:pPr>
              <w:pStyle w:val="Icon"/>
            </w:pPr>
            <w:r>
              <w:rPr>
                <w:noProof/>
                <w:lang w:eastAsia="en-US"/>
              </w:rPr>
              <w:drawing>
                <wp:inline distT="0" distB="0" distL="0" distR="0" wp14:anchorId="022E1C91" wp14:editId="3E0A9475">
                  <wp:extent cx="351130" cy="338716"/>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9A6BF29" w14:textId="25980FF2" w:rsidR="003C0EC0" w:rsidRPr="000E4270" w:rsidRDefault="008B4350"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Ruler profile improvements</w:t>
            </w:r>
          </w:p>
        </w:tc>
      </w:tr>
    </w:tbl>
    <w:p w14:paraId="6E45ADEC" w14:textId="048FF6FB" w:rsidR="003C0EC0" w:rsidRDefault="003C0EC0" w:rsidP="003C0EC0">
      <w:r>
        <w:t xml:space="preserve">New in the 2.23 release of FluoRender, </w:t>
      </w:r>
      <w:r w:rsidR="001A43C1">
        <w:t>the output of</w:t>
      </w:r>
      <w:r w:rsidR="000B3993">
        <w:t xml:space="preserve"> ruler profiles is reorganized for easier proce</w:t>
      </w:r>
      <w:r w:rsidR="001F0E18">
        <w:t>ssing in Excel</w:t>
      </w:r>
      <w:r w:rsidR="00F65A2F">
        <w:t>.</w:t>
      </w:r>
      <w:r w:rsidR="001F0E18">
        <w:t xml:space="preserve"> A ΔF/F option is added to the </w:t>
      </w:r>
      <w:r w:rsidR="00C079D6">
        <w:t>ruler profile settings.</w:t>
      </w:r>
      <w:r>
        <w:t xml:space="preserve"> See </w:t>
      </w:r>
      <w:r w:rsidR="00C079D6">
        <w:fldChar w:fldCharType="begin"/>
      </w:r>
      <w:r w:rsidR="00C079D6">
        <w:instrText xml:space="preserve"> REF _Ref520377736 \r \h </w:instrText>
      </w:r>
      <w:r w:rsidR="00C079D6">
        <w:fldChar w:fldCharType="separate"/>
      </w:r>
      <w:r w:rsidR="00C079D6">
        <w:t>Chapter 16</w:t>
      </w:r>
      <w:r w:rsidR="00C079D6">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20AAC" w14:paraId="79539F6E" w14:textId="77777777" w:rsidTr="00887C22">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4D7593" w14:textId="77777777" w:rsidR="00820AAC" w:rsidRDefault="00820AAC" w:rsidP="00887C22">
            <w:pPr>
              <w:pStyle w:val="Icon"/>
            </w:pPr>
            <w:r>
              <w:rPr>
                <w:noProof/>
                <w:lang w:eastAsia="en-US"/>
              </w:rPr>
              <w:drawing>
                <wp:inline distT="0" distB="0" distL="0" distR="0" wp14:anchorId="75B4D17F" wp14:editId="34D5FE8E">
                  <wp:extent cx="351130" cy="338716"/>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2A46F6F" w14:textId="34F6D1CD" w:rsidR="00820AAC" w:rsidRPr="000E4270" w:rsidRDefault="00EF293C" w:rsidP="00887C22">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Command line options</w:t>
            </w:r>
          </w:p>
        </w:tc>
      </w:tr>
    </w:tbl>
    <w:p w14:paraId="18184251" w14:textId="5827AA1F" w:rsidR="00820AAC" w:rsidRDefault="00820AAC" w:rsidP="00820AAC">
      <w:r>
        <w:t xml:space="preserve">New in the 2.23 release of FluoRender, </w:t>
      </w:r>
      <w:r w:rsidR="00EF293C">
        <w:t>a series of command line options are supported</w:t>
      </w:r>
      <w:r>
        <w:t xml:space="preserve">. </w:t>
      </w:r>
      <w:r w:rsidR="009B6D1F">
        <w:t>Users can launch FluoRender, load data, and export a movie</w:t>
      </w:r>
      <w:r w:rsidR="00CF4C13">
        <w:t xml:space="preserve"> using just the command line. This may streamline</w:t>
      </w:r>
      <w:r w:rsidR="00887C22">
        <w:t xml:space="preserve"> </w:t>
      </w:r>
      <w:r w:rsidR="003F7D46">
        <w:t xml:space="preserve">the visualization of a large amount of data. </w:t>
      </w:r>
      <w:r>
        <w:t xml:space="preserve">See </w:t>
      </w:r>
      <w:r w:rsidR="002408C3">
        <w:t>Appendices</w:t>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57A8C" w14:paraId="36E8DCDA" w14:textId="77777777" w:rsidTr="007E4C3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9E34D5A" w14:textId="77777777" w:rsidR="00A57A8C" w:rsidRDefault="00A57A8C" w:rsidP="007E4C3D">
            <w:pPr>
              <w:pStyle w:val="Icon"/>
            </w:pPr>
            <w:r>
              <w:rPr>
                <w:noProof/>
                <w:lang w:eastAsia="en-US"/>
              </w:rPr>
              <w:drawing>
                <wp:inline distT="0" distB="0" distL="0" distR="0" wp14:anchorId="64772A47" wp14:editId="4A9DDB81">
                  <wp:extent cx="351130" cy="33871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01B6B1D" w14:textId="2D270F23" w:rsidR="00A57A8C" w:rsidRPr="000E4270" w:rsidRDefault="00A57A8C" w:rsidP="007E4C3D">
            <w:pPr>
              <w:pStyle w:val="TipText"/>
              <w:spacing w:before="280"/>
              <w:cnfStyle w:val="000000000000" w:firstRow="0" w:lastRow="0" w:firstColumn="0" w:lastColumn="0" w:oddVBand="0" w:evenVBand="0" w:oddHBand="0" w:evenHBand="0" w:firstRowFirstColumn="0" w:firstRowLastColumn="0" w:lastRowFirstColumn="0" w:lastRowLastColumn="0"/>
              <w:rPr>
                <w:b/>
              </w:rPr>
            </w:pPr>
            <w:r>
              <w:rPr>
                <w:b/>
                <w:sz w:val="20"/>
              </w:rPr>
              <w:t>Brush tool undo is on by default</w:t>
            </w:r>
          </w:p>
        </w:tc>
      </w:tr>
    </w:tbl>
    <w:p w14:paraId="1E6D5C35" w14:textId="2741337F" w:rsidR="00A57A8C" w:rsidRDefault="00A57A8C" w:rsidP="00A57A8C">
      <w:r>
        <w:t xml:space="preserve">New in the 2.23 release of FluoRender, </w:t>
      </w:r>
      <w:r w:rsidR="003B448D">
        <w:t>the undo and redo operations are turned on by default</w:t>
      </w:r>
      <w:r>
        <w:t>.</w:t>
      </w:r>
      <w:r w:rsidR="003B448D">
        <w:t xml:space="preserve"> The number of </w:t>
      </w:r>
      <w:r w:rsidR="00981373">
        <w:t>operation history is set to 1 by default.</w:t>
      </w:r>
      <w:r>
        <w:t xml:space="preserve"> See </w:t>
      </w:r>
      <w:r w:rsidR="00EB2397">
        <w:fldChar w:fldCharType="begin"/>
      </w:r>
      <w:r w:rsidR="00EB2397">
        <w:instrText xml:space="preserve"> REF _Ref520381431 \r \h </w:instrText>
      </w:r>
      <w:r w:rsidR="00EB2397">
        <w:fldChar w:fldCharType="separate"/>
      </w:r>
      <w:r w:rsidR="00EB2397">
        <w:t>Chapter 15</w:t>
      </w:r>
      <w:r w:rsidR="00EB2397">
        <w:fldChar w:fldCharType="end"/>
      </w:r>
      <w:r w:rsidR="00EB2397">
        <w:t xml:space="preserve"> </w:t>
      </w:r>
      <w:r>
        <w:t>for more details.</w:t>
      </w:r>
    </w:p>
    <w:p w14:paraId="0B616229" w14:textId="77777777" w:rsidR="00070889" w:rsidRDefault="00070889" w:rsidP="00A57A8C"/>
    <w:p w14:paraId="0BC725AE" w14:textId="42ACCAD9" w:rsidR="001426E1" w:rsidRDefault="001426E1" w:rsidP="001426E1">
      <w:r>
        <w:lastRenderedPageBreak/>
        <w:t>The 2.2</w:t>
      </w:r>
      <w:r w:rsidR="00D5235D">
        <w:t>3</w:t>
      </w:r>
      <w:r>
        <w:t xml:space="preserve"> release of FluoRender also fixed these issues:</w:t>
      </w:r>
    </w:p>
    <w:p w14:paraId="169540D1" w14:textId="2984B1B1" w:rsidR="001426E1" w:rsidRDefault="00385670" w:rsidP="001426E1">
      <w:pPr>
        <w:pStyle w:val="ListParagraph"/>
        <w:numPr>
          <w:ilvl w:val="0"/>
          <w:numId w:val="19"/>
        </w:numPr>
      </w:pPr>
      <w:r>
        <w:t>Component</w:t>
      </w:r>
      <w:r w:rsidR="006C1274">
        <w:t>s</w:t>
      </w:r>
      <w:r>
        <w:t xml:space="preserve"> may not be selected correctly after analysis</w:t>
      </w:r>
      <w:r w:rsidR="001426E1">
        <w:t>.</w:t>
      </w:r>
    </w:p>
    <w:p w14:paraId="299CF329" w14:textId="46E468E2" w:rsidR="006B3C21" w:rsidRDefault="006C1274" w:rsidP="001426E1">
      <w:pPr>
        <w:pStyle w:val="ListParagraph"/>
        <w:numPr>
          <w:ilvl w:val="0"/>
          <w:numId w:val="19"/>
        </w:numPr>
      </w:pPr>
      <w:r>
        <w:t xml:space="preserve">Components </w:t>
      </w:r>
      <w:r w:rsidR="00B91989">
        <w:t>may be</w:t>
      </w:r>
      <w:r>
        <w:t xml:space="preserve"> slow to select after analysis in a very large data set</w:t>
      </w:r>
      <w:r w:rsidR="006B3C21">
        <w:t>.</w:t>
      </w:r>
    </w:p>
    <w:p w14:paraId="76E44BB1" w14:textId="536D2BD5" w:rsidR="001426E1" w:rsidRDefault="00F20BF9" w:rsidP="001426E1">
      <w:pPr>
        <w:pStyle w:val="ListParagraph"/>
        <w:numPr>
          <w:ilvl w:val="0"/>
          <w:numId w:val="19"/>
        </w:numPr>
      </w:pPr>
      <w:r>
        <w:t>Memory leaks</w:t>
      </w:r>
      <w:r w:rsidR="001426E1">
        <w:t>.</w:t>
      </w:r>
    </w:p>
    <w:p w14:paraId="2F38C73A" w14:textId="2E2202D4" w:rsidR="001426E1" w:rsidRDefault="007F11A4" w:rsidP="001426E1">
      <w:pPr>
        <w:pStyle w:val="ListParagraph"/>
        <w:numPr>
          <w:ilvl w:val="0"/>
          <w:numId w:val="19"/>
        </w:numPr>
      </w:pPr>
      <w:r>
        <w:t>Render view may not be refreshed correctly</w:t>
      </w:r>
      <w:r w:rsidR="001426E1">
        <w:t>.</w:t>
      </w:r>
    </w:p>
    <w:p w14:paraId="4C8D3CBF" w14:textId="2DDE5BD5" w:rsidR="002872BB" w:rsidRDefault="00CE13E7" w:rsidP="001426E1">
      <w:pPr>
        <w:pStyle w:val="ListParagraph"/>
        <w:numPr>
          <w:ilvl w:val="0"/>
          <w:numId w:val="19"/>
        </w:numPr>
      </w:pPr>
      <w:r>
        <w:t>A duplicated volume may not be rendered correctly</w:t>
      </w:r>
      <w:r w:rsidR="0081138A">
        <w:t>.</w:t>
      </w:r>
    </w:p>
    <w:p w14:paraId="716B44EB" w14:textId="528B1EFF" w:rsidR="00912BC5" w:rsidRDefault="00CE13E7" w:rsidP="001426E1">
      <w:pPr>
        <w:pStyle w:val="ListParagraph"/>
        <w:numPr>
          <w:ilvl w:val="0"/>
          <w:numId w:val="19"/>
        </w:numPr>
      </w:pPr>
      <w:r>
        <w:t>A duplicated volume may not be removed correctly</w:t>
      </w:r>
      <w:r w:rsidR="00B32772">
        <w:t>.</w:t>
      </w:r>
    </w:p>
    <w:p w14:paraId="27A9DC6F" w14:textId="31E37BD8" w:rsidR="00B32772" w:rsidRDefault="005B5549" w:rsidP="001426E1">
      <w:pPr>
        <w:pStyle w:val="ListParagraph"/>
        <w:numPr>
          <w:ilvl w:val="0"/>
          <w:numId w:val="19"/>
        </w:numPr>
      </w:pPr>
      <w:r>
        <w:t>Volumes of different resolutions may not be rendered correctly in the depth mode.</w:t>
      </w:r>
    </w:p>
    <w:p w14:paraId="057A4AAE" w14:textId="53BD1F77" w:rsidR="00E2532F" w:rsidRDefault="00510CC0" w:rsidP="001426E1">
      <w:pPr>
        <w:pStyle w:val="ListParagraph"/>
        <w:numPr>
          <w:ilvl w:val="0"/>
          <w:numId w:val="19"/>
        </w:numPr>
      </w:pPr>
      <w:r>
        <w:t>Project files saved on one operating system may not be loaded on a different one</w:t>
      </w:r>
      <w:r w:rsidR="00C820D9">
        <w:t>.</w:t>
      </w:r>
    </w:p>
    <w:p w14:paraId="2D051D70" w14:textId="4A813DD2" w:rsidR="000A3ED8" w:rsidRDefault="00D665E8" w:rsidP="001426E1">
      <w:pPr>
        <w:pStyle w:val="ListParagraph"/>
        <w:numPr>
          <w:ilvl w:val="0"/>
          <w:numId w:val="19"/>
        </w:numPr>
      </w:pPr>
      <w:r>
        <w:t>Clipping plane display mode was not saved correctly in project files</w:t>
      </w:r>
      <w:r w:rsidR="007B3E5A">
        <w:t>.</w:t>
      </w:r>
    </w:p>
    <w:p w14:paraId="4564D8AE" w14:textId="2B00A300" w:rsidR="00440965" w:rsidRDefault="00D665E8" w:rsidP="001426E1">
      <w:pPr>
        <w:pStyle w:val="ListParagraph"/>
        <w:numPr>
          <w:ilvl w:val="0"/>
          <w:numId w:val="19"/>
        </w:numPr>
      </w:pPr>
      <w:r>
        <w:t>Clipping plane results may not be computed correctly for multiresolution data</w:t>
      </w:r>
      <w:r w:rsidR="006C71AE">
        <w:t>.</w:t>
      </w:r>
    </w:p>
    <w:p w14:paraId="372031D1" w14:textId="77777777" w:rsidR="00F75154" w:rsidRDefault="00F75154" w:rsidP="00AF0B8E">
      <w:pPr>
        <w:pStyle w:val="ListParagraph"/>
        <w:numPr>
          <w:ilvl w:val="0"/>
          <w:numId w:val="19"/>
        </w:numPr>
      </w:pPr>
      <w:r>
        <w:t>Voxel spacing values may not be updated correctly for multiresolution data and multichannel data</w:t>
      </w:r>
      <w:r w:rsidR="00820AAC">
        <w:t>.</w:t>
      </w:r>
    </w:p>
    <w:p w14:paraId="6B70C9CF" w14:textId="77777777" w:rsidR="006C66E6" w:rsidRDefault="006C66E6" w:rsidP="00AF0B8E">
      <w:pPr>
        <w:pStyle w:val="ListParagraph"/>
        <w:numPr>
          <w:ilvl w:val="0"/>
          <w:numId w:val="19"/>
        </w:numPr>
      </w:pPr>
      <w:r>
        <w:t>Sampling rate may not be computed correctly for multiresolution data.</w:t>
      </w:r>
    </w:p>
    <w:p w14:paraId="5F7CA673" w14:textId="72F30D88" w:rsidR="00767E99" w:rsidRDefault="00767E99" w:rsidP="00AF0B8E">
      <w:pPr>
        <w:pStyle w:val="ListParagraph"/>
        <w:numPr>
          <w:ilvl w:val="0"/>
          <w:numId w:val="19"/>
        </w:numPr>
      </w:pPr>
      <w:r>
        <w:t>The threshold value of the brush tool may not be set correctly.</w:t>
      </w:r>
    </w:p>
    <w:p w14:paraId="715B2253" w14:textId="3877400B" w:rsidR="0072631F" w:rsidRDefault="0072631F" w:rsidP="00AF0B8E">
      <w:pPr>
        <w:pStyle w:val="ListParagraph"/>
        <w:numPr>
          <w:ilvl w:val="0"/>
          <w:numId w:val="19"/>
        </w:numPr>
      </w:pPr>
      <w:r>
        <w:t>An ImageJ Hyperstack file with only one Z section may not be read correctly.</w:t>
      </w:r>
    </w:p>
    <w:p w14:paraId="51E0A6F5" w14:textId="0B8D955D" w:rsidR="00E36C0F" w:rsidRDefault="00E36C0F" w:rsidP="00AF0B8E">
      <w:pPr>
        <w:pStyle w:val="ListParagraph"/>
        <w:numPr>
          <w:ilvl w:val="0"/>
          <w:numId w:val="19"/>
        </w:numPr>
      </w:pPr>
      <w:r>
        <w:t>A tracking result file may not be read correctly.</w:t>
      </w:r>
    </w:p>
    <w:p w14:paraId="341AD2D6" w14:textId="13E4F27C" w:rsidR="007D30FF" w:rsidRDefault="009A4A28" w:rsidP="00243310">
      <w:pPr>
        <w:pStyle w:val="ListParagraph"/>
        <w:numPr>
          <w:ilvl w:val="0"/>
          <w:numId w:val="19"/>
        </w:numPr>
      </w:pPr>
      <w:r>
        <w:t xml:space="preserve">Paint brush may not be used on </w:t>
      </w:r>
      <w:r w:rsidR="00091238">
        <w:t>Intel integrated GPUs with OpenGL 4.0 support.</w:t>
      </w:r>
      <w:r w:rsidR="007D30FF">
        <w:br w:type="page"/>
      </w:r>
    </w:p>
    <w:p w14:paraId="63590A5B" w14:textId="77777777" w:rsidR="003010F7" w:rsidRPr="00BF54AB" w:rsidRDefault="00E67B16" w:rsidP="00BF54AB">
      <w:pPr>
        <w:pStyle w:val="Heading1"/>
      </w:pPr>
      <w:bookmarkStart w:id="5" w:name="_Toc406575210"/>
      <w:bookmarkStart w:id="6" w:name="_Toc406755640"/>
      <w:bookmarkStart w:id="7" w:name="_Toc406770713"/>
      <w:bookmarkStart w:id="8" w:name="_Ref485725664"/>
      <w:bookmarkStart w:id="9" w:name="_Toc11076350"/>
      <w:r w:rsidRPr="00BF54AB">
        <w:lastRenderedPageBreak/>
        <w:t>Installation</w:t>
      </w:r>
      <w:bookmarkEnd w:id="5"/>
      <w:bookmarkEnd w:id="6"/>
      <w:bookmarkEnd w:id="7"/>
      <w:bookmarkEnd w:id="8"/>
      <w:bookmarkEnd w:id="9"/>
    </w:p>
    <w:p w14:paraId="69EF26B0" w14:textId="013F9CE8" w:rsidR="003010F7" w:rsidRDefault="00E67B16" w:rsidP="00BF54AB">
      <w:pPr>
        <w:pStyle w:val="Heading2"/>
      </w:pPr>
      <w:bookmarkStart w:id="10" w:name="_Toc406575211"/>
      <w:bookmarkStart w:id="11" w:name="_Toc406755641"/>
      <w:bookmarkStart w:id="12" w:name="_Toc406770714"/>
      <w:bookmarkStart w:id="13" w:name="_Toc11076351"/>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pPr>
                  <w:pStyle w:val="Icon"/>
                </w:pPr>
                <w:r>
                  <w:rPr>
                    <w:noProof/>
                    <w:lang w:eastAsia="en-US"/>
                  </w:rPr>
                  <mc:AlternateContent>
                    <mc:Choice Requires="wpg">
                      <w:drawing>
                        <wp:inline distT="0" distB="0" distL="0" distR="0" wp14:anchorId="3B6D3388" wp14:editId="675EBD4C">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1504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kA78A&#10;AADbAAAADwAAAGRycy9kb3ducmV2LnhtbERPzU4CMRC+m/gOzZh4k66S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1yQDvwAAANsAAAAPAAAAAAAAAAAAAAAAAJgCAABkcnMvZG93bnJl&#10;di54bWxQSwUGAAAAAAQABAD1AAAAhAM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mJsQA&#10;AADbAAAADwAAAGRycy9kb3ducmV2LnhtbESPQWvCQBSE74X+h+UVvNWNVaRNXaUUCjkJNRavr9mX&#10;bGj2bdhdY/TXdwXB4zAz3zCrzWg7MZAPrWMFs2kGgrhyuuVGwb78en4FESKyxs4xKThTgM368WGF&#10;uXYn/qZhFxuRIBxyVGBi7HMpQ2XIYpi6njh5tfMWY5K+kdrjKcFtJ1+ybCkttpwWDPb0aaj62x2t&#10;gsPlpxyOvjTb2hfF4u33sPT1XKnJ0/jxDiLSGO/hW7vQCu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ib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pPr>
                  <w:pStyle w:val="TipText"/>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p w14:paraId="5A4BA634" w14:textId="30350874" w:rsidR="000C36AD" w:rsidRDefault="00DC0B8A" w:rsidP="001257EC">
          <w:pPr>
            <w:pStyle w:val="ListParagraph"/>
            <w:numPr>
              <w:ilvl w:val="0"/>
              <w:numId w:val="2"/>
            </w:numPr>
          </w:pPr>
          <w:r>
            <w:t xml:space="preserve">Download </w:t>
          </w:r>
          <w:r w:rsidR="004F48C7">
            <w:rPr>
              <w:i/>
            </w:rPr>
            <w:t>FluoRender_2.2</w:t>
          </w:r>
          <w:r w:rsidR="00AC06DA">
            <w:rPr>
              <w:i/>
            </w:rPr>
            <w:t>3</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806808">
          <w:pPr>
            <w:pStyle w:val="ListParagraph"/>
            <w:numPr>
              <w:ilvl w:val="0"/>
              <w:numId w:val="2"/>
            </w:numPr>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76505C">
                <w:pPr>
                  <w:pStyle w:val="Icon"/>
                </w:pPr>
                <w:r>
                  <w:rPr>
                    <w:noProof/>
                    <w:lang w:eastAsia="en-US"/>
                  </w:rPr>
                  <mc:AlternateContent>
                    <mc:Choice Requires="wpg">
                      <w:drawing>
                        <wp:inline distT="0" distB="0" distL="0" distR="0" wp14:anchorId="4810CA5C" wp14:editId="4730131F">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FDDB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76505C">
                <w:pPr>
                  <w:pStyle w:val="TipText"/>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76505C">
          <w:pPr>
            <w:pStyle w:val="ListParagraph"/>
          </w:pPr>
        </w:p>
        <w:p w14:paraId="3EE7841F" w14:textId="75A006F4" w:rsidR="00E625E9" w:rsidRDefault="00E625E9" w:rsidP="00806808">
          <w:pPr>
            <w:pStyle w:val="ListParagraph"/>
            <w:numPr>
              <w:ilvl w:val="0"/>
              <w:numId w:val="2"/>
            </w:numPr>
          </w:pPr>
          <w:r>
            <w:t>The first dialog you will see will ask you to select your language for installation. Click OK.</w:t>
          </w:r>
        </w:p>
        <w:p w14:paraId="52A65EF7" w14:textId="621FAE73" w:rsidR="00E625E9" w:rsidRDefault="00E625E9" w:rsidP="000B77AE">
          <w:pPr>
            <w:pStyle w:val="ListParagraph"/>
            <w:jc w:val="center"/>
          </w:pPr>
          <w:r>
            <w:rPr>
              <w:noProof/>
              <w:lang w:eastAsia="en-US"/>
            </w:rPr>
            <w:drawing>
              <wp:inline distT="0" distB="0" distL="0" distR="0" wp14:anchorId="071D8BF3" wp14:editId="14D749CF">
                <wp:extent cx="1965960" cy="1024128"/>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5960" cy="1024128"/>
                        </a:xfrm>
                        <a:prstGeom prst="rect">
                          <a:avLst/>
                        </a:prstGeom>
                        <a:noFill/>
                        <a:ln>
                          <a:noFill/>
                        </a:ln>
                      </pic:spPr>
                    </pic:pic>
                  </a:graphicData>
                </a:graphic>
              </wp:inline>
            </w:drawing>
          </w:r>
        </w:p>
        <w:p w14:paraId="491BE43E" w14:textId="127F569E" w:rsidR="000B77AE" w:rsidRDefault="000B77AE" w:rsidP="000B77AE">
          <w:pPr>
            <w:pStyle w:val="Caption"/>
            <w:jc w:val="center"/>
          </w:pPr>
          <w:bookmarkStart w:id="14" w:name="_Toc53229138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rsidR="00C50376">
            <w:rPr>
              <w:noProof/>
            </w:rPr>
            <w:t>.</w:t>
          </w:r>
          <w:r w:rsidR="002F1AC5">
            <w:t xml:space="preserve"> Installation l</w:t>
          </w:r>
          <w:r>
            <w:t>anguage.</w:t>
          </w:r>
          <w:bookmarkEnd w:id="14"/>
        </w:p>
        <w:p w14:paraId="7D7A5CFA" w14:textId="77777777" w:rsidR="000B77AE" w:rsidRDefault="000B77AE" w:rsidP="00E625E9">
          <w:pPr>
            <w:pStyle w:val="ListParagraph"/>
          </w:pPr>
        </w:p>
        <w:p w14:paraId="40733769" w14:textId="77777777" w:rsidR="00816D3C" w:rsidRDefault="00816D3C" w:rsidP="00E625E9">
          <w:pPr>
            <w:pStyle w:val="ListParagraph"/>
          </w:pPr>
        </w:p>
        <w:p w14:paraId="230CFABF" w14:textId="403BB7AB" w:rsidR="0076505C" w:rsidRPr="0076505C" w:rsidRDefault="00E625E9" w:rsidP="0076505C">
          <w:pPr>
            <w:pStyle w:val="ListParagraph"/>
            <w:numPr>
              <w:ilvl w:val="0"/>
              <w:numId w:val="2"/>
            </w:numPr>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76505C">
                <w:pPr>
                  <w:pStyle w:val="Icon"/>
                </w:pPr>
                <w:r>
                  <w:rPr>
                    <w:noProof/>
                    <w:lang w:eastAsia="en-US"/>
                  </w:rPr>
                  <mc:AlternateContent>
                    <mc:Choice Requires="wpg">
                      <w:drawing>
                        <wp:inline distT="0" distB="0" distL="0" distR="0" wp14:anchorId="39D717F4" wp14:editId="0BBECD80">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8F19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OJOMAA&#10;AADcAAAADwAAAGRycy9kb3ducmV2LnhtbERPzUoDMRC+C32HMAVvNtseyro2LaWieFGx+gDDZtxs&#10;u5mEJG63b+8cBI8f3/9mN/lBjZRyH9jAclGBIm6D7bkz8PX5dFeDygXZ4hCYDFwpw247u9lgY8OF&#10;P2g8lk5JCOcGDbhSYqN1bh15zIsQiYX7DsljEZg6bRNeJNwPelVVa+2xZ2lwGOngqD0ff7yUuDg+&#10;xsNzf1976k7v13V6e0VjbufT/gFUoan8i//cL9bAq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9OJOMAAAADcAAAADwAAAAAAAAAAAAAAAACYAgAAZHJzL2Rvd25y&#10;ZXYueG1sUEsFBgAAAAAEAAQA9QAAAIUD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BKsUA&#10;AADcAAAADwAAAGRycy9kb3ducmV2LnhtbESPQWvCQBSE70L/w/IKvemmKqKpq5SCkFOhRvH6mn3J&#10;hmbfht01pv31XaHQ4zAz3zDb/Wg7MZAPrWMFz7MMBHHldMuNglN5mK5BhIissXNMCr4pwH73MNli&#10;rt2NP2g4xkYkCIccFZgY+1zKUBmyGGauJ05e7bzFmKRvpPZ4S3DbyXmWraTFltOCwZ7eDFVfx6tV&#10;cPk5l8PVl+a99kWx3HxeVr5eKPX0OL6+gIg0xv/wX7vQCubrDdzPp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0E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76505C">
          <w:pPr>
            <w:pStyle w:val="ListParagraph"/>
          </w:pPr>
        </w:p>
        <w:p w14:paraId="0AA7CA23" w14:textId="3BD0764F" w:rsidR="00C612E5" w:rsidRDefault="00C612E5" w:rsidP="0076505C">
          <w:pPr>
            <w:pStyle w:val="ListParagrap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76505C">
          <w:pPr>
            <w:pStyle w:val="ListParagraph"/>
          </w:pPr>
        </w:p>
        <w:p w14:paraId="2744629C" w14:textId="77777777" w:rsidR="0076505C" w:rsidRDefault="0076505C" w:rsidP="0076505C">
          <w:pPr>
            <w:pStyle w:val="ListParagraph"/>
          </w:pPr>
        </w:p>
        <w:p w14:paraId="4E362D4C" w14:textId="77777777" w:rsidR="0076505C" w:rsidRDefault="0076505C" w:rsidP="0076505C">
          <w:pPr>
            <w:pStyle w:val="ListParagraph"/>
          </w:pPr>
        </w:p>
        <w:p w14:paraId="653CDA7C" w14:textId="77777777" w:rsidR="0076505C" w:rsidRDefault="0076505C" w:rsidP="0076505C">
          <w:pPr>
            <w:pStyle w:val="ListParagraph"/>
          </w:pPr>
        </w:p>
        <w:p w14:paraId="0EFB4F46" w14:textId="77777777" w:rsidR="0076505C" w:rsidRDefault="0076505C" w:rsidP="0076505C">
          <w:pPr>
            <w:pStyle w:val="ListParagraph"/>
          </w:pPr>
        </w:p>
        <w:p w14:paraId="4CD85A5E" w14:textId="77777777" w:rsidR="0076505C" w:rsidRDefault="0076505C" w:rsidP="0076505C">
          <w:pPr>
            <w:pStyle w:val="ListParagraph"/>
          </w:pPr>
        </w:p>
        <w:p w14:paraId="5D5A55D7" w14:textId="2237455D" w:rsidR="00C612E5" w:rsidRDefault="00C612E5" w:rsidP="00C612E5">
          <w:pPr>
            <w:pStyle w:val="ListParagraph"/>
            <w:numPr>
              <w:ilvl w:val="0"/>
              <w:numId w:val="2"/>
            </w:numPr>
          </w:pPr>
          <w:r>
            <w:lastRenderedPageBreak/>
            <w:t>Welcome to FluoRender setup. Click Next to continue.</w:t>
          </w:r>
        </w:p>
        <w:p w14:paraId="1F219209" w14:textId="045C204F" w:rsidR="00816D3C" w:rsidRDefault="00C612E5" w:rsidP="000B77AE">
          <w:pPr>
            <w:pStyle w:val="ListParagraph"/>
            <w:jc w:val="center"/>
          </w:pPr>
          <w:r>
            <w:rPr>
              <w:noProof/>
              <w:lang w:eastAsia="en-US"/>
            </w:rPr>
            <w:drawing>
              <wp:inline distT="0" distB="0" distL="0" distR="0" wp14:anchorId="5392A2E3" wp14:editId="37FAF5BC">
                <wp:extent cx="3236976" cy="2496912"/>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236976" cy="2496912"/>
                        </a:xfrm>
                        <a:prstGeom prst="rect">
                          <a:avLst/>
                        </a:prstGeom>
                        <a:noFill/>
                        <a:ln>
                          <a:noFill/>
                        </a:ln>
                      </pic:spPr>
                    </pic:pic>
                  </a:graphicData>
                </a:graphic>
              </wp:inline>
            </w:drawing>
          </w:r>
        </w:p>
        <w:p w14:paraId="1E7CD6D1" w14:textId="72AC5C8C" w:rsidR="000B77AE" w:rsidRDefault="00C50376" w:rsidP="000B77AE">
          <w:pPr>
            <w:pStyle w:val="Caption"/>
            <w:jc w:val="center"/>
          </w:pPr>
          <w:bookmarkStart w:id="15" w:name="_Toc53229138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Pr>
              <w:noProof/>
            </w:rPr>
            <w:t>.</w:t>
          </w:r>
          <w:r>
            <w:t xml:space="preserve"> </w:t>
          </w:r>
          <w:r w:rsidR="002F1AC5">
            <w:t>Setup w</w:t>
          </w:r>
          <w:r w:rsidR="000B77AE">
            <w:t>elcome box.</w:t>
          </w:r>
          <w:bookmarkEnd w:id="15"/>
        </w:p>
        <w:p w14:paraId="4CBFF9B5" w14:textId="77777777" w:rsidR="000B77AE" w:rsidRDefault="000B77AE" w:rsidP="000B77AE">
          <w:pPr>
            <w:pStyle w:val="ListParagraph"/>
            <w:jc w:val="center"/>
          </w:pPr>
        </w:p>
        <w:p w14:paraId="486E4693" w14:textId="77777777" w:rsidR="00061394" w:rsidRDefault="00C612E5" w:rsidP="00806808">
          <w:pPr>
            <w:pStyle w:val="ListParagraph"/>
            <w:numPr>
              <w:ilvl w:val="0"/>
              <w:numId w:val="2"/>
            </w:numPr>
          </w:pPr>
          <w:r>
            <w:t xml:space="preserve">License Agreement. </w:t>
          </w:r>
          <w:r w:rsidR="00061394">
            <w:t>FluoRender is under the MIT license agreement. Please read and accept the license. Click Next to continue.</w:t>
          </w:r>
        </w:p>
        <w:p w14:paraId="29870B60" w14:textId="0ADBDF6F" w:rsidR="00061394" w:rsidRDefault="00061394" w:rsidP="000B77AE">
          <w:pPr>
            <w:pStyle w:val="ListParagraph"/>
            <w:jc w:val="center"/>
          </w:pPr>
          <w:r>
            <w:rPr>
              <w:noProof/>
              <w:lang w:eastAsia="en-US"/>
            </w:rPr>
            <w:drawing>
              <wp:inline distT="0" distB="0" distL="0" distR="0" wp14:anchorId="01E0F40C" wp14:editId="65EC2368">
                <wp:extent cx="3246120"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6120" cy="2514600"/>
                        </a:xfrm>
                        <a:prstGeom prst="rect">
                          <a:avLst/>
                        </a:prstGeom>
                        <a:noFill/>
                        <a:ln>
                          <a:noFill/>
                        </a:ln>
                      </pic:spPr>
                    </pic:pic>
                  </a:graphicData>
                </a:graphic>
              </wp:inline>
            </w:drawing>
          </w:r>
        </w:p>
        <w:p w14:paraId="1030606C" w14:textId="71A4ACDE" w:rsidR="000B77AE" w:rsidRDefault="00C50376" w:rsidP="000B77AE">
          <w:pPr>
            <w:pStyle w:val="Caption"/>
            <w:jc w:val="center"/>
          </w:pPr>
          <w:bookmarkStart w:id="16" w:name="_Toc53229138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rPr>
              <w:noProof/>
            </w:rPr>
            <w:t>.</w:t>
          </w:r>
          <w:r>
            <w:t xml:space="preserve"> </w:t>
          </w:r>
          <w:r w:rsidR="002F1AC5">
            <w:t>License a</w:t>
          </w:r>
          <w:r w:rsidR="000B77AE">
            <w:t>greement.</w:t>
          </w:r>
          <w:bookmarkEnd w:id="16"/>
        </w:p>
        <w:p w14:paraId="7C9E4AAC" w14:textId="77777777" w:rsidR="00B34E66" w:rsidRDefault="00B34E66" w:rsidP="00B34E66">
          <w:pPr>
            <w:pStyle w:val="ListParagraph"/>
          </w:pPr>
        </w:p>
        <w:p w14:paraId="5FA39E1F" w14:textId="77777777" w:rsidR="00B34E66" w:rsidRDefault="00B34E66" w:rsidP="00B34E66">
          <w:pPr>
            <w:pStyle w:val="ListParagraph"/>
          </w:pPr>
        </w:p>
        <w:p w14:paraId="22F5EBFF" w14:textId="77777777" w:rsidR="00B34E66" w:rsidRDefault="00B34E66" w:rsidP="00B34E66">
          <w:pPr>
            <w:pStyle w:val="ListParagraph"/>
          </w:pPr>
        </w:p>
        <w:p w14:paraId="4F6B5C38" w14:textId="77777777" w:rsidR="00B34E66" w:rsidRPr="00C612E5" w:rsidRDefault="00B34E66" w:rsidP="00B34E66">
          <w:pPr>
            <w:pStyle w:val="ListParagraph"/>
          </w:pPr>
        </w:p>
        <w:p w14:paraId="5B4C222D" w14:textId="77777777" w:rsidR="000B77AE" w:rsidRDefault="000B77AE" w:rsidP="000B77AE"/>
        <w:p w14:paraId="30209253" w14:textId="77777777" w:rsidR="000B77AE" w:rsidRPr="000B77AE" w:rsidRDefault="000B77AE" w:rsidP="000B77AE"/>
        <w:p w14:paraId="1173D5B0" w14:textId="77777777" w:rsidR="00061394" w:rsidRDefault="00061394" w:rsidP="00806808">
          <w:pPr>
            <w:pStyle w:val="ListParagraph"/>
            <w:numPr>
              <w:ilvl w:val="0"/>
              <w:numId w:val="2"/>
            </w:numPr>
          </w:pPr>
          <w:r>
            <w:lastRenderedPageBreak/>
            <w:t>Choose your installation path. Default is recommended. Click Next to continue.</w:t>
          </w:r>
        </w:p>
        <w:p w14:paraId="69CC673C" w14:textId="7B5046F8" w:rsidR="00061394" w:rsidRDefault="00061394" w:rsidP="000B77AE">
          <w:pPr>
            <w:pStyle w:val="ListParagraph"/>
            <w:jc w:val="center"/>
          </w:pPr>
          <w:r>
            <w:rPr>
              <w:noProof/>
              <w:lang w:eastAsia="en-US"/>
            </w:rPr>
            <w:drawing>
              <wp:inline distT="0" distB="0" distL="0" distR="0" wp14:anchorId="752EEB5B" wp14:editId="2F173934">
                <wp:extent cx="3209544"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1893B693" w14:textId="35E9A213" w:rsidR="000B77AE" w:rsidRDefault="00C50376" w:rsidP="000B77AE">
          <w:pPr>
            <w:pStyle w:val="Caption"/>
            <w:jc w:val="center"/>
          </w:pPr>
          <w:bookmarkStart w:id="17" w:name="_Toc53229138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rPr>
              <w:noProof/>
            </w:rPr>
            <w:t>.</w:t>
          </w:r>
          <w:r>
            <w:t xml:space="preserve"> </w:t>
          </w:r>
          <w:r w:rsidR="002F1AC5">
            <w:t>Destination l</w:t>
          </w:r>
          <w:r w:rsidR="000B77AE">
            <w:t>ocation.</w:t>
          </w:r>
          <w:bookmarkEnd w:id="17"/>
        </w:p>
        <w:p w14:paraId="550A351C" w14:textId="77777777" w:rsidR="000B77AE" w:rsidRDefault="000B77AE" w:rsidP="000B77AE">
          <w:pPr>
            <w:pStyle w:val="ListParagraph"/>
            <w:jc w:val="center"/>
          </w:pPr>
        </w:p>
        <w:p w14:paraId="7BDADBCB" w14:textId="77777777" w:rsidR="00061394" w:rsidRDefault="00061394" w:rsidP="00806808">
          <w:pPr>
            <w:pStyle w:val="ListParagraph"/>
            <w:numPr>
              <w:ilvl w:val="0"/>
              <w:numId w:val="2"/>
            </w:numPr>
          </w:pPr>
          <w:r>
            <w:t>Select shortcut options. Click Next to continue.</w:t>
          </w:r>
        </w:p>
        <w:p w14:paraId="31219B73" w14:textId="77777777" w:rsidR="000B77AE" w:rsidRDefault="000B77AE" w:rsidP="000B77AE">
          <w:pPr>
            <w:pStyle w:val="ListParagraph"/>
            <w:jc w:val="center"/>
            <w:rPr>
              <w:noProof/>
              <w:lang w:eastAsia="en-US"/>
            </w:rPr>
          </w:pPr>
        </w:p>
        <w:p w14:paraId="1FEE759A" w14:textId="7A1D5942" w:rsidR="00061394" w:rsidRDefault="00061394" w:rsidP="000B77AE">
          <w:pPr>
            <w:pStyle w:val="ListParagraph"/>
            <w:jc w:val="center"/>
          </w:pPr>
          <w:r>
            <w:rPr>
              <w:noProof/>
              <w:lang w:eastAsia="en-US"/>
            </w:rPr>
            <w:drawing>
              <wp:inline distT="0" distB="0" distL="0" distR="0" wp14:anchorId="77AD30CA" wp14:editId="28FA535D">
                <wp:extent cx="3236976" cy="25146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6976" cy="2514600"/>
                        </a:xfrm>
                        <a:prstGeom prst="rect">
                          <a:avLst/>
                        </a:prstGeom>
                        <a:noFill/>
                        <a:ln>
                          <a:noFill/>
                        </a:ln>
                      </pic:spPr>
                    </pic:pic>
                  </a:graphicData>
                </a:graphic>
              </wp:inline>
            </w:drawing>
          </w:r>
        </w:p>
        <w:p w14:paraId="1752FE16" w14:textId="6AECBC3B" w:rsidR="000B77AE" w:rsidRDefault="00C50376" w:rsidP="000B77AE">
          <w:pPr>
            <w:pStyle w:val="Caption"/>
            <w:jc w:val="center"/>
          </w:pPr>
          <w:bookmarkStart w:id="18" w:name="_Toc53229138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rPr>
              <w:noProof/>
            </w:rPr>
            <w:t>.</w:t>
          </w:r>
          <w:r>
            <w:t xml:space="preserve"> </w:t>
          </w:r>
          <w:r w:rsidR="000B77AE">
            <w:t>Main user interface of FluoRender on Windows.</w:t>
          </w:r>
          <w:bookmarkEnd w:id="18"/>
        </w:p>
        <w:p w14:paraId="76124CA1" w14:textId="77777777" w:rsidR="000B77AE" w:rsidRDefault="000B77AE" w:rsidP="000B77AE">
          <w:pPr>
            <w:pStyle w:val="ListParagraph"/>
            <w:jc w:val="center"/>
          </w:pPr>
        </w:p>
        <w:p w14:paraId="0C81844B" w14:textId="77777777" w:rsidR="000B77AE" w:rsidRDefault="000B77AE" w:rsidP="000B77AE">
          <w:pPr>
            <w:pStyle w:val="ListParagraph"/>
            <w:jc w:val="center"/>
          </w:pPr>
        </w:p>
        <w:p w14:paraId="1E55FF71" w14:textId="77777777" w:rsidR="000B77AE" w:rsidRDefault="000B77AE" w:rsidP="000B77AE">
          <w:pPr>
            <w:pStyle w:val="ListParagraph"/>
            <w:jc w:val="center"/>
          </w:pPr>
        </w:p>
        <w:p w14:paraId="09518854" w14:textId="77777777" w:rsidR="000B77AE" w:rsidRDefault="000B77AE" w:rsidP="000B77AE">
          <w:pPr>
            <w:pStyle w:val="ListParagraph"/>
            <w:jc w:val="center"/>
          </w:pPr>
        </w:p>
        <w:p w14:paraId="70DB6FD8" w14:textId="77777777" w:rsidR="000B77AE" w:rsidRDefault="000B77AE" w:rsidP="000B77AE">
          <w:pPr>
            <w:pStyle w:val="ListParagraph"/>
            <w:jc w:val="center"/>
          </w:pPr>
        </w:p>
        <w:p w14:paraId="153E825B" w14:textId="77777777" w:rsidR="000B77AE" w:rsidRDefault="000B77AE" w:rsidP="000B77AE">
          <w:pPr>
            <w:pStyle w:val="ListParagraph"/>
            <w:jc w:val="center"/>
          </w:pPr>
        </w:p>
        <w:p w14:paraId="2E3DF465" w14:textId="77777777" w:rsidR="000B77AE" w:rsidRDefault="000B77AE" w:rsidP="000B77AE">
          <w:pPr>
            <w:pStyle w:val="ListParagraph"/>
            <w:jc w:val="center"/>
          </w:pPr>
        </w:p>
        <w:p w14:paraId="59F295FE" w14:textId="77777777" w:rsidR="00B34E66" w:rsidRDefault="00B34E66" w:rsidP="000B77AE">
          <w:pPr>
            <w:pStyle w:val="ListParagraph"/>
            <w:jc w:val="center"/>
          </w:pPr>
        </w:p>
        <w:p w14:paraId="1A19BC92" w14:textId="30ECE090" w:rsidR="00061394" w:rsidRDefault="00061394" w:rsidP="00816D3C">
          <w:pPr>
            <w:pStyle w:val="ListParagraph"/>
            <w:numPr>
              <w:ilvl w:val="0"/>
              <w:numId w:val="2"/>
            </w:numPr>
          </w:pPr>
          <w:r>
            <w:lastRenderedPageBreak/>
            <w:t>Select Additional Tasks. Check the box if you wish to have a desktop shortcut to FluoRender. Click Next to continue.</w:t>
          </w:r>
        </w:p>
        <w:p w14:paraId="468F5006" w14:textId="72AA80F2" w:rsidR="00061394" w:rsidRDefault="00061394" w:rsidP="000B77AE">
          <w:pPr>
            <w:pStyle w:val="ListParagraph"/>
            <w:jc w:val="center"/>
          </w:pPr>
          <w:r>
            <w:rPr>
              <w:noProof/>
              <w:lang w:eastAsia="en-US"/>
            </w:rPr>
            <w:drawing>
              <wp:inline distT="0" distB="0" distL="0" distR="0" wp14:anchorId="54B53764" wp14:editId="265CD79A">
                <wp:extent cx="3227832" cy="2505456"/>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7832" cy="2505456"/>
                        </a:xfrm>
                        <a:prstGeom prst="rect">
                          <a:avLst/>
                        </a:prstGeom>
                        <a:noFill/>
                        <a:ln>
                          <a:noFill/>
                        </a:ln>
                      </pic:spPr>
                    </pic:pic>
                  </a:graphicData>
                </a:graphic>
              </wp:inline>
            </w:drawing>
          </w:r>
        </w:p>
        <w:p w14:paraId="707E179C" w14:textId="681C936F" w:rsidR="000B77AE" w:rsidRDefault="00C50376" w:rsidP="000B77AE">
          <w:pPr>
            <w:pStyle w:val="Caption"/>
            <w:jc w:val="center"/>
          </w:pPr>
          <w:bookmarkStart w:id="19" w:name="_Toc53229138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rPr>
              <w:noProof/>
            </w:rPr>
            <w:t>.</w:t>
          </w:r>
          <w:r>
            <w:t xml:space="preserve"> </w:t>
          </w:r>
          <w:r w:rsidR="002F1AC5">
            <w:t>Additional t</w:t>
          </w:r>
          <w:r w:rsidR="000B77AE">
            <w:t>asks.</w:t>
          </w:r>
          <w:bookmarkEnd w:id="19"/>
        </w:p>
        <w:p w14:paraId="4BED4C29" w14:textId="77777777" w:rsidR="000B77AE" w:rsidRDefault="000B77AE" w:rsidP="000B77AE">
          <w:pPr>
            <w:pStyle w:val="ListParagraph"/>
            <w:jc w:val="center"/>
          </w:pPr>
        </w:p>
        <w:p w14:paraId="3A737C8B" w14:textId="77777777" w:rsidR="0076505C" w:rsidRDefault="00061394" w:rsidP="00806808">
          <w:pPr>
            <w:pStyle w:val="ListParagraph"/>
            <w:numPr>
              <w:ilvl w:val="0"/>
              <w:numId w:val="2"/>
            </w:numPr>
          </w:pPr>
          <w:r>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0B77AE">
          <w:pPr>
            <w:pStyle w:val="ListParagraph"/>
            <w:jc w:val="center"/>
          </w:pPr>
          <w:r>
            <w:rPr>
              <w:noProof/>
              <w:lang w:eastAsia="en-US"/>
            </w:rPr>
            <w:drawing>
              <wp:inline distT="0" distB="0" distL="0" distR="0" wp14:anchorId="43FC2185" wp14:editId="3A9EB7D2">
                <wp:extent cx="3209544"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9544" cy="2487168"/>
                        </a:xfrm>
                        <a:prstGeom prst="rect">
                          <a:avLst/>
                        </a:prstGeom>
                        <a:noFill/>
                        <a:ln>
                          <a:noFill/>
                        </a:ln>
                      </pic:spPr>
                    </pic:pic>
                  </a:graphicData>
                </a:graphic>
              </wp:inline>
            </w:drawing>
          </w:r>
        </w:p>
        <w:p w14:paraId="42802512" w14:textId="69229C9F" w:rsidR="000B77AE" w:rsidRDefault="00C50376" w:rsidP="000B77AE">
          <w:pPr>
            <w:pStyle w:val="Caption"/>
            <w:jc w:val="center"/>
          </w:pPr>
          <w:bookmarkStart w:id="20" w:name="_Toc53229139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rPr>
              <w:noProof/>
            </w:rPr>
            <w:t>.</w:t>
          </w:r>
          <w:r>
            <w:t xml:space="preserve"> </w:t>
          </w:r>
          <w:r w:rsidR="002F1AC5">
            <w:t>Ready to i</w:t>
          </w:r>
          <w:r w:rsidR="000B77AE">
            <w:t>nstall.</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76505C">
                <w:pPr>
                  <w:pStyle w:val="Icon"/>
                </w:pPr>
                <w:r>
                  <w:rPr>
                    <w:noProof/>
                    <w:lang w:eastAsia="en-US"/>
                  </w:rPr>
                  <mc:AlternateContent>
                    <mc:Choice Requires="wpg">
                      <w:drawing>
                        <wp:inline distT="0" distB="0" distL="0" distR="0" wp14:anchorId="1F7F39AF" wp14:editId="6ED4BA06">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04D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2eMIA&#10;AADcAAAADwAAAGRycy9kb3ducmV2LnhtbESPzWoCMRSF9wXfIVyhu5rRhejUKKIo3dhS7QNcJtfJ&#10;6OQmJHEc394UCl0ezs/HWax624qOQmwcKxiPChDEldMN1wp+Tru3GYiYkDW2jknBgyKsloOXBZba&#10;3fmbumOqRR7hWKICk5IvpYyVIYtx5Dxx9s4uWExZhlrqgPc8bls5KYqptNhwJhj0tDFUXY83myHG&#10;d1u/2TfzmaX68vWYhs8DKvU67NfvIBL16T/81/7QCibzMfyey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LZ4wgAAANwAAAAPAAAAAAAAAAAAAAAAAJgCAABkcnMvZG93&#10;bnJldi54bWxQSwUGAAAAAAQABAD1AAAAhwM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FhsUA&#10;AADcAAAADwAAAGRycy9kb3ducmV2LnhtbESPwWrDMBBE74X8g9hAb40ct4TGjRJCoOBToXFKrltr&#10;bZlYKyMpjtuvrwqFHoeZecNsdpPtxUg+dI4VLBcZCOLa6Y5bBafq9eEZRIjIGnvHpOCLAuy2s7sN&#10;Ftrd+J3GY2xFgnAoUIGJcSikDLUhi2HhBuLkNc5bjEn6VmqPtwS3vcyzbCUtdpwWDA50MFRfjler&#10;4Pz9UY1XX5m3xpfl0/rzvPLNo1L382n/AiLSFP/Df+1SK8jX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kW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3D68C6B9" w:rsidR="0076505C" w:rsidRDefault="0076505C" w:rsidP="00AB17CF">
                <w:pPr>
                  <w:pStyle w:val="TipText"/>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14</w:t>
                </w:r>
                <w:r>
                  <w:t xml:space="preserve"> Runtime Redistributable for x64”. You will need an internet connection for the installer to download and install this requirement for FluoRender.</w:t>
                </w:r>
              </w:p>
            </w:tc>
          </w:tr>
        </w:tbl>
        <w:p w14:paraId="198DF8CC" w14:textId="0E84CA85" w:rsidR="00061394" w:rsidRDefault="00061394" w:rsidP="00061394">
          <w:pPr>
            <w:pStyle w:val="ListParagraph"/>
          </w:pPr>
        </w:p>
        <w:p w14:paraId="1C74F047" w14:textId="38639ECE" w:rsidR="003010F7" w:rsidRDefault="00061394" w:rsidP="00816D3C">
          <w:pPr>
            <w:pStyle w:val="ListParagraph"/>
            <w:numPr>
              <w:ilvl w:val="0"/>
              <w:numId w:val="2"/>
            </w:numPr>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BF54AB">
      <w:pPr>
        <w:pStyle w:val="Heading2"/>
      </w:pPr>
      <w:bookmarkStart w:id="21" w:name="_Toc406575212"/>
      <w:bookmarkStart w:id="22" w:name="_Toc406755642"/>
      <w:bookmarkStart w:id="23" w:name="_Toc406770715"/>
      <w:bookmarkStart w:id="24" w:name="_Toc11076352"/>
      <w:r>
        <w:lastRenderedPageBreak/>
        <w:t>Install FluoRender on Mac OS X</w:t>
      </w:r>
      <w:bookmarkEnd w:id="21"/>
      <w:bookmarkEnd w:id="22"/>
      <w:bookmarkEnd w:id="23"/>
      <w:r w:rsidR="004F48C7">
        <w:t>/macOS</w:t>
      </w:r>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F532D2">
            <w:pPr>
              <w:pStyle w:val="Icon"/>
            </w:pPr>
            <w:r>
              <w:rPr>
                <w:noProof/>
                <w:lang w:eastAsia="en-US"/>
              </w:rPr>
              <mc:AlternateContent>
                <mc:Choice Requires="wpg">
                  <w:drawing>
                    <wp:inline distT="0" distB="0" distL="0" distR="0" wp14:anchorId="38910518" wp14:editId="2E7D468E">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2F8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kTsEA&#10;AADaAAAADwAAAGRycy9kb3ducmV2LnhtbESP3WoCMRCF7wu+QxihdzVroaKrUUSp9KYt/jzAsBk3&#10;q5tJSOK6vn1TKPTycH4+zmLV21Z0FGLjWMF4VIAgrpxuuFZwOr6/TEHEhKyxdUwKHhRhtRw8LbDU&#10;7s576g6pFnmEY4kKTEq+lDJWhizGkfPE2Tu7YDFlGWqpA97zuG3la1FMpMWGM8Ggp42h6nq42Qwx&#10;vtv6za6ZTS3Vl+/HJHx9olLPw349B5GoT//hv/aHVvAGv1fyDZD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RZE7BAAAA2gAAAA8AAAAAAAAAAAAAAAAAmAIAAGRycy9kb3du&#10;cmV2LnhtbFBLBQYAAAAABAAEAPUAAACGAw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K1cMA&#10;AADaAAAADwAAAGRycy9kb3ducmV2LnhtbESPQUvDQBSE74L/YXmCN7uxlqCx2yIFISfBppLrM/uS&#10;DWbfht1tGv31bqHQ4zAz3zDr7WwHMZEPvWMFj4sMBHHjdM+dgkP1/vAMIkRkjYNjUvBLAbab25s1&#10;Ftqd+JOmfexEgnAoUIGJcSykDI0hi2HhRuLktc5bjEn6TmqPpwS3g1xmWS4t9pwWDI60M9T87I9W&#10;Qf33VU1HX5mP1pfl6uW7zn37pNT93fz2CiLSHK/hS7vUCnI4X0k3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rK1cMAAADa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DC0B8A">
            <w:pPr>
              <w:pStyle w:val="TipText"/>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If you are unable to use OS X 10.9, you will need to use FluoRender 2.14 (also on FluoRender’s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p w14:paraId="5FCF4F84" w14:textId="3D29E56C" w:rsidR="009109F2" w:rsidRDefault="009109F2" w:rsidP="001257EC">
      <w:pPr>
        <w:pStyle w:val="ListParagraph"/>
        <w:numPr>
          <w:ilvl w:val="0"/>
          <w:numId w:val="3"/>
        </w:numPr>
      </w:pPr>
      <w:r>
        <w:t xml:space="preserve">Download </w:t>
      </w:r>
      <w:r w:rsidR="00A16DB6">
        <w:rPr>
          <w:i/>
        </w:rPr>
        <w:t>FluoRender_2.2</w:t>
      </w:r>
      <w:r w:rsidR="00EC2CAC">
        <w:rPr>
          <w:i/>
        </w:rPr>
        <w:t>3</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806808">
      <w:pPr>
        <w:pStyle w:val="ListParagraph"/>
        <w:numPr>
          <w:ilvl w:val="0"/>
          <w:numId w:val="3"/>
        </w:numPr>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4F48C7">
      <w:pPr>
        <w:pStyle w:val="ListParagraph"/>
        <w:spacing w:after="0"/>
        <w:jc w:val="center"/>
      </w:pPr>
      <w:r>
        <w:rPr>
          <w:noProof/>
          <w:lang w:eastAsia="en-US"/>
        </w:rPr>
        <w:drawing>
          <wp:inline distT="0" distB="0" distL="0" distR="0" wp14:anchorId="60D0772A" wp14:editId="4FA49B2F">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4F48C7">
      <w:pPr>
        <w:pStyle w:val="Caption"/>
        <w:spacing w:after="0"/>
        <w:jc w:val="center"/>
      </w:pPr>
      <w:bookmarkStart w:id="25" w:name="_Toc53229139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8</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5"/>
    </w:p>
    <w:p w14:paraId="7F9B521F" w14:textId="77777777" w:rsidR="000B77AE" w:rsidRDefault="000B77AE" w:rsidP="008468B4">
      <w:pPr>
        <w:pStyle w:val="ListParagraph"/>
      </w:pPr>
    </w:p>
    <w:p w14:paraId="07375395" w14:textId="5F10A256" w:rsidR="00A5604C" w:rsidRDefault="00A16DB6" w:rsidP="004F48C7">
      <w:pPr>
        <w:pStyle w:val="ListParagraph"/>
        <w:numPr>
          <w:ilvl w:val="0"/>
          <w:numId w:val="3"/>
        </w:numPr>
        <w:spacing w:after="0"/>
      </w:pPr>
      <w:r>
        <w:t>Click the button “Continue” to view the license</w:t>
      </w:r>
      <w:r w:rsidR="008468B4">
        <w:t>.</w:t>
      </w:r>
    </w:p>
    <w:p w14:paraId="6FC7CD01" w14:textId="1D1A72B7" w:rsidR="00A16DB6" w:rsidRDefault="00A16DB6" w:rsidP="004F48C7">
      <w:pPr>
        <w:pStyle w:val="ListParagraph"/>
        <w:spacing w:after="0"/>
        <w:jc w:val="center"/>
      </w:pPr>
      <w:r>
        <w:rPr>
          <w:noProof/>
          <w:lang w:eastAsia="en-US"/>
        </w:rPr>
        <w:drawing>
          <wp:inline distT="0" distB="0" distL="0" distR="0" wp14:anchorId="4BF7AD23" wp14:editId="5FED3E9E">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A16DB6">
      <w:pPr>
        <w:pStyle w:val="Caption"/>
        <w:jc w:val="center"/>
      </w:pPr>
      <w:bookmarkStart w:id="26" w:name="_Toc532291392"/>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6"/>
    </w:p>
    <w:p w14:paraId="308C0638" w14:textId="42F628C5" w:rsidR="008468B4" w:rsidRDefault="00A16DB6" w:rsidP="00A16DB6">
      <w:pPr>
        <w:pStyle w:val="ListParagraph"/>
        <w:numPr>
          <w:ilvl w:val="0"/>
          <w:numId w:val="3"/>
        </w:numPr>
      </w:pPr>
      <w:r>
        <w:lastRenderedPageBreak/>
        <w:t>Click the button “Continue”.</w:t>
      </w:r>
    </w:p>
    <w:p w14:paraId="7FCEFE13" w14:textId="0104B3EA" w:rsidR="00A16DB6" w:rsidRDefault="00A16DB6" w:rsidP="004F48C7">
      <w:pPr>
        <w:spacing w:after="0"/>
        <w:ind w:left="360"/>
        <w:jc w:val="center"/>
      </w:pPr>
      <w:r>
        <w:rPr>
          <w:noProof/>
          <w:lang w:eastAsia="en-US"/>
        </w:rPr>
        <w:drawing>
          <wp:inline distT="0" distB="0" distL="0" distR="0" wp14:anchorId="7A24BBFE" wp14:editId="61095ADA">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A16DB6">
      <w:pPr>
        <w:pStyle w:val="Caption"/>
        <w:ind w:left="720"/>
        <w:jc w:val="center"/>
      </w:pPr>
      <w:bookmarkStart w:id="27" w:name="_Toc532291393"/>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7"/>
    </w:p>
    <w:p w14:paraId="64C94C3B" w14:textId="38E550F1" w:rsidR="008468B4" w:rsidRDefault="00A16DB6" w:rsidP="00A16DB6">
      <w:pPr>
        <w:pStyle w:val="ListParagraph"/>
        <w:numPr>
          <w:ilvl w:val="0"/>
          <w:numId w:val="3"/>
        </w:numPr>
      </w:pPr>
      <w:r>
        <w:t>Click the button “Agree” to accept the license</w:t>
      </w:r>
      <w:r w:rsidR="008468B4">
        <w:t>.</w:t>
      </w:r>
    </w:p>
    <w:p w14:paraId="5551A9A0" w14:textId="4BB0DE1F" w:rsidR="00A16DB6" w:rsidRDefault="00A16DB6" w:rsidP="004F48C7">
      <w:pPr>
        <w:spacing w:after="0"/>
        <w:ind w:left="360"/>
        <w:jc w:val="center"/>
      </w:pPr>
      <w:r>
        <w:rPr>
          <w:noProof/>
          <w:lang w:eastAsia="en-US"/>
        </w:rPr>
        <w:drawing>
          <wp:inline distT="0" distB="0" distL="0" distR="0" wp14:anchorId="32565C79" wp14:editId="0C6D5B5D">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A16DB6">
      <w:pPr>
        <w:pStyle w:val="Caption"/>
        <w:ind w:left="720"/>
        <w:jc w:val="center"/>
      </w:pPr>
      <w:bookmarkStart w:id="28" w:name="_Toc532291394"/>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 information.</w:t>
      </w:r>
      <w:bookmarkEnd w:id="28"/>
    </w:p>
    <w:p w14:paraId="094F8388" w14:textId="08F056BD" w:rsidR="00A16DB6" w:rsidRDefault="00A16DB6" w:rsidP="00A16DB6">
      <w:r>
        <w:t>6. Click the button “Install” to install FluoRender on your computer. You need to type the root password in order to continue installation.</w:t>
      </w:r>
    </w:p>
    <w:p w14:paraId="773354D4" w14:textId="2BFDDC2F" w:rsidR="00A16DB6" w:rsidRDefault="00A16DB6" w:rsidP="004F48C7">
      <w:pPr>
        <w:spacing w:after="0"/>
        <w:jc w:val="center"/>
      </w:pPr>
      <w:r>
        <w:rPr>
          <w:noProof/>
          <w:lang w:eastAsia="en-US"/>
        </w:rPr>
        <w:lastRenderedPageBreak/>
        <w:drawing>
          <wp:inline distT="0" distB="0" distL="0" distR="0" wp14:anchorId="44F4C779" wp14:editId="2B59E31E">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3">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A16DB6">
      <w:pPr>
        <w:pStyle w:val="Caption"/>
        <w:ind w:left="720"/>
        <w:jc w:val="center"/>
      </w:pPr>
      <w:bookmarkStart w:id="29" w:name="_Toc532291395"/>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installation successful.</w:t>
      </w:r>
      <w:bookmarkEnd w:id="29"/>
    </w:p>
    <w:p w14:paraId="3BD4BDE4" w14:textId="1D170738" w:rsidR="00A16DB6" w:rsidRDefault="00A16DB6" w:rsidP="00A16DB6">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F9520D">
      <w:pPr>
        <w:pStyle w:val="Heading2"/>
      </w:pPr>
      <w:bookmarkStart w:id="30" w:name="_Toc11076353"/>
      <w:r>
        <w:t>Install FluoRender on Linux Systems</w:t>
      </w:r>
      <w:bookmarkEnd w:id="30"/>
    </w:p>
    <w:p w14:paraId="7CC75BF3" w14:textId="6523FD7D" w:rsidR="00F9520D" w:rsidRPr="00A16DB6" w:rsidRDefault="00F9520D" w:rsidP="00A16DB6">
      <w:r>
        <w:t>Download FluoRender’s source code and build the executables. You will also need Cmake, wxWidgets, and Boost.</w:t>
      </w:r>
    </w:p>
    <w:p w14:paraId="708E418F" w14:textId="102313DD" w:rsidR="00E67B16" w:rsidRDefault="00A16DB6" w:rsidP="00A16DB6">
      <w:r>
        <w:t xml:space="preserve"> </w:t>
      </w:r>
      <w:r w:rsidR="00E67B16">
        <w:br w:type="page"/>
      </w:r>
    </w:p>
    <w:p w14:paraId="1C760143" w14:textId="77777777" w:rsidR="003010F7" w:rsidRPr="00AB5FE9" w:rsidRDefault="00DC0B8A" w:rsidP="00BF54AB">
      <w:pPr>
        <w:pStyle w:val="Heading1"/>
      </w:pPr>
      <w:bookmarkStart w:id="31" w:name="_Toc406575213"/>
      <w:bookmarkStart w:id="32" w:name="_Toc406755643"/>
      <w:bookmarkStart w:id="33" w:name="_Toc406770716"/>
      <w:bookmarkStart w:id="34" w:name="_Ref448312155"/>
      <w:bookmarkStart w:id="35" w:name="_Toc11076354"/>
      <w:r w:rsidRPr="00AB5FE9">
        <w:lastRenderedPageBreak/>
        <w:t>FluoRender User Interface</w:t>
      </w:r>
      <w:bookmarkEnd w:id="31"/>
      <w:bookmarkEnd w:id="32"/>
      <w:bookmarkEnd w:id="33"/>
      <w:bookmarkEnd w:id="34"/>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1D3430">
            <w:pPr>
              <w:pStyle w:val="Icon"/>
            </w:pPr>
            <w:r>
              <w:rPr>
                <w:noProof/>
                <w:lang w:eastAsia="en-US"/>
              </w:rPr>
              <mc:AlternateContent>
                <mc:Choice Requires="wpg">
                  <w:drawing>
                    <wp:inline distT="0" distB="0" distL="0" distR="0" wp14:anchorId="17089173" wp14:editId="3EC0B6C7">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9ECD4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d+MIA&#10;AADbAAAADwAAAGRycy9kb3ducmV2LnhtbESPQWsCMRCF74X+hzCF3mpWD2JXo4hi6aVK1R8wbKab&#10;rZtJSOK6/nsjCN5meG/e92a26G0rOgqxcaxgOChAEFdON1wrOB42HxMQMSFrbB2TgitFWMxfX2ZY&#10;anfhX+r2qRY5hGOJCkxKvpQyVoYsxoHzxFn7c8FiymuopQ54yeG2laOiGEuLDWeCQU8rQ9Vpf7YZ&#10;Yny39quv5nNiqf7fXcdh+4NKvb/1yymIRH16mh/X3zrXH8L9lzy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4wgAAANsAAAAPAAAAAAAAAAAAAAAAAJgCAABkcnMvZG93&#10;bnJldi54bWxQSwUGAAAAAAQABAD1AAAAhwM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ykMcIA&#10;AADbAAAADwAAAGRycy9kb3ducmV2LnhtbERP32vCMBB+F/Y/hBvsTdOpyNYZZQyEPgmziq+35tqU&#10;NZeSxNr51y/CYG/38f289Xa0nRjIh9axgudZBoK4crrlRsGx3E1fQISIrLFzTAp+KMB28zBZY67d&#10;lT9pOMRGpBAOOSowMfa5lKEyZDHMXE+cuNp5izFB30jt8ZrCbSfnWbaSFltODQZ7+jBUfR8uVsH5&#10;diqHiy/NvvZFsXz9Oq98vVDq6XF8fwMRaYz/4j93odP8Odx/S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KQx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3C366113" w:rsidR="00AB5FE9" w:rsidRDefault="00AB5FE9" w:rsidP="00A5604C">
            <w:pPr>
              <w:pStyle w:val="TipText"/>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w:t>
            </w:r>
            <w:r w:rsidR="00A5604C">
              <w:t xml:space="preserve">Use the Windows release for advanced functions including paint selection. </w:t>
            </w:r>
            <w:r>
              <w:t xml:space="preserve">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p w14:paraId="70CA179C" w14:textId="77777777" w:rsidR="003010F7" w:rsidRDefault="00A5604C" w:rsidP="00BF54AB">
      <w:pPr>
        <w:pStyle w:val="Heading2"/>
      </w:pPr>
      <w:bookmarkStart w:id="36" w:name="_Toc406575214"/>
      <w:bookmarkStart w:id="37" w:name="_Toc406755644"/>
      <w:bookmarkStart w:id="38" w:name="_Toc406770717"/>
      <w:bookmarkStart w:id="39" w:name="_Toc11076355"/>
      <w:r>
        <w:t>FluoRender on Windows</w:t>
      </w:r>
      <w:bookmarkEnd w:id="36"/>
      <w:bookmarkEnd w:id="37"/>
      <w:bookmarkEnd w:id="38"/>
      <w:bookmarkEnd w:id="39"/>
    </w:p>
    <w:p w14:paraId="13F89DFB" w14:textId="7EBC566D" w:rsidR="00A5604C" w:rsidRDefault="00261115" w:rsidP="00A45C95">
      <w:pPr>
        <w:jc w:val="center"/>
      </w:pPr>
      <w:r>
        <w:rPr>
          <w:noProof/>
          <w:lang w:eastAsia="en-US"/>
        </w:rPr>
        <w:drawing>
          <wp:inline distT="0" distB="0" distL="0" distR="0" wp14:anchorId="015EEF9C" wp14:editId="318B1154">
            <wp:extent cx="5761636" cy="30266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4"/>
                    <a:stretch>
                      <a:fillRect/>
                    </a:stretch>
                  </pic:blipFill>
                  <pic:spPr bwMode="auto">
                    <a:xfrm>
                      <a:off x="0" y="0"/>
                      <a:ext cx="5761636" cy="3026663"/>
                    </a:xfrm>
                    <a:prstGeom prst="rect">
                      <a:avLst/>
                    </a:prstGeom>
                    <a:noFill/>
                    <a:ln>
                      <a:noFill/>
                    </a:ln>
                  </pic:spPr>
                </pic:pic>
              </a:graphicData>
            </a:graphic>
          </wp:inline>
        </w:drawing>
      </w:r>
    </w:p>
    <w:p w14:paraId="7E227DEA" w14:textId="36640DD2" w:rsidR="00095378" w:rsidRDefault="00095378" w:rsidP="00A45C95">
      <w:pPr>
        <w:pStyle w:val="Caption"/>
        <w:jc w:val="center"/>
      </w:pPr>
      <w:bookmarkStart w:id="40" w:name="_Ref407105352"/>
      <w:bookmarkStart w:id="41" w:name="_Toc53229139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0"/>
      <w:r w:rsidR="00C50376">
        <w:rPr>
          <w:noProof/>
        </w:rPr>
        <w:t>.</w:t>
      </w:r>
      <w:r>
        <w:t xml:space="preserve"> Main user interface of FluoRender on Windows.</w:t>
      </w:r>
      <w:bookmarkEnd w:id="41"/>
    </w:p>
    <w:p w14:paraId="4A030A1E" w14:textId="5C2530E6" w:rsidR="00F62C0E" w:rsidRDefault="00F62C0E" w:rsidP="00806808">
      <w:pPr>
        <w:pStyle w:val="ListParagraph"/>
        <w:numPr>
          <w:ilvl w:val="0"/>
          <w:numId w:val="1"/>
        </w:numPr>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806808">
      <w:pPr>
        <w:pStyle w:val="ListParagraph"/>
        <w:numPr>
          <w:ilvl w:val="0"/>
          <w:numId w:val="1"/>
        </w:numPr>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806808">
      <w:pPr>
        <w:pStyle w:val="ListParagraph"/>
        <w:numPr>
          <w:ilvl w:val="0"/>
          <w:numId w:val="1"/>
        </w:numPr>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806808">
      <w:pPr>
        <w:pStyle w:val="ListParagraph"/>
        <w:numPr>
          <w:ilvl w:val="0"/>
          <w:numId w:val="1"/>
        </w:numPr>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806808">
      <w:pPr>
        <w:pStyle w:val="ListParagraph"/>
        <w:numPr>
          <w:ilvl w:val="0"/>
          <w:numId w:val="1"/>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806808">
      <w:pPr>
        <w:pStyle w:val="ListParagraph"/>
        <w:numPr>
          <w:ilvl w:val="0"/>
          <w:numId w:val="1"/>
        </w:numPr>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806808">
      <w:pPr>
        <w:pStyle w:val="ListParagraph"/>
        <w:numPr>
          <w:ilvl w:val="0"/>
          <w:numId w:val="1"/>
        </w:numPr>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806808">
      <w:pPr>
        <w:pStyle w:val="ListParagraph"/>
        <w:numPr>
          <w:ilvl w:val="0"/>
          <w:numId w:val="1"/>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5564CC56" w:rsidR="00454EF4" w:rsidRDefault="00454EF4" w:rsidP="00806808">
      <w:pPr>
        <w:pStyle w:val="ListParagraph"/>
        <w:numPr>
          <w:ilvl w:val="0"/>
          <w:numId w:val="1"/>
        </w:numPr>
      </w:pPr>
      <w:r w:rsidRPr="00095378">
        <w:rPr>
          <w:b/>
        </w:rPr>
        <w:t>Property panel.</w:t>
      </w:r>
      <w:r>
        <w:t xml:space="preserve"> All adjustable visual settings of current selection. Adjustments are applied in real-time.</w:t>
      </w:r>
    </w:p>
    <w:p w14:paraId="43D165A6" w14:textId="77777777" w:rsidR="003010F7" w:rsidRDefault="00A5604C" w:rsidP="00BF54AB">
      <w:pPr>
        <w:pStyle w:val="Heading2"/>
      </w:pPr>
      <w:bookmarkStart w:id="42" w:name="_Toc406575215"/>
      <w:bookmarkStart w:id="43" w:name="_Toc406755645"/>
      <w:bookmarkStart w:id="44" w:name="_Toc406770718"/>
      <w:bookmarkStart w:id="45" w:name="_Toc11076356"/>
      <w:r>
        <w:t>FluoRender on Mac OS X</w:t>
      </w:r>
      <w:bookmarkEnd w:id="42"/>
      <w:bookmarkEnd w:id="43"/>
      <w:bookmarkEnd w:id="44"/>
      <w:bookmarkEnd w:id="4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F5281E">
            <w:pPr>
              <w:pStyle w:val="Icon"/>
            </w:pPr>
            <w:r>
              <w:rPr>
                <w:noProof/>
                <w:lang w:eastAsia="en-US"/>
              </w:rPr>
              <mc:AlternateContent>
                <mc:Choice Requires="wpg">
                  <w:drawing>
                    <wp:inline distT="0" distB="0" distL="0" distR="0" wp14:anchorId="1BE44928" wp14:editId="1FD733DD">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DC69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8vMMA&#10;AADcAAAADwAAAGRycy9kb3ducmV2LnhtbESP3WoCMRCF7wu+QxihdzWrUrF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m8vMMAAADcAAAADwAAAAAAAAAAAAAAAACYAgAAZHJzL2Rv&#10;d25yZXYueG1sUEsFBgAAAAAEAAQA9QAAAIgD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PQsUA&#10;AADcAAAADwAAAGRycy9kb3ducmV2LnhtbESPwWrDMBBE74X+g9hCbo2cppjWiRJCoOBToXFKrltr&#10;bZlYKyMpjtOvrwqFHoeZecOst5PtxUg+dI4VLOYZCOLa6Y5bBcfq7fEFRIjIGnvHpOBGAbab+7s1&#10;Ftpd+YPGQ2xFgnAoUIGJcSikDLUhi2HuBuLkNc5bjEn6VmqP1wS3vXzKslxa7DgtGBxob6g+Hy5W&#10;wen7sxovvjLvjS/L59evU+6bpV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09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4730C4D2" w:rsidR="00B92D86" w:rsidRDefault="00B92D86" w:rsidP="00F5281E">
            <w:pPr>
              <w:pStyle w:val="TipText"/>
              <w:cnfStyle w:val="000000000000" w:firstRow="0" w:lastRow="0" w:firstColumn="0" w:lastColumn="0" w:oddVBand="0" w:evenVBand="0" w:oddHBand="0" w:evenHBand="0" w:firstRowFirstColumn="0" w:firstRowLastColumn="0" w:lastRowFirstColumn="0" w:lastRowLastColumn="0"/>
            </w:pPr>
            <w:r>
              <w:t xml:space="preserve">Although the OS X interface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B92D86"/>
    <w:p w14:paraId="53356560" w14:textId="594C6BD6" w:rsidR="00A5604C" w:rsidRPr="00A5604C" w:rsidRDefault="00261115" w:rsidP="00261115">
      <w:pPr>
        <w:jc w:val="center"/>
      </w:pPr>
      <w:r>
        <w:rPr>
          <w:noProof/>
          <w:lang w:eastAsia="en-US"/>
        </w:rPr>
        <w:drawing>
          <wp:inline distT="0" distB="0" distL="0" distR="0" wp14:anchorId="1BA59D5A" wp14:editId="74C9B458">
            <wp:extent cx="5767194" cy="302958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5"/>
                    <a:stretch>
                      <a:fillRect/>
                    </a:stretch>
                  </pic:blipFill>
                  <pic:spPr bwMode="auto">
                    <a:xfrm>
                      <a:off x="0" y="0"/>
                      <a:ext cx="5767194" cy="3029583"/>
                    </a:xfrm>
                    <a:prstGeom prst="rect">
                      <a:avLst/>
                    </a:prstGeom>
                    <a:noFill/>
                    <a:ln>
                      <a:noFill/>
                    </a:ln>
                  </pic:spPr>
                </pic:pic>
              </a:graphicData>
            </a:graphic>
          </wp:inline>
        </w:drawing>
      </w:r>
    </w:p>
    <w:p w14:paraId="71513CD2" w14:textId="0C179DCC" w:rsidR="00B92D86" w:rsidRDefault="00C50376" w:rsidP="00B92D86">
      <w:pPr>
        <w:pStyle w:val="Caption"/>
        <w:jc w:val="center"/>
      </w:pPr>
      <w:bookmarkStart w:id="46" w:name="_Ref407105359"/>
      <w:bookmarkStart w:id="47" w:name="_Toc53229139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6"/>
      <w:r>
        <w:rPr>
          <w:noProof/>
        </w:rPr>
        <w:t>.</w:t>
      </w:r>
      <w:r>
        <w:t xml:space="preserve"> </w:t>
      </w:r>
      <w:r w:rsidR="00B92D86">
        <w:t>Main user interface of FluoRender on Mac OSX.</w:t>
      </w:r>
      <w:bookmarkEnd w:id="47"/>
    </w:p>
    <w:p w14:paraId="54974697" w14:textId="720000B0" w:rsidR="00B92D86" w:rsidRDefault="00B92D86" w:rsidP="00B92D86">
      <w:pPr>
        <w:pStyle w:val="ListParagraph"/>
        <w:numPr>
          <w:ilvl w:val="0"/>
          <w:numId w:val="10"/>
        </w:numPr>
      </w:pPr>
      <w:r w:rsidRPr="00095378">
        <w:rPr>
          <w:b/>
        </w:rPr>
        <w:t>Main menu.</w:t>
      </w:r>
      <w:r>
        <w:t xml:space="preserve"> Functions in main menu can be accessed from the main toolbar as well.</w:t>
      </w:r>
    </w:p>
    <w:p w14:paraId="4A7BE3E6" w14:textId="0B9FBAE5" w:rsidR="00B92D86" w:rsidRDefault="00B92D86" w:rsidP="00B92D86">
      <w:pPr>
        <w:pStyle w:val="ListParagraph"/>
        <w:numPr>
          <w:ilvl w:val="0"/>
          <w:numId w:val="10"/>
        </w:numPr>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B92D86">
      <w:pPr>
        <w:pStyle w:val="ListParagraph"/>
        <w:numPr>
          <w:ilvl w:val="0"/>
          <w:numId w:val="10"/>
        </w:numPr>
      </w:pPr>
      <w:r w:rsidRPr="00095378">
        <w:rPr>
          <w:b/>
        </w:rPr>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B92D86">
      <w:pPr>
        <w:pStyle w:val="ListParagraph"/>
        <w:numPr>
          <w:ilvl w:val="0"/>
          <w:numId w:val="10"/>
        </w:numPr>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B92D86">
      <w:pPr>
        <w:pStyle w:val="ListParagraph"/>
        <w:numPr>
          <w:ilvl w:val="0"/>
          <w:numId w:val="10"/>
        </w:numPr>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B92D86">
      <w:pPr>
        <w:pStyle w:val="ListParagraph"/>
        <w:numPr>
          <w:ilvl w:val="0"/>
          <w:numId w:val="10"/>
        </w:numPr>
      </w:pPr>
      <w:r w:rsidRPr="00095378">
        <w:rPr>
          <w:b/>
        </w:rPr>
        <w:lastRenderedPageBreak/>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B92D86">
      <w:pPr>
        <w:pStyle w:val="ListParagraph"/>
        <w:numPr>
          <w:ilvl w:val="0"/>
          <w:numId w:val="10"/>
        </w:numPr>
      </w:pPr>
      <w:r w:rsidRPr="00095378">
        <w:rPr>
          <w:b/>
        </w:rPr>
        <w:t>Render view panel.</w:t>
      </w:r>
      <w:r>
        <w:t xml:space="preserve"> The main panel for visualization and analysis. Multiple render view panels are supported.</w:t>
      </w:r>
    </w:p>
    <w:p w14:paraId="164757BF" w14:textId="2737EB03" w:rsidR="00B92D86" w:rsidRDefault="00B92D86" w:rsidP="00B92D86">
      <w:pPr>
        <w:pStyle w:val="ListParagraph"/>
        <w:numPr>
          <w:ilvl w:val="0"/>
          <w:numId w:val="10"/>
        </w:numPr>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B92D86">
      <w:pPr>
        <w:pStyle w:val="ListParagraph"/>
        <w:numPr>
          <w:ilvl w:val="0"/>
          <w:numId w:val="10"/>
        </w:numPr>
      </w:pPr>
      <w:r w:rsidRPr="00095378">
        <w:rPr>
          <w:b/>
        </w:rPr>
        <w:t>Property panel.</w:t>
      </w:r>
      <w:r>
        <w:t xml:space="preserve"> All adjustable visual settings of current selection. Adjustments are applied in real-time.</w:t>
      </w:r>
    </w:p>
    <w:p w14:paraId="3DA01673" w14:textId="2EF4900D" w:rsidR="000F10EB" w:rsidRDefault="000F10EB" w:rsidP="000F10EB">
      <w:pPr>
        <w:pStyle w:val="Heading2"/>
      </w:pPr>
      <w:bookmarkStart w:id="48" w:name="_Toc11076357"/>
      <w:r>
        <w:t>Reorganizing FluoRender’s User Interface</w:t>
      </w:r>
      <w:bookmarkEnd w:id="48"/>
    </w:p>
    <w:p w14:paraId="1531B4DF" w14:textId="291CBE05" w:rsidR="000F10EB" w:rsidRDefault="004A6020">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
        <w:br w:type="page"/>
      </w:r>
    </w:p>
    <w:p w14:paraId="5BD0BEDE" w14:textId="01EE8B0C" w:rsidR="00454EF4" w:rsidRDefault="00454EF4" w:rsidP="00BF54AB">
      <w:pPr>
        <w:pStyle w:val="Heading1"/>
      </w:pPr>
      <w:bookmarkStart w:id="49" w:name="_Toc406575216"/>
      <w:bookmarkStart w:id="50" w:name="_Toc406755646"/>
      <w:bookmarkStart w:id="51" w:name="_Toc406770719"/>
      <w:bookmarkStart w:id="52" w:name="_Ref428197245"/>
      <w:bookmarkStart w:id="53" w:name="_Ref497393057"/>
      <w:bookmarkStart w:id="54" w:name="_Ref509915138"/>
      <w:bookmarkStart w:id="55" w:name="_Toc11076358"/>
      <w:r w:rsidRPr="00454EF4">
        <w:lastRenderedPageBreak/>
        <w:t>Loading Data</w:t>
      </w:r>
      <w:bookmarkEnd w:id="49"/>
      <w:bookmarkEnd w:id="50"/>
      <w:bookmarkEnd w:id="51"/>
      <w:bookmarkEnd w:id="52"/>
      <w:bookmarkEnd w:id="53"/>
      <w:bookmarkEnd w:id="54"/>
      <w:bookmarkEnd w:id="55"/>
    </w:p>
    <w:p w14:paraId="0D36E22F" w14:textId="4ADBA0CE" w:rsidR="00457161" w:rsidRDefault="00457161" w:rsidP="00457161">
      <w:bookmarkStart w:id="56" w:name="_Toc406575217"/>
      <w:bookmarkStart w:id="57" w:name="_Toc406755647"/>
      <w:bookmarkStart w:id="58"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BF54AB">
      <w:pPr>
        <w:pStyle w:val="Heading2"/>
      </w:pPr>
      <w:bookmarkStart w:id="59" w:name="_Toc11076359"/>
      <w:r>
        <w:t>Volume Data</w:t>
      </w:r>
      <w:bookmarkEnd w:id="56"/>
      <w:bookmarkEnd w:id="57"/>
      <w:bookmarkEnd w:id="58"/>
      <w:bookmarkEnd w:id="59"/>
    </w:p>
    <w:p w14:paraId="3A8142E7" w14:textId="61F6DD18" w:rsidR="00D848D0" w:rsidRDefault="00D848D0" w:rsidP="00BF54AB">
      <w:pPr>
        <w:pStyle w:val="Heading3"/>
      </w:pPr>
      <w:r>
        <w:t>Single channel</w:t>
      </w:r>
    </w:p>
    <w:p w14:paraId="1625773C" w14:textId="12825602" w:rsidR="00D848D0" w:rsidRDefault="00D848D0" w:rsidP="00D848D0">
      <w:r>
        <w:t xml:space="preserve">To open a single channel volume, click “Open Volume” </w:t>
      </w:r>
      <w:r>
        <w:rPr>
          <w:noProof/>
          <w:lang w:eastAsia="en-US"/>
        </w:rPr>
        <w:drawing>
          <wp:inline distT="0" distB="0" distL="0" distR="0" wp14:anchorId="4C05D5B6" wp14:editId="5A809F23">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BF54AB">
      <w:pPr>
        <w:pStyle w:val="Heading3"/>
      </w:pPr>
      <w:r>
        <w:t>Multiple channels</w:t>
      </w:r>
    </w:p>
    <w:p w14:paraId="08A305D3" w14:textId="31C4474B" w:rsidR="00D848D0" w:rsidRDefault="00D848D0" w:rsidP="00D848D0">
      <w:r>
        <w:t>To open more than one channel of volumes, click “Open Volume”</w:t>
      </w:r>
      <w:r w:rsidR="005A77D4">
        <w:t xml:space="preserve"> </w:t>
      </w:r>
      <w:r w:rsidR="005A77D4">
        <w:rPr>
          <w:noProof/>
          <w:lang w:eastAsia="en-US"/>
        </w:rPr>
        <w:drawing>
          <wp:inline distT="0" distB="0" distL="0" distR="0" wp14:anchorId="4BA3ADD7" wp14:editId="629873E6">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095378">
            <w:pPr>
              <w:pStyle w:val="Icon"/>
            </w:pPr>
            <w:r>
              <w:rPr>
                <w:noProof/>
                <w:lang w:eastAsia="en-US"/>
              </w:rPr>
              <mc:AlternateContent>
                <mc:Choice Requires="wpg">
                  <w:drawing>
                    <wp:inline distT="0" distB="0" distL="0" distR="0" wp14:anchorId="6015C9AD" wp14:editId="3EE6D175">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03C2C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Z7MIA&#10;AADbAAAADwAAAGRycy9kb3ducmV2LnhtbESP3WoCMRCF7wu+QxihdzVrC4tujSJKpTe1qH2AYTPd&#10;bN1MQhLX9e2bgtDLw/n5OIvVYDvRU4itYwXTSQGCuHa65UbB1+ntaQYiJmSNnWNScKMIq+XoYYGV&#10;dlc+UH9MjcgjHCtUYFLylZSxNmQxTpwnzt63CxZTlqGROuA1j9tOPhdFKS22nAkGPW0M1efjxWaI&#10;8f3Wb3btfGap+fm8lWH/gUo9jof1K4hEQ/oP39vvWsFLCX9f8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hnswgAAANsAAAAPAAAAAAAAAAAAAAAAAJgCAABkcnMvZG93&#10;bnJldi54bWxQSwUGAAAAAAQABAD1AAAAhwM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5bycQA&#10;AADbAAAADwAAAGRycy9kb3ducmV2LnhtbESPQWvCQBSE70L/w/IK3nTTKrZNXaUUhJyEmhavr9mX&#10;bGj2bdhdY9pf3xUEj8PMfMOst6PtxEA+tI4VPMwzEMSV0y03Cj7L3ewZRIjIGjvHpOCXAmw3d5M1&#10;5tqd+YOGQ2xEgnDIUYGJsc+lDJUhi2HueuLk1c5bjEn6RmqP5wS3nXzMspW02HJaMNjTu6Hq53Cy&#10;Co5/X+Vw8qXZ174oli/fx5WvF0pN78e3VxCRxngLX9uFVrB4gsuX9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W8n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5A77D4">
            <w:pPr>
              <w:pStyle w:val="TipText"/>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D87D5D">
            <w:pPr>
              <w:pStyle w:val="Icon"/>
            </w:pPr>
            <w:r>
              <w:rPr>
                <w:noProof/>
                <w:lang w:eastAsia="en-US"/>
              </w:rPr>
              <mc:AlternateContent>
                <mc:Choice Requires="wpg">
                  <w:drawing>
                    <wp:inline distT="0" distB="0" distL="0" distR="0" wp14:anchorId="779548C4" wp14:editId="35157A25">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66F8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6SZsQA&#10;AADcAAAADwAAAGRycy9kb3ducmV2LnhtbESP0WoCMRBF3wv+QxihbzWriNX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kmbEAAAA3AAAAA8AAAAAAAAAAAAAAAAAmAIAAGRycy9k&#10;b3ducmV2LnhtbFBLBQYAAAAABAAEAPUAAACJAw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dMMA&#10;AADcAAAADwAAAGRycy9kb3ducmV2LnhtbERP30vDMBB+F/wfwgl7c6nTTa3LxhAGfRK2TvZ6Ntem&#10;2FxKknXVv94Ig73dx/fzluvRdmIgH1rHCh6mGQjiyumWGwWHcnv/AiJEZI2dY1LwQwHWq9ubJeba&#10;nXlHwz42IoVwyFGBibHPpQyVIYth6nrixNXOW4wJ+kZqj+cUbjs5y7KFtNhyajDY07uh6nt/sgqO&#10;v5/lcPKl+ah9UTy9fh0Xvn5UanI3bt5ARBrjVXxxFzrNf57D/zPp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ad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7BA34E30" w:rsidR="0046407F" w:rsidRDefault="0046407F" w:rsidP="00E45624">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750E33">
      <w:pPr>
        <w:pStyle w:val="Heading3"/>
        <w:spacing w:before="120"/>
      </w:pPr>
      <w:r>
        <w:lastRenderedPageBreak/>
        <w:t>Z-stack sequence</w:t>
      </w:r>
    </w:p>
    <w:p w14:paraId="50E6EFD7" w14:textId="77777777" w:rsidR="002B06A6" w:rsidRDefault="002B06A6" w:rsidP="00A45C95">
      <w:pPr>
        <w:jc w:val="center"/>
      </w:pPr>
      <w:r>
        <w:rPr>
          <w:noProof/>
          <w:lang w:eastAsia="en-US"/>
        </w:rPr>
        <w:drawing>
          <wp:inline distT="0" distB="0" distL="0" distR="0" wp14:anchorId="6A9079D8" wp14:editId="0C6190CB">
            <wp:extent cx="3182112" cy="313516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2429" cy="3155185"/>
                    </a:xfrm>
                    <a:prstGeom prst="rect">
                      <a:avLst/>
                    </a:prstGeom>
                    <a:noFill/>
                    <a:ln>
                      <a:noFill/>
                    </a:ln>
                  </pic:spPr>
                </pic:pic>
              </a:graphicData>
            </a:graphic>
          </wp:inline>
        </w:drawing>
      </w:r>
    </w:p>
    <w:p w14:paraId="7EF7D3CD" w14:textId="5B83A48F" w:rsidR="002B06A6" w:rsidRDefault="002B06A6" w:rsidP="00A45C95">
      <w:pPr>
        <w:pStyle w:val="Caption"/>
        <w:jc w:val="center"/>
      </w:pPr>
      <w:bookmarkStart w:id="60" w:name="_Ref406489482"/>
      <w:bookmarkStart w:id="61" w:name="_Ref406489471"/>
      <w:bookmarkStart w:id="62" w:name="_Toc53229139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60"/>
      <w:r w:rsidR="00C50376">
        <w:rPr>
          <w:noProof/>
        </w:rPr>
        <w:t>.</w:t>
      </w:r>
      <w:r>
        <w:t xml:space="preserve"> Load a Z-stack sequence.</w:t>
      </w:r>
      <w:bookmarkEnd w:id="61"/>
      <w:bookmarkEnd w:id="62"/>
    </w:p>
    <w:p w14:paraId="5E0EFE73" w14:textId="401AF8D5" w:rsidR="00943F42" w:rsidRDefault="00095378" w:rsidP="00943F42">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5ADC8A9E">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make sure “Read a sequence</w:t>
      </w:r>
      <w:r w:rsidR="002B06A6">
        <w:t xml:space="preserve"> as Z slices” (</w:t>
      </w:r>
      <w:r w:rsidR="002B06A6">
        <w:fldChar w:fldCharType="begin"/>
      </w:r>
      <w:r w:rsidR="002B06A6">
        <w:instrText xml:space="preserve"> REF _Ref406489482 \h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is checked.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B06A6" w14:paraId="3456AD15"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53EA8E7" w14:textId="77777777" w:rsidR="002B06A6" w:rsidRDefault="002B06A6" w:rsidP="0068755C">
            <w:pPr>
              <w:pStyle w:val="Icon"/>
            </w:pPr>
            <w:r>
              <w:rPr>
                <w:noProof/>
                <w:lang w:eastAsia="en-US"/>
              </w:rPr>
              <mc:AlternateContent>
                <mc:Choice Requires="wpg">
                  <w:drawing>
                    <wp:inline distT="0" distB="0" distL="0" distR="0" wp14:anchorId="7C3ACF2C" wp14:editId="772AD54D">
                      <wp:extent cx="228600" cy="228600"/>
                      <wp:effectExtent l="0" t="0" r="0" b="0"/>
                      <wp:docPr id="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 name="Oval 4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 name="Freeform 4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7666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qo+HuggUAAPARAAAOAAAAAAAAAAAAAAAAAC4CAABkcnMvZTJvRG9j&#10;LnhtbFBLAQItABQABgAIAAAAIQD4DCmZ2AAAAAMBAAAPAAAAAAAAAAAAAAAAANwHAABkcnMvZG93&#10;bnJldi54bWxQSwUGAAAAAAQABADzAAAA4QgAAAAA&#10;">
                      <v:oval id="Oval 4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Xfr8A&#10;AADbAAAADwAAAGRycy9kb3ducmV2LnhtbERPzU4CMRC+m/gOzZh4k66GEFgpxGAgXsSAPsBkO25X&#10;t9OmLcvy9s6BxOOX73+5Hn2vBkq5C2zgcVKBIm6C7bg18PW5fZiDygXZYh+YDFwow3p1e7PE2oYz&#10;H2g4llZJCOcaDbhSYq11bhx5zJMQiYX7DsljEZhabROeJdz3+qmqZtpjx9LgMNLGUfN7PHkpcXF4&#10;jZtdt5h7an8+LrO0f0dj7u/Gl2dQhcbyL76636yBqayXL/ID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0Vd+vwAAANsAAAAPAAAAAAAAAAAAAAAAAJgCAABkcnMvZG93bnJl&#10;di54bWxQSwUGAAAAAAQABAD1AAAAhAMAAAAA&#10;" fillcolor="#f24f4f [3204]" stroked="f" strokeweight="0">
                        <v:stroke joinstyle="miter"/>
                        <o:lock v:ext="edit" aspectratio="t"/>
                      </v:oval>
                      <v:shape id="Freeform 4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0VW8QA&#10;AADbAAAADwAAAGRycy9kb3ducmV2LnhtbESPQWvCQBSE74X+h+UVeqsbrUibukopCDkJGovX1+xL&#10;NjT7NuyuMfbXdwXB4zAz3zDL9Wg7MZAPrWMF00kGgrhyuuVGwaHcvLyBCBFZY+eYFFwowHr1+LDE&#10;XLsz72jYx0YkCIccFZgY+1zKUBmyGCauJ05e7bzFmKRvpPZ4TnDbyVmWLaTFltOCwZ6+DFW/+5NV&#10;cPz7LoeTL8229kUxf/85Lnz9qtTz0/j5ASLSGO/hW7vQCuZTuH5JP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9FV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E2A165" w14:textId="34D2A0A1" w:rsidR="002B06A6" w:rsidRDefault="002B06A6" w:rsidP="00E63CC9">
            <w:pPr>
              <w:pStyle w:val="TipText"/>
              <w:cnfStyle w:val="000000000000" w:firstRow="0" w:lastRow="0" w:firstColumn="0" w:lastColumn="0" w:oddVBand="0" w:evenVBand="0" w:oddHBand="0" w:evenHBand="0" w:firstRowFirstColumn="0" w:firstRowLastColumn="0" w:lastRowFirstColumn="0" w:lastRowLastColumn="0"/>
            </w:pPr>
            <w:r>
              <w:t xml:space="preserve">FluoRender is using the numeric value appeared last in the selected file name to index the sequence. For example, a selected file’s name is e145scx32neuro007z01RGB.tif. The last appeared numeric value is 01. FluoRender </w:t>
            </w:r>
            <w:r w:rsidR="00A4579A">
              <w:t>will</w:t>
            </w:r>
            <w:r w:rsidR="00EC1378">
              <w:t xml:space="preserve"> </w:t>
            </w:r>
            <w:r>
              <w:t xml:space="preserve">search for all files within the folder </w:t>
            </w:r>
            <w:r w:rsidR="00EC1378">
              <w:t>having a name pattern of e145scx32neuro007z**RGB.tif. Then, FluoRender uses their individual numeric values to order them. If there is a problem of reading a Z-stack sequence, first check if the file names are correctly numbered.</w:t>
            </w:r>
          </w:p>
        </w:tc>
      </w:tr>
    </w:tbl>
    <w:p w14:paraId="0F600945" w14:textId="59BC8130" w:rsidR="00943F42" w:rsidRDefault="00943F42" w:rsidP="00B71BC2">
      <w:pPr>
        <w:pStyle w:val="Heading3"/>
      </w:pPr>
      <w:r>
        <w:lastRenderedPageBreak/>
        <w:t>Time sequence</w:t>
      </w:r>
    </w:p>
    <w:p w14:paraId="6B12CF91" w14:textId="7A7E97E1" w:rsidR="00EC1378" w:rsidRDefault="00EC1378" w:rsidP="00A45C95">
      <w:pPr>
        <w:jc w:val="center"/>
      </w:pPr>
      <w:r>
        <w:rPr>
          <w:noProof/>
          <w:lang w:eastAsia="en-US"/>
        </w:rPr>
        <w:drawing>
          <wp:inline distT="0" distB="0" distL="0" distR="0" wp14:anchorId="6D873758" wp14:editId="28D61815">
            <wp:extent cx="3227328" cy="31821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227328" cy="3182112"/>
                    </a:xfrm>
                    <a:prstGeom prst="rect">
                      <a:avLst/>
                    </a:prstGeom>
                    <a:noFill/>
                    <a:ln>
                      <a:noFill/>
                    </a:ln>
                  </pic:spPr>
                </pic:pic>
              </a:graphicData>
            </a:graphic>
          </wp:inline>
        </w:drawing>
      </w:r>
    </w:p>
    <w:p w14:paraId="0244F668" w14:textId="7B3823D3" w:rsidR="00EC1378" w:rsidRDefault="00EC1378" w:rsidP="00A45C95">
      <w:pPr>
        <w:pStyle w:val="Caption"/>
        <w:jc w:val="center"/>
      </w:pPr>
      <w:bookmarkStart w:id="63" w:name="_Toc53229139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sidR="00C50376">
        <w:rPr>
          <w:noProof/>
        </w:rPr>
        <w:t>.</w:t>
      </w:r>
      <w:r>
        <w:t xml:space="preserve"> </w:t>
      </w:r>
      <w:r w:rsidR="0040461A">
        <w:t>Load a time sequence.</w:t>
      </w:r>
      <w:bookmarkEnd w:id="63"/>
    </w:p>
    <w:p w14:paraId="3FAF9E02" w14:textId="699D3420" w:rsidR="00943F42" w:rsidRDefault="00EC1378" w:rsidP="00943F42">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EC89ABC">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68755C">
            <w:pPr>
              <w:pStyle w:val="Icon"/>
            </w:pPr>
            <w:r>
              <w:rPr>
                <w:noProof/>
                <w:lang w:eastAsia="en-US"/>
              </w:rPr>
              <mc:AlternateContent>
                <mc:Choice Requires="wpg">
                  <w:drawing>
                    <wp:inline distT="0" distB="0" distL="0" distR="0" wp14:anchorId="2587DA56" wp14:editId="67CFDA4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C7C7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05sIA&#10;AADbAAAADwAAAGRycy9kb3ducmV2LnhtbESP3WoCMRCF7wu+QxihdzWrWNHVKGKx9KYtVR9g2Iyb&#10;1c0kJOm6vn1TKPTycH4+zmrT21Z0FGLjWMF4VIAgrpxuuFZwOu6f5iBiQtbYOiYFd4qwWQ8eVlhq&#10;d+Mv6g6pFnmEY4kKTEq+lDJWhizGkfPE2Tu7YDFlGWqpA97yuG3lpChm0mLDmWDQ085QdT182wwx&#10;vnvxu9dmMbdUXz7vs/Dxjko9DvvtEkSiPv2H/9pvWsH0GX6/5B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vTmwgAAANsAAAAPAAAAAAAAAAAAAAAAAJgCAABkcnMvZG93&#10;bnJldi54bWxQSwUGAAAAAAQABAD1AAAAhwM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NL8QA&#10;AADbAAAADwAAAGRycy9kb3ducmV2LnhtbESPQUvDQBSE74L/YXmCN7tRS9DYbRFByElo05LrM/uS&#10;DWbfht1tGv31bqHQ4zAz3zCrzWwHMZEPvWMFj4sMBHHjdM+dgn31+fACIkRkjYNjUvBLATbr25sV&#10;FtqdeEvTLnYiQTgUqMDEOBZShsaQxbBwI3HyWuctxiR9J7XHU4LbQT5lWS4t9pwWDI70Yaj52R2t&#10;gvrvUE1HX5mv1pfl8vW7zn37rNT93fz+BiLSHK/hS7vUCpY5nL+kH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jS/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45624">
            <w:pPr>
              <w:pStyle w:val="TipText"/>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“My_T</w:t>
            </w:r>
            <w:r w:rsidR="008E36CD">
              <w:t>ime_Sequence_T**.tif” can confuse FluoRender, because “_T” appears twice. In this case, you can simply change the</w:t>
            </w:r>
            <w:r w:rsidR="00A4579A">
              <w:t xml:space="preserve"> identifier in the file browser</w:t>
            </w:r>
            <w:r w:rsidR="008E36CD">
              <w:t xml:space="preserve"> dialog to “e_T”, which appears only once in the file name.</w:t>
            </w:r>
          </w:p>
        </w:tc>
      </w:tr>
    </w:tbl>
    <w:p w14:paraId="7DAB8786" w14:textId="1FFEE9F1" w:rsidR="004E530D" w:rsidRDefault="004E530D" w:rsidP="00943F42"/>
    <w:p w14:paraId="1161755B" w14:textId="603461D8" w:rsidR="004268DE" w:rsidRDefault="004268DE" w:rsidP="007C2170">
      <w:pPr>
        <w:pStyle w:val="Heading3"/>
      </w:pPr>
      <w:r>
        <w:t xml:space="preserve">Loading data with </w:t>
      </w:r>
      <w:r w:rsidR="008C45AA">
        <w:t>masks</w:t>
      </w:r>
    </w:p>
    <w:p w14:paraId="549A795A" w14:textId="7168044B" w:rsidR="008C45AA" w:rsidRDefault="007C2170" w:rsidP="00943F42">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77B567BC" w14:textId="255AEAD4" w:rsidR="00EB066F" w:rsidRDefault="00EB066F" w:rsidP="00EB066F">
      <w:pPr>
        <w:pStyle w:val="Heading3"/>
      </w:pPr>
      <w:r>
        <w:t>ImageJ Hyperstack</w:t>
      </w:r>
    </w:p>
    <w:p w14:paraId="1BFBC901" w14:textId="24AF943E" w:rsidR="00EB066F" w:rsidRPr="00EB066F" w:rsidRDefault="00EB066F" w:rsidP="00EB066F">
      <w:r>
        <w:t xml:space="preserve">ImageJ can save a 5D (XYCZT) data set as a hyperstack in a single TIFF file. Information about the hyperstack is saved in the image description of the TIFF file. You can open a hyperstack TIFF using the same method as a normal TIFF file. FluoRender </w:t>
      </w:r>
      <w:r>
        <w:lastRenderedPageBreak/>
        <w:t>will read the image description and separate channels and time points accordingly.</w:t>
      </w:r>
      <w:r w:rsidR="00C164ED">
        <w:t xml:space="preserve"> FluoRender supports ImageJ Hyperstack</w:t>
      </w:r>
      <w:r w:rsidR="00D07C0B">
        <w:t xml:space="preserve"> files larger than 4 GB. Convert a large time sequence</w:t>
      </w:r>
      <w:r w:rsidR="009D44B0">
        <w:t xml:space="preserve"> data set into the Hyperstack to open in FluoRender.</w:t>
      </w:r>
    </w:p>
    <w:p w14:paraId="796AA90E" w14:textId="0E825D20" w:rsidR="00AC6475" w:rsidRDefault="00AC6475" w:rsidP="00B71BC2">
      <w:pPr>
        <w:pStyle w:val="Heading3"/>
      </w:pPr>
      <w:r>
        <w:t>Large Data Streaming</w:t>
      </w:r>
    </w:p>
    <w:p w14:paraId="1266D83D" w14:textId="2B3AF070" w:rsidR="00AC6475" w:rsidRDefault="00AC6475" w:rsidP="00943F42">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355BB5">
            <w:pPr>
              <w:pStyle w:val="Icon"/>
            </w:pPr>
            <w:r>
              <w:rPr>
                <w:noProof/>
                <w:lang w:eastAsia="en-US"/>
              </w:rPr>
              <mc:AlternateContent>
                <mc:Choice Requires="wpg">
                  <w:drawing>
                    <wp:inline distT="0" distB="0" distL="0" distR="0" wp14:anchorId="7B679065" wp14:editId="4F1B6076">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04D2D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XjsIA&#10;AADcAAAADwAAAGRycy9kb3ducmV2LnhtbESP3WoCMRCF7wu+QxjBu5pVQexqFFEqvWlL1QcYNuNm&#10;dTMJSbqub98UCr08nJ+Ps9r0thUdhdg4VjAZFyCIK6cbrhWcT6/PCxAxIWtsHZOCB0XYrAdPKyy1&#10;u/MXdcdUizzCsUQFJiVfShkrQxbj2Hni7F1csJiyDLXUAe953LZyWhRzabHhTDDoaWeouh2/bYYY&#10;3+397tC8LCzV18/HPHy8o1KjYb9dgkjUp//wX/tNK5gVM/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ReOwgAAANwAAAAPAAAAAAAAAAAAAAAAAJgCAABkcnMvZG93&#10;bnJldi54bWxQSwUGAAAAAAQABAD1AAAAhwM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ic8UA&#10;AADcAAAADwAAAGRycy9kb3ducmV2LnhtbESPQWvCQBSE74X+h+UVvNVNq0ibukopCDkVNBavr9mX&#10;bGj2bdhdY+qvdwXB4zAz3zDL9Wg7MZAPrWMFL9MMBHHldMuNgn25eX4DESKyxs4xKfinAOvV48MS&#10;c+1OvKVhFxuRIBxyVGBi7HMpQ2XIYpi6njh5tfMWY5K+kdrjKcFtJ1+zbCEttpwWDPb0Zaj62x2t&#10;gsP5pxyOvjTftS+K+fvvYeHrmVKTp/HzA0SkMd7Dt3ahFcyy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OJ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355BB5">
            <w:pPr>
              <w:pStyle w:val="TipText"/>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887C22">
            <w:pPr>
              <w:pStyle w:val="Icon"/>
            </w:pPr>
            <w:r>
              <w:rPr>
                <w:noProof/>
                <w:lang w:eastAsia="en-US"/>
              </w:rPr>
              <mc:AlternateContent>
                <mc:Choice Requires="wpg">
                  <w:drawing>
                    <wp:inline distT="0" distB="0" distL="0" distR="0" wp14:anchorId="101DF97B" wp14:editId="68F8997B">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B3A7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887C22">
            <w:pPr>
              <w:pStyle w:val="TipText"/>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943F42"/>
    <w:p w14:paraId="64763583" w14:textId="0672E245" w:rsidR="005A77D4" w:rsidRDefault="005A77D4" w:rsidP="00B71BC2">
      <w:pPr>
        <w:pStyle w:val="Heading3"/>
      </w:pPr>
      <w:r>
        <w:t>File Formats</w:t>
      </w:r>
    </w:p>
    <w:p w14:paraId="5C6BA148" w14:textId="7D4F84F3" w:rsidR="005A77D4" w:rsidRDefault="00742E62" w:rsidP="005A77D4">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F52FDF">
      <w:pPr>
        <w:pStyle w:val="Heading3"/>
      </w:pPr>
      <w:r>
        <w:t>Automatic Channel Separation</w:t>
      </w:r>
    </w:p>
    <w:p w14:paraId="06BE6CF6" w14:textId="022C7B62" w:rsidR="00F52FDF" w:rsidRDefault="00F52FDF" w:rsidP="00F52FDF">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72D9A">
      <w:pPr>
        <w:pStyle w:val="Heading3"/>
      </w:pPr>
      <w:r>
        <w:t>Multiresolution Data</w:t>
      </w:r>
    </w:p>
    <w:p w14:paraId="51DA031E" w14:textId="6DF31132" w:rsidR="00372D9A" w:rsidRDefault="00372D9A" w:rsidP="00372D9A">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595FAD">
      <w:pPr>
        <w:pStyle w:val="Heading2"/>
      </w:pPr>
      <w:bookmarkStart w:id="64" w:name="_Toc11076360"/>
      <w:r>
        <w:t xml:space="preserve">ImageJ </w:t>
      </w:r>
      <w:r w:rsidR="006727AD">
        <w:t>&amp; Bioformats Plugin</w:t>
      </w:r>
      <w:bookmarkEnd w:id="64"/>
    </w:p>
    <w:p w14:paraId="29B104DE" w14:textId="429D476F" w:rsidR="006727AD" w:rsidRDefault="006727AD" w:rsidP="006727AD">
      <w:r>
        <w:t>You can use ImageJ and Bioformats to load</w:t>
      </w:r>
      <w:r w:rsidR="00670C7B">
        <w:t xml:space="preserve"> a format originally unsupported by FluoRender. You need </w:t>
      </w:r>
      <w:r w:rsidR="00A6180C">
        <w:t xml:space="preserve">to have ImageJ and Bioformats installed and configured correctly. See </w:t>
      </w:r>
      <w:r w:rsidR="00A6180C">
        <w:fldChar w:fldCharType="begin"/>
      </w:r>
      <w:r w:rsidR="00A6180C">
        <w:instrText xml:space="preserve"> REF _Ref520381891 \r \h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Bioformats are correctly configured, click </w:t>
      </w:r>
      <w:r w:rsidR="00D95D3F">
        <w:t>“ImageJ Import”</w:t>
      </w:r>
      <w:r w:rsidR="00A31387">
        <w:t xml:space="preserve"> </w:t>
      </w:r>
      <w:r w:rsidR="00FC2932">
        <w:rPr>
          <w:noProof/>
        </w:rPr>
        <w:drawing>
          <wp:inline distT="0" distB="0" distL="0" distR="0" wp14:anchorId="68C3E861" wp14:editId="0119B76D">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890A8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890A8E">
            <w:pPr>
              <w:pStyle w:val="Icon"/>
            </w:pPr>
            <w:r>
              <w:rPr>
                <w:noProof/>
                <w:lang w:eastAsia="en-US"/>
              </w:rPr>
              <mc:AlternateContent>
                <mc:Choice Requires="wpg">
                  <w:drawing>
                    <wp:inline distT="0" distB="0" distL="0" distR="0" wp14:anchorId="590CF17C" wp14:editId="609913B6">
                      <wp:extent cx="228600" cy="228600"/>
                      <wp:effectExtent l="0" t="0" r="0" b="0"/>
                      <wp:docPr id="5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98243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890A8E">
            <w:pPr>
              <w:pStyle w:val="TipText"/>
              <w:cnfStyle w:val="000000000000" w:firstRow="0" w:lastRow="0" w:firstColumn="0" w:lastColumn="0" w:oddVBand="0" w:evenVBand="0" w:oddHBand="0" w:evenHBand="0" w:firstRowFirstColumn="0" w:firstRowLastColumn="0" w:lastRowFirstColumn="0" w:lastRowLastColumn="0"/>
            </w:pPr>
            <w:r>
              <w:t>You can also link FluoRender with Fiji, which includes Bioformats</w:t>
            </w:r>
            <w:r w:rsidR="00FF28F7">
              <w:t>. Therefore, no additional plugins and configurations are needed.</w:t>
            </w:r>
          </w:p>
        </w:tc>
      </w:tr>
    </w:tbl>
    <w:p w14:paraId="26CA3748" w14:textId="77777777" w:rsidR="005A194D" w:rsidRPr="006727AD" w:rsidRDefault="005A194D" w:rsidP="006727AD"/>
    <w:p w14:paraId="3758F4A5" w14:textId="3C9B920E" w:rsidR="00D848D0" w:rsidRDefault="00D848D0" w:rsidP="00BF54AB">
      <w:pPr>
        <w:pStyle w:val="Heading2"/>
      </w:pPr>
      <w:bookmarkStart w:id="65" w:name="_Toc406575218"/>
      <w:bookmarkStart w:id="66" w:name="_Toc406755648"/>
      <w:bookmarkStart w:id="67" w:name="_Toc406770721"/>
      <w:bookmarkStart w:id="68" w:name="_Toc11076361"/>
      <w:r>
        <w:lastRenderedPageBreak/>
        <w:t>Mesh Data</w:t>
      </w:r>
      <w:bookmarkEnd w:id="65"/>
      <w:bookmarkEnd w:id="66"/>
      <w:bookmarkEnd w:id="67"/>
      <w:bookmarkEnd w:id="68"/>
    </w:p>
    <w:p w14:paraId="3067D7E3" w14:textId="6103A6CF" w:rsidR="006D733A" w:rsidRDefault="006D733A" w:rsidP="006D733A">
      <w:r>
        <w:t xml:space="preserve">To load mesh data, click “Open Mesh” </w:t>
      </w:r>
      <w:r>
        <w:rPr>
          <w:noProof/>
          <w:lang w:eastAsia="en-US"/>
        </w:rPr>
        <w:drawing>
          <wp:inline distT="0" distB="0" distL="0" distR="0" wp14:anchorId="374371FC" wp14:editId="0BC97618">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68755C">
            <w:pPr>
              <w:pStyle w:val="Icon"/>
            </w:pPr>
            <w:r>
              <w:rPr>
                <w:noProof/>
                <w:lang w:eastAsia="en-US"/>
              </w:rPr>
              <mc:AlternateContent>
                <mc:Choice Requires="wpg">
                  <w:drawing>
                    <wp:inline distT="0" distB="0" distL="0" distR="0" wp14:anchorId="6418C938" wp14:editId="25EC4D60">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F479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8EA&#10;AADbAAAADwAAAGRycy9kb3ducmV2LnhtbESP3WoCMRCF7wu+QxihdzVrKaKrUUSp9KaWWh9g2Iyb&#10;1c0kJHFd374pCL08nJ+Ps1j1thUdhdg4VjAeFSCIK6cbrhUcf95fpiBiQtbYOiYFd4qwWg6eFlhq&#10;d+Nv6g6pFnmEY4kKTEq+lDJWhizGkfPE2Tu5YDFlGWqpA97yuG3la1FMpMWGM8Ggp42h6nK42gwx&#10;vtv6za6ZTS3V56/7JOw/UannYb+eg0jUp//wo/2hFbzN4O9L/g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r/uPBAAAA2wAAAA8AAAAAAAAAAAAAAAAAmAIAAGRycy9kb3du&#10;cmV2LnhtbFBLBQYAAAAABAAEAPUAAACGAw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mHcEA&#10;AADbAAAADwAAAGRycy9kb3ducmV2LnhtbERPz2vCMBS+D/Y/hDfwNtNtTrQaZQwGPQ1mFa/P5rUp&#10;Ni8libXurzeHwY4f3+/1drSdGMiH1rGCl2kGgrhyuuVGwb78el6ACBFZY+eYFNwowHbz+LDGXLsr&#10;/9Cwi41IIRxyVGBi7HMpQ2XIYpi6njhxtfMWY4K+kdrjNYXbTr5m2VxabDk1GOzp01B13l2sguPv&#10;oRwuvjTftS+K2fJ0nPv6TanJ0/ixAhFpjP/iP3ehFbyn9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oJh3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355BB5">
            <w:pPr>
              <w:pStyle w:val="TipText"/>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5EF887E7" w14:textId="77777777" w:rsidR="00DF38B9" w:rsidRDefault="00DF38B9" w:rsidP="006D733A"/>
    <w:p w14:paraId="4EF2E639" w14:textId="77777777" w:rsidR="00DF38B9" w:rsidRDefault="00DF38B9">
      <w:r>
        <w:br w:type="page"/>
      </w:r>
    </w:p>
    <w:p w14:paraId="0B818127" w14:textId="1BE16DC3" w:rsidR="006D733A" w:rsidRDefault="00DF38B9" w:rsidP="00BF54AB">
      <w:pPr>
        <w:pStyle w:val="Heading1"/>
      </w:pPr>
      <w:bookmarkStart w:id="69" w:name="_Toc406575219"/>
      <w:bookmarkStart w:id="70" w:name="_Toc406755649"/>
      <w:bookmarkStart w:id="71" w:name="_Toc406770722"/>
      <w:bookmarkStart w:id="72" w:name="_Ref428197503"/>
      <w:bookmarkStart w:id="73" w:name="_Ref428266974"/>
      <w:bookmarkStart w:id="74" w:name="_Ref497393102"/>
      <w:bookmarkStart w:id="75" w:name="_Ref497393110"/>
      <w:bookmarkStart w:id="76" w:name="_Toc11076362"/>
      <w:r w:rsidRPr="00DF38B9">
        <w:lastRenderedPageBreak/>
        <w:t>Managing Data Sets</w:t>
      </w:r>
      <w:bookmarkEnd w:id="69"/>
      <w:bookmarkEnd w:id="70"/>
      <w:bookmarkEnd w:id="71"/>
      <w:bookmarkEnd w:id="72"/>
      <w:bookmarkEnd w:id="73"/>
      <w:bookmarkEnd w:id="74"/>
      <w:bookmarkEnd w:id="75"/>
      <w:bookmarkEnd w:id="76"/>
    </w:p>
    <w:p w14:paraId="5FB0C77A" w14:textId="33F179C2" w:rsidR="00DF38B9" w:rsidRDefault="00DF38B9" w:rsidP="00DF38B9">
      <w:r>
        <w:t>Loaded data sets are listed in the “Datasets” panel (</w:t>
      </w:r>
      <w:r>
        <w:fldChar w:fldCharType="begin"/>
      </w:r>
      <w:r>
        <w:instrText xml:space="preserve"> REF _Ref406492246 \h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A45C95">
      <w:pPr>
        <w:jc w:val="center"/>
      </w:pPr>
      <w:r>
        <w:rPr>
          <w:noProof/>
          <w:lang w:eastAsia="en-US"/>
        </w:rPr>
        <w:drawing>
          <wp:inline distT="0" distB="0" distL="0" distR="0" wp14:anchorId="1833FDB3" wp14:editId="3416ACAB">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A45C95">
      <w:pPr>
        <w:pStyle w:val="Caption"/>
        <w:jc w:val="center"/>
      </w:pPr>
      <w:bookmarkStart w:id="77" w:name="_Ref406492246"/>
      <w:bookmarkStart w:id="78" w:name="_Toc53229140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77"/>
      <w:r w:rsidR="00C50376">
        <w:rPr>
          <w:noProof/>
        </w:rPr>
        <w:t>.</w:t>
      </w:r>
      <w:r>
        <w:t xml:space="preserve"> Dataset panel.</w:t>
      </w:r>
      <w:bookmarkEnd w:id="78"/>
    </w:p>
    <w:p w14:paraId="37E05EB3" w14:textId="2EB1325F" w:rsidR="00DF38B9" w:rsidRPr="00DF38B9" w:rsidRDefault="00DF38B9" w:rsidP="00DF38B9">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DF38B9">
      <w:r>
        <w:rPr>
          <w:noProof/>
          <w:lang w:eastAsia="en-US"/>
        </w:rPr>
        <w:drawing>
          <wp:inline distT="0" distB="0" distL="0" distR="0" wp14:anchorId="6F42F47E" wp14:editId="347E6050">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68755C">
            <w:pPr>
              <w:pStyle w:val="Icon"/>
            </w:pPr>
            <w:r>
              <w:rPr>
                <w:noProof/>
                <w:lang w:eastAsia="en-US"/>
              </w:rPr>
              <mc:AlternateContent>
                <mc:Choice Requires="wpg">
                  <w:drawing>
                    <wp:inline distT="0" distB="0" distL="0" distR="0" wp14:anchorId="0F4084BC" wp14:editId="3930D1FA">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02587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Z18IA&#10;AADbAAAADwAAAGRycy9kb3ducmV2LnhtbESP3WoCMRCF74W+Q5iCdzWrUGtXo4hS6U0ttT7AsJlu&#10;tm4mIYnr+vZNQfDycH4+zmLV21Z0FGLjWMF4VIAgrpxuuFZw/H57moGICVlj65gUXCnCavkwWGCp&#10;3YW/qDukWuQRjiUqMCn5UspYGbIYR84TZ+/HBYspy1BLHfCSx20rJ0UxlRYbzgSDnjaGqtPhbDPE&#10;+G7rN7vmdWap/v28TsP+A5UaPvbrOYhEfbqHb+13reD5B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VnXwgAAANsAAAAPAAAAAAAAAAAAAAAAAJgCAABkcnMvZG93&#10;bnJldi54bWxQSwUGAAAAAAQABAD1AAAAhwM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4qG8EA&#10;AADbAAAADwAAAGRycy9kb3ducmV2LnhtbERPz2vCMBS+D/Y/hDfwNtNtTrQaZQwGPQ1mFa/P5rUp&#10;Ni8libXurzeHwY4f3+/1drSdGMiH1rGCl2kGgrhyuuVGwb78el6ACBFZY+eYFNwowHbz+LDGXLsr&#10;/9Cwi41IIRxyVGBi7HMpQ2XIYpi6njhxtfMWY4K+kdrjNYXbTr5m2VxabDk1GOzp01B13l2sguPv&#10;oRwuvjTftS+K2fJ0nPv6TanJ0/ixAhFpjP/iP3ehFbynselL+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eKhv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402692">
            <w:pPr>
              <w:pStyle w:val="TipText"/>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DF38B9"/>
    <w:p w14:paraId="0DC4EE5A" w14:textId="677BC923" w:rsidR="00A03465" w:rsidRDefault="00485DFB" w:rsidP="007A6272">
      <w:pPr>
        <w:spacing w:line="240" w:lineRule="auto"/>
      </w:pPr>
      <w:r>
        <w:rPr>
          <w:b/>
          <w:noProof/>
          <w:lang w:eastAsia="en-US"/>
        </w:rPr>
        <w:drawing>
          <wp:inline distT="0" distB="0" distL="0" distR="0" wp14:anchorId="636830E9" wp14:editId="5620F50A">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7A6272">
      <w:pPr>
        <w:spacing w:line="240" w:lineRule="auto"/>
      </w:pPr>
      <w:r>
        <w:rPr>
          <w:b/>
          <w:noProof/>
          <w:lang w:eastAsia="en-US"/>
        </w:rPr>
        <w:drawing>
          <wp:inline distT="0" distB="0" distL="0" distR="0" wp14:anchorId="4F083F9B" wp14:editId="7FEFFB08">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A977D8">
            <w:pPr>
              <w:pStyle w:val="Icon"/>
            </w:pPr>
            <w:r>
              <w:rPr>
                <w:noProof/>
                <w:lang w:eastAsia="en-US"/>
              </w:rPr>
              <mc:AlternateContent>
                <mc:Choice Requires="wpg">
                  <w:drawing>
                    <wp:inline distT="0" distB="0" distL="0" distR="0" wp14:anchorId="2617693B" wp14:editId="6B2CCEA1">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2DAD2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Jc8MA&#10;AADcAAAADwAAAGRycy9kb3ducmV2LnhtbESPQWsCMRCF7wX/QxjBW83qQXQ1iigWL7bU9gcMm3Gz&#10;upmEJF3Xf28Khd5meG/e92a16W0rOgqxcaxgMi5AEFdON1wr+P46vM5BxISssXVMCh4UYbMevKyw&#10;1O7On9SdUy1yCMcSFZiUfCllrAxZjGPnibN2ccFiymuopQ54z+G2ldOimEmLDWeCQU87Q9Xt/GMz&#10;xPhu73dvzWJuqb5+PGbh/YRKjYb9dgkiUZ/+zX/XR53rL6b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Jc8MAAADcAAAADwAAAAAAAAAAAAAAAACYAgAAZHJzL2Rv&#10;d25yZXYueG1sUEsFBgAAAAAEAAQA9QAAAIgD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BYcIA&#10;AADcAAAADwAAAGRycy9kb3ducmV2LnhtbERP32vCMBB+H+x/CDfwbaabIrMzyhgM+iTMOny9Ndem&#10;rLmUJNbqX78Igm/38f281Wa0nRjIh9axgpdpBoK4crrlRsG+/Hp+AxEissbOMSk4U4DN+vFhhbl2&#10;J/6mYRcbkUI45KjAxNjnUobKkMUwdT1x4mrnLcYEfSO1x1MKt518zbKFtNhyajDY06eh6m93tAoO&#10;l59yOPrSbGtfFPPl72Hh65lSk6fx4x1EpDHexTd3odP85Qy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4Fh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402692">
            <w:pPr>
              <w:pStyle w:val="TipText"/>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7A6272">
      <w:pPr>
        <w:spacing w:line="240" w:lineRule="auto"/>
      </w:pPr>
    </w:p>
    <w:p w14:paraId="705D33EE" w14:textId="5407D872" w:rsidR="00306641" w:rsidRDefault="00591971" w:rsidP="007A6272">
      <w:pPr>
        <w:spacing w:line="240" w:lineRule="auto"/>
      </w:pPr>
      <w:r>
        <w:lastRenderedPageBreak/>
        <w:t>When saving a volume channel, these additional options are available:</w:t>
      </w:r>
    </w:p>
    <w:p w14:paraId="4C07678D" w14:textId="40997EFD" w:rsidR="00591971" w:rsidRDefault="00591971" w:rsidP="00591971">
      <w:pPr>
        <w:spacing w:line="240" w:lineRule="auto"/>
        <w:jc w:val="center"/>
      </w:pPr>
      <w:r>
        <w:rPr>
          <w:noProof/>
        </w:rPr>
        <w:drawing>
          <wp:inline distT="0" distB="0" distL="0" distR="0" wp14:anchorId="05F2196E" wp14:editId="717D3F92">
            <wp:extent cx="3621024" cy="32918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5"/>
                    <a:stretch>
                      <a:fillRect/>
                    </a:stretch>
                  </pic:blipFill>
                  <pic:spPr>
                    <a:xfrm>
                      <a:off x="0" y="0"/>
                      <a:ext cx="3621024" cy="3291840"/>
                    </a:xfrm>
                    <a:prstGeom prst="rect">
                      <a:avLst/>
                    </a:prstGeom>
                  </pic:spPr>
                </pic:pic>
              </a:graphicData>
            </a:graphic>
          </wp:inline>
        </w:drawing>
      </w:r>
    </w:p>
    <w:p w14:paraId="48735B7F" w14:textId="509B2AE7" w:rsidR="00591971" w:rsidRDefault="00591971" w:rsidP="00591971">
      <w:pPr>
        <w:pStyle w:val="Caption"/>
        <w:jc w:val="center"/>
      </w:pPr>
      <w:bookmarkStart w:id="79" w:name="_Ref497318526"/>
      <w:bookmarkStart w:id="80" w:name="_Toc532291401"/>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2</w:t>
      </w:r>
      <w:r w:rsidR="00C44F2A">
        <w:rPr>
          <w:noProof/>
        </w:rPr>
        <w:fldChar w:fldCharType="end"/>
      </w:r>
      <w:bookmarkEnd w:id="79"/>
      <w:r>
        <w:rPr>
          <w:noProof/>
        </w:rPr>
        <w:t>.</w:t>
      </w:r>
      <w:r>
        <w:t xml:space="preserve"> </w:t>
      </w:r>
      <w:r w:rsidR="006E5C44">
        <w:t>Save volume dialog</w:t>
      </w:r>
      <w:r>
        <w:t>.</w:t>
      </w:r>
      <w:bookmarkEnd w:id="80"/>
    </w:p>
    <w:p w14:paraId="2EDC5BDE" w14:textId="0D3DB34D" w:rsidR="006E5C44" w:rsidRDefault="0056419F" w:rsidP="00F11C54">
      <w:pPr>
        <w:spacing w:after="0" w:line="240" w:lineRule="auto"/>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F11C54">
      <w:pPr>
        <w:spacing w:after="0" w:line="240" w:lineRule="auto"/>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6E5C44">
      <w:pPr>
        <w:spacing w:line="240" w:lineRule="auto"/>
      </w:pPr>
    </w:p>
    <w:p w14:paraId="7251C2CD" w14:textId="4173558A" w:rsidR="0056658B" w:rsidRDefault="00485DFB" w:rsidP="007A6272">
      <w:pPr>
        <w:spacing w:line="240" w:lineRule="auto"/>
      </w:pPr>
      <w:r>
        <w:rPr>
          <w:b/>
          <w:noProof/>
          <w:lang w:eastAsia="en-US"/>
        </w:rPr>
        <w:drawing>
          <wp:inline distT="0" distB="0" distL="0" distR="0" wp14:anchorId="1434170C" wp14:editId="2B8A6EE5">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B34E66">
      <w:pPr>
        <w:pStyle w:val="ListParagraph"/>
        <w:numPr>
          <w:ilvl w:val="0"/>
          <w:numId w:val="17"/>
        </w:numPr>
        <w:spacing w:after="0" w:line="240" w:lineRule="auto"/>
      </w:pPr>
      <w:r>
        <w:t>Gamma</w:t>
      </w:r>
    </w:p>
    <w:p w14:paraId="26CBD171" w14:textId="3CA68795" w:rsidR="00607659" w:rsidRDefault="00F6494E" w:rsidP="00B34E66">
      <w:pPr>
        <w:pStyle w:val="ListParagraph"/>
        <w:numPr>
          <w:ilvl w:val="0"/>
          <w:numId w:val="17"/>
        </w:numPr>
        <w:spacing w:after="0" w:line="240" w:lineRule="auto"/>
      </w:pPr>
      <w:r>
        <w:t>Saturation</w:t>
      </w:r>
    </w:p>
    <w:p w14:paraId="6A46E405" w14:textId="65365BFC" w:rsidR="00F6494E" w:rsidRDefault="00F6494E" w:rsidP="00B34E66">
      <w:pPr>
        <w:pStyle w:val="ListParagraph"/>
        <w:numPr>
          <w:ilvl w:val="0"/>
          <w:numId w:val="17"/>
        </w:numPr>
        <w:spacing w:after="0" w:line="240" w:lineRule="auto"/>
      </w:pPr>
      <w:r>
        <w:t>Alpha</w:t>
      </w:r>
    </w:p>
    <w:p w14:paraId="600CC6E0" w14:textId="0900C728" w:rsidR="00F6494E" w:rsidRDefault="00F6494E" w:rsidP="00B34E66">
      <w:pPr>
        <w:pStyle w:val="ListParagraph"/>
        <w:numPr>
          <w:ilvl w:val="0"/>
          <w:numId w:val="17"/>
        </w:numPr>
        <w:spacing w:after="0" w:line="240" w:lineRule="auto"/>
      </w:pPr>
      <w:r>
        <w:t>Extract boundary</w:t>
      </w:r>
    </w:p>
    <w:p w14:paraId="260E2DD3" w14:textId="67C5A064" w:rsidR="00F6494E" w:rsidRDefault="00F6494E" w:rsidP="00B34E66">
      <w:pPr>
        <w:pStyle w:val="ListParagraph"/>
        <w:numPr>
          <w:ilvl w:val="0"/>
          <w:numId w:val="17"/>
        </w:numPr>
        <w:spacing w:after="0" w:line="240" w:lineRule="auto"/>
      </w:pPr>
      <w:r>
        <w:t>Threshold (Soft threshold</w:t>
      </w:r>
      <w:r w:rsidR="001D1A89">
        <w:t xml:space="preserve">, see </w:t>
      </w:r>
      <w:r w:rsidR="001D1A89">
        <w:fldChar w:fldCharType="begin"/>
      </w:r>
      <w:r w:rsidR="001D1A89">
        <w:instrText xml:space="preserve"> REF _Ref428353961 \r \h </w:instrText>
      </w:r>
      <w:r w:rsidR="001D1A89">
        <w:fldChar w:fldCharType="separate"/>
      </w:r>
      <w:r w:rsidR="00B137B9">
        <w:t>Chapter 22</w:t>
      </w:r>
      <w:r w:rsidR="001D1A89">
        <w:fldChar w:fldCharType="end"/>
      </w:r>
      <w:r>
        <w:t>)</w:t>
      </w:r>
    </w:p>
    <w:p w14:paraId="31649260" w14:textId="378A0AD9" w:rsidR="00F6494E" w:rsidRDefault="00F6494E" w:rsidP="00B34E66">
      <w:pPr>
        <w:pStyle w:val="ListParagraph"/>
        <w:numPr>
          <w:ilvl w:val="0"/>
          <w:numId w:val="17"/>
        </w:numPr>
        <w:spacing w:after="0" w:line="240" w:lineRule="auto"/>
      </w:pPr>
      <w:r>
        <w:t>Clipping planes</w:t>
      </w:r>
    </w:p>
    <w:p w14:paraId="6E4065B0" w14:textId="0E80477B" w:rsidR="00F6494E" w:rsidRDefault="00F6494E" w:rsidP="00F6494E">
      <w:pPr>
        <w:spacing w:line="240" w:lineRule="auto"/>
      </w:pPr>
    </w:p>
    <w:p w14:paraId="6A42E19E" w14:textId="6A192AC3" w:rsidR="00304FCE" w:rsidRDefault="00304FCE" w:rsidP="00F6494E">
      <w:pPr>
        <w:spacing w:line="240" w:lineRule="auto"/>
      </w:pPr>
      <w:r>
        <w:t xml:space="preserve">The same settings for saving </w:t>
      </w:r>
      <w:r w:rsidR="00011A1C">
        <w:t>a volume channel (</w:t>
      </w:r>
      <w:r w:rsidR="00011A1C">
        <w:fldChar w:fldCharType="begin"/>
      </w:r>
      <w:r w:rsidR="00011A1C">
        <w:instrText xml:space="preserve"> REF _Ref497318526 \h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747895">
            <w:pPr>
              <w:pStyle w:val="Icon"/>
            </w:pPr>
            <w:r>
              <w:rPr>
                <w:noProof/>
                <w:lang w:eastAsia="en-US"/>
              </w:rPr>
              <mc:AlternateContent>
                <mc:Choice Requires="wpg">
                  <w:drawing>
                    <wp:inline distT="0" distB="0" distL="0" distR="0" wp14:anchorId="1F477CE9" wp14:editId="148FC998">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11B8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hkcMA&#10;AADcAAAADwAAAGRycy9kb3ducmV2LnhtbESP3WoCMRCF7wu+QxjBu5pVYdGtUURRetOW2j7AsJlu&#10;tm4mIYnr+vZNodDLw/n5OOvtYDvRU4itYwWzaQGCuHa65UbB58fxcQkiJmSNnWNScKcI283oYY2V&#10;djd+p/6cGpFHOFaowKTkKyljbchinDpPnL0vFyymLEMjdcBbHrednBdFKS22nAkGPe0N1Zfz1WaI&#10;8f3B70/tammp+X67l+H1BZWajIfdE4hEQ/oP/7WftYLFqo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ghkcMAAADcAAAADwAAAAAAAAAAAAAAAACYAgAAZHJzL2Rv&#10;d25yZXYueG1sUEsFBgAAAAAEAAQA9QAAAIgD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3YsUA&#10;AADcAAAADwAAAGRycy9kb3ducmV2LnhtbESPQWvCQBSE74X+h+UVvNVNq0ibukopCDkVNBavr9mX&#10;bGj2bdhdY+qvdwXB4zAz3zDL9Wg7MZAPrWMFL9MMBHHldMuNgn25eX4DESKyxs4xKfinAOvV48MS&#10;c+1OvKVhFxuRIBxyVGBi7HMpQ2XIYpi6njh5tfMWY5K+kdrjKcFtJ1+zbCEttpwWDPb0Zaj62x2t&#10;gsP5pxyOvjTftS+K+fvvYeHrmVKTp/HzA0SkMd7Dt3ahFcyzG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7d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747895">
            <w:pPr>
              <w:pStyle w:val="TipText"/>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1D1A89">
      <w:pPr>
        <w:spacing w:line="240" w:lineRule="auto"/>
      </w:pPr>
    </w:p>
    <w:p w14:paraId="64EAFDAD" w14:textId="74F9F8CC" w:rsidR="00884FDA" w:rsidRDefault="00884FDA" w:rsidP="001D1A89">
      <w:pPr>
        <w:spacing w:line="240" w:lineRule="auto"/>
      </w:pPr>
      <w:r>
        <w:rPr>
          <w:noProof/>
          <w:lang w:eastAsia="en-US"/>
        </w:rPr>
        <w:lastRenderedPageBreak/>
        <w:drawing>
          <wp:inline distT="0" distB="0" distL="0" distR="0" wp14:anchorId="13F8B6F3" wp14:editId="60DF5FA6">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7A6272">
      <w:pPr>
        <w:spacing w:line="240" w:lineRule="auto"/>
      </w:pPr>
      <w:r>
        <w:rPr>
          <w:b/>
          <w:noProof/>
          <w:lang w:eastAsia="en-US"/>
        </w:rPr>
        <w:drawing>
          <wp:inline distT="0" distB="0" distL="0" distR="0" wp14:anchorId="627D4F48" wp14:editId="2A9FFD5B">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7A6272">
      <w:pPr>
        <w:spacing w:line="240" w:lineRule="auto"/>
      </w:pPr>
      <w:r>
        <w:t xml:space="preserve">In addition, </w:t>
      </w:r>
      <w:r w:rsidR="005011BE">
        <w:t xml:space="preserve">the “delete all” </w:t>
      </w:r>
      <w:r w:rsidR="00485DFB">
        <w:rPr>
          <w:b/>
          <w:noProof/>
          <w:lang w:eastAsia="en-US"/>
        </w:rPr>
        <w:drawing>
          <wp:inline distT="0" distB="0" distL="0" distR="0" wp14:anchorId="6439BD29" wp14:editId="49430191">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
        <w:br w:type="page"/>
      </w:r>
    </w:p>
    <w:p w14:paraId="32C37FB0" w14:textId="6233860F" w:rsidR="005011BE" w:rsidRDefault="005011BE" w:rsidP="00BF54AB">
      <w:pPr>
        <w:pStyle w:val="Heading1"/>
      </w:pPr>
      <w:bookmarkStart w:id="81" w:name="_Toc406575220"/>
      <w:bookmarkStart w:id="82" w:name="_Toc406755650"/>
      <w:bookmarkStart w:id="83" w:name="_Toc406770723"/>
      <w:bookmarkStart w:id="84" w:name="_Ref428360892"/>
      <w:bookmarkStart w:id="85" w:name="_Ref485724839"/>
      <w:bookmarkStart w:id="86" w:name="_Toc11076363"/>
      <w:r w:rsidRPr="005011BE">
        <w:lastRenderedPageBreak/>
        <w:t>Managing Workspace</w:t>
      </w:r>
      <w:bookmarkEnd w:id="81"/>
      <w:bookmarkEnd w:id="82"/>
      <w:bookmarkEnd w:id="83"/>
      <w:bookmarkEnd w:id="84"/>
      <w:bookmarkEnd w:id="85"/>
      <w:bookmarkEnd w:id="86"/>
    </w:p>
    <w:p w14:paraId="60CE377C" w14:textId="1AEA7DC6" w:rsidR="005011BE" w:rsidRDefault="005A6FC8" w:rsidP="005011BE">
      <w:r>
        <w:t>Only data sets in the “Workspace” panel can be visualized and analyzed (</w:t>
      </w:r>
      <w:r>
        <w:fldChar w:fldCharType="begin"/>
      </w:r>
      <w:r>
        <w:instrText xml:space="preserve"> REF _Ref406494076 \h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A45C95">
      <w:pPr>
        <w:jc w:val="center"/>
      </w:pPr>
      <w:r>
        <w:rPr>
          <w:noProof/>
          <w:lang w:eastAsia="en-US"/>
        </w:rPr>
        <w:drawing>
          <wp:inline distT="0" distB="0" distL="0" distR="0" wp14:anchorId="3BF7457B" wp14:editId="30D983C4">
            <wp:extent cx="2240280" cy="19202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280" cy="1920240"/>
                    </a:xfrm>
                    <a:prstGeom prst="rect">
                      <a:avLst/>
                    </a:prstGeom>
                    <a:noFill/>
                    <a:ln>
                      <a:noFill/>
                    </a:ln>
                  </pic:spPr>
                </pic:pic>
              </a:graphicData>
            </a:graphic>
          </wp:inline>
        </w:drawing>
      </w:r>
    </w:p>
    <w:p w14:paraId="22DC00BF" w14:textId="57613557" w:rsidR="005A6FC8" w:rsidRDefault="005A6FC8" w:rsidP="00A45C95">
      <w:pPr>
        <w:pStyle w:val="Caption"/>
        <w:jc w:val="center"/>
      </w:pPr>
      <w:bookmarkStart w:id="87" w:name="_Ref406494076"/>
      <w:bookmarkStart w:id="88" w:name="_Toc53229140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87"/>
      <w:r w:rsidR="00C50376">
        <w:rPr>
          <w:noProof/>
        </w:rPr>
        <w:t>.</w:t>
      </w:r>
      <w:r>
        <w:t xml:space="preserve"> Workspace panel.</w:t>
      </w:r>
      <w:bookmarkEnd w:id="88"/>
    </w:p>
    <w:p w14:paraId="608A4EEB" w14:textId="0325756E" w:rsidR="005A6FC8" w:rsidRDefault="003C6FA7" w:rsidP="00BF54AB">
      <w:pPr>
        <w:pStyle w:val="Heading2"/>
      </w:pPr>
      <w:bookmarkStart w:id="89" w:name="_Toc406575221"/>
      <w:bookmarkStart w:id="90" w:name="_Toc406755651"/>
      <w:bookmarkStart w:id="91" w:name="_Toc406770724"/>
      <w:bookmarkStart w:id="92" w:name="_Toc11076364"/>
      <w:r>
        <w:t>Toolbar I</w:t>
      </w:r>
      <w:r w:rsidR="00BC58E5">
        <w:t>cons</w:t>
      </w:r>
      <w:bookmarkEnd w:id="89"/>
      <w:bookmarkEnd w:id="90"/>
      <w:bookmarkEnd w:id="91"/>
      <w:bookmarkEnd w:id="92"/>
    </w:p>
    <w:p w14:paraId="14746D9D" w14:textId="2BC0C32B" w:rsidR="006A7AD5" w:rsidRDefault="006A7AD5" w:rsidP="006A7AD5">
      <w:r>
        <w:rPr>
          <w:noProof/>
          <w:lang w:eastAsia="en-US"/>
        </w:rPr>
        <w:drawing>
          <wp:inline distT="0" distB="0" distL="0" distR="0" wp14:anchorId="05301F99" wp14:editId="1E9174D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6A7AD5">
      <w:r>
        <w:rPr>
          <w:noProof/>
          <w:lang w:eastAsia="en-US"/>
        </w:rPr>
        <w:drawing>
          <wp:inline distT="0" distB="0" distL="0" distR="0" wp14:anchorId="7AC09962" wp14:editId="446DB199">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68755C">
            <w:pPr>
              <w:pStyle w:val="Icon"/>
            </w:pPr>
            <w:r>
              <w:rPr>
                <w:noProof/>
                <w:lang w:eastAsia="en-US"/>
              </w:rPr>
              <mc:AlternateContent>
                <mc:Choice Requires="wpg">
                  <w:drawing>
                    <wp:inline distT="0" distB="0" distL="0" distR="0" wp14:anchorId="248E8D0D" wp14:editId="0BC5E08D">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2BAF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2TasIA&#10;AADbAAAADwAAAGRycy9kb3ducmV2LnhtbESPzWoCMRSF94LvEG6hO820i6mORilKSzet+PMAl8l1&#10;MnZyE5J0HN++KRRcHs7Px1muB9uJnkJsHSt4mhYgiGunW24UnI5vkxmImJA1do5JwY0irFfj0RIr&#10;7a68p/6QGpFHOFaowKTkKyljbchinDpPnL2zCxZTlqGROuA1j9tOPhdFKS22nAkGPW0M1d+HH5sh&#10;xvdbv3lv5zNLzWV3K8PXJyr1+DC8LkAkGtI9/N/+0ArKF/j7k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ZNqwgAAANsAAAAPAAAAAAAAAAAAAAAAAJgCAABkcnMvZG93&#10;bnJldi54bWxQSwUGAAAAAAQABAD1AAAAhwM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gpsEA&#10;AADbAAAADwAAAGRycy9kb3ducmV2LnhtbERPz2vCMBS+D/Y/hDfYbaZuUrQaZQwGPQ20G16fzWtT&#10;bF5KEmu3v345CB4/vt+b3WR7MZIPnWMF81kGgrh2uuNWwXf1+bIEESKyxt4xKfilALvt48MGC+2u&#10;vKfxEFuRQjgUqMDEOBRShtqQxTBzA3HiGuctxgR9K7XHawq3vXzNslxa7Dg1GBzow1B9PlysguPf&#10;TzVefGW+Gl+Wi9XpmPvmTannp+l9DSLSFO/im7vUCvI0Nn1JP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y4KbBAAAA2w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F55ACD">
            <w:pPr>
              <w:pStyle w:val="TipText"/>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6A7AD5"/>
    <w:p w14:paraId="56F27F20" w14:textId="131A880F" w:rsidR="00F55ACD" w:rsidRDefault="00485DFB" w:rsidP="006A7AD5">
      <w:r>
        <w:rPr>
          <w:b/>
          <w:noProof/>
          <w:lang w:eastAsia="en-US"/>
        </w:rPr>
        <w:drawing>
          <wp:inline distT="0" distB="0" distL="0" distR="0" wp14:anchorId="7C7F75B4" wp14:editId="007C46DA">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6A7AD5">
      <w:r>
        <w:rPr>
          <w:b/>
          <w:noProof/>
          <w:lang w:eastAsia="en-US"/>
        </w:rPr>
        <w:drawing>
          <wp:inline distT="0" distB="0" distL="0" distR="0" wp14:anchorId="6ED03EC6" wp14:editId="2047E08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10A63657" w:rsidR="00F55ACD" w:rsidRDefault="00474554" w:rsidP="006A7AD5">
      <w:r>
        <w:t xml:space="preserve">The rest of the workspace toolbar icons are for paint selection. Please refer to </w:t>
      </w:r>
      <w:r w:rsidR="002C4755">
        <w:fldChar w:fldCharType="begin"/>
      </w:r>
      <w:r w:rsidR="002C4755">
        <w:instrText xml:space="preserve"> REF _Ref407099846 \r \h </w:instrText>
      </w:r>
      <w:r w:rsidR="002C4755">
        <w:fldChar w:fldCharType="separate"/>
      </w:r>
      <w:r w:rsidR="00B137B9">
        <w:t>Chapter 15</w:t>
      </w:r>
      <w:r w:rsidR="002C4755">
        <w:fldChar w:fldCharType="end"/>
      </w:r>
      <w:r>
        <w:t xml:space="preserve"> for details.</w:t>
      </w:r>
    </w:p>
    <w:p w14:paraId="0479FE64" w14:textId="4D5F01C4" w:rsidR="006A7AD5" w:rsidRDefault="006A7AD5" w:rsidP="00BF54AB">
      <w:pPr>
        <w:pStyle w:val="Heading2"/>
      </w:pPr>
      <w:bookmarkStart w:id="93" w:name="_Toc406575222"/>
      <w:bookmarkStart w:id="94" w:name="_Toc406755652"/>
      <w:bookmarkStart w:id="95" w:name="_Toc406770725"/>
      <w:bookmarkStart w:id="96" w:name="_Toc11076365"/>
      <w:r>
        <w:lastRenderedPageBreak/>
        <w:t xml:space="preserve">Context Menu </w:t>
      </w:r>
      <w:r w:rsidR="007A5EBA">
        <w:t>Commands</w:t>
      </w:r>
      <w:bookmarkEnd w:id="93"/>
      <w:bookmarkEnd w:id="94"/>
      <w:bookmarkEnd w:id="95"/>
      <w:bookmarkEnd w:id="9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68755C">
            <w:pPr>
              <w:pStyle w:val="Icon"/>
            </w:pPr>
            <w:r>
              <w:rPr>
                <w:noProof/>
                <w:lang w:eastAsia="en-US"/>
              </w:rPr>
              <mc:AlternateContent>
                <mc:Choice Requires="wpg">
                  <w:drawing>
                    <wp:inline distT="0" distB="0" distL="0" distR="0" wp14:anchorId="60866C66" wp14:editId="1FF9603F">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E42B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QFt8EA&#10;AADbAAAADwAAAGRycy9kb3ducmV2LnhtbESPzWoCMRSF9wXfIVzBXc3oQu1oFFEq3bSl6gNcJtfJ&#10;6OQmJOk4vn1TKHR5OD8fZ7XpbSs6CrFxrGAyLkAQV043XCs4n16fFyBiQtbYOiYFD4qwWQ+eVlhq&#10;d+cv6o6pFnmEY4kKTEq+lDJWhizGsfPE2bu4YDFlGWqpA97zuG3ltChm0mLDmWDQ085QdTt+2wwx&#10;vtv73aF5WViqr5+PWfh4R6VGw367BJGoT//hv/abVjCf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UBbfBAAAA2wAAAA8AAAAAAAAAAAAAAAAAmAIAAGRycy9kb3du&#10;cmV2LnhtbFBLBQYAAAAABAAEAPUAAACGAw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e8IA&#10;AADbAAAADwAAAGRycy9kb3ducmV2LnhtbERPW2vCMBR+H/gfwhH2NlO34aUaZQwGfRrMKr4em9Om&#10;2JyUJNZuv355GOzx47tv96PtxEA+tI4VzGcZCOLK6ZYbBcfy42kFIkRkjZ1jUvBNAfa7ycMWc+3u&#10;/EXDITYihXDIUYGJsc+lDJUhi2HmeuLE1c5bjAn6RmqP9xRuO/mcZQtpseXUYLCnd0PV9XCzCs4/&#10;p3K4+dJ81r4oXteX88LXL0o9Tse3DYhIY/wX/7kLrWCZxqYv6QfI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63Z7wgAAANs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7A5EBA">
            <w:pPr>
              <w:pStyle w:val="TipText"/>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474554"/>
    <w:p w14:paraId="4A76BBF5" w14:textId="0773382A" w:rsidR="00315AD8" w:rsidRDefault="007A5EBA" w:rsidP="00BF54AB">
      <w:pPr>
        <w:pStyle w:val="Heading3"/>
      </w:pPr>
      <w:r>
        <w:t>Common context menu commands</w:t>
      </w:r>
    </w:p>
    <w:p w14:paraId="77A81D26" w14:textId="39FC240B" w:rsidR="007A5EBA" w:rsidRDefault="007A5EBA" w:rsidP="007A5EBA">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7A5EBA">
      <w:r w:rsidRPr="007A5EBA">
        <w:rPr>
          <w:b/>
        </w:rPr>
        <w:t>Randomize Colors.</w:t>
      </w:r>
      <w:r>
        <w:t xml:space="preserve"> It randomly chooses a color for current selection.</w:t>
      </w:r>
    </w:p>
    <w:p w14:paraId="5A6389EB" w14:textId="7908F0A5" w:rsidR="007A5EBA" w:rsidRDefault="007A5EBA" w:rsidP="007A5EBA">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7A5EBA">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7A5EBA">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D87D5D">
            <w:pPr>
              <w:pStyle w:val="Icon"/>
            </w:pPr>
            <w:r>
              <w:rPr>
                <w:noProof/>
                <w:lang w:eastAsia="en-US"/>
              </w:rPr>
              <mc:AlternateContent>
                <mc:Choice Requires="wpg">
                  <w:drawing>
                    <wp:inline distT="0" distB="0" distL="0" distR="0" wp14:anchorId="65BDCEFE" wp14:editId="3DBAC3A2">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FA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OvsIA&#10;AADcAAAADwAAAGRycy9kb3ducmV2LnhtbESPzU7DMAzH70h7h8iTuLF0HKpRlk3TJhAXQGw8gNWY&#10;pqxxoiR03dvjAxI3W/5//LzeTn5QI6XcBzawXFSgiNtge+4MfJ6e7lagckG2OAQmA1fKsN3MbtbY&#10;2HDhDxqPpVMSwrlBA66U2GidW0ce8yJEYrl9heSxyJo6bRNeJNwP+r6qau2xZ2lwGGnvqD0ff7yU&#10;uDge4v65f1h56r7fr3V6e0VjbufT7hFUoan8i//cL1bwa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g6+wgAAANwAAAAPAAAAAAAAAAAAAAAAAJgCAABkcnMvZG93&#10;bnJldi54bWxQSwUGAAAAAAQABAD1AAAAhwM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GrMIA&#10;AADcAAAADwAAAGRycy9kb3ducmV2LnhtbERP30vDMBB+H/g/hBN8W1OnFFeXDRkIfRK2Kns9m2tT&#10;bC4lybrqX78Igm/38f28zW62g5jIh96xgvssB0HcON1zp+C9fl0+gQgRWePgmBR8U4Dd9maxwVK7&#10;Cx9oOsZOpBAOJSowMY6llKExZDFkbiROXOu8xZig76T2eEnhdpCrPC+kxZ5Tg8GR9oaar+PZKjj9&#10;fNTT2dfmrfVV9bj+PBW+fVDq7nZ+eQYRaY7/4j93pdP8Yg2/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sa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D87D5D">
            <w:pPr>
              <w:pStyle w:val="TipText"/>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7A5EBA"/>
    <w:p w14:paraId="5BB821B2" w14:textId="399B727C" w:rsidR="007A5EBA" w:rsidRDefault="007A5EBA" w:rsidP="00BF54AB">
      <w:pPr>
        <w:pStyle w:val="Heading3"/>
      </w:pPr>
      <w:r>
        <w:t>Context menu comm</w:t>
      </w:r>
      <w:r w:rsidR="00F9520D">
        <w:t>ands for render views</w:t>
      </w:r>
    </w:p>
    <w:p w14:paraId="4D6B3CA0" w14:textId="494DDC13" w:rsidR="007A5EBA" w:rsidRDefault="007A5EBA" w:rsidP="007A5EBA">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F9520D">
      <w:pPr>
        <w:pStyle w:val="Heading3"/>
      </w:pPr>
      <w:r>
        <w:t>Context menu commands for groups</w:t>
      </w:r>
    </w:p>
    <w:p w14:paraId="7DDE98C6" w14:textId="64F96B40" w:rsidR="00F9520D" w:rsidRDefault="00F9520D" w:rsidP="00F9520D">
      <w:r w:rsidRPr="00733984">
        <w:rPr>
          <w:b/>
        </w:rPr>
        <w:t>Isolate.</w:t>
      </w:r>
      <w:r>
        <w:t xml:space="preserve"> It disables the visibility of all other data sets except those in the group.</w:t>
      </w:r>
    </w:p>
    <w:p w14:paraId="5F97DB37" w14:textId="77777777" w:rsidR="00F9520D" w:rsidRDefault="00F9520D" w:rsidP="00F9520D">
      <w:r w:rsidRPr="00733984">
        <w:rPr>
          <w:b/>
        </w:rPr>
        <w:t>Show All.</w:t>
      </w:r>
      <w:r>
        <w:t xml:space="preserve"> It enables the visibility of all data sets.</w:t>
      </w:r>
    </w:p>
    <w:p w14:paraId="15920DD7" w14:textId="1869A37D" w:rsidR="007A5EBA" w:rsidRDefault="007A5EBA" w:rsidP="00BF54AB">
      <w:pPr>
        <w:pStyle w:val="Heading3"/>
      </w:pPr>
      <w:r>
        <w:t>Context menu commands for volumes</w:t>
      </w:r>
    </w:p>
    <w:p w14:paraId="4CB6B5CF" w14:textId="49F398CF" w:rsidR="007A5EBA" w:rsidRDefault="007A5EBA" w:rsidP="007A5EBA">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7E7B0094" w:rsidR="00733984" w:rsidRDefault="00733984" w:rsidP="007A5EBA">
      <w:r w:rsidRPr="00733984">
        <w:rPr>
          <w:b/>
        </w:rPr>
        <w:t>Show All.</w:t>
      </w:r>
      <w:r>
        <w:t xml:space="preserve"> It </w:t>
      </w:r>
      <w:r w:rsidR="00ED2B03">
        <w:t>enables</w:t>
      </w:r>
      <w:r>
        <w:t xml:space="preserve"> the visibility of all </w:t>
      </w:r>
      <w:r w:rsidR="00ED2B03">
        <w:t>data sets</w:t>
      </w:r>
      <w:r>
        <w:t>.</w:t>
      </w:r>
    </w:p>
    <w:p w14:paraId="7A264589" w14:textId="3606705F" w:rsidR="00733984" w:rsidRDefault="00A31EC3" w:rsidP="007A5EBA">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713C60">
        <w:fldChar w:fldCharType="separate"/>
      </w:r>
      <w:r w:rsidR="00B137B9">
        <w:t>Chapter 15</w:t>
      </w:r>
      <w:r w:rsidR="00713C60">
        <w:fldChar w:fldCharType="end"/>
      </w:r>
      <w:r w:rsidR="00713C60">
        <w:t>)</w:t>
      </w:r>
      <w:r w:rsidR="00E7184B">
        <w:t>.</w:t>
      </w:r>
    </w:p>
    <w:p w14:paraId="73B42565" w14:textId="77777777" w:rsidR="00B52AE4" w:rsidRDefault="00B52AE4" w:rsidP="007A5EBA">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fldChar w:fldCharType="separate"/>
      </w:r>
      <w:r w:rsidR="00B137B9">
        <w:t>Chapter 16</w:t>
      </w:r>
      <w:r>
        <w:fldChar w:fldCharType="end"/>
      </w:r>
      <w:r>
        <w:t>).</w:t>
      </w:r>
    </w:p>
    <w:p w14:paraId="3011C53A" w14:textId="405889E0" w:rsidR="00A31EC3" w:rsidRDefault="00A31EC3" w:rsidP="007A5EBA">
      <w:r w:rsidRPr="00A31EC3">
        <w:rPr>
          <w:b/>
        </w:rPr>
        <w:t>Component Analyzer.</w:t>
      </w:r>
      <w:r>
        <w:t xml:space="preserve"> It shows the “Component Analyzer” window (see </w:t>
      </w:r>
      <w:r>
        <w:fldChar w:fldCharType="begin"/>
      </w:r>
      <w:r>
        <w:instrText xml:space="preserve"> REF _Ref406746597 \r \h </w:instrText>
      </w:r>
      <w:r>
        <w:fldChar w:fldCharType="separate"/>
      </w:r>
      <w:r w:rsidR="00B137B9">
        <w:t>Chapter 17</w:t>
      </w:r>
      <w:r>
        <w:fldChar w:fldCharType="end"/>
      </w:r>
      <w:r>
        <w:t>).</w:t>
      </w:r>
    </w:p>
    <w:p w14:paraId="31E6518F" w14:textId="09204F9C" w:rsidR="00B52AE4" w:rsidRDefault="00B52AE4" w:rsidP="007A5EBA">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fldChar w:fldCharType="separate"/>
      </w:r>
      <w:r w:rsidR="00B137B9">
        <w:t>Chapter 19</w:t>
      </w:r>
      <w:r>
        <w:fldChar w:fldCharType="end"/>
      </w:r>
      <w:r>
        <w:t>).</w:t>
      </w:r>
    </w:p>
    <w:p w14:paraId="3253C7D4" w14:textId="7D4251FA" w:rsidR="00E7184B" w:rsidRDefault="00E7184B" w:rsidP="007A5EBA">
      <w:r w:rsidRPr="00E7184B">
        <w:rPr>
          <w:b/>
        </w:rPr>
        <w:lastRenderedPageBreak/>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t>.</w:t>
      </w:r>
    </w:p>
    <w:p w14:paraId="66434724" w14:textId="7CD33F5D" w:rsidR="00E7184B" w:rsidRDefault="00A31EC3" w:rsidP="007A5EBA">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693D3C10" w14:textId="27631330" w:rsidR="00E7184B" w:rsidRDefault="00B52AE4" w:rsidP="007A5EBA">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713C60">
        <w:fldChar w:fldCharType="separate"/>
      </w:r>
      <w:r w:rsidR="00B137B9">
        <w:t>Chapter 17</w:t>
      </w:r>
      <w:r w:rsidR="00713C60">
        <w:fldChar w:fldCharType="end"/>
      </w:r>
      <w:r w:rsidR="00713C60">
        <w:t>)</w:t>
      </w:r>
      <w:r w:rsidR="00E7184B">
        <w:t>.</w:t>
      </w:r>
    </w:p>
    <w:p w14:paraId="7F95645D" w14:textId="1FCFD1EF" w:rsidR="00E7184B" w:rsidRDefault="00B52AE4" w:rsidP="007A5EBA">
      <w:r w:rsidRPr="00B52AE4">
        <w:rPr>
          <w:b/>
        </w:rPr>
        <w:t>Convert.</w:t>
      </w:r>
      <w:r>
        <w:t xml:space="preserve"> It shows the “Convert” window (see </w:t>
      </w:r>
      <w:r>
        <w:fldChar w:fldCharType="begin"/>
      </w:r>
      <w:r>
        <w:instrText xml:space="preserve"> REF _Ref433887780 \r \h </w:instrText>
      </w:r>
      <w:r>
        <w:fldChar w:fldCharType="separate"/>
      </w:r>
      <w:r w:rsidR="00B137B9">
        <w:t>Chapter 20</w:t>
      </w:r>
      <w:r>
        <w:fldChar w:fldCharType="end"/>
      </w:r>
      <w:r>
        <w:t>).</w:t>
      </w:r>
    </w:p>
    <w:p w14:paraId="71C7FA07" w14:textId="2263EF98" w:rsidR="00B52AE4" w:rsidRDefault="00B52AE4" w:rsidP="007A5EBA">
      <w:r w:rsidRPr="00B52AE4">
        <w:rPr>
          <w:b/>
        </w:rPr>
        <w:t>OpenCL Kernel Editor.</w:t>
      </w:r>
      <w:r>
        <w:t xml:space="preserve"> It shows the “OpenCL Kernel Editor” (see </w:t>
      </w:r>
      <w:r>
        <w:fldChar w:fldCharType="begin"/>
      </w:r>
      <w:r>
        <w:instrText xml:space="preserve"> REF _Ref433887970 \r \h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68755C">
            <w:pPr>
              <w:pStyle w:val="Icon"/>
            </w:pPr>
            <w:r>
              <w:rPr>
                <w:noProof/>
                <w:lang w:eastAsia="en-US"/>
              </w:rPr>
              <mc:AlternateContent>
                <mc:Choice Requires="wpg">
                  <w:drawing>
                    <wp:inline distT="0" distB="0" distL="0" distR="0" wp14:anchorId="1BF88020" wp14:editId="2757FA88">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BB71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t5L8A&#10;AADbAAAADwAAAGRycy9kb3ducmV2LnhtbERPzUoDMRC+C32HMAVvNlsPZV2bltKieFGx9QGGzbhZ&#10;u5mEJG63b+8cBI8f3/96O/lBjZRyH9jAclGBIm6D7bkz8Hl6uqtB5YJscQhMBq6UYbuZ3ayxseHC&#10;HzQeS6ckhHODBlwpsdE6t4485kWIxMJ9heSxCEydtgkvEu4HfV9VK+2xZ2lwGGnvqD0ff7yUuDge&#10;4v65f6g9dd/v11V6e0VjbufT7hFUoan8i//cL9ZALev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O3kvwAAANsAAAAPAAAAAAAAAAAAAAAAAJgCAABkcnMvZG93bnJl&#10;di54bWxQSwUGAAAAAAQABAD1AAAAhAM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vwcQA&#10;AADbAAAADwAAAGRycy9kb3ducmV2LnhtbESPQWvCQBSE74X+h+UVeqsbWxGbukopFHISNBavr9mX&#10;bGj2bdhdY+qvdwXB4zAz3zDL9Wg7MZAPrWMF00kGgrhyuuVGwb78flmACBFZY+eYFPxTgPXq8WGJ&#10;uXYn3tKwi41IEA45KjAx9rmUoTJkMUxcT5y82nmLMUnfSO3xlOC2k69ZNpcWW04LBnv6MlT97Y5W&#10;weH8Uw5HX5pN7Yti9v57mPv6Tannp/HzA0SkMd7Dt3ahFSymcP2Sfo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r8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D2B03">
            <w:pPr>
              <w:pStyle w:val="TipText"/>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BF54AB">
      <w:pPr>
        <w:pStyle w:val="Heading3"/>
      </w:pPr>
      <w:r>
        <w:t>Context menu commands for mesh objects</w:t>
      </w:r>
    </w:p>
    <w:p w14:paraId="32281D96" w14:textId="41F6FB12" w:rsidR="00470228" w:rsidRPr="00E7184B" w:rsidRDefault="002421F1" w:rsidP="00470228">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713C60">
        <w:fldChar w:fldCharType="separate"/>
      </w:r>
      <w:r w:rsidR="00B137B9">
        <w:t>Chapter 11</w:t>
      </w:r>
      <w:r w:rsidR="00713C60">
        <w:fldChar w:fldCharType="end"/>
      </w:r>
      <w:r w:rsidR="00713C60">
        <w:t>)</w:t>
      </w:r>
      <w:r>
        <w:t>.</w:t>
      </w:r>
      <w:r w:rsidR="00470228">
        <w:br w:type="page"/>
      </w:r>
    </w:p>
    <w:p w14:paraId="77727518" w14:textId="4AAADEE9" w:rsidR="00394F46" w:rsidRPr="00DA3DA8" w:rsidRDefault="00394F46" w:rsidP="00BF54AB">
      <w:pPr>
        <w:pStyle w:val="Heading1"/>
      </w:pPr>
      <w:bookmarkStart w:id="97" w:name="_Toc406575223"/>
      <w:bookmarkStart w:id="98" w:name="_Toc406755653"/>
      <w:bookmarkStart w:id="99" w:name="_Toc406770726"/>
      <w:bookmarkStart w:id="100" w:name="_Ref433192595"/>
      <w:bookmarkStart w:id="101" w:name="_Ref433193493"/>
      <w:bookmarkStart w:id="102" w:name="_Ref448313623"/>
      <w:bookmarkStart w:id="103" w:name="_Ref464135565"/>
      <w:bookmarkStart w:id="104" w:name="_Ref497392962"/>
      <w:bookmarkStart w:id="105" w:name="_Ref509917189"/>
      <w:bookmarkStart w:id="106" w:name="_Ref520376393"/>
      <w:bookmarkStart w:id="107" w:name="_Toc11076366"/>
      <w:r w:rsidRPr="00DA3DA8">
        <w:lastRenderedPageBreak/>
        <w:t xml:space="preserve">Basic </w:t>
      </w:r>
      <w:r w:rsidR="002C4755" w:rsidRPr="00DA3DA8">
        <w:t xml:space="preserve">Render View </w:t>
      </w:r>
      <w:r w:rsidRPr="00DA3DA8">
        <w:t>Operations</w:t>
      </w:r>
      <w:bookmarkEnd w:id="97"/>
      <w:bookmarkEnd w:id="98"/>
      <w:bookmarkEnd w:id="99"/>
      <w:bookmarkEnd w:id="100"/>
      <w:bookmarkEnd w:id="101"/>
      <w:bookmarkEnd w:id="102"/>
      <w:bookmarkEnd w:id="103"/>
      <w:bookmarkEnd w:id="104"/>
      <w:bookmarkEnd w:id="105"/>
      <w:bookmarkEnd w:id="106"/>
      <w:bookmarkEnd w:id="107"/>
    </w:p>
    <w:p w14:paraId="71A88516" w14:textId="05F1269D" w:rsidR="00394F46" w:rsidRDefault="003C6FA7" w:rsidP="00394F46">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A45C95">
      <w:pPr>
        <w:jc w:val="center"/>
      </w:pPr>
      <w:r>
        <w:rPr>
          <w:noProof/>
          <w:lang w:eastAsia="en-US"/>
        </w:rPr>
        <w:drawing>
          <wp:inline distT="0" distB="0" distL="0" distR="0" wp14:anchorId="48A9AF48" wp14:editId="264D8C06">
            <wp:extent cx="5770879"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70879" cy="3246119"/>
                    </a:xfrm>
                    <a:prstGeom prst="rect">
                      <a:avLst/>
                    </a:prstGeom>
                    <a:noFill/>
                    <a:ln>
                      <a:noFill/>
                    </a:ln>
                  </pic:spPr>
                </pic:pic>
              </a:graphicData>
            </a:graphic>
          </wp:inline>
        </w:drawing>
      </w:r>
    </w:p>
    <w:p w14:paraId="4A5C5D70" w14:textId="5DB21562" w:rsidR="00BC49EA" w:rsidRDefault="00BC49EA" w:rsidP="00A45C95">
      <w:pPr>
        <w:pStyle w:val="Caption"/>
        <w:jc w:val="center"/>
      </w:pPr>
      <w:bookmarkStart w:id="108" w:name="_Ref406501776"/>
      <w:bookmarkStart w:id="109" w:name="_Ref406589078"/>
      <w:bookmarkStart w:id="110" w:name="_Ref406588941"/>
      <w:bookmarkStart w:id="111" w:name="_Toc53229140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08"/>
      <w:bookmarkEnd w:id="109"/>
      <w:r>
        <w:t>. Multiple render views in FluoRender.</w:t>
      </w:r>
      <w:bookmarkEnd w:id="110"/>
      <w:bookmarkEnd w:id="111"/>
    </w:p>
    <w:p w14:paraId="3954B90B" w14:textId="206F077C" w:rsidR="00115F1F" w:rsidRDefault="00115F1F" w:rsidP="00BF54AB">
      <w:pPr>
        <w:pStyle w:val="Heading2"/>
      </w:pPr>
      <w:bookmarkStart w:id="112" w:name="_Toc406575224"/>
      <w:bookmarkStart w:id="113" w:name="_Toc406755654"/>
      <w:bookmarkStart w:id="114" w:name="_Toc406770727"/>
      <w:bookmarkStart w:id="115" w:name="_Toc11076367"/>
      <w:r>
        <w:t>Multi-view Management</w:t>
      </w:r>
      <w:bookmarkEnd w:id="112"/>
      <w:bookmarkEnd w:id="113"/>
      <w:bookmarkEnd w:id="114"/>
      <w:bookmarkEnd w:id="115"/>
    </w:p>
    <w:p w14:paraId="1846F121" w14:textId="072E0D19" w:rsidR="00115F1F" w:rsidRDefault="007063AF" w:rsidP="00115F1F">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3AB6BD16">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694F09CB" w:rsidR="00644251" w:rsidRDefault="00644251" w:rsidP="00115F1F">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BF54AB">
      <w:pPr>
        <w:pStyle w:val="Heading2"/>
      </w:pPr>
      <w:bookmarkStart w:id="116" w:name="_Toc406575225"/>
      <w:bookmarkStart w:id="117" w:name="_Toc406755655"/>
      <w:bookmarkStart w:id="118" w:name="_Toc406770728"/>
      <w:bookmarkStart w:id="119" w:name="_Toc11076368"/>
      <w:r>
        <w:lastRenderedPageBreak/>
        <w:t>Interactions</w:t>
      </w:r>
      <w:bookmarkEnd w:id="116"/>
      <w:bookmarkEnd w:id="117"/>
      <w:bookmarkEnd w:id="118"/>
      <w:bookmarkEnd w:id="119"/>
    </w:p>
    <w:p w14:paraId="3FFBA56C" w14:textId="244B17ED" w:rsidR="0068755C" w:rsidRDefault="0068755C" w:rsidP="0068755C">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00555A">
            <w:pPr>
              <w:pStyle w:val="Icon"/>
            </w:pPr>
            <w:r>
              <w:rPr>
                <w:noProof/>
                <w:lang w:eastAsia="en-US"/>
              </w:rPr>
              <mc:AlternateContent>
                <mc:Choice Requires="wpg">
                  <w:drawing>
                    <wp:inline distT="0" distB="0" distL="0" distR="0" wp14:anchorId="01C774E3" wp14:editId="5BDBEA1A">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80BEA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lMMA&#10;AADcAAAADwAAAGRycy9kb3ducmV2LnhtbESPQWsCMRCF7wX/Qxiht5p1D2JXoxSl4qWVqj9g2Ew3&#10;224mIUnX9d83guBthvfmfW+W68F2oqcQW8cKppMCBHHtdMuNgvPp/WUOIiZkjZ1jUnClCOvV6GmJ&#10;lXYX/qL+mBqRQzhWqMCk5CspY23IYpw4T5y1bxcspryGRuqAlxxuO1kWxUxabDkTDHraGKp/j382&#10;Q4zvt36za1/nlpqfw3UWPj9Qqefx8LYAkWhID/P9eq9z/bKE2zN5A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iAlMMAAADcAAAADwAAAAAAAAAAAAAAAACYAgAAZHJzL2Rv&#10;d25yZXYueG1sUEsFBgAAAAAEAAQA9QAAAIgD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IhsIA&#10;AADcAAAADwAAAGRycy9kb3ducmV2LnhtbERP32vCMBB+H+x/CDfY20ynQ2Y1yhgM+jTQOnw9m2tT&#10;bC4libXbX28Ggm/38f281Wa0nRjIh9axgtdJBoK4crrlRsG+/Hp5BxEissbOMSn4pQCb9ePDCnPt&#10;LrylYRcbkUI45KjAxNjnUobKkMUwcT1x4mrnLcYEfSO1x0sKt52cZtlcWmw5NRjs6dNQddqdrYLD&#10;3085nH1pvmtfFG+L42Hu65lSz0/jxxJEpDHexTd3odP86Qz+n0kX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iG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940C3B">
            <w:pPr>
              <w:pStyle w:val="TipText"/>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1FD4B962">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68755C"/>
    <w:p w14:paraId="19F4DA76" w14:textId="41410684" w:rsidR="00CE2CD1" w:rsidRDefault="00CE2CD1" w:rsidP="00BF54AB">
      <w:pPr>
        <w:pStyle w:val="Heading3"/>
      </w:pPr>
      <w:r>
        <w:t>Rotations</w:t>
      </w:r>
    </w:p>
    <w:p w14:paraId="45D2C0F3" w14:textId="4A2F7AA0" w:rsidR="00CE2CD1" w:rsidRDefault="00CE2CD1" w:rsidP="00CE2CD1">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CE2CD1">
      <w:r>
        <w:t xml:space="preserve">There are </w:t>
      </w:r>
      <w:r w:rsidR="0007023F">
        <w:t>three</w:t>
      </w:r>
      <w:r>
        <w:t xml:space="preserve"> buttons for rotation control.</w:t>
      </w:r>
    </w:p>
    <w:p w14:paraId="22666086" w14:textId="165A80B4" w:rsidR="0033519F" w:rsidRDefault="00042341" w:rsidP="00CE2CD1">
      <w:r>
        <w:rPr>
          <w:noProof/>
          <w:lang w:eastAsia="en-US"/>
        </w:rPr>
        <w:drawing>
          <wp:inline distT="0" distB="0" distL="0" distR="0" wp14:anchorId="09C125FE" wp14:editId="2674E225">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31570F">
      <w:r>
        <w:rPr>
          <w:noProof/>
          <w:lang w:eastAsia="en-US"/>
        </w:rPr>
        <w:drawing>
          <wp:inline distT="0" distB="0" distL="0" distR="0" wp14:anchorId="69DDFC73" wp14:editId="2B73B417">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1EC0ADEA">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CE2CD1">
      <w:r>
        <w:rPr>
          <w:noProof/>
          <w:lang w:eastAsia="en-US"/>
        </w:rPr>
        <w:drawing>
          <wp:inline distT="0" distB="0" distL="0" distR="0" wp14:anchorId="28117F13" wp14:editId="25D1872D">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00555A">
            <w:pPr>
              <w:pStyle w:val="Icon"/>
            </w:pPr>
            <w:r>
              <w:rPr>
                <w:noProof/>
                <w:lang w:eastAsia="en-US"/>
              </w:rPr>
              <mc:AlternateContent>
                <mc:Choice Requires="wpg">
                  <w:drawing>
                    <wp:inline distT="0" distB="0" distL="0" distR="0" wp14:anchorId="3C4E86D9" wp14:editId="2B97FCF0">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32E3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7h4r8A&#10;AADbAAAADwAAAGRycy9kb3ducmV2LnhtbERPzUoDMRC+C32HMAVvNlsPZV2bltKieFGx9QGGzbhZ&#10;u5mEJG63b+8cBI8f3/96O/lBjZRyH9jAclGBIm6D7bkz8Hl6uqtB5YJscQhMBq6UYbuZ3ayxseHC&#10;HzQeS6ckhHODBlwpsdE6t4485kWIxMJ9heSxCEydtgkvEu4HfV9VK+2xZ2lwGGnvqD0ff7yUuDge&#10;4v65f6g9dd/v11V6e0VjbufT7hFUoan8i//cL9ZALWPli/wAv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HuHivwAAANsAAAAPAAAAAAAAAAAAAAAAAJgCAABkcnMvZG93bnJl&#10;di54bWxQSwUGAAAAAAQABAD1AAAAhAM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jx8QA&#10;AADbAAAADwAAAGRycy9kb3ducmV2LnhtbESPQWvCQBSE74X+h+UJvdWNbRGNrlIKhZwKGovX1+xL&#10;Nph9G3bXmPbXuwXB4zAz3zDr7Wg7MZAPrWMFs2kGgrhyuuVGwaH8fF6ACBFZY+eYFPxSgO3m8WGN&#10;uXYX3tGwj41IEA45KjAx9rmUoTJkMUxdT5y82nmLMUnfSO3xkuC2ky9ZNpcWW04LBnv6MFSd9mer&#10;4Pj3XQ5nX5qv2hfF2/LnOPf1q1JPk/F9BSLSGO/hW7vQChZL+P+Sfo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yo8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84CBB">
            <w:pPr>
              <w:pStyle w:val="TipText"/>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2E464AFD" w14:textId="190AC7F6" w:rsidR="00333214" w:rsidRDefault="00333214" w:rsidP="00CE2CD1"/>
    <w:p w14:paraId="0E85A568" w14:textId="77777777" w:rsidR="000E5930" w:rsidRDefault="00904579" w:rsidP="00CE2CD1">
      <w:r>
        <w:rPr>
          <w:noProof/>
        </w:rPr>
        <w:drawing>
          <wp:inline distT="0" distB="0" distL="0" distR="0" wp14:anchorId="721709AA" wp14:editId="42C0F5F0">
            <wp:extent cx="612648" cy="630936"/>
            <wp:effectExtent l="0" t="0" r="0" b="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4DA5EC67" w14:textId="63C889D2" w:rsidR="00A81BFC" w:rsidRDefault="00A81BFC" w:rsidP="00CE2CD1">
      <w:r>
        <w:t>On a computer equipped with</w:t>
      </w:r>
      <w:r w:rsidR="00760771">
        <w:t xml:space="preserve"> a multitouch display, use one finger</w:t>
      </w:r>
      <w:r w:rsidR="000E5930">
        <w:t xml:space="preserve"> to rotate the view.</w:t>
      </w:r>
    </w:p>
    <w:p w14:paraId="5B71A641" w14:textId="0E1B36CF" w:rsidR="00333214" w:rsidRDefault="00333214" w:rsidP="00BF54AB">
      <w:pPr>
        <w:pStyle w:val="Heading3"/>
      </w:pPr>
      <w:r>
        <w:t>Zooming</w:t>
      </w:r>
    </w:p>
    <w:p w14:paraId="217AA483" w14:textId="4BC627FE" w:rsidR="00333214" w:rsidRDefault="00333214" w:rsidP="00CE2CD1">
      <w:r>
        <w:t>To zoom the view, click and hold down the right mouse button (or secondary button), and drag mouse in straight up-down or left-right directions.</w:t>
      </w:r>
    </w:p>
    <w:p w14:paraId="6C31C101" w14:textId="17D3A43C" w:rsidR="00333214" w:rsidRDefault="00333214" w:rsidP="00CE2CD1">
      <w:r w:rsidRPr="00333214">
        <w:rPr>
          <w:b/>
        </w:rPr>
        <w:lastRenderedPageBreak/>
        <w:t>Zooming in:</w:t>
      </w:r>
      <w:r>
        <w:t xml:space="preserve"> Up or right.</w:t>
      </w:r>
    </w:p>
    <w:p w14:paraId="374CC94F" w14:textId="2ECF58AB" w:rsidR="00333214" w:rsidRDefault="00333214" w:rsidP="00CE2CD1">
      <w:r w:rsidRPr="00333214">
        <w:rPr>
          <w:b/>
        </w:rPr>
        <w:t>Zooming out:</w:t>
      </w:r>
      <w:r>
        <w:t xml:space="preserve"> Down or left.</w:t>
      </w:r>
    </w:p>
    <w:p w14:paraId="68A8CD0D" w14:textId="61871639" w:rsidR="00333214" w:rsidRDefault="00333214" w:rsidP="00CE2CD1">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CE2CD1">
      <w:r>
        <w:t>These</w:t>
      </w:r>
      <w:r w:rsidR="00040824">
        <w:t xml:space="preserve"> buttons </w:t>
      </w:r>
      <w:r>
        <w:t xml:space="preserve">are </w:t>
      </w:r>
      <w:r w:rsidR="00040824">
        <w:t>for zooming control.</w:t>
      </w:r>
    </w:p>
    <w:p w14:paraId="5CD22AB1" w14:textId="60E9AF4B" w:rsidR="00040824" w:rsidRDefault="00040824" w:rsidP="00CE2CD1">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CE2CD1">
      <w:r w:rsidRPr="00A75694">
        <w:rPr>
          <w:b/>
        </w:rPr>
        <w:t>Zoom level display mode.</w:t>
      </w:r>
      <w:r>
        <w:t xml:space="preserve"> There are two modes for zoom level display:</w:t>
      </w:r>
    </w:p>
    <w:p w14:paraId="0C1BB6C9" w14:textId="6B2096AE" w:rsidR="00A75694" w:rsidRDefault="00A75694" w:rsidP="00475655">
      <w:pPr>
        <w:ind w:left="270"/>
      </w:pPr>
      <w:r>
        <w:rPr>
          <w:noProof/>
          <w:lang w:eastAsia="en-US"/>
        </w:rPr>
        <w:drawing>
          <wp:inline distT="0" distB="0" distL="0" distR="0" wp14:anchorId="49326B88" wp14:editId="7CEF5DE4">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37B2737F" w:rsidR="00A75694" w:rsidRDefault="00A75694" w:rsidP="00475655">
      <w:pPr>
        <w:ind w:left="270"/>
      </w:pPr>
      <w:r>
        <w:rPr>
          <w:noProof/>
          <w:lang w:eastAsia="en-US"/>
        </w:rPr>
        <w:drawing>
          <wp:inline distT="0" distB="0" distL="0" distR="0" wp14:anchorId="2AAAB4B8" wp14:editId="27FDEE22">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00555A">
            <w:pPr>
              <w:pStyle w:val="Icon"/>
            </w:pPr>
            <w:r>
              <w:rPr>
                <w:noProof/>
                <w:lang w:eastAsia="en-US"/>
              </w:rPr>
              <mc:AlternateContent>
                <mc:Choice Requires="wpg">
                  <w:drawing>
                    <wp:inline distT="0" distB="0" distL="0" distR="0" wp14:anchorId="76DE80C5" wp14:editId="50FF01CC">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70B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eosEA&#10;AADbAAAADwAAAGRycy9kb3ducmV2LnhtbESPzWoCMRSF94LvEG7BnWbsQnRqlKJU3NhS9QEuk9vJ&#10;6OQmJHEc394UCl0ezs/HWa5724qOQmwcK5hOChDEldMN1wrOp4/xHERMyBpbx6TgQRHWq+FgiaV2&#10;d/6m7phqkUc4lqjApORLKWNlyGKcOE+cvR8XLKYsQy11wHset618LYqZtNhwJhj0tDFUXY83myHG&#10;d1u/2TWLuaX68vWYhc8DKjV66d/fQCTq03/4r73XChZT+P2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93qLBAAAA2wAAAA8AAAAAAAAAAAAAAAAAmAIAAGRycy9kb3du&#10;cmV2LnhtbFBLBQYAAAAABAAEAPUAAACGAw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a8QA&#10;AADbAAAADwAAAGRycy9kb3ducmV2LnhtbESPQWvCQBSE74X+h+UVvNWNWqSmrlIKQk5CjcXra/Yl&#10;G8y+DbtrjP76bqHQ4zAz3zDr7Wg7MZAPrWMFs2kGgrhyuuVGwbHcPb+CCBFZY+eYFNwowHbz+LDG&#10;XLsrf9JwiI1IEA45KjAx9rmUoTJkMUxdT5y82nmLMUnfSO3xmuC2k/MsW0qLLacFgz19GKrOh4tV&#10;cLp/lcPFl2Zf+6J4WX2flr5eKDV5Gt/fQEQa43/4r11oBas5/H5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p2v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483DFF">
            <w:pPr>
              <w:pStyle w:val="TipText"/>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CE2CD1"/>
    <w:p w14:paraId="667E7878" w14:textId="0B979038" w:rsidR="00A456E5" w:rsidRDefault="00485DFB" w:rsidP="00CE2CD1">
      <w:r>
        <w:rPr>
          <w:noProof/>
          <w:lang w:eastAsia="en-US"/>
        </w:rPr>
        <w:drawing>
          <wp:inline distT="0" distB="0" distL="0" distR="0" wp14:anchorId="0838B394" wp14:editId="11683058">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6E7F784B" w14:textId="77777777" w:rsidR="000E5930" w:rsidRDefault="000E5930" w:rsidP="000E5930"/>
    <w:p w14:paraId="3305BA73" w14:textId="484A893B" w:rsidR="000E5930" w:rsidRDefault="000E5930" w:rsidP="000E5930">
      <w:r>
        <w:rPr>
          <w:noProof/>
        </w:rPr>
        <w:lastRenderedPageBreak/>
        <w:drawing>
          <wp:inline distT="0" distB="0" distL="0" distR="0" wp14:anchorId="26F3E653" wp14:editId="187C5E38">
            <wp:extent cx="612648" cy="630936"/>
            <wp:effectExtent l="0" t="0" r="0" b="0"/>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5C347E48" w14:textId="4145B9E1" w:rsidR="000E5930" w:rsidRPr="000E5930" w:rsidRDefault="000E5930" w:rsidP="000E5930">
      <w:r>
        <w:t>On a computer equipped with a multitouch display, use</w:t>
      </w:r>
      <w:r w:rsidR="009F0B13">
        <w:t xml:space="preserve"> two fingers and move them closer or apart to zoom.</w:t>
      </w:r>
    </w:p>
    <w:p w14:paraId="0091AFE4" w14:textId="76A8565A" w:rsidR="00A456E5" w:rsidRDefault="00576CAC" w:rsidP="00BF54AB">
      <w:pPr>
        <w:pStyle w:val="Heading3"/>
      </w:pPr>
      <w:r>
        <w:t>Panning</w:t>
      </w:r>
    </w:p>
    <w:p w14:paraId="611BC027" w14:textId="67824832" w:rsidR="00576CAC" w:rsidRDefault="00576CAC" w:rsidP="00CE2CD1">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CE2CD1">
      <w:r>
        <w:t xml:space="preserve">Panning can be reset using a button </w:t>
      </w:r>
      <w:r>
        <w:rPr>
          <w:noProof/>
          <w:lang w:eastAsia="en-US"/>
        </w:rPr>
        <w:drawing>
          <wp:inline distT="0" distB="0" distL="0" distR="0" wp14:anchorId="213778BA" wp14:editId="65134F3F">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00555A">
            <w:pPr>
              <w:pStyle w:val="Icon"/>
            </w:pPr>
            <w:r>
              <w:rPr>
                <w:noProof/>
                <w:lang w:eastAsia="en-US"/>
              </w:rPr>
              <mc:AlternateContent>
                <mc:Choice Requires="wpg">
                  <w:drawing>
                    <wp:inline distT="0" distB="0" distL="0" distR="0" wp14:anchorId="35B3D7D5" wp14:editId="4F6BE17E">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4A62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G1sIA&#10;AADbAAAADwAAAGRycy9kb3ducmV2LnhtbESPzWoCMRSF90LfIVyhO83YxaCjUYqlpZtaHH2Ay+R2&#10;Mu3kJiTpOL59IxRcHs7Px9nsRtuLgULsHCtYzAsQxI3THbcKzqfX2RJETMgae8ek4EoRdtuHyQYr&#10;7S58pKFOrcgjHCtUYFLylZSxMWQxzp0nzt6XCxZTlqGVOuAlj9tePhVFKS12nAkGPe0NNT/1r80Q&#10;44cXv3/rVktL7ffntQyHD1TqcTo+r0EkGtM9/N9+1wpWJd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FEbWwgAAANsAAAAPAAAAAAAAAAAAAAAAAJgCAABkcnMvZG93&#10;bnJldi54bWxQSwUGAAAAAAQABAD1AAAAhwM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E88QA&#10;AADbAAAADwAAAGRycy9kb3ducmV2LnhtbESPQWvCQBSE7wX/w/KE3upGW7SmriKFQk6FGovX1+xL&#10;Nph9G3bXmPbXdwsFj8PMfMNsdqPtxEA+tI4VzGcZCOLK6ZYbBcfy7eEZRIjIGjvHpOCbAuy2k7sN&#10;5tpd+YOGQ2xEgnDIUYGJsc+lDJUhi2HmeuLk1c5bjEn6RmqP1wS3nVxk2VJabDktGOzp1VB1Plys&#10;gtPPZzlcfGnea18UT+uv09LXj0rdT8f9C4hIY7yF/9uFVrBewd+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BPP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00555A">
            <w:pPr>
              <w:pStyle w:val="TipText"/>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33CE4D84">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CE2CD1"/>
    <w:p w14:paraId="7F05CA5B" w14:textId="009A95EE" w:rsidR="009A2B02" w:rsidRDefault="000E43D6" w:rsidP="009A2B02">
      <w:r>
        <w:rPr>
          <w:noProof/>
        </w:rPr>
        <w:drawing>
          <wp:inline distT="0" distB="0" distL="0" distR="0" wp14:anchorId="3D939D47" wp14:editId="630578D8">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r>
      <w:r w:rsidR="00F51CCA">
        <w:instrText xml:space="preserve"> REF _Ref520385015 \r \h </w:instrText>
      </w:r>
      <w:r w:rsidR="00F51CCA">
        <w:fldChar w:fldCharType="separate"/>
      </w:r>
      <w:r w:rsidR="00F51CCA">
        <w:t>Chapter 22</w:t>
      </w:r>
      <w:r w:rsidR="00F51CCA">
        <w:fldChar w:fldCharType="end"/>
      </w:r>
      <w:r w:rsidR="00F51CCA">
        <w:t xml:space="preserve"> for more details.</w:t>
      </w:r>
    </w:p>
    <w:p w14:paraId="3198B72A" w14:textId="256BD08A" w:rsidR="009F0B13" w:rsidRDefault="00A16B27" w:rsidP="009A2B02">
      <w:r>
        <w:rPr>
          <w:noProof/>
        </w:rPr>
        <w:drawing>
          <wp:inline distT="0" distB="0" distL="0" distR="0" wp14:anchorId="4EDD9F89" wp14:editId="0FA463CF">
            <wp:extent cx="612648" cy="630936"/>
            <wp:effectExtent l="0" t="0" r="0" b="0"/>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648" cy="630936"/>
                    </a:xfrm>
                    <a:prstGeom prst="rect">
                      <a:avLst/>
                    </a:prstGeom>
                    <a:noFill/>
                    <a:ln>
                      <a:noFill/>
                    </a:ln>
                  </pic:spPr>
                </pic:pic>
              </a:graphicData>
            </a:graphic>
          </wp:inline>
        </w:drawing>
      </w:r>
    </w:p>
    <w:p w14:paraId="342C0F22" w14:textId="1BE9E6B5" w:rsidR="00A16B27" w:rsidRDefault="00A16B27" w:rsidP="009A2B02">
      <w:r>
        <w:t xml:space="preserve">On a computer equipped with a multitouch display, use two fingers </w:t>
      </w:r>
      <w:r w:rsidR="00770893">
        <w:t xml:space="preserve">and move them together </w:t>
      </w:r>
      <w:r>
        <w:t>to pan.</w:t>
      </w:r>
    </w:p>
    <w:p w14:paraId="72B88149" w14:textId="6D835247" w:rsidR="005066DE" w:rsidRDefault="005066DE" w:rsidP="00BF54AB">
      <w:pPr>
        <w:pStyle w:val="Heading3"/>
      </w:pPr>
      <w:r>
        <w:t>Perspective Angle</w:t>
      </w:r>
    </w:p>
    <w:p w14:paraId="0F4F3A7C" w14:textId="11681CB5" w:rsidR="005066DE" w:rsidRDefault="005066DE" w:rsidP="00CE2CD1">
      <w:r>
        <w:t xml:space="preserve">Perspective angle </w:t>
      </w:r>
      <w:r w:rsidR="00E638C1">
        <w:t>determines</w:t>
      </w:r>
      <w:r>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00555A">
            <w:pPr>
              <w:pStyle w:val="Icon"/>
            </w:pPr>
            <w:r>
              <w:rPr>
                <w:noProof/>
                <w:lang w:eastAsia="en-US"/>
              </w:rPr>
              <mc:AlternateContent>
                <mc:Choice Requires="wpg">
                  <w:drawing>
                    <wp:inline distT="0" distB="0" distL="0" distR="0" wp14:anchorId="79AD7FE0" wp14:editId="100FBFBF">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92FA5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EgMMA&#10;AADcAAAADwAAAGRycy9kb3ducmV2LnhtbESP3WoCMRCF7wu+QxihdzVroaKrUUSp9KYt/jzAsBk3&#10;q5tJSOK6vn1TKPRuhnPmfGcWq962oqMQG8cKxqMCBHHldMO1gtPx/WUKIiZkja1jUvCgCKvl4GmB&#10;pXZ33lN3SLXIIRxLVGBS8qWUsTJkMY6cJ87a2QWLKa+hljrgPYfbVr4WxURabDgTDHraGKquh5vN&#10;EOO7rd/smtnUUn35fkzC1ycq9Tzs13MQifr0b/67/tC5fvEGv8/kC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EgMMAAADcAAAADwAAAAAAAAAAAAAAAACYAgAAZHJzL2Rv&#10;d25yZXYueG1sUEsFBgAAAAAEAAQA9QAAAIgD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3fsIA&#10;AADcAAAADwAAAGRycy9kb3ducmV2LnhtbERP30vDMBB+F/wfwgm+udQ5itZlQwZCnwTXSV/P5toU&#10;m0tJsq7615vBYG/38f289Xa2g5jIh96xgsdFBoK4cbrnTsGhen94BhEissbBMSn4pQDbze3NGgvt&#10;TvxJ0z52IoVwKFCBiXEspAyNIYth4UbixLXOW4wJ+k5qj6cUbge5zLJcWuw5NRgcaWeo+dkfrYL6&#10;76uajr4yH60vy9XLd5379kmp+7v57RVEpDlexRd3qdP8LIfzM+k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Ord+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AB17CF">
            <w:pPr>
              <w:pStyle w:val="TipText"/>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717436C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89FC315" w14:textId="77777777" w:rsidR="00054AC3" w:rsidRDefault="00054AC3" w:rsidP="0062306E"/>
    <w:p w14:paraId="3BB3DB72" w14:textId="27B7934F" w:rsidR="00AC6475" w:rsidRDefault="00AC6475" w:rsidP="00BF54AB">
      <w:pPr>
        <w:pStyle w:val="Heading3"/>
      </w:pPr>
      <w:r>
        <w:lastRenderedPageBreak/>
        <w:t>Selecting</w:t>
      </w:r>
    </w:p>
    <w:p w14:paraId="495D918B" w14:textId="489B184A" w:rsidR="00AC6475" w:rsidRDefault="00AC6475" w:rsidP="00CE2CD1">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BF54AB">
      <w:pPr>
        <w:pStyle w:val="Heading2"/>
      </w:pPr>
      <w:bookmarkStart w:id="120" w:name="_Toc406575226"/>
      <w:bookmarkStart w:id="121" w:name="_Toc406755656"/>
      <w:bookmarkStart w:id="122" w:name="_Toc406770729"/>
      <w:bookmarkStart w:id="123" w:name="_Toc11076369"/>
      <w:r>
        <w:t>Channel Intermixing Methods</w:t>
      </w:r>
      <w:bookmarkEnd w:id="120"/>
      <w:bookmarkEnd w:id="121"/>
      <w:bookmarkEnd w:id="122"/>
      <w:bookmarkEnd w:id="123"/>
    </w:p>
    <w:p w14:paraId="3BE7C317" w14:textId="4E7F66E3" w:rsidR="0054096F" w:rsidRDefault="0054096F" w:rsidP="0054096F">
      <w:r>
        <w:t>For multi-channel data, FluoRender provides three intermixing modes</w:t>
      </w:r>
      <w:r w:rsidR="0070560E">
        <w:t xml:space="preserve"> (</w:t>
      </w:r>
      <w:r w:rsidR="0070560E">
        <w:fldChar w:fldCharType="begin"/>
      </w:r>
      <w:r w:rsidR="0070560E">
        <w:instrText xml:space="preserve"> REF _Ref406509387 \h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A45C95">
      <w:pPr>
        <w:jc w:val="center"/>
      </w:pPr>
      <w:r>
        <w:rPr>
          <w:noProof/>
          <w:lang w:eastAsia="en-US"/>
        </w:rPr>
        <w:drawing>
          <wp:inline distT="0" distB="0" distL="0" distR="0" wp14:anchorId="7B306447" wp14:editId="419AE1DB">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A45C95">
      <w:pPr>
        <w:pStyle w:val="Caption"/>
        <w:jc w:val="center"/>
      </w:pPr>
      <w:bookmarkStart w:id="124" w:name="_Ref406509387"/>
      <w:bookmarkStart w:id="125" w:name="_Toc53229140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124"/>
      <w:r w:rsidR="00C50376">
        <w:t>. Channel intermixing modes</w:t>
      </w:r>
      <w:r>
        <w:t>.</w:t>
      </w:r>
      <w:bookmarkEnd w:id="125"/>
    </w:p>
    <w:p w14:paraId="7D7058BC" w14:textId="52F2A66D" w:rsidR="0054096F" w:rsidRDefault="001B7002" w:rsidP="0054096F">
      <w:r>
        <w:rPr>
          <w:noProof/>
          <w:lang w:eastAsia="en-US"/>
        </w:rPr>
        <w:drawing>
          <wp:inline distT="0" distB="0" distL="0" distR="0" wp14:anchorId="007D6388" wp14:editId="2AD86024">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54096F">
      <w:r>
        <w:rPr>
          <w:noProof/>
          <w:lang w:eastAsia="en-US"/>
        </w:rPr>
        <w:drawing>
          <wp:inline distT="0" distB="0" distL="0" distR="0" wp14:anchorId="2AE27E34" wp14:editId="7CAD466D">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54096F">
      <w:r>
        <w:rPr>
          <w:noProof/>
          <w:lang w:eastAsia="en-US"/>
        </w:rPr>
        <w:drawing>
          <wp:inline distT="0" distB="0" distL="0" distR="0" wp14:anchorId="62A619F8" wp14:editId="0D9779D5">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00555A">
            <w:pPr>
              <w:pStyle w:val="Icon"/>
            </w:pPr>
            <w:r>
              <w:rPr>
                <w:noProof/>
                <w:lang w:eastAsia="en-US"/>
              </w:rPr>
              <mc:AlternateContent>
                <mc:Choice Requires="wpg">
                  <w:drawing>
                    <wp:inline distT="0" distB="0" distL="0" distR="0" wp14:anchorId="1453C9B5" wp14:editId="6D6DD754">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6059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Cg8MA&#10;AADcAAAADwAAAGRycy9kb3ducmV2LnhtbESPQWsCMRCF74X+hzCF3mpWD2JXo4hi6aVK1R8wbKab&#10;rZtJSOK6/nsjCN5meG/e92a26G0rOgqxcaxgOChAEFdON1wrOB42HxMQMSFrbB2TgitFWMxfX2ZY&#10;anfhX+r2qRY5hGOJCkxKvpQyVoYsxoHzxFn7c8FiymuopQ54yeG2laOiGEuLDWeCQU8rQ9Vpf7YZ&#10;Yny39quv5nNiqf7fXcdh+4NKvb/1yymIRH16mh/X3zrXL4ZwfyZP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9Cg8MAAADcAAAADwAAAAAAAAAAAAAAAACYAgAAZHJzL2Rv&#10;d25yZXYueG1sUEsFBgAAAAAEAAQA9QAAAIgD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xfcIA&#10;AADcAAAADwAAAGRycy9kb3ducmV2LnhtbERP32vCMBB+F/Y/hBvsTdOpyNYZZQyEPgmziq+35tqU&#10;NZeSxNr51y/CYG/38f289Xa0nRjIh9axgudZBoK4crrlRsGx3E1fQISIrLFzTAp+KMB28zBZY67d&#10;lT9pOMRGpBAOOSowMfa5lKEyZDHMXE+cuNp5izFB30jt8ZrCbSfnWbaSFltODQZ7+jBUfR8uVsH5&#10;diqHiy/NvvZFsXz9Oq98vVDq6XF8fwMRaYz/4j93odP8bA73Z9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bF9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0374F97E" w:rsidR="0070560E" w:rsidRDefault="0070560E" w:rsidP="00923C0F">
            <w:pPr>
              <w:pStyle w:val="TipText"/>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38C1">
            <w:pPr>
              <w:pStyle w:val="Icon"/>
            </w:pPr>
            <w:r>
              <w:rPr>
                <w:noProof/>
                <w:lang w:eastAsia="en-US"/>
              </w:rPr>
              <mc:AlternateContent>
                <mc:Choice Requires="wpg">
                  <w:drawing>
                    <wp:inline distT="0" distB="0" distL="0" distR="0" wp14:anchorId="05C2BA90" wp14:editId="1A7BE2C8">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C36E3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F/8AA&#10;AADcAAAADwAAAGRycy9kb3ducmV2LnhtbERPzU4CMRC+m/gOzZh4k66S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GF/8AAAADcAAAADwAAAAAAAAAAAAAAAACYAgAAZHJzL2Rvd25y&#10;ZXYueG1sUEsFBgAAAAAEAAQA9QAAAIUD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FN7cUA&#10;AADcAAAADwAAAGRycy9kb3ducmV2LnhtbESPQWvCQBSE74X+h+UVvNVNq0hNXaUUCjkJNRavr9mX&#10;bGj2bdhdY/TXdwXB4zAz3zCrzWg7MZAPrWMFL9MMBHHldMuNgn359fwGIkRkjZ1jUnCmAJv148MK&#10;c+1O/E3DLjYiQTjkqMDE2OdShsqQxTB1PXHyauctxiR9I7XHU4LbTr5m2UJabDktGOzp01D1tzta&#10;BYfLTzkcfWm2tS+K+fL3sPD1TKnJ0/jxDiLSGO/hW7vQCmbZEq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U3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763FADAF" w:rsidR="00E638C1" w:rsidRDefault="00E638C1" w:rsidP="00E638C1">
            <w:pPr>
              <w:pStyle w:val="TipText"/>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54096F"/>
    <w:p w14:paraId="3E2CC2E4" w14:textId="7DAD12EB" w:rsidR="0070560E" w:rsidRDefault="005066DE" w:rsidP="00BF54AB">
      <w:pPr>
        <w:pStyle w:val="Heading2"/>
      </w:pPr>
      <w:bookmarkStart w:id="126" w:name="_Toc406575227"/>
      <w:bookmarkStart w:id="127" w:name="_Toc406755657"/>
      <w:bookmarkStart w:id="128" w:name="_Toc406770730"/>
      <w:bookmarkStart w:id="129" w:name="_Toc11076370"/>
      <w:r>
        <w:t xml:space="preserve">Render View </w:t>
      </w:r>
      <w:r w:rsidR="00B601B0">
        <w:t>Settings</w:t>
      </w:r>
      <w:bookmarkEnd w:id="126"/>
      <w:bookmarkEnd w:id="127"/>
      <w:bookmarkEnd w:id="128"/>
      <w:bookmarkEnd w:id="129"/>
    </w:p>
    <w:p w14:paraId="118385B4" w14:textId="5ED351A0" w:rsidR="00B601B0" w:rsidRDefault="007223DB" w:rsidP="00B601B0">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B601B0">
      <w:r>
        <w:rPr>
          <w:b/>
          <w:noProof/>
          <w:lang w:eastAsia="en-US"/>
        </w:rPr>
        <w:lastRenderedPageBreak/>
        <w:drawing>
          <wp:inline distT="0" distB="0" distL="0" distR="0" wp14:anchorId="5255B36C" wp14:editId="1336D2F1">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B601B0">
      <w:r>
        <w:rPr>
          <w:noProof/>
          <w:lang w:eastAsia="en-US"/>
        </w:rPr>
        <w:drawing>
          <wp:inline distT="0" distB="0" distL="0" distR="0" wp14:anchorId="196D724A" wp14:editId="335E33A5">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481CEF21" w:rsidR="00CF312B" w:rsidRDefault="00485DFB" w:rsidP="00B601B0">
      <w:r>
        <w:rPr>
          <w:b/>
          <w:noProof/>
          <w:lang w:eastAsia="en-US"/>
        </w:rPr>
        <w:drawing>
          <wp:inline distT="0" distB="0" distL="0" distR="0" wp14:anchorId="440D41CA" wp14:editId="62AAA8C5">
            <wp:extent cx="201168" cy="201168"/>
            <wp:effectExtent l="0" t="0" r="889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2\SkyDrive\FluoRender\legen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CF312B" w:rsidRPr="00CF312B">
        <w:rPr>
          <w:b/>
        </w:rPr>
        <w:t>Legend.</w:t>
      </w:r>
      <w:r w:rsidR="00CF312B">
        <w:t xml:space="preserve"> </w:t>
      </w:r>
      <w:r w:rsidR="00B16A9A">
        <w:t>It d</w:t>
      </w:r>
      <w:r w:rsidR="00CF312B">
        <w:t>isplays a legend</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p>
    <w:p w14:paraId="73E7B3F3" w14:textId="0D2E5880" w:rsidR="00CF312B" w:rsidRDefault="00485DFB" w:rsidP="00B601B0">
      <w:r>
        <w:rPr>
          <w:b/>
          <w:noProof/>
          <w:lang w:eastAsia="en-US"/>
        </w:rPr>
        <w:drawing>
          <wp:inline distT="0" distB="0" distL="0" distR="0" wp14:anchorId="11D5C4C5" wp14:editId="6771758B">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00555A">
            <w:pPr>
              <w:pStyle w:val="Icon"/>
            </w:pPr>
            <w:r>
              <w:rPr>
                <w:noProof/>
                <w:lang w:eastAsia="en-US"/>
              </w:rPr>
              <mc:AlternateContent>
                <mc:Choice Requires="wpg">
                  <w:drawing>
                    <wp:inline distT="0" distB="0" distL="0" distR="0" wp14:anchorId="75EBD7D4" wp14:editId="73C3DF2B">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DD8B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9w8IA&#10;AADcAAAADwAAAGRycy9kb3ducmV2LnhtbESPzU4CMRDH7ya+QzMm3qQLB4IrhRgMxAsY0QeYbMft&#10;6nbatGVZ3p45kHibyfw/frNcj75XA6XcBTYwnVSgiJtgO24NfH9tnxagckG22AcmAxfKsF7d3y2x&#10;tuHMnzQcS6skhHONBlwpsdY6N4485kmIxHL7CcljkTW12iY8S7jv9ayq5tpjx9LgMNLGUfN3PHkp&#10;cXF4i5td97zw1P5+XObpsEdjHh/G1xdQhcbyL765363gT4VWnpEJ9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3DwgAAANwAAAAPAAAAAAAAAAAAAAAAAJgCAABkcnMvZG93&#10;bnJldi54bWxQSwUGAAAAAAQABAD1AAAAhwM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10cIA&#10;AADcAAAADwAAAGRycy9kb3ducmV2LnhtbERP32vCMBB+H+x/CDfY20zdRGZnlDEY9EnQOny9Ndem&#10;rLmUJNbOv94Igm/38f285Xq0nRjIh9axgukkA0FcOd1yo2Bffr+8gwgRWWPnmBT8U4D16vFhibl2&#10;J97SsIuNSCEcclRgYuxzKUNlyGKYuJ44cbXzFmOCvpHa4ymF206+ZtlcWmw5NRjs6ctQ9bc7WgWH&#10;8085HH1pNrUvitni9zD39ZtSz0/j5weISGO8i2/uQqf50wV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LXR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00555A">
            <w:pPr>
              <w:pStyle w:val="TipText"/>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B601B0"/>
    <w:p w14:paraId="2DF1E38D" w14:textId="628D608F" w:rsidR="00CF312B" w:rsidRDefault="00CF312B" w:rsidP="00B601B0">
      <w:r>
        <w:rPr>
          <w:noProof/>
          <w:lang w:eastAsia="en-US"/>
        </w:rPr>
        <w:drawing>
          <wp:inline distT="0" distB="0" distL="0" distR="0" wp14:anchorId="0BBB5A4F" wp14:editId="0479BCDB">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295B46A7" w:rsidR="00E84CBB" w:rsidRDefault="003F516A" w:rsidP="00B601B0">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00555A">
            <w:pPr>
              <w:pStyle w:val="Icon"/>
            </w:pPr>
            <w:r>
              <w:rPr>
                <w:noProof/>
                <w:lang w:eastAsia="en-US"/>
              </w:rPr>
              <mc:AlternateContent>
                <mc:Choice Requires="wpg">
                  <w:drawing>
                    <wp:inline distT="0" distB="0" distL="0" distR="0" wp14:anchorId="0CADA34F" wp14:editId="7C5EB94E">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0C8F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Y4MQA&#10;AADcAAAADwAAAGRycy9kb3ducmV2LnhtbESP0WoCMRBF3wX/IYzQN80qVOxqFLG09MVKt/2AYTNu&#10;tt1MQpKu6983QsG3Ge6de+5sdoPtRE8hto4VzGcFCOLa6ZYbBV+fL9MViJiQNXaOScGVIuy249EG&#10;S+0u/EF9lRqRQziWqMCk5EspY23IYpw5T5y1swsWU15DI3XASw63nVwUxVJabDkTDHo6GKp/ql+b&#10;Icb3z/7w2j6tLDXfp+syvB9RqYfJsF+DSDSku/n/+k3n+otHuD2TJ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GODEAAAA3AAAAA8AAAAAAAAAAAAAAAAAmAIAAGRycy9k&#10;b3ducmV2LnhtbFBLBQYAAAAABAAEAPUAAACJAw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HsMA&#10;AADcAAAADwAAAGRycy9kb3ducmV2LnhtbERP30vDMBB+F/Y/hBvszaVuUrQuG2Mw6JPgquz1bK5N&#10;sbmUJOs6/3ojCL7dx/fzNrvJ9mIkHzrHCh6WGQji2umOWwXv1fH+CUSIyBp7x6TgRgF229ndBgvt&#10;rvxG4ym2IoVwKFCBiXEopAy1IYth6QbixDXOW4wJ+lZqj9cUbnu5yrJcWuw4NRgc6GCo/jpdrILz&#10;90c1XnxlXhtflo/Pn+fcN2ulFvNp/wIi0hT/xX/uUqf5qxx+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rHs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45624">
            <w:pPr>
              <w:pStyle w:val="TipText"/>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B601B0">
      <w:pPr>
        <w:rPr>
          <w:b/>
        </w:rPr>
      </w:pPr>
    </w:p>
    <w:p w14:paraId="602C0FAB" w14:textId="232683ED" w:rsidR="003F516A" w:rsidRDefault="001438D9" w:rsidP="00B601B0">
      <w:r>
        <w:pict w14:anchorId="6490D41F">
          <v:shape id="_x0000_i1042" type="#_x0000_t75" style="width:11.25pt;height:11.25pt;visibility:visible;mso-wrap-style:square">
            <v:imagedata r:id="rId76"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7E4C3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7E4C3D">
            <w:pPr>
              <w:pStyle w:val="Icon"/>
            </w:pPr>
            <w:r>
              <w:rPr>
                <w:noProof/>
                <w:lang w:eastAsia="en-US"/>
              </w:rPr>
              <mc:AlternateContent>
                <mc:Choice Requires="wpg">
                  <w:drawing>
                    <wp:inline distT="0" distB="0" distL="0" distR="0" wp14:anchorId="38C049B1" wp14:editId="43D7CC0A">
                      <wp:extent cx="228600" cy="228600"/>
                      <wp:effectExtent l="0" t="0" r="0" b="0"/>
                      <wp:docPr id="6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7C99A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7E4C3D">
            <w:pPr>
              <w:pStyle w:val="TipText"/>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B601B0"/>
    <w:p w14:paraId="6887FCC0" w14:textId="4DE66D58" w:rsidR="00806808" w:rsidRDefault="0053460F" w:rsidP="00B601B0">
      <w:r>
        <w:rPr>
          <w:b/>
          <w:noProof/>
          <w:lang w:eastAsia="en-US"/>
        </w:rPr>
        <w:drawing>
          <wp:inline distT="0" distB="0" distL="0" distR="0" wp14:anchorId="1BFDA426" wp14:editId="5588CE35">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77">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53460F">
      <w:pPr>
        <w:pStyle w:val="Heading2"/>
      </w:pPr>
      <w:bookmarkStart w:id="130" w:name="_Toc11076371"/>
      <w:r>
        <w:lastRenderedPageBreak/>
        <w:t>Capturing Render View</w:t>
      </w:r>
      <w:bookmarkEnd w:id="130"/>
    </w:p>
    <w:p w14:paraId="09A4D3FD" w14:textId="77777777" w:rsidR="00C34AFF" w:rsidRDefault="0053460F" w:rsidP="00B601B0">
      <w:r>
        <w:t>Click the “Capture” button to save the render view as an image file.</w:t>
      </w:r>
    </w:p>
    <w:p w14:paraId="22BFB50C" w14:textId="5965EC97" w:rsidR="00C34AFF" w:rsidRDefault="00C34AFF" w:rsidP="00C34AFF">
      <w:pPr>
        <w:jc w:val="center"/>
      </w:pPr>
      <w:r>
        <w:rPr>
          <w:noProof/>
          <w:lang w:eastAsia="en-US"/>
        </w:rPr>
        <w:drawing>
          <wp:inline distT="0" distB="0" distL="0" distR="0" wp14:anchorId="36325138" wp14:editId="7DB9B93B">
            <wp:extent cx="3502324" cy="3511259"/>
            <wp:effectExtent l="0" t="0" r="317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78">
                      <a:extLst>
                        <a:ext uri="{28A0092B-C50C-407E-A947-70E740481C1C}">
                          <a14:useLocalDpi xmlns:a14="http://schemas.microsoft.com/office/drawing/2010/main" val="0"/>
                        </a:ext>
                      </a:extLst>
                    </a:blip>
                    <a:stretch>
                      <a:fillRect/>
                    </a:stretch>
                  </pic:blipFill>
                  <pic:spPr>
                    <a:xfrm>
                      <a:off x="0" y="0"/>
                      <a:ext cx="3504876" cy="3513817"/>
                    </a:xfrm>
                    <a:prstGeom prst="rect">
                      <a:avLst/>
                    </a:prstGeom>
                  </pic:spPr>
                </pic:pic>
              </a:graphicData>
            </a:graphic>
          </wp:inline>
        </w:drawing>
      </w:r>
    </w:p>
    <w:p w14:paraId="0858ECB4" w14:textId="6951D91F" w:rsidR="00C34AFF" w:rsidRDefault="00C34AFF" w:rsidP="00C34AFF">
      <w:pPr>
        <w:pStyle w:val="Caption"/>
        <w:jc w:val="center"/>
      </w:pPr>
      <w:bookmarkStart w:id="131" w:name="_Ref448757674"/>
      <w:bookmarkStart w:id="132" w:name="_Toc53229140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131"/>
      <w:r>
        <w:t>. Save captured image dialog.</w:t>
      </w:r>
      <w:bookmarkEnd w:id="132"/>
    </w:p>
    <w:p w14:paraId="45B18CBA" w14:textId="0E9D7D74" w:rsidR="0053460F" w:rsidRDefault="00991DDE" w:rsidP="00B601B0">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B601B0">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7090AF80" w:rsidR="00C34AFF" w:rsidRDefault="00C34AFF" w:rsidP="00B601B0">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700C654D" w14:textId="1E217FBF" w:rsidR="00FE0EDB" w:rsidRDefault="00FE0EDB" w:rsidP="00B601B0">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164162">
            <w:pPr>
              <w:pStyle w:val="Icon"/>
            </w:pPr>
            <w:r>
              <w:rPr>
                <w:noProof/>
                <w:lang w:eastAsia="en-US"/>
              </w:rPr>
              <mc:AlternateContent>
                <mc:Choice Requires="wpg">
                  <w:drawing>
                    <wp:inline distT="0" distB="0" distL="0" distR="0" wp14:anchorId="65E521FC" wp14:editId="2255AF4B">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B4656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Wip8AA&#10;AADcAAAADwAAAGRycy9kb3ducmV2LnhtbERPzUoDMRC+C32HMAVvNlvBpW6bllJRvKhYfYBhM92s&#10;biYhidvt2zsHwePH97/ZTX5QI6XcBzawXFSgiNtge+4MfH483qxA5YJscQhMBi6UYbedXW2wseHM&#10;7zQeS6ckhHODBlwpsdE6t4485kWIxMKdQvJYBKZO24RnCfeDvq2qWnvsWRocRjo4ar+PP15KXBwf&#10;4uGpv1956r7eLnV6fUFjrufTfg2q0FT+xX/uZ2vgr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Wip8AAAADcAAAADwAAAAAAAAAAAAAAAACYAgAAZHJzL2Rvd25y&#10;ZXYueG1sUEsFBgAAAAAEAAQA9QAAAIUD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VqtcUA&#10;AADcAAAADwAAAGRycy9kb3ducmV2LnhtbESPzWrDMBCE74W8g9hAb42c/pjGiRJCoeBToXFLrltr&#10;bZlYKyMpjtunrwqFHIeZ+YbZ7Cbbi5F86BwrWC4yEMS10x23Cj6q17tnECEia+wdk4JvCrDbzm42&#10;WGh34XcaD7EVCcKhQAUmxqGQMtSGLIaFG4iT1zhvMSbpW6k9XhLc9vI+y3JpseO0YHCgF0P16XC2&#10;Co4/n9V49pV5a3xZPq6+jrlvHpS6nU/7NYhIU7yG/9ulVvCUr+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9Wq1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FE0EDB">
            <w:pPr>
              <w:pStyle w:val="TipText"/>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B601B0"/>
    <w:p w14:paraId="7093D851" w14:textId="73711EA5" w:rsidR="004623CC" w:rsidRDefault="004623CC" w:rsidP="00B601B0">
      <w:r w:rsidRPr="004623CC">
        <w:rPr>
          <w:b/>
        </w:rPr>
        <w:lastRenderedPageBreak/>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31570F">
      <w:pPr>
        <w:pStyle w:val="Heading2"/>
      </w:pPr>
      <w:bookmarkStart w:id="133" w:name="_Toc11076372"/>
      <w:r>
        <w:t>Full Screen Mode</w:t>
      </w:r>
      <w:r w:rsidR="00D17C8C">
        <w:t xml:space="preserve"> (Microsoft Windows Only)</w:t>
      </w:r>
      <w:bookmarkEnd w:id="133"/>
    </w:p>
    <w:p w14:paraId="7A9B7375" w14:textId="3433A1AB" w:rsidR="0031570F" w:rsidRDefault="0031570F" w:rsidP="0031570F">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Windows-&gt;Full screen to enter or leave the full screen mode.</w:t>
      </w:r>
    </w:p>
    <w:p w14:paraId="7108EBB1" w14:textId="00A6BE58" w:rsidR="0031570F" w:rsidRDefault="0031570F" w:rsidP="0031570F">
      <w:r>
        <w:rPr>
          <w:noProof/>
          <w:lang w:eastAsia="en-US"/>
        </w:rPr>
        <w:drawing>
          <wp:inline distT="0" distB="0" distL="0" distR="0" wp14:anchorId="707B7166" wp14:editId="4B4311A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31570F">
      <w:r>
        <w:rPr>
          <w:noProof/>
          <w:lang w:eastAsia="en-US"/>
        </w:rPr>
        <w:drawing>
          <wp:inline distT="0" distB="0" distL="0" distR="0" wp14:anchorId="4C4AEAC2" wp14:editId="7AF6090F">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31570F">
      <w:r>
        <w:t xml:space="preserve">You can also let the rendering area of a render view to occupy an entire display area. Use the button </w:t>
      </w:r>
      <w:r>
        <w:rPr>
          <w:noProof/>
          <w:lang w:eastAsia="en-US"/>
        </w:rPr>
        <w:drawing>
          <wp:inline distT="0" distB="0" distL="0" distR="0" wp14:anchorId="6FEFA4B5" wp14:editId="5DE1C864">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32441A">
      <w:pPr>
        <w:pStyle w:val="Heading2"/>
      </w:pPr>
      <w:bookmarkStart w:id="134" w:name="_Toc11076373"/>
      <w:r>
        <w:t>Standard Orthographic Views</w:t>
      </w:r>
      <w:bookmarkEnd w:id="134"/>
    </w:p>
    <w:p w14:paraId="3B2E70DC" w14:textId="22A9E590" w:rsidR="0032441A" w:rsidRPr="0032441A" w:rsidRDefault="0032441A" w:rsidP="0032441A">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
        <w:br w:type="page"/>
      </w:r>
    </w:p>
    <w:p w14:paraId="2FB3B8B7" w14:textId="64D5FEF5" w:rsidR="0075635A" w:rsidRDefault="0075635A" w:rsidP="00BF54AB">
      <w:pPr>
        <w:pStyle w:val="Heading1"/>
      </w:pPr>
      <w:bookmarkStart w:id="135" w:name="_Toc406575228"/>
      <w:bookmarkStart w:id="136" w:name="_Toc406755658"/>
      <w:bookmarkStart w:id="137" w:name="_Ref406770169"/>
      <w:bookmarkStart w:id="138" w:name="_Toc406770731"/>
      <w:bookmarkStart w:id="139" w:name="_Ref428196672"/>
      <w:bookmarkStart w:id="140" w:name="_Ref428196684"/>
      <w:bookmarkStart w:id="141" w:name="_Ref428197006"/>
      <w:bookmarkStart w:id="142" w:name="_Ref428358952"/>
      <w:bookmarkStart w:id="143" w:name="_Ref448314485"/>
      <w:bookmarkStart w:id="144" w:name="_Ref448912971"/>
      <w:bookmarkStart w:id="145" w:name="_Ref520377247"/>
      <w:bookmarkStart w:id="146" w:name="_Toc11076374"/>
      <w:r>
        <w:lastRenderedPageBreak/>
        <w:t>Adjusting Volume Properties</w:t>
      </w:r>
      <w:bookmarkEnd w:id="135"/>
      <w:bookmarkEnd w:id="136"/>
      <w:bookmarkEnd w:id="137"/>
      <w:bookmarkEnd w:id="138"/>
      <w:bookmarkEnd w:id="139"/>
      <w:bookmarkEnd w:id="140"/>
      <w:bookmarkEnd w:id="141"/>
      <w:bookmarkEnd w:id="142"/>
      <w:bookmarkEnd w:id="143"/>
      <w:bookmarkEnd w:id="144"/>
      <w:bookmarkEnd w:id="145"/>
      <w:bookmarkEnd w:id="146"/>
    </w:p>
    <w:p w14:paraId="137F1D99" w14:textId="2CB27C55" w:rsidR="001B7002" w:rsidRDefault="001B7002" w:rsidP="0000555A">
      <w:r>
        <w:t>When a visible volume channel is selected in the “Workspace” panel, its properties are shown in the “Property” panel (</w:t>
      </w:r>
      <w:r>
        <w:fldChar w:fldCharType="begin"/>
      </w:r>
      <w:r>
        <w:instrText xml:space="preserve"> REF _Ref406575957 \h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73090C">
            <w:pPr>
              <w:pStyle w:val="Icon"/>
            </w:pPr>
            <w:r>
              <w:rPr>
                <w:noProof/>
                <w:lang w:eastAsia="en-US"/>
              </w:rPr>
              <mc:AlternateContent>
                <mc:Choice Requires="wpg">
                  <w:drawing>
                    <wp:inline distT="0" distB="0" distL="0" distR="0" wp14:anchorId="004FAF1C" wp14:editId="0BFD78CD">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75C4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w8sIA&#10;AADbAAAADwAAAGRycy9kb3ducmV2LnhtbESPzWoCMRSF90LfIVyhO83oYtDRKMVi6aYtjj7AZXI7&#10;mXZyE5I4jm/fFApdHs7Px9nuR9uLgULsHCtYzAsQxI3THbcKLufjbAUiJmSNvWNScKcI+93DZIuV&#10;djc+0VCnVuQRjhUqMCn5SsrYGLIY584TZ+/TBYspy9BKHfCWx20vl0VRSosdZ4JBTwdDzXd9tRli&#10;/PDsDy/demWp/fq4l+H9DZV6nI5PGxCJxvQf/mu/agXl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DywgAAANsAAAAPAAAAAAAAAAAAAAAAAJgCAABkcnMvZG93&#10;bnJldi54bWxQSwUGAAAAAAQABAD1AAAAhwM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y18QA&#10;AADbAAAADwAAAGRycy9kb3ducmV2LnhtbESPwWrDMBBE74X+g9hCb43cJpjEiRJKoeBToHFLrhtr&#10;bZlaKyMpjpuvrwKFHoeZecNsdpPtxUg+dI4VPM8yEMS10x23Cj6r96cliBCRNfaOScEPBdht7+82&#10;WGh34Q8aD7EVCcKhQAUmxqGQMtSGLIaZG4iT1zhvMSbpW6k9XhLc9vIly3JpseO0YHCgN0P19+Fs&#10;FRyvX9V49pXZN74sF6vTMffNXKnHh+l1DSLSFP/Df+1SK8jncPuSf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ct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991DDE">
            <w:pPr>
              <w:pStyle w:val="TipText"/>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00555A"/>
    <w:p w14:paraId="3F5FE783" w14:textId="77777777" w:rsidR="001B7002" w:rsidRDefault="001B7002" w:rsidP="00A45C95">
      <w:pPr>
        <w:jc w:val="center"/>
      </w:pPr>
      <w:r>
        <w:rPr>
          <w:noProof/>
          <w:lang w:eastAsia="en-US"/>
        </w:rPr>
        <w:drawing>
          <wp:inline distT="0" distB="0" distL="0" distR="0" wp14:anchorId="764854F3" wp14:editId="2D18E9E1">
            <wp:extent cx="5836286" cy="79271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836286" cy="792713"/>
                    </a:xfrm>
                    <a:prstGeom prst="rect">
                      <a:avLst/>
                    </a:prstGeom>
                    <a:noFill/>
                    <a:ln>
                      <a:noFill/>
                    </a:ln>
                  </pic:spPr>
                </pic:pic>
              </a:graphicData>
            </a:graphic>
          </wp:inline>
        </w:drawing>
      </w:r>
    </w:p>
    <w:p w14:paraId="1B620F87" w14:textId="3A7B983F" w:rsidR="0000555A" w:rsidRDefault="001B7002" w:rsidP="00A45C95">
      <w:pPr>
        <w:pStyle w:val="Caption"/>
        <w:jc w:val="center"/>
      </w:pPr>
      <w:bookmarkStart w:id="147" w:name="_Ref406575957"/>
      <w:bookmarkStart w:id="148" w:name="_Toc53229140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47"/>
      <w:r>
        <w:t>. Volume properties.</w:t>
      </w:r>
      <w:bookmarkEnd w:id="148"/>
    </w:p>
    <w:p w14:paraId="11461070" w14:textId="0B5EFFF5" w:rsidR="00D1082B" w:rsidRDefault="00D1082B" w:rsidP="00BF54AB">
      <w:pPr>
        <w:pStyle w:val="Heading2"/>
      </w:pPr>
      <w:bookmarkStart w:id="149" w:name="_Toc406755659"/>
      <w:bookmarkStart w:id="150" w:name="_Toc406770732"/>
      <w:bookmarkStart w:id="151" w:name="_Toc11076375"/>
      <w:r>
        <w:t>Transfer Function Settings</w:t>
      </w:r>
      <w:bookmarkEnd w:id="149"/>
      <w:bookmarkEnd w:id="150"/>
      <w:bookmarkEnd w:id="151"/>
    </w:p>
    <w:p w14:paraId="76744484" w14:textId="7B780409" w:rsidR="00991DDE" w:rsidRPr="00991DDE" w:rsidRDefault="00991DDE" w:rsidP="00991DDE">
      <w:r>
        <w:t>A transfer function determines how intensity values from the original volume are mapped (or transferred) to colors that can be viewed on screen with the help of rendering techniques.</w:t>
      </w:r>
    </w:p>
    <w:p w14:paraId="50B11A44" w14:textId="0045C2AD" w:rsidR="001B7002" w:rsidRDefault="00327096" w:rsidP="001B7002">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1B7002">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C2160A7" w:rsidR="00D1082B" w:rsidRDefault="00D1082B" w:rsidP="001B7002">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6911C5AC" w:rsidR="00D1082B" w:rsidRDefault="00F646C0" w:rsidP="001B7002">
      <w:r>
        <w:rPr>
          <w:b/>
          <w:noProof/>
          <w:lang w:eastAsia="en-US"/>
        </w:rPr>
        <w:drawing>
          <wp:inline distT="0" distB="0" distL="0" distR="0" wp14:anchorId="69D939B7" wp14:editId="7581E1CB">
            <wp:extent cx="634921" cy="25396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lpha.png"/>
                    <pic:cNvPicPr/>
                  </pic:nvPicPr>
                  <pic:blipFill>
                    <a:blip r:embed="rId83">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00D1082B" w:rsidRPr="00D1082B">
        <w:rPr>
          <w:b/>
        </w:rPr>
        <w:t>.</w:t>
      </w:r>
      <w:r w:rsidR="00D1082B">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1B7002">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1B7002">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2A4C39">
            <w:pPr>
              <w:pStyle w:val="Icon"/>
            </w:pPr>
            <w:r>
              <w:rPr>
                <w:noProof/>
                <w:lang w:eastAsia="en-US"/>
              </w:rPr>
              <mc:AlternateContent>
                <mc:Choice Requires="wpg">
                  <w:drawing>
                    <wp:inline distT="0" distB="0" distL="0" distR="0" wp14:anchorId="6506EB87" wp14:editId="55869393">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C442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zIcIA&#10;AADcAAAADwAAAGRycy9kb3ducmV2LnhtbESP3WoCMRCF7wu+QxihdzWrUNGtUURRvGmL2gcYNtPN&#10;1s0kJHFd394UCr08nJ+Ps1j1thUdhdg4VjAeFSCIK6cbrhV8nXcvMxAxIWtsHZOCO0VYLQdPCyy1&#10;u/GRulOqRR7hWKICk5IvpYyVIYtx5Dxx9r5dsJiyDLXUAW953LZyUhRTabHhTDDoaWOoupyuNkOM&#10;77Z+s2/mM0v1z+d9Gj7eUannYb9+A5GoT//hv/ZBK5iMX+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2LMhwgAAANwAAAAPAAAAAAAAAAAAAAAAAJgCAABkcnMvZG93&#10;bnJldi54bWxQSwUGAAAAAAQABAD1AAAAhwM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A38UA&#10;AADcAAAADwAAAGRycy9kb3ducmV2LnhtbESPwWrDMBBE74X+g9hCbo2ctJjWiRJCoOBToXFKrltr&#10;bZlYKyMpjtOvrwqFHoeZecOst5PtxUg+dI4VLOYZCOLa6Y5bBcfq7fEFRIjIGnvHpOBGAbab+7s1&#10;Ftpd+YPGQ2xFgnAoUIGJcSikDLUhi2HuBuLkNc5bjEn6VmqP1wS3vVxmWS4tdpwWDA60N1SfDxer&#10;4PT9WY0XX5n3xpfl8+vXKffNk1Kzh2m3AhFpiv/hv3apFSwXOfyeS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D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37C437C1" w:rsidR="00143E70" w:rsidRDefault="00143E70"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fldChar w:fldCharType="separate"/>
            </w:r>
            <w:r w:rsidR="00B137B9">
              <w:t>Chapter 22</w:t>
            </w:r>
            <w:r>
              <w:fldChar w:fldCharType="end"/>
            </w:r>
            <w:r>
              <w:t xml:space="preserve"> for more details.</w:t>
            </w:r>
          </w:p>
        </w:tc>
      </w:tr>
    </w:tbl>
    <w:p w14:paraId="0DBA9F44" w14:textId="77777777" w:rsidR="00143E70" w:rsidRDefault="00143E70" w:rsidP="001B7002"/>
    <w:p w14:paraId="2AD1A904" w14:textId="17C78523" w:rsidR="00A3225D" w:rsidRDefault="002339A6" w:rsidP="001B7002">
      <w:r>
        <w:rPr>
          <w:b/>
        </w:rPr>
        <w:t xml:space="preserve">Primary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1B7002">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76613">
            <w:pPr>
              <w:pStyle w:val="Icon"/>
            </w:pPr>
            <w:r>
              <w:rPr>
                <w:noProof/>
                <w:lang w:eastAsia="en-US"/>
              </w:rPr>
              <mc:AlternateContent>
                <mc:Choice Requires="wpg">
                  <w:drawing>
                    <wp:inline distT="0" distB="0" distL="0" distR="0" wp14:anchorId="78196F01" wp14:editId="02C4711A">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F2436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xtnsMA&#10;AADcAAAADwAAAGRycy9kb3ducmV2LnhtbESP0WoCMRBF3wv+QxihbzVroWJXo4hS6UstVT9g2Iyb&#10;1c0kJHFd/74pCH2b4d6558582dtWdBRi41jBeFSAIK6cbrhWcDx8vExBxISssXVMCu4UYbkYPM2x&#10;1O7GP9TtUy1yCMcSFZiUfCllrAxZjCPnibN2csFiymuopQ54y+G2la9FMZEWG84Eg57WhqrL/moz&#10;xPhu49fb5n1qqT5/3ydh94VKPQ/71QxEoj79mx/XnzrXfxvD3zN5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xtnsMAAADcAAAADwAAAAAAAAAAAAAAAACYAgAAZHJzL2Rv&#10;d25yZXYueG1sUEsFBgAAAAAEAAQA9QAAAIgD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eYMMA&#10;AADcAAAADwAAAGRycy9kb3ducmV2LnhtbERP32vCMBB+F/Y/hBv4puncJltnFBEGfRpoN3y9Ndem&#10;rLmUJNa6v34RBr7dx/fzVpvRdmIgH1rHCh7mGQjiyumWGwWf5fvsBUSIyBo7x6TgQgE267vJCnPt&#10;zryn4RAbkUI45KjAxNjnUobKkMUwdz1x4mrnLcYEfSO1x3MKt51cZNlSWmw5NRjsaWeo+jmcrILj&#10;71c5nHxpPmpfFE+v38elrx+Vmt6P2zcQkcZ4E/+7C53mPy/g+ky6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KeYM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76613">
            <w:pPr>
              <w:pStyle w:val="TipText"/>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D87D5D">
            <w:pPr>
              <w:pStyle w:val="Icon"/>
            </w:pPr>
            <w:r>
              <w:rPr>
                <w:noProof/>
                <w:lang w:eastAsia="en-US"/>
              </w:rPr>
              <mc:AlternateContent>
                <mc:Choice Requires="wpg">
                  <w:drawing>
                    <wp:inline distT="0" distB="0" distL="0" distR="0" wp14:anchorId="188624AD" wp14:editId="6D39C64E">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87B97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hIMQA&#10;AADcAAAADwAAAGRycy9kb3ducmV2LnhtbESP0WoCMRBF3wv+QxihbzVroYtujSJKpS+1qP2AYTPd&#10;bN1MQhLX9e+bgtC3Ge6de+4sVoPtRE8hto4VTCcFCOLa6ZYbBV+nt6cZiJiQNXaOScGNIqyWo4cF&#10;Vtpd+UD9MTUih3CsUIFJyVdSxtqQxThxnjhr3y5YTHkNjdQBrzncdvK5KEppseVMMOhpY6g+Hy82&#10;Q4zvt36za+czS83P560M+w9U6nE8rF9BJBrSv/l+/a5z/fIF/p7JE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oSDEAAAA3AAAAA8AAAAAAAAAAAAAAAAAmAIAAGRycy9k&#10;b3ducmV2LnhtbFBLBQYAAAAABAAEAPUAAACJAw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S3sIA&#10;AADcAAAADwAAAGRycy9kb3ducmV2LnhtbERP30vDMBB+F/wfwgm+uVQdxXXLhghCnwTXyV5vzbUp&#10;ay4lybrqX28Gg73dx/fzVpvJ9mIkHzrHCp5nGQji2umOWwW76vPpDUSIyBp7x6TglwJs1vd3Kyy0&#10;O/M3jdvYihTCoUAFJsahkDLUhiyGmRuIE9c4bzEm6FupPZ5TuO3lS5bl0mLHqcHgQB+G6uP2ZBXs&#10;/36q8eQr89X4spwvDvvcN69KPT5M70sQkaZ4E1/dpU7z8xwuz6QL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VLe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44DF55C9" w:rsidR="00A3225D" w:rsidRDefault="00A3225D" w:rsidP="00D77B82">
            <w:pPr>
              <w:pStyle w:val="TipText"/>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D87D5D">
            <w:pPr>
              <w:pStyle w:val="Icon"/>
            </w:pPr>
            <w:r>
              <w:rPr>
                <w:noProof/>
                <w:lang w:eastAsia="en-US"/>
              </w:rPr>
              <mc:AlternateContent>
                <mc:Choice Requires="wpg">
                  <w:drawing>
                    <wp:inline distT="0" distB="0" distL="0" distR="0" wp14:anchorId="2A1B20EF" wp14:editId="6DCB4198">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DB1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x/sMA&#10;AADcAAAADwAAAGRycy9kb3ducmV2LnhtbESPQWsCMRCF7wX/Qxiht5q1B2tXo4hS6aWWqj9g2Iyb&#10;1c0kJHFd/31TEHqb4b1535v5sret6CjExrGC8agAQVw53XCt4Hj4eJmCiAlZY+uYFNwpwnIxeJpj&#10;qd2Nf6jbp1rkEI4lKjAp+VLKWBmyGEfOE2ft5ILFlNdQSx3wlsNtK1+LYiItNpwJBj2tDVWX/dVm&#10;iPHdxq+3zfvUUn3+vk/C7guVeh72qxmIRH36Nz+uP3Wu/zaGv2fyB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x/sMAAADcAAAADwAAAAAAAAAAAAAAAACYAgAAZHJzL2Rv&#10;d25yZXYueG1sUEsFBgAAAAAEAAQA9QAAAIgD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CAMIA&#10;AADcAAAADwAAAGRycy9kb3ducmV2LnhtbERPTUvEMBC9C/6HMII3m7rKqnXTIgsLPQlulb2OzbQp&#10;NpOSZLvVX28EYW/zeJ+zqRY7ipl8GBwruM1yEMSt0wP3Ct6b3c0jiBCRNY6OScE3BajKy4sNFtqd&#10;+I3mfexFCuFQoAIT41RIGVpDFkPmJuLEdc5bjAn6XmqPpxRuR7nK87W0OHBqMDjR1lD7tT9aBYef&#10;j2Y++sa8dr6u758+D2vf3Sl1fbW8PIOItMSz+N9d6zT/YQV/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8IA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73008065" w:rsidR="00512D68" w:rsidRDefault="00512D68" w:rsidP="00D77B82">
            <w:pPr>
              <w:pStyle w:val="TipText"/>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1B7002"/>
    <w:p w14:paraId="6799B992" w14:textId="257AEB19" w:rsidR="002339A6" w:rsidRDefault="002339A6" w:rsidP="001B7002">
      <w:r w:rsidRPr="00B34E66">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174F5ACE" w:rsidR="00F24021" w:rsidRDefault="00F646C0" w:rsidP="001B7002">
      <w:r>
        <w:rPr>
          <w:b/>
          <w:noProof/>
          <w:lang w:eastAsia="en-US"/>
        </w:rPr>
        <w:drawing>
          <wp:inline distT="0" distB="0" distL="0" distR="0" wp14:anchorId="5A5B3D58" wp14:editId="2107C7DB">
            <wp:extent cx="634921" cy="25396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alette.png"/>
                    <pic:cNvPicPr/>
                  </pic:nvPicPr>
                  <pic:blipFill>
                    <a:blip r:embed="rId84">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F24021" w:rsidRPr="00F24021">
        <w:rPr>
          <w:b/>
        </w:rPr>
        <w:t>Color map.</w:t>
      </w:r>
      <w:r w:rsidR="00F24021">
        <w:t xml:space="preserve"> When enabled, it maps original intensity values to a color map. The range of the color map can be adjusted using the low and high values.</w:t>
      </w:r>
      <w:r w:rsidR="00261CAA">
        <w:t xml:space="preserve"> Additionally, you can choose a color map type and mapping mode.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890"/>
        <w:gridCol w:w="3870"/>
      </w:tblGrid>
      <w:tr w:rsidR="00C34969" w14:paraId="717C944C" w14:textId="77777777" w:rsidTr="00C34969">
        <w:tc>
          <w:tcPr>
            <w:tcW w:w="3510" w:type="dxa"/>
            <w:gridSpan w:val="2"/>
          </w:tcPr>
          <w:p w14:paraId="6A3DB1F4" w14:textId="0EA8D4B7" w:rsidR="00C34969" w:rsidRPr="00261CAA" w:rsidRDefault="00C34969" w:rsidP="00C34969">
            <w:pPr>
              <w:jc w:val="center"/>
              <w:rPr>
                <w:b/>
              </w:rPr>
            </w:pPr>
            <w:r w:rsidRPr="00261CAA">
              <w:rPr>
                <w:b/>
              </w:rPr>
              <w:t>Color Map Type</w:t>
            </w:r>
          </w:p>
        </w:tc>
        <w:tc>
          <w:tcPr>
            <w:tcW w:w="3870" w:type="dxa"/>
          </w:tcPr>
          <w:p w14:paraId="07A8CAE6" w14:textId="32D9D7EF" w:rsidR="00C34969" w:rsidRPr="00261CAA" w:rsidRDefault="00C34969" w:rsidP="00261CAA">
            <w:pPr>
              <w:jc w:val="center"/>
              <w:rPr>
                <w:b/>
              </w:rPr>
            </w:pPr>
            <w:r w:rsidRPr="00261CAA">
              <w:rPr>
                <w:b/>
              </w:rPr>
              <w:t>Mapping Mode</w:t>
            </w:r>
          </w:p>
        </w:tc>
      </w:tr>
      <w:tr w:rsidR="00C34969" w14:paraId="394F804C" w14:textId="77777777" w:rsidTr="00C34969">
        <w:tc>
          <w:tcPr>
            <w:tcW w:w="1620" w:type="dxa"/>
          </w:tcPr>
          <w:p w14:paraId="53521108" w14:textId="1AE38171" w:rsidR="00C34969" w:rsidRDefault="00C34969" w:rsidP="00C34969">
            <w:pPr>
              <w:jc w:val="right"/>
            </w:pPr>
            <w:r>
              <w:t>Rainbow</w:t>
            </w:r>
          </w:p>
        </w:tc>
        <w:tc>
          <w:tcPr>
            <w:tcW w:w="1890" w:type="dxa"/>
          </w:tcPr>
          <w:p w14:paraId="624CD270" w14:textId="496D7DE5" w:rsidR="00C34969" w:rsidRDefault="00C34969" w:rsidP="00C34969">
            <w:pPr>
              <w:jc w:val="center"/>
            </w:pPr>
            <w:r>
              <w:rPr>
                <w:noProof/>
                <w:lang w:eastAsia="en-US"/>
              </w:rPr>
              <w:drawing>
                <wp:inline distT="0" distB="0" distL="0" distR="0" wp14:anchorId="08838FFD" wp14:editId="3A378F90">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0E644FA1" w14:textId="2B868298" w:rsidR="00C34969" w:rsidRDefault="00C34969" w:rsidP="00C34969">
            <w:pPr>
              <w:jc w:val="center"/>
            </w:pPr>
            <w:r>
              <w:t>Intensity</w:t>
            </w:r>
          </w:p>
        </w:tc>
      </w:tr>
      <w:tr w:rsidR="00C34969" w14:paraId="4238F461" w14:textId="77777777" w:rsidTr="00C34969">
        <w:tc>
          <w:tcPr>
            <w:tcW w:w="1620" w:type="dxa"/>
          </w:tcPr>
          <w:p w14:paraId="39F9AEEA" w14:textId="24E996E8" w:rsidR="00C34969" w:rsidRDefault="00C34969" w:rsidP="00C34969">
            <w:pPr>
              <w:jc w:val="right"/>
            </w:pPr>
            <w:r>
              <w:t>Reverse rainbow</w:t>
            </w:r>
          </w:p>
        </w:tc>
        <w:tc>
          <w:tcPr>
            <w:tcW w:w="1890" w:type="dxa"/>
          </w:tcPr>
          <w:p w14:paraId="24556F96" w14:textId="7CE474CE" w:rsidR="00C34969" w:rsidRDefault="00C34969" w:rsidP="00C34969">
            <w:pPr>
              <w:jc w:val="center"/>
            </w:pPr>
            <w:r>
              <w:rPr>
                <w:noProof/>
                <w:lang w:eastAsia="en-US"/>
              </w:rPr>
              <w:drawing>
                <wp:inline distT="0" distB="0" distL="0" distR="0" wp14:anchorId="6361F34D" wp14:editId="3FBFCF14">
                  <wp:extent cx="881929" cy="1554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3AB80F8A" w14:textId="12E63394" w:rsidR="00C34969" w:rsidRDefault="00C34969" w:rsidP="00C34969">
            <w:pPr>
              <w:jc w:val="center"/>
            </w:pPr>
            <w:r>
              <w:t>Z value</w:t>
            </w:r>
          </w:p>
        </w:tc>
      </w:tr>
      <w:tr w:rsidR="00C34969" w14:paraId="0A5C18A0" w14:textId="77777777" w:rsidTr="00C34969">
        <w:tc>
          <w:tcPr>
            <w:tcW w:w="1620" w:type="dxa"/>
          </w:tcPr>
          <w:p w14:paraId="1E03FF83" w14:textId="304F075E" w:rsidR="00C34969" w:rsidRDefault="00C34969" w:rsidP="00C34969">
            <w:pPr>
              <w:jc w:val="right"/>
            </w:pPr>
            <w:r>
              <w:t>Hot</w:t>
            </w:r>
          </w:p>
        </w:tc>
        <w:tc>
          <w:tcPr>
            <w:tcW w:w="1890" w:type="dxa"/>
          </w:tcPr>
          <w:p w14:paraId="2754AD59" w14:textId="62BD6D44" w:rsidR="00C34969" w:rsidRDefault="00C34969" w:rsidP="00C34969">
            <w:pPr>
              <w:jc w:val="center"/>
            </w:pPr>
            <w:r>
              <w:rPr>
                <w:noProof/>
                <w:lang w:eastAsia="en-US"/>
              </w:rPr>
              <w:drawing>
                <wp:inline distT="0" distB="0" distL="0" distR="0" wp14:anchorId="1815B3CE" wp14:editId="139FA11B">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3870" w:type="dxa"/>
          </w:tcPr>
          <w:p w14:paraId="1A6E0901" w14:textId="5B9968C1" w:rsidR="00C34969" w:rsidRDefault="00C34969" w:rsidP="00C34969">
            <w:pPr>
              <w:jc w:val="center"/>
            </w:pPr>
            <w:r>
              <w:t>Y value</w:t>
            </w:r>
          </w:p>
        </w:tc>
      </w:tr>
      <w:tr w:rsidR="00C34969" w14:paraId="6F88CCF8" w14:textId="77777777" w:rsidTr="00C34969">
        <w:tc>
          <w:tcPr>
            <w:tcW w:w="1620" w:type="dxa"/>
          </w:tcPr>
          <w:p w14:paraId="0A295A84" w14:textId="62DA66C1" w:rsidR="00C34969" w:rsidRDefault="00C34969" w:rsidP="00C34969">
            <w:pPr>
              <w:jc w:val="right"/>
            </w:pPr>
            <w:r>
              <w:t>Cool</w:t>
            </w:r>
          </w:p>
        </w:tc>
        <w:tc>
          <w:tcPr>
            <w:tcW w:w="1890" w:type="dxa"/>
          </w:tcPr>
          <w:p w14:paraId="3339DE83" w14:textId="519F0151" w:rsidR="00C34969" w:rsidRDefault="00C34969" w:rsidP="00C34969">
            <w:pPr>
              <w:jc w:val="center"/>
            </w:pPr>
            <w:r>
              <w:rPr>
                <w:noProof/>
                <w:lang w:eastAsia="en-US"/>
              </w:rPr>
              <w:drawing>
                <wp:inline distT="0" distB="0" distL="0" distR="0" wp14:anchorId="5C024F53" wp14:editId="5FAA0741">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6F8229C1" w14:textId="7FBDE652" w:rsidR="00C34969" w:rsidRDefault="00C34969" w:rsidP="00C34969">
            <w:pPr>
              <w:jc w:val="center"/>
            </w:pPr>
            <w:r>
              <w:t>X value</w:t>
            </w:r>
          </w:p>
        </w:tc>
      </w:tr>
      <w:tr w:rsidR="00C34969" w14:paraId="6822B841" w14:textId="77777777" w:rsidTr="00C34969">
        <w:tc>
          <w:tcPr>
            <w:tcW w:w="1620" w:type="dxa"/>
          </w:tcPr>
          <w:p w14:paraId="6E2C29AC" w14:textId="6FA4F07F" w:rsidR="00C34969" w:rsidRDefault="00C34969" w:rsidP="00C34969">
            <w:pPr>
              <w:jc w:val="right"/>
            </w:pPr>
            <w:r>
              <w:t>Diverging</w:t>
            </w:r>
          </w:p>
        </w:tc>
        <w:tc>
          <w:tcPr>
            <w:tcW w:w="1890" w:type="dxa"/>
          </w:tcPr>
          <w:p w14:paraId="4E76A893" w14:textId="30AF9DF4" w:rsidR="00C34969" w:rsidRDefault="004A6CE0" w:rsidP="00C34969">
            <w:pPr>
              <w:jc w:val="center"/>
            </w:pPr>
            <w:r>
              <w:rPr>
                <w:noProof/>
                <w:lang w:eastAsia="en-US"/>
              </w:rPr>
              <mc:AlternateContent>
                <mc:Choice Requires="wps">
                  <w:drawing>
                    <wp:anchor distT="0" distB="0" distL="114300" distR="114300" simplePos="0" relativeHeight="251659272" behindDoc="0" locked="0" layoutInCell="1" allowOverlap="1" wp14:anchorId="5C4B65EB" wp14:editId="5CB76E71">
                      <wp:simplePos x="0" y="0"/>
                      <wp:positionH relativeFrom="column">
                        <wp:posOffset>91416</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8AF5F" id="Rectangle 605" o:spid="_x0000_s1026" style="position:absolute;margin-left:7.2pt;margin-top:12.1pt;width:69.75pt;height:12.65pt;z-index:251659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19B94D9F">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3870" w:type="dxa"/>
          </w:tcPr>
          <w:p w14:paraId="2F4794C3" w14:textId="6EB068D1" w:rsidR="00C34969" w:rsidRDefault="008D4B19" w:rsidP="00C34969">
            <w:pPr>
              <w:jc w:val="center"/>
            </w:pPr>
            <w:r>
              <w:t>Gradient</w:t>
            </w:r>
          </w:p>
        </w:tc>
      </w:tr>
      <w:tr w:rsidR="000466CE" w14:paraId="19047EFE" w14:textId="77777777" w:rsidTr="00C34969">
        <w:tc>
          <w:tcPr>
            <w:tcW w:w="1620" w:type="dxa"/>
          </w:tcPr>
          <w:p w14:paraId="6F288B00" w14:textId="59F2771C" w:rsidR="000466CE" w:rsidRDefault="00204657" w:rsidP="00C34969">
            <w:pPr>
              <w:jc w:val="right"/>
            </w:pPr>
            <w:r>
              <w:t>Monochrome</w:t>
            </w:r>
          </w:p>
        </w:tc>
        <w:tc>
          <w:tcPr>
            <w:tcW w:w="1890" w:type="dxa"/>
          </w:tcPr>
          <w:p w14:paraId="01697ED5" w14:textId="77777777" w:rsidR="000466CE" w:rsidRDefault="000466CE" w:rsidP="00C34969">
            <w:pPr>
              <w:jc w:val="center"/>
              <w:rPr>
                <w:noProof/>
                <w:lang w:eastAsia="en-US"/>
              </w:rPr>
            </w:pPr>
          </w:p>
        </w:tc>
        <w:tc>
          <w:tcPr>
            <w:tcW w:w="3870" w:type="dxa"/>
          </w:tcPr>
          <w:p w14:paraId="4733605C" w14:textId="43084A84" w:rsidR="000466CE" w:rsidRDefault="008D4B19" w:rsidP="00C34969">
            <w:pPr>
              <w:jc w:val="center"/>
            </w:pPr>
            <w:r>
              <w:t>Differential</w:t>
            </w:r>
          </w:p>
        </w:tc>
      </w:tr>
      <w:tr w:rsidR="00A61166" w14:paraId="71EA336A" w14:textId="77777777" w:rsidTr="00C34969">
        <w:tc>
          <w:tcPr>
            <w:tcW w:w="1620" w:type="dxa"/>
          </w:tcPr>
          <w:p w14:paraId="4943AE91" w14:textId="5A2629A0" w:rsidR="00A61166" w:rsidRDefault="00A61166" w:rsidP="00C34969">
            <w:pPr>
              <w:jc w:val="right"/>
            </w:pPr>
            <w:r>
              <w:t>Reverse monochrome</w:t>
            </w:r>
          </w:p>
        </w:tc>
        <w:tc>
          <w:tcPr>
            <w:tcW w:w="1890" w:type="dxa"/>
          </w:tcPr>
          <w:p w14:paraId="448CC1AC" w14:textId="55FF3A62" w:rsidR="00A61166" w:rsidRDefault="00A61166" w:rsidP="00C34969">
            <w:pPr>
              <w:jc w:val="center"/>
              <w:rPr>
                <w:noProof/>
                <w:lang w:eastAsia="en-US"/>
              </w:rPr>
            </w:pPr>
            <w:r>
              <w:rPr>
                <w:noProof/>
                <w:lang w:eastAsia="en-US"/>
              </w:rPr>
              <mc:AlternateContent>
                <mc:Choice Requires="wps">
                  <w:drawing>
                    <wp:anchor distT="0" distB="0" distL="114300" distR="114300" simplePos="0" relativeHeight="251661320" behindDoc="0" locked="0" layoutInCell="1" allowOverlap="1" wp14:anchorId="3B6FA7BB" wp14:editId="6858508B">
                      <wp:simplePos x="0" y="0"/>
                      <wp:positionH relativeFrom="column">
                        <wp:posOffset>94463</wp:posOffset>
                      </wp:positionH>
                      <wp:positionV relativeFrom="paragraph">
                        <wp:posOffset>23850</wp:posOffset>
                      </wp:positionV>
                      <wp:extent cx="885520" cy="160934"/>
                      <wp:effectExtent l="0" t="0" r="0" b="0"/>
                      <wp:wrapNone/>
                      <wp:docPr id="606" name="Rectangle 606"/>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108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6AF7D" id="Rectangle 606" o:spid="_x0000_s1026" style="position:absolute;margin-left:7.45pt;margin-top:1.9pt;width:69.75pt;height:12.65pt;z-index:251661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" fillcolor="black [3213]" stroked="f" strokeweight="1pt">
                      <v:fill color2="white [3212]" angle="270" focus="100%" type="gradient">
                        <o:fill v:ext="view" type="gradientUnscaled"/>
                      </v:fill>
                    </v:rect>
                  </w:pict>
                </mc:Fallback>
              </mc:AlternateContent>
            </w:r>
          </w:p>
        </w:tc>
        <w:tc>
          <w:tcPr>
            <w:tcW w:w="3870" w:type="dxa"/>
          </w:tcPr>
          <w:p w14:paraId="66EECAE2" w14:textId="77777777" w:rsidR="00A61166" w:rsidRDefault="00A61166" w:rsidP="00C34969">
            <w:pPr>
              <w:jc w:val="center"/>
            </w:pPr>
          </w:p>
        </w:tc>
      </w:tr>
    </w:tbl>
    <w:p w14:paraId="1DB2AFDB" w14:textId="77777777" w:rsidR="00261CAA" w:rsidRDefault="00261CAA" w:rsidP="001B7002"/>
    <w:p w14:paraId="5FB967C6" w14:textId="3E3FD297" w:rsidR="00BC09CE" w:rsidRDefault="00BC09CE" w:rsidP="001B7002">
      <w:r>
        <w:rPr>
          <w:noProof/>
          <w:lang w:eastAsia="en-US"/>
        </w:rPr>
        <w:drawing>
          <wp:inline distT="0" distB="0" distL="0" distR="0" wp14:anchorId="3B35030A" wp14:editId="201ADFB6">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73090C">
            <w:pPr>
              <w:pStyle w:val="Icon"/>
            </w:pPr>
            <w:r>
              <w:rPr>
                <w:noProof/>
                <w:lang w:eastAsia="en-US"/>
              </w:rPr>
              <w:lastRenderedPageBreak/>
              <mc:AlternateContent>
                <mc:Choice Requires="wpg">
                  <w:drawing>
                    <wp:inline distT="0" distB="0" distL="0" distR="0" wp14:anchorId="4E2C220B" wp14:editId="0E22CDDA">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1F491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QC8IA&#10;AADbAAAADwAAAGRycy9kb3ducmV2LnhtbESPzWoCMRSF9wXfIVyhu5rRxTCdGkUUxU1bqj7AZXI7&#10;mXZyE5I4jm/fFApdHs7Px1muR9uLgULsHCuYzwoQxI3THbcKLuf9UwUiJmSNvWNScKcI69XkYYm1&#10;djf+oOGUWpFHONaowKTkayljY8hinDlPnL1PFyymLEMrdcBbHre9XBRFKS12nAkGPW0NNd+nq80Q&#10;44ed3x6658pS+/V+L8PbKyr1OB03LyASjek//Nc+agVVCb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dALwgAAANsAAAAPAAAAAAAAAAAAAAAAAJgCAABkcnMvZG93&#10;bnJldi54bWxQSwUGAAAAAAQABAD1AAAAhwM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C8MQA&#10;AADbAAAADwAAAGRycy9kb3ducmV2LnhtbESPQWvCQBSE74X+h+UVvNVNq0hNXaUUCjkJNRavr9mX&#10;bGj2bdhdY/TXdwXB4zAz3zCrzWg7MZAPrWMFL9MMBHHldMuNgn359fwGIkRkjZ1jUnCmAJv148MK&#10;c+1O/E3DLjYiQTjkqMDE2OdShsqQxTB1PXHyauctxiR9I7XHU4LbTr5m2UJabDktGOzp01D1tzta&#10;BYfLTzkcfWm2tS+K+fL3sPD1TKnJ0/jxDiLSGO/hW7vQCpYzuH5JP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DAvD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73090C">
            <w:pPr>
              <w:pStyle w:val="TipText"/>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BF54AB">
      <w:pPr>
        <w:pStyle w:val="Heading2"/>
      </w:pPr>
      <w:bookmarkStart w:id="152" w:name="_Toc406755660"/>
      <w:bookmarkStart w:id="153" w:name="_Toc406770733"/>
      <w:bookmarkStart w:id="154" w:name="_Toc11076376"/>
      <w:r>
        <w:t>Effect Settings</w:t>
      </w:r>
      <w:bookmarkEnd w:id="152"/>
      <w:bookmarkEnd w:id="153"/>
      <w:bookmarkEnd w:id="154"/>
    </w:p>
    <w:p w14:paraId="41B56BDB" w14:textId="2D43E5B2" w:rsidR="00D1082B" w:rsidRDefault="00F646C0" w:rsidP="001B7002">
      <w:r>
        <w:rPr>
          <w:b/>
          <w:noProof/>
          <w:lang w:eastAsia="en-US"/>
        </w:rPr>
        <w:drawing>
          <wp:inline distT="0" distB="0" distL="0" distR="0" wp14:anchorId="20CFA61F" wp14:editId="71D4E786">
            <wp:extent cx="634921" cy="25396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hade.png"/>
                    <pic:cNvPicPr/>
                  </pic:nvPicPr>
                  <pic:blipFill>
                    <a:blip r:embed="rId91">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73090C">
            <w:pPr>
              <w:pStyle w:val="Icon"/>
            </w:pPr>
            <w:r>
              <w:rPr>
                <w:noProof/>
                <w:lang w:eastAsia="en-US"/>
              </w:rPr>
              <mc:AlternateContent>
                <mc:Choice Requires="wpg">
                  <w:drawing>
                    <wp:inline distT="0" distB="0" distL="0" distR="0" wp14:anchorId="3F980793" wp14:editId="46676A12">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A93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WMEA&#10;AADbAAAADwAAAGRycy9kb3ducmV2LnhtbESPzWoCMRSF9wXfIVyhu5qxC2tHo4hS6aaWqg9wmVwn&#10;o5ObkMRxfPumIHR5OD8fZ77sbSs6CrFxrGA8KkAQV043XCs4Hj5epiBiQtbYOiYFd4qwXAye5lhq&#10;d+Mf6vapFnmEY4kKTEq+lDJWhizGkfPE2Tu5YDFlGWqpA97yuG3la1FMpMWGM8Ggp7Wh6rK/2gwx&#10;vtv49bZ5n1qqz9/3Sdh9oVLPw341A5GoT//hR/tTK3gbw9+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xOFjBAAAA2wAAAA8AAAAAAAAAAAAAAAAAmAIAAGRycy9kb3du&#10;cmV2LnhtbFBLBQYAAAAABAAEAPUAAACGAw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NBkcQA&#10;AADbAAAADwAAAGRycy9kb3ducmV2LnhtbESPQUvEMBSE74L/ITzBm01dZdW6aZGFhZ4Et8pen81r&#10;U2xeSpLtVn+9EYQ9DjPzDbOpFjuKmXwYHCu4zXIQxK3TA/cK3pvdzSOIEJE1jo5JwTcFqMrLiw0W&#10;2p34jeZ97EWCcChQgYlxKqQMrSGLIXMTcfI65y3GJH0vtcdTgttRrvJ8LS0OnBYMTrQ11H7tj1bB&#10;4eejmY++Ma+dr+v7p8/D2nd3Sl1fLS/PICIt8Rz+b9dawcMK/r6kH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QZ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133BDB4A" w:rsidR="00862DEB" w:rsidRDefault="00C918E8" w:rsidP="0073090C">
            <w:pPr>
              <w:pStyle w:val="TipText"/>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1B7002"/>
    <w:p w14:paraId="40705709" w14:textId="0CF10DB0" w:rsidR="00C918E8" w:rsidRDefault="00C918E8" w:rsidP="001B7002">
      <w:r w:rsidRPr="00C918E8">
        <w:rPr>
          <w:b/>
        </w:rPr>
        <w:t xml:space="preserve">Light. </w:t>
      </w:r>
      <w:r w:rsidRPr="00C918E8">
        <w:t>It changes</w:t>
      </w:r>
      <w:r>
        <w:t xml:space="preserve"> the ratio between highlight and shade.</w:t>
      </w:r>
    </w:p>
    <w:p w14:paraId="64D65112" w14:textId="3C6BA002" w:rsidR="00C918E8" w:rsidRDefault="00F646C0" w:rsidP="001B7002">
      <w:r>
        <w:rPr>
          <w:b/>
          <w:noProof/>
          <w:lang w:eastAsia="en-US"/>
        </w:rPr>
        <w:drawing>
          <wp:inline distT="0" distB="0" distL="0" distR="0" wp14:anchorId="07E653D5" wp14:editId="4599385E">
            <wp:extent cx="634921" cy="25396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hadow.png"/>
                    <pic:cNvPicPr/>
                  </pic:nvPicPr>
                  <pic:blipFill>
                    <a:blip r:embed="rId92">
                      <a:extLst>
                        <a:ext uri="{28A0092B-C50C-407E-A947-70E740481C1C}">
                          <a14:useLocalDpi xmlns:a14="http://schemas.microsoft.com/office/drawing/2010/main" val="0"/>
                        </a:ext>
                      </a:extLst>
                    </a:blip>
                    <a:stretch>
                      <a:fillRect/>
                    </a:stretch>
                  </pic:blipFill>
                  <pic:spPr>
                    <a:xfrm>
                      <a:off x="0" y="0"/>
                      <a:ext cx="634921" cy="253968"/>
                    </a:xfrm>
                    <a:prstGeom prst="rect">
                      <a:avLst/>
                    </a:prstGeom>
                  </pic:spPr>
                </pic:pic>
              </a:graphicData>
            </a:graphic>
          </wp:inline>
        </w:drawing>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BF54AB">
      <w:pPr>
        <w:pStyle w:val="Heading2"/>
      </w:pPr>
      <w:bookmarkStart w:id="155" w:name="_Toc406755661"/>
      <w:bookmarkStart w:id="156" w:name="_Toc406770734"/>
      <w:bookmarkStart w:id="157" w:name="_Toc11076377"/>
      <w:r>
        <w:t>MIP</w:t>
      </w:r>
      <w:r w:rsidR="00044CBD">
        <w:t xml:space="preserve"> </w:t>
      </w:r>
      <w:r>
        <w:t>Render Mode</w:t>
      </w:r>
      <w:bookmarkEnd w:id="155"/>
      <w:bookmarkEnd w:id="156"/>
      <w:bookmarkEnd w:id="157"/>
    </w:p>
    <w:p w14:paraId="67525FDE" w14:textId="2D7A8392" w:rsidR="009E5A29" w:rsidRDefault="009E5A29" w:rsidP="0018205D">
      <w:pPr>
        <w:spacing w:after="600"/>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73090C">
            <w:pPr>
              <w:pStyle w:val="Icon"/>
            </w:pPr>
            <w:r>
              <w:rPr>
                <w:noProof/>
                <w:lang w:eastAsia="en-US"/>
              </w:rPr>
              <mc:AlternateContent>
                <mc:Choice Requires="wpg">
                  <w:drawing>
                    <wp:inline distT="0" distB="0" distL="0" distR="0" wp14:anchorId="45F1CB0F" wp14:editId="6807E6E6">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68D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OhcMA&#10;AADcAAAADwAAAGRycy9kb3ducmV2LnhtbESPQWsCMRCF7wX/QxjBW83ag+hqFFEqXtpS9QcMm3Gz&#10;upmEJK7rv28Khd5meG/e92a57m0rOgqxcaxgMi5AEFdON1wrOJ/eX2cgYkLW2DomBU+KsF4NXpZY&#10;avfgb+qOqRY5hGOJCkxKvpQyVoYsxrHzxFm7uGAx5TXUUgd85HDbyreimEqLDWeCQU9bQ9XteLcZ&#10;Yny389t9M59Zqq9fz2n4/EClRsN+swCRqE//5r/rg871izn8PpM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lOhcMAAADcAAAADwAAAAAAAAAAAAAAAACYAgAAZHJzL2Rv&#10;d25yZXYueG1sUEsFBgAAAAAEAAQA9QAAAIgD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cTMUA&#10;AADcAAAADwAAAGRycy9kb3ducmV2LnhtbESPQUvDQBCF74L/YRnBm91UpWjabRFByEmwqfQ6ZifZ&#10;0Oxs2N2m0V/vHARvM7w3732z2c1+UBPF1Ac2sFwUoIibYHvuDBzqt7snUCkjWxwCk4FvSrDbXl9t&#10;sLThwh807XOnJIRTiQZczmOpdWoceUyLMBKL1oboMcsaO20jXiTcD/q+KFbaY8/S4HCkV0fNaX/2&#10;Bo4/n/V0jrV7b2NVPT5/HVexfTD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hxM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AB17CF">
            <w:pPr>
              <w:pStyle w:val="TipText"/>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3D169A18" w14:textId="77777777" w:rsidR="009E5A29" w:rsidRDefault="009E5A29" w:rsidP="001B7002"/>
    <w:p w14:paraId="524E734E" w14:textId="41159C99" w:rsidR="00C918E8" w:rsidRDefault="00C918E8" w:rsidP="00BF54AB">
      <w:pPr>
        <w:pStyle w:val="Heading2"/>
      </w:pPr>
      <w:bookmarkStart w:id="158" w:name="_Toc406755662"/>
      <w:bookmarkStart w:id="159" w:name="_Toc406770735"/>
      <w:bookmarkStart w:id="160" w:name="_Toc11076378"/>
      <w:r>
        <w:t>Quality Settings</w:t>
      </w:r>
      <w:bookmarkEnd w:id="158"/>
      <w:bookmarkEnd w:id="159"/>
      <w:bookmarkEnd w:id="160"/>
    </w:p>
    <w:p w14:paraId="07938302" w14:textId="33B87A9A" w:rsidR="00C918E8" w:rsidRDefault="00A175D3" w:rsidP="00C918E8">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73090C">
            <w:pPr>
              <w:pStyle w:val="Icon"/>
            </w:pPr>
            <w:r>
              <w:rPr>
                <w:noProof/>
                <w:lang w:eastAsia="en-US"/>
              </w:rPr>
              <mc:AlternateContent>
                <mc:Choice Requires="wpg">
                  <w:drawing>
                    <wp:inline distT="0" distB="0" distL="0" distR="0" wp14:anchorId="002FF1EA" wp14:editId="4A6056F4">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75CF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bwMIA&#10;AADbAAAADwAAAGRycy9kb3ducmV2LnhtbESP3WoCMRCF74W+Q5iCdzWrFGtXo4hS6U0ttT7AsJlu&#10;tm4mIYnr+vZNQfDycH4+zmLV21Z0FGLjWMF4VIAgrpxuuFZw/H57moGICVlj65gUXCnCavkwWGCp&#10;3YW/qDukWuQRjiUqMCn5UspYGbIYR84TZ+/HBYspy1BLHfCSx20rJ0UxlRYbzgSDnjaGqtPhbDPE&#10;+G7rN7vmdWap/v28TsP+A5UaPvbrOYhEfbqHb+13reDlGf6/5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pvAwgAAANsAAAAPAAAAAAAAAAAAAAAAAJgCAABkcnMvZG93&#10;bnJldi54bWxQSwUGAAAAAAQABAD1AAAAhwM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Z5cUA&#10;AADbAAAADwAAAGRycy9kb3ducmV2LnhtbESPQUvDQBSE74L/YXlCb3ZjtVVjt6UIhZyENpVen9mX&#10;bDD7Nuxu0+ivd4VCj8PMfMMs16PtxEA+tI4VPEwzEMSV0y03Cg7l9v4FRIjIGjvHpOCHAqxXtzdL&#10;zLU7846GfWxEgnDIUYGJsc+lDJUhi2HqeuLk1c5bjEn6RmqP5wS3nZxl2UJabDktGOzp3VD1vT9Z&#10;Bcffz3I4+dJ81L4onl6/jgtfPyo1uRs3byAijfEavrQLreB5Dv9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tnlxQAAANs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75A65A60" w:rsidR="00A175D3" w:rsidRDefault="00A175D3" w:rsidP="00764736">
            <w:pPr>
              <w:pStyle w:val="TipText"/>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7C795F">
            <w:pPr>
              <w:pStyle w:val="Icon"/>
            </w:pPr>
            <w:r>
              <w:rPr>
                <w:noProof/>
                <w:lang w:eastAsia="en-US"/>
              </w:rPr>
              <mc:AlternateContent>
                <mc:Choice Requires="wpg">
                  <w:drawing>
                    <wp:inline distT="0" distB="0" distL="0" distR="0" wp14:anchorId="025B03C1" wp14:editId="78ABA370">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2F17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K4cIA&#10;AADcAAAADwAAAGRycy9kb3ducmV2LnhtbESP3WoCMRCF7wu+QxjBu5pVUH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hwgAAANwAAAAPAAAAAAAAAAAAAAAAAJgCAABkcnMvZG93&#10;bnJldi54bWxQSwUGAAAAAAQABAD1AAAAhwM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z5H8UA&#10;AADcAAAADwAAAGRycy9kb3ducmV2LnhtbESPQUvDQBSE70L/w/IK3uymVYNNuy0iCDkJNkqvz+xL&#10;NjT7Nuxu0+ivdwWhx2FmvmG2+8n2YiQfOscKlosMBHHtdMetgo/q9e4JRIjIGnvHpOCbAux3s5st&#10;Ftpd+J3GQ2xFgnAoUIGJcSikDLUhi2HhBuLkNc5bjEn6VmqPlwS3vVxlWS4tdpwWDA70Yqg+Hc5W&#10;wfHnsxrPvjJvjS/Lh/XXMffNvVK38+l5AyLSFK/h/3apFawec/g7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Pk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575E98">
            <w:pPr>
              <w:pStyle w:val="TipText"/>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C918E8"/>
    <w:p w14:paraId="24999A58" w14:textId="1E8E077B" w:rsidR="00BC09CE" w:rsidRDefault="009E5A29" w:rsidP="00C918E8">
      <w:r>
        <w:rPr>
          <w:noProof/>
          <w:lang w:eastAsia="en-US"/>
        </w:rPr>
        <w:lastRenderedPageBreak/>
        <w:drawing>
          <wp:inline distT="0" distB="0" distL="0" distR="0" wp14:anchorId="6F79A1A9" wp14:editId="07E0C3F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73090C">
            <w:pPr>
              <w:pStyle w:val="Icon"/>
            </w:pPr>
            <w:r>
              <w:rPr>
                <w:noProof/>
                <w:lang w:eastAsia="en-US"/>
              </w:rPr>
              <mc:AlternateContent>
                <mc:Choice Requires="wpg">
                  <w:drawing>
                    <wp:inline distT="0" distB="0" distL="0" distR="0" wp14:anchorId="2B1FA494" wp14:editId="77F991B6">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2F268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S5cMA&#10;AADcAAAADwAAAGRycy9kb3ducmV2LnhtbESPQWsCMRCF7wX/QxjBW83qQXQ1iigWL7bU9gcMm3Gz&#10;upmEJF3Xf28Khd5meG/e92a16W0rOgqxcaxgMi5AEFdON1wr+P46vM5BxISssXVMCh4UYbMevKyw&#10;1O7On9SdUy1yCMcSFZiUfCllrAxZjGPnibN2ccFiymuopQ54z+G2ldOimEmLDWeCQU87Q9Xt/GMz&#10;xPhu73dvzWJuqb5+PGbh/YRKjYb9dgkiUZ/+zX/XR53rTxfw+0ye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wS5cMAAADcAAAADwAAAAAAAAAAAAAAAACYAgAAZHJzL2Rv&#10;d25yZXYueG1sUEsFBgAAAAAEAAQA9QAAAIgD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ALMUA&#10;AADcAAAADwAAAGRycy9kb3ducmV2LnhtbESPQUvDQBCF74L/YRnBm91opWjabRFByEmwqfQ6ZifZ&#10;0Oxs2N2m0V/vHARvM7w3732z2c1+UBPF1Ac2cL8oQBE3wfbcGTjUb3dPoFJGtjgEJgPflGC3vb7a&#10;YGnDhT9o2udOSQinEg24nMdS69Q48pgWYSQWrQ3RY5Y1dtpGvEi4H/RDUay0x56lweFIr46a0/7s&#10;DRx/PuvpHGv33saqenz+Oq5iuzTm9mZ+WYPKNOd/8991ZQV/K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80As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78D2EF93" w:rsidR="00276C35" w:rsidRDefault="000F4902" w:rsidP="000F4902">
            <w:pPr>
              <w:pStyle w:val="TipText"/>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C918E8"/>
    <w:p w14:paraId="0DEEF843" w14:textId="368F4F5E" w:rsidR="00276C35" w:rsidRDefault="00F253C4" w:rsidP="00C918E8">
      <w:r>
        <w:rPr>
          <w:noProof/>
          <w:lang w:eastAsia="en-US"/>
        </w:rPr>
        <w:drawing>
          <wp:inline distT="0" distB="0" distL="0" distR="0" wp14:anchorId="515DBB4A" wp14:editId="07BD7D70">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73090C">
            <w:pPr>
              <w:pStyle w:val="Icon"/>
            </w:pPr>
            <w:r>
              <w:rPr>
                <w:noProof/>
                <w:lang w:eastAsia="en-US"/>
              </w:rPr>
              <mc:AlternateContent>
                <mc:Choice Requires="wpg">
                  <w:drawing>
                    <wp:inline distT="0" distB="0" distL="0" distR="0" wp14:anchorId="7AD69164" wp14:editId="14949C45">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93D5C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2z0sMA&#10;AADcAAAADwAAAGRycy9kb3ducmV2LnhtbESP0WoCMRBF3wv+QxjBt5pVQe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2z0sMAAADcAAAADwAAAAAAAAAAAAAAAACYAgAAZHJzL2Rv&#10;d25yZXYueG1sUEsFBgAAAAAEAAQA9QAAAIgD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GL8IA&#10;AADcAAAADwAAAGRycy9kb3ducmV2LnhtbERP32vCMBB+H+x/CDfwbaabIltnlDEQ+jTQOny9Ndem&#10;rLmUJNbOv94Igm/38f285Xq0nRjIh9axgpdpBoK4crrlRsG+3Dy/gQgRWWPnmBT8U4D16vFhibl2&#10;J97SsIuNSCEcclRgYuxzKUNlyGKYup44cbXzFmOCvpHa4ymF206+ZtlCWmw5NRjs6ctQ9bc7WgWH&#10;8085HH1pvmtfFPP338PC1zOlJk/j5weISGO8i2/uQqf5szlcn0kX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EY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0F4902">
            <w:pPr>
              <w:pStyle w:val="TipText"/>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833FF7">
      <w:bookmarkStart w:id="161" w:name="_Toc406755663"/>
      <w:bookmarkStart w:id="162" w:name="_Toc406770736"/>
    </w:p>
    <w:p w14:paraId="4D0072F1" w14:textId="481D4762" w:rsidR="00276C35" w:rsidRDefault="00276C35" w:rsidP="00BF54AB">
      <w:pPr>
        <w:pStyle w:val="Heading2"/>
      </w:pPr>
      <w:bookmarkStart w:id="163" w:name="_Toc11076379"/>
      <w:r>
        <w:t>Other Settings</w:t>
      </w:r>
      <w:bookmarkEnd w:id="161"/>
      <w:bookmarkEnd w:id="162"/>
      <w:bookmarkEnd w:id="163"/>
    </w:p>
    <w:p w14:paraId="10EF0348" w14:textId="4E030F48" w:rsidR="00385B6E" w:rsidRPr="00385B6E" w:rsidRDefault="00385B6E" w:rsidP="00385B6E">
      <w:r w:rsidRPr="00385B6E">
        <w:rPr>
          <w:b/>
        </w:rPr>
        <w:t>Spacing.</w:t>
      </w:r>
      <w:r>
        <w:t xml:space="preserve"> It sets the spacing between two sample point in original data, or voxel size, in X, Y, Z directions. It uses the </w:t>
      </w:r>
      <w:r w:rsidR="000F4902">
        <w:t xml:space="preserve">unit in </w:t>
      </w:r>
      <w:r>
        <w:t xml:space="preserve">scale bar </w:t>
      </w:r>
      <w:r w:rsidR="000F4902">
        <w:t>settings</w:t>
      </w:r>
      <w:r>
        <w:t>. If metadata are correctly read from a scan, this setting is automatically determined. Othe</w:t>
      </w:r>
      <w:r w:rsidR="000F4902">
        <w:t>rwise, default values are used.</w:t>
      </w:r>
    </w:p>
    <w:p w14:paraId="74BE6B0A" w14:textId="05454811" w:rsidR="00276C35" w:rsidRDefault="006E3105" w:rsidP="00C918E8">
      <w:r>
        <w:rPr>
          <w:noProof/>
          <w:lang w:eastAsia="en-US"/>
        </w:rPr>
        <w:drawing>
          <wp:inline distT="0" distB="0" distL="0" distR="0" wp14:anchorId="1A006C2C" wp14:editId="71F461A9">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C918E8">
      <w:r>
        <w:rPr>
          <w:b/>
          <w:noProof/>
          <w:lang w:eastAsia="en-US"/>
        </w:rPr>
        <w:drawing>
          <wp:inline distT="0" distB="0" distL="0" distR="0" wp14:anchorId="63FA178C" wp14:editId="203CEFF2">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1D726CA0" w:rsidR="0073090C" w:rsidRDefault="008440D7" w:rsidP="00C918E8">
      <w:r>
        <w:rPr>
          <w:b/>
          <w:noProof/>
          <w:lang w:eastAsia="en-US"/>
        </w:rPr>
        <w:drawing>
          <wp:inline distT="0" distB="0" distL="0" distR="0" wp14:anchorId="15A4C4AF" wp14:editId="1A5D9514">
            <wp:extent cx="155448" cy="15544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P2\SkyDrive\FluoRender\legen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385B6E">
      <w:pPr>
        <w:rPr>
          <w:b/>
        </w:rPr>
      </w:pPr>
      <w:r>
        <w:rPr>
          <w:noProof/>
          <w:lang w:eastAsia="en-US"/>
        </w:rPr>
        <w:drawing>
          <wp:inline distT="0" distB="0" distL="0" distR="0" wp14:anchorId="0C3ABFD4" wp14:editId="0FC683D8">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AF11CB">
            <w:pPr>
              <w:pStyle w:val="Icon"/>
            </w:pPr>
            <w:r>
              <w:rPr>
                <w:noProof/>
                <w:lang w:eastAsia="en-US"/>
              </w:rPr>
              <mc:AlternateContent>
                <mc:Choice Requires="wpg">
                  <w:drawing>
                    <wp:inline distT="0" distB="0" distL="0" distR="0" wp14:anchorId="45040042" wp14:editId="458AABAF">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4912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10cQA&#10;AADcAAAADwAAAGRycy9kb3ducmV2LnhtbESP0WoCMRBF3wv+QxihbzWrgt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tdHEAAAA3AAAAA8AAAAAAAAAAAAAAAAAmAIAAGRycy9k&#10;b3ducmV2LnhtbFBLBQYAAAAABAAEAPUAAACJAw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KsUA&#10;AADcAAAADwAAAGRycy9kb3ducmV2LnhtbESPQUvDQBCF74L/YRnBm91opWjabRFByEmwqfQ6ZifZ&#10;0Oxs2N2m0V/vHARvM7w3732z2c1+UBPF1Ac2cL8oQBE3wfbcGTjUb3dPoFJGtjgEJgPflGC3vb7a&#10;YGnDhT9o2udOSQinEg24nMdS69Q48pgWYSQWrQ3RY5Y1dtpGvEi4H/RDUay0x56lweFIr46a0/7s&#10;DRx/PuvpHGv33saqenz+Oq5iuz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Uw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45624">
            <w:pPr>
              <w:pStyle w:val="TipText"/>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C918E8"/>
    <w:p w14:paraId="047A2868" w14:textId="6F7C5C44" w:rsidR="00E92D17" w:rsidRDefault="00E92D17" w:rsidP="00E92D17">
      <w:pPr>
        <w:pStyle w:val="Heading2"/>
      </w:pPr>
      <w:bookmarkStart w:id="164" w:name="_Toc11076380"/>
      <w:r>
        <w:lastRenderedPageBreak/>
        <w:t>Synchronize Settings</w:t>
      </w:r>
      <w:bookmarkEnd w:id="164"/>
    </w:p>
    <w:p w14:paraId="787D06D7" w14:textId="046E92D1" w:rsidR="00E92D17" w:rsidRDefault="00E92D17" w:rsidP="00C918E8">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19486E4">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C34AFF">
            <w:pPr>
              <w:pStyle w:val="Icon"/>
            </w:pPr>
            <w:r>
              <w:rPr>
                <w:noProof/>
                <w:lang w:eastAsia="en-US"/>
              </w:rPr>
              <mc:AlternateContent>
                <mc:Choice Requires="wpg">
                  <w:drawing>
                    <wp:inline distT="0" distB="0" distL="0" distR="0" wp14:anchorId="51A77F54" wp14:editId="21CC88B8">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41B92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nvMMA&#10;AADcAAAADwAAAGRycy9kb3ducmV2LnhtbESP3WoCMRCF7wu+QxihdzWrFtGtUUSx9KYVtQ8wbKab&#10;rZtJSOK6vn1TKPTycH4+znLd21Z0FGLjWMF4VIAgrpxuuFbwed4/zUHEhKyxdUwK7hRhvRo8LLHU&#10;7sZH6k6pFnmEY4kKTEq+lDJWhizGkfPE2ftywWLKMtRSB7zlcdvKSVHMpMWGM8Ggp62h6nK62gwx&#10;vtv57WuzmFuqvw/3Wfh4R6Ueh/3mBUSiPv2H/9pvWsHzdAG/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snvMMAAADcAAAADwAAAAAAAAAAAAAAAACYAgAAZHJzL2Rv&#10;d25yZXYueG1sUEsFBgAAAAAEAAQA9QAAAIgD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uQ1cIA&#10;AADcAAAADwAAAGRycy9kb3ducmV2LnhtbERPz2vCMBS+C/sfwhvspum2IrMaZQwGPQ1mHV6fzWtT&#10;bF5KEmu3v345CB4/vt+b3WR7MZIPnWMFz4sMBHHtdMetgkP1OX8DESKyxt4xKfilALvtw2yDhXZX&#10;/qZxH1uRQjgUqMDEOBRShtqQxbBwA3HiGuctxgR9K7XHawq3vXzJsqW02HFqMDjQh6H6vL9YBce/&#10;n2q8+Mp8Nb4s89XpuPTNq1JPj9P7GkSkKd7FN3epFeR5mp/OpCM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5DV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C34AFF">
            <w:pPr>
              <w:pStyle w:val="TipText"/>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C918E8"/>
    <w:p w14:paraId="47169F38" w14:textId="21EEF081" w:rsidR="00392DD8" w:rsidRDefault="004160E8" w:rsidP="00F80DB5">
      <w:pPr>
        <w:pStyle w:val="Heading2"/>
      </w:pPr>
      <w:bookmarkStart w:id="165" w:name="_Toc11076381"/>
      <w:r>
        <w:t>Mode Combinations</w:t>
      </w:r>
      <w:bookmarkEnd w:id="165"/>
    </w:p>
    <w:p w14:paraId="0FB2BB9B" w14:textId="5198831A" w:rsidR="00043DB3" w:rsidRDefault="00F80DB5">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445" w:type="dxa"/>
        <w:tblLook w:val="04A0" w:firstRow="1" w:lastRow="0" w:firstColumn="1" w:lastColumn="0" w:noHBand="0" w:noVBand="1"/>
      </w:tblPr>
      <w:tblGrid>
        <w:gridCol w:w="749"/>
        <w:gridCol w:w="596"/>
        <w:gridCol w:w="1170"/>
        <w:gridCol w:w="1440"/>
        <w:gridCol w:w="942"/>
        <w:gridCol w:w="1308"/>
        <w:gridCol w:w="1240"/>
        <w:gridCol w:w="2000"/>
      </w:tblGrid>
      <w:tr w:rsidR="00043DB3" w:rsidRPr="00043DB3" w14:paraId="4B837039" w14:textId="77777777" w:rsidTr="002F7DFD">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749" w:type="dxa"/>
            <w:noWrap/>
            <w:hideMark/>
          </w:tcPr>
          <w:p w14:paraId="78F81CC8" w14:textId="77777777" w:rsidR="00043DB3" w:rsidRPr="00043DB3" w:rsidRDefault="00043DB3" w:rsidP="00043DB3">
            <w:pPr>
              <w:jc w:val="center"/>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1170" w:type="dxa"/>
            <w:noWrap/>
            <w:hideMark/>
          </w:tcPr>
          <w:p w14:paraId="65FCDEB4" w14:textId="4EDAE758"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440" w:type="dxa"/>
            <w:noWrap/>
            <w:hideMark/>
          </w:tcPr>
          <w:p w14:paraId="30F87A5B"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1308" w:type="dxa"/>
            <w:noWrap/>
            <w:hideMark/>
          </w:tcPr>
          <w:p w14:paraId="4A917F8F"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000" w:type="dxa"/>
            <w:noWrap/>
            <w:hideMark/>
          </w:tcPr>
          <w:p w14:paraId="4442A367" w14:textId="77777777" w:rsidR="00043DB3" w:rsidRPr="00043DB3" w:rsidRDefault="00043DB3" w:rsidP="00043DB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043DB3" w:rsidRPr="00043DB3" w14:paraId="0442CDA7"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C751154"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226761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88D418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E16899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3E44060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7A0A9D5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043DB3" w:rsidRPr="00043DB3" w14:paraId="4DB430F2"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1D8383E"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EF25B5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2A6267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B1F711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B623FE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781EB93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4AC67A69"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4C6962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17AE84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32EAA2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042DF1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032493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32C5010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4A8F37DD"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B52DF7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552CEF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4DA963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0C0EC7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57E67D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40F9CF3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5E14078B"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35EECA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1BAAAF6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E187E6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CB609C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439CF6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1D15882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21735619"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1724A1F"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58924CF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F9EB6E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6DBB7B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E24BCA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16B7BA5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47D37D0C"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0BAB80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633A2A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5F51D3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176EBAB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A44F9E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6CFD2DD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55374369"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771123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67D3E40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46DFAE8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E37E7B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FD4EF7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28DA2E8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5DB4797C"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421FB9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66BDD80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C14536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2D0D41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FFA611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6FCB1A1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043DB3" w:rsidRPr="00043DB3" w14:paraId="6882BF0A"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FA56C9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8433E2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6B38C9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1249E4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B0D13B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6CBB4CE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1B4BF6FE"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AE7E39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D12BC1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42C7C7C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548FBD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810BA3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1D92943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6E8F064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C4F23E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1321F0A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81ACB7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6FBFA3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37CC80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289EC8E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30FE950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FF1F93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0F277D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0EC4A3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3E9363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55D311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7CA3BFB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53F24F5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1A7838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26CEFE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83BB34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15588BA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6593FB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12BF67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38D9EA09"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1DBE05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B3ACBA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9A412F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678A89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5581B19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3EE6D72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025BFF1E"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AF42B7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433758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65308FF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130FBAF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1F1F8F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237609A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043DB3" w:rsidRPr="00043DB3" w14:paraId="15720CB0"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E56DA0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4F6CD8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B37B17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2A04B5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CFA615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33566BC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F3D654A"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35D696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41A2118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18731D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A90287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2CC5151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282B468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BEEED3E"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1637CD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0B9C78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22799E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448C87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191F34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4164326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5636BA3"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8102A1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F2C2BB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C9515F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E79924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501E52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4EFB2FB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0E4189A"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2224F700"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F2489F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7CE008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4F72A9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0A0C09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46E7423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C9B0E57"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9909B3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B9F93E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3FACA1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72853F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3950324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73D48FB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782F78C5"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238200F0"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lastRenderedPageBreak/>
              <w:t>0</w:t>
            </w:r>
          </w:p>
        </w:tc>
        <w:tc>
          <w:tcPr>
            <w:tcW w:w="596" w:type="dxa"/>
            <w:noWrap/>
            <w:hideMark/>
          </w:tcPr>
          <w:p w14:paraId="4D6ACF2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599EE7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D5D7F1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54DBE2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2CB35E2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441D7A54"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0391AC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39C4E57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1A4B1C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6459A3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BA593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3EF124C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4C3071A7"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9EAC8A6"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F2063D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8A4142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9A5707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71B154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7471C8C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6DAD754A"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984FB24"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DA38E5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6994A0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1BA741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32D493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4DE88E7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5BB0A01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2799BD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E5C0F4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2CC2C28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6AE780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32BD21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38FCF78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41F1463C"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21F9F54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D43B91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A1FF9A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7B936C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3B4F2A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36FDCEB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043DB3" w:rsidRPr="00043DB3" w14:paraId="15F29B06"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020454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510DF08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ED17F6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6115EC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C2AD26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2744D02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C770E54"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731FEC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7407408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544468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75272B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3572D1F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62E73F5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7BAA021A"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E6D9F2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2E7F97E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FF4232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3F4A67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0818D2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36732D9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F694290"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41F9B60"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0</w:t>
            </w:r>
          </w:p>
        </w:tc>
        <w:tc>
          <w:tcPr>
            <w:tcW w:w="596" w:type="dxa"/>
            <w:noWrap/>
            <w:hideMark/>
          </w:tcPr>
          <w:p w14:paraId="0B989C8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8B8A02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DE6021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3F3452A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5EC4CFE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043DB3" w:rsidRPr="00043DB3" w14:paraId="2CF32096"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42B602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F13DFA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4878DC3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FA436A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8CC0E1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49967AD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043DB3" w:rsidRPr="00043DB3" w14:paraId="5D73A4A0"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635E0D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5BFFD42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07B990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0AAF48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BA7AB8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2D8EE1A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BBE4E52"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87F699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B037D9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FF4A26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07071FE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5554589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4B51C9F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BDDF9C3"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ECF52B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2A60A4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6E53C1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33FAA6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192A76D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2C9C866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2F49E012"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DC3727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E0B747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8807B7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40C289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203C629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1C84D77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7CD08EF5"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025DA1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72CB67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960D4B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72CD300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38541B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6DD4190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68169692"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8094B6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79EBF1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0163EF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607B0AA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EBBEC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4AA647A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A868FED"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59B49E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716E640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30137B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0C33E0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8702D1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7EA27C4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8CBC67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74C52B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60ED5C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22B36B0"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EDDD52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729690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6FEB814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4399A01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C89309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619487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02FE387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6DC9771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085DD8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3246077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7B2AFF46"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7A0A61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90FCE1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1E62223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5C6A9D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004F69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7F4E554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1557F04"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B90295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48E299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CDEA14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3DD302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ED72B5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7B50443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539A284"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7F6ADAB"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D71649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722BFAA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1C3B825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519FB73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4D26669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466D0F21"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F1C73A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218C9A8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2A10882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5745187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113272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244D597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E19438D"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0EA3EFA"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157EDC6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3EDB391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7B2AB62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3540552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78F08488"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6ADF6E12"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A41604C"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91828E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170" w:type="dxa"/>
            <w:noWrap/>
            <w:hideMark/>
          </w:tcPr>
          <w:p w14:paraId="5EE662A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763DC7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46DE560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0741301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92EF13D"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88EA8D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3EF329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A73B9F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4B147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4E6D7A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7F12A41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043DB3" w:rsidRPr="00043DB3" w14:paraId="555AD727"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8E958A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5AFAA79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CFBB95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40026A5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D3602E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7DD7A82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4FFC03E"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8FCDE1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7E0F9EA"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4CE04C8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53E43AD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A62CE8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16EC5ED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31A31A7C"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27EC557"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4658B0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692442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44DA57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7B5F77D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46F7F5F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252449B0"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93BCB2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5ED9BA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778C1C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1EB01D3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6C64104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6AFDC96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3B294DF5"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C2BB3AF"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3993D1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8CA0A7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19FFCF3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FB1A97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77A2C9E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6857648B" w14:textId="77777777" w:rsidTr="002F7DFD">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AA08725"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lastRenderedPageBreak/>
              <w:t>1</w:t>
            </w:r>
          </w:p>
        </w:tc>
        <w:tc>
          <w:tcPr>
            <w:tcW w:w="596" w:type="dxa"/>
            <w:noWrap/>
            <w:hideMark/>
          </w:tcPr>
          <w:p w14:paraId="3B6D79C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71E65B6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2D4D658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3A4C95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2970D2E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2A6514EE"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BB92207"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85B583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353D83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440" w:type="dxa"/>
            <w:noWrap/>
            <w:hideMark/>
          </w:tcPr>
          <w:p w14:paraId="329ADCE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5613243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5828A59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043DB3" w:rsidRPr="00043DB3" w14:paraId="26049EBF"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2E0B319"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0143883F"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6CE9B4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0F27BAB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78AB816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65C73336"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043DB3" w:rsidRPr="00043DB3" w14:paraId="0A2B2D94"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A4AD018"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31DDFDE"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C22157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729F9EC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035C2A6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3E7ADADD"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767B381A"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3580305A"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11CBBF4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507573F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4EF740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0F40E8C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2858ECA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592EBD40"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0242631"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5DA239B"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0C94CA40"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31FC407"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648920E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1D54CC4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043DB3" w:rsidRPr="00043DB3" w14:paraId="56C5F33A"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11F362F"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556EA587"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10D12102"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41EC11F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120A526B"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3166FB5D"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1C1874DA" w14:textId="77777777" w:rsidTr="002F7DFD">
        <w:trPr>
          <w:trHeight w:val="330"/>
        </w:trPr>
        <w:tc>
          <w:tcPr>
            <w:cnfStyle w:val="001000000000" w:firstRow="0" w:lastRow="0" w:firstColumn="1" w:lastColumn="0" w:oddVBand="0" w:evenVBand="0" w:oddHBand="0" w:evenHBand="0" w:firstRowFirstColumn="0" w:firstRowLastColumn="0" w:lastRowFirstColumn="0" w:lastRowLastColumn="0"/>
            <w:tcW w:w="749" w:type="dxa"/>
            <w:noWrap/>
            <w:hideMark/>
          </w:tcPr>
          <w:p w14:paraId="0310ED1D"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3B651A5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30B1882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25C02DC3"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308" w:type="dxa"/>
            <w:noWrap/>
            <w:hideMark/>
          </w:tcPr>
          <w:p w14:paraId="4AE5412F"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000" w:type="dxa"/>
            <w:noWrap/>
            <w:hideMark/>
          </w:tcPr>
          <w:p w14:paraId="72B4C5E2"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043DB3" w:rsidRPr="00043DB3" w14:paraId="7EE2FEBD" w14:textId="77777777" w:rsidTr="002F7D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1478B83"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60C002E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413BF105"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339A20E3"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1C911534"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043DB3" w:rsidRPr="00533865"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315AAE71" w14:textId="77777777" w:rsidR="00043DB3" w:rsidRPr="00043DB3" w:rsidRDefault="00043DB3" w:rsidP="00043DB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043DB3" w:rsidRPr="00043DB3" w14:paraId="0560910F" w14:textId="77777777" w:rsidTr="002F7DFD">
        <w:trPr>
          <w:trHeight w:val="300"/>
        </w:trPr>
        <w:tc>
          <w:tcPr>
            <w:cnfStyle w:val="001000000000" w:firstRow="0" w:lastRow="0" w:firstColumn="1" w:lastColumn="0" w:oddVBand="0" w:evenVBand="0" w:oddHBand="0" w:evenHBand="0" w:firstRowFirstColumn="0" w:firstRowLastColumn="0" w:lastRowFirstColumn="0" w:lastRowLastColumn="0"/>
            <w:tcW w:w="749" w:type="dxa"/>
            <w:noWrap/>
            <w:hideMark/>
          </w:tcPr>
          <w:p w14:paraId="655382C2" w14:textId="77777777" w:rsidR="00043DB3" w:rsidRPr="002F7DFD" w:rsidRDefault="00043DB3" w:rsidP="00043DB3">
            <w:pPr>
              <w:jc w:val="center"/>
              <w:rPr>
                <w:rFonts w:ascii="Calibri" w:eastAsia="Times New Roman" w:hAnsi="Calibri" w:cs="Times New Roman"/>
                <w:b w:val="0"/>
                <w:color w:val="000000"/>
                <w:sz w:val="22"/>
                <w:szCs w:val="22"/>
                <w:lang w:eastAsia="en-US"/>
              </w:rPr>
            </w:pPr>
            <w:r w:rsidRPr="002F7DFD">
              <w:rPr>
                <w:rFonts w:ascii="Calibri" w:eastAsia="Times New Roman" w:hAnsi="Calibri" w:cs="Times New Roman"/>
                <w:b w:val="0"/>
                <w:color w:val="000000"/>
                <w:sz w:val="22"/>
                <w:szCs w:val="22"/>
                <w:lang w:eastAsia="en-US"/>
              </w:rPr>
              <w:t>1</w:t>
            </w:r>
          </w:p>
        </w:tc>
        <w:tc>
          <w:tcPr>
            <w:tcW w:w="596" w:type="dxa"/>
            <w:noWrap/>
            <w:hideMark/>
          </w:tcPr>
          <w:p w14:paraId="4FCC2E1C"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170" w:type="dxa"/>
            <w:noWrap/>
            <w:hideMark/>
          </w:tcPr>
          <w:p w14:paraId="6711B5A5"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440" w:type="dxa"/>
            <w:noWrap/>
            <w:hideMark/>
          </w:tcPr>
          <w:p w14:paraId="2D72741A"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308" w:type="dxa"/>
            <w:noWrap/>
            <w:hideMark/>
          </w:tcPr>
          <w:p w14:paraId="2561AC34"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043DB3" w:rsidRPr="00533865"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000" w:type="dxa"/>
            <w:noWrap/>
            <w:hideMark/>
          </w:tcPr>
          <w:p w14:paraId="4A67A638" w14:textId="77777777" w:rsidR="00043DB3" w:rsidRPr="00043DB3" w:rsidRDefault="00043DB3" w:rsidP="00043DB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bl>
    <w:p w14:paraId="1A265B8A" w14:textId="073ECFB3" w:rsidR="00806808" w:rsidRDefault="00806808">
      <w:r>
        <w:br w:type="page"/>
      </w:r>
    </w:p>
    <w:p w14:paraId="42D20FE0" w14:textId="19147557" w:rsidR="00762FFC" w:rsidRDefault="00762FFC" w:rsidP="00BF54AB">
      <w:pPr>
        <w:pStyle w:val="Heading1"/>
      </w:pPr>
      <w:bookmarkStart w:id="166" w:name="_Toc406575229"/>
      <w:bookmarkStart w:id="167" w:name="_Toc406755664"/>
      <w:bookmarkStart w:id="168" w:name="_Toc406770737"/>
      <w:bookmarkStart w:id="169" w:name="_Ref428361182"/>
      <w:bookmarkStart w:id="170" w:name="_Ref428361222"/>
      <w:bookmarkStart w:id="171" w:name="_Toc11076382"/>
      <w:r>
        <w:lastRenderedPageBreak/>
        <w:t>Output Adjustment</w:t>
      </w:r>
      <w:bookmarkEnd w:id="166"/>
      <w:bookmarkEnd w:id="167"/>
      <w:bookmarkEnd w:id="168"/>
      <w:bookmarkEnd w:id="169"/>
      <w:bookmarkEnd w:id="170"/>
      <w:bookmarkEnd w:id="171"/>
    </w:p>
    <w:p w14:paraId="4ED59B3B" w14:textId="1C950FFD" w:rsidR="00493F04" w:rsidRDefault="00493F04" w:rsidP="00647C9F">
      <w:r>
        <w:rPr>
          <w:noProof/>
          <w:lang w:eastAsia="en-US"/>
        </w:rPr>
        <w:drawing>
          <wp:anchor distT="0" distB="0" distL="114300" distR="114300" simplePos="0" relativeHeight="251658242" behindDoc="0" locked="0" layoutInCell="1" allowOverlap="1" wp14:anchorId="1207CA56" wp14:editId="4DBCB83B">
            <wp:simplePos x="0" y="0"/>
            <wp:positionH relativeFrom="margin">
              <wp:posOffset>4930343</wp:posOffset>
            </wp:positionH>
            <wp:positionV relativeFrom="paragraph">
              <wp:posOffset>430428</wp:posOffset>
            </wp:positionV>
            <wp:extent cx="713232" cy="377647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P2\SkyDrive\FluoRender\output_adj_ui.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3232" cy="3776472"/>
                    </a:xfrm>
                    <a:prstGeom prst="rect">
                      <a:avLst/>
                    </a:prstGeom>
                    <a:noFill/>
                    <a:ln>
                      <a:noFill/>
                    </a:ln>
                  </pic:spPr>
                </pic:pic>
              </a:graphicData>
            </a:graphic>
          </wp:anchor>
        </w:drawing>
      </w:r>
      <w:r w:rsidR="00F22D15">
        <w:t>Most volume property settings are applied</w:t>
      </w:r>
      <w:r>
        <w:t xml:space="preserve"> in 3D space before rendering and channel </w:t>
      </w:r>
      <w:r w:rsidR="003846A9">
        <w:t>inter</w:t>
      </w:r>
      <w:r>
        <w:t>mixing. To make finer adjustments to rendered and intermixed results in 2D</w:t>
      </w:r>
      <w:r w:rsidR="003846A9">
        <w:t xml:space="preserve"> image</w:t>
      </w:r>
      <w:r>
        <w:t xml:space="preserve"> space, FluoRender provides a set of output adjustments (</w:t>
      </w:r>
      <w:r>
        <w:fldChar w:fldCharType="begin"/>
      </w:r>
      <w:r>
        <w:instrText xml:space="preserve"> REF _Ref406582171 \h </w:instrText>
      </w:r>
      <w:r>
        <w:fldChar w:fldCharType="separate"/>
      </w:r>
      <w:r w:rsidR="00B137B9">
        <w:t xml:space="preserve">Figure </w:t>
      </w:r>
      <w:r w:rsidR="00B137B9">
        <w:rPr>
          <w:noProof/>
        </w:rPr>
        <w:t>9</w:t>
      </w:r>
      <w:r w:rsidR="00B137B9">
        <w:noBreakHyphen/>
      </w:r>
      <w:r w:rsidR="00B137B9">
        <w:rPr>
          <w:noProof/>
        </w:rPr>
        <w:t>1</w:t>
      </w:r>
      <w:r>
        <w:fldChar w:fldCharType="end"/>
      </w:r>
      <w:r>
        <w:t>).</w:t>
      </w:r>
    </w:p>
    <w:p w14:paraId="09676672" w14:textId="5D7050FC" w:rsidR="00647C9F" w:rsidRDefault="00493F04" w:rsidP="00647C9F">
      <w:r>
        <w:rPr>
          <w:noProof/>
          <w:lang w:eastAsia="en-US"/>
        </w:rPr>
        <mc:AlternateContent>
          <mc:Choice Requires="wps">
            <w:drawing>
              <wp:anchor distT="0" distB="0" distL="114300" distR="114300" simplePos="0" relativeHeight="251658243" behindDoc="0" locked="0" layoutInCell="1" allowOverlap="1" wp14:anchorId="708A0AEB" wp14:editId="067FEAFD">
                <wp:simplePos x="0" y="0"/>
                <wp:positionH relativeFrom="margin">
                  <wp:posOffset>4352290</wp:posOffset>
                </wp:positionH>
                <wp:positionV relativeFrom="paragraph">
                  <wp:posOffset>3769995</wp:posOffset>
                </wp:positionV>
                <wp:extent cx="1586230" cy="635"/>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1586230" cy="635"/>
                        </a:xfrm>
                        <a:prstGeom prst="rect">
                          <a:avLst/>
                        </a:prstGeom>
                        <a:solidFill>
                          <a:prstClr val="white"/>
                        </a:solidFill>
                        <a:ln>
                          <a:noFill/>
                        </a:ln>
                        <a:effectLst/>
                      </wps:spPr>
                      <wps:txbx>
                        <w:txbxContent>
                          <w:p w14:paraId="1BBB8868" w14:textId="7D2413DF" w:rsidR="00887C22" w:rsidRPr="0016798A" w:rsidRDefault="00887C22" w:rsidP="00493F04">
                            <w:pPr>
                              <w:pStyle w:val="Caption"/>
                              <w:jc w:val="right"/>
                              <w:rPr>
                                <w:noProof/>
                                <w:sz w:val="20"/>
                                <w:szCs w:val="20"/>
                              </w:rPr>
                            </w:pPr>
                            <w:bookmarkStart w:id="172" w:name="_Ref406582171"/>
                            <w:bookmarkStart w:id="173" w:name="_Toc53229140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72"/>
                            <w:r>
                              <w:t>. Output adjustment panel.</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A0AEB" id="Text Box 140" o:spid="_x0000_s1028" type="#_x0000_t202" style="position:absolute;margin-left:342.7pt;margin-top:296.85pt;width:124.9pt;height:.05pt;z-index:25165824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" stroked="f">
                <v:textbox style="mso-fit-shape-to-text:t" inset="0,0,0,0">
                  <w:txbxContent>
                    <w:p w14:paraId="1BBB8868" w14:textId="7D2413DF" w:rsidR="00887C22" w:rsidRPr="0016798A" w:rsidRDefault="00887C22" w:rsidP="00493F04">
                      <w:pPr>
                        <w:pStyle w:val="Caption"/>
                        <w:jc w:val="right"/>
                        <w:rPr>
                          <w:noProof/>
                          <w:sz w:val="20"/>
                          <w:szCs w:val="20"/>
                        </w:rPr>
                      </w:pPr>
                      <w:bookmarkStart w:id="174" w:name="_Ref406582171"/>
                      <w:bookmarkStart w:id="175" w:name="_Toc53229140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74"/>
                      <w:r>
                        <w:t>. Output adjustment panel.</w:t>
                      </w:r>
                      <w:bookmarkEnd w:id="175"/>
                    </w:p>
                  </w:txbxContent>
                </v:textbox>
                <w10:wrap type="square" anchorx="margin"/>
              </v:shape>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647C9F">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647C9F">
      <w:r w:rsidRPr="002D4100">
        <w:rPr>
          <w:b/>
        </w:rPr>
        <w:t>Luminance.</w:t>
      </w:r>
      <w:r>
        <w:t xml:space="preserve"> It is a multiplier that modulates the color intensities. Increasing luminance brightens the result linearly.</w:t>
      </w:r>
    </w:p>
    <w:p w14:paraId="53352507" w14:textId="439F3027" w:rsidR="002D4100" w:rsidRDefault="002D4100" w:rsidP="00647C9F">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647C9F">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71F81B0">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37D11B2D" w:rsidR="009F343B" w:rsidRDefault="009F343B" w:rsidP="00647C9F">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3ECA2742">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AF11CB">
            <w:pPr>
              <w:pStyle w:val="Icon"/>
            </w:pPr>
            <w:r>
              <w:rPr>
                <w:noProof/>
                <w:lang w:eastAsia="en-US"/>
              </w:rPr>
              <mc:AlternateContent>
                <mc:Choice Requires="wpg">
                  <w:drawing>
                    <wp:inline distT="0" distB="0" distL="0" distR="0" wp14:anchorId="6110D2CF" wp14:editId="5D744B34">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35549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Ar8QA&#10;AADcAAAADwAAAGRycy9kb3ducmV2LnhtbESP0WoCMRBF3wv+QxihbzWrFtHVKGKx9KUtVT9g2Iyb&#10;1c0kJOm6/n1TKPRthnvnnjurTW9b0VGIjWMF41EBgrhyuuFawem4f5qDiAlZY+uYFNwpwmY9eFhh&#10;qd2Nv6g7pFrkEI4lKjAp+VLKWBmyGEfOE2ft7ILFlNdQSx3wlsNtKydFMZMWG84Eg552hqrr4dtm&#10;iPHdi9+9Nou5pfryeZ+Fj3dU6nHYb5cgEvXp3/x3/aZz/ecp/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rwK/EAAAA3AAAAA8AAAAAAAAAAAAAAAAAmAIAAGRycy9k&#10;b3ducmV2LnhtbFBLBQYAAAAABAAEAPUAAACJAw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1UsIA&#10;AADcAAAADwAAAGRycy9kb3ducmV2LnhtbERP30vDMBB+F/wfwgm+uVQtQ+uyIYLQJ2HrRl/P5toU&#10;m0tJsq7615vBYG/38f281Wa2g5jIh96xgsdFBoK4cbrnTsG++nx4AREissbBMSn4pQCb9e3NCgvt&#10;TrylaRc7kUI4FKjAxDgWUobGkMWwcCNx4lrnLcYEfSe1x1MKt4N8yrKltNhzajA40oeh5md3tArq&#10;v0M1HX1lvlpflvnrd7307bNS93fz+xuISHO8ii/uUqf5eQ7nZ9IF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jVS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45624">
            <w:pPr>
              <w:pStyle w:val="TipText"/>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647C9F"/>
    <w:p w14:paraId="2D0142FD" w14:textId="29646CEA" w:rsidR="009F343B" w:rsidRDefault="007A0128" w:rsidP="00647C9F">
      <w:r>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AF11CB">
            <w:pPr>
              <w:pStyle w:val="Icon"/>
            </w:pPr>
            <w:r>
              <w:rPr>
                <w:noProof/>
                <w:lang w:eastAsia="en-US"/>
              </w:rPr>
              <mc:AlternateContent>
                <mc:Choice Requires="wpg">
                  <w:drawing>
                    <wp:inline distT="0" distB="0" distL="0" distR="0" wp14:anchorId="3FA6A295" wp14:editId="76B8147A">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A61FC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GrMQA&#10;AADcAAAADwAAAGRycy9kb3ducmV2LnhtbESP0WoCMRBF3wv+QxihbzWriNXVKGKx9KUtVT9g2Iyb&#10;1c0kJOm6/n1TKPRthnvnnjurTW9b0VGIjWMF41EBgrhyuuFawem4f5qDiAlZY+uYFNwpwmY9eFhh&#10;qd2Nv6g7pFrkEI4lKjAp+VLKWBmyGEfOE2ft7ILFlNdQSx3wlsNtKydFMZMWG84Eg552hqrr4dtm&#10;iPHdi9+9Nou5pfryeZ+Fj3dU6nHYb5cgEvXp3/x3/aZz/ekz/D6TJ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QxqzEAAAA3AAAAA8AAAAAAAAAAAAAAAAAmAIAAGRycy9k&#10;b3ducmV2LnhtbFBLBQYAAAAABAAEAPUAAACJAw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M/V8UA&#10;AADcAAAADwAAAGRycy9kb3ducmV2LnhtbESPQUvDQBCF74L/YRnBm92opWjabRFByEmwqfQ6ZifZ&#10;0Oxs2N2m0V/vHARvM7w3732z2c1+UBPF1Ac2cL8oQBE3wfbcGTjUb3dPoFJGtjgEJgPflGC3vb7a&#10;YGnDhT9o2udOSQinEg24nMdS69Q48pgWYSQWrQ3RY5Y1dtpGvEi4H/RDUay0x56lweFIr46a0/7s&#10;DRx/PuvpHGv33saqWj5/HVexfTTm9mZ+WYPKNOd/8991ZQV/KbT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z9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AB17CF">
            <w:pPr>
              <w:pStyle w:val="TipText"/>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58233995" w:rsidR="00806808" w:rsidRDefault="00806808" w:rsidP="00647C9F"/>
    <w:p w14:paraId="40E649D8" w14:textId="5DABC8FF" w:rsidR="00762FFC" w:rsidRDefault="00762FFC" w:rsidP="00BF54AB">
      <w:pPr>
        <w:pStyle w:val="Heading1"/>
      </w:pPr>
      <w:bookmarkStart w:id="176" w:name="_Toc406575230"/>
      <w:bookmarkStart w:id="177" w:name="_Toc406755665"/>
      <w:bookmarkStart w:id="178" w:name="_Toc406770738"/>
      <w:bookmarkStart w:id="179" w:name="_Ref428361825"/>
      <w:bookmarkStart w:id="180" w:name="_Ref433192889"/>
      <w:bookmarkStart w:id="181" w:name="_Toc11076383"/>
      <w:r>
        <w:lastRenderedPageBreak/>
        <w:t>Clipping Volumes</w:t>
      </w:r>
      <w:bookmarkEnd w:id="176"/>
      <w:bookmarkEnd w:id="177"/>
      <w:bookmarkEnd w:id="178"/>
      <w:bookmarkEnd w:id="179"/>
      <w:bookmarkEnd w:id="180"/>
      <w:bookmarkEnd w:id="181"/>
    </w:p>
    <w:p w14:paraId="712AC5E8" w14:textId="6B819CAA" w:rsidR="00DD194F" w:rsidRDefault="00FB6E15" w:rsidP="00DD194F">
      <w:r>
        <w:rPr>
          <w:noProof/>
          <w:lang w:eastAsia="en-US"/>
        </w:rPr>
        <w:drawing>
          <wp:anchor distT="0" distB="0" distL="114300" distR="114300" simplePos="0" relativeHeight="251658244" behindDoc="0" locked="0" layoutInCell="1" allowOverlap="1" wp14:anchorId="475C5E5A" wp14:editId="0C08EB00">
            <wp:simplePos x="0" y="0"/>
            <wp:positionH relativeFrom="margin">
              <wp:posOffset>4876165</wp:posOffset>
            </wp:positionH>
            <wp:positionV relativeFrom="paragraph">
              <wp:posOffset>728980</wp:posOffset>
            </wp:positionV>
            <wp:extent cx="818515" cy="4818380"/>
            <wp:effectExtent l="0" t="0" r="635" b="127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HP2\SkyDrive\FluoRender\clip_ui.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18515" cy="4818380"/>
                    </a:xfrm>
                    <a:prstGeom prst="rect">
                      <a:avLst/>
                    </a:prstGeom>
                    <a:noFill/>
                    <a:ln>
                      <a:noFill/>
                    </a:ln>
                  </pic:spPr>
                </pic:pic>
              </a:graphicData>
            </a:graphic>
            <wp14:sizeRelH relativeFrom="margin">
              <wp14:pctWidth>0</wp14:pctWidth>
            </wp14:sizeRelH>
          </wp:anchor>
        </w:drawing>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t>visual distinction.</w:t>
      </w:r>
    </w:p>
    <w:p w14:paraId="7B966017" w14:textId="25326770" w:rsidR="004264F5" w:rsidRDefault="004264F5" w:rsidP="004264F5">
      <w:pPr>
        <w:pStyle w:val="Heading2"/>
      </w:pPr>
      <w:bookmarkStart w:id="182" w:name="_Toc11076384"/>
      <w:r>
        <w:t>Clipping Plane Display Controls</w:t>
      </w:r>
      <w:bookmarkEnd w:id="182"/>
    </w:p>
    <w:p w14:paraId="25B4D3E9" w14:textId="1E6F2724" w:rsidR="004264F5" w:rsidRDefault="004264F5" w:rsidP="004264F5">
      <w:r>
        <w:t>The top three buttons control how clipping planes are displayed.</w:t>
      </w:r>
    </w:p>
    <w:p w14:paraId="19B70CB4" w14:textId="26A036E0" w:rsidR="004264F5" w:rsidRDefault="004264F5" w:rsidP="004264F5">
      <w:r>
        <w:rPr>
          <w:noProof/>
          <w:lang w:eastAsia="en-US"/>
        </w:rPr>
        <w:drawing>
          <wp:inline distT="0" distB="0" distL="0" distR="0" wp14:anchorId="1DB2CD1D" wp14:editId="5ED8F0FA">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4264F5">
      <w:r>
        <w:rPr>
          <w:noProof/>
          <w:lang w:eastAsia="en-US"/>
        </w:rPr>
        <w:drawing>
          <wp:inline distT="0" distB="0" distL="0" distR="0" wp14:anchorId="379A66AF" wp14:editId="00253618">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4264F5">
      <w:r>
        <w:rPr>
          <w:noProof/>
          <w:lang w:eastAsia="en-US"/>
        </w:rPr>
        <w:drawing>
          <wp:inline distT="0" distB="0" distL="0" distR="0" wp14:anchorId="1263959A" wp14:editId="444FC25F">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4264F5">
            <w:r w:rsidRPr="004264F5">
              <w:rPr>
                <w:noProof/>
                <w:lang w:eastAsia="en-US"/>
              </w:rPr>
              <w:drawing>
                <wp:inline distT="0" distB="0" distL="0" distR="0" wp14:anchorId="11AB7ABE" wp14:editId="6BA2FD2B">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4264F5">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4264F5">
            <w:r w:rsidRPr="004264F5">
              <w:rPr>
                <w:noProof/>
                <w:lang w:eastAsia="en-US"/>
              </w:rPr>
              <w:drawing>
                <wp:inline distT="0" distB="0" distL="0" distR="0" wp14:anchorId="45DB0B61" wp14:editId="6EE88E6B">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4264F5">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4264F5">
            <w:r w:rsidRPr="004264F5">
              <w:rPr>
                <w:noProof/>
                <w:lang w:eastAsia="en-US"/>
              </w:rPr>
              <w:drawing>
                <wp:inline distT="0" distB="0" distL="0" distR="0" wp14:anchorId="74865B9F" wp14:editId="758B2F61">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1E0FF1">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4264F5">
            <w:r w:rsidRPr="004264F5">
              <w:rPr>
                <w:noProof/>
                <w:lang w:eastAsia="en-US"/>
              </w:rPr>
              <w:drawing>
                <wp:inline distT="0" distB="0" distL="0" distR="0" wp14:anchorId="14575874" wp14:editId="52DA081A">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4264F5">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4264F5">
            <w:r w:rsidRPr="004264F5">
              <w:rPr>
                <w:noProof/>
                <w:lang w:eastAsia="en-US"/>
              </w:rPr>
              <w:drawing>
                <wp:inline distT="0" distB="0" distL="0" distR="0" wp14:anchorId="4C97BAAE" wp14:editId="1C311C51">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4264F5">
            <w:r w:rsidRPr="001E0FF1">
              <w:rPr>
                <w:b/>
              </w:rPr>
              <w:t>Back plane, normal.</w:t>
            </w:r>
            <w:r>
              <w:t xml:space="preserve"> Only the back planes are shown in normal mode.</w:t>
            </w:r>
          </w:p>
        </w:tc>
      </w:tr>
    </w:tbl>
    <w:p w14:paraId="42E07F1E" w14:textId="77777777" w:rsidR="004264F5" w:rsidRPr="004264F5" w:rsidRDefault="004264F5" w:rsidP="004264F5"/>
    <w:p w14:paraId="4505B4F0" w14:textId="66ED165F" w:rsidR="008E4A39" w:rsidRDefault="008E4A39" w:rsidP="00BF54AB">
      <w:pPr>
        <w:pStyle w:val="Heading2"/>
      </w:pPr>
      <w:bookmarkStart w:id="183" w:name="_Toc406755666"/>
      <w:bookmarkStart w:id="184" w:name="_Toc406770739"/>
      <w:bookmarkStart w:id="185" w:name="_Toc11076385"/>
      <w:r>
        <w:t>Clipping Plane</w:t>
      </w:r>
      <w:r w:rsidR="00C1357C">
        <w:t xml:space="preserve"> </w:t>
      </w:r>
      <w:r>
        <w:t>Translations</w:t>
      </w:r>
      <w:bookmarkEnd w:id="183"/>
      <w:bookmarkEnd w:id="184"/>
      <w:bookmarkEnd w:id="185"/>
    </w:p>
    <w:p w14:paraId="5990908A" w14:textId="2159FDBB" w:rsidR="00FB6E15" w:rsidRDefault="00AF11CB" w:rsidP="00DD194F">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1467AB2E" w:rsidR="00AF11CB" w:rsidRDefault="004264F5" w:rsidP="00DD194F">
      <w:r>
        <w:rPr>
          <w:noProof/>
          <w:lang w:eastAsia="en-US"/>
        </w:rPr>
        <mc:AlternateContent>
          <mc:Choice Requires="wps">
            <w:drawing>
              <wp:anchor distT="0" distB="0" distL="114300" distR="114300" simplePos="0" relativeHeight="251658245" behindDoc="0" locked="0" layoutInCell="1" allowOverlap="1" wp14:anchorId="6677E800" wp14:editId="65ED2F96">
                <wp:simplePos x="0" y="0"/>
                <wp:positionH relativeFrom="margin">
                  <wp:posOffset>4598670</wp:posOffset>
                </wp:positionH>
                <wp:positionV relativeFrom="paragraph">
                  <wp:posOffset>123190</wp:posOffset>
                </wp:positionV>
                <wp:extent cx="1446530" cy="1698625"/>
                <wp:effectExtent l="0" t="0" r="1270" b="0"/>
                <wp:wrapSquare wrapText="bothSides"/>
                <wp:docPr id="157" name="Text Box 157"/>
                <wp:cNvGraphicFramePr/>
                <a:graphic xmlns:a="http://schemas.openxmlformats.org/drawingml/2006/main">
                  <a:graphicData uri="http://schemas.microsoft.com/office/word/2010/wordprocessingShape">
                    <wps:wsp>
                      <wps:cNvSpPr txBox="1"/>
                      <wps:spPr>
                        <a:xfrm>
                          <a:off x="0" y="0"/>
                          <a:ext cx="1446530" cy="1698625"/>
                        </a:xfrm>
                        <a:prstGeom prst="rect">
                          <a:avLst/>
                        </a:prstGeom>
                        <a:solidFill>
                          <a:prstClr val="white"/>
                        </a:solidFill>
                        <a:ln>
                          <a:noFill/>
                        </a:ln>
                        <a:effectLst/>
                      </wps:spPr>
                      <wps:txbx>
                        <w:txbxContent>
                          <w:p w14:paraId="0C9F4F3B" w14:textId="2D8D8A36" w:rsidR="00887C22" w:rsidRPr="00E3626C" w:rsidRDefault="00887C22" w:rsidP="008E4A39">
                            <w:pPr>
                              <w:pStyle w:val="Caption"/>
                              <w:jc w:val="right"/>
                              <w:rPr>
                                <w:sz w:val="20"/>
                                <w:szCs w:val="20"/>
                              </w:rPr>
                            </w:pPr>
                            <w:bookmarkStart w:id="186" w:name="_Ref406589525"/>
                            <w:bookmarkStart w:id="187" w:name="_Ref406589024"/>
                            <w:bookmarkStart w:id="188" w:name="_Toc53229140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86"/>
                            <w:r>
                              <w:t>. Clipping plane panel</w:t>
                            </w:r>
                            <w:bookmarkEnd w:id="187"/>
                            <w:r>
                              <w:t>.</w:t>
                            </w:r>
                            <w:bookmarkEnd w:id="18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800" id="Text Box 157" o:spid="_x0000_s1029" type="#_x0000_t202" style="position:absolute;margin-left:362.1pt;margin-top:9.7pt;width:113.9pt;height:133.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" stroked="f">
                <v:textbox inset="0,0,0,0">
                  <w:txbxContent>
                    <w:p w14:paraId="0C9F4F3B" w14:textId="2D8D8A36" w:rsidR="00887C22" w:rsidRPr="00E3626C" w:rsidRDefault="00887C22" w:rsidP="008E4A39">
                      <w:pPr>
                        <w:pStyle w:val="Caption"/>
                        <w:jc w:val="right"/>
                        <w:rPr>
                          <w:sz w:val="20"/>
                          <w:szCs w:val="20"/>
                        </w:rPr>
                      </w:pPr>
                      <w:bookmarkStart w:id="189" w:name="_Ref406589525"/>
                      <w:bookmarkStart w:id="190" w:name="_Ref406589024"/>
                      <w:bookmarkStart w:id="191" w:name="_Toc53229140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89"/>
                      <w:r>
                        <w:t>. Clipping plane panel</w:t>
                      </w:r>
                      <w:bookmarkEnd w:id="190"/>
                      <w:r>
                        <w:t>.</w:t>
                      </w:r>
                      <w:bookmarkEnd w:id="191"/>
                      <w:r>
                        <w:t xml:space="preserve"> </w:t>
                      </w:r>
                    </w:p>
                  </w:txbxContent>
                </v:textbox>
                <w10:wrap type="square" anchorx="margin"/>
              </v:shape>
            </w:pict>
          </mc:Fallback>
        </mc:AlternateContent>
      </w:r>
      <w:r w:rsidR="00AF11CB">
        <w:t>The movement of two opposite clipping planes can be linked, so t</w:t>
      </w:r>
      <w:r w:rsidR="003846A9">
        <w:t xml:space="preserve">hat moving one will also move the </w:t>
      </w:r>
      <w:r w:rsidR="00AF11CB">
        <w:t xml:space="preserve">other. To link the movement, click the link button </w:t>
      </w:r>
      <w:r w:rsidR="00AF11CB">
        <w:rPr>
          <w:noProof/>
          <w:lang w:eastAsia="en-US"/>
        </w:rPr>
        <w:drawing>
          <wp:inline distT="0" distB="0" distL="0" distR="0" wp14:anchorId="528E886A" wp14:editId="55559895">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AF11CB">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w:t>
      </w:r>
      <w:r w:rsidR="008B5B48">
        <w:lastRenderedPageBreak/>
        <w:t>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D87D5D">
            <w:pPr>
              <w:pStyle w:val="Icon"/>
            </w:pPr>
            <w:r>
              <w:rPr>
                <w:noProof/>
                <w:lang w:eastAsia="en-US"/>
              </w:rPr>
              <mc:AlternateContent>
                <mc:Choice Requires="wpg">
                  <w:drawing>
                    <wp:inline distT="0" distB="0" distL="0" distR="0" wp14:anchorId="3F7DBC47" wp14:editId="55ACB759">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486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nI8MA&#10;AADcAAAADwAAAGRycy9kb3ducmV2LnhtbESPQWsCMRCF7wX/Qxiht5rVw2JXoxRF8dJK1R8wbKab&#10;bTeTkMR1/fdNoeBthvfmfW+W68F2oqcQW8cKppMCBHHtdMuNgst59zIHEROyxs4xKbhThPVq9LTE&#10;Srsbf1J/So3IIRwrVGBS8pWUsTZkMU6cJ87alwsWU15DI3XAWw63nZwVRSkttpwJBj1tDNU/p6vN&#10;EOP7rd/s29e5peb7eC/Dxzsq9Twe3hYgEg3pYf6/Puhcv5zC3zN5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CnI8MAAADcAAAADwAAAAAAAAAAAAAAAACYAgAAZHJzL2Rv&#10;d25yZXYueG1sUEsFBgAAAAAEAAQA9QAAAIgD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U3cMA&#10;AADcAAAADwAAAGRycy9kb3ducmV2LnhtbERP30vDMBB+F/Y/hBvszaVuUrQuG2Mw6JPgquz1bK5N&#10;sbmUJOs6/3ojCL7dx/fzNrvJ9mIkHzrHCh6WGQji2umOWwXv1fH+CUSIyBp7x6TgRgF229ndBgvt&#10;rvxG4ym2IoVwKFCBiXEopAy1IYth6QbixDXOW4wJ+lZqj9cUbnu5yrJcWuw4NRgc6GCo/jpdrILz&#10;90c1XnxlXhtflo/Pn+fcN2ulFvNp/wIi0hT/xX/uUqf5+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5U3c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D87D5D">
            <w:pPr>
              <w:pStyle w:val="TipText"/>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2A4C39">
            <w:pPr>
              <w:pStyle w:val="Icon"/>
            </w:pPr>
            <w:r>
              <w:rPr>
                <w:noProof/>
                <w:lang w:eastAsia="en-US"/>
              </w:rPr>
              <mc:AlternateContent>
                <mc:Choice Requires="wpg">
                  <w:drawing>
                    <wp:inline distT="0" distB="0" distL="0" distR="0" wp14:anchorId="6605409F" wp14:editId="728D093F">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A72C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DcMA&#10;AADcAAAADwAAAGRycy9kb3ducmV2LnhtbESP3WoCMRCF7wu+Q5hC7zRboWq3RhGlxRsrah9g2Ew3&#10;224mIYnr+vZGKPTycH4+znzZ21Z0FGLjWMHzqABBXDndcK3g6/Q+nIGICVlj65gUXCnCcjF4mGOp&#10;3YUP1B1TLfIIxxIVmJR8KWWsDFmMI+eJs/ftgsWUZailDnjJ47aV46KYSIsNZ4JBT2tD1e/xbDPE&#10;+G7j1x/N68xS/bO/TsLnDpV6euxXbyAS9ek//NfeagXjl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xDcMAAADcAAAADwAAAAAAAAAAAAAAAACYAgAAZHJzL2Rv&#10;d25yZXYueG1sUEsFBgAAAAAEAAQA9QAAAIgD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9sIA&#10;AADcAAAADwAAAGRycy9kb3ducmV2LnhtbERPz2vCMBS+C/sfwht403Ruk1mNMgaDngTthte35rUp&#10;a15KEmv1r18Owo4f3+/NbrSdGMiH1rGCp3kGgrhyuuVGwVf5OXsDESKyxs4xKbhSgN32YbLBXLsL&#10;H2g4xkakEA45KjAx9rmUoTJkMcxdT5y42nmLMUHfSO3xksJtJxdZtpQWW04NBnv6MFT9Hs9Wwen2&#10;XQ5nX5p97YviZfVzWvr6Wanp4/i+BhFpjP/iu7vQChavaW0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8j2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34D27799" w:rsidR="00766D8E" w:rsidRDefault="00766D8E" w:rsidP="002A4C39">
            <w:pPr>
              <w:pStyle w:val="TipText"/>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DD194F"/>
    <w:p w14:paraId="4DCE178D" w14:textId="032BDAE0" w:rsidR="008B5B48" w:rsidRDefault="008B5B48" w:rsidP="00DD194F">
      <w:r>
        <w:t xml:space="preserve">Use the reset button </w:t>
      </w:r>
      <w:r>
        <w:rPr>
          <w:noProof/>
          <w:lang w:eastAsia="en-US"/>
        </w:rPr>
        <w:drawing>
          <wp:inline distT="0" distB="0" distL="0" distR="0" wp14:anchorId="3E164F91" wp14:editId="7738948B">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DD194F">
      <w:r>
        <w:t>Clipping plane translations of all channels in one render view can be synchronized. To synchronize the settings, enable “Synch Channels”.</w:t>
      </w:r>
    </w:p>
    <w:p w14:paraId="2F66D656" w14:textId="5B73A57D" w:rsidR="008B5B48" w:rsidRDefault="008B5B48" w:rsidP="00BF54AB">
      <w:pPr>
        <w:pStyle w:val="Heading2"/>
      </w:pPr>
      <w:bookmarkStart w:id="192" w:name="_Toc406755667"/>
      <w:bookmarkStart w:id="193" w:name="_Toc406770740"/>
      <w:bookmarkStart w:id="194" w:name="_Toc11076386"/>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192"/>
      <w:bookmarkEnd w:id="193"/>
      <w:bookmarkEnd w:id="194"/>
    </w:p>
    <w:p w14:paraId="57ACAB03" w14:textId="3A0E022D" w:rsidR="008B5B48" w:rsidRDefault="008B5B48" w:rsidP="00DD194F">
      <w:r>
        <w:t>The group of six clipping planes can be rotated independently of the selected volume channel. There are two methods for clipping plane rotations.</w:t>
      </w:r>
    </w:p>
    <w:p w14:paraId="34519D58" w14:textId="4C69E692" w:rsidR="008B5B48" w:rsidRDefault="008B5B48" w:rsidP="00DD194F">
      <w:r>
        <w:t>To directly adjust clipping plane rotations, change the rotation values using sliders or numeric boxes.</w:t>
      </w:r>
    </w:p>
    <w:p w14:paraId="4B2B04F4" w14:textId="3A799B87" w:rsidR="008B5B48" w:rsidRDefault="00486E7C" w:rsidP="00DD194F">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486E7C">
      <w:r>
        <w:t xml:space="preserve">Use the reset button </w:t>
      </w:r>
      <w:r>
        <w:rPr>
          <w:noProof/>
          <w:lang w:eastAsia="en-US"/>
        </w:rPr>
        <w:drawing>
          <wp:inline distT="0" distB="0" distL="0" distR="0" wp14:anchorId="2D117593" wp14:editId="50A7A07E">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747895">
            <w:pPr>
              <w:pStyle w:val="Icon"/>
            </w:pPr>
            <w:r>
              <w:rPr>
                <w:noProof/>
                <w:lang w:eastAsia="en-US"/>
              </w:rPr>
              <mc:AlternateContent>
                <mc:Choice Requires="wpg">
                  <w:drawing>
                    <wp:inline distT="0" distB="0" distL="0" distR="0" wp14:anchorId="6824BAC1" wp14:editId="641D6417">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B53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nBMMA&#10;AADcAAAADwAAAGRycy9kb3ducmV2LnhtbESP3WoCMRCF7wu+QxihdzWrWNHVKGKx9KYtVR9g2Iyb&#10;1c0kJOm6vn1TKPTycH4+zmrT21Z0FGLjWMF4VIAgrpxuuFZwOu6f5iBiQtbYOiYFd4qwWQ8eVlhq&#10;d+Mv6g6pFnmEY4kKTEq+lDJWhizGkfPE2Tu7YDFlGWqpA97yuG3lpChm0mLDmWDQ085QdT182wwx&#10;vnvxu9dmMbdUXz7vs/Dxjko9DvvtEkSiPv2H/9pvWsG0eIb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rnBMMAAADcAAAADwAAAAAAAAAAAAAAAACYAgAAZHJzL2Rv&#10;d25yZXYueG1sUEsFBgAAAAAEAAQA9QAAAIgD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U+sUA&#10;AADcAAAADwAAAGRycy9kb3ducmV2LnhtbESPQUvDQBSE74L/YXmCN7tRS9DYbRFByElo05LrM/uS&#10;DWbfht1tGv31bqHQ4zAz3zCrzWwHMZEPvWMFj4sMBHHjdM+dgn31+fACIkRkjYNjUvBLATbr25sV&#10;FtqdeEvTLnYiQTgUqMDEOBZShsaQxbBwI3HyWuctxiR9J7XHU4LbQT5lWS4t9pwWDI70Yaj52R2t&#10;gvrvUE1HX5mv1pfl8vW7zn37rNT93fz+BiLSHK/hS7vUCpZZDucz6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BT6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50F3A590" w:rsidR="00F26711" w:rsidRDefault="00F26711" w:rsidP="00747895">
            <w:pPr>
              <w:pStyle w:val="TipText"/>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fldChar w:fldCharType="separate"/>
            </w:r>
            <w:r w:rsidR="00B137B9">
              <w:t>Chapter 5</w:t>
            </w:r>
            <w:r>
              <w:fldChar w:fldCharType="end"/>
            </w:r>
            <w:r>
              <w:t xml:space="preserve"> for more details.</w:t>
            </w:r>
          </w:p>
        </w:tc>
      </w:tr>
    </w:tbl>
    <w:p w14:paraId="22A5F09B" w14:textId="77777777" w:rsidR="00F26711" w:rsidRDefault="00F26711" w:rsidP="00486E7C"/>
    <w:p w14:paraId="483E1A60" w14:textId="77777777" w:rsidR="00806808" w:rsidRDefault="00806808">
      <w:r>
        <w:br w:type="page"/>
      </w:r>
    </w:p>
    <w:p w14:paraId="1BBAC164" w14:textId="0FB7CBDC" w:rsidR="00762FFC" w:rsidRDefault="00762FFC" w:rsidP="00BF54AB">
      <w:pPr>
        <w:pStyle w:val="Heading1"/>
      </w:pPr>
      <w:bookmarkStart w:id="195" w:name="_Toc406575231"/>
      <w:bookmarkStart w:id="196" w:name="_Toc406755668"/>
      <w:bookmarkStart w:id="197" w:name="_Ref406761927"/>
      <w:bookmarkStart w:id="198" w:name="_Toc406770741"/>
      <w:bookmarkStart w:id="199" w:name="_Toc11076387"/>
      <w:r>
        <w:lastRenderedPageBreak/>
        <w:t>Adjusting Mesh Properties</w:t>
      </w:r>
      <w:bookmarkEnd w:id="195"/>
      <w:bookmarkEnd w:id="196"/>
      <w:bookmarkEnd w:id="197"/>
      <w:bookmarkEnd w:id="198"/>
      <w:bookmarkEnd w:id="199"/>
    </w:p>
    <w:p w14:paraId="441BCE7B" w14:textId="1F6ACFDE" w:rsidR="00A3225D" w:rsidRPr="00BF54AB" w:rsidRDefault="00A3225D" w:rsidP="00BF54AB">
      <w:pPr>
        <w:pStyle w:val="Heading2"/>
      </w:pPr>
      <w:bookmarkStart w:id="200" w:name="_Toc406755669"/>
      <w:bookmarkStart w:id="201" w:name="_Toc406770742"/>
      <w:bookmarkStart w:id="202" w:name="_Toc11076388"/>
      <w:r w:rsidRPr="00BF54AB">
        <w:t>Basic Mesh Properties</w:t>
      </w:r>
      <w:bookmarkEnd w:id="200"/>
      <w:bookmarkEnd w:id="201"/>
      <w:bookmarkEnd w:id="202"/>
    </w:p>
    <w:p w14:paraId="212C7847" w14:textId="2EA5D463" w:rsidR="000004D3" w:rsidRDefault="00A45C95" w:rsidP="000004D3">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A45C95">
      <w:pPr>
        <w:jc w:val="center"/>
      </w:pPr>
      <w:r>
        <w:rPr>
          <w:noProof/>
          <w:lang w:eastAsia="en-US"/>
        </w:rPr>
        <w:drawing>
          <wp:inline distT="0" distB="0" distL="0" distR="0" wp14:anchorId="31BBD909" wp14:editId="49C4DD1C">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A45C95">
      <w:pPr>
        <w:pStyle w:val="Caption"/>
        <w:jc w:val="center"/>
      </w:pPr>
      <w:bookmarkStart w:id="203" w:name="_Ref406591238"/>
      <w:bookmarkStart w:id="204" w:name="_Toc53229140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03"/>
      <w:r>
        <w:t>. Mesh properties.</w:t>
      </w:r>
      <w:bookmarkEnd w:id="204"/>
    </w:p>
    <w:p w14:paraId="31DB6385" w14:textId="685C82FB" w:rsidR="00A45C95" w:rsidRPr="00BF54AB" w:rsidRDefault="00D87D5D" w:rsidP="00BF54AB">
      <w:pPr>
        <w:pStyle w:val="Heading3"/>
      </w:pPr>
      <w:r w:rsidRPr="00BF54AB">
        <w:t>Material properties</w:t>
      </w:r>
    </w:p>
    <w:p w14:paraId="5E07B2A0" w14:textId="3A414447" w:rsidR="00D87D5D" w:rsidRDefault="00D87D5D" w:rsidP="00A45C95">
      <w:r w:rsidRPr="00D87D5D">
        <w:rPr>
          <w:b/>
        </w:rPr>
        <w:t>Diffuse color.</w:t>
      </w:r>
      <w:r>
        <w:t xml:space="preserve"> The base color of the object.</w:t>
      </w:r>
    </w:p>
    <w:p w14:paraId="15996EED" w14:textId="29AFDDFE" w:rsidR="00D87D5D" w:rsidRDefault="00D87D5D" w:rsidP="00A45C95">
      <w:r w:rsidRPr="00D87D5D">
        <w:rPr>
          <w:b/>
        </w:rPr>
        <w:t>Specular color.</w:t>
      </w:r>
      <w:r>
        <w:t xml:space="preserve"> The color of the object’s highlight.</w:t>
      </w:r>
    </w:p>
    <w:p w14:paraId="22B8E181" w14:textId="71A6C332" w:rsidR="00D87D5D" w:rsidRDefault="00D87D5D" w:rsidP="00A45C95">
      <w:r w:rsidRPr="00D87D5D">
        <w:rPr>
          <w:b/>
        </w:rPr>
        <w:t>Shininess.</w:t>
      </w:r>
      <w:r>
        <w:t xml:space="preserve"> The size of the highlight.</w:t>
      </w:r>
    </w:p>
    <w:p w14:paraId="06792C57" w14:textId="64E54AA7" w:rsidR="00D87D5D" w:rsidRDefault="00D87D5D" w:rsidP="00BF54AB">
      <w:pPr>
        <w:pStyle w:val="Heading3"/>
      </w:pPr>
      <w:r>
        <w:t>Other properties</w:t>
      </w:r>
    </w:p>
    <w:p w14:paraId="0DF75785" w14:textId="1310C4A6" w:rsidR="00D87D5D" w:rsidRDefault="00D87D5D" w:rsidP="00A45C95">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D87D5D">
            <w:pPr>
              <w:pStyle w:val="Icon"/>
            </w:pPr>
            <w:r>
              <w:rPr>
                <w:noProof/>
                <w:lang w:eastAsia="en-US"/>
              </w:rPr>
              <mc:AlternateContent>
                <mc:Choice Requires="wpg">
                  <w:drawing>
                    <wp:inline distT="0" distB="0" distL="0" distR="0" wp14:anchorId="05DA8CCA" wp14:editId="2C57D3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4916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MEcMA&#10;AADcAAAADwAAAGRycy9kb3ducmV2LnhtbESPQWsCMRCF7wX/QxjBW83qQe1qFFEqvbSl6g8YNuNm&#10;dTMJSbqu/74pFHqb4b1535vVpret6CjExrGCybgAQVw53XCt4Hx6fV6AiAlZY+uYFDwowmY9eFph&#10;qd2dv6g7plrkEI4lKjAp+VLKWBmyGMfOE2ft4oLFlNdQSx3wnsNtK6dFMZMWG84Eg552hqrb8dtm&#10;iPHd3u8OzcvCUn39fMzCxzsqNRr22yWIRH36N/9dv+lcfz6H32fy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wMEcMAAADcAAAADwAAAAAAAAAAAAAAAACYAgAAZHJzL2Rv&#10;d25yZXYueG1sUEsFBgAAAAAEAAQA9QAAAIgD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6sUA&#10;AADcAAAADwAAAGRycy9kb3ducmV2LnhtbESPT0vDQBDF74LfYRnBm934h2rTbosIQk6CTaXXMTvJ&#10;BrOzYXebRj+9cxC8zfDevPebzW72g5oopj6wgdtFAYq4CbbnzsChfr15ApUyssUhMBn4pgS77eXF&#10;BksbzvxO0z53SkI4lWjA5TyWWqfGkce0CCOxaG2IHrOssdM24lnC/aDvimKpPfYsDQ5HenHUfO1P&#10;3sDx56OeTrF2b22sqofV53EZ23tjrq/m5zWoTHP+N/9dV1bwH4VWnpEJ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7/X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4C7A1AC0" w:rsidR="00D87D5D" w:rsidRDefault="00D87D5D" w:rsidP="00E45624">
            <w:pPr>
              <w:pStyle w:val="TipText"/>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A45C95"/>
    <w:p w14:paraId="39B38E06" w14:textId="121096F2" w:rsidR="00D87D5D" w:rsidRDefault="00D87D5D" w:rsidP="00A45C95">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A45C95">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A45C95">
      <w:r w:rsidRPr="00D87D5D">
        <w:rPr>
          <w:b/>
        </w:rPr>
        <w:t>Scaling.</w:t>
      </w:r>
      <w:r>
        <w:t xml:space="preserve"> It is a multiplier to the overall scale of a mesh object. Use it to enlarge or shrink a mesh object.</w:t>
      </w:r>
    </w:p>
    <w:p w14:paraId="6182F80A" w14:textId="6E905E14" w:rsidR="00D87D5D" w:rsidRDefault="00D87D5D" w:rsidP="00BF54AB">
      <w:pPr>
        <w:pStyle w:val="Heading2"/>
      </w:pPr>
      <w:bookmarkStart w:id="205" w:name="_Toc406755670"/>
      <w:bookmarkStart w:id="206" w:name="_Toc406770743"/>
      <w:bookmarkStart w:id="207" w:name="_Toc11076389"/>
      <w:r>
        <w:t>Mesh Manipulations</w:t>
      </w:r>
      <w:bookmarkEnd w:id="205"/>
      <w:bookmarkEnd w:id="206"/>
      <w:bookmarkEnd w:id="207"/>
    </w:p>
    <w:p w14:paraId="1547623C" w14:textId="0D80AADC" w:rsidR="00D87D5D" w:rsidRDefault="00DA14A7" w:rsidP="00A45C95">
      <w:r>
        <w:t>Mesh manipulations are enabled from the “Workspace” panel, though context menu. When enabled, the settings are loaded into the “Property” panel (</w:t>
      </w:r>
      <w:r>
        <w:fldChar w:fldCharType="begin"/>
      </w:r>
      <w:r>
        <w:instrText xml:space="preserve"> REF _Ref406593703 \h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DA14A7">
      <w:pPr>
        <w:jc w:val="center"/>
      </w:pPr>
      <w:r>
        <w:rPr>
          <w:noProof/>
          <w:lang w:eastAsia="en-US"/>
        </w:rPr>
        <w:lastRenderedPageBreak/>
        <w:drawing>
          <wp:inline distT="0" distB="0" distL="0" distR="0" wp14:anchorId="46A91B08" wp14:editId="506D0563">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DA14A7">
      <w:pPr>
        <w:pStyle w:val="Caption"/>
        <w:jc w:val="center"/>
      </w:pPr>
      <w:bookmarkStart w:id="208" w:name="_Ref406593703"/>
      <w:bookmarkStart w:id="209" w:name="_Toc53229141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208"/>
      <w:r>
        <w:t>. Mesh manipulations.</w:t>
      </w:r>
      <w:bookmarkEnd w:id="209"/>
    </w:p>
    <w:p w14:paraId="256FFC69" w14:textId="6505A2E8" w:rsidR="00DA14A7" w:rsidRDefault="00055C96" w:rsidP="00DA14A7">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A977D8">
            <w:pPr>
              <w:pStyle w:val="Icon"/>
            </w:pPr>
            <w:r>
              <w:rPr>
                <w:noProof/>
                <w:lang w:eastAsia="en-US"/>
              </w:rPr>
              <mc:AlternateContent>
                <mc:Choice Requires="wpg">
                  <w:drawing>
                    <wp:inline distT="0" distB="0" distL="0" distR="0" wp14:anchorId="48EDA739" wp14:editId="60350D99">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9D33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B2cMA&#10;AADcAAAADwAAAGRycy9kb3ducmV2LnhtbESPQWsCMRCF7wX/Qxiht5rVg2xXoxRF8dKWqj9g2Ew3&#10;224mIYnr+u8bQehthvfmfW+W68F2oqcQW8cKppMCBHHtdMuNgvNp91KCiAlZY+eYFNwowno1elpi&#10;pd2Vv6g/pkbkEI4VKjAp+UrKWBuyGCfOE2ft2wWLKa+hkTrgNYfbTs6KYi4ttpwJBj1tDNW/x4vN&#10;EOP7rd/s29fSUvPzeZuHj3dU6nk8vC1AJBrSv/lxfdC5fjmF+zN5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xB2cMAAADcAAAADwAAAAAAAAAAAAAAAACYAgAAZHJzL2Rv&#10;d25yZXYueG1sUEsFBgAAAAAEAAQA9QAAAIgD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J8IA&#10;AADcAAAADwAAAGRycy9kb3ducmV2LnhtbERP32vCMBB+F/Y/hBvsTdM5EdcZZQwGfRpoHb7emmtT&#10;1lxKEmu3v94Igm/38f289Xa0nRjIh9axgudZBoK4crrlRsGh/JyuQISIrLFzTAr+KMB28zBZY67d&#10;mXc07GMjUgiHHBWYGPtcylAZshhmridOXO28xZigb6T2eE7htpPzLFtKiy2nBoM9fRiqfvcnq+D4&#10;/10OJ1+ar9oXxeL157j09YtST4/j+xuISGO8i2/uQqf5qzlcn0kXyM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rIn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7B3341">
            <w:pPr>
              <w:pStyle w:val="TipText"/>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DA14A7"/>
    <w:p w14:paraId="69E62E7E" w14:textId="77777777" w:rsidR="00806808" w:rsidRDefault="00806808">
      <w:r>
        <w:br w:type="page"/>
      </w:r>
    </w:p>
    <w:p w14:paraId="224ABD33" w14:textId="7617E2C1" w:rsidR="00762FFC" w:rsidRDefault="00762FFC" w:rsidP="00BF54AB">
      <w:pPr>
        <w:pStyle w:val="Heading1"/>
      </w:pPr>
      <w:bookmarkStart w:id="210" w:name="_Toc406575232"/>
      <w:bookmarkStart w:id="211" w:name="_Ref406750455"/>
      <w:bookmarkStart w:id="212" w:name="_Ref406750676"/>
      <w:bookmarkStart w:id="213" w:name="_Toc406755671"/>
      <w:bookmarkStart w:id="214" w:name="_Ref406768432"/>
      <w:bookmarkStart w:id="215" w:name="_Toc406770744"/>
      <w:bookmarkStart w:id="216" w:name="_Ref407098293"/>
      <w:bookmarkStart w:id="217" w:name="_Ref410030394"/>
      <w:bookmarkStart w:id="218" w:name="_Ref410053431"/>
      <w:bookmarkStart w:id="219" w:name="_Ref428197378"/>
      <w:bookmarkStart w:id="220" w:name="_Ref428197707"/>
      <w:bookmarkStart w:id="221" w:name="_Ref428273664"/>
      <w:bookmarkStart w:id="222" w:name="_Ref433192216"/>
      <w:bookmarkStart w:id="223" w:name="_Ref448311935"/>
      <w:bookmarkStart w:id="224" w:name="_Ref448312642"/>
      <w:bookmarkStart w:id="225" w:name="_Ref448829434"/>
      <w:bookmarkStart w:id="226" w:name="_Ref497393171"/>
      <w:bookmarkStart w:id="227" w:name="_Ref509916771"/>
      <w:bookmarkStart w:id="228" w:name="_Toc11076390"/>
      <w:r>
        <w:lastRenderedPageBreak/>
        <w:t>Movie Playback and Export</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207752EF" w14:textId="6168C40F" w:rsidR="005C070B" w:rsidRDefault="005C070B" w:rsidP="005C070B">
      <w:bookmarkStart w:id="229"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5C070B">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C50376">
      <w:pPr>
        <w:jc w:val="center"/>
      </w:pPr>
      <w:r>
        <w:rPr>
          <w:noProof/>
          <w:lang w:eastAsia="en-US"/>
        </w:rPr>
        <w:drawing>
          <wp:inline distT="0" distB="0" distL="0" distR="0" wp14:anchorId="794A9667" wp14:editId="29A7874D">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C50376">
      <w:pPr>
        <w:pStyle w:val="Caption"/>
        <w:jc w:val="center"/>
      </w:pPr>
      <w:bookmarkStart w:id="230" w:name="_Toc53229141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xml:space="preserve">. </w:t>
      </w:r>
      <w:r w:rsidR="000E07FC">
        <w:t>Main m</w:t>
      </w:r>
      <w:r w:rsidR="000815F7">
        <w:t>ovie playback controls.</w:t>
      </w:r>
      <w:bookmarkEnd w:id="230"/>
    </w:p>
    <w:p w14:paraId="2B15A635" w14:textId="3E84DA89" w:rsidR="00BB6613" w:rsidRDefault="00BB6613" w:rsidP="005C070B">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5C070B">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5C070B">
      <w:r>
        <w:rPr>
          <w:noProof/>
          <w:lang w:eastAsia="en-US"/>
        </w:rPr>
        <w:drawing>
          <wp:inline distT="0" distB="0" distL="0" distR="0" wp14:anchorId="1109DC65" wp14:editId="7F790F91">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BB6613">
      <w:r>
        <w:rPr>
          <w:noProof/>
          <w:lang w:eastAsia="en-US"/>
        </w:rPr>
        <w:drawing>
          <wp:inline distT="0" distB="0" distL="0" distR="0" wp14:anchorId="13DA212A" wp14:editId="455C595F">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26B9FDC3" w:rsidR="003636A8" w:rsidRDefault="003636A8" w:rsidP="00BB6613">
      <w:r>
        <w:rPr>
          <w:noProof/>
          <w:lang w:eastAsia="en-US"/>
        </w:rPr>
        <w:drawing>
          <wp:inline distT="0" distB="0" distL="0" distR="0" wp14:anchorId="38800580" wp14:editId="52B169CF">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887C22">
            <w:pPr>
              <w:pStyle w:val="Icon"/>
            </w:pPr>
            <w:r>
              <w:rPr>
                <w:noProof/>
                <w:lang w:eastAsia="en-US"/>
              </w:rPr>
              <mc:AlternateContent>
                <mc:Choice Requires="wpg">
                  <w:drawing>
                    <wp:inline distT="0" distB="0" distL="0" distR="0" wp14:anchorId="0A084693" wp14:editId="7A8825F4">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E3EB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36D660D5" w:rsidR="00666C44" w:rsidRDefault="00C84248" w:rsidP="00887C22">
            <w:pPr>
              <w:pStyle w:val="TipText"/>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BB6613"/>
    <w:p w14:paraId="1AFE69B8" w14:textId="3F9B56C3" w:rsidR="00BB6613" w:rsidRDefault="004E1B06" w:rsidP="00BB6613">
      <w:r>
        <w:rPr>
          <w:noProof/>
          <w:lang w:eastAsia="en-US"/>
        </w:rPr>
        <w:drawing>
          <wp:inline distT="0" distB="0" distL="0" distR="0" wp14:anchorId="48014426" wp14:editId="02DD65E3">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BB6613">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BB6613">
      <w:r>
        <w:rPr>
          <w:b/>
        </w:rPr>
        <w:t xml:space="preserve">Time Text. </w:t>
      </w:r>
      <w:r>
        <w:t>This text box updates with the slider during playback. You may also edit this to a particular time in the movie (in seconds).</w:t>
      </w:r>
    </w:p>
    <w:p w14:paraId="6E8FA109" w14:textId="6A2D99D7" w:rsidR="000815F7" w:rsidRDefault="000815F7" w:rsidP="00BB6613">
      <w:r>
        <w:rPr>
          <w:b/>
          <w:noProof/>
          <w:lang w:eastAsia="en-US"/>
        </w:rPr>
        <w:lastRenderedPageBreak/>
        <w:drawing>
          <wp:inline distT="0" distB="0" distL="0" distR="0" wp14:anchorId="6E93EBFD" wp14:editId="1DC1567E">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1D76DD">
      <w:pPr>
        <w:jc w:val="center"/>
      </w:pPr>
      <w:r>
        <w:rPr>
          <w:noProof/>
          <w:lang w:eastAsia="en-US"/>
        </w:rPr>
        <w:drawing>
          <wp:inline distT="0" distB="0" distL="0" distR="0" wp14:anchorId="7E262C67" wp14:editId="1E67BB45">
            <wp:extent cx="3593592" cy="3291505"/>
            <wp:effectExtent l="0" t="0" r="698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593592" cy="3291505"/>
                    </a:xfrm>
                    <a:prstGeom prst="rect">
                      <a:avLst/>
                    </a:prstGeom>
                    <a:noFill/>
                    <a:ln>
                      <a:noFill/>
                    </a:ln>
                  </pic:spPr>
                </pic:pic>
              </a:graphicData>
            </a:graphic>
          </wp:inline>
        </w:drawing>
      </w:r>
    </w:p>
    <w:p w14:paraId="02D4FEC6" w14:textId="07C5754E" w:rsidR="000815F7" w:rsidRDefault="00C50376" w:rsidP="00C50376">
      <w:pPr>
        <w:pStyle w:val="Caption"/>
        <w:jc w:val="center"/>
      </w:pPr>
      <w:bookmarkStart w:id="231" w:name="_Toc53229141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t xml:space="preserve">. </w:t>
      </w:r>
      <w:r w:rsidR="002F1AC5">
        <w:t>Save or e</w:t>
      </w:r>
      <w:r w:rsidR="000815F7">
        <w:t>xport a movie or time sequence.</w:t>
      </w:r>
      <w:bookmarkEnd w:id="231"/>
    </w:p>
    <w:p w14:paraId="51BD08A4" w14:textId="41E7A61C" w:rsidR="000815F7" w:rsidRDefault="000815F7" w:rsidP="000815F7">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0815F7">
      <w:r>
        <w:t>These additional options are available to check before you save the captured image sequence.</w:t>
      </w:r>
    </w:p>
    <w:p w14:paraId="387B3251" w14:textId="77777777" w:rsidR="003107BB" w:rsidRDefault="003107BB" w:rsidP="000815F7">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0815F7">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50B5CF68" w:rsidR="003107BB" w:rsidRDefault="003107BB" w:rsidP="000815F7">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6A22FDA6" w14:textId="02CD12D9" w:rsidR="000815F7" w:rsidRDefault="00D47FD0" w:rsidP="000815F7">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7F0FD8">
            <w:pPr>
              <w:pStyle w:val="Icon"/>
            </w:pPr>
            <w:r>
              <w:rPr>
                <w:noProof/>
                <w:lang w:eastAsia="en-US"/>
              </w:rPr>
              <w:lastRenderedPageBreak/>
              <mc:AlternateContent>
                <mc:Choice Requires="wpg">
                  <w:drawing>
                    <wp:inline distT="0" distB="0" distL="0" distR="0" wp14:anchorId="64DE89AB" wp14:editId="4854530A">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8B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9Z8IA&#10;AADcAAAADwAAAGRycy9kb3ducmV2LnhtbESP3WoCMRCF7wu+QxihdzWrFNGtUURRvGmL2gcYNtPN&#10;1s0kJHFd394UCr08nJ+Ps1j1thUdhdg4VjAeFSCIK6cbrhV8nXcvMxAxIWtsHZOCO0VYLQdPCyy1&#10;u/GRulOqRR7hWKICk5IvpYyVIYtx5Dxx9r5dsJiyDLXUAW953LZyUhRTabHhTDDoaWOoupyuNkOM&#10;77Z+s2/mM0v1z+d9Gj7eUannYb9+A5GoT//hv/ZBK3idjOH3TD4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L1nwgAAANwAAAAPAAAAAAAAAAAAAAAAAJgCAABkcnMvZG93&#10;bnJldi54bWxQSwUGAAAAAAQABAD1AAAAhwM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OmcUA&#10;AADcAAAADwAAAGRycy9kb3ducmV2LnhtbESPwWrDMBBE74X8g9hCb41cN4TUiRJCoeBToXFCrltr&#10;bZlYKyMpjtuvrwqFHoeZecNsdpPtxUg+dI4VPM0zEMS10x23Co7V2+MKRIjIGnvHpOCLAuy2s7sN&#10;Ftrd+IPGQ2xFgnAoUIGJcSikDLUhi2HuBuLkNc5bjEn6VmqPtwS3vcyzbCktdpwWDA70aqi+HK5W&#10;wfn7VI1XX5n3xpfl4uXzvPTNs1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k6Z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7F0FD8">
            <w:pPr>
              <w:pStyle w:val="TipText"/>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0815F7"/>
    <w:p w14:paraId="15E45914" w14:textId="6181A70F" w:rsidR="00B96966" w:rsidRDefault="00B96966" w:rsidP="00B96966">
      <w:pPr>
        <w:pStyle w:val="Heading2"/>
      </w:pPr>
      <w:bookmarkStart w:id="232" w:name="_Toc406770745"/>
      <w:bookmarkStart w:id="233" w:name="_Toc11076391"/>
      <w:r>
        <w:t>Basic Movie Operations</w:t>
      </w:r>
      <w:bookmarkEnd w:id="229"/>
      <w:bookmarkEnd w:id="232"/>
      <w:bookmarkEnd w:id="233"/>
    </w:p>
    <w:p w14:paraId="5CFEF6FE" w14:textId="057738FD" w:rsidR="005C070B" w:rsidRDefault="005C070B" w:rsidP="005C070B">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0B1DC8">
            <w:pPr>
              <w:pStyle w:val="Icon"/>
            </w:pPr>
            <w:r>
              <w:rPr>
                <w:noProof/>
                <w:lang w:eastAsia="en-US"/>
              </w:rPr>
              <mc:AlternateContent>
                <mc:Choice Requires="wpg">
                  <w:drawing>
                    <wp:inline distT="0" distB="0" distL="0" distR="0" wp14:anchorId="08369D11" wp14:editId="323448B1">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5669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N7cMA&#10;AADcAAAADwAAAGRycy9kb3ducmV2LnhtbESP3WoCMRCF7wu+Q5hC7zRbC2q3RhGlxRsrah9g2Ew3&#10;224mIYnr+vZGKPTycH4+znzZ21Z0FGLjWMHzqABBXDndcK3g6/Q+nIGICVlj65gUXCnCcjF4mGOp&#10;3YUP1B1TLfIIxxIVmJR8KWWsDFmMI+eJs/ftgsWUZailDnjJ47aV46KYSIsNZ4JBT2tD1e/xbDPE&#10;+G7j1x/N68xS/bO/TsLnDpV6euxXbyAS9ek//NfeagUv4yn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tN7cMAAADcAAAADwAAAAAAAAAAAAAAAACYAgAAZHJzL2Rv&#10;d25yZXYueG1sUEsFBgAAAAAEAAQA9QAAAIgD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i0FsIA&#10;AADcAAAADwAAAGRycy9kb3ducmV2LnhtbERPz2vCMBS+D/Y/hDfwNlN1yFaNMgZCT4NZpddn89oU&#10;m5eSxNrtr18Ogx0/vt/b/WR7MZIPnWMFi3kGgrh2uuNWwak8PL+CCBFZY++YFHxTgP3u8WGLuXZ3&#10;/qLxGFuRQjjkqMDEOORShtqQxTB3A3HiGuctxgR9K7XHewq3vVxm2Vpa7Dg1GBzow1B9Pd6sgurn&#10;XI43X5rPxhfFy9ulWvtmpdTsaXrfgIg0xX/xn7vQClbL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Q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45624">
            <w:pPr>
              <w:pStyle w:val="TipText"/>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5C070B"/>
    <w:p w14:paraId="1BCFCABD" w14:textId="1B430F03" w:rsidR="005C070B" w:rsidRDefault="000E07FC" w:rsidP="001D76DD">
      <w:pPr>
        <w:jc w:val="center"/>
      </w:pPr>
      <w:r>
        <w:rPr>
          <w:noProof/>
          <w:lang w:eastAsia="en-US"/>
        </w:rPr>
        <w:drawing>
          <wp:inline distT="0" distB="0" distL="0" distR="0" wp14:anchorId="6C7768C4" wp14:editId="5A15D11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1D76DD">
      <w:pPr>
        <w:pStyle w:val="Caption"/>
        <w:jc w:val="center"/>
      </w:pPr>
      <w:bookmarkStart w:id="234" w:name="_Toc53229141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2F1AC5">
        <w:t>Basic m</w:t>
      </w:r>
      <w:r w:rsidR="000E07FC">
        <w:t>ovie playback controls.</w:t>
      </w:r>
      <w:bookmarkEnd w:id="234"/>
    </w:p>
    <w:p w14:paraId="20DB2BB4" w14:textId="2DDFF5AE" w:rsidR="005C070B" w:rsidRDefault="00CD7BE6" w:rsidP="00CD7BE6">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993370C">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CD7BE6">
      <w:pPr>
        <w:pStyle w:val="ListParagraph"/>
        <w:numPr>
          <w:ilvl w:val="1"/>
          <w:numId w:val="20"/>
        </w:numPr>
        <w:ind w:left="540"/>
      </w:pPr>
      <w:r w:rsidRPr="00CD7BE6">
        <w:rPr>
          <w:b/>
        </w:rPr>
        <w:t>Linear.</w:t>
      </w:r>
      <w:r>
        <w:t xml:space="preserve"> The rotation speed is constant </w:t>
      </w:r>
      <w:r w:rsidR="00F95B8E">
        <w:t>from the beginning to the end of a movie.</w:t>
      </w:r>
    </w:p>
    <w:p w14:paraId="2231DDD2" w14:textId="454F53C3" w:rsidR="00F95B8E" w:rsidRDefault="00F95B8E" w:rsidP="00CD7BE6">
      <w:pPr>
        <w:pStyle w:val="ListParagraph"/>
        <w:numPr>
          <w:ilvl w:val="1"/>
          <w:numId w:val="20"/>
        </w:numPr>
        <w:ind w:left="540"/>
      </w:pPr>
      <w:r w:rsidRPr="00CD7BE6">
        <w:rPr>
          <w:b/>
        </w:rPr>
        <w:t>Smooth.</w:t>
      </w:r>
      <w:r>
        <w:t xml:space="preserve"> The rotation accelerates and then decelerates through the movie.</w:t>
      </w:r>
    </w:p>
    <w:p w14:paraId="7E99990D" w14:textId="3EB19506" w:rsidR="000B1DC8" w:rsidRDefault="00CD7BE6" w:rsidP="00CD7BE6">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w:t>
      </w:r>
      <w:r w:rsidR="005379DF">
        <w:lastRenderedPageBreak/>
        <w:t xml:space="preserve">“Time Sequence / Batch” for you, set the start, end, and current times (based on the # of the file you loaded), and update the movie time slider to where this file is in the sequence. </w:t>
      </w:r>
    </w:p>
    <w:p w14:paraId="7FB3A7B7" w14:textId="6C045FD2" w:rsidR="005379DF" w:rsidRDefault="005379DF" w:rsidP="00CD7BE6">
      <w:pPr>
        <w:pStyle w:val="ListParagraph"/>
        <w:numPr>
          <w:ilvl w:val="1"/>
          <w:numId w:val="20"/>
        </w:numPr>
        <w:ind w:left="540"/>
      </w:pPr>
      <w:r>
        <w:t xml:space="preserve">The </w:t>
      </w:r>
      <w:r>
        <w:rPr>
          <w:noProof/>
          <w:lang w:eastAsia="en-US"/>
        </w:rPr>
        <w:drawing>
          <wp:inline distT="0" distB="0" distL="0" distR="0" wp14:anchorId="4D9AC648" wp14:editId="099BF973">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CD7BE6">
      <w:pPr>
        <w:pStyle w:val="ListParagraph"/>
        <w:numPr>
          <w:ilvl w:val="1"/>
          <w:numId w:val="20"/>
        </w:numPr>
        <w:ind w:left="540"/>
      </w:pPr>
      <w:r>
        <w:t xml:space="preserve">The </w:t>
      </w:r>
      <w:r>
        <w:rPr>
          <w:noProof/>
          <w:lang w:eastAsia="en-US"/>
        </w:rPr>
        <w:drawing>
          <wp:inline distT="0" distB="0" distL="0" distR="0" wp14:anchorId="552DCBE5" wp14:editId="3D2BAC73">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CD7BE6">
      <w:pPr>
        <w:pStyle w:val="ListParagraph"/>
        <w:numPr>
          <w:ilvl w:val="1"/>
          <w:numId w:val="20"/>
        </w:numPr>
        <w:ind w:left="540"/>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CD7BE6">
      <w:pPr>
        <w:pStyle w:val="ListParagraph"/>
        <w:numPr>
          <w:ilvl w:val="1"/>
          <w:numId w:val="20"/>
        </w:numPr>
        <w:ind w:left="540"/>
      </w:pPr>
      <w:r>
        <w:t xml:space="preserve">The movie length is unique to the Basic tab of movie making. You can choose how long (in real seconds) you want the exported movie file to be. </w:t>
      </w:r>
    </w:p>
    <w:p w14:paraId="05B9AEBB" w14:textId="77777777" w:rsidR="00DC26F0" w:rsidRDefault="00DC26F0" w:rsidP="00DC26F0">
      <w:pPr>
        <w:pStyle w:val="ListParagraph"/>
        <w:ind w:left="0"/>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0B1DC8">
            <w:pPr>
              <w:pStyle w:val="Icon"/>
            </w:pPr>
            <w:r>
              <w:rPr>
                <w:noProof/>
                <w:lang w:eastAsia="en-US"/>
              </w:rPr>
              <mc:AlternateContent>
                <mc:Choice Requires="wpg">
                  <w:drawing>
                    <wp:inline distT="0" distB="0" distL="0" distR="0" wp14:anchorId="781D3B43" wp14:editId="14776D42">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1F62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985B65">
            <w:pPr>
              <w:pStyle w:val="TipText"/>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CD7BE6">
      <w:pPr>
        <w:pStyle w:val="ListParagraph"/>
        <w:ind w:left="0"/>
      </w:pPr>
    </w:p>
    <w:p w14:paraId="504C7C34" w14:textId="08B315E1" w:rsidR="000B1DC8" w:rsidRDefault="00CD7BE6" w:rsidP="00CD7BE6">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“volumeA.tif”, “volumeB.tif”,</w:t>
      </w:r>
      <w:r w:rsidR="003153DD" w:rsidRPr="003153DD">
        <w:t xml:space="preserve"> </w:t>
      </w:r>
      <w:r w:rsidR="003153DD">
        <w:t>and “volumeC.tif”, in a directory, and you load “volumeA.tif”,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2F0BF7">
            <w:pPr>
              <w:pStyle w:val="Icon"/>
            </w:pPr>
            <w:r>
              <w:rPr>
                <w:noProof/>
                <w:lang w:eastAsia="en-US"/>
              </w:rPr>
              <mc:AlternateContent>
                <mc:Choice Requires="wpg">
                  <w:drawing>
                    <wp:inline distT="0" distB="0" distL="0" distR="0" wp14:anchorId="08CC9AE5" wp14:editId="2C5EF65E">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2E04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LAcAA&#10;AADcAAAADwAAAGRycy9kb3ducmV2LnhtbERPzU4CMRC+m/gOzZh4k64mEFgpxGAgXsSAPsBkO25X&#10;t9OmLcvy9s6BxOOX73+5Hn2vBkq5C2zgcVKBIm6C7bg18PW5fZiDygXZYh+YDFwow3p1e7PE2oYz&#10;H2g4llZJCOcaDbhSYq11bhx5zJMQiYX7DsljEZhabROeJdz3+qmqZtpjx9LgMNLGUfN7PHkpcXF4&#10;jZtdt5h7an8+LrO0f0dj7u/Gl2dQhcbyL76636yBaSXz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xLAcAAAADcAAAADwAAAAAAAAAAAAAAAACYAgAAZHJzL2Rvd25y&#10;ZXYueG1sUEsFBgAAAAAEAAQA9QAAAIUD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yDE8UA&#10;AADcAAAADwAAAGRycy9kb3ducmV2LnhtbESPQWvCQBSE74X+h+UVeqsbWysaXaUUCjkVNC1en9mX&#10;bGj2bdhdY9pf7woFj8PMfMOst6PtxEA+tI4VTCcZCOLK6ZYbBV/lx9MCRIjIGjvHpOCXAmw393dr&#10;zLU7846GfWxEgnDIUYGJsc+lDJUhi2HieuLk1c5bjEn6RmqP5wS3nXzOsrm02HJaMNjTu6HqZ3+y&#10;Cg5/3+Vw8qX5rH1RzJbHw9zXL0o9PoxvKxCRxngL/7cLreA1m8L1TDoCcnM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IM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417054">
            <w:pPr>
              <w:pStyle w:val="TipText"/>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CD7BE6"/>
    <w:p w14:paraId="45F2DA04" w14:textId="0E4CF856" w:rsidR="00B96966" w:rsidRDefault="00B96966" w:rsidP="00B96966">
      <w:pPr>
        <w:pStyle w:val="Heading2"/>
      </w:pPr>
      <w:bookmarkStart w:id="235" w:name="_Toc406755673"/>
      <w:bookmarkStart w:id="236" w:name="_Toc406770746"/>
      <w:bookmarkStart w:id="237" w:name="_Toc11076392"/>
      <w:r>
        <w:lastRenderedPageBreak/>
        <w:t>Advanced Key Frame Movies</w:t>
      </w:r>
      <w:bookmarkEnd w:id="235"/>
      <w:bookmarkEnd w:id="236"/>
      <w:bookmarkEnd w:id="237"/>
    </w:p>
    <w:p w14:paraId="2ADBB38D" w14:textId="3F9A1CE7" w:rsidR="003153DD" w:rsidRDefault="003153DD" w:rsidP="001D76DD">
      <w:pPr>
        <w:jc w:val="center"/>
      </w:pPr>
      <w:r>
        <w:rPr>
          <w:noProof/>
          <w:lang w:eastAsia="en-US"/>
        </w:rPr>
        <w:drawing>
          <wp:inline distT="0" distB="0" distL="0" distR="0" wp14:anchorId="6F62C9D0" wp14:editId="123AA879">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1D76DD">
      <w:pPr>
        <w:pStyle w:val="Caption"/>
        <w:jc w:val="center"/>
      </w:pPr>
      <w:bookmarkStart w:id="238" w:name="_Toc53229141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xml:space="preserve">. </w:t>
      </w:r>
      <w:r w:rsidR="002F1AC5">
        <w:t>Advanced m</w:t>
      </w:r>
      <w:r w:rsidR="000E07FC">
        <w:t>ovie playback controls.</w:t>
      </w:r>
      <w:bookmarkEnd w:id="238"/>
    </w:p>
    <w:p w14:paraId="7B3EDA37" w14:textId="49D733F5" w:rsidR="003153DD" w:rsidRDefault="003153DD" w:rsidP="003153DD">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3153DD">
      <w:r>
        <w:t>FluoRender will remember and key frame the following aspects of a volume:</w:t>
      </w:r>
    </w:p>
    <w:p w14:paraId="6FFF4C5E" w14:textId="2650AFA1" w:rsidR="003153DD" w:rsidRDefault="003153DD" w:rsidP="003153DD">
      <w:pPr>
        <w:pStyle w:val="ListParagraph"/>
        <w:numPr>
          <w:ilvl w:val="0"/>
          <w:numId w:val="13"/>
        </w:numPr>
      </w:pPr>
      <w:r>
        <w:t>Rotation transformations</w:t>
      </w:r>
    </w:p>
    <w:p w14:paraId="3D5FFBEE" w14:textId="0EA2617B" w:rsidR="003153DD" w:rsidRDefault="003153DD" w:rsidP="003153DD">
      <w:pPr>
        <w:pStyle w:val="ListParagraph"/>
        <w:numPr>
          <w:ilvl w:val="0"/>
          <w:numId w:val="13"/>
        </w:numPr>
      </w:pPr>
      <w:r>
        <w:t>Translation transformations</w:t>
      </w:r>
    </w:p>
    <w:p w14:paraId="2B3AECFD" w14:textId="437E4398" w:rsidR="003153DD" w:rsidRDefault="003153DD" w:rsidP="003153DD">
      <w:pPr>
        <w:pStyle w:val="ListParagraph"/>
        <w:numPr>
          <w:ilvl w:val="0"/>
          <w:numId w:val="13"/>
        </w:numPr>
      </w:pPr>
      <w:r>
        <w:t>Scale transformations (zoom)</w:t>
      </w:r>
    </w:p>
    <w:p w14:paraId="12BBA38E" w14:textId="5716B199" w:rsidR="003153DD" w:rsidRDefault="000E07FC" w:rsidP="003153DD">
      <w:pPr>
        <w:pStyle w:val="ListParagraph"/>
        <w:numPr>
          <w:ilvl w:val="0"/>
          <w:numId w:val="13"/>
        </w:numPr>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3153DD">
      <w:pPr>
        <w:pStyle w:val="ListParagraph"/>
        <w:numPr>
          <w:ilvl w:val="0"/>
          <w:numId w:val="13"/>
        </w:numPr>
      </w:pPr>
      <w:r>
        <w:t xml:space="preserve">Enabling and disabling visibility via the “on/off” property in </w:t>
      </w:r>
      <w:r w:rsidR="00747895">
        <w:t>the Workspace panel</w:t>
      </w:r>
    </w:p>
    <w:p w14:paraId="2338BA4E" w14:textId="06402532" w:rsidR="00747895" w:rsidRDefault="00747895" w:rsidP="003153DD">
      <w:pPr>
        <w:pStyle w:val="ListParagraph"/>
        <w:numPr>
          <w:ilvl w:val="0"/>
          <w:numId w:val="13"/>
        </w:numPr>
      </w:pPr>
      <w:r>
        <w:t>Channel intermixing modes (Layered, Depth, and Composite)</w:t>
      </w:r>
    </w:p>
    <w:p w14:paraId="65DFA08A" w14:textId="769CA971" w:rsidR="004A38F7" w:rsidRDefault="00EA244F" w:rsidP="003153DD">
      <w:pPr>
        <w:pStyle w:val="ListParagraph"/>
        <w:numPr>
          <w:ilvl w:val="0"/>
          <w:numId w:val="13"/>
        </w:numPr>
      </w:pPr>
      <w:r>
        <w:t>Perspective angle of view</w:t>
      </w:r>
    </w:p>
    <w:p w14:paraId="731D4138" w14:textId="2E12BE71" w:rsidR="00EA244F" w:rsidRDefault="00EA244F" w:rsidP="003153DD">
      <w:pPr>
        <w:pStyle w:val="ListParagraph"/>
        <w:numPr>
          <w:ilvl w:val="0"/>
          <w:numId w:val="13"/>
        </w:numPr>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887C22">
            <w:pPr>
              <w:pStyle w:val="Icon"/>
            </w:pPr>
            <w:r>
              <w:rPr>
                <w:noProof/>
                <w:lang w:eastAsia="en-US"/>
              </w:rPr>
              <mc:AlternateContent>
                <mc:Choice Requires="wpg">
                  <w:drawing>
                    <wp:inline distT="0" distB="0" distL="0" distR="0" wp14:anchorId="4EB5DCD1" wp14:editId="31E521A8">
                      <wp:extent cx="228600" cy="228600"/>
                      <wp:effectExtent l="0" t="0" r="0" b="0"/>
                      <wp:docPr id="4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798D4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887C22">
            <w:pPr>
              <w:pStyle w:val="TipText"/>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0E07FC"/>
    <w:p w14:paraId="72B3C501" w14:textId="786BBE96" w:rsidR="000E07FC" w:rsidRDefault="000E07FC" w:rsidP="000E07FC">
      <w:r>
        <w:t xml:space="preserve">The columns for the </w:t>
      </w:r>
      <w:r w:rsidR="00A762EE">
        <w:t>key frame table are as follows:</w:t>
      </w:r>
    </w:p>
    <w:p w14:paraId="480EC4F0" w14:textId="3B605E6A" w:rsidR="00A762EE" w:rsidRDefault="00A762EE" w:rsidP="000E07FC">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0E07FC">
      <w:r>
        <w:rPr>
          <w:b/>
        </w:rPr>
        <w:lastRenderedPageBreak/>
        <w:t xml:space="preserve">Frame. </w:t>
      </w:r>
      <w:r>
        <w:t>This indicates at which frame this particular key is active. You may reset the currently viewed key by double clicking on that key.</w:t>
      </w:r>
    </w:p>
    <w:p w14:paraId="3BEDA9B8" w14:textId="5E2A6C0C" w:rsidR="00A762EE" w:rsidRDefault="00A762EE" w:rsidP="000E07FC">
      <w:r>
        <w:rPr>
          <w:b/>
        </w:rPr>
        <w:t xml:space="preserve">Inbetweens. </w:t>
      </w:r>
      <w:r>
        <w:t xml:space="preserve">This column indicates how many frames exist between this key and the previous key. The first key in the list always has this number as zero. </w:t>
      </w:r>
    </w:p>
    <w:p w14:paraId="38102363" w14:textId="3B263EA2" w:rsidR="00A762EE" w:rsidRDefault="00A762EE" w:rsidP="000E07FC">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1/#inbetweens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0E07FC">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0E07FC">
      <w:r>
        <w:t xml:space="preserve">Below the table is a list of options. </w:t>
      </w:r>
    </w:p>
    <w:p w14:paraId="72D08C6A" w14:textId="5FF12973" w:rsidR="00617B20" w:rsidRDefault="00617B20" w:rsidP="000E07FC">
      <w:r>
        <w:rPr>
          <w:b/>
          <w:noProof/>
          <w:lang w:eastAsia="en-US"/>
        </w:rPr>
        <w:drawing>
          <wp:inline distT="0" distB="0" distL="0" distR="0" wp14:anchorId="77241B62" wp14:editId="45D80717">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0E07FC">
      <w:r>
        <w:rPr>
          <w:b/>
          <w:noProof/>
          <w:lang w:eastAsia="en-US"/>
        </w:rPr>
        <w:drawing>
          <wp:inline distT="0" distB="0" distL="0" distR="0" wp14:anchorId="6D4C924C" wp14:editId="3081A8E3">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Add a new key frame to the list, saving the current rendering transformations, croppings, and channel visibilities.</w:t>
      </w:r>
    </w:p>
    <w:p w14:paraId="6F683855" w14:textId="370F8D69" w:rsidR="00617B20" w:rsidRPr="00617B20" w:rsidRDefault="00617B20" w:rsidP="000E07FC">
      <w:r>
        <w:rPr>
          <w:b/>
          <w:noProof/>
          <w:lang w:eastAsia="en-US"/>
        </w:rPr>
        <w:drawing>
          <wp:inline distT="0" distB="0" distL="0" distR="0" wp14:anchorId="3E956E03" wp14:editId="7938D6B7">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0E07FC">
      <w:r w:rsidRPr="00316A25">
        <w:rPr>
          <w:noProof/>
          <w:lang w:eastAsia="en-US"/>
        </w:rPr>
        <w:drawing>
          <wp:inline distT="0" distB="0" distL="0" distR="0" wp14:anchorId="07D17B96" wp14:editId="0A7ECCF0">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37433D">
      <w:pPr>
        <w:pStyle w:val="Heading2"/>
      </w:pPr>
      <w:bookmarkStart w:id="239" w:name="_Toc11076393"/>
      <w:r>
        <w:t>Automatic Key Generation</w:t>
      </w:r>
      <w:bookmarkEnd w:id="239"/>
    </w:p>
    <w:p w14:paraId="785B6EA8" w14:textId="6237E4E7" w:rsidR="0037433D" w:rsidRDefault="0037433D" w:rsidP="0037433D">
      <w:pPr>
        <w:jc w:val="center"/>
      </w:pPr>
      <w:r>
        <w:rPr>
          <w:noProof/>
          <w:lang w:eastAsia="en-US"/>
        </w:rPr>
        <w:drawing>
          <wp:inline distT="0" distB="0" distL="0" distR="0" wp14:anchorId="4C581B16" wp14:editId="788CC723">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37433D">
      <w:pPr>
        <w:pStyle w:val="Caption"/>
        <w:jc w:val="center"/>
      </w:pPr>
      <w:bookmarkStart w:id="240" w:name="_Toc53229141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Auto key options.</w:t>
      </w:r>
      <w:bookmarkEnd w:id="240"/>
    </w:p>
    <w:p w14:paraId="0A0CD7D5" w14:textId="7010ABB4" w:rsidR="0037433D" w:rsidRDefault="0037433D" w:rsidP="0037433D">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0A7C7E">
      <w:pPr>
        <w:spacing w:after="120"/>
      </w:pPr>
      <w:r>
        <w:lastRenderedPageBreak/>
        <w:t>Currently, we provide three options for automatic key generation. More options will be added into the future versions of FluoRender. These three options are:</w:t>
      </w:r>
    </w:p>
    <w:p w14:paraId="01FA0407" w14:textId="5C3CE744" w:rsidR="0037433D" w:rsidRDefault="000A7C7E" w:rsidP="000A7C7E">
      <w:pPr>
        <w:spacing w:after="120"/>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0A7C7E">
      <w:pPr>
        <w:spacing w:after="120"/>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37433D">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B96966">
      <w:pPr>
        <w:pStyle w:val="Heading2"/>
      </w:pPr>
      <w:bookmarkStart w:id="241" w:name="_Toc406755674"/>
      <w:bookmarkStart w:id="242" w:name="_Toc406770747"/>
      <w:bookmarkStart w:id="243" w:name="_Toc11076394"/>
      <w:r>
        <w:t>Frame Cropping</w:t>
      </w:r>
      <w:bookmarkEnd w:id="241"/>
      <w:bookmarkEnd w:id="242"/>
      <w:bookmarkEnd w:id="243"/>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1D76DD">
      <w:pPr>
        <w:jc w:val="center"/>
      </w:pPr>
      <w:r>
        <w:rPr>
          <w:noProof/>
          <w:lang w:eastAsia="en-US"/>
        </w:rPr>
        <w:drawing>
          <wp:inline distT="0" distB="0" distL="0" distR="0" wp14:anchorId="59222502" wp14:editId="2F49AF4A">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1D76DD">
      <w:pPr>
        <w:pStyle w:val="Caption"/>
        <w:jc w:val="center"/>
      </w:pPr>
      <w:bookmarkStart w:id="244" w:name="_Toc53229141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xml:space="preserve">. </w:t>
      </w:r>
      <w:r w:rsidR="002F1AC5">
        <w:t>Frame cropping</w:t>
      </w:r>
      <w:r w:rsidR="00617B20">
        <w:t xml:space="preserve"> controls.</w:t>
      </w:r>
      <w:bookmarkEnd w:id="244"/>
    </w:p>
    <w:p w14:paraId="7777071B" w14:textId="19BA4B29" w:rsidR="00617B20" w:rsidRDefault="00617B20" w:rsidP="00617B20">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617B20"/>
    <w:p w14:paraId="1DAAAFC5" w14:textId="77777777" w:rsidR="00E94015" w:rsidRDefault="00E94015">
      <w:r>
        <w:br w:type="page"/>
      </w:r>
    </w:p>
    <w:p w14:paraId="4CC68092" w14:textId="5076E264" w:rsidR="00AA706C" w:rsidRDefault="00B96966" w:rsidP="00E94015">
      <w:pPr>
        <w:pStyle w:val="Heading1"/>
      </w:pPr>
      <w:bookmarkStart w:id="245" w:name="_Toc406755675"/>
      <w:bookmarkStart w:id="246" w:name="_Toc406770748"/>
      <w:bookmarkStart w:id="247" w:name="_Ref456775715"/>
      <w:bookmarkStart w:id="248" w:name="_Ref456775982"/>
      <w:bookmarkStart w:id="249" w:name="_Ref456778180"/>
      <w:bookmarkStart w:id="250" w:name="_Ref464135876"/>
      <w:bookmarkStart w:id="251" w:name="_Ref464140091"/>
      <w:bookmarkStart w:id="252" w:name="_Ref497393031"/>
      <w:bookmarkStart w:id="253" w:name="_Toc11076395"/>
      <w:r>
        <w:lastRenderedPageBreak/>
        <w:t xml:space="preserve">Batch Processing </w:t>
      </w:r>
      <w:r w:rsidR="00E94015">
        <w:t xml:space="preserve">with </w:t>
      </w:r>
      <w:r>
        <w:t>4D Scripts</w:t>
      </w:r>
      <w:bookmarkEnd w:id="245"/>
      <w:bookmarkEnd w:id="246"/>
      <w:bookmarkEnd w:id="247"/>
      <w:bookmarkEnd w:id="248"/>
      <w:bookmarkEnd w:id="249"/>
      <w:bookmarkEnd w:id="250"/>
      <w:bookmarkEnd w:id="251"/>
      <w:bookmarkEnd w:id="252"/>
      <w:bookmarkEnd w:id="253"/>
    </w:p>
    <w:p w14:paraId="5386FC9E" w14:textId="2888ED80" w:rsidR="00EB7655" w:rsidRDefault="00EB7655" w:rsidP="00EB7655">
      <w:pPr>
        <w:pStyle w:val="Heading2"/>
      </w:pPr>
      <w:bookmarkStart w:id="254" w:name="_Toc11076396"/>
      <w:r>
        <w:t>4D Script Settings</w:t>
      </w:r>
      <w:bookmarkEnd w:id="254"/>
    </w:p>
    <w:p w14:paraId="00832810" w14:textId="7C962EA8" w:rsidR="00B96966" w:rsidRDefault="00B96966" w:rsidP="00AA706C">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033327">
      <w:pPr>
        <w:jc w:val="center"/>
      </w:pPr>
      <w:r>
        <w:rPr>
          <w:noProof/>
          <w:lang w:eastAsia="en-US"/>
        </w:rPr>
        <w:drawing>
          <wp:inline distT="0" distB="0" distL="0" distR="0" wp14:anchorId="30751FA0" wp14:editId="5081C47F">
            <wp:extent cx="2203704" cy="1984248"/>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4">
                      <a:extLst>
                        <a:ext uri="{28A0092B-C50C-407E-A947-70E740481C1C}">
                          <a14:useLocalDpi xmlns:a14="http://schemas.microsoft.com/office/drawing/2010/main" val="0"/>
                        </a:ext>
                      </a:extLst>
                    </a:blip>
                    <a:stretch>
                      <a:fillRect/>
                    </a:stretch>
                  </pic:blipFill>
                  <pic:spPr>
                    <a:xfrm>
                      <a:off x="0" y="0"/>
                      <a:ext cx="2203704" cy="1984248"/>
                    </a:xfrm>
                    <a:prstGeom prst="rect">
                      <a:avLst/>
                    </a:prstGeom>
                  </pic:spPr>
                </pic:pic>
              </a:graphicData>
            </a:graphic>
          </wp:inline>
        </w:drawing>
      </w:r>
    </w:p>
    <w:p w14:paraId="11174D78" w14:textId="27E27982" w:rsidR="00033327" w:rsidRDefault="00033327" w:rsidP="00EB7655">
      <w:pPr>
        <w:pStyle w:val="Caption"/>
        <w:jc w:val="center"/>
      </w:pPr>
      <w:bookmarkStart w:id="255" w:name="_Ref456779351"/>
      <w:bookmarkStart w:id="256" w:name="_Toc53229141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55"/>
      <w:r>
        <w:t xml:space="preserve">. </w:t>
      </w:r>
      <w:r w:rsidR="00EB7655">
        <w:t>4D script settings.</w:t>
      </w:r>
      <w:bookmarkEnd w:id="256"/>
    </w:p>
    <w:p w14:paraId="51102ECB" w14:textId="0B46F8A2" w:rsidR="00C96103" w:rsidRDefault="00EB7655" w:rsidP="00EB7655">
      <w:r>
        <w:t>The 4D script tab has these controls:</w:t>
      </w:r>
    </w:p>
    <w:p w14:paraId="0F7B610D" w14:textId="6DBFCE62" w:rsidR="00EB7655" w:rsidRDefault="00EB7655" w:rsidP="00EB7655">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887C22">
            <w:pPr>
              <w:pStyle w:val="Icon"/>
            </w:pPr>
            <w:r>
              <w:rPr>
                <w:noProof/>
                <w:lang w:eastAsia="en-US"/>
              </w:rPr>
              <mc:AlternateContent>
                <mc:Choice Requires="wpg">
                  <w:drawing>
                    <wp:inline distT="0" distB="0" distL="0" distR="0" wp14:anchorId="671750D3" wp14:editId="04848DF7">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8E4C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887C22">
            <w:pPr>
              <w:pStyle w:val="TipText"/>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057060">
            <w:pPr>
              <w:pStyle w:val="Icon"/>
            </w:pPr>
            <w:r>
              <w:rPr>
                <w:noProof/>
                <w:lang w:eastAsia="en-US"/>
              </w:rPr>
              <mc:AlternateContent>
                <mc:Choice Requires="wpg">
                  <w:drawing>
                    <wp:inline distT="0" distB="0" distL="0" distR="0" wp14:anchorId="2584E029" wp14:editId="759846FA">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A474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6v8MA&#10;AADcAAAADwAAAGRycy9kb3ducmV2LnhtbESP3WoCMRCF7wu+QxjBu5rdCqJbo4hS6U1b/HmAYTPd&#10;bLuZhCSu69s3hUIvD+fn46w2g+1ETyG2jhWU0wIEce10y42Cy/nlcQEiJmSNnWNScKcIm/XoYYWV&#10;djc+Un9KjcgjHCtUYFLylZSxNmQxTp0nzt6nCxZTlqGROuAtj9tOPhXFXFpsORMMetoZqr9PV5sh&#10;xvd7vzu0y4Wl5uvjPg/vb6jUZDxsn0EkGtJ/+K/9qhXMyhJ+z+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6v8MAAADcAAAADwAAAAAAAAAAAAAAAACYAgAAZHJzL2Rv&#10;d25yZXYueG1sUEsFBgAAAAAEAAQA9QAAAIgD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JQcUA&#10;AADcAAAADwAAAGRycy9kb3ducmV2LnhtbESPQWvCQBSE70L/w/IKvelGLdKmrlIEIaeCRvH6mn3J&#10;hmbfht01pv31bqHQ4zAz3zDr7Wg7MZAPrWMF81kGgrhyuuVGwancT19AhIissXNMCr4pwHbzMFlj&#10;rt2NDzQcYyMShEOOCkyMfS5lqAxZDDPXEyevdt5iTNI3Unu8Jbjt5CLLVtJiy2nBYE87Q9XX8WoV&#10;XH7O5XD1pfmofVE8v35eVr5eKvX0OL6/gYg0xv/wX7vQCpbz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HEl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057060">
            <w:pPr>
              <w:pStyle w:val="TipText"/>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AA706C"/>
    <w:p w14:paraId="781C7F9F" w14:textId="77777777" w:rsidR="00896E7B" w:rsidRDefault="00896E7B" w:rsidP="00896E7B">
      <w:r w:rsidRPr="00E66E60">
        <w:rPr>
          <w:b/>
        </w:rPr>
        <w:t>Browse…</w:t>
      </w:r>
      <w:r>
        <w:t xml:space="preserve"> It opens a file dialog for choosing a 4D script file from the hard drive.</w:t>
      </w:r>
    </w:p>
    <w:p w14:paraId="21D7CCD6" w14:textId="4DDEDE7C" w:rsidR="00EB7655" w:rsidRDefault="00EB7655" w:rsidP="00AA706C">
      <w:r w:rsidRPr="00EB7655">
        <w:rPr>
          <w:b/>
        </w:rPr>
        <w:t>Script File.</w:t>
      </w:r>
      <w:r>
        <w:t xml:space="preserve"> It shows the currently selected 4D script file. If no script file is loaded and 4D script is enabled, it is only used to show component colors.</w:t>
      </w:r>
    </w:p>
    <w:p w14:paraId="06037652" w14:textId="142BFFC5" w:rsidR="00EB7655" w:rsidRDefault="00EB7655" w:rsidP="00AA706C">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AA706C">
      <w:r w:rsidRPr="00896E7B">
        <w:rPr>
          <w:b/>
        </w:rPr>
        <w:lastRenderedPageBreak/>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6E60">
      <w:pPr>
        <w:pStyle w:val="Heading2"/>
      </w:pPr>
      <w:bookmarkStart w:id="257" w:name="_Toc11076397"/>
      <w:r>
        <w:t>4D Script Files</w:t>
      </w:r>
      <w:bookmarkEnd w:id="257"/>
    </w:p>
    <w:p w14:paraId="209C07A6" w14:textId="473DE4CB" w:rsidR="00C96103" w:rsidRDefault="00E66E60" w:rsidP="00AA706C">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AA706C">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F5AD8">
            <w:pPr>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F5AD8">
            <w:pPr>
              <w:rPr>
                <w:rFonts w:ascii="Courier New" w:hAnsi="Courier New" w:cs="Courier New"/>
                <w:b/>
              </w:rPr>
            </w:pPr>
            <w:r>
              <w:rPr>
                <w:rFonts w:ascii="Courier New" w:hAnsi="Courier New" w:cs="Courier New"/>
                <w:b/>
              </w:rPr>
              <w:t>tasknum=</w:t>
            </w:r>
            <w:r w:rsidRPr="00E66E60">
              <w:rPr>
                <w:rFonts w:ascii="Courier New" w:hAnsi="Courier New" w:cs="Courier New"/>
                <w:i/>
              </w:rPr>
              <w:t>(user defined number)</w:t>
            </w:r>
          </w:p>
          <w:p w14:paraId="16D23ADD" w14:textId="3AA48448" w:rsidR="00E66E60" w:rsidRPr="00E66E60" w:rsidRDefault="00E66E60" w:rsidP="00EF5AD8">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F5AD8">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F5AD8">
            <w:pPr>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F5AD8">
            <w:pPr>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B51B64">
            <w:pPr>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B51B64">
            <w:pPr>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B51B64">
            <w:pPr>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B51B64">
            <w:pPr>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F5AD8">
            <w:pPr>
              <w:rPr>
                <w:i/>
              </w:rPr>
            </w:pPr>
            <w:r w:rsidRPr="00B51B64">
              <w:rPr>
                <w:rFonts w:ascii="Courier New" w:hAnsi="Courier New" w:cs="Courier New"/>
                <w:i/>
              </w:rPr>
              <w:t>(…)</w:t>
            </w:r>
          </w:p>
        </w:tc>
      </w:tr>
    </w:tbl>
    <w:p w14:paraId="15ABCBF2" w14:textId="38489D4F" w:rsidR="00E66E60" w:rsidRDefault="00E66E60" w:rsidP="00E66E6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The 4D script structure.</w:t>
      </w:r>
    </w:p>
    <w:p w14:paraId="33E0206C" w14:textId="5CBC3C78" w:rsidR="00B51B64" w:rsidRDefault="00B51B64" w:rsidP="00B51B64">
      <w:r>
        <w:t xml:space="preserve">A script file starts with </w:t>
      </w:r>
      <w:r w:rsidRPr="00B51B64">
        <w:rPr>
          <w:b/>
        </w:rPr>
        <w:t>[tasks]</w:t>
      </w:r>
      <w:r>
        <w:t xml:space="preserve">, which is followed by the total number of tasks specified with </w:t>
      </w:r>
      <w:r w:rsidRPr="00B51B64">
        <w:rPr>
          <w:b/>
        </w:rPr>
        <w:t>tasknum=</w:t>
      </w:r>
      <w:r>
        <w:t xml:space="preserve">. </w:t>
      </w:r>
      <w:r w:rsidR="008C7E21">
        <w:t xml:space="preserve">Each task starts with </w:t>
      </w:r>
      <w:r w:rsidR="008C7E21" w:rsidRPr="008C7E21">
        <w:rPr>
          <w:b/>
        </w:rPr>
        <w:t>[tasks/taskn]</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3EDE452F" w14:textId="34CF441D" w:rsidR="006D0004" w:rsidRDefault="006D0004" w:rsidP="00B51B64">
      <w:r>
        <w:t>4D script examples, which could be used as templates, can be found in the /Scripts folder of FluoRender’s installation directory.</w:t>
      </w:r>
    </w:p>
    <w:p w14:paraId="78D9F5EB" w14:textId="40353D18" w:rsidR="008C7E21" w:rsidRDefault="008C7E21" w:rsidP="008C7E21">
      <w:pPr>
        <w:pStyle w:val="Heading2"/>
      </w:pPr>
      <w:bookmarkStart w:id="258" w:name="_Toc11076398"/>
      <w:r>
        <w:t>4D Script Tasks</w:t>
      </w:r>
      <w:bookmarkEnd w:id="258"/>
    </w:p>
    <w:p w14:paraId="5FA10B24" w14:textId="2B7A1D71" w:rsidR="008C7E21" w:rsidRDefault="008C7E21" w:rsidP="008C7E21">
      <w:r>
        <w:t>The number of 4D script tasks has been increasing for more flexibility in batch processing. Currently supported tasks are follows.</w:t>
      </w:r>
    </w:p>
    <w:p w14:paraId="6B3D5887" w14:textId="047541F4" w:rsidR="008C7E21" w:rsidRDefault="008C7E21" w:rsidP="008C7E21">
      <w:pPr>
        <w:pStyle w:val="Heading3"/>
      </w:pPr>
      <w:r>
        <w:t>Component analysis</w:t>
      </w:r>
    </w:p>
    <w:p w14:paraId="1F89CC74" w14:textId="25BB3D17" w:rsidR="008C7E21" w:rsidRDefault="008C7E21" w:rsidP="008C7E21">
      <w:pPr>
        <w:rPr>
          <w:b/>
        </w:rPr>
      </w:pPr>
      <w:r>
        <w:t>Task name</w:t>
      </w:r>
      <w:r w:rsidR="006944AE">
        <w:t xml:space="preserve"> (type)</w:t>
      </w:r>
      <w:r>
        <w:t xml:space="preserve">: </w:t>
      </w:r>
      <w:r w:rsidRPr="008C7E21">
        <w:rPr>
          <w:b/>
        </w:rPr>
        <w:t>comp_analysis</w:t>
      </w:r>
    </w:p>
    <w:p w14:paraId="1B235EB8" w14:textId="79F8E5BF" w:rsidR="006944AE" w:rsidRDefault="006944AE" w:rsidP="008C7E21">
      <w:r>
        <w:t>Purpose: It analyzes the intensity values of selected structures in each time point. The component analysis result is the same as in the “Component Analysis” window.</w:t>
      </w:r>
    </w:p>
    <w:p w14:paraId="5256E259" w14:textId="0AE808CB" w:rsidR="008C7E21" w:rsidRPr="008C7E21" w:rsidRDefault="008C7E21" w:rsidP="008C7E21">
      <w:r w:rsidRPr="008C7E21">
        <w:t>Parameters:</w:t>
      </w:r>
    </w:p>
    <w:p w14:paraId="33381E1D" w14:textId="59776A86" w:rsidR="008C7E21" w:rsidRDefault="006944AE" w:rsidP="008C7E21">
      <w:r w:rsidRPr="006944AE">
        <w:rPr>
          <w:b/>
        </w:rPr>
        <w:t>savepath</w:t>
      </w:r>
      <w:r>
        <w:t xml:space="preserve"> – the path and file name for saving the result.</w:t>
      </w:r>
    </w:p>
    <w:p w14:paraId="747F79FA" w14:textId="01A81889" w:rsidR="006944AE" w:rsidRDefault="006944AE" w:rsidP="008C7E21">
      <w:r w:rsidRPr="006944AE">
        <w:rPr>
          <w:b/>
        </w:rPr>
        <w:lastRenderedPageBreak/>
        <w:t>verbose</w:t>
      </w:r>
      <w:r>
        <w:t xml:space="preserve"> – When it is set to 1, add a table header for each time point to be analyzed; when it is set to 0, no header will be generated.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F5AD8">
            <w:pPr>
              <w:pStyle w:val="Icon"/>
            </w:pPr>
            <w:r>
              <w:rPr>
                <w:noProof/>
                <w:lang w:eastAsia="en-US"/>
              </w:rPr>
              <mc:AlternateContent>
                <mc:Choice Requires="wpg">
                  <w:drawing>
                    <wp:inline distT="0" distB="0" distL="0" distR="0" wp14:anchorId="496062A0" wp14:editId="11B475E9">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8AF1A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nP8MA&#10;AADcAAAADwAAAGRycy9kb3ducmV2LnhtbESP3WoCMRCF7wXfIYzQO81WZNHVKEVp6U1btH2AYTNu&#10;VjeTkKTr+vZNodDLw/n5OJvdYDvRU4itYwWPswIEce10y42Cr8/n6RJETMgaO8ek4E4RdtvxaIOV&#10;djc+Un9KjcgjHCtUYFLylZSxNmQxzpwnzt7ZBYspy9BIHfCWx20n50VRSostZ4JBT3tD9fX0bTPE&#10;+P7g9y/tammpuXzcy/D+hko9TIanNYhEQ/oP/7VftYJFuYDfM/k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mnP8MAAADcAAAADwAAAAAAAAAAAAAAAACYAgAAZHJzL2Rv&#10;d25yZXYueG1sUEsFBgAAAAAEAAQA9QAAAIgD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vLcUA&#10;AADcAAAADwAAAGRycy9kb3ducmV2LnhtbESPQUvDQBSE70L/w/IK3uxGrcGm3RYRhJwEm5Zen9mX&#10;bDD7Nuxu0+ivdwWhx2FmvmE2u8n2YiQfOscK7hcZCOLa6Y5bBYfq7e4ZRIjIGnvHpOCbAuy2s5sN&#10;Ftpd+IPGfWxFgnAoUIGJcSikDLUhi2HhBuLkNc5bjEn6VmqPlwS3vXzIslxa7DgtGBzo1VD9tT9b&#10;BaefYzWefWXeG1+Wy9XnKffNo1K38+llDSLSFK/h/3apFSzzJ/g7k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W8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2349DE74" w:rsidR="006944AE" w:rsidRDefault="006944AE" w:rsidP="006D0004">
            <w:pPr>
              <w:pStyle w:val="TipText"/>
              <w:cnfStyle w:val="000000000000" w:firstRow="0" w:lastRow="0" w:firstColumn="0" w:lastColumn="0" w:oddVBand="0" w:evenVBand="0" w:oddHBand="0" w:evenHBand="0" w:firstRowFirstColumn="0" w:firstRowLastColumn="0" w:lastRowFirstColumn="0" w:lastRowLastColumn="0"/>
            </w:pPr>
            <w:r>
              <w:t xml:space="preserve">You need </w:t>
            </w:r>
            <w:r w:rsidR="006D0004">
              <w:t>selection masks</w:t>
            </w:r>
            <w:r>
              <w:t xml:space="preserve"> at each time point in order for this task to work. </w:t>
            </w:r>
            <w:r w:rsidR="006D0004">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(fetch_mask) for each time point. Additionally, you can use the tracking functions to generate the selection mask for each time point. In this case, the task is selection tracking (selection_tracking).</w:t>
            </w:r>
          </w:p>
        </w:tc>
      </w:tr>
    </w:tbl>
    <w:p w14:paraId="531C20B1" w14:textId="77777777" w:rsidR="006944AE" w:rsidRDefault="006944AE" w:rsidP="008C7E21"/>
    <w:p w14:paraId="205F435D" w14:textId="1BDDD64C" w:rsidR="006944AE" w:rsidRDefault="006944AE" w:rsidP="008C7E21">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6D0004">
            <w:pPr>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6D0004">
            <w:pPr>
              <w:rPr>
                <w:rFonts w:ascii="Courier New" w:hAnsi="Courier New" w:cs="Courier New"/>
              </w:rPr>
            </w:pPr>
            <w:r>
              <w:rPr>
                <w:rFonts w:ascii="Courier New" w:hAnsi="Courier New" w:cs="Courier New"/>
              </w:rPr>
              <w:t>tasknum=1</w:t>
            </w:r>
          </w:p>
          <w:p w14:paraId="3104D6EA" w14:textId="77777777" w:rsidR="006D0004" w:rsidRPr="006D0004" w:rsidRDefault="006D0004" w:rsidP="006D0004">
            <w:pPr>
              <w:rPr>
                <w:rFonts w:ascii="Courier New" w:hAnsi="Courier New" w:cs="Courier New"/>
              </w:rPr>
            </w:pPr>
            <w:r w:rsidRPr="006D0004">
              <w:rPr>
                <w:rFonts w:ascii="Courier New" w:hAnsi="Courier New" w:cs="Courier New"/>
              </w:rPr>
              <w:t>[tasks/task0]</w:t>
            </w:r>
          </w:p>
          <w:p w14:paraId="21B58F39" w14:textId="77777777" w:rsidR="006D0004" w:rsidRPr="006D0004" w:rsidRDefault="006D0004" w:rsidP="006D0004">
            <w:pPr>
              <w:rPr>
                <w:rFonts w:ascii="Courier New" w:hAnsi="Courier New" w:cs="Courier New"/>
              </w:rPr>
            </w:pPr>
            <w:r w:rsidRPr="006D0004">
              <w:rPr>
                <w:rFonts w:ascii="Courier New" w:hAnsi="Courier New" w:cs="Courier New"/>
              </w:rPr>
              <w:t>type=comp_analysis</w:t>
            </w:r>
          </w:p>
          <w:p w14:paraId="53FC4D05" w14:textId="4D444ABC" w:rsidR="006D0004" w:rsidRDefault="006D0004" w:rsidP="006D0004">
            <w:r w:rsidRPr="006D0004">
              <w:rPr>
                <w:rFonts w:ascii="Courier New" w:hAnsi="Courier New" w:cs="Courier New"/>
              </w:rPr>
              <w:t>savepath=./Analysis/output.txt</w:t>
            </w:r>
          </w:p>
        </w:tc>
      </w:tr>
    </w:tbl>
    <w:p w14:paraId="1FFCC355" w14:textId="1380FA82" w:rsidR="006D0004" w:rsidRDefault="006D0004" w:rsidP="006D000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Example 1 of a 4D script for component analysis.</w:t>
      </w:r>
    </w:p>
    <w:p w14:paraId="733D9083" w14:textId="627E1C36" w:rsidR="006D0004" w:rsidRDefault="006D0004" w:rsidP="008C7E21">
      <w:r>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2B222B20"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58DD2AB0"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37BB8764"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3045DEEC"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0385C42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3DC3ADEB"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217526F5" w14:textId="7C8170CF" w:rsidR="00EF5AD8" w:rsidRDefault="00EF5AD8" w:rsidP="00EF5AD8">
            <w:r w:rsidRPr="00EF5AD8">
              <w:rPr>
                <w:rFonts w:ascii="Courier New" w:hAnsi="Courier New" w:cs="Courier New"/>
              </w:rPr>
              <w:t>type=</w:t>
            </w:r>
            <w:r>
              <w:rPr>
                <w:rFonts w:ascii="Courier New" w:hAnsi="Courier New" w:cs="Courier New"/>
              </w:rPr>
              <w:t>fetch_mask</w:t>
            </w:r>
          </w:p>
        </w:tc>
      </w:tr>
    </w:tbl>
    <w:p w14:paraId="7221A6F3" w14:textId="2A4B9827" w:rsidR="00EF5AD8" w:rsidRDefault="00EF5AD8" w:rsidP="00EF5AD8">
      <w:pPr>
        <w:pStyle w:val="Caption"/>
        <w:jc w:val="center"/>
      </w:pPr>
      <w:bookmarkStart w:id="259" w:name="_Ref4567849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bookmarkEnd w:id="259"/>
      <w:r>
        <w:t>. Example 2 of a 4D script for component analysis.</w:t>
      </w:r>
    </w:p>
    <w:p w14:paraId="4DB2E167" w14:textId="5ACE59DF" w:rsidR="00EF5AD8" w:rsidRDefault="00EF5AD8" w:rsidP="008C7E21">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55CCB3AD" w14:textId="77777777" w:rsidR="00EF5AD8" w:rsidRPr="00EF5AD8" w:rsidRDefault="00EF5AD8" w:rsidP="00EF5AD8">
            <w:pPr>
              <w:rPr>
                <w:rFonts w:ascii="Courier New" w:hAnsi="Courier New" w:cs="Courier New"/>
              </w:rPr>
            </w:pPr>
            <w:r w:rsidRPr="00EF5AD8">
              <w:rPr>
                <w:rFonts w:ascii="Courier New" w:hAnsi="Courier New" w:cs="Courier New"/>
              </w:rPr>
              <w:t>[tasks]</w:t>
            </w:r>
          </w:p>
          <w:p w14:paraId="2915E5AA" w14:textId="77777777" w:rsidR="00EF5AD8" w:rsidRPr="00EF5AD8" w:rsidRDefault="00EF5AD8" w:rsidP="00EF5AD8">
            <w:pPr>
              <w:rPr>
                <w:rFonts w:ascii="Courier New" w:hAnsi="Courier New" w:cs="Courier New"/>
              </w:rPr>
            </w:pPr>
            <w:r w:rsidRPr="00EF5AD8">
              <w:rPr>
                <w:rFonts w:ascii="Courier New" w:hAnsi="Courier New" w:cs="Courier New"/>
              </w:rPr>
              <w:t>tasknum=2</w:t>
            </w:r>
          </w:p>
          <w:p w14:paraId="4818813A" w14:textId="77777777" w:rsidR="00EF5AD8" w:rsidRPr="00EF5AD8" w:rsidRDefault="00EF5AD8" w:rsidP="00EF5AD8">
            <w:pPr>
              <w:rPr>
                <w:rFonts w:ascii="Courier New" w:hAnsi="Courier New" w:cs="Courier New"/>
              </w:rPr>
            </w:pPr>
            <w:r w:rsidRPr="00EF5AD8">
              <w:rPr>
                <w:rFonts w:ascii="Courier New" w:hAnsi="Courier New" w:cs="Courier New"/>
              </w:rPr>
              <w:t>[tasks/task0]</w:t>
            </w:r>
          </w:p>
          <w:p w14:paraId="6F225912" w14:textId="77777777" w:rsidR="00EF5AD8" w:rsidRPr="00EF5AD8" w:rsidRDefault="00EF5AD8" w:rsidP="00EF5AD8">
            <w:pPr>
              <w:rPr>
                <w:rFonts w:ascii="Courier New" w:hAnsi="Courier New" w:cs="Courier New"/>
              </w:rPr>
            </w:pPr>
            <w:r w:rsidRPr="00EF5AD8">
              <w:rPr>
                <w:rFonts w:ascii="Courier New" w:hAnsi="Courier New" w:cs="Courier New"/>
              </w:rPr>
              <w:t>type=comp_analysis</w:t>
            </w:r>
          </w:p>
          <w:p w14:paraId="13C000ED" w14:textId="77777777" w:rsidR="00EF5AD8" w:rsidRPr="00EF5AD8" w:rsidRDefault="00EF5AD8" w:rsidP="00EF5AD8">
            <w:pPr>
              <w:rPr>
                <w:rFonts w:ascii="Courier New" w:hAnsi="Courier New" w:cs="Courier New"/>
              </w:rPr>
            </w:pPr>
            <w:r w:rsidRPr="00EF5AD8">
              <w:rPr>
                <w:rFonts w:ascii="Courier New" w:hAnsi="Courier New" w:cs="Courier New"/>
              </w:rPr>
              <w:t>savepath=./Analysis/output.txt</w:t>
            </w:r>
          </w:p>
          <w:p w14:paraId="47F04177" w14:textId="77777777" w:rsidR="00EF5AD8" w:rsidRPr="00EF5AD8" w:rsidRDefault="00EF5AD8" w:rsidP="00EF5AD8">
            <w:pPr>
              <w:rPr>
                <w:rFonts w:ascii="Courier New" w:hAnsi="Courier New" w:cs="Courier New"/>
              </w:rPr>
            </w:pPr>
            <w:r w:rsidRPr="00EF5AD8">
              <w:rPr>
                <w:rFonts w:ascii="Courier New" w:hAnsi="Courier New" w:cs="Courier New"/>
              </w:rPr>
              <w:t>[tasks/task1]</w:t>
            </w:r>
          </w:p>
          <w:p w14:paraId="670C4300" w14:textId="5981FA23" w:rsidR="00EF5AD8" w:rsidRDefault="00EF5AD8" w:rsidP="00EF5AD8">
            <w:r w:rsidRPr="00EF5AD8">
              <w:rPr>
                <w:rFonts w:ascii="Courier New" w:hAnsi="Courier New" w:cs="Courier New"/>
              </w:rPr>
              <w:t>type=selection_tracking</w:t>
            </w:r>
          </w:p>
        </w:tc>
      </w:tr>
    </w:tbl>
    <w:p w14:paraId="4ECB843C" w14:textId="77777777" w:rsidR="00EF5AD8" w:rsidRDefault="00EF5AD8" w:rsidP="00EF5AD8">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Example 2 of a 4D script for component analysis.</w:t>
      </w:r>
    </w:p>
    <w:p w14:paraId="409F32AC" w14:textId="77777777" w:rsidR="00EF5AD8" w:rsidRDefault="00EF5AD8" w:rsidP="00EF5AD8">
      <w:pPr>
        <w:pStyle w:val="Heading3"/>
      </w:pPr>
      <w:r>
        <w:t>Fetch mask</w:t>
      </w:r>
    </w:p>
    <w:p w14:paraId="3C48058E" w14:textId="6E4FCC07" w:rsidR="00EF5AD8" w:rsidRDefault="00EF5AD8" w:rsidP="00EF5AD8">
      <w:pPr>
        <w:rPr>
          <w:b/>
        </w:rPr>
      </w:pPr>
      <w:r>
        <w:t xml:space="preserve">Task name (type): </w:t>
      </w:r>
      <w:r w:rsidRPr="00EF5AD8">
        <w:rPr>
          <w:b/>
        </w:rPr>
        <w:t>fetch_mask</w:t>
      </w:r>
    </w:p>
    <w:p w14:paraId="3667B844" w14:textId="7D525577" w:rsidR="00EF5AD8" w:rsidRDefault="00EF5AD8" w:rsidP="00EF5AD8">
      <w:r>
        <w:t xml:space="preserve">Purpose: Use this script to let FluoRender load mask files and label file for each time point without engaging actual tracking functions. You may use the UniIDs tool in the Component and Tracking window to process a tracked time sequence so that IDs are consistent through time (see </w:t>
      </w:r>
      <w:r>
        <w:fldChar w:fldCharType="begin"/>
      </w:r>
      <w:r>
        <w:instrText xml:space="preserve"> REF _Ref406749322 \r \h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11E304F0" w:rsidR="00EF5AD8" w:rsidRDefault="00EF5AD8" w:rsidP="00EF5AD8">
      <w:r>
        <w:lastRenderedPageBreak/>
        <w:t>Parameters: None.</w:t>
      </w:r>
    </w:p>
    <w:p w14:paraId="21493E2D" w14:textId="4D4134B1" w:rsidR="00EF5AD8" w:rsidRDefault="00EF5AD8" w:rsidP="00EF5A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4414E2FE" w14:textId="77777777" w:rsidR="00EF5AD8" w:rsidRPr="0070765C" w:rsidRDefault="00EF5AD8" w:rsidP="00EF5AD8">
            <w:pPr>
              <w:rPr>
                <w:rFonts w:ascii="Courier New" w:hAnsi="Courier New" w:cs="Courier New"/>
              </w:rPr>
            </w:pPr>
            <w:r w:rsidRPr="0070765C">
              <w:rPr>
                <w:rFonts w:ascii="Courier New" w:hAnsi="Courier New" w:cs="Courier New"/>
              </w:rPr>
              <w:t>[tasks]</w:t>
            </w:r>
          </w:p>
          <w:p w14:paraId="7054FF64" w14:textId="77777777" w:rsidR="00EF5AD8" w:rsidRPr="0070765C" w:rsidRDefault="00EF5AD8" w:rsidP="00EF5AD8">
            <w:pPr>
              <w:rPr>
                <w:rFonts w:ascii="Courier New" w:hAnsi="Courier New" w:cs="Courier New"/>
              </w:rPr>
            </w:pPr>
            <w:r w:rsidRPr="0070765C">
              <w:rPr>
                <w:rFonts w:ascii="Courier New" w:hAnsi="Courier New" w:cs="Courier New"/>
              </w:rPr>
              <w:t>tasknum=1</w:t>
            </w:r>
          </w:p>
          <w:p w14:paraId="07D6865C" w14:textId="77777777" w:rsidR="00EF5AD8" w:rsidRPr="0070765C" w:rsidRDefault="00EF5AD8" w:rsidP="00EF5AD8">
            <w:pPr>
              <w:rPr>
                <w:rFonts w:ascii="Courier New" w:hAnsi="Courier New" w:cs="Courier New"/>
              </w:rPr>
            </w:pPr>
            <w:r w:rsidRPr="0070765C">
              <w:rPr>
                <w:rFonts w:ascii="Courier New" w:hAnsi="Courier New" w:cs="Courier New"/>
              </w:rPr>
              <w:t>[tasks/task0]</w:t>
            </w:r>
          </w:p>
          <w:p w14:paraId="4BED219B" w14:textId="77777777" w:rsidR="00EF5AD8" w:rsidRDefault="00EF5AD8" w:rsidP="00EF5AD8">
            <w:r w:rsidRPr="0070765C">
              <w:rPr>
                <w:rFonts w:ascii="Courier New" w:hAnsi="Courier New" w:cs="Courier New"/>
              </w:rPr>
              <w:t>type=fetch_mask</w:t>
            </w:r>
          </w:p>
        </w:tc>
      </w:tr>
    </w:tbl>
    <w:p w14:paraId="2135BF05" w14:textId="77777777" w:rsidR="00EF5AD8" w:rsidRDefault="00EF5AD8" w:rsidP="00EF5AD8">
      <w:pPr>
        <w:pStyle w:val="Caption"/>
        <w:jc w:val="center"/>
      </w:pPr>
      <w:bookmarkStart w:id="260" w:name="_Ref433815117"/>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bookmarkEnd w:id="260"/>
      <w:r>
        <w:t>. An example 4D script for fetching mask.</w:t>
      </w:r>
    </w:p>
    <w:p w14:paraId="25EDE8F4" w14:textId="0304D458" w:rsidR="00EF5AD8" w:rsidRDefault="00EF5AD8" w:rsidP="00EF5AD8">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BF4F10">
        <w:fldChar w:fldCharType="separate"/>
      </w:r>
      <w:r w:rsidR="00B137B9">
        <w:t xml:space="preserve">List </w:t>
      </w:r>
      <w:r w:rsidR="00B137B9">
        <w:rPr>
          <w:noProof/>
        </w:rPr>
        <w:t>13</w:t>
      </w:r>
      <w:r w:rsidR="00B137B9">
        <w:noBreakHyphen/>
      </w:r>
      <w:r w:rsidR="00B137B9">
        <w:rPr>
          <w:noProof/>
        </w:rPr>
        <w:t>3</w:t>
      </w:r>
      <w:r w:rsidR="00BF4F10">
        <w:fldChar w:fldCharType="end"/>
      </w:r>
      <w:r>
        <w:t>)</w:t>
      </w:r>
      <w:r w:rsidR="00BF4F10">
        <w:t>.</w:t>
      </w:r>
    </w:p>
    <w:p w14:paraId="7359E5B6" w14:textId="67D07A36" w:rsidR="00EF5AD8" w:rsidRDefault="00BF4F10" w:rsidP="00BF4F10">
      <w:pPr>
        <w:pStyle w:val="Heading3"/>
      </w:pPr>
      <w:r>
        <w:t>Generate components</w:t>
      </w:r>
    </w:p>
    <w:p w14:paraId="22812760" w14:textId="170CFF5C" w:rsidR="00BF4F10" w:rsidRDefault="00BF4F10" w:rsidP="00BF4F10">
      <w:pPr>
        <w:rPr>
          <w:b/>
        </w:rPr>
      </w:pPr>
      <w:r>
        <w:t xml:space="preserve">Task name (type): </w:t>
      </w:r>
      <w:r w:rsidRPr="00BF4F10">
        <w:rPr>
          <w:b/>
        </w:rPr>
        <w:t>generate_comp</w:t>
      </w:r>
    </w:p>
    <w:p w14:paraId="6B52F010" w14:textId="340981FD" w:rsidR="00BF4F10" w:rsidRDefault="00BF4F10" w:rsidP="008C7E21">
      <w:r>
        <w:t>Purpose: This task is the same to the component generation commands in the “Component Analyzer” window. Use this task to generate labeled components for each time point.</w:t>
      </w:r>
    </w:p>
    <w:p w14:paraId="64588C41" w14:textId="3FDC343E" w:rsidR="00BF4F10" w:rsidRDefault="00BF4F10" w:rsidP="008C7E21">
      <w:r>
        <w:t>Parameters:</w:t>
      </w:r>
    </w:p>
    <w:p w14:paraId="22D77CD1" w14:textId="2B2871B0" w:rsidR="00BF4F10" w:rsidRDefault="00BF4F10" w:rsidP="008C7E21">
      <w:r w:rsidRPr="00C13071">
        <w:rPr>
          <w:b/>
        </w:rPr>
        <w:t>gentype</w:t>
      </w:r>
      <w:r>
        <w:t xml:space="preserve"> – Set to 0 for the basic settings in the “Component Analyzer” window; set to 1 for the advanced settings in the “Component Analyzer” window.</w:t>
      </w:r>
    </w:p>
    <w:p w14:paraId="4F7A8AB7" w14:textId="71B7E637" w:rsidR="00BF4F10" w:rsidRDefault="00BF4F10" w:rsidP="008C7E21">
      <w:r w:rsidRPr="00C13071">
        <w:rPr>
          <w:b/>
        </w:rPr>
        <w:t>mode</w:t>
      </w:r>
      <w:r>
        <w:t xml:space="preserve"> – Set to 0 for component generation (the “Generate” button in the “Component Analyzer” window); set to 1 for component refinement (the “Refine” button in the “Component Analyzer” window).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57748B">
            <w:pPr>
              <w:pStyle w:val="Icon"/>
            </w:pPr>
            <w:r>
              <w:rPr>
                <w:noProof/>
                <w:lang w:eastAsia="en-US"/>
              </w:rPr>
              <mc:AlternateContent>
                <mc:Choice Requires="wpg">
                  <w:drawing>
                    <wp:inline distT="0" distB="0" distL="0" distR="0" wp14:anchorId="5627EF7A" wp14:editId="551AF5AF">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EF535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5SMMA&#10;AADcAAAADwAAAGRycy9kb3ducmV2LnhtbESP3WoCMRCF7wu+QxjBO81Wymq3RhFLxRtbavsAw2a6&#10;2XYzCUm6rm9vhEIvD+fn46w2g+1ETyG2jhXczwoQxLXTLTcKPj9epksQMSFr7ByTggtF2KxHdyus&#10;tDvzO/Wn1Ig8wrFCBSYlX0kZa0MW48x54ux9uWAxZRkaqQOe87jt5LwoSmmx5Uww6GlnqP45/doM&#10;Mb5/9rt9+7i01Hy/XcrwekSlJuNh+wQi0ZD+w3/tg1bwUC7g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5SMMAAADcAAAADwAAAAAAAAAAAAAAAACYAgAAZHJzL2Rv&#10;d25yZXYueG1sUEsFBgAAAAAEAAQA9QAAAIgD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jAs8IA&#10;AADcAAAADwAAAGRycy9kb3ducmV2LnhtbERPz2vCMBS+D/Y/hDfYbaabUmY1yhgIPQmzDq/P5rUp&#10;Ni8libXzr18Ogx0/vt/r7WR7MZIPnWMFr7MMBHHtdMetgmO1e3kHESKyxt4xKfihANvN48MaC+1u&#10;/EXjIbYihXAoUIGJcSikDLUhi2HmBuLENc5bjAn6VmqPtxRue/mWZbm02HFqMDjQp6H6crhaBaf7&#10;dzVefWX2jS/LxfJ8yn0zV+r5afpYgYg0xX/xn7vUChZ5WpvOp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MCz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57748B">
            <w:pPr>
              <w:pStyle w:val="TipText"/>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65016AA" w14:textId="77777777" w:rsidR="00C13071" w:rsidRDefault="00C13071" w:rsidP="008C7E21"/>
    <w:p w14:paraId="035868C4" w14:textId="598D0DC6" w:rsidR="00BF4F10" w:rsidRDefault="00BF4F10" w:rsidP="008C7E21">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44E0B045" w14:textId="77777777" w:rsidR="00C13071" w:rsidRPr="00C13071" w:rsidRDefault="00C13071" w:rsidP="00C13071">
            <w:pPr>
              <w:rPr>
                <w:rFonts w:ascii="Courier New" w:hAnsi="Courier New" w:cs="Courier New"/>
              </w:rPr>
            </w:pPr>
            <w:r w:rsidRPr="00C13071">
              <w:rPr>
                <w:rFonts w:ascii="Courier New" w:hAnsi="Courier New" w:cs="Courier New"/>
              </w:rPr>
              <w:t>[tasks]</w:t>
            </w:r>
          </w:p>
          <w:p w14:paraId="7AD71BE2" w14:textId="77777777" w:rsidR="00C13071" w:rsidRPr="00C13071" w:rsidRDefault="00C13071" w:rsidP="00C13071">
            <w:pPr>
              <w:rPr>
                <w:rFonts w:ascii="Courier New" w:hAnsi="Courier New" w:cs="Courier New"/>
              </w:rPr>
            </w:pPr>
            <w:r w:rsidRPr="00C13071">
              <w:rPr>
                <w:rFonts w:ascii="Courier New" w:hAnsi="Courier New" w:cs="Courier New"/>
              </w:rPr>
              <w:t>tasknum=2</w:t>
            </w:r>
          </w:p>
          <w:p w14:paraId="29559E9F" w14:textId="77777777" w:rsidR="00C13071" w:rsidRPr="00C13071" w:rsidRDefault="00C13071" w:rsidP="00C13071">
            <w:pPr>
              <w:rPr>
                <w:rFonts w:ascii="Courier New" w:hAnsi="Courier New" w:cs="Courier New"/>
              </w:rPr>
            </w:pPr>
            <w:r w:rsidRPr="00C13071">
              <w:rPr>
                <w:rFonts w:ascii="Courier New" w:hAnsi="Courier New" w:cs="Courier New"/>
              </w:rPr>
              <w:t>[tasks/task0]</w:t>
            </w:r>
          </w:p>
          <w:p w14:paraId="54B2F46E" w14:textId="77777777" w:rsidR="00C13071" w:rsidRPr="00C13071" w:rsidRDefault="00C13071" w:rsidP="00C13071">
            <w:pPr>
              <w:rPr>
                <w:rFonts w:ascii="Courier New" w:hAnsi="Courier New" w:cs="Courier New"/>
              </w:rPr>
            </w:pPr>
            <w:r w:rsidRPr="00C13071">
              <w:rPr>
                <w:rFonts w:ascii="Courier New" w:hAnsi="Courier New" w:cs="Courier New"/>
              </w:rPr>
              <w:t>type=generate_comp</w:t>
            </w:r>
          </w:p>
          <w:p w14:paraId="7058026A" w14:textId="77777777" w:rsidR="00C13071" w:rsidRPr="00C13071" w:rsidRDefault="00C13071" w:rsidP="00C13071">
            <w:pPr>
              <w:rPr>
                <w:rFonts w:ascii="Courier New" w:hAnsi="Courier New" w:cs="Courier New"/>
              </w:rPr>
            </w:pPr>
            <w:r w:rsidRPr="00C13071">
              <w:rPr>
                <w:rFonts w:ascii="Courier New" w:hAnsi="Courier New" w:cs="Courier New"/>
              </w:rPr>
              <w:t>gentype=0</w:t>
            </w:r>
          </w:p>
          <w:p w14:paraId="7B619045" w14:textId="77777777" w:rsidR="00C13071" w:rsidRPr="00C13071" w:rsidRDefault="00C13071" w:rsidP="00C13071">
            <w:pPr>
              <w:rPr>
                <w:rFonts w:ascii="Courier New" w:hAnsi="Courier New" w:cs="Courier New"/>
              </w:rPr>
            </w:pPr>
            <w:r w:rsidRPr="00C13071">
              <w:rPr>
                <w:rFonts w:ascii="Courier New" w:hAnsi="Courier New" w:cs="Courier New"/>
              </w:rPr>
              <w:t>mode=0</w:t>
            </w:r>
          </w:p>
          <w:p w14:paraId="68E89954" w14:textId="77777777" w:rsidR="00C13071" w:rsidRPr="00C13071" w:rsidRDefault="00C13071" w:rsidP="00C13071">
            <w:pPr>
              <w:rPr>
                <w:rFonts w:ascii="Courier New" w:hAnsi="Courier New" w:cs="Courier New"/>
              </w:rPr>
            </w:pPr>
            <w:r w:rsidRPr="00C13071">
              <w:rPr>
                <w:rFonts w:ascii="Courier New" w:hAnsi="Courier New" w:cs="Courier New"/>
              </w:rPr>
              <w:t>[tasks/task1]</w:t>
            </w:r>
          </w:p>
          <w:p w14:paraId="3E4F2BDE" w14:textId="77777777" w:rsidR="00C13071" w:rsidRPr="00C13071" w:rsidRDefault="00C13071" w:rsidP="00C13071">
            <w:pPr>
              <w:rPr>
                <w:rFonts w:ascii="Courier New" w:hAnsi="Courier New" w:cs="Courier New"/>
              </w:rPr>
            </w:pPr>
            <w:r w:rsidRPr="00C13071">
              <w:rPr>
                <w:rFonts w:ascii="Courier New" w:hAnsi="Courier New" w:cs="Courier New"/>
              </w:rPr>
              <w:t>type=save_mask</w:t>
            </w:r>
          </w:p>
          <w:p w14:paraId="6D4BE383" w14:textId="7E52C341" w:rsidR="00C13071" w:rsidRDefault="00C13071" w:rsidP="00C13071">
            <w:r w:rsidRPr="00C13071">
              <w:rPr>
                <w:rFonts w:ascii="Courier New" w:hAnsi="Courier New" w:cs="Courier New"/>
              </w:rPr>
              <w:t>toffset=1</w:t>
            </w:r>
          </w:p>
        </w:tc>
      </w:tr>
    </w:tbl>
    <w:p w14:paraId="024E931D" w14:textId="77777777" w:rsidR="00C13071" w:rsidRDefault="00C13071" w:rsidP="00C13071">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An example 4D script for noise reduction.</w:t>
      </w:r>
    </w:p>
    <w:p w14:paraId="2D6A13F9" w14:textId="023E7691" w:rsidR="00C13071" w:rsidRDefault="00C13071" w:rsidP="008C7E21">
      <w:r>
        <w:t>This example script generates components for each time point using the parameters set in the “Component Analyzer” window, and then saves the mask.</w:t>
      </w:r>
    </w:p>
    <w:p w14:paraId="24D98A57" w14:textId="77777777" w:rsidR="00C13071" w:rsidRDefault="00C13071" w:rsidP="00C13071">
      <w:pPr>
        <w:pStyle w:val="Heading3"/>
      </w:pPr>
      <w:r>
        <w:lastRenderedPageBreak/>
        <w:t>OpenCL filter</w:t>
      </w:r>
    </w:p>
    <w:p w14:paraId="1E9F6CC0" w14:textId="1B4E24C2" w:rsidR="00C13071" w:rsidRDefault="00C13071" w:rsidP="00C13071">
      <w:pPr>
        <w:rPr>
          <w:b/>
        </w:rPr>
      </w:pPr>
      <w:r>
        <w:t xml:space="preserve">Task name (type): </w:t>
      </w:r>
      <w:r w:rsidRPr="00C13071">
        <w:rPr>
          <w:b/>
        </w:rPr>
        <w:t>opencl</w:t>
      </w:r>
    </w:p>
    <w:p w14:paraId="489CE5D1" w14:textId="6B16324C" w:rsidR="00C13071" w:rsidRDefault="00C13071" w:rsidP="00C13071">
      <w:r>
        <w:t>Purpose: Use this script to let FluoRender apply a specific OpenCL filter to each time point.</w:t>
      </w:r>
    </w:p>
    <w:p w14:paraId="4D946EB7" w14:textId="52684BE7" w:rsidR="00C13071" w:rsidRDefault="00C13071" w:rsidP="002E3081">
      <w:pPr>
        <w:spacing w:after="120"/>
      </w:pPr>
      <w:r>
        <w:t>Parameters:</w:t>
      </w:r>
    </w:p>
    <w:p w14:paraId="462952B0" w14:textId="1EEDA361" w:rsidR="00C13071" w:rsidRPr="007F7851" w:rsidRDefault="00C13071" w:rsidP="00C13071">
      <w:pPr>
        <w:spacing w:after="120"/>
      </w:pPr>
      <w:r>
        <w:rPr>
          <w:b/>
        </w:rPr>
        <w:t>clpath</w:t>
      </w:r>
      <w:r>
        <w:t xml:space="preserve"> – A path to the filter file. Make sure that the file exists.</w:t>
      </w:r>
    </w:p>
    <w:p w14:paraId="3A55FE4F" w14:textId="58FA6175" w:rsidR="00C13071" w:rsidRDefault="00C13071" w:rsidP="00C13071">
      <w:pPr>
        <w:spacing w:after="120" w:line="240" w:lineRule="auto"/>
      </w:pPr>
      <w:r>
        <w:rPr>
          <w:b/>
        </w:rPr>
        <w:t>bake</w:t>
      </w:r>
      <w:r>
        <w:rPr>
          <w:b/>
        </w:rPr>
        <w:fldChar w:fldCharType="begin"/>
      </w:r>
      <w:r>
        <w:instrText xml:space="preserve"> XE "</w:instrText>
      </w:r>
      <w:r w:rsidRPr="00AB17CF">
        <w:instrText>Bake</w:instrText>
      </w:r>
      <w:r>
        <w:instrText xml:space="preserve">" </w:instrText>
      </w:r>
      <w:r>
        <w:rPr>
          <w:b/>
        </w:rPr>
        <w:fldChar w:fldCharType="end"/>
      </w:r>
      <w:r>
        <w:t xml:space="preserve"> – Whether volume properties are applied when saving (It can be used to apply volume properties to non-RGB volumes as well);</w:t>
      </w:r>
    </w:p>
    <w:p w14:paraId="1009E469" w14:textId="0ED6EE24" w:rsidR="00C13071" w:rsidRDefault="00C13071" w:rsidP="00C13071">
      <w:pPr>
        <w:spacing w:after="120" w:line="240" w:lineRule="auto"/>
      </w:pPr>
      <w:r>
        <w:rPr>
          <w:b/>
        </w:rPr>
        <w:t>f</w:t>
      </w:r>
      <w:r w:rsidRPr="00201C18">
        <w:rPr>
          <w:b/>
        </w:rPr>
        <w:t>ormat</w:t>
      </w:r>
      <w:r>
        <w:t xml:space="preserve"> – The file format to be saved;</w:t>
      </w:r>
    </w:p>
    <w:p w14:paraId="668C3D19" w14:textId="104D3DDD" w:rsidR="00C13071" w:rsidRDefault="002A5194" w:rsidP="00C13071">
      <w:pPr>
        <w:spacing w:after="120" w:line="240" w:lineRule="auto"/>
      </w:pPr>
      <w:r>
        <w:rPr>
          <w:b/>
        </w:rPr>
        <w:t>compress</w:t>
      </w:r>
      <w:r w:rsidR="00C13071">
        <w:t xml:space="preserve"> – Whether the file is to be compressed;</w:t>
      </w:r>
    </w:p>
    <w:p w14:paraId="2D10E7B0" w14:textId="0F075DF2" w:rsidR="00C13071" w:rsidRDefault="002A5194" w:rsidP="002E3081">
      <w:pPr>
        <w:spacing w:after="120" w:line="240" w:lineRule="auto"/>
      </w:pPr>
      <w:r>
        <w:rPr>
          <w:b/>
        </w:rPr>
        <w:t>savepath</w:t>
      </w:r>
      <w:r w:rsidR="00C13071">
        <w:t xml:space="preserve"> – A path to saved files. Make sure that the path exists before executing the script.</w:t>
      </w:r>
    </w:p>
    <w:p w14:paraId="32FBF9C9" w14:textId="2938D378" w:rsidR="00FA50D8" w:rsidRDefault="00FA50D8" w:rsidP="00C1307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C950B39" w14:textId="77777777" w:rsidR="00C13071" w:rsidRPr="00201C18" w:rsidRDefault="00C13071" w:rsidP="0057748B">
            <w:pPr>
              <w:rPr>
                <w:rFonts w:ascii="Courier New" w:hAnsi="Courier New" w:cs="Courier New"/>
              </w:rPr>
            </w:pPr>
            <w:r w:rsidRPr="00201C18">
              <w:rPr>
                <w:rFonts w:ascii="Courier New" w:hAnsi="Courier New" w:cs="Courier New"/>
              </w:rPr>
              <w:t>[tasks]</w:t>
            </w:r>
          </w:p>
          <w:p w14:paraId="7CDC8410" w14:textId="77777777" w:rsidR="00C13071" w:rsidRPr="00201C18" w:rsidRDefault="00C13071" w:rsidP="0057748B">
            <w:pPr>
              <w:rPr>
                <w:rFonts w:ascii="Courier New" w:hAnsi="Courier New" w:cs="Courier New"/>
              </w:rPr>
            </w:pPr>
            <w:r w:rsidRPr="00201C18">
              <w:rPr>
                <w:rFonts w:ascii="Courier New" w:hAnsi="Courier New" w:cs="Courier New"/>
              </w:rPr>
              <w:t>tasknum=1</w:t>
            </w:r>
          </w:p>
          <w:p w14:paraId="32C34B7B" w14:textId="77777777" w:rsidR="00C13071" w:rsidRDefault="00C13071" w:rsidP="0057748B">
            <w:pPr>
              <w:rPr>
                <w:rFonts w:ascii="Courier New" w:hAnsi="Courier New" w:cs="Courier New"/>
              </w:rPr>
            </w:pPr>
            <w:r w:rsidRPr="00201C18">
              <w:rPr>
                <w:rFonts w:ascii="Courier New" w:hAnsi="Courier New" w:cs="Courier New"/>
              </w:rPr>
              <w:t>[tasks/task0]</w:t>
            </w:r>
          </w:p>
          <w:p w14:paraId="0933764B" w14:textId="77777777" w:rsidR="00C13071" w:rsidRDefault="00C13071" w:rsidP="0057748B">
            <w:pPr>
              <w:rPr>
                <w:rFonts w:ascii="Courier New" w:hAnsi="Courier New" w:cs="Courier New"/>
              </w:rPr>
            </w:pPr>
            <w:r w:rsidRPr="00201C18">
              <w:rPr>
                <w:rFonts w:ascii="Courier New" w:hAnsi="Courier New" w:cs="Courier New"/>
              </w:rPr>
              <w:t>type=</w:t>
            </w:r>
            <w:r>
              <w:rPr>
                <w:rFonts w:ascii="Courier New" w:hAnsi="Courier New" w:cs="Courier New"/>
              </w:rPr>
              <w:t>opencl</w:t>
            </w:r>
          </w:p>
          <w:p w14:paraId="164DCF19" w14:textId="6BA84883" w:rsidR="00C13071" w:rsidRPr="00201C18" w:rsidRDefault="00C13071" w:rsidP="0057748B">
            <w:pPr>
              <w:rPr>
                <w:rFonts w:ascii="Courier New" w:hAnsi="Courier New" w:cs="Courier New"/>
              </w:rPr>
            </w:pPr>
            <w:r>
              <w:rPr>
                <w:rFonts w:ascii="Courier New" w:hAnsi="Courier New" w:cs="Courier New"/>
              </w:rPr>
              <w:t>clpath=./</w:t>
            </w:r>
            <w:r w:rsidR="002A5194">
              <w:t xml:space="preserve"> </w:t>
            </w:r>
            <w:r w:rsidR="002A5194" w:rsidRPr="002A5194">
              <w:rPr>
                <w:rFonts w:ascii="Courier New" w:hAnsi="Courier New" w:cs="Courier New"/>
              </w:rPr>
              <w:t>CL_code/</w:t>
            </w:r>
            <w:r>
              <w:rPr>
                <w:rFonts w:ascii="Courier New" w:hAnsi="Courier New" w:cs="Courier New"/>
              </w:rPr>
              <w:t>gauss.cl</w:t>
            </w:r>
          </w:p>
          <w:p w14:paraId="420EC03C" w14:textId="77777777" w:rsidR="00C13071" w:rsidRPr="00201C18" w:rsidRDefault="00C13071" w:rsidP="0057748B">
            <w:pPr>
              <w:rPr>
                <w:rFonts w:ascii="Courier New" w:hAnsi="Courier New" w:cs="Courier New"/>
              </w:rPr>
            </w:pPr>
            <w:r>
              <w:rPr>
                <w:rFonts w:ascii="Courier New" w:hAnsi="Courier New" w:cs="Courier New"/>
              </w:rPr>
              <w:t>bake=0</w:t>
            </w:r>
          </w:p>
          <w:p w14:paraId="4AF18295" w14:textId="77777777" w:rsidR="00C13071" w:rsidRPr="00201C18" w:rsidRDefault="00C13071" w:rsidP="0057748B">
            <w:pPr>
              <w:rPr>
                <w:rFonts w:ascii="Courier New" w:hAnsi="Courier New" w:cs="Courier New"/>
              </w:rPr>
            </w:pPr>
            <w:r w:rsidRPr="00201C18">
              <w:rPr>
                <w:rFonts w:ascii="Courier New" w:hAnsi="Courier New" w:cs="Courier New"/>
              </w:rPr>
              <w:t>format=0</w:t>
            </w:r>
          </w:p>
          <w:p w14:paraId="2E2B5E3B" w14:textId="77777777" w:rsidR="00C13071" w:rsidRPr="00201C18" w:rsidRDefault="00C13071" w:rsidP="0057748B">
            <w:pPr>
              <w:rPr>
                <w:rFonts w:ascii="Courier New" w:hAnsi="Courier New" w:cs="Courier New"/>
              </w:rPr>
            </w:pPr>
            <w:r w:rsidRPr="00201C18">
              <w:rPr>
                <w:rFonts w:ascii="Courier New" w:hAnsi="Courier New" w:cs="Courier New"/>
              </w:rPr>
              <w:t>compress=1</w:t>
            </w:r>
          </w:p>
          <w:p w14:paraId="50CAB794" w14:textId="143968BB" w:rsidR="00C13071" w:rsidRDefault="00C13071" w:rsidP="0057748B">
            <w:r w:rsidRPr="00201C18">
              <w:rPr>
                <w:rFonts w:ascii="Courier New" w:hAnsi="Courier New" w:cs="Courier New"/>
              </w:rPr>
              <w:t>savepath=</w:t>
            </w:r>
            <w:r w:rsidR="002A5194">
              <w:t xml:space="preserve"> </w:t>
            </w:r>
            <w:r w:rsidR="002A5194" w:rsidRPr="002A5194">
              <w:rPr>
                <w:rFonts w:ascii="Courier New" w:hAnsi="Courier New" w:cs="Courier New"/>
              </w:rPr>
              <w:t>./DATA/filtered/FilenamePrefix</w:t>
            </w:r>
          </w:p>
        </w:tc>
      </w:tr>
    </w:tbl>
    <w:p w14:paraId="4AE74915" w14:textId="77777777" w:rsidR="00C13071" w:rsidRDefault="00C13071" w:rsidP="00C13071">
      <w:pPr>
        <w:pStyle w:val="Caption"/>
        <w:jc w:val="center"/>
      </w:pPr>
      <w:bookmarkStart w:id="261" w:name="_Ref448324990"/>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8</w:t>
      </w:r>
      <w:r w:rsidR="00C44F2A">
        <w:rPr>
          <w:noProof/>
        </w:rPr>
        <w:fldChar w:fldCharType="end"/>
      </w:r>
      <w:bookmarkEnd w:id="261"/>
      <w:r>
        <w:t>. An example 4D script for applying an OpenCL filter.</w:t>
      </w:r>
    </w:p>
    <w:p w14:paraId="25EB9A33" w14:textId="691A284D" w:rsidR="00C13071" w:rsidRDefault="00FA50D8" w:rsidP="00C13071">
      <w:r>
        <w:t xml:space="preserve">This example performs Gaussian filtering at each time point. </w:t>
      </w:r>
      <w:r w:rsidR="00C13071">
        <w:t xml:space="preserve">See </w:t>
      </w:r>
      <w:r w:rsidR="00C13071">
        <w:fldChar w:fldCharType="begin"/>
      </w:r>
      <w:r w:rsidR="00C13071">
        <w:instrText xml:space="preserve"> REF _Ref448759940 \r \h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FA50D8">
      <w:pPr>
        <w:pStyle w:val="Heading3"/>
      </w:pPr>
      <w:r>
        <w:t>Export components as RGB channels</w:t>
      </w:r>
    </w:p>
    <w:p w14:paraId="71622DA7" w14:textId="77777777" w:rsidR="00FA50D8" w:rsidRDefault="00FA50D8" w:rsidP="00FA50D8">
      <w:pPr>
        <w:rPr>
          <w:b/>
        </w:rPr>
      </w:pPr>
      <w:r>
        <w:t xml:space="preserve">Task name (type): </w:t>
      </w:r>
      <w:r w:rsidRPr="00C13071">
        <w:rPr>
          <w:b/>
        </w:rPr>
        <w:t>opencl</w:t>
      </w:r>
    </w:p>
    <w:p w14:paraId="1483F8F0" w14:textId="49612115" w:rsidR="00FA50D8" w:rsidRDefault="00FA50D8" w:rsidP="00FA50D8">
      <w:r>
        <w:t>Purpose: If component analysis is applied to each time point of a sequence, you can use this script to export components as RGB channels, each component assigned with a color.</w:t>
      </w:r>
    </w:p>
    <w:p w14:paraId="2E3EF92C" w14:textId="40E9DEF5" w:rsidR="00FA50D8" w:rsidRDefault="00FA50D8" w:rsidP="00FA50D8">
      <w:r>
        <w:t>Parameters:</w:t>
      </w:r>
    </w:p>
    <w:p w14:paraId="25F1B9AC" w14:textId="20AFB06F" w:rsidR="00FA50D8" w:rsidRDefault="00FA50D8" w:rsidP="00FA50D8">
      <w:pPr>
        <w:spacing w:after="120" w:line="240" w:lineRule="auto"/>
      </w:pPr>
      <w:r>
        <w:rPr>
          <w:b/>
        </w:rPr>
        <w:t>savepath</w:t>
      </w:r>
      <w:r>
        <w:t xml:space="preserve"> – A path to saved files. Make sure that the path exists before executing the script.</w:t>
      </w:r>
    </w:p>
    <w:p w14:paraId="0F105038" w14:textId="7FE2292A" w:rsidR="00FA50D8" w:rsidRDefault="00FA50D8" w:rsidP="00FA50D8">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456CD4F3" w14:textId="77777777" w:rsidR="00FA50D8" w:rsidRPr="00D67ED8" w:rsidRDefault="00FA50D8" w:rsidP="0057748B">
            <w:pPr>
              <w:rPr>
                <w:rFonts w:ascii="Courier New" w:hAnsi="Courier New" w:cs="Courier New"/>
              </w:rPr>
            </w:pPr>
            <w:r w:rsidRPr="00D67ED8">
              <w:rPr>
                <w:rFonts w:ascii="Courier New" w:hAnsi="Courier New" w:cs="Courier New"/>
              </w:rPr>
              <w:t>[tasks]</w:t>
            </w:r>
          </w:p>
          <w:p w14:paraId="7B324378" w14:textId="77777777" w:rsidR="00FA50D8" w:rsidRPr="00D67ED8" w:rsidRDefault="00FA50D8" w:rsidP="0057748B">
            <w:pPr>
              <w:rPr>
                <w:rFonts w:ascii="Courier New" w:hAnsi="Courier New" w:cs="Courier New"/>
              </w:rPr>
            </w:pPr>
            <w:r w:rsidRPr="00D67ED8">
              <w:rPr>
                <w:rFonts w:ascii="Courier New" w:hAnsi="Courier New" w:cs="Courier New"/>
              </w:rPr>
              <w:t>tasknum=1</w:t>
            </w:r>
          </w:p>
          <w:p w14:paraId="52534096" w14:textId="77777777" w:rsidR="00FA50D8" w:rsidRPr="00D67ED8" w:rsidRDefault="00FA50D8" w:rsidP="0057748B">
            <w:pPr>
              <w:rPr>
                <w:rFonts w:ascii="Courier New" w:hAnsi="Courier New" w:cs="Courier New"/>
              </w:rPr>
            </w:pPr>
            <w:r w:rsidRPr="00D67ED8">
              <w:rPr>
                <w:rFonts w:ascii="Courier New" w:hAnsi="Courier New" w:cs="Courier New"/>
              </w:rPr>
              <w:t>[tasks/task0]</w:t>
            </w:r>
          </w:p>
          <w:p w14:paraId="5EE1AD35" w14:textId="77777777" w:rsidR="00FA50D8" w:rsidRPr="00D67ED8" w:rsidRDefault="00FA50D8" w:rsidP="0057748B">
            <w:pPr>
              <w:rPr>
                <w:rFonts w:ascii="Courier New" w:hAnsi="Courier New" w:cs="Courier New"/>
              </w:rPr>
            </w:pPr>
            <w:r w:rsidRPr="00D67ED8">
              <w:rPr>
                <w:rFonts w:ascii="Courier New" w:hAnsi="Courier New" w:cs="Courier New"/>
              </w:rPr>
              <w:t>type=random_colors</w:t>
            </w:r>
          </w:p>
          <w:p w14:paraId="12BEA79E" w14:textId="108B73CA" w:rsidR="00FA50D8" w:rsidRDefault="00FA50D8" w:rsidP="0057748B">
            <w:r w:rsidRPr="00D67ED8">
              <w:rPr>
                <w:rFonts w:ascii="Courier New" w:hAnsi="Courier New" w:cs="Courier New"/>
              </w:rPr>
              <w:t>savepath=</w:t>
            </w:r>
            <w:r>
              <w:t xml:space="preserve"> </w:t>
            </w:r>
            <w:r w:rsidRPr="00FA50D8">
              <w:rPr>
                <w:rFonts w:ascii="Courier New" w:hAnsi="Courier New" w:cs="Courier New"/>
              </w:rPr>
              <w:t>./DATA/Colored/FilenamePrefix</w:t>
            </w:r>
          </w:p>
        </w:tc>
      </w:tr>
    </w:tbl>
    <w:p w14:paraId="717E8C93" w14:textId="77777777" w:rsidR="00FA50D8" w:rsidRDefault="00FA50D8" w:rsidP="00FA50D8">
      <w:pPr>
        <w:pStyle w:val="Caption"/>
        <w:jc w:val="center"/>
      </w:pPr>
      <w:bookmarkStart w:id="262" w:name="_Ref406749265"/>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9</w:t>
      </w:r>
      <w:r w:rsidR="00C44F2A">
        <w:rPr>
          <w:noProof/>
        </w:rPr>
        <w:fldChar w:fldCharType="end"/>
      </w:r>
      <w:bookmarkEnd w:id="262"/>
      <w:r>
        <w:t>. An example 4D script for exporting colored components.</w:t>
      </w:r>
    </w:p>
    <w:p w14:paraId="2CFDFE73" w14:textId="024C659E" w:rsidR="00C96103" w:rsidRDefault="000414DC" w:rsidP="000414DC">
      <w:pPr>
        <w:pStyle w:val="Heading3"/>
      </w:pPr>
      <w:r>
        <w:lastRenderedPageBreak/>
        <w:t>Noise reduction</w:t>
      </w:r>
    </w:p>
    <w:p w14:paraId="2A5EFCD0" w14:textId="09E29EEE" w:rsidR="00FA50D8" w:rsidRDefault="00FA50D8" w:rsidP="00FA50D8">
      <w:pPr>
        <w:rPr>
          <w:b/>
        </w:rPr>
      </w:pPr>
      <w:r>
        <w:t xml:space="preserve">Task name (type): </w:t>
      </w:r>
      <w:r w:rsidRPr="00FA50D8">
        <w:rPr>
          <w:b/>
        </w:rPr>
        <w:t>noise_reduction</w:t>
      </w:r>
    </w:p>
    <w:p w14:paraId="29CF20B3" w14:textId="34DEAFBC" w:rsidR="00201C18" w:rsidRDefault="00FA50D8" w:rsidP="00AA706C">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AA706C">
      <w:r>
        <w:t>Parameters:</w:t>
      </w:r>
    </w:p>
    <w:p w14:paraId="4C789C35" w14:textId="014C594F" w:rsidR="00201C18" w:rsidRDefault="00FA50D8" w:rsidP="00201C18">
      <w:pPr>
        <w:spacing w:after="120" w:line="240" w:lineRule="auto"/>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201C18">
      <w:pPr>
        <w:spacing w:after="120" w:line="240" w:lineRule="auto"/>
      </w:pPr>
      <w:r>
        <w:rPr>
          <w:b/>
        </w:rPr>
        <w:t xml:space="preserve">voxelsize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8E3C0D4" w14:textId="0C36FD7C" w:rsidR="00201C18" w:rsidRDefault="00FA50D8" w:rsidP="00201C18">
      <w:pPr>
        <w:spacing w:after="120" w:line="240" w:lineRule="auto"/>
      </w:pPr>
      <w:r>
        <w:rPr>
          <w:b/>
        </w:rPr>
        <w:t xml:space="preserve">format </w:t>
      </w:r>
      <w:r w:rsidR="00201C18">
        <w:t>– The file format to be saved;</w:t>
      </w:r>
    </w:p>
    <w:p w14:paraId="24119B98" w14:textId="5192EA65" w:rsidR="00201C18" w:rsidRDefault="00FA50D8" w:rsidP="00201C18">
      <w:pPr>
        <w:spacing w:after="120" w:line="240" w:lineRule="auto"/>
      </w:pPr>
      <w:r>
        <w:rPr>
          <w:b/>
        </w:rPr>
        <w:t>compress</w:t>
      </w:r>
      <w:r w:rsidR="006D42D3">
        <w:t xml:space="preserve"> – Whether</w:t>
      </w:r>
      <w:r w:rsidR="00201C18">
        <w:t xml:space="preserve"> the file is to be compressed;</w:t>
      </w:r>
    </w:p>
    <w:p w14:paraId="2310EC89" w14:textId="2209D039" w:rsidR="00201C18" w:rsidRDefault="00FA50D8" w:rsidP="007C7A04">
      <w:pPr>
        <w:spacing w:line="240" w:lineRule="auto"/>
      </w:pPr>
      <w:r>
        <w:rPr>
          <w:b/>
        </w:rPr>
        <w:t>savepath</w:t>
      </w:r>
      <w:r w:rsidR="00201C18">
        <w:t xml:space="preserve"> – A path to saved files.</w:t>
      </w:r>
      <w:r w:rsidR="002A4C39">
        <w:t xml:space="preserve"> Make sure that the path exists before executing the script.</w:t>
      </w:r>
    </w:p>
    <w:p w14:paraId="11FBC1F4" w14:textId="234ABE51" w:rsidR="000414DC" w:rsidRDefault="00FA50D8" w:rsidP="007C7A04">
      <w:pPr>
        <w:spacing w:after="120"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5BBDB3A" w14:textId="0B882FB4" w:rsidR="00A85B20" w:rsidRPr="00A85B20" w:rsidRDefault="00A85B20" w:rsidP="00A85B20">
            <w:pPr>
              <w:rPr>
                <w:rFonts w:ascii="Courier New" w:hAnsi="Courier New" w:cs="Courier New"/>
              </w:rPr>
            </w:pPr>
            <w:r w:rsidRPr="00A85B20">
              <w:rPr>
                <w:rFonts w:ascii="Courier New" w:hAnsi="Courier New" w:cs="Courier New"/>
              </w:rPr>
              <w:t>[tasks]</w:t>
            </w:r>
          </w:p>
          <w:p w14:paraId="12D5FB91" w14:textId="77777777" w:rsidR="00A85B20" w:rsidRPr="00A85B20" w:rsidRDefault="00A85B20" w:rsidP="00A85B20">
            <w:pPr>
              <w:rPr>
                <w:rFonts w:ascii="Courier New" w:hAnsi="Courier New" w:cs="Courier New"/>
              </w:rPr>
            </w:pPr>
            <w:r w:rsidRPr="00A85B20">
              <w:rPr>
                <w:rFonts w:ascii="Courier New" w:hAnsi="Courier New" w:cs="Courier New"/>
              </w:rPr>
              <w:t>tasknum=1</w:t>
            </w:r>
          </w:p>
          <w:p w14:paraId="3620A5B2" w14:textId="77777777" w:rsidR="00A85B20" w:rsidRPr="00A85B20" w:rsidRDefault="00A85B20" w:rsidP="00A85B20">
            <w:pPr>
              <w:rPr>
                <w:rFonts w:ascii="Courier New" w:hAnsi="Courier New" w:cs="Courier New"/>
              </w:rPr>
            </w:pPr>
            <w:r w:rsidRPr="00A85B20">
              <w:rPr>
                <w:rFonts w:ascii="Courier New" w:hAnsi="Courier New" w:cs="Courier New"/>
              </w:rPr>
              <w:t>[tasks/task0]</w:t>
            </w:r>
          </w:p>
          <w:p w14:paraId="1D816419" w14:textId="7A23A47A" w:rsidR="00A85B20" w:rsidRPr="00A85B20" w:rsidRDefault="00A85B20" w:rsidP="00A85B20">
            <w:pPr>
              <w:rPr>
                <w:rFonts w:ascii="Courier New" w:hAnsi="Courier New" w:cs="Courier New"/>
              </w:rPr>
            </w:pPr>
            <w:r w:rsidRPr="00A85B20">
              <w:rPr>
                <w:rFonts w:ascii="Courier New" w:hAnsi="Courier New" w:cs="Courier New"/>
              </w:rPr>
              <w:t>type=noise_reduction</w:t>
            </w:r>
          </w:p>
          <w:p w14:paraId="07E9E309" w14:textId="0BAB792D" w:rsidR="00A85B20" w:rsidRPr="00A85B20" w:rsidRDefault="00A85B20" w:rsidP="00A85B20">
            <w:pPr>
              <w:rPr>
                <w:rFonts w:ascii="Courier New" w:hAnsi="Courier New" w:cs="Courier New"/>
              </w:rPr>
            </w:pPr>
            <w:r w:rsidRPr="00A85B20">
              <w:rPr>
                <w:rFonts w:ascii="Courier New" w:hAnsi="Courier New" w:cs="Courier New"/>
              </w:rPr>
              <w:t>threshold=0.5</w:t>
            </w:r>
          </w:p>
          <w:p w14:paraId="32B77C7A" w14:textId="77777777" w:rsidR="00A85B20" w:rsidRPr="00A85B20" w:rsidRDefault="00A85B20" w:rsidP="00A85B20">
            <w:pPr>
              <w:rPr>
                <w:rFonts w:ascii="Courier New" w:hAnsi="Courier New" w:cs="Courier New"/>
              </w:rPr>
            </w:pPr>
            <w:r w:rsidRPr="00A85B20">
              <w:rPr>
                <w:rFonts w:ascii="Courier New" w:hAnsi="Courier New" w:cs="Courier New"/>
              </w:rPr>
              <w:t>voxelsize=500</w:t>
            </w:r>
          </w:p>
          <w:p w14:paraId="442F349A" w14:textId="77777777" w:rsidR="00A85B20" w:rsidRPr="00A85B20" w:rsidRDefault="00A85B20" w:rsidP="00A85B20">
            <w:pPr>
              <w:rPr>
                <w:rFonts w:ascii="Courier New" w:hAnsi="Courier New" w:cs="Courier New"/>
              </w:rPr>
            </w:pPr>
            <w:r w:rsidRPr="00A85B20">
              <w:rPr>
                <w:rFonts w:ascii="Courier New" w:hAnsi="Courier New" w:cs="Courier New"/>
              </w:rPr>
              <w:t>format=0</w:t>
            </w:r>
          </w:p>
          <w:p w14:paraId="6201E171" w14:textId="77777777" w:rsidR="00A85B20" w:rsidRPr="00A85B20" w:rsidRDefault="00A85B20" w:rsidP="00A85B20">
            <w:pPr>
              <w:rPr>
                <w:rFonts w:ascii="Courier New" w:hAnsi="Courier New" w:cs="Courier New"/>
              </w:rPr>
            </w:pPr>
            <w:r w:rsidRPr="00A85B20">
              <w:rPr>
                <w:rFonts w:ascii="Courier New" w:hAnsi="Courier New" w:cs="Courier New"/>
              </w:rPr>
              <w:t>compress=0</w:t>
            </w:r>
          </w:p>
          <w:p w14:paraId="7819142A" w14:textId="09B1948D" w:rsidR="00A85B20" w:rsidRDefault="00A85B20" w:rsidP="007B3341">
            <w:r w:rsidRPr="00A85B20">
              <w:rPr>
                <w:rFonts w:ascii="Courier New" w:hAnsi="Courier New" w:cs="Courier New"/>
              </w:rPr>
              <w:t>savepath=</w:t>
            </w:r>
            <w:r w:rsidR="00FA50D8">
              <w:t xml:space="preserve"> </w:t>
            </w:r>
            <w:r w:rsidR="00FA50D8" w:rsidRPr="00FA50D8">
              <w:rPr>
                <w:rFonts w:ascii="Courier New" w:hAnsi="Courier New" w:cs="Courier New"/>
              </w:rPr>
              <w:t>./DATA/NoNoise/FilenamePrefix</w:t>
            </w:r>
          </w:p>
        </w:tc>
      </w:tr>
    </w:tbl>
    <w:p w14:paraId="1F8B9AB2" w14:textId="01DAF806" w:rsidR="00A85B20" w:rsidRDefault="00A85B20" w:rsidP="00A85B20">
      <w:pPr>
        <w:pStyle w:val="Caption"/>
        <w:jc w:val="center"/>
      </w:pPr>
      <w:bookmarkStart w:id="263" w:name="_Ref406748108"/>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10</w:t>
      </w:r>
      <w:r w:rsidR="00C44F2A">
        <w:rPr>
          <w:noProof/>
        </w:rPr>
        <w:fldChar w:fldCharType="end"/>
      </w:r>
      <w:bookmarkEnd w:id="263"/>
      <w:r>
        <w:t>. An example 4D script for noise reduction.</w:t>
      </w:r>
    </w:p>
    <w:p w14:paraId="796862F0" w14:textId="23199963" w:rsidR="00FA50D8" w:rsidRDefault="00FA50D8" w:rsidP="00FA50D8">
      <w:r>
        <w:t>This example script applied noise reduction to each time point.</w:t>
      </w:r>
    </w:p>
    <w:p w14:paraId="48DAD36E" w14:textId="5457F03F" w:rsidR="00FA50D8" w:rsidRDefault="00FA50D8" w:rsidP="00FA50D8">
      <w:pPr>
        <w:pStyle w:val="Heading3"/>
      </w:pPr>
      <w:r>
        <w:t>Save mask</w:t>
      </w:r>
    </w:p>
    <w:p w14:paraId="0DEDF2D6" w14:textId="7C9FDDF8" w:rsidR="00FA50D8" w:rsidRDefault="00FA50D8" w:rsidP="00FA50D8">
      <w:pPr>
        <w:rPr>
          <w:b/>
        </w:rPr>
      </w:pPr>
      <w:r>
        <w:t xml:space="preserve">Task name (type): </w:t>
      </w:r>
      <w:r>
        <w:rPr>
          <w:b/>
        </w:rPr>
        <w:t>save</w:t>
      </w:r>
      <w:r w:rsidRPr="00EF5AD8">
        <w:rPr>
          <w:b/>
        </w:rPr>
        <w:t>_mask</w:t>
      </w:r>
    </w:p>
    <w:p w14:paraId="7C89C757" w14:textId="4E407CC9" w:rsidR="00FA50D8" w:rsidRDefault="00FA50D8" w:rsidP="00FA50D8">
      <w:r>
        <w:t>Purpose: Use this script to save selection mask for each time point.</w:t>
      </w:r>
    </w:p>
    <w:p w14:paraId="4CB15F5F" w14:textId="77777777" w:rsidR="00FA50D8" w:rsidRDefault="00FA50D8" w:rsidP="00FA50D8">
      <w:r>
        <w:t>Parameters: None.</w:t>
      </w:r>
    </w:p>
    <w:p w14:paraId="4BA4A8A3" w14:textId="77777777" w:rsidR="00FA50D8" w:rsidRDefault="00FA50D8" w:rsidP="00FA50D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037BA3A1" w14:textId="77777777" w:rsidR="00BF6388" w:rsidRPr="00BF6388" w:rsidRDefault="00BF6388" w:rsidP="00BF6388">
            <w:pPr>
              <w:rPr>
                <w:rFonts w:ascii="Courier New" w:hAnsi="Courier New" w:cs="Courier New"/>
              </w:rPr>
            </w:pPr>
            <w:r w:rsidRPr="00BF6388">
              <w:rPr>
                <w:rFonts w:ascii="Courier New" w:hAnsi="Courier New" w:cs="Courier New"/>
              </w:rPr>
              <w:t>[tasks]</w:t>
            </w:r>
          </w:p>
          <w:p w14:paraId="39411408" w14:textId="77777777" w:rsidR="00BF6388" w:rsidRPr="00BF6388" w:rsidRDefault="00BF6388" w:rsidP="00BF6388">
            <w:pPr>
              <w:rPr>
                <w:rFonts w:ascii="Courier New" w:hAnsi="Courier New" w:cs="Courier New"/>
              </w:rPr>
            </w:pPr>
            <w:r w:rsidRPr="00BF6388">
              <w:rPr>
                <w:rFonts w:ascii="Courier New" w:hAnsi="Courier New" w:cs="Courier New"/>
              </w:rPr>
              <w:t>tasknum=2</w:t>
            </w:r>
          </w:p>
          <w:p w14:paraId="10AA47C2" w14:textId="77777777" w:rsidR="00BF6388" w:rsidRPr="00BF6388" w:rsidRDefault="00BF6388" w:rsidP="00BF6388">
            <w:pPr>
              <w:rPr>
                <w:rFonts w:ascii="Courier New" w:hAnsi="Courier New" w:cs="Courier New"/>
              </w:rPr>
            </w:pPr>
            <w:r w:rsidRPr="00BF6388">
              <w:rPr>
                <w:rFonts w:ascii="Courier New" w:hAnsi="Courier New" w:cs="Courier New"/>
              </w:rPr>
              <w:t>[tasks/task0]</w:t>
            </w:r>
          </w:p>
          <w:p w14:paraId="6F8F9093" w14:textId="77777777" w:rsidR="00BF6388" w:rsidRPr="00BF6388" w:rsidRDefault="00BF6388" w:rsidP="00BF6388">
            <w:pPr>
              <w:rPr>
                <w:rFonts w:ascii="Courier New" w:hAnsi="Courier New" w:cs="Courier New"/>
              </w:rPr>
            </w:pPr>
            <w:r w:rsidRPr="00BF6388">
              <w:rPr>
                <w:rFonts w:ascii="Courier New" w:hAnsi="Courier New" w:cs="Courier New"/>
              </w:rPr>
              <w:t>type=save_mask</w:t>
            </w:r>
          </w:p>
          <w:p w14:paraId="71AA52F5" w14:textId="77777777" w:rsidR="00BF6388" w:rsidRPr="00BF6388" w:rsidRDefault="00BF6388" w:rsidP="00BF6388">
            <w:pPr>
              <w:rPr>
                <w:rFonts w:ascii="Courier New" w:hAnsi="Courier New" w:cs="Courier New"/>
              </w:rPr>
            </w:pPr>
            <w:r w:rsidRPr="00BF6388">
              <w:rPr>
                <w:rFonts w:ascii="Courier New" w:hAnsi="Courier New" w:cs="Courier New"/>
              </w:rPr>
              <w:t>[tasks/task1]</w:t>
            </w:r>
          </w:p>
          <w:p w14:paraId="2BD45673" w14:textId="2E3D6F13" w:rsidR="00FA50D8" w:rsidRDefault="00BF6388" w:rsidP="00BF6388">
            <w:r w:rsidRPr="00BF6388">
              <w:rPr>
                <w:rFonts w:ascii="Courier New" w:hAnsi="Courier New" w:cs="Courier New"/>
              </w:rPr>
              <w:t>type=fetch_mask</w:t>
            </w:r>
          </w:p>
        </w:tc>
      </w:tr>
    </w:tbl>
    <w:p w14:paraId="43CA418B" w14:textId="1F14B963" w:rsidR="00FA50D8" w:rsidRDefault="00FA50D8" w:rsidP="00FA50D8">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FA50D8">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BF6388">
      <w:pPr>
        <w:pStyle w:val="Heading3"/>
      </w:pPr>
      <w:r>
        <w:lastRenderedPageBreak/>
        <w:t>Selection tracking</w:t>
      </w:r>
    </w:p>
    <w:p w14:paraId="7B56D6BE" w14:textId="27F22256" w:rsidR="00BF6388" w:rsidRDefault="00BF6388" w:rsidP="00BF6388">
      <w:pPr>
        <w:rPr>
          <w:b/>
        </w:rPr>
      </w:pPr>
      <w:r>
        <w:t xml:space="preserve">Task name (type): </w:t>
      </w:r>
      <w:r w:rsidRPr="00BF6388">
        <w:rPr>
          <w:b/>
        </w:rPr>
        <w:t>selection_tracking</w:t>
      </w:r>
    </w:p>
    <w:p w14:paraId="0E5A86BE" w14:textId="41627F82" w:rsidR="00BF6388" w:rsidRDefault="00BF6388" w:rsidP="00BF6388">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BF6388">
      <w:r>
        <w:t>Parameters: None.</w:t>
      </w:r>
    </w:p>
    <w:p w14:paraId="7AC272A1" w14:textId="79E8D215" w:rsidR="00BF6388" w:rsidRDefault="00BF6388" w:rsidP="00BF6388">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41EFDF85" w14:textId="77777777" w:rsidR="00BF6388" w:rsidRPr="00741CB2" w:rsidRDefault="00BF6388" w:rsidP="0057748B">
            <w:pPr>
              <w:rPr>
                <w:rFonts w:ascii="Courier New" w:hAnsi="Courier New" w:cs="Courier New"/>
              </w:rPr>
            </w:pPr>
            <w:r w:rsidRPr="00741CB2">
              <w:rPr>
                <w:rFonts w:ascii="Courier New" w:hAnsi="Courier New" w:cs="Courier New"/>
              </w:rPr>
              <w:t xml:space="preserve"> [tasks]</w:t>
            </w:r>
          </w:p>
          <w:p w14:paraId="2A5EC982" w14:textId="77777777" w:rsidR="00BF6388" w:rsidRPr="00741CB2" w:rsidRDefault="00BF6388" w:rsidP="0057748B">
            <w:pPr>
              <w:rPr>
                <w:rFonts w:ascii="Courier New" w:hAnsi="Courier New" w:cs="Courier New"/>
              </w:rPr>
            </w:pPr>
            <w:r w:rsidRPr="00741CB2">
              <w:rPr>
                <w:rFonts w:ascii="Courier New" w:hAnsi="Courier New" w:cs="Courier New"/>
              </w:rPr>
              <w:t>tasknum=1</w:t>
            </w:r>
          </w:p>
          <w:p w14:paraId="1165520D" w14:textId="77777777" w:rsidR="00BF6388" w:rsidRPr="00741CB2" w:rsidRDefault="00BF6388" w:rsidP="0057748B">
            <w:pPr>
              <w:rPr>
                <w:rFonts w:ascii="Courier New" w:hAnsi="Courier New" w:cs="Courier New"/>
              </w:rPr>
            </w:pPr>
            <w:r w:rsidRPr="00741CB2">
              <w:rPr>
                <w:rFonts w:ascii="Courier New" w:hAnsi="Courier New" w:cs="Courier New"/>
              </w:rPr>
              <w:t>[tasks/task0]</w:t>
            </w:r>
          </w:p>
          <w:p w14:paraId="77097DAF" w14:textId="77777777" w:rsidR="00BF6388" w:rsidRDefault="00BF6388" w:rsidP="0057748B">
            <w:r w:rsidRPr="00741CB2">
              <w:rPr>
                <w:rFonts w:ascii="Courier New" w:hAnsi="Courier New" w:cs="Courier New"/>
              </w:rPr>
              <w:t>type=selection_tracking</w:t>
            </w:r>
          </w:p>
        </w:tc>
      </w:tr>
    </w:tbl>
    <w:p w14:paraId="02A2C064" w14:textId="34666F66" w:rsidR="00BF6388" w:rsidRDefault="00BF6388" w:rsidP="00BF6388">
      <w:pPr>
        <w:pStyle w:val="Caption"/>
        <w:jc w:val="center"/>
      </w:pPr>
      <w:bookmarkStart w:id="264" w:name="_Ref4068626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12</w:t>
      </w:r>
      <w:r w:rsidR="00C44F2A">
        <w:rPr>
          <w:noProof/>
        </w:rPr>
        <w:fldChar w:fldCharType="end"/>
      </w:r>
      <w:bookmarkEnd w:id="264"/>
      <w:r>
        <w:t>. An example 4D script for selection tracking.</w:t>
      </w:r>
    </w:p>
    <w:p w14:paraId="38BB68D6" w14:textId="77777777" w:rsidR="00BF6388" w:rsidRDefault="00BF6388" w:rsidP="00BF6388">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fldChar w:fldCharType="separate"/>
      </w:r>
      <w:r w:rsidR="00B137B9">
        <w:t>Chapter 19</w:t>
      </w:r>
      <w:r>
        <w:fldChar w:fldCharType="end"/>
      </w:r>
      <w:r>
        <w:t>.</w:t>
      </w:r>
    </w:p>
    <w:p w14:paraId="58C49819" w14:textId="77777777" w:rsidR="00BF6388" w:rsidRDefault="00201C18" w:rsidP="00201C18">
      <w:pPr>
        <w:pStyle w:val="Heading3"/>
      </w:pPr>
      <w:r>
        <w:t>Separate RGB channels</w:t>
      </w:r>
    </w:p>
    <w:p w14:paraId="2DF47283" w14:textId="3531AF8A" w:rsidR="00BF6388" w:rsidRDefault="00BF6388" w:rsidP="00BF6388">
      <w:pPr>
        <w:rPr>
          <w:b/>
        </w:rPr>
      </w:pPr>
      <w:r>
        <w:t xml:space="preserve">Task name (type): </w:t>
      </w:r>
      <w:r w:rsidRPr="00BF6388">
        <w:rPr>
          <w:b/>
        </w:rPr>
        <w:t>separate_channels</w:t>
      </w:r>
    </w:p>
    <w:p w14:paraId="2B28F14A" w14:textId="3605ADB4" w:rsidR="00201C18" w:rsidRDefault="00BF6388" w:rsidP="00BF6388">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201C18">
        <w:t>If a time point of a sequence is saved in RGB format, use this script to separate each color channel into a fi</w:t>
      </w:r>
      <w:r>
        <w:t>le.</w:t>
      </w:r>
    </w:p>
    <w:p w14:paraId="06639988" w14:textId="3198D607" w:rsidR="00BF6388" w:rsidRDefault="00BF6388" w:rsidP="00BF6388">
      <w:r>
        <w:t>Parameters:</w:t>
      </w:r>
    </w:p>
    <w:p w14:paraId="01C51FE8" w14:textId="77051351" w:rsidR="00201C18" w:rsidRDefault="00BF6388" w:rsidP="00201C18">
      <w:pPr>
        <w:spacing w:after="120" w:line="240" w:lineRule="auto"/>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201C18">
      <w:pPr>
        <w:spacing w:after="120" w:line="240" w:lineRule="auto"/>
      </w:pPr>
      <w:r>
        <w:rPr>
          <w:b/>
        </w:rPr>
        <w:t>f</w:t>
      </w:r>
      <w:r w:rsidR="00201C18" w:rsidRPr="00201C18">
        <w:rPr>
          <w:b/>
        </w:rPr>
        <w:t>ormat</w:t>
      </w:r>
      <w:r w:rsidR="00201C18">
        <w:t xml:space="preserve"> – The file format to be saved;</w:t>
      </w:r>
    </w:p>
    <w:p w14:paraId="13E59437" w14:textId="46DAA61E" w:rsidR="00201C18" w:rsidRDefault="00BF6388" w:rsidP="00201C18">
      <w:pPr>
        <w:spacing w:after="120" w:line="240" w:lineRule="auto"/>
      </w:pPr>
      <w:r>
        <w:rPr>
          <w:b/>
        </w:rPr>
        <w:t>compress</w:t>
      </w:r>
      <w:r w:rsidR="00201C18">
        <w:t xml:space="preserve"> – </w:t>
      </w:r>
      <w:r w:rsidR="006D42D3">
        <w:t>Whether</w:t>
      </w:r>
      <w:r w:rsidR="00201C18">
        <w:t xml:space="preserve"> the file is to be compressed;</w:t>
      </w:r>
    </w:p>
    <w:p w14:paraId="6973B48D" w14:textId="3FF94EF6" w:rsidR="00201C18" w:rsidRDefault="00BF6388" w:rsidP="00201C18">
      <w:pPr>
        <w:spacing w:line="240" w:lineRule="auto"/>
      </w:pPr>
      <w:r>
        <w:rPr>
          <w:b/>
        </w:rPr>
        <w:t>savepath</w:t>
      </w:r>
      <w:r w:rsidR="00201C18">
        <w:t xml:space="preserve"> – A path to saved files.</w:t>
      </w:r>
      <w:r w:rsidR="002A4C39">
        <w:t xml:space="preserve"> Make sure that the path exists before executing the script.</w:t>
      </w:r>
    </w:p>
    <w:p w14:paraId="002291A4" w14:textId="41F330F4" w:rsidR="00CC0C43" w:rsidRDefault="00CC0C43" w:rsidP="00201C18">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B5A12E2" w14:textId="08D0C4CF" w:rsidR="00201C18" w:rsidRPr="00201C18" w:rsidRDefault="00201C18" w:rsidP="00201C18">
            <w:pPr>
              <w:rPr>
                <w:rFonts w:ascii="Courier New" w:hAnsi="Courier New" w:cs="Courier New"/>
              </w:rPr>
            </w:pPr>
            <w:r w:rsidRPr="00201C18">
              <w:rPr>
                <w:rFonts w:ascii="Courier New" w:hAnsi="Courier New" w:cs="Courier New"/>
              </w:rPr>
              <w:t>[tasks]</w:t>
            </w:r>
          </w:p>
          <w:p w14:paraId="099333EF" w14:textId="77777777" w:rsidR="00201C18" w:rsidRPr="00201C18" w:rsidRDefault="00201C18" w:rsidP="00201C18">
            <w:pPr>
              <w:rPr>
                <w:rFonts w:ascii="Courier New" w:hAnsi="Courier New" w:cs="Courier New"/>
              </w:rPr>
            </w:pPr>
            <w:r w:rsidRPr="00201C18">
              <w:rPr>
                <w:rFonts w:ascii="Courier New" w:hAnsi="Courier New" w:cs="Courier New"/>
              </w:rPr>
              <w:t>tasknum=1</w:t>
            </w:r>
          </w:p>
          <w:p w14:paraId="6F3C0467" w14:textId="77777777" w:rsidR="00201C18" w:rsidRPr="00201C18" w:rsidRDefault="00201C18" w:rsidP="00201C18">
            <w:pPr>
              <w:rPr>
                <w:rFonts w:ascii="Courier New" w:hAnsi="Courier New" w:cs="Courier New"/>
              </w:rPr>
            </w:pPr>
            <w:r w:rsidRPr="00201C18">
              <w:rPr>
                <w:rFonts w:ascii="Courier New" w:hAnsi="Courier New" w:cs="Courier New"/>
              </w:rPr>
              <w:t>[tasks/task0]</w:t>
            </w:r>
          </w:p>
          <w:p w14:paraId="6C81E68A" w14:textId="6D8943B7" w:rsidR="00201C18" w:rsidRDefault="00201C18" w:rsidP="00201C18">
            <w:pPr>
              <w:rPr>
                <w:rFonts w:ascii="Courier New" w:hAnsi="Courier New" w:cs="Courier New"/>
              </w:rPr>
            </w:pPr>
            <w:r w:rsidRPr="00201C18">
              <w:rPr>
                <w:rFonts w:ascii="Courier New" w:hAnsi="Courier New" w:cs="Courier New"/>
              </w:rPr>
              <w:t>type=separate_channels</w:t>
            </w:r>
          </w:p>
          <w:p w14:paraId="1BB3F632" w14:textId="61F8A37E" w:rsidR="00201C18" w:rsidRPr="00201C18" w:rsidRDefault="00201C18" w:rsidP="00201C18">
            <w:pPr>
              <w:rPr>
                <w:rFonts w:ascii="Courier New" w:hAnsi="Courier New" w:cs="Courier New"/>
              </w:rPr>
            </w:pPr>
            <w:r>
              <w:rPr>
                <w:rFonts w:ascii="Courier New" w:hAnsi="Courier New" w:cs="Courier New"/>
              </w:rPr>
              <w:t>bake=0</w:t>
            </w:r>
          </w:p>
          <w:p w14:paraId="4E76378A" w14:textId="77777777" w:rsidR="00201C18" w:rsidRPr="00201C18" w:rsidRDefault="00201C18" w:rsidP="00201C18">
            <w:pPr>
              <w:rPr>
                <w:rFonts w:ascii="Courier New" w:hAnsi="Courier New" w:cs="Courier New"/>
              </w:rPr>
            </w:pPr>
            <w:r w:rsidRPr="00201C18">
              <w:rPr>
                <w:rFonts w:ascii="Courier New" w:hAnsi="Courier New" w:cs="Courier New"/>
              </w:rPr>
              <w:t>format=0</w:t>
            </w:r>
          </w:p>
          <w:p w14:paraId="283D8945" w14:textId="77777777" w:rsidR="00201C18" w:rsidRPr="00201C18" w:rsidRDefault="00201C18" w:rsidP="00201C18">
            <w:pPr>
              <w:rPr>
                <w:rFonts w:ascii="Courier New" w:hAnsi="Courier New" w:cs="Courier New"/>
              </w:rPr>
            </w:pPr>
            <w:r w:rsidRPr="00201C18">
              <w:rPr>
                <w:rFonts w:ascii="Courier New" w:hAnsi="Courier New" w:cs="Courier New"/>
              </w:rPr>
              <w:t>compress=1</w:t>
            </w:r>
          </w:p>
          <w:p w14:paraId="3407564D" w14:textId="0FEB36AC" w:rsidR="00201C18" w:rsidRDefault="00201C18" w:rsidP="00201C18">
            <w:r w:rsidRPr="00201C18">
              <w:rPr>
                <w:rFonts w:ascii="Courier New" w:hAnsi="Courier New" w:cs="Courier New"/>
              </w:rPr>
              <w:t>savepath=</w:t>
            </w:r>
            <w:r w:rsidR="00AF5AC0" w:rsidRPr="00AF5AC0">
              <w:rPr>
                <w:rFonts w:ascii="Courier New" w:hAnsi="Courier New" w:cs="Courier New"/>
              </w:rPr>
              <w:t>./DATA/Channels/</w:t>
            </w:r>
            <w:r w:rsidR="00BF6388">
              <w:t xml:space="preserve"> </w:t>
            </w:r>
            <w:r w:rsidR="00BF6388" w:rsidRPr="00BF6388">
              <w:rPr>
                <w:rFonts w:ascii="Courier New" w:hAnsi="Courier New" w:cs="Courier New"/>
              </w:rPr>
              <w:t>FilenamePrefix</w:t>
            </w:r>
          </w:p>
        </w:tc>
      </w:tr>
    </w:tbl>
    <w:p w14:paraId="00E06FE4" w14:textId="41B6AA6E" w:rsidR="00201C18" w:rsidRDefault="00201C18" w:rsidP="00201C18">
      <w:pPr>
        <w:pStyle w:val="Caption"/>
        <w:jc w:val="center"/>
      </w:pPr>
      <w:bookmarkStart w:id="265" w:name="_Ref406748762"/>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13</w:t>
      </w:r>
      <w:r w:rsidR="00C44F2A">
        <w:rPr>
          <w:noProof/>
        </w:rPr>
        <w:fldChar w:fldCharType="end"/>
      </w:r>
      <w:bookmarkEnd w:id="265"/>
      <w:r>
        <w:t>. An example 4D script for RGB channel separation.</w:t>
      </w:r>
    </w:p>
    <w:p w14:paraId="32A0FB4C" w14:textId="5D7A3A7E" w:rsidR="002E3081" w:rsidRDefault="002E3081" w:rsidP="002E3081">
      <w:pPr>
        <w:pStyle w:val="Heading3"/>
      </w:pPr>
      <w:r>
        <w:t>Tracking sparse features</w:t>
      </w:r>
    </w:p>
    <w:p w14:paraId="64D56375" w14:textId="1CC3D5C1" w:rsidR="002E3081" w:rsidRDefault="002E3081" w:rsidP="002E3081">
      <w:pPr>
        <w:rPr>
          <w:b/>
        </w:rPr>
      </w:pPr>
      <w:r>
        <w:t xml:space="preserve">Task name (type): </w:t>
      </w:r>
      <w:r w:rsidRPr="002E3081">
        <w:rPr>
          <w:b/>
        </w:rPr>
        <w:t>sparse_tracking</w:t>
      </w:r>
    </w:p>
    <w:p w14:paraId="695558F7" w14:textId="44C26B4A" w:rsidR="002E3081" w:rsidRDefault="002E3081" w:rsidP="002E3081">
      <w:r>
        <w:lastRenderedPageBreak/>
        <w:t xml:space="preserve">Purpose: Select a sparse structure or several structures from one time point of a time sequence and track in the subsequent time points. </w:t>
      </w:r>
    </w:p>
    <w:p w14:paraId="0A42F74A" w14:textId="719ABD10" w:rsidR="002E3081" w:rsidRDefault="002E3081" w:rsidP="002E3081">
      <w:r>
        <w:t>Parameters: None.</w:t>
      </w:r>
    </w:p>
    <w:p w14:paraId="71108124" w14:textId="77777777" w:rsidR="002E3081" w:rsidRDefault="002E3081" w:rsidP="002E3081">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E3081" w14:paraId="71BBE63D" w14:textId="77777777" w:rsidTr="00164162">
        <w:tc>
          <w:tcPr>
            <w:tcW w:w="7020" w:type="dxa"/>
            <w:shd w:val="clear" w:color="auto" w:fill="E8F1E2" w:themeFill="accent2" w:themeFillTint="33"/>
          </w:tcPr>
          <w:p w14:paraId="534ACE72" w14:textId="77777777" w:rsidR="002E3081" w:rsidRPr="002E3081" w:rsidRDefault="002E3081" w:rsidP="002E3081">
            <w:pPr>
              <w:rPr>
                <w:rFonts w:ascii="Courier New" w:hAnsi="Courier New" w:cs="Courier New"/>
              </w:rPr>
            </w:pPr>
            <w:r w:rsidRPr="002E3081">
              <w:rPr>
                <w:rFonts w:ascii="Courier New" w:hAnsi="Courier New" w:cs="Courier New"/>
              </w:rPr>
              <w:t>[tasks]</w:t>
            </w:r>
          </w:p>
          <w:p w14:paraId="77DEBC2F" w14:textId="77777777" w:rsidR="002E3081" w:rsidRPr="002E3081" w:rsidRDefault="002E3081" w:rsidP="002E3081">
            <w:pPr>
              <w:rPr>
                <w:rFonts w:ascii="Courier New" w:hAnsi="Courier New" w:cs="Courier New"/>
              </w:rPr>
            </w:pPr>
            <w:r w:rsidRPr="002E3081">
              <w:rPr>
                <w:rFonts w:ascii="Courier New" w:hAnsi="Courier New" w:cs="Courier New"/>
              </w:rPr>
              <w:t>tasknum=2</w:t>
            </w:r>
          </w:p>
          <w:p w14:paraId="36E64FEF" w14:textId="77777777" w:rsidR="002E3081" w:rsidRPr="002E3081" w:rsidRDefault="002E3081" w:rsidP="002E3081">
            <w:pPr>
              <w:rPr>
                <w:rFonts w:ascii="Courier New" w:hAnsi="Courier New" w:cs="Courier New"/>
              </w:rPr>
            </w:pPr>
            <w:r w:rsidRPr="002E3081">
              <w:rPr>
                <w:rFonts w:ascii="Courier New" w:hAnsi="Courier New" w:cs="Courier New"/>
              </w:rPr>
              <w:t>[tasks/task0]</w:t>
            </w:r>
          </w:p>
          <w:p w14:paraId="3C955D37" w14:textId="77777777" w:rsidR="002E3081" w:rsidRPr="002E3081" w:rsidRDefault="002E3081" w:rsidP="002E3081">
            <w:pPr>
              <w:rPr>
                <w:rFonts w:ascii="Courier New" w:hAnsi="Courier New" w:cs="Courier New"/>
              </w:rPr>
            </w:pPr>
            <w:r w:rsidRPr="002E3081">
              <w:rPr>
                <w:rFonts w:ascii="Courier New" w:hAnsi="Courier New" w:cs="Courier New"/>
              </w:rPr>
              <w:t>type=sparse_tracking</w:t>
            </w:r>
          </w:p>
          <w:p w14:paraId="4925D535" w14:textId="77777777" w:rsidR="002E3081" w:rsidRPr="002E3081" w:rsidRDefault="002E3081" w:rsidP="002E3081">
            <w:pPr>
              <w:rPr>
                <w:rFonts w:ascii="Courier New" w:hAnsi="Courier New" w:cs="Courier New"/>
              </w:rPr>
            </w:pPr>
            <w:r w:rsidRPr="002E3081">
              <w:rPr>
                <w:rFonts w:ascii="Courier New" w:hAnsi="Courier New" w:cs="Courier New"/>
              </w:rPr>
              <w:t>[tasks/task1]</w:t>
            </w:r>
          </w:p>
          <w:p w14:paraId="672AD861" w14:textId="4B711E02" w:rsidR="002E3081" w:rsidRDefault="002E3081" w:rsidP="002E3081">
            <w:r w:rsidRPr="002E3081">
              <w:rPr>
                <w:rFonts w:ascii="Courier New" w:hAnsi="Courier New" w:cs="Courier New"/>
              </w:rPr>
              <w:t>type=selection_tracking</w:t>
            </w:r>
          </w:p>
        </w:tc>
      </w:tr>
    </w:tbl>
    <w:p w14:paraId="507CACAB" w14:textId="765948FC" w:rsidR="002E3081" w:rsidRDefault="002E3081" w:rsidP="002E3081">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14</w:t>
      </w:r>
      <w:r w:rsidR="00C44F2A">
        <w:rPr>
          <w:noProof/>
        </w:rPr>
        <w:fldChar w:fldCharType="end"/>
      </w:r>
      <w:r>
        <w:t>. An example 4D script for RGB channel separation.</w:t>
      </w:r>
    </w:p>
    <w:p w14:paraId="16CEB7A0" w14:textId="6389E4AE" w:rsidR="0032194A" w:rsidRDefault="000D528E" w:rsidP="0032194A">
      <w:pPr>
        <w:pStyle w:val="Heading3"/>
      </w:pPr>
      <w:r>
        <w:t>Export ruler profiles</w:t>
      </w:r>
    </w:p>
    <w:p w14:paraId="13672408" w14:textId="73761054" w:rsidR="0032194A" w:rsidRDefault="0032194A" w:rsidP="0032194A">
      <w:pPr>
        <w:rPr>
          <w:b/>
        </w:rPr>
      </w:pPr>
      <w:r>
        <w:t xml:space="preserve">Task name (type): </w:t>
      </w:r>
      <w:r w:rsidR="006C5CFF" w:rsidRPr="006C5CFF">
        <w:rPr>
          <w:b/>
        </w:rPr>
        <w:t>ruler_profile</w:t>
      </w:r>
    </w:p>
    <w:p w14:paraId="76DE1581" w14:textId="0E9A7367" w:rsidR="0032194A" w:rsidRDefault="0032194A" w:rsidP="0032194A">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32194A">
      <w:r>
        <w:t>Parameters: None.</w:t>
      </w:r>
    </w:p>
    <w:p w14:paraId="34A83A3D" w14:textId="77777777" w:rsidR="0032194A" w:rsidRDefault="0032194A" w:rsidP="0032194A">
      <w:pPr>
        <w:spacing w:line="240" w:lineRule="auto"/>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270CBD17" w14:textId="77777777" w:rsidR="009B4D2E" w:rsidRPr="009B4D2E" w:rsidRDefault="009B4D2E" w:rsidP="009B4D2E">
            <w:pPr>
              <w:rPr>
                <w:rFonts w:ascii="Courier New" w:hAnsi="Courier New" w:cs="Courier New"/>
              </w:rPr>
            </w:pPr>
            <w:r w:rsidRPr="009B4D2E">
              <w:rPr>
                <w:rFonts w:ascii="Courier New" w:hAnsi="Courier New" w:cs="Courier New"/>
              </w:rPr>
              <w:t>[tasks]</w:t>
            </w:r>
          </w:p>
          <w:p w14:paraId="2EBEF13A" w14:textId="77777777" w:rsidR="009B4D2E" w:rsidRPr="009B4D2E" w:rsidRDefault="009B4D2E" w:rsidP="009B4D2E">
            <w:pPr>
              <w:rPr>
                <w:rFonts w:ascii="Courier New" w:hAnsi="Courier New" w:cs="Courier New"/>
              </w:rPr>
            </w:pPr>
            <w:r w:rsidRPr="009B4D2E">
              <w:rPr>
                <w:rFonts w:ascii="Courier New" w:hAnsi="Courier New" w:cs="Courier New"/>
              </w:rPr>
              <w:t>tasknum=1</w:t>
            </w:r>
          </w:p>
          <w:p w14:paraId="6E38F7B0" w14:textId="77777777" w:rsidR="009B4D2E" w:rsidRPr="009B4D2E" w:rsidRDefault="009B4D2E" w:rsidP="009B4D2E">
            <w:pPr>
              <w:rPr>
                <w:rFonts w:ascii="Courier New" w:hAnsi="Courier New" w:cs="Courier New"/>
              </w:rPr>
            </w:pPr>
            <w:r w:rsidRPr="009B4D2E">
              <w:rPr>
                <w:rFonts w:ascii="Courier New" w:hAnsi="Courier New" w:cs="Courier New"/>
              </w:rPr>
              <w:t>[tasks/task0]</w:t>
            </w:r>
          </w:p>
          <w:p w14:paraId="5856DEDF" w14:textId="1A830EEE" w:rsidR="0032194A" w:rsidRDefault="009B4D2E" w:rsidP="009B4D2E">
            <w:r w:rsidRPr="009B4D2E">
              <w:rPr>
                <w:rFonts w:ascii="Courier New" w:hAnsi="Courier New" w:cs="Courier New"/>
              </w:rPr>
              <w:t>type=ruler_profile</w:t>
            </w:r>
          </w:p>
        </w:tc>
      </w:tr>
    </w:tbl>
    <w:p w14:paraId="7925DF41" w14:textId="3F7A4238" w:rsidR="0032194A" w:rsidRDefault="0032194A" w:rsidP="0032194A">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15</w:t>
      </w:r>
      <w:r w:rsidR="00C44F2A">
        <w:rPr>
          <w:noProof/>
        </w:rPr>
        <w:fldChar w:fldCharType="end"/>
      </w:r>
      <w:r>
        <w:t xml:space="preserve">. An example 4D script for </w:t>
      </w:r>
      <w:r w:rsidR="003A503C">
        <w:t>exporting ruler profiles</w:t>
      </w:r>
      <w:r>
        <w:t>.</w:t>
      </w:r>
    </w:p>
    <w:p w14:paraId="5093FB41" w14:textId="77777777" w:rsidR="00C13071" w:rsidRDefault="00C13071" w:rsidP="00DA38B0"/>
    <w:p w14:paraId="1786B2F1" w14:textId="77777777" w:rsidR="00C13071" w:rsidRDefault="00C13071">
      <w:r>
        <w:br w:type="page"/>
      </w:r>
    </w:p>
    <w:p w14:paraId="5009EE3D" w14:textId="46B9EFB2" w:rsidR="00FF7058" w:rsidRDefault="008A31FF" w:rsidP="00BF54AB">
      <w:pPr>
        <w:pStyle w:val="Heading1"/>
      </w:pPr>
      <w:bookmarkStart w:id="266" w:name="_Toc406755676"/>
      <w:bookmarkStart w:id="267" w:name="_Toc406770749"/>
      <w:bookmarkStart w:id="268" w:name="_Toc406575233"/>
      <w:bookmarkStart w:id="269" w:name="_Toc11076399"/>
      <w:r>
        <w:lastRenderedPageBreak/>
        <w:t xml:space="preserve">Managing </w:t>
      </w:r>
      <w:r w:rsidR="00AA706C" w:rsidRPr="00AA706C">
        <w:t>Project</w:t>
      </w:r>
      <w:r>
        <w:t>s</w:t>
      </w:r>
      <w:bookmarkEnd w:id="266"/>
      <w:bookmarkEnd w:id="267"/>
      <w:bookmarkEnd w:id="269"/>
    </w:p>
    <w:p w14:paraId="149B077A" w14:textId="245EA83A" w:rsidR="00AA706C" w:rsidRDefault="008A31FF" w:rsidP="00AA706C">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63BFE2D7">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8A31FF">
      <w:pPr>
        <w:jc w:val="center"/>
      </w:pPr>
      <w:r>
        <w:rPr>
          <w:noProof/>
          <w:lang w:eastAsia="en-US"/>
        </w:rPr>
        <w:drawing>
          <wp:inline distT="0" distB="0" distL="0" distR="0" wp14:anchorId="3B0EC5B3" wp14:editId="05C986FC">
            <wp:extent cx="3630168" cy="3255264"/>
            <wp:effectExtent l="0" t="0" r="889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0168" cy="3255264"/>
                    </a:xfrm>
                    <a:prstGeom prst="rect">
                      <a:avLst/>
                    </a:prstGeom>
                    <a:noFill/>
                    <a:ln>
                      <a:noFill/>
                    </a:ln>
                  </pic:spPr>
                </pic:pic>
              </a:graphicData>
            </a:graphic>
          </wp:inline>
        </w:drawing>
      </w:r>
    </w:p>
    <w:p w14:paraId="02663120" w14:textId="29B4B019" w:rsidR="008A31FF" w:rsidRDefault="008A31FF" w:rsidP="008A31FF">
      <w:pPr>
        <w:pStyle w:val="Caption"/>
        <w:jc w:val="center"/>
      </w:pPr>
      <w:bookmarkStart w:id="270" w:name="_Ref406594671"/>
      <w:bookmarkStart w:id="271" w:name="_Toc53229141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70"/>
      <w:r>
        <w:t>. Save project dialog.</w:t>
      </w:r>
      <w:bookmarkEnd w:id="271"/>
    </w:p>
    <w:p w14:paraId="277D8D81" w14:textId="651D5B98" w:rsidR="008A31FF" w:rsidRDefault="008A31FF" w:rsidP="008A31FF">
      <w:r>
        <w:t>Two options are available when saving a project.</w:t>
      </w:r>
    </w:p>
    <w:p w14:paraId="30C51A10" w14:textId="2CFA98A2" w:rsidR="008A31FF" w:rsidRDefault="008A31FF" w:rsidP="008A31FF">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A977D8">
            <w:pPr>
              <w:pStyle w:val="Icon"/>
            </w:pPr>
            <w:r>
              <w:rPr>
                <w:noProof/>
                <w:lang w:eastAsia="en-US"/>
              </w:rPr>
              <mc:AlternateContent>
                <mc:Choice Requires="wpg">
                  <w:drawing>
                    <wp:inline distT="0" distB="0" distL="0" distR="0" wp14:anchorId="53082799" wp14:editId="7AE3EF59">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3114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XZrcQA&#10;AADcAAAADwAAAGRycy9kb3ducmV2LnhtbESPwW7CMBBE75X4B2uReisOHKI0xSAEAnFpqwIfsIq3&#10;cdp4bdkmhL+vK1XqbVczO292uR5tLwYKsXOsYD4rQBA3TnfcKric908ViJiQNfaOScGdIqxXk4cl&#10;1trd+IOGU2pFDuFYowKTkq+ljI0hi3HmPHHWPl2wmPIaWqkD3nK47eWiKEppseNMMOhpa6j5Pl1t&#10;hhg/7Pz20D1Xltqv93sZ3l5RqcfpuHkBkWhM/+a/66PO9asSfp/JE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2a3EAAAA3AAAAA8AAAAAAAAAAAAAAAAAmAIAAGRycy9k&#10;b3ducmV2LnhtbFBLBQYAAAAABAAEAPUAAACJAw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Rv8MA&#10;AADcAAAADwAAAGRycy9kb3ducmV2LnhtbERP32vCMBB+H/g/hBP2NlPdUNcZRQaDPg1mHb7emmtT&#10;bC4libXbX78MBr7dx/fzNrvRdmIgH1rHCuazDARx5XTLjYJj+fawBhEissbOMSn4pgC77eRug7l2&#10;V/6g4RAbkUI45KjAxNjnUobKkMUwcz1x4mrnLcYEfSO1x2sKt51cZNlSWmw5NRjs6dVQdT5crILT&#10;z2c5XHxp3mtfFE/PX6elrx+Vup+O+xcQkcZ4E/+7C53mr1f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URv8MAAADcAAAADwAAAAAAAAAAAAAAAACYAgAAZHJzL2Rv&#10;d25yZXYueG1sUEsFBgAAAAAEAAQA9QAAAIg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AA348B">
            <w:pPr>
              <w:pStyle w:val="TipText"/>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A977D8">
            <w:pPr>
              <w:pStyle w:val="Icon"/>
            </w:pPr>
            <w:r>
              <w:rPr>
                <w:noProof/>
                <w:lang w:eastAsia="en-US"/>
              </w:rPr>
              <mc:AlternateContent>
                <mc:Choice Requires="wpg">
                  <w:drawing>
                    <wp:inline distT="0" distB="0" distL="0" distR="0" wp14:anchorId="4A9D444A" wp14:editId="0E51B1EA">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47455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N38QA&#10;AADcAAAADwAAAGRycy9kb3ducmV2LnhtbESPzW7CMBCE70h9B2uRegOHHlAIGFRRFfVCK34eYBVv&#10;47Tx2rJNCG+PK1XitquZnW92tRlsJ3oKsXWsYDYtQBDXTrfcKDif3icliJiQNXaOScGNImzWT6MV&#10;Vtpd+UD9MTUih3CsUIFJyVdSxtqQxTh1njhr3y5YTHkNjdQBrzncdvKlKObSYsuZYNDT1lD9e7zY&#10;DDG+f/PbXbsoLTU/X7d5+NyjUs/j4XUJItGQHub/6w+d65cL+HsmT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Td/EAAAA3AAAAA8AAAAAAAAAAAAAAAAAmAIAAGRycy9k&#10;b3ducmV2LnhtbFBLBQYAAAAABAAEAPUAAACJAw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fFsUA&#10;AADcAAAADwAAAGRycy9kb3ducmV2LnhtbESPQUvDQBCF74L/YRnBm91UpdjYbRFByEmwqfQ6ZifZ&#10;0Oxs2N2m0V/vHARvM7w3732z2c1+UBPF1Ac2sFwUoIibYHvuDBzqt7snUCkjWxwCk4FvSrDbXl9t&#10;sLThwh807XOnJIRTiQZczmOpdWoceUyLMBKL1oboMcsaO20jXiTcD/q+KFbaY8/S4HCkV0fNaX/2&#10;Bo4/n/V0jrV7b2NVPa6/jqvYPhhzezO/PIPKNOd/8991ZQV/Lf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R8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A977D8">
            <w:pPr>
              <w:pStyle w:val="TipText"/>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8A31FF"/>
    <w:p w14:paraId="43AD2299" w14:textId="49B3FC96" w:rsidR="00AA348B" w:rsidRDefault="00AA348B" w:rsidP="008A31FF">
      <w:r w:rsidRPr="00DA3DA8">
        <w:rPr>
          <w:b/>
        </w:rPr>
        <w:t>Lempel-Ziv-Welch compression.</w:t>
      </w:r>
      <w:r>
        <w:t xml:space="preserve"> When enabled, FluoRender uses LZW compression for saving TIFF formats.</w:t>
      </w:r>
    </w:p>
    <w:p w14:paraId="234AD1D4" w14:textId="58D5A3CF" w:rsidR="00BF54AB" w:rsidRDefault="00806808" w:rsidP="008A31FF">
      <w:r>
        <w:lastRenderedPageBreak/>
        <w:t>Projects can</w:t>
      </w:r>
      <w:r w:rsidR="00BF54AB">
        <w:t xml:space="preserve"> be automatically saved when capturing a render view, or exporting a movie. This setting can be enabled in the setting dialog. See </w:t>
      </w:r>
      <w:r w:rsidR="007B3341">
        <w:fldChar w:fldCharType="begin"/>
      </w:r>
      <w:r w:rsidR="007B3341">
        <w:instrText xml:space="preserve"> REF _Ref406852291 \r \h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8A31FF">
      <w:r>
        <w:t>To open a saved project, click “Open Project”</w:t>
      </w:r>
      <w:r w:rsidRPr="008F03B5">
        <w:rPr>
          <w:noProof/>
          <w:lang w:eastAsia="en-US"/>
        </w:rPr>
        <w:t xml:space="preserve"> </w:t>
      </w:r>
      <w:r>
        <w:rPr>
          <w:noProof/>
          <w:lang w:eastAsia="en-US"/>
        </w:rPr>
        <w:drawing>
          <wp:inline distT="0" distB="0" distL="0" distR="0" wp14:anchorId="6CA2465E" wp14:editId="28726D46">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
        <w:br w:type="page"/>
      </w:r>
    </w:p>
    <w:p w14:paraId="1859D7AE" w14:textId="638FA4C3" w:rsidR="00DA3DA8" w:rsidRDefault="00BF54AB" w:rsidP="00BF54AB">
      <w:pPr>
        <w:pStyle w:val="Heading1"/>
      </w:pPr>
      <w:bookmarkStart w:id="272" w:name="_Toc406755677"/>
      <w:bookmarkStart w:id="273" w:name="_Ref406761841"/>
      <w:bookmarkStart w:id="274" w:name="_Toc406770750"/>
      <w:bookmarkStart w:id="275" w:name="_Ref407094692"/>
      <w:bookmarkStart w:id="276" w:name="_Ref407099846"/>
      <w:bookmarkStart w:id="277" w:name="_Ref428196568"/>
      <w:bookmarkStart w:id="278" w:name="_Ref433193735"/>
      <w:bookmarkStart w:id="279" w:name="_Ref464140305"/>
      <w:bookmarkStart w:id="280" w:name="_Ref497393127"/>
      <w:bookmarkStart w:id="281" w:name="_Ref497393137"/>
      <w:bookmarkStart w:id="282" w:name="_Ref497393152"/>
      <w:bookmarkStart w:id="283" w:name="_Ref509931804"/>
      <w:bookmarkStart w:id="284" w:name="_Ref520381431"/>
      <w:bookmarkStart w:id="285" w:name="_Ref10799800"/>
      <w:bookmarkStart w:id="286" w:name="_Toc11076400"/>
      <w:r w:rsidRPr="00BF54AB">
        <w:lastRenderedPageBreak/>
        <w:t>Paint Selection</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27D79B54" w14:textId="5399EA0A" w:rsidR="00564DE6" w:rsidRDefault="00B71BC2" w:rsidP="00B71BC2">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065F754B">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16AF0D6F" w:rsidR="00B71BC2" w:rsidRDefault="00E50FE8" w:rsidP="00B71BC2">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406B51">
      <w:pPr>
        <w:jc w:val="center"/>
      </w:pPr>
      <w:r>
        <w:rPr>
          <w:noProof/>
          <w:lang w:eastAsia="en-US"/>
        </w:rPr>
        <w:drawing>
          <wp:inline distT="0" distB="0" distL="0" distR="0" wp14:anchorId="6BA3FE32" wp14:editId="32DCB0E6">
            <wp:extent cx="2764434" cy="276443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29"/>
                    <a:stretch>
                      <a:fillRect/>
                    </a:stretch>
                  </pic:blipFill>
                  <pic:spPr bwMode="auto">
                    <a:xfrm>
                      <a:off x="0" y="0"/>
                      <a:ext cx="2764434" cy="2764434"/>
                    </a:xfrm>
                    <a:prstGeom prst="rect">
                      <a:avLst/>
                    </a:prstGeom>
                    <a:noFill/>
                    <a:ln>
                      <a:noFill/>
                    </a:ln>
                  </pic:spPr>
                </pic:pic>
              </a:graphicData>
            </a:graphic>
          </wp:inline>
        </w:drawing>
      </w:r>
    </w:p>
    <w:p w14:paraId="0BA919B3" w14:textId="66E50481" w:rsidR="00E50FE8" w:rsidRDefault="00E50FE8" w:rsidP="00406B51">
      <w:pPr>
        <w:pStyle w:val="Caption"/>
        <w:jc w:val="center"/>
      </w:pPr>
      <w:bookmarkStart w:id="287" w:name="_Ref406597855"/>
      <w:bookmarkStart w:id="288" w:name="_Toc53229141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87"/>
      <w:r>
        <w:t xml:space="preserve">. </w:t>
      </w:r>
      <w:r w:rsidR="00406B51">
        <w:t xml:space="preserve">The </w:t>
      </w:r>
      <w:r w:rsidR="00564DE6">
        <w:t xml:space="preserve">Paint Brush </w:t>
      </w:r>
      <w:r w:rsidR="00406B51">
        <w:t>dialog.</w:t>
      </w:r>
      <w:bookmarkEnd w:id="288"/>
    </w:p>
    <w:p w14:paraId="79E266F6" w14:textId="3ADF1398" w:rsidR="00406B51" w:rsidRDefault="00406B51" w:rsidP="00406B51">
      <w:pPr>
        <w:pStyle w:val="Heading2"/>
      </w:pPr>
      <w:bookmarkStart w:id="289" w:name="_Toc406755678"/>
      <w:bookmarkStart w:id="290" w:name="_Toc406770751"/>
      <w:bookmarkStart w:id="291" w:name="_Toc11076401"/>
      <w:r>
        <w:t>Brush Types</w:t>
      </w:r>
      <w:bookmarkEnd w:id="289"/>
      <w:bookmarkEnd w:id="290"/>
      <w:bookmarkEnd w:id="291"/>
    </w:p>
    <w:p w14:paraId="53C8011A" w14:textId="2F909947" w:rsidR="00406B51" w:rsidRDefault="00406B51" w:rsidP="00406B51">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406B51">
      <w:r>
        <w:rPr>
          <w:b/>
          <w:noProof/>
          <w:lang w:eastAsia="en-US"/>
        </w:rPr>
        <w:drawing>
          <wp:inline distT="0" distB="0" distL="0" distR="0" wp14:anchorId="23BA7EE0" wp14:editId="6D801086">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406B51">
      <w:r>
        <w:rPr>
          <w:b/>
          <w:noProof/>
          <w:lang w:eastAsia="en-US"/>
        </w:rPr>
        <w:drawing>
          <wp:inline distT="0" distB="0" distL="0" distR="0" wp14:anchorId="59B5C9DB" wp14:editId="7FE7C23C">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 xml:space="preserve">When enabled, user can paint on visualizations in render view to diffuse or grow existing selected structures. The diffusion brush is exactly a selection brush without the center stamp for seeding. It is used for selecting structures that are </w:t>
      </w:r>
      <w:r w:rsidR="00B9368C">
        <w:lastRenderedPageBreak/>
        <w:t>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04D2539" w:rsidR="0078369E" w:rsidRDefault="0078369E" w:rsidP="00406B51">
      <w:r>
        <w:rPr>
          <w:noProof/>
          <w:lang w:eastAsia="en-US"/>
        </w:rPr>
        <w:drawing>
          <wp:inline distT="0" distB="0" distL="0" distR="0" wp14:anchorId="511B23F9" wp14:editId="5D58027B">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56CF2190">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406B51">
      <w:r>
        <w:rPr>
          <w:b/>
          <w:noProof/>
          <w:lang w:eastAsia="en-US"/>
        </w:rPr>
        <w:drawing>
          <wp:inline distT="0" distB="0" distL="0" distR="0" wp14:anchorId="055F6F8C" wp14:editId="1CE6A9E3">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406B51">
      <w:r>
        <w:t xml:space="preserve">In addition, “Reset All” </w:t>
      </w:r>
      <w:r>
        <w:rPr>
          <w:noProof/>
          <w:lang w:eastAsia="en-US"/>
        </w:rPr>
        <w:drawing>
          <wp:inline distT="0" distB="0" distL="0" distR="0" wp14:anchorId="1C8B52D6" wp14:editId="631D0C4F">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76613">
            <w:pPr>
              <w:pStyle w:val="Icon"/>
            </w:pPr>
            <w:r>
              <w:rPr>
                <w:noProof/>
                <w:lang w:eastAsia="en-US"/>
              </w:rPr>
              <mc:AlternateContent>
                <mc:Choice Requires="wpg">
                  <w:drawing>
                    <wp:inline distT="0" distB="0" distL="0" distR="0" wp14:anchorId="737BDE94" wp14:editId="7216D9F6">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870315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j/8IA&#10;AADcAAAADwAAAGRycy9kb3ducmV2LnhtbESPzWoCMRSF94LvEG7BnWZ0IXZqlKJU3Gip+gCXye1k&#10;dHITknQc394UCl0ezs/HWa5724qOQmwcK5hOChDEldMN1wou54/xAkRMyBpbx6TgQRHWq+FgiaV2&#10;d/6i7pRqkUc4lqjApORLKWNlyGKcOE+cvW8XLKYsQy11wHset62cFcVcWmw4Ewx62hiqbqcfmyHG&#10;d1u/2TWvC0v19fMxD8cDKjV66d/fQCTq03/4r73XCmbFFH7P5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iP/wgAAANwAAAAPAAAAAAAAAAAAAAAAAJgCAABkcnMvZG93&#10;bnJldi54bWxQSwUGAAAAAAQABAD1AAAAhwM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QAcUA&#10;AADcAAAADwAAAGRycy9kb3ducmV2LnhtbESPwWrDMBBE74X+g9hCb40ct4TEiRJKoeBToHFLrhtr&#10;bZlYKyMpjpuvrwqFHoeZecNsdpPtxUg+dI4VzGcZCOLa6Y5bBZ/V+9MSRIjIGnvHpOCbAuy293cb&#10;LLS78geNh9iKBOFQoAIT41BIGWpDFsPMDcTJa5y3GJP0rdQerwlue5ln2UJa7DgtGBzozVB9Plys&#10;guPtqxovvjL7xpfly+p0XPjmWanHh+l1DSLSFP/Df+1SK8iz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NAB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76613">
            <w:pPr>
              <w:pStyle w:val="TipText"/>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6E1905">
            <w:pPr>
              <w:pStyle w:val="Icon"/>
            </w:pPr>
            <w:r>
              <w:rPr>
                <w:noProof/>
                <w:lang w:eastAsia="en-US"/>
              </w:rPr>
              <mc:AlternateContent>
                <mc:Choice Requires="wpg">
                  <w:drawing>
                    <wp:inline distT="0" distB="0" distL="0" distR="0" wp14:anchorId="46B22364" wp14:editId="3B048B38">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D9813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rncMA&#10;AADcAAAADwAAAGRycy9kb3ducmV2LnhtbESP0WoCMRBF3wv+QxjBt5pVUOxqFFEqfWlL1Q8YNuNm&#10;dTMJSbquf98UCn2b4d65585q09tWdBRi41jBZFyAIK6cbrhWcD69Pi9AxISssXVMCh4UYbMePK2w&#10;1O7OX9QdUy1yCMcSFZiUfCllrAxZjGPnibN2ccFiymuopQ54z+G2ldOimEuLDWeCQU87Q9Xt+G0z&#10;xPhu73eH5mVhqb5+Pubh4x2VGg377RJEoj79m/+u33SuP5vB7zN5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rncMAAADcAAAADwAAAAAAAAAAAAAAAACYAgAAZHJzL2Rv&#10;d25yZXYueG1sUEsFBgAAAAAEAAQA9QAAAIgD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i+cIA&#10;AADcAAAADwAAAGRycy9kb3ducmV2LnhtbERP30vDMBB+H/g/hBN8W1OnFFeXDRkIfRK2Kns9m2tT&#10;bC4lybrqX78Igm/38f28zW62g5jIh96xgvssB0HcON1zp+C9fl0+gQgRWePgmBR8U4Dd9maxwVK7&#10;Cx9oOsZOpBAOJSowMY6llKExZDFkbiROXOu8xZig76T2eEnhdpCrPC+kxZ5Tg8GR9oaar+PZKjj9&#10;fNTT2dfmrfVV9bj+PBW+fVDq7nZ+eQYRaY7/4j93pdP8dQG/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CL5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6E1905">
            <w:pPr>
              <w:pStyle w:val="TipText"/>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1142FB">
            <w:pPr>
              <w:pStyle w:val="Icon"/>
            </w:pPr>
            <w:r>
              <w:rPr>
                <w:noProof/>
                <w:lang w:eastAsia="en-US"/>
              </w:rPr>
              <mc:AlternateContent>
                <mc:Choice Requires="wpg">
                  <w:drawing>
                    <wp:inline distT="0" distB="0" distL="0" distR="0" wp14:anchorId="6263F737" wp14:editId="300FDB23">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EEA9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SrsIA&#10;AADcAAAADwAAAGRycy9kb3ducmV2LnhtbESP3WoCMRCF7wu+QxjBu5pVQXRrFFEqvalF7QMMm+lm&#10;62YSknRd374pCL08nJ+Ps9r0thUdhdg4VjAZFyCIK6cbrhV8Xl6fFyBiQtbYOiYFd4qwWQ+eVlhq&#10;d+MTdedUizzCsUQFJiVfShkrQxbj2Hni7H25YDFlGWqpA97yuG3ltCjm0mLDmWDQ085QdT3/2Awx&#10;vtv73aFZLizV3x/3eTi+o1KjYb99AZGoT//hR/tNK5jOZvB3Jh8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yNKuwgAAANwAAAAPAAAAAAAAAAAAAAAAAJgCAABkcnMvZG93&#10;bnJldi54bWxQSwUGAAAAAAQABAD1AAAAhwM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nU8UA&#10;AADcAAAADwAAAGRycy9kb3ducmV2LnhtbESPzWrDMBCE74W+g9hCb42cH0LrRAmlUPApkLgl1421&#10;tkyslZEUx+nTV4FCj8PMfMOst6PtxEA+tI4VTCcZCOLK6ZYbBV/l58sriBCRNXaOScGNAmw3jw9r&#10;zLW78p6GQ2xEgnDIUYGJsc+lDJUhi2HieuLk1c5bjEn6RmqP1wS3nZxl2VJabDktGOzpw1B1Plys&#10;guPPdzlcfGl2tS+KxdvpuPT1XKnnp/F9BSLSGP/Df+1CK5jNF3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Sd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7B3341">
            <w:pPr>
              <w:pStyle w:val="TipText"/>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406B51"/>
    <w:p w14:paraId="28EA22D4" w14:textId="6EADA3DA" w:rsidR="002B3B25" w:rsidRDefault="002B3B25" w:rsidP="002B3B25">
      <w:pPr>
        <w:pStyle w:val="Heading2"/>
      </w:pPr>
      <w:bookmarkStart w:id="292" w:name="_Toc11076402"/>
      <w:r>
        <w:t>Brush History</w:t>
      </w:r>
      <w:bookmarkEnd w:id="292"/>
    </w:p>
    <w:p w14:paraId="7451516C" w14:textId="13C826D5" w:rsidR="002B3B25" w:rsidRDefault="002B3B25" w:rsidP="002B3B25">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719E762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67268BEE">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747895">
            <w:pPr>
              <w:pStyle w:val="Icon"/>
            </w:pPr>
            <w:r>
              <w:rPr>
                <w:noProof/>
                <w:lang w:eastAsia="en-US"/>
              </w:rPr>
              <mc:AlternateContent>
                <mc:Choice Requires="wpg">
                  <w:drawing>
                    <wp:inline distT="0" distB="0" distL="0" distR="0" wp14:anchorId="3001AFB7" wp14:editId="4BBED6EC">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F3E5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KNcMA&#10;AADcAAAADwAAAGRycy9kb3ducmV2LnhtbESP3WoCMRCF7wu+QxihdzWriLVbo4hi6U0rah9g2Ew3&#10;q5tJSOK6vn1TKPTycH4+zmLV21Z0FGLjWMF4VIAgrpxuuFbwddo9zUHEhKyxdUwK7hRhtRw8LLDU&#10;7sYH6o6pFnmEY4kKTEq+lDJWhizGkfPE2ft2wWLKMtRSB7zlcdvKSVHMpMWGM8Ggp42h6nK82gwx&#10;vtv6zVvzMrdUn/f3Wfj8QKUeh/36FUSiPv2H/9rvWsF0/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KNcMAAADcAAAADwAAAAAAAAAAAAAAAACYAgAAZHJzL2Rv&#10;d25yZXYueG1sUEsFBgAAAAAEAAQA9QAAAIgD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zzsIA&#10;AADcAAAADwAAAGRycy9kb3ducmV2LnhtbERPz2vCMBS+C/sfwhN209RNZOuMMgaDngZaxetb89oU&#10;m5eSxNrtrzcHwePH93u9HW0nBvKhdaxgMc9AEFdOt9woOJTfszcQISJr7ByTgj8KsN08TdaYa3fl&#10;HQ372IgUwiFHBSbGPpcyVIYshrnriRNXO28xJugbqT1eU7jt5EuWraTFllODwZ6+DFXn/cUqOP0f&#10;y+HiS/NT+6JYvv+eVr5+Vep5On5+gIg0xof47i60guUirU1n0hG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rPO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747895">
            <w:pPr>
              <w:pStyle w:val="TipText"/>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77777777" w:rsidR="002B3B25" w:rsidRPr="002B3B25" w:rsidRDefault="002B3B25" w:rsidP="002B3B25"/>
    <w:p w14:paraId="31666573" w14:textId="7A053117" w:rsidR="00B9368C" w:rsidRDefault="00B9368C" w:rsidP="00B9368C">
      <w:pPr>
        <w:pStyle w:val="Heading2"/>
      </w:pPr>
      <w:bookmarkStart w:id="293" w:name="_Toc406755679"/>
      <w:bookmarkStart w:id="294" w:name="_Toc406770752"/>
      <w:bookmarkStart w:id="295" w:name="_Toc11076403"/>
      <w:r>
        <w:lastRenderedPageBreak/>
        <w:t>Selection Settings</w:t>
      </w:r>
      <w:bookmarkEnd w:id="293"/>
      <w:bookmarkEnd w:id="294"/>
      <w:bookmarkEnd w:id="295"/>
    </w:p>
    <w:p w14:paraId="25103670" w14:textId="02704B07" w:rsidR="00B9368C" w:rsidRDefault="001D4A09" w:rsidP="00406B51">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18F85D81" w:rsidR="001D4A09" w:rsidRDefault="00E80214" w:rsidP="00406B51">
      <w:r w:rsidRPr="00E80214">
        <w:rPr>
          <w:b/>
        </w:rPr>
        <w:t>Auto thresh.</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p>
    <w:p w14:paraId="678FA3D3" w14:textId="731444A5" w:rsidR="00E80214" w:rsidRDefault="00E80214" w:rsidP="00406B51">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5FC07AF6" w:rsidR="00E80214" w:rsidRDefault="00E80214" w:rsidP="00406B51">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3A1F15B8" w14:textId="3E8DB1DC" w:rsidR="00E80214" w:rsidRDefault="00D82678" w:rsidP="00406B51">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406B51">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6E1905">
            <w:pPr>
              <w:pStyle w:val="Icon"/>
            </w:pPr>
            <w:r>
              <w:rPr>
                <w:noProof/>
                <w:lang w:eastAsia="en-US"/>
              </w:rPr>
              <mc:AlternateContent>
                <mc:Choice Requires="wpg">
                  <w:drawing>
                    <wp:inline distT="0" distB="0" distL="0" distR="0" wp14:anchorId="52202637" wp14:editId="3666EA7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090C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mcIA&#10;AADcAAAADwAAAGRycy9kb3ducmV2LnhtbESPzU7DMAzH70i8Q2Sk3VgKh2krSys0BOKyIQYPYDWm&#10;KTROlISue/v5gMTNlv8fP2/b2Y9qopSHwAbulhUo4i7YgXsDnx/Pt2tQuSBbHAOTgTNlaJvrqy3W&#10;Npz4naZj6ZWEcK7RgCsl1lrnzpHHvAyRWG5fIXkssqZe24QnCfejvq+qlfY4sDQ4jLRz1P0cf72U&#10;uDg9xd3LsFl76r/fzqt02KMxi5v58QFUobn8i//cr1bwN0Irz8gEur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36ZwgAAANwAAAAPAAAAAAAAAAAAAAAAAJgCAABkcnMvZG93&#10;bnJldi54bWxQSwUGAAAAAAQABAD1AAAAhwM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h1msUA&#10;AADcAAAADwAAAGRycy9kb3ducmV2LnhtbESPQWvCQBSE70L/w/IKvemmKtKmrlIEISehxuL1NfuS&#10;Dc2+DbtrTP31XaHQ4zAz3zDr7Wg7MZAPrWMFz7MMBHHldMuNglO5n76ACBFZY+eYFPxQgO3mYbLG&#10;XLsrf9BwjI1IEA45KjAx9rmUoTJkMcxcT5y82nmLMUnfSO3xmuC2k/MsW0mLLacFgz3tDFXfx4tV&#10;cL59lsPFl+ZQ+6JYvn6dV75eKPX0OL6/gYg0xv/wX7vQCubZAu5n0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HW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7B3341">
            <w:pPr>
              <w:pStyle w:val="TipText"/>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406B51"/>
    <w:p w14:paraId="55E11C47" w14:textId="56D60F90" w:rsidR="00494DAE" w:rsidRDefault="00494DAE" w:rsidP="00406B51">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346E7A">
      <w:pPr>
        <w:pStyle w:val="Heading2"/>
      </w:pPr>
      <w:bookmarkStart w:id="296" w:name="_Toc406755680"/>
      <w:bookmarkStart w:id="297" w:name="_Toc406770753"/>
      <w:bookmarkStart w:id="298" w:name="_Toc11076404"/>
      <w:r>
        <w:t>Brush Properties</w:t>
      </w:r>
      <w:bookmarkEnd w:id="296"/>
      <w:bookmarkEnd w:id="297"/>
      <w:bookmarkEnd w:id="298"/>
    </w:p>
    <w:p w14:paraId="6C43B01A" w14:textId="35E4479F" w:rsidR="00346E7A" w:rsidRDefault="00346E7A" w:rsidP="00406B51">
      <w:r>
        <w:t>Brush diffusion strength and stamp sizes are controlled using the following settings.</w:t>
      </w:r>
    </w:p>
    <w:p w14:paraId="5B841500" w14:textId="06CA3692" w:rsidR="00346E7A" w:rsidRDefault="00346E7A" w:rsidP="00406B51">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finely-detailed structures.</w:t>
      </w:r>
    </w:p>
    <w:p w14:paraId="169C3464" w14:textId="58993A0D" w:rsidR="00D87F87" w:rsidRDefault="00D87F87" w:rsidP="00406B51">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F05813">
      <w:pPr>
        <w:pStyle w:val="ListParagraph"/>
        <w:numPr>
          <w:ilvl w:val="0"/>
          <w:numId w:val="23"/>
        </w:numPr>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F05813">
      <w:pPr>
        <w:pStyle w:val="ListParagraph"/>
        <w:numPr>
          <w:ilvl w:val="0"/>
          <w:numId w:val="23"/>
        </w:numPr>
      </w:pPr>
      <w:r>
        <w:t xml:space="preserve">Screen. </w:t>
      </w:r>
      <w:r w:rsidR="008D282F">
        <w:t>Brush size uses screen pixel as unit. Brush</w:t>
      </w:r>
      <w:r w:rsidR="00795DCB">
        <w:t xml:space="preserve"> keeps its size when zooming.</w:t>
      </w:r>
    </w:p>
    <w:p w14:paraId="2C71E57C" w14:textId="0FFDB732" w:rsidR="00346E7A" w:rsidRDefault="00F30514" w:rsidP="00406B51">
      <w:r w:rsidRPr="00F30514">
        <w:rPr>
          <w:b/>
        </w:rPr>
        <w:lastRenderedPageBreak/>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406B51">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6E1905">
            <w:pPr>
              <w:pStyle w:val="Icon"/>
            </w:pPr>
            <w:r>
              <w:rPr>
                <w:noProof/>
                <w:lang w:eastAsia="en-US"/>
              </w:rPr>
              <mc:AlternateContent>
                <mc:Choice Requires="wpg">
                  <w:drawing>
                    <wp:inline distT="0" distB="0" distL="0" distR="0" wp14:anchorId="66666274" wp14:editId="00DBEB43">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150C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l/MMA&#10;AADcAAAADwAAAGRycy9kb3ducmV2LnhtbESP3WoCMRCF7wXfIYzQO80qVOxqFLG09MZKt32AYTNu&#10;tt1MQpKu69s3QsHLw/n5OJvdYDvRU4itYwXzWQGCuHa65UbB1+fLdAUiJmSNnWNScKUIu+14tMFS&#10;uwt/UF+lRuQRjiUqMCn5UspYG7IYZ84TZ+/sgsWUZWikDnjJ47aTi6JYSostZ4JBTwdD9U/1azPE&#10;+P7ZH17bp5Wl5vt0XYb3Iyr1MBn2axCJhnQP/7fftIJF8Qi3M/k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El/MMAAADcAAAADwAAAAAAAAAAAAAAAACYAgAAZHJzL2Rv&#10;d25yZXYueG1sUEsFBgAAAAAEAAQA9QAAAIgD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WAsUA&#10;AADcAAAADwAAAGRycy9kb3ducmV2LnhtbESPwWrDMBBE74X8g9hAbo3cpJjWjRJCIOBToXFLrltr&#10;bZlaKyMpjtOvrwqFHoeZecNsdpPtxUg+dI4VPCwzEMS10x23Ct6r4/0TiBCRNfaOScGNAuy2s7sN&#10;Ftpd+Y3GU2xFgnAoUIGJcSikDLUhi2HpBuLkNc5bjEn6VmqP1wS3vVxlWS4tdpwWDA50MFR/nS5W&#10;wfn7oxovvjKvjS/Lx+fPc+6btVKL+bR/ARFpiv/hv3apFayyHH7Pp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9Y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1D56DBA" w:rsidR="00F30514" w:rsidRDefault="00F30514" w:rsidP="006E1905">
            <w:pPr>
              <w:pStyle w:val="TipText"/>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p>
        </w:tc>
      </w:tr>
    </w:tbl>
    <w:p w14:paraId="29D5601F" w14:textId="2CEFF980" w:rsidR="00167B9E" w:rsidRDefault="00167B9E" w:rsidP="008D4CA7">
      <w:pPr>
        <w:pStyle w:val="Heading2"/>
      </w:pPr>
      <w:bookmarkStart w:id="299" w:name="_Toc406755681"/>
      <w:bookmarkStart w:id="300" w:name="_Toc406770754"/>
      <w:bookmarkStart w:id="301" w:name="_Toc11076405"/>
      <w:r>
        <w:t>Wacom Tablet and Display Tablet Support</w:t>
      </w:r>
      <w:bookmarkEnd w:id="301"/>
    </w:p>
    <w:p w14:paraId="0D435D7F" w14:textId="31A33D05" w:rsidR="00167B9E" w:rsidRDefault="00B249D4" w:rsidP="00167B9E">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167B9E">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167B9E">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167B9E">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167B9E">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8D4CA7">
      <w:pPr>
        <w:pStyle w:val="Heading2"/>
      </w:pPr>
      <w:bookmarkStart w:id="302" w:name="_Toc11076406"/>
      <w:r>
        <w:t>Creating New Channels from Selection</w:t>
      </w:r>
      <w:bookmarkEnd w:id="299"/>
      <w:bookmarkEnd w:id="300"/>
      <w:bookmarkEnd w:id="302"/>
    </w:p>
    <w:p w14:paraId="315CF525" w14:textId="39649F92" w:rsidR="008D4CA7" w:rsidRDefault="008D4CA7" w:rsidP="008D4CA7">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8D4CA7">
      <w:r>
        <w:rPr>
          <w:b/>
          <w:noProof/>
          <w:lang w:eastAsia="en-US"/>
        </w:rPr>
        <w:drawing>
          <wp:inline distT="0" distB="0" distL="0" distR="0" wp14:anchorId="52601823" wp14:editId="2685CBAD">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1438D9" w:rsidP="008D4CA7">
      <w:r>
        <w:pict w14:anchorId="79E7F089">
          <v:shape id="Picture 351" o:spid="_x0000_i1043" type="#_x0000_t75" style="width:12.75pt;height:12.75pt;visibility:visible;mso-wrap-style:square">
            <v:imagedata r:id="rId139"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8D4CA7">
      <w:r>
        <w:t>The newly created channels inherit settings from the original channel, including</w:t>
      </w:r>
      <w:r w:rsidR="002625D3">
        <w:t xml:space="preserve"> the bit-depths.</w:t>
      </w:r>
    </w:p>
    <w:p w14:paraId="4974A0F7" w14:textId="42830936" w:rsidR="002625D3" w:rsidRDefault="002625D3" w:rsidP="008D4CA7"/>
    <w:p w14:paraId="38053F73" w14:textId="68E361F2" w:rsidR="002625D3" w:rsidRDefault="002625D3" w:rsidP="008D4CA7"/>
    <w:p w14:paraId="76317978" w14:textId="77777777" w:rsidR="002625D3" w:rsidRDefault="002625D3" w:rsidP="008D4CA7"/>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6E1905">
            <w:pPr>
              <w:pStyle w:val="Icon"/>
            </w:pPr>
            <w:r>
              <w:rPr>
                <w:noProof/>
                <w:lang w:eastAsia="en-US"/>
              </w:rPr>
              <w:lastRenderedPageBreak/>
              <mc:AlternateContent>
                <mc:Choice Requires="wpg">
                  <w:drawing>
                    <wp:inline distT="0" distB="0" distL="0" distR="0" wp14:anchorId="1E37A6F3" wp14:editId="580C8AEC">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65CD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QucAA&#10;AADcAAAADwAAAGRycy9kb3ducmV2LnhtbERPzU4CMRC+m/gOzZh4ky4cCK4UQiAYL0oAH2CyHbcr&#10;22nT1mV5e+dg4vHL979cj75XA6XcBTYwnVSgiJtgO24NfJ73TwtQuSBb7AOTgRtlWK/u75ZY23Dl&#10;Iw2n0ioJ4VyjAVdKrLXOjSOPeRIisXBfIXksAlOrbcKrhPtez6pqrj12LA0OI20dNZfTj5cSF4dd&#10;3L52zwtP7ffhNk8f72jM48O4eQFVaCz/4j/3mzUwm8p8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8QucAAAADcAAAADwAAAAAAAAAAAAAAAACYAgAAZHJzL2Rvd25y&#10;ZXYueG1sUEsFBgAAAAAEAAQA9QAAAIUD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q8UA&#10;AADcAAAADwAAAGRycy9kb3ducmV2LnhtbESPwWrDMBBE74X+g9hCbo3stITUiRJKoeBToXFCrltr&#10;bZlYKyMpjtOvrwqFHoeZecNsdpPtxUg+dI4V5PMMBHHtdMetgkP1/rgCESKyxt4xKbhRgN32/m6D&#10;hXZX/qRxH1uRIBwKVGBiHAopQ23IYpi7gTh5jfMWY5K+ldrjNcFtLxdZtpQWO04LBgd6M1Sf9xer&#10;4PR9rMaLr8xH48vy+eXrtPTNk1Kzh+l1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9i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137525">
            <w:pPr>
              <w:pStyle w:val="TipText"/>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14509B8A" w:rsidR="002625D3" w:rsidRDefault="002625D3"/>
    <w:p w14:paraId="736BA6DD" w14:textId="77777777" w:rsidR="002625D3" w:rsidRDefault="002625D3">
      <w:r>
        <w:br w:type="page"/>
      </w:r>
    </w:p>
    <w:p w14:paraId="3CC95C50" w14:textId="644A8465" w:rsidR="00726A90" w:rsidRDefault="00726A90" w:rsidP="00726A90">
      <w:pPr>
        <w:pStyle w:val="Heading1"/>
      </w:pPr>
      <w:bookmarkStart w:id="303" w:name="_Toc406755682"/>
      <w:bookmarkStart w:id="304" w:name="_Ref406761902"/>
      <w:bookmarkStart w:id="305" w:name="_Toc406770755"/>
      <w:bookmarkStart w:id="306" w:name="_Ref414535485"/>
      <w:bookmarkStart w:id="307" w:name="_Ref420071289"/>
      <w:bookmarkStart w:id="308" w:name="_Ref420662628"/>
      <w:bookmarkStart w:id="309" w:name="_Ref428197053"/>
      <w:bookmarkStart w:id="310" w:name="_Ref433808918"/>
      <w:bookmarkStart w:id="311" w:name="_Ref497386965"/>
      <w:bookmarkStart w:id="312" w:name="_Ref520377736"/>
      <w:bookmarkStart w:id="313" w:name="_Ref10800507"/>
      <w:bookmarkStart w:id="314" w:name="_Ref10801733"/>
      <w:bookmarkStart w:id="315" w:name="_Ref10802555"/>
      <w:bookmarkStart w:id="316" w:name="_Ref10802663"/>
      <w:bookmarkStart w:id="317" w:name="_Toc11076407"/>
      <w:r>
        <w:lastRenderedPageBreak/>
        <w:t>Measurement</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5E12C099" w14:textId="396CC4D4" w:rsidR="00C63B7F" w:rsidRDefault="006E1905" w:rsidP="00C63B7F">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36FFA39B">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C63B7F">
      <w:pPr>
        <w:jc w:val="center"/>
      </w:pPr>
      <w:r>
        <w:rPr>
          <w:noProof/>
          <w:lang w:eastAsia="en-US"/>
        </w:rPr>
        <w:drawing>
          <wp:inline distT="0" distB="0" distL="0" distR="0" wp14:anchorId="4D7034DC" wp14:editId="543CD1B9">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425AF1">
      <w:pPr>
        <w:pStyle w:val="Caption"/>
        <w:jc w:val="center"/>
      </w:pPr>
      <w:bookmarkStart w:id="318" w:name="_Ref406667193"/>
      <w:bookmarkStart w:id="319" w:name="_Toc53229142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18"/>
      <w:r>
        <w:t xml:space="preserve">. Launch </w:t>
      </w:r>
      <w:r w:rsidR="00425AF1">
        <w:t>Measurement window from main toolbar.</w:t>
      </w:r>
      <w:bookmarkEnd w:id="319"/>
    </w:p>
    <w:p w14:paraId="37EA8C33" w14:textId="035270BC" w:rsidR="00425AF1" w:rsidRDefault="00425AF1" w:rsidP="00AA0655">
      <w:pPr>
        <w:spacing w:after="120"/>
      </w:pPr>
      <w:r>
        <w:t>The Measurement window is shown in</w:t>
      </w:r>
      <w:r w:rsidR="0014598B">
        <w:t xml:space="preserve"> </w:t>
      </w:r>
      <w:r w:rsidR="0014598B">
        <w:fldChar w:fldCharType="begin"/>
      </w:r>
      <w:r w:rsidR="0014598B">
        <w:instrText xml:space="preserve"> REF _Ref406667419 \h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AA0655">
      <w:pPr>
        <w:spacing w:after="120"/>
        <w:jc w:val="center"/>
      </w:pPr>
      <w:r>
        <w:rPr>
          <w:noProof/>
          <w:lang w:eastAsia="en-US"/>
        </w:rPr>
        <w:drawing>
          <wp:inline distT="0" distB="0" distL="0" distR="0" wp14:anchorId="3CA9A89D" wp14:editId="5BD1CEAA">
            <wp:extent cx="2823837" cy="35636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42"/>
                    <a:stretch>
                      <a:fillRect/>
                    </a:stretch>
                  </pic:blipFill>
                  <pic:spPr bwMode="auto">
                    <a:xfrm>
                      <a:off x="0" y="0"/>
                      <a:ext cx="2823837" cy="3563682"/>
                    </a:xfrm>
                    <a:prstGeom prst="rect">
                      <a:avLst/>
                    </a:prstGeom>
                    <a:noFill/>
                    <a:ln>
                      <a:noFill/>
                    </a:ln>
                  </pic:spPr>
                </pic:pic>
              </a:graphicData>
            </a:graphic>
          </wp:inline>
        </w:drawing>
      </w:r>
    </w:p>
    <w:p w14:paraId="4FD7D632" w14:textId="4BF8561F" w:rsidR="00425AF1" w:rsidRDefault="00425AF1" w:rsidP="00425AF1">
      <w:pPr>
        <w:pStyle w:val="Caption"/>
        <w:jc w:val="center"/>
      </w:pPr>
      <w:bookmarkStart w:id="320" w:name="_Ref406667419"/>
      <w:bookmarkStart w:id="321" w:name="_Toc53229142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20"/>
      <w:r>
        <w:t>. Measurement window.</w:t>
      </w:r>
      <w:bookmarkEnd w:id="321"/>
    </w:p>
    <w:p w14:paraId="66C607FE" w14:textId="608E1157" w:rsidR="00230BE0" w:rsidRPr="00230BE0" w:rsidRDefault="00EB53C4" w:rsidP="00230BE0">
      <w:pPr>
        <w:pStyle w:val="Heading2"/>
      </w:pPr>
      <w:bookmarkStart w:id="322" w:name="_Toc406755683"/>
      <w:bookmarkStart w:id="323" w:name="_Toc406770756"/>
      <w:bookmarkStart w:id="324" w:name="_Toc11076408"/>
      <w:r>
        <w:lastRenderedPageBreak/>
        <w:t>Measurement Tool</w:t>
      </w:r>
      <w:r w:rsidR="00230BE0">
        <w:t xml:space="preserve"> Types</w:t>
      </w:r>
      <w:bookmarkEnd w:id="322"/>
      <w:bookmarkEnd w:id="323"/>
      <w:bookmarkEnd w:id="324"/>
    </w:p>
    <w:p w14:paraId="5DBCF652" w14:textId="57999CD5" w:rsidR="00425AF1" w:rsidRDefault="0014598B" w:rsidP="00425AF1">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425AF1">
      <w:r>
        <w:rPr>
          <w:b/>
          <w:noProof/>
          <w:lang w:eastAsia="en-US"/>
        </w:rPr>
        <w:drawing>
          <wp:inline distT="0" distB="0" distL="0" distR="0" wp14:anchorId="22B7F102" wp14:editId="7B42F893">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4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425AF1">
      <w:r>
        <w:rPr>
          <w:noProof/>
          <w:lang w:eastAsia="en-US"/>
        </w:rPr>
        <w:drawing>
          <wp:inline distT="0" distB="0" distL="0" distR="0" wp14:anchorId="74461B1F" wp14:editId="309E6F18">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425AF1">
      <w:r>
        <w:rPr>
          <w:noProof/>
          <w:lang w:eastAsia="en-US"/>
        </w:rPr>
        <w:drawing>
          <wp:inline distT="0" distB="0" distL="0" distR="0" wp14:anchorId="7AF86CD8" wp14:editId="4CD30F4A">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425AF1">
      <w:r>
        <w:rPr>
          <w:b/>
          <w:noProof/>
          <w:lang w:eastAsia="en-US"/>
        </w:rPr>
        <w:drawing>
          <wp:inline distT="0" distB="0" distL="0" distR="0" wp14:anchorId="0B5F0A62" wp14:editId="4B1A0C52">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6D3AEA45" w:rsidR="00230BE0" w:rsidRDefault="001438D9" w:rsidP="00425AF1">
      <w:r>
        <w:pict w14:anchorId="0733E73E">
          <v:shape id="Picture 354" o:spid="_x0000_i1044" type="#_x0000_t75" style="width:12.75pt;height:12.75pt;visibility:visible;mso-wrap-style:square">
            <v:imagedata r:id="rId146" o:title=""/>
          </v:shape>
        </w:pict>
      </w:r>
      <w:r w:rsidR="00BD0C2D">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p w14:paraId="3A6C01A8" w14:textId="35581914" w:rsidR="00542190" w:rsidRDefault="00542190" w:rsidP="00542190">
      <w:r>
        <w:rPr>
          <w:b/>
          <w:noProof/>
          <w:lang w:eastAsia="en-US"/>
        </w:rPr>
        <w:drawing>
          <wp:inline distT="0" distB="0" distL="0" distR="0" wp14:anchorId="5C885A34" wp14:editId="57DE91F7">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47"/>
                    <a:stretch>
                      <a:fillRect/>
                    </a:stretch>
                  </pic:blipFill>
                  <pic:spPr bwMode="auto">
                    <a:xfrm>
                      <a:off x="0" y="0"/>
                      <a:ext cx="164592" cy="164592"/>
                    </a:xfrm>
                    <a:prstGeom prst="rect">
                      <a:avLst/>
                    </a:prstGeom>
                    <a:noFill/>
                    <a:ln>
                      <a:noFill/>
                    </a:ln>
                  </pic:spPr>
                </pic:pic>
              </a:graphicData>
            </a:graphic>
          </wp:inline>
        </w:drawing>
      </w:r>
      <w:r>
        <w:rPr>
          <w:b/>
        </w:rPr>
        <w:t xml:space="preserve"> </w:t>
      </w:r>
      <w:r w:rsidR="0043003A">
        <w:rPr>
          <w:b/>
        </w:rPr>
        <w:t>Ellipse</w:t>
      </w:r>
      <w:r w:rsidRPr="00A43132">
        <w:rPr>
          <w:b/>
        </w:rPr>
        <w:t>.</w:t>
      </w:r>
      <w:r>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CB0B0C">
            <w:pPr>
              <w:pStyle w:val="Icon"/>
            </w:pPr>
            <w:r>
              <w:rPr>
                <w:noProof/>
                <w:lang w:eastAsia="en-US"/>
              </w:rPr>
              <mc:AlternateContent>
                <mc:Choice Requires="wpg">
                  <w:drawing>
                    <wp:inline distT="0" distB="0" distL="0" distR="0" wp14:anchorId="4EAC1907" wp14:editId="3B49031A">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D0CAC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cv8AA&#10;AADcAAAADwAAAGRycy9kb3ducmV2LnhtbERPzU4CMRC+m/gOzZh4ky4cCK4UQiAYL0oAH2CyHbcr&#10;22nT1mV5e+dg4vHL979cj75XA6XcBTYwnVSgiJtgO24NfJ73TwtQuSBb7AOTgRtlWK/u75ZY23Dl&#10;Iw2n0ioJ4VyjAVdKrLXOjSOPeRIisXBfIXksAlOrbcKrhPtez6pqrj12LA0OI20dNZfTj5cSF4dd&#10;3L52zwtP7ffhNk8f72jM48O4eQFVaCz/4j/3mzUwm8paOSN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kcv8AAAADcAAAADwAAAAAAAAAAAAAAAACYAgAAZHJzL2Rvd25y&#10;ZXYueG1sUEsFBgAAAAAEAAQA9QAAAIUD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UrcUA&#10;AADcAAAADwAAAGRycy9kb3ducmV2LnhtbESPzWrDMBCE74G+g9hCb4mcH0LjRgmlEPCp0Dgh1621&#10;tkytlZEUx+3TV4FCj8PMfMNs96PtxEA+tI4VzGcZCOLK6ZYbBafyMH0GESKyxs4xKfimAPvdw2SL&#10;uXY3/qDhGBuRIBxyVGBi7HMpQ2XIYpi5njh5tfMWY5K+kdrjLcFtJxdZtpYWW04LBnt6M1R9Ha9W&#10;weXnXA5XX5r32hfFavN5Wft6qdTT4/j6AiLSGP/Df+1CK1jMN3A/k4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dS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AC15EA">
            <w:pPr>
              <w:pStyle w:val="TipText"/>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CB0B0C">
            <w:pPr>
              <w:pStyle w:val="Icon"/>
            </w:pPr>
            <w:r>
              <w:rPr>
                <w:noProof/>
                <w:lang w:eastAsia="en-US"/>
              </w:rPr>
              <w:lastRenderedPageBreak/>
              <mc:AlternateContent>
                <mc:Choice Requires="wpg">
                  <w:drawing>
                    <wp:inline distT="0" distB="0" distL="0" distR="0" wp14:anchorId="353FD975" wp14:editId="6D86250F">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5CD83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n8MA&#10;AADcAAAADwAAAGRycy9kb3ducmV2LnhtbESPzWoCMRSF94LvEK7QnWachejUKKK0dNMWRx/gMrmd&#10;TDu5CUk6jm/fFApdHs7Px9nuR9uLgULsHCtYLgoQxI3THbcKrpen+RpETMgae8ek4E4R9rvpZIuV&#10;djc+01CnVuQRjhUqMCn5SsrYGLIYF84TZ+/DBYspy9BKHfCWx20vy6JYSYsdZ4JBT0dDzVf9bTPE&#10;+OHkj8/dZm2p/Xy/r8LbKyr1MBsPjyASjek//Nd+0QrKcgm/Z/IR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9/n8MAAADcAAAADwAAAAAAAAAAAAAAAACYAgAAZHJzL2Rv&#10;d25yZXYueG1sUEsFBgAAAAAEAAQA9QAAAIgD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MYcUA&#10;AADcAAAADwAAAGRycy9kb3ducmV2LnhtbESPwWrDMBBE74X+g9hCbo0cp4TWjRJKIeBToHFLrltr&#10;bZlYKyMpjpOvrwqFHoeZecOst5PtxUg+dI4VLOYZCOLa6Y5bBZ/V7vEZRIjIGnvHpOBKAbab+7s1&#10;Ftpd+IPGQ2xFgnAoUIGJcSikDLUhi2HuBuLkNc5bjEn6VmqPlwS3vcyzbCUtdpwWDA70bqg+Hc5W&#10;wfH2VY1nX5l948vy6eX7uPLNUqnZw/T2CiLSFP/Df+1SK8jz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Yx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985B65">
            <w:pPr>
              <w:pStyle w:val="TipText"/>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77505E3C" w14:textId="4F177346" w:rsidR="00230BE0" w:rsidRDefault="00230BE0" w:rsidP="00425AF1"/>
    <w:p w14:paraId="41A91B24" w14:textId="1333948D" w:rsidR="00B740DF" w:rsidRDefault="00B740DF" w:rsidP="00B740DF">
      <w:pPr>
        <w:pStyle w:val="Heading2"/>
      </w:pPr>
      <w:bookmarkStart w:id="325" w:name="_Toc11076409"/>
      <w:r>
        <w:t>Averaging</w:t>
      </w:r>
      <w:bookmarkEnd w:id="325"/>
    </w:p>
    <w:p w14:paraId="51AE2144" w14:textId="55F812B3" w:rsidR="00B740DF" w:rsidRDefault="00996132" w:rsidP="00425AF1">
      <w:r>
        <w:rPr>
          <w:noProof/>
          <w:lang w:eastAsia="en-US"/>
        </w:rPr>
        <w:drawing>
          <wp:inline distT="0" distB="0" distL="0" distR="0" wp14:anchorId="31402B7B" wp14:editId="11B01425">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48"/>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a number of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4B49946E" w:rsidR="001269AC" w:rsidRDefault="001269AC" w:rsidP="00AC15EA">
      <w:pPr>
        <w:pStyle w:val="Heading2"/>
      </w:pPr>
      <w:bookmarkStart w:id="326" w:name="_Toc406755684"/>
      <w:bookmarkStart w:id="327" w:name="_Toc406770757"/>
      <w:bookmarkStart w:id="328" w:name="_Toc11076410"/>
      <w:r>
        <w:t>Profiling</w:t>
      </w:r>
      <w:bookmarkEnd w:id="328"/>
    </w:p>
    <w:p w14:paraId="133AA145" w14:textId="792EE727" w:rsidR="001269AC" w:rsidRDefault="001269AC" w:rsidP="001269AC">
      <w:r>
        <w:rPr>
          <w:noProof/>
          <w:lang w:eastAsia="en-US"/>
        </w:rPr>
        <w:drawing>
          <wp:inline distT="0" distB="0" distL="0" distR="0" wp14:anchorId="254A4F63" wp14:editId="0B5474F9">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1766AED8" w14:textId="62BF97A5" w:rsidR="007D10B9" w:rsidRDefault="007D10B9" w:rsidP="00FD22E3">
      <w:pPr>
        <w:pStyle w:val="Heading2"/>
      </w:pPr>
      <w:bookmarkStart w:id="329" w:name="_Toc11076411"/>
      <w:r>
        <w:t>Distance</w:t>
      </w:r>
      <w:bookmarkEnd w:id="329"/>
    </w:p>
    <w:p w14:paraId="6B2970BA" w14:textId="622C0962" w:rsidR="007D10B9" w:rsidRPr="001269AC" w:rsidRDefault="001438D9" w:rsidP="001269AC">
      <w:r>
        <w:rPr>
          <w:noProof/>
        </w:rPr>
        <w:drawing>
          <wp:inline distT="0" distB="0" distL="0" distR="0" wp14:anchorId="6ABF94E1" wp14:editId="54947E31">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37F39A96" w14:textId="11524D3E" w:rsidR="00AC15EA" w:rsidRDefault="00AC15EA" w:rsidP="00AC15EA">
      <w:pPr>
        <w:pStyle w:val="Heading2"/>
      </w:pPr>
      <w:bookmarkStart w:id="330" w:name="_Toc11076412"/>
      <w:r>
        <w:t xml:space="preserve">Making Changes to </w:t>
      </w:r>
      <w:r w:rsidR="00714C4F">
        <w:t>Measurement Tools</w:t>
      </w:r>
      <w:bookmarkEnd w:id="326"/>
      <w:bookmarkEnd w:id="327"/>
      <w:bookmarkEnd w:id="330"/>
    </w:p>
    <w:p w14:paraId="0566D12B" w14:textId="31B61A98" w:rsidR="00AC15EA" w:rsidRDefault="00714C4F" w:rsidP="00425AF1">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247548D3" w14:textId="364C6C97" w:rsidR="003B5909" w:rsidRDefault="003B5909" w:rsidP="00425AF1">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425AF1">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78369E">
            <w:pPr>
              <w:pStyle w:val="Icon"/>
            </w:pPr>
            <w:r>
              <w:rPr>
                <w:noProof/>
                <w:lang w:eastAsia="en-US"/>
              </w:rPr>
              <w:lastRenderedPageBreak/>
              <mc:AlternateContent>
                <mc:Choice Requires="wpg">
                  <w:drawing>
                    <wp:inline distT="0" distB="0" distL="0" distR="0" wp14:anchorId="3C9268D1" wp14:editId="57CBE321">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02A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JMsEA&#10;AADbAAAADwAAAGRycy9kb3ducmV2LnhtbESPzWoCMRSF9wXfIVyhu5pxFmJHoxSl4qaVqg9wmdxO&#10;pp3chCQdx7dvBMHl4fx8nOV6sJ3oKcTWsYLppABBXDvdcqPgfHp/mYOICVlj55gUXCnCejV6WmKl&#10;3YW/qD+mRuQRjhUqMCn5SspYG7IYJ84TZ+/bBYspy9BIHfCSx20ny6KYSYstZ4JBTxtD9e/xz2aI&#10;8f3Wb3bt69xS83O4zsLnByr1PB7eFiASDekRvrf3WkFZwu1L/g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QiTLBAAAA2wAAAA8AAAAAAAAAAAAAAAAAmAIAAGRycy9kb3du&#10;cmV2LnhtbFBLBQYAAAAABAAEAPUAAACGAw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LF8QA&#10;AADbAAAADwAAAGRycy9kb3ducmV2LnhtbESPQWvCQBSE74X+h+UVequbapEaXaUUCjkVNBavz+xL&#10;Nph9G3bXmPbXuwXB4zAz3zCrzWg7MZAPrWMFr5MMBHHldMuNgn359fIOIkRkjZ1jUvBLATbrx4cV&#10;5tpdeEvDLjYiQTjkqMDE2OdShsqQxTBxPXHyauctxiR9I7XHS4LbTk6zbC4ttpwWDPb0aag67c5W&#10;weHvpxzOvjTftS+Kt8XxMPf1TKnnp/FjCSLSGO/hW7vQCqYz+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yxf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78369E">
            <w:pPr>
              <w:pStyle w:val="TipText"/>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425AF1"/>
    <w:p w14:paraId="3ABC74DB" w14:textId="15D9CF27" w:rsidR="00714C4F" w:rsidRDefault="001438D9" w:rsidP="00425AF1">
      <w:r>
        <w:pict w14:anchorId="0B2E9A15">
          <v:shape id="Picture 223" o:spid="_x0000_i1045" type="#_x0000_t75" style="width:12.75pt;height:12.75pt;visibility:visible;mso-wrap-style:square">
            <v:imagedata r:id="rId151" o:title=""/>
          </v:shape>
        </w:pict>
      </w:r>
      <w:r w:rsidR="00A35CFD">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C8B0133" w14:textId="4A069238" w:rsidR="00981C8A" w:rsidRDefault="00981C8A" w:rsidP="00425AF1">
      <w:r>
        <w:t>The XYZ coordinates of a locator can be edited on the list. Click a locator tool and its center coor</w:t>
      </w:r>
      <w:r w:rsidR="00293995">
        <w:t>dinates becomes editable. Input the XYZ coordinates and the locator will change its location. You can also copy can d paste the center coordinates from other ruler tools to a locator. Use the keyboard shortcut Ctrl+C or Cmd+C to copy the coord</w:t>
      </w:r>
      <w:r w:rsidR="00CC6465">
        <w:t>inates of a ruler center. The copied coordinate format is also Excel-compatible.</w:t>
      </w:r>
    </w:p>
    <w:p w14:paraId="138068D5" w14:textId="042FDDBA" w:rsidR="00A35CFD" w:rsidRDefault="00BD0C2D" w:rsidP="00425AF1">
      <w:r>
        <w:rPr>
          <w:b/>
          <w:noProof/>
          <w:lang w:eastAsia="en-US"/>
        </w:rPr>
        <w:drawing>
          <wp:inline distT="0" distB="0" distL="0" distR="0" wp14:anchorId="43A8B572" wp14:editId="000E190A">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425AF1">
      <w:r>
        <w:rPr>
          <w:b/>
          <w:noProof/>
          <w:lang w:eastAsia="en-US"/>
        </w:rPr>
        <w:drawing>
          <wp:inline distT="0" distB="0" distL="0" distR="0" wp14:anchorId="33A544BB" wp14:editId="7CA84D6A">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1438D9" w:rsidP="00425AF1">
      <w:r>
        <w:pict w14:anchorId="088DB73A">
          <v:shape id="Picture 357" o:spid="_x0000_i1046" type="#_x0000_t75" style="width:11.25pt;height:11.25pt;visibility:visible;mso-wrap-style:square">
            <v:imagedata r:id="rId152"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478679F5" w:rsidR="00617E5A" w:rsidRDefault="00C45275" w:rsidP="00425AF1">
      <w:r>
        <w:t xml:space="preserve">You can double-click on a ruler tool on the list to hide or show it. A hidden ruler tool </w:t>
      </w:r>
      <w:r w:rsidR="002D42C3">
        <w:t>has a gray background color when it is not highlighted.</w:t>
      </w:r>
    </w:p>
    <w:p w14:paraId="3F1DDA26" w14:textId="68554EBE" w:rsidR="00A35CFD" w:rsidRDefault="00CF0180" w:rsidP="00CF0180">
      <w:pPr>
        <w:pStyle w:val="Heading3"/>
      </w:pPr>
      <w:r>
        <w:t>Choosing a depth calculation method</w:t>
      </w:r>
    </w:p>
    <w:p w14:paraId="4E09256D" w14:textId="2E0B3C35" w:rsidR="00CF0180" w:rsidRDefault="00CF0180" w:rsidP="00CF0180">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CF0180">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CF0180">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CF0180">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8D781E">
      <w:pPr>
        <w:pStyle w:val="Heading3"/>
      </w:pPr>
      <w:r>
        <w:lastRenderedPageBreak/>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CF0180">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1142FB">
            <w:pPr>
              <w:pStyle w:val="Icon"/>
            </w:pPr>
            <w:r>
              <w:rPr>
                <w:noProof/>
                <w:lang w:eastAsia="en-US"/>
              </w:rPr>
              <mc:AlternateContent>
                <mc:Choice Requires="wpg">
                  <w:drawing>
                    <wp:inline distT="0" distB="0" distL="0" distR="0" wp14:anchorId="21F69185" wp14:editId="0B394E1F">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6340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WAsAA&#10;AADcAAAADwAAAGRycy9kb3ducmV2LnhtbERPzUoDMRC+C32HMAVvNts9lLo2LaWieFGx+gDDZtxs&#10;u5mEJG63b+8cBI8f3/9mN/lBjZRyH9jAclGBIm6D7bkz8PX5dLcGlQuyxSEwGbhSht12drPBxoYL&#10;f9B4LJ2SEM4NGnClxEbr3DrymBchEgv3HZLHIjB12ia8SLgfdF1VK+2xZ2lwGOngqD0ff7yUuDg+&#10;xsNzf7/21J3er6v09orG3M6n/QOoQlP5F/+5X6yBupa1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XWAsAAAADcAAAADwAAAAAAAAAAAAAAAACYAgAAZHJzL2Rvd25y&#10;ZXYueG1sUEsFBgAAAAAEAAQA9QAAAIUD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eEMUA&#10;AADcAAAADwAAAGRycy9kb3ducmV2LnhtbESPwWrDMBBE74X8g9hAb40ct4TGjRJCoOBToXFKrltr&#10;bZlYKyMpjtuvrwqFHoeZecNsdpPtxUg+dI4VLBcZCOLa6Y5bBafq9eEZRIjIGnvHpOCLAuy2s7sN&#10;Ftrd+J3GY2xFgnAoUIGJcSikDLUhi2HhBuLkNc5bjEn6VmqPtwS3vcyzbCUtdpwWDA50MFRfjler&#10;4Pz9UY1XX5m3xpfl0/rzvPLNo1L382n/AiLSFP/Df+1SK8jzN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R4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79436570" w:rsidR="008D781E" w:rsidRDefault="008D781E" w:rsidP="00FD047C">
            <w:pPr>
              <w:pStyle w:val="TipText"/>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FD047C">
              <w:fldChar w:fldCharType="separate"/>
            </w:r>
            <w:r w:rsidR="00B137B9">
              <w:t>Chapter 19</w:t>
            </w:r>
            <w:r w:rsidR="00FD047C">
              <w:fldChar w:fldCharType="end"/>
            </w:r>
            <w:r w:rsidR="003F523D">
              <w:t>.</w:t>
            </w:r>
          </w:p>
        </w:tc>
      </w:tr>
    </w:tbl>
    <w:p w14:paraId="7AE95F62" w14:textId="2BB211ED" w:rsidR="008D781E" w:rsidRDefault="008D781E" w:rsidP="00CF0180"/>
    <w:p w14:paraId="69667774" w14:textId="307653CD" w:rsidR="00194AE8" w:rsidRDefault="00A01272" w:rsidP="00CF0180">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CF0180">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
        <w:br w:type="page"/>
      </w:r>
    </w:p>
    <w:p w14:paraId="47CB8896" w14:textId="778B4759" w:rsidR="00A7275D" w:rsidRDefault="00A7275D" w:rsidP="00A7275D">
      <w:pPr>
        <w:pStyle w:val="Heading1"/>
      </w:pPr>
      <w:bookmarkStart w:id="331" w:name="_Ref406746597"/>
      <w:bookmarkStart w:id="332" w:name="_Ref406747825"/>
      <w:bookmarkStart w:id="333" w:name="_Toc406755685"/>
      <w:bookmarkStart w:id="334" w:name="_Toc406770758"/>
      <w:bookmarkStart w:id="335" w:name="_Toc11076413"/>
      <w:r>
        <w:lastRenderedPageBreak/>
        <w:t>Component Analysis</w:t>
      </w:r>
      <w:bookmarkEnd w:id="331"/>
      <w:bookmarkEnd w:id="332"/>
      <w:bookmarkEnd w:id="333"/>
      <w:bookmarkEnd w:id="334"/>
      <w:bookmarkEnd w:id="335"/>
    </w:p>
    <w:p w14:paraId="7C4FFCEC" w14:textId="554FA461" w:rsidR="00A7275D" w:rsidRDefault="002C55B0">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27D3B382">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1142FB">
      <w:pPr>
        <w:jc w:val="center"/>
      </w:pPr>
      <w:r>
        <w:rPr>
          <w:noProof/>
          <w:lang w:eastAsia="en-US"/>
        </w:rPr>
        <w:drawing>
          <wp:inline distT="0" distB="0" distL="0" distR="0" wp14:anchorId="7B28BA22" wp14:editId="2C4E934F">
            <wp:extent cx="2971800" cy="446364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54"/>
                    <a:stretch>
                      <a:fillRect/>
                    </a:stretch>
                  </pic:blipFill>
                  <pic:spPr bwMode="auto">
                    <a:xfrm>
                      <a:off x="0" y="0"/>
                      <a:ext cx="2993237" cy="4495841"/>
                    </a:xfrm>
                    <a:prstGeom prst="rect">
                      <a:avLst/>
                    </a:prstGeom>
                    <a:noFill/>
                    <a:ln>
                      <a:noFill/>
                    </a:ln>
                  </pic:spPr>
                </pic:pic>
              </a:graphicData>
            </a:graphic>
          </wp:inline>
        </w:drawing>
      </w:r>
    </w:p>
    <w:p w14:paraId="6DA37FC8" w14:textId="7B05ACA6" w:rsidR="001142FB" w:rsidRDefault="001142FB" w:rsidP="001142FB">
      <w:pPr>
        <w:pStyle w:val="Caption"/>
        <w:jc w:val="center"/>
      </w:pPr>
      <w:bookmarkStart w:id="336" w:name="_Ref406679885"/>
      <w:bookmarkStart w:id="337" w:name="_Toc53229142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36"/>
      <w:r>
        <w:t xml:space="preserve">. </w:t>
      </w:r>
      <w:r w:rsidR="009B07C5">
        <w:t>The basic settings in the component analyzer dialog</w:t>
      </w:r>
      <w:r>
        <w:t>.</w:t>
      </w:r>
      <w:bookmarkEnd w:id="33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F54314">
            <w:pPr>
              <w:pStyle w:val="Icon"/>
            </w:pPr>
            <w:r>
              <w:rPr>
                <w:noProof/>
                <w:lang w:eastAsia="en-US"/>
              </w:rPr>
              <mc:AlternateContent>
                <mc:Choice Requires="wpg">
                  <w:drawing>
                    <wp:inline distT="0" distB="0" distL="0" distR="0" wp14:anchorId="523A8F42" wp14:editId="2B96A56E">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95CE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F54314">
            <w:pPr>
              <w:pStyle w:val="TipText"/>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23BD57CA" w14:textId="77777777" w:rsidR="00D02DB7" w:rsidRPr="00D02DB7" w:rsidRDefault="00D02DB7" w:rsidP="00D02DB7"/>
    <w:p w14:paraId="09F3AFED" w14:textId="0A81F7C8" w:rsidR="001142FB" w:rsidRDefault="00DA77F0" w:rsidP="001142FB">
      <w:pPr>
        <w:pStyle w:val="Heading2"/>
      </w:pPr>
      <w:bookmarkStart w:id="338" w:name="_Toc11076414"/>
      <w:r>
        <w:lastRenderedPageBreak/>
        <w:t>Settings for Component Generation</w:t>
      </w:r>
      <w:bookmarkEnd w:id="338"/>
    </w:p>
    <w:p w14:paraId="63430BF0" w14:textId="46EABD7E" w:rsidR="00FC44C6" w:rsidRDefault="00DA77F0" w:rsidP="001142FB">
      <w:r>
        <w:t xml:space="preserve">To generate components from a selected volume channel, you may </w:t>
      </w:r>
      <w:r w:rsidR="00E25BC7">
        <w:t>enable and configure a series of</w:t>
      </w:r>
      <w:r>
        <w:t xml:space="preserve"> settings</w:t>
      </w:r>
      <w:r w:rsidR="00B2033F">
        <w:t xml:space="preserve"> (</w:t>
      </w:r>
      <w:r w:rsidR="00B2033F">
        <w:fldChar w:fldCharType="begin"/>
      </w:r>
      <w:r w:rsidR="00B2033F">
        <w:instrText xml:space="preserve"> REF _Ref406679885 \h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Brainbows” algorithm</w:t>
      </w:r>
      <w:r w:rsidR="00B2033F">
        <w:t xml:space="preserve"> (Wan et al., Synthetic Brainbows. </w:t>
      </w:r>
      <w:r w:rsidR="00B2033F" w:rsidRPr="00B2033F">
        <w:rPr>
          <w:i/>
        </w:rPr>
        <w:t>Computer Graphics Forum</w:t>
      </w:r>
      <w:r w:rsidR="00B2033F">
        <w:t>, Vol. 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142DC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142DC3">
            <w:pPr>
              <w:pStyle w:val="Icon"/>
            </w:pPr>
            <w:r>
              <w:rPr>
                <w:noProof/>
                <w:lang w:eastAsia="en-US"/>
              </w:rPr>
              <mc:AlternateContent>
                <mc:Choice Requires="wpg">
                  <w:drawing>
                    <wp:inline distT="0" distB="0" distL="0" distR="0" wp14:anchorId="554E1C3D" wp14:editId="309E37F0">
                      <wp:extent cx="228600" cy="228600"/>
                      <wp:effectExtent l="0" t="0" r="0" b="0"/>
                      <wp:docPr id="5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ADC51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142DC3">
            <w:pPr>
              <w:pStyle w:val="TipText"/>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bl>
    <w:p w14:paraId="4578F062" w14:textId="05F6D722" w:rsidR="004161D1" w:rsidRDefault="004161D1" w:rsidP="001142FB">
      <w:pPr>
        <w:rPr>
          <w:b/>
        </w:rPr>
      </w:pPr>
    </w:p>
    <w:p w14:paraId="69A7E028" w14:textId="215ED615" w:rsidR="003A4615" w:rsidRPr="000D4193" w:rsidRDefault="000D4193" w:rsidP="001142FB">
      <w:pPr>
        <w:rPr>
          <w:bCs/>
        </w:rPr>
      </w:pPr>
      <w:r w:rsidRPr="000D4193">
        <w:rPr>
          <w:bCs/>
        </w:rPr>
        <w:t>Basic Settings:</w:t>
      </w:r>
    </w:p>
    <w:p w14:paraId="170E97A1" w14:textId="17738318" w:rsidR="00572ED7" w:rsidRDefault="00572ED7" w:rsidP="001142FB">
      <w:r w:rsidRPr="00572ED7">
        <w:rPr>
          <w:b/>
        </w:rPr>
        <w:t>Iterations.</w:t>
      </w:r>
      <w:r>
        <w:t xml:space="preserve"> The number of passes the Synthetic Brainbow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1142FB">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FC44C6">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1142FB">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1142FB">
      <w:r>
        <w:t>Advanced Settings:</w:t>
      </w:r>
    </w:p>
    <w:p w14:paraId="7002CAE0" w14:textId="1CB5C646" w:rsidR="0017747C" w:rsidRDefault="00BA4B58" w:rsidP="001142FB">
      <w:pPr>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FE4766">
      <w:pPr>
        <w:ind w:left="720"/>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FE4766">
      <w:pPr>
        <w:ind w:left="720"/>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FE4766">
      <w:pPr>
        <w:ind w:left="720"/>
        <w:rPr>
          <w:bCs/>
        </w:rPr>
      </w:pPr>
      <w:r w:rsidRPr="00FE4766">
        <w:rPr>
          <w:b/>
        </w:rPr>
        <w:lastRenderedPageBreak/>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1142FB">
      <w:pPr>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0420E0">
      <w:pPr>
        <w:ind w:left="720"/>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0420E0">
      <w:pPr>
        <w:ind w:left="720"/>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0420E0">
      <w:pPr>
        <w:ind w:left="720"/>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6C2180">
      <w:pPr>
        <w:ind w:left="720"/>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FA2918">
      <w:pPr>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F94BD4">
      <w:pPr>
        <w:ind w:left="720"/>
        <w:rPr>
          <w:bCs/>
        </w:rPr>
      </w:pPr>
      <w:r w:rsidRPr="00F94BD4">
        <w:rPr>
          <w:b/>
        </w:rPr>
        <w:t xml:space="preserve">Stop Size. </w:t>
      </w:r>
      <w:r w:rsidR="00953102">
        <w:rPr>
          <w:bCs/>
        </w:rPr>
        <w:t xml:space="preserve">Already merged structures of larger size will be fixated. They cannot merge with each other as long as the </w:t>
      </w:r>
      <w:r w:rsidR="00EC3774">
        <w:rPr>
          <w:bCs/>
        </w:rPr>
        <w:t>Fixate function is enabled.</w:t>
      </w:r>
    </w:p>
    <w:p w14:paraId="40FE98E1" w14:textId="646909F4" w:rsidR="00EC3774" w:rsidRDefault="00EC3774" w:rsidP="00F94BD4">
      <w:pPr>
        <w:ind w:left="720"/>
        <w:rPr>
          <w:bCs/>
        </w:rPr>
      </w:pPr>
      <w:r w:rsidRPr="00F94BD4">
        <w:rPr>
          <w:b/>
        </w:rPr>
        <w:t>Refix.</w:t>
      </w:r>
      <w:r>
        <w:rPr>
          <w:bCs/>
        </w:rPr>
        <w:t xml:space="preserve"> Reapply the Fixate function after</w:t>
      </w:r>
      <w:r w:rsidR="00F94BD4">
        <w:rPr>
          <w:bCs/>
        </w:rPr>
        <w:t xml:space="preserve"> settings have changed.</w:t>
      </w:r>
    </w:p>
    <w:p w14:paraId="0E2D97FA" w14:textId="1A87A466" w:rsidR="002E3081" w:rsidRDefault="00164162" w:rsidP="001142FB">
      <w:r w:rsidRPr="00164162">
        <w:rPr>
          <w:b/>
        </w:rPr>
        <w:t>Clean Up.</w:t>
      </w:r>
      <w:r>
        <w:t xml:space="preserve"> Use density threshold only can generate a large </w:t>
      </w:r>
      <w:r w:rsidR="00E14CD9">
        <w:t>number</w:t>
      </w:r>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E14CD9">
      <w:pPr>
        <w:ind w:left="720"/>
      </w:pPr>
      <w:r w:rsidRPr="00164162">
        <w:rPr>
          <w:b/>
        </w:rPr>
        <w:t>Iterations.</w:t>
      </w:r>
      <w:r>
        <w:t xml:space="preserve"> The number of passes the cleanup is executed.</w:t>
      </w:r>
    </w:p>
    <w:p w14:paraId="6B0A7517" w14:textId="5427BB97" w:rsidR="00164162" w:rsidRDefault="00164162" w:rsidP="00E14CD9">
      <w:pPr>
        <w:ind w:left="720"/>
      </w:pPr>
      <w:r w:rsidRPr="00164162">
        <w:rPr>
          <w:b/>
        </w:rPr>
        <w:t>Size.</w:t>
      </w:r>
      <w:r>
        <w:t xml:space="preserve"> Components smaller than the size setting can be merged by neighboring large components.</w:t>
      </w:r>
    </w:p>
    <w:p w14:paraId="135471F1" w14:textId="4A9F7C25" w:rsidR="00E14CD9" w:rsidRDefault="00E14CD9" w:rsidP="00E14CD9">
      <w:pPr>
        <w:ind w:left="720"/>
      </w:pPr>
      <w:r>
        <w:rPr>
          <w:b/>
        </w:rPr>
        <w:t>Clean More.</w:t>
      </w:r>
      <w:r>
        <w:t xml:space="preserve"> </w:t>
      </w:r>
      <w:r w:rsidR="00341125">
        <w:t>Apply the clean up one more time.</w:t>
      </w:r>
    </w:p>
    <w:p w14:paraId="391C32BC" w14:textId="73757168" w:rsidR="005A518C" w:rsidRDefault="00B90267" w:rsidP="001142FB">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F145CD">
      <w:pPr>
        <w:ind w:left="720"/>
      </w:pPr>
      <w:r w:rsidRPr="00F145CD">
        <w:rPr>
          <w:b/>
          <w:bCs/>
        </w:rPr>
        <w:lastRenderedPageBreak/>
        <w:t xml:space="preserve">Record. </w:t>
      </w:r>
      <w:r>
        <w:t>Click once to start recording. Click again to stop recording.</w:t>
      </w:r>
    </w:p>
    <w:p w14:paraId="77B87CF9" w14:textId="38BFC418" w:rsidR="003302F5" w:rsidRDefault="003302F5" w:rsidP="00F145CD">
      <w:pPr>
        <w:ind w:left="720"/>
      </w:pPr>
      <w:r w:rsidRPr="00F145CD">
        <w:rPr>
          <w:b/>
          <w:bCs/>
        </w:rPr>
        <w:t>Play.</w:t>
      </w:r>
      <w:r>
        <w:t xml:space="preserve"> </w:t>
      </w:r>
      <w:r w:rsidR="00734E42">
        <w:t>Execute a recorded command.</w:t>
      </w:r>
    </w:p>
    <w:p w14:paraId="2FD2A669" w14:textId="1F5BCA02" w:rsidR="00734E42" w:rsidRDefault="00734E42" w:rsidP="00F145CD">
      <w:pPr>
        <w:ind w:left="720"/>
      </w:pPr>
      <w:r w:rsidRPr="00F145CD">
        <w:rPr>
          <w:b/>
          <w:bCs/>
        </w:rPr>
        <w:t>Reset.</w:t>
      </w:r>
      <w:r>
        <w:t xml:space="preserve"> Clear a recorded command.</w:t>
      </w:r>
    </w:p>
    <w:p w14:paraId="1F615FE2" w14:textId="4F133A42" w:rsidR="00734E42" w:rsidRDefault="00734E42" w:rsidP="00F145CD">
      <w:pPr>
        <w:ind w:left="720"/>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F145CD">
      <w:pPr>
        <w:ind w:left="720"/>
      </w:pPr>
      <w:r w:rsidRPr="00F145CD">
        <w:rPr>
          <w:b/>
          <w:bCs/>
        </w:rPr>
        <w:t>Save.</w:t>
      </w:r>
      <w:r>
        <w:t xml:space="preserve"> Save the recorded command to a file</w:t>
      </w:r>
      <w:r w:rsidR="00F145CD">
        <w:t>.</w:t>
      </w:r>
    </w:p>
    <w:p w14:paraId="3B654885" w14:textId="73E74F5D" w:rsidR="00572ED7" w:rsidRDefault="00572ED7" w:rsidP="001142FB">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072F07C6" w:rsidR="00A17898" w:rsidRDefault="00833EA3" w:rsidP="00A17898">
      <w:r>
        <w:t>For a time sequence, you can apply</w:t>
      </w:r>
      <w:r w:rsidR="00122B05">
        <w:t xml:space="preserve"> settings at different time points and observe the results. When you are satisfied with the results, </w:t>
      </w:r>
      <w:r w:rsidR="00611102">
        <w:t>run a 4D script</w:t>
      </w:r>
      <w:r w:rsidR="00020FA5">
        <w:t xml:space="preserve"> called “generate_comp” to apply the settings to all time points</w:t>
      </w:r>
      <w:r w:rsidR="00122B05">
        <w:t xml:space="preserve">. See </w:t>
      </w:r>
      <w:r w:rsidR="00122B05">
        <w:fldChar w:fldCharType="begin"/>
      </w:r>
      <w:r w:rsidR="00122B05">
        <w:instrText xml:space="preserve"> REF _Ref448829434 \r \h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164162">
      <w:pPr>
        <w:pStyle w:val="Heading2"/>
      </w:pPr>
      <w:bookmarkStart w:id="339" w:name="_Toc11076415"/>
      <w:r>
        <w:t>Clustering</w:t>
      </w:r>
      <w:bookmarkEnd w:id="339"/>
    </w:p>
    <w:p w14:paraId="4F05F99C" w14:textId="0B9DFF55" w:rsidR="00164162" w:rsidRDefault="00164162" w:rsidP="007F3B78">
      <w:pPr>
        <w:spacing w:after="100" w:afterAutospacing="1"/>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B629B6">
      <w:pPr>
        <w:spacing w:after="120"/>
        <w:jc w:val="center"/>
      </w:pPr>
      <w:r>
        <w:rPr>
          <w:noProof/>
          <w:lang w:eastAsia="en-US"/>
        </w:rPr>
        <w:drawing>
          <wp:inline distT="0" distB="0" distL="0" distR="0" wp14:anchorId="042B18F9" wp14:editId="4C008AAF">
            <wp:extent cx="2568326" cy="38576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55"/>
                    <a:stretch>
                      <a:fillRect/>
                    </a:stretch>
                  </pic:blipFill>
                  <pic:spPr>
                    <a:xfrm>
                      <a:off x="0" y="0"/>
                      <a:ext cx="2583245" cy="3880034"/>
                    </a:xfrm>
                    <a:prstGeom prst="rect">
                      <a:avLst/>
                    </a:prstGeom>
                  </pic:spPr>
                </pic:pic>
              </a:graphicData>
            </a:graphic>
          </wp:inline>
        </w:drawing>
      </w:r>
    </w:p>
    <w:p w14:paraId="07F434E5" w14:textId="3D6BC5AA" w:rsidR="00164162" w:rsidRDefault="00164162" w:rsidP="00164162">
      <w:pPr>
        <w:pStyle w:val="Caption"/>
        <w:jc w:val="center"/>
      </w:pPr>
      <w:bookmarkStart w:id="340" w:name="_Toc53229142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7</w:t>
      </w:r>
      <w:r w:rsidR="00C44F2A">
        <w:rPr>
          <w:noProof/>
        </w:rPr>
        <w:fldChar w:fldCharType="end"/>
      </w:r>
      <w:r>
        <w:t>. Clustering tools.</w:t>
      </w:r>
      <w:bookmarkEnd w:id="340"/>
    </w:p>
    <w:p w14:paraId="6EB8AA57" w14:textId="49DDC160" w:rsidR="00164162" w:rsidRDefault="00164162" w:rsidP="00164162">
      <w:r>
        <w:lastRenderedPageBreak/>
        <w:t>You need to select structures from the view first (</w:t>
      </w:r>
      <w:r>
        <w:fldChar w:fldCharType="begin"/>
      </w:r>
      <w:r>
        <w:instrText xml:space="preserve"> REF _Ref464140305 \r \h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B629B6">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164162">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164162">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164162">
      <w:r>
        <w:t>Depending on the selected algorithm, different settings may be available.</w:t>
      </w:r>
    </w:p>
    <w:p w14:paraId="53D6F12D" w14:textId="4B6A5854" w:rsidR="00E7368E" w:rsidRDefault="00E7368E" w:rsidP="00164162">
      <w:r w:rsidRPr="00E7368E">
        <w:rPr>
          <w:b/>
        </w:rPr>
        <w:t>Cluster Number.</w:t>
      </w:r>
      <w:r>
        <w:t xml:space="preserve"> The number of expected clusters.</w:t>
      </w:r>
    </w:p>
    <w:p w14:paraId="49CB7D09" w14:textId="0F30833D" w:rsidR="003E487E" w:rsidRDefault="003E487E" w:rsidP="00164162">
      <w:r w:rsidRPr="00D522EC">
        <w:rPr>
          <w:b/>
          <w:bCs/>
        </w:rPr>
        <w:t>Max Iterations.</w:t>
      </w:r>
      <w:r>
        <w:t xml:space="preserve"> The number of </w:t>
      </w:r>
      <w:r w:rsidR="00D522EC">
        <w:t>iterations an algorithm can run at most.</w:t>
      </w:r>
    </w:p>
    <w:p w14:paraId="5327851D" w14:textId="6875821E" w:rsidR="009673BE" w:rsidRDefault="009673BE" w:rsidP="00164162">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164162">
      <w:r w:rsidRPr="00E7368E">
        <w:rPr>
          <w:b/>
        </w:rPr>
        <w:t>Min. Size.</w:t>
      </w:r>
      <w:r>
        <w:t xml:space="preserve"> The minimum size for the DBSCAN algorithm.</w:t>
      </w:r>
    </w:p>
    <w:p w14:paraId="231171B8" w14:textId="3806C950" w:rsidR="00E7368E" w:rsidRDefault="00E7368E" w:rsidP="00164162">
      <w:r w:rsidRPr="00E7368E">
        <w:rPr>
          <w:b/>
        </w:rPr>
        <w:t>Neighborhood.</w:t>
      </w:r>
      <w:r>
        <w:t xml:space="preserve"> The range for searching neighbors for the DBSCAN algorithm.</w:t>
      </w:r>
    </w:p>
    <w:p w14:paraId="445CD290" w14:textId="3C421F6C" w:rsidR="00E7368E" w:rsidRDefault="00E7368E" w:rsidP="00164162">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142DC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142DC3">
            <w:pPr>
              <w:pStyle w:val="Icon"/>
            </w:pPr>
            <w:r>
              <w:rPr>
                <w:noProof/>
                <w:lang w:eastAsia="en-US"/>
              </w:rPr>
              <mc:AlternateContent>
                <mc:Choice Requires="wpg">
                  <w:drawing>
                    <wp:inline distT="0" distB="0" distL="0" distR="0" wp14:anchorId="0A75BAD7" wp14:editId="618D7364">
                      <wp:extent cx="228600" cy="228600"/>
                      <wp:effectExtent l="0" t="0" r="0" b="0"/>
                      <wp:docPr id="5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BF14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142DC3">
            <w:pPr>
              <w:pStyle w:val="TipText"/>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164162"/>
    <w:p w14:paraId="698DF670" w14:textId="735792D1" w:rsidR="00A17898" w:rsidRDefault="00122B05" w:rsidP="00122B05">
      <w:pPr>
        <w:pStyle w:val="Heading2"/>
      </w:pPr>
      <w:bookmarkStart w:id="341" w:name="_Toc11076416"/>
      <w:r>
        <w:t>Component Analysis</w:t>
      </w:r>
      <w:bookmarkEnd w:id="341"/>
    </w:p>
    <w:p w14:paraId="5AE9D5D1" w14:textId="3C36C506" w:rsidR="00A17898" w:rsidRDefault="00122B05" w:rsidP="00E7368E">
      <w:pPr>
        <w:spacing w:after="120"/>
      </w:pPr>
      <w:r>
        <w:t xml:space="preserve">To analyze generated components, click the </w:t>
      </w:r>
      <w:r w:rsidR="00164162">
        <w:t>fourth</w:t>
      </w:r>
      <w:r>
        <w:t xml:space="preserve"> tab to show the panel for analysis.</w:t>
      </w:r>
    </w:p>
    <w:p w14:paraId="32D1F083" w14:textId="41B94CD0" w:rsidR="00122B05" w:rsidRDefault="00122B05" w:rsidP="00E7368E">
      <w:pPr>
        <w:spacing w:after="120"/>
        <w:jc w:val="center"/>
      </w:pPr>
      <w:r>
        <w:rPr>
          <w:noProof/>
          <w:lang w:eastAsia="en-US"/>
        </w:rPr>
        <w:lastRenderedPageBreak/>
        <w:drawing>
          <wp:inline distT="0" distB="0" distL="0" distR="0" wp14:anchorId="7CC4AFA2" wp14:editId="1DF839C1">
            <wp:extent cx="2797114" cy="4201265"/>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56"/>
                    <a:stretch>
                      <a:fillRect/>
                    </a:stretch>
                  </pic:blipFill>
                  <pic:spPr>
                    <a:xfrm>
                      <a:off x="0" y="0"/>
                      <a:ext cx="2797114" cy="4201265"/>
                    </a:xfrm>
                    <a:prstGeom prst="rect">
                      <a:avLst/>
                    </a:prstGeom>
                  </pic:spPr>
                </pic:pic>
              </a:graphicData>
            </a:graphic>
          </wp:inline>
        </w:drawing>
      </w:r>
    </w:p>
    <w:p w14:paraId="5CD4AD95" w14:textId="19DB463E" w:rsidR="00122B05" w:rsidRDefault="00122B05" w:rsidP="00122B05">
      <w:pPr>
        <w:pStyle w:val="Caption"/>
        <w:jc w:val="center"/>
      </w:pPr>
      <w:bookmarkStart w:id="342" w:name="_Toc53229142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t>. Component analysis tools.</w:t>
      </w:r>
      <w:bookmarkEnd w:id="342"/>
    </w:p>
    <w:p w14:paraId="0C6F71B7" w14:textId="238B5170" w:rsidR="00A17898" w:rsidRDefault="00CC77C3" w:rsidP="00A17898">
      <w:r>
        <w:t>You can analyze an entire data set, or just the selected part.</w:t>
      </w:r>
    </w:p>
    <w:p w14:paraId="312640A9" w14:textId="4DF03555" w:rsidR="00CC77C3" w:rsidRDefault="00CC77C3" w:rsidP="00A17898">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8D7684">
      <w:r w:rsidRPr="00CC77C3">
        <w:rPr>
          <w:b/>
        </w:rPr>
        <w:t>Anlyz.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CC77C3">
      <w:pPr>
        <w:pStyle w:val="Heading3"/>
      </w:pPr>
      <w:r>
        <w:t>Selection Tools</w:t>
      </w:r>
    </w:p>
    <w:p w14:paraId="0CC51631" w14:textId="5D33034D" w:rsidR="00CC77C3" w:rsidRDefault="00CC77C3" w:rsidP="00A17898">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2E9F9A5D" w:rsidR="00CC77C3" w:rsidRDefault="004771F9" w:rsidP="00A17898">
      <w:r w:rsidRPr="000D206B">
        <w:rPr>
          <w:b/>
        </w:rPr>
        <w:t>ID input box.</w:t>
      </w:r>
      <w:r>
        <w:t xml:space="preserve"> You can type </w:t>
      </w:r>
      <w:r w:rsidR="006D4955">
        <w:t xml:space="preserve">in </w:t>
      </w:r>
      <w:r>
        <w:t>the ID of a component and then select it. It also shows the color of the ID as you type.</w:t>
      </w:r>
    </w:p>
    <w:p w14:paraId="3BF19E07" w14:textId="77777777" w:rsidR="00E623DA" w:rsidRDefault="00E623DA" w:rsidP="00A17898"/>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887C22">
            <w:pPr>
              <w:pStyle w:val="Icon"/>
            </w:pPr>
            <w:r>
              <w:rPr>
                <w:noProof/>
                <w:lang w:eastAsia="en-US"/>
              </w:rPr>
              <w:lastRenderedPageBreak/>
              <mc:AlternateContent>
                <mc:Choice Requires="wpg">
                  <w:drawing>
                    <wp:inline distT="0" distB="0" distL="0" distR="0" wp14:anchorId="21511A31" wp14:editId="3F6693E8">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1A74F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887C22">
            <w:pPr>
              <w:pStyle w:val="TipText"/>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753DED9B" w14:textId="77777777" w:rsidR="00B60CE2" w:rsidRDefault="00B60CE2" w:rsidP="00B60CE2">
      <w:pPr>
        <w:rPr>
          <w:b/>
        </w:rPr>
      </w:pPr>
    </w:p>
    <w:p w14:paraId="68EB68FC" w14:textId="77777777" w:rsidR="004771F9" w:rsidRDefault="004771F9" w:rsidP="004771F9">
      <w:r w:rsidRPr="00C2465D">
        <w:rPr>
          <w:b/>
        </w:rPr>
        <w:t>X.</w:t>
      </w:r>
      <w:r>
        <w:t xml:space="preserve"> The X button clears the content of the ID input box.</w:t>
      </w:r>
    </w:p>
    <w:p w14:paraId="15C1C8E6" w14:textId="4A3B6DC4" w:rsidR="008F1F1E" w:rsidRDefault="008F1F1E" w:rsidP="001142FB">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1142FB">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4771F9">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1142FB">
      <w:r w:rsidRPr="004771F9">
        <w:rPr>
          <w:b/>
        </w:rPr>
        <w:t>All.</w:t>
      </w:r>
      <w:r>
        <w:t xml:space="preserve"> Select all components.</w:t>
      </w:r>
    </w:p>
    <w:p w14:paraId="0C9BD651" w14:textId="2413D2BC" w:rsidR="004771F9" w:rsidRDefault="004771F9" w:rsidP="004771F9">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887C22">
            <w:pPr>
              <w:pStyle w:val="Icon"/>
            </w:pPr>
            <w:r>
              <w:rPr>
                <w:noProof/>
                <w:lang w:eastAsia="en-US"/>
              </w:rPr>
              <mc:AlternateContent>
                <mc:Choice Requires="wpg">
                  <w:drawing>
                    <wp:inline distT="0" distB="0" distL="0" distR="0" wp14:anchorId="7374F254" wp14:editId="688185E3">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1667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887C22">
            <w:pPr>
              <w:pStyle w:val="TipText"/>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4771F9"/>
    <w:p w14:paraId="3F1601D1" w14:textId="77777777" w:rsidR="004771F9" w:rsidRDefault="004771F9" w:rsidP="004771F9">
      <w:r w:rsidRPr="00F30475">
        <w:rPr>
          <w:b/>
        </w:rPr>
        <w:t>Replace.</w:t>
      </w:r>
      <w:r>
        <w:t xml:space="preserve"> Replace currently selected components with a component with the exact ID in the ID input box.</w:t>
      </w:r>
    </w:p>
    <w:p w14:paraId="689E8BAB" w14:textId="014A73FE" w:rsidR="001B5AA3" w:rsidRDefault="001B5AA3" w:rsidP="001B5AA3">
      <w:r w:rsidRPr="00F30475">
        <w:rPr>
          <w:b/>
        </w:rPr>
        <w:t>Clear.</w:t>
      </w:r>
      <w:r>
        <w:t xml:space="preserve"> Clear the selection of all components.</w:t>
      </w:r>
    </w:p>
    <w:p w14:paraId="205089C7" w14:textId="3078D5A3" w:rsidR="00C33C69" w:rsidRDefault="007A6CDB" w:rsidP="00C50120">
      <w:pPr>
        <w:pStyle w:val="Heading3"/>
      </w:pPr>
      <w:r>
        <w:t>Options</w:t>
      </w:r>
    </w:p>
    <w:p w14:paraId="26A88F7B" w14:textId="54B11E7D" w:rsidR="007A6CDB" w:rsidRDefault="00C50120" w:rsidP="001B5AA3">
      <w:r>
        <w:t>You can set these options before analysis.</w:t>
      </w:r>
    </w:p>
    <w:p w14:paraId="29EB9015" w14:textId="1B03C087" w:rsidR="00C50120" w:rsidRDefault="00C50120" w:rsidP="001B5AA3">
      <w:r w:rsidRPr="00E639A7">
        <w:rPr>
          <w:b/>
        </w:rPr>
        <w:lastRenderedPageBreak/>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1B5AA3">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71242">
      <w:pPr>
        <w:pStyle w:val="Heading3"/>
      </w:pPr>
      <w:r>
        <w:t>Output as New Channels</w:t>
      </w:r>
    </w:p>
    <w:p w14:paraId="236B63DD" w14:textId="7DCDBA92" w:rsidR="00E71242" w:rsidRDefault="001B5AA3" w:rsidP="001142FB">
      <w:r>
        <w:t>You can output components as new channels. There are two options to create multiple channels from components.</w:t>
      </w:r>
    </w:p>
    <w:p w14:paraId="1656443C" w14:textId="0EF7550B" w:rsidR="001B5AA3" w:rsidRDefault="001B5AA3" w:rsidP="001142FB">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7B1590">
            <w:pPr>
              <w:pStyle w:val="Icon"/>
            </w:pPr>
            <w:r>
              <w:rPr>
                <w:noProof/>
                <w:lang w:eastAsia="en-US"/>
              </w:rPr>
              <mc:AlternateContent>
                <mc:Choice Requires="wpg">
                  <w:drawing>
                    <wp:inline distT="0" distB="0" distL="0" distR="0" wp14:anchorId="289E7284" wp14:editId="619BF144">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0276A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lRMIA&#10;AADcAAAADwAAAGRycy9kb3ducmV2LnhtbESP3WoCMRCF7wu+QxihdzWrBd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OVEwgAAANwAAAAPAAAAAAAAAAAAAAAAAJgCAABkcnMvZG93&#10;bnJldi54bWxQSwUGAAAAAAQABAD1AAAAhwM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BSLcIA&#10;AADcAAAADwAAAGRycy9kb3ducmV2LnhtbERPz2vCMBS+C/sfwhvspulUZOuMMgZCT8Ks0utb89qU&#10;NS8libXzr18Ogx0/vt/b/WR7MZIPnWMFz4sMBHHtdMetgnN5mL+ACBFZY++YFPxQgP3uYbbFXLsb&#10;f9J4iq1IIRxyVGBiHHIpQ23IYli4gThxjfMWY4K+ldrjLYXbXi6zbCMtdpwaDA70Yaj+Pl2tgup+&#10;KcerL82x8UWxfv2qNr5ZKfX0OL2/gYg0xX/xn7vQCpbrND+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0FIt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7B1590">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1142FB">
      <w:pPr>
        <w:rPr>
          <w:b/>
        </w:rPr>
      </w:pPr>
    </w:p>
    <w:p w14:paraId="1D20D0CF" w14:textId="46ADC5E2" w:rsidR="001B5AA3" w:rsidRDefault="001B5AA3" w:rsidP="001142FB">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1142FB">
      <w:r>
        <w:t>Click these two buttons to generate new channels. You can also set the colors of new channels.</w:t>
      </w:r>
    </w:p>
    <w:p w14:paraId="6CCE6620" w14:textId="60ED0225" w:rsidR="00E71242" w:rsidRDefault="001B5AA3" w:rsidP="001142FB">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4771F9">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4771F9">
      <w:r>
        <w:t>Additionally, you can generate an annotation channel to show each component’s ID.</w:t>
      </w:r>
    </w:p>
    <w:p w14:paraId="7CC84AA2" w14:textId="26CC4BB0" w:rsidR="00033C0A" w:rsidRDefault="001B5AA3" w:rsidP="001142FB">
      <w:r>
        <w:rPr>
          <w:b/>
        </w:rPr>
        <w:t>Annotations</w:t>
      </w:r>
      <w:r w:rsidR="00033C0A" w:rsidRPr="00033C0A">
        <w:rPr>
          <w:b/>
        </w:rPr>
        <w:t>.</w:t>
      </w:r>
      <w:r w:rsidR="00033C0A">
        <w:t xml:space="preserve"> </w:t>
      </w:r>
      <w:r>
        <w:t>More detailed analysis results are stored with annotations. Click this button to add annotated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BA65E8">
            <w:pPr>
              <w:pStyle w:val="Icon"/>
            </w:pPr>
            <w:r>
              <w:rPr>
                <w:noProof/>
                <w:lang w:eastAsia="en-US"/>
              </w:rPr>
              <mc:AlternateContent>
                <mc:Choice Requires="wpg">
                  <w:drawing>
                    <wp:inline distT="0" distB="0" distL="0" distR="0" wp14:anchorId="66338CE1" wp14:editId="62B072A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29D0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ucPMMA&#10;AADcAAAADwAAAGRycy9kb3ducmV2LnhtbESP3WoCMRCF7wu+QxjBu5pVrNitUcSi9KYVtQ8wbKab&#10;1c0kJOm6vn1TKPTycH4+znLd21Z0FGLjWMFkXIAgrpxuuFbwed49LkDEhKyxdUwK7hRhvRo8LLHU&#10;7sZH6k6pFnmEY4kKTEq+lDJWhizGsfPE2ftywWLKMtRSB7zlcdvKaVHMpcWGM8Ggp62h6nr6thli&#10;fPfqt/vmeWGpvhzu8/DxjkqNhv3mBUSiPv2H/9pvWsF09gS/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ucPMMAAADcAAAADwAAAAAAAAAAAAAAAACYAgAAZHJzL2Rv&#10;d25yZXYueG1sUEsFBgAAAAAEAAQA9QAAAIgD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vwsUA&#10;AADcAAAADwAAAGRycy9kb3ducmV2LnhtbESPwWrDMBBE74X8g9hCb43cNJjUiRJCoeBToXFCrltr&#10;bZlYKyMpjtuvrwqFHoeZecNsdpPtxUg+dI4VPM0zEMS10x23Co7V2+MKRIjIGnvHpOCLAuy2s7sN&#10;Ftrd+IPGQ2xFgnAoUIGJcSikDLUhi2HuBuLkNc5bjEn6VmqPtwS3vVxkWS4tdpwWDA70aqi+HK5W&#10;wfn7VI1XX5n3xpfl8uXznPvmWamH+2m/BhFpiv/hv3apFSy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W/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BA65E8">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1142FB"/>
    <w:p w14:paraId="496152FC" w14:textId="13A19604" w:rsidR="00734691" w:rsidRDefault="00E57581" w:rsidP="00E57581">
      <w:pPr>
        <w:pStyle w:val="Heading3"/>
      </w:pPr>
      <w:r>
        <w:t>Distances</w:t>
      </w:r>
    </w:p>
    <w:p w14:paraId="3904DEC9" w14:textId="05CE067A" w:rsidR="00E57581" w:rsidRDefault="00E57581" w:rsidP="001142FB">
      <w:r>
        <w:t xml:space="preserve">Calculate the distances </w:t>
      </w:r>
      <w:r w:rsidR="00A2140A">
        <w:t>between pairs of components. The full result is an adjacency matrix of distances. The matrix</w:t>
      </w:r>
      <w:r w:rsidR="00CC3A22">
        <w:t xml:space="preserve"> is saved in a text file that is Excel compatible.</w:t>
      </w:r>
    </w:p>
    <w:p w14:paraId="4BDB34CF" w14:textId="3FF1FE12" w:rsidR="00CC3A22" w:rsidRDefault="00CC3A22" w:rsidP="001142FB">
      <w:r>
        <w:t>For each component, you can only include the nearest neighbors</w:t>
      </w:r>
      <w:r w:rsidR="00050D9D">
        <w:t>.</w:t>
      </w:r>
    </w:p>
    <w:p w14:paraId="3AB28D1B" w14:textId="036AE816" w:rsidR="00050D9D" w:rsidRDefault="00050D9D" w:rsidP="001142FB">
      <w:r w:rsidRPr="00E52EDF">
        <w:rPr>
          <w:b/>
          <w:bCs/>
        </w:rPr>
        <w:lastRenderedPageBreak/>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142DC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142DC3">
            <w:pPr>
              <w:pStyle w:val="Icon"/>
            </w:pPr>
            <w:r>
              <w:rPr>
                <w:noProof/>
                <w:lang w:eastAsia="en-US"/>
              </w:rPr>
              <mc:AlternateContent>
                <mc:Choice Requires="wpg">
                  <w:drawing>
                    <wp:inline distT="0" distB="0" distL="0" distR="0" wp14:anchorId="12C3E068" wp14:editId="7F84A907">
                      <wp:extent cx="228600" cy="228600"/>
                      <wp:effectExtent l="0" t="0" r="0" b="0"/>
                      <wp:docPr id="5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FDF1E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142DC3">
            <w:pPr>
              <w:pStyle w:val="TipText"/>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37563AA8" w14:textId="77777777" w:rsidR="00E52EDF" w:rsidRDefault="00E52EDF" w:rsidP="001142FB"/>
    <w:p w14:paraId="5DD682B4" w14:textId="77777777" w:rsidR="00DA77F0" w:rsidRDefault="00DA77F0">
      <w:r>
        <w:br w:type="page"/>
      </w:r>
    </w:p>
    <w:p w14:paraId="3ECCB223" w14:textId="0B686A1C" w:rsidR="00304412" w:rsidRDefault="00DA77F0" w:rsidP="00DA77F0">
      <w:pPr>
        <w:pStyle w:val="Heading1"/>
      </w:pPr>
      <w:bookmarkStart w:id="343" w:name="_Ref448759807"/>
      <w:bookmarkStart w:id="344" w:name="_Toc11076417"/>
      <w:r>
        <w:lastRenderedPageBreak/>
        <w:t>Processing and Analyzing Volumes</w:t>
      </w:r>
      <w:bookmarkEnd w:id="343"/>
      <w:bookmarkEnd w:id="344"/>
    </w:p>
    <w:p w14:paraId="59BE24B5" w14:textId="681176A8" w:rsidR="00721499" w:rsidRDefault="00721499" w:rsidP="00721499">
      <w:bookmarkStart w:id="345" w:name="_Ref406747816"/>
      <w:bookmarkStart w:id="346" w:name="_Toc406755687"/>
      <w:bookmarkStart w:id="347" w:name="_Toc406770760"/>
      <w:r>
        <w:t>The Component Analyzer (</w:t>
      </w:r>
      <w:r>
        <w:fldChar w:fldCharType="begin"/>
      </w:r>
      <w:r>
        <w:instrText xml:space="preserve"> REF _Ref406746597 \r \h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7B1590">
      <w:pPr>
        <w:jc w:val="center"/>
      </w:pPr>
      <w:r>
        <w:rPr>
          <w:noProof/>
          <w:lang w:eastAsia="en-US"/>
        </w:rPr>
        <w:drawing>
          <wp:inline distT="0" distB="0" distL="0" distR="0" wp14:anchorId="1AB3C379" wp14:editId="76063EED">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57">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7B1590">
      <w:pPr>
        <w:pStyle w:val="Caption"/>
        <w:jc w:val="center"/>
      </w:pPr>
      <w:bookmarkStart w:id="348" w:name="_Ref448841250"/>
      <w:bookmarkStart w:id="349" w:name="_Toc53229143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48"/>
      <w:r>
        <w:t>. Access the additional processing and analyzing functions from the drop-down menu of the main tool bar</w:t>
      </w:r>
      <w:bookmarkEnd w:id="349"/>
    </w:p>
    <w:p w14:paraId="1B54BDB9" w14:textId="00FB11A2" w:rsidR="002524DB" w:rsidRDefault="002524DB" w:rsidP="00B9410E">
      <w:pPr>
        <w:pStyle w:val="Heading2"/>
      </w:pPr>
      <w:bookmarkStart w:id="350" w:name="_Toc11076418"/>
      <w:r>
        <w:t>Volume Size</w:t>
      </w:r>
      <w:bookmarkEnd w:id="350"/>
    </w:p>
    <w:p w14:paraId="67DF6A3A" w14:textId="25662EFA" w:rsidR="00B9410E" w:rsidRDefault="00B9410E" w:rsidP="002524DB">
      <w:r>
        <w:rPr>
          <w:noProof/>
          <w:lang w:eastAsia="en-US"/>
        </w:rPr>
        <w:drawing>
          <wp:inline distT="0" distB="0" distL="0" distR="0" wp14:anchorId="335AD8B1" wp14:editId="5977B0C3">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5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1C02E2C6" w:rsidR="00B9410E" w:rsidRDefault="00B9410E" w:rsidP="00B9410E">
      <w:r>
        <w:t>Use the “Volume Size” dialog to calculate sizes of components (</w:t>
      </w:r>
      <w:r>
        <w:fldChar w:fldCharType="begin"/>
      </w:r>
      <w:r>
        <w:instrText xml:space="preserve"> REF _Ref448847403 \h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B9410E">
      <w:pPr>
        <w:jc w:val="center"/>
      </w:pPr>
      <w:r>
        <w:rPr>
          <w:noProof/>
          <w:lang w:eastAsia="en-US"/>
        </w:rPr>
        <w:drawing>
          <wp:inline distT="0" distB="0" distL="0" distR="0" wp14:anchorId="5C854188" wp14:editId="1CC72F28">
            <wp:extent cx="2642616" cy="1170432"/>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59">
                      <a:extLst>
                        <a:ext uri="{28A0092B-C50C-407E-A947-70E740481C1C}">
                          <a14:useLocalDpi xmlns:a14="http://schemas.microsoft.com/office/drawing/2010/main" val="0"/>
                        </a:ext>
                      </a:extLst>
                    </a:blip>
                    <a:stretch>
                      <a:fillRect/>
                    </a:stretch>
                  </pic:blipFill>
                  <pic:spPr>
                    <a:xfrm>
                      <a:off x="0" y="0"/>
                      <a:ext cx="2642616" cy="1170432"/>
                    </a:xfrm>
                    <a:prstGeom prst="rect">
                      <a:avLst/>
                    </a:prstGeom>
                  </pic:spPr>
                </pic:pic>
              </a:graphicData>
            </a:graphic>
          </wp:inline>
        </w:drawing>
      </w:r>
    </w:p>
    <w:p w14:paraId="15824C36" w14:textId="6A5A0FFB" w:rsidR="00B9410E" w:rsidRDefault="00B9410E" w:rsidP="00B9410E">
      <w:pPr>
        <w:pStyle w:val="Caption"/>
        <w:jc w:val="center"/>
      </w:pPr>
      <w:bookmarkStart w:id="351" w:name="_Ref448847403"/>
      <w:bookmarkStart w:id="352" w:name="_Toc53229143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51"/>
      <w:r>
        <w:t>. Volume size dialog.</w:t>
      </w:r>
      <w:bookmarkEnd w:id="352"/>
    </w:p>
    <w:p w14:paraId="6BC3F10A" w14:textId="42772D4F" w:rsidR="00B9410E" w:rsidRDefault="00B9410E" w:rsidP="00B9410E">
      <w:r>
        <w:t>These settings are available in the “Volume Size” dialog.</w:t>
      </w:r>
    </w:p>
    <w:p w14:paraId="4043A8C8" w14:textId="77777777" w:rsidR="00B9410E" w:rsidRDefault="00B9410E" w:rsidP="00B9410E">
      <w:r w:rsidRPr="001142FB">
        <w:rPr>
          <w:b/>
        </w:rPr>
        <w:t>Threshold.</w:t>
      </w:r>
      <w:r>
        <w:t xml:space="preserve"> It sets a threshold</w:t>
      </w:r>
      <w:r>
        <w:fldChar w:fldCharType="begin"/>
      </w:r>
      <w:r>
        <w:instrText xml:space="preserve"> XE "T</w:instrText>
      </w:r>
      <w:r w:rsidRPr="0085737E">
        <w:instrText>hreshold</w:instrText>
      </w:r>
      <w:r>
        <w:instrText xml:space="preserve">" </w:instrText>
      </w:r>
      <w:r>
        <w:fldChar w:fldCharType="end"/>
      </w:r>
      <w:r>
        <w:t xml:space="preserve"> on intensity values. Voxels with lower than threshold intensities are excluded from the analysis.</w:t>
      </w:r>
    </w:p>
    <w:p w14:paraId="7EAEC8CF" w14:textId="77777777" w:rsidR="00B9410E" w:rsidRDefault="00B9410E" w:rsidP="00B9410E">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If this option is checked, make sure that you have something selected.</w:t>
      </w:r>
    </w:p>
    <w:p w14:paraId="125AB5CC" w14:textId="77777777" w:rsidR="00B9410E" w:rsidRDefault="00B9410E" w:rsidP="00B9410E">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B9410E">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B9410E">
      <w:r w:rsidRPr="008F1F1E">
        <w:rPr>
          <w:b/>
        </w:rPr>
        <w:t>Ignore Max.</w:t>
      </w:r>
      <w:r>
        <w:t xml:space="preserve"> When checked, it ignores the setting of “Max voxel”, so that arbitrarily large components are counted.</w:t>
      </w:r>
    </w:p>
    <w:p w14:paraId="28F99737" w14:textId="77777777" w:rsidR="00B9410E" w:rsidRDefault="00B9410E" w:rsidP="00B9410E">
      <w:r w:rsidRPr="008F1F1E">
        <w:rPr>
          <w:b/>
        </w:rPr>
        <w:t>Size-Color.</w:t>
      </w:r>
      <w:r>
        <w:t xml:space="preserve"> When checked, the colors of components are mapped to their sizes.</w:t>
      </w:r>
    </w:p>
    <w:p w14:paraId="29063E41" w14:textId="77777777" w:rsidR="00B9410E" w:rsidRDefault="00B9410E" w:rsidP="00B9410E">
      <w:r>
        <w:t>Two value results are displayed under the component analysis settings, after the analysis is finished.</w:t>
      </w:r>
    </w:p>
    <w:p w14:paraId="6F8EFB82" w14:textId="77777777" w:rsidR="00B9410E" w:rsidRDefault="00B9410E" w:rsidP="00B9410E">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B9410E">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B9410E">
            <w:pPr>
              <w:pStyle w:val="Icon"/>
            </w:pPr>
            <w:r>
              <w:rPr>
                <w:noProof/>
                <w:lang w:eastAsia="en-US"/>
              </w:rPr>
              <mc:AlternateContent>
                <mc:Choice Requires="wpg">
                  <w:drawing>
                    <wp:inline distT="0" distB="0" distL="0" distR="0" wp14:anchorId="52B2297A" wp14:editId="17EE14A6">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411F3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9xNsMA&#10;AADcAAAADwAAAGRycy9kb3ducmV2LnhtbESP3WoCMRCF7wu+QxihdzWrhcVujSKK4k1bqj7AsJlu&#10;tt1MQhLX9e1NodDLw/n5OIvVYDvRU4itYwXTSQGCuHa65UbB+bR7moOICVlj55gU3CjCajl6WGCl&#10;3ZU/qT+mRuQRjhUqMCn5SspYG7IYJ84TZ+/LBYspy9BIHfCax20nZ0VRSostZ4JBTxtD9c/xYjPE&#10;+H7rN/v2ZW6p+f64leH9DZV6HA/rVxCJhvQf/msftILZcwm/Z/IR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9xNsMAAADcAAAADwAAAAAAAAAAAAAAAACYAgAAZHJzL2Rv&#10;d25yZXYueG1sUEsFBgAAAAAEAAQA9QAAAIgD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JMUA&#10;AADcAAAADwAAAGRycy9kb3ducmV2LnhtbESPQWvCQBSE70L/w/IKvemmWtSmrlIKhZwKNYrXZ/Yl&#10;G5p9G3bXmPbXdwsFj8PMfMNsdqPtxEA+tI4VPM4yEMSV0y03Cg7l+3QNIkRkjZ1jUvBNAXbbu8kG&#10;c+2u/EnDPjYiQTjkqMDE2OdShsqQxTBzPXHyauctxiR9I7XHa4LbTs6zbCkttpwWDPb0Zqj62l+s&#10;gtPPsRwuvjQftS+Kp+fzaenrhVIP9+PrC4hIY7yF/9uFVjBfrO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7kk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More detailed analysis results are stored with annotations. Click “Show annotations” to add annotated results.</w:t>
            </w:r>
          </w:p>
        </w:tc>
      </w:tr>
    </w:tbl>
    <w:p w14:paraId="1DAB54FC" w14:textId="77777777" w:rsidR="00B9410E" w:rsidRDefault="00B9410E" w:rsidP="00B9410E"/>
    <w:p w14:paraId="50E7F9F9" w14:textId="77777777" w:rsidR="00B9410E" w:rsidRDefault="00B9410E" w:rsidP="00B9410E">
      <w:r>
        <w:t>You can also create new channels based on the component results.</w:t>
      </w:r>
    </w:p>
    <w:p w14:paraId="6E6DA8A9" w14:textId="77777777" w:rsidR="00B9410E" w:rsidRDefault="00B9410E" w:rsidP="00B9410E">
      <w:r w:rsidRPr="00033C0A">
        <w:rPr>
          <w:b/>
        </w:rPr>
        <w:t>Multi-channels</w:t>
      </w:r>
      <w:r>
        <w:rPr>
          <w:b/>
        </w:rPr>
        <w:fldChar w:fldCharType="begin"/>
      </w:r>
      <w:r>
        <w:instrText xml:space="preserve"> XE "C</w:instrText>
      </w:r>
      <w:r w:rsidRPr="004A0454">
        <w:instrText>hannels</w:instrText>
      </w:r>
      <w:r>
        <w:instrText xml:space="preserve">" </w:instrText>
      </w:r>
      <w:r>
        <w:rPr>
          <w:b/>
        </w:rPr>
        <w:fldChar w:fldCharType="end"/>
      </w:r>
      <w:r w:rsidRPr="00033C0A">
        <w:rPr>
          <w:b/>
        </w:rPr>
        <w:t>.</w:t>
      </w:r>
      <w:r>
        <w:t xml:space="preserve"> It allows you to create a new channel for each component.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AAEC161"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EC481D" w14:textId="77777777" w:rsidR="00B9410E" w:rsidRDefault="00B9410E" w:rsidP="00B9410E">
            <w:pPr>
              <w:pStyle w:val="Icon"/>
            </w:pPr>
            <w:r>
              <w:rPr>
                <w:noProof/>
                <w:lang w:eastAsia="en-US"/>
              </w:rPr>
              <mc:AlternateContent>
                <mc:Choice Requires="wpg">
                  <w:drawing>
                    <wp:inline distT="0" distB="0" distL="0" distR="0" wp14:anchorId="239AF5C1" wp14:editId="0AD2B19A">
                      <wp:extent cx="228600" cy="228600"/>
                      <wp:effectExtent l="0" t="0" r="0" b="0"/>
                      <wp:docPr id="5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3" name="Oval 5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4" name="Freeform 5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ABFF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vc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KbjkcZkbSBIDm9JD/PSMENA7Tu65bUTEmEa9uuF8D1Qbdf2jvdvVj7&#10;J0TgsdQN/gffyKMD+ikCzR8tYfByNDqbDSEcDLa6tQsEqyBaz7hY9f67fIOgdIC2RVO2LaSU6VEz&#10;/w61LxVtuQuGQf8jauOA2ucHKsh0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jhfvchQUAAPURAAAOAAAAAAAAAAAAAAAAAC4CAABkcnMvZTJv&#10;RG9jLnhtbFBLAQItABQABgAIAAAAIQD4DCmZ2AAAAAMBAAAPAAAAAAAAAAAAAAAAAN8HAABkcnMv&#10;ZG93bnJldi54bWxQSwUGAAAAAAQABADzAAAA5AgAAAAA&#10;">
                      <v:oval id="Oval 5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fy8MA&#10;AADcAAAADwAAAGRycy9kb3ducmV2LnhtbESP3WoCMRCF7wu+Q5iCdzVbRbFbo4hS8caK2gcYNtPN&#10;tptJSNJ1fXtTKPTycH4+zmLV21Z0FGLjWMHzqABBXDndcK3g4/L2NAcRE7LG1jEpuFGE1XLwsMBS&#10;uyufqDunWuQRjiUqMCn5UspYGbIYR84TZ+/TBYspy1BLHfCax20rx0UxkxYbzgSDnjaGqu/zj80Q&#10;47ut3+yal7ml+ut4m4X3Ayo1fOzXryAS9ek//NfeawXTyQR+z+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Ify8MAAADcAAAADwAAAAAAAAAAAAAAAACYAgAAZHJzL2Rv&#10;d25yZXYueG1sUEsFBgAAAAAEAAQA9QAAAIgDAAAAAA==&#10;" fillcolor="#f24f4f [3204]" stroked="f" strokeweight="0">
                        <v:stroke joinstyle="miter"/>
                        <o:lock v:ext="edit" aspectratio="t"/>
                      </v:oval>
                      <v:shape id="Freeform 5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fqNsUA&#10;AADcAAAADwAAAGRycy9kb3ducmV2LnhtbESPQWvCQBSE74X+h+UVequbVis1ukopFHIqaCxen9mX&#10;bDD7NuyuMe2v7woFj8PMfMOsNqPtxEA+tI4VPE8yEMSV0y03Cvbl59MbiBCRNXaOScEPBdis7+9W&#10;mGt34S0Nu9iIBOGQowITY59LGSpDFsPE9cTJq523GJP0jdQeLwluO/mSZXNpseW0YLCnD0PVaXe2&#10;Cg6/3+Vw9qX5qn1RzBbHw9zXU6UeH8b3JYhIY7yF/9uFVvA6ncH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o2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976FF5"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D3D62A2" w14:textId="77777777" w:rsidR="00B9410E" w:rsidRDefault="00B9410E" w:rsidP="00B9410E"/>
    <w:p w14:paraId="76FDA3C2" w14:textId="77777777" w:rsidR="00B9410E" w:rsidRDefault="00B9410E" w:rsidP="00B9410E">
      <w:r w:rsidRPr="00033C0A">
        <w:rPr>
          <w:b/>
        </w:rPr>
        <w:t>Random colors.</w:t>
      </w:r>
      <w:r>
        <w:t xml:space="preserve"> It allows you to create three channels of red, green, blue. Different components are assigned with randomly generated colors.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1DA74B17"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B80518B" w14:textId="77777777" w:rsidR="00B9410E" w:rsidRDefault="00B9410E" w:rsidP="00B9410E">
            <w:pPr>
              <w:pStyle w:val="Icon"/>
            </w:pPr>
            <w:r>
              <w:rPr>
                <w:noProof/>
                <w:lang w:eastAsia="en-US"/>
              </w:rPr>
              <mc:AlternateContent>
                <mc:Choice Requires="wpg">
                  <w:drawing>
                    <wp:inline distT="0" distB="0" distL="0" distR="0" wp14:anchorId="4FF4152B" wp14:editId="61DD039C">
                      <wp:extent cx="228600" cy="228600"/>
                      <wp:effectExtent l="0" t="0" r="0" b="0"/>
                      <wp:docPr id="2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2" name="Oval 2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3" name="Freeform 24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AA13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x1UM4iAUAAPURAAAOAAAAAAAAAAAAAAAAAC4CAABkcnMv&#10;ZTJvRG9jLnhtbFBLAQItABQABgAIAAAAIQD4DCmZ2AAAAAMBAAAPAAAAAAAAAAAAAAAAAOIHAABk&#10;cnMvZG93bnJldi54bWxQSwUGAAAAAAQABADzAAAA5wgAAAAA&#10;">
                      <v:oval id="Oval 24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ESMMA&#10;AADcAAAADwAAAGRycy9kb3ducmV2LnhtbESP3WoCMRCF7wu+QxjBu5rtI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IESMMAAADcAAAADwAAAAAAAAAAAAAAAACYAgAAZHJzL2Rv&#10;d25yZXYueG1sUEsFBgAAAAAEAAQA9QAAAIgDAAAAAA==&#10;" fillcolor="#f24f4f [3204]" stroked="f" strokeweight="0">
                        <v:stroke joinstyle="miter"/>
                        <o:lock v:ext="edit" aspectratio="t"/>
                      </v:oval>
                      <v:shape id="Freeform 24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MWsUA&#10;AADcAAAADwAAAGRycy9kb3ducmV2LnhtbESPzWrDMBCE74W+g9hCb42cH0LrRAmlUPApkLgl1421&#10;tkyslZEUx+nTV4FCj8PMfMOst6PtxEA+tI4VTCcZCOLK6ZYbBV/l58sriBCRNXaOScGNAmw3jw9r&#10;zLW78p6GQ2xEgnDIUYGJsc+lDJUhi2HieuLk1c5bjEn6RmqP1wS3nZxl2VJabDktGOzpw1B1Plys&#10;guPPdzlcfGl2tS+KxdvpuPT1XKnnp/F9BSLSGP/Df+1CK5gt5nA/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sxa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C53C4F"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The setting of “size-color” overrides random color generation.</w:t>
            </w:r>
          </w:p>
        </w:tc>
      </w:tr>
    </w:tbl>
    <w:p w14:paraId="35F86129" w14:textId="77777777" w:rsidR="00B9410E" w:rsidRDefault="00B9410E" w:rsidP="00B9410E"/>
    <w:p w14:paraId="14B43764" w14:textId="77777777" w:rsidR="00B9410E" w:rsidRDefault="00B9410E" w:rsidP="00B9410E">
      <w:r w:rsidRPr="00304412">
        <w:rPr>
          <w:b/>
        </w:rPr>
        <w:t>Show annotations.</w:t>
      </w:r>
      <w:r>
        <w:t xml:space="preserve"> It adds annotations for each component. When you select an annotation item in the “Workspace” panel, detailed information is loaded into the “Property” panel. You can also export the detailed information as a text file and import it into a spreadsheet editor, such as Microsoft Excel.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59071A8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0BDB478" w14:textId="77777777" w:rsidR="00B9410E" w:rsidRDefault="00B9410E" w:rsidP="00B9410E">
            <w:pPr>
              <w:pStyle w:val="Icon"/>
            </w:pPr>
            <w:r>
              <w:rPr>
                <w:noProof/>
                <w:lang w:eastAsia="en-US"/>
              </w:rPr>
              <w:lastRenderedPageBreak/>
              <mc:AlternateContent>
                <mc:Choice Requires="wpg">
                  <w:drawing>
                    <wp:inline distT="0" distB="0" distL="0" distR="0" wp14:anchorId="76E07493" wp14:editId="1BE523BD">
                      <wp:extent cx="228600" cy="228600"/>
                      <wp:effectExtent l="0" t="0" r="0" b="0"/>
                      <wp:docPr id="5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6" name="Oval 5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37" name="Freeform 5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65298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1O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vMEqZ4hSA5vWx0nrBUWgG07oqaFUIrgmtXb5bgem/qz/WtaV9s&#10;/BMh8JCZiv7DN/bggH4MQMuHhgm8HI/P5kOEQ2CrXbtAiBzResIl8nff5Bt0SgdkWzBlVyOlbI+a&#10;/Xeofc55LV0wLPkfUJt3qH265yWbT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TijtTokFAAD1EQAADgAAAAAAAAAAAAAAAAAuAgAAZHJz&#10;L2Uyb0RvYy54bWxQSwECLQAUAAYACAAAACEA+AwpmdgAAAADAQAADwAAAAAAAAAAAAAAAADjBwAA&#10;ZHJzL2Rvd25yZXYueG1sUEsFBgAAAAAEAAQA8wAAAOgIAAAAAA==&#10;">
                      <v:oval id="Oval 53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8U8MA&#10;AADcAAAADwAAAGRycy9kb3ducmV2LnhtbESP3WoCMRCF7wXfIYzQO83W0sVujSKWlt5oqe0DDJvp&#10;ZtvNJCTpur69EQQvD+fn4yzXg+1ETyG2jhXczwoQxLXTLTcKvr9epwsQMSFr7ByTghNFWK/GoyVW&#10;2h35k/pDakQe4VihApOSr6SMtSGLceY8cfZ+XLCYsgyN1AGPedx2cl4UpbTYciYY9LQ1VP8d/m2G&#10;GN+/+O1b+7Sw1Px+nMqw36FSd5Nh8wwi0ZBu4Wv7XSt4fCj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W8U8MAAADcAAAADwAAAAAAAAAAAAAAAACYAgAAZHJzL2Rv&#10;d25yZXYueG1sUEsFBgAAAAAEAAQA9QAAAIgDAAAAAA==&#10;" fillcolor="#f24f4f [3204]" stroked="f" strokeweight="0">
                        <v:stroke joinstyle="miter"/>
                        <o:lock v:ext="edit" aspectratio="t"/>
                      </v:oval>
                      <v:shape id="Freeform 53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QcYA&#10;AADcAAAADwAAAGRycy9kb3ducmV2LnhtbESPQUvDQBSE74L/YXlCb3ajrVVjt0WEQk4FG6XXZ/Yl&#10;G8y+DbvbNPXXu4VCj8PMfMMs16PtxEA+tI4VPEwzEMSV0y03Cr7Kzf0LiBCRNXaOScGJAqxXtzdL&#10;zLU78icNu9iIBOGQowITY59LGSpDFsPU9cTJq523GJP0jdQejwluO/mYZQtpseW0YLCnD0PV7+5g&#10;Fez/vsvh4EuzrX1RzF9/9gtfz5Sa3I3vbyAijfEavrQLreBp9gznM+k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QcYAAADcAAAADwAAAAAAAAAAAAAAAACYAgAAZHJz&#10;L2Rvd25yZXYueG1sUEsFBgAAAAAEAAQA9QAAAIsD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8C141D3" w14:textId="77777777" w:rsidR="00B9410E" w:rsidRDefault="00B9410E" w:rsidP="00B9410E">
            <w:pPr>
              <w:pStyle w:val="TipText"/>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0090EBC9" w14:textId="77777777" w:rsidR="00B9410E" w:rsidRDefault="00B9410E" w:rsidP="00B9410E"/>
    <w:p w14:paraId="0911EA8D" w14:textId="77777777" w:rsidR="007B1590" w:rsidRDefault="00304412" w:rsidP="00304412">
      <w:pPr>
        <w:pStyle w:val="Heading2"/>
      </w:pPr>
      <w:bookmarkStart w:id="353" w:name="_Toc11076419"/>
      <w:r>
        <w:t>Noise Reduction</w:t>
      </w:r>
      <w:bookmarkEnd w:id="345"/>
      <w:bookmarkEnd w:id="346"/>
      <w:bookmarkEnd w:id="347"/>
      <w:bookmarkEnd w:id="353"/>
    </w:p>
    <w:p w14:paraId="46D1BE97" w14:textId="6A0FEA75" w:rsidR="00304412" w:rsidRDefault="007B1590" w:rsidP="002524DB">
      <w:r>
        <w:rPr>
          <w:noProof/>
          <w:lang w:eastAsia="en-US"/>
        </w:rPr>
        <w:drawing>
          <wp:inline distT="0" distB="0" distL="0" distR="0" wp14:anchorId="39CE1412" wp14:editId="43615BF7">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60">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4938B913" w:rsidR="00304412" w:rsidRDefault="00304412" w:rsidP="001142FB">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BA65E8">
      <w:pPr>
        <w:jc w:val="center"/>
      </w:pPr>
      <w:r>
        <w:rPr>
          <w:noProof/>
          <w:lang w:eastAsia="en-US"/>
        </w:rPr>
        <w:drawing>
          <wp:inline distT="0" distB="0" distL="0" distR="0" wp14:anchorId="5EBFEEC2" wp14:editId="7D9C7816">
            <wp:extent cx="2651760" cy="117043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1760" cy="1170432"/>
                    </a:xfrm>
                    <a:prstGeom prst="rect">
                      <a:avLst/>
                    </a:prstGeom>
                    <a:noFill/>
                    <a:ln>
                      <a:noFill/>
                    </a:ln>
                  </pic:spPr>
                </pic:pic>
              </a:graphicData>
            </a:graphic>
          </wp:inline>
        </w:drawing>
      </w:r>
    </w:p>
    <w:p w14:paraId="4EA6D183" w14:textId="68E3E60E" w:rsidR="00304412" w:rsidRDefault="00304412" w:rsidP="00BA65E8">
      <w:pPr>
        <w:pStyle w:val="Caption"/>
        <w:jc w:val="center"/>
      </w:pPr>
      <w:bookmarkStart w:id="354" w:name="_Ref406682901"/>
      <w:bookmarkStart w:id="355" w:name="_Toc53229143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354"/>
      <w:r>
        <w:t>. Noise reduction dialog.</w:t>
      </w:r>
      <w:bookmarkEnd w:id="355"/>
    </w:p>
    <w:p w14:paraId="25EBB342" w14:textId="7018A2D4" w:rsidR="00BA65E8" w:rsidRDefault="00BA65E8" w:rsidP="00BA65E8">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BA65E8">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07E102AE" w:rsidR="00BA65E8" w:rsidRDefault="00BA65E8" w:rsidP="00BA65E8">
      <w:r w:rsidRPr="00BA65E8">
        <w:rPr>
          <w:b/>
        </w:rPr>
        <w:t>Voxel size.</w:t>
      </w:r>
      <w:r>
        <w:t xml:space="preserve"> It sets the minimum size to select components. It is the same value as “Min voxel” in the “Component Analyzer”.</w:t>
      </w:r>
    </w:p>
    <w:p w14:paraId="74071B47" w14:textId="6BD7536B" w:rsidR="00BA65E8" w:rsidRDefault="00BA65E8" w:rsidP="00BA65E8">
      <w:r w:rsidRPr="00BA65E8">
        <w:rPr>
          <w:b/>
        </w:rPr>
        <w:t>Enhance selection.</w:t>
      </w:r>
      <w:r>
        <w:t xml:space="preserve"> It highlights the selected noise signals in a different color than the selected volume channel.</w:t>
      </w:r>
    </w:p>
    <w:p w14:paraId="5FBA8F8D" w14:textId="639A6DAA" w:rsidR="00BA65E8" w:rsidRDefault="00BA65E8" w:rsidP="00BA65E8">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BA65E8">
            <w:pPr>
              <w:pStyle w:val="Icon"/>
            </w:pPr>
            <w:r>
              <w:rPr>
                <w:noProof/>
                <w:lang w:eastAsia="en-US"/>
              </w:rPr>
              <mc:AlternateContent>
                <mc:Choice Requires="wpg">
                  <w:drawing>
                    <wp:inline distT="0" distB="0" distL="0" distR="0" wp14:anchorId="1F68FC33" wp14:editId="199FF3E4">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0A9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WOcIA&#10;AADcAAAADwAAAGRycy9kb3ducmV2LnhtbESP3WoCMRCF7wu+QxihdzWrFNGtUURRvGmLPw8wbKab&#10;bTeTkMR1fXtTKPTycH4+zmLV21Z0FGLjWMF4VIAgrpxuuFZwOe9eZiBiQtbYOiYFd4qwWg6eFlhq&#10;d+MjdadUizzCsUQFJiVfShkrQxbjyHni7H25YDFlGWqpA97yuG3lpCim0mLDmWDQ08ZQ9XO62gwx&#10;vtv6zb6ZzyzV35/3afh4R6Weh/36DUSiPv2H/9oHrWDyO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pY5wgAAANwAAAAPAAAAAAAAAAAAAAAAAJgCAABkcnMvZG93&#10;bnJldi54bWxQSwUGAAAAAAQABAD1AAAAhwM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E8MIA&#10;AADcAAAADwAAAGRycy9kb3ducmV2LnhtbERPz2vCMBS+C/sfwht403Ruk1mNMgaDngTthte35rUp&#10;a15KEmv1r18Owo4f3+/NbrSdGMiH1rGCp3kGgrhyuuVGwVf5OXsDESKyxs4xKbhSgN32YbLBXLsL&#10;H2g4xkakEA45KjAx9rmUoTJkMcxdT5y42nmLMUHfSO3xksJtJxdZtpQWW04NBnv6MFT9Hs9Wwen2&#10;XQ5nX5p97YviZfVzWvr6Wanp4/i+BhFpjP/iu7vQChavaX46k46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cTw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BA65E8">
            <w:pPr>
              <w:pStyle w:val="TipText"/>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2524DB"/>
    <w:p w14:paraId="12E499A6" w14:textId="51339FCD" w:rsidR="00BA65E8" w:rsidRDefault="00BA65E8" w:rsidP="00BA65E8">
      <w:pPr>
        <w:pStyle w:val="Heading2"/>
      </w:pPr>
      <w:bookmarkStart w:id="356" w:name="_Toc406755688"/>
      <w:bookmarkStart w:id="357" w:name="_Toc406770761"/>
      <w:bookmarkStart w:id="358" w:name="_Toc11076420"/>
      <w:r>
        <w:t>Volume Channel Calculations</w:t>
      </w:r>
      <w:bookmarkEnd w:id="356"/>
      <w:bookmarkEnd w:id="357"/>
      <w:bookmarkEnd w:id="358"/>
    </w:p>
    <w:p w14:paraId="7C2B976C" w14:textId="103C0F23" w:rsidR="00EF7247" w:rsidRPr="00EF7247" w:rsidRDefault="00EF7247" w:rsidP="00EF7247">
      <w:r>
        <w:rPr>
          <w:noProof/>
          <w:lang w:eastAsia="en-US"/>
        </w:rPr>
        <w:drawing>
          <wp:inline distT="0" distB="0" distL="0" distR="0" wp14:anchorId="6B1D7526" wp14:editId="58C34822">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62">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41C2658" w:rsidR="00BA65E8" w:rsidRDefault="002524DB" w:rsidP="00BA65E8">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w:t>
      </w:r>
      <w:r w:rsidR="006F315E">
        <w:lastRenderedPageBreak/>
        <w:t>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A85CAA">
      <w:pPr>
        <w:jc w:val="center"/>
      </w:pPr>
      <w:r>
        <w:rPr>
          <w:noProof/>
          <w:lang w:eastAsia="en-US"/>
        </w:rPr>
        <w:drawing>
          <wp:inline distT="0" distB="0" distL="0" distR="0" wp14:anchorId="5C71F59E" wp14:editId="5CFE3F0B">
            <wp:extent cx="3255264" cy="2422521"/>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63">
                      <a:extLst>
                        <a:ext uri="{28A0092B-C50C-407E-A947-70E740481C1C}">
                          <a14:useLocalDpi xmlns:a14="http://schemas.microsoft.com/office/drawing/2010/main" val="0"/>
                        </a:ext>
                      </a:extLst>
                    </a:blip>
                    <a:stretch>
                      <a:fillRect/>
                    </a:stretch>
                  </pic:blipFill>
                  <pic:spPr>
                    <a:xfrm>
                      <a:off x="0" y="0"/>
                      <a:ext cx="3255264" cy="2422521"/>
                    </a:xfrm>
                    <a:prstGeom prst="rect">
                      <a:avLst/>
                    </a:prstGeom>
                  </pic:spPr>
                </pic:pic>
              </a:graphicData>
            </a:graphic>
          </wp:inline>
        </w:drawing>
      </w:r>
    </w:p>
    <w:p w14:paraId="09ACE6E2" w14:textId="06A90839" w:rsidR="00A85CAA" w:rsidRDefault="00A85CAA" w:rsidP="00A85CAA">
      <w:pPr>
        <w:pStyle w:val="Caption"/>
        <w:jc w:val="center"/>
      </w:pPr>
      <w:bookmarkStart w:id="359" w:name="_Ref448846701"/>
      <w:bookmarkStart w:id="360" w:name="_Toc53229143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59"/>
      <w:r>
        <w:t>. Calculation functions in the Analyze window.</w:t>
      </w:r>
      <w:bookmarkEnd w:id="360"/>
    </w:p>
    <w:p w14:paraId="2650CCC6" w14:textId="11276E52" w:rsidR="006F315E" w:rsidRDefault="00076488" w:rsidP="00BA65E8">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6F315E">
      <w:r>
        <w:rPr>
          <w:b/>
        </w:rPr>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6F315E">
      <w:pPr>
        <w:pStyle w:val="Heading3"/>
      </w:pPr>
      <w:r>
        <w:t>Single-valued operations</w:t>
      </w:r>
    </w:p>
    <w:p w14:paraId="37B9B204" w14:textId="3367B510" w:rsidR="006F315E" w:rsidRDefault="006F315E" w:rsidP="00BA65E8">
      <w:r>
        <w:t>Single valued operations only requires volume A to be loaded. Only one operation is available.</w:t>
      </w:r>
    </w:p>
    <w:p w14:paraId="4BB9D686" w14:textId="2A69D106" w:rsidR="006F315E" w:rsidRDefault="006F315E" w:rsidP="00BA65E8">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6F315E">
            <w:pPr>
              <w:pStyle w:val="Icon"/>
            </w:pPr>
            <w:r>
              <w:rPr>
                <w:noProof/>
                <w:lang w:eastAsia="en-US"/>
              </w:rPr>
              <mc:AlternateContent>
                <mc:Choice Requires="wpg">
                  <w:drawing>
                    <wp:inline distT="0" distB="0" distL="0" distR="0" wp14:anchorId="7FF2ABC5" wp14:editId="1BB49E54">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8B8A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SlcMA&#10;AADcAAAADwAAAGRycy9kb3ducmV2LnhtbESP3WoCMRCF7wu+QxjBu5rtgqKrUYpi6U1btH2AYTNu&#10;VjeTkKTr+vZNodDLw/n5OOvtYDvRU4itYwVP0wIEce10y42Cr8/D4wJETMgaO8ek4E4RtpvRwxor&#10;7W58pP6UGpFHOFaowKTkKyljbchinDpPnL2zCxZTlqGROuAtj9tOlkUxlxZbzgSDnnaG6uvp22aI&#10;8f3e717a5cJSc/m4z8P7Gyo1GQ/PKxCJhvQf/mu/agXlrIT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SlcMAAADcAAAADwAAAAAAAAAAAAAAAACYAgAAZHJzL2Rv&#10;d25yZXYueG1sUEsFBgAAAAAEAAQA9QAAAIgD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ah8UA&#10;AADcAAAADwAAAGRycy9kb3ducmV2LnhtbESPQUvDQBSE74L/YXmCN7ux1aCx2yKFQk5Cm0qvz+xL&#10;Nph9G3a3afTXuwWhx2FmvmGW68n2YiQfOscKHmcZCOLa6Y5bBYdq+/ACIkRkjb1jUvBDAdar25sl&#10;FtqdeUfjPrYiQTgUqMDEOBRShtqQxTBzA3HyGuctxiR9K7XHc4LbXs6zLJcWO04LBgfaGKq/9yer&#10;4Pj7WY0nX5mPxpfl0+vXMffNQqn7u+n9DUSkKV7D/+1SK5g/L+ByJh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1qH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6F315E">
            <w:pPr>
              <w:pStyle w:val="TipText"/>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BA65E8"/>
    <w:p w14:paraId="0F111372" w14:textId="30C002B4" w:rsidR="00076488" w:rsidRDefault="00076488" w:rsidP="00BA65E8">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F51FB0">
      <w:pPr>
        <w:pStyle w:val="Heading3"/>
      </w:pPr>
      <w:r>
        <w:t>Two-valued operations</w:t>
      </w:r>
    </w:p>
    <w:p w14:paraId="1DF6F641" w14:textId="014D6543" w:rsidR="00F51FB0" w:rsidRDefault="00F51FB0" w:rsidP="00BA65E8">
      <w:r>
        <w:t xml:space="preserve">Four calculations require both </w:t>
      </w:r>
      <w:r w:rsidR="00AE143B">
        <w:t>operands</w:t>
      </w:r>
      <w:r>
        <w:t xml:space="preserve"> A and B.</w:t>
      </w:r>
    </w:p>
    <w:p w14:paraId="59BA13CB" w14:textId="48F55424" w:rsidR="00F51FB0" w:rsidRDefault="00F51FB0" w:rsidP="00BA65E8">
      <w:r w:rsidRPr="00540F6D">
        <w:rPr>
          <w:b/>
        </w:rPr>
        <w:t>Subtract.</w:t>
      </w:r>
      <w:r>
        <w:t xml:space="preserve"> It subtracts volume B from A, and creates a new volume channel as the result.</w:t>
      </w:r>
    </w:p>
    <w:p w14:paraId="76A6DC07" w14:textId="3ADDF514" w:rsidR="00F51FB0" w:rsidRDefault="00F51FB0" w:rsidP="00BA65E8">
      <w:r w:rsidRPr="00540F6D">
        <w:rPr>
          <w:b/>
        </w:rPr>
        <w:lastRenderedPageBreak/>
        <w:t>Add.</w:t>
      </w:r>
      <w:r>
        <w:t xml:space="preserve"> It adds volume A and B, and creates a new volume channel as the result.</w:t>
      </w:r>
    </w:p>
    <w:p w14:paraId="06A9CB03" w14:textId="45F4525F" w:rsidR="00F51FB0" w:rsidRDefault="00F51FB0" w:rsidP="00BA65E8">
      <w:r w:rsidRPr="00540F6D">
        <w:rPr>
          <w:b/>
        </w:rPr>
        <w:t>Divide.</w:t>
      </w:r>
      <w:r>
        <w:t xml:space="preserve"> It divides volume A with B, and creates a new volume channel as the result.</w:t>
      </w:r>
    </w:p>
    <w:p w14:paraId="5129A6E4" w14:textId="14343068" w:rsidR="00F51FB0" w:rsidRDefault="00F51FB0" w:rsidP="00BA65E8">
      <w:r w:rsidRPr="00540F6D">
        <w:rPr>
          <w:b/>
        </w:rPr>
        <w:t>Colocalize.</w:t>
      </w:r>
      <w:r>
        <w:t xml:space="preserve"> It creates a new volume channel as the common structures of volume A and B.</w:t>
      </w:r>
    </w:p>
    <w:p w14:paraId="0F49905E" w14:textId="728297C5" w:rsidR="00F51FB0" w:rsidRDefault="00F51FB0" w:rsidP="00F51FB0">
      <w:pPr>
        <w:pStyle w:val="Heading2"/>
      </w:pPr>
      <w:bookmarkStart w:id="361" w:name="_Toc406755689"/>
      <w:bookmarkStart w:id="362" w:name="_Toc406770762"/>
      <w:bookmarkStart w:id="363" w:name="_Toc11076421"/>
      <w:r>
        <w:t>Colocalization Analysis</w:t>
      </w:r>
      <w:bookmarkEnd w:id="361"/>
      <w:bookmarkEnd w:id="362"/>
      <w:bookmarkEnd w:id="363"/>
    </w:p>
    <w:p w14:paraId="46F7A7A1" w14:textId="6BE2D56D" w:rsidR="002524DB" w:rsidRPr="002524DB" w:rsidRDefault="002524DB" w:rsidP="002524DB">
      <w:r>
        <w:rPr>
          <w:noProof/>
          <w:lang w:eastAsia="en-US"/>
        </w:rPr>
        <w:drawing>
          <wp:inline distT="0" distB="0" distL="0" distR="0" wp14:anchorId="7822B6CC" wp14:editId="2E014CC7">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6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10C71AE4" w:rsidR="00F51FB0" w:rsidRDefault="00C82575" w:rsidP="00BA65E8">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0752F43A" w14:textId="30C98E4E" w:rsidR="00C82575" w:rsidRDefault="00C82575" w:rsidP="00C82575">
      <w:pPr>
        <w:jc w:val="center"/>
      </w:pPr>
      <w:r>
        <w:rPr>
          <w:noProof/>
          <w:lang w:eastAsia="en-US"/>
        </w:rPr>
        <w:drawing>
          <wp:inline distT="0" distB="0" distL="0" distR="0" wp14:anchorId="1E96C99C" wp14:editId="31601242">
            <wp:extent cx="2575248" cy="126187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65"/>
                    <a:stretch>
                      <a:fillRect/>
                    </a:stretch>
                  </pic:blipFill>
                  <pic:spPr bwMode="auto">
                    <a:xfrm>
                      <a:off x="0" y="0"/>
                      <a:ext cx="2575248" cy="1261872"/>
                    </a:xfrm>
                    <a:prstGeom prst="rect">
                      <a:avLst/>
                    </a:prstGeom>
                    <a:noFill/>
                    <a:ln>
                      <a:noFill/>
                    </a:ln>
                  </pic:spPr>
                </pic:pic>
              </a:graphicData>
            </a:graphic>
          </wp:inline>
        </w:drawing>
      </w:r>
    </w:p>
    <w:p w14:paraId="5FED61B0" w14:textId="060C88BA" w:rsidR="00C82575" w:rsidRDefault="00C82575" w:rsidP="00C82575">
      <w:pPr>
        <w:pStyle w:val="Caption"/>
        <w:jc w:val="center"/>
      </w:pPr>
      <w:bookmarkStart w:id="364" w:name="_Ref406684362"/>
      <w:bookmarkStart w:id="365" w:name="_Ref448846861"/>
      <w:bookmarkStart w:id="366" w:name="_Toc53229143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364"/>
      <w:bookmarkEnd w:id="365"/>
      <w:r>
        <w:t>. Colocalization analysis dialog.</w:t>
      </w:r>
      <w:bookmarkEnd w:id="366"/>
    </w:p>
    <w:p w14:paraId="62F1616D" w14:textId="27F77D3B" w:rsidR="009E08BF" w:rsidRPr="00C82575" w:rsidRDefault="00F14268" w:rsidP="00A80409">
      <w:r>
        <w:t xml:space="preserve">Colocalization analysis </w:t>
      </w:r>
      <w:r w:rsidR="00A80409">
        <w:t>computes the “dot</w:t>
      </w:r>
      <w:r w:rsidR="00EE0130">
        <w:t xml:space="preserve"> product” between two volume channels. When more than two channels are present, a</w:t>
      </w:r>
      <w:r w:rsidR="00497363">
        <w:t xml:space="preserve">n adjacency matrix is generated for all pair-wise </w:t>
      </w:r>
      <w:r w:rsidR="005E0060">
        <w:t xml:space="preserve">results. Make sure all channels are under one group. To perform the colocalization analysis, </w:t>
      </w:r>
      <w:r w:rsidR="0082208E">
        <w:t xml:space="preserve">select the group from the Workspace panel. </w:t>
      </w:r>
      <w:r w:rsidR="0032290A">
        <w:t>Click “Browse” to choose a file for saving the adjacency matrix. Then, click “Colocalization” to perform the</w:t>
      </w:r>
      <w:r w:rsidR="00905ABA">
        <w:t xml:space="preserve"> analysis. Notice that the time for computing a large number of channels</w:t>
      </w:r>
      <w:r w:rsidR="00334183">
        <w:t xml:space="preserve"> increases </w:t>
      </w:r>
      <w:r w:rsidR="00CD4E37">
        <w:t>quadratically with the number of channels</w:t>
      </w:r>
      <w:r w:rsidR="005A4A20">
        <w:t xml:space="preserve">. For example, to generate a 100x100 adjacency matrix of 100 channels, a total of </w:t>
      </w:r>
      <w:r w:rsidR="001963A4">
        <w:t>100C2</w:t>
      </w:r>
      <w:r w:rsidR="001E64C0">
        <w:t xml:space="preserve"> = 4950 comparisons are needed.</w:t>
      </w:r>
    </w:p>
    <w:p w14:paraId="5059873B" w14:textId="77777777" w:rsidR="00A7275D" w:rsidRDefault="00A7275D">
      <w:r>
        <w:br w:type="page"/>
      </w:r>
    </w:p>
    <w:p w14:paraId="79A525BC" w14:textId="304E8675" w:rsidR="00A0401A" w:rsidRDefault="00A0401A" w:rsidP="00A0401A">
      <w:pPr>
        <w:pStyle w:val="Heading1"/>
      </w:pPr>
      <w:bookmarkStart w:id="367" w:name="_Ref406749322"/>
      <w:bookmarkStart w:id="368" w:name="_Toc406755690"/>
      <w:bookmarkStart w:id="369" w:name="_Toc406770763"/>
      <w:bookmarkStart w:id="370" w:name="_Toc11076422"/>
      <w:r>
        <w:lastRenderedPageBreak/>
        <w:t>Tracking</w:t>
      </w:r>
      <w:bookmarkEnd w:id="367"/>
      <w:bookmarkEnd w:id="368"/>
      <w:bookmarkEnd w:id="369"/>
      <w:bookmarkEnd w:id="370"/>
    </w:p>
    <w:p w14:paraId="0161DE15" w14:textId="6BC2408A" w:rsidR="00D93419" w:rsidRDefault="00B96966" w:rsidP="00490171">
      <w:r>
        <w:t xml:space="preserve">In </w:t>
      </w:r>
      <w:r>
        <w:fldChar w:fldCharType="begin"/>
      </w:r>
      <w:r>
        <w:instrText xml:space="preserve"> REF _Ref406746597 \r \h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490171">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490171">
      <w:pPr>
        <w:jc w:val="center"/>
      </w:pPr>
      <w:r>
        <w:rPr>
          <w:noProof/>
          <w:lang w:eastAsia="en-US"/>
        </w:rPr>
        <w:drawing>
          <wp:inline distT="0" distB="0" distL="0" distR="0" wp14:anchorId="5A499A25" wp14:editId="54EE81E4">
            <wp:extent cx="3621024" cy="4379976"/>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621024" cy="4379976"/>
                    </a:xfrm>
                    <a:prstGeom prst="rect">
                      <a:avLst/>
                    </a:prstGeom>
                    <a:noFill/>
                    <a:ln>
                      <a:noFill/>
                    </a:ln>
                  </pic:spPr>
                </pic:pic>
              </a:graphicData>
            </a:graphic>
          </wp:inline>
        </w:drawing>
      </w:r>
    </w:p>
    <w:p w14:paraId="1E345FBD" w14:textId="016B175C" w:rsidR="00490171" w:rsidRDefault="00490171" w:rsidP="00490171">
      <w:pPr>
        <w:pStyle w:val="Caption"/>
        <w:jc w:val="center"/>
      </w:pPr>
      <w:bookmarkStart w:id="371" w:name="_Ref406752018"/>
      <w:bookmarkStart w:id="372" w:name="_Toc53229143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71"/>
      <w:r>
        <w:t>. Components and Tracking window.</w:t>
      </w:r>
      <w:bookmarkEnd w:id="372"/>
    </w:p>
    <w:p w14:paraId="54A037D2" w14:textId="77777777" w:rsidR="00A72743" w:rsidRDefault="00A72743" w:rsidP="00A72743"/>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B74D6F">
            <w:pPr>
              <w:pStyle w:val="Icon"/>
            </w:pPr>
            <w:r>
              <w:rPr>
                <w:noProof/>
                <w:lang w:eastAsia="en-US"/>
              </w:rPr>
              <w:lastRenderedPageBreak/>
              <mc:AlternateContent>
                <mc:Choice Requires="wpg">
                  <w:drawing>
                    <wp:inline distT="0" distB="0" distL="0" distR="0" wp14:anchorId="64AB83AE" wp14:editId="22E78972">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593A9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O9cMA&#10;AADcAAAADwAAAGRycy9kb3ducmV2LnhtbESPzWoCMRSF9wXfIVyhu5pxFtZOjSKKpRstVR/gMrmd&#10;TDu5CUk6jm9vCkKXh/PzcRarwXaipxBbxwqmkwIEce10y42C82n3NAcRE7LGzjEpuFKE1XL0sMBK&#10;uwt/Un9MjcgjHCtUYFLylZSxNmQxTpwnzt6XCxZTlqGROuAlj9tOlkUxkxZbzgSDnjaG6p/jr80Q&#10;4/ut37y1L3NLzffHdRYOe1TqcTysX0EkGtJ/+N5+1wrK5xL+zu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O9cMAAADcAAAADwAAAAAAAAAAAAAAAACYAgAAZHJzL2Rv&#10;d25yZXYueG1sUEsFBgAAAAAEAAQA9QAAAIgD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4G58UA&#10;AADcAAAADwAAAGRycy9kb3ducmV2LnhtbESPQWvCQBSE70L/w/IKvemmWtSmrlIKhZwKNYrXZ/Yl&#10;G5p9G3bXmPbXdwsFj8PMfMNsdqPtxEA+tI4VPM4yEMSV0y03Cg7l+3QNIkRkjZ1jUvBNAXbbu8kG&#10;c+2u/EnDPjYiQTjkqMDE2OdShsqQxTBzPXHyauctxiR9I7XHa4LbTs6zbCkttpwWDPb0Zqj62l+s&#10;gtPPsRwuvjQftS+Kp+fzaenrhVIP9+PrC4hIY7yF/9uFVjBfLeD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gbn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6611D383" w:rsidR="00DB026E" w:rsidRDefault="00DB026E" w:rsidP="00DB026E">
            <w:pPr>
              <w:pStyle w:val="TipText"/>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 There is a fixed relationship between ID value of a component and its displayed color. The color is calculated by using (ID mod 360) as the hue.</w:t>
            </w:r>
          </w:p>
        </w:tc>
      </w:tr>
    </w:tbl>
    <w:p w14:paraId="6DD98427" w14:textId="77777777" w:rsidR="004F7C75" w:rsidRDefault="004F7C75" w:rsidP="004F7C75"/>
    <w:p w14:paraId="6C4030FC" w14:textId="27433BF1" w:rsidR="00490171" w:rsidRDefault="00490171" w:rsidP="00490171">
      <w:pPr>
        <w:pStyle w:val="Heading2"/>
      </w:pPr>
      <w:bookmarkStart w:id="373" w:name="_Toc11076423"/>
      <w:r>
        <w:t>Track Map Generation and Management</w:t>
      </w:r>
      <w:bookmarkEnd w:id="373"/>
    </w:p>
    <w:p w14:paraId="0FD2DBB4" w14:textId="4D82907A" w:rsidR="00490171" w:rsidRDefault="00A72743" w:rsidP="00490171">
      <w:r>
        <w:fldChar w:fldCharType="begin"/>
      </w:r>
      <w:r>
        <w:instrText xml:space="preserve"> REF _Ref406752018 \h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490171">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490171">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490171">
      <w:r w:rsidRPr="000E1C7D">
        <w:rPr>
          <w:b/>
        </w:rPr>
        <w:t>Save.</w:t>
      </w:r>
      <w:r>
        <w:t xml:space="preserve"> Click the save button to save an existing track map.</w:t>
      </w:r>
    </w:p>
    <w:p w14:paraId="62614DC7" w14:textId="7B2595B1" w:rsidR="00490171" w:rsidRDefault="00490171" w:rsidP="00490171">
      <w:r w:rsidRPr="000E1C7D">
        <w:rPr>
          <w:b/>
        </w:rPr>
        <w:t>Save As.</w:t>
      </w:r>
      <w:r>
        <w:t xml:space="preserve"> Click the save as button to save a modified track map with a different name or directory.</w:t>
      </w:r>
    </w:p>
    <w:p w14:paraId="30670488" w14:textId="3AB6D749" w:rsidR="00490171" w:rsidRDefault="00490171" w:rsidP="00490171">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747895">
            <w:pPr>
              <w:pStyle w:val="Icon"/>
            </w:pPr>
            <w:r>
              <w:rPr>
                <w:noProof/>
                <w:lang w:eastAsia="en-US"/>
              </w:rPr>
              <mc:AlternateContent>
                <mc:Choice Requires="wpg">
                  <w:drawing>
                    <wp:inline distT="0" distB="0" distL="0" distR="0" wp14:anchorId="787D0B48" wp14:editId="7026BBF2">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3AC9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rusMA&#10;AADcAAAADwAAAGRycy9kb3ducmV2LnhtbESP3WoCMRCF7wu+QxihdzWrFrFbo4hi6U0rah9g2Ew3&#10;q5tJSOK6vn1TKPTycH4+zmLV21Z0FGLjWMF4VIAgrpxuuFbwddo9zUHEhKyxdUwK7hRhtRw8LLDU&#10;7sYH6o6pFnmEY4kKTEq+lDJWhizGkfPE2ft2wWLKMtRSB7zlcdvKSVHMpMWGM8Ggp42h6nK82gwx&#10;vtv6zVvzMrdUn/f3Wfj8QKUeh/36FUSiPv2H/9rvWsHzdAy/Z/IR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0rusMAAADcAAAADwAAAAAAAAAAAAAAAACYAgAAZHJzL2Rv&#10;d25yZXYueG1sUEsFBgAAAAAEAAQA9QAAAIgD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9938UA&#10;AADcAAAADwAAAGRycy9kb3ducmV2LnhtbESPwWrDMBBE74X8g9hCb43cOoTUiRJCoeBToXFCrltr&#10;bZlYKyMpjtuvrwqFHoeZecNsdpPtxUg+dI4VPM0zEMS10x23Co7V2+MKRIjIGnvHpOCLAuy2s7sN&#10;Ftrd+IPGQ2xFgnAoUIGJcSikDLUhi2HuBuLkNc5bjEn6VmqPtwS3vXzOsqW02HFaMDjQq6H6crha&#10;BefvUzVefWXeG1+Wi5fP89I3uVIP99N+DSLSFP/Df+1SK1jk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33f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69BD803C" w:rsidR="000E1C7D" w:rsidRDefault="000E1C7D" w:rsidP="00747895">
            <w:pPr>
              <w:pStyle w:val="TipText"/>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*.fll)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490171"/>
    <w:p w14:paraId="0A09A3CC" w14:textId="070D07E2" w:rsidR="00396956" w:rsidRDefault="00396956" w:rsidP="00490171">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490171">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490171">
      <w:r>
        <w:t>You can adjust these parameters to fine tune the behavior of the tracking.</w:t>
      </w:r>
    </w:p>
    <w:p w14:paraId="1BE51A68" w14:textId="77777777" w:rsidR="00E7368E" w:rsidRDefault="00E7368E" w:rsidP="00E7368E">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1C14CB">
      <w:bookmarkStart w:id="374" w:name="_Toc406755691"/>
      <w:bookmarkStart w:id="375" w:name="_Toc406770764"/>
      <w:r w:rsidRPr="00097DB3">
        <w:rPr>
          <w:b/>
        </w:rPr>
        <w:t>Size Threshold.</w:t>
      </w:r>
      <w:r>
        <w:t xml:space="preserve"> The default value for filtering component by size. Components having voxels less than the threshold value will not be used in the tracking calculations.</w:t>
      </w:r>
    </w:p>
    <w:p w14:paraId="231A4493" w14:textId="77777777" w:rsidR="001C14CB" w:rsidRDefault="001C14CB" w:rsidP="001C14CB">
      <w:r w:rsidRPr="00097DB3">
        <w:rPr>
          <w:b/>
        </w:rPr>
        <w:t>Contact Factor.</w:t>
      </w:r>
      <w:r>
        <w:t xml:space="preserve"> A threshold for the overlap between two components so that large overlap enables the two components to be grouped together in the tracking calculations.</w:t>
      </w:r>
    </w:p>
    <w:p w14:paraId="0CBDA836" w14:textId="28EF2532" w:rsidR="001C14CB" w:rsidRDefault="001C14CB" w:rsidP="001C14CB">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4BA2359A" w14:textId="44E8F1D0" w:rsidR="001C14CB" w:rsidRDefault="001C14CB" w:rsidP="001C14CB">
      <w:r w:rsidRPr="001C14CB">
        <w:rPr>
          <w:b/>
        </w:rPr>
        <w:t>Merge.</w:t>
      </w:r>
      <w:r>
        <w:t xml:space="preserve"> Check this option to let the tracking algorithm determine if several components can be merged </w:t>
      </w:r>
      <w:r w:rsidR="00EE756D">
        <w:t>to</w:t>
      </w:r>
      <w:r>
        <w:t xml:space="preserve"> better match them. The DBSCAN algorithm is used to cluster the components.</w:t>
      </w:r>
    </w:p>
    <w:p w14:paraId="748B264E" w14:textId="0188A952" w:rsidR="001C14CB" w:rsidRDefault="001C14CB" w:rsidP="001C14CB">
      <w:r w:rsidRPr="001C14CB">
        <w:rPr>
          <w:b/>
        </w:rPr>
        <w:t>Split.</w:t>
      </w:r>
      <w:r>
        <w:t xml:space="preserve"> Check this option to let the tracking algorithm determine if one component can be split into several components </w:t>
      </w:r>
      <w:r w:rsidR="00EE756D">
        <w:t>to</w:t>
      </w:r>
      <w:r>
        <w:t xml:space="preserve"> better match it. The expectation-maximization algorithm is used to cluster the component.</w:t>
      </w:r>
    </w:p>
    <w:p w14:paraId="47E74C72" w14:textId="61D49CE2" w:rsidR="00220B00" w:rsidRDefault="000E1C7D" w:rsidP="00220B00">
      <w:pPr>
        <w:pStyle w:val="Heading2"/>
      </w:pPr>
      <w:bookmarkStart w:id="376" w:name="_Toc11076424"/>
      <w:r>
        <w:t>Component Selection</w:t>
      </w:r>
      <w:r w:rsidR="00220B00">
        <w:t xml:space="preserve"> Settings</w:t>
      </w:r>
      <w:bookmarkEnd w:id="374"/>
      <w:bookmarkEnd w:id="375"/>
      <w:bookmarkEnd w:id="376"/>
    </w:p>
    <w:p w14:paraId="47C7CB1B" w14:textId="64B5135C" w:rsidR="00396956" w:rsidRDefault="00396956" w:rsidP="00396956">
      <w:pPr>
        <w:jc w:val="center"/>
      </w:pPr>
      <w:r>
        <w:rPr>
          <w:noProof/>
          <w:lang w:eastAsia="en-US"/>
        </w:rPr>
        <w:drawing>
          <wp:inline distT="0" distB="0" distL="0" distR="0" wp14:anchorId="71E99B05" wp14:editId="67613B44">
            <wp:extent cx="3182112" cy="8869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67">
                      <a:extLst>
                        <a:ext uri="{28A0092B-C50C-407E-A947-70E740481C1C}">
                          <a14:useLocalDpi xmlns:a14="http://schemas.microsoft.com/office/drawing/2010/main" val="0"/>
                        </a:ext>
                      </a:extLst>
                    </a:blip>
                    <a:stretch>
                      <a:fillRect/>
                    </a:stretch>
                  </pic:blipFill>
                  <pic:spPr>
                    <a:xfrm>
                      <a:off x="0" y="0"/>
                      <a:ext cx="3182112" cy="886968"/>
                    </a:xfrm>
                    <a:prstGeom prst="rect">
                      <a:avLst/>
                    </a:prstGeom>
                  </pic:spPr>
                </pic:pic>
              </a:graphicData>
            </a:graphic>
          </wp:inline>
        </w:drawing>
      </w:r>
    </w:p>
    <w:p w14:paraId="01BDAD7C" w14:textId="33CE1367" w:rsidR="00396956" w:rsidRPr="00396956" w:rsidRDefault="00396956" w:rsidP="00396956">
      <w:pPr>
        <w:pStyle w:val="Caption"/>
        <w:jc w:val="center"/>
      </w:pPr>
      <w:bookmarkStart w:id="377" w:name="_Ref433707417"/>
      <w:bookmarkStart w:id="378" w:name="_Toc53229143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77"/>
      <w:r>
        <w:t xml:space="preserve">. </w:t>
      </w:r>
      <w:r w:rsidR="00C2465D">
        <w:t>The Selection tab of the Component and Tracking window.</w:t>
      </w:r>
      <w:bookmarkEnd w:id="378"/>
    </w:p>
    <w:p w14:paraId="68655B5A" w14:textId="4228B7D7" w:rsidR="007C795F" w:rsidRDefault="000E1C7D" w:rsidP="007C795F">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7C795F">
      <w:r w:rsidRPr="00F30475">
        <w:rPr>
          <w:b/>
        </w:rPr>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FullCompt button.</w:t>
      </w:r>
    </w:p>
    <w:p w14:paraId="41B6FB4B" w14:textId="563D85EC" w:rsidR="00C2465D" w:rsidRDefault="00C2465D" w:rsidP="007C795F">
      <w:r w:rsidRPr="00C2465D">
        <w:rPr>
          <w:b/>
        </w:rPr>
        <w:t>X.</w:t>
      </w:r>
      <w:r>
        <w:t xml:space="preserve"> The X button clears the content of the ID input box.</w:t>
      </w:r>
    </w:p>
    <w:p w14:paraId="2E90F3F1" w14:textId="7687AC82" w:rsidR="00F30475" w:rsidRDefault="00F30475" w:rsidP="007C795F">
      <w:r w:rsidRPr="00F30475">
        <w:rPr>
          <w:b/>
        </w:rPr>
        <w:t>FullCompt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7C795F">
      <w:r w:rsidRPr="00F30475">
        <w:rPr>
          <w:b/>
        </w:rPr>
        <w:t>Replace.</w:t>
      </w:r>
      <w:r>
        <w:t xml:space="preserve"> Replace currently selected components with a component with the exact ID in the ID input box.</w:t>
      </w:r>
    </w:p>
    <w:p w14:paraId="3D21C999" w14:textId="1BED29C0" w:rsidR="00F30475" w:rsidRDefault="00F30475" w:rsidP="007C795F">
      <w:r w:rsidRPr="00F30475">
        <w:rPr>
          <w:b/>
        </w:rPr>
        <w:lastRenderedPageBreak/>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FF97EA2" w:rsidR="00F30475" w:rsidRDefault="00F30475" w:rsidP="007C795F">
      <w:r w:rsidRPr="00F30475">
        <w:rPr>
          <w:b/>
        </w:rPr>
        <w:t>Clear.</w:t>
      </w:r>
      <w:r>
        <w:t xml:space="preserve"> Clear the selection of all components.</w:t>
      </w:r>
    </w:p>
    <w:p w14:paraId="08B2D747" w14:textId="423A68B2" w:rsidR="00F30475" w:rsidRDefault="00F30475" w:rsidP="007C795F">
      <w:r w:rsidRPr="00F30475">
        <w:rPr>
          <w:b/>
        </w:rPr>
        <w:t>Component size.</w:t>
      </w:r>
      <w:r>
        <w:t xml:space="preserve"> A filter for component selection so that only components of sizes greater than the value are selected.</w:t>
      </w:r>
    </w:p>
    <w:p w14:paraId="12A236E9" w14:textId="4D02D049" w:rsidR="00B9410E" w:rsidRDefault="00B9410E" w:rsidP="007C795F">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A2119E">
      <w:pPr>
        <w:pStyle w:val="Heading2"/>
      </w:pPr>
      <w:bookmarkStart w:id="379" w:name="_Toc11076425"/>
      <w:r>
        <w:t>Visualizing Tracking Results</w:t>
      </w:r>
      <w:bookmarkEnd w:id="379"/>
    </w:p>
    <w:p w14:paraId="2E7C10D4" w14:textId="1F5E81DD" w:rsidR="00A2119E" w:rsidRPr="00A2119E" w:rsidRDefault="00A2119E" w:rsidP="00A2119E">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747895">
            <w:pPr>
              <w:pStyle w:val="Icon"/>
            </w:pPr>
            <w:r>
              <w:rPr>
                <w:noProof/>
                <w:lang w:eastAsia="en-US"/>
              </w:rPr>
              <mc:AlternateContent>
                <mc:Choice Requires="wpg">
                  <w:drawing>
                    <wp:inline distT="0" distB="0" distL="0" distR="0" wp14:anchorId="27303A40" wp14:editId="0037792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0E854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WVcMA&#10;AADcAAAADwAAAGRycy9kb3ducmV2LnhtbESP3WoCMRCF7wu+Q5hC7zTbH9RujSIWizcqtX2AYTPd&#10;bLuZhCSu69sbQejl4fx8nNmit63oKMTGsYLHUQGCuHK64VrB99d6OAURE7LG1jEpOFOExXxwN8NS&#10;uxN/UndItcgjHEtUYFLypZSxMmQxjpwnzt6PCxZTlqGWOuApj9tWPhXFWFpsOBMMeloZqv4OR5sh&#10;xnfvfvXRvE4t1b/78zjstqjUw32/fAORqE//4Vt7oxW8PE/geiYf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gWVcMAAADcAAAADwAAAAAAAAAAAAAAAACYAgAAZHJzL2Rv&#10;d25yZXYueG1sUEsFBgAAAAAEAAQA9QAAAIgD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rsIA&#10;AADcAAAADwAAAGRycy9kb3ducmV2LnhtbERPz2vCMBS+C/sfwhvspulUZOuMMgZCT8Ks0utb89qU&#10;NS8libXzr18Ogx0/vt/b/WR7MZIPnWMFz4sMBHHtdMetgnN5mL+ACBFZY++YFPxQgP3uYbbFXLsb&#10;f9J4iq1IIRxyVGBiHHIpQ23IYli4gThxjfMWY4K+ldrjLYXbXi6zbCMtdpwaDA70Yaj+Pl2tgup+&#10;KcerL82x8UWxfv2qNr5ZKfX0OL2/gYg0xX/xn7vQCtartDadS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6++u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5663DC6" w:rsidR="00DC4447" w:rsidRDefault="00DC4447" w:rsidP="00747895">
            <w:pPr>
              <w:pStyle w:val="TipText"/>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fldChar w:fldCharType="separate"/>
            </w:r>
            <w:r w:rsidR="00B137B9">
              <w:t>Chapter 12</w:t>
            </w:r>
            <w:r>
              <w:fldChar w:fldCharType="end"/>
            </w:r>
            <w:r>
              <w:t xml:space="preserve"> and </w:t>
            </w:r>
            <w:r>
              <w:fldChar w:fldCharType="begin"/>
            </w:r>
            <w:r>
              <w:instrText xml:space="preserve"> REF _Ref428273682 \r \h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7C795F"/>
    <w:p w14:paraId="71558EC2" w14:textId="24B3E546" w:rsidR="00B22AC6" w:rsidRPr="00B22AC6" w:rsidRDefault="00B22AC6" w:rsidP="007C795F">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7C795F">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B74D6F">
            <w:pPr>
              <w:pStyle w:val="Icon"/>
            </w:pPr>
            <w:r>
              <w:rPr>
                <w:noProof/>
                <w:lang w:eastAsia="en-US"/>
              </w:rPr>
              <mc:AlternateContent>
                <mc:Choice Requires="wpg">
                  <w:drawing>
                    <wp:inline distT="0" distB="0" distL="0" distR="0" wp14:anchorId="1010984E" wp14:editId="67AFB044">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1C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WgcMA&#10;AADcAAAADwAAAGRycy9kb3ducmV2LnhtbESP3WoCMRCF7wu+Q5hC7zRboWq3RhGlxRsrah9g2Ew3&#10;224mIYnr+vZGKPTycH4+znzZ21Z0FGLjWMHzqABBXDndcK3g6/Q+nIGICVlj65gUXCnCcjF4mGOp&#10;3YUP1B1TLfIIxxIVmJR8KWWsDFmMI+eJs/ftgsWUZailDnjJ47aV46KYSIsNZ4JBT2tD1e/xbDPE&#10;+G7j1x/N68xS/bO/TsLnDpV6euxXbyAS9ek//NfeagXj6Qvcz+Qj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dWgcMAAADcAAAADwAAAAAAAAAAAAAAAACYAgAAZHJzL2Rv&#10;d25yZXYueG1sUEsFBgAAAAAEAAQA9QAAAIgD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lf8UA&#10;AADcAAAADwAAAGRycy9kb3ducmV2LnhtbESPQUvDQBSE70L/w/IEb3ZjldTGbksRhJwEm0qvr9mX&#10;bDD7Nuxu0+ivdwWhx2FmvmHW28n2YiQfOscKHuYZCOLa6Y5bBYfq7f4ZRIjIGnvHpOCbAmw3s5s1&#10;Ftpd+IPGfWxFgnAoUIGJcSikDLUhi2HuBuLkNc5bjEn6VmqPlwS3vVxkWS4tdpwWDA70aqj+2p+t&#10;guPPZzWefWXeG1+WT6vTMffNo1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a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CC712E">
            <w:pPr>
              <w:pStyle w:val="TipText"/>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7C795F"/>
    <w:p w14:paraId="53485229" w14:textId="2240850E" w:rsidR="007C795F" w:rsidRDefault="007D1FFD" w:rsidP="00DB026E">
      <w:pPr>
        <w:jc w:val="center"/>
      </w:pPr>
      <w:r>
        <w:rPr>
          <w:noProof/>
          <w:lang w:eastAsia="en-US"/>
        </w:rPr>
        <w:lastRenderedPageBreak/>
        <mc:AlternateContent>
          <mc:Choice Requires="wps">
            <w:drawing>
              <wp:anchor distT="45720" distB="45720" distL="114300" distR="114300" simplePos="0" relativeHeight="251658248" behindDoc="0" locked="0" layoutInCell="1" allowOverlap="1" wp14:anchorId="203D226F" wp14:editId="79FAF47F">
                <wp:simplePos x="0" y="0"/>
                <wp:positionH relativeFrom="column">
                  <wp:posOffset>3745810</wp:posOffset>
                </wp:positionH>
                <wp:positionV relativeFrom="paragraph">
                  <wp:posOffset>2147929</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10C27E3"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0" type="#_x0000_t202" style="position:absolute;left:0;text-align:left;margin-left:294.95pt;margin-top:169.15pt;width:100.15pt;height:35.05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" filled="f" stroked="f">
                <v:shadow on="t" color="black" opacity="26214f" origin="-.5,-.5" offset=".74836mm,.74836mm"/>
                <v:textbox>
                  <w:txbxContent>
                    <w:p w14:paraId="4CF15AE1" w14:textId="210C27E3"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Tails</w:t>
                      </w:r>
                    </w:p>
                  </w:txbxContent>
                </v:textbox>
              </v:shape>
            </w:pict>
          </mc:Fallback>
        </mc:AlternateContent>
      </w:r>
      <w:r>
        <w:rPr>
          <w:noProof/>
          <w:lang w:eastAsia="en-US"/>
        </w:rPr>
        <mc:AlternateContent>
          <mc:Choice Requires="wps">
            <w:drawing>
              <wp:anchor distT="45720" distB="45720" distL="114300" distR="114300" simplePos="0" relativeHeight="251658247" behindDoc="0" locked="0" layoutInCell="1" allowOverlap="1" wp14:anchorId="59EEB686" wp14:editId="5F66CA01">
                <wp:simplePos x="0" y="0"/>
                <wp:positionH relativeFrom="column">
                  <wp:posOffset>1247802</wp:posOffset>
                </wp:positionH>
                <wp:positionV relativeFrom="paragraph">
                  <wp:posOffset>874644</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0464341E"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1" type="#_x0000_t202" style="position:absolute;left:0;text-align:left;margin-left:98.25pt;margin-top:68.85pt;width:100.15pt;height:35.05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" filled="f" stroked="f">
                <v:shadow on="t" color="black" opacity="26214f" origin="-.5,-.5" offset=".74836mm,.74836mm"/>
                <v:textbox>
                  <w:txbxContent>
                    <w:p w14:paraId="634473E2" w14:textId="0464341E"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Leads</w:t>
                      </w:r>
                    </w:p>
                  </w:txbxContent>
                </v:textbox>
              </v:shape>
            </w:pict>
          </mc:Fallback>
        </mc:AlternateContent>
      </w:r>
      <w:r>
        <w:rPr>
          <w:noProof/>
          <w:lang w:eastAsia="en-US"/>
        </w:rPr>
        <mc:AlternateContent>
          <mc:Choice Requires="wps">
            <w:drawing>
              <wp:anchor distT="0" distB="0" distL="114300" distR="114300" simplePos="0" relativeHeight="251658246" behindDoc="0" locked="0" layoutInCell="1" allowOverlap="1" wp14:anchorId="2231C680" wp14:editId="7175E98F">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51A2D0F"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34EFC293">
            <wp:extent cx="3720742" cy="294198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27063" cy="2946980"/>
                    </a:xfrm>
                    <a:prstGeom prst="rect">
                      <a:avLst/>
                    </a:prstGeom>
                    <a:noFill/>
                    <a:ln>
                      <a:noFill/>
                    </a:ln>
                  </pic:spPr>
                </pic:pic>
              </a:graphicData>
            </a:graphic>
          </wp:inline>
        </w:drawing>
      </w:r>
    </w:p>
    <w:p w14:paraId="4D12C7EB" w14:textId="739ED66A" w:rsidR="00DB026E" w:rsidRPr="007C795F" w:rsidRDefault="00DB026E" w:rsidP="00DB026E">
      <w:pPr>
        <w:pStyle w:val="Caption"/>
        <w:jc w:val="center"/>
      </w:pPr>
      <w:bookmarkStart w:id="380" w:name="_Toc53229143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CC712E">
        <w:t>Tracks</w:t>
      </w:r>
      <w:r>
        <w:t xml:space="preserve"> of a tracked cell.</w:t>
      </w:r>
      <w:bookmarkEnd w:id="380"/>
    </w:p>
    <w:p w14:paraId="7EA7EB45" w14:textId="111204B4" w:rsidR="002C325E" w:rsidRDefault="00293F18" w:rsidP="002C325E">
      <w:bookmarkStart w:id="381" w:name="_Toc406755693"/>
      <w:bookmarkStart w:id="382" w:name="_Toc406770766"/>
      <w:r w:rsidRPr="00644FFA">
        <w:rPr>
          <w:b/>
        </w:rPr>
        <w:t>ID Lists</w:t>
      </w:r>
      <w:bookmarkEnd w:id="381"/>
      <w:bookmarkEnd w:id="382"/>
      <w:r w:rsidR="00644FFA">
        <w:rPr>
          <w:b/>
        </w:rPr>
        <w:t xml:space="preserve">. </w:t>
      </w:r>
      <w:bookmarkStart w:id="383"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6B1AB7">
            <w:pPr>
              <w:pStyle w:val="Icon"/>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6B1AB7">
            <w:pPr>
              <w:pStyle w:val="TipText"/>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384"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8F3504">
            <w:pPr>
              <w:pStyle w:val="Icon"/>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344B6E">
            <w:pPr>
              <w:pStyle w:val="TipText"/>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B22AC6"/>
    <w:p w14:paraId="24C1EE07" w14:textId="42641F2B" w:rsidR="00B22AC6" w:rsidRDefault="00B22AC6" w:rsidP="00B22AC6">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6D400C">
            <w:pPr>
              <w:jc w:val="center"/>
            </w:pPr>
            <w:r w:rsidRPr="006D400C">
              <w:rPr>
                <w:rFonts w:ascii="MS Gothic" w:hAnsi="MS Gothic" w:cs="MS Gothic"/>
                <w:shd w:val="clear" w:color="auto" w:fill="FFFFFF"/>
              </w:rPr>
              <w:t>◯</w:t>
            </w:r>
          </w:p>
        </w:tc>
        <w:tc>
          <w:tcPr>
            <w:tcW w:w="7560" w:type="dxa"/>
          </w:tcPr>
          <w:p w14:paraId="3D1CBA78" w14:textId="6EDEAEBE" w:rsidR="006D400C" w:rsidRDefault="006D400C" w:rsidP="00B22AC6">
            <w:r>
              <w:t>Just selected component. No tracking information.</w:t>
            </w:r>
          </w:p>
        </w:tc>
      </w:tr>
      <w:tr w:rsidR="006D400C" w14:paraId="74795BAE" w14:textId="77777777" w:rsidTr="009A0E38">
        <w:tc>
          <w:tcPr>
            <w:tcW w:w="445" w:type="dxa"/>
          </w:tcPr>
          <w:p w14:paraId="7FF71D2F" w14:textId="1156B12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4627807F" w14:textId="3D67D884" w:rsidR="006D400C" w:rsidRDefault="006D400C" w:rsidP="00B22AC6">
            <w:r>
              <w:t>Tracked component that is also standalone.</w:t>
            </w:r>
          </w:p>
        </w:tc>
      </w:tr>
      <w:tr w:rsidR="006D400C" w14:paraId="5520E444" w14:textId="77777777" w:rsidTr="009A0E38">
        <w:tc>
          <w:tcPr>
            <w:tcW w:w="445" w:type="dxa"/>
          </w:tcPr>
          <w:p w14:paraId="6EBF105A" w14:textId="6997C3B6"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32E34D80" w14:textId="5717A016" w:rsidR="006D400C" w:rsidRDefault="006D400C" w:rsidP="00B22AC6">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1AEC579C" w14:textId="692A8D5A" w:rsidR="006D400C" w:rsidRDefault="006D400C" w:rsidP="00B22AC6">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6D400C">
            <w:pPr>
              <w:jc w:val="center"/>
            </w:pPr>
            <w:r w:rsidRPr="006D400C">
              <w:rPr>
                <w:rFonts w:ascii="Arial" w:hAnsi="Arial" w:cs="Arial"/>
                <w:color w:val="000000"/>
                <w:shd w:val="clear" w:color="auto" w:fill="FFFFFF"/>
              </w:rPr>
              <w:t>└</w:t>
            </w:r>
          </w:p>
        </w:tc>
        <w:tc>
          <w:tcPr>
            <w:tcW w:w="7560" w:type="dxa"/>
          </w:tcPr>
          <w:p w14:paraId="2F0AAEED" w14:textId="4C941D08" w:rsidR="006D400C" w:rsidRDefault="009A0E38" w:rsidP="00B22AC6">
            <w:r>
              <w:t>Tracked component that belongs to a group. It indicates the end of a group.</w:t>
            </w:r>
          </w:p>
        </w:tc>
      </w:tr>
    </w:tbl>
    <w:p w14:paraId="58BF6AED" w14:textId="77777777" w:rsidR="006D400C" w:rsidRDefault="006D400C" w:rsidP="00B22AC6"/>
    <w:p w14:paraId="489B8993" w14:textId="3EF35BA7" w:rsidR="00C94B71" w:rsidRDefault="00293F18" w:rsidP="00C94B71">
      <w:r w:rsidRPr="00644FFA">
        <w:rPr>
          <w:b/>
        </w:rPr>
        <w:t>Output</w:t>
      </w:r>
      <w:bookmarkEnd w:id="383"/>
      <w:bookmarkEnd w:id="384"/>
      <w:r w:rsidR="00644FFA">
        <w:rPr>
          <w:b/>
        </w:rPr>
        <w:t xml:space="preserve">. </w:t>
      </w:r>
      <w:r w:rsidR="00DC4447">
        <w:t>Information is</w:t>
      </w:r>
      <w:r w:rsidR="00C94B71">
        <w:t xml:space="preserve"> shown in the output box.</w:t>
      </w:r>
    </w:p>
    <w:p w14:paraId="01BE5ADB" w14:textId="3E3CA4AE" w:rsidR="00644FFA" w:rsidRDefault="00644FFA" w:rsidP="00644FFA">
      <w:pPr>
        <w:pStyle w:val="Heading2"/>
      </w:pPr>
      <w:bookmarkStart w:id="385" w:name="_Toc11076426"/>
      <w:r>
        <w:lastRenderedPageBreak/>
        <w:t>Manually Linking Components</w:t>
      </w:r>
      <w:bookmarkEnd w:id="385"/>
    </w:p>
    <w:p w14:paraId="6EF814A3" w14:textId="77E8217E" w:rsidR="00644FFA" w:rsidRDefault="005C3505" w:rsidP="00644FFA">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5C3505">
      <w:pPr>
        <w:jc w:val="center"/>
      </w:pPr>
      <w:r>
        <w:rPr>
          <w:noProof/>
          <w:lang w:eastAsia="en-US"/>
        </w:rPr>
        <w:drawing>
          <wp:inline distT="0" distB="0" distL="0" distR="0" wp14:anchorId="5F8BD27C" wp14:editId="5673B9D0">
            <wp:extent cx="3172968" cy="64922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69">
                      <a:extLst>
                        <a:ext uri="{28A0092B-C50C-407E-A947-70E740481C1C}">
                          <a14:useLocalDpi xmlns:a14="http://schemas.microsoft.com/office/drawing/2010/main" val="0"/>
                        </a:ext>
                      </a:extLst>
                    </a:blip>
                    <a:stretch>
                      <a:fillRect/>
                    </a:stretch>
                  </pic:blipFill>
                  <pic:spPr>
                    <a:xfrm>
                      <a:off x="0" y="0"/>
                      <a:ext cx="3172968" cy="649224"/>
                    </a:xfrm>
                    <a:prstGeom prst="rect">
                      <a:avLst/>
                    </a:prstGeom>
                  </pic:spPr>
                </pic:pic>
              </a:graphicData>
            </a:graphic>
          </wp:inline>
        </w:drawing>
      </w:r>
    </w:p>
    <w:p w14:paraId="30AC4737" w14:textId="51B93D8B" w:rsidR="005C3505" w:rsidRPr="00644FFA" w:rsidRDefault="005C3505" w:rsidP="005C3505">
      <w:pPr>
        <w:pStyle w:val="Caption"/>
        <w:jc w:val="center"/>
      </w:pPr>
      <w:bookmarkStart w:id="386" w:name="_Ref433710198"/>
      <w:bookmarkStart w:id="387" w:name="_Toc53229143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86"/>
      <w:r>
        <w:t>. The Linkage tab of the Component and Tracking window.</w:t>
      </w:r>
      <w:bookmarkEnd w:id="387"/>
    </w:p>
    <w:p w14:paraId="103A027F" w14:textId="5BE120BC" w:rsidR="00B9628C" w:rsidRDefault="00B9628C" w:rsidP="00B9628C">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B9628C">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5D4299">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5D4299">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8F3504">
            <w:pPr>
              <w:pStyle w:val="Icon"/>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8F3504">
            <w:pPr>
              <w:pStyle w:val="TipText"/>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B9628C"/>
    <w:p w14:paraId="3806EF4E" w14:textId="744245D8" w:rsidR="005D4299" w:rsidRDefault="005D4299" w:rsidP="00B9628C">
      <w:r>
        <w:rPr>
          <w:noProof/>
          <w:lang w:eastAsia="en-US"/>
        </w:rPr>
        <w:drawing>
          <wp:inline distT="0" distB="0" distL="0" distR="0" wp14:anchorId="1FE11D05" wp14:editId="075E8BBC">
            <wp:extent cx="192024" cy="201168"/>
            <wp:effectExtent l="0" t="0" r="0" b="8890"/>
            <wp:docPr id="373" name="Picture 37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5D4299">
        <w:rPr>
          <w:b/>
        </w:rPr>
        <w:t>Auto Link.</w:t>
      </w:r>
      <w:r>
        <w:t xml:space="preserve"> This is a switch to enable and disable automatic ID linking. </w:t>
      </w:r>
      <w:r w:rsidR="00344B6E">
        <w:t>When auto linking is enabled, the “Excl. Link” button is automatically clicked every time after the user finishes a paint brush selection. Auto link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4B6E" w14:paraId="4783FBD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F0521D5" w14:textId="77777777" w:rsidR="00344B6E" w:rsidRDefault="00344B6E" w:rsidP="008F3504">
            <w:pPr>
              <w:pStyle w:val="Icon"/>
            </w:pPr>
            <w:r>
              <w:rPr>
                <w:noProof/>
                <w:lang w:eastAsia="en-US"/>
              </w:rPr>
              <mc:AlternateContent>
                <mc:Choice Requires="wpg">
                  <w:drawing>
                    <wp:inline distT="0" distB="0" distL="0" distR="0" wp14:anchorId="2D615E8C" wp14:editId="0B74D982">
                      <wp:extent cx="228600" cy="228600"/>
                      <wp:effectExtent l="0" t="0" r="0" b="0"/>
                      <wp:docPr id="37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8" name="Oval 3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2" name="Freeform 3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F09E4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4/a7rokFAAD1EQAADgAAAAAAAAAAAAAAAAAuAgAAZHJz&#10;L2Uyb0RvYy54bWxQSwECLQAUAAYACAAAACEA+AwpmdgAAAADAQAADwAAAAAAAAAAAAAAAADjBwAA&#10;ZHJzL2Rvd25yZXYueG1sUEsFBgAAAAAEAAQA8wAAAOgIAAAAAA==&#10;">
                      <v:oval id="Oval 37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2gsAA&#10;AADcAAAADwAAAGRycy9kb3ducmV2LnhtbERPzU4CMRC+m/AOzZB4ky6aIC4UQjAaL0pEH2CyHbar&#10;22nT1mV5e+dg4vHL97/ejr5XA6XcBTYwn1WgiJtgO24NfH483SxB5YJssQ9MBi6UYbuZXK2xtuHM&#10;7zQcS6skhHONBlwpsdY6N4485lmIxMKdQvJYBKZW24RnCfe9vq2qhfbYsTQ4jLR31Hwff7yUuDg8&#10;xv1z97D01H4dLov09orGXE/H3QpUobH8i//cL9bA3b2slTNyBP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f2gsAAAADcAAAADwAAAAAAAAAAAAAAAACYAgAAZHJzL2Rvd25y&#10;ZXYueG1sUEsFBgAAAAAEAAQA9QAAAIUDAAAAAA==&#10;" fillcolor="#f24f4f [3204]" stroked="f" strokeweight="0">
                        <v:stroke joinstyle="miter"/>
                        <o:lock v:ext="edit" aspectratio="t"/>
                      </v:oval>
                      <v:shape id="Freeform 38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xsUA&#10;AADcAAAADwAAAGRycy9kb3ducmV2LnhtbESPQWvCQBSE74X+h+UVequbqohGVymFQk6Fmhavz+xL&#10;Nph9G3bXmPbXdwXB4zAz3zCb3Wg7MZAPrWMFr5MMBHHldMuNgu/y42UJIkRkjZ1jUvBLAXbbx4cN&#10;5tpd+IuGfWxEgnDIUYGJsc+lDJUhi2HieuLk1c5bjEn6RmqPlwS3nZxm2UJabDktGOzp3VB12p+t&#10;gsPfTzmcfWk+a18U89XxsPD1TKnnp/FtDSLSGO/hW7vQCmbLKVzP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zG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2EFE07E" w14:textId="34720DAA" w:rsidR="00344B6E" w:rsidRDefault="00344B6E" w:rsidP="008F3504">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component linking. The auto link button turns into a </w:t>
            </w:r>
            <w:r>
              <w:rPr>
                <w:noProof/>
                <w:lang w:eastAsia="en-US"/>
              </w:rPr>
              <w:drawing>
                <wp:inline distT="0" distB="0" distL="0" distR="0" wp14:anchorId="102F4D28" wp14:editId="2B249702">
                  <wp:extent cx="155448" cy="15544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71">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6C28CCB6" w14:textId="77777777" w:rsidR="00344B6E" w:rsidRDefault="00344B6E" w:rsidP="00B9628C"/>
    <w:p w14:paraId="687BFCC8" w14:textId="714A376C" w:rsidR="00B9628C" w:rsidRDefault="00CF4E59">
      <w:r w:rsidRPr="006B4762">
        <w:rPr>
          <w:b/>
        </w:rPr>
        <w:t>Excl. Link (Exclusive Link).</w:t>
      </w:r>
      <w:r>
        <w:t xml:space="preserve"> </w:t>
      </w:r>
      <w:r w:rsidR="006B4762">
        <w:t xml:space="preserve">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w:t>
      </w:r>
      <w:r w:rsidR="006B4762">
        <w:lastRenderedPageBreak/>
        <w:t>performed on the selected components within the ID lists if anything is selected. Otherwise, it is performed on all components in the lists.</w:t>
      </w:r>
    </w:p>
    <w:p w14:paraId="0901B184" w14:textId="77777777" w:rsidR="007E7585" w:rsidRDefault="006B4762" w:rsidP="007E7585">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45043F0D" w14:textId="2015025C" w:rsidR="006B4762" w:rsidRDefault="007E7585">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6A062A">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63BBC5C4" w14:textId="359EDAC1" w:rsidR="006A062A" w:rsidRDefault="006A062A" w:rsidP="006A062A">
      <w:pPr>
        <w:pStyle w:val="Heading2"/>
      </w:pPr>
      <w:bookmarkStart w:id="388" w:name="_Toc11076427"/>
      <w:r>
        <w:t>Manually Assign/Modify IDs</w:t>
      </w:r>
      <w:bookmarkEnd w:id="388"/>
    </w:p>
    <w:p w14:paraId="4E3D4058" w14:textId="09715129" w:rsidR="00821F1A" w:rsidRDefault="00821F1A" w:rsidP="00821F1A">
      <w:r>
        <w:t>Automatically generated IDs may not match desired components well. You need the manual ID modification tools in the fourth tab of the Component and Tracking window (</w:t>
      </w:r>
      <w:r>
        <w:fldChar w:fldCharType="begin"/>
      </w:r>
      <w:r>
        <w:instrText xml:space="preserve"> REF _Ref433714615 \h </w:instrText>
      </w:r>
      <w:r>
        <w:fldChar w:fldCharType="separate"/>
      </w:r>
      <w:r w:rsidR="00B137B9">
        <w:t xml:space="preserve">Figure </w:t>
      </w:r>
      <w:r w:rsidR="00B137B9">
        <w:rPr>
          <w:noProof/>
        </w:rPr>
        <w:t>19</w:t>
      </w:r>
      <w:r w:rsidR="00B137B9">
        <w:noBreakHyphen/>
      </w:r>
      <w:r w:rsidR="00B137B9">
        <w:rPr>
          <w:noProof/>
        </w:rPr>
        <w:t>5</w:t>
      </w:r>
      <w:r>
        <w:fldChar w:fldCharType="end"/>
      </w:r>
      <w:r>
        <w:t>).</w:t>
      </w:r>
    </w:p>
    <w:p w14:paraId="091F4EDB" w14:textId="247C58E8" w:rsidR="00821F1A" w:rsidRDefault="00821F1A" w:rsidP="00821F1A">
      <w:pPr>
        <w:jc w:val="center"/>
      </w:pPr>
      <w:r>
        <w:rPr>
          <w:noProof/>
          <w:lang w:eastAsia="en-US"/>
        </w:rPr>
        <w:drawing>
          <wp:inline distT="0" distB="0" distL="0" distR="0" wp14:anchorId="59ADA543" wp14:editId="65B2177D">
            <wp:extent cx="3154680" cy="658368"/>
            <wp:effectExtent l="0" t="0" r="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72">
                      <a:extLst>
                        <a:ext uri="{28A0092B-C50C-407E-A947-70E740481C1C}">
                          <a14:useLocalDpi xmlns:a14="http://schemas.microsoft.com/office/drawing/2010/main" val="0"/>
                        </a:ext>
                      </a:extLst>
                    </a:blip>
                    <a:stretch>
                      <a:fillRect/>
                    </a:stretch>
                  </pic:blipFill>
                  <pic:spPr>
                    <a:xfrm>
                      <a:off x="0" y="0"/>
                      <a:ext cx="3154680" cy="658368"/>
                    </a:xfrm>
                    <a:prstGeom prst="rect">
                      <a:avLst/>
                    </a:prstGeom>
                  </pic:spPr>
                </pic:pic>
              </a:graphicData>
            </a:graphic>
          </wp:inline>
        </w:drawing>
      </w:r>
    </w:p>
    <w:p w14:paraId="7C3BFD96" w14:textId="27CC0A83" w:rsidR="00821F1A" w:rsidRDefault="00821F1A" w:rsidP="00821F1A">
      <w:pPr>
        <w:pStyle w:val="Caption"/>
        <w:jc w:val="center"/>
      </w:pPr>
      <w:bookmarkStart w:id="389" w:name="_Ref433714615"/>
      <w:bookmarkStart w:id="390" w:name="_Toc53229143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389"/>
      <w:r>
        <w:t>. The Modify tab of the Component and Tracking Window.</w:t>
      </w:r>
      <w:bookmarkEnd w:id="390"/>
    </w:p>
    <w:p w14:paraId="1BD1DEDE" w14:textId="0716533C" w:rsidR="00821F1A" w:rsidRDefault="000D206B" w:rsidP="00821F1A">
      <w:r>
        <w:t>Similar to the Linkage tab, it provides several ID-based selection tools as a convenience. However, the ID input box has an additional layer of behavior, depending on the subsequent button to push.</w:t>
      </w:r>
    </w:p>
    <w:p w14:paraId="4EAABCB5" w14:textId="3D368E1A" w:rsidR="000D206B" w:rsidRDefault="000D206B" w:rsidP="00821F1A">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w:t>
      </w:r>
      <w:r w:rsidR="00413945">
        <w:t>take</w:t>
      </w:r>
      <w:r>
        <w:t xml:space="preserve"> the value in the ID input box</w:t>
      </w:r>
      <w:r w:rsidR="00413945">
        <w:t xml:space="preserve"> into consideration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8"/>
        <w:gridCol w:w="1619"/>
        <w:gridCol w:w="1619"/>
        <w:gridCol w:w="1619"/>
      </w:tblGrid>
      <w:tr w:rsidR="000D206B" w14:paraId="76A079E4" w14:textId="77777777" w:rsidTr="000D206B">
        <w:tc>
          <w:tcPr>
            <w:tcW w:w="1618" w:type="dxa"/>
          </w:tcPr>
          <w:p w14:paraId="24E03B0F" w14:textId="65C1574E" w:rsidR="000D206B" w:rsidRPr="000D206B" w:rsidRDefault="000D206B">
            <w:pPr>
              <w:rPr>
                <w:b/>
              </w:rPr>
            </w:pPr>
            <w:r w:rsidRPr="000D206B">
              <w:rPr>
                <w:b/>
              </w:rPr>
              <w:t>Auto Assign</w:t>
            </w:r>
          </w:p>
        </w:tc>
        <w:tc>
          <w:tcPr>
            <w:tcW w:w="1619" w:type="dxa"/>
          </w:tcPr>
          <w:p w14:paraId="4946842B" w14:textId="453F45FE" w:rsidR="000D206B" w:rsidRPr="000D206B" w:rsidRDefault="000D206B">
            <w:pPr>
              <w:rPr>
                <w:b/>
              </w:rPr>
            </w:pPr>
            <w:r w:rsidRPr="000D206B">
              <w:rPr>
                <w:b/>
              </w:rPr>
              <w:t>Assign ID</w:t>
            </w:r>
          </w:p>
        </w:tc>
        <w:tc>
          <w:tcPr>
            <w:tcW w:w="1619" w:type="dxa"/>
          </w:tcPr>
          <w:p w14:paraId="314937AB" w14:textId="276D0860" w:rsidR="000D206B" w:rsidRPr="000D206B" w:rsidRDefault="000D206B">
            <w:pPr>
              <w:rPr>
                <w:b/>
              </w:rPr>
            </w:pPr>
            <w:r w:rsidRPr="000D206B">
              <w:rPr>
                <w:b/>
              </w:rPr>
              <w:t>Add ID</w:t>
            </w:r>
          </w:p>
        </w:tc>
        <w:tc>
          <w:tcPr>
            <w:tcW w:w="1619" w:type="dxa"/>
          </w:tcPr>
          <w:p w14:paraId="60E970FD" w14:textId="1CE72252" w:rsidR="000D206B" w:rsidRPr="000D206B" w:rsidRDefault="000D206B">
            <w:pPr>
              <w:rPr>
                <w:b/>
              </w:rPr>
            </w:pPr>
            <w:r w:rsidRPr="000D206B">
              <w:rPr>
                <w:b/>
              </w:rPr>
              <w:t>Replace ID</w:t>
            </w:r>
          </w:p>
        </w:tc>
      </w:tr>
    </w:tbl>
    <w:p w14:paraId="6BD4F1F5" w14:textId="77777777" w:rsidR="000D206B" w:rsidRDefault="000D206B"/>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3504" w14:paraId="2E5316C8"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399AC5" w14:textId="77777777" w:rsidR="008F3504" w:rsidRDefault="008F3504" w:rsidP="008F3504">
            <w:pPr>
              <w:pStyle w:val="Icon"/>
            </w:pPr>
            <w:r>
              <w:rPr>
                <w:noProof/>
                <w:lang w:eastAsia="en-US"/>
              </w:rPr>
              <mc:AlternateContent>
                <mc:Choice Requires="wpg">
                  <w:drawing>
                    <wp:inline distT="0" distB="0" distL="0" distR="0" wp14:anchorId="449DCD80" wp14:editId="74E16EFB">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FDA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MoMMA&#10;AADcAAAADwAAAGRycy9kb3ducmV2LnhtbESP3WoCMRCF7wu+Qxihd5qtLbLdGkUsLb1R0fYBhs10&#10;s+1mEpJ0Xd/eCEIvD+fn4yxWg+1ETyG2jhU8TAsQxLXTLTcKvj7fJiWImJA1do5JwZkirJajuwVW&#10;2p34QP0xNSKPcKxQgUnJV1LG2pDFOHWeOHvfLlhMWYZG6oCnPG47OSuKubTYciYY9LQxVP8e/2yG&#10;GN+/+s17+1xaan7253nYbVGp+/GwfgGRaEj/4Vv7Qyt4LJ/geiYfAb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MoMMAAADcAAAADwAAAAAAAAAAAAAAAACYAgAAZHJzL2Rv&#10;d25yZXYueG1sUEsFBgAAAAAEAAQA9QAAAIgD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W7cUA&#10;AADcAAAADwAAAGRycy9kb3ducmV2LnhtbESPQUvDQBSE74L/YXmCN7ux1qIxmyKFQk6CjdLrM/uS&#10;DWbfht1tmvbXu4LgcZiZb5hiM9tBTORD71jB/SIDQdw43XOn4KPe3T2BCBFZ4+CYFJwpwKa8viow&#10;1+7E7zTtYycShEOOCkyMYy5laAxZDAs3Eievdd5iTNJ3Uns8Jbgd5DLL1tJiz2nB4EhbQ833/mgV&#10;HC6f9XT0tXlrfVWtnr8Oa98+KHV7M7++gIg0x//wX7vSClbLR/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9bt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1F3500F" w14:textId="60627515" w:rsidR="008F3504" w:rsidRDefault="008F3504" w:rsidP="008F3504">
            <w:pPr>
              <w:pStyle w:val="TipText"/>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0FF3EF80" w14:textId="77777777" w:rsidR="008F3504" w:rsidRDefault="008F3504"/>
    <w:p w14:paraId="4D9C6D50" w14:textId="72BE4657" w:rsidR="00437F6F" w:rsidRDefault="00BC2A25" w:rsidP="00437F6F">
      <w:r>
        <w:rPr>
          <w:noProof/>
          <w:lang w:eastAsia="en-US"/>
        </w:rPr>
        <w:lastRenderedPageBreak/>
        <w:drawing>
          <wp:inline distT="0" distB="0" distL="0" distR="0" wp14:anchorId="666EB929" wp14:editId="40C236F5">
            <wp:extent cx="192024" cy="201168"/>
            <wp:effectExtent l="0" t="0" r="0" b="8890"/>
            <wp:docPr id="53" name="Picture 53" descr="E:\DESIGNS\FluoRender Arts\list_icons\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ESIGNS\FluoRender Arts\list_icons\dna.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000D206B" w:rsidRPr="00437F6F">
        <w:rPr>
          <w:b/>
        </w:rPr>
        <w:t>Auto Assign.</w:t>
      </w:r>
      <w:r w:rsidR="000D206B">
        <w:t xml:space="preserve"> </w:t>
      </w:r>
      <w:r w:rsidR="00437F6F">
        <w:t xml:space="preserve">This is a switch to enable and disable automatic ID assignment. When auto assignment is enabled, the “Assign ID” button is automatically clicked every time after the user finishes a paint brush selection. Since the </w:t>
      </w:r>
      <w:r w:rsidR="00C91712">
        <w:t xml:space="preserve">operations performed by the “Assign ID” button is related to the value entered in the ID input box, make sure that the value in the ID input box is the desired ID that you want to assign. Otherwise, leave the ID input box empty and an ID will be automatically generated. Also notice that you can use three types of selection brush, including select, diffuse, and erase. When you use the select and diffuse brushes, components with IDs already assigned will not be selected; when you use the erasing brush, 0 is assigned to the components that have been erased. </w:t>
      </w:r>
      <w:r w:rsidR="00437F6F">
        <w:t>Auto assignment is usually enabled for fully manual tracking, which allows undistracted and fluid operations for tracking.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37F6F" w14:paraId="528E0B7F" w14:textId="77777777" w:rsidTr="00B0651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1A75E6" w14:textId="77777777" w:rsidR="00437F6F" w:rsidRDefault="00437F6F" w:rsidP="00B0651A">
            <w:pPr>
              <w:pStyle w:val="Icon"/>
            </w:pPr>
            <w:r>
              <w:rPr>
                <w:noProof/>
                <w:lang w:eastAsia="en-US"/>
              </w:rPr>
              <mc:AlternateContent>
                <mc:Choice Requires="wpg">
                  <w:drawing>
                    <wp:inline distT="0" distB="0" distL="0" distR="0" wp14:anchorId="1892E8CF" wp14:editId="56FA1A60">
                      <wp:extent cx="228600" cy="228600"/>
                      <wp:effectExtent l="0" t="0" r="0" b="0"/>
                      <wp:docPr id="4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9" name="Oval 4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5" name="Freeform 43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3DB0E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iax1L4wFAAD1EQAADgAAAAAAAAAAAAAAAAAuAgAA&#10;ZHJzL2Uyb0RvYy54bWxQSwECLQAUAAYACAAAACEA+AwpmdgAAAADAQAADwAAAAAAAAAAAAAAAADm&#10;BwAAZHJzL2Rvd25yZXYueG1sUEsFBgAAAAAEAAQA8wAAAOsIAAAAAA==&#10;">
                      <v:oval id="Oval 42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KxYcIA&#10;AADcAAAADwAAAGRycy9kb3ducmV2LnhtbESP3WoCMRCF7wu+QxihdzWrFNGtUURRvGmLPw8wbKab&#10;bTeTkMR1fXtTKPTycH4+zmLV21Z0FGLjWMF4VIAgrpxuuFZwOe9eZiBiQtbYOiYFd4qwWg6eFlhq&#10;d+MjdadUizzCsUQFJiVfShkrQxbjyHni7H25YDFlGWqpA97yuG3lpCim0mLDmWDQ08ZQ9XO62gwx&#10;vtv6zb6ZzyzV35/3afh4R6Weh/36DUSiPv2H/9oHreB1Moff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rFhwgAAANwAAAAPAAAAAAAAAAAAAAAAAJgCAABkcnMvZG93&#10;bnJldi54bWxQSwUGAAAAAAQABAD1AAAAhwMAAAAA&#10;" fillcolor="#f24f4f [3204]" stroked="f" strokeweight="0">
                        <v:stroke joinstyle="miter"/>
                        <o:lock v:ext="edit" aspectratio="t"/>
                      </v:oval>
                      <v:shape id="Freeform 43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AMMUA&#10;AADcAAAADwAAAGRycy9kb3ducmV2LnhtbESPQWvCQBSE74X+h+UVequbVis1ukopFHIqaCxen9mX&#10;bDD7NuyuMe2v7woFj8PMfMOsNqPtxEA+tI4VPE8yEMSV0y03Cvbl59MbiBCRNXaOScEPBdis7+9W&#10;mGt34S0Nu9iIBOGQowITY59LGSpDFsPE9cTJq523GJP0jdQeLwluO/mSZXNpseW0YLCnD0PVaXe2&#10;Cg6/3+Vw9qX5qn1RzBbHw9zXU6UeH8b3JYhIY7yF/9uFVjCbvsL1TDo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kA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29B83E" w14:textId="6DDF3927" w:rsidR="00437F6F" w:rsidRDefault="00437F6F" w:rsidP="00C91712">
            <w:pPr>
              <w:pStyle w:val="TipText"/>
              <w:cnfStyle w:val="000000000000" w:firstRow="0" w:lastRow="0" w:firstColumn="0" w:lastColumn="0" w:oddVBand="0" w:evenVBand="0" w:oddHBand="0" w:evenHBand="0" w:firstRowFirstColumn="0" w:firstRowLastColumn="0" w:lastRowFirstColumn="0" w:lastRowLastColumn="0"/>
            </w:pPr>
            <w:r>
              <w:t xml:space="preserve">Disable this feature after tracking operations to avoid undesired </w:t>
            </w:r>
            <w:r w:rsidR="00C91712">
              <w:t>ID modifications</w:t>
            </w:r>
            <w:r>
              <w:t xml:space="preserve">. The auto </w:t>
            </w:r>
            <w:r w:rsidR="00C91712">
              <w:t>assign</w:t>
            </w:r>
            <w:r>
              <w:t xml:space="preserve"> button turns into a </w:t>
            </w:r>
            <w:r>
              <w:rPr>
                <w:noProof/>
                <w:lang w:eastAsia="en-US"/>
              </w:rPr>
              <w:drawing>
                <wp:inline distT="0" distB="0" distL="0" distR="0" wp14:anchorId="53D2B229" wp14:editId="5509AE34">
                  <wp:extent cx="155448" cy="15544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Warning-icon-hi.png"/>
                          <pic:cNvPicPr/>
                        </pic:nvPicPr>
                        <pic:blipFill>
                          <a:blip r:embed="rId171">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t xml:space="preserve"> symbol to remind users of turning this feature off when manual tracking is finished.</w:t>
            </w:r>
          </w:p>
        </w:tc>
      </w:tr>
    </w:tbl>
    <w:p w14:paraId="2E5BF356" w14:textId="77777777" w:rsidR="00437F6F" w:rsidRDefault="00437F6F" w:rsidP="00437F6F"/>
    <w:p w14:paraId="1D3F6841" w14:textId="6E64BC97" w:rsidR="000D206B" w:rsidRDefault="00C91712">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w:t>
      </w:r>
      <w:r w:rsidR="007D4799">
        <w:t xml:space="preserve">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6E9A6A2" w14:textId="0B8CB622" w:rsidR="007D4799" w:rsidRDefault="007D4799">
      <w:r w:rsidRPr="00527C12">
        <w:rPr>
          <w:b/>
        </w:rPr>
        <w:t>Add ID.</w:t>
      </w:r>
      <w:r>
        <w:t xml:space="preserve"> </w:t>
      </w:r>
      <w:r w:rsidR="00527C12">
        <w:t>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F0BF7" w14:paraId="645E5436"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2736A" w14:textId="77777777" w:rsidR="002F0BF7" w:rsidRDefault="002F0BF7" w:rsidP="002F0BF7">
            <w:pPr>
              <w:pStyle w:val="Icon"/>
            </w:pPr>
            <w:r>
              <w:rPr>
                <w:noProof/>
                <w:lang w:eastAsia="en-US"/>
              </w:rPr>
              <mc:AlternateContent>
                <mc:Choice Requires="wpg">
                  <w:drawing>
                    <wp:inline distT="0" distB="0" distL="0" distR="0" wp14:anchorId="11D18CB0" wp14:editId="2F0EF316">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2093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AsMA&#10;AADcAAAADwAAAGRycy9kb3ducmV2LnhtbESP3WoCMRCF7wu+QxihdzWrWNHVKGKx9KYtVR9g2Iyb&#10;1c0kJOm6vn1TKPTycH4+zmrT21Z0FGLjWMF4VIAgrpxuuFZwOu6f5iBiQtbYOiYFd4qwWQ8eVlhq&#10;d+Mv6g6pFnmEY4kKTEq+lDJWhizGkfPE2Tu7YDFlGWqpA97yuG3lpChm0mLDmWDQ085QdT182wwx&#10;vnvxu9dmMbdUXz7vs/Dxjko9DvvtEkSiPv2H/9pvWsFzMYX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NAsMAAADcAAAADwAAAAAAAAAAAAAAAACYAgAAZHJzL2Rv&#10;d25yZXYueG1sUEsFBgAAAAAEAAQA9QAAAIgD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FEMUA&#10;AADcAAAADwAAAGRycy9kb3ducmV2LnhtbESPQWvCQBSE7wX/w/KE3upGW6VNXUUKhZwKNYrX1+xL&#10;Nph9G3bXmPbXdwsFj8PMfMOst6PtxEA+tI4VzGcZCOLK6ZYbBYfy/eEZRIjIGjvHpOCbAmw3k7s1&#10;5tpd+ZOGfWxEgnDIUYGJsc+lDJUhi2HmeuLk1c5bjEn6RmqP1wS3nVxk2UpabDktGOzpzVB13l+s&#10;gtPPsRwuvjQftS+Kp5ev08rXj0rdT8fdK4hIY7yF/9uFVrDMlv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4U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C2770E" w14:textId="6C4D4F12" w:rsidR="002F0BF7" w:rsidRDefault="002F0BF7" w:rsidP="002F0BF7">
            <w:pPr>
              <w:pStyle w:val="TipText"/>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781BE326" w14:textId="77777777" w:rsidR="002F0BF7" w:rsidRDefault="002F0BF7"/>
    <w:p w14:paraId="61AABEC0" w14:textId="0AB22D75" w:rsidR="007D4799" w:rsidRDefault="007D4799">
      <w:r w:rsidRPr="007D4799">
        <w:rPr>
          <w:b/>
        </w:rPr>
        <w:t>Replace ID.</w:t>
      </w:r>
      <w:r>
        <w:t xml:space="preserve"> It replaces the ID of currently selected components with the value entered in the ID input box. You may use this feature to change the color of a selected component.</w:t>
      </w:r>
    </w:p>
    <w:p w14:paraId="3033F478" w14:textId="53EA1087" w:rsidR="00527C12" w:rsidRDefault="00527C12">
      <w:r w:rsidRPr="00454809">
        <w:rPr>
          <w:b/>
        </w:rPr>
        <w:t>Combine.</w:t>
      </w:r>
      <w:r>
        <w:t xml:space="preserve"> It combines the components in the current ID list into a single component</w:t>
      </w:r>
      <w:r w:rsidR="00454809">
        <w:t>.</w:t>
      </w:r>
    </w:p>
    <w:p w14:paraId="10F7BA49" w14:textId="378C2565" w:rsidR="007D4799" w:rsidRDefault="00454809">
      <w:r w:rsidRPr="00454809">
        <w:rPr>
          <w:b/>
        </w:rPr>
        <w:t>Divide.</w:t>
      </w:r>
      <w:r>
        <w:t xml:space="preserve"> If two or several components are grouped (indicated by the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6D400C">
        <w:rPr>
          <w:rFonts w:ascii="Arial" w:hAnsi="Arial" w:cs="Arial"/>
          <w:color w:val="000000"/>
          <w:shd w:val="clear" w:color="auto" w:fill="FFFFFF"/>
        </w:rPr>
        <w:t>│</w:t>
      </w:r>
      <w:r>
        <w:rPr>
          <w:rFonts w:ascii="Arial" w:hAnsi="Arial" w:cs="Arial"/>
          <w:color w:val="000000"/>
          <w:shd w:val="clear" w:color="auto" w:fill="FFFFFF"/>
        </w:rPr>
        <w:t xml:space="preserve">, </w:t>
      </w:r>
      <w:r w:rsidRPr="00454809">
        <w:t xml:space="preserve">and </w:t>
      </w:r>
      <w:r w:rsidRPr="006D400C">
        <w:rPr>
          <w:rFonts w:ascii="Arial" w:hAnsi="Arial" w:cs="Arial"/>
          <w:color w:val="000000"/>
          <w:shd w:val="clear" w:color="auto" w:fill="FFFFFF"/>
        </w:rPr>
        <w:t>└</w:t>
      </w:r>
      <w:r w:rsidRPr="00454809">
        <w:t xml:space="preserve"> symbols </w:t>
      </w:r>
      <w:r>
        <w:t>in the ID lists), use divide to separate them into independently trackable entities.</w:t>
      </w:r>
    </w:p>
    <w:p w14:paraId="286B4D95" w14:textId="68C738CB" w:rsidR="00454809" w:rsidRDefault="00454809" w:rsidP="00454809">
      <w:pPr>
        <w:pStyle w:val="Heading2"/>
      </w:pPr>
      <w:bookmarkStart w:id="391" w:name="_Toc11076428"/>
      <w:r>
        <w:t>Making Analysis</w:t>
      </w:r>
      <w:bookmarkEnd w:id="391"/>
    </w:p>
    <w:p w14:paraId="359D25FD" w14:textId="51A76D47" w:rsidR="00454809" w:rsidRDefault="00454809">
      <w:r>
        <w:t>The last tab page of the Component and Tracking window provides several analysis functions (</w:t>
      </w:r>
      <w:r>
        <w:fldChar w:fldCharType="begin"/>
      </w:r>
      <w:r>
        <w:instrText xml:space="preserve"> REF _Ref433808598 \h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0F2C6F">
      <w:pPr>
        <w:spacing w:after="240"/>
        <w:jc w:val="center"/>
      </w:pPr>
      <w:r>
        <w:rPr>
          <w:noProof/>
          <w:lang w:eastAsia="en-US"/>
        </w:rPr>
        <w:lastRenderedPageBreak/>
        <w:drawing>
          <wp:inline distT="0" distB="0" distL="0" distR="0" wp14:anchorId="3F418B61" wp14:editId="58F4A099">
            <wp:extent cx="3136392" cy="868680"/>
            <wp:effectExtent l="0" t="0" r="698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73">
                      <a:extLst>
                        <a:ext uri="{28A0092B-C50C-407E-A947-70E740481C1C}">
                          <a14:useLocalDpi xmlns:a14="http://schemas.microsoft.com/office/drawing/2010/main" val="0"/>
                        </a:ext>
                      </a:extLst>
                    </a:blip>
                    <a:stretch>
                      <a:fillRect/>
                    </a:stretch>
                  </pic:blipFill>
                  <pic:spPr>
                    <a:xfrm>
                      <a:off x="0" y="0"/>
                      <a:ext cx="3136392" cy="868680"/>
                    </a:xfrm>
                    <a:prstGeom prst="rect">
                      <a:avLst/>
                    </a:prstGeom>
                  </pic:spPr>
                </pic:pic>
              </a:graphicData>
            </a:graphic>
          </wp:inline>
        </w:drawing>
      </w:r>
    </w:p>
    <w:p w14:paraId="1FBABC2C" w14:textId="4D0402B1" w:rsidR="00454809" w:rsidRDefault="00454809" w:rsidP="00454809">
      <w:pPr>
        <w:pStyle w:val="Caption"/>
        <w:jc w:val="center"/>
      </w:pPr>
      <w:bookmarkStart w:id="392" w:name="_Ref433808598"/>
      <w:bookmarkStart w:id="393" w:name="_Toc53229144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bookmarkEnd w:id="392"/>
      <w:r>
        <w:t>. The Analysis tab of the Component and Tracking window.</w:t>
      </w:r>
      <w:bookmarkEnd w:id="393"/>
    </w:p>
    <w:p w14:paraId="4AE70415" w14:textId="5176AE09" w:rsidR="00454809" w:rsidRDefault="00FC3C45" w:rsidP="00454809">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B0651A">
        <w:fldChar w:fldCharType="separate"/>
      </w:r>
      <w:r w:rsidR="00B137B9">
        <w:t>Chapter 16</w:t>
      </w:r>
      <w:r w:rsidR="00B0651A">
        <w:fldChar w:fldCharType="end"/>
      </w:r>
      <w:r>
        <w:t>).</w:t>
      </w:r>
    </w:p>
    <w:p w14:paraId="4F88E2EE" w14:textId="35756C6E" w:rsidR="00B0651A" w:rsidRDefault="00B0651A" w:rsidP="00454809">
      <w:r w:rsidRPr="00B0651A">
        <w:rPr>
          <w:b/>
        </w:rPr>
        <w:t>UniIDs.</w:t>
      </w:r>
      <w:r>
        <w:t xml:space="preserve"> It saves a new set of label files with consistent IDs through time. Make sure you don’t overwrite the current label files, which are used in the process of conversion.</w:t>
      </w:r>
    </w:p>
    <w:p w14:paraId="479EE2F3" w14:textId="16CEACE2" w:rsidR="00B0651A" w:rsidRDefault="00B0651A" w:rsidP="00454809">
      <w:r w:rsidRPr="00B0651A">
        <w:rPr>
          <w:b/>
        </w:rPr>
        <w:t>Compnts.</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454809">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454809">
      <w:r w:rsidRPr="000F2C6F">
        <w:rPr>
          <w:b/>
        </w:rPr>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0F2C6F">
      <w:pPr>
        <w:spacing w:after="0"/>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
        <w:br w:type="page"/>
      </w:r>
    </w:p>
    <w:p w14:paraId="10A120F0" w14:textId="199CA14B" w:rsidR="00433140" w:rsidRDefault="00AF4C71" w:rsidP="00AF4C71">
      <w:pPr>
        <w:pStyle w:val="Heading1"/>
      </w:pPr>
      <w:bookmarkStart w:id="394" w:name="_Toc406770768"/>
      <w:bookmarkStart w:id="395" w:name="_Ref433192347"/>
      <w:bookmarkStart w:id="396" w:name="_Ref433887780"/>
      <w:bookmarkStart w:id="397" w:name="_Toc406755695"/>
      <w:bookmarkStart w:id="398" w:name="_Toc11076429"/>
      <w:r>
        <w:lastRenderedPageBreak/>
        <w:t>Volume-Mesh Conversion</w:t>
      </w:r>
      <w:bookmarkEnd w:id="394"/>
      <w:bookmarkEnd w:id="395"/>
      <w:bookmarkEnd w:id="396"/>
      <w:bookmarkEnd w:id="398"/>
    </w:p>
    <w:p w14:paraId="3EE12C02" w14:textId="36307A1B" w:rsidR="008216FB" w:rsidRDefault="008216FB">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8216FB">
      <w:pPr>
        <w:jc w:val="center"/>
      </w:pPr>
      <w:r>
        <w:rPr>
          <w:noProof/>
          <w:lang w:eastAsia="en-US"/>
        </w:rPr>
        <w:drawing>
          <wp:inline distT="0" distB="0" distL="0" distR="0" wp14:anchorId="30EECABC" wp14:editId="201F6844">
            <wp:extent cx="2651760" cy="2130552"/>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2651760" cy="2130552"/>
                    </a:xfrm>
                    <a:prstGeom prst="rect">
                      <a:avLst/>
                    </a:prstGeom>
                    <a:noFill/>
                    <a:ln>
                      <a:noFill/>
                    </a:ln>
                  </pic:spPr>
                </pic:pic>
              </a:graphicData>
            </a:graphic>
          </wp:inline>
        </w:drawing>
      </w:r>
    </w:p>
    <w:p w14:paraId="35EDEDFC" w14:textId="43C9B100" w:rsidR="008216FB" w:rsidRDefault="008216FB" w:rsidP="008216FB">
      <w:pPr>
        <w:pStyle w:val="Caption"/>
        <w:jc w:val="center"/>
      </w:pPr>
      <w:bookmarkStart w:id="399" w:name="_Toc53229144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Convert dialog.</w:t>
      </w:r>
      <w:bookmarkEnd w:id="399"/>
    </w:p>
    <w:p w14:paraId="7EF4327D" w14:textId="42A9AC19" w:rsidR="008216FB" w:rsidRDefault="00EC238F" w:rsidP="008216FB">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8216FB">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96289A">
            <w:pPr>
              <w:pStyle w:val="Icon"/>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DC4ADC">
            <w:pPr>
              <w:pStyle w:val="TipText"/>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8216FB"/>
    <w:p w14:paraId="740AB5DE" w14:textId="21E4BE9C" w:rsidR="00EC238F" w:rsidRDefault="00EC238F" w:rsidP="008216FB">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8216FB">
      <w:r w:rsidRPr="00EC238F">
        <w:rPr>
          <w:b/>
        </w:rPr>
        <w:t>Down sample Z.</w:t>
      </w:r>
      <w:r>
        <w:t xml:space="preserve"> It increases the grid size in on the Z axis. The generated mesh object becomes coarse as the value increases.</w:t>
      </w:r>
    </w:p>
    <w:p w14:paraId="1CB4FDF0" w14:textId="027122E3" w:rsidR="00EC238F" w:rsidRDefault="00EC238F" w:rsidP="008216FB">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8216FB">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8216FB">
      <w:r w:rsidRPr="0096289A">
        <w:rPr>
          <w:b/>
        </w:rPr>
        <w:t>Weld vertices.</w:t>
      </w:r>
      <w:r>
        <w:t xml:space="preserve"> It merges overlapping vertices so that a smooth shading can be applied.</w:t>
      </w:r>
    </w:p>
    <w:p w14:paraId="6FEFABBA" w14:textId="34A06D03" w:rsidR="00FE4C43" w:rsidRPr="008216FB" w:rsidRDefault="00FE4C43" w:rsidP="008216FB">
      <w:r w:rsidRPr="00FE4C43">
        <w:rPr>
          <w:b/>
        </w:rPr>
        <w:lastRenderedPageBreak/>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
        <w:br w:type="page"/>
      </w:r>
    </w:p>
    <w:p w14:paraId="67183F33" w14:textId="2F385765" w:rsidR="00DA77F0" w:rsidRDefault="00DA77F0" w:rsidP="00DA77F0">
      <w:pPr>
        <w:pStyle w:val="Heading1"/>
      </w:pPr>
      <w:bookmarkStart w:id="400" w:name="_Ref448759940"/>
      <w:bookmarkStart w:id="401" w:name="_Toc11076430"/>
      <w:r>
        <w:lastRenderedPageBreak/>
        <w:t>Data Processing with OpenCL Filters</w:t>
      </w:r>
      <w:bookmarkEnd w:id="400"/>
      <w:bookmarkEnd w:id="401"/>
    </w:p>
    <w:p w14:paraId="1F332D83" w14:textId="5750F962" w:rsidR="00DA77F0" w:rsidRDefault="00DA77F0" w:rsidP="00DA77F0">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C34AFF">
            <w:pPr>
              <w:pStyle w:val="Icon"/>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DA77F0">
            <w:pPr>
              <w:pStyle w:val="TipText"/>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DA77F0"/>
    <w:p w14:paraId="136F6E33" w14:textId="77777777" w:rsidR="00DA77F0" w:rsidRDefault="00DA77F0" w:rsidP="00DA77F0">
      <w:pPr>
        <w:jc w:val="center"/>
      </w:pPr>
      <w:r>
        <w:rPr>
          <w:noProof/>
          <w:lang w:eastAsia="en-US"/>
        </w:rPr>
        <w:drawing>
          <wp:inline distT="0" distB="0" distL="0" distR="0" wp14:anchorId="6FC9644C" wp14:editId="644C8156">
            <wp:extent cx="3575304" cy="4004845"/>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75"/>
                    <a:stretch>
                      <a:fillRect/>
                    </a:stretch>
                  </pic:blipFill>
                  <pic:spPr bwMode="auto">
                    <a:xfrm>
                      <a:off x="0" y="0"/>
                      <a:ext cx="3575304" cy="4004845"/>
                    </a:xfrm>
                    <a:prstGeom prst="rect">
                      <a:avLst/>
                    </a:prstGeom>
                    <a:noFill/>
                    <a:ln>
                      <a:noFill/>
                    </a:ln>
                  </pic:spPr>
                </pic:pic>
              </a:graphicData>
            </a:graphic>
          </wp:inline>
        </w:drawing>
      </w:r>
    </w:p>
    <w:p w14:paraId="34E35CB1" w14:textId="1FF59B9F" w:rsidR="00DA77F0" w:rsidRDefault="00DA77F0" w:rsidP="00DA77F0">
      <w:pPr>
        <w:pStyle w:val="Caption"/>
        <w:jc w:val="center"/>
      </w:pPr>
      <w:bookmarkStart w:id="402" w:name="_Ref406779169"/>
      <w:bookmarkStart w:id="403" w:name="_Toc53229144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02"/>
      <w:r>
        <w:t>. OpenCL kernel editor.</w:t>
      </w:r>
      <w:bookmarkEnd w:id="403"/>
    </w:p>
    <w:p w14:paraId="1167B4B1" w14:textId="77777777" w:rsidR="00DA77F0" w:rsidRDefault="00DA77F0" w:rsidP="00DA77F0">
      <w:pPr>
        <w:pStyle w:val="Heading3"/>
      </w:pPr>
      <w:r>
        <w:t>Open and save kernel files</w:t>
      </w:r>
    </w:p>
    <w:p w14:paraId="528B9B3A" w14:textId="77777777" w:rsidR="00DA77F0" w:rsidRDefault="00DA77F0" w:rsidP="00DA77F0">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DA77F0">
      <w:pPr>
        <w:pStyle w:val="Heading3"/>
      </w:pPr>
      <w:r>
        <w:t>Built-in kernel files</w:t>
      </w:r>
    </w:p>
    <w:p w14:paraId="2E0E48D7" w14:textId="77777777" w:rsidR="00DA77F0" w:rsidRDefault="00DA77F0" w:rsidP="00DA77F0">
      <w:r>
        <w:t>Built-in kernel files can be found in the CL_code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DA77F0">
      <w:pPr>
        <w:pStyle w:val="Heading3"/>
      </w:pPr>
      <w:r>
        <w:lastRenderedPageBreak/>
        <w:t>Code panel</w:t>
      </w:r>
    </w:p>
    <w:p w14:paraId="13CE949F" w14:textId="28ABD1EA" w:rsidR="00DA77F0" w:rsidRDefault="00DA77F0" w:rsidP="00DA77F0">
      <w:r>
        <w:t>Write your own code or modify built-in code for more data processing functions. Coding shoul</w:t>
      </w:r>
      <w:r w:rsidR="00F8404B">
        <w:t>d strictly follow the OpenCL 1.2</w:t>
      </w:r>
      <w:r>
        <w:t xml:space="preserve"> standard (</w:t>
      </w:r>
      <w:hyperlink r:id="rId176" w:history="1">
        <w:r w:rsidRPr="00460729">
          <w:rPr>
            <w:rStyle w:val="Hyperlink"/>
          </w:rPr>
          <w:t>www.khronos.org/opencl/</w:t>
        </w:r>
      </w:hyperlink>
      <w:r>
        <w:t>). In addition, pay attention to the following requirements.</w:t>
      </w:r>
    </w:p>
    <w:p w14:paraId="7728477D" w14:textId="77777777" w:rsidR="00DA77F0" w:rsidRDefault="00DA77F0" w:rsidP="00DA77F0">
      <w:pPr>
        <w:pStyle w:val="ListParagraph"/>
        <w:numPr>
          <w:ilvl w:val="0"/>
          <w:numId w:val="15"/>
        </w:numPr>
      </w:pPr>
      <w:r>
        <w:t xml:space="preserve">Kernel entry point should be named with </w:t>
      </w:r>
      <w:r w:rsidRPr="00D5784A">
        <w:rPr>
          <w:rFonts w:ascii="Courier New" w:hAnsi="Courier New" w:cs="Courier New"/>
          <w:shd w:val="clear" w:color="auto" w:fill="E8F1E2" w:themeFill="accent2" w:themeFillTint="33"/>
        </w:rPr>
        <w:t>kernel_main</w:t>
      </w:r>
      <w:r>
        <w:t>.</w:t>
      </w:r>
    </w:p>
    <w:p w14:paraId="5F4B7B4C" w14:textId="77777777" w:rsidR="00DA77F0" w:rsidRDefault="00DA77F0" w:rsidP="00DA77F0">
      <w:pPr>
        <w:pStyle w:val="ListParagraph"/>
        <w:numPr>
          <w:ilvl w:val="0"/>
          <w:numId w:val="15"/>
        </w:numPr>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DA77F0">
      <w:pPr>
        <w:pStyle w:val="ListParagraph"/>
        <w:numPr>
          <w:ilvl w:val="0"/>
          <w:numId w:val="15"/>
        </w:numPr>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C34AFF">
            <w:pPr>
              <w:pStyle w:val="Icon"/>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DA77F0"/>
    <w:p w14:paraId="507F06A9" w14:textId="77777777" w:rsidR="00DA77F0" w:rsidRDefault="00DA77F0" w:rsidP="00DA77F0">
      <w:pPr>
        <w:pStyle w:val="Heading3"/>
      </w:pPr>
      <w:r>
        <w:t>Run a kernel</w:t>
      </w:r>
    </w:p>
    <w:p w14:paraId="342F5AA3" w14:textId="706C283E" w:rsidR="00DA77F0" w:rsidRDefault="00DA77F0" w:rsidP="00DA77F0">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DA77F0">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DA77F0">
      <w:pPr>
        <w:pStyle w:val="Heading3"/>
      </w:pPr>
      <w:r>
        <w:t>Output panel</w:t>
      </w:r>
    </w:p>
    <w:p w14:paraId="10EF2BDC" w14:textId="77777777" w:rsidR="00DA77F0" w:rsidRPr="007C791A" w:rsidRDefault="00DA77F0" w:rsidP="00DA77F0">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
        <w:br w:type="page"/>
      </w:r>
    </w:p>
    <w:p w14:paraId="7D2EAD98" w14:textId="77777777" w:rsidR="00DA77F0" w:rsidRDefault="00DA77F0" w:rsidP="00DA77F0">
      <w:pPr>
        <w:pStyle w:val="Heading1"/>
      </w:pPr>
      <w:bookmarkStart w:id="404" w:name="_Toc406770772"/>
      <w:bookmarkStart w:id="405" w:name="_Ref406852055"/>
      <w:bookmarkStart w:id="406" w:name="_Ref406852087"/>
      <w:bookmarkStart w:id="407" w:name="_Ref406852291"/>
      <w:bookmarkStart w:id="408" w:name="_Ref410030537"/>
      <w:bookmarkStart w:id="409" w:name="_Ref418850238"/>
      <w:bookmarkStart w:id="410" w:name="_Ref420071189"/>
      <w:bookmarkStart w:id="411" w:name="_Ref428268077"/>
      <w:bookmarkStart w:id="412" w:name="_Ref428273682"/>
      <w:bookmarkStart w:id="413" w:name="_Ref428353961"/>
      <w:bookmarkStart w:id="414" w:name="_Ref428360414"/>
      <w:bookmarkStart w:id="415" w:name="_Ref428360916"/>
      <w:bookmarkStart w:id="416" w:name="_Ref428361748"/>
      <w:bookmarkStart w:id="417" w:name="_Ref428364528"/>
      <w:bookmarkStart w:id="418" w:name="_Ref433889217"/>
      <w:bookmarkStart w:id="419" w:name="_Ref433889549"/>
      <w:bookmarkStart w:id="420" w:name="_Ref448311550"/>
      <w:bookmarkStart w:id="421" w:name="_Ref448329293"/>
      <w:bookmarkStart w:id="422" w:name="_Ref497392984"/>
      <w:bookmarkStart w:id="423" w:name="_Ref509915914"/>
      <w:bookmarkStart w:id="424" w:name="_Ref520381891"/>
      <w:bookmarkStart w:id="425" w:name="_Ref520385015"/>
      <w:bookmarkStart w:id="426" w:name="_Toc406770769"/>
      <w:bookmarkStart w:id="427" w:name="_Ref407094555"/>
      <w:bookmarkStart w:id="428" w:name="_Ref433887970"/>
      <w:bookmarkStart w:id="429" w:name="_Ref448313440"/>
      <w:bookmarkStart w:id="430" w:name="_Toc11076431"/>
      <w:r>
        <w:lastRenderedPageBreak/>
        <w:t>Settings</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30"/>
    </w:p>
    <w:p w14:paraId="02C68F32" w14:textId="77777777" w:rsidR="00DA77F0" w:rsidRDefault="00DA77F0" w:rsidP="00DA77F0">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C34AFF">
            <w:pPr>
              <w:pStyle w:val="Icon"/>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FluoRender’s settings are saved in text format with fluorender.set. You can use a text editor to modify settings directly. </w:t>
            </w:r>
          </w:p>
        </w:tc>
      </w:tr>
    </w:tbl>
    <w:p w14:paraId="35FDE28C" w14:textId="77777777" w:rsidR="00DA77F0" w:rsidRDefault="00DA77F0" w:rsidP="00DA77F0"/>
    <w:p w14:paraId="67E8EF39" w14:textId="77777777" w:rsidR="00DA77F0" w:rsidRDefault="00DA77F0" w:rsidP="00DA77F0">
      <w:pPr>
        <w:pStyle w:val="Heading2"/>
      </w:pPr>
      <w:bookmarkStart w:id="431" w:name="_Toc406770773"/>
      <w:bookmarkStart w:id="432" w:name="_Toc11076432"/>
      <w:r>
        <w:t>Project Settings</w:t>
      </w:r>
      <w:bookmarkEnd w:id="431"/>
      <w:bookmarkEnd w:id="432"/>
    </w:p>
    <w:p w14:paraId="6E2E39CB" w14:textId="77777777" w:rsidR="00DA77F0" w:rsidRPr="00DE06D7" w:rsidRDefault="00DA77F0" w:rsidP="00DA77F0">
      <w:r>
        <w:t>Project settings are in the project panel. (</w:t>
      </w:r>
      <w:r>
        <w:fldChar w:fldCharType="begin"/>
      </w:r>
      <w:r>
        <w:instrText xml:space="preserve"> REF _Ref406767825 \h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DA77F0">
      <w:pPr>
        <w:jc w:val="center"/>
      </w:pPr>
      <w:r>
        <w:rPr>
          <w:noProof/>
          <w:lang w:eastAsia="en-US"/>
        </w:rPr>
        <w:drawing>
          <wp:inline distT="0" distB="0" distL="0" distR="0" wp14:anchorId="6AD058F2" wp14:editId="1197DE3C">
            <wp:extent cx="2785872" cy="326263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78"/>
                    <a:stretch>
                      <a:fillRect/>
                    </a:stretch>
                  </pic:blipFill>
                  <pic:spPr bwMode="auto">
                    <a:xfrm>
                      <a:off x="0" y="0"/>
                      <a:ext cx="2788762" cy="3266015"/>
                    </a:xfrm>
                    <a:prstGeom prst="rect">
                      <a:avLst/>
                    </a:prstGeom>
                    <a:noFill/>
                    <a:ln>
                      <a:noFill/>
                    </a:ln>
                  </pic:spPr>
                </pic:pic>
              </a:graphicData>
            </a:graphic>
          </wp:inline>
        </w:drawing>
      </w:r>
    </w:p>
    <w:p w14:paraId="10D4EE85" w14:textId="01A867BB" w:rsidR="00DA77F0" w:rsidRPr="00DE06D7" w:rsidRDefault="00DA77F0" w:rsidP="00DA77F0">
      <w:pPr>
        <w:pStyle w:val="Caption"/>
        <w:jc w:val="center"/>
      </w:pPr>
      <w:bookmarkStart w:id="433" w:name="_Ref406767825"/>
      <w:bookmarkStart w:id="434" w:name="_Toc53229144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33"/>
      <w:r>
        <w:t>. Settings, project panel.</w:t>
      </w:r>
      <w:bookmarkEnd w:id="434"/>
    </w:p>
    <w:p w14:paraId="53CF177E" w14:textId="77777777" w:rsidR="00DA77F0" w:rsidRDefault="00DA77F0" w:rsidP="00DA77F0">
      <w:pPr>
        <w:pStyle w:val="Heading3"/>
      </w:pPr>
      <w:r>
        <w:t>Open/Save</w:t>
      </w:r>
    </w:p>
    <w:p w14:paraId="4AC518EF" w14:textId="77777777" w:rsidR="00DA77F0" w:rsidRDefault="00DA77F0" w:rsidP="00DA77F0">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DA77F0">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C34AFF">
            <w:pPr>
              <w:pStyle w:val="Icon"/>
            </w:pPr>
            <w:r>
              <w:rPr>
                <w:noProof/>
                <w:lang w:eastAsia="en-US"/>
              </w:rPr>
              <w:lastRenderedPageBreak/>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DA77F0">
      <w:pPr>
        <w:pStyle w:val="Heading3"/>
      </w:pPr>
      <w:r>
        <w:t>Render View Text</w:t>
      </w:r>
    </w:p>
    <w:p w14:paraId="5E86125D" w14:textId="77777777" w:rsidR="00DA77F0" w:rsidRDefault="00DA77F0" w:rsidP="00DA77F0">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C34AFF">
            <w:pPr>
              <w:pStyle w:val="Icon"/>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DA77F0"/>
    <w:p w14:paraId="233987E1" w14:textId="77777777" w:rsidR="00DA77F0" w:rsidRDefault="00DA77F0" w:rsidP="00DA77F0">
      <w:r w:rsidRPr="00B253E9">
        <w:rPr>
          <w:b/>
        </w:rPr>
        <w:t>Size.</w:t>
      </w:r>
      <w:r>
        <w:t xml:space="preserve"> Change the font size for render view text.</w:t>
      </w:r>
    </w:p>
    <w:p w14:paraId="2EB05759" w14:textId="12AD0CC3" w:rsidR="00DC0A1D" w:rsidRDefault="00DC0A1D" w:rsidP="00DA77F0">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4618AC">
      <w:pPr>
        <w:ind w:left="450"/>
      </w:pPr>
      <w:r w:rsidRPr="004618AC">
        <w:rPr>
          <w:b/>
        </w:rPr>
        <w:t>BG inverted.</w:t>
      </w:r>
      <w:r>
        <w:t xml:space="preserve"> It calculates a color opposite to the background color.</w:t>
      </w:r>
    </w:p>
    <w:p w14:paraId="7858A89C" w14:textId="77BEAB8A" w:rsidR="004618AC" w:rsidRDefault="004618AC" w:rsidP="004618AC">
      <w:pPr>
        <w:ind w:left="450"/>
      </w:pPr>
      <w:r w:rsidRPr="004618AC">
        <w:rPr>
          <w:b/>
        </w:rPr>
        <w:t>Background.</w:t>
      </w:r>
      <w:r>
        <w:t xml:space="preserve"> It uses the same color as the background.</w:t>
      </w:r>
    </w:p>
    <w:p w14:paraId="76F03218" w14:textId="11D8A6EF" w:rsidR="004618AC" w:rsidRDefault="004618AC" w:rsidP="004618AC">
      <w:pPr>
        <w:ind w:left="450"/>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fldChar w:fldCharType="separate"/>
      </w:r>
      <w:r w:rsidR="00B137B9">
        <w:t>Chapter 8</w:t>
      </w:r>
      <w:r>
        <w:fldChar w:fldCharType="end"/>
      </w:r>
      <w:r>
        <w:t xml:space="preserve"> on details of setting the secondary color of a volume channel.</w:t>
      </w:r>
    </w:p>
    <w:p w14:paraId="6A5F126A" w14:textId="77777777" w:rsidR="00DA77F0" w:rsidRDefault="00DA77F0" w:rsidP="00DA77F0">
      <w:pPr>
        <w:pStyle w:val="Heading3"/>
      </w:pPr>
      <w:r>
        <w:t>Paint History</w:t>
      </w:r>
    </w:p>
    <w:p w14:paraId="5C525DB9" w14:textId="77777777" w:rsidR="00DA77F0" w:rsidRPr="00DE06D7" w:rsidRDefault="00DA77F0" w:rsidP="00DA77F0">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DA77F0">
      <w:pPr>
        <w:pStyle w:val="Heading2"/>
      </w:pPr>
      <w:bookmarkStart w:id="435" w:name="_Toc406770774"/>
      <w:bookmarkStart w:id="436" w:name="_Toc11076433"/>
      <w:r>
        <w:t>Rendering Settings</w:t>
      </w:r>
      <w:bookmarkEnd w:id="435"/>
      <w:bookmarkEnd w:id="436"/>
    </w:p>
    <w:p w14:paraId="2F958BA4" w14:textId="77777777" w:rsidR="00DA77F0" w:rsidRDefault="00DA77F0" w:rsidP="00DA77F0">
      <w:pPr>
        <w:spacing w:after="0"/>
      </w:pPr>
      <w:r>
        <w:t>Rendering settings are in the rendering panel (</w:t>
      </w:r>
      <w:r>
        <w:fldChar w:fldCharType="begin"/>
      </w:r>
      <w:r>
        <w:instrText xml:space="preserve"> REF _Ref406769143 \h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DA77F0">
      <w:pPr>
        <w:spacing w:after="120"/>
        <w:jc w:val="center"/>
      </w:pPr>
      <w:r>
        <w:rPr>
          <w:noProof/>
          <w:lang w:eastAsia="en-US"/>
        </w:rPr>
        <w:lastRenderedPageBreak/>
        <w:drawing>
          <wp:inline distT="0" distB="0" distL="0" distR="0" wp14:anchorId="3BE92BEF" wp14:editId="36689147">
            <wp:extent cx="2787538" cy="32645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79"/>
                    <a:stretch>
                      <a:fillRect/>
                    </a:stretch>
                  </pic:blipFill>
                  <pic:spPr bwMode="auto">
                    <a:xfrm>
                      <a:off x="0" y="0"/>
                      <a:ext cx="2787538" cy="3264580"/>
                    </a:xfrm>
                    <a:prstGeom prst="rect">
                      <a:avLst/>
                    </a:prstGeom>
                    <a:noFill/>
                    <a:ln>
                      <a:noFill/>
                    </a:ln>
                  </pic:spPr>
                </pic:pic>
              </a:graphicData>
            </a:graphic>
          </wp:inline>
        </w:drawing>
      </w:r>
    </w:p>
    <w:p w14:paraId="7D74077B" w14:textId="77484B74" w:rsidR="00DA77F0" w:rsidRPr="0055721E" w:rsidRDefault="00DA77F0" w:rsidP="00DA77F0">
      <w:pPr>
        <w:pStyle w:val="Caption"/>
        <w:jc w:val="center"/>
      </w:pPr>
      <w:bookmarkStart w:id="437" w:name="_Ref406769143"/>
      <w:bookmarkStart w:id="438" w:name="_Ref406768546"/>
      <w:bookmarkStart w:id="439" w:name="_Toc53229144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37"/>
      <w:r>
        <w:t>. Settings, rendering panel.</w:t>
      </w:r>
      <w:bookmarkEnd w:id="438"/>
      <w:bookmarkEnd w:id="439"/>
    </w:p>
    <w:p w14:paraId="674FFC35" w14:textId="77777777" w:rsidR="00DA77F0" w:rsidRDefault="00DA77F0" w:rsidP="00DA77F0">
      <w:pPr>
        <w:pStyle w:val="Heading3"/>
      </w:pPr>
      <w:r>
        <w:t>Micro Blending</w:t>
      </w:r>
    </w:p>
    <w:p w14:paraId="028B6748" w14:textId="77777777" w:rsidR="00DA77F0" w:rsidRDefault="00DA77F0" w:rsidP="00DA77F0">
      <w:r w:rsidRPr="007E283E">
        <w:rPr>
          <w:b/>
        </w:rPr>
        <w:t>Enable micro blending.</w:t>
      </w:r>
      <w:r>
        <w:t xml:space="preserve"> When enabled, channel intermixing in depth mode has more accurate results.</w:t>
      </w:r>
    </w:p>
    <w:p w14:paraId="3905E975" w14:textId="77777777" w:rsidR="00DA77F0" w:rsidRDefault="00DA77F0" w:rsidP="00DA77F0">
      <w:pPr>
        <w:pStyle w:val="Heading3"/>
      </w:pPr>
      <w:r>
        <w:t>Mesh transparency quality</w:t>
      </w:r>
    </w:p>
    <w:p w14:paraId="32D9FF1B" w14:textId="77777777" w:rsidR="00DA77F0" w:rsidRDefault="00DA77F0" w:rsidP="00DA77F0">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DA77F0">
      <w:pPr>
        <w:pStyle w:val="Heading3"/>
      </w:pPr>
      <w:r>
        <w:t>Shadow direction</w:t>
      </w:r>
    </w:p>
    <w:p w14:paraId="0E49414C" w14:textId="77777777" w:rsidR="00DA77F0" w:rsidRDefault="00DA77F0" w:rsidP="00DA77F0">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DA77F0">
      <w:r w:rsidRPr="0003445B">
        <w:rPr>
          <w:b/>
        </w:rPr>
        <w:t>Shadow direction.</w:t>
      </w:r>
      <w:r>
        <w:t xml:space="preserve"> Use the slider to set shadow direction when directional shadow is enabled.</w:t>
      </w:r>
    </w:p>
    <w:p w14:paraId="4FB618F1" w14:textId="77777777" w:rsidR="00DA77F0" w:rsidRDefault="00DA77F0" w:rsidP="00DA77F0">
      <w:pPr>
        <w:pStyle w:val="Heading3"/>
      </w:pPr>
      <w:r>
        <w:t>Gradient background</w:t>
      </w:r>
    </w:p>
    <w:p w14:paraId="17E7BBD5" w14:textId="77777777" w:rsidR="00DA77F0" w:rsidRDefault="00DA77F0" w:rsidP="00DA77F0">
      <w:r w:rsidRPr="0003445B">
        <w:rPr>
          <w:b/>
        </w:rPr>
        <w:t>Enable gradient background.</w:t>
      </w:r>
      <w:r>
        <w:t xml:space="preserve"> Use a gradient background with a faded horizon, instead of a solid color set in render view.</w:t>
      </w:r>
    </w:p>
    <w:p w14:paraId="301D8B88" w14:textId="6FD05F3A" w:rsidR="00DA77F0" w:rsidRDefault="00DA77F0" w:rsidP="00DA77F0">
      <w:pPr>
        <w:pStyle w:val="Heading3"/>
      </w:pPr>
      <w:r>
        <w:t>Rotations</w:t>
      </w:r>
    </w:p>
    <w:p w14:paraId="27E21B19" w14:textId="7DC3E6A7" w:rsidR="00405138" w:rsidRPr="00405138" w:rsidRDefault="00405138" w:rsidP="00405138">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DA77F0">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31A1CA37" w14:textId="77777777" w:rsidR="00DA77F0" w:rsidRDefault="00DA77F0" w:rsidP="00DA77F0">
      <w:pPr>
        <w:pStyle w:val="Heading2"/>
      </w:pPr>
      <w:bookmarkStart w:id="440" w:name="_Toc406770775"/>
      <w:bookmarkStart w:id="441" w:name="_Toc11076434"/>
      <w:r>
        <w:lastRenderedPageBreak/>
        <w:t>Performance Settings</w:t>
      </w:r>
      <w:bookmarkEnd w:id="440"/>
      <w:bookmarkEnd w:id="441"/>
    </w:p>
    <w:p w14:paraId="26D762BE" w14:textId="77777777" w:rsidR="00DA77F0" w:rsidRDefault="00DA77F0" w:rsidP="00DA77F0">
      <w:r>
        <w:t>Performance settings are in the performance panel (</w:t>
      </w:r>
      <w:r>
        <w:fldChar w:fldCharType="begin"/>
      </w:r>
      <w:r>
        <w:instrText xml:space="preserve"> REF _Ref406769191 \h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DA77F0">
      <w:pPr>
        <w:jc w:val="center"/>
      </w:pPr>
      <w:r>
        <w:rPr>
          <w:noProof/>
          <w:lang w:eastAsia="en-US"/>
        </w:rPr>
        <w:drawing>
          <wp:inline distT="0" distB="0" distL="0" distR="0" wp14:anchorId="77B3FE01" wp14:editId="378B804A">
            <wp:extent cx="2840736" cy="3326883"/>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80"/>
                    <a:stretch>
                      <a:fillRect/>
                    </a:stretch>
                  </pic:blipFill>
                  <pic:spPr bwMode="auto">
                    <a:xfrm>
                      <a:off x="0" y="0"/>
                      <a:ext cx="2847803" cy="3335159"/>
                    </a:xfrm>
                    <a:prstGeom prst="rect">
                      <a:avLst/>
                    </a:prstGeom>
                    <a:noFill/>
                    <a:ln>
                      <a:noFill/>
                    </a:ln>
                  </pic:spPr>
                </pic:pic>
              </a:graphicData>
            </a:graphic>
          </wp:inline>
        </w:drawing>
      </w:r>
    </w:p>
    <w:p w14:paraId="3AE9D66F" w14:textId="0D8F780D" w:rsidR="00DA77F0" w:rsidRDefault="00DA77F0" w:rsidP="00DA77F0">
      <w:pPr>
        <w:pStyle w:val="Caption"/>
        <w:jc w:val="center"/>
      </w:pPr>
      <w:bookmarkStart w:id="442" w:name="_Ref406769191"/>
      <w:bookmarkStart w:id="443" w:name="_Toc53229144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442"/>
      <w:r>
        <w:t>. Settings, performance panel.</w:t>
      </w:r>
      <w:bookmarkEnd w:id="443"/>
    </w:p>
    <w:p w14:paraId="37D42E40" w14:textId="77777777" w:rsidR="00DA77F0" w:rsidRDefault="00DA77F0" w:rsidP="00DA77F0">
      <w:pPr>
        <w:pStyle w:val="Heading3"/>
      </w:pPr>
      <w:r>
        <w:t>Variable sample rate</w:t>
      </w:r>
    </w:p>
    <w:p w14:paraId="61FF237E" w14:textId="77777777" w:rsidR="00DA77F0" w:rsidRDefault="00DA77F0" w:rsidP="00DA77F0">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DA77F0">
      <w:pPr>
        <w:pStyle w:val="Heading3"/>
      </w:pPr>
      <w:r>
        <w:t>Large data streaming</w:t>
      </w:r>
    </w:p>
    <w:p w14:paraId="16FB5E2F" w14:textId="77777777" w:rsidR="00DA77F0" w:rsidRDefault="00DA77F0" w:rsidP="00DA77F0">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DA77F0">
      <w:r w:rsidRPr="005C15EE">
        <w:rPr>
          <w:b/>
        </w:rPr>
        <w:t>Update order.</w:t>
      </w:r>
      <w:r>
        <w:t xml:space="preserve"> You can choose the update order when multiple bricks cannot be rendered within one render loop.</w:t>
      </w:r>
    </w:p>
    <w:p w14:paraId="4458ED51" w14:textId="77777777" w:rsidR="00DA77F0" w:rsidRDefault="00DA77F0" w:rsidP="00DA77F0">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DA77F0">
      <w:r w:rsidRPr="00A85B98">
        <w:rPr>
          <w:b/>
        </w:rPr>
        <w:t>Large data size.</w:t>
      </w:r>
      <w:r>
        <w:t xml:space="preserve"> It is a limit that larger data sets are broken into bricks.</w:t>
      </w:r>
    </w:p>
    <w:p w14:paraId="4CBD7DCA" w14:textId="77777777" w:rsidR="00DA77F0" w:rsidRDefault="00DA77F0" w:rsidP="00DA77F0">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DA77F0">
      <w:r w:rsidRPr="00A85B98">
        <w:rPr>
          <w:b/>
        </w:rPr>
        <w:lastRenderedPageBreak/>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DA77F0">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887C22">
            <w:pPr>
              <w:pStyle w:val="Icon"/>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887C22">
            <w:pPr>
              <w:pStyle w:val="TipText"/>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887C22">
            <w:pPr>
              <w:pStyle w:val="Icon"/>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887C22">
            <w:pPr>
              <w:pStyle w:val="TipText"/>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DA77F0"/>
    <w:p w14:paraId="487E0EFC" w14:textId="77777777" w:rsidR="00DA77F0" w:rsidRDefault="00DA77F0" w:rsidP="00DA77F0">
      <w:pPr>
        <w:pStyle w:val="Heading2"/>
      </w:pPr>
      <w:bookmarkStart w:id="444" w:name="_Toc406770776"/>
      <w:bookmarkStart w:id="445" w:name="_Toc11076435"/>
      <w:r>
        <w:t>File Format Settings</w:t>
      </w:r>
      <w:bookmarkEnd w:id="444"/>
      <w:bookmarkEnd w:id="445"/>
    </w:p>
    <w:p w14:paraId="2711AB98" w14:textId="77777777" w:rsidR="00DA77F0" w:rsidRDefault="00DA77F0" w:rsidP="00DA77F0">
      <w:r>
        <w:t>File format settings are in the file format panel (</w:t>
      </w:r>
      <w:r>
        <w:fldChar w:fldCharType="begin"/>
      </w:r>
      <w:r>
        <w:instrText xml:space="preserve"> REF _Ref406769932 \h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DA77F0">
      <w:pPr>
        <w:jc w:val="center"/>
      </w:pPr>
      <w:r>
        <w:rPr>
          <w:noProof/>
          <w:lang w:eastAsia="en-US"/>
        </w:rPr>
        <w:drawing>
          <wp:inline distT="0" distB="0" distL="0" distR="0" wp14:anchorId="44F27693" wp14:editId="0768707C">
            <wp:extent cx="2935739" cy="34381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1"/>
                    <a:stretch>
                      <a:fillRect/>
                    </a:stretch>
                  </pic:blipFill>
                  <pic:spPr bwMode="auto">
                    <a:xfrm>
                      <a:off x="0" y="0"/>
                      <a:ext cx="2940540" cy="3443766"/>
                    </a:xfrm>
                    <a:prstGeom prst="rect">
                      <a:avLst/>
                    </a:prstGeom>
                    <a:noFill/>
                    <a:ln>
                      <a:noFill/>
                    </a:ln>
                  </pic:spPr>
                </pic:pic>
              </a:graphicData>
            </a:graphic>
          </wp:inline>
        </w:drawing>
      </w:r>
    </w:p>
    <w:p w14:paraId="0D6C77FB" w14:textId="6CA38220" w:rsidR="00DA77F0" w:rsidRDefault="00DA77F0" w:rsidP="00DA77F0">
      <w:pPr>
        <w:pStyle w:val="Caption"/>
        <w:jc w:val="center"/>
      </w:pPr>
      <w:bookmarkStart w:id="446" w:name="_Ref406769932"/>
      <w:bookmarkStart w:id="447" w:name="_Toc53229144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46"/>
      <w:r>
        <w:t>. Settings, file format panel.</w:t>
      </w:r>
      <w:bookmarkEnd w:id="447"/>
    </w:p>
    <w:p w14:paraId="15437F86" w14:textId="77777777" w:rsidR="00DA77F0" w:rsidRPr="00A85B98" w:rsidRDefault="00DA77F0" w:rsidP="00DA77F0">
      <w:pPr>
        <w:pStyle w:val="Heading3"/>
      </w:pPr>
      <w:r>
        <w:t>Override voxel size</w:t>
      </w:r>
    </w:p>
    <w:p w14:paraId="597FF904" w14:textId="77777777" w:rsidR="00DA77F0" w:rsidRDefault="00DA77F0" w:rsidP="00DA77F0">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fldChar w:fldCharType="separate"/>
      </w:r>
      <w:r w:rsidR="00B137B9">
        <w:t>Chapter 8</w:t>
      </w:r>
      <w:r>
        <w:fldChar w:fldCharType="end"/>
      </w:r>
      <w:r>
        <w:t xml:space="preserve"> for more details).</w:t>
      </w:r>
    </w:p>
    <w:p w14:paraId="52C1D3AA" w14:textId="128023D2" w:rsidR="00097DB3" w:rsidRDefault="00DA77F0" w:rsidP="00097DB3">
      <w:pPr>
        <w:pStyle w:val="Heading3"/>
      </w:pPr>
      <w:r w:rsidRPr="002F0F0F">
        <w:lastRenderedPageBreak/>
        <w:t>Default co</w:t>
      </w:r>
      <w:r w:rsidR="00097DB3">
        <w:t>lors for excitation wavelengths</w:t>
      </w:r>
    </w:p>
    <w:p w14:paraId="1D80F748" w14:textId="0939F434" w:rsidR="00DA77F0" w:rsidRDefault="00DA77F0" w:rsidP="00DA77F0">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C34AFF">
            <w:pPr>
              <w:pStyle w:val="Icon"/>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A60E86"/>
    <w:p w14:paraId="276793B2" w14:textId="59FDD241" w:rsidR="00795261" w:rsidRDefault="00795261" w:rsidP="00795261">
      <w:pPr>
        <w:pStyle w:val="Heading3"/>
      </w:pPr>
      <w:r>
        <w:t>Max texture size</w:t>
      </w:r>
    </w:p>
    <w:p w14:paraId="777D025A" w14:textId="3514424E" w:rsidR="00795261" w:rsidRDefault="00665067" w:rsidP="00795261">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large data that don’t require streamed rendering.</w:t>
      </w:r>
    </w:p>
    <w:p w14:paraId="65406BE5" w14:textId="3CFE553C" w:rsidR="003D70FD" w:rsidRDefault="00862EB2" w:rsidP="00862EB2">
      <w:pPr>
        <w:pStyle w:val="Heading2"/>
      </w:pPr>
      <w:bookmarkStart w:id="448" w:name="_Toc11076436"/>
      <w:r>
        <w:t>ImageJ Link Settings</w:t>
      </w:r>
      <w:bookmarkEnd w:id="448"/>
    </w:p>
    <w:p w14:paraId="0418BBB6" w14:textId="5E63D6AF" w:rsidR="00862EB2" w:rsidRDefault="00B221A9" w:rsidP="00862EB2">
      <w:r>
        <w:t>To link FluoRender with ImageJ functions</w:t>
      </w:r>
      <w:r w:rsidR="008217BA">
        <w:t>, configure settings on the ImageJ Link panel (</w:t>
      </w:r>
      <w:r w:rsidR="00E412C4">
        <w:fldChar w:fldCharType="begin"/>
      </w:r>
      <w:r w:rsidR="00E412C4">
        <w:instrText xml:space="preserve"> REF _Ref520812201 \h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8217BA">
      <w:pPr>
        <w:jc w:val="center"/>
      </w:pPr>
      <w:r>
        <w:rPr>
          <w:noProof/>
          <w:lang w:eastAsia="en-US"/>
        </w:rPr>
        <w:drawing>
          <wp:inline distT="0" distB="0" distL="0" distR="0" wp14:anchorId="2074CCEF" wp14:editId="64F0C2C9">
            <wp:extent cx="2936593" cy="3443766"/>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2"/>
                    <a:stretch>
                      <a:fillRect/>
                    </a:stretch>
                  </pic:blipFill>
                  <pic:spPr bwMode="auto">
                    <a:xfrm>
                      <a:off x="0" y="0"/>
                      <a:ext cx="2936593" cy="3443766"/>
                    </a:xfrm>
                    <a:prstGeom prst="rect">
                      <a:avLst/>
                    </a:prstGeom>
                    <a:noFill/>
                    <a:ln>
                      <a:noFill/>
                    </a:ln>
                  </pic:spPr>
                </pic:pic>
              </a:graphicData>
            </a:graphic>
          </wp:inline>
        </w:drawing>
      </w:r>
    </w:p>
    <w:p w14:paraId="558D153E" w14:textId="307982AD" w:rsidR="008217BA" w:rsidRDefault="008217BA" w:rsidP="008217BA">
      <w:pPr>
        <w:pStyle w:val="Caption"/>
        <w:jc w:val="center"/>
      </w:pPr>
      <w:bookmarkStart w:id="449" w:name="_Ref520812201"/>
      <w:bookmarkStart w:id="450" w:name="_Toc532291447"/>
      <w:r>
        <w:t xml:space="preserve">Figure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49"/>
      <w:r>
        <w:t>. Settings, ImageJ Link panel.</w:t>
      </w:r>
      <w:bookmarkEnd w:id="450"/>
    </w:p>
    <w:p w14:paraId="012274B1" w14:textId="46B1DF7C" w:rsidR="008217BA" w:rsidRDefault="00643039" w:rsidP="00643039">
      <w:pPr>
        <w:pStyle w:val="Heading3"/>
      </w:pPr>
      <w:r>
        <w:t>Java settings</w:t>
      </w:r>
    </w:p>
    <w:p w14:paraId="7CCAA6EC" w14:textId="289F6775" w:rsidR="008F0F6E" w:rsidRDefault="00B54CBA" w:rsidP="00862EB2">
      <w:r>
        <w:t>First choose which ImageJ package you’d like to use.</w:t>
      </w:r>
    </w:p>
    <w:p w14:paraId="0650CE19" w14:textId="215BFE28" w:rsidR="00B54CBA" w:rsidRDefault="00B54CBA" w:rsidP="00862EB2">
      <w:r w:rsidRPr="00863C7F">
        <w:rPr>
          <w:b/>
        </w:rPr>
        <w:lastRenderedPageBreak/>
        <w:t>ImageJ</w:t>
      </w:r>
      <w:r>
        <w:t>. The</w:t>
      </w:r>
      <w:r w:rsidR="00ED6CD5">
        <w:t xml:space="preserve"> barebone ImageJ package includes all the basic functions. Additional plugins, such as </w:t>
      </w:r>
      <w:r w:rsidR="0084602E">
        <w:t>Bioformats, need to be downloaded and installed.</w:t>
      </w:r>
    </w:p>
    <w:p w14:paraId="61320737" w14:textId="2FA01ED9" w:rsidR="0084602E" w:rsidRDefault="0084602E" w:rsidP="00862EB2">
      <w:r w:rsidRPr="00B25D3E">
        <w:rPr>
          <w:b/>
        </w:rPr>
        <w:t>Fiji</w:t>
      </w:r>
      <w:r>
        <w:t>. It added</w:t>
      </w:r>
      <w:r w:rsidR="00962DEA">
        <w:t xml:space="preserve"> plugins and more versatile functions into the original ImageJ package</w:t>
      </w:r>
      <w:r w:rsidR="00B25D3E">
        <w:t>. Bioformats plugin is included.</w:t>
      </w:r>
    </w:p>
    <w:p w14:paraId="30D7606E" w14:textId="679290D2" w:rsidR="00643039" w:rsidRDefault="00643039" w:rsidP="00862EB2">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B25D3E">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862EB2">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862EB2">
      <w:r w:rsidRPr="00C44F2A">
        <w:rPr>
          <w:b/>
        </w:rPr>
        <w:t>Path to “bioformats_package.jar”</w:t>
      </w:r>
      <w:r>
        <w:t xml:space="preserve"> is for </w:t>
      </w:r>
      <w:r w:rsidR="00F277FC">
        <w:t>the BioFormats plugin. It is located inside the plugin folder of the ImageJ package. If it does not exist, download</w:t>
      </w:r>
      <w:r w:rsidR="00C44F2A">
        <w:t xml:space="preserve"> it from the BioFormats website.</w:t>
      </w:r>
      <w:r w:rsidR="00664435">
        <w:t xml:space="preserve"> This is needed only when ImageJ is selected.</w:t>
      </w:r>
    </w:p>
    <w:p w14:paraId="78934298" w14:textId="4BAF83FE" w:rsidR="00DA77F0" w:rsidRDefault="00DA77F0" w:rsidP="00DA77F0">
      <w:pPr>
        <w:pStyle w:val="Heading2"/>
      </w:pPr>
      <w:bookmarkStart w:id="451" w:name="_Toc11076437"/>
      <w:r>
        <w:t>Settings through the “fluorender.set” File</w:t>
      </w:r>
      <w:bookmarkEnd w:id="451"/>
    </w:p>
    <w:p w14:paraId="446EC59E" w14:textId="77777777" w:rsidR="00DA77F0" w:rsidRDefault="00DA77F0" w:rsidP="00DA77F0">
      <w:r>
        <w:t>Some advanced and experimental settings of FluoRender are not exposed in the user interface. You have to modify these settings in the “fluorender.set” file. The “fluorender.set”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77777777" w:rsidR="00DA77F0" w:rsidRDefault="00DA77F0" w:rsidP="00DA77F0">
      <w:pPr>
        <w:pStyle w:val="Heading3"/>
      </w:pPr>
      <w:r>
        <w:t>Ten-bit output</w:t>
      </w:r>
    </w:p>
    <w:p w14:paraId="6095306B" w14:textId="77777777" w:rsidR="00DA77F0" w:rsidRDefault="00DA77F0" w:rsidP="00DA77F0">
      <w:r>
        <w:t>Change the values under [pixel format] to modify the color bits.</w:t>
      </w:r>
    </w:p>
    <w:p w14:paraId="566F57F4" w14:textId="77777777" w:rsidR="00DA77F0" w:rsidRDefault="00DA77F0" w:rsidP="00DA77F0">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C34AFF">
            <w:pPr>
              <w:rPr>
                <w:rFonts w:ascii="Courier New" w:hAnsi="Courier New" w:cs="Courier New"/>
              </w:rPr>
            </w:pPr>
            <w:r>
              <w:rPr>
                <w:rFonts w:ascii="Courier New" w:hAnsi="Courier New" w:cs="Courier New"/>
              </w:rPr>
              <w:t>red_bit=10</w:t>
            </w:r>
          </w:p>
          <w:p w14:paraId="19D7F75A" w14:textId="77777777" w:rsidR="00DA77F0" w:rsidRPr="00EC0848" w:rsidRDefault="00DA77F0" w:rsidP="00C34AFF">
            <w:pPr>
              <w:rPr>
                <w:rFonts w:ascii="Courier New" w:hAnsi="Courier New" w:cs="Courier New"/>
              </w:rPr>
            </w:pPr>
            <w:r>
              <w:rPr>
                <w:rFonts w:ascii="Courier New" w:hAnsi="Courier New" w:cs="Courier New"/>
              </w:rPr>
              <w:t>green_bit=10</w:t>
            </w:r>
          </w:p>
          <w:p w14:paraId="0D38F31E" w14:textId="77777777" w:rsidR="00DA77F0" w:rsidRPr="00EC0848" w:rsidRDefault="00DA77F0" w:rsidP="00C34AFF">
            <w:pPr>
              <w:rPr>
                <w:rFonts w:ascii="Courier New" w:hAnsi="Courier New" w:cs="Courier New"/>
              </w:rPr>
            </w:pPr>
            <w:r>
              <w:rPr>
                <w:rFonts w:ascii="Courier New" w:hAnsi="Courier New" w:cs="Courier New"/>
              </w:rPr>
              <w:t>blue_bit=10</w:t>
            </w:r>
          </w:p>
          <w:p w14:paraId="5CD37AF2" w14:textId="77777777" w:rsidR="00DA77F0" w:rsidRPr="00EC0848" w:rsidRDefault="00DA77F0" w:rsidP="00C34AFF">
            <w:pPr>
              <w:rPr>
                <w:rFonts w:ascii="Courier New" w:hAnsi="Courier New" w:cs="Courier New"/>
              </w:rPr>
            </w:pPr>
            <w:r w:rsidRPr="00EC0848">
              <w:rPr>
                <w:rFonts w:ascii="Courier New" w:hAnsi="Courier New" w:cs="Courier New"/>
              </w:rPr>
              <w:t>alpha_bit</w:t>
            </w:r>
            <w:r>
              <w:rPr>
                <w:rFonts w:ascii="Courier New" w:hAnsi="Courier New" w:cs="Courier New"/>
              </w:rPr>
              <w:t>=2</w:t>
            </w:r>
          </w:p>
          <w:p w14:paraId="382086D5" w14:textId="77777777" w:rsidR="00DA77F0" w:rsidRDefault="00DA77F0" w:rsidP="00C34AFF">
            <w:r w:rsidRPr="00EC0848">
              <w:rPr>
                <w:rFonts w:ascii="Courier New" w:hAnsi="Courier New" w:cs="Courier New"/>
              </w:rPr>
              <w:t>depth_bit=24</w:t>
            </w:r>
          </w:p>
        </w:tc>
      </w:tr>
    </w:tbl>
    <w:p w14:paraId="2C842EBC"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C34AFF">
            <w:pPr>
              <w:pStyle w:val="Icon"/>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DA77F0">
      <w:pPr>
        <w:spacing w:after="120"/>
      </w:pPr>
    </w:p>
    <w:p w14:paraId="0F71F38F" w14:textId="77777777" w:rsidR="00DA77F0" w:rsidRDefault="00DA77F0" w:rsidP="00DA77F0">
      <w:pPr>
        <w:spacing w:after="120"/>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C34AFF">
            <w:pPr>
              <w:rPr>
                <w:rFonts w:ascii="Courier New" w:hAnsi="Courier New" w:cs="Courier New"/>
              </w:rPr>
            </w:pPr>
            <w:r w:rsidRPr="00EC0848">
              <w:rPr>
                <w:rFonts w:ascii="Courier New" w:hAnsi="Courier New" w:cs="Courier New"/>
              </w:rPr>
              <w:t>red_bit=8</w:t>
            </w:r>
          </w:p>
          <w:p w14:paraId="276469E4" w14:textId="77777777" w:rsidR="00DA77F0" w:rsidRPr="00EC0848" w:rsidRDefault="00DA77F0" w:rsidP="00C34AFF">
            <w:pPr>
              <w:rPr>
                <w:rFonts w:ascii="Courier New" w:hAnsi="Courier New" w:cs="Courier New"/>
              </w:rPr>
            </w:pPr>
            <w:r w:rsidRPr="00EC0848">
              <w:rPr>
                <w:rFonts w:ascii="Courier New" w:hAnsi="Courier New" w:cs="Courier New"/>
              </w:rPr>
              <w:lastRenderedPageBreak/>
              <w:t>green_bit=8</w:t>
            </w:r>
          </w:p>
          <w:p w14:paraId="523F12F7" w14:textId="77777777" w:rsidR="00DA77F0" w:rsidRPr="00EC0848" w:rsidRDefault="00DA77F0" w:rsidP="00C34AFF">
            <w:pPr>
              <w:rPr>
                <w:rFonts w:ascii="Courier New" w:hAnsi="Courier New" w:cs="Courier New"/>
              </w:rPr>
            </w:pPr>
            <w:r w:rsidRPr="00EC0848">
              <w:rPr>
                <w:rFonts w:ascii="Courier New" w:hAnsi="Courier New" w:cs="Courier New"/>
              </w:rPr>
              <w:t>blue_bit=8</w:t>
            </w:r>
          </w:p>
          <w:p w14:paraId="58C75DFA" w14:textId="77777777" w:rsidR="00DA77F0" w:rsidRPr="00EC0848" w:rsidRDefault="00DA77F0" w:rsidP="00C34AFF">
            <w:pPr>
              <w:rPr>
                <w:rFonts w:ascii="Courier New" w:hAnsi="Courier New" w:cs="Courier New"/>
              </w:rPr>
            </w:pPr>
            <w:r w:rsidRPr="00EC0848">
              <w:rPr>
                <w:rFonts w:ascii="Courier New" w:hAnsi="Courier New" w:cs="Courier New"/>
              </w:rPr>
              <w:t>alpha_bit=8</w:t>
            </w:r>
          </w:p>
          <w:p w14:paraId="736D2E43" w14:textId="77777777" w:rsidR="00DA77F0" w:rsidRDefault="00DA77F0" w:rsidP="00C34AFF">
            <w:r w:rsidRPr="00EC0848">
              <w:rPr>
                <w:rFonts w:ascii="Courier New" w:hAnsi="Courier New" w:cs="Courier New"/>
              </w:rPr>
              <w:t>depth_bit=24</w:t>
            </w:r>
          </w:p>
        </w:tc>
      </w:tr>
    </w:tbl>
    <w:p w14:paraId="6A2A3792"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Pixel format settings for standard output.</w:t>
      </w:r>
    </w:p>
    <w:p w14:paraId="70A2CB88" w14:textId="77777777" w:rsidR="00DA77F0" w:rsidRDefault="00DA77F0" w:rsidP="00DA77F0">
      <w:pPr>
        <w:pStyle w:val="Heading3"/>
      </w:pPr>
      <w:r>
        <w:t>Antialiasing</w:t>
      </w:r>
    </w:p>
    <w:p w14:paraId="30670509" w14:textId="77777777" w:rsidR="00DA77F0" w:rsidRDefault="00DA77F0" w:rsidP="00DA77F0">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C34AFF">
            <w:pPr>
              <w:rPr>
                <w:rFonts w:ascii="Courier New" w:hAnsi="Courier New" w:cs="Courier New"/>
              </w:rPr>
            </w:pPr>
            <w:r w:rsidRPr="00EC0848">
              <w:rPr>
                <w:rFonts w:ascii="Courier New" w:hAnsi="Courier New" w:cs="Courier New"/>
              </w:rPr>
              <w:t>[pixel\ format]</w:t>
            </w:r>
          </w:p>
          <w:p w14:paraId="550EFB77" w14:textId="77777777" w:rsidR="00DA77F0" w:rsidRDefault="00DA77F0" w:rsidP="00C34AFF">
            <w:r w:rsidRPr="00515460">
              <w:rPr>
                <w:rFonts w:ascii="Courier New" w:hAnsi="Courier New" w:cs="Courier New"/>
              </w:rPr>
              <w:t>samples=4</w:t>
            </w:r>
          </w:p>
        </w:tc>
      </w:tr>
    </w:tbl>
    <w:p w14:paraId="20412A37"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C34AFF">
            <w:pPr>
              <w:pStyle w:val="Icon"/>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DA77F0"/>
    <w:p w14:paraId="261A5801" w14:textId="77777777" w:rsidR="00DA77F0" w:rsidRDefault="00DA77F0" w:rsidP="00DA77F0">
      <w:pPr>
        <w:pStyle w:val="Heading3"/>
      </w:pPr>
      <w:r>
        <w:t>Selection of OpenCL GPUs</w:t>
      </w:r>
    </w:p>
    <w:p w14:paraId="5BAEF2F5" w14:textId="77777777" w:rsidR="00DA77F0" w:rsidRDefault="00DA77F0" w:rsidP="00DA77F0">
      <w:r>
        <w:t>Change the value of “device_id”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C34AFF">
            <w:r>
              <w:rPr>
                <w:rFonts w:ascii="Courier New" w:hAnsi="Courier New" w:cs="Courier New"/>
              </w:rPr>
              <w:t>device_id=0</w:t>
            </w:r>
          </w:p>
        </w:tc>
      </w:tr>
    </w:tbl>
    <w:p w14:paraId="108EF953"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Pixel format settings for antialiasing.</w:t>
      </w:r>
    </w:p>
    <w:p w14:paraId="57FFA1C5" w14:textId="77777777" w:rsidR="00DA77F0" w:rsidRDefault="00DA77F0" w:rsidP="00DA77F0"/>
    <w:p w14:paraId="04EDDA63" w14:textId="77777777" w:rsidR="00DA77F0" w:rsidRDefault="00DA77F0" w:rsidP="00DA77F0">
      <w:pPr>
        <w:pStyle w:val="Heading3"/>
      </w:pPr>
      <w:r>
        <w:t>Selection of OpenGL core profile version and GLSL version</w:t>
      </w:r>
    </w:p>
    <w:p w14:paraId="33DFB6F2" w14:textId="04C2E693" w:rsidR="00DA77F0" w:rsidRDefault="00DA77F0" w:rsidP="00DA77F0">
      <w:r>
        <w:t>Change the values “gl_major_ver” and “gl_minor_ver” under [context attrib]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“gl_profile_mask” to switch to the compatibility profile</w:t>
      </w:r>
      <w:r w:rsidR="00574DB9">
        <w:t>. For the parameter “gl_profile_mask”, setting it to 1 means the core profile, and setting it to 2 means compatibility profile. The default value for the profile mask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r>
              <w:rPr>
                <w:rFonts w:ascii="Courier New" w:hAnsi="Courier New" w:cs="Courier New"/>
              </w:rPr>
              <w:t>attrib</w:t>
            </w:r>
            <w:r w:rsidRPr="00EC0848">
              <w:rPr>
                <w:rFonts w:ascii="Courier New" w:hAnsi="Courier New" w:cs="Courier New"/>
              </w:rPr>
              <w:t>]</w:t>
            </w:r>
          </w:p>
          <w:p w14:paraId="73AF5427" w14:textId="77777777" w:rsidR="00DA77F0" w:rsidRDefault="00DA77F0" w:rsidP="00C34AFF">
            <w:pPr>
              <w:rPr>
                <w:rFonts w:ascii="Courier New" w:hAnsi="Courier New" w:cs="Courier New"/>
              </w:rPr>
            </w:pPr>
            <w:r>
              <w:rPr>
                <w:rFonts w:ascii="Courier New" w:hAnsi="Courier New" w:cs="Courier New"/>
              </w:rPr>
              <w:t>gl_major_ver=4</w:t>
            </w:r>
          </w:p>
          <w:p w14:paraId="459152C0" w14:textId="77777777" w:rsidR="00DA77F0" w:rsidRDefault="00DA77F0" w:rsidP="00C34AFF">
            <w:pPr>
              <w:rPr>
                <w:rFonts w:ascii="Courier New" w:hAnsi="Courier New" w:cs="Courier New"/>
              </w:rPr>
            </w:pPr>
            <w:r>
              <w:rPr>
                <w:rFonts w:ascii="Courier New" w:hAnsi="Courier New" w:cs="Courier New"/>
              </w:rPr>
              <w:t>gl_minor_ver=5</w:t>
            </w:r>
          </w:p>
          <w:p w14:paraId="283C60A5" w14:textId="58B9D81F" w:rsidR="007424D5" w:rsidRDefault="007424D5" w:rsidP="00C34AFF">
            <w:r w:rsidRPr="007424D5">
              <w:rPr>
                <w:rFonts w:ascii="Courier New" w:hAnsi="Courier New" w:cs="Courier New"/>
              </w:rPr>
              <w:t>gl_profile_mask=1</w:t>
            </w:r>
          </w:p>
        </w:tc>
      </w:tr>
    </w:tbl>
    <w:p w14:paraId="50F9CA3B" w14:textId="77777777" w:rsidR="00DA77F0" w:rsidRDefault="00DA77F0" w:rsidP="00DA77F0">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C34AFF">
            <w:pPr>
              <w:pStyle w:val="Icon"/>
            </w:pPr>
            <w:r>
              <w:rPr>
                <w:noProof/>
                <w:lang w:eastAsia="en-US"/>
              </w:rPr>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C34AFF">
            <w:pPr>
              <w:pStyle w:val="TipText"/>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0B0FCA">
            <w:pPr>
              <w:pStyle w:val="Icon"/>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574DB9">
            <w:pPr>
              <w:pStyle w:val="TipText"/>
              <w:cnfStyle w:val="000000000000" w:firstRow="0" w:lastRow="0" w:firstColumn="0" w:lastColumn="0" w:oddVBand="0" w:evenVBand="0" w:oddHBand="0" w:evenHBand="0" w:firstRowFirstColumn="0" w:firstRowLastColumn="0" w:lastRowFirstColumn="0" w:lastRowLastColumn="0"/>
            </w:pPr>
            <w:r>
              <w:t xml:space="preserve">Generally speaking, you need to set it to the core profile if you are running FluoRender on Mac OS X, or if you are using an Intel CPU-integrated GPU. For </w:t>
            </w:r>
            <w:r>
              <w:lastRenderedPageBreak/>
              <w:t>the Windows operating systems, if you are using a discrete graphics card with nVidia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DA77F0">
      <w:pPr>
        <w:spacing w:after="240"/>
      </w:pPr>
    </w:p>
    <w:p w14:paraId="646292F7" w14:textId="77777777" w:rsidR="00DA77F0" w:rsidRDefault="00DA77F0" w:rsidP="00DA77F0">
      <w:pPr>
        <w:pStyle w:val="Heading3"/>
      </w:pPr>
      <w:r>
        <w:t>Soft threshold</w:t>
      </w:r>
    </w:p>
    <w:p w14:paraId="34ACEE64" w14:textId="77777777" w:rsidR="00DA77F0" w:rsidRDefault="00DA77F0" w:rsidP="00DA77F0">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C34AFF">
            <w:pPr>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C34AFF">
            <w:pPr>
              <w:rPr>
                <w:rFonts w:ascii="Courier New" w:hAnsi="Courier New" w:cs="Courier New"/>
              </w:rPr>
            </w:pPr>
            <w:r>
              <w:rPr>
                <w:rFonts w:ascii="Courier New" w:hAnsi="Courier New" w:cs="Courier New"/>
              </w:rPr>
              <w:t>value=0.1</w:t>
            </w:r>
          </w:p>
        </w:tc>
      </w:tr>
    </w:tbl>
    <w:p w14:paraId="7915A978" w14:textId="77777777" w:rsidR="00DA77F0" w:rsidRDefault="00DA77F0" w:rsidP="00DA77F0">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r>
        <w:t>. Pixel format settings for antialiasing.</w:t>
      </w:r>
    </w:p>
    <w:p w14:paraId="4F1357A7" w14:textId="77777777" w:rsidR="00DA77F0" w:rsidRDefault="00DA77F0" w:rsidP="00DA77F0">
      <w:pPr>
        <w:pStyle w:val="Heading3"/>
      </w:pPr>
      <w:r>
        <w:t>Test mode</w:t>
      </w:r>
    </w:p>
    <w:p w14:paraId="341693A3" w14:textId="77777777" w:rsidR="00DA77F0" w:rsidRDefault="00DA77F0" w:rsidP="00DA77F0">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C34AFF">
            <w:pPr>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C34AFF">
            <w:pPr>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C34AFF">
            <w:pPr>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C34AFF">
            <w:pPr>
              <w:rPr>
                <w:rFonts w:ascii="Courier New" w:hAnsi="Courier New" w:cs="Courier New"/>
              </w:rPr>
            </w:pPr>
            <w:r w:rsidRPr="00134C8A">
              <w:rPr>
                <w:rFonts w:ascii="Courier New" w:hAnsi="Courier New" w:cs="Courier New"/>
              </w:rPr>
              <w:t>wiref=0</w:t>
            </w:r>
          </w:p>
        </w:tc>
      </w:tr>
    </w:tbl>
    <w:p w14:paraId="1905498D" w14:textId="77777777" w:rsidR="00DA77F0" w:rsidRDefault="00DA77F0" w:rsidP="00DA77F0">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Pixel format settings for antialiasing.</w:t>
      </w:r>
    </w:p>
    <w:p w14:paraId="7AE35832" w14:textId="77777777" w:rsidR="00DA77F0" w:rsidRDefault="00DA77F0" w:rsidP="00DA77F0">
      <w:r>
        <w:t>The test modes are:</w:t>
      </w:r>
    </w:p>
    <w:p w14:paraId="7EBB7C48" w14:textId="77777777" w:rsidR="00DA77F0" w:rsidRDefault="00DA77F0" w:rsidP="00DA77F0">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DA77F0">
      <w:r w:rsidRPr="00134C8A">
        <w:rPr>
          <w:b/>
        </w:rPr>
        <w:t>Param.</w:t>
      </w:r>
      <w:r>
        <w:t xml:space="preserve"> Displaying more parameter information.</w:t>
      </w:r>
    </w:p>
    <w:p w14:paraId="789185B5" w14:textId="67426372" w:rsidR="00DA77F0" w:rsidRPr="00E93314" w:rsidRDefault="00DA77F0" w:rsidP="00DA77F0">
      <w:r w:rsidRPr="00134C8A">
        <w:rPr>
          <w:b/>
        </w:rPr>
        <w:t>Wiref.</w:t>
      </w:r>
      <w:r>
        <w:t xml:space="preserve"> Showing volume bounding boxe</w:t>
      </w:r>
      <w:r w:rsidR="005C15EE">
        <w:t>s and slices in wireframe mode.</w:t>
      </w:r>
    </w:p>
    <w:p w14:paraId="01C374B5" w14:textId="77777777" w:rsidR="00DA77F0" w:rsidRDefault="00DA77F0" w:rsidP="00DA77F0">
      <w:r>
        <w:br w:type="page"/>
      </w:r>
    </w:p>
    <w:p w14:paraId="23EB2B3F" w14:textId="10EEA384" w:rsidR="000321EA" w:rsidRDefault="002F11D8" w:rsidP="000321EA">
      <w:pPr>
        <w:pStyle w:val="Heading1"/>
      </w:pPr>
      <w:bookmarkStart w:id="452" w:name="_Toc11076438"/>
      <w:r>
        <w:lastRenderedPageBreak/>
        <w:t>Contributing to</w:t>
      </w:r>
      <w:r w:rsidR="000321EA">
        <w:t xml:space="preserve"> FluoRender</w:t>
      </w:r>
      <w:bookmarkEnd w:id="426"/>
      <w:bookmarkEnd w:id="427"/>
      <w:bookmarkEnd w:id="428"/>
      <w:bookmarkEnd w:id="429"/>
      <w:bookmarkEnd w:id="452"/>
    </w:p>
    <w:p w14:paraId="50CD2E06" w14:textId="4B65870F" w:rsidR="0096289A" w:rsidRDefault="00C211C7">
      <w:r>
        <w:t>You can contribute to FluoRender by adding new functions to its source code.</w:t>
      </w:r>
    </w:p>
    <w:p w14:paraId="73DBDC37" w14:textId="63A05759" w:rsidR="00C211C7" w:rsidRDefault="00C211C7" w:rsidP="00C211C7">
      <w:pPr>
        <w:pStyle w:val="Heading2"/>
      </w:pPr>
      <w:bookmarkStart w:id="453" w:name="_Toc406770770"/>
      <w:bookmarkStart w:id="454" w:name="_Toc11076439"/>
      <w:r>
        <w:t xml:space="preserve">Developing </w:t>
      </w:r>
      <w:r w:rsidR="00985754">
        <w:t xml:space="preserve">and Contributing </w:t>
      </w:r>
      <w:r>
        <w:t>with Source Code</w:t>
      </w:r>
      <w:bookmarkEnd w:id="453"/>
      <w:r w:rsidR="00985754">
        <w:t xml:space="preserve"> via GitHub</w:t>
      </w:r>
      <w:bookmarkEnd w:id="454"/>
    </w:p>
    <w:p w14:paraId="277B07C4" w14:textId="3B2FACBF" w:rsidR="000B77AE" w:rsidRDefault="000B77AE" w:rsidP="000B77AE">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0B77AE">
      <w:r>
        <w:t xml:space="preserve">You may view the GitHub page for FluoRender for full </w:t>
      </w:r>
      <w:r w:rsidR="00985754">
        <w:t xml:space="preserve">and detailed </w:t>
      </w:r>
      <w:r>
        <w:t>clone and build instructions:</w:t>
      </w:r>
    </w:p>
    <w:p w14:paraId="3E255B16" w14:textId="4C09488A" w:rsidR="000B77AE" w:rsidRDefault="00C44A8F" w:rsidP="000B77AE">
      <w:hyperlink r:id="rId183" w:history="1">
        <w:r w:rsidR="000B77AE" w:rsidRPr="00241F36">
          <w:rPr>
            <w:rStyle w:val="Hyperlink"/>
          </w:rPr>
          <w:t>https://github.com/SCIInstitute/fluorender</w:t>
        </w:r>
      </w:hyperlink>
    </w:p>
    <w:p w14:paraId="5F37ADF1" w14:textId="7618D448" w:rsidR="00985754" w:rsidRDefault="00985754" w:rsidP="000B77AE">
      <w:r>
        <w:t>The build instructions can change frequently, so duplicating them in this document is not feasible.</w:t>
      </w:r>
    </w:p>
    <w:p w14:paraId="1C145B0C" w14:textId="173660EA" w:rsidR="000B77AE" w:rsidRDefault="000B77AE" w:rsidP="000B77AE">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F012AB">
            <w:pPr>
              <w:rPr>
                <w:rFonts w:ascii="Courier New" w:hAnsi="Courier New" w:cs="Courier New"/>
              </w:rPr>
            </w:pPr>
            <w:r>
              <w:rPr>
                <w:rFonts w:ascii="Courier New" w:hAnsi="Courier New" w:cs="Courier New"/>
              </w:rPr>
              <w:t xml:space="preserve">git clone </w:t>
            </w:r>
            <w:r w:rsidRPr="00985754">
              <w:rPr>
                <w:rFonts w:ascii="Courier New" w:hAnsi="Courier New" w:cs="Courier New"/>
              </w:rPr>
              <w:t>git@github.com:SCIInstitute/fluorender.git</w:t>
            </w:r>
          </w:p>
        </w:tc>
      </w:tr>
    </w:tbl>
    <w:p w14:paraId="689BBFDD" w14:textId="77777777" w:rsidR="00985754" w:rsidRDefault="00985754" w:rsidP="000B77AE"/>
    <w:p w14:paraId="32EA9F9A" w14:textId="436F1C2F" w:rsidR="00985754" w:rsidRDefault="00985754" w:rsidP="00985754">
      <w:r>
        <w:t>You can then fork your own branch to make changes and improvements.</w:t>
      </w:r>
    </w:p>
    <w:p w14:paraId="0B72D790" w14:textId="35557864" w:rsidR="00985754" w:rsidRDefault="00985754" w:rsidP="00985754">
      <w:r>
        <w:t xml:space="preserve">If you wish to merge your improvements into the master branch, or another branch, please request a “Merge Request” via GitHub, or on the command line. </w:t>
      </w:r>
    </w:p>
    <w:p w14:paraId="7FB74816" w14:textId="5293B662" w:rsidR="00985754" w:rsidRDefault="00985754" w:rsidP="00985754">
      <w:r>
        <w:t xml:space="preserve">You may also report bugs and suggest feature requests on GitHub. </w:t>
      </w:r>
    </w:p>
    <w:p w14:paraId="6FAAD962" w14:textId="77777777" w:rsidR="000321EA" w:rsidRDefault="000321EA">
      <w:r>
        <w:br w:type="page"/>
      </w:r>
    </w:p>
    <w:p w14:paraId="194D2459" w14:textId="49B8D498" w:rsidR="003010F7" w:rsidRPr="00D807A8" w:rsidRDefault="006B5A72" w:rsidP="00BF54AB">
      <w:pPr>
        <w:pStyle w:val="Heading1"/>
        <w:numPr>
          <w:ilvl w:val="0"/>
          <w:numId w:val="0"/>
        </w:numPr>
      </w:pPr>
      <w:bookmarkStart w:id="455" w:name="_Toc406770777"/>
      <w:bookmarkStart w:id="456" w:name="_Ref407097453"/>
      <w:bookmarkStart w:id="457" w:name="_Ref407098499"/>
      <w:bookmarkStart w:id="458" w:name="_Toc11076440"/>
      <w:r w:rsidRPr="00D807A8">
        <w:lastRenderedPageBreak/>
        <w:t>Appendi</w:t>
      </w:r>
      <w:bookmarkEnd w:id="268"/>
      <w:bookmarkEnd w:id="397"/>
      <w:bookmarkEnd w:id="455"/>
      <w:r w:rsidR="00A97A4B">
        <w:t>ces</w:t>
      </w:r>
      <w:bookmarkEnd w:id="456"/>
      <w:bookmarkEnd w:id="457"/>
      <w:bookmarkEnd w:id="458"/>
    </w:p>
    <w:p w14:paraId="3F781BB6" w14:textId="141598A4" w:rsidR="003010F7" w:rsidRDefault="008948BC" w:rsidP="00BF54AB">
      <w:pPr>
        <w:pStyle w:val="Heading2"/>
      </w:pPr>
      <w:bookmarkStart w:id="459" w:name="_Toc406575234"/>
      <w:bookmarkStart w:id="460" w:name="_Toc406755696"/>
      <w:bookmarkStart w:id="461" w:name="_Toc406770778"/>
      <w:bookmarkStart w:id="462" w:name="_Toc11076441"/>
      <w:r>
        <w:t xml:space="preserve">A. </w:t>
      </w:r>
      <w:r w:rsidR="00D807A8">
        <w:t>Functions of FluoRender</w:t>
      </w:r>
      <w:bookmarkEnd w:id="459"/>
      <w:bookmarkEnd w:id="460"/>
      <w:bookmarkEnd w:id="461"/>
      <w:bookmarkEnd w:id="462"/>
    </w:p>
    <w:p w14:paraId="7DCBE37D" w14:textId="632E2009" w:rsidR="003010F7" w:rsidRDefault="00D807A8" w:rsidP="00DF5798">
      <w:pPr>
        <w:pStyle w:val="Heading3"/>
        <w:jc w:val="center"/>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5C15EE">
            <w:r>
              <w:t>Functions</w:t>
            </w:r>
          </w:p>
        </w:tc>
        <w:tc>
          <w:tcPr>
            <w:tcW w:w="1176" w:type="pct"/>
            <w:shd w:val="clear" w:color="auto" w:fill="669748" w:themeFill="accent2" w:themeFillShade="BF"/>
            <w:vAlign w:val="bottom"/>
          </w:tcPr>
          <w:p w14:paraId="5413C30A" w14:textId="77777777"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5C15EE">
            <w:pPr>
              <w:jc w:val="center"/>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5C15EE">
            <w:pPr>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5C15EE">
            <w:pPr>
              <w:jc w:val="center"/>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5C15EE">
            <w:pPr>
              <w:ind w:left="216"/>
            </w:pPr>
            <w:r>
              <w:t>View rotation</w:t>
            </w:r>
          </w:p>
        </w:tc>
        <w:tc>
          <w:tcPr>
            <w:tcW w:w="1176" w:type="pct"/>
          </w:tcPr>
          <w:p w14:paraId="29D24A47" w14:textId="77777777" w:rsidR="00D807A8" w:rsidRPr="00302398" w:rsidRDefault="00C42FED"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5C15EE">
            <w:pPr>
              <w:ind w:left="216"/>
            </w:pPr>
            <w:r>
              <w:t>Geared rotation of 45º</w:t>
            </w:r>
          </w:p>
        </w:tc>
        <w:tc>
          <w:tcPr>
            <w:tcW w:w="1176" w:type="pct"/>
          </w:tcPr>
          <w:p w14:paraId="4080806B" w14:textId="77777777" w:rsidR="00ED0043" w:rsidRPr="00302398" w:rsidRDefault="00C42FED"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5C15EE">
            <w:pPr>
              <w:ind w:left="216"/>
            </w:pPr>
            <w:r>
              <w:t xml:space="preserve">Two styles of rotation slider control </w:t>
            </w:r>
          </w:p>
        </w:tc>
        <w:tc>
          <w:tcPr>
            <w:tcW w:w="1176" w:type="pct"/>
          </w:tcPr>
          <w:p w14:paraId="2118460A" w14:textId="6C564A82"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5C15E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5C15EE">
            <w:pPr>
              <w:ind w:left="216"/>
            </w:pPr>
            <w:r>
              <w:t>View panning</w:t>
            </w:r>
          </w:p>
        </w:tc>
        <w:tc>
          <w:tcPr>
            <w:tcW w:w="1176" w:type="pct"/>
          </w:tcPr>
          <w:p w14:paraId="64AB944E" w14:textId="77777777"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5C15E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BE832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7237CD" w14:textId="17885DBC" w:rsidR="00DB0893" w:rsidRDefault="00684D8F" w:rsidP="00DB0893">
            <w:pPr>
              <w:ind w:left="216"/>
            </w:pPr>
            <w:r>
              <w:t>R</w:t>
            </w:r>
            <w:r w:rsidR="00DB0893">
              <w:t>otation center</w:t>
            </w:r>
            <w:r>
              <w:t xml:space="preserve"> anchor</w:t>
            </w:r>
            <w:r w:rsidR="00DB0893">
              <w:t xml:space="preserve"> </w:t>
            </w:r>
            <w:r w:rsidR="00DB0893">
              <w:rPr>
                <w:noProof/>
                <w:lang w:eastAsia="en-US"/>
              </w:rPr>
              <w:drawing>
                <wp:inline distT="0" distB="0" distL="0" distR="0" wp14:anchorId="0682CAF3" wp14:editId="62B07290">
                  <wp:extent cx="94615" cy="94615"/>
                  <wp:effectExtent l="0" t="0" r="635"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D37782" w14:textId="3101E51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8FAC8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DB0893" w:rsidRDefault="00DB0893" w:rsidP="00DB0893">
            <w:pPr>
              <w:ind w:left="216"/>
            </w:pPr>
            <w:r>
              <w:t>Center data/panning reset</w:t>
            </w:r>
          </w:p>
        </w:tc>
        <w:tc>
          <w:tcPr>
            <w:tcW w:w="1176" w:type="pct"/>
          </w:tcPr>
          <w:p w14:paraId="1EBFE750" w14:textId="7777777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F42D7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DB0893" w:rsidRDefault="00DB0893" w:rsidP="00DB0893">
            <w:pPr>
              <w:ind w:left="216"/>
            </w:pPr>
            <w:r>
              <w:t>View zooming</w:t>
            </w:r>
          </w:p>
        </w:tc>
        <w:tc>
          <w:tcPr>
            <w:tcW w:w="1176" w:type="pct"/>
          </w:tcPr>
          <w:p w14:paraId="703E1F07" w14:textId="77777777"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63E65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DB0893" w:rsidRDefault="00DB0893" w:rsidP="00DB0893">
            <w:pPr>
              <w:ind w:left="216"/>
            </w:pPr>
            <w:r>
              <w:t>1:1 zoom ratio setting</w:t>
            </w:r>
          </w:p>
        </w:tc>
        <w:tc>
          <w:tcPr>
            <w:tcW w:w="1176" w:type="pct"/>
          </w:tcPr>
          <w:p w14:paraId="22405BEE" w14:textId="2C060AC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256E6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DB0893" w:rsidRDefault="00DB0893" w:rsidP="00DB0893">
            <w:pPr>
              <w:ind w:left="216"/>
            </w:pPr>
            <w:r>
              <w:t>Data-dependent zoom ratio display</w:t>
            </w:r>
          </w:p>
        </w:tc>
        <w:tc>
          <w:tcPr>
            <w:tcW w:w="1176" w:type="pct"/>
          </w:tcPr>
          <w:p w14:paraId="08056E61" w14:textId="5CCA2111"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DB0893" w:rsidRDefault="00DB0893" w:rsidP="00DB0893">
            <w:pPr>
              <w:ind w:left="216"/>
            </w:pPr>
            <w:r>
              <w:t>View-dependent zoom ratio display</w:t>
            </w:r>
          </w:p>
        </w:tc>
        <w:tc>
          <w:tcPr>
            <w:tcW w:w="1176" w:type="pct"/>
          </w:tcPr>
          <w:p w14:paraId="7E061B0F" w14:textId="713B6FAF"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DB0893"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DB0893" w:rsidRDefault="00DB0893" w:rsidP="00DB0893">
            <w:pPr>
              <w:ind w:left="216"/>
            </w:pPr>
            <w:r>
              <w:t>Depth attenuation</w:t>
            </w:r>
          </w:p>
        </w:tc>
        <w:tc>
          <w:tcPr>
            <w:tcW w:w="1176" w:type="pct"/>
          </w:tcPr>
          <w:p w14:paraId="0594EBD5" w14:textId="7ED82F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DB0893" w:rsidRDefault="00DB0893" w:rsidP="00DB0893">
            <w:pPr>
              <w:ind w:left="216"/>
            </w:pPr>
            <w:r>
              <w:t>Screen capture</w:t>
            </w:r>
          </w:p>
        </w:tc>
        <w:tc>
          <w:tcPr>
            <w:tcW w:w="1176" w:type="pct"/>
          </w:tcPr>
          <w:p w14:paraId="1038D511" w14:textId="4699F54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DB0893" w:rsidRDefault="00DB0893" w:rsidP="00DB0893">
            <w:pPr>
              <w:ind w:left="216"/>
            </w:pPr>
            <w:r>
              <w:t>Save alpha channel in screen capture</w:t>
            </w:r>
          </w:p>
        </w:tc>
        <w:tc>
          <w:tcPr>
            <w:tcW w:w="1176" w:type="pct"/>
          </w:tcPr>
          <w:p w14:paraId="295ABB36" w14:textId="24A5FA0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DB0893" w:rsidRDefault="00DB0893" w:rsidP="00DB0893">
            <w:pPr>
              <w:ind w:left="216"/>
            </w:pPr>
            <w:r>
              <w:t>Enlarge image when capturing render view</w:t>
            </w:r>
          </w:p>
        </w:tc>
        <w:tc>
          <w:tcPr>
            <w:tcW w:w="1176" w:type="pct"/>
          </w:tcPr>
          <w:p w14:paraId="1265A018" w14:textId="036211F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DB0893" w:rsidRDefault="00DB0893" w:rsidP="00DB0893">
            <w:pPr>
              <w:ind w:left="216"/>
            </w:pPr>
            <w:r>
              <w:t>View center axis</w:t>
            </w:r>
          </w:p>
        </w:tc>
        <w:tc>
          <w:tcPr>
            <w:tcW w:w="1176" w:type="pct"/>
          </w:tcPr>
          <w:p w14:paraId="7AE3899F" w14:textId="1B6494C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DB0893" w:rsidRDefault="00DB0893" w:rsidP="00DB0893">
            <w:pPr>
              <w:ind w:left="216"/>
            </w:pPr>
            <w:r>
              <w:t>View information display</w:t>
            </w:r>
          </w:p>
        </w:tc>
        <w:tc>
          <w:tcPr>
            <w:tcW w:w="1176" w:type="pct"/>
          </w:tcPr>
          <w:p w14:paraId="48F298BB" w14:textId="7CABFE76"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DB0893" w:rsidRDefault="00DB0893" w:rsidP="00DB0893">
            <w:pPr>
              <w:ind w:left="216"/>
            </w:pPr>
            <w:r>
              <w:t>Legend display</w:t>
            </w:r>
          </w:p>
        </w:tc>
        <w:tc>
          <w:tcPr>
            <w:tcW w:w="1176" w:type="pct"/>
          </w:tcPr>
          <w:p w14:paraId="0CA3704C" w14:textId="6D4DFE35"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DB0893" w:rsidRDefault="00DB0893" w:rsidP="00DB0893">
            <w:pPr>
              <w:ind w:left="216"/>
            </w:pPr>
            <w:r>
              <w:t>Scale bar display</w:t>
            </w:r>
          </w:p>
        </w:tc>
        <w:tc>
          <w:tcPr>
            <w:tcW w:w="1176" w:type="pct"/>
          </w:tcPr>
          <w:p w14:paraId="73C2502B" w14:textId="7F85A839"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DB0893" w:rsidRDefault="00DB0893" w:rsidP="00DB0893">
            <w:pPr>
              <w:ind w:left="216"/>
            </w:pPr>
            <w:r>
              <w:t>Perspective angle adjustment</w:t>
            </w:r>
          </w:p>
        </w:tc>
        <w:tc>
          <w:tcPr>
            <w:tcW w:w="1176" w:type="pct"/>
          </w:tcPr>
          <w:p w14:paraId="52E128C9" w14:textId="4593944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DB0893" w:rsidRDefault="00DB0893" w:rsidP="00DB0893">
            <w:pPr>
              <w:ind w:left="216"/>
            </w:pPr>
            <w:r>
              <w:t>Free fly</w:t>
            </w:r>
          </w:p>
        </w:tc>
        <w:tc>
          <w:tcPr>
            <w:tcW w:w="1176" w:type="pct"/>
          </w:tcPr>
          <w:p w14:paraId="1FEE0FB7" w14:textId="49AB8410"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DB0893" w:rsidRDefault="00DB0893" w:rsidP="00DB0893">
            <w:pPr>
              <w:ind w:left="216"/>
            </w:pPr>
            <w:r>
              <w:t>Background color setting</w:t>
            </w:r>
          </w:p>
        </w:tc>
        <w:tc>
          <w:tcPr>
            <w:tcW w:w="1176" w:type="pct"/>
          </w:tcPr>
          <w:p w14:paraId="5D4B92C1" w14:textId="53F63CB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DB0893" w:rsidRDefault="00DB0893" w:rsidP="00DB0893">
            <w:pPr>
              <w:ind w:left="216"/>
            </w:pPr>
            <w:r>
              <w:t>Gradient background</w:t>
            </w:r>
          </w:p>
        </w:tc>
        <w:tc>
          <w:tcPr>
            <w:tcW w:w="1176" w:type="pct"/>
          </w:tcPr>
          <w:p w14:paraId="7C237B9F" w14:textId="28842FB1"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DB0893" w:rsidRDefault="00DB0893" w:rsidP="00DB0893">
            <w:pPr>
              <w:ind w:left="216"/>
            </w:pPr>
            <w:r>
              <w:t>Render view font</w:t>
            </w:r>
          </w:p>
        </w:tc>
        <w:tc>
          <w:tcPr>
            <w:tcW w:w="1176" w:type="pct"/>
          </w:tcPr>
          <w:p w14:paraId="6F0695E1" w14:textId="722672C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DB0893" w:rsidRDefault="00DB0893" w:rsidP="00DB0893">
            <w:pPr>
              <w:ind w:left="216"/>
            </w:pPr>
            <w:r>
              <w:t>Render view text color settings</w:t>
            </w:r>
          </w:p>
        </w:tc>
        <w:tc>
          <w:tcPr>
            <w:tcW w:w="1176" w:type="pct"/>
          </w:tcPr>
          <w:p w14:paraId="4927EA6C" w14:textId="22AEE6EB"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DB0893" w:rsidRDefault="00DB0893" w:rsidP="00DB0893">
            <w:pPr>
              <w:ind w:left="216"/>
            </w:pPr>
            <w:r>
              <w:t>Create new render view</w:t>
            </w:r>
          </w:p>
        </w:tc>
        <w:tc>
          <w:tcPr>
            <w:tcW w:w="1176" w:type="pct"/>
          </w:tcPr>
          <w:p w14:paraId="31FC4414" w14:textId="6D76EB58"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DB0893" w:rsidRDefault="00DB0893" w:rsidP="00DB0893">
            <w:pPr>
              <w:ind w:left="216"/>
            </w:pPr>
            <w:r>
              <w:t>Link render view rotations</w:t>
            </w:r>
          </w:p>
        </w:tc>
        <w:tc>
          <w:tcPr>
            <w:tcW w:w="1176" w:type="pct"/>
          </w:tcPr>
          <w:p w14:paraId="1A761ACB" w14:textId="062F807D"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DB0893" w:rsidRDefault="00DB0893" w:rsidP="00DB0893">
            <w:pPr>
              <w:ind w:left="216"/>
            </w:pPr>
            <w:r>
              <w:t>Render view setting save</w:t>
            </w:r>
          </w:p>
        </w:tc>
        <w:tc>
          <w:tcPr>
            <w:tcW w:w="1176" w:type="pct"/>
          </w:tcPr>
          <w:p w14:paraId="4427D0CB" w14:textId="6760F614"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DB0893" w:rsidRPr="00302398" w:rsidRDefault="00DB0893" w:rsidP="00DB0893">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DB0893" w:rsidRDefault="00DB0893" w:rsidP="00DB0893">
            <w:pPr>
              <w:ind w:left="216"/>
            </w:pPr>
            <w:r>
              <w:t>Full screen mode</w:t>
            </w:r>
          </w:p>
        </w:tc>
        <w:tc>
          <w:tcPr>
            <w:tcW w:w="1176" w:type="pct"/>
          </w:tcPr>
          <w:p w14:paraId="2F428C21" w14:textId="5F917F7C" w:rsidR="00DB0893" w:rsidRPr="00302398" w:rsidRDefault="00DB0893"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DB0893" w:rsidRPr="00302398" w:rsidRDefault="00312870" w:rsidP="00DB0893">
            <w:pPr>
              <w:jc w:val="center"/>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B51D9E"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B51D9E" w:rsidRDefault="00B51D9E" w:rsidP="00B51D9E">
            <w:pPr>
              <w:ind w:left="216"/>
            </w:pPr>
            <w:r>
              <w:t>Standard orthographic views</w:t>
            </w:r>
          </w:p>
        </w:tc>
        <w:tc>
          <w:tcPr>
            <w:tcW w:w="1176" w:type="pct"/>
          </w:tcPr>
          <w:p w14:paraId="27EA8802" w14:textId="27C889F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B51D9E"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B51D9E" w:rsidRPr="006D4D27" w:rsidRDefault="00B51D9E" w:rsidP="00B51D9E">
            <w:pPr>
              <w:rPr>
                <w:b/>
                <w:iCs/>
              </w:rPr>
            </w:pPr>
            <w:r w:rsidRPr="006D4D27">
              <w:rPr>
                <w:b/>
                <w:iCs/>
              </w:rPr>
              <w:t>Touch gesture support</w:t>
            </w:r>
          </w:p>
        </w:tc>
        <w:tc>
          <w:tcPr>
            <w:tcW w:w="1176" w:type="pct"/>
          </w:tcPr>
          <w:p w14:paraId="4B6B81B4" w14:textId="606D1E2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B51D9E"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B51D9E" w:rsidRPr="004C7A83" w:rsidRDefault="00B51D9E" w:rsidP="00B51D9E">
            <w:pPr>
              <w:ind w:left="216"/>
            </w:pPr>
            <w:r w:rsidRPr="004C7A83">
              <w:t>One finger to rotate</w:t>
            </w:r>
          </w:p>
        </w:tc>
        <w:tc>
          <w:tcPr>
            <w:tcW w:w="1176" w:type="pct"/>
          </w:tcPr>
          <w:p w14:paraId="491C2B5A" w14:textId="44B6511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B51D9E"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B51D9E" w:rsidRPr="004C7A83" w:rsidRDefault="00B51D9E" w:rsidP="00B51D9E">
            <w:pPr>
              <w:ind w:left="216"/>
            </w:pPr>
            <w:r>
              <w:t>Two fingers to pan</w:t>
            </w:r>
          </w:p>
        </w:tc>
        <w:tc>
          <w:tcPr>
            <w:tcW w:w="1176" w:type="pct"/>
          </w:tcPr>
          <w:p w14:paraId="67FCCCE8" w14:textId="164CA78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B51D9E"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B51D9E"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B51D9E" w:rsidRDefault="00B51D9E" w:rsidP="00B51D9E">
            <w:pPr>
              <w:ind w:left="216"/>
            </w:pPr>
            <w:r>
              <w:t>Pinch to zoom</w:t>
            </w:r>
          </w:p>
        </w:tc>
        <w:tc>
          <w:tcPr>
            <w:tcW w:w="1176" w:type="pct"/>
          </w:tcPr>
          <w:p w14:paraId="5A53E93F" w14:textId="7CD6D79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B51D9E"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p>
        </w:tc>
      </w:tr>
      <w:tr w:rsidR="00B51D9E"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B51D9E" w:rsidRPr="004D6251" w:rsidRDefault="00B51D9E" w:rsidP="00B51D9E">
            <w:pPr>
              <w:rPr>
                <w:b/>
                <w:iCs/>
              </w:rPr>
            </w:pPr>
            <w:r w:rsidRPr="004D6251">
              <w:rPr>
                <w:b/>
                <w:iCs/>
              </w:rPr>
              <w:t>Multi-channel support</w:t>
            </w:r>
          </w:p>
        </w:tc>
        <w:tc>
          <w:tcPr>
            <w:tcW w:w="1176" w:type="pct"/>
          </w:tcPr>
          <w:p w14:paraId="0E20F58B" w14:textId="0DCD3FB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B51D9E" w:rsidRDefault="00B51D9E" w:rsidP="00B51D9E">
            <w:pPr>
              <w:ind w:left="216"/>
              <w:rPr>
                <w:iCs/>
              </w:rPr>
            </w:pPr>
            <w:r>
              <w:rPr>
                <w:iCs/>
              </w:rPr>
              <w:t>Layered channel intermixing mode</w:t>
            </w:r>
          </w:p>
        </w:tc>
        <w:tc>
          <w:tcPr>
            <w:tcW w:w="1176" w:type="pct"/>
          </w:tcPr>
          <w:p w14:paraId="4C23A933" w14:textId="1612699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B51D9E" w:rsidRDefault="00B51D9E" w:rsidP="00B51D9E">
            <w:pPr>
              <w:ind w:left="216"/>
              <w:rPr>
                <w:iCs/>
              </w:rPr>
            </w:pPr>
            <w:r>
              <w:rPr>
                <w:iCs/>
              </w:rPr>
              <w:lastRenderedPageBreak/>
              <w:t>Depth channel intermixing mode</w:t>
            </w:r>
          </w:p>
        </w:tc>
        <w:tc>
          <w:tcPr>
            <w:tcW w:w="1176" w:type="pct"/>
          </w:tcPr>
          <w:p w14:paraId="6E10A973" w14:textId="5B6A517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B51D9E" w:rsidRDefault="00B51D9E" w:rsidP="00B51D9E">
            <w:pPr>
              <w:ind w:left="216"/>
              <w:rPr>
                <w:iCs/>
              </w:rPr>
            </w:pPr>
            <w:r>
              <w:rPr>
                <w:iCs/>
              </w:rPr>
              <w:t>Micro blending in depth mode</w:t>
            </w:r>
          </w:p>
        </w:tc>
        <w:tc>
          <w:tcPr>
            <w:tcW w:w="1176" w:type="pct"/>
          </w:tcPr>
          <w:p w14:paraId="628134EF" w14:textId="7323C5F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B51D9E" w:rsidRDefault="00B51D9E" w:rsidP="00B51D9E">
            <w:pPr>
              <w:ind w:left="216"/>
              <w:rPr>
                <w:iCs/>
              </w:rPr>
            </w:pPr>
            <w:r>
              <w:rPr>
                <w:iCs/>
              </w:rPr>
              <w:t>Composite channel intermixing mode</w:t>
            </w:r>
          </w:p>
        </w:tc>
        <w:tc>
          <w:tcPr>
            <w:tcW w:w="1176" w:type="pct"/>
          </w:tcPr>
          <w:p w14:paraId="58A18AF5" w14:textId="3E6E4D9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B51D9E" w:rsidRDefault="00B51D9E" w:rsidP="00B51D9E">
            <w:pPr>
              <w:ind w:left="216"/>
              <w:rPr>
                <w:iCs/>
              </w:rPr>
            </w:pPr>
            <w:r>
              <w:rPr>
                <w:iCs/>
              </w:rPr>
              <w:t>Channel grouping</w:t>
            </w:r>
          </w:p>
        </w:tc>
        <w:tc>
          <w:tcPr>
            <w:tcW w:w="1176" w:type="pct"/>
          </w:tcPr>
          <w:p w14:paraId="3CD6F9DB" w14:textId="28A3E1B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B51D9E" w:rsidRDefault="00B51D9E" w:rsidP="00B51D9E">
            <w:pPr>
              <w:ind w:left="216"/>
              <w:rPr>
                <w:iCs/>
              </w:rPr>
            </w:pPr>
            <w:r>
              <w:rPr>
                <w:iCs/>
              </w:rPr>
              <w:t>Synchronize group settings</w:t>
            </w:r>
          </w:p>
        </w:tc>
        <w:tc>
          <w:tcPr>
            <w:tcW w:w="1176" w:type="pct"/>
          </w:tcPr>
          <w:p w14:paraId="3C683AFA" w14:textId="3216077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B51D9E" w:rsidRDefault="00B51D9E" w:rsidP="00B51D9E">
            <w:pPr>
              <w:ind w:left="216"/>
              <w:rPr>
                <w:iCs/>
              </w:rPr>
            </w:pPr>
            <w:r>
              <w:rPr>
                <w:iCs/>
              </w:rPr>
              <w:t>Depth mode for group</w:t>
            </w:r>
          </w:p>
        </w:tc>
        <w:tc>
          <w:tcPr>
            <w:tcW w:w="1176" w:type="pct"/>
          </w:tcPr>
          <w:p w14:paraId="45E8E4B3" w14:textId="122A052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B51D9E" w:rsidRDefault="00B51D9E" w:rsidP="00B51D9E">
            <w:pPr>
              <w:ind w:left="216"/>
              <w:rPr>
                <w:iCs/>
              </w:rPr>
            </w:pPr>
            <w:r>
              <w:rPr>
                <w:iCs/>
              </w:rPr>
              <w:t>Channel streaming</w:t>
            </w:r>
          </w:p>
        </w:tc>
        <w:tc>
          <w:tcPr>
            <w:tcW w:w="1176" w:type="pct"/>
          </w:tcPr>
          <w:p w14:paraId="2E982B09" w14:textId="711377B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B51D9E" w:rsidRPr="00D70083" w:rsidRDefault="00B51D9E" w:rsidP="00B51D9E">
            <w:pPr>
              <w:rPr>
                <w:b/>
                <w:iCs/>
              </w:rPr>
            </w:pPr>
            <w:r w:rsidRPr="00D70083">
              <w:rPr>
                <w:b/>
                <w:iCs/>
              </w:rPr>
              <w:t>Large data streaming</w:t>
            </w:r>
          </w:p>
        </w:tc>
        <w:tc>
          <w:tcPr>
            <w:tcW w:w="1176" w:type="pct"/>
          </w:tcPr>
          <w:p w14:paraId="2E3C519D" w14:textId="125FB73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B51D9E" w:rsidRDefault="00B51D9E" w:rsidP="00B51D9E">
            <w:pPr>
              <w:ind w:left="216"/>
              <w:rPr>
                <w:iCs/>
              </w:rPr>
            </w:pPr>
            <w:r>
              <w:rPr>
                <w:iCs/>
              </w:rPr>
              <w:t>Graphics memory setting</w:t>
            </w:r>
          </w:p>
        </w:tc>
        <w:tc>
          <w:tcPr>
            <w:tcW w:w="1176" w:type="pct"/>
          </w:tcPr>
          <w:p w14:paraId="0828BDB3" w14:textId="7D056A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B51D9E" w:rsidRDefault="00B51D9E" w:rsidP="00B51D9E">
            <w:pPr>
              <w:ind w:left="216"/>
              <w:rPr>
                <w:iCs/>
              </w:rPr>
            </w:pPr>
            <w:r>
              <w:rPr>
                <w:iCs/>
              </w:rPr>
              <w:t>Large data size setting</w:t>
            </w:r>
          </w:p>
        </w:tc>
        <w:tc>
          <w:tcPr>
            <w:tcW w:w="1176" w:type="pct"/>
          </w:tcPr>
          <w:p w14:paraId="41094891" w14:textId="53DD9F3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B51D9E" w:rsidRDefault="00B51D9E" w:rsidP="00B51D9E">
            <w:pPr>
              <w:ind w:left="216"/>
              <w:rPr>
                <w:iCs/>
              </w:rPr>
            </w:pPr>
            <w:r>
              <w:rPr>
                <w:iCs/>
              </w:rPr>
              <w:t>Brick size setting</w:t>
            </w:r>
          </w:p>
        </w:tc>
        <w:tc>
          <w:tcPr>
            <w:tcW w:w="1176" w:type="pct"/>
          </w:tcPr>
          <w:p w14:paraId="4207C95E" w14:textId="7832F6A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B51D9E" w:rsidRDefault="00B51D9E" w:rsidP="00B51D9E">
            <w:pPr>
              <w:ind w:left="216"/>
              <w:rPr>
                <w:iCs/>
              </w:rPr>
            </w:pPr>
            <w:r>
              <w:rPr>
                <w:iCs/>
              </w:rPr>
              <w:t>Response time setting</w:t>
            </w:r>
          </w:p>
        </w:tc>
        <w:tc>
          <w:tcPr>
            <w:tcW w:w="1176" w:type="pct"/>
          </w:tcPr>
          <w:p w14:paraId="3CF2AC8B" w14:textId="562D1213"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B51D9E" w:rsidRDefault="00B51D9E" w:rsidP="00B51D9E">
            <w:pPr>
              <w:rPr>
                <w:iCs/>
              </w:rPr>
            </w:pPr>
            <w:r w:rsidRPr="00017EB5">
              <w:rPr>
                <w:b/>
                <w:iCs/>
              </w:rPr>
              <w:t>Multiresolution data support</w:t>
            </w:r>
          </w:p>
        </w:tc>
        <w:tc>
          <w:tcPr>
            <w:tcW w:w="1176" w:type="pct"/>
          </w:tcPr>
          <w:p w14:paraId="03DEF34C" w14:textId="7243975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B51D9E" w:rsidRPr="00017EB5" w:rsidRDefault="00B51D9E" w:rsidP="00B51D9E">
            <w:pPr>
              <w:ind w:left="216"/>
            </w:pPr>
            <w:r w:rsidRPr="00017EB5">
              <w:t>VVD</w:t>
            </w:r>
          </w:p>
        </w:tc>
        <w:tc>
          <w:tcPr>
            <w:tcW w:w="1176" w:type="pct"/>
          </w:tcPr>
          <w:p w14:paraId="2FEE7EA1" w14:textId="7E34819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22BF5F86" w:rsidR="00B51D9E" w:rsidRPr="004D6251" w:rsidRDefault="00B51D9E" w:rsidP="00B51D9E">
            <w:pPr>
              <w:rPr>
                <w:b/>
              </w:rPr>
            </w:pPr>
            <w:r w:rsidRPr="004D6251">
              <w:rPr>
                <w:b/>
              </w:rPr>
              <w:t>Format support</w:t>
            </w:r>
          </w:p>
        </w:tc>
        <w:tc>
          <w:tcPr>
            <w:tcW w:w="1176" w:type="pct"/>
          </w:tcPr>
          <w:p w14:paraId="5AF295AC" w14:textId="1A1B3FB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79C2561E" w:rsidR="00B51D9E" w:rsidRDefault="00B51D9E" w:rsidP="00B51D9E">
            <w:pPr>
              <w:ind w:left="216"/>
            </w:pPr>
            <w:r>
              <w:t>TIFF, including stack and time sequence</w:t>
            </w:r>
          </w:p>
        </w:tc>
        <w:tc>
          <w:tcPr>
            <w:tcW w:w="1176" w:type="pct"/>
          </w:tcPr>
          <w:p w14:paraId="30131DE9" w14:textId="3671FBB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B51D9E" w:rsidRDefault="00B51D9E" w:rsidP="00B51D9E">
            <w:pPr>
              <w:ind w:left="216"/>
            </w:pPr>
            <w:r>
              <w:t>ImageJ hyperstack (&gt; 4GB)</w:t>
            </w:r>
          </w:p>
        </w:tc>
        <w:tc>
          <w:tcPr>
            <w:tcW w:w="1176" w:type="pct"/>
          </w:tcPr>
          <w:p w14:paraId="4F489C80" w14:textId="5032493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B51D9E" w:rsidRDefault="00B51D9E" w:rsidP="00B51D9E">
            <w:pPr>
              <w:ind w:left="216"/>
            </w:pPr>
            <w:r>
              <w:t>Tiled TIFF</w:t>
            </w:r>
          </w:p>
        </w:tc>
        <w:tc>
          <w:tcPr>
            <w:tcW w:w="1176" w:type="pct"/>
          </w:tcPr>
          <w:p w14:paraId="7B77B806" w14:textId="391D5715"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B51D9E" w:rsidRDefault="00B51D9E" w:rsidP="00B51D9E">
            <w:pPr>
              <w:ind w:left="216"/>
            </w:pPr>
            <w:r>
              <w:t>Big TIFF</w:t>
            </w:r>
          </w:p>
        </w:tc>
        <w:tc>
          <w:tcPr>
            <w:tcW w:w="1176" w:type="pct"/>
          </w:tcPr>
          <w:p w14:paraId="4C3C64A0" w14:textId="4DD1FAB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B51D9E" w:rsidRDefault="00B51D9E" w:rsidP="00B51D9E">
            <w:pPr>
              <w:ind w:left="216"/>
            </w:pPr>
            <w:r>
              <w:t xml:space="preserve">OIB, Olympus image binary </w:t>
            </w:r>
          </w:p>
        </w:tc>
        <w:tc>
          <w:tcPr>
            <w:tcW w:w="1176" w:type="pct"/>
          </w:tcPr>
          <w:p w14:paraId="6C5842CC" w14:textId="0B8CF00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B51D9E" w:rsidRDefault="00B51D9E" w:rsidP="00B51D9E">
            <w:pPr>
              <w:ind w:left="216"/>
            </w:pPr>
            <w:r>
              <w:t>OIF, Olympus original imaging</w:t>
            </w:r>
          </w:p>
        </w:tc>
        <w:tc>
          <w:tcPr>
            <w:tcW w:w="1176" w:type="pct"/>
          </w:tcPr>
          <w:p w14:paraId="3B0ED645" w14:textId="38E17F2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B51D9E" w:rsidRDefault="00B51D9E" w:rsidP="00B51D9E">
            <w:pPr>
              <w:ind w:left="216"/>
            </w:pPr>
            <w:r>
              <w:t>LSM, Zeiss laser scanning microscope</w:t>
            </w:r>
          </w:p>
        </w:tc>
        <w:tc>
          <w:tcPr>
            <w:tcW w:w="1176" w:type="pct"/>
          </w:tcPr>
          <w:p w14:paraId="737CD444" w14:textId="3DD70A7A"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B51D9E" w:rsidRDefault="00B51D9E" w:rsidP="00B51D9E">
            <w:pPr>
              <w:ind w:left="216"/>
            </w:pPr>
            <w:r>
              <w:t xml:space="preserve">XML, Prairie view </w:t>
            </w:r>
          </w:p>
        </w:tc>
        <w:tc>
          <w:tcPr>
            <w:tcW w:w="1176" w:type="pct"/>
          </w:tcPr>
          <w:p w14:paraId="602C4A5F" w14:textId="7DB9BCF6"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B51D9E" w:rsidRDefault="00B51D9E" w:rsidP="00B51D9E">
            <w:pPr>
              <w:ind w:left="216"/>
            </w:pPr>
            <w:r>
              <w:t>Metadata interpretation for microscopy</w:t>
            </w:r>
          </w:p>
        </w:tc>
        <w:tc>
          <w:tcPr>
            <w:tcW w:w="1176" w:type="pct"/>
          </w:tcPr>
          <w:p w14:paraId="1B5FFD40" w14:textId="599336F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B51D9E" w:rsidRDefault="00B51D9E" w:rsidP="00B51D9E">
            <w:pPr>
              <w:ind w:left="216"/>
            </w:pPr>
            <w:r>
              <w:t>Nrrd, Near raw raster data</w:t>
            </w:r>
          </w:p>
        </w:tc>
        <w:tc>
          <w:tcPr>
            <w:tcW w:w="1176" w:type="pct"/>
          </w:tcPr>
          <w:p w14:paraId="6FFF29CE" w14:textId="7FB120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B51D9E" w:rsidRDefault="00B51D9E" w:rsidP="00B51D9E">
            <w:pPr>
              <w:ind w:left="216"/>
            </w:pPr>
            <w:r>
              <w:t>OBJ, Wavefront object</w:t>
            </w:r>
          </w:p>
        </w:tc>
        <w:tc>
          <w:tcPr>
            <w:tcW w:w="1176" w:type="pct"/>
          </w:tcPr>
          <w:p w14:paraId="13441919" w14:textId="4940C4AD"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B51D9E" w:rsidRDefault="00B51D9E" w:rsidP="00B51D9E">
            <w:pPr>
              <w:ind w:left="216"/>
            </w:pPr>
            <w:r>
              <w:t>VRP, FluoRender project</w:t>
            </w:r>
          </w:p>
        </w:tc>
        <w:tc>
          <w:tcPr>
            <w:tcW w:w="1176" w:type="pct"/>
          </w:tcPr>
          <w:p w14:paraId="7C2A6EAF" w14:textId="54C603AD"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B51D9E" w:rsidRDefault="00B51D9E" w:rsidP="00B51D9E">
            <w:pPr>
              <w:ind w:left="216"/>
            </w:pPr>
            <w:r>
              <w:t>DFT, FluoRender defaults</w:t>
            </w:r>
          </w:p>
        </w:tc>
        <w:tc>
          <w:tcPr>
            <w:tcW w:w="1176" w:type="pct"/>
          </w:tcPr>
          <w:p w14:paraId="7DBF5D6F" w14:textId="4B87F4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B51D9E" w:rsidRDefault="00B51D9E" w:rsidP="00B51D9E">
            <w:pPr>
              <w:ind w:left="216"/>
            </w:pPr>
            <w:r>
              <w:t>SET, FluoRender settings</w:t>
            </w:r>
          </w:p>
        </w:tc>
        <w:tc>
          <w:tcPr>
            <w:tcW w:w="1176" w:type="pct"/>
          </w:tcPr>
          <w:p w14:paraId="61B0A548" w14:textId="39ABF3F1"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6B84915F" w:rsidR="00B51D9E" w:rsidRDefault="00B51D9E" w:rsidP="00B51D9E">
            <w:pPr>
              <w:ind w:left="216"/>
            </w:pPr>
            <w:r>
              <w:t>MSK, FluoRender mask, auto-resample</w:t>
            </w:r>
          </w:p>
        </w:tc>
        <w:tc>
          <w:tcPr>
            <w:tcW w:w="1176" w:type="pct"/>
          </w:tcPr>
          <w:p w14:paraId="2988F767" w14:textId="14BA395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E40374" w:rsidR="00B51D9E" w:rsidRDefault="00B51D9E" w:rsidP="00B51D9E">
            <w:pPr>
              <w:ind w:left="216"/>
            </w:pPr>
            <w:r>
              <w:t>LBL, FluoRender label, auto-resample</w:t>
            </w:r>
          </w:p>
        </w:tc>
        <w:tc>
          <w:tcPr>
            <w:tcW w:w="1176" w:type="pct"/>
          </w:tcPr>
          <w:p w14:paraId="3EE457F3" w14:textId="4737BCA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B51D9E" w:rsidRDefault="00B51D9E" w:rsidP="00B51D9E">
            <w:pPr>
              <w:ind w:left="216"/>
            </w:pPr>
            <w:r>
              <w:t>CL, OpenCL kernel</w:t>
            </w:r>
          </w:p>
        </w:tc>
        <w:tc>
          <w:tcPr>
            <w:tcW w:w="1176" w:type="pct"/>
          </w:tcPr>
          <w:p w14:paraId="1E321EF6" w14:textId="7E0195F7"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B51D9E"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B51D9E" w:rsidRDefault="00B51D9E" w:rsidP="00B51D9E">
            <w:pPr>
              <w:ind w:left="216"/>
            </w:pPr>
            <w:r>
              <w:t>S3 texture compression</w:t>
            </w:r>
          </w:p>
        </w:tc>
        <w:tc>
          <w:tcPr>
            <w:tcW w:w="1176" w:type="pct"/>
          </w:tcPr>
          <w:p w14:paraId="1CC068D9" w14:textId="0F0434C2"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B51D9E" w:rsidRPr="00302398" w:rsidRDefault="00B51D9E" w:rsidP="00B51D9E">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B51D9E"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B51D9E" w:rsidRDefault="00B51D9E" w:rsidP="00B51D9E">
            <w:pPr>
              <w:ind w:left="216"/>
            </w:pPr>
            <w:r>
              <w:t xml:space="preserve">TRACK, FluoRender track map </w:t>
            </w:r>
          </w:p>
        </w:tc>
        <w:tc>
          <w:tcPr>
            <w:tcW w:w="1176" w:type="pct"/>
          </w:tcPr>
          <w:p w14:paraId="45A419EC" w14:textId="1EA7DA5B"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B51D9E" w:rsidRPr="00302398" w:rsidRDefault="00B51D9E" w:rsidP="00B51D9E">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B2D6D"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7FC04BC8" w:rsidR="00AB2D6D" w:rsidRPr="00611590" w:rsidRDefault="00AB2D6D" w:rsidP="00AB2D6D">
            <w:pPr>
              <w:rPr>
                <w:b/>
              </w:rPr>
            </w:pPr>
            <w:r w:rsidRPr="00611590">
              <w:rPr>
                <w:b/>
              </w:rPr>
              <w:t>ImageJ functions</w:t>
            </w:r>
            <w:r>
              <w:rPr>
                <w:b/>
              </w:rPr>
              <w:t xml:space="preserve"> </w:t>
            </w:r>
            <w:r>
              <w:rPr>
                <w:noProof/>
                <w:lang w:eastAsia="en-US"/>
              </w:rPr>
              <w:drawing>
                <wp:inline distT="0" distB="0" distL="0" distR="0" wp14:anchorId="0F283863" wp14:editId="1507E3D7">
                  <wp:extent cx="94615" cy="9461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A4578D" w14:textId="17895051"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AB2D6D" w:rsidRPr="00302398" w:rsidRDefault="00AB2D6D" w:rsidP="00AB2D6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B2D6D"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6FCA2F6C" w:rsidR="00AB2D6D" w:rsidRPr="00AB2D6D" w:rsidRDefault="00AB2D6D" w:rsidP="00AB2D6D">
            <w:pPr>
              <w:ind w:left="216"/>
            </w:pPr>
            <w:r w:rsidRPr="00AB2D6D">
              <w:t>File format import using Bioformats</w:t>
            </w:r>
            <w:r>
              <w:t xml:space="preserve"> </w:t>
            </w:r>
            <w:r>
              <w:rPr>
                <w:noProof/>
                <w:lang w:eastAsia="en-US"/>
              </w:rPr>
              <w:drawing>
                <wp:inline distT="0" distB="0" distL="0" distR="0" wp14:anchorId="3A8A2D02" wp14:editId="61ED796B">
                  <wp:extent cx="94615" cy="94615"/>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E00B2CD" w14:textId="760A7E20"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AB2D6D" w:rsidRPr="00302398" w:rsidRDefault="00AB2D6D" w:rsidP="00AB2D6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C8ED4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DC4C02" w14:textId="4A553C9A" w:rsidR="00D15BA4" w:rsidRPr="00AB2D6D" w:rsidRDefault="00D15BA4" w:rsidP="00D15BA4">
            <w:pPr>
              <w:ind w:left="216"/>
            </w:pPr>
            <w:r>
              <w:t xml:space="preserve">Fiji support </w:t>
            </w:r>
            <w:r>
              <w:rPr>
                <w:noProof/>
                <w:lang w:eastAsia="en-US"/>
              </w:rPr>
              <w:drawing>
                <wp:inline distT="0" distB="0" distL="0" distR="0" wp14:anchorId="4302B703" wp14:editId="5A33CA7A">
                  <wp:extent cx="94615" cy="94615"/>
                  <wp:effectExtent l="0" t="0" r="635" b="63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95CDC32" w14:textId="6EB23DA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AD232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424140B8" w:rsidR="00D15BA4" w:rsidRPr="00927DF4" w:rsidRDefault="00D15BA4" w:rsidP="00D15BA4">
            <w:pPr>
              <w:rPr>
                <w:b/>
              </w:rPr>
            </w:pPr>
            <w:r w:rsidRPr="00927DF4">
              <w:rPr>
                <w:b/>
              </w:rPr>
              <w:t>Volume operations and settings</w:t>
            </w:r>
          </w:p>
        </w:tc>
        <w:tc>
          <w:tcPr>
            <w:tcW w:w="1176" w:type="pct"/>
          </w:tcPr>
          <w:p w14:paraId="45CA06AB" w14:textId="1DE31C9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26B51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D15BA4" w:rsidRPr="00927DF4" w:rsidRDefault="00D15BA4" w:rsidP="00D15BA4">
            <w:pPr>
              <w:ind w:left="216"/>
            </w:pPr>
            <w:r w:rsidRPr="00927DF4">
              <w:t>Click selection</w:t>
            </w:r>
          </w:p>
        </w:tc>
        <w:tc>
          <w:tcPr>
            <w:tcW w:w="1176" w:type="pct"/>
          </w:tcPr>
          <w:p w14:paraId="39516ED5" w14:textId="2CCDA4D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EF85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D15BA4" w:rsidRDefault="00D15BA4" w:rsidP="00D15BA4">
            <w:pPr>
              <w:ind w:left="216"/>
            </w:pPr>
            <w:r>
              <w:t>DVR, direct volume rendering</w:t>
            </w:r>
          </w:p>
        </w:tc>
        <w:tc>
          <w:tcPr>
            <w:tcW w:w="1176" w:type="pct"/>
          </w:tcPr>
          <w:p w14:paraId="42BCA21C" w14:textId="683A15A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328BE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D15BA4" w:rsidRDefault="00D15BA4" w:rsidP="00D15BA4">
            <w:pPr>
              <w:ind w:left="216"/>
            </w:pPr>
            <w:r>
              <w:t>MIP, maximum intensity projection</w:t>
            </w:r>
          </w:p>
        </w:tc>
        <w:tc>
          <w:tcPr>
            <w:tcW w:w="1176" w:type="pct"/>
          </w:tcPr>
          <w:p w14:paraId="7A46C3F1" w14:textId="175DE5C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D15BA4" w:rsidRDefault="00D15BA4" w:rsidP="00D15BA4">
            <w:pPr>
              <w:ind w:left="216"/>
            </w:pPr>
            <w:r>
              <w:t>Trilinear Interpolation</w:t>
            </w:r>
          </w:p>
        </w:tc>
        <w:tc>
          <w:tcPr>
            <w:tcW w:w="1176" w:type="pct"/>
          </w:tcPr>
          <w:p w14:paraId="5B53E140" w14:textId="08443CD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D15BA4" w:rsidRDefault="00D15BA4" w:rsidP="00D15BA4">
            <w:pPr>
              <w:ind w:left="216"/>
            </w:pPr>
            <w:r>
              <w:lastRenderedPageBreak/>
              <w:t>Smoothing</w:t>
            </w:r>
          </w:p>
        </w:tc>
        <w:tc>
          <w:tcPr>
            <w:tcW w:w="1176" w:type="pct"/>
          </w:tcPr>
          <w:p w14:paraId="61F99541" w14:textId="3CDFA7A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D15BA4" w:rsidRDefault="00D15BA4" w:rsidP="00D15BA4">
            <w:pPr>
              <w:ind w:left="216"/>
            </w:pPr>
            <w:r>
              <w:t>Add to legend</w:t>
            </w:r>
          </w:p>
        </w:tc>
        <w:tc>
          <w:tcPr>
            <w:tcW w:w="1176" w:type="pct"/>
          </w:tcPr>
          <w:p w14:paraId="46A74BD7" w14:textId="6B2F827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D15BA4" w:rsidRDefault="00D15BA4" w:rsidP="00D15BA4">
            <w:pPr>
              <w:ind w:left="216"/>
            </w:pPr>
            <w:r>
              <w:t>Voxel spacing</w:t>
            </w:r>
          </w:p>
        </w:tc>
        <w:tc>
          <w:tcPr>
            <w:tcW w:w="1176" w:type="pct"/>
          </w:tcPr>
          <w:p w14:paraId="2C2C8252" w14:textId="18ABFB8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D15BA4" w:rsidRDefault="00D15BA4" w:rsidP="00D15BA4">
            <w:pPr>
              <w:ind w:left="216"/>
            </w:pPr>
            <w:r>
              <w:t>Primary color</w:t>
            </w:r>
          </w:p>
        </w:tc>
        <w:tc>
          <w:tcPr>
            <w:tcW w:w="1176" w:type="pct"/>
          </w:tcPr>
          <w:p w14:paraId="7C9A86A2" w14:textId="18DE034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D15BA4" w:rsidRDefault="00D15BA4" w:rsidP="00D15BA4">
            <w:pPr>
              <w:ind w:left="216"/>
            </w:pPr>
            <w:r>
              <w:t xml:space="preserve">Secondary color </w:t>
            </w:r>
          </w:p>
        </w:tc>
        <w:tc>
          <w:tcPr>
            <w:tcW w:w="1176" w:type="pct"/>
          </w:tcPr>
          <w:p w14:paraId="26739F97" w14:textId="6DFB5D4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D15BA4" w:rsidRDefault="00D15BA4" w:rsidP="00D15BA4">
            <w:pPr>
              <w:ind w:left="216"/>
            </w:pPr>
            <w:r>
              <w:t>Gamma</w:t>
            </w:r>
          </w:p>
        </w:tc>
        <w:tc>
          <w:tcPr>
            <w:tcW w:w="1176" w:type="pct"/>
          </w:tcPr>
          <w:p w14:paraId="1BF4C344" w14:textId="182F7C7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D15BA4" w:rsidRDefault="00D15BA4" w:rsidP="00D15BA4">
            <w:pPr>
              <w:ind w:left="216"/>
            </w:pPr>
            <w:r>
              <w:t>Extract boundary</w:t>
            </w:r>
          </w:p>
        </w:tc>
        <w:tc>
          <w:tcPr>
            <w:tcW w:w="1176" w:type="pct"/>
          </w:tcPr>
          <w:p w14:paraId="7044F004" w14:textId="70C7201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D15BA4" w:rsidRDefault="00D15BA4" w:rsidP="00D15BA4">
            <w:pPr>
              <w:ind w:left="216"/>
            </w:pPr>
            <w:r>
              <w:t>Saturation</w:t>
            </w:r>
          </w:p>
        </w:tc>
        <w:tc>
          <w:tcPr>
            <w:tcW w:w="1176" w:type="pct"/>
          </w:tcPr>
          <w:p w14:paraId="493C7102" w14:textId="222644E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D15BA4" w:rsidRDefault="00D15BA4" w:rsidP="00D15BA4">
            <w:pPr>
              <w:ind w:left="216"/>
            </w:pPr>
            <w:r>
              <w:t>Low and high thresholds</w:t>
            </w:r>
          </w:p>
        </w:tc>
        <w:tc>
          <w:tcPr>
            <w:tcW w:w="1176" w:type="pct"/>
          </w:tcPr>
          <w:p w14:paraId="12915743" w14:textId="312D4CC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D15BA4" w:rsidRDefault="00D15BA4" w:rsidP="00D15BA4">
            <w:pPr>
              <w:ind w:left="216"/>
            </w:pPr>
            <w:r>
              <w:t>Luminance</w:t>
            </w:r>
          </w:p>
        </w:tc>
        <w:tc>
          <w:tcPr>
            <w:tcW w:w="1176" w:type="pct"/>
          </w:tcPr>
          <w:p w14:paraId="1D561B7B" w14:textId="31E7040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D15BA4" w:rsidRDefault="00D15BA4" w:rsidP="00D15BA4">
            <w:pPr>
              <w:ind w:left="216"/>
            </w:pPr>
            <w:r>
              <w:t>Light</w:t>
            </w:r>
          </w:p>
        </w:tc>
        <w:tc>
          <w:tcPr>
            <w:tcW w:w="1176" w:type="pct"/>
          </w:tcPr>
          <w:p w14:paraId="48075912" w14:textId="0692279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47EEF0A2" w:rsidR="00D15BA4" w:rsidRDefault="00D15BA4" w:rsidP="00D15BA4">
            <w:pPr>
              <w:ind w:left="216"/>
            </w:pPr>
            <w:r>
              <w:t>Shadow, can be disabled</w:t>
            </w:r>
          </w:p>
        </w:tc>
        <w:tc>
          <w:tcPr>
            <w:tcW w:w="1176" w:type="pct"/>
          </w:tcPr>
          <w:p w14:paraId="62B1B69F" w14:textId="30054AF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D15BA4" w:rsidRDefault="00D15BA4" w:rsidP="00D15BA4">
            <w:pPr>
              <w:ind w:left="216"/>
            </w:pPr>
            <w:r>
              <w:t>Directional shadow</w:t>
            </w:r>
          </w:p>
        </w:tc>
        <w:tc>
          <w:tcPr>
            <w:tcW w:w="1176" w:type="pct"/>
          </w:tcPr>
          <w:p w14:paraId="5358074E" w14:textId="56196BF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D15BA4" w:rsidRDefault="00D15BA4" w:rsidP="00D15BA4">
            <w:pPr>
              <w:ind w:left="216"/>
            </w:pPr>
            <w:r>
              <w:t>Alpha, can be disabled</w:t>
            </w:r>
          </w:p>
        </w:tc>
        <w:tc>
          <w:tcPr>
            <w:tcW w:w="1176" w:type="pct"/>
          </w:tcPr>
          <w:p w14:paraId="25B501DE" w14:textId="284F260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D15BA4" w:rsidRDefault="00D15BA4" w:rsidP="00D15BA4">
            <w:pPr>
              <w:ind w:left="216"/>
            </w:pPr>
            <w:r>
              <w:t>Sample rate</w:t>
            </w:r>
          </w:p>
        </w:tc>
        <w:tc>
          <w:tcPr>
            <w:tcW w:w="1176" w:type="pct"/>
          </w:tcPr>
          <w:p w14:paraId="35BA7F38" w14:textId="7F73228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16D4B2D3" w:rsidR="00D15BA4" w:rsidRDefault="00D15BA4" w:rsidP="00D15BA4">
            <w:pPr>
              <w:ind w:left="216"/>
            </w:pPr>
            <w:r>
              <w:t>Shading, can be disabled</w:t>
            </w:r>
          </w:p>
        </w:tc>
        <w:tc>
          <w:tcPr>
            <w:tcW w:w="1176" w:type="pct"/>
          </w:tcPr>
          <w:p w14:paraId="1878390B" w14:textId="13BC6E3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D15BA4" w:rsidRDefault="00D15BA4" w:rsidP="00D15BA4">
            <w:pPr>
              <w:ind w:left="216"/>
            </w:pPr>
            <w:r>
              <w:t>Color map, can be disabled</w:t>
            </w:r>
          </w:p>
        </w:tc>
        <w:tc>
          <w:tcPr>
            <w:tcW w:w="1176" w:type="pct"/>
          </w:tcPr>
          <w:p w14:paraId="4E57D9B7" w14:textId="3EDC996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75C7CF3B" w:rsidR="00D15BA4" w:rsidRDefault="00D15BA4" w:rsidP="00D15BA4">
            <w:pPr>
              <w:ind w:left="216"/>
            </w:pPr>
            <w:r>
              <w:t xml:space="preserve">Color map type </w:t>
            </w:r>
            <w:r>
              <w:rPr>
                <w:noProof/>
                <w:lang w:eastAsia="en-US"/>
              </w:rPr>
              <w:drawing>
                <wp:inline distT="0" distB="0" distL="0" distR="0" wp14:anchorId="0D660758" wp14:editId="1E3466A8">
                  <wp:extent cx="94615" cy="94615"/>
                  <wp:effectExtent l="0" t="0" r="635"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FA1652" w14:textId="7DCC69C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50CECB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A32F08" w14:textId="20F78478" w:rsidR="00D15BA4" w:rsidRDefault="00D15BA4" w:rsidP="00D15BA4">
            <w:pPr>
              <w:ind w:left="216"/>
            </w:pPr>
            <w:r>
              <w:t xml:space="preserve">Color map mapping mode </w:t>
            </w:r>
            <w:r>
              <w:rPr>
                <w:noProof/>
                <w:lang w:eastAsia="en-US"/>
              </w:rPr>
              <w:drawing>
                <wp:inline distT="0" distB="0" distL="0" distR="0" wp14:anchorId="52A1C011" wp14:editId="2252292A">
                  <wp:extent cx="94615" cy="94615"/>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74FF3FD" w14:textId="228D10E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D15BA4" w:rsidRDefault="00D15BA4" w:rsidP="00D15BA4">
            <w:pPr>
              <w:ind w:left="216"/>
            </w:pPr>
            <w:r>
              <w:t>Default setting save/restore</w:t>
            </w:r>
          </w:p>
        </w:tc>
        <w:tc>
          <w:tcPr>
            <w:tcW w:w="1176" w:type="pct"/>
          </w:tcPr>
          <w:p w14:paraId="5E6AE940" w14:textId="2FF50BE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D15BA4" w:rsidRDefault="00D15BA4" w:rsidP="00D15BA4">
            <w:pPr>
              <w:ind w:left="216"/>
            </w:pPr>
            <w:r>
              <w:t>Synchronizing all settings</w:t>
            </w:r>
          </w:p>
        </w:tc>
        <w:tc>
          <w:tcPr>
            <w:tcW w:w="1176" w:type="pct"/>
          </w:tcPr>
          <w:p w14:paraId="1AC9DF69" w14:textId="376D200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D15BA4" w:rsidRDefault="00D15BA4" w:rsidP="00D15BA4">
            <w:pPr>
              <w:ind w:left="216"/>
            </w:pPr>
            <w:r>
              <w:t>Synchronizing individual settings</w:t>
            </w:r>
          </w:p>
        </w:tc>
        <w:tc>
          <w:tcPr>
            <w:tcW w:w="1176" w:type="pct"/>
          </w:tcPr>
          <w:p w14:paraId="4FDB2617" w14:textId="55D5B93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D15BA4"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C3AF9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D15BA4" w:rsidRPr="00A3170D" w:rsidRDefault="00D15BA4" w:rsidP="00D15BA4">
            <w:pPr>
              <w:rPr>
                <w:b/>
              </w:rPr>
            </w:pPr>
            <w:r w:rsidRPr="00A3170D">
              <w:rPr>
                <w:b/>
              </w:rPr>
              <w:t>Volume clipping planes</w:t>
            </w:r>
            <w:r>
              <w:rPr>
                <w:b/>
              </w:rPr>
              <w:t xml:space="preserve"> </w:t>
            </w:r>
          </w:p>
        </w:tc>
        <w:tc>
          <w:tcPr>
            <w:tcW w:w="1176" w:type="pct"/>
          </w:tcPr>
          <w:p w14:paraId="4CFA3F49" w14:textId="66D7A6A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29283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D15BA4" w:rsidRDefault="00D15BA4" w:rsidP="00D15BA4">
            <w:pPr>
              <w:ind w:left="216"/>
            </w:pPr>
            <w:r>
              <w:t>Axis-aligned clipping</w:t>
            </w:r>
          </w:p>
        </w:tc>
        <w:tc>
          <w:tcPr>
            <w:tcW w:w="1176" w:type="pct"/>
          </w:tcPr>
          <w:p w14:paraId="6418B579" w14:textId="7A21B59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4C9BF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D15BA4" w:rsidRDefault="00D15BA4" w:rsidP="00D15BA4">
            <w:pPr>
              <w:ind w:left="216"/>
            </w:pPr>
            <w:r>
              <w:t>Synchronize positive and negative planes</w:t>
            </w:r>
          </w:p>
        </w:tc>
        <w:tc>
          <w:tcPr>
            <w:tcW w:w="1176" w:type="pct"/>
          </w:tcPr>
          <w:p w14:paraId="632E1169" w14:textId="7A40B9B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414F18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D15BA4" w:rsidRDefault="00D15BA4" w:rsidP="00D15BA4">
            <w:pPr>
              <w:ind w:left="216"/>
            </w:pPr>
            <w:r>
              <w:t xml:space="preserve">Clipping plane display hold </w:t>
            </w:r>
          </w:p>
        </w:tc>
        <w:tc>
          <w:tcPr>
            <w:tcW w:w="1176" w:type="pct"/>
          </w:tcPr>
          <w:p w14:paraId="62A803FA" w14:textId="3794132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87388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D15BA4" w:rsidRDefault="00D15BA4" w:rsidP="00D15BA4">
            <w:pPr>
              <w:ind w:left="216"/>
            </w:pPr>
            <w:r>
              <w:t xml:space="preserve">Clipping plane display modes: 5 </w:t>
            </w:r>
          </w:p>
        </w:tc>
        <w:tc>
          <w:tcPr>
            <w:tcW w:w="1176" w:type="pct"/>
          </w:tcPr>
          <w:p w14:paraId="29685D59" w14:textId="70DF232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D15BA4"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D15BA4" w:rsidRDefault="00D15BA4" w:rsidP="00D15BA4">
            <w:pPr>
              <w:ind w:left="216"/>
            </w:pPr>
            <w:r>
              <w:t>Clip slab width</w:t>
            </w:r>
          </w:p>
        </w:tc>
        <w:tc>
          <w:tcPr>
            <w:tcW w:w="1176" w:type="pct"/>
          </w:tcPr>
          <w:p w14:paraId="556E2342" w14:textId="2021D3E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D15BA4" w:rsidRDefault="00D15BA4" w:rsidP="00D15BA4">
            <w:pPr>
              <w:ind w:left="216"/>
            </w:pPr>
            <w:r>
              <w:t>Clipping plane rotation</w:t>
            </w:r>
          </w:p>
        </w:tc>
        <w:tc>
          <w:tcPr>
            <w:tcW w:w="1176" w:type="pct"/>
          </w:tcPr>
          <w:p w14:paraId="2C5A58B3" w14:textId="4CCA71A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D15BA4" w:rsidRDefault="00D15BA4" w:rsidP="00D15BA4">
            <w:pPr>
              <w:ind w:left="216"/>
            </w:pPr>
            <w:r>
              <w:t>View-aligned rotation</w:t>
            </w:r>
          </w:p>
        </w:tc>
        <w:tc>
          <w:tcPr>
            <w:tcW w:w="1176" w:type="pct"/>
          </w:tcPr>
          <w:p w14:paraId="6345367A" w14:textId="0D77B4E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D15BA4" w:rsidRDefault="00D15BA4" w:rsidP="00D15BA4">
            <w:pPr>
              <w:ind w:left="216"/>
            </w:pPr>
            <w:r>
              <w:t>Resetting</w:t>
            </w:r>
          </w:p>
        </w:tc>
        <w:tc>
          <w:tcPr>
            <w:tcW w:w="1176" w:type="pct"/>
          </w:tcPr>
          <w:p w14:paraId="05372D12" w14:textId="44636DC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D15BA4" w:rsidRDefault="00D15BA4" w:rsidP="00D15BA4">
            <w:pPr>
              <w:ind w:left="216"/>
            </w:pPr>
            <w:r>
              <w:t>Synchronize channels</w:t>
            </w:r>
          </w:p>
        </w:tc>
        <w:tc>
          <w:tcPr>
            <w:tcW w:w="1176" w:type="pct"/>
          </w:tcPr>
          <w:p w14:paraId="6D2C419B" w14:textId="3576B10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D15BA4" w:rsidRDefault="00D15BA4" w:rsidP="00D15BA4">
            <w:pPr>
              <w:ind w:left="216"/>
            </w:pPr>
            <w:r>
              <w:t>Visualizing clipping planes</w:t>
            </w:r>
          </w:p>
        </w:tc>
        <w:tc>
          <w:tcPr>
            <w:tcW w:w="1176" w:type="pct"/>
          </w:tcPr>
          <w:p w14:paraId="7B5F056F" w14:textId="25711AB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D15BA4" w:rsidRPr="00A3170D" w:rsidRDefault="00D15BA4" w:rsidP="00D15BA4">
            <w:pPr>
              <w:rPr>
                <w:b/>
              </w:rPr>
            </w:pPr>
            <w:r w:rsidRPr="00A3170D">
              <w:rPr>
                <w:b/>
              </w:rPr>
              <w:t>Output adjustment</w:t>
            </w:r>
          </w:p>
        </w:tc>
        <w:tc>
          <w:tcPr>
            <w:tcW w:w="1176" w:type="pct"/>
          </w:tcPr>
          <w:p w14:paraId="259C8467" w14:textId="7F1A2CB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D15BA4" w:rsidRDefault="00D15BA4" w:rsidP="00D15BA4">
            <w:pPr>
              <w:ind w:left="216"/>
            </w:pPr>
            <w:r>
              <w:t>RGB independent adjustment</w:t>
            </w:r>
          </w:p>
        </w:tc>
        <w:tc>
          <w:tcPr>
            <w:tcW w:w="1176" w:type="pct"/>
          </w:tcPr>
          <w:p w14:paraId="35ACAC23" w14:textId="2A32C46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D15BA4" w:rsidRDefault="00D15BA4" w:rsidP="00D15BA4">
            <w:pPr>
              <w:ind w:left="216"/>
            </w:pPr>
            <w:r>
              <w:t>Automatic RGB channel synchronization</w:t>
            </w:r>
          </w:p>
        </w:tc>
        <w:tc>
          <w:tcPr>
            <w:tcW w:w="1176" w:type="pct"/>
          </w:tcPr>
          <w:p w14:paraId="27A62451" w14:textId="78A5350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D15BA4" w:rsidRDefault="00D15BA4" w:rsidP="00D15BA4">
            <w:pPr>
              <w:ind w:left="216"/>
            </w:pPr>
            <w:r>
              <w:t>Gamma</w:t>
            </w:r>
          </w:p>
        </w:tc>
        <w:tc>
          <w:tcPr>
            <w:tcW w:w="1176" w:type="pct"/>
          </w:tcPr>
          <w:p w14:paraId="515797E6" w14:textId="74F01B5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D15BA4" w:rsidRDefault="00D15BA4" w:rsidP="00D15BA4">
            <w:pPr>
              <w:ind w:left="216"/>
            </w:pPr>
            <w:r>
              <w:t>Luminance</w:t>
            </w:r>
          </w:p>
        </w:tc>
        <w:tc>
          <w:tcPr>
            <w:tcW w:w="1176" w:type="pct"/>
          </w:tcPr>
          <w:p w14:paraId="41D1AA20" w14:textId="3A54E13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D15BA4" w:rsidRDefault="00D15BA4" w:rsidP="00D15BA4">
            <w:pPr>
              <w:ind w:left="216"/>
            </w:pPr>
            <w:r>
              <w:t>Equalization</w:t>
            </w:r>
          </w:p>
        </w:tc>
        <w:tc>
          <w:tcPr>
            <w:tcW w:w="1176" w:type="pct"/>
          </w:tcPr>
          <w:p w14:paraId="412D1550" w14:textId="6551FA3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D15BA4" w:rsidRDefault="00D15BA4" w:rsidP="00D15BA4">
            <w:pPr>
              <w:ind w:left="216"/>
            </w:pPr>
            <w:r>
              <w:t>Default setting save/restore</w:t>
            </w:r>
          </w:p>
        </w:tc>
        <w:tc>
          <w:tcPr>
            <w:tcW w:w="1176" w:type="pct"/>
          </w:tcPr>
          <w:p w14:paraId="41D6B425" w14:textId="14F9D38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D15BA4" w:rsidRDefault="00D15BA4" w:rsidP="00D15BA4">
            <w:pPr>
              <w:ind w:left="216"/>
            </w:pPr>
            <w:r>
              <w:t>Independent settings for render view</w:t>
            </w:r>
          </w:p>
        </w:tc>
        <w:tc>
          <w:tcPr>
            <w:tcW w:w="1176" w:type="pct"/>
          </w:tcPr>
          <w:p w14:paraId="3DCE2AC8" w14:textId="4F347B9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D15BA4" w:rsidRPr="00D360B6" w:rsidRDefault="00D15BA4" w:rsidP="00D15BA4">
            <w:pPr>
              <w:rPr>
                <w:b/>
              </w:rPr>
            </w:pPr>
            <w:r w:rsidRPr="00D360B6">
              <w:rPr>
                <w:b/>
              </w:rPr>
              <w:t>Mesh operations and settings</w:t>
            </w:r>
          </w:p>
        </w:tc>
        <w:tc>
          <w:tcPr>
            <w:tcW w:w="1176" w:type="pct"/>
          </w:tcPr>
          <w:p w14:paraId="682CE227" w14:textId="2B764DB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D15BA4" w:rsidRDefault="00D15BA4" w:rsidP="00D15BA4">
            <w:pPr>
              <w:ind w:left="216"/>
            </w:pPr>
            <w:r>
              <w:lastRenderedPageBreak/>
              <w:t>Click selection</w:t>
            </w:r>
          </w:p>
        </w:tc>
        <w:tc>
          <w:tcPr>
            <w:tcW w:w="1176" w:type="pct"/>
          </w:tcPr>
          <w:p w14:paraId="34C757E6" w14:textId="7491052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D15BA4" w:rsidRDefault="00D15BA4" w:rsidP="00D15BA4">
            <w:pPr>
              <w:ind w:left="216"/>
            </w:pPr>
            <w:r>
              <w:t>Wireframe</w:t>
            </w:r>
          </w:p>
        </w:tc>
        <w:tc>
          <w:tcPr>
            <w:tcW w:w="1176" w:type="pct"/>
          </w:tcPr>
          <w:p w14:paraId="67E44B44" w14:textId="7A7EA90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D15BA4" w:rsidRDefault="00D15BA4" w:rsidP="00D15BA4">
            <w:pPr>
              <w:ind w:left="216"/>
            </w:pPr>
            <w:r>
              <w:t>Diffuse color</w:t>
            </w:r>
          </w:p>
        </w:tc>
        <w:tc>
          <w:tcPr>
            <w:tcW w:w="1176" w:type="pct"/>
          </w:tcPr>
          <w:p w14:paraId="6F796F39" w14:textId="6827CDC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D15BA4" w:rsidRDefault="00D15BA4" w:rsidP="00D15BA4">
            <w:pPr>
              <w:ind w:left="216"/>
            </w:pPr>
            <w:r>
              <w:t>Specular color</w:t>
            </w:r>
          </w:p>
        </w:tc>
        <w:tc>
          <w:tcPr>
            <w:tcW w:w="1176" w:type="pct"/>
          </w:tcPr>
          <w:p w14:paraId="24C6FE6D" w14:textId="5A0D5F5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D15BA4" w:rsidRDefault="00D15BA4" w:rsidP="00D15BA4">
            <w:pPr>
              <w:ind w:left="216"/>
            </w:pPr>
            <w:r>
              <w:t>Shininess</w:t>
            </w:r>
          </w:p>
        </w:tc>
        <w:tc>
          <w:tcPr>
            <w:tcW w:w="1176" w:type="pct"/>
          </w:tcPr>
          <w:p w14:paraId="426F710E" w14:textId="4E0EB07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D15BA4" w:rsidRDefault="00D15BA4" w:rsidP="00D15BA4">
            <w:pPr>
              <w:ind w:left="216"/>
            </w:pPr>
            <w:r>
              <w:t>Transparency</w:t>
            </w:r>
          </w:p>
        </w:tc>
        <w:tc>
          <w:tcPr>
            <w:tcW w:w="1176" w:type="pct"/>
          </w:tcPr>
          <w:p w14:paraId="6887E353" w14:textId="2493CF3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D15BA4" w:rsidRDefault="00D15BA4" w:rsidP="00D15BA4">
            <w:pPr>
              <w:ind w:left="216"/>
            </w:pPr>
            <w:r>
              <w:t>Shadow, can be disabled</w:t>
            </w:r>
          </w:p>
        </w:tc>
        <w:tc>
          <w:tcPr>
            <w:tcW w:w="1176" w:type="pct"/>
          </w:tcPr>
          <w:p w14:paraId="4B4B4689" w14:textId="55816DF6"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D15BA4" w:rsidRDefault="00D15BA4" w:rsidP="00D15BA4">
            <w:pPr>
              <w:ind w:left="216"/>
            </w:pPr>
            <w:r>
              <w:t>Lighting, can be disabled</w:t>
            </w:r>
          </w:p>
        </w:tc>
        <w:tc>
          <w:tcPr>
            <w:tcW w:w="1176" w:type="pct"/>
          </w:tcPr>
          <w:p w14:paraId="0F142F4F" w14:textId="61644F4E"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D15BA4" w:rsidRDefault="00D15BA4" w:rsidP="00D15BA4">
            <w:pPr>
              <w:ind w:left="216"/>
            </w:pPr>
            <w:r>
              <w:t>Line size limit (for lines only)</w:t>
            </w:r>
          </w:p>
        </w:tc>
        <w:tc>
          <w:tcPr>
            <w:tcW w:w="1176" w:type="pct"/>
          </w:tcPr>
          <w:p w14:paraId="6A13E61F" w14:textId="6043547A"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D15BA4" w:rsidRDefault="00D15BA4" w:rsidP="00D15BA4">
            <w:pPr>
              <w:ind w:left="216"/>
            </w:pPr>
            <w:r>
              <w:t>Translation</w:t>
            </w:r>
          </w:p>
        </w:tc>
        <w:tc>
          <w:tcPr>
            <w:tcW w:w="1176" w:type="pct"/>
          </w:tcPr>
          <w:p w14:paraId="004CB5B9" w14:textId="120CB0C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D15BA4" w:rsidRDefault="00D15BA4" w:rsidP="00D15BA4">
            <w:pPr>
              <w:ind w:left="216"/>
            </w:pPr>
            <w:r>
              <w:t>Rotation</w:t>
            </w:r>
          </w:p>
        </w:tc>
        <w:tc>
          <w:tcPr>
            <w:tcW w:w="1176" w:type="pct"/>
          </w:tcPr>
          <w:p w14:paraId="4A15A528" w14:textId="0BE77235"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D15BA4" w:rsidRDefault="00D15BA4" w:rsidP="00D15BA4">
            <w:pPr>
              <w:ind w:left="216"/>
            </w:pPr>
            <w:r>
              <w:t>Scaling</w:t>
            </w:r>
          </w:p>
        </w:tc>
        <w:tc>
          <w:tcPr>
            <w:tcW w:w="1176" w:type="pct"/>
          </w:tcPr>
          <w:p w14:paraId="1261E8FC" w14:textId="4915048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D15BA4" w:rsidRDefault="00D15BA4" w:rsidP="00D15BA4">
            <w:pPr>
              <w:ind w:left="216"/>
            </w:pPr>
            <w:r>
              <w:t>Transparency quality (depth peeling)</w:t>
            </w:r>
          </w:p>
        </w:tc>
        <w:tc>
          <w:tcPr>
            <w:tcW w:w="1176" w:type="pct"/>
          </w:tcPr>
          <w:p w14:paraId="167FBE42" w14:textId="465BFF3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D15BA4" w:rsidRPr="00133F54" w:rsidRDefault="00D15BA4" w:rsidP="00D15BA4">
            <w:pPr>
              <w:rPr>
                <w:b/>
              </w:rPr>
            </w:pPr>
            <w:r w:rsidRPr="00133F54">
              <w:rPr>
                <w:b/>
              </w:rPr>
              <w:t>Data set view operations</w:t>
            </w:r>
          </w:p>
        </w:tc>
        <w:tc>
          <w:tcPr>
            <w:tcW w:w="1176" w:type="pct"/>
          </w:tcPr>
          <w:p w14:paraId="245EBB1C" w14:textId="5259EB9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D15BA4" w:rsidRDefault="00D15BA4" w:rsidP="00D15BA4">
            <w:pPr>
              <w:ind w:left="216"/>
            </w:pPr>
            <w:r>
              <w:t>Add selection to view (data duplication)</w:t>
            </w:r>
          </w:p>
        </w:tc>
        <w:tc>
          <w:tcPr>
            <w:tcW w:w="1176" w:type="pct"/>
          </w:tcPr>
          <w:p w14:paraId="1533DF16" w14:textId="7A2846B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D15BA4" w:rsidRDefault="00D15BA4" w:rsidP="00D15BA4">
            <w:pPr>
              <w:ind w:left="216"/>
            </w:pPr>
            <w:r>
              <w:t>Rename selection</w:t>
            </w:r>
          </w:p>
        </w:tc>
        <w:tc>
          <w:tcPr>
            <w:tcW w:w="1176" w:type="pct"/>
          </w:tcPr>
          <w:p w14:paraId="20DA4EC9" w14:textId="762CE4C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D15BA4" w:rsidRDefault="00D15BA4" w:rsidP="00D15BA4">
            <w:pPr>
              <w:ind w:left="216"/>
            </w:pPr>
            <w:r>
              <w:t>Save selection</w:t>
            </w:r>
          </w:p>
        </w:tc>
        <w:tc>
          <w:tcPr>
            <w:tcW w:w="1176" w:type="pct"/>
          </w:tcPr>
          <w:p w14:paraId="12627C47" w14:textId="3351342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D15BA4" w:rsidRDefault="00D15BA4" w:rsidP="00D15BA4">
            <w:pPr>
              <w:ind w:left="216"/>
            </w:pPr>
            <w:r>
              <w:t>Resample</w:t>
            </w:r>
          </w:p>
        </w:tc>
        <w:tc>
          <w:tcPr>
            <w:tcW w:w="1176" w:type="pct"/>
          </w:tcPr>
          <w:p w14:paraId="221CBA4C" w14:textId="22E33CA0"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D15BA4" w:rsidRDefault="00D15BA4" w:rsidP="00D15BA4">
            <w:pPr>
              <w:ind w:left="216"/>
            </w:pPr>
            <w:r>
              <w:t xml:space="preserve">Bake (save selection with settings applied) </w:t>
            </w:r>
          </w:p>
        </w:tc>
        <w:tc>
          <w:tcPr>
            <w:tcW w:w="1176" w:type="pct"/>
          </w:tcPr>
          <w:p w14:paraId="19F3A6A0" w14:textId="4D4AAD3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D15BA4" w:rsidRDefault="00D15BA4" w:rsidP="00D15BA4">
            <w:pPr>
              <w:ind w:left="216"/>
            </w:pPr>
            <w:r>
              <w:t>Delete selection</w:t>
            </w:r>
          </w:p>
        </w:tc>
        <w:tc>
          <w:tcPr>
            <w:tcW w:w="1176" w:type="pct"/>
          </w:tcPr>
          <w:p w14:paraId="619D6F1E" w14:textId="44E4B44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D15BA4" w:rsidRDefault="00D15BA4" w:rsidP="00D15BA4">
            <w:pPr>
              <w:ind w:left="216"/>
            </w:pPr>
            <w:r>
              <w:t>Delete all</w:t>
            </w:r>
          </w:p>
        </w:tc>
        <w:tc>
          <w:tcPr>
            <w:tcW w:w="1176" w:type="pct"/>
          </w:tcPr>
          <w:p w14:paraId="16E0793E" w14:textId="14E6088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D15BA4" w:rsidRPr="00796968" w:rsidRDefault="00D15BA4" w:rsidP="00D15BA4">
            <w:pPr>
              <w:rPr>
                <w:b/>
              </w:rPr>
            </w:pPr>
            <w:r w:rsidRPr="00796968">
              <w:rPr>
                <w:b/>
              </w:rPr>
              <w:t>Workspace operations</w:t>
            </w:r>
          </w:p>
        </w:tc>
        <w:tc>
          <w:tcPr>
            <w:tcW w:w="1176" w:type="pct"/>
          </w:tcPr>
          <w:p w14:paraId="162FFAAD" w14:textId="57E2D87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D15BA4" w:rsidRDefault="00D15BA4" w:rsidP="00D15BA4">
            <w:pPr>
              <w:ind w:left="216"/>
            </w:pPr>
            <w:r>
              <w:t>Visibility toggle</w:t>
            </w:r>
          </w:p>
        </w:tc>
        <w:tc>
          <w:tcPr>
            <w:tcW w:w="1176" w:type="pct"/>
          </w:tcPr>
          <w:p w14:paraId="5DBD901B" w14:textId="349860B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D15BA4" w:rsidRDefault="00D15BA4" w:rsidP="00D15BA4">
            <w:pPr>
              <w:ind w:left="216"/>
            </w:pPr>
            <w:r>
              <w:t>Create group for volume data</w:t>
            </w:r>
          </w:p>
        </w:tc>
        <w:tc>
          <w:tcPr>
            <w:tcW w:w="1176" w:type="pct"/>
          </w:tcPr>
          <w:p w14:paraId="20C952AF" w14:textId="54C351D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D15BA4" w:rsidRDefault="00D15BA4" w:rsidP="00D15BA4">
            <w:pPr>
              <w:ind w:left="216"/>
            </w:pPr>
            <w:r>
              <w:t>Create group for mesh data</w:t>
            </w:r>
          </w:p>
        </w:tc>
        <w:tc>
          <w:tcPr>
            <w:tcW w:w="1176" w:type="pct"/>
          </w:tcPr>
          <w:p w14:paraId="629ECF3D" w14:textId="6427FE5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D15BA4" w:rsidRDefault="00D15BA4" w:rsidP="00D15BA4">
            <w:pPr>
              <w:ind w:left="216"/>
            </w:pPr>
            <w:r>
              <w:t>Ordering through drag-n-drop</w:t>
            </w:r>
          </w:p>
        </w:tc>
        <w:tc>
          <w:tcPr>
            <w:tcW w:w="1176" w:type="pct"/>
          </w:tcPr>
          <w:p w14:paraId="5D71657C" w14:textId="6D547FB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D15BA4" w:rsidRDefault="00D15BA4" w:rsidP="00D15BA4">
            <w:pPr>
              <w:ind w:left="216"/>
            </w:pPr>
            <w:r>
              <w:t>Delete selection</w:t>
            </w:r>
          </w:p>
        </w:tc>
        <w:tc>
          <w:tcPr>
            <w:tcW w:w="1176" w:type="pct"/>
          </w:tcPr>
          <w:p w14:paraId="22626D5C" w14:textId="5DB5110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D15BA4" w:rsidRDefault="00D15BA4" w:rsidP="00D15BA4">
            <w:pPr>
              <w:ind w:left="216"/>
            </w:pPr>
            <w:r>
              <w:t xml:space="preserve">Isolation </w:t>
            </w:r>
          </w:p>
        </w:tc>
        <w:tc>
          <w:tcPr>
            <w:tcW w:w="1176" w:type="pct"/>
          </w:tcPr>
          <w:p w14:paraId="6C0DEE2D" w14:textId="065A5F1C"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D15BA4" w:rsidRDefault="00D15BA4" w:rsidP="00D15BA4">
            <w:pPr>
              <w:ind w:left="216"/>
            </w:pPr>
            <w:r>
              <w:t>Show all</w:t>
            </w:r>
          </w:p>
        </w:tc>
        <w:tc>
          <w:tcPr>
            <w:tcW w:w="1176" w:type="pct"/>
          </w:tcPr>
          <w:p w14:paraId="062D7D0A" w14:textId="53FF5F6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D15BA4" w:rsidRDefault="00D15BA4" w:rsidP="00D15BA4">
            <w:pPr>
              <w:ind w:left="216"/>
            </w:pPr>
            <w:r>
              <w:t>Randomize color</w:t>
            </w:r>
          </w:p>
        </w:tc>
        <w:tc>
          <w:tcPr>
            <w:tcW w:w="1176" w:type="pct"/>
          </w:tcPr>
          <w:p w14:paraId="239BBBA7" w14:textId="06FCE9E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0CECD512" w:rsidR="00D15BA4" w:rsidRPr="007D22B2" w:rsidRDefault="00D15BA4" w:rsidP="00D15BA4">
            <w:pPr>
              <w:rPr>
                <w:b/>
              </w:rPr>
            </w:pPr>
            <w:r w:rsidRPr="007D22B2">
              <w:rPr>
                <w:b/>
              </w:rPr>
              <w:t>Record/Export operations</w:t>
            </w:r>
          </w:p>
        </w:tc>
        <w:tc>
          <w:tcPr>
            <w:tcW w:w="1176" w:type="pct"/>
          </w:tcPr>
          <w:p w14:paraId="3081322C" w14:textId="2FA564A9" w:rsidR="00D15BA4" w:rsidRPr="007D22B2"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D15BA4" w:rsidRPr="007D22B2"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D15BA4" w:rsidRDefault="00D15BA4" w:rsidP="00D15BA4">
            <w:pPr>
              <w:ind w:left="216"/>
            </w:pPr>
            <w:r>
              <w:t>Axis-aligned rotations</w:t>
            </w:r>
          </w:p>
        </w:tc>
        <w:tc>
          <w:tcPr>
            <w:tcW w:w="1176" w:type="pct"/>
          </w:tcPr>
          <w:p w14:paraId="059DE5FD" w14:textId="77136DE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D15BA4" w:rsidRDefault="00D15BA4" w:rsidP="00D15BA4">
            <w:pPr>
              <w:ind w:left="216"/>
            </w:pPr>
            <w:r>
              <w:t xml:space="preserve">Smooth interpolation for axis-aligned rotations </w:t>
            </w:r>
          </w:p>
        </w:tc>
        <w:tc>
          <w:tcPr>
            <w:tcW w:w="1176" w:type="pct"/>
          </w:tcPr>
          <w:p w14:paraId="58E3889F" w14:textId="3682370D"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D15BA4" w:rsidRDefault="00D15BA4" w:rsidP="00D15BA4">
            <w:pPr>
              <w:ind w:left="216"/>
            </w:pPr>
            <w:r>
              <w:t>Time sequence playback</w:t>
            </w:r>
          </w:p>
        </w:tc>
        <w:tc>
          <w:tcPr>
            <w:tcW w:w="1176" w:type="pct"/>
          </w:tcPr>
          <w:p w14:paraId="6720AA18" w14:textId="3F6C0DD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D15BA4" w:rsidRDefault="00D15BA4" w:rsidP="00D15BA4">
            <w:pPr>
              <w:ind w:left="216"/>
            </w:pPr>
            <w:r>
              <w:t>File batch playback</w:t>
            </w:r>
          </w:p>
        </w:tc>
        <w:tc>
          <w:tcPr>
            <w:tcW w:w="1176" w:type="pct"/>
          </w:tcPr>
          <w:p w14:paraId="67699123" w14:textId="2F5B993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D15BA4" w:rsidRDefault="00D15BA4" w:rsidP="00D15BA4">
            <w:pPr>
              <w:ind w:left="216"/>
            </w:pPr>
            <w:r>
              <w:t>Time control</w:t>
            </w:r>
          </w:p>
        </w:tc>
        <w:tc>
          <w:tcPr>
            <w:tcW w:w="1176" w:type="pct"/>
          </w:tcPr>
          <w:p w14:paraId="0A3F9FDC" w14:textId="6810CD7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D15BA4" w:rsidRDefault="00D15BA4" w:rsidP="00D15BA4">
            <w:pPr>
              <w:ind w:left="216"/>
            </w:pPr>
            <w:r>
              <w:t>View selection</w:t>
            </w:r>
          </w:p>
        </w:tc>
        <w:tc>
          <w:tcPr>
            <w:tcW w:w="1176" w:type="pct"/>
          </w:tcPr>
          <w:p w14:paraId="0F0F8DE6" w14:textId="67A6E77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D15BA4" w:rsidRDefault="00D15BA4" w:rsidP="00D15BA4">
            <w:pPr>
              <w:ind w:left="216"/>
            </w:pPr>
            <w:r>
              <w:t xml:space="preserve">Key frame animation </w:t>
            </w:r>
          </w:p>
        </w:tc>
        <w:tc>
          <w:tcPr>
            <w:tcW w:w="1176" w:type="pct"/>
          </w:tcPr>
          <w:p w14:paraId="3D316F27" w14:textId="090B3BB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D15BA4" w:rsidRDefault="00D15BA4" w:rsidP="00D15BA4">
            <w:pPr>
              <w:ind w:left="216"/>
            </w:pPr>
            <w:r>
              <w:t>Key frame interpolation (linear/smooth)</w:t>
            </w:r>
          </w:p>
        </w:tc>
        <w:tc>
          <w:tcPr>
            <w:tcW w:w="1176" w:type="pct"/>
          </w:tcPr>
          <w:p w14:paraId="6A5BEBE2" w14:textId="0EFDBF4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D15BA4" w:rsidRDefault="00D15BA4" w:rsidP="00D15BA4">
            <w:pPr>
              <w:ind w:left="216"/>
            </w:pPr>
            <w:r>
              <w:t>Automatic key generation</w:t>
            </w:r>
          </w:p>
        </w:tc>
        <w:tc>
          <w:tcPr>
            <w:tcW w:w="1176" w:type="pct"/>
          </w:tcPr>
          <w:p w14:paraId="053E3301" w14:textId="59A6C91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D15BA4" w:rsidRDefault="00D15BA4" w:rsidP="00D15BA4">
            <w:pPr>
              <w:ind w:left="216"/>
            </w:pPr>
            <w:r>
              <w:t>View cropping</w:t>
            </w:r>
          </w:p>
        </w:tc>
        <w:tc>
          <w:tcPr>
            <w:tcW w:w="1176" w:type="pct"/>
          </w:tcPr>
          <w:p w14:paraId="0723BF3C" w14:textId="379F052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758DF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D15BA4" w:rsidRDefault="00D15BA4" w:rsidP="00D15BA4">
            <w:pPr>
              <w:ind w:left="216"/>
            </w:pPr>
            <w:r>
              <w:t>4D script</w:t>
            </w:r>
          </w:p>
        </w:tc>
        <w:tc>
          <w:tcPr>
            <w:tcW w:w="1176" w:type="pct"/>
          </w:tcPr>
          <w:p w14:paraId="6F386429" w14:textId="008992E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D15BA4" w:rsidRPr="00F92703" w:rsidRDefault="00D15BA4" w:rsidP="00D15BA4">
            <w:pPr>
              <w:rPr>
                <w:b/>
              </w:rPr>
            </w:pPr>
            <w:r w:rsidRPr="00F92703">
              <w:rPr>
                <w:b/>
              </w:rPr>
              <w:lastRenderedPageBreak/>
              <w:t>Movie export formats</w:t>
            </w:r>
          </w:p>
        </w:tc>
        <w:tc>
          <w:tcPr>
            <w:tcW w:w="1176" w:type="pct"/>
          </w:tcPr>
          <w:p w14:paraId="1CD1324C" w14:textId="6A96135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D15BA4" w:rsidRDefault="00D15BA4" w:rsidP="00D15BA4">
            <w:pPr>
              <w:ind w:left="216"/>
            </w:pPr>
            <w:r>
              <w:t>TIFF, LZW compression selectable</w:t>
            </w:r>
          </w:p>
        </w:tc>
        <w:tc>
          <w:tcPr>
            <w:tcW w:w="1176" w:type="pct"/>
          </w:tcPr>
          <w:p w14:paraId="27C41453" w14:textId="1A6FFC5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D15BA4" w:rsidRDefault="00D15BA4" w:rsidP="00D15BA4">
            <w:pPr>
              <w:ind w:left="216"/>
            </w:pPr>
            <w:r>
              <w:t>MOV, bit rate selectable</w:t>
            </w:r>
          </w:p>
        </w:tc>
        <w:tc>
          <w:tcPr>
            <w:tcW w:w="1176" w:type="pct"/>
          </w:tcPr>
          <w:p w14:paraId="2000B721" w14:textId="552F8CD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061150A2" w:rsidR="00D15BA4" w:rsidRPr="00882310" w:rsidRDefault="00D15BA4" w:rsidP="00D15BA4">
            <w:pPr>
              <w:rPr>
                <w:b/>
              </w:rPr>
            </w:pPr>
            <w:r w:rsidRPr="00882310">
              <w:rPr>
                <w:b/>
              </w:rPr>
              <w:t>Paint selection</w:t>
            </w:r>
          </w:p>
        </w:tc>
        <w:tc>
          <w:tcPr>
            <w:tcW w:w="1176" w:type="pct"/>
          </w:tcPr>
          <w:p w14:paraId="2FB9F18A" w14:textId="1C3BC12B"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D15BA4" w:rsidRDefault="00D15BA4" w:rsidP="00D15BA4">
            <w:pPr>
              <w:ind w:left="216"/>
            </w:pPr>
            <w:r>
              <w:t>Selection brush</w:t>
            </w:r>
          </w:p>
        </w:tc>
        <w:tc>
          <w:tcPr>
            <w:tcW w:w="1176" w:type="pct"/>
          </w:tcPr>
          <w:p w14:paraId="5CCE27A2" w14:textId="3B6E6204"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D15BA4" w:rsidRDefault="00D15BA4" w:rsidP="00D15BA4">
            <w:pPr>
              <w:ind w:left="216"/>
            </w:pPr>
            <w:r>
              <w:t>Diffusion brush</w:t>
            </w:r>
          </w:p>
        </w:tc>
        <w:tc>
          <w:tcPr>
            <w:tcW w:w="1176" w:type="pct"/>
          </w:tcPr>
          <w:p w14:paraId="23ED8412" w14:textId="14B313A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D15BA4" w:rsidRDefault="00D15BA4" w:rsidP="00D15BA4">
            <w:pPr>
              <w:ind w:left="216"/>
            </w:pPr>
            <w:r>
              <w:t>Solid brush</w:t>
            </w:r>
          </w:p>
        </w:tc>
        <w:tc>
          <w:tcPr>
            <w:tcW w:w="1176" w:type="pct"/>
          </w:tcPr>
          <w:p w14:paraId="60033622" w14:textId="15E78CE3"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D15BA4" w:rsidRDefault="00D15BA4" w:rsidP="00D15BA4">
            <w:pPr>
              <w:ind w:left="216"/>
            </w:pPr>
            <w:r>
              <w:t>Unselecting brush</w:t>
            </w:r>
          </w:p>
        </w:tc>
        <w:tc>
          <w:tcPr>
            <w:tcW w:w="1176" w:type="pct"/>
          </w:tcPr>
          <w:p w14:paraId="29E09F4D" w14:textId="35061CE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D15BA4" w:rsidRDefault="00D15BA4" w:rsidP="00D15BA4">
            <w:pPr>
              <w:ind w:left="216"/>
            </w:pPr>
            <w:r>
              <w:t>Reset selection</w:t>
            </w:r>
          </w:p>
        </w:tc>
        <w:tc>
          <w:tcPr>
            <w:tcW w:w="1176" w:type="pct"/>
          </w:tcPr>
          <w:p w14:paraId="34EC331F" w14:textId="4690847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D15BA4" w:rsidRDefault="00D15BA4" w:rsidP="00D15BA4">
            <w:pPr>
              <w:ind w:left="216"/>
            </w:pPr>
            <w:r>
              <w:t>Erase</w:t>
            </w:r>
          </w:p>
        </w:tc>
        <w:tc>
          <w:tcPr>
            <w:tcW w:w="1176" w:type="pct"/>
          </w:tcPr>
          <w:p w14:paraId="35FA6C78" w14:textId="3136B74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D15BA4" w:rsidRDefault="00D15BA4" w:rsidP="00D15BA4">
            <w:pPr>
              <w:ind w:left="216"/>
            </w:pPr>
            <w:r>
              <w:t>Extract</w:t>
            </w:r>
          </w:p>
        </w:tc>
        <w:tc>
          <w:tcPr>
            <w:tcW w:w="1176" w:type="pct"/>
          </w:tcPr>
          <w:p w14:paraId="535FD95E" w14:textId="1B22D84C"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D15BA4" w:rsidRDefault="00D15BA4" w:rsidP="00D15BA4">
            <w:pPr>
              <w:ind w:left="216"/>
            </w:pPr>
            <w:r>
              <w:t>Threshold setting</w:t>
            </w:r>
          </w:p>
        </w:tc>
        <w:tc>
          <w:tcPr>
            <w:tcW w:w="1176" w:type="pct"/>
          </w:tcPr>
          <w:p w14:paraId="7BDB7EF9" w14:textId="22D08E7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D15BA4" w:rsidRDefault="00D15BA4" w:rsidP="00D15BA4">
            <w:pPr>
              <w:ind w:left="216"/>
            </w:pPr>
            <w:r>
              <w:t>Auto threshold estimation</w:t>
            </w:r>
          </w:p>
        </w:tc>
        <w:tc>
          <w:tcPr>
            <w:tcW w:w="1176" w:type="pct"/>
          </w:tcPr>
          <w:p w14:paraId="1916EE21" w14:textId="7D04ABE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D15BA4" w:rsidRDefault="00D15BA4" w:rsidP="00D15BA4">
            <w:pPr>
              <w:ind w:left="216"/>
            </w:pPr>
            <w:r>
              <w:t>Edge detection</w:t>
            </w:r>
          </w:p>
        </w:tc>
        <w:tc>
          <w:tcPr>
            <w:tcW w:w="1176" w:type="pct"/>
          </w:tcPr>
          <w:p w14:paraId="0331D2E2" w14:textId="374308B2"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D15BA4" w:rsidRDefault="00D15BA4" w:rsidP="00D15BA4">
            <w:pPr>
              <w:ind w:left="216"/>
            </w:pPr>
            <w:r>
              <w:t xml:space="preserve">Edge detection strength setting </w:t>
            </w:r>
          </w:p>
        </w:tc>
        <w:tc>
          <w:tcPr>
            <w:tcW w:w="1176" w:type="pct"/>
          </w:tcPr>
          <w:p w14:paraId="5AF9E5E6" w14:textId="014BE23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D15BA4" w:rsidRDefault="00D15BA4" w:rsidP="00D15BA4">
            <w:pPr>
              <w:ind w:left="216"/>
            </w:pPr>
            <w:r>
              <w:t>Visible-only selection</w:t>
            </w:r>
          </w:p>
        </w:tc>
        <w:tc>
          <w:tcPr>
            <w:tcW w:w="1176" w:type="pct"/>
          </w:tcPr>
          <w:p w14:paraId="58C0A9EF" w14:textId="21B1576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29813E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D15BA4" w:rsidRDefault="00D15BA4" w:rsidP="00D15BA4">
            <w:pPr>
              <w:ind w:left="216"/>
            </w:pPr>
            <w:r>
              <w:t>Select multi-channel volumes in group</w:t>
            </w:r>
          </w:p>
        </w:tc>
        <w:tc>
          <w:tcPr>
            <w:tcW w:w="1176" w:type="pct"/>
          </w:tcPr>
          <w:p w14:paraId="3FB20307" w14:textId="2B73C45E"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51BB35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D15BA4" w:rsidRDefault="00D15BA4" w:rsidP="00D15BA4">
            <w:pPr>
              <w:ind w:left="216"/>
            </w:pPr>
            <w:r>
              <w:t>Growth strength</w:t>
            </w:r>
          </w:p>
        </w:tc>
        <w:tc>
          <w:tcPr>
            <w:tcW w:w="1176" w:type="pct"/>
          </w:tcPr>
          <w:p w14:paraId="2AA53E7B" w14:textId="134126D6"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59C0A6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D15BA4" w:rsidRDefault="00D15BA4" w:rsidP="00D15BA4">
            <w:pPr>
              <w:ind w:left="216"/>
            </w:pPr>
            <w:r>
              <w:t>Brush size adjustment</w:t>
            </w:r>
          </w:p>
        </w:tc>
        <w:tc>
          <w:tcPr>
            <w:tcW w:w="1176" w:type="pct"/>
          </w:tcPr>
          <w:p w14:paraId="37FB7A98" w14:textId="457BADA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6CF2BF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D15BA4" w:rsidRDefault="00D15BA4" w:rsidP="00D15BA4">
            <w:pPr>
              <w:ind w:left="216"/>
            </w:pPr>
            <w:r>
              <w:t>Brush size dependency</w:t>
            </w:r>
          </w:p>
        </w:tc>
        <w:tc>
          <w:tcPr>
            <w:tcW w:w="1176" w:type="pct"/>
          </w:tcPr>
          <w:p w14:paraId="19699318" w14:textId="0E17E614"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3E8802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D15BA4" w:rsidRDefault="00D15BA4" w:rsidP="00D15BA4">
            <w:pPr>
              <w:ind w:left="216"/>
            </w:pPr>
            <w:r>
              <w:t xml:space="preserve">Paint history </w:t>
            </w:r>
          </w:p>
        </w:tc>
        <w:tc>
          <w:tcPr>
            <w:tcW w:w="1176" w:type="pct"/>
          </w:tcPr>
          <w:p w14:paraId="67E5EAC8" w14:textId="5B913981"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BA85D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D15BA4" w:rsidRDefault="00D15BA4" w:rsidP="00D15BA4">
            <w:pPr>
              <w:ind w:left="216"/>
            </w:pPr>
            <w:r>
              <w:t>Paint in streaming mode</w:t>
            </w:r>
          </w:p>
        </w:tc>
        <w:tc>
          <w:tcPr>
            <w:tcW w:w="1176" w:type="pct"/>
          </w:tcPr>
          <w:p w14:paraId="6B499133" w14:textId="05B971F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085E1F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D15BA4" w:rsidRDefault="00D15BA4" w:rsidP="00D15BA4">
            <w:pPr>
              <w:ind w:left="216"/>
            </w:pPr>
            <w:r>
              <w:t>Wacom tablet support</w:t>
            </w:r>
          </w:p>
        </w:tc>
        <w:tc>
          <w:tcPr>
            <w:tcW w:w="1176" w:type="pct"/>
          </w:tcPr>
          <w:p w14:paraId="689B57C6" w14:textId="7F98F329"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D15BA4" w:rsidRPr="00882310" w:rsidRDefault="00D15BA4" w:rsidP="00D15BA4">
            <w:pPr>
              <w:rPr>
                <w:b/>
              </w:rPr>
            </w:pPr>
            <w:r w:rsidRPr="00882310">
              <w:rPr>
                <w:b/>
              </w:rPr>
              <w:t>Measurement</w:t>
            </w:r>
            <w:r>
              <w:rPr>
                <w:b/>
              </w:rPr>
              <w:t xml:space="preserve"> </w:t>
            </w:r>
            <w:r>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D15BA4" w:rsidRPr="00882310"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D15BA4" w:rsidRPr="00882310"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D15BA4" w:rsidRDefault="00D15BA4" w:rsidP="00D15BA4">
            <w:pPr>
              <w:ind w:left="216"/>
            </w:pPr>
            <w:r>
              <w:t>Locator</w:t>
            </w:r>
          </w:p>
        </w:tc>
        <w:tc>
          <w:tcPr>
            <w:tcW w:w="1176" w:type="pct"/>
          </w:tcPr>
          <w:p w14:paraId="63A5587C" w14:textId="1D6B7F40"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D15BA4" w:rsidRDefault="00D15BA4" w:rsidP="00D15BA4">
            <w:pPr>
              <w:ind w:left="216"/>
            </w:pPr>
            <w:r>
              <w:t>Probe</w:t>
            </w:r>
          </w:p>
        </w:tc>
        <w:tc>
          <w:tcPr>
            <w:tcW w:w="1176" w:type="pct"/>
          </w:tcPr>
          <w:p w14:paraId="2A9AF30A" w14:textId="139E1F43"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D15BA4" w:rsidRDefault="00D15BA4" w:rsidP="00D15BA4">
            <w:pPr>
              <w:ind w:left="216"/>
            </w:pPr>
            <w:r>
              <w:t xml:space="preserve">Protractor </w:t>
            </w:r>
          </w:p>
        </w:tc>
        <w:tc>
          <w:tcPr>
            <w:tcW w:w="1176" w:type="pct"/>
          </w:tcPr>
          <w:p w14:paraId="61CA176C" w14:textId="01673BF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15BA4"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D15BA4" w:rsidRDefault="00D15BA4" w:rsidP="00D15BA4">
            <w:pPr>
              <w:ind w:left="216"/>
            </w:pPr>
            <w:r>
              <w:t>2 point ruler</w:t>
            </w:r>
          </w:p>
        </w:tc>
        <w:tc>
          <w:tcPr>
            <w:tcW w:w="1176" w:type="pct"/>
          </w:tcPr>
          <w:p w14:paraId="4DE54D26" w14:textId="3FFD7345"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D15BA4" w:rsidRPr="00302398" w:rsidRDefault="00D15BA4" w:rsidP="00D15BA4">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15BA4"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D15BA4" w:rsidRDefault="00D15BA4" w:rsidP="00D15BA4">
            <w:pPr>
              <w:ind w:left="216"/>
            </w:pPr>
            <w:r>
              <w:t>2+ point ruler</w:t>
            </w:r>
          </w:p>
        </w:tc>
        <w:tc>
          <w:tcPr>
            <w:tcW w:w="1176" w:type="pct"/>
          </w:tcPr>
          <w:p w14:paraId="4573AC43" w14:textId="793C00A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D15BA4" w:rsidRPr="00302398" w:rsidRDefault="00D15BA4" w:rsidP="00D15BA4">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A03BD"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585C913B" w:rsidR="008A03BD" w:rsidRDefault="008A03BD" w:rsidP="008A03BD">
            <w:pPr>
              <w:ind w:left="216"/>
            </w:pPr>
            <w:r>
              <w:t xml:space="preserve">Ellipse </w:t>
            </w:r>
            <w:r>
              <w:rPr>
                <w:noProof/>
                <w:lang w:eastAsia="en-US"/>
              </w:rPr>
              <w:drawing>
                <wp:inline distT="0" distB="0" distL="0" distR="0" wp14:anchorId="723C6BE8" wp14:editId="13049D91">
                  <wp:extent cx="94615" cy="94615"/>
                  <wp:effectExtent l="0" t="0" r="635" b="63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4AB9D4C" w14:textId="6D329481" w:rsidR="008A03BD" w:rsidRPr="00302398" w:rsidRDefault="008A03BD" w:rsidP="008A03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8A03BD" w:rsidRPr="00302398" w:rsidRDefault="008A03BD" w:rsidP="008A03BD">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A03BD"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8A03BD" w:rsidRDefault="008A03BD" w:rsidP="008A03BD">
            <w:pPr>
              <w:ind w:left="216"/>
            </w:pPr>
            <w:r>
              <w:t>Ruler point editing</w:t>
            </w:r>
          </w:p>
        </w:tc>
        <w:tc>
          <w:tcPr>
            <w:tcW w:w="1176" w:type="pct"/>
          </w:tcPr>
          <w:p w14:paraId="7D7F1CD3" w14:textId="0DF2A1D3" w:rsidR="008A03BD" w:rsidRPr="00302398" w:rsidRDefault="008A03BD" w:rsidP="008A03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8A03BD" w:rsidRPr="00302398" w:rsidRDefault="008A03BD" w:rsidP="008A03BD">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938F0B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AA09B1" w14:textId="5031E828" w:rsidR="006903A6" w:rsidRDefault="006903A6" w:rsidP="006903A6">
            <w:pPr>
              <w:ind w:left="216"/>
            </w:pPr>
            <w:r>
              <w:t xml:space="preserve">Average </w:t>
            </w:r>
            <w:r>
              <w:rPr>
                <w:noProof/>
                <w:lang w:eastAsia="en-US"/>
              </w:rPr>
              <w:drawing>
                <wp:inline distT="0" distB="0" distL="0" distR="0" wp14:anchorId="25A41B94" wp14:editId="23C2B676">
                  <wp:extent cx="94615" cy="94615"/>
                  <wp:effectExtent l="0" t="0" r="635" b="63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426DEC" w14:textId="6A7354AE"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06A1C8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6903A6" w:rsidRDefault="006903A6" w:rsidP="006903A6">
            <w:pPr>
              <w:ind w:left="216"/>
            </w:pPr>
            <w:r>
              <w:t>Profile</w:t>
            </w:r>
          </w:p>
        </w:tc>
        <w:tc>
          <w:tcPr>
            <w:tcW w:w="1176" w:type="pct"/>
          </w:tcPr>
          <w:p w14:paraId="72F4CB63" w14:textId="3422059D"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3CC5335B" w:rsidR="006903A6" w:rsidRDefault="006903A6" w:rsidP="006903A6">
            <w:pPr>
              <w:ind w:left="216"/>
            </w:pPr>
            <w:r>
              <w:t xml:space="preserve">Distances to components </w:t>
            </w:r>
            <w:r>
              <w:rPr>
                <w:noProof/>
                <w:lang w:eastAsia="en-US"/>
              </w:rPr>
              <w:drawing>
                <wp:inline distT="0" distB="0" distL="0" distR="0" wp14:anchorId="74501188" wp14:editId="3EBD88B1">
                  <wp:extent cx="94615" cy="94615"/>
                  <wp:effectExtent l="0" t="0" r="635" b="63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A24559D" w14:textId="1DF54C99"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6903A6" w:rsidRDefault="006903A6" w:rsidP="006903A6">
            <w:pPr>
              <w:ind w:left="216"/>
            </w:pPr>
            <w:r>
              <w:t>Delete selection</w:t>
            </w:r>
          </w:p>
        </w:tc>
        <w:tc>
          <w:tcPr>
            <w:tcW w:w="1176" w:type="pct"/>
          </w:tcPr>
          <w:p w14:paraId="18B0BA87" w14:textId="3036DF5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6903A6" w:rsidRDefault="006903A6" w:rsidP="006903A6">
            <w:pPr>
              <w:ind w:left="216"/>
            </w:pPr>
            <w:r>
              <w:t>Delete all</w:t>
            </w:r>
          </w:p>
        </w:tc>
        <w:tc>
          <w:tcPr>
            <w:tcW w:w="1176" w:type="pct"/>
          </w:tcPr>
          <w:p w14:paraId="778B2723" w14:textId="4421DABA"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6274830" w:rsidR="006903A6" w:rsidRDefault="006903A6" w:rsidP="006903A6">
            <w:pPr>
              <w:ind w:left="216"/>
            </w:pPr>
            <w:r>
              <w:t xml:space="preserve">Export ruler information </w:t>
            </w:r>
            <w:r>
              <w:rPr>
                <w:noProof/>
                <w:lang w:eastAsia="en-US"/>
              </w:rPr>
              <w:drawing>
                <wp:inline distT="0" distB="0" distL="0" distR="0" wp14:anchorId="4C091B99" wp14:editId="1474A556">
                  <wp:extent cx="94615" cy="94615"/>
                  <wp:effectExtent l="0" t="0" r="63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0A9C9B" w14:textId="61D0E32A"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6903A6" w:rsidRDefault="006903A6" w:rsidP="006903A6">
            <w:pPr>
              <w:ind w:left="216"/>
            </w:pPr>
            <w:r>
              <w:t>Setting ruler point on view plane</w:t>
            </w:r>
          </w:p>
        </w:tc>
        <w:tc>
          <w:tcPr>
            <w:tcW w:w="1176" w:type="pct"/>
          </w:tcPr>
          <w:p w14:paraId="36D9C9EE" w14:textId="25A7BB0B"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6903A6" w:rsidRDefault="006903A6" w:rsidP="006903A6">
            <w:pPr>
              <w:ind w:left="216"/>
            </w:pPr>
            <w:r>
              <w:t>Setting ruler point at maximum intensity</w:t>
            </w:r>
          </w:p>
        </w:tc>
        <w:tc>
          <w:tcPr>
            <w:tcW w:w="1176" w:type="pct"/>
          </w:tcPr>
          <w:p w14:paraId="7F4F735B" w14:textId="2EBF6758"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6903A6" w:rsidRDefault="006903A6" w:rsidP="006903A6">
            <w:pPr>
              <w:ind w:left="216"/>
            </w:pPr>
            <w:r>
              <w:t>Setting ruler point at accumulated intensity</w:t>
            </w:r>
          </w:p>
        </w:tc>
        <w:tc>
          <w:tcPr>
            <w:tcW w:w="1176" w:type="pct"/>
          </w:tcPr>
          <w:p w14:paraId="20205EC8" w14:textId="7FEC6658"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6903A6" w:rsidRDefault="006903A6" w:rsidP="006903A6">
            <w:pPr>
              <w:ind w:left="216"/>
            </w:pPr>
            <w:r>
              <w:t xml:space="preserve">Time-dependent ruler (transient) </w:t>
            </w:r>
          </w:p>
        </w:tc>
        <w:tc>
          <w:tcPr>
            <w:tcW w:w="1176" w:type="pct"/>
          </w:tcPr>
          <w:p w14:paraId="5C038041" w14:textId="2B1F33D5"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1F2D8F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6903A6" w:rsidRDefault="006903A6" w:rsidP="006903A6">
            <w:pPr>
              <w:ind w:left="216"/>
            </w:pPr>
            <w:r>
              <w:t>Use volume properties for calculation</w:t>
            </w:r>
          </w:p>
        </w:tc>
        <w:tc>
          <w:tcPr>
            <w:tcW w:w="1176" w:type="pct"/>
          </w:tcPr>
          <w:p w14:paraId="4FBD1834" w14:textId="6714419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001A9A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39B006" w14:textId="2217C7C5" w:rsidR="006903A6" w:rsidRDefault="006903A6" w:rsidP="006903A6">
            <w:pPr>
              <w:ind w:left="216"/>
            </w:pPr>
            <w:r>
              <w:lastRenderedPageBreak/>
              <w:t xml:space="preserve">ΔF/F </w:t>
            </w:r>
            <w:r>
              <w:rPr>
                <w:noProof/>
                <w:lang w:eastAsia="en-US"/>
              </w:rPr>
              <w:drawing>
                <wp:inline distT="0" distB="0" distL="0" distR="0" wp14:anchorId="05578DF0" wp14:editId="0AECDA9A">
                  <wp:extent cx="94615" cy="94615"/>
                  <wp:effectExtent l="0" t="0" r="635"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22956B" w14:textId="0D7DE269"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7B8F9C8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6903A6" w:rsidRDefault="006903A6" w:rsidP="006903A6">
            <w:pPr>
              <w:ind w:left="216"/>
            </w:pPr>
            <w:r>
              <w:t>Paint brush selection in ruler mode</w:t>
            </w:r>
          </w:p>
        </w:tc>
        <w:tc>
          <w:tcPr>
            <w:tcW w:w="1176" w:type="pct"/>
          </w:tcPr>
          <w:p w14:paraId="0D9BF102" w14:textId="0F24A462"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1A22B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6903A6" w:rsidRDefault="006903A6" w:rsidP="006903A6">
            <w:pPr>
              <w:ind w:left="216"/>
            </w:pPr>
            <w:r>
              <w:t>Measure location</w:t>
            </w:r>
          </w:p>
        </w:tc>
        <w:tc>
          <w:tcPr>
            <w:tcW w:w="1176" w:type="pct"/>
          </w:tcPr>
          <w:p w14:paraId="68A0B2BD" w14:textId="0BC3005F"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798F15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6903A6" w:rsidRDefault="006903A6" w:rsidP="006903A6">
            <w:pPr>
              <w:ind w:left="216"/>
            </w:pPr>
            <w:r>
              <w:t>Measure length</w:t>
            </w:r>
          </w:p>
        </w:tc>
        <w:tc>
          <w:tcPr>
            <w:tcW w:w="1176" w:type="pct"/>
          </w:tcPr>
          <w:p w14:paraId="1FD10C11" w14:textId="52F1FBE6"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5D7EB3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6903A6" w:rsidRDefault="006903A6" w:rsidP="006903A6">
            <w:pPr>
              <w:ind w:left="216"/>
            </w:pPr>
            <w:r>
              <w:t>Measure angle (2 point ruler only)</w:t>
            </w:r>
          </w:p>
        </w:tc>
        <w:tc>
          <w:tcPr>
            <w:tcW w:w="1176" w:type="pct"/>
          </w:tcPr>
          <w:p w14:paraId="67E25983" w14:textId="28599A05"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33E495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6903A6" w:rsidRDefault="006903A6" w:rsidP="006903A6">
            <w:pPr>
              <w:ind w:left="216"/>
            </w:pPr>
            <w:r>
              <w:t>Measure volume (when paint selected)</w:t>
            </w:r>
          </w:p>
        </w:tc>
        <w:tc>
          <w:tcPr>
            <w:tcW w:w="1176" w:type="pct"/>
          </w:tcPr>
          <w:p w14:paraId="38F7794A" w14:textId="1076882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6903A6" w:rsidRDefault="006903A6" w:rsidP="006903A6">
            <w:pPr>
              <w:ind w:left="216"/>
            </w:pPr>
            <w:r>
              <w:t>Configurable text</w:t>
            </w:r>
          </w:p>
        </w:tc>
        <w:tc>
          <w:tcPr>
            <w:tcW w:w="1176" w:type="pct"/>
          </w:tcPr>
          <w:p w14:paraId="20F98DD1" w14:textId="067F3EE6"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6903A6" w:rsidRDefault="006903A6" w:rsidP="006903A6">
            <w:pPr>
              <w:ind w:left="216"/>
            </w:pPr>
            <w:r>
              <w:t>Configurable color</w:t>
            </w:r>
          </w:p>
        </w:tc>
        <w:tc>
          <w:tcPr>
            <w:tcW w:w="1176" w:type="pct"/>
          </w:tcPr>
          <w:p w14:paraId="273DA795" w14:textId="5A9CC48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1B42A98F" w:rsidR="006903A6" w:rsidRDefault="006903A6" w:rsidP="006903A6">
            <w:r w:rsidRPr="005C15EE">
              <w:rPr>
                <w:b/>
              </w:rPr>
              <w:t>Component Analyzer</w:t>
            </w:r>
            <w:r>
              <w:rPr>
                <w:b/>
              </w:rPr>
              <w:t xml:space="preserve"> </w:t>
            </w:r>
            <w:r>
              <w:rPr>
                <w:noProof/>
                <w:lang w:eastAsia="en-US"/>
              </w:rPr>
              <w:drawing>
                <wp:inline distT="0" distB="0" distL="0" distR="0" wp14:anchorId="676FA020" wp14:editId="405EC8E9">
                  <wp:extent cx="94615" cy="94615"/>
                  <wp:effectExtent l="0" t="0" r="635"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6903A6" w:rsidRDefault="006903A6" w:rsidP="006903A6">
            <w:pPr>
              <w:ind w:left="216"/>
            </w:pPr>
            <w:r>
              <w:t>Component generation</w:t>
            </w:r>
          </w:p>
        </w:tc>
        <w:tc>
          <w:tcPr>
            <w:tcW w:w="1176" w:type="pct"/>
          </w:tcPr>
          <w:p w14:paraId="6C27ABE9" w14:textId="21E27FB6"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6F2BB142" w:rsidR="006903A6" w:rsidRDefault="006903A6" w:rsidP="006903A6">
            <w:pPr>
              <w:ind w:left="216"/>
            </w:pPr>
            <w:r>
              <w:t xml:space="preserve">Auto update </w:t>
            </w:r>
            <w:r>
              <w:rPr>
                <w:noProof/>
                <w:lang w:eastAsia="en-US"/>
              </w:rPr>
              <w:drawing>
                <wp:inline distT="0" distB="0" distL="0" distR="0" wp14:anchorId="7A3C1347" wp14:editId="6DBC96FB">
                  <wp:extent cx="94615" cy="94615"/>
                  <wp:effectExtent l="0" t="0" r="635"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5A87A54" w14:textId="471267EF"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2F6487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6903A6" w:rsidRDefault="006903A6" w:rsidP="006903A6">
            <w:pPr>
              <w:ind w:left="216"/>
            </w:pPr>
            <w:r>
              <w:t>Synthetic Brainbows</w:t>
            </w:r>
          </w:p>
        </w:tc>
        <w:tc>
          <w:tcPr>
            <w:tcW w:w="1176" w:type="pct"/>
          </w:tcPr>
          <w:p w14:paraId="29F15AE3" w14:textId="5D1978CC"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0B5AB8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6903A6" w:rsidRDefault="006903A6" w:rsidP="006903A6">
            <w:pPr>
              <w:ind w:left="216"/>
            </w:pPr>
            <w:r>
              <w:t>Diffusion</w:t>
            </w:r>
          </w:p>
        </w:tc>
        <w:tc>
          <w:tcPr>
            <w:tcW w:w="1176" w:type="pct"/>
          </w:tcPr>
          <w:p w14:paraId="55C20AFC" w14:textId="1D34AA3A"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6C1DD6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0381AB" w14:textId="4D1F4888" w:rsidR="006903A6" w:rsidRDefault="006903A6" w:rsidP="006903A6">
            <w:pPr>
              <w:ind w:left="216"/>
            </w:pPr>
            <w:r>
              <w:t xml:space="preserve">Density field </w:t>
            </w:r>
            <w:r>
              <w:rPr>
                <w:noProof/>
                <w:lang w:eastAsia="en-US"/>
              </w:rPr>
              <w:drawing>
                <wp:inline distT="0" distB="0" distL="0" distR="0" wp14:anchorId="442E777A" wp14:editId="45AA56A4">
                  <wp:extent cx="94615" cy="94615"/>
                  <wp:effectExtent l="0" t="0" r="635" b="6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A92516A" w14:textId="1AFEB4F7"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273EA4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DC7249" w14:textId="04F2AD4A" w:rsidR="006903A6" w:rsidRDefault="006903A6" w:rsidP="006903A6">
            <w:pPr>
              <w:ind w:left="216"/>
            </w:pPr>
            <w:r>
              <w:t xml:space="preserve">Distance field </w:t>
            </w:r>
            <w:r>
              <w:rPr>
                <w:noProof/>
                <w:lang w:eastAsia="en-US"/>
              </w:rPr>
              <w:drawing>
                <wp:inline distT="0" distB="0" distL="0" distR="0" wp14:anchorId="6CEE9BA3" wp14:editId="18D5BF6B">
                  <wp:extent cx="94615" cy="94615"/>
                  <wp:effectExtent l="0" t="0" r="635"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2193915" w14:textId="29C6BCE9"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5D6135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2576BB" w14:textId="02BC95C2" w:rsidR="006903A6" w:rsidRDefault="006903A6" w:rsidP="006903A6">
            <w:pPr>
              <w:ind w:left="216"/>
            </w:pPr>
            <w:r>
              <w:t xml:space="preserve">Fixate grown regions </w:t>
            </w:r>
            <w:r>
              <w:rPr>
                <w:noProof/>
                <w:lang w:eastAsia="en-US"/>
              </w:rPr>
              <w:drawing>
                <wp:inline distT="0" distB="0" distL="0" distR="0" wp14:anchorId="17C9E276" wp14:editId="37017813">
                  <wp:extent cx="94615" cy="94615"/>
                  <wp:effectExtent l="0" t="0" r="635" b="63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3489F6D" w14:textId="07B74CE7"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465480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6903A6" w:rsidRDefault="006903A6" w:rsidP="006903A6">
            <w:pPr>
              <w:ind w:left="216"/>
            </w:pPr>
            <w:r>
              <w:t>Clean up</w:t>
            </w:r>
          </w:p>
        </w:tc>
        <w:tc>
          <w:tcPr>
            <w:tcW w:w="1176" w:type="pct"/>
          </w:tcPr>
          <w:p w14:paraId="42F78FF0" w14:textId="09FC0CD2"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2437F1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6903A6" w:rsidRDefault="006903A6" w:rsidP="006903A6">
            <w:pPr>
              <w:ind w:left="216"/>
            </w:pPr>
            <w:r>
              <w:t>Command record and play</w:t>
            </w:r>
          </w:p>
        </w:tc>
        <w:tc>
          <w:tcPr>
            <w:tcW w:w="1176" w:type="pct"/>
          </w:tcPr>
          <w:p w14:paraId="2EEE1770" w14:textId="77E370A0"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E9B28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6903A6" w:rsidRDefault="006903A6" w:rsidP="006903A6">
            <w:pPr>
              <w:ind w:left="216"/>
            </w:pPr>
            <w:r>
              <w:t xml:space="preserve">Load </w:t>
            </w:r>
            <w:r>
              <w:t>command</w:t>
            </w:r>
            <w:r>
              <w:t xml:space="preserve"> file</w:t>
            </w:r>
          </w:p>
        </w:tc>
        <w:tc>
          <w:tcPr>
            <w:tcW w:w="1176" w:type="pct"/>
          </w:tcPr>
          <w:p w14:paraId="2CA60AAA" w14:textId="0CFEFBDB"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5F581B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6903A6" w:rsidRDefault="006903A6" w:rsidP="006903A6">
            <w:pPr>
              <w:ind w:left="216"/>
            </w:pPr>
            <w:r>
              <w:t xml:space="preserve">Save </w:t>
            </w:r>
            <w:r>
              <w:t>command</w:t>
            </w:r>
            <w:r>
              <w:t xml:space="preserve"> file</w:t>
            </w:r>
          </w:p>
        </w:tc>
        <w:tc>
          <w:tcPr>
            <w:tcW w:w="1176" w:type="pct"/>
          </w:tcPr>
          <w:p w14:paraId="6BE2D44B" w14:textId="6E77B597"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6CD1D8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6903A6" w:rsidRDefault="006903A6" w:rsidP="006903A6">
            <w:pPr>
              <w:ind w:left="216"/>
            </w:pPr>
            <w:r>
              <w:t>Streaming support</w:t>
            </w:r>
          </w:p>
        </w:tc>
        <w:tc>
          <w:tcPr>
            <w:tcW w:w="1176" w:type="pct"/>
          </w:tcPr>
          <w:p w14:paraId="6EE19C88" w14:textId="31914371"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68976F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6903A6" w:rsidRDefault="006903A6" w:rsidP="006903A6">
            <w:pPr>
              <w:ind w:left="216"/>
            </w:pPr>
            <w:r>
              <w:t>EM clustering</w:t>
            </w:r>
          </w:p>
        </w:tc>
        <w:tc>
          <w:tcPr>
            <w:tcW w:w="1176" w:type="pct"/>
          </w:tcPr>
          <w:p w14:paraId="5AF00C9B" w14:textId="602613D9"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7D8EC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6903A6" w:rsidRDefault="006903A6" w:rsidP="006903A6">
            <w:pPr>
              <w:ind w:left="216"/>
            </w:pPr>
            <w:r>
              <w:t>DBSCAN clustering</w:t>
            </w:r>
          </w:p>
        </w:tc>
        <w:tc>
          <w:tcPr>
            <w:tcW w:w="1176" w:type="pct"/>
          </w:tcPr>
          <w:p w14:paraId="1D6155D7" w14:textId="6A62F985"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2AA2A59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6903A6" w:rsidRDefault="006903A6" w:rsidP="006903A6">
            <w:pPr>
              <w:ind w:left="216"/>
            </w:pPr>
            <w:r>
              <w:t>K-means clustering</w:t>
            </w:r>
          </w:p>
        </w:tc>
        <w:tc>
          <w:tcPr>
            <w:tcW w:w="1176" w:type="pct"/>
          </w:tcPr>
          <w:p w14:paraId="7989EB63" w14:textId="494050E9"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4A3ECA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6903A6" w:rsidRDefault="006903A6" w:rsidP="006903A6">
            <w:pPr>
              <w:ind w:left="216"/>
            </w:pPr>
            <w:r>
              <w:t>Cluster number setting</w:t>
            </w:r>
          </w:p>
        </w:tc>
        <w:tc>
          <w:tcPr>
            <w:tcW w:w="1176" w:type="pct"/>
          </w:tcPr>
          <w:p w14:paraId="0661AE44" w14:textId="590A12AE"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A443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6903A6" w:rsidRDefault="006903A6" w:rsidP="006903A6">
            <w:pPr>
              <w:ind w:left="216"/>
            </w:pPr>
            <w:r>
              <w:t>Cluster size setting</w:t>
            </w:r>
          </w:p>
        </w:tc>
        <w:tc>
          <w:tcPr>
            <w:tcW w:w="1176" w:type="pct"/>
          </w:tcPr>
          <w:p w14:paraId="6F2D204C" w14:textId="0B9BFFB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4BBF7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6903A6" w:rsidRDefault="006903A6" w:rsidP="006903A6">
            <w:pPr>
              <w:ind w:left="216"/>
            </w:pPr>
            <w:r>
              <w:t>Cluster neighborhood range setting</w:t>
            </w:r>
          </w:p>
        </w:tc>
        <w:tc>
          <w:tcPr>
            <w:tcW w:w="1176" w:type="pct"/>
          </w:tcPr>
          <w:p w14:paraId="47752122" w14:textId="6874BE5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7BD16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6903A6" w:rsidRDefault="006903A6" w:rsidP="006903A6">
            <w:pPr>
              <w:ind w:left="216"/>
            </w:pPr>
            <w:r>
              <w:t>Component selection by ID</w:t>
            </w:r>
          </w:p>
        </w:tc>
        <w:tc>
          <w:tcPr>
            <w:tcW w:w="1176" w:type="pct"/>
          </w:tcPr>
          <w:p w14:paraId="6FA5EF76" w14:textId="1DF3EF69"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1F0454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6903A6" w:rsidRDefault="006903A6" w:rsidP="006903A6">
            <w:pPr>
              <w:ind w:left="216"/>
            </w:pPr>
            <w:r>
              <w:t>Component selection by size</w:t>
            </w:r>
          </w:p>
        </w:tc>
        <w:tc>
          <w:tcPr>
            <w:tcW w:w="1176" w:type="pct"/>
          </w:tcPr>
          <w:p w14:paraId="0F0AD8D7" w14:textId="3BAD7557"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25F6B8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6903A6" w:rsidRDefault="006903A6" w:rsidP="006903A6">
            <w:pPr>
              <w:ind w:left="216"/>
            </w:pPr>
            <w:r>
              <w:t>Make color consistent in streaming mode</w:t>
            </w:r>
          </w:p>
        </w:tc>
        <w:tc>
          <w:tcPr>
            <w:tcW w:w="1176" w:type="pct"/>
          </w:tcPr>
          <w:p w14:paraId="51D7F4CB" w14:textId="493D5ED4"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27AD58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6903A6" w:rsidRDefault="006903A6" w:rsidP="006903A6">
            <w:pPr>
              <w:ind w:left="216"/>
            </w:pPr>
            <w:r>
              <w:t>Multichannel colocalization</w:t>
            </w:r>
          </w:p>
        </w:tc>
        <w:tc>
          <w:tcPr>
            <w:tcW w:w="1176" w:type="pct"/>
          </w:tcPr>
          <w:p w14:paraId="38E98C4E" w14:textId="42233193"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560B42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6903A6" w:rsidRDefault="006903A6" w:rsidP="006903A6">
            <w:pPr>
              <w:ind w:left="216"/>
            </w:pPr>
            <w:r>
              <w:t>Output each component as a channel</w:t>
            </w:r>
          </w:p>
        </w:tc>
        <w:tc>
          <w:tcPr>
            <w:tcW w:w="1176" w:type="pct"/>
          </w:tcPr>
          <w:p w14:paraId="5A5ADC25" w14:textId="71D97496"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1AEE9B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6903A6" w:rsidRDefault="006903A6" w:rsidP="006903A6">
            <w:pPr>
              <w:ind w:left="216"/>
            </w:pPr>
            <w:r>
              <w:t>Output all components as RGB</w:t>
            </w:r>
          </w:p>
        </w:tc>
        <w:tc>
          <w:tcPr>
            <w:tcW w:w="1176" w:type="pct"/>
          </w:tcPr>
          <w:p w14:paraId="2E3F67EC" w14:textId="01637361"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6089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6903A6" w:rsidRDefault="006903A6" w:rsidP="006903A6">
            <w:pPr>
              <w:ind w:left="216"/>
            </w:pPr>
            <w:r>
              <w:t>Random color coding for components</w:t>
            </w:r>
          </w:p>
        </w:tc>
        <w:tc>
          <w:tcPr>
            <w:tcW w:w="1176" w:type="pct"/>
          </w:tcPr>
          <w:p w14:paraId="6F31EAC5" w14:textId="4E4DA9BC"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0003B1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6903A6" w:rsidRDefault="006903A6" w:rsidP="006903A6">
            <w:pPr>
              <w:ind w:left="216"/>
            </w:pPr>
            <w:r>
              <w:t>Size-based color coding for components</w:t>
            </w:r>
          </w:p>
        </w:tc>
        <w:tc>
          <w:tcPr>
            <w:tcW w:w="1176" w:type="pct"/>
          </w:tcPr>
          <w:p w14:paraId="69CCA3C3" w14:textId="7D91CC75"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2E9468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6903A6" w:rsidRDefault="006903A6" w:rsidP="006903A6">
            <w:pPr>
              <w:ind w:left="216"/>
            </w:pPr>
            <w:r>
              <w:t>Component annotations</w:t>
            </w:r>
          </w:p>
        </w:tc>
        <w:tc>
          <w:tcPr>
            <w:tcW w:w="1176" w:type="pct"/>
          </w:tcPr>
          <w:p w14:paraId="3168C9FF" w14:textId="1180EC64"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4ED4F0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143E4" w14:textId="2CABE746" w:rsidR="006903A6" w:rsidRDefault="006903A6" w:rsidP="006903A6">
            <w:pPr>
              <w:ind w:left="216"/>
            </w:pPr>
            <w:r>
              <w:t xml:space="preserve">Component distances </w:t>
            </w:r>
            <w:r>
              <w:rPr>
                <w:noProof/>
                <w:lang w:eastAsia="en-US"/>
              </w:rPr>
              <w:drawing>
                <wp:inline distT="0" distB="0" distL="0" distR="0" wp14:anchorId="59D433E2" wp14:editId="3CD73B92">
                  <wp:extent cx="94615" cy="94615"/>
                  <wp:effectExtent l="0" t="0" r="635" b="63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2566E2D" w14:textId="704FEE45"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6903A6" w:rsidRPr="001D3430" w:rsidRDefault="006903A6" w:rsidP="006903A6">
            <w:pPr>
              <w:rPr>
                <w:b/>
              </w:rPr>
            </w:pPr>
            <w:r>
              <w:rPr>
                <w:b/>
              </w:rPr>
              <w:t>Processing and a</w:t>
            </w:r>
            <w:r w:rsidRPr="001D3430">
              <w:rPr>
                <w:b/>
              </w:rPr>
              <w:t>nalysis</w:t>
            </w:r>
            <w:r>
              <w:rPr>
                <w:b/>
              </w:rPr>
              <w:t xml:space="preserve"> </w:t>
            </w:r>
          </w:p>
        </w:tc>
        <w:tc>
          <w:tcPr>
            <w:tcW w:w="1176" w:type="pct"/>
          </w:tcPr>
          <w:p w14:paraId="4CE33811" w14:textId="2E5163C8"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6903A6" w:rsidRDefault="006903A6" w:rsidP="006903A6">
            <w:pPr>
              <w:ind w:left="216"/>
            </w:pPr>
            <w:r>
              <w:t>Component counting</w:t>
            </w:r>
          </w:p>
        </w:tc>
        <w:tc>
          <w:tcPr>
            <w:tcW w:w="1176" w:type="pct"/>
          </w:tcPr>
          <w:p w14:paraId="184B5DCF" w14:textId="036DCAEC"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6903A6" w:rsidRDefault="006903A6" w:rsidP="006903A6">
            <w:pPr>
              <w:ind w:left="216"/>
            </w:pPr>
            <w:r>
              <w:t>Component size</w:t>
            </w:r>
          </w:p>
        </w:tc>
        <w:tc>
          <w:tcPr>
            <w:tcW w:w="1176" w:type="pct"/>
          </w:tcPr>
          <w:p w14:paraId="46D4CD45" w14:textId="260E7C5A"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6903A6" w:rsidRDefault="006903A6" w:rsidP="006903A6">
            <w:pPr>
              <w:ind w:left="216"/>
            </w:pPr>
            <w:r>
              <w:t>Component export</w:t>
            </w:r>
          </w:p>
        </w:tc>
        <w:tc>
          <w:tcPr>
            <w:tcW w:w="1176" w:type="pct"/>
          </w:tcPr>
          <w:p w14:paraId="3A98B4D6" w14:textId="14C56084"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6903A6" w:rsidRDefault="006903A6" w:rsidP="006903A6">
            <w:pPr>
              <w:ind w:left="216"/>
            </w:pPr>
            <w:r>
              <w:t>Component annotation</w:t>
            </w:r>
          </w:p>
        </w:tc>
        <w:tc>
          <w:tcPr>
            <w:tcW w:w="1176" w:type="pct"/>
          </w:tcPr>
          <w:p w14:paraId="590F6084" w14:textId="731456EE"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6903A6" w:rsidRDefault="006903A6" w:rsidP="006903A6">
            <w:pPr>
              <w:ind w:left="216"/>
            </w:pPr>
            <w:r>
              <w:lastRenderedPageBreak/>
              <w:t>Noise removal</w:t>
            </w:r>
          </w:p>
        </w:tc>
        <w:tc>
          <w:tcPr>
            <w:tcW w:w="1176" w:type="pct"/>
          </w:tcPr>
          <w:p w14:paraId="268C5A85" w14:textId="29F2D1FE"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6903A6" w:rsidRDefault="006903A6" w:rsidP="006903A6">
            <w:pPr>
              <w:ind w:left="216"/>
            </w:pPr>
            <w:r>
              <w:t>Voxel consolidation</w:t>
            </w:r>
          </w:p>
        </w:tc>
        <w:tc>
          <w:tcPr>
            <w:tcW w:w="1176" w:type="pct"/>
          </w:tcPr>
          <w:p w14:paraId="589ECC80" w14:textId="636EC08F"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6903A6" w:rsidRDefault="006903A6" w:rsidP="006903A6">
            <w:pPr>
              <w:ind w:left="216"/>
            </w:pPr>
            <w:r>
              <w:t>Combining channels to RGB</w:t>
            </w:r>
          </w:p>
        </w:tc>
        <w:tc>
          <w:tcPr>
            <w:tcW w:w="1176" w:type="pct"/>
          </w:tcPr>
          <w:p w14:paraId="007F9451" w14:textId="7010B852"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6903A6" w:rsidRDefault="006903A6" w:rsidP="006903A6">
            <w:pPr>
              <w:ind w:left="216"/>
            </w:pPr>
            <w:r>
              <w:t>Volume subtraction</w:t>
            </w:r>
          </w:p>
        </w:tc>
        <w:tc>
          <w:tcPr>
            <w:tcW w:w="1176" w:type="pct"/>
          </w:tcPr>
          <w:p w14:paraId="00895F9C" w14:textId="2ADE0C2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6903A6" w:rsidRDefault="006903A6" w:rsidP="006903A6">
            <w:pPr>
              <w:ind w:left="216"/>
            </w:pPr>
            <w:r>
              <w:t>Volume summation</w:t>
            </w:r>
          </w:p>
        </w:tc>
        <w:tc>
          <w:tcPr>
            <w:tcW w:w="1176" w:type="pct"/>
          </w:tcPr>
          <w:p w14:paraId="77178B3B" w14:textId="23845A8E"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6903A6" w:rsidRDefault="006903A6" w:rsidP="006903A6">
            <w:pPr>
              <w:ind w:left="216"/>
            </w:pPr>
            <w:r>
              <w:t>Volume division</w:t>
            </w:r>
          </w:p>
        </w:tc>
        <w:tc>
          <w:tcPr>
            <w:tcW w:w="1176" w:type="pct"/>
          </w:tcPr>
          <w:p w14:paraId="6AD246CC" w14:textId="2792CA2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6903A6" w:rsidRDefault="006903A6" w:rsidP="006903A6">
            <w:pPr>
              <w:ind w:left="216"/>
            </w:pPr>
            <w:r>
              <w:t>Volume colocalization</w:t>
            </w:r>
          </w:p>
        </w:tc>
        <w:tc>
          <w:tcPr>
            <w:tcW w:w="1176" w:type="pct"/>
          </w:tcPr>
          <w:p w14:paraId="46951352" w14:textId="45615E4E"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6903A6" w:rsidRDefault="006903A6" w:rsidP="006903A6">
            <w:pPr>
              <w:ind w:left="216"/>
            </w:pPr>
            <w:r>
              <w:t>Volume-mesh conversion</w:t>
            </w:r>
          </w:p>
        </w:tc>
        <w:tc>
          <w:tcPr>
            <w:tcW w:w="1176" w:type="pct"/>
          </w:tcPr>
          <w:p w14:paraId="6B5A6894" w14:textId="436BBC04"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6903A6" w:rsidRDefault="006903A6" w:rsidP="006903A6">
            <w:pPr>
              <w:ind w:left="216"/>
            </w:pPr>
            <w:r>
              <w:t xml:space="preserve">Mesh surface area computing </w:t>
            </w:r>
          </w:p>
        </w:tc>
        <w:tc>
          <w:tcPr>
            <w:tcW w:w="1176" w:type="pct"/>
          </w:tcPr>
          <w:p w14:paraId="0BAF75B1" w14:textId="0E5BFA83"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7C87AE4" w:rsidR="006903A6" w:rsidRDefault="006903A6" w:rsidP="006903A6">
            <w:r w:rsidRPr="00B951D9">
              <w:rPr>
                <w:b/>
              </w:rPr>
              <w:t>Component tracking</w:t>
            </w:r>
          </w:p>
        </w:tc>
        <w:tc>
          <w:tcPr>
            <w:tcW w:w="1176" w:type="pct"/>
          </w:tcPr>
          <w:p w14:paraId="1C3410BF" w14:textId="2CC53FE2"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6903A6" w:rsidRDefault="006903A6" w:rsidP="006903A6">
            <w:pPr>
              <w:ind w:left="216"/>
            </w:pPr>
            <w:r>
              <w:t xml:space="preserve">Track map generation (automatic tracking) </w:t>
            </w:r>
          </w:p>
        </w:tc>
        <w:tc>
          <w:tcPr>
            <w:tcW w:w="1176" w:type="pct"/>
          </w:tcPr>
          <w:p w14:paraId="4FD4DEC4" w14:textId="77777777"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5BE5A17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6903A6" w:rsidRDefault="006903A6" w:rsidP="006903A6">
            <w:pPr>
              <w:ind w:left="216"/>
            </w:pPr>
            <w:r>
              <w:t xml:space="preserve">Track map refinement </w:t>
            </w:r>
          </w:p>
        </w:tc>
        <w:tc>
          <w:tcPr>
            <w:tcW w:w="1176" w:type="pct"/>
          </w:tcPr>
          <w:p w14:paraId="4FFCB18A" w14:textId="39C44F86"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104AF7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6903A6" w:rsidRDefault="006903A6" w:rsidP="006903A6">
            <w:pPr>
              <w:ind w:left="216"/>
            </w:pPr>
            <w:r>
              <w:t xml:space="preserve">Track map refinement at one time point </w:t>
            </w:r>
          </w:p>
        </w:tc>
        <w:tc>
          <w:tcPr>
            <w:tcW w:w="1176" w:type="pct"/>
          </w:tcPr>
          <w:p w14:paraId="16C481BA" w14:textId="0DF204D4"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2807EC7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6903A6" w:rsidRDefault="006903A6" w:rsidP="006903A6">
            <w:pPr>
              <w:ind w:left="216"/>
            </w:pPr>
            <w:r>
              <w:t xml:space="preserve">Track map computing iteration </w:t>
            </w:r>
          </w:p>
        </w:tc>
        <w:tc>
          <w:tcPr>
            <w:tcW w:w="1176" w:type="pct"/>
          </w:tcPr>
          <w:p w14:paraId="13831973" w14:textId="64BBC0D4"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5852E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6903A6" w:rsidRDefault="006903A6" w:rsidP="006903A6">
            <w:pPr>
              <w:ind w:left="216"/>
            </w:pPr>
            <w:r>
              <w:t>Tracking component size limiter</w:t>
            </w:r>
          </w:p>
        </w:tc>
        <w:tc>
          <w:tcPr>
            <w:tcW w:w="1176" w:type="pct"/>
          </w:tcPr>
          <w:p w14:paraId="442C51E7" w14:textId="6C61049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5BAE9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6903A6" w:rsidRDefault="006903A6" w:rsidP="006903A6">
            <w:pPr>
              <w:ind w:left="216"/>
            </w:pPr>
            <w:r>
              <w:t>Tracking component contact factor</w:t>
            </w:r>
          </w:p>
        </w:tc>
        <w:tc>
          <w:tcPr>
            <w:tcW w:w="1176" w:type="pct"/>
          </w:tcPr>
          <w:p w14:paraId="7A071262" w14:textId="21C14EA8"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75DB6E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6903A6" w:rsidRDefault="006903A6" w:rsidP="006903A6">
            <w:pPr>
              <w:ind w:left="216"/>
            </w:pPr>
            <w:r>
              <w:t>Tracking component similarity setting</w:t>
            </w:r>
          </w:p>
        </w:tc>
        <w:tc>
          <w:tcPr>
            <w:tcW w:w="1176" w:type="pct"/>
          </w:tcPr>
          <w:p w14:paraId="1DA35953" w14:textId="380E706B"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6D3AB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6903A6" w:rsidRDefault="006903A6" w:rsidP="006903A6">
            <w:pPr>
              <w:ind w:left="216"/>
            </w:pPr>
            <w:r>
              <w:t>Merge components during tracking</w:t>
            </w:r>
          </w:p>
        </w:tc>
        <w:tc>
          <w:tcPr>
            <w:tcW w:w="1176" w:type="pct"/>
          </w:tcPr>
          <w:p w14:paraId="01AF8F5D" w14:textId="19A1003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7F2F4C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6903A6" w:rsidRDefault="006903A6" w:rsidP="006903A6">
            <w:pPr>
              <w:ind w:left="216"/>
            </w:pPr>
            <w:r>
              <w:t>Split components during tracking</w:t>
            </w:r>
          </w:p>
        </w:tc>
        <w:tc>
          <w:tcPr>
            <w:tcW w:w="1176" w:type="pct"/>
          </w:tcPr>
          <w:p w14:paraId="3BC98DA6" w14:textId="3A89F0C2"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3C0B296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6903A6" w:rsidRDefault="006903A6" w:rsidP="006903A6">
            <w:pPr>
              <w:ind w:left="216"/>
            </w:pPr>
            <w:r>
              <w:t>Track map loading</w:t>
            </w:r>
          </w:p>
        </w:tc>
        <w:tc>
          <w:tcPr>
            <w:tcW w:w="1176" w:type="pct"/>
          </w:tcPr>
          <w:p w14:paraId="68F7967B" w14:textId="77777777"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06ED8C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6903A6" w:rsidRDefault="006903A6" w:rsidP="006903A6">
            <w:pPr>
              <w:ind w:left="216"/>
            </w:pPr>
            <w:r>
              <w:t>Track map saving</w:t>
            </w:r>
          </w:p>
        </w:tc>
        <w:tc>
          <w:tcPr>
            <w:tcW w:w="1176" w:type="pct"/>
          </w:tcPr>
          <w:p w14:paraId="335D8F47" w14:textId="77777777"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FD15B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6903A6" w:rsidRDefault="006903A6" w:rsidP="006903A6">
            <w:pPr>
              <w:ind w:left="216"/>
            </w:pPr>
            <w:r>
              <w:t>Track map visualization</w:t>
            </w:r>
          </w:p>
        </w:tc>
        <w:tc>
          <w:tcPr>
            <w:tcW w:w="1176" w:type="pct"/>
          </w:tcPr>
          <w:p w14:paraId="6D4898AE" w14:textId="77777777"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1C72FE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6903A6" w:rsidRDefault="006903A6" w:rsidP="006903A6">
            <w:pPr>
              <w:ind w:left="216"/>
            </w:pPr>
            <w:r>
              <w:t>Track length control</w:t>
            </w:r>
          </w:p>
        </w:tc>
        <w:tc>
          <w:tcPr>
            <w:tcW w:w="1176" w:type="pct"/>
          </w:tcPr>
          <w:p w14:paraId="6A7F6885" w14:textId="2FB748A4"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54E8C2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6903A6" w:rsidRDefault="006903A6" w:rsidP="006903A6">
            <w:pPr>
              <w:ind w:left="216"/>
            </w:pPr>
            <w:r>
              <w:t xml:space="preserve">Component listing </w:t>
            </w:r>
          </w:p>
        </w:tc>
        <w:tc>
          <w:tcPr>
            <w:tcW w:w="1176" w:type="pct"/>
          </w:tcPr>
          <w:p w14:paraId="173A138F" w14:textId="41BB6171"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27A344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6903A6" w:rsidRDefault="006903A6" w:rsidP="006903A6">
            <w:pPr>
              <w:ind w:left="216"/>
            </w:pPr>
            <w:r>
              <w:t xml:space="preserve">Component selection by ID </w:t>
            </w:r>
          </w:p>
        </w:tc>
        <w:tc>
          <w:tcPr>
            <w:tcW w:w="1176" w:type="pct"/>
          </w:tcPr>
          <w:p w14:paraId="2D918EE5" w14:textId="77777777"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7CC314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6903A6" w:rsidRDefault="006903A6" w:rsidP="006903A6">
            <w:pPr>
              <w:ind w:left="216"/>
            </w:pPr>
            <w:r>
              <w:t>Component filter by uncertainty</w:t>
            </w:r>
          </w:p>
        </w:tc>
        <w:tc>
          <w:tcPr>
            <w:tcW w:w="1176" w:type="pct"/>
          </w:tcPr>
          <w:p w14:paraId="0864E66F" w14:textId="17EF133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4AC353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6903A6" w:rsidRDefault="006903A6" w:rsidP="006903A6">
            <w:pPr>
              <w:ind w:left="216"/>
            </w:pPr>
            <w:r>
              <w:t xml:space="preserve">Manual component linking </w:t>
            </w:r>
          </w:p>
        </w:tc>
        <w:tc>
          <w:tcPr>
            <w:tcW w:w="1176" w:type="pct"/>
          </w:tcPr>
          <w:p w14:paraId="31C2A130" w14:textId="6050B345"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74170E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FC6BB5" w14:textId="6C7AC7B7" w:rsidR="006903A6" w:rsidRDefault="006903A6" w:rsidP="006903A6">
            <w:pPr>
              <w:ind w:left="216"/>
            </w:pPr>
            <w:r>
              <w:t xml:space="preserve">Automatic component linking </w:t>
            </w:r>
          </w:p>
        </w:tc>
        <w:tc>
          <w:tcPr>
            <w:tcW w:w="1176" w:type="pct"/>
          </w:tcPr>
          <w:p w14:paraId="70BCFC2E" w14:textId="26E32A7B"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23739D" w14:textId="566E9C9B"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7439F7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6903A6" w:rsidRDefault="006903A6" w:rsidP="006903A6">
            <w:pPr>
              <w:ind w:left="216"/>
            </w:pPr>
            <w:r>
              <w:t xml:space="preserve">Exclusive component linking </w:t>
            </w:r>
          </w:p>
        </w:tc>
        <w:tc>
          <w:tcPr>
            <w:tcW w:w="1176" w:type="pct"/>
          </w:tcPr>
          <w:p w14:paraId="057609DE" w14:textId="504B1864"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507C84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6903A6" w:rsidRDefault="006903A6" w:rsidP="006903A6">
            <w:pPr>
              <w:ind w:left="216"/>
            </w:pPr>
            <w:r>
              <w:t xml:space="preserve">Component isolation </w:t>
            </w:r>
          </w:p>
        </w:tc>
        <w:tc>
          <w:tcPr>
            <w:tcW w:w="1176" w:type="pct"/>
          </w:tcPr>
          <w:p w14:paraId="739F6D1D" w14:textId="1C51607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473DF8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6903A6" w:rsidRDefault="006903A6" w:rsidP="006903A6">
            <w:pPr>
              <w:ind w:left="216"/>
            </w:pPr>
            <w:r>
              <w:t xml:space="preserve">Component unlinking </w:t>
            </w:r>
          </w:p>
        </w:tc>
        <w:tc>
          <w:tcPr>
            <w:tcW w:w="1176" w:type="pct"/>
          </w:tcPr>
          <w:p w14:paraId="6622B389" w14:textId="403B240C"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6993FF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6903A6" w:rsidRDefault="006903A6" w:rsidP="006903A6">
            <w:pPr>
              <w:ind w:left="216"/>
            </w:pPr>
            <w:r>
              <w:t xml:space="preserve">Manual ID assignment </w:t>
            </w:r>
          </w:p>
        </w:tc>
        <w:tc>
          <w:tcPr>
            <w:tcW w:w="1176" w:type="pct"/>
          </w:tcPr>
          <w:p w14:paraId="06811B2E" w14:textId="43DEA8B1"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57AF3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E8B2AF" w14:textId="2BCDD21F" w:rsidR="006903A6" w:rsidRDefault="006903A6" w:rsidP="006903A6">
            <w:pPr>
              <w:ind w:left="216"/>
            </w:pPr>
            <w:r>
              <w:rPr>
                <w:noProof/>
                <w:lang w:eastAsia="en-US"/>
              </w:rPr>
              <w:t xml:space="preserve">Automatic ID assignment </w:t>
            </w:r>
          </w:p>
        </w:tc>
        <w:tc>
          <w:tcPr>
            <w:tcW w:w="1176" w:type="pct"/>
          </w:tcPr>
          <w:p w14:paraId="501BB95E" w14:textId="1409A52B"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A3242A" w14:textId="3ADC2D97"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6903A6" w:rsidRDefault="006903A6" w:rsidP="006903A6">
            <w:pPr>
              <w:ind w:left="216"/>
            </w:pPr>
            <w:r>
              <w:t xml:space="preserve">ID appending </w:t>
            </w:r>
          </w:p>
        </w:tc>
        <w:tc>
          <w:tcPr>
            <w:tcW w:w="1176" w:type="pct"/>
          </w:tcPr>
          <w:p w14:paraId="6DC759D8" w14:textId="74C02E72"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6903A6" w:rsidRDefault="006903A6" w:rsidP="006903A6">
            <w:pPr>
              <w:ind w:left="216"/>
            </w:pPr>
            <w:r>
              <w:t xml:space="preserve">ID replacement </w:t>
            </w:r>
          </w:p>
        </w:tc>
        <w:tc>
          <w:tcPr>
            <w:tcW w:w="1176" w:type="pct"/>
          </w:tcPr>
          <w:p w14:paraId="7CDB4DEB" w14:textId="26B71068"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6903A6" w:rsidRDefault="006903A6" w:rsidP="006903A6">
            <w:pPr>
              <w:ind w:left="216"/>
            </w:pPr>
            <w:r>
              <w:t xml:space="preserve">Component combining </w:t>
            </w:r>
          </w:p>
        </w:tc>
        <w:tc>
          <w:tcPr>
            <w:tcW w:w="1176" w:type="pct"/>
          </w:tcPr>
          <w:p w14:paraId="24087FF3" w14:textId="5474341E"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6D2A6C4D" w:rsidR="006903A6" w:rsidRDefault="006903A6" w:rsidP="006903A6">
            <w:pPr>
              <w:ind w:left="216"/>
            </w:pPr>
            <w:r>
              <w:t xml:space="preserve">Component dividing </w:t>
            </w:r>
          </w:p>
        </w:tc>
        <w:tc>
          <w:tcPr>
            <w:tcW w:w="1176" w:type="pct"/>
          </w:tcPr>
          <w:p w14:paraId="10811D70" w14:textId="76B641CF"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12038F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6903A6" w:rsidRDefault="006903A6" w:rsidP="006903A6">
            <w:pPr>
              <w:ind w:left="216"/>
            </w:pPr>
            <w:r>
              <w:t xml:space="preserve">Converting trajectory to rulers </w:t>
            </w:r>
          </w:p>
        </w:tc>
        <w:tc>
          <w:tcPr>
            <w:tcW w:w="1176" w:type="pct"/>
          </w:tcPr>
          <w:p w14:paraId="1209D807" w14:textId="35C545A2"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6C4782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D03E9D" w14:textId="46EE1242" w:rsidR="006903A6" w:rsidRDefault="006903A6" w:rsidP="006903A6">
            <w:pPr>
              <w:ind w:left="216"/>
            </w:pPr>
            <w:r>
              <w:t xml:space="preserve">Generating consistent IDs over time </w:t>
            </w:r>
          </w:p>
        </w:tc>
        <w:tc>
          <w:tcPr>
            <w:tcW w:w="1176" w:type="pct"/>
          </w:tcPr>
          <w:p w14:paraId="24FEF5C9" w14:textId="1D2A845E"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6903A6" w:rsidRDefault="006903A6" w:rsidP="006903A6">
            <w:pPr>
              <w:ind w:left="216"/>
            </w:pPr>
            <w:r>
              <w:t xml:space="preserve">Computing component information </w:t>
            </w:r>
          </w:p>
        </w:tc>
        <w:tc>
          <w:tcPr>
            <w:tcW w:w="1176" w:type="pct"/>
          </w:tcPr>
          <w:p w14:paraId="713DFD4D" w14:textId="151A1CE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6903A6" w:rsidRDefault="006903A6" w:rsidP="006903A6">
            <w:pPr>
              <w:ind w:left="216"/>
            </w:pPr>
            <w:r>
              <w:t xml:space="preserve">Computing track map information </w:t>
            </w:r>
          </w:p>
        </w:tc>
        <w:tc>
          <w:tcPr>
            <w:tcW w:w="1176" w:type="pct"/>
          </w:tcPr>
          <w:p w14:paraId="636F64A6" w14:textId="50717297"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6903A6" w:rsidRDefault="006903A6" w:rsidP="006903A6">
            <w:pPr>
              <w:ind w:left="216"/>
            </w:pPr>
            <w:r>
              <w:t xml:space="preserve">Saving tracking information </w:t>
            </w:r>
          </w:p>
        </w:tc>
        <w:tc>
          <w:tcPr>
            <w:tcW w:w="1176" w:type="pct"/>
          </w:tcPr>
          <w:p w14:paraId="4F8FF845" w14:textId="3A0448C6"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2A6A111E" w:rsidR="006903A6" w:rsidRPr="007870EF" w:rsidRDefault="006903A6" w:rsidP="006903A6">
            <w:pPr>
              <w:rPr>
                <w:b/>
              </w:rPr>
            </w:pPr>
            <w:r w:rsidRPr="007870EF">
              <w:rPr>
                <w:b/>
              </w:rPr>
              <w:lastRenderedPageBreak/>
              <w:t>OpenCL filtering</w:t>
            </w:r>
          </w:p>
        </w:tc>
        <w:tc>
          <w:tcPr>
            <w:tcW w:w="1176" w:type="pct"/>
          </w:tcPr>
          <w:p w14:paraId="3DE4C88A" w14:textId="1718AB97" w:rsidR="006903A6" w:rsidRPr="007870EF"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6903A6" w:rsidRPr="007870EF"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6903A6" w:rsidRPr="007870EF" w:rsidRDefault="006903A6" w:rsidP="006903A6">
            <w:pPr>
              <w:ind w:left="216"/>
              <w:rPr>
                <w:b/>
              </w:rPr>
            </w:pPr>
            <w:r w:rsidRPr="00905DC9">
              <w:t>Successive execution</w:t>
            </w:r>
          </w:p>
        </w:tc>
        <w:tc>
          <w:tcPr>
            <w:tcW w:w="1176" w:type="pct"/>
          </w:tcPr>
          <w:p w14:paraId="5172E838" w14:textId="5EFF3954"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6903A6" w:rsidRDefault="006903A6" w:rsidP="006903A6">
            <w:pPr>
              <w:ind w:left="216"/>
            </w:pPr>
            <w:r>
              <w:t>Box filter</w:t>
            </w:r>
          </w:p>
        </w:tc>
        <w:tc>
          <w:tcPr>
            <w:tcW w:w="1176" w:type="pct"/>
          </w:tcPr>
          <w:p w14:paraId="192F5E6F" w14:textId="287B73EF"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6903A6" w:rsidRDefault="006903A6" w:rsidP="006903A6">
            <w:pPr>
              <w:ind w:left="216"/>
            </w:pPr>
            <w:r>
              <w:t>Gaussian filter</w:t>
            </w:r>
          </w:p>
        </w:tc>
        <w:tc>
          <w:tcPr>
            <w:tcW w:w="1176" w:type="pct"/>
          </w:tcPr>
          <w:p w14:paraId="46ECCA9B" w14:textId="231B5485"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6903A6" w:rsidRDefault="006903A6" w:rsidP="006903A6">
            <w:pPr>
              <w:ind w:left="216"/>
            </w:pPr>
            <w:r>
              <w:t>Convolution</w:t>
            </w:r>
          </w:p>
        </w:tc>
        <w:tc>
          <w:tcPr>
            <w:tcW w:w="1176" w:type="pct"/>
          </w:tcPr>
          <w:p w14:paraId="78B62C88" w14:textId="6A862ABC"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6903A6" w:rsidRDefault="006903A6" w:rsidP="006903A6">
            <w:pPr>
              <w:ind w:left="216"/>
            </w:pPr>
            <w:r>
              <w:t>Median filter</w:t>
            </w:r>
          </w:p>
        </w:tc>
        <w:tc>
          <w:tcPr>
            <w:tcW w:w="1176" w:type="pct"/>
          </w:tcPr>
          <w:p w14:paraId="647B2CB2" w14:textId="382265E2"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6903A6" w:rsidRDefault="006903A6" w:rsidP="006903A6">
            <w:pPr>
              <w:ind w:left="216"/>
            </w:pPr>
            <w:r>
              <w:t>Morphological erosion</w:t>
            </w:r>
          </w:p>
        </w:tc>
        <w:tc>
          <w:tcPr>
            <w:tcW w:w="1176" w:type="pct"/>
          </w:tcPr>
          <w:p w14:paraId="6DDF2A1C" w14:textId="1AAB650C"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6903A6" w:rsidRDefault="006903A6" w:rsidP="006903A6">
            <w:pPr>
              <w:ind w:left="216"/>
            </w:pPr>
            <w:r>
              <w:t>Morphological dilation</w:t>
            </w:r>
          </w:p>
        </w:tc>
        <w:tc>
          <w:tcPr>
            <w:tcW w:w="1176" w:type="pct"/>
          </w:tcPr>
          <w:p w14:paraId="6ACE0F3E" w14:textId="3C503DF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6903A6" w:rsidRDefault="006903A6" w:rsidP="006903A6">
            <w:pPr>
              <w:ind w:left="216"/>
            </w:pPr>
            <w:r>
              <w:t>Feature sharpening</w:t>
            </w:r>
          </w:p>
        </w:tc>
        <w:tc>
          <w:tcPr>
            <w:tcW w:w="1176" w:type="pct"/>
          </w:tcPr>
          <w:p w14:paraId="3604CB13" w14:textId="6D655CC8"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6903A6" w:rsidRDefault="006903A6" w:rsidP="006903A6">
            <w:pPr>
              <w:ind w:left="216"/>
            </w:pPr>
            <w:r>
              <w:t>Sobel edge detection</w:t>
            </w:r>
          </w:p>
        </w:tc>
        <w:tc>
          <w:tcPr>
            <w:tcW w:w="1176" w:type="pct"/>
          </w:tcPr>
          <w:p w14:paraId="6CBB7A84" w14:textId="23960E28"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6903A6" w:rsidRDefault="006903A6" w:rsidP="006903A6">
            <w:pPr>
              <w:ind w:left="216"/>
            </w:pPr>
            <w:r>
              <w:t>Morphological gradient</w:t>
            </w:r>
          </w:p>
        </w:tc>
        <w:tc>
          <w:tcPr>
            <w:tcW w:w="1176" w:type="pct"/>
          </w:tcPr>
          <w:p w14:paraId="464095EF" w14:textId="4EA9DBCA"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6903A6" w:rsidRDefault="006903A6" w:rsidP="006903A6">
            <w:pPr>
              <w:ind w:left="216"/>
            </w:pPr>
            <w:r>
              <w:t>Binary</w:t>
            </w:r>
          </w:p>
        </w:tc>
        <w:tc>
          <w:tcPr>
            <w:tcW w:w="1176" w:type="pct"/>
          </w:tcPr>
          <w:p w14:paraId="08F42682" w14:textId="09640793"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29581FC1" w:rsidR="006903A6" w:rsidRDefault="006903A6" w:rsidP="006903A6">
            <w:pPr>
              <w:ind w:left="216"/>
            </w:pPr>
            <w:r>
              <w:t>Thinning</w:t>
            </w:r>
          </w:p>
        </w:tc>
        <w:tc>
          <w:tcPr>
            <w:tcW w:w="1176" w:type="pct"/>
          </w:tcPr>
          <w:p w14:paraId="3A324CC1" w14:textId="2550AE28"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5676F2F5" w:rsidR="006903A6" w:rsidRPr="002E6C5D" w:rsidRDefault="006903A6" w:rsidP="006903A6">
            <w:pPr>
              <w:rPr>
                <w:b/>
              </w:rPr>
            </w:pPr>
            <w:r w:rsidRPr="002E6C5D">
              <w:rPr>
                <w:b/>
              </w:rPr>
              <w:t>Batch processing (4D script)</w:t>
            </w:r>
          </w:p>
        </w:tc>
        <w:tc>
          <w:tcPr>
            <w:tcW w:w="1176" w:type="pct"/>
          </w:tcPr>
          <w:p w14:paraId="00E880E3" w14:textId="64A545C3" w:rsidR="006903A6" w:rsidRPr="002E6C5D"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6903A6" w:rsidRPr="002E6C5D"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6903A6" w:rsidRPr="00B47854" w:rsidRDefault="006903A6" w:rsidP="006903A6">
            <w:pPr>
              <w:ind w:left="216"/>
            </w:pPr>
            <w:r w:rsidRPr="00B47854">
              <w:t>Enable 4D script</w:t>
            </w:r>
          </w:p>
        </w:tc>
        <w:tc>
          <w:tcPr>
            <w:tcW w:w="1176" w:type="pct"/>
          </w:tcPr>
          <w:p w14:paraId="2D68C247" w14:textId="3FA82CB8" w:rsidR="006903A6" w:rsidRPr="00B47854"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6903A6" w:rsidRPr="00B47854"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6903A6" w:rsidRPr="00B47854" w:rsidRDefault="006903A6" w:rsidP="006903A6">
            <w:pPr>
              <w:ind w:left="216"/>
            </w:pPr>
            <w:r>
              <w:t>Load 4D script</w:t>
            </w:r>
          </w:p>
        </w:tc>
        <w:tc>
          <w:tcPr>
            <w:tcW w:w="1176" w:type="pct"/>
          </w:tcPr>
          <w:p w14:paraId="0C5197F7" w14:textId="1F6EC7DB" w:rsidR="006903A6" w:rsidRPr="00B47854"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6903A6" w:rsidRPr="00B47854"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6903A6" w:rsidRDefault="006903A6" w:rsidP="006903A6">
            <w:pPr>
              <w:ind w:left="216"/>
            </w:pPr>
            <w:r>
              <w:t>Built-in 4D script list</w:t>
            </w:r>
          </w:p>
        </w:tc>
        <w:tc>
          <w:tcPr>
            <w:tcW w:w="1176" w:type="pct"/>
          </w:tcPr>
          <w:p w14:paraId="15BE1F62" w14:textId="781292DA" w:rsidR="006903A6" w:rsidRPr="00B47854"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6903A6" w:rsidRPr="00B47854"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6903A6" w:rsidRPr="00E37947" w:rsidRDefault="006903A6" w:rsidP="006903A6">
            <w:pPr>
              <w:ind w:left="216"/>
            </w:pPr>
            <w:r w:rsidRPr="00E37947">
              <w:t>Noise</w:t>
            </w:r>
            <w:r>
              <w:t xml:space="preserve"> reduction</w:t>
            </w:r>
          </w:p>
        </w:tc>
        <w:tc>
          <w:tcPr>
            <w:tcW w:w="1176" w:type="pct"/>
          </w:tcPr>
          <w:p w14:paraId="6A512D6F" w14:textId="33723344" w:rsidR="006903A6" w:rsidRPr="007A6272"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6903A6" w:rsidRPr="007B3341"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77B8A669" w:rsidR="006903A6" w:rsidRPr="00E37947" w:rsidRDefault="006903A6" w:rsidP="006903A6">
            <w:pPr>
              <w:ind w:left="216"/>
            </w:pPr>
            <w:r>
              <w:t>Separate RGB channels</w:t>
            </w:r>
          </w:p>
        </w:tc>
        <w:tc>
          <w:tcPr>
            <w:tcW w:w="1176" w:type="pct"/>
          </w:tcPr>
          <w:p w14:paraId="54EEEC9C" w14:textId="3F2580FC" w:rsidR="006903A6" w:rsidRPr="007A6272"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6903A6" w:rsidRPr="007B3341"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E37947" w14:paraId="5A769A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CEBBC4" w14:textId="556D5DDB" w:rsidR="006903A6" w:rsidRDefault="006903A6" w:rsidP="006903A6">
            <w:pPr>
              <w:ind w:left="216"/>
            </w:pPr>
            <w:r>
              <w:t>Export components as RGB channels</w:t>
            </w:r>
          </w:p>
        </w:tc>
        <w:tc>
          <w:tcPr>
            <w:tcW w:w="1176" w:type="pct"/>
          </w:tcPr>
          <w:p w14:paraId="100614CA" w14:textId="1CD20FC0" w:rsidR="006903A6" w:rsidRPr="007A6272"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4584C5E" w14:textId="4F825114" w:rsidR="006903A6" w:rsidRPr="007B3341"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2F2D8D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F719B5" w14:textId="33C2B40E" w:rsidR="006903A6" w:rsidRDefault="006903A6" w:rsidP="006903A6">
            <w:pPr>
              <w:ind w:left="216"/>
            </w:pPr>
            <w:r>
              <w:t>Selection tracking</w:t>
            </w:r>
          </w:p>
        </w:tc>
        <w:tc>
          <w:tcPr>
            <w:tcW w:w="1176" w:type="pct"/>
          </w:tcPr>
          <w:p w14:paraId="5BA1F987" w14:textId="0C4D6E82" w:rsidR="006903A6" w:rsidRPr="007A6272"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EE9741" w14:textId="04D67E94" w:rsidR="006903A6" w:rsidRPr="007B3341"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E37947" w14:paraId="641513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F2B822" w14:textId="044C794F" w:rsidR="006903A6" w:rsidRDefault="006903A6" w:rsidP="006903A6">
            <w:pPr>
              <w:ind w:left="216"/>
            </w:pPr>
            <w:r>
              <w:t xml:space="preserve">External application execution </w:t>
            </w:r>
          </w:p>
        </w:tc>
        <w:tc>
          <w:tcPr>
            <w:tcW w:w="1176" w:type="pct"/>
          </w:tcPr>
          <w:p w14:paraId="4F8ED415" w14:textId="24EDBE3B"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6AFA67" w14:textId="7C5C844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138602B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533C75" w14:textId="5A3347F6" w:rsidR="006903A6" w:rsidRDefault="006903A6" w:rsidP="006903A6">
            <w:pPr>
              <w:ind w:left="216"/>
            </w:pPr>
            <w:r>
              <w:t xml:space="preserve">Fetch mask </w:t>
            </w:r>
          </w:p>
        </w:tc>
        <w:tc>
          <w:tcPr>
            <w:tcW w:w="1176" w:type="pct"/>
          </w:tcPr>
          <w:p w14:paraId="68432DD1" w14:textId="3D7F89CF"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441988B" w14:textId="7E3534B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E37947" w14:paraId="3EA310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1AECAD" w14:textId="3DDDB9FF" w:rsidR="006903A6" w:rsidRDefault="006903A6" w:rsidP="006903A6">
            <w:pPr>
              <w:ind w:left="216"/>
            </w:pPr>
            <w:r>
              <w:t>Executing OpenCL filter</w:t>
            </w:r>
          </w:p>
        </w:tc>
        <w:tc>
          <w:tcPr>
            <w:tcW w:w="1176" w:type="pct"/>
          </w:tcPr>
          <w:p w14:paraId="23F64B3E" w14:textId="6B4E68B2"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B14B50" w14:textId="52B9D2E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4288F5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C02E9" w14:textId="3D3FC6C9" w:rsidR="006903A6" w:rsidRDefault="006903A6" w:rsidP="006903A6">
            <w:pPr>
              <w:ind w:left="216"/>
            </w:pPr>
            <w:r>
              <w:t>Component analysis</w:t>
            </w:r>
          </w:p>
        </w:tc>
        <w:tc>
          <w:tcPr>
            <w:tcW w:w="1176" w:type="pct"/>
          </w:tcPr>
          <w:p w14:paraId="40A86ED3" w14:textId="64BFA56B"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B067C0" w14:textId="5742EB0A"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E37947" w14:paraId="2E8F704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D750D" w14:textId="2890D4DD" w:rsidR="006903A6" w:rsidRDefault="006903A6" w:rsidP="006903A6">
            <w:pPr>
              <w:ind w:left="216"/>
            </w:pPr>
            <w:r>
              <w:t>Generate components</w:t>
            </w:r>
          </w:p>
        </w:tc>
        <w:tc>
          <w:tcPr>
            <w:tcW w:w="1176" w:type="pct"/>
          </w:tcPr>
          <w:p w14:paraId="6890537B" w14:textId="5353D9D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F74C6" w14:textId="18CA6BA8"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1FCE26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91FB89" w14:textId="33A9EBDE" w:rsidR="006903A6" w:rsidRDefault="006903A6" w:rsidP="006903A6">
            <w:pPr>
              <w:ind w:left="216"/>
            </w:pPr>
            <w:r>
              <w:t>Save mask</w:t>
            </w:r>
          </w:p>
        </w:tc>
        <w:tc>
          <w:tcPr>
            <w:tcW w:w="1176" w:type="pct"/>
          </w:tcPr>
          <w:p w14:paraId="606B84FE" w14:textId="12EF5FB0"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D9F664" w14:textId="0BE6E348"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E37947" w14:paraId="4DF671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2B9443" w14:textId="69FA8072" w:rsidR="006903A6" w:rsidRDefault="006903A6" w:rsidP="006903A6">
            <w:pPr>
              <w:ind w:left="216"/>
            </w:pPr>
            <w:r>
              <w:t>Sparse tracking</w:t>
            </w:r>
          </w:p>
        </w:tc>
        <w:tc>
          <w:tcPr>
            <w:tcW w:w="1176" w:type="pct"/>
          </w:tcPr>
          <w:p w14:paraId="01E3CE06" w14:textId="5C239748"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35D13" w14:textId="3209909D"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6903A6" w:rsidRDefault="006903A6" w:rsidP="006903A6">
            <w:pPr>
              <w:ind w:left="216"/>
            </w:pPr>
            <w:r>
              <w:t>Export ruler profiles</w:t>
            </w:r>
          </w:p>
        </w:tc>
        <w:tc>
          <w:tcPr>
            <w:tcW w:w="1176" w:type="pct"/>
          </w:tcPr>
          <w:p w14:paraId="605BA193" w14:textId="311C6B35"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6903A6" w:rsidRPr="00F62C0E" w:rsidRDefault="006903A6" w:rsidP="006903A6">
            <w:pPr>
              <w:rPr>
                <w:b/>
              </w:rPr>
            </w:pPr>
            <w:r w:rsidRPr="00F62C0E">
              <w:rPr>
                <w:b/>
              </w:rPr>
              <w:t>Project</w:t>
            </w:r>
          </w:p>
        </w:tc>
        <w:tc>
          <w:tcPr>
            <w:tcW w:w="1176" w:type="pct"/>
          </w:tcPr>
          <w:p w14:paraId="486D7925" w14:textId="119521A2" w:rsidR="006903A6" w:rsidRPr="007A6272"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6903A6" w:rsidRPr="007B3341"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6903A6" w:rsidRDefault="006903A6" w:rsidP="006903A6">
            <w:pPr>
              <w:ind w:left="216"/>
            </w:pPr>
            <w:r>
              <w:t>Loading project</w:t>
            </w:r>
          </w:p>
        </w:tc>
        <w:tc>
          <w:tcPr>
            <w:tcW w:w="1176" w:type="pct"/>
          </w:tcPr>
          <w:p w14:paraId="3A21D948" w14:textId="2138045E" w:rsidR="006903A6" w:rsidRPr="007A6272"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6903A6" w:rsidRPr="007B3341"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6903A6" w:rsidRDefault="006903A6" w:rsidP="006903A6">
            <w:pPr>
              <w:ind w:left="216"/>
            </w:pPr>
            <w:r>
              <w:t>Saving project</w:t>
            </w:r>
          </w:p>
        </w:tc>
        <w:tc>
          <w:tcPr>
            <w:tcW w:w="1176" w:type="pct"/>
          </w:tcPr>
          <w:p w14:paraId="2AACD96F" w14:textId="7D0C4CAE" w:rsidR="006903A6" w:rsidRPr="007A6272"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6903A6" w:rsidRPr="007B3341"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6903A6" w:rsidRDefault="006903A6" w:rsidP="006903A6">
            <w:pPr>
              <w:ind w:left="216"/>
            </w:pPr>
            <w:r>
              <w:t>Automatic project saving when capture</w:t>
            </w:r>
          </w:p>
        </w:tc>
        <w:tc>
          <w:tcPr>
            <w:tcW w:w="1176" w:type="pct"/>
          </w:tcPr>
          <w:p w14:paraId="5D5FBB0D" w14:textId="5BE6BACD" w:rsidR="006903A6" w:rsidRPr="007A6272"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6903A6" w:rsidRPr="007B3341"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40FBA75F" w:rsidR="006903A6" w:rsidRPr="00472A08" w:rsidRDefault="006903A6" w:rsidP="006903A6">
            <w:pPr>
              <w:rPr>
                <w:b/>
              </w:rPr>
            </w:pPr>
            <w:r w:rsidRPr="00472A08">
              <w:rPr>
                <w:b/>
              </w:rPr>
              <w:t>Miscellaneous</w:t>
            </w:r>
          </w:p>
        </w:tc>
        <w:tc>
          <w:tcPr>
            <w:tcW w:w="1176" w:type="pct"/>
          </w:tcPr>
          <w:p w14:paraId="69EE899F" w14:textId="6875FD29"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6903A6"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6903A6" w:rsidRDefault="006903A6" w:rsidP="006903A6">
            <w:pPr>
              <w:ind w:left="216"/>
            </w:pPr>
            <w:r>
              <w:t>10-bit output (requires GPU support)</w:t>
            </w:r>
          </w:p>
        </w:tc>
        <w:tc>
          <w:tcPr>
            <w:tcW w:w="1176" w:type="pct"/>
          </w:tcPr>
          <w:p w14:paraId="10AC59A0" w14:textId="10721784"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p>
        </w:tc>
      </w:tr>
      <w:tr w:rsidR="006903A6"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6903A6" w:rsidRDefault="006903A6" w:rsidP="006903A6">
            <w:pPr>
              <w:ind w:left="216"/>
            </w:pPr>
            <w:r>
              <w:t>Texture size limiter</w:t>
            </w:r>
          </w:p>
        </w:tc>
        <w:tc>
          <w:tcPr>
            <w:tcW w:w="1176" w:type="pct"/>
          </w:tcPr>
          <w:p w14:paraId="13E57D7A" w14:textId="53C8403F"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6903A6"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6903A6" w:rsidRDefault="006903A6" w:rsidP="006903A6">
            <w:pPr>
              <w:ind w:left="216"/>
            </w:pPr>
            <w:r>
              <w:t>Antialiasing (requires GPU support)</w:t>
            </w:r>
          </w:p>
        </w:tc>
        <w:tc>
          <w:tcPr>
            <w:tcW w:w="1176" w:type="pct"/>
          </w:tcPr>
          <w:p w14:paraId="2421A262" w14:textId="4ADB428F"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6903A6"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903A6"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6903A6" w:rsidRDefault="006903A6" w:rsidP="006903A6">
            <w:pPr>
              <w:ind w:left="216"/>
            </w:pPr>
            <w:r>
              <w:t>Selection of OpenCL GPU (requires multiple GPUs)</w:t>
            </w:r>
          </w:p>
        </w:tc>
        <w:tc>
          <w:tcPr>
            <w:tcW w:w="1176" w:type="pct"/>
          </w:tcPr>
          <w:p w14:paraId="07E47005" w14:textId="5C68BF27"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6903A6" w:rsidRPr="00302398" w:rsidRDefault="006903A6" w:rsidP="006903A6">
            <w:pPr>
              <w:jc w:val="center"/>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903A6"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6903A6" w:rsidRDefault="006903A6" w:rsidP="006903A6">
            <w:pPr>
              <w:ind w:left="216"/>
            </w:pPr>
            <w:r>
              <w:t>Selection of OpenGL core profile version</w:t>
            </w:r>
          </w:p>
        </w:tc>
        <w:tc>
          <w:tcPr>
            <w:tcW w:w="1176" w:type="pct"/>
          </w:tcPr>
          <w:p w14:paraId="4FEBE8C9" w14:textId="650E33CF"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6903A6" w:rsidRPr="00302398" w:rsidRDefault="006903A6" w:rsidP="006903A6">
            <w:pPr>
              <w:jc w:val="center"/>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bl>
    <w:p w14:paraId="01A00F05" w14:textId="19C9FB30" w:rsidR="003010F7" w:rsidRDefault="005C15EE" w:rsidP="009C1C73">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or improvements in</w:t>
      </w:r>
      <w:r w:rsidR="00F54314">
        <w:t xml:space="preserve"> FluoRender 2.2</w:t>
      </w:r>
      <w:r w:rsidR="00D90C65">
        <w:t>3</w:t>
      </w:r>
      <w:r w:rsidR="001B743A">
        <w:t>, 2.23.1,</w:t>
      </w:r>
      <w:r w:rsidR="006103B7">
        <w:t xml:space="preserve"> and 2.23.</w:t>
      </w:r>
      <w:r w:rsidR="001B743A">
        <w:t>3</w:t>
      </w:r>
    </w:p>
    <w:p w14:paraId="2017C745" w14:textId="78347371" w:rsidR="009F5D5E" w:rsidRDefault="009C1C73" w:rsidP="00882310">
      <w:pPr>
        <w:ind w:right="900"/>
        <w:jc w:val="right"/>
      </w:pPr>
      <w:r>
        <w:rPr>
          <w:noProof/>
          <w:lang w:eastAsia="en-US"/>
        </w:rPr>
        <w:drawing>
          <wp:inline distT="0" distB="0" distL="0" distR="0" wp14:anchorId="68027CB1" wp14:editId="2B005AD5">
            <wp:extent cx="128016" cy="128016"/>
            <wp:effectExtent l="0" t="0" r="5715"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OneDrive\FluoRender\apple_small.png"/>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128016" cy="128016"/>
                    </a:xfrm>
                    <a:prstGeom prst="rect">
                      <a:avLst/>
                    </a:prstGeom>
                    <a:noFill/>
                    <a:ln>
                      <a:noFill/>
                    </a:ln>
                  </pic:spPr>
                </pic:pic>
              </a:graphicData>
            </a:graphic>
          </wp:inline>
        </w:drawing>
      </w:r>
      <w:r>
        <w:t xml:space="preserve"> = New or improvements for Mac OS X</w:t>
      </w:r>
      <w:r w:rsidR="00EE756D">
        <w:t>/macOS</w:t>
      </w:r>
    </w:p>
    <w:p w14:paraId="50215CFE" w14:textId="267F8B69" w:rsidR="00993DC1" w:rsidRDefault="008948BC" w:rsidP="00BF54AB">
      <w:pPr>
        <w:pStyle w:val="Heading2"/>
      </w:pPr>
      <w:bookmarkStart w:id="463" w:name="_Toc406575235"/>
      <w:bookmarkStart w:id="464" w:name="_Toc406755697"/>
      <w:bookmarkStart w:id="465" w:name="_Toc406770779"/>
      <w:bookmarkStart w:id="466" w:name="_Toc11076442"/>
      <w:r>
        <w:lastRenderedPageBreak/>
        <w:t xml:space="preserve">B. </w:t>
      </w:r>
      <w:r w:rsidR="00993DC1">
        <w:t>File Formats</w:t>
      </w:r>
      <w:bookmarkEnd w:id="463"/>
      <w:bookmarkEnd w:id="464"/>
      <w:bookmarkEnd w:id="465"/>
      <w:bookmarkEnd w:id="466"/>
    </w:p>
    <w:p w14:paraId="023DC678" w14:textId="26CEABCD" w:rsidR="005066DE" w:rsidRDefault="00CD2F54" w:rsidP="00CD2F54">
      <w:r>
        <w:t>FluoRender supports a series of file formats to load and save data. This is a list of all supported formats.</w:t>
      </w:r>
    </w:p>
    <w:p w14:paraId="2B3EE472" w14:textId="1A7CD3CF" w:rsidR="00CD2F54" w:rsidRDefault="00CD2F54" w:rsidP="00CD2F54">
      <w:pPr>
        <w:pStyle w:val="Heading3"/>
      </w:pPr>
      <w:r>
        <w:t>Tagged Image File Format (TIFF)</w:t>
      </w:r>
    </w:p>
    <w:p w14:paraId="350EF940" w14:textId="4B2421CF" w:rsidR="00CD2F54" w:rsidRDefault="00CD2F54" w:rsidP="00CD2F54">
      <w:r>
        <w:t>The implementation of TIFF format is based on TIFF specification revision 6.0 of June, 1992. Features of TIFF format that are supported in FluoRender include:</w:t>
      </w:r>
    </w:p>
    <w:p w14:paraId="2FDD3817" w14:textId="54BD991B" w:rsidR="00CB442E" w:rsidRDefault="00CB442E" w:rsidP="00CB442E">
      <w:pPr>
        <w:spacing w:after="0"/>
      </w:pPr>
      <w:r>
        <w:t>System-dependent bit order;</w:t>
      </w:r>
    </w:p>
    <w:p w14:paraId="3411BB38" w14:textId="14D24E94" w:rsidR="00CD2F54" w:rsidRDefault="00CD2F54" w:rsidP="00CB442E">
      <w:pPr>
        <w:spacing w:after="0"/>
      </w:pPr>
      <w:r>
        <w:t>Grayscale and RGB data;</w:t>
      </w:r>
    </w:p>
    <w:p w14:paraId="27481ECC" w14:textId="631D4EC4" w:rsidR="00CD2F54" w:rsidRDefault="00CD2F54" w:rsidP="00CB442E">
      <w:pPr>
        <w:spacing w:after="0"/>
      </w:pPr>
      <w:r>
        <w:t>Image stacks;</w:t>
      </w:r>
    </w:p>
    <w:p w14:paraId="37FB5C9B" w14:textId="7C2DF1D4" w:rsidR="00CD2F54" w:rsidRDefault="00CD2F54" w:rsidP="00CB442E">
      <w:pPr>
        <w:spacing w:after="0"/>
      </w:pPr>
      <w:r>
        <w:t>BYTE and SHORT data;</w:t>
      </w:r>
    </w:p>
    <w:p w14:paraId="411C77D5" w14:textId="5914A5FC" w:rsidR="00CD2F54" w:rsidRDefault="00CD2F54" w:rsidP="00CB442E">
      <w:pPr>
        <w:spacing w:after="0"/>
      </w:pPr>
      <w:r>
        <w:t>LZW compression;</w:t>
      </w:r>
    </w:p>
    <w:p w14:paraId="09A34EDA" w14:textId="6767464D" w:rsidR="00CD2F54" w:rsidRDefault="00CD2F54" w:rsidP="00BA48AF">
      <w:pPr>
        <w:spacing w:after="0"/>
      </w:pPr>
      <w:r>
        <w:t>Data strips;</w:t>
      </w:r>
    </w:p>
    <w:p w14:paraId="0000E991" w14:textId="072B8C77" w:rsidR="00496C60" w:rsidRDefault="00BA48AF" w:rsidP="00CB442E">
      <w:r>
        <w:t>Tiles.</w:t>
      </w:r>
    </w:p>
    <w:p w14:paraId="4AE4515A" w14:textId="4C3173C2" w:rsidR="00CD2F54" w:rsidRDefault="00CB442E" w:rsidP="00CD2F54">
      <w:r>
        <w:t>In addition, Big-TIFF specification is also supported.</w:t>
      </w:r>
    </w:p>
    <w:p w14:paraId="2FBCECCD" w14:textId="068343A0" w:rsidR="00A86640" w:rsidRDefault="00A86640" w:rsidP="00A86640">
      <w:pPr>
        <w:pStyle w:val="Heading3"/>
      </w:pPr>
      <w:r>
        <w:t>ImageJ Hyperstack Format (TIFF)</w:t>
      </w:r>
    </w:p>
    <w:p w14:paraId="1905971F" w14:textId="10041057" w:rsidR="00A86640" w:rsidRDefault="00A86640" w:rsidP="00CD2F54">
      <w:r>
        <w:t>ImageJ can save multichannel time sequence data with the hyperstack format. FluoRender automatically detects this format and reads channels and time points correctly.</w:t>
      </w:r>
      <w:r w:rsidR="00E4792E">
        <w:t xml:space="preserve"> ImageJ hyperstack </w:t>
      </w:r>
      <w:r w:rsidR="00C31162">
        <w:t xml:space="preserve">files </w:t>
      </w:r>
      <w:r w:rsidR="00E4792E">
        <w:t>large than 4 GB</w:t>
      </w:r>
      <w:r w:rsidR="00C31162">
        <w:t xml:space="preserve"> are also supported.</w:t>
      </w:r>
    </w:p>
    <w:p w14:paraId="2032A887" w14:textId="27A691BD" w:rsidR="00CB442E" w:rsidRDefault="00CB442E" w:rsidP="00CB442E">
      <w:pPr>
        <w:pStyle w:val="Heading3"/>
      </w:pPr>
      <w:r>
        <w:t xml:space="preserve">Near Raw </w:t>
      </w:r>
      <w:r w:rsidR="00C1357C">
        <w:t>Raster Data</w:t>
      </w:r>
      <w:r>
        <w:t xml:space="preserve"> (NRRD)</w:t>
      </w:r>
    </w:p>
    <w:p w14:paraId="52780EB8" w14:textId="3E1BED1B" w:rsidR="00CB442E" w:rsidRDefault="00CB442E" w:rsidP="00CD2F54">
      <w:r>
        <w:t xml:space="preserve">Nrrd reading and writing is based on Teem tools. FluoRender supports reading and writing single channel byte and short nrrd </w:t>
      </w:r>
      <w:r w:rsidR="00C1357C">
        <w:t>formats</w:t>
      </w:r>
      <w:r>
        <w:t>.</w:t>
      </w:r>
    </w:p>
    <w:p w14:paraId="630D7436" w14:textId="0F599066" w:rsidR="00CB442E" w:rsidRDefault="00ED4B07" w:rsidP="00ED4B07">
      <w:pPr>
        <w:pStyle w:val="Heading3"/>
      </w:pPr>
      <w:r>
        <w:t>Olympus Microscopy (OIB and OIF)</w:t>
      </w:r>
    </w:p>
    <w:p w14:paraId="6E92C341" w14:textId="364B9BEF" w:rsidR="00ED4B07" w:rsidRDefault="00C1357C" w:rsidP="00CD2F54">
      <w:r>
        <w:t>Our i</w:t>
      </w:r>
      <w:r w:rsidR="00ED4B07">
        <w:t>mplementation is based on OIB/OIF format specification version 1.0.0.0.</w:t>
      </w:r>
    </w:p>
    <w:p w14:paraId="6FAFBC0A" w14:textId="53BE12F8" w:rsidR="00ED4B07" w:rsidRDefault="00ED4B07" w:rsidP="00ED4B07">
      <w:pPr>
        <w:pStyle w:val="Heading3"/>
      </w:pPr>
      <w:r>
        <w:t>Zeiss Laser Scanning Microscopy (LSM)</w:t>
      </w:r>
    </w:p>
    <w:p w14:paraId="4C00BF77" w14:textId="0E852E55" w:rsidR="00ED4B07" w:rsidRDefault="00C1357C" w:rsidP="00CD2F54">
      <w:r>
        <w:t>Our i</w:t>
      </w:r>
      <w:r w:rsidR="00ED4B07">
        <w:t>mplementation is based on LSM 5/7 release 6.0 of January 2011. Larger-than-4GB data are supported.</w:t>
      </w:r>
    </w:p>
    <w:p w14:paraId="4497CFD9" w14:textId="3E8C9295" w:rsidR="00ED4B07" w:rsidRDefault="00ED4B07" w:rsidP="00ED4B07">
      <w:pPr>
        <w:pStyle w:val="Heading3"/>
      </w:pPr>
      <w:r>
        <w:t>Prairie View (XML)</w:t>
      </w:r>
    </w:p>
    <w:p w14:paraId="00D5E920" w14:textId="1AF9AACA" w:rsidR="007A4329" w:rsidRDefault="00C1357C" w:rsidP="00CD2F54">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6B2E5B">
      <w:pPr>
        <w:pStyle w:val="Heading3"/>
      </w:pPr>
      <w:r>
        <w:t>VVD (VVD)</w:t>
      </w:r>
    </w:p>
    <w:p w14:paraId="4B451AA2" w14:textId="6EA88474" w:rsidR="00050DF9" w:rsidRDefault="004D735F" w:rsidP="006B2E5B">
      <w:r>
        <w:t>A</w:t>
      </w:r>
      <w:r w:rsidR="006B2E5B">
        <w:t xml:space="preserve"> VVD </w:t>
      </w:r>
      <w:r>
        <w:t>file</w:t>
      </w:r>
      <w:r w:rsidR="006B2E5B">
        <w:t xml:space="preserve"> is a multiresolution f</w:t>
      </w:r>
      <w:r>
        <w:t>ormat</w:t>
      </w:r>
      <w:r w:rsidR="00485515">
        <w:t xml:space="preserve"> designed by Takashi Kawase</w:t>
      </w:r>
      <w:r w:rsidR="0051079C">
        <w:t>. Extremely large data can be downsampled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r w:rsidR="005066DE">
        <w:br w:type="page"/>
      </w:r>
    </w:p>
    <w:p w14:paraId="749A487F" w14:textId="6B60A870" w:rsidR="00050DF9" w:rsidRDefault="00050DF9" w:rsidP="00050DF9">
      <w:pPr>
        <w:pStyle w:val="Heading2"/>
      </w:pPr>
      <w:bookmarkStart w:id="467" w:name="_Ref433193019"/>
      <w:bookmarkStart w:id="468" w:name="_Toc11076443"/>
      <w:r>
        <w:lastRenderedPageBreak/>
        <w:t>C. Keyboard Shortcuts</w:t>
      </w:r>
      <w:bookmarkEnd w:id="467"/>
      <w:bookmarkEnd w:id="46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BC4251">
            <w:pPr>
              <w:pStyle w:val="Icon"/>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BC4251">
            <w:pPr>
              <w:pStyle w:val="TipText"/>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050DF9">
      <w:pPr>
        <w:pStyle w:val="Heading3"/>
      </w:pPr>
      <w:r>
        <w:t>For render view</w:t>
      </w:r>
    </w:p>
    <w:p w14:paraId="5BC32EF4" w14:textId="30C1F264" w:rsidR="00050DF9" w:rsidRDefault="00050DF9" w:rsidP="00547764">
      <w:pPr>
        <w:spacing w:after="0"/>
        <w:ind w:left="288"/>
      </w:pPr>
      <w:r w:rsidRPr="00050DF9">
        <w:rPr>
          <w:b/>
        </w:rPr>
        <w:t>F5.</w:t>
      </w:r>
      <w:r>
        <w:t xml:space="preserve"> Refresh render view.</w:t>
      </w:r>
    </w:p>
    <w:p w14:paraId="7ACF3624" w14:textId="33DE2B6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547764">
      <w:pPr>
        <w:spacing w:after="0"/>
        <w:ind w:left="288"/>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FD5CCF">
      <w:pPr>
        <w:spacing w:after="0"/>
        <w:ind w:left="288"/>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547764">
      <w:pPr>
        <w:ind w:left="288"/>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050DF9">
      <w:pPr>
        <w:pStyle w:val="Heading3"/>
      </w:pPr>
      <w:r>
        <w:t>For color input in volume property settings</w:t>
      </w:r>
    </w:p>
    <w:p w14:paraId="5B3D0E2D" w14:textId="41280C1F" w:rsidR="00050DF9" w:rsidRDefault="00050DF9" w:rsidP="00547764">
      <w:pPr>
        <w:spacing w:after="0"/>
        <w:ind w:left="288"/>
      </w:pPr>
      <w:r w:rsidRPr="00050DF9">
        <w:rPr>
          <w:b/>
        </w:rPr>
        <w:t>B.</w:t>
      </w:r>
      <w:r>
        <w:t xml:space="preserve"> Blue (0, 0, 255)</w:t>
      </w:r>
    </w:p>
    <w:p w14:paraId="0591B060" w14:textId="3545D51F" w:rsidR="00050DF9" w:rsidRDefault="00050DF9" w:rsidP="00547764">
      <w:pPr>
        <w:spacing w:after="0"/>
        <w:ind w:left="288"/>
      </w:pPr>
      <w:r w:rsidRPr="00050DF9">
        <w:rPr>
          <w:b/>
        </w:rPr>
        <w:t>C.</w:t>
      </w:r>
      <w:r>
        <w:t xml:space="preserve"> Cyan (0, 255, 255)</w:t>
      </w:r>
    </w:p>
    <w:p w14:paraId="3441CCF8" w14:textId="77777777" w:rsidR="00050DF9" w:rsidRDefault="00050DF9" w:rsidP="00547764">
      <w:pPr>
        <w:spacing w:after="0"/>
        <w:ind w:left="288"/>
      </w:pPr>
      <w:r w:rsidRPr="00050DF9">
        <w:rPr>
          <w:b/>
        </w:rPr>
        <w:t>G.</w:t>
      </w:r>
      <w:r>
        <w:t xml:space="preserve"> Green (0, 255, 0)</w:t>
      </w:r>
    </w:p>
    <w:p w14:paraId="26888C37" w14:textId="77777777" w:rsidR="00050DF9" w:rsidRDefault="00050DF9" w:rsidP="00547764">
      <w:pPr>
        <w:spacing w:after="0"/>
        <w:ind w:left="288"/>
      </w:pPr>
      <w:r w:rsidRPr="00050DF9">
        <w:rPr>
          <w:b/>
        </w:rPr>
        <w:t>K.</w:t>
      </w:r>
      <w:r>
        <w:t xml:space="preserve"> Black (0, 0, 0)</w:t>
      </w:r>
    </w:p>
    <w:p w14:paraId="3865D269" w14:textId="53307B96" w:rsidR="00050DF9" w:rsidRDefault="00050DF9" w:rsidP="00547764">
      <w:pPr>
        <w:spacing w:after="0"/>
        <w:ind w:left="288"/>
      </w:pPr>
      <w:r w:rsidRPr="00050DF9">
        <w:rPr>
          <w:b/>
        </w:rPr>
        <w:t>M.</w:t>
      </w:r>
      <w:r>
        <w:t xml:space="preserve"> Magenta (255, 0, 255)</w:t>
      </w:r>
    </w:p>
    <w:p w14:paraId="68963E16" w14:textId="77777777" w:rsidR="00050DF9" w:rsidRDefault="00050DF9" w:rsidP="00547764">
      <w:pPr>
        <w:spacing w:after="0"/>
        <w:ind w:left="288"/>
      </w:pPr>
      <w:r w:rsidRPr="00050DF9">
        <w:rPr>
          <w:b/>
        </w:rPr>
        <w:t>R.</w:t>
      </w:r>
      <w:r>
        <w:t xml:space="preserve"> Red (255, 0, 0)</w:t>
      </w:r>
    </w:p>
    <w:p w14:paraId="4F969289" w14:textId="77777777" w:rsidR="00050DF9" w:rsidRDefault="00050DF9" w:rsidP="00547764">
      <w:pPr>
        <w:spacing w:after="0"/>
        <w:ind w:left="288"/>
      </w:pPr>
      <w:r w:rsidRPr="00050DF9">
        <w:rPr>
          <w:b/>
        </w:rPr>
        <w:t>W</w:t>
      </w:r>
      <w:r>
        <w:t>. White (255, 255, 255)</w:t>
      </w:r>
    </w:p>
    <w:p w14:paraId="530DCAF8" w14:textId="06020E20" w:rsidR="00050DF9" w:rsidRDefault="00050DF9" w:rsidP="00547764">
      <w:pPr>
        <w:ind w:left="288"/>
      </w:pPr>
      <w:r w:rsidRPr="00050DF9">
        <w:rPr>
          <w:b/>
        </w:rPr>
        <w:t>Y.</w:t>
      </w:r>
      <w:r>
        <w:t xml:space="preserve"> Yellow (255, 255, 0)</w:t>
      </w:r>
    </w:p>
    <w:p w14:paraId="6A82AA2C" w14:textId="42BCF015" w:rsidR="00050DF9" w:rsidRDefault="00050DF9" w:rsidP="00050DF9">
      <w:pPr>
        <w:pStyle w:val="Heading3"/>
      </w:pPr>
      <w:r>
        <w:t>For paint brush tool</w:t>
      </w:r>
    </w:p>
    <w:p w14:paraId="31C73805" w14:textId="66C50855" w:rsidR="00050DF9" w:rsidRDefault="009909EC" w:rsidP="00547764">
      <w:pPr>
        <w:spacing w:after="0"/>
        <w:ind w:left="288"/>
      </w:pPr>
      <w:r w:rsidRPr="009909EC">
        <w:rPr>
          <w:b/>
        </w:rPr>
        <w:t>Shift (Hold).</w:t>
      </w:r>
      <w:r>
        <w:t xml:space="preserve"> Enable selection brush.</w:t>
      </w:r>
    </w:p>
    <w:p w14:paraId="30AC8DB4" w14:textId="614A33E2" w:rsidR="009909EC" w:rsidRDefault="009909EC" w:rsidP="00547764">
      <w:pPr>
        <w:spacing w:after="0"/>
        <w:ind w:left="288"/>
      </w:pPr>
      <w:r w:rsidRPr="009909EC">
        <w:rPr>
          <w:b/>
        </w:rPr>
        <w:t>Z (Hold).</w:t>
      </w:r>
      <w:r>
        <w:t xml:space="preserve"> Enable diffusion brush.</w:t>
      </w:r>
    </w:p>
    <w:p w14:paraId="2FDD8BD5" w14:textId="235348AE" w:rsidR="009909EC" w:rsidRDefault="009909EC" w:rsidP="00547764">
      <w:pPr>
        <w:spacing w:after="0"/>
        <w:ind w:left="288"/>
      </w:pPr>
      <w:r w:rsidRPr="009909EC">
        <w:rPr>
          <w:b/>
        </w:rPr>
        <w:t>X (Hold).</w:t>
      </w:r>
      <w:r>
        <w:t xml:space="preserve"> Enable eraser.</w:t>
      </w:r>
    </w:p>
    <w:p w14:paraId="76B54635" w14:textId="2D7401D9" w:rsidR="009909EC" w:rsidRPr="00FD5CCF" w:rsidRDefault="009909EC" w:rsidP="00FD5CCF">
      <w:pPr>
        <w:spacing w:after="0"/>
        <w:ind w:left="288"/>
      </w:pPr>
      <w:r w:rsidRPr="009909EC">
        <w:rPr>
          <w:b/>
        </w:rPr>
        <w:t>V (Hold).</w:t>
      </w:r>
      <w:r w:rsidRPr="00FD5CCF">
        <w:rPr>
          <w:b/>
        </w:rPr>
        <w:t xml:space="preserve"> </w:t>
      </w:r>
      <w:r w:rsidRPr="00FD5CCF">
        <w:t>Disable highlighting.</w:t>
      </w:r>
    </w:p>
    <w:p w14:paraId="3A57DFD4" w14:textId="06821D16" w:rsidR="00FD5CCF" w:rsidRPr="00FD5CCF" w:rsidRDefault="00FD5CCF" w:rsidP="00547764">
      <w:pPr>
        <w:ind w:left="288"/>
      </w:pPr>
      <w:r w:rsidRPr="00FD5CCF">
        <w:rPr>
          <w:b/>
        </w:rPr>
        <w:t xml:space="preserve">C. </w:t>
      </w:r>
      <w:r w:rsidRPr="00FD5CCF">
        <w:t>Clear selection.</w:t>
      </w:r>
    </w:p>
    <w:p w14:paraId="5677AD22" w14:textId="50117E9F" w:rsidR="009909EC" w:rsidRDefault="009909EC" w:rsidP="009909EC">
      <w:pPr>
        <w:pStyle w:val="Heading3"/>
      </w:pPr>
      <w:r>
        <w:t>For moving clipping plane slab</w:t>
      </w:r>
    </w:p>
    <w:p w14:paraId="6F5CA421" w14:textId="70122BA6" w:rsidR="009909EC" w:rsidRDefault="009909EC" w:rsidP="00547764">
      <w:pPr>
        <w:spacing w:after="0"/>
        <w:ind w:left="288"/>
      </w:pPr>
      <w:r w:rsidRPr="009909EC">
        <w:rPr>
          <w:b/>
        </w:rPr>
        <w:t>W.</w:t>
      </w:r>
      <w:r w:rsidR="00957B25">
        <w:t xml:space="preserve"> Move</w:t>
      </w:r>
      <w:r>
        <w:t xml:space="preserve"> up one slab.</w:t>
      </w:r>
    </w:p>
    <w:p w14:paraId="3EC0D433" w14:textId="57081395" w:rsidR="009909EC" w:rsidRDefault="009909EC" w:rsidP="00547764">
      <w:pPr>
        <w:ind w:left="288"/>
      </w:pPr>
      <w:r w:rsidRPr="009909EC">
        <w:rPr>
          <w:b/>
        </w:rPr>
        <w:t>S.</w:t>
      </w:r>
      <w:r w:rsidR="00957B25">
        <w:t xml:space="preserve"> Move</w:t>
      </w:r>
      <w:r>
        <w:t xml:space="preserve"> down one slab.</w:t>
      </w:r>
    </w:p>
    <w:p w14:paraId="249FD474" w14:textId="5C1732B4" w:rsidR="009909EC" w:rsidRDefault="009909EC" w:rsidP="009909EC">
      <w:pPr>
        <w:pStyle w:val="Heading3"/>
      </w:pPr>
      <w:r>
        <w:t>For stepping through a time sequence</w:t>
      </w:r>
    </w:p>
    <w:p w14:paraId="22A62CF3" w14:textId="72A2A398" w:rsidR="009909EC" w:rsidRDefault="009909EC" w:rsidP="00547764">
      <w:pPr>
        <w:spacing w:after="0"/>
        <w:ind w:left="288"/>
      </w:pPr>
      <w:r w:rsidRPr="009909EC">
        <w:rPr>
          <w:b/>
        </w:rPr>
        <w:t>A.</w:t>
      </w:r>
      <w:r w:rsidR="00957B25">
        <w:t xml:space="preserve"> Step</w:t>
      </w:r>
      <w:r>
        <w:t xml:space="preserve"> backward one time point.</w:t>
      </w:r>
    </w:p>
    <w:p w14:paraId="6EC255DB" w14:textId="33647966" w:rsidR="009909EC" w:rsidRPr="00BB248B" w:rsidRDefault="009909EC" w:rsidP="00BB248B">
      <w:pPr>
        <w:spacing w:after="0"/>
        <w:ind w:left="288"/>
      </w:pPr>
      <w:r w:rsidRPr="009909EC">
        <w:rPr>
          <w:b/>
        </w:rPr>
        <w:t>D.</w:t>
      </w:r>
      <w:r w:rsidR="00957B25" w:rsidRPr="00BB248B">
        <w:t xml:space="preserve"> Step</w:t>
      </w:r>
      <w:r w:rsidRPr="00BB248B">
        <w:t xml:space="preserve"> forward one time point.</w:t>
      </w:r>
    </w:p>
    <w:p w14:paraId="612F4B21" w14:textId="07563C95" w:rsidR="00BB248B" w:rsidRDefault="00BB248B" w:rsidP="00547764">
      <w:pPr>
        <w:ind w:left="288"/>
      </w:pPr>
      <w:r w:rsidRPr="00BB248B">
        <w:rPr>
          <w:b/>
        </w:rPr>
        <w:t>Space (Hold).</w:t>
      </w:r>
      <w:r>
        <w:t xml:space="preserve"> Continuously play back a time sequence.</w:t>
      </w:r>
    </w:p>
    <w:p w14:paraId="5E4E0258" w14:textId="2F9824B6" w:rsidR="00206BAF" w:rsidRDefault="00206BAF" w:rsidP="00FD5CCF">
      <w:pPr>
        <w:pStyle w:val="Heading3"/>
      </w:pPr>
      <w:r>
        <w:t>For tracking</w:t>
      </w:r>
    </w:p>
    <w:p w14:paraId="5DCA291D" w14:textId="7B741C29" w:rsidR="00206BAF" w:rsidRPr="00FD5CCF" w:rsidRDefault="00206BAF" w:rsidP="00FD5CCF">
      <w:pPr>
        <w:spacing w:after="0"/>
        <w:ind w:left="288"/>
      </w:pPr>
      <w:r w:rsidRPr="00FD5CCF">
        <w:rPr>
          <w:b/>
        </w:rPr>
        <w:t xml:space="preserve">F. </w:t>
      </w:r>
      <w:r w:rsidRPr="00FD5CCF">
        <w:t>Select full component.</w:t>
      </w:r>
    </w:p>
    <w:p w14:paraId="0F8BA636" w14:textId="001D9922" w:rsidR="00206BAF" w:rsidRPr="00FD5CCF" w:rsidRDefault="00206BAF" w:rsidP="00FD5CCF">
      <w:pPr>
        <w:spacing w:after="0"/>
        <w:ind w:left="288"/>
      </w:pPr>
      <w:r w:rsidRPr="00FD5CCF">
        <w:rPr>
          <w:b/>
        </w:rPr>
        <w:t xml:space="preserve">L. </w:t>
      </w:r>
      <w:r w:rsidRPr="00FD5CCF">
        <w:t>Link IDs.</w:t>
      </w:r>
    </w:p>
    <w:p w14:paraId="74F8994A" w14:textId="5DE30F13" w:rsidR="00206BAF" w:rsidRDefault="00206BAF" w:rsidP="00DE625A">
      <w:pPr>
        <w:spacing w:after="0"/>
        <w:ind w:left="288"/>
      </w:pPr>
      <w:r w:rsidRPr="00FD5CCF">
        <w:rPr>
          <w:b/>
        </w:rPr>
        <w:t xml:space="preserve">N. </w:t>
      </w:r>
      <w:r w:rsidRPr="00FD5CCF">
        <w:t>Assign ID.</w:t>
      </w:r>
    </w:p>
    <w:p w14:paraId="22720CBD" w14:textId="0B986776" w:rsidR="00A86640" w:rsidRPr="00FD5CCF" w:rsidRDefault="00A86640" w:rsidP="00DE625A">
      <w:pPr>
        <w:spacing w:after="0"/>
        <w:ind w:left="288"/>
      </w:pPr>
      <w:r w:rsidRPr="00A86640">
        <w:rPr>
          <w:b/>
        </w:rPr>
        <w:t>M.</w:t>
      </w:r>
      <w:r>
        <w:t xml:space="preserve"> Save masks.</w:t>
      </w:r>
    </w:p>
    <w:p w14:paraId="7EA1DAFB" w14:textId="228B2926" w:rsidR="00CA4FB9" w:rsidRDefault="00CA4FB9" w:rsidP="00506D8F">
      <w:pPr>
        <w:pStyle w:val="Heading2"/>
      </w:pPr>
      <w:bookmarkStart w:id="469" w:name="_Toc11076444"/>
      <w:r>
        <w:lastRenderedPageBreak/>
        <w:t>D.</w:t>
      </w:r>
      <w:r w:rsidR="00463FFF">
        <w:t xml:space="preserve"> Command Line Options</w:t>
      </w:r>
      <w:bookmarkEnd w:id="469"/>
    </w:p>
    <w:p w14:paraId="4FB64A21" w14:textId="47384ED6" w:rsidR="00463FFF" w:rsidRDefault="00463FFF" w:rsidP="00463FFF">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463FFF">
            <w:r>
              <w:t>Command Type</w:t>
            </w:r>
          </w:p>
        </w:tc>
        <w:tc>
          <w:tcPr>
            <w:tcW w:w="1170" w:type="dxa"/>
          </w:tcPr>
          <w:p w14:paraId="5D76E1B3" w14:textId="60F0F009" w:rsidR="00CA09EB" w:rsidRDefault="00430BD0" w:rsidP="00463FFF">
            <w:pPr>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463FFF">
            <w:pPr>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463FFF">
            <w:pPr>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463FFF">
            <w:pPr>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463FFF">
            <w:r>
              <w:t>Switch</w:t>
            </w:r>
          </w:p>
        </w:tc>
        <w:tc>
          <w:tcPr>
            <w:tcW w:w="1170" w:type="dxa"/>
          </w:tcPr>
          <w:p w14:paraId="3995616E" w14:textId="6C4ED3D2" w:rsidR="00CA09EB" w:rsidRDefault="00087F01" w:rsidP="00463FFF">
            <w:pPr>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463FFF">
            <w:pPr>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463FFF">
            <w:pPr>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463FFF">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\Example\test_movie.tif”</w:t>
            </w:r>
            <w:r w:rsidR="00B771AD">
              <w:t xml:space="preserve"> “D:\Example\test_data.tif”</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463FFF">
            <w:r>
              <w:t>Switch</w:t>
            </w:r>
          </w:p>
        </w:tc>
        <w:tc>
          <w:tcPr>
            <w:tcW w:w="1170" w:type="dxa"/>
          </w:tcPr>
          <w:p w14:paraId="0FDECA26" w14:textId="39201F32" w:rsidR="00DB0839" w:rsidRDefault="00DB0839" w:rsidP="00463FFF">
            <w:pPr>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463FFF">
            <w:pPr>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463FFF">
            <w:pPr>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463FFF">
            <w:pPr>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“D:\Example\test_data.tif”</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463FFF">
            <w:r>
              <w:t>Option</w:t>
            </w:r>
          </w:p>
        </w:tc>
        <w:tc>
          <w:tcPr>
            <w:tcW w:w="1170" w:type="dxa"/>
          </w:tcPr>
          <w:p w14:paraId="46224D11" w14:textId="2C2F417C" w:rsidR="00C82BA6" w:rsidRDefault="00C82BA6" w:rsidP="00463FFF">
            <w:pPr>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463FFF">
            <w:pPr>
              <w:cnfStyle w:val="000000100000" w:firstRow="0" w:lastRow="0" w:firstColumn="0" w:lastColumn="0" w:oddVBand="0" w:evenVBand="0" w:oddHBand="1" w:evenHBand="0" w:firstRowFirstColumn="0" w:firstRowLastColumn="0" w:lastRowFirstColumn="0" w:lastRowLastColumn="0"/>
            </w:pPr>
            <w:r>
              <w:t>-br</w:t>
            </w:r>
          </w:p>
        </w:tc>
        <w:tc>
          <w:tcPr>
            <w:tcW w:w="3242" w:type="dxa"/>
          </w:tcPr>
          <w:p w14:paraId="11E1137D" w14:textId="070CFFEF" w:rsidR="00C82BA6" w:rsidRDefault="00C82BA6" w:rsidP="00463FFF">
            <w:pPr>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463FFF">
            <w:pPr>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-br 20</w:t>
            </w:r>
            <w:r w:rsidR="00715B18">
              <w:t xml:space="preserve"> “D:\Example\test_data.tif”</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463FFF">
            <w:r>
              <w:t>Switch</w:t>
            </w:r>
          </w:p>
        </w:tc>
        <w:tc>
          <w:tcPr>
            <w:tcW w:w="1170" w:type="dxa"/>
          </w:tcPr>
          <w:p w14:paraId="14C9F0DE" w14:textId="715B367B" w:rsidR="0078509E" w:rsidRDefault="009F63AC" w:rsidP="00463FFF">
            <w:pPr>
              <w:cnfStyle w:val="000000000000" w:firstRow="0" w:lastRow="0" w:firstColumn="0" w:lastColumn="0" w:oddVBand="0" w:evenVBand="0" w:oddHBand="0" w:evenHBand="0" w:firstRowFirstColumn="0" w:firstRowLastColumn="0" w:lastRowFirstColumn="0" w:lastRowLastColumn="0"/>
            </w:pPr>
            <w:r>
              <w:t>--fullscreen</w:t>
            </w:r>
          </w:p>
        </w:tc>
        <w:tc>
          <w:tcPr>
            <w:tcW w:w="1080" w:type="dxa"/>
          </w:tcPr>
          <w:p w14:paraId="222A2654" w14:textId="7FB8BB13" w:rsidR="0078509E" w:rsidRDefault="009F63AC" w:rsidP="00463FFF">
            <w:pPr>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463FFF">
            <w:pPr>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463FFF">
            <w:pPr>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“D:\Example\test_data.tif”</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323AC3">
            <w:r>
              <w:t>Option</w:t>
            </w:r>
          </w:p>
        </w:tc>
        <w:tc>
          <w:tcPr>
            <w:tcW w:w="1170" w:type="dxa"/>
          </w:tcPr>
          <w:p w14:paraId="77F2C6A2" w14:textId="129BE292" w:rsidR="00323AC3" w:rsidRDefault="00323AC3" w:rsidP="00323AC3">
            <w:pPr>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323AC3">
            <w:pPr>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323AC3">
            <w:pPr>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323AC3">
            <w:pPr>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323AC3">
            <w:r>
              <w:t>Switch</w:t>
            </w:r>
          </w:p>
        </w:tc>
        <w:tc>
          <w:tcPr>
            <w:tcW w:w="1170" w:type="dxa"/>
          </w:tcPr>
          <w:p w14:paraId="41E15315" w14:textId="47B0B4C5" w:rsidR="0052137F" w:rsidRDefault="0052137F" w:rsidP="00323AC3">
            <w:pPr>
              <w:cnfStyle w:val="000000000000" w:firstRow="0" w:lastRow="0" w:firstColumn="0" w:lastColumn="0" w:oddVBand="0" w:evenVBand="0" w:oddHBand="0" w:evenHBand="0" w:firstRowFirstColumn="0" w:firstRowLastColumn="0" w:lastRowFirstColumn="0" w:lastRowLastColumn="0"/>
            </w:pPr>
            <w:r>
              <w:t>--hidepanels</w:t>
            </w:r>
          </w:p>
        </w:tc>
        <w:tc>
          <w:tcPr>
            <w:tcW w:w="1080" w:type="dxa"/>
          </w:tcPr>
          <w:p w14:paraId="7C3D239E" w14:textId="0561D553" w:rsidR="0052137F" w:rsidRDefault="0052137F" w:rsidP="00323AC3">
            <w:pPr>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323AC3">
            <w:pPr>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323AC3">
            <w:r>
              <w:t>Switch</w:t>
            </w:r>
          </w:p>
        </w:tc>
        <w:tc>
          <w:tcPr>
            <w:tcW w:w="1170" w:type="dxa"/>
          </w:tcPr>
          <w:p w14:paraId="37380786" w14:textId="501CA922" w:rsidR="00323AC3" w:rsidRDefault="00323AC3" w:rsidP="00323AC3">
            <w:pPr>
              <w:cnfStyle w:val="000000100000" w:firstRow="0" w:lastRow="0" w:firstColumn="0" w:lastColumn="0" w:oddVBand="0" w:evenVBand="0" w:oddHBand="1" w:evenHBand="0" w:firstRowFirstColumn="0" w:firstRowLastColumn="0" w:lastRowFirstColumn="0" w:lastRowLastColumn="0"/>
            </w:pPr>
            <w:r>
              <w:t>--imagej</w:t>
            </w:r>
          </w:p>
        </w:tc>
        <w:tc>
          <w:tcPr>
            <w:tcW w:w="1080" w:type="dxa"/>
          </w:tcPr>
          <w:p w14:paraId="7B857D90" w14:textId="45FBE8A1" w:rsidR="00323AC3" w:rsidRDefault="00A74C52" w:rsidP="00323AC3">
            <w:pPr>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323AC3">
            <w:pPr>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Bioformats need to be configured correctly before use.</w:t>
            </w:r>
          </w:p>
        </w:tc>
        <w:tc>
          <w:tcPr>
            <w:tcW w:w="2783" w:type="dxa"/>
          </w:tcPr>
          <w:p w14:paraId="65DFF5C4" w14:textId="75C26E97" w:rsidR="00323AC3" w:rsidRDefault="007A3618"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323AC3">
            <w:r>
              <w:t>Switch</w:t>
            </w:r>
          </w:p>
        </w:tc>
        <w:tc>
          <w:tcPr>
            <w:tcW w:w="1170" w:type="dxa"/>
          </w:tcPr>
          <w:p w14:paraId="13A1BF6A" w14:textId="280D3C05" w:rsidR="0029794E" w:rsidRDefault="0029794E" w:rsidP="00323AC3">
            <w:pPr>
              <w:cnfStyle w:val="000000000000" w:firstRow="0" w:lastRow="0" w:firstColumn="0" w:lastColumn="0" w:oddVBand="0" w:evenVBand="0" w:oddHBand="0" w:evenHBand="0" w:firstRowFirstColumn="0" w:firstRowLastColumn="0" w:lastRowFirstColumn="0" w:lastRowLastColumn="0"/>
            </w:pPr>
            <w:r>
              <w:t>--lzw</w:t>
            </w:r>
          </w:p>
        </w:tc>
        <w:tc>
          <w:tcPr>
            <w:tcW w:w="1080" w:type="dxa"/>
          </w:tcPr>
          <w:p w14:paraId="3F38FF47" w14:textId="4109B8EB" w:rsidR="0029794E" w:rsidRDefault="0029794E" w:rsidP="00323AC3">
            <w:pPr>
              <w:cnfStyle w:val="000000000000" w:firstRow="0" w:lastRow="0" w:firstColumn="0" w:lastColumn="0" w:oddVBand="0" w:evenVBand="0" w:oddHBand="0" w:evenHBand="0" w:firstRowFirstColumn="0" w:firstRowLastColumn="0" w:lastRowFirstColumn="0" w:lastRowLastColumn="0"/>
            </w:pPr>
            <w:r>
              <w:t>-l</w:t>
            </w:r>
            <w:r w:rsidR="004C0D20">
              <w:t>zw</w:t>
            </w:r>
          </w:p>
        </w:tc>
        <w:tc>
          <w:tcPr>
            <w:tcW w:w="3242" w:type="dxa"/>
          </w:tcPr>
          <w:p w14:paraId="08A6225C" w14:textId="6BE5BB24" w:rsidR="0029794E" w:rsidRDefault="0029794E" w:rsidP="00323AC3">
            <w:pPr>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323AC3">
            <w:pPr>
              <w:cnfStyle w:val="000000000000" w:firstRow="0" w:lastRow="0" w:firstColumn="0" w:lastColumn="0" w:oddVBand="0" w:evenVBand="0" w:oddHBand="0" w:evenHBand="0" w:firstRowFirstColumn="0" w:firstRowLastColumn="0" w:lastRowFirstColumn="0" w:lastRowLastColumn="0"/>
            </w:pPr>
            <w:r>
              <w:t>FluoRender</w:t>
            </w:r>
            <w:r w:rsidR="00FD412E">
              <w:t>.exe -m “D:\Example\test_movie.</w:t>
            </w:r>
            <w:r w:rsidR="005277E9">
              <w:t xml:space="preserve">tif” </w:t>
            </w:r>
            <w:r w:rsidR="005277E9" w:rsidRPr="00EC0330">
              <w:rPr>
                <w:b/>
              </w:rPr>
              <w:t>-l</w:t>
            </w:r>
            <w:r w:rsidR="004C0D20">
              <w:rPr>
                <w:b/>
              </w:rPr>
              <w:t>zw</w:t>
            </w:r>
            <w:r w:rsidR="005277E9">
              <w:t xml:space="preserve"> “D:\Example\test_data.tif”</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323AC3">
            <w:r>
              <w:t>Switch</w:t>
            </w:r>
          </w:p>
        </w:tc>
        <w:tc>
          <w:tcPr>
            <w:tcW w:w="1170" w:type="dxa"/>
          </w:tcPr>
          <w:p w14:paraId="7A46D008" w14:textId="791722B6" w:rsidR="002327EF" w:rsidRDefault="002327EF" w:rsidP="00323AC3">
            <w:pPr>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323AC3">
            <w:pPr>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323AC3">
            <w:pPr>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323AC3">
            <w:r>
              <w:t>Option</w:t>
            </w:r>
          </w:p>
        </w:tc>
        <w:tc>
          <w:tcPr>
            <w:tcW w:w="1170" w:type="dxa"/>
          </w:tcPr>
          <w:p w14:paraId="63013D9B" w14:textId="21D1ABC5" w:rsidR="00323AC3" w:rsidRDefault="00323AC3" w:rsidP="00323AC3">
            <w:pPr>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323AC3">
            <w:pPr>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323AC3">
            <w:pPr>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323AC3">
            <w:pPr>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323AC3">
            <w:r>
              <w:t>Switch</w:t>
            </w:r>
          </w:p>
        </w:tc>
        <w:tc>
          <w:tcPr>
            <w:tcW w:w="1170" w:type="dxa"/>
          </w:tcPr>
          <w:p w14:paraId="5209AB93" w14:textId="15EC1B37" w:rsidR="00323AC3" w:rsidRDefault="002B467E" w:rsidP="00323AC3">
            <w:pPr>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323AC3">
            <w:pPr>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323AC3">
            <w:pPr>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323AC3">
            <w:pPr>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323AC3">
            <w:r>
              <w:t>Parameter</w:t>
            </w:r>
          </w:p>
        </w:tc>
        <w:tc>
          <w:tcPr>
            <w:tcW w:w="1170" w:type="dxa"/>
          </w:tcPr>
          <w:p w14:paraId="04602D81" w14:textId="2AD1FD53" w:rsidR="00510CC6" w:rsidRDefault="00510CC6" w:rsidP="00323AC3">
            <w:pPr>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323AC3">
            <w:pPr>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323AC3">
            <w:pPr>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323AC3">
            <w:pPr>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323AC3">
            <w:pPr>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“D:\Example\test_project.vrp”</w:t>
            </w:r>
          </w:p>
        </w:tc>
      </w:tr>
    </w:tbl>
    <w:p w14:paraId="3930FEC6" w14:textId="77777777" w:rsidR="00F94F5B" w:rsidRDefault="00F94F5B" w:rsidP="00463FFF"/>
    <w:p w14:paraId="3046FB8D" w14:textId="1F35C365" w:rsidR="008040C4" w:rsidRDefault="008040C4">
      <w:r>
        <w:br w:type="page"/>
      </w:r>
    </w:p>
    <w:p w14:paraId="7DC2C98A" w14:textId="4FB41C06" w:rsidR="00506D8F" w:rsidRDefault="00CA4FB9" w:rsidP="00506D8F">
      <w:pPr>
        <w:pStyle w:val="Heading2"/>
      </w:pPr>
      <w:bookmarkStart w:id="470" w:name="_Toc11076445"/>
      <w:r>
        <w:lastRenderedPageBreak/>
        <w:t>E</w:t>
      </w:r>
      <w:r w:rsidR="00506D8F">
        <w:t>. Frequently Asked Questions</w:t>
      </w:r>
      <w:bookmarkEnd w:id="470"/>
    </w:p>
    <w:p w14:paraId="34BAAAA5" w14:textId="77777777" w:rsidR="00506D8F" w:rsidRDefault="00506D8F" w:rsidP="00506D8F">
      <w:pPr>
        <w:pStyle w:val="Heading3"/>
      </w:pPr>
      <w:r>
        <w:t>1. What computer hardware is good for running FluoRender?</w:t>
      </w:r>
    </w:p>
    <w:p w14:paraId="78314AFD" w14:textId="2E9D5219" w:rsidR="00506D8F" w:rsidRDefault="00506D8F" w:rsidP="00506D8F">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MacBooks, iMacs, and MacPros,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81FC7">
        <w:t>8</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SSDs that support the NVMe standard for onboard RAID controllers or 4-8x SATA/SAS SSDs for discrete RAID controllers</w:t>
      </w:r>
      <w:r>
        <w:t>.</w:t>
      </w:r>
    </w:p>
    <w:p w14:paraId="75B743FC" w14:textId="14C86D58" w:rsidR="007E76D8" w:rsidRDefault="007E76D8" w:rsidP="00575D6C">
      <w:pPr>
        <w:pStyle w:val="Heading3"/>
      </w:pPr>
      <w:r>
        <w:t>2. Can I use</w:t>
      </w:r>
      <w:r w:rsidR="004F1B8B">
        <w:t xml:space="preserve"> an external graphics card on a laptop computer?</w:t>
      </w:r>
    </w:p>
    <w:p w14:paraId="681776F9" w14:textId="1E2BCF68" w:rsidR="004F1B8B" w:rsidRDefault="00CE1E85" w:rsidP="00506D8F">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9002FF">
      <w:pPr>
        <w:pStyle w:val="Heading3"/>
      </w:pPr>
      <w:r>
        <w:t>3</w:t>
      </w:r>
      <w:r w:rsidR="009002FF">
        <w:t>. Does FluoRender support multi-GPU rendering?</w:t>
      </w:r>
    </w:p>
    <w:p w14:paraId="091476D3" w14:textId="7A5DE1E0" w:rsidR="009002FF" w:rsidRPr="009002FF" w:rsidRDefault="009002FF" w:rsidP="009002FF">
      <w:r>
        <w:t>We have tested FluoRender on a limited number of multi-GPU systems. When CrossFire is enabled for AMD GPUs, you need to manually add FluoRender to application profile settings and set its CrossFire mode to “AFR Friendly”. Rendering speed may scale only in full screen mode. You are encouraged to try FluoRender on a multi-GPU system. However, speed scaling is not guaranteed.</w:t>
      </w:r>
    </w:p>
    <w:p w14:paraId="1616BDF4" w14:textId="595FC067" w:rsidR="00506D8F" w:rsidRDefault="00575D6C" w:rsidP="00506D8F">
      <w:pPr>
        <w:pStyle w:val="Heading3"/>
      </w:pPr>
      <w:r>
        <w:t>4</w:t>
      </w:r>
      <w:r w:rsidR="00506D8F">
        <w:t>. Why can’t I start FluoRender?</w:t>
      </w:r>
    </w:p>
    <w:p w14:paraId="0181FECE" w14:textId="77777777" w:rsidR="00506D8F" w:rsidRDefault="00506D8F" w:rsidP="00506D8F">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506D8F">
      <w:pPr>
        <w:pStyle w:val="Heading3"/>
      </w:pPr>
      <w:r>
        <w:t>5</w:t>
      </w:r>
      <w:r w:rsidR="00506D8F">
        <w:t>. Why can’t I load a file into FluoRender?</w:t>
      </w:r>
    </w:p>
    <w:p w14:paraId="19327DA1" w14:textId="77777777" w:rsidR="00506D8F" w:rsidRDefault="00506D8F" w:rsidP="00506D8F">
      <w:r>
        <w:t xml:space="preserve">FluoRender can only load supported file formats, which include TIFF and some microscopy manufacturer specific formats. We write our own readers for these formats to achieve the best performance, especially for large data and time sequence data. So, </w:t>
      </w:r>
      <w:r>
        <w:lastRenderedPageBreak/>
        <w:t>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506D8F">
      <w:pPr>
        <w:pStyle w:val="Heading3"/>
      </w:pPr>
      <w:r>
        <w:t>6</w:t>
      </w:r>
      <w:r w:rsidR="00506D8F">
        <w:t>. Why can’t I use some of the functions in FluoRender?</w:t>
      </w:r>
    </w:p>
    <w:p w14:paraId="42920D3A" w14:textId="77777777" w:rsidR="00506D8F" w:rsidRDefault="00506D8F" w:rsidP="00506D8F">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506D8F">
      <w:pPr>
        <w:pStyle w:val="Heading3"/>
      </w:pPr>
      <w:r>
        <w:t>7</w:t>
      </w:r>
      <w:r w:rsidR="00506D8F">
        <w:t>. Does FluoRender have a Linux version?</w:t>
      </w:r>
    </w:p>
    <w:p w14:paraId="7117440E" w14:textId="77777777" w:rsidR="00506D8F" w:rsidRDefault="00506D8F" w:rsidP="00506D8F">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506D8F">
      <w:pPr>
        <w:pStyle w:val="Heading3"/>
      </w:pPr>
      <w:r>
        <w:t>8</w:t>
      </w:r>
      <w:r w:rsidR="00506D8F" w:rsidRPr="00077BE2">
        <w:t>. How can I fix FluoRender crashes when rendering and computing take long time?</w:t>
      </w:r>
    </w:p>
    <w:p w14:paraId="5DCE8F27" w14:textId="77777777" w:rsidR="00506D8F" w:rsidRPr="00077BE2" w:rsidRDefault="00506D8F" w:rsidP="00506D8F">
      <w:pPr>
        <w:spacing w:after="0" w:line="240" w:lineRule="auto"/>
        <w:rPr>
          <w:rFonts w:ascii="Calibri" w:eastAsia="Times New Roman" w:hAnsi="Calibri" w:cs="Times New Roman"/>
          <w:color w:val="000000"/>
        </w:rPr>
      </w:pPr>
      <w:r w:rsidRPr="00077BE2">
        <w:t>You may add a registry value, called “TdrLevel”, on Windows. More information can be found here:</w:t>
      </w:r>
      <w:r w:rsidRPr="00C513F2">
        <w:rPr>
          <w:rFonts w:ascii="Calibri" w:eastAsia="Times New Roman" w:hAnsi="Calibri" w:cs="Times New Roman"/>
          <w:color w:val="000000"/>
          <w:sz w:val="24"/>
          <w:szCs w:val="24"/>
        </w:rPr>
        <w:t xml:space="preserve"> </w:t>
      </w:r>
      <w:hyperlink r:id="rId186"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p w14:paraId="2C69FA1D" w14:textId="77777777" w:rsidR="00506D8F" w:rsidRDefault="00506D8F">
      <w:r>
        <w:br w:type="page"/>
      </w:r>
    </w:p>
    <w:p w14:paraId="7B41926B" w14:textId="4F09619B" w:rsidR="005066DE" w:rsidRPr="005066DE" w:rsidRDefault="005066DE" w:rsidP="00BF54AB">
      <w:pPr>
        <w:pStyle w:val="Heading1"/>
        <w:numPr>
          <w:ilvl w:val="0"/>
          <w:numId w:val="0"/>
        </w:numPr>
      </w:pPr>
      <w:bookmarkStart w:id="471" w:name="_Toc406575236"/>
      <w:bookmarkStart w:id="472" w:name="_Toc406755698"/>
      <w:bookmarkStart w:id="473" w:name="_Toc406770780"/>
      <w:bookmarkStart w:id="474" w:name="_Toc11076446"/>
      <w:r>
        <w:lastRenderedPageBreak/>
        <w:t>Index</w:t>
      </w:r>
      <w:bookmarkEnd w:id="471"/>
      <w:bookmarkEnd w:id="472"/>
      <w:bookmarkEnd w:id="473"/>
      <w:bookmarkEnd w:id="474"/>
    </w:p>
    <w:p w14:paraId="5386AA02" w14:textId="77777777" w:rsidR="005C25D1" w:rsidRDefault="005066DE" w:rsidP="005066DE">
      <w:pPr>
        <w:rPr>
          <w:noProof/>
        </w:rPr>
        <w:sectPr w:rsidR="005C25D1" w:rsidSect="005C25D1">
          <w:footerReference w:type="even" r:id="rId187"/>
          <w:footerReference w:type="default" r:id="rId18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bookmarkStart w:id="475" w:name="_GoBack"/>
      <w:bookmarkEnd w:id="475"/>
    </w:p>
    <w:p w14:paraId="7034E378" w14:textId="77777777" w:rsidR="005C25D1" w:rsidRDefault="005C25D1">
      <w:pPr>
        <w:pStyle w:val="IndexHeading"/>
        <w:keepNext/>
        <w:tabs>
          <w:tab w:val="right" w:leader="dot" w:pos="4310"/>
        </w:tabs>
        <w:rPr>
          <w:rFonts w:asciiTheme="minorHAnsi" w:hAnsiTheme="minorHAnsi"/>
          <w:b w:val="0"/>
          <w:bCs w:val="0"/>
          <w:noProof/>
        </w:rPr>
      </w:pPr>
      <w:r>
        <w:rPr>
          <w:noProof/>
        </w:rPr>
        <w:t>A</w:t>
      </w:r>
    </w:p>
    <w:p w14:paraId="38075D25" w14:textId="77777777" w:rsidR="005C25D1" w:rsidRDefault="005C25D1">
      <w:pPr>
        <w:pStyle w:val="Index1"/>
        <w:tabs>
          <w:tab w:val="right" w:leader="dot" w:pos="4310"/>
        </w:tabs>
        <w:rPr>
          <w:noProof/>
        </w:rPr>
      </w:pPr>
      <w:r>
        <w:rPr>
          <w:noProof/>
        </w:rPr>
        <w:t>Alpha</w:t>
      </w:r>
      <w:r>
        <w:rPr>
          <w:noProof/>
        </w:rPr>
        <w:tab/>
        <w:t>39, 41</w:t>
      </w:r>
    </w:p>
    <w:p w14:paraId="0D8D134F" w14:textId="77777777" w:rsidR="005C25D1" w:rsidRDefault="005C25D1">
      <w:pPr>
        <w:pStyle w:val="IndexHeading"/>
        <w:keepNext/>
        <w:tabs>
          <w:tab w:val="right" w:leader="dot" w:pos="4310"/>
        </w:tabs>
        <w:rPr>
          <w:rFonts w:asciiTheme="minorHAnsi" w:hAnsiTheme="minorHAnsi"/>
          <w:b w:val="0"/>
          <w:bCs w:val="0"/>
          <w:noProof/>
        </w:rPr>
      </w:pPr>
      <w:r>
        <w:rPr>
          <w:noProof/>
        </w:rPr>
        <w:t>B</w:t>
      </w:r>
    </w:p>
    <w:p w14:paraId="782A8062" w14:textId="77777777" w:rsidR="005C25D1" w:rsidRDefault="005C25D1">
      <w:pPr>
        <w:pStyle w:val="Index1"/>
        <w:tabs>
          <w:tab w:val="right" w:leader="dot" w:pos="4310"/>
        </w:tabs>
        <w:rPr>
          <w:noProof/>
        </w:rPr>
      </w:pPr>
      <w:r>
        <w:rPr>
          <w:noProof/>
        </w:rPr>
        <w:t>Bake</w:t>
      </w:r>
      <w:r>
        <w:rPr>
          <w:noProof/>
        </w:rPr>
        <w:tab/>
        <w:t>28, 64, 66</w:t>
      </w:r>
    </w:p>
    <w:p w14:paraId="118C22C5" w14:textId="77777777" w:rsidR="005C25D1" w:rsidRDefault="005C25D1">
      <w:pPr>
        <w:pStyle w:val="IndexHeading"/>
        <w:keepNext/>
        <w:tabs>
          <w:tab w:val="right" w:leader="dot" w:pos="4310"/>
        </w:tabs>
        <w:rPr>
          <w:rFonts w:asciiTheme="minorHAnsi" w:hAnsiTheme="minorHAnsi"/>
          <w:b w:val="0"/>
          <w:bCs w:val="0"/>
          <w:noProof/>
        </w:rPr>
      </w:pPr>
      <w:r>
        <w:rPr>
          <w:noProof/>
        </w:rPr>
        <w:t>C</w:t>
      </w:r>
    </w:p>
    <w:p w14:paraId="481E9A16" w14:textId="77777777" w:rsidR="005C25D1" w:rsidRDefault="005C25D1">
      <w:pPr>
        <w:pStyle w:val="Index1"/>
        <w:tabs>
          <w:tab w:val="right" w:leader="dot" w:pos="4310"/>
        </w:tabs>
        <w:rPr>
          <w:noProof/>
        </w:rPr>
      </w:pPr>
      <w:r>
        <w:rPr>
          <w:noProof/>
        </w:rPr>
        <w:t>Channels</w:t>
      </w:r>
      <w:r>
        <w:rPr>
          <w:noProof/>
        </w:rPr>
        <w:tab/>
        <w:t>22, 37, 48, 66, 73, 90, 92</w:t>
      </w:r>
    </w:p>
    <w:p w14:paraId="590A1283" w14:textId="77777777" w:rsidR="005C25D1" w:rsidRDefault="005C25D1">
      <w:pPr>
        <w:pStyle w:val="Index1"/>
        <w:tabs>
          <w:tab w:val="right" w:leader="dot" w:pos="4310"/>
        </w:tabs>
        <w:rPr>
          <w:noProof/>
        </w:rPr>
      </w:pPr>
      <w:r>
        <w:rPr>
          <w:noProof/>
        </w:rPr>
        <w:t>Clipping plane</w:t>
      </w:r>
      <w:r>
        <w:rPr>
          <w:noProof/>
        </w:rPr>
        <w:tab/>
        <w:t>49, 50</w:t>
      </w:r>
    </w:p>
    <w:p w14:paraId="7275013B" w14:textId="77777777" w:rsidR="005C25D1" w:rsidRDefault="005C25D1">
      <w:pPr>
        <w:pStyle w:val="Index1"/>
        <w:tabs>
          <w:tab w:val="right" w:leader="dot" w:pos="4310"/>
        </w:tabs>
        <w:rPr>
          <w:noProof/>
        </w:rPr>
      </w:pPr>
      <w:r>
        <w:rPr>
          <w:noProof/>
        </w:rPr>
        <w:t>Colocalization</w:t>
      </w:r>
      <w:r>
        <w:rPr>
          <w:noProof/>
        </w:rPr>
        <w:tab/>
        <w:t>32</w:t>
      </w:r>
    </w:p>
    <w:p w14:paraId="0DBD25E1" w14:textId="77777777" w:rsidR="005C25D1" w:rsidRDefault="005C25D1">
      <w:pPr>
        <w:pStyle w:val="Index1"/>
        <w:tabs>
          <w:tab w:val="right" w:leader="dot" w:pos="4310"/>
        </w:tabs>
        <w:rPr>
          <w:noProof/>
        </w:rPr>
      </w:pPr>
      <w:r>
        <w:rPr>
          <w:noProof/>
        </w:rPr>
        <w:t>Colocalized</w:t>
      </w:r>
      <w:r>
        <w:rPr>
          <w:noProof/>
        </w:rPr>
        <w:tab/>
        <w:t>37, 59, 72</w:t>
      </w:r>
    </w:p>
    <w:p w14:paraId="2C62DC84" w14:textId="77777777" w:rsidR="005C25D1" w:rsidRDefault="005C25D1">
      <w:pPr>
        <w:pStyle w:val="Index1"/>
        <w:tabs>
          <w:tab w:val="right" w:leader="dot" w:pos="4310"/>
        </w:tabs>
        <w:rPr>
          <w:noProof/>
        </w:rPr>
      </w:pPr>
      <w:r>
        <w:rPr>
          <w:noProof/>
        </w:rPr>
        <w:t>Component analysis</w:t>
      </w:r>
      <w:r>
        <w:rPr>
          <w:noProof/>
        </w:rPr>
        <w:tab/>
        <w:t>80</w:t>
      </w:r>
    </w:p>
    <w:p w14:paraId="67B27B22" w14:textId="77777777" w:rsidR="005C25D1" w:rsidRDefault="005C25D1">
      <w:pPr>
        <w:pStyle w:val="Index1"/>
        <w:tabs>
          <w:tab w:val="right" w:leader="dot" w:pos="4310"/>
        </w:tabs>
        <w:rPr>
          <w:noProof/>
        </w:rPr>
      </w:pPr>
      <w:r>
        <w:rPr>
          <w:noProof/>
        </w:rPr>
        <w:t>Composite mode</w:t>
      </w:r>
      <w:r>
        <w:rPr>
          <w:noProof/>
        </w:rPr>
        <w:tab/>
        <w:t>37</w:t>
      </w:r>
    </w:p>
    <w:p w14:paraId="452AB69F" w14:textId="77777777" w:rsidR="005C25D1" w:rsidRDefault="005C25D1">
      <w:pPr>
        <w:pStyle w:val="Index1"/>
        <w:tabs>
          <w:tab w:val="right" w:leader="dot" w:pos="4310"/>
        </w:tabs>
        <w:rPr>
          <w:noProof/>
        </w:rPr>
      </w:pPr>
      <w:r>
        <w:rPr>
          <w:noProof/>
        </w:rPr>
        <w:t>Cropping</w:t>
      </w:r>
      <w:r>
        <w:rPr>
          <w:noProof/>
        </w:rPr>
        <w:tab/>
        <w:t>57, 59</w:t>
      </w:r>
    </w:p>
    <w:p w14:paraId="12ACC17D" w14:textId="77777777" w:rsidR="005C25D1" w:rsidRDefault="005C25D1">
      <w:pPr>
        <w:pStyle w:val="IndexHeading"/>
        <w:keepNext/>
        <w:tabs>
          <w:tab w:val="right" w:leader="dot" w:pos="4310"/>
        </w:tabs>
        <w:rPr>
          <w:rFonts w:asciiTheme="minorHAnsi" w:hAnsiTheme="minorHAnsi"/>
          <w:b w:val="0"/>
          <w:bCs w:val="0"/>
          <w:noProof/>
        </w:rPr>
      </w:pPr>
      <w:r>
        <w:rPr>
          <w:noProof/>
        </w:rPr>
        <w:t>D</w:t>
      </w:r>
    </w:p>
    <w:p w14:paraId="08879614" w14:textId="77777777" w:rsidR="005C25D1" w:rsidRDefault="005C25D1">
      <w:pPr>
        <w:pStyle w:val="Index1"/>
        <w:tabs>
          <w:tab w:val="right" w:leader="dot" w:pos="4310"/>
        </w:tabs>
        <w:rPr>
          <w:noProof/>
        </w:rPr>
      </w:pPr>
      <w:r>
        <w:rPr>
          <w:noProof/>
        </w:rPr>
        <w:t>Depth attenuation</w:t>
      </w:r>
      <w:r>
        <w:rPr>
          <w:noProof/>
        </w:rPr>
        <w:tab/>
        <w:t>38</w:t>
      </w:r>
    </w:p>
    <w:p w14:paraId="5495438C" w14:textId="77777777" w:rsidR="005C25D1" w:rsidRDefault="005C25D1">
      <w:pPr>
        <w:pStyle w:val="Index1"/>
        <w:tabs>
          <w:tab w:val="right" w:leader="dot" w:pos="4310"/>
        </w:tabs>
        <w:rPr>
          <w:noProof/>
        </w:rPr>
      </w:pPr>
      <w:r>
        <w:rPr>
          <w:noProof/>
        </w:rPr>
        <w:t>Depth mode</w:t>
      </w:r>
      <w:r>
        <w:rPr>
          <w:noProof/>
        </w:rPr>
        <w:tab/>
        <w:t>37, 44</w:t>
      </w:r>
    </w:p>
    <w:p w14:paraId="7D4D3A3B" w14:textId="77777777" w:rsidR="005C25D1" w:rsidRDefault="005C25D1">
      <w:pPr>
        <w:pStyle w:val="IndexHeading"/>
        <w:keepNext/>
        <w:tabs>
          <w:tab w:val="right" w:leader="dot" w:pos="4310"/>
        </w:tabs>
        <w:rPr>
          <w:rFonts w:asciiTheme="minorHAnsi" w:hAnsiTheme="minorHAnsi"/>
          <w:b w:val="0"/>
          <w:bCs w:val="0"/>
          <w:noProof/>
        </w:rPr>
      </w:pPr>
      <w:r>
        <w:rPr>
          <w:noProof/>
        </w:rPr>
        <w:t>E</w:t>
      </w:r>
    </w:p>
    <w:p w14:paraId="16BFEA9D" w14:textId="77777777" w:rsidR="005C25D1" w:rsidRDefault="005C25D1">
      <w:pPr>
        <w:pStyle w:val="Index1"/>
        <w:tabs>
          <w:tab w:val="right" w:leader="dot" w:pos="4310"/>
        </w:tabs>
        <w:rPr>
          <w:noProof/>
        </w:rPr>
      </w:pPr>
      <w:r>
        <w:rPr>
          <w:noProof/>
        </w:rPr>
        <w:t>Edge detect</w:t>
      </w:r>
      <w:r>
        <w:rPr>
          <w:noProof/>
        </w:rPr>
        <w:tab/>
        <w:t>72</w:t>
      </w:r>
    </w:p>
    <w:p w14:paraId="5B984234" w14:textId="77777777" w:rsidR="005C25D1" w:rsidRDefault="005C25D1">
      <w:pPr>
        <w:pStyle w:val="Index1"/>
        <w:tabs>
          <w:tab w:val="right" w:leader="dot" w:pos="4310"/>
        </w:tabs>
        <w:rPr>
          <w:noProof/>
        </w:rPr>
      </w:pPr>
      <w:r>
        <w:rPr>
          <w:noProof/>
        </w:rPr>
        <w:t>Equalization</w:t>
      </w:r>
      <w:r>
        <w:rPr>
          <w:noProof/>
        </w:rPr>
        <w:tab/>
        <w:t>48</w:t>
      </w:r>
    </w:p>
    <w:p w14:paraId="7B30B56E" w14:textId="77777777" w:rsidR="005C25D1" w:rsidRDefault="005C25D1">
      <w:pPr>
        <w:pStyle w:val="IndexHeading"/>
        <w:keepNext/>
        <w:tabs>
          <w:tab w:val="right" w:leader="dot" w:pos="4310"/>
        </w:tabs>
        <w:rPr>
          <w:rFonts w:asciiTheme="minorHAnsi" w:hAnsiTheme="minorHAnsi"/>
          <w:b w:val="0"/>
          <w:bCs w:val="0"/>
          <w:noProof/>
        </w:rPr>
      </w:pPr>
      <w:r>
        <w:rPr>
          <w:noProof/>
        </w:rPr>
        <w:t>F</w:t>
      </w:r>
    </w:p>
    <w:p w14:paraId="16AD366C" w14:textId="77777777" w:rsidR="005C25D1" w:rsidRDefault="005C25D1">
      <w:pPr>
        <w:pStyle w:val="Index1"/>
        <w:tabs>
          <w:tab w:val="right" w:leader="dot" w:pos="4310"/>
        </w:tabs>
        <w:rPr>
          <w:noProof/>
        </w:rPr>
      </w:pPr>
      <w:r>
        <w:rPr>
          <w:noProof/>
        </w:rPr>
        <w:t>FPS</w:t>
      </w:r>
      <w:r>
        <w:rPr>
          <w:noProof/>
        </w:rPr>
        <w:tab/>
        <w:t>53, 57</w:t>
      </w:r>
    </w:p>
    <w:p w14:paraId="0E0D91A6" w14:textId="77777777" w:rsidR="005C25D1" w:rsidRDefault="005C25D1">
      <w:pPr>
        <w:pStyle w:val="Index1"/>
        <w:tabs>
          <w:tab w:val="right" w:leader="dot" w:pos="4310"/>
        </w:tabs>
        <w:rPr>
          <w:noProof/>
        </w:rPr>
      </w:pPr>
      <w:r>
        <w:rPr>
          <w:noProof/>
        </w:rPr>
        <w:t>Full screen</w:t>
      </w:r>
      <w:r>
        <w:rPr>
          <w:noProof/>
        </w:rPr>
        <w:tab/>
        <w:t>40</w:t>
      </w:r>
    </w:p>
    <w:p w14:paraId="39993A90" w14:textId="77777777" w:rsidR="005C25D1" w:rsidRDefault="005C25D1">
      <w:pPr>
        <w:pStyle w:val="IndexHeading"/>
        <w:keepNext/>
        <w:tabs>
          <w:tab w:val="right" w:leader="dot" w:pos="4310"/>
        </w:tabs>
        <w:rPr>
          <w:rFonts w:asciiTheme="minorHAnsi" w:hAnsiTheme="minorHAnsi"/>
          <w:b w:val="0"/>
          <w:bCs w:val="0"/>
          <w:noProof/>
        </w:rPr>
      </w:pPr>
      <w:r>
        <w:rPr>
          <w:noProof/>
        </w:rPr>
        <w:t>G</w:t>
      </w:r>
    </w:p>
    <w:p w14:paraId="46687510" w14:textId="77777777" w:rsidR="005C25D1" w:rsidRDefault="005C25D1">
      <w:pPr>
        <w:pStyle w:val="Index1"/>
        <w:tabs>
          <w:tab w:val="right" w:leader="dot" w:pos="4310"/>
        </w:tabs>
        <w:rPr>
          <w:noProof/>
        </w:rPr>
      </w:pPr>
      <w:r>
        <w:rPr>
          <w:noProof/>
        </w:rPr>
        <w:t>Gamma</w:t>
      </w:r>
      <w:r>
        <w:rPr>
          <w:noProof/>
        </w:rPr>
        <w:tab/>
        <w:t>41, 48</w:t>
      </w:r>
    </w:p>
    <w:p w14:paraId="305FBCFB" w14:textId="77777777" w:rsidR="005C25D1" w:rsidRDefault="005C25D1">
      <w:pPr>
        <w:pStyle w:val="IndexHeading"/>
        <w:keepNext/>
        <w:tabs>
          <w:tab w:val="right" w:leader="dot" w:pos="4310"/>
        </w:tabs>
        <w:rPr>
          <w:rFonts w:asciiTheme="minorHAnsi" w:hAnsiTheme="minorHAnsi"/>
          <w:b w:val="0"/>
          <w:bCs w:val="0"/>
          <w:noProof/>
        </w:rPr>
      </w:pPr>
      <w:r>
        <w:rPr>
          <w:noProof/>
        </w:rPr>
        <w:t>I</w:t>
      </w:r>
    </w:p>
    <w:p w14:paraId="63E1BEAD" w14:textId="77777777" w:rsidR="005C25D1" w:rsidRDefault="005C25D1">
      <w:pPr>
        <w:pStyle w:val="Index1"/>
        <w:tabs>
          <w:tab w:val="right" w:leader="dot" w:pos="4310"/>
        </w:tabs>
        <w:rPr>
          <w:noProof/>
        </w:rPr>
      </w:pPr>
      <w:r>
        <w:rPr>
          <w:noProof/>
        </w:rPr>
        <w:t>Install</w:t>
      </w:r>
      <w:r>
        <w:rPr>
          <w:noProof/>
        </w:rPr>
        <w:tab/>
        <w:t>12</w:t>
      </w:r>
    </w:p>
    <w:p w14:paraId="665CD65A" w14:textId="77777777" w:rsidR="005C25D1" w:rsidRDefault="005C25D1">
      <w:pPr>
        <w:pStyle w:val="Index1"/>
        <w:tabs>
          <w:tab w:val="right" w:leader="dot" w:pos="4310"/>
        </w:tabs>
        <w:rPr>
          <w:noProof/>
        </w:rPr>
      </w:pPr>
      <w:r>
        <w:rPr>
          <w:noProof/>
        </w:rPr>
        <w:t>Interpolation</w:t>
      </w:r>
      <w:r>
        <w:rPr>
          <w:noProof/>
        </w:rPr>
        <w:tab/>
        <w:t>44, 58</w:t>
      </w:r>
    </w:p>
    <w:p w14:paraId="12981CEE" w14:textId="77777777" w:rsidR="005C25D1" w:rsidRDefault="005C25D1">
      <w:pPr>
        <w:pStyle w:val="IndexHeading"/>
        <w:keepNext/>
        <w:tabs>
          <w:tab w:val="right" w:leader="dot" w:pos="4310"/>
        </w:tabs>
        <w:rPr>
          <w:rFonts w:asciiTheme="minorHAnsi" w:hAnsiTheme="minorHAnsi"/>
          <w:b w:val="0"/>
          <w:bCs w:val="0"/>
          <w:noProof/>
        </w:rPr>
      </w:pPr>
      <w:r>
        <w:rPr>
          <w:noProof/>
        </w:rPr>
        <w:t>L</w:t>
      </w:r>
    </w:p>
    <w:p w14:paraId="709A8EF4" w14:textId="77777777" w:rsidR="005C25D1" w:rsidRDefault="005C25D1">
      <w:pPr>
        <w:pStyle w:val="Index1"/>
        <w:tabs>
          <w:tab w:val="right" w:leader="dot" w:pos="4310"/>
        </w:tabs>
        <w:rPr>
          <w:noProof/>
        </w:rPr>
      </w:pPr>
      <w:r>
        <w:rPr>
          <w:noProof/>
        </w:rPr>
        <w:t>Layered mode</w:t>
      </w:r>
      <w:r>
        <w:rPr>
          <w:noProof/>
        </w:rPr>
        <w:tab/>
        <w:t>37, 44</w:t>
      </w:r>
    </w:p>
    <w:p w14:paraId="746B2531" w14:textId="77777777" w:rsidR="005C25D1" w:rsidRDefault="005C25D1">
      <w:pPr>
        <w:pStyle w:val="Index1"/>
        <w:tabs>
          <w:tab w:val="right" w:leader="dot" w:pos="4310"/>
        </w:tabs>
        <w:rPr>
          <w:noProof/>
        </w:rPr>
      </w:pPr>
      <w:r>
        <w:rPr>
          <w:noProof/>
        </w:rPr>
        <w:t>Leads</w:t>
      </w:r>
      <w:r>
        <w:rPr>
          <w:noProof/>
        </w:rPr>
        <w:tab/>
        <w:t>97</w:t>
      </w:r>
    </w:p>
    <w:p w14:paraId="4D7EC10F" w14:textId="77777777" w:rsidR="005C25D1" w:rsidRDefault="005C25D1">
      <w:pPr>
        <w:pStyle w:val="Index1"/>
        <w:tabs>
          <w:tab w:val="right" w:leader="dot" w:pos="4310"/>
        </w:tabs>
        <w:rPr>
          <w:noProof/>
        </w:rPr>
      </w:pPr>
      <w:r>
        <w:rPr>
          <w:noProof/>
        </w:rPr>
        <w:t>Legend</w:t>
      </w:r>
      <w:r>
        <w:rPr>
          <w:noProof/>
        </w:rPr>
        <w:tab/>
        <w:t>38, 44</w:t>
      </w:r>
    </w:p>
    <w:p w14:paraId="12C14AD2" w14:textId="77777777" w:rsidR="005C25D1" w:rsidRDefault="005C25D1">
      <w:pPr>
        <w:pStyle w:val="Index1"/>
        <w:tabs>
          <w:tab w:val="right" w:leader="dot" w:pos="4310"/>
        </w:tabs>
        <w:rPr>
          <w:noProof/>
        </w:rPr>
      </w:pPr>
      <w:r>
        <w:rPr>
          <w:noProof/>
        </w:rPr>
        <w:t>Lempel-Ziv-Welch Compression</w:t>
      </w:r>
      <w:r>
        <w:rPr>
          <w:noProof/>
        </w:rPr>
        <w:tab/>
        <w:t>39</w:t>
      </w:r>
    </w:p>
    <w:p w14:paraId="1C60231F" w14:textId="77777777" w:rsidR="005C25D1" w:rsidRDefault="005C25D1">
      <w:pPr>
        <w:pStyle w:val="IndexHeading"/>
        <w:keepNext/>
        <w:tabs>
          <w:tab w:val="right" w:leader="dot" w:pos="4310"/>
        </w:tabs>
        <w:rPr>
          <w:rFonts w:asciiTheme="minorHAnsi" w:hAnsiTheme="minorHAnsi"/>
          <w:b w:val="0"/>
          <w:bCs w:val="0"/>
          <w:noProof/>
        </w:rPr>
      </w:pPr>
      <w:r>
        <w:rPr>
          <w:noProof/>
        </w:rPr>
        <w:t>M</w:t>
      </w:r>
    </w:p>
    <w:p w14:paraId="2F302505" w14:textId="77777777" w:rsidR="005C25D1" w:rsidRDefault="005C25D1">
      <w:pPr>
        <w:pStyle w:val="Index1"/>
        <w:tabs>
          <w:tab w:val="right" w:leader="dot" w:pos="4310"/>
        </w:tabs>
        <w:rPr>
          <w:noProof/>
        </w:rPr>
      </w:pPr>
      <w:r>
        <w:rPr>
          <w:noProof/>
        </w:rPr>
        <w:t>Measurement</w:t>
      </w:r>
      <w:r>
        <w:rPr>
          <w:noProof/>
        </w:rPr>
        <w:tab/>
        <w:t>31, 75</w:t>
      </w:r>
    </w:p>
    <w:p w14:paraId="6508F29A" w14:textId="77777777" w:rsidR="005C25D1" w:rsidRDefault="005C25D1">
      <w:pPr>
        <w:pStyle w:val="Index1"/>
        <w:tabs>
          <w:tab w:val="right" w:leader="dot" w:pos="4310"/>
        </w:tabs>
        <w:rPr>
          <w:noProof/>
        </w:rPr>
      </w:pPr>
      <w:r>
        <w:rPr>
          <w:noProof/>
        </w:rPr>
        <w:t>MIP</w:t>
      </w:r>
      <w:r>
        <w:rPr>
          <w:noProof/>
        </w:rPr>
        <w:tab/>
        <w:t>43</w:t>
      </w:r>
    </w:p>
    <w:p w14:paraId="234FEA38" w14:textId="77777777" w:rsidR="005C25D1" w:rsidRDefault="005C25D1">
      <w:pPr>
        <w:pStyle w:val="IndexHeading"/>
        <w:keepNext/>
        <w:tabs>
          <w:tab w:val="right" w:leader="dot" w:pos="4310"/>
        </w:tabs>
        <w:rPr>
          <w:rFonts w:asciiTheme="minorHAnsi" w:hAnsiTheme="minorHAnsi"/>
          <w:b w:val="0"/>
          <w:bCs w:val="0"/>
          <w:noProof/>
        </w:rPr>
      </w:pPr>
      <w:r>
        <w:rPr>
          <w:noProof/>
        </w:rPr>
        <w:t>N</w:t>
      </w:r>
    </w:p>
    <w:p w14:paraId="4BD92BE0" w14:textId="77777777" w:rsidR="005C25D1" w:rsidRDefault="005C25D1">
      <w:pPr>
        <w:pStyle w:val="Index1"/>
        <w:tabs>
          <w:tab w:val="right" w:leader="dot" w:pos="4310"/>
        </w:tabs>
        <w:rPr>
          <w:noProof/>
        </w:rPr>
      </w:pPr>
      <w:r>
        <w:rPr>
          <w:noProof/>
        </w:rPr>
        <w:t>Noise</w:t>
      </w:r>
      <w:r>
        <w:rPr>
          <w:noProof/>
        </w:rPr>
        <w:tab/>
        <w:t>28, 44, 65, 86, 90, 91</w:t>
      </w:r>
    </w:p>
    <w:p w14:paraId="65751FCB" w14:textId="77777777" w:rsidR="005C25D1" w:rsidRDefault="005C25D1">
      <w:pPr>
        <w:pStyle w:val="Index1"/>
        <w:tabs>
          <w:tab w:val="right" w:leader="dot" w:pos="4310"/>
        </w:tabs>
        <w:rPr>
          <w:noProof/>
        </w:rPr>
      </w:pPr>
      <w:r>
        <w:rPr>
          <w:noProof/>
        </w:rPr>
        <w:t>Noise reduction</w:t>
      </w:r>
      <w:r>
        <w:rPr>
          <w:noProof/>
        </w:rPr>
        <w:tab/>
        <w:t>32, 65, 91</w:t>
      </w:r>
    </w:p>
    <w:p w14:paraId="59518C68" w14:textId="77777777" w:rsidR="005C25D1" w:rsidRDefault="005C25D1">
      <w:pPr>
        <w:pStyle w:val="IndexHeading"/>
        <w:keepNext/>
        <w:tabs>
          <w:tab w:val="right" w:leader="dot" w:pos="4310"/>
        </w:tabs>
        <w:rPr>
          <w:rFonts w:asciiTheme="minorHAnsi" w:hAnsiTheme="minorHAnsi"/>
          <w:b w:val="0"/>
          <w:bCs w:val="0"/>
          <w:noProof/>
        </w:rPr>
      </w:pPr>
      <w:r>
        <w:rPr>
          <w:noProof/>
        </w:rPr>
        <w:t>O</w:t>
      </w:r>
    </w:p>
    <w:p w14:paraId="28844D92" w14:textId="77777777" w:rsidR="005C25D1" w:rsidRDefault="005C25D1">
      <w:pPr>
        <w:pStyle w:val="Index1"/>
        <w:tabs>
          <w:tab w:val="right" w:leader="dot" w:pos="4310"/>
        </w:tabs>
        <w:rPr>
          <w:noProof/>
        </w:rPr>
      </w:pPr>
      <w:r>
        <w:rPr>
          <w:noProof/>
        </w:rPr>
        <w:t>OpenCL</w:t>
      </w:r>
      <w:r>
        <w:rPr>
          <w:noProof/>
        </w:rPr>
        <w:tab/>
        <w:t>105</w:t>
      </w:r>
    </w:p>
    <w:p w14:paraId="76A0A111" w14:textId="77777777" w:rsidR="005C25D1" w:rsidRDefault="005C25D1">
      <w:pPr>
        <w:pStyle w:val="Index1"/>
        <w:tabs>
          <w:tab w:val="right" w:leader="dot" w:pos="4310"/>
        </w:tabs>
        <w:rPr>
          <w:noProof/>
        </w:rPr>
      </w:pPr>
      <w:r>
        <w:rPr>
          <w:noProof/>
        </w:rPr>
        <w:t>OpenGL</w:t>
      </w:r>
      <w:r>
        <w:rPr>
          <w:noProof/>
        </w:rPr>
        <w:tab/>
        <w:t>106, 107, 114</w:t>
      </w:r>
    </w:p>
    <w:p w14:paraId="0B5010E0" w14:textId="77777777" w:rsidR="005C25D1" w:rsidRDefault="005C25D1">
      <w:pPr>
        <w:pStyle w:val="IndexHeading"/>
        <w:keepNext/>
        <w:tabs>
          <w:tab w:val="right" w:leader="dot" w:pos="4310"/>
        </w:tabs>
        <w:rPr>
          <w:rFonts w:asciiTheme="minorHAnsi" w:hAnsiTheme="minorHAnsi"/>
          <w:b w:val="0"/>
          <w:bCs w:val="0"/>
          <w:noProof/>
        </w:rPr>
      </w:pPr>
      <w:r>
        <w:rPr>
          <w:noProof/>
        </w:rPr>
        <w:t>P</w:t>
      </w:r>
    </w:p>
    <w:p w14:paraId="19A4130E" w14:textId="77777777" w:rsidR="005C25D1" w:rsidRDefault="005C25D1">
      <w:pPr>
        <w:pStyle w:val="Index1"/>
        <w:tabs>
          <w:tab w:val="right" w:leader="dot" w:pos="4310"/>
        </w:tabs>
        <w:rPr>
          <w:noProof/>
        </w:rPr>
      </w:pPr>
      <w:r>
        <w:rPr>
          <w:noProof/>
        </w:rPr>
        <w:t>Paint selection</w:t>
      </w:r>
      <w:r>
        <w:rPr>
          <w:noProof/>
        </w:rPr>
        <w:tab/>
        <w:t>70</w:t>
      </w:r>
    </w:p>
    <w:p w14:paraId="467BC3F9" w14:textId="77777777" w:rsidR="005C25D1" w:rsidRDefault="005C25D1">
      <w:pPr>
        <w:pStyle w:val="Index1"/>
        <w:tabs>
          <w:tab w:val="right" w:leader="dot" w:pos="4310"/>
        </w:tabs>
        <w:rPr>
          <w:noProof/>
        </w:rPr>
      </w:pPr>
      <w:r>
        <w:rPr>
          <w:noProof/>
        </w:rPr>
        <w:t>Perspective</w:t>
      </w:r>
      <w:r>
        <w:rPr>
          <w:noProof/>
        </w:rPr>
        <w:tab/>
        <w:t>36</w:t>
      </w:r>
    </w:p>
    <w:p w14:paraId="1519F0AA" w14:textId="77777777" w:rsidR="005C25D1" w:rsidRDefault="005C25D1">
      <w:pPr>
        <w:pStyle w:val="Index1"/>
        <w:tabs>
          <w:tab w:val="right" w:leader="dot" w:pos="4310"/>
        </w:tabs>
        <w:rPr>
          <w:noProof/>
        </w:rPr>
      </w:pPr>
      <w:r>
        <w:rPr>
          <w:noProof/>
        </w:rPr>
        <w:t>Probe</w:t>
      </w:r>
      <w:r>
        <w:rPr>
          <w:noProof/>
        </w:rPr>
        <w:tab/>
        <w:t>76</w:t>
      </w:r>
    </w:p>
    <w:p w14:paraId="1F326EFE" w14:textId="77777777" w:rsidR="005C25D1" w:rsidRDefault="005C25D1">
      <w:pPr>
        <w:pStyle w:val="Index1"/>
        <w:tabs>
          <w:tab w:val="right" w:leader="dot" w:pos="4310"/>
        </w:tabs>
        <w:rPr>
          <w:noProof/>
        </w:rPr>
      </w:pPr>
      <w:r>
        <w:rPr>
          <w:noProof/>
        </w:rPr>
        <w:t>Profile</w:t>
      </w:r>
      <w:r>
        <w:rPr>
          <w:noProof/>
        </w:rPr>
        <w:tab/>
        <w:t>77</w:t>
      </w:r>
    </w:p>
    <w:p w14:paraId="6CD8D9D1" w14:textId="77777777" w:rsidR="005C25D1" w:rsidRDefault="005C25D1">
      <w:pPr>
        <w:pStyle w:val="Index1"/>
        <w:tabs>
          <w:tab w:val="right" w:leader="dot" w:pos="4310"/>
        </w:tabs>
        <w:rPr>
          <w:noProof/>
        </w:rPr>
      </w:pPr>
      <w:r>
        <w:rPr>
          <w:noProof/>
        </w:rPr>
        <w:t>Project</w:t>
      </w:r>
      <w:r>
        <w:rPr>
          <w:noProof/>
        </w:rPr>
        <w:tab/>
        <w:t>68</w:t>
      </w:r>
    </w:p>
    <w:p w14:paraId="56291512" w14:textId="77777777" w:rsidR="005C25D1" w:rsidRDefault="005C25D1">
      <w:pPr>
        <w:pStyle w:val="IndexHeading"/>
        <w:keepNext/>
        <w:tabs>
          <w:tab w:val="right" w:leader="dot" w:pos="4310"/>
        </w:tabs>
        <w:rPr>
          <w:rFonts w:asciiTheme="minorHAnsi" w:hAnsiTheme="minorHAnsi"/>
          <w:b w:val="0"/>
          <w:bCs w:val="0"/>
          <w:noProof/>
        </w:rPr>
      </w:pPr>
      <w:r>
        <w:rPr>
          <w:noProof/>
        </w:rPr>
        <w:t>S</w:t>
      </w:r>
    </w:p>
    <w:p w14:paraId="011A2DFB" w14:textId="77777777" w:rsidR="005C25D1" w:rsidRDefault="005C25D1">
      <w:pPr>
        <w:pStyle w:val="Index1"/>
        <w:tabs>
          <w:tab w:val="right" w:leader="dot" w:pos="4310"/>
        </w:tabs>
        <w:rPr>
          <w:noProof/>
        </w:rPr>
      </w:pPr>
      <w:r>
        <w:rPr>
          <w:noProof/>
        </w:rPr>
        <w:t>Sample rate</w:t>
      </w:r>
      <w:r>
        <w:rPr>
          <w:noProof/>
        </w:rPr>
        <w:tab/>
        <w:t>43</w:t>
      </w:r>
    </w:p>
    <w:p w14:paraId="6462B2E0" w14:textId="77777777" w:rsidR="005C25D1" w:rsidRDefault="005C25D1">
      <w:pPr>
        <w:pStyle w:val="Index1"/>
        <w:tabs>
          <w:tab w:val="right" w:leader="dot" w:pos="4310"/>
        </w:tabs>
        <w:rPr>
          <w:noProof/>
        </w:rPr>
      </w:pPr>
      <w:r>
        <w:rPr>
          <w:noProof/>
        </w:rPr>
        <w:t>Select</w:t>
      </w:r>
      <w:r>
        <w:rPr>
          <w:noProof/>
        </w:rPr>
        <w:tab/>
        <w:t>37, 70, 71, 72, 85, 89</w:t>
      </w:r>
    </w:p>
    <w:p w14:paraId="39751A29" w14:textId="77777777" w:rsidR="005C25D1" w:rsidRDefault="005C25D1">
      <w:pPr>
        <w:pStyle w:val="Index1"/>
        <w:tabs>
          <w:tab w:val="right" w:leader="dot" w:pos="4310"/>
        </w:tabs>
        <w:rPr>
          <w:noProof/>
        </w:rPr>
      </w:pPr>
      <w:r>
        <w:rPr>
          <w:noProof/>
        </w:rPr>
        <w:t>Sequence</w:t>
      </w:r>
      <w:r>
        <w:rPr>
          <w:noProof/>
        </w:rPr>
        <w:tab/>
        <w:t>23, 24, 53, 60, 79, 94</w:t>
      </w:r>
    </w:p>
    <w:p w14:paraId="5C797394" w14:textId="77777777" w:rsidR="005C25D1" w:rsidRDefault="005C25D1">
      <w:pPr>
        <w:pStyle w:val="Index1"/>
        <w:tabs>
          <w:tab w:val="right" w:leader="dot" w:pos="4310"/>
        </w:tabs>
        <w:rPr>
          <w:noProof/>
        </w:rPr>
      </w:pPr>
      <w:r>
        <w:rPr>
          <w:noProof/>
        </w:rPr>
        <w:t>Settings</w:t>
      </w:r>
      <w:r>
        <w:rPr>
          <w:noProof/>
        </w:rPr>
        <w:tab/>
        <w:t>33, 37, 44, 48, 70, 72, 79, 107</w:t>
      </w:r>
    </w:p>
    <w:p w14:paraId="3A53E90E" w14:textId="77777777" w:rsidR="005C25D1" w:rsidRDefault="005C25D1">
      <w:pPr>
        <w:pStyle w:val="Index1"/>
        <w:tabs>
          <w:tab w:val="right" w:leader="dot" w:pos="4310"/>
        </w:tabs>
        <w:rPr>
          <w:noProof/>
        </w:rPr>
      </w:pPr>
      <w:r>
        <w:rPr>
          <w:noProof/>
        </w:rPr>
        <w:t>Shading</w:t>
      </w:r>
      <w:r>
        <w:rPr>
          <w:noProof/>
        </w:rPr>
        <w:tab/>
        <w:t>43</w:t>
      </w:r>
    </w:p>
    <w:p w14:paraId="40209454" w14:textId="77777777" w:rsidR="005C25D1" w:rsidRDefault="005C25D1">
      <w:pPr>
        <w:pStyle w:val="Index1"/>
        <w:tabs>
          <w:tab w:val="right" w:leader="dot" w:pos="4310"/>
        </w:tabs>
        <w:rPr>
          <w:noProof/>
        </w:rPr>
      </w:pPr>
      <w:r>
        <w:rPr>
          <w:noProof/>
        </w:rPr>
        <w:t>Shadow</w:t>
      </w:r>
      <w:r>
        <w:rPr>
          <w:noProof/>
        </w:rPr>
        <w:tab/>
        <w:t>43, 51, 109</w:t>
      </w:r>
    </w:p>
    <w:p w14:paraId="3CE736FA" w14:textId="77777777" w:rsidR="005C25D1" w:rsidRDefault="005C25D1">
      <w:pPr>
        <w:pStyle w:val="Index1"/>
        <w:tabs>
          <w:tab w:val="right" w:leader="dot" w:pos="4310"/>
        </w:tabs>
        <w:rPr>
          <w:noProof/>
        </w:rPr>
      </w:pPr>
      <w:r>
        <w:rPr>
          <w:noProof/>
        </w:rPr>
        <w:t>Streaming</w:t>
      </w:r>
      <w:r>
        <w:rPr>
          <w:noProof/>
        </w:rPr>
        <w:tab/>
        <w:t>25, 110, 111</w:t>
      </w:r>
    </w:p>
    <w:p w14:paraId="0D34F435" w14:textId="77777777" w:rsidR="005C25D1" w:rsidRDefault="005C25D1">
      <w:pPr>
        <w:pStyle w:val="Index1"/>
        <w:tabs>
          <w:tab w:val="right" w:leader="dot" w:pos="4310"/>
        </w:tabs>
        <w:rPr>
          <w:noProof/>
        </w:rPr>
      </w:pPr>
      <w:r>
        <w:rPr>
          <w:noProof/>
        </w:rPr>
        <w:t>Surface area</w:t>
      </w:r>
      <w:r>
        <w:rPr>
          <w:noProof/>
        </w:rPr>
        <w:tab/>
        <w:t>104</w:t>
      </w:r>
    </w:p>
    <w:p w14:paraId="4389517F" w14:textId="77777777" w:rsidR="005C25D1" w:rsidRDefault="005C25D1">
      <w:pPr>
        <w:pStyle w:val="Index1"/>
        <w:tabs>
          <w:tab w:val="right" w:leader="dot" w:pos="4310"/>
        </w:tabs>
        <w:rPr>
          <w:noProof/>
        </w:rPr>
      </w:pPr>
      <w:r>
        <w:rPr>
          <w:noProof/>
        </w:rPr>
        <w:t>Synchronize</w:t>
      </w:r>
      <w:r>
        <w:rPr>
          <w:noProof/>
        </w:rPr>
        <w:tab/>
        <w:t>44, 45, 48, 49, 109</w:t>
      </w:r>
    </w:p>
    <w:p w14:paraId="0608507A" w14:textId="77777777" w:rsidR="005C25D1" w:rsidRDefault="005C25D1">
      <w:pPr>
        <w:pStyle w:val="IndexHeading"/>
        <w:keepNext/>
        <w:tabs>
          <w:tab w:val="right" w:leader="dot" w:pos="4310"/>
        </w:tabs>
        <w:rPr>
          <w:rFonts w:asciiTheme="minorHAnsi" w:hAnsiTheme="minorHAnsi"/>
          <w:b w:val="0"/>
          <w:bCs w:val="0"/>
          <w:noProof/>
        </w:rPr>
      </w:pPr>
      <w:r>
        <w:rPr>
          <w:noProof/>
        </w:rPr>
        <w:t>T</w:t>
      </w:r>
    </w:p>
    <w:p w14:paraId="08041BE9" w14:textId="77777777" w:rsidR="005C25D1" w:rsidRDefault="005C25D1">
      <w:pPr>
        <w:pStyle w:val="Index1"/>
        <w:tabs>
          <w:tab w:val="right" w:leader="dot" w:pos="4310"/>
        </w:tabs>
        <w:rPr>
          <w:noProof/>
        </w:rPr>
      </w:pPr>
      <w:r>
        <w:rPr>
          <w:noProof/>
        </w:rPr>
        <w:t>Tails</w:t>
      </w:r>
      <w:r>
        <w:rPr>
          <w:noProof/>
        </w:rPr>
        <w:tab/>
        <w:t>97</w:t>
      </w:r>
    </w:p>
    <w:p w14:paraId="20AF66FA" w14:textId="77777777" w:rsidR="005C25D1" w:rsidRDefault="005C25D1">
      <w:pPr>
        <w:pStyle w:val="Index1"/>
        <w:tabs>
          <w:tab w:val="right" w:leader="dot" w:pos="4310"/>
        </w:tabs>
        <w:rPr>
          <w:noProof/>
        </w:rPr>
      </w:pPr>
      <w:r>
        <w:rPr>
          <w:noProof/>
        </w:rPr>
        <w:t>Threshold</w:t>
      </w:r>
      <w:r>
        <w:rPr>
          <w:noProof/>
        </w:rPr>
        <w:tab/>
        <w:t>42, 65, 72, 81, 89, 91</w:t>
      </w:r>
    </w:p>
    <w:p w14:paraId="040E5A8B" w14:textId="77777777" w:rsidR="005C25D1" w:rsidRDefault="005C25D1">
      <w:pPr>
        <w:pStyle w:val="Index1"/>
        <w:tabs>
          <w:tab w:val="right" w:leader="dot" w:pos="4310"/>
        </w:tabs>
        <w:rPr>
          <w:noProof/>
        </w:rPr>
      </w:pPr>
      <w:r>
        <w:rPr>
          <w:noProof/>
        </w:rPr>
        <w:t>Tracking</w:t>
      </w:r>
      <w:r>
        <w:rPr>
          <w:noProof/>
        </w:rPr>
        <w:tab/>
        <w:t>31, 94</w:t>
      </w:r>
    </w:p>
    <w:p w14:paraId="35B4322E" w14:textId="77777777" w:rsidR="005C25D1" w:rsidRDefault="005C25D1">
      <w:pPr>
        <w:pStyle w:val="Index1"/>
        <w:tabs>
          <w:tab w:val="right" w:leader="dot" w:pos="4310"/>
        </w:tabs>
        <w:rPr>
          <w:noProof/>
        </w:rPr>
      </w:pPr>
      <w:r>
        <w:rPr>
          <w:noProof/>
        </w:rPr>
        <w:t>Tracks</w:t>
      </w:r>
      <w:r>
        <w:rPr>
          <w:noProof/>
        </w:rPr>
        <w:tab/>
        <w:t>97</w:t>
      </w:r>
    </w:p>
    <w:p w14:paraId="188D1555" w14:textId="77780C8E" w:rsidR="005C25D1" w:rsidRDefault="005C25D1" w:rsidP="005066DE">
      <w:pPr>
        <w:rPr>
          <w:noProof/>
        </w:rPr>
        <w:sectPr w:rsidR="005C25D1" w:rsidSect="005C25D1">
          <w:type w:val="continuous"/>
          <w:pgSz w:w="12240" w:h="15840" w:code="1"/>
          <w:pgMar w:top="1080" w:right="1440" w:bottom="1080" w:left="1440" w:header="720" w:footer="720" w:gutter="0"/>
          <w:cols w:num="2" w:space="720"/>
          <w:docGrid w:linePitch="360"/>
        </w:sectPr>
      </w:pPr>
    </w:p>
    <w:p w14:paraId="746CF400" w14:textId="7EDA521D" w:rsidR="00882310" w:rsidRDefault="005066DE" w:rsidP="005066DE">
      <w:r>
        <w:lastRenderedPageBreak/>
        <w:fldChar w:fldCharType="end"/>
      </w:r>
    </w:p>
    <w:sectPr w:rsidR="00882310" w:rsidSect="005C25D1">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D7A1C" w14:textId="77777777" w:rsidR="00C44A8F" w:rsidRDefault="00C44A8F">
      <w:pPr>
        <w:spacing w:after="0" w:line="240" w:lineRule="auto"/>
      </w:pPr>
      <w:r>
        <w:separator/>
      </w:r>
    </w:p>
  </w:endnote>
  <w:endnote w:type="continuationSeparator" w:id="0">
    <w:p w14:paraId="42FC931D" w14:textId="77777777" w:rsidR="00C44A8F" w:rsidRDefault="00C44A8F">
      <w:pPr>
        <w:spacing w:after="0" w:line="240" w:lineRule="auto"/>
      </w:pPr>
      <w:r>
        <w:continuationSeparator/>
      </w:r>
    </w:p>
  </w:endnote>
  <w:endnote w:type="continuationNotice" w:id="1">
    <w:p w14:paraId="38C2AA65" w14:textId="77777777" w:rsidR="00C44A8F" w:rsidRDefault="00C44A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1E14E401" w:rsidR="00887C22" w:rsidRPr="00081364" w:rsidRDefault="00887C22">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5B6F85C7"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5C25D1">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7ACBB4C6" w:rsidR="00887C22" w:rsidRPr="00AE32B4" w:rsidRDefault="00C44A8F">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887C22" w:rsidRPr="00AE32B4">
          <w:rPr>
            <w:color w:val="669748" w:themeColor="accent2" w:themeShade="BF"/>
          </w:rPr>
          <w:t>FluoRender User’s Guide</w:t>
        </w:r>
      </w:sdtContent>
    </w:sdt>
    <w:r w:rsidR="00887C22"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9-06-07T00:00:00Z">
          <w:dateFormat w:val="MMMM yyyy"/>
          <w:lid w:val="en-US"/>
          <w:storeMappedDataAs w:val="dateTime"/>
          <w:calendar w:val="gregorian"/>
        </w:date>
      </w:sdtPr>
      <w:sdtEndPr/>
      <w:sdtContent>
        <w:r w:rsidR="00692E95">
          <w:rPr>
            <w:color w:val="669748" w:themeColor="accent2" w:themeShade="BF"/>
          </w:rPr>
          <w:t>June 2019</w:t>
        </w:r>
      </w:sdtContent>
    </w:sdt>
    <w:r w:rsidR="00887C22" w:rsidRPr="00AE32B4">
      <w:rPr>
        <w:color w:val="669748" w:themeColor="accent2" w:themeShade="BF"/>
      </w:rPr>
      <w:ptab w:relativeTo="margin" w:alignment="right" w:leader="none"/>
    </w:r>
    <w:r w:rsidR="00887C22" w:rsidRPr="00AE32B4">
      <w:rPr>
        <w:color w:val="669748" w:themeColor="accent2" w:themeShade="BF"/>
      </w:rPr>
      <w:fldChar w:fldCharType="begin"/>
    </w:r>
    <w:r w:rsidR="00887C22" w:rsidRPr="00AE32B4">
      <w:rPr>
        <w:color w:val="669748" w:themeColor="accent2" w:themeShade="BF"/>
      </w:rPr>
      <w:instrText xml:space="preserve"> PAGE   \* MERGEFORMAT </w:instrText>
    </w:r>
    <w:r w:rsidR="00887C22" w:rsidRPr="00AE32B4">
      <w:rPr>
        <w:color w:val="669748" w:themeColor="accent2" w:themeShade="BF"/>
      </w:rPr>
      <w:fldChar w:fldCharType="separate"/>
    </w:r>
    <w:r w:rsidR="00887C22">
      <w:rPr>
        <w:noProof/>
        <w:color w:val="669748" w:themeColor="accent2" w:themeShade="BF"/>
      </w:rPr>
      <w:t>19</w:t>
    </w:r>
    <w:r w:rsidR="00887C22"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DB526A" w14:textId="77777777" w:rsidR="00C44A8F" w:rsidRDefault="00C44A8F">
      <w:pPr>
        <w:spacing w:after="0" w:line="240" w:lineRule="auto"/>
      </w:pPr>
      <w:r>
        <w:separator/>
      </w:r>
    </w:p>
  </w:footnote>
  <w:footnote w:type="continuationSeparator" w:id="0">
    <w:p w14:paraId="62F73223" w14:textId="77777777" w:rsidR="00C44A8F" w:rsidRDefault="00C44A8F">
      <w:pPr>
        <w:spacing w:after="0" w:line="240" w:lineRule="auto"/>
      </w:pPr>
      <w:r>
        <w:continuationSeparator/>
      </w:r>
    </w:p>
  </w:footnote>
  <w:footnote w:type="continuationNotice" w:id="1">
    <w:p w14:paraId="27AE94ED" w14:textId="77777777" w:rsidR="00C44A8F" w:rsidRDefault="00C44A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887C22" w:rsidRDefault="00887C22"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887C22" w:rsidRDefault="00887C22"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887C22" w:rsidRDefault="00887C22"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887C22" w:rsidRDefault="00887C22"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14" type="#_x0000_t75" style="width:20pt;height:20pt;visibility:visible;mso-wrap-style:square" o:bullet="t">
        <v:imagedata r:id="rId1" o:title="eraser_icon"/>
      </v:shape>
    </w:pict>
  </w:numPicBullet>
  <w:numPicBullet w:numPicBulletId="1">
    <w:pict>
      <v:shape id="_x0000_i4615" type="#_x0000_t75" style="width:20pt;height:20pt;visibility:visible;mso-wrap-style:square" o:bullet="t">
        <v:imagedata r:id="rId2" o:title="saw_icon"/>
      </v:shape>
    </w:pict>
  </w:numPicBullet>
  <w:numPicBullet w:numPicBulletId="2">
    <w:pict>
      <v:shape id="_x0000_i4616" type="#_x0000_t75" style="width:20pt;height:20pt;visibility:visible;mso-wrap-style:square" o:bullet="t">
        <v:imagedata r:id="rId3" o:title="listicon_locator"/>
      </v:shape>
    </w:pict>
  </w:numPicBullet>
  <w:numPicBullet w:numPicBulletId="3">
    <w:pict>
      <v:shape id="_x0000_i4617" type="#_x0000_t75" style="width:20pt;height:20pt;visibility:visible;mso-wrap-style:square" o:bullet="t">
        <v:imagedata r:id="rId4" o:title="listicon_addruler"/>
      </v:shape>
    </w:pict>
  </w:numPicBullet>
  <w:numPicBullet w:numPicBulletId="4">
    <w:pict>
      <v:shape id="_x0000_i4618" type="#_x0000_t75" style="width:20pt;height:20pt;visibility:visible;mso-wrap-style:square" o:bullet="t">
        <v:imagedata r:id="rId5" o:title="listicon_delete"/>
      </v:shape>
    </w:pict>
  </w:numPicBullet>
  <w:numPicBullet w:numPicBulletId="5">
    <w:pict>
      <v:shape id="_x0000_i4619" type="#_x0000_t75" style="width:20pt;height:20pt;visibility:visible;mso-wrap-style:square" o:bullet="t">
        <v:imagedata r:id="rId6" o:title="listicon_delall"/>
      </v:shape>
    </w:pict>
  </w:numPicBullet>
  <w:numPicBullet w:numPicBulletId="6">
    <w:pict>
      <v:shape id="_x0000_i4620" type="#_x0000_t75" style="width:20pt;height:20pt;visibility:visible;mso-wrap-style:square" o:bullet="t">
        <v:imagedata r:id="rId7" o:title="listicon_save"/>
      </v:shape>
    </w:pict>
  </w:numPicBullet>
  <w:numPicBullet w:numPicBulletId="7">
    <w:pict>
      <v:shape id="_x0000_i4621" type="#_x0000_t75" style="width:22.5pt;height:21.75pt;visibility:visible;mso-wrap-style:square" o:bullet="t">
        <v:imagedata r:id="rId8" o:title=""/>
      </v:shape>
    </w:pict>
  </w:numPicBullet>
  <w:numPicBullet w:numPicBulletId="8">
    <w:pict>
      <v:shape id="_x0000_i4622" type="#_x0000_t75" style="width:21pt;height:21pt;visibility:visible;mso-wrap-style:square" o:bullet="t">
        <v:imagedata r:id="rId9" o:title=""/>
      </v:shape>
    </w:pict>
  </w:numPicBullet>
  <w:numPicBullet w:numPicBulletId="9">
    <w:pict>
      <v:shape id="_x0000_i4623" type="#_x0000_t75" style="width:20pt;height:20pt;visibility:visible;mso-wrap-style:square" o:bullet="t">
        <v:imagedata r:id="rId10" o:title=""/>
      </v:shape>
    </w:pict>
  </w:numPicBullet>
  <w:numPicBullet w:numPicBulletId="10">
    <w:pict>
      <v:shape id="_x0000_i4624" type="#_x0000_t75" style="width:43.5pt;height:15.75pt;visibility:visible;mso-wrap-style:square" o:bullet="t">
        <v:imagedata r:id="rId11" o:title=""/>
      </v:shape>
    </w:pict>
  </w:numPicBullet>
  <w:numPicBullet w:numPicBulletId="11">
    <w:pict>
      <v:shape id="_x0000_i4625" type="#_x0000_t75" style="width:20pt;height:20pt;visibility:visible;mso-wrap-style:square" o:bullet="t">
        <v:imagedata r:id="rId12" o:title=""/>
      </v:shape>
    </w:pict>
  </w:numPicBullet>
  <w:numPicBullet w:numPicBulletId="12">
    <w:pict>
      <v:shape id="_x0000_i4626" type="#_x0000_t75" style="width:25pt;height:24pt;visibility:visible;mso-wrap-style:square" o:bullet="t">
        <v:imagedata r:id="rId13" o:title=""/>
      </v:shape>
    </w:pict>
  </w:numPicBullet>
  <w:numPicBullet w:numPicBulletId="13">
    <w:pict>
      <v:shape id="_x0000_i4627" type="#_x0000_t75" style="width:9.6pt;height:9.6pt;visibility:visible;mso-wrap-style:square" o:bullet="t">
        <v:imagedata r:id="rId14" o:title=""/>
      </v:shape>
    </w:pict>
  </w:numPicBullet>
  <w:numPicBullet w:numPicBulletId="14">
    <w:pict>
      <v:shape id="_x0000_i4628" type="#_x0000_t75" style="width:20pt;height:20pt;visibility:visible;mso-wrap-style:square" o:bullet="t">
        <v:imagedata r:id="rId15" o:title=""/>
      </v:shape>
    </w:pict>
  </w:numPicBullet>
  <w:numPicBullet w:numPicBulletId="15">
    <w:pict>
      <v:shape id="_x0000_i4629" type="#_x0000_t75" style="width:18pt;height:18pt;visibility:visible;mso-wrap-style:square" o:bullet="t">
        <v:imagedata r:id="rId16" o:title=""/>
      </v:shape>
    </w:pict>
  </w:numPicBullet>
  <w:numPicBullet w:numPicBulletId="16">
    <w:pict>
      <v:shape id="_x0000_i4630" type="#_x0000_t75" style="width:20pt;height:20pt;visibility:visible;mso-wrap-style:square" o:bullet="t">
        <v:imagedata r:id="rId17"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18"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21"/>
  </w:num>
  <w:num w:numId="3">
    <w:abstractNumId w:val="2"/>
  </w:num>
  <w:num w:numId="4">
    <w:abstractNumId w:val="17"/>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0"/>
  </w:num>
  <w:num w:numId="8">
    <w:abstractNumId w:val="12"/>
  </w:num>
  <w:num w:numId="9">
    <w:abstractNumId w:val="1"/>
  </w:num>
  <w:num w:numId="10">
    <w:abstractNumId w:val="11"/>
  </w:num>
  <w:num w:numId="11">
    <w:abstractNumId w:val="13"/>
  </w:num>
  <w:num w:numId="12">
    <w:abstractNumId w:val="4"/>
  </w:num>
  <w:num w:numId="13">
    <w:abstractNumId w:val="18"/>
  </w:num>
  <w:num w:numId="14">
    <w:abstractNumId w:val="20"/>
  </w:num>
  <w:num w:numId="15">
    <w:abstractNumId w:val="19"/>
  </w:num>
  <w:num w:numId="16">
    <w:abstractNumId w:val="22"/>
  </w:num>
  <w:num w:numId="17">
    <w:abstractNumId w:val="7"/>
  </w:num>
  <w:num w:numId="18">
    <w:abstractNumId w:val="5"/>
  </w:num>
  <w:num w:numId="19">
    <w:abstractNumId w:val="9"/>
  </w:num>
  <w:num w:numId="20">
    <w:abstractNumId w:val="15"/>
  </w:num>
  <w:num w:numId="21">
    <w:abstractNumId w:val="14"/>
  </w:num>
  <w:num w:numId="22">
    <w:abstractNumId w:val="6"/>
  </w:num>
  <w:num w:numId="23">
    <w:abstractNumId w:val="16"/>
  </w:num>
  <w:num w:numId="24">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582"/>
    <w:rsid w:val="00004323"/>
    <w:rsid w:val="00004A70"/>
    <w:rsid w:val="0000555A"/>
    <w:rsid w:val="00011A1C"/>
    <w:rsid w:val="000142DA"/>
    <w:rsid w:val="000145F3"/>
    <w:rsid w:val="00015019"/>
    <w:rsid w:val="00017EB5"/>
    <w:rsid w:val="00020FA5"/>
    <w:rsid w:val="00021BC3"/>
    <w:rsid w:val="00025EA0"/>
    <w:rsid w:val="00030B6A"/>
    <w:rsid w:val="000321EA"/>
    <w:rsid w:val="00033327"/>
    <w:rsid w:val="00033C0A"/>
    <w:rsid w:val="0003439C"/>
    <w:rsid w:val="0003445B"/>
    <w:rsid w:val="00035194"/>
    <w:rsid w:val="000357A6"/>
    <w:rsid w:val="00040824"/>
    <w:rsid w:val="000414DC"/>
    <w:rsid w:val="00041D79"/>
    <w:rsid w:val="000420E0"/>
    <w:rsid w:val="00042341"/>
    <w:rsid w:val="0004273F"/>
    <w:rsid w:val="00043826"/>
    <w:rsid w:val="00043DB3"/>
    <w:rsid w:val="00044CBD"/>
    <w:rsid w:val="000466CE"/>
    <w:rsid w:val="00050D9D"/>
    <w:rsid w:val="00050DF9"/>
    <w:rsid w:val="00051F31"/>
    <w:rsid w:val="00054AC3"/>
    <w:rsid w:val="00055C96"/>
    <w:rsid w:val="00057060"/>
    <w:rsid w:val="00061394"/>
    <w:rsid w:val="000624AF"/>
    <w:rsid w:val="0006368E"/>
    <w:rsid w:val="00065CCA"/>
    <w:rsid w:val="0006666B"/>
    <w:rsid w:val="0007023F"/>
    <w:rsid w:val="00070889"/>
    <w:rsid w:val="00072707"/>
    <w:rsid w:val="00072D33"/>
    <w:rsid w:val="00072E2A"/>
    <w:rsid w:val="00073435"/>
    <w:rsid w:val="00075E30"/>
    <w:rsid w:val="00076488"/>
    <w:rsid w:val="0007783D"/>
    <w:rsid w:val="00081364"/>
    <w:rsid w:val="000815F7"/>
    <w:rsid w:val="00084A80"/>
    <w:rsid w:val="0008525B"/>
    <w:rsid w:val="00087F01"/>
    <w:rsid w:val="0009030F"/>
    <w:rsid w:val="00091238"/>
    <w:rsid w:val="00091488"/>
    <w:rsid w:val="0009509F"/>
    <w:rsid w:val="00095378"/>
    <w:rsid w:val="000961A9"/>
    <w:rsid w:val="00096CAB"/>
    <w:rsid w:val="00097DB3"/>
    <w:rsid w:val="000A1EE6"/>
    <w:rsid w:val="000A21D9"/>
    <w:rsid w:val="000A24E1"/>
    <w:rsid w:val="000A2AA2"/>
    <w:rsid w:val="000A3ED8"/>
    <w:rsid w:val="000A5D50"/>
    <w:rsid w:val="000A6E3D"/>
    <w:rsid w:val="000A7C7E"/>
    <w:rsid w:val="000B0FCA"/>
    <w:rsid w:val="000B1DC8"/>
    <w:rsid w:val="000B1F50"/>
    <w:rsid w:val="000B353F"/>
    <w:rsid w:val="000B3993"/>
    <w:rsid w:val="000B4467"/>
    <w:rsid w:val="000B4B9E"/>
    <w:rsid w:val="000B6CC6"/>
    <w:rsid w:val="000B77AE"/>
    <w:rsid w:val="000C36AD"/>
    <w:rsid w:val="000C4100"/>
    <w:rsid w:val="000C6F8D"/>
    <w:rsid w:val="000D1AE9"/>
    <w:rsid w:val="000D206B"/>
    <w:rsid w:val="000D4193"/>
    <w:rsid w:val="000D528E"/>
    <w:rsid w:val="000D63B1"/>
    <w:rsid w:val="000D6D1C"/>
    <w:rsid w:val="000E078C"/>
    <w:rsid w:val="000E07FC"/>
    <w:rsid w:val="000E1C7D"/>
    <w:rsid w:val="000E2B2D"/>
    <w:rsid w:val="000E3117"/>
    <w:rsid w:val="000E35B9"/>
    <w:rsid w:val="000E4270"/>
    <w:rsid w:val="000E43D6"/>
    <w:rsid w:val="000E5930"/>
    <w:rsid w:val="000E5D19"/>
    <w:rsid w:val="000E6661"/>
    <w:rsid w:val="000F10EB"/>
    <w:rsid w:val="000F242E"/>
    <w:rsid w:val="000F2C6F"/>
    <w:rsid w:val="000F415F"/>
    <w:rsid w:val="000F4902"/>
    <w:rsid w:val="000F5A91"/>
    <w:rsid w:val="000F6B58"/>
    <w:rsid w:val="000F6D84"/>
    <w:rsid w:val="001001D4"/>
    <w:rsid w:val="00103E8F"/>
    <w:rsid w:val="00107742"/>
    <w:rsid w:val="00107FFC"/>
    <w:rsid w:val="00110F79"/>
    <w:rsid w:val="001119AC"/>
    <w:rsid w:val="001137BD"/>
    <w:rsid w:val="00113B43"/>
    <w:rsid w:val="001142FB"/>
    <w:rsid w:val="001152E3"/>
    <w:rsid w:val="00115C72"/>
    <w:rsid w:val="00115F1F"/>
    <w:rsid w:val="0011619F"/>
    <w:rsid w:val="00120B73"/>
    <w:rsid w:val="00122B05"/>
    <w:rsid w:val="00123EA5"/>
    <w:rsid w:val="0012449F"/>
    <w:rsid w:val="001257EC"/>
    <w:rsid w:val="001269AC"/>
    <w:rsid w:val="0012704D"/>
    <w:rsid w:val="00127BDC"/>
    <w:rsid w:val="00130068"/>
    <w:rsid w:val="00133F54"/>
    <w:rsid w:val="00134000"/>
    <w:rsid w:val="001344F1"/>
    <w:rsid w:val="00134C8A"/>
    <w:rsid w:val="00134FBD"/>
    <w:rsid w:val="00135662"/>
    <w:rsid w:val="00137525"/>
    <w:rsid w:val="0014006D"/>
    <w:rsid w:val="001401E1"/>
    <w:rsid w:val="00140EAC"/>
    <w:rsid w:val="001410D5"/>
    <w:rsid w:val="0014210B"/>
    <w:rsid w:val="001426E1"/>
    <w:rsid w:val="001438D9"/>
    <w:rsid w:val="00143E70"/>
    <w:rsid w:val="0014510B"/>
    <w:rsid w:val="0014598B"/>
    <w:rsid w:val="0015028B"/>
    <w:rsid w:val="00151CBC"/>
    <w:rsid w:val="001522AE"/>
    <w:rsid w:val="001539C9"/>
    <w:rsid w:val="001600F2"/>
    <w:rsid w:val="00160113"/>
    <w:rsid w:val="0016365D"/>
    <w:rsid w:val="00164162"/>
    <w:rsid w:val="0016500E"/>
    <w:rsid w:val="00167B9E"/>
    <w:rsid w:val="00170C46"/>
    <w:rsid w:val="001723F8"/>
    <w:rsid w:val="0017245C"/>
    <w:rsid w:val="001733D1"/>
    <w:rsid w:val="001766D8"/>
    <w:rsid w:val="0017747C"/>
    <w:rsid w:val="00177CB7"/>
    <w:rsid w:val="001803B4"/>
    <w:rsid w:val="0018158B"/>
    <w:rsid w:val="0018205D"/>
    <w:rsid w:val="00184C9D"/>
    <w:rsid w:val="0018549A"/>
    <w:rsid w:val="00190049"/>
    <w:rsid w:val="00194AE8"/>
    <w:rsid w:val="001952D0"/>
    <w:rsid w:val="00195CCC"/>
    <w:rsid w:val="001963A4"/>
    <w:rsid w:val="0019654D"/>
    <w:rsid w:val="001A43C1"/>
    <w:rsid w:val="001B0C90"/>
    <w:rsid w:val="001B1A0F"/>
    <w:rsid w:val="001B5AA3"/>
    <w:rsid w:val="001B6D16"/>
    <w:rsid w:val="001B7002"/>
    <w:rsid w:val="001B70ED"/>
    <w:rsid w:val="001B743A"/>
    <w:rsid w:val="001C14CB"/>
    <w:rsid w:val="001C1BB4"/>
    <w:rsid w:val="001C527D"/>
    <w:rsid w:val="001C6CFB"/>
    <w:rsid w:val="001D1A89"/>
    <w:rsid w:val="001D1B14"/>
    <w:rsid w:val="001D3430"/>
    <w:rsid w:val="001D4A09"/>
    <w:rsid w:val="001D6308"/>
    <w:rsid w:val="001D76DD"/>
    <w:rsid w:val="001E07AB"/>
    <w:rsid w:val="001E0FF1"/>
    <w:rsid w:val="001E2D3D"/>
    <w:rsid w:val="001E3A8D"/>
    <w:rsid w:val="001E4F4F"/>
    <w:rsid w:val="001E534B"/>
    <w:rsid w:val="001E64C0"/>
    <w:rsid w:val="001F0E18"/>
    <w:rsid w:val="001F24FF"/>
    <w:rsid w:val="001F3F20"/>
    <w:rsid w:val="001F788F"/>
    <w:rsid w:val="00200358"/>
    <w:rsid w:val="002016F7"/>
    <w:rsid w:val="00201C18"/>
    <w:rsid w:val="00203D84"/>
    <w:rsid w:val="00204657"/>
    <w:rsid w:val="0020583B"/>
    <w:rsid w:val="00205934"/>
    <w:rsid w:val="00206BAF"/>
    <w:rsid w:val="0020707A"/>
    <w:rsid w:val="00207B51"/>
    <w:rsid w:val="00210A47"/>
    <w:rsid w:val="002112D6"/>
    <w:rsid w:val="0021156E"/>
    <w:rsid w:val="0021293F"/>
    <w:rsid w:val="00217DB8"/>
    <w:rsid w:val="00220B00"/>
    <w:rsid w:val="00221BCD"/>
    <w:rsid w:val="00222ED5"/>
    <w:rsid w:val="00223096"/>
    <w:rsid w:val="002238DE"/>
    <w:rsid w:val="00224F44"/>
    <w:rsid w:val="002252AB"/>
    <w:rsid w:val="00226490"/>
    <w:rsid w:val="0023075A"/>
    <w:rsid w:val="00230BE0"/>
    <w:rsid w:val="002327EF"/>
    <w:rsid w:val="00232A0A"/>
    <w:rsid w:val="00232BA1"/>
    <w:rsid w:val="00233571"/>
    <w:rsid w:val="002339A6"/>
    <w:rsid w:val="00235276"/>
    <w:rsid w:val="0023634A"/>
    <w:rsid w:val="00237D3D"/>
    <w:rsid w:val="002408C3"/>
    <w:rsid w:val="002421F1"/>
    <w:rsid w:val="00242FFE"/>
    <w:rsid w:val="00243C8F"/>
    <w:rsid w:val="0024449B"/>
    <w:rsid w:val="00250042"/>
    <w:rsid w:val="002506C4"/>
    <w:rsid w:val="0025080D"/>
    <w:rsid w:val="0025200A"/>
    <w:rsid w:val="002524DB"/>
    <w:rsid w:val="00252671"/>
    <w:rsid w:val="00253C49"/>
    <w:rsid w:val="00253F9F"/>
    <w:rsid w:val="0025486E"/>
    <w:rsid w:val="00257F7A"/>
    <w:rsid w:val="00261115"/>
    <w:rsid w:val="00261CAA"/>
    <w:rsid w:val="002625D3"/>
    <w:rsid w:val="00266CC8"/>
    <w:rsid w:val="00270E67"/>
    <w:rsid w:val="00271E16"/>
    <w:rsid w:val="00272556"/>
    <w:rsid w:val="00273CFE"/>
    <w:rsid w:val="00275E23"/>
    <w:rsid w:val="00276C35"/>
    <w:rsid w:val="002802D9"/>
    <w:rsid w:val="00282816"/>
    <w:rsid w:val="00282A3F"/>
    <w:rsid w:val="002831E4"/>
    <w:rsid w:val="00283651"/>
    <w:rsid w:val="002872BB"/>
    <w:rsid w:val="002905D7"/>
    <w:rsid w:val="002921D1"/>
    <w:rsid w:val="00293995"/>
    <w:rsid w:val="00293F18"/>
    <w:rsid w:val="002941B5"/>
    <w:rsid w:val="00296D70"/>
    <w:rsid w:val="0029794E"/>
    <w:rsid w:val="00297AD6"/>
    <w:rsid w:val="002A1C36"/>
    <w:rsid w:val="002A4C39"/>
    <w:rsid w:val="002A5194"/>
    <w:rsid w:val="002B06A6"/>
    <w:rsid w:val="002B2148"/>
    <w:rsid w:val="002B3B25"/>
    <w:rsid w:val="002B3DC8"/>
    <w:rsid w:val="002B4467"/>
    <w:rsid w:val="002B467E"/>
    <w:rsid w:val="002C0D6A"/>
    <w:rsid w:val="002C325E"/>
    <w:rsid w:val="002C4755"/>
    <w:rsid w:val="002C5187"/>
    <w:rsid w:val="002C55B0"/>
    <w:rsid w:val="002D4100"/>
    <w:rsid w:val="002D42C3"/>
    <w:rsid w:val="002D51B0"/>
    <w:rsid w:val="002D606C"/>
    <w:rsid w:val="002D7713"/>
    <w:rsid w:val="002E3081"/>
    <w:rsid w:val="002E6C5D"/>
    <w:rsid w:val="002F0BF7"/>
    <w:rsid w:val="002F0F0F"/>
    <w:rsid w:val="002F11D8"/>
    <w:rsid w:val="002F1AC5"/>
    <w:rsid w:val="002F30F0"/>
    <w:rsid w:val="002F46EA"/>
    <w:rsid w:val="002F4A5E"/>
    <w:rsid w:val="002F5C2E"/>
    <w:rsid w:val="002F7DFD"/>
    <w:rsid w:val="003010F7"/>
    <w:rsid w:val="00302398"/>
    <w:rsid w:val="00302C3E"/>
    <w:rsid w:val="003041E7"/>
    <w:rsid w:val="00304412"/>
    <w:rsid w:val="00304FCE"/>
    <w:rsid w:val="00305825"/>
    <w:rsid w:val="00306641"/>
    <w:rsid w:val="0030737F"/>
    <w:rsid w:val="003107BB"/>
    <w:rsid w:val="0031086A"/>
    <w:rsid w:val="00312870"/>
    <w:rsid w:val="003153DD"/>
    <w:rsid w:val="0031570F"/>
    <w:rsid w:val="00315AD8"/>
    <w:rsid w:val="0032194A"/>
    <w:rsid w:val="0032290A"/>
    <w:rsid w:val="00323182"/>
    <w:rsid w:val="00323AC3"/>
    <w:rsid w:val="0032441A"/>
    <w:rsid w:val="0032688B"/>
    <w:rsid w:val="00327096"/>
    <w:rsid w:val="00327142"/>
    <w:rsid w:val="0032723B"/>
    <w:rsid w:val="003302F5"/>
    <w:rsid w:val="003315F1"/>
    <w:rsid w:val="00331FC0"/>
    <w:rsid w:val="00333214"/>
    <w:rsid w:val="00334183"/>
    <w:rsid w:val="0033519F"/>
    <w:rsid w:val="003354CE"/>
    <w:rsid w:val="00341125"/>
    <w:rsid w:val="003419C5"/>
    <w:rsid w:val="00342265"/>
    <w:rsid w:val="00344B6E"/>
    <w:rsid w:val="00346E7A"/>
    <w:rsid w:val="003500C1"/>
    <w:rsid w:val="00353904"/>
    <w:rsid w:val="00355270"/>
    <w:rsid w:val="0035593E"/>
    <w:rsid w:val="00355BB5"/>
    <w:rsid w:val="00356EC1"/>
    <w:rsid w:val="00356EEC"/>
    <w:rsid w:val="003603DE"/>
    <w:rsid w:val="00360FD6"/>
    <w:rsid w:val="00361751"/>
    <w:rsid w:val="00362F93"/>
    <w:rsid w:val="003632C3"/>
    <w:rsid w:val="003636A8"/>
    <w:rsid w:val="00364D38"/>
    <w:rsid w:val="003658CD"/>
    <w:rsid w:val="00365A9A"/>
    <w:rsid w:val="00366F7C"/>
    <w:rsid w:val="003714B6"/>
    <w:rsid w:val="00372D9A"/>
    <w:rsid w:val="0037433D"/>
    <w:rsid w:val="00374CB5"/>
    <w:rsid w:val="0037532B"/>
    <w:rsid w:val="003801CA"/>
    <w:rsid w:val="0038411D"/>
    <w:rsid w:val="003846A9"/>
    <w:rsid w:val="00385670"/>
    <w:rsid w:val="00385B6E"/>
    <w:rsid w:val="00390845"/>
    <w:rsid w:val="00392DD8"/>
    <w:rsid w:val="003939BB"/>
    <w:rsid w:val="00394F46"/>
    <w:rsid w:val="00396956"/>
    <w:rsid w:val="00396DE0"/>
    <w:rsid w:val="003A0C66"/>
    <w:rsid w:val="003A136B"/>
    <w:rsid w:val="003A25D5"/>
    <w:rsid w:val="003A32F9"/>
    <w:rsid w:val="003A4615"/>
    <w:rsid w:val="003A503C"/>
    <w:rsid w:val="003B05A8"/>
    <w:rsid w:val="003B0E77"/>
    <w:rsid w:val="003B448D"/>
    <w:rsid w:val="003B5735"/>
    <w:rsid w:val="003B5909"/>
    <w:rsid w:val="003B75C1"/>
    <w:rsid w:val="003C0EC0"/>
    <w:rsid w:val="003C6FA7"/>
    <w:rsid w:val="003C7BB6"/>
    <w:rsid w:val="003D0D62"/>
    <w:rsid w:val="003D50CD"/>
    <w:rsid w:val="003D70FD"/>
    <w:rsid w:val="003D7479"/>
    <w:rsid w:val="003E35C8"/>
    <w:rsid w:val="003E487E"/>
    <w:rsid w:val="003E496F"/>
    <w:rsid w:val="003E50A3"/>
    <w:rsid w:val="003E6A57"/>
    <w:rsid w:val="003F2D93"/>
    <w:rsid w:val="003F3A26"/>
    <w:rsid w:val="003F516A"/>
    <w:rsid w:val="003F523D"/>
    <w:rsid w:val="003F7D46"/>
    <w:rsid w:val="004006C1"/>
    <w:rsid w:val="00401EF8"/>
    <w:rsid w:val="00402692"/>
    <w:rsid w:val="004034CF"/>
    <w:rsid w:val="0040461A"/>
    <w:rsid w:val="00405138"/>
    <w:rsid w:val="00406B51"/>
    <w:rsid w:val="0040787B"/>
    <w:rsid w:val="00412CCF"/>
    <w:rsid w:val="00413945"/>
    <w:rsid w:val="00414469"/>
    <w:rsid w:val="00415988"/>
    <w:rsid w:val="004160E8"/>
    <w:rsid w:val="004161D1"/>
    <w:rsid w:val="0041684A"/>
    <w:rsid w:val="00417054"/>
    <w:rsid w:val="00420339"/>
    <w:rsid w:val="0042045F"/>
    <w:rsid w:val="00421F18"/>
    <w:rsid w:val="00422BFA"/>
    <w:rsid w:val="00424D11"/>
    <w:rsid w:val="00425AF1"/>
    <w:rsid w:val="004264F5"/>
    <w:rsid w:val="004268DE"/>
    <w:rsid w:val="004274BB"/>
    <w:rsid w:val="00427668"/>
    <w:rsid w:val="0043003A"/>
    <w:rsid w:val="004305EF"/>
    <w:rsid w:val="00430BD0"/>
    <w:rsid w:val="00431ABD"/>
    <w:rsid w:val="00433140"/>
    <w:rsid w:val="0043360D"/>
    <w:rsid w:val="00433A66"/>
    <w:rsid w:val="00434166"/>
    <w:rsid w:val="00437841"/>
    <w:rsid w:val="004379EE"/>
    <w:rsid w:val="00437F6F"/>
    <w:rsid w:val="004402C2"/>
    <w:rsid w:val="00440965"/>
    <w:rsid w:val="00443DE3"/>
    <w:rsid w:val="004459FE"/>
    <w:rsid w:val="004477C6"/>
    <w:rsid w:val="00447BA3"/>
    <w:rsid w:val="00451314"/>
    <w:rsid w:val="0045256D"/>
    <w:rsid w:val="00454809"/>
    <w:rsid w:val="00454EF4"/>
    <w:rsid w:val="00457161"/>
    <w:rsid w:val="004618AC"/>
    <w:rsid w:val="004623CC"/>
    <w:rsid w:val="00463FFF"/>
    <w:rsid w:val="0046407F"/>
    <w:rsid w:val="004640C1"/>
    <w:rsid w:val="0046741E"/>
    <w:rsid w:val="00470228"/>
    <w:rsid w:val="004711AA"/>
    <w:rsid w:val="00472A08"/>
    <w:rsid w:val="00473D02"/>
    <w:rsid w:val="00474042"/>
    <w:rsid w:val="00474554"/>
    <w:rsid w:val="00474B5C"/>
    <w:rsid w:val="00475655"/>
    <w:rsid w:val="00475F37"/>
    <w:rsid w:val="004771F9"/>
    <w:rsid w:val="00480087"/>
    <w:rsid w:val="004803DE"/>
    <w:rsid w:val="00480633"/>
    <w:rsid w:val="00483DFF"/>
    <w:rsid w:val="00485515"/>
    <w:rsid w:val="00485DFB"/>
    <w:rsid w:val="00486088"/>
    <w:rsid w:val="00486E7C"/>
    <w:rsid w:val="00490171"/>
    <w:rsid w:val="004903A6"/>
    <w:rsid w:val="0049184D"/>
    <w:rsid w:val="00492708"/>
    <w:rsid w:val="00493156"/>
    <w:rsid w:val="00493EDF"/>
    <w:rsid w:val="00493F04"/>
    <w:rsid w:val="00494DAE"/>
    <w:rsid w:val="00495989"/>
    <w:rsid w:val="00496C60"/>
    <w:rsid w:val="00497363"/>
    <w:rsid w:val="004A025A"/>
    <w:rsid w:val="004A162D"/>
    <w:rsid w:val="004A1A9B"/>
    <w:rsid w:val="004A2BFB"/>
    <w:rsid w:val="004A38F7"/>
    <w:rsid w:val="004A572C"/>
    <w:rsid w:val="004A5B0C"/>
    <w:rsid w:val="004A6020"/>
    <w:rsid w:val="004A6CE0"/>
    <w:rsid w:val="004B08DF"/>
    <w:rsid w:val="004B2A2E"/>
    <w:rsid w:val="004B37E0"/>
    <w:rsid w:val="004B508F"/>
    <w:rsid w:val="004B6019"/>
    <w:rsid w:val="004B6022"/>
    <w:rsid w:val="004B7097"/>
    <w:rsid w:val="004B71A0"/>
    <w:rsid w:val="004C0497"/>
    <w:rsid w:val="004C0D20"/>
    <w:rsid w:val="004C219D"/>
    <w:rsid w:val="004C2350"/>
    <w:rsid w:val="004C5E79"/>
    <w:rsid w:val="004C7A83"/>
    <w:rsid w:val="004D2960"/>
    <w:rsid w:val="004D404F"/>
    <w:rsid w:val="004D4150"/>
    <w:rsid w:val="004D6251"/>
    <w:rsid w:val="004D65A1"/>
    <w:rsid w:val="004D735F"/>
    <w:rsid w:val="004E1B06"/>
    <w:rsid w:val="004E27A6"/>
    <w:rsid w:val="004E3B7F"/>
    <w:rsid w:val="004E49AC"/>
    <w:rsid w:val="004E530D"/>
    <w:rsid w:val="004F09D8"/>
    <w:rsid w:val="004F1B8B"/>
    <w:rsid w:val="004F48C7"/>
    <w:rsid w:val="004F71B3"/>
    <w:rsid w:val="004F7C75"/>
    <w:rsid w:val="005011BE"/>
    <w:rsid w:val="005040A8"/>
    <w:rsid w:val="005042B0"/>
    <w:rsid w:val="005043C9"/>
    <w:rsid w:val="00505249"/>
    <w:rsid w:val="0050547E"/>
    <w:rsid w:val="005066DE"/>
    <w:rsid w:val="00506D8F"/>
    <w:rsid w:val="0051079C"/>
    <w:rsid w:val="00510CC0"/>
    <w:rsid w:val="00510CC6"/>
    <w:rsid w:val="00511852"/>
    <w:rsid w:val="005120ED"/>
    <w:rsid w:val="00512669"/>
    <w:rsid w:val="00512D68"/>
    <w:rsid w:val="00515460"/>
    <w:rsid w:val="005176F5"/>
    <w:rsid w:val="0052137F"/>
    <w:rsid w:val="005229F3"/>
    <w:rsid w:val="00523125"/>
    <w:rsid w:val="00523220"/>
    <w:rsid w:val="005277E9"/>
    <w:rsid w:val="00527C12"/>
    <w:rsid w:val="00527E1E"/>
    <w:rsid w:val="005308B8"/>
    <w:rsid w:val="005319FC"/>
    <w:rsid w:val="00533865"/>
    <w:rsid w:val="00533FDD"/>
    <w:rsid w:val="0053460F"/>
    <w:rsid w:val="00534BA5"/>
    <w:rsid w:val="0053720B"/>
    <w:rsid w:val="005379DF"/>
    <w:rsid w:val="0054096F"/>
    <w:rsid w:val="00540F6D"/>
    <w:rsid w:val="00541F5D"/>
    <w:rsid w:val="00542190"/>
    <w:rsid w:val="00542973"/>
    <w:rsid w:val="00546957"/>
    <w:rsid w:val="00547764"/>
    <w:rsid w:val="00550A2F"/>
    <w:rsid w:val="00554B81"/>
    <w:rsid w:val="005554DB"/>
    <w:rsid w:val="00556D4B"/>
    <w:rsid w:val="0055721E"/>
    <w:rsid w:val="00562124"/>
    <w:rsid w:val="0056218A"/>
    <w:rsid w:val="0056419F"/>
    <w:rsid w:val="00564932"/>
    <w:rsid w:val="00564DE6"/>
    <w:rsid w:val="0056658B"/>
    <w:rsid w:val="00567843"/>
    <w:rsid w:val="00570E39"/>
    <w:rsid w:val="00572ED7"/>
    <w:rsid w:val="0057467E"/>
    <w:rsid w:val="00574DB9"/>
    <w:rsid w:val="00575D6C"/>
    <w:rsid w:val="00575E98"/>
    <w:rsid w:val="00576CAC"/>
    <w:rsid w:val="0057748B"/>
    <w:rsid w:val="00577758"/>
    <w:rsid w:val="00577870"/>
    <w:rsid w:val="005825A3"/>
    <w:rsid w:val="00590A1B"/>
    <w:rsid w:val="00591971"/>
    <w:rsid w:val="00594291"/>
    <w:rsid w:val="0059448D"/>
    <w:rsid w:val="00595FAD"/>
    <w:rsid w:val="00596496"/>
    <w:rsid w:val="005969AF"/>
    <w:rsid w:val="00597263"/>
    <w:rsid w:val="005A194D"/>
    <w:rsid w:val="005A1D78"/>
    <w:rsid w:val="005A4A1A"/>
    <w:rsid w:val="005A4A20"/>
    <w:rsid w:val="005A518C"/>
    <w:rsid w:val="005A51BC"/>
    <w:rsid w:val="005A6583"/>
    <w:rsid w:val="005A6FC8"/>
    <w:rsid w:val="005A77D4"/>
    <w:rsid w:val="005B2E80"/>
    <w:rsid w:val="005B2E94"/>
    <w:rsid w:val="005B3E6A"/>
    <w:rsid w:val="005B4DEB"/>
    <w:rsid w:val="005B5549"/>
    <w:rsid w:val="005C070B"/>
    <w:rsid w:val="005C096B"/>
    <w:rsid w:val="005C0C03"/>
    <w:rsid w:val="005C15EE"/>
    <w:rsid w:val="005C25D1"/>
    <w:rsid w:val="005C2859"/>
    <w:rsid w:val="005C3505"/>
    <w:rsid w:val="005D2634"/>
    <w:rsid w:val="005D3172"/>
    <w:rsid w:val="005D4299"/>
    <w:rsid w:val="005D4409"/>
    <w:rsid w:val="005D4838"/>
    <w:rsid w:val="005E0060"/>
    <w:rsid w:val="005E5CB3"/>
    <w:rsid w:val="005F1C5A"/>
    <w:rsid w:val="005F1E5D"/>
    <w:rsid w:val="005F29A0"/>
    <w:rsid w:val="005F793D"/>
    <w:rsid w:val="0060012B"/>
    <w:rsid w:val="00605AEF"/>
    <w:rsid w:val="006064AA"/>
    <w:rsid w:val="00607659"/>
    <w:rsid w:val="006103B7"/>
    <w:rsid w:val="00611102"/>
    <w:rsid w:val="00611590"/>
    <w:rsid w:val="0061441F"/>
    <w:rsid w:val="006151FE"/>
    <w:rsid w:val="0061779F"/>
    <w:rsid w:val="00617B20"/>
    <w:rsid w:val="00617E5A"/>
    <w:rsid w:val="006226D8"/>
    <w:rsid w:val="0062306E"/>
    <w:rsid w:val="006245A3"/>
    <w:rsid w:val="00625B2C"/>
    <w:rsid w:val="00625E9C"/>
    <w:rsid w:val="00627CF2"/>
    <w:rsid w:val="00630256"/>
    <w:rsid w:val="00630BD1"/>
    <w:rsid w:val="00632FA0"/>
    <w:rsid w:val="00632FBC"/>
    <w:rsid w:val="00634022"/>
    <w:rsid w:val="006350CD"/>
    <w:rsid w:val="0064069D"/>
    <w:rsid w:val="00641025"/>
    <w:rsid w:val="00641ACE"/>
    <w:rsid w:val="00643039"/>
    <w:rsid w:val="00644251"/>
    <w:rsid w:val="00644A91"/>
    <w:rsid w:val="00644FFA"/>
    <w:rsid w:val="00647C9F"/>
    <w:rsid w:val="00657088"/>
    <w:rsid w:val="006577E6"/>
    <w:rsid w:val="0066225E"/>
    <w:rsid w:val="00664435"/>
    <w:rsid w:val="0066492E"/>
    <w:rsid w:val="00665067"/>
    <w:rsid w:val="006668C1"/>
    <w:rsid w:val="00666C44"/>
    <w:rsid w:val="00670BE9"/>
    <w:rsid w:val="00670C7B"/>
    <w:rsid w:val="006721EC"/>
    <w:rsid w:val="006727AD"/>
    <w:rsid w:val="00675253"/>
    <w:rsid w:val="0067545E"/>
    <w:rsid w:val="00675AE2"/>
    <w:rsid w:val="00680A0E"/>
    <w:rsid w:val="00682AF7"/>
    <w:rsid w:val="00684D8F"/>
    <w:rsid w:val="00685325"/>
    <w:rsid w:val="00685495"/>
    <w:rsid w:val="0068755C"/>
    <w:rsid w:val="00687D5F"/>
    <w:rsid w:val="006903A6"/>
    <w:rsid w:val="00692992"/>
    <w:rsid w:val="00692E95"/>
    <w:rsid w:val="0069325C"/>
    <w:rsid w:val="006944AE"/>
    <w:rsid w:val="00696FBB"/>
    <w:rsid w:val="006A062A"/>
    <w:rsid w:val="006A59F7"/>
    <w:rsid w:val="006A7115"/>
    <w:rsid w:val="006A7AD5"/>
    <w:rsid w:val="006B08C9"/>
    <w:rsid w:val="006B0991"/>
    <w:rsid w:val="006B0DE8"/>
    <w:rsid w:val="006B1AB7"/>
    <w:rsid w:val="006B23A7"/>
    <w:rsid w:val="006B23FB"/>
    <w:rsid w:val="006B2529"/>
    <w:rsid w:val="006B2E5B"/>
    <w:rsid w:val="006B2F3E"/>
    <w:rsid w:val="006B3329"/>
    <w:rsid w:val="006B3C21"/>
    <w:rsid w:val="006B4762"/>
    <w:rsid w:val="006B50D7"/>
    <w:rsid w:val="006B5A72"/>
    <w:rsid w:val="006B5E7E"/>
    <w:rsid w:val="006C1274"/>
    <w:rsid w:val="006C2180"/>
    <w:rsid w:val="006C53F6"/>
    <w:rsid w:val="006C5CFF"/>
    <w:rsid w:val="006C66E6"/>
    <w:rsid w:val="006C71AE"/>
    <w:rsid w:val="006C7693"/>
    <w:rsid w:val="006D0004"/>
    <w:rsid w:val="006D024F"/>
    <w:rsid w:val="006D03F8"/>
    <w:rsid w:val="006D15DD"/>
    <w:rsid w:val="006D400C"/>
    <w:rsid w:val="006D4278"/>
    <w:rsid w:val="006D42D3"/>
    <w:rsid w:val="006D4955"/>
    <w:rsid w:val="006D4D27"/>
    <w:rsid w:val="006D733A"/>
    <w:rsid w:val="006D7DCA"/>
    <w:rsid w:val="006E1905"/>
    <w:rsid w:val="006E3105"/>
    <w:rsid w:val="006E3D00"/>
    <w:rsid w:val="006E3F93"/>
    <w:rsid w:val="006E5C44"/>
    <w:rsid w:val="006E6457"/>
    <w:rsid w:val="006E65F2"/>
    <w:rsid w:val="006F0A07"/>
    <w:rsid w:val="006F315E"/>
    <w:rsid w:val="006F5F7F"/>
    <w:rsid w:val="00701DBB"/>
    <w:rsid w:val="0070451F"/>
    <w:rsid w:val="00704869"/>
    <w:rsid w:val="0070560E"/>
    <w:rsid w:val="007063AF"/>
    <w:rsid w:val="00706B7A"/>
    <w:rsid w:val="0070765C"/>
    <w:rsid w:val="00707937"/>
    <w:rsid w:val="00710A88"/>
    <w:rsid w:val="00713C60"/>
    <w:rsid w:val="007147EE"/>
    <w:rsid w:val="00714C4F"/>
    <w:rsid w:val="007153DF"/>
    <w:rsid w:val="00715B18"/>
    <w:rsid w:val="00720EC0"/>
    <w:rsid w:val="00721499"/>
    <w:rsid w:val="007223DB"/>
    <w:rsid w:val="007227D9"/>
    <w:rsid w:val="00725DDE"/>
    <w:rsid w:val="0072631F"/>
    <w:rsid w:val="00726A90"/>
    <w:rsid w:val="00727BB3"/>
    <w:rsid w:val="007308ED"/>
    <w:rsid w:val="0073090C"/>
    <w:rsid w:val="00733693"/>
    <w:rsid w:val="00733984"/>
    <w:rsid w:val="00734691"/>
    <w:rsid w:val="0073481D"/>
    <w:rsid w:val="00734E42"/>
    <w:rsid w:val="00734E57"/>
    <w:rsid w:val="00735EF0"/>
    <w:rsid w:val="00736371"/>
    <w:rsid w:val="0073708C"/>
    <w:rsid w:val="00741CB2"/>
    <w:rsid w:val="007424D5"/>
    <w:rsid w:val="00742E62"/>
    <w:rsid w:val="007450BC"/>
    <w:rsid w:val="007470DE"/>
    <w:rsid w:val="00747895"/>
    <w:rsid w:val="00750E33"/>
    <w:rsid w:val="00751294"/>
    <w:rsid w:val="00753364"/>
    <w:rsid w:val="00753949"/>
    <w:rsid w:val="00755A7E"/>
    <w:rsid w:val="00756359"/>
    <w:rsid w:val="0075635A"/>
    <w:rsid w:val="00756FCF"/>
    <w:rsid w:val="00760771"/>
    <w:rsid w:val="00760996"/>
    <w:rsid w:val="00762FFC"/>
    <w:rsid w:val="00764250"/>
    <w:rsid w:val="00764736"/>
    <w:rsid w:val="0076505C"/>
    <w:rsid w:val="00766D8E"/>
    <w:rsid w:val="00767E99"/>
    <w:rsid w:val="00770893"/>
    <w:rsid w:val="00774EE9"/>
    <w:rsid w:val="007774A8"/>
    <w:rsid w:val="00777BA9"/>
    <w:rsid w:val="00780F09"/>
    <w:rsid w:val="00781FC7"/>
    <w:rsid w:val="007828CF"/>
    <w:rsid w:val="0078369E"/>
    <w:rsid w:val="00784526"/>
    <w:rsid w:val="00784D2B"/>
    <w:rsid w:val="0078509E"/>
    <w:rsid w:val="00785427"/>
    <w:rsid w:val="007870EF"/>
    <w:rsid w:val="00787331"/>
    <w:rsid w:val="00790205"/>
    <w:rsid w:val="00795261"/>
    <w:rsid w:val="00795DCB"/>
    <w:rsid w:val="00796968"/>
    <w:rsid w:val="00796ED9"/>
    <w:rsid w:val="007A0128"/>
    <w:rsid w:val="007A2C90"/>
    <w:rsid w:val="007A3029"/>
    <w:rsid w:val="007A357E"/>
    <w:rsid w:val="007A3618"/>
    <w:rsid w:val="007A3C0C"/>
    <w:rsid w:val="007A4329"/>
    <w:rsid w:val="007A513A"/>
    <w:rsid w:val="007A5EBA"/>
    <w:rsid w:val="007A6272"/>
    <w:rsid w:val="007A65A0"/>
    <w:rsid w:val="007A6CDB"/>
    <w:rsid w:val="007B1590"/>
    <w:rsid w:val="007B1935"/>
    <w:rsid w:val="007B29DA"/>
    <w:rsid w:val="007B3341"/>
    <w:rsid w:val="007B3E5A"/>
    <w:rsid w:val="007B4140"/>
    <w:rsid w:val="007B72F6"/>
    <w:rsid w:val="007C2170"/>
    <w:rsid w:val="007C2562"/>
    <w:rsid w:val="007C3EAC"/>
    <w:rsid w:val="007C5CF6"/>
    <w:rsid w:val="007C791A"/>
    <w:rsid w:val="007C795F"/>
    <w:rsid w:val="007C7A04"/>
    <w:rsid w:val="007C7CCE"/>
    <w:rsid w:val="007D09A2"/>
    <w:rsid w:val="007D10B9"/>
    <w:rsid w:val="007D1FFD"/>
    <w:rsid w:val="007D22B2"/>
    <w:rsid w:val="007D2A65"/>
    <w:rsid w:val="007D30FF"/>
    <w:rsid w:val="007D4799"/>
    <w:rsid w:val="007D6A49"/>
    <w:rsid w:val="007E283E"/>
    <w:rsid w:val="007E7387"/>
    <w:rsid w:val="007E7585"/>
    <w:rsid w:val="007E76D8"/>
    <w:rsid w:val="007F0FD8"/>
    <w:rsid w:val="007F11A4"/>
    <w:rsid w:val="007F3B78"/>
    <w:rsid w:val="007F6211"/>
    <w:rsid w:val="007F7851"/>
    <w:rsid w:val="008040C4"/>
    <w:rsid w:val="00804144"/>
    <w:rsid w:val="008047C6"/>
    <w:rsid w:val="008049B2"/>
    <w:rsid w:val="00804AA2"/>
    <w:rsid w:val="0080609C"/>
    <w:rsid w:val="00806808"/>
    <w:rsid w:val="0081138A"/>
    <w:rsid w:val="008168A8"/>
    <w:rsid w:val="00816D32"/>
    <w:rsid w:val="00816D3C"/>
    <w:rsid w:val="00820AAC"/>
    <w:rsid w:val="00820D30"/>
    <w:rsid w:val="008216FB"/>
    <w:rsid w:val="008217BA"/>
    <w:rsid w:val="00821F1A"/>
    <w:rsid w:val="0082208E"/>
    <w:rsid w:val="008228C6"/>
    <w:rsid w:val="00825571"/>
    <w:rsid w:val="00825692"/>
    <w:rsid w:val="0082655B"/>
    <w:rsid w:val="008269FC"/>
    <w:rsid w:val="00827476"/>
    <w:rsid w:val="00827A07"/>
    <w:rsid w:val="00830F60"/>
    <w:rsid w:val="00831C4E"/>
    <w:rsid w:val="00833EA3"/>
    <w:rsid w:val="00833FDC"/>
    <w:rsid w:val="00833FF7"/>
    <w:rsid w:val="00834FF5"/>
    <w:rsid w:val="0083610A"/>
    <w:rsid w:val="00841765"/>
    <w:rsid w:val="00841D9C"/>
    <w:rsid w:val="008440D7"/>
    <w:rsid w:val="00845DB9"/>
    <w:rsid w:val="0084602E"/>
    <w:rsid w:val="0084618A"/>
    <w:rsid w:val="008466AD"/>
    <w:rsid w:val="008468B4"/>
    <w:rsid w:val="008479DD"/>
    <w:rsid w:val="00853C8B"/>
    <w:rsid w:val="00855498"/>
    <w:rsid w:val="00855CCD"/>
    <w:rsid w:val="00856D55"/>
    <w:rsid w:val="00857734"/>
    <w:rsid w:val="00857BD9"/>
    <w:rsid w:val="00860D7B"/>
    <w:rsid w:val="00861085"/>
    <w:rsid w:val="00861187"/>
    <w:rsid w:val="008626F7"/>
    <w:rsid w:val="00862DEB"/>
    <w:rsid w:val="00862EB2"/>
    <w:rsid w:val="00863C7F"/>
    <w:rsid w:val="0087145C"/>
    <w:rsid w:val="00871B64"/>
    <w:rsid w:val="00872490"/>
    <w:rsid w:val="00873CAC"/>
    <w:rsid w:val="00876F8B"/>
    <w:rsid w:val="0087722A"/>
    <w:rsid w:val="008812F7"/>
    <w:rsid w:val="00881438"/>
    <w:rsid w:val="00881A47"/>
    <w:rsid w:val="00882310"/>
    <w:rsid w:val="00882632"/>
    <w:rsid w:val="00883464"/>
    <w:rsid w:val="00884FDA"/>
    <w:rsid w:val="0088525D"/>
    <w:rsid w:val="008865A8"/>
    <w:rsid w:val="0088756C"/>
    <w:rsid w:val="00887B9C"/>
    <w:rsid w:val="00887C22"/>
    <w:rsid w:val="00890AFB"/>
    <w:rsid w:val="008948BC"/>
    <w:rsid w:val="0089510B"/>
    <w:rsid w:val="00895509"/>
    <w:rsid w:val="008957EB"/>
    <w:rsid w:val="00895C28"/>
    <w:rsid w:val="00896DAB"/>
    <w:rsid w:val="00896E7B"/>
    <w:rsid w:val="00897D42"/>
    <w:rsid w:val="008A03BD"/>
    <w:rsid w:val="008A31FF"/>
    <w:rsid w:val="008B16C1"/>
    <w:rsid w:val="008B1EB2"/>
    <w:rsid w:val="008B4350"/>
    <w:rsid w:val="008B5B48"/>
    <w:rsid w:val="008C0788"/>
    <w:rsid w:val="008C1C9B"/>
    <w:rsid w:val="008C2E3B"/>
    <w:rsid w:val="008C44FD"/>
    <w:rsid w:val="008C45AA"/>
    <w:rsid w:val="008C6FB7"/>
    <w:rsid w:val="008C7A0A"/>
    <w:rsid w:val="008C7E21"/>
    <w:rsid w:val="008D282F"/>
    <w:rsid w:val="008D4B19"/>
    <w:rsid w:val="008D4CA7"/>
    <w:rsid w:val="008D4FC7"/>
    <w:rsid w:val="008D65DA"/>
    <w:rsid w:val="008D75BE"/>
    <w:rsid w:val="008D7684"/>
    <w:rsid w:val="008D781E"/>
    <w:rsid w:val="008E0360"/>
    <w:rsid w:val="008E0CB9"/>
    <w:rsid w:val="008E36CD"/>
    <w:rsid w:val="008E46C0"/>
    <w:rsid w:val="008E4A39"/>
    <w:rsid w:val="008E59EF"/>
    <w:rsid w:val="008E7321"/>
    <w:rsid w:val="008F03B5"/>
    <w:rsid w:val="008F0493"/>
    <w:rsid w:val="008F0F6E"/>
    <w:rsid w:val="008F11C2"/>
    <w:rsid w:val="008F1F1E"/>
    <w:rsid w:val="008F263E"/>
    <w:rsid w:val="008F3504"/>
    <w:rsid w:val="009002FF"/>
    <w:rsid w:val="00904579"/>
    <w:rsid w:val="00905608"/>
    <w:rsid w:val="00905ABA"/>
    <w:rsid w:val="00905DC9"/>
    <w:rsid w:val="00905E16"/>
    <w:rsid w:val="009063D8"/>
    <w:rsid w:val="00906E6D"/>
    <w:rsid w:val="00910200"/>
    <w:rsid w:val="009109F2"/>
    <w:rsid w:val="00912BC5"/>
    <w:rsid w:val="0091700F"/>
    <w:rsid w:val="00917559"/>
    <w:rsid w:val="00920BD7"/>
    <w:rsid w:val="00922E52"/>
    <w:rsid w:val="00923C0F"/>
    <w:rsid w:val="00925D95"/>
    <w:rsid w:val="00927DF4"/>
    <w:rsid w:val="00933E8A"/>
    <w:rsid w:val="00934739"/>
    <w:rsid w:val="00936572"/>
    <w:rsid w:val="00940C3B"/>
    <w:rsid w:val="00940F4A"/>
    <w:rsid w:val="00941872"/>
    <w:rsid w:val="00942C78"/>
    <w:rsid w:val="00943F42"/>
    <w:rsid w:val="009444BC"/>
    <w:rsid w:val="009453E1"/>
    <w:rsid w:val="0094625D"/>
    <w:rsid w:val="00953102"/>
    <w:rsid w:val="00957B25"/>
    <w:rsid w:val="00960380"/>
    <w:rsid w:val="009608DB"/>
    <w:rsid w:val="00961537"/>
    <w:rsid w:val="0096289A"/>
    <w:rsid w:val="00962DEA"/>
    <w:rsid w:val="00964195"/>
    <w:rsid w:val="009673BE"/>
    <w:rsid w:val="00967EE5"/>
    <w:rsid w:val="00970050"/>
    <w:rsid w:val="00970BC1"/>
    <w:rsid w:val="00970E5F"/>
    <w:rsid w:val="00974A12"/>
    <w:rsid w:val="00977DEC"/>
    <w:rsid w:val="00980217"/>
    <w:rsid w:val="00981373"/>
    <w:rsid w:val="00981397"/>
    <w:rsid w:val="00981C8A"/>
    <w:rsid w:val="00983636"/>
    <w:rsid w:val="00984BB0"/>
    <w:rsid w:val="00985754"/>
    <w:rsid w:val="00985B65"/>
    <w:rsid w:val="00985EB9"/>
    <w:rsid w:val="009909EC"/>
    <w:rsid w:val="00990C39"/>
    <w:rsid w:val="00990CAB"/>
    <w:rsid w:val="00991DDE"/>
    <w:rsid w:val="00992501"/>
    <w:rsid w:val="00993DC1"/>
    <w:rsid w:val="00996132"/>
    <w:rsid w:val="009A0E38"/>
    <w:rsid w:val="009A2396"/>
    <w:rsid w:val="009A2B02"/>
    <w:rsid w:val="009A3295"/>
    <w:rsid w:val="009A38B3"/>
    <w:rsid w:val="009A46ED"/>
    <w:rsid w:val="009A4A28"/>
    <w:rsid w:val="009B07C5"/>
    <w:rsid w:val="009B17C9"/>
    <w:rsid w:val="009B409F"/>
    <w:rsid w:val="009B4D2E"/>
    <w:rsid w:val="009B6D1F"/>
    <w:rsid w:val="009C031B"/>
    <w:rsid w:val="009C1606"/>
    <w:rsid w:val="009C1C73"/>
    <w:rsid w:val="009C38F4"/>
    <w:rsid w:val="009C4CE0"/>
    <w:rsid w:val="009C4E38"/>
    <w:rsid w:val="009C5967"/>
    <w:rsid w:val="009C6247"/>
    <w:rsid w:val="009D040F"/>
    <w:rsid w:val="009D07AC"/>
    <w:rsid w:val="009D14F5"/>
    <w:rsid w:val="009D240B"/>
    <w:rsid w:val="009D26FD"/>
    <w:rsid w:val="009D443E"/>
    <w:rsid w:val="009D44B0"/>
    <w:rsid w:val="009D4B40"/>
    <w:rsid w:val="009D5147"/>
    <w:rsid w:val="009E08BF"/>
    <w:rsid w:val="009E4E86"/>
    <w:rsid w:val="009E4F48"/>
    <w:rsid w:val="009E5A29"/>
    <w:rsid w:val="009F0B13"/>
    <w:rsid w:val="009F0DC5"/>
    <w:rsid w:val="009F343B"/>
    <w:rsid w:val="009F3537"/>
    <w:rsid w:val="009F3D60"/>
    <w:rsid w:val="009F4C48"/>
    <w:rsid w:val="009F4E41"/>
    <w:rsid w:val="009F5383"/>
    <w:rsid w:val="009F5D5E"/>
    <w:rsid w:val="009F63AC"/>
    <w:rsid w:val="00A011D9"/>
    <w:rsid w:val="00A01272"/>
    <w:rsid w:val="00A03465"/>
    <w:rsid w:val="00A0401A"/>
    <w:rsid w:val="00A04E8E"/>
    <w:rsid w:val="00A0765A"/>
    <w:rsid w:val="00A10102"/>
    <w:rsid w:val="00A10424"/>
    <w:rsid w:val="00A13331"/>
    <w:rsid w:val="00A15540"/>
    <w:rsid w:val="00A15AAC"/>
    <w:rsid w:val="00A16143"/>
    <w:rsid w:val="00A16B27"/>
    <w:rsid w:val="00A16DB6"/>
    <w:rsid w:val="00A175D3"/>
    <w:rsid w:val="00A17898"/>
    <w:rsid w:val="00A20E59"/>
    <w:rsid w:val="00A2119E"/>
    <w:rsid w:val="00A2140A"/>
    <w:rsid w:val="00A2196F"/>
    <w:rsid w:val="00A24E38"/>
    <w:rsid w:val="00A25953"/>
    <w:rsid w:val="00A266A7"/>
    <w:rsid w:val="00A3008E"/>
    <w:rsid w:val="00A31387"/>
    <w:rsid w:val="00A3170D"/>
    <w:rsid w:val="00A31EC3"/>
    <w:rsid w:val="00A3225D"/>
    <w:rsid w:val="00A33467"/>
    <w:rsid w:val="00A34E26"/>
    <w:rsid w:val="00A358B2"/>
    <w:rsid w:val="00A35CFD"/>
    <w:rsid w:val="00A40222"/>
    <w:rsid w:val="00A40D0E"/>
    <w:rsid w:val="00A41F20"/>
    <w:rsid w:val="00A43132"/>
    <w:rsid w:val="00A44752"/>
    <w:rsid w:val="00A456E5"/>
    <w:rsid w:val="00A4579A"/>
    <w:rsid w:val="00A45C3E"/>
    <w:rsid w:val="00A45C95"/>
    <w:rsid w:val="00A45E52"/>
    <w:rsid w:val="00A46154"/>
    <w:rsid w:val="00A50BE0"/>
    <w:rsid w:val="00A51D87"/>
    <w:rsid w:val="00A54A9C"/>
    <w:rsid w:val="00A5604C"/>
    <w:rsid w:val="00A57A8C"/>
    <w:rsid w:val="00A608A0"/>
    <w:rsid w:val="00A60E86"/>
    <w:rsid w:val="00A61166"/>
    <w:rsid w:val="00A6180C"/>
    <w:rsid w:val="00A63F6B"/>
    <w:rsid w:val="00A65507"/>
    <w:rsid w:val="00A668F7"/>
    <w:rsid w:val="00A72743"/>
    <w:rsid w:val="00A7275D"/>
    <w:rsid w:val="00A74253"/>
    <w:rsid w:val="00A74C52"/>
    <w:rsid w:val="00A74F27"/>
    <w:rsid w:val="00A74FC6"/>
    <w:rsid w:val="00A75694"/>
    <w:rsid w:val="00A762EE"/>
    <w:rsid w:val="00A77B38"/>
    <w:rsid w:val="00A80409"/>
    <w:rsid w:val="00A81BFC"/>
    <w:rsid w:val="00A81C43"/>
    <w:rsid w:val="00A81CA8"/>
    <w:rsid w:val="00A84222"/>
    <w:rsid w:val="00A844E1"/>
    <w:rsid w:val="00A85B20"/>
    <w:rsid w:val="00A85B98"/>
    <w:rsid w:val="00A85CAA"/>
    <w:rsid w:val="00A86640"/>
    <w:rsid w:val="00A91728"/>
    <w:rsid w:val="00A92952"/>
    <w:rsid w:val="00A977D8"/>
    <w:rsid w:val="00A97A4B"/>
    <w:rsid w:val="00AA0655"/>
    <w:rsid w:val="00AA1ABE"/>
    <w:rsid w:val="00AA331E"/>
    <w:rsid w:val="00AA348B"/>
    <w:rsid w:val="00AA362F"/>
    <w:rsid w:val="00AA6384"/>
    <w:rsid w:val="00AA706C"/>
    <w:rsid w:val="00AA7CA6"/>
    <w:rsid w:val="00AB17CF"/>
    <w:rsid w:val="00AB2D6D"/>
    <w:rsid w:val="00AB3A43"/>
    <w:rsid w:val="00AB5FE9"/>
    <w:rsid w:val="00AB60DB"/>
    <w:rsid w:val="00AB64F2"/>
    <w:rsid w:val="00AB770B"/>
    <w:rsid w:val="00AB7D0B"/>
    <w:rsid w:val="00AC06DA"/>
    <w:rsid w:val="00AC15EA"/>
    <w:rsid w:val="00AC1946"/>
    <w:rsid w:val="00AC1C9C"/>
    <w:rsid w:val="00AC47CA"/>
    <w:rsid w:val="00AC59FB"/>
    <w:rsid w:val="00AC6475"/>
    <w:rsid w:val="00AD1814"/>
    <w:rsid w:val="00AD1CE6"/>
    <w:rsid w:val="00AD2D10"/>
    <w:rsid w:val="00AD324D"/>
    <w:rsid w:val="00AD39CE"/>
    <w:rsid w:val="00AD4048"/>
    <w:rsid w:val="00AE041D"/>
    <w:rsid w:val="00AE1156"/>
    <w:rsid w:val="00AE143B"/>
    <w:rsid w:val="00AE32B4"/>
    <w:rsid w:val="00AE3412"/>
    <w:rsid w:val="00AF0214"/>
    <w:rsid w:val="00AF099F"/>
    <w:rsid w:val="00AF0B8E"/>
    <w:rsid w:val="00AF11CB"/>
    <w:rsid w:val="00AF1ED4"/>
    <w:rsid w:val="00AF2915"/>
    <w:rsid w:val="00AF350D"/>
    <w:rsid w:val="00AF360D"/>
    <w:rsid w:val="00AF41AB"/>
    <w:rsid w:val="00AF4C71"/>
    <w:rsid w:val="00AF5AC0"/>
    <w:rsid w:val="00AF6704"/>
    <w:rsid w:val="00B02B4C"/>
    <w:rsid w:val="00B04098"/>
    <w:rsid w:val="00B04D33"/>
    <w:rsid w:val="00B05011"/>
    <w:rsid w:val="00B0651A"/>
    <w:rsid w:val="00B1021A"/>
    <w:rsid w:val="00B112E5"/>
    <w:rsid w:val="00B137B9"/>
    <w:rsid w:val="00B14282"/>
    <w:rsid w:val="00B1516B"/>
    <w:rsid w:val="00B16A9A"/>
    <w:rsid w:val="00B177C0"/>
    <w:rsid w:val="00B17871"/>
    <w:rsid w:val="00B2033F"/>
    <w:rsid w:val="00B221A9"/>
    <w:rsid w:val="00B22AC6"/>
    <w:rsid w:val="00B249D4"/>
    <w:rsid w:val="00B253E9"/>
    <w:rsid w:val="00B25D3E"/>
    <w:rsid w:val="00B267F0"/>
    <w:rsid w:val="00B278EA"/>
    <w:rsid w:val="00B27B95"/>
    <w:rsid w:val="00B3143C"/>
    <w:rsid w:val="00B3220A"/>
    <w:rsid w:val="00B32772"/>
    <w:rsid w:val="00B34E66"/>
    <w:rsid w:val="00B35073"/>
    <w:rsid w:val="00B3684F"/>
    <w:rsid w:val="00B434F2"/>
    <w:rsid w:val="00B437EE"/>
    <w:rsid w:val="00B450E0"/>
    <w:rsid w:val="00B47854"/>
    <w:rsid w:val="00B51B64"/>
    <w:rsid w:val="00B51D9E"/>
    <w:rsid w:val="00B52AE4"/>
    <w:rsid w:val="00B54461"/>
    <w:rsid w:val="00B54CBA"/>
    <w:rsid w:val="00B601B0"/>
    <w:rsid w:val="00B60CE2"/>
    <w:rsid w:val="00B61F6F"/>
    <w:rsid w:val="00B628D5"/>
    <w:rsid w:val="00B629B6"/>
    <w:rsid w:val="00B6447C"/>
    <w:rsid w:val="00B6741D"/>
    <w:rsid w:val="00B70E1E"/>
    <w:rsid w:val="00B71278"/>
    <w:rsid w:val="00B7144D"/>
    <w:rsid w:val="00B71BC2"/>
    <w:rsid w:val="00B740DF"/>
    <w:rsid w:val="00B74D6F"/>
    <w:rsid w:val="00B762E6"/>
    <w:rsid w:val="00B771AD"/>
    <w:rsid w:val="00B837D1"/>
    <w:rsid w:val="00B90267"/>
    <w:rsid w:val="00B91989"/>
    <w:rsid w:val="00B92D86"/>
    <w:rsid w:val="00B9368C"/>
    <w:rsid w:val="00B939D9"/>
    <w:rsid w:val="00B9410E"/>
    <w:rsid w:val="00B951D9"/>
    <w:rsid w:val="00B9628C"/>
    <w:rsid w:val="00B96966"/>
    <w:rsid w:val="00B97E11"/>
    <w:rsid w:val="00BA0E1B"/>
    <w:rsid w:val="00BA1C6B"/>
    <w:rsid w:val="00BA2C21"/>
    <w:rsid w:val="00BA32C2"/>
    <w:rsid w:val="00BA4115"/>
    <w:rsid w:val="00BA48AF"/>
    <w:rsid w:val="00BA4B58"/>
    <w:rsid w:val="00BA4E57"/>
    <w:rsid w:val="00BA55A9"/>
    <w:rsid w:val="00BA5C62"/>
    <w:rsid w:val="00BA65E8"/>
    <w:rsid w:val="00BB1485"/>
    <w:rsid w:val="00BB1F2E"/>
    <w:rsid w:val="00BB248B"/>
    <w:rsid w:val="00BB3A15"/>
    <w:rsid w:val="00BB5AC4"/>
    <w:rsid w:val="00BB6613"/>
    <w:rsid w:val="00BB72EC"/>
    <w:rsid w:val="00BC09CE"/>
    <w:rsid w:val="00BC14FC"/>
    <w:rsid w:val="00BC1DC1"/>
    <w:rsid w:val="00BC2446"/>
    <w:rsid w:val="00BC2A25"/>
    <w:rsid w:val="00BC4251"/>
    <w:rsid w:val="00BC49EA"/>
    <w:rsid w:val="00BC58E5"/>
    <w:rsid w:val="00BD0C2D"/>
    <w:rsid w:val="00BD2A7B"/>
    <w:rsid w:val="00BD53FA"/>
    <w:rsid w:val="00BD73F2"/>
    <w:rsid w:val="00BD7534"/>
    <w:rsid w:val="00BE6C62"/>
    <w:rsid w:val="00BE7235"/>
    <w:rsid w:val="00BF418F"/>
    <w:rsid w:val="00BF4F10"/>
    <w:rsid w:val="00BF54AB"/>
    <w:rsid w:val="00BF6388"/>
    <w:rsid w:val="00C04BB1"/>
    <w:rsid w:val="00C079D6"/>
    <w:rsid w:val="00C13071"/>
    <w:rsid w:val="00C1357C"/>
    <w:rsid w:val="00C140B7"/>
    <w:rsid w:val="00C14352"/>
    <w:rsid w:val="00C14A83"/>
    <w:rsid w:val="00C164ED"/>
    <w:rsid w:val="00C20DD8"/>
    <w:rsid w:val="00C211C7"/>
    <w:rsid w:val="00C21424"/>
    <w:rsid w:val="00C22257"/>
    <w:rsid w:val="00C2465D"/>
    <w:rsid w:val="00C31162"/>
    <w:rsid w:val="00C33C69"/>
    <w:rsid w:val="00C34969"/>
    <w:rsid w:val="00C34AFF"/>
    <w:rsid w:val="00C3502C"/>
    <w:rsid w:val="00C36365"/>
    <w:rsid w:val="00C3657C"/>
    <w:rsid w:val="00C36D59"/>
    <w:rsid w:val="00C40B1B"/>
    <w:rsid w:val="00C42FED"/>
    <w:rsid w:val="00C44689"/>
    <w:rsid w:val="00C44A8F"/>
    <w:rsid w:val="00C44F2A"/>
    <w:rsid w:val="00C45275"/>
    <w:rsid w:val="00C4555A"/>
    <w:rsid w:val="00C50120"/>
    <w:rsid w:val="00C50376"/>
    <w:rsid w:val="00C50906"/>
    <w:rsid w:val="00C510DF"/>
    <w:rsid w:val="00C51CD3"/>
    <w:rsid w:val="00C51DFC"/>
    <w:rsid w:val="00C52206"/>
    <w:rsid w:val="00C53F13"/>
    <w:rsid w:val="00C60430"/>
    <w:rsid w:val="00C612E5"/>
    <w:rsid w:val="00C62129"/>
    <w:rsid w:val="00C637CF"/>
    <w:rsid w:val="00C63B7F"/>
    <w:rsid w:val="00C656F1"/>
    <w:rsid w:val="00C71F21"/>
    <w:rsid w:val="00C748CB"/>
    <w:rsid w:val="00C75DDA"/>
    <w:rsid w:val="00C769ED"/>
    <w:rsid w:val="00C820D9"/>
    <w:rsid w:val="00C82575"/>
    <w:rsid w:val="00C82BA6"/>
    <w:rsid w:val="00C83DE5"/>
    <w:rsid w:val="00C84248"/>
    <w:rsid w:val="00C8506B"/>
    <w:rsid w:val="00C869E1"/>
    <w:rsid w:val="00C9134D"/>
    <w:rsid w:val="00C91712"/>
    <w:rsid w:val="00C918E8"/>
    <w:rsid w:val="00C94B71"/>
    <w:rsid w:val="00C96103"/>
    <w:rsid w:val="00CA09EB"/>
    <w:rsid w:val="00CA28C6"/>
    <w:rsid w:val="00CA3B96"/>
    <w:rsid w:val="00CA4FB9"/>
    <w:rsid w:val="00CA5D65"/>
    <w:rsid w:val="00CB0615"/>
    <w:rsid w:val="00CB0B0C"/>
    <w:rsid w:val="00CB1924"/>
    <w:rsid w:val="00CB442E"/>
    <w:rsid w:val="00CC0C43"/>
    <w:rsid w:val="00CC2F29"/>
    <w:rsid w:val="00CC3A22"/>
    <w:rsid w:val="00CC4EB1"/>
    <w:rsid w:val="00CC500F"/>
    <w:rsid w:val="00CC5487"/>
    <w:rsid w:val="00CC6465"/>
    <w:rsid w:val="00CC712E"/>
    <w:rsid w:val="00CC72E6"/>
    <w:rsid w:val="00CC77C3"/>
    <w:rsid w:val="00CD03BA"/>
    <w:rsid w:val="00CD16C8"/>
    <w:rsid w:val="00CD2F54"/>
    <w:rsid w:val="00CD4E37"/>
    <w:rsid w:val="00CD5164"/>
    <w:rsid w:val="00CD7B2A"/>
    <w:rsid w:val="00CD7BE6"/>
    <w:rsid w:val="00CE0081"/>
    <w:rsid w:val="00CE13E7"/>
    <w:rsid w:val="00CE1E85"/>
    <w:rsid w:val="00CE2274"/>
    <w:rsid w:val="00CE2CD1"/>
    <w:rsid w:val="00CE559B"/>
    <w:rsid w:val="00CE5EC7"/>
    <w:rsid w:val="00CE6FED"/>
    <w:rsid w:val="00CE73B9"/>
    <w:rsid w:val="00CF0180"/>
    <w:rsid w:val="00CF09C1"/>
    <w:rsid w:val="00CF10FA"/>
    <w:rsid w:val="00CF312B"/>
    <w:rsid w:val="00CF3E3F"/>
    <w:rsid w:val="00CF3EDA"/>
    <w:rsid w:val="00CF4066"/>
    <w:rsid w:val="00CF4AFA"/>
    <w:rsid w:val="00CF4C13"/>
    <w:rsid w:val="00CF4E59"/>
    <w:rsid w:val="00CF6608"/>
    <w:rsid w:val="00CF76FB"/>
    <w:rsid w:val="00D007F1"/>
    <w:rsid w:val="00D01D74"/>
    <w:rsid w:val="00D02496"/>
    <w:rsid w:val="00D02DB7"/>
    <w:rsid w:val="00D07C0B"/>
    <w:rsid w:val="00D07E2B"/>
    <w:rsid w:val="00D1082B"/>
    <w:rsid w:val="00D13192"/>
    <w:rsid w:val="00D1466A"/>
    <w:rsid w:val="00D15BA4"/>
    <w:rsid w:val="00D17C8C"/>
    <w:rsid w:val="00D2030F"/>
    <w:rsid w:val="00D2077D"/>
    <w:rsid w:val="00D24DB7"/>
    <w:rsid w:val="00D2659D"/>
    <w:rsid w:val="00D307EA"/>
    <w:rsid w:val="00D354C5"/>
    <w:rsid w:val="00D360B6"/>
    <w:rsid w:val="00D36A2D"/>
    <w:rsid w:val="00D4003A"/>
    <w:rsid w:val="00D419AF"/>
    <w:rsid w:val="00D426A1"/>
    <w:rsid w:val="00D44055"/>
    <w:rsid w:val="00D4451C"/>
    <w:rsid w:val="00D45129"/>
    <w:rsid w:val="00D47FD0"/>
    <w:rsid w:val="00D50F77"/>
    <w:rsid w:val="00D522EC"/>
    <w:rsid w:val="00D5235D"/>
    <w:rsid w:val="00D52AE0"/>
    <w:rsid w:val="00D5506F"/>
    <w:rsid w:val="00D561DD"/>
    <w:rsid w:val="00D5784A"/>
    <w:rsid w:val="00D6046F"/>
    <w:rsid w:val="00D62E1B"/>
    <w:rsid w:val="00D656ED"/>
    <w:rsid w:val="00D665E8"/>
    <w:rsid w:val="00D674CF"/>
    <w:rsid w:val="00D67ED8"/>
    <w:rsid w:val="00D70083"/>
    <w:rsid w:val="00D73403"/>
    <w:rsid w:val="00D76E93"/>
    <w:rsid w:val="00D774BA"/>
    <w:rsid w:val="00D77B82"/>
    <w:rsid w:val="00D807A8"/>
    <w:rsid w:val="00D82678"/>
    <w:rsid w:val="00D848D0"/>
    <w:rsid w:val="00D84B82"/>
    <w:rsid w:val="00D857C2"/>
    <w:rsid w:val="00D863AA"/>
    <w:rsid w:val="00D86A3A"/>
    <w:rsid w:val="00D87D5D"/>
    <w:rsid w:val="00D87F87"/>
    <w:rsid w:val="00D90C65"/>
    <w:rsid w:val="00D9276F"/>
    <w:rsid w:val="00D93419"/>
    <w:rsid w:val="00D9517B"/>
    <w:rsid w:val="00D95D3F"/>
    <w:rsid w:val="00D9729D"/>
    <w:rsid w:val="00DA14A7"/>
    <w:rsid w:val="00DA1CB2"/>
    <w:rsid w:val="00DA38B0"/>
    <w:rsid w:val="00DA3DA8"/>
    <w:rsid w:val="00DA3E15"/>
    <w:rsid w:val="00DA4C17"/>
    <w:rsid w:val="00DA77F0"/>
    <w:rsid w:val="00DB026E"/>
    <w:rsid w:val="00DB0546"/>
    <w:rsid w:val="00DB05CD"/>
    <w:rsid w:val="00DB0839"/>
    <w:rsid w:val="00DB0893"/>
    <w:rsid w:val="00DB5FC1"/>
    <w:rsid w:val="00DC0A1D"/>
    <w:rsid w:val="00DC0B8A"/>
    <w:rsid w:val="00DC2407"/>
    <w:rsid w:val="00DC26F0"/>
    <w:rsid w:val="00DC4447"/>
    <w:rsid w:val="00DC4ADC"/>
    <w:rsid w:val="00DC531F"/>
    <w:rsid w:val="00DD194F"/>
    <w:rsid w:val="00DD31F5"/>
    <w:rsid w:val="00DD3B53"/>
    <w:rsid w:val="00DD6826"/>
    <w:rsid w:val="00DE0466"/>
    <w:rsid w:val="00DE06D7"/>
    <w:rsid w:val="00DE157E"/>
    <w:rsid w:val="00DE2A50"/>
    <w:rsid w:val="00DE2DD8"/>
    <w:rsid w:val="00DE3626"/>
    <w:rsid w:val="00DE53B2"/>
    <w:rsid w:val="00DE56CC"/>
    <w:rsid w:val="00DE625A"/>
    <w:rsid w:val="00DE6535"/>
    <w:rsid w:val="00DE6D69"/>
    <w:rsid w:val="00DF05B0"/>
    <w:rsid w:val="00DF1BE5"/>
    <w:rsid w:val="00DF30E6"/>
    <w:rsid w:val="00DF38B9"/>
    <w:rsid w:val="00DF39A5"/>
    <w:rsid w:val="00DF5798"/>
    <w:rsid w:val="00DF61F3"/>
    <w:rsid w:val="00E0111D"/>
    <w:rsid w:val="00E0502F"/>
    <w:rsid w:val="00E062D2"/>
    <w:rsid w:val="00E06D8C"/>
    <w:rsid w:val="00E072EB"/>
    <w:rsid w:val="00E07A1D"/>
    <w:rsid w:val="00E13FDB"/>
    <w:rsid w:val="00E14CD9"/>
    <w:rsid w:val="00E23C2C"/>
    <w:rsid w:val="00E2532F"/>
    <w:rsid w:val="00E25BC7"/>
    <w:rsid w:val="00E2765B"/>
    <w:rsid w:val="00E31EAB"/>
    <w:rsid w:val="00E36C0F"/>
    <w:rsid w:val="00E37947"/>
    <w:rsid w:val="00E401A5"/>
    <w:rsid w:val="00E40212"/>
    <w:rsid w:val="00E412C4"/>
    <w:rsid w:val="00E435E0"/>
    <w:rsid w:val="00E45624"/>
    <w:rsid w:val="00E46C14"/>
    <w:rsid w:val="00E4777F"/>
    <w:rsid w:val="00E4792E"/>
    <w:rsid w:val="00E50FE8"/>
    <w:rsid w:val="00E52EDF"/>
    <w:rsid w:val="00E57581"/>
    <w:rsid w:val="00E61150"/>
    <w:rsid w:val="00E623DA"/>
    <w:rsid w:val="00E625E9"/>
    <w:rsid w:val="00E638C1"/>
    <w:rsid w:val="00E639A7"/>
    <w:rsid w:val="00E63CC9"/>
    <w:rsid w:val="00E66E60"/>
    <w:rsid w:val="00E66FAE"/>
    <w:rsid w:val="00E675A4"/>
    <w:rsid w:val="00E67B16"/>
    <w:rsid w:val="00E67BFB"/>
    <w:rsid w:val="00E67FF2"/>
    <w:rsid w:val="00E711F7"/>
    <w:rsid w:val="00E71242"/>
    <w:rsid w:val="00E7184B"/>
    <w:rsid w:val="00E7368E"/>
    <w:rsid w:val="00E75FF7"/>
    <w:rsid w:val="00E76613"/>
    <w:rsid w:val="00E80214"/>
    <w:rsid w:val="00E80E67"/>
    <w:rsid w:val="00E81A91"/>
    <w:rsid w:val="00E81B3F"/>
    <w:rsid w:val="00E829B6"/>
    <w:rsid w:val="00E82B03"/>
    <w:rsid w:val="00E84A26"/>
    <w:rsid w:val="00E84CBB"/>
    <w:rsid w:val="00E92D17"/>
    <w:rsid w:val="00E93314"/>
    <w:rsid w:val="00E94015"/>
    <w:rsid w:val="00E962EC"/>
    <w:rsid w:val="00E96335"/>
    <w:rsid w:val="00E96B31"/>
    <w:rsid w:val="00EA244F"/>
    <w:rsid w:val="00EA3A26"/>
    <w:rsid w:val="00EA5521"/>
    <w:rsid w:val="00EA57E1"/>
    <w:rsid w:val="00EA6713"/>
    <w:rsid w:val="00EB066F"/>
    <w:rsid w:val="00EB0948"/>
    <w:rsid w:val="00EB146F"/>
    <w:rsid w:val="00EB172E"/>
    <w:rsid w:val="00EB2049"/>
    <w:rsid w:val="00EB2397"/>
    <w:rsid w:val="00EB45CD"/>
    <w:rsid w:val="00EB4BFE"/>
    <w:rsid w:val="00EB4F68"/>
    <w:rsid w:val="00EB53C4"/>
    <w:rsid w:val="00EB6EDD"/>
    <w:rsid w:val="00EB7655"/>
    <w:rsid w:val="00EC0330"/>
    <w:rsid w:val="00EC0848"/>
    <w:rsid w:val="00EC0C4C"/>
    <w:rsid w:val="00EC0D54"/>
    <w:rsid w:val="00EC1378"/>
    <w:rsid w:val="00EC1742"/>
    <w:rsid w:val="00EC238F"/>
    <w:rsid w:val="00EC2522"/>
    <w:rsid w:val="00EC2CAC"/>
    <w:rsid w:val="00EC3774"/>
    <w:rsid w:val="00EC40F2"/>
    <w:rsid w:val="00ED0043"/>
    <w:rsid w:val="00ED05E0"/>
    <w:rsid w:val="00ED2B03"/>
    <w:rsid w:val="00ED38E3"/>
    <w:rsid w:val="00ED4101"/>
    <w:rsid w:val="00ED4B07"/>
    <w:rsid w:val="00ED5019"/>
    <w:rsid w:val="00ED5E19"/>
    <w:rsid w:val="00ED6CD5"/>
    <w:rsid w:val="00ED7FE2"/>
    <w:rsid w:val="00EE0130"/>
    <w:rsid w:val="00EE36C8"/>
    <w:rsid w:val="00EE3C0A"/>
    <w:rsid w:val="00EE4811"/>
    <w:rsid w:val="00EE5A3C"/>
    <w:rsid w:val="00EE6BDB"/>
    <w:rsid w:val="00EE756D"/>
    <w:rsid w:val="00EF2797"/>
    <w:rsid w:val="00EF293C"/>
    <w:rsid w:val="00EF42EB"/>
    <w:rsid w:val="00EF5AD8"/>
    <w:rsid w:val="00EF7247"/>
    <w:rsid w:val="00EF75F9"/>
    <w:rsid w:val="00F012AB"/>
    <w:rsid w:val="00F02C65"/>
    <w:rsid w:val="00F02D8C"/>
    <w:rsid w:val="00F03222"/>
    <w:rsid w:val="00F05813"/>
    <w:rsid w:val="00F0708F"/>
    <w:rsid w:val="00F076EA"/>
    <w:rsid w:val="00F113EF"/>
    <w:rsid w:val="00F11C54"/>
    <w:rsid w:val="00F123B4"/>
    <w:rsid w:val="00F14268"/>
    <w:rsid w:val="00F145CD"/>
    <w:rsid w:val="00F1671B"/>
    <w:rsid w:val="00F20BF9"/>
    <w:rsid w:val="00F22D15"/>
    <w:rsid w:val="00F22D63"/>
    <w:rsid w:val="00F24021"/>
    <w:rsid w:val="00F253C4"/>
    <w:rsid w:val="00F254E2"/>
    <w:rsid w:val="00F26711"/>
    <w:rsid w:val="00F277FC"/>
    <w:rsid w:val="00F30475"/>
    <w:rsid w:val="00F30514"/>
    <w:rsid w:val="00F3111A"/>
    <w:rsid w:val="00F32536"/>
    <w:rsid w:val="00F327FC"/>
    <w:rsid w:val="00F35440"/>
    <w:rsid w:val="00F357AC"/>
    <w:rsid w:val="00F41BC9"/>
    <w:rsid w:val="00F43440"/>
    <w:rsid w:val="00F4503C"/>
    <w:rsid w:val="00F4790B"/>
    <w:rsid w:val="00F51CCA"/>
    <w:rsid w:val="00F51FB0"/>
    <w:rsid w:val="00F52066"/>
    <w:rsid w:val="00F522F0"/>
    <w:rsid w:val="00F5281E"/>
    <w:rsid w:val="00F52FDF"/>
    <w:rsid w:val="00F532D2"/>
    <w:rsid w:val="00F54314"/>
    <w:rsid w:val="00F55ACD"/>
    <w:rsid w:val="00F55BB0"/>
    <w:rsid w:val="00F62C0E"/>
    <w:rsid w:val="00F632A1"/>
    <w:rsid w:val="00F633C6"/>
    <w:rsid w:val="00F646C0"/>
    <w:rsid w:val="00F6494E"/>
    <w:rsid w:val="00F65A2F"/>
    <w:rsid w:val="00F66E58"/>
    <w:rsid w:val="00F702A5"/>
    <w:rsid w:val="00F720A7"/>
    <w:rsid w:val="00F7214A"/>
    <w:rsid w:val="00F75154"/>
    <w:rsid w:val="00F80DB5"/>
    <w:rsid w:val="00F8404B"/>
    <w:rsid w:val="00F92499"/>
    <w:rsid w:val="00F92703"/>
    <w:rsid w:val="00F94BD4"/>
    <w:rsid w:val="00F94F5B"/>
    <w:rsid w:val="00F9520D"/>
    <w:rsid w:val="00F95B8E"/>
    <w:rsid w:val="00F97A81"/>
    <w:rsid w:val="00FA0F16"/>
    <w:rsid w:val="00FA2918"/>
    <w:rsid w:val="00FA3BFA"/>
    <w:rsid w:val="00FA421B"/>
    <w:rsid w:val="00FA50D8"/>
    <w:rsid w:val="00FB16CD"/>
    <w:rsid w:val="00FB2C22"/>
    <w:rsid w:val="00FB5F3A"/>
    <w:rsid w:val="00FB69FB"/>
    <w:rsid w:val="00FB6E15"/>
    <w:rsid w:val="00FC1DFA"/>
    <w:rsid w:val="00FC2932"/>
    <w:rsid w:val="00FC3C45"/>
    <w:rsid w:val="00FC3D75"/>
    <w:rsid w:val="00FC3F25"/>
    <w:rsid w:val="00FC44C6"/>
    <w:rsid w:val="00FC630B"/>
    <w:rsid w:val="00FC68F8"/>
    <w:rsid w:val="00FC72FF"/>
    <w:rsid w:val="00FD047C"/>
    <w:rsid w:val="00FD1AEC"/>
    <w:rsid w:val="00FD22E3"/>
    <w:rsid w:val="00FD2BD6"/>
    <w:rsid w:val="00FD2DCF"/>
    <w:rsid w:val="00FD412E"/>
    <w:rsid w:val="00FD461D"/>
    <w:rsid w:val="00FD57CB"/>
    <w:rsid w:val="00FD5CCF"/>
    <w:rsid w:val="00FD5E0F"/>
    <w:rsid w:val="00FD6DB6"/>
    <w:rsid w:val="00FE0EDB"/>
    <w:rsid w:val="00FE4766"/>
    <w:rsid w:val="00FE4C43"/>
    <w:rsid w:val="00FF28F7"/>
    <w:rsid w:val="00FF5C0E"/>
    <w:rsid w:val="00FF610F"/>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5.png"/><Relationship Id="rId21" Type="http://schemas.openxmlformats.org/officeDocument/2006/relationships/image" Target="media/image20.png"/><Relationship Id="rId42" Type="http://schemas.openxmlformats.org/officeDocument/2006/relationships/image" Target="media/image41.png"/><Relationship Id="rId63" Type="http://schemas.openxmlformats.org/officeDocument/2006/relationships/image" Target="media/image62.png"/><Relationship Id="rId84" Type="http://schemas.openxmlformats.org/officeDocument/2006/relationships/image" Target="media/image82.png"/><Relationship Id="rId138" Type="http://schemas.openxmlformats.org/officeDocument/2006/relationships/image" Target="media/image136.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theme" Target="theme/theme1.xml"/><Relationship Id="rId107" Type="http://schemas.openxmlformats.org/officeDocument/2006/relationships/image" Target="media/image105.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31.png"/><Relationship Id="rId53" Type="http://schemas.openxmlformats.org/officeDocument/2006/relationships/image" Target="media/image52.png"/><Relationship Id="rId74" Type="http://schemas.openxmlformats.org/officeDocument/2006/relationships/image" Target="media/image73.png"/><Relationship Id="rId128" Type="http://schemas.openxmlformats.org/officeDocument/2006/relationships/image" Target="media/image126.png"/><Relationship Id="rId149" Type="http://schemas.openxmlformats.org/officeDocument/2006/relationships/image" Target="media/image145.png"/><Relationship Id="rId5" Type="http://schemas.openxmlformats.org/officeDocument/2006/relationships/styles" Target="styles.xml"/><Relationship Id="rId95" Type="http://schemas.openxmlformats.org/officeDocument/2006/relationships/image" Target="media/image93.png"/><Relationship Id="rId160" Type="http://schemas.openxmlformats.org/officeDocument/2006/relationships/image" Target="media/image154.png"/><Relationship Id="rId181" Type="http://schemas.openxmlformats.org/officeDocument/2006/relationships/image" Target="media/image174.png"/><Relationship Id="rId22" Type="http://schemas.openxmlformats.org/officeDocument/2006/relationships/image" Target="media/image21.png"/><Relationship Id="rId43" Type="http://schemas.openxmlformats.org/officeDocument/2006/relationships/image" Target="media/image42.png"/><Relationship Id="rId64" Type="http://schemas.openxmlformats.org/officeDocument/2006/relationships/image" Target="media/image63.png"/><Relationship Id="rId118" Type="http://schemas.openxmlformats.org/officeDocument/2006/relationships/image" Target="media/image116.png"/><Relationship Id="rId139" Type="http://schemas.openxmlformats.org/officeDocument/2006/relationships/image" Target="media/image15.png"/><Relationship Id="rId85" Type="http://schemas.openxmlformats.org/officeDocument/2006/relationships/image" Target="media/image83.png"/><Relationship Id="rId150" Type="http://schemas.openxmlformats.org/officeDocument/2006/relationships/image" Target="media/image146.png"/><Relationship Id="rId171" Type="http://schemas.openxmlformats.org/officeDocument/2006/relationships/image" Target="media/image165.png"/><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32.png"/><Relationship Id="rId108" Type="http://schemas.openxmlformats.org/officeDocument/2006/relationships/image" Target="media/image106.png"/><Relationship Id="rId129" Type="http://schemas.openxmlformats.org/officeDocument/2006/relationships/image" Target="media/image127.png"/><Relationship Id="rId54" Type="http://schemas.openxmlformats.org/officeDocument/2006/relationships/image" Target="media/image53.png"/><Relationship Id="rId75" Type="http://schemas.openxmlformats.org/officeDocument/2006/relationships/image" Target="media/image74.png"/><Relationship Id="rId96" Type="http://schemas.openxmlformats.org/officeDocument/2006/relationships/image" Target="media/image94.png"/><Relationship Id="rId140" Type="http://schemas.openxmlformats.org/officeDocument/2006/relationships/image" Target="media/image137.png"/><Relationship Id="rId161" Type="http://schemas.openxmlformats.org/officeDocument/2006/relationships/image" Target="media/image155.png"/><Relationship Id="rId182" Type="http://schemas.openxmlformats.org/officeDocument/2006/relationships/image" Target="media/image175.png"/><Relationship Id="rId6" Type="http://schemas.openxmlformats.org/officeDocument/2006/relationships/settings" Target="settings.xml"/><Relationship Id="rId23" Type="http://schemas.openxmlformats.org/officeDocument/2006/relationships/image" Target="media/image22.png"/><Relationship Id="rId119" Type="http://schemas.openxmlformats.org/officeDocument/2006/relationships/image" Target="media/image117.png"/><Relationship Id="rId44" Type="http://schemas.openxmlformats.org/officeDocument/2006/relationships/image" Target="media/image43.png"/><Relationship Id="rId65" Type="http://schemas.openxmlformats.org/officeDocument/2006/relationships/image" Target="media/image64.png"/><Relationship Id="rId86" Type="http://schemas.openxmlformats.org/officeDocument/2006/relationships/image" Target="media/image84.png"/><Relationship Id="rId130" Type="http://schemas.openxmlformats.org/officeDocument/2006/relationships/image" Target="media/image128.png"/><Relationship Id="rId151" Type="http://schemas.openxmlformats.org/officeDocument/2006/relationships/image" Target="media/image17.png"/><Relationship Id="rId172" Type="http://schemas.openxmlformats.org/officeDocument/2006/relationships/image" Target="media/image166.png"/><Relationship Id="rId13" Type="http://schemas.openxmlformats.org/officeDocument/2006/relationships/hyperlink" Target="https://en.wikipedia.org/wiki/List_of_Nvidia_graphics_processing_units" TargetMode="External"/><Relationship Id="rId18" Type="http://schemas.openxmlformats.org/officeDocument/2006/relationships/footer" Target="footer2.xml"/><Relationship Id="rId39" Type="http://schemas.openxmlformats.org/officeDocument/2006/relationships/image" Target="media/image38.png"/><Relationship Id="rId109" Type="http://schemas.openxmlformats.org/officeDocument/2006/relationships/image" Target="media/image107.png"/><Relationship Id="rId34" Type="http://schemas.openxmlformats.org/officeDocument/2006/relationships/image" Target="media/image33.png"/><Relationship Id="rId50" Type="http://schemas.openxmlformats.org/officeDocument/2006/relationships/image" Target="media/image49.png"/><Relationship Id="rId55" Type="http://schemas.openxmlformats.org/officeDocument/2006/relationships/image" Target="media/image54.png"/><Relationship Id="rId76" Type="http://schemas.openxmlformats.org/officeDocument/2006/relationships/image" Target="media/image1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141" Type="http://schemas.openxmlformats.org/officeDocument/2006/relationships/image" Target="media/image138.png"/><Relationship Id="rId146" Type="http://schemas.openxmlformats.org/officeDocument/2006/relationships/image" Target="media/image4.png"/><Relationship Id="rId167" Type="http://schemas.openxmlformats.org/officeDocument/2006/relationships/image" Target="media/image161.png"/><Relationship Id="rId188" Type="http://schemas.openxmlformats.org/officeDocument/2006/relationships/footer" Target="footer4.xml"/><Relationship Id="rId7" Type="http://schemas.openxmlformats.org/officeDocument/2006/relationships/webSettings" Target="webSettings.xml"/><Relationship Id="rId71" Type="http://schemas.openxmlformats.org/officeDocument/2006/relationships/image" Target="media/image70.png"/><Relationship Id="rId92" Type="http://schemas.openxmlformats.org/officeDocument/2006/relationships/image" Target="media/image90.png"/><Relationship Id="rId162" Type="http://schemas.openxmlformats.org/officeDocument/2006/relationships/image" Target="media/image156.png"/><Relationship Id="rId183" Type="http://schemas.openxmlformats.org/officeDocument/2006/relationships/hyperlink" Target="https://github.com/SCIInstitute/fluorender" TargetMode="External"/><Relationship Id="rId2" Type="http://schemas.openxmlformats.org/officeDocument/2006/relationships/customXml" Target="../customXml/item2.xml"/><Relationship Id="rId29" Type="http://schemas.openxmlformats.org/officeDocument/2006/relationships/image" Target="media/image28.png"/><Relationship Id="rId24" Type="http://schemas.openxmlformats.org/officeDocument/2006/relationships/image" Target="media/image23.png"/><Relationship Id="rId40" Type="http://schemas.openxmlformats.org/officeDocument/2006/relationships/image" Target="media/image39.png"/><Relationship Id="rId45" Type="http://schemas.openxmlformats.org/officeDocument/2006/relationships/image" Target="media/image44.png"/><Relationship Id="rId66" Type="http://schemas.openxmlformats.org/officeDocument/2006/relationships/image" Target="media/image65.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136" Type="http://schemas.openxmlformats.org/officeDocument/2006/relationships/image" Target="media/image134.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60.png"/><Relationship Id="rId82" Type="http://schemas.openxmlformats.org/officeDocument/2006/relationships/image" Target="media/image80.png"/><Relationship Id="rId152" Type="http://schemas.openxmlformats.org/officeDocument/2006/relationships/image" Target="media/image16.png"/><Relationship Id="rId173" Type="http://schemas.openxmlformats.org/officeDocument/2006/relationships/image" Target="media/image167.png"/><Relationship Id="rId19" Type="http://schemas.openxmlformats.org/officeDocument/2006/relationships/hyperlink" Target="https://d.docs.live.net/6a73dd1f17cfc8cb/FluoRender/Manual_223_Aug-18%20-%20Copy.docx" TargetMode="External"/><Relationship Id="rId14" Type="http://schemas.openxmlformats.org/officeDocument/2006/relationships/image" Target="media/image19.png"/><Relationship Id="rId30" Type="http://schemas.openxmlformats.org/officeDocument/2006/relationships/image" Target="media/image29.png"/><Relationship Id="rId35" Type="http://schemas.openxmlformats.org/officeDocument/2006/relationships/image" Target="media/image34.png"/><Relationship Id="rId56" Type="http://schemas.openxmlformats.org/officeDocument/2006/relationships/image" Target="media/image55.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26" Type="http://schemas.openxmlformats.org/officeDocument/2006/relationships/image" Target="media/image124.png"/><Relationship Id="rId147" Type="http://schemas.openxmlformats.org/officeDocument/2006/relationships/image" Target="media/image143.png"/><Relationship Id="rId168" Type="http://schemas.openxmlformats.org/officeDocument/2006/relationships/image" Target="media/image162.png"/><Relationship Id="rId8" Type="http://schemas.openxmlformats.org/officeDocument/2006/relationships/footnotes" Target="footnotes.xml"/><Relationship Id="rId51" Type="http://schemas.openxmlformats.org/officeDocument/2006/relationships/image" Target="media/image50.png"/><Relationship Id="rId72" Type="http://schemas.openxmlformats.org/officeDocument/2006/relationships/image" Target="media/image71.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142" Type="http://schemas.openxmlformats.org/officeDocument/2006/relationships/image" Target="media/image139.png"/><Relationship Id="rId163" Type="http://schemas.openxmlformats.org/officeDocument/2006/relationships/image" Target="media/image157.png"/><Relationship Id="rId184" Type="http://schemas.openxmlformats.org/officeDocument/2006/relationships/image" Target="media/image176.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24.png"/><Relationship Id="rId46" Type="http://schemas.openxmlformats.org/officeDocument/2006/relationships/image" Target="media/image45.png"/><Relationship Id="rId67" Type="http://schemas.openxmlformats.org/officeDocument/2006/relationships/image" Target="media/image66.png"/><Relationship Id="rId116" Type="http://schemas.openxmlformats.org/officeDocument/2006/relationships/image" Target="media/image114.png"/><Relationship Id="rId137" Type="http://schemas.openxmlformats.org/officeDocument/2006/relationships/image" Target="media/image135.png"/><Relationship Id="rId158" Type="http://schemas.openxmlformats.org/officeDocument/2006/relationships/image" Target="media/image152.png"/><Relationship Id="rId20" Type="http://schemas.openxmlformats.org/officeDocument/2006/relationships/hyperlink" Target="https://d.docs.live.net/6a73dd1f17cfc8cb/FluoRender/Manual_223_Aug-18%20-%20Copy.docx" TargetMode="External"/><Relationship Id="rId41" Type="http://schemas.openxmlformats.org/officeDocument/2006/relationships/image" Target="media/image40.png"/><Relationship Id="rId62" Type="http://schemas.openxmlformats.org/officeDocument/2006/relationships/image" Target="media/image61.png"/><Relationship Id="rId83" Type="http://schemas.openxmlformats.org/officeDocument/2006/relationships/image" Target="media/image81.png"/><Relationship Id="rId88" Type="http://schemas.openxmlformats.org/officeDocument/2006/relationships/image" Target="media/image86.png"/><Relationship Id="rId111" Type="http://schemas.openxmlformats.org/officeDocument/2006/relationships/image" Target="media/image109.png"/><Relationship Id="rId132" Type="http://schemas.openxmlformats.org/officeDocument/2006/relationships/image" Target="media/image130.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2.png"/><Relationship Id="rId190" Type="http://schemas.openxmlformats.org/officeDocument/2006/relationships/glossaryDocument" Target="glossary/document.xml"/><Relationship Id="rId15" Type="http://schemas.openxmlformats.org/officeDocument/2006/relationships/header" Target="header1.xml"/><Relationship Id="rId36" Type="http://schemas.openxmlformats.org/officeDocument/2006/relationships/image" Target="media/image35.png"/><Relationship Id="rId57" Type="http://schemas.openxmlformats.org/officeDocument/2006/relationships/image" Target="media/image56.png"/><Relationship Id="rId106" Type="http://schemas.openxmlformats.org/officeDocument/2006/relationships/image" Target="media/image104.png"/><Relationship Id="rId127" Type="http://schemas.openxmlformats.org/officeDocument/2006/relationships/image" Target="media/image125.png"/><Relationship Id="rId10" Type="http://schemas.openxmlformats.org/officeDocument/2006/relationships/image" Target="media/image18.png"/><Relationship Id="rId31" Type="http://schemas.openxmlformats.org/officeDocument/2006/relationships/image" Target="media/image30.png"/><Relationship Id="rId52" Type="http://schemas.openxmlformats.org/officeDocument/2006/relationships/image" Target="media/image51.png"/><Relationship Id="rId73" Type="http://schemas.openxmlformats.org/officeDocument/2006/relationships/image" Target="media/image72.png"/><Relationship Id="rId78" Type="http://schemas.openxmlformats.org/officeDocument/2006/relationships/image" Target="media/image76.pn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png"/><Relationship Id="rId143" Type="http://schemas.openxmlformats.org/officeDocument/2006/relationships/image" Target="media/image140.png"/><Relationship Id="rId148" Type="http://schemas.openxmlformats.org/officeDocument/2006/relationships/image" Target="media/image144.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7.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3.png"/><Relationship Id="rId26" Type="http://schemas.openxmlformats.org/officeDocument/2006/relationships/image" Target="media/image25.png"/><Relationship Id="rId47" Type="http://schemas.openxmlformats.org/officeDocument/2006/relationships/image" Target="media/image46.png"/><Relationship Id="rId68" Type="http://schemas.openxmlformats.org/officeDocument/2006/relationships/image" Target="media/image67.png"/><Relationship Id="rId89" Type="http://schemas.openxmlformats.org/officeDocument/2006/relationships/image" Target="media/image87.png"/><Relationship Id="rId112" Type="http://schemas.openxmlformats.org/officeDocument/2006/relationships/image" Target="media/image110.png"/><Relationship Id="rId133" Type="http://schemas.openxmlformats.org/officeDocument/2006/relationships/image" Target="media/image131.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header" Target="header2.xml"/><Relationship Id="rId37" Type="http://schemas.openxmlformats.org/officeDocument/2006/relationships/image" Target="media/image36.png"/><Relationship Id="rId58" Type="http://schemas.openxmlformats.org/officeDocument/2006/relationships/image" Target="media/image57.png"/><Relationship Id="rId79" Type="http://schemas.openxmlformats.org/officeDocument/2006/relationships/image" Target="media/image77.png"/><Relationship Id="rId102" Type="http://schemas.openxmlformats.org/officeDocument/2006/relationships/image" Target="media/image100.png"/><Relationship Id="rId123" Type="http://schemas.openxmlformats.org/officeDocument/2006/relationships/image" Target="media/image121.png"/><Relationship Id="rId144" Type="http://schemas.openxmlformats.org/officeDocument/2006/relationships/image" Target="media/image141.png"/><Relationship Id="rId90" Type="http://schemas.openxmlformats.org/officeDocument/2006/relationships/image" Target="media/image88.png"/><Relationship Id="rId165" Type="http://schemas.openxmlformats.org/officeDocument/2006/relationships/image" Target="media/image159.png"/><Relationship Id="rId186" Type="http://schemas.openxmlformats.org/officeDocument/2006/relationships/hyperlink" Target="http://nvidia.custhelp.com/app/answers/detail/a_id/3007/~/opengl-message-%E2%80%9Clost-connection%E2%80%9D" TargetMode="External"/><Relationship Id="rId27" Type="http://schemas.openxmlformats.org/officeDocument/2006/relationships/image" Target="media/image26.png"/><Relationship Id="rId48" Type="http://schemas.openxmlformats.org/officeDocument/2006/relationships/image" Target="media/image47.png"/><Relationship Id="rId69" Type="http://schemas.openxmlformats.org/officeDocument/2006/relationships/image" Target="media/image68.png"/><Relationship Id="rId113" Type="http://schemas.openxmlformats.org/officeDocument/2006/relationships/image" Target="media/image111.png"/><Relationship Id="rId134" Type="http://schemas.openxmlformats.org/officeDocument/2006/relationships/image" Target="media/image132.png"/><Relationship Id="rId80" Type="http://schemas.openxmlformats.org/officeDocument/2006/relationships/image" Target="media/image78.png"/><Relationship Id="rId155" Type="http://schemas.openxmlformats.org/officeDocument/2006/relationships/image" Target="media/image149.png"/><Relationship Id="rId176" Type="http://schemas.openxmlformats.org/officeDocument/2006/relationships/hyperlink" Target="http://www.khronos.org/opencl/" TargetMode="External"/><Relationship Id="rId17" Type="http://schemas.openxmlformats.org/officeDocument/2006/relationships/footer" Target="footer1.xml"/><Relationship Id="rId38" Type="http://schemas.openxmlformats.org/officeDocument/2006/relationships/image" Target="media/image37.png"/><Relationship Id="rId59" Type="http://schemas.openxmlformats.org/officeDocument/2006/relationships/image" Target="media/image58.png"/><Relationship Id="rId103" Type="http://schemas.openxmlformats.org/officeDocument/2006/relationships/image" Target="media/image101.png"/><Relationship Id="rId124" Type="http://schemas.openxmlformats.org/officeDocument/2006/relationships/image" Target="media/image122.png"/><Relationship Id="rId70" Type="http://schemas.openxmlformats.org/officeDocument/2006/relationships/image" Target="media/image69.png"/><Relationship Id="rId91" Type="http://schemas.openxmlformats.org/officeDocument/2006/relationships/image" Target="media/image89.png"/><Relationship Id="rId145" Type="http://schemas.openxmlformats.org/officeDocument/2006/relationships/image" Target="media/image142.png"/><Relationship Id="rId166" Type="http://schemas.openxmlformats.org/officeDocument/2006/relationships/image" Target="media/image160.png"/><Relationship Id="rId187" Type="http://schemas.openxmlformats.org/officeDocument/2006/relationships/footer" Target="footer3.xml"/><Relationship Id="rId1" Type="http://schemas.openxmlformats.org/officeDocument/2006/relationships/customXml" Target="../customXml/item1.xml"/><Relationship Id="rId28" Type="http://schemas.openxmlformats.org/officeDocument/2006/relationships/image" Target="media/image27.png"/><Relationship Id="rId49" Type="http://schemas.openxmlformats.org/officeDocument/2006/relationships/image" Target="media/image48.png"/><Relationship Id="rId114" Type="http://schemas.openxmlformats.org/officeDocument/2006/relationships/image" Target="media/image112.png"/><Relationship Id="rId60" Type="http://schemas.openxmlformats.org/officeDocument/2006/relationships/image" Target="media/image59.png"/><Relationship Id="rId81" Type="http://schemas.openxmlformats.org/officeDocument/2006/relationships/image" Target="media/image79.png"/><Relationship Id="rId135" Type="http://schemas.openxmlformats.org/officeDocument/2006/relationships/image" Target="media/image133.png"/><Relationship Id="rId156" Type="http://schemas.openxmlformats.org/officeDocument/2006/relationships/image" Target="media/image150.png"/><Relationship Id="rId177"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70EC4"/>
    <w:rsid w:val="000C066C"/>
    <w:rsid w:val="000D0E63"/>
    <w:rsid w:val="000E53EE"/>
    <w:rsid w:val="00132717"/>
    <w:rsid w:val="00145D04"/>
    <w:rsid w:val="001B18DC"/>
    <w:rsid w:val="001B5E6A"/>
    <w:rsid w:val="001C278B"/>
    <w:rsid w:val="001F0A53"/>
    <w:rsid w:val="00257093"/>
    <w:rsid w:val="002C2D34"/>
    <w:rsid w:val="002E6D6F"/>
    <w:rsid w:val="00337F18"/>
    <w:rsid w:val="00395E74"/>
    <w:rsid w:val="003C2391"/>
    <w:rsid w:val="003F2D84"/>
    <w:rsid w:val="0046046D"/>
    <w:rsid w:val="004866F7"/>
    <w:rsid w:val="004D3662"/>
    <w:rsid w:val="00506F51"/>
    <w:rsid w:val="00563851"/>
    <w:rsid w:val="005647DA"/>
    <w:rsid w:val="00572121"/>
    <w:rsid w:val="00587AED"/>
    <w:rsid w:val="00593C5B"/>
    <w:rsid w:val="005C2273"/>
    <w:rsid w:val="0060668F"/>
    <w:rsid w:val="00614606"/>
    <w:rsid w:val="00624E1F"/>
    <w:rsid w:val="00635581"/>
    <w:rsid w:val="00640441"/>
    <w:rsid w:val="006F053C"/>
    <w:rsid w:val="0070719C"/>
    <w:rsid w:val="007E73A3"/>
    <w:rsid w:val="00867F10"/>
    <w:rsid w:val="008A7519"/>
    <w:rsid w:val="008C209C"/>
    <w:rsid w:val="0090003B"/>
    <w:rsid w:val="00917BF4"/>
    <w:rsid w:val="009F76D4"/>
    <w:rsid w:val="00A67DF0"/>
    <w:rsid w:val="00AF57D7"/>
    <w:rsid w:val="00B34585"/>
    <w:rsid w:val="00BB42AC"/>
    <w:rsid w:val="00BC317B"/>
    <w:rsid w:val="00C0677B"/>
    <w:rsid w:val="00C40C3A"/>
    <w:rsid w:val="00C578E5"/>
    <w:rsid w:val="00C67A81"/>
    <w:rsid w:val="00D04FF6"/>
    <w:rsid w:val="00D1649E"/>
    <w:rsid w:val="00D5561D"/>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2019-06-07T00:00:00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88126388-56DD-4254-A968-8B2F83B94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2829</TotalTime>
  <Pages>132</Pages>
  <Words>32485</Words>
  <Characters>185169</Characters>
  <Application>Microsoft Office Word</Application>
  <DocSecurity>0</DocSecurity>
  <Lines>1543</Lines>
  <Paragraphs>434</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217220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Basis Unus</cp:lastModifiedBy>
  <cp:revision>974</cp:revision>
  <cp:lastPrinted>2016-07-29T16:45:00Z</cp:lastPrinted>
  <dcterms:created xsi:type="dcterms:W3CDTF">2016-06-17T18:15:00Z</dcterms:created>
  <dcterms:modified xsi:type="dcterms:W3CDTF">2019-06-10T22:32:00Z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