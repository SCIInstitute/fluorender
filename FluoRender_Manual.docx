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88415555"/>
        <w:docPartObj>
          <w:docPartGallery w:val="Cover Pages"/>
          <w:docPartUnique/>
        </w:docPartObj>
      </w:sdtPr>
      <w:sdtContent>
        <w:p w14:paraId="5F5FAE8E" w14:textId="26E91194" w:rsidR="003010F7" w:rsidRDefault="00151CBC">
          <w:pPr>
            <w:pStyle w:val="Logo"/>
          </w:pPr>
          <w:sdt>
            <w:sdtPr>
              <w:alias w:val="Click icon at right to replace logo"/>
              <w:tag w:val="Click icon at right to replace logo"/>
              <w:id w:val="-2090688503"/>
              <w:picture/>
            </w:sdtPr>
            <w:sdtContent>
              <w:r w:rsidR="006B5A72">
                <w:rPr>
                  <w:noProof/>
                  <w:lang w:eastAsia="en-US"/>
                </w:rPr>
                <w:drawing>
                  <wp:inline distT="0" distB="0" distL="0" distR="0" wp14:anchorId="12D9A541" wp14:editId="58E36983">
                    <wp:extent cx="2674350" cy="10114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74350" cy="1011487"/>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1"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151CBC"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151CBC" w:rsidRPr="00355BB5" w:rsidRDefault="00151CBC"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151CBC" w:rsidRDefault="00151CBC">
                                      <w:pPr>
                                        <w:pStyle w:val="ContactInfo"/>
                                      </w:pPr>
                                    </w:p>
                                  </w:tc>
                                  <w:tc>
                                    <w:tcPr>
                                      <w:tcW w:w="1501" w:type="pct"/>
                                    </w:tcPr>
                                    <w:p w14:paraId="30C101F6" w14:textId="77777777" w:rsidR="00151CBC" w:rsidRDefault="00151CBC">
                                      <w:pPr>
                                        <w:pStyle w:val="ContactInfo"/>
                                        <w:jc w:val="center"/>
                                      </w:pPr>
                                    </w:p>
                                  </w:tc>
                                  <w:tc>
                                    <w:tcPr>
                                      <w:tcW w:w="252" w:type="pct"/>
                                    </w:tcPr>
                                    <w:p w14:paraId="777509A3" w14:textId="77777777" w:rsidR="00151CBC" w:rsidRDefault="00151CBC">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151CBC" w:rsidRPr="00355BB5" w:rsidRDefault="00151CBC">
                                          <w:pPr>
                                            <w:pStyle w:val="ContactInfo"/>
                                            <w:jc w:val="right"/>
                                            <w:rPr>
                                              <w:rFonts w:ascii="Arial Narrow" w:hAnsi="Arial Narrow"/>
                                            </w:rPr>
                                          </w:pPr>
                                          <w:r w:rsidRPr="00355BB5">
                                            <w:rPr>
                                              <w:rFonts w:ascii="Arial Narrow" w:hAnsi="Arial Narrow"/>
                                            </w:rPr>
                                            <w:t>fluorender@sci.utah.edu</w:t>
                                          </w:r>
                                        </w:p>
                                      </w:sdtContent>
                                    </w:sdt>
                                    <w:p w14:paraId="706F38FA" w14:textId="77777777" w:rsidR="00151CBC" w:rsidRDefault="00151CBC"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Pr="00355BB5">
                                            <w:rPr>
                                              <w:rFonts w:ascii="Arial Narrow" w:hAnsi="Arial Narrow"/>
                                            </w:rPr>
                                            <w:t>www.fluorender.com</w:t>
                                          </w:r>
                                        </w:sdtContent>
                                      </w:sdt>
                                    </w:p>
                                  </w:tc>
                                </w:tr>
                              </w:tbl>
                              <w:p w14:paraId="22DAEBD5" w14:textId="77777777" w:rsidR="00151CBC" w:rsidRDefault="00151CBC">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1;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151CBC"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151CBC" w:rsidRPr="00355BB5" w:rsidRDefault="00151CBC"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151CBC" w:rsidRDefault="00151CBC">
                                <w:pPr>
                                  <w:pStyle w:val="ContactInfo"/>
                                </w:pPr>
                              </w:p>
                            </w:tc>
                            <w:tc>
                              <w:tcPr>
                                <w:tcW w:w="1501" w:type="pct"/>
                              </w:tcPr>
                              <w:p w14:paraId="30C101F6" w14:textId="77777777" w:rsidR="00151CBC" w:rsidRDefault="00151CBC">
                                <w:pPr>
                                  <w:pStyle w:val="ContactInfo"/>
                                  <w:jc w:val="center"/>
                                </w:pPr>
                              </w:p>
                            </w:tc>
                            <w:tc>
                              <w:tcPr>
                                <w:tcW w:w="252" w:type="pct"/>
                              </w:tcPr>
                              <w:p w14:paraId="777509A3" w14:textId="77777777" w:rsidR="00151CBC" w:rsidRDefault="00151CBC">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151CBC" w:rsidRPr="00355BB5" w:rsidRDefault="00151CBC">
                                    <w:pPr>
                                      <w:pStyle w:val="ContactInfo"/>
                                      <w:jc w:val="right"/>
                                      <w:rPr>
                                        <w:rFonts w:ascii="Arial Narrow" w:hAnsi="Arial Narrow"/>
                                      </w:rPr>
                                    </w:pPr>
                                    <w:r w:rsidRPr="00355BB5">
                                      <w:rPr>
                                        <w:rFonts w:ascii="Arial Narrow" w:hAnsi="Arial Narrow"/>
                                      </w:rPr>
                                      <w:t>fluorender@sci.utah.edu</w:t>
                                    </w:r>
                                  </w:p>
                                </w:sdtContent>
                              </w:sdt>
                              <w:p w14:paraId="706F38FA" w14:textId="77777777" w:rsidR="00151CBC" w:rsidRDefault="00151CBC"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Pr="00355BB5">
                                      <w:rPr>
                                        <w:rFonts w:ascii="Arial Narrow" w:hAnsi="Arial Narrow"/>
                                      </w:rPr>
                                      <w:t>www.fluorender.com</w:t>
                                    </w:r>
                                  </w:sdtContent>
                                </w:sdt>
                              </w:p>
                            </w:tc>
                          </w:tr>
                        </w:tbl>
                        <w:p w14:paraId="22DAEBD5" w14:textId="77777777" w:rsidR="00151CBC" w:rsidRDefault="00151CBC">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1C36CD47">
                    <wp:simplePos x="0" y="0"/>
                    <wp:positionH relativeFrom="margin">
                      <wp:align>left</wp:align>
                    </wp:positionH>
                    <wp:positionV relativeFrom="margin">
                      <wp:posOffset>3282315</wp:posOffset>
                    </wp:positionV>
                    <wp:extent cx="4094480" cy="2354580"/>
                    <wp:effectExtent l="0" t="0" r="1270"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480" cy="2354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151CBC" w:rsidRPr="006B5A72" w:rsidRDefault="00151CBC">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Pr="006B5A72">
                                      <w:rPr>
                                        <w:color w:val="000000" w:themeColor="text1"/>
                                      </w:rPr>
                                      <w:t>FluoRender User’s Guide</w:t>
                                    </w:r>
                                  </w:sdtContent>
                                </w:sdt>
                              </w:p>
                              <w:p w14:paraId="3E519F65" w14:textId="2D70F580" w:rsidR="00151CBC" w:rsidRPr="006B5A72" w:rsidRDefault="00151CBC"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t xml:space="preserve">     </w:t>
                                    </w:r>
                                  </w:sdtContent>
                                </w:sdt>
                                <w:r>
                                  <w:t>Version 2.19.4/July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258.45pt;width:322.4pt;height:185.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" filled="f" stroked="f" strokeweight=".5pt">
                    <v:textbox inset="0,0,0,0">
                      <w:txbxContent>
                        <w:p w14:paraId="6E6BF2E1" w14:textId="77777777" w:rsidR="00151CBC" w:rsidRPr="006B5A72" w:rsidRDefault="00151CBC">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Pr="006B5A72">
                                <w:rPr>
                                  <w:color w:val="000000" w:themeColor="text1"/>
                                </w:rPr>
                                <w:t>FluoRender User’s Guide</w:t>
                              </w:r>
                            </w:sdtContent>
                          </w:sdt>
                        </w:p>
                        <w:p w14:paraId="3E519F65" w14:textId="2D70F580" w:rsidR="00151CBC" w:rsidRPr="006B5A72" w:rsidRDefault="00151CBC"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t xml:space="preserve">     </w:t>
                              </w:r>
                            </w:sdtContent>
                          </w:sdt>
                          <w:r>
                            <w:t>Version 2.19.4/July 2016</w:t>
                          </w:r>
                        </w:p>
                      </w:txbxContent>
                    </v:textbox>
                    <w10:wrap type="topAndBottom" anchorx="margin" anchory="margin"/>
                  </v:shape>
                </w:pict>
              </mc:Fallback>
            </mc:AlternateContent>
          </w:r>
          <w:r w:rsidR="006B5A72">
            <w:br w:type="page"/>
          </w:r>
        </w:p>
        <w:tbl>
          <w:tblPr>
            <w:tblStyle w:val="TipTable"/>
            <w:tblpPr w:leftFromText="180" w:rightFromText="180" w:horzAnchor="margin" w:tblpY="776"/>
            <w:tblW w:w="5000" w:type="pct"/>
            <w:tblLook w:val="04A0" w:firstRow="1" w:lastRow="0" w:firstColumn="1" w:lastColumn="0" w:noHBand="0" w:noVBand="1"/>
          </w:tblPr>
          <w:tblGrid>
            <w:gridCol w:w="990"/>
            <w:gridCol w:w="8370"/>
          </w:tblGrid>
          <w:tr w:rsidR="004B71A0" w14:paraId="1D3EBDC4" w14:textId="77777777" w:rsidTr="004D2960">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76DD75B8" w14:textId="77777777" w:rsidR="004B71A0" w:rsidRDefault="004B71A0" w:rsidP="004D2960">
                <w:pPr>
                  <w:pStyle w:val="Icon"/>
                </w:pPr>
                <w:r>
                  <w:rPr>
                    <w:noProof/>
                    <w:lang w:eastAsia="en-US"/>
                  </w:rPr>
                  <w:lastRenderedPageBreak/>
                  <mc:AlternateContent>
                    <mc:Choice Requires="wpg">
                      <w:drawing>
                        <wp:inline distT="0" distB="0" distL="0" distR="0" wp14:anchorId="0B02CCB1" wp14:editId="05735688">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5608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ooIcMA&#10;AADcAAAADwAAAGRycy9kb3ducmV2LnhtbESP3WoCMRCF7wu+QxihdzWrUtGtUUSx9KYVtQ8wbKab&#10;rZtJSOK6vn1TKPTycH4+znLd21Z0FGLjWMF4VIAgrpxuuFbwed4/zUHEhKyxdUwK7hRhvRo8LLHU&#10;7sZH6k6pFnmEY4kKTEq+lDJWhizGkfPE2ftywWLKMtRSB7zlcdvKSVHMpMWGM8Ggp62h6nK62gwx&#10;vtv57WuzmFuqvw/3Wfh4R6Ueh/3mBUSiPv2H/9pvWsHzdAG/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ooIcMAAADcAAAADwAAAAAAAAAAAAAAAACYAgAAZHJzL2Rv&#10;d25yZXYueG1sUEsFBgAAAAAEAAQA9QAAAIgD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qfSMIA&#10;AADcAAAADwAAAGRycy9kb3ducmV2LnhtbERPz2vCMBS+C/sfwhvspqmbE61GGYNBT4NZxeuzeW2K&#10;zUtJYu321y+HwY4f3+/tfrSdGMiH1rGC+SwDQVw53XKj4Fh+TFcgQkTW2DkmBd8UYL97mGwx1+7O&#10;XzQcYiNSCIccFZgY+1zKUBmyGGauJ05c7bzFmKBvpPZ4T+G2k89ZtpQWW04NBnt6N1RdDzer4Pxz&#10;KoebL81n7Ytisb6cl75+UerpcXzbgIg0xn/xn7vQCl4XaX46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ep9I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13B02D20" w14:textId="05A607BE" w:rsidR="004B71A0"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004B71A0" w:rsidRPr="004B71A0">
                  <w:rPr>
                    <w:b/>
                    <w:sz w:val="22"/>
                  </w:rPr>
                  <w:t xml:space="preserve">ake sure </w:t>
                </w:r>
                <w:r>
                  <w:rPr>
                    <w:b/>
                    <w:sz w:val="22"/>
                  </w:rPr>
                  <w:t xml:space="preserve">that </w:t>
                </w:r>
                <w:r w:rsidR="004B71A0" w:rsidRPr="004B71A0">
                  <w:rPr>
                    <w:b/>
                    <w:sz w:val="22"/>
                  </w:rPr>
                  <w:t>you have the latest graphics driver installed on your computer before start using FluoRender.</w:t>
                </w:r>
                <w:r w:rsidR="004B71A0">
                  <w:rPr>
                    <w:b/>
                    <w:sz w:val="22"/>
                  </w:rPr>
                  <w:t xml:space="preserve"> Your graphics card needs to </w:t>
                </w:r>
                <w:r w:rsidR="00AD39CE">
                  <w:rPr>
                    <w:b/>
                    <w:sz w:val="22"/>
                  </w:rPr>
                  <w:t xml:space="preserve">at least </w:t>
                </w:r>
                <w:r w:rsidR="004B71A0">
                  <w:rPr>
                    <w:b/>
                    <w:sz w:val="22"/>
                  </w:rPr>
                  <w:t>support:</w:t>
                </w:r>
              </w:p>
              <w:p w14:paraId="21B59BEC" w14:textId="0D26103B" w:rsidR="004B71A0" w:rsidRDefault="004B71A0" w:rsidP="004D2960">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AD39CE">
                  <w:rPr>
                    <w:b/>
                    <w:sz w:val="22"/>
                  </w:rPr>
                  <w:t>3.3</w:t>
                </w:r>
              </w:p>
              <w:p w14:paraId="22CF726D" w14:textId="77777777" w:rsidR="004B71A0" w:rsidRDefault="004B71A0" w:rsidP="004D2960">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551D8903" w14:textId="77777777" w:rsidR="00073435"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1F9CACC9" w14:textId="77777777" w:rsidR="00073435"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7378A2C5" w14:textId="7EFC98F8" w:rsidR="00073435" w:rsidRPr="00073435" w:rsidRDefault="00151CBC"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1" w:history="1">
                  <w:r w:rsidR="00073435" w:rsidRPr="00073435">
                    <w:rPr>
                      <w:rStyle w:val="Hyperlink"/>
                      <w:b/>
                      <w:sz w:val="22"/>
                      <w:szCs w:val="22"/>
                    </w:rPr>
                    <w:t>https://en.wikipedia.org/wiki/List_of_AMD_graphics_processing_units</w:t>
                  </w:r>
                </w:hyperlink>
              </w:p>
              <w:p w14:paraId="3B855D80" w14:textId="77777777" w:rsidR="00073435" w:rsidRPr="00073435"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74BFE2B8" w14:textId="763CE7C1" w:rsidR="00073435" w:rsidRPr="00073435" w:rsidRDefault="00151CBC"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073435" w:rsidRPr="00073435">
                    <w:rPr>
                      <w:rStyle w:val="Hyperlink"/>
                      <w:b/>
                      <w:sz w:val="22"/>
                      <w:szCs w:val="22"/>
                    </w:rPr>
                    <w:t>https://en.wikipedia.org/wiki/List_of_Intel_graphics_processing_units</w:t>
                  </w:r>
                </w:hyperlink>
              </w:p>
              <w:p w14:paraId="1993D5BF" w14:textId="77777777" w:rsidR="00073435" w:rsidRPr="00073435"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2445F8B3" w14:textId="592F43D8" w:rsidR="00073435" w:rsidRPr="00073435" w:rsidRDefault="00151CBC"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073435" w:rsidRPr="00073435">
                    <w:rPr>
                      <w:rStyle w:val="Hyperlink"/>
                      <w:b/>
                      <w:sz w:val="22"/>
                      <w:szCs w:val="22"/>
                    </w:rPr>
                    <w:t>https://en.wikipedia.org/wiki/List_of_Nvidia_graphics_processing_units</w:t>
                  </w:r>
                </w:hyperlink>
              </w:p>
              <w:p w14:paraId="28FA1685" w14:textId="2B62A1BA" w:rsidR="00073435" w:rsidRPr="004B71A0" w:rsidRDefault="00073435" w:rsidP="004D2960">
                <w:pPr>
                  <w:pStyle w:val="TipText"/>
                  <w:cnfStyle w:val="000000000000" w:firstRow="0" w:lastRow="0" w:firstColumn="0" w:lastColumn="0" w:oddVBand="0" w:evenVBand="0" w:oddHBand="0" w:evenHBand="0" w:firstRowFirstColumn="0" w:firstRowLastColumn="0" w:lastRowFirstColumn="0" w:lastRowLastColumn="0"/>
                  <w:rPr>
                    <w:b/>
                  </w:rPr>
                </w:pPr>
              </w:p>
            </w:tc>
          </w:tr>
        </w:tbl>
        <w:tbl>
          <w:tblPr>
            <w:tblStyle w:val="TipTable"/>
            <w:tblW w:w="5000" w:type="pct"/>
            <w:tblLook w:val="04A0" w:firstRow="1" w:lastRow="0" w:firstColumn="1" w:lastColumn="0" w:noHBand="0" w:noVBand="1"/>
          </w:tblPr>
          <w:tblGrid>
            <w:gridCol w:w="990"/>
            <w:gridCol w:w="8370"/>
          </w:tblGrid>
          <w:tr w:rsidR="004D2960" w14:paraId="264CE50C" w14:textId="77777777" w:rsidTr="00A24978">
            <w:tc>
              <w:tcPr>
                <w:tcW w:w="529" w:type="pct"/>
                <w:shd w:val="clear" w:color="auto" w:fill="F2F2F2" w:themeFill="background1" w:themeFillShade="F2"/>
              </w:tcPr>
              <w:p w14:paraId="04B3A054" w14:textId="4A67A372" w:rsidR="004D2960" w:rsidRDefault="004D2960" w:rsidP="00A24978">
                <w:pPr>
                  <w:pStyle w:val="Icon"/>
                  <w:cnfStyle w:val="001000000000" w:firstRow="0" w:lastRow="0" w:firstColumn="1" w:lastColumn="0" w:oddVBand="0" w:evenVBand="0" w:oddHBand="0" w:evenHBand="0" w:firstRowFirstColumn="0" w:firstRowLastColumn="0" w:lastRowFirstColumn="0" w:lastRowLastColumn="0"/>
                </w:pPr>
                <w:bookmarkStart w:id="0" w:name="_GoBack"/>
                <w:r>
                  <w:rPr>
                    <w:b/>
                    <w:noProof/>
                    <w:sz w:val="22"/>
                    <w:lang w:eastAsia="en-US"/>
                  </w:rPr>
                  <w:drawing>
                    <wp:inline distT="0" distB="0" distL="0" distR="0" wp14:anchorId="04F621E9" wp14:editId="50E2E330">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4">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bookmarkEnd w:id="0"/>
              </w:p>
            </w:tc>
            <w:tc>
              <w:tcPr>
                <w:tcW w:w="4471" w:type="pct"/>
                <w:shd w:val="clear" w:color="auto" w:fill="F2F2F2" w:themeFill="background1" w:themeFillShade="F2"/>
              </w:tcPr>
              <w:p w14:paraId="64946D98" w14:textId="2C12DE03" w:rsidR="004D2960" w:rsidRPr="00073435" w:rsidRDefault="004D2960" w:rsidP="00A24978">
                <w:pPr>
                  <w:pStyle w:val="TipText"/>
                  <w:rPr>
                    <w:b/>
                    <w:sz w:val="22"/>
                    <w:szCs w:val="22"/>
                  </w:rPr>
                </w:pPr>
                <w:r>
                  <w:rPr>
                    <w:b/>
                    <w:sz w:val="22"/>
                  </w:rPr>
                  <w:t>You can find FluoRender tutorial videos on YouTube.</w:t>
                </w:r>
              </w:p>
              <w:p w14:paraId="2D3D5E06" w14:textId="77777777" w:rsidR="004D2960" w:rsidRPr="004B71A0" w:rsidRDefault="004D2960" w:rsidP="00A24978">
                <w:pPr>
                  <w:pStyle w:val="TipText"/>
                  <w:rPr>
                    <w:b/>
                  </w:rPr>
                </w:pPr>
              </w:p>
            </w:tc>
          </w:tr>
        </w:tbl>
        <w:p w14:paraId="499BA051" w14:textId="577BB2F6" w:rsidR="00355BB5" w:rsidRDefault="00355BB5">
          <w:r>
            <w:br w:type="page"/>
          </w:r>
        </w:p>
        <w:p w14:paraId="74B87611" w14:textId="5EC1BDCF" w:rsidR="003010F7" w:rsidRDefault="00151CBC"/>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BF54AB">
          <w:pPr>
            <w:pStyle w:val="TOCHeading"/>
            <w:numPr>
              <w:ilvl w:val="0"/>
              <w:numId w:val="0"/>
            </w:numPr>
            <w:rPr>
              <w:color w:val="669748" w:themeColor="accent2" w:themeShade="BF"/>
              <w:sz w:val="44"/>
            </w:rPr>
          </w:pPr>
          <w:r w:rsidRPr="00F02C65">
            <w:rPr>
              <w:color w:val="669748" w:themeColor="accent2" w:themeShade="BF"/>
              <w:sz w:val="44"/>
            </w:rPr>
            <w:t>Table of Contents</w:t>
          </w:r>
        </w:p>
        <w:p w14:paraId="4D439D20" w14:textId="77777777" w:rsidR="000B0FCA"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457293675" w:history="1">
            <w:r w:rsidR="000B0FCA" w:rsidRPr="0075037B">
              <w:rPr>
                <w:rStyle w:val="Hyperlink"/>
                <w:noProof/>
              </w:rPr>
              <w:t>List of Figures</w:t>
            </w:r>
            <w:r w:rsidR="000B0FCA">
              <w:rPr>
                <w:noProof/>
                <w:webHidden/>
              </w:rPr>
              <w:tab/>
            </w:r>
            <w:r w:rsidR="000B0FCA">
              <w:rPr>
                <w:noProof/>
                <w:webHidden/>
              </w:rPr>
              <w:fldChar w:fldCharType="begin"/>
            </w:r>
            <w:r w:rsidR="000B0FCA">
              <w:rPr>
                <w:noProof/>
                <w:webHidden/>
              </w:rPr>
              <w:instrText xml:space="preserve"> PAGEREF _Toc457293675 \h </w:instrText>
            </w:r>
            <w:r w:rsidR="000B0FCA">
              <w:rPr>
                <w:noProof/>
                <w:webHidden/>
              </w:rPr>
            </w:r>
            <w:r w:rsidR="000B0FCA">
              <w:rPr>
                <w:noProof/>
                <w:webHidden/>
              </w:rPr>
              <w:fldChar w:fldCharType="separate"/>
            </w:r>
            <w:r w:rsidR="00B137B9">
              <w:rPr>
                <w:noProof/>
                <w:webHidden/>
              </w:rPr>
              <w:t>5</w:t>
            </w:r>
            <w:r w:rsidR="000B0FCA">
              <w:rPr>
                <w:noProof/>
                <w:webHidden/>
              </w:rPr>
              <w:fldChar w:fldCharType="end"/>
            </w:r>
          </w:hyperlink>
        </w:p>
        <w:p w14:paraId="35EFAFE3" w14:textId="77777777" w:rsidR="000B0FCA" w:rsidRDefault="00151CBC">
          <w:pPr>
            <w:pStyle w:val="TOC1"/>
            <w:rPr>
              <w:rFonts w:asciiTheme="minorHAnsi" w:hAnsiTheme="minorHAnsi"/>
              <w:b w:val="0"/>
              <w:bCs w:val="0"/>
              <w:noProof/>
              <w:color w:val="auto"/>
              <w:sz w:val="22"/>
              <w:szCs w:val="22"/>
              <w:lang w:eastAsia="en-US"/>
            </w:rPr>
          </w:pPr>
          <w:hyperlink w:anchor="_Toc457293676" w:history="1">
            <w:r w:rsidR="000B0FCA" w:rsidRPr="0075037B">
              <w:rPr>
                <w:rStyle w:val="Hyperlink"/>
                <w:noProof/>
                <w14:scene3d>
                  <w14:camera w14:prst="orthographicFront"/>
                  <w14:lightRig w14:rig="threePt" w14:dir="t">
                    <w14:rot w14:lat="0" w14:lon="0" w14:rev="0"/>
                  </w14:lightRig>
                </w14:scene3d>
              </w:rPr>
              <w:t>Chapter 1</w:t>
            </w:r>
            <w:r w:rsidR="000B0FCA" w:rsidRPr="0075037B">
              <w:rPr>
                <w:rStyle w:val="Hyperlink"/>
                <w:noProof/>
              </w:rPr>
              <w:t xml:space="preserve"> What’s New in Version 2.19.4</w:t>
            </w:r>
            <w:r w:rsidR="000B0FCA">
              <w:rPr>
                <w:noProof/>
                <w:webHidden/>
              </w:rPr>
              <w:tab/>
            </w:r>
            <w:r w:rsidR="000B0FCA">
              <w:rPr>
                <w:noProof/>
                <w:webHidden/>
              </w:rPr>
              <w:fldChar w:fldCharType="begin"/>
            </w:r>
            <w:r w:rsidR="000B0FCA">
              <w:rPr>
                <w:noProof/>
                <w:webHidden/>
              </w:rPr>
              <w:instrText xml:space="preserve"> PAGEREF _Toc457293676 \h </w:instrText>
            </w:r>
            <w:r w:rsidR="000B0FCA">
              <w:rPr>
                <w:noProof/>
                <w:webHidden/>
              </w:rPr>
            </w:r>
            <w:r w:rsidR="000B0FCA">
              <w:rPr>
                <w:noProof/>
                <w:webHidden/>
              </w:rPr>
              <w:fldChar w:fldCharType="separate"/>
            </w:r>
            <w:r w:rsidR="00B137B9">
              <w:rPr>
                <w:noProof/>
                <w:webHidden/>
              </w:rPr>
              <w:t>7</w:t>
            </w:r>
            <w:r w:rsidR="000B0FCA">
              <w:rPr>
                <w:noProof/>
                <w:webHidden/>
              </w:rPr>
              <w:fldChar w:fldCharType="end"/>
            </w:r>
          </w:hyperlink>
        </w:p>
        <w:p w14:paraId="473B7A72" w14:textId="77777777" w:rsidR="000B0FCA" w:rsidRDefault="00151CBC">
          <w:pPr>
            <w:pStyle w:val="TOC1"/>
            <w:rPr>
              <w:rFonts w:asciiTheme="minorHAnsi" w:hAnsiTheme="minorHAnsi"/>
              <w:b w:val="0"/>
              <w:bCs w:val="0"/>
              <w:noProof/>
              <w:color w:val="auto"/>
              <w:sz w:val="22"/>
              <w:szCs w:val="22"/>
              <w:lang w:eastAsia="en-US"/>
            </w:rPr>
          </w:pPr>
          <w:hyperlink w:anchor="_Toc457293677" w:history="1">
            <w:r w:rsidR="000B0FCA" w:rsidRPr="0075037B">
              <w:rPr>
                <w:rStyle w:val="Hyperlink"/>
                <w:noProof/>
                <w14:scene3d>
                  <w14:camera w14:prst="orthographicFront"/>
                  <w14:lightRig w14:rig="threePt" w14:dir="t">
                    <w14:rot w14:lat="0" w14:lon="0" w14:rev="0"/>
                  </w14:lightRig>
                </w14:scene3d>
              </w:rPr>
              <w:t>Chapter 2</w:t>
            </w:r>
            <w:r w:rsidR="000B0FCA" w:rsidRPr="0075037B">
              <w:rPr>
                <w:rStyle w:val="Hyperlink"/>
                <w:noProof/>
              </w:rPr>
              <w:t xml:space="preserve"> Installation</w:t>
            </w:r>
            <w:r w:rsidR="000B0FCA">
              <w:rPr>
                <w:noProof/>
                <w:webHidden/>
              </w:rPr>
              <w:tab/>
            </w:r>
            <w:r w:rsidR="000B0FCA">
              <w:rPr>
                <w:noProof/>
                <w:webHidden/>
              </w:rPr>
              <w:fldChar w:fldCharType="begin"/>
            </w:r>
            <w:r w:rsidR="000B0FCA">
              <w:rPr>
                <w:noProof/>
                <w:webHidden/>
              </w:rPr>
              <w:instrText xml:space="preserve"> PAGEREF _Toc457293677 \h </w:instrText>
            </w:r>
            <w:r w:rsidR="000B0FCA">
              <w:rPr>
                <w:noProof/>
                <w:webHidden/>
              </w:rPr>
            </w:r>
            <w:r w:rsidR="000B0FCA">
              <w:rPr>
                <w:noProof/>
                <w:webHidden/>
              </w:rPr>
              <w:fldChar w:fldCharType="separate"/>
            </w:r>
            <w:r w:rsidR="00B137B9">
              <w:rPr>
                <w:noProof/>
                <w:webHidden/>
              </w:rPr>
              <w:t>10</w:t>
            </w:r>
            <w:r w:rsidR="000B0FCA">
              <w:rPr>
                <w:noProof/>
                <w:webHidden/>
              </w:rPr>
              <w:fldChar w:fldCharType="end"/>
            </w:r>
          </w:hyperlink>
        </w:p>
        <w:p w14:paraId="4FD53F3B" w14:textId="77777777" w:rsidR="000B0FCA" w:rsidRDefault="00151CBC">
          <w:pPr>
            <w:pStyle w:val="TOC2"/>
            <w:rPr>
              <w:rFonts w:asciiTheme="minorHAnsi" w:hAnsiTheme="minorHAnsi"/>
              <w:noProof/>
              <w:color w:val="auto"/>
              <w:lang w:eastAsia="en-US"/>
            </w:rPr>
          </w:pPr>
          <w:hyperlink w:anchor="_Toc457293678" w:history="1">
            <w:r w:rsidR="000B0FCA" w:rsidRPr="0075037B">
              <w:rPr>
                <w:rStyle w:val="Hyperlink"/>
                <w:noProof/>
              </w:rPr>
              <w:t>Install FluoRender on Microsoft Windows</w:t>
            </w:r>
          </w:hyperlink>
        </w:p>
        <w:p w14:paraId="42E78FC7" w14:textId="77777777" w:rsidR="000B0FCA" w:rsidRDefault="00151CBC">
          <w:pPr>
            <w:pStyle w:val="TOC2"/>
            <w:rPr>
              <w:rFonts w:asciiTheme="minorHAnsi" w:hAnsiTheme="minorHAnsi"/>
              <w:noProof/>
              <w:color w:val="auto"/>
              <w:lang w:eastAsia="en-US"/>
            </w:rPr>
          </w:pPr>
          <w:hyperlink w:anchor="_Toc457293679" w:history="1">
            <w:r w:rsidR="000B0FCA" w:rsidRPr="0075037B">
              <w:rPr>
                <w:rStyle w:val="Hyperlink"/>
                <w:noProof/>
              </w:rPr>
              <w:t>Install FluoRender on Mac OS X</w:t>
            </w:r>
          </w:hyperlink>
        </w:p>
        <w:p w14:paraId="48839ADC" w14:textId="77777777" w:rsidR="000B0FCA" w:rsidRDefault="00151CBC">
          <w:pPr>
            <w:pStyle w:val="TOC1"/>
            <w:rPr>
              <w:rFonts w:asciiTheme="minorHAnsi" w:hAnsiTheme="minorHAnsi"/>
              <w:b w:val="0"/>
              <w:bCs w:val="0"/>
              <w:noProof/>
              <w:color w:val="auto"/>
              <w:sz w:val="22"/>
              <w:szCs w:val="22"/>
              <w:lang w:eastAsia="en-US"/>
            </w:rPr>
          </w:pPr>
          <w:hyperlink w:anchor="_Toc457293680" w:history="1">
            <w:r w:rsidR="000B0FCA" w:rsidRPr="0075037B">
              <w:rPr>
                <w:rStyle w:val="Hyperlink"/>
                <w:noProof/>
                <w14:scene3d>
                  <w14:camera w14:prst="orthographicFront"/>
                  <w14:lightRig w14:rig="threePt" w14:dir="t">
                    <w14:rot w14:lat="0" w14:lon="0" w14:rev="0"/>
                  </w14:lightRig>
                </w14:scene3d>
              </w:rPr>
              <w:t>Chapter 3</w:t>
            </w:r>
            <w:r w:rsidR="000B0FCA" w:rsidRPr="0075037B">
              <w:rPr>
                <w:rStyle w:val="Hyperlink"/>
                <w:noProof/>
              </w:rPr>
              <w:t xml:space="preserve"> FluoRender User Interface</w:t>
            </w:r>
            <w:r w:rsidR="000B0FCA">
              <w:rPr>
                <w:noProof/>
                <w:webHidden/>
              </w:rPr>
              <w:tab/>
            </w:r>
            <w:r w:rsidR="000B0FCA">
              <w:rPr>
                <w:noProof/>
                <w:webHidden/>
              </w:rPr>
              <w:fldChar w:fldCharType="begin"/>
            </w:r>
            <w:r w:rsidR="000B0FCA">
              <w:rPr>
                <w:noProof/>
                <w:webHidden/>
              </w:rPr>
              <w:instrText xml:space="preserve"> PAGEREF _Toc457293680 \h </w:instrText>
            </w:r>
            <w:r w:rsidR="000B0FCA">
              <w:rPr>
                <w:noProof/>
                <w:webHidden/>
              </w:rPr>
            </w:r>
            <w:r w:rsidR="000B0FCA">
              <w:rPr>
                <w:noProof/>
                <w:webHidden/>
              </w:rPr>
              <w:fldChar w:fldCharType="separate"/>
            </w:r>
            <w:r w:rsidR="00B137B9">
              <w:rPr>
                <w:noProof/>
                <w:webHidden/>
              </w:rPr>
              <w:t>15</w:t>
            </w:r>
            <w:r w:rsidR="000B0FCA">
              <w:rPr>
                <w:noProof/>
                <w:webHidden/>
              </w:rPr>
              <w:fldChar w:fldCharType="end"/>
            </w:r>
          </w:hyperlink>
        </w:p>
        <w:p w14:paraId="7BD8D464" w14:textId="77777777" w:rsidR="000B0FCA" w:rsidRDefault="00151CBC">
          <w:pPr>
            <w:pStyle w:val="TOC2"/>
            <w:rPr>
              <w:rFonts w:asciiTheme="minorHAnsi" w:hAnsiTheme="minorHAnsi"/>
              <w:noProof/>
              <w:color w:val="auto"/>
              <w:lang w:eastAsia="en-US"/>
            </w:rPr>
          </w:pPr>
          <w:hyperlink w:anchor="_Toc457293681" w:history="1">
            <w:r w:rsidR="000B0FCA" w:rsidRPr="0075037B">
              <w:rPr>
                <w:rStyle w:val="Hyperlink"/>
                <w:noProof/>
              </w:rPr>
              <w:t>FluoRender on Windows</w:t>
            </w:r>
          </w:hyperlink>
        </w:p>
        <w:p w14:paraId="485904CD" w14:textId="77777777" w:rsidR="000B0FCA" w:rsidRDefault="00151CBC">
          <w:pPr>
            <w:pStyle w:val="TOC2"/>
            <w:rPr>
              <w:rFonts w:asciiTheme="minorHAnsi" w:hAnsiTheme="minorHAnsi"/>
              <w:noProof/>
              <w:color w:val="auto"/>
              <w:lang w:eastAsia="en-US"/>
            </w:rPr>
          </w:pPr>
          <w:hyperlink w:anchor="_Toc457293682" w:history="1">
            <w:r w:rsidR="000B0FCA" w:rsidRPr="0075037B">
              <w:rPr>
                <w:rStyle w:val="Hyperlink"/>
                <w:noProof/>
              </w:rPr>
              <w:t>FluoRender on Mac OS X</w:t>
            </w:r>
          </w:hyperlink>
        </w:p>
        <w:p w14:paraId="1A1A0BB6" w14:textId="77777777" w:rsidR="000B0FCA" w:rsidRDefault="00151CBC">
          <w:pPr>
            <w:pStyle w:val="TOC2"/>
            <w:rPr>
              <w:rFonts w:asciiTheme="minorHAnsi" w:hAnsiTheme="minorHAnsi"/>
              <w:noProof/>
              <w:color w:val="auto"/>
              <w:lang w:eastAsia="en-US"/>
            </w:rPr>
          </w:pPr>
          <w:hyperlink w:anchor="_Toc457293683" w:history="1">
            <w:r w:rsidR="000B0FCA" w:rsidRPr="0075037B">
              <w:rPr>
                <w:rStyle w:val="Hyperlink"/>
                <w:noProof/>
              </w:rPr>
              <w:t>Reorganizing FluoRender’s User Interface</w:t>
            </w:r>
          </w:hyperlink>
        </w:p>
        <w:p w14:paraId="743FF36C" w14:textId="77777777" w:rsidR="000B0FCA" w:rsidRDefault="00151CBC">
          <w:pPr>
            <w:pStyle w:val="TOC1"/>
            <w:rPr>
              <w:rFonts w:asciiTheme="minorHAnsi" w:hAnsiTheme="minorHAnsi"/>
              <w:b w:val="0"/>
              <w:bCs w:val="0"/>
              <w:noProof/>
              <w:color w:val="auto"/>
              <w:sz w:val="22"/>
              <w:szCs w:val="22"/>
              <w:lang w:eastAsia="en-US"/>
            </w:rPr>
          </w:pPr>
          <w:hyperlink w:anchor="_Toc457293684" w:history="1">
            <w:r w:rsidR="000B0FCA" w:rsidRPr="0075037B">
              <w:rPr>
                <w:rStyle w:val="Hyperlink"/>
                <w:noProof/>
                <w14:scene3d>
                  <w14:camera w14:prst="orthographicFront"/>
                  <w14:lightRig w14:rig="threePt" w14:dir="t">
                    <w14:rot w14:lat="0" w14:lon="0" w14:rev="0"/>
                  </w14:lightRig>
                </w14:scene3d>
              </w:rPr>
              <w:t>Chapter 4</w:t>
            </w:r>
            <w:r w:rsidR="000B0FCA" w:rsidRPr="0075037B">
              <w:rPr>
                <w:rStyle w:val="Hyperlink"/>
                <w:noProof/>
              </w:rPr>
              <w:t xml:space="preserve"> Loading Data</w:t>
            </w:r>
            <w:r w:rsidR="000B0FCA">
              <w:rPr>
                <w:noProof/>
                <w:webHidden/>
              </w:rPr>
              <w:tab/>
            </w:r>
            <w:r w:rsidR="000B0FCA">
              <w:rPr>
                <w:noProof/>
                <w:webHidden/>
              </w:rPr>
              <w:fldChar w:fldCharType="begin"/>
            </w:r>
            <w:r w:rsidR="000B0FCA">
              <w:rPr>
                <w:noProof/>
                <w:webHidden/>
              </w:rPr>
              <w:instrText xml:space="preserve"> PAGEREF _Toc457293684 \h </w:instrText>
            </w:r>
            <w:r w:rsidR="000B0FCA">
              <w:rPr>
                <w:noProof/>
                <w:webHidden/>
              </w:rPr>
            </w:r>
            <w:r w:rsidR="000B0FCA">
              <w:rPr>
                <w:noProof/>
                <w:webHidden/>
              </w:rPr>
              <w:fldChar w:fldCharType="separate"/>
            </w:r>
            <w:r w:rsidR="00B137B9">
              <w:rPr>
                <w:noProof/>
                <w:webHidden/>
              </w:rPr>
              <w:t>18</w:t>
            </w:r>
            <w:r w:rsidR="000B0FCA">
              <w:rPr>
                <w:noProof/>
                <w:webHidden/>
              </w:rPr>
              <w:fldChar w:fldCharType="end"/>
            </w:r>
          </w:hyperlink>
        </w:p>
        <w:p w14:paraId="546A59D0" w14:textId="77777777" w:rsidR="000B0FCA" w:rsidRDefault="00151CBC">
          <w:pPr>
            <w:pStyle w:val="TOC2"/>
            <w:rPr>
              <w:rFonts w:asciiTheme="minorHAnsi" w:hAnsiTheme="minorHAnsi"/>
              <w:noProof/>
              <w:color w:val="auto"/>
              <w:lang w:eastAsia="en-US"/>
            </w:rPr>
          </w:pPr>
          <w:hyperlink w:anchor="_Toc457293685" w:history="1">
            <w:r w:rsidR="000B0FCA" w:rsidRPr="0075037B">
              <w:rPr>
                <w:rStyle w:val="Hyperlink"/>
                <w:noProof/>
              </w:rPr>
              <w:t>Volume Data</w:t>
            </w:r>
          </w:hyperlink>
        </w:p>
        <w:p w14:paraId="0F0469D7" w14:textId="77777777" w:rsidR="000B0FCA" w:rsidRDefault="00151CBC">
          <w:pPr>
            <w:pStyle w:val="TOC2"/>
            <w:rPr>
              <w:rFonts w:asciiTheme="minorHAnsi" w:hAnsiTheme="minorHAnsi"/>
              <w:noProof/>
              <w:color w:val="auto"/>
              <w:lang w:eastAsia="en-US"/>
            </w:rPr>
          </w:pPr>
          <w:hyperlink w:anchor="_Toc457293686" w:history="1">
            <w:r w:rsidR="000B0FCA" w:rsidRPr="0075037B">
              <w:rPr>
                <w:rStyle w:val="Hyperlink"/>
                <w:noProof/>
              </w:rPr>
              <w:t>Mesh Data</w:t>
            </w:r>
          </w:hyperlink>
        </w:p>
        <w:p w14:paraId="375D1873" w14:textId="77777777" w:rsidR="000B0FCA" w:rsidRDefault="00151CBC">
          <w:pPr>
            <w:pStyle w:val="TOC1"/>
            <w:rPr>
              <w:rFonts w:asciiTheme="minorHAnsi" w:hAnsiTheme="minorHAnsi"/>
              <w:b w:val="0"/>
              <w:bCs w:val="0"/>
              <w:noProof/>
              <w:color w:val="auto"/>
              <w:sz w:val="22"/>
              <w:szCs w:val="22"/>
              <w:lang w:eastAsia="en-US"/>
            </w:rPr>
          </w:pPr>
          <w:hyperlink w:anchor="_Toc457293687" w:history="1">
            <w:r w:rsidR="000B0FCA" w:rsidRPr="0075037B">
              <w:rPr>
                <w:rStyle w:val="Hyperlink"/>
                <w:noProof/>
                <w14:scene3d>
                  <w14:camera w14:prst="orthographicFront"/>
                  <w14:lightRig w14:rig="threePt" w14:dir="t">
                    <w14:rot w14:lat="0" w14:lon="0" w14:rev="0"/>
                  </w14:lightRig>
                </w14:scene3d>
              </w:rPr>
              <w:t>Chapter 5</w:t>
            </w:r>
            <w:r w:rsidR="000B0FCA" w:rsidRPr="0075037B">
              <w:rPr>
                <w:rStyle w:val="Hyperlink"/>
                <w:noProof/>
              </w:rPr>
              <w:t xml:space="preserve"> Managing Data Sets</w:t>
            </w:r>
            <w:r w:rsidR="000B0FCA">
              <w:rPr>
                <w:noProof/>
                <w:webHidden/>
              </w:rPr>
              <w:tab/>
            </w:r>
            <w:r w:rsidR="000B0FCA">
              <w:rPr>
                <w:noProof/>
                <w:webHidden/>
              </w:rPr>
              <w:fldChar w:fldCharType="begin"/>
            </w:r>
            <w:r w:rsidR="000B0FCA">
              <w:rPr>
                <w:noProof/>
                <w:webHidden/>
              </w:rPr>
              <w:instrText xml:space="preserve"> PAGEREF _Toc457293687 \h </w:instrText>
            </w:r>
            <w:r w:rsidR="000B0FCA">
              <w:rPr>
                <w:noProof/>
                <w:webHidden/>
              </w:rPr>
            </w:r>
            <w:r w:rsidR="000B0FCA">
              <w:rPr>
                <w:noProof/>
                <w:webHidden/>
              </w:rPr>
              <w:fldChar w:fldCharType="separate"/>
            </w:r>
            <w:r w:rsidR="00B137B9">
              <w:rPr>
                <w:noProof/>
                <w:webHidden/>
              </w:rPr>
              <w:t>22</w:t>
            </w:r>
            <w:r w:rsidR="000B0FCA">
              <w:rPr>
                <w:noProof/>
                <w:webHidden/>
              </w:rPr>
              <w:fldChar w:fldCharType="end"/>
            </w:r>
          </w:hyperlink>
        </w:p>
        <w:p w14:paraId="097FC83A" w14:textId="77777777" w:rsidR="000B0FCA" w:rsidRDefault="00151CBC">
          <w:pPr>
            <w:pStyle w:val="TOC1"/>
            <w:rPr>
              <w:rFonts w:asciiTheme="minorHAnsi" w:hAnsiTheme="minorHAnsi"/>
              <w:b w:val="0"/>
              <w:bCs w:val="0"/>
              <w:noProof/>
              <w:color w:val="auto"/>
              <w:sz w:val="22"/>
              <w:szCs w:val="22"/>
              <w:lang w:eastAsia="en-US"/>
            </w:rPr>
          </w:pPr>
          <w:hyperlink w:anchor="_Toc457293688" w:history="1">
            <w:r w:rsidR="000B0FCA" w:rsidRPr="0075037B">
              <w:rPr>
                <w:rStyle w:val="Hyperlink"/>
                <w:noProof/>
                <w14:scene3d>
                  <w14:camera w14:prst="orthographicFront"/>
                  <w14:lightRig w14:rig="threePt" w14:dir="t">
                    <w14:rot w14:lat="0" w14:lon="0" w14:rev="0"/>
                  </w14:lightRig>
                </w14:scene3d>
              </w:rPr>
              <w:t>Chapter 6</w:t>
            </w:r>
            <w:r w:rsidR="000B0FCA" w:rsidRPr="0075037B">
              <w:rPr>
                <w:rStyle w:val="Hyperlink"/>
                <w:noProof/>
              </w:rPr>
              <w:t xml:space="preserve"> Managing Workspace</w:t>
            </w:r>
            <w:r w:rsidR="000B0FCA">
              <w:rPr>
                <w:noProof/>
                <w:webHidden/>
              </w:rPr>
              <w:tab/>
            </w:r>
            <w:r w:rsidR="000B0FCA">
              <w:rPr>
                <w:noProof/>
                <w:webHidden/>
              </w:rPr>
              <w:fldChar w:fldCharType="begin"/>
            </w:r>
            <w:r w:rsidR="000B0FCA">
              <w:rPr>
                <w:noProof/>
                <w:webHidden/>
              </w:rPr>
              <w:instrText xml:space="preserve"> PAGEREF _Toc457293688 \h </w:instrText>
            </w:r>
            <w:r w:rsidR="000B0FCA">
              <w:rPr>
                <w:noProof/>
                <w:webHidden/>
              </w:rPr>
            </w:r>
            <w:r w:rsidR="000B0FCA">
              <w:rPr>
                <w:noProof/>
                <w:webHidden/>
              </w:rPr>
              <w:fldChar w:fldCharType="separate"/>
            </w:r>
            <w:r w:rsidR="00B137B9">
              <w:rPr>
                <w:noProof/>
                <w:webHidden/>
              </w:rPr>
              <w:t>24</w:t>
            </w:r>
            <w:r w:rsidR="000B0FCA">
              <w:rPr>
                <w:noProof/>
                <w:webHidden/>
              </w:rPr>
              <w:fldChar w:fldCharType="end"/>
            </w:r>
          </w:hyperlink>
        </w:p>
        <w:p w14:paraId="06310163" w14:textId="77777777" w:rsidR="000B0FCA" w:rsidRDefault="00151CBC">
          <w:pPr>
            <w:pStyle w:val="TOC2"/>
            <w:rPr>
              <w:rFonts w:asciiTheme="minorHAnsi" w:hAnsiTheme="minorHAnsi"/>
              <w:noProof/>
              <w:color w:val="auto"/>
              <w:lang w:eastAsia="en-US"/>
            </w:rPr>
          </w:pPr>
          <w:hyperlink w:anchor="_Toc457293689" w:history="1">
            <w:r w:rsidR="000B0FCA" w:rsidRPr="0075037B">
              <w:rPr>
                <w:rStyle w:val="Hyperlink"/>
                <w:noProof/>
              </w:rPr>
              <w:t>Toolbar Icons</w:t>
            </w:r>
          </w:hyperlink>
        </w:p>
        <w:p w14:paraId="210EDBCE" w14:textId="77777777" w:rsidR="000B0FCA" w:rsidRDefault="00151CBC">
          <w:pPr>
            <w:pStyle w:val="TOC2"/>
            <w:rPr>
              <w:rFonts w:asciiTheme="minorHAnsi" w:hAnsiTheme="minorHAnsi"/>
              <w:noProof/>
              <w:color w:val="auto"/>
              <w:lang w:eastAsia="en-US"/>
            </w:rPr>
          </w:pPr>
          <w:hyperlink w:anchor="_Toc457293690" w:history="1">
            <w:r w:rsidR="000B0FCA" w:rsidRPr="0075037B">
              <w:rPr>
                <w:rStyle w:val="Hyperlink"/>
                <w:noProof/>
              </w:rPr>
              <w:t>Context Menu Commands</w:t>
            </w:r>
          </w:hyperlink>
        </w:p>
        <w:p w14:paraId="52132116" w14:textId="77777777" w:rsidR="000B0FCA" w:rsidRDefault="00151CBC">
          <w:pPr>
            <w:pStyle w:val="TOC1"/>
            <w:rPr>
              <w:rFonts w:asciiTheme="minorHAnsi" w:hAnsiTheme="minorHAnsi"/>
              <w:b w:val="0"/>
              <w:bCs w:val="0"/>
              <w:noProof/>
              <w:color w:val="auto"/>
              <w:sz w:val="22"/>
              <w:szCs w:val="22"/>
              <w:lang w:eastAsia="en-US"/>
            </w:rPr>
          </w:pPr>
          <w:hyperlink w:anchor="_Toc457293691" w:history="1">
            <w:r w:rsidR="000B0FCA" w:rsidRPr="0075037B">
              <w:rPr>
                <w:rStyle w:val="Hyperlink"/>
                <w:noProof/>
                <w14:scene3d>
                  <w14:camera w14:prst="orthographicFront"/>
                  <w14:lightRig w14:rig="threePt" w14:dir="t">
                    <w14:rot w14:lat="0" w14:lon="0" w14:rev="0"/>
                  </w14:lightRig>
                </w14:scene3d>
              </w:rPr>
              <w:t>Chapter 7</w:t>
            </w:r>
            <w:r w:rsidR="000B0FCA" w:rsidRPr="0075037B">
              <w:rPr>
                <w:rStyle w:val="Hyperlink"/>
                <w:noProof/>
              </w:rPr>
              <w:t xml:space="preserve"> Basic Render View Operations</w:t>
            </w:r>
            <w:r w:rsidR="000B0FCA">
              <w:rPr>
                <w:noProof/>
                <w:webHidden/>
              </w:rPr>
              <w:tab/>
            </w:r>
            <w:r w:rsidR="000B0FCA">
              <w:rPr>
                <w:noProof/>
                <w:webHidden/>
              </w:rPr>
              <w:fldChar w:fldCharType="begin"/>
            </w:r>
            <w:r w:rsidR="000B0FCA">
              <w:rPr>
                <w:noProof/>
                <w:webHidden/>
              </w:rPr>
              <w:instrText xml:space="preserve"> PAGEREF _Toc457293691 \h </w:instrText>
            </w:r>
            <w:r w:rsidR="000B0FCA">
              <w:rPr>
                <w:noProof/>
                <w:webHidden/>
              </w:rPr>
            </w:r>
            <w:r w:rsidR="000B0FCA">
              <w:rPr>
                <w:noProof/>
                <w:webHidden/>
              </w:rPr>
              <w:fldChar w:fldCharType="separate"/>
            </w:r>
            <w:r w:rsidR="00B137B9">
              <w:rPr>
                <w:noProof/>
                <w:webHidden/>
              </w:rPr>
              <w:t>27</w:t>
            </w:r>
            <w:r w:rsidR="000B0FCA">
              <w:rPr>
                <w:noProof/>
                <w:webHidden/>
              </w:rPr>
              <w:fldChar w:fldCharType="end"/>
            </w:r>
          </w:hyperlink>
        </w:p>
        <w:p w14:paraId="42E92C1F" w14:textId="77777777" w:rsidR="000B0FCA" w:rsidRDefault="00151CBC">
          <w:pPr>
            <w:pStyle w:val="TOC2"/>
            <w:rPr>
              <w:rFonts w:asciiTheme="minorHAnsi" w:hAnsiTheme="minorHAnsi"/>
              <w:noProof/>
              <w:color w:val="auto"/>
              <w:lang w:eastAsia="en-US"/>
            </w:rPr>
          </w:pPr>
          <w:hyperlink w:anchor="_Toc457293692" w:history="1">
            <w:r w:rsidR="000B0FCA" w:rsidRPr="0075037B">
              <w:rPr>
                <w:rStyle w:val="Hyperlink"/>
                <w:noProof/>
              </w:rPr>
              <w:t>Multi-view Management</w:t>
            </w:r>
          </w:hyperlink>
        </w:p>
        <w:p w14:paraId="064E8705" w14:textId="77777777" w:rsidR="000B0FCA" w:rsidRDefault="00151CBC">
          <w:pPr>
            <w:pStyle w:val="TOC2"/>
            <w:rPr>
              <w:rFonts w:asciiTheme="minorHAnsi" w:hAnsiTheme="minorHAnsi"/>
              <w:noProof/>
              <w:color w:val="auto"/>
              <w:lang w:eastAsia="en-US"/>
            </w:rPr>
          </w:pPr>
          <w:hyperlink w:anchor="_Toc457293693" w:history="1">
            <w:r w:rsidR="000B0FCA" w:rsidRPr="0075037B">
              <w:rPr>
                <w:rStyle w:val="Hyperlink"/>
                <w:noProof/>
              </w:rPr>
              <w:t>Interactions</w:t>
            </w:r>
          </w:hyperlink>
        </w:p>
        <w:p w14:paraId="0D9E718F" w14:textId="77777777" w:rsidR="000B0FCA" w:rsidRDefault="00151CBC">
          <w:pPr>
            <w:pStyle w:val="TOC2"/>
            <w:rPr>
              <w:rFonts w:asciiTheme="minorHAnsi" w:hAnsiTheme="minorHAnsi"/>
              <w:noProof/>
              <w:color w:val="auto"/>
              <w:lang w:eastAsia="en-US"/>
            </w:rPr>
          </w:pPr>
          <w:hyperlink w:anchor="_Toc457293694" w:history="1">
            <w:r w:rsidR="000B0FCA" w:rsidRPr="0075037B">
              <w:rPr>
                <w:rStyle w:val="Hyperlink"/>
                <w:noProof/>
              </w:rPr>
              <w:t>Channel Intermixing Methods</w:t>
            </w:r>
          </w:hyperlink>
        </w:p>
        <w:p w14:paraId="12772AE8" w14:textId="77777777" w:rsidR="000B0FCA" w:rsidRDefault="00151CBC">
          <w:pPr>
            <w:pStyle w:val="TOC2"/>
            <w:rPr>
              <w:rFonts w:asciiTheme="minorHAnsi" w:hAnsiTheme="minorHAnsi"/>
              <w:noProof/>
              <w:color w:val="auto"/>
              <w:lang w:eastAsia="en-US"/>
            </w:rPr>
          </w:pPr>
          <w:hyperlink w:anchor="_Toc457293695" w:history="1">
            <w:r w:rsidR="000B0FCA" w:rsidRPr="0075037B">
              <w:rPr>
                <w:rStyle w:val="Hyperlink"/>
                <w:noProof/>
              </w:rPr>
              <w:t>Render View Settings</w:t>
            </w:r>
          </w:hyperlink>
        </w:p>
        <w:p w14:paraId="00B5C35A" w14:textId="77777777" w:rsidR="000B0FCA" w:rsidRDefault="00151CBC">
          <w:pPr>
            <w:pStyle w:val="TOC2"/>
            <w:rPr>
              <w:rFonts w:asciiTheme="minorHAnsi" w:hAnsiTheme="minorHAnsi"/>
              <w:noProof/>
              <w:color w:val="auto"/>
              <w:lang w:eastAsia="en-US"/>
            </w:rPr>
          </w:pPr>
          <w:hyperlink w:anchor="_Toc457293696" w:history="1">
            <w:r w:rsidR="000B0FCA" w:rsidRPr="0075037B">
              <w:rPr>
                <w:rStyle w:val="Hyperlink"/>
                <w:noProof/>
              </w:rPr>
              <w:t>Capturing Render View</w:t>
            </w:r>
          </w:hyperlink>
        </w:p>
        <w:p w14:paraId="58140898" w14:textId="77777777" w:rsidR="000B0FCA" w:rsidRDefault="00151CBC">
          <w:pPr>
            <w:pStyle w:val="TOC2"/>
            <w:rPr>
              <w:rFonts w:asciiTheme="minorHAnsi" w:hAnsiTheme="minorHAnsi"/>
              <w:noProof/>
              <w:color w:val="auto"/>
              <w:lang w:eastAsia="en-US"/>
            </w:rPr>
          </w:pPr>
          <w:hyperlink w:anchor="_Toc457293697" w:history="1">
            <w:r w:rsidR="000B0FCA" w:rsidRPr="0075037B">
              <w:rPr>
                <w:rStyle w:val="Hyperlink"/>
                <w:noProof/>
              </w:rPr>
              <w:t>Full Screen Mode (Microsoft Windows Only)</w:t>
            </w:r>
          </w:hyperlink>
        </w:p>
        <w:p w14:paraId="139A9234" w14:textId="77777777" w:rsidR="000B0FCA" w:rsidRDefault="00151CBC">
          <w:pPr>
            <w:pStyle w:val="TOC1"/>
            <w:rPr>
              <w:rFonts w:asciiTheme="minorHAnsi" w:hAnsiTheme="minorHAnsi"/>
              <w:b w:val="0"/>
              <w:bCs w:val="0"/>
              <w:noProof/>
              <w:color w:val="auto"/>
              <w:sz w:val="22"/>
              <w:szCs w:val="22"/>
              <w:lang w:eastAsia="en-US"/>
            </w:rPr>
          </w:pPr>
          <w:hyperlink w:anchor="_Toc457293698" w:history="1">
            <w:r w:rsidR="000B0FCA" w:rsidRPr="0075037B">
              <w:rPr>
                <w:rStyle w:val="Hyperlink"/>
                <w:noProof/>
                <w14:scene3d>
                  <w14:camera w14:prst="orthographicFront"/>
                  <w14:lightRig w14:rig="threePt" w14:dir="t">
                    <w14:rot w14:lat="0" w14:lon="0" w14:rev="0"/>
                  </w14:lightRig>
                </w14:scene3d>
              </w:rPr>
              <w:t>Chapter 8</w:t>
            </w:r>
            <w:r w:rsidR="000B0FCA" w:rsidRPr="0075037B">
              <w:rPr>
                <w:rStyle w:val="Hyperlink"/>
                <w:noProof/>
              </w:rPr>
              <w:t xml:space="preserve"> Adjusting Volume Properties</w:t>
            </w:r>
            <w:r w:rsidR="000B0FCA">
              <w:rPr>
                <w:noProof/>
                <w:webHidden/>
              </w:rPr>
              <w:tab/>
            </w:r>
            <w:r w:rsidR="000B0FCA">
              <w:rPr>
                <w:noProof/>
                <w:webHidden/>
              </w:rPr>
              <w:fldChar w:fldCharType="begin"/>
            </w:r>
            <w:r w:rsidR="000B0FCA">
              <w:rPr>
                <w:noProof/>
                <w:webHidden/>
              </w:rPr>
              <w:instrText xml:space="preserve"> PAGEREF _Toc457293698 \h </w:instrText>
            </w:r>
            <w:r w:rsidR="000B0FCA">
              <w:rPr>
                <w:noProof/>
                <w:webHidden/>
              </w:rPr>
            </w:r>
            <w:r w:rsidR="000B0FCA">
              <w:rPr>
                <w:noProof/>
                <w:webHidden/>
              </w:rPr>
              <w:fldChar w:fldCharType="separate"/>
            </w:r>
            <w:r w:rsidR="00B137B9">
              <w:rPr>
                <w:noProof/>
                <w:webHidden/>
              </w:rPr>
              <w:t>34</w:t>
            </w:r>
            <w:r w:rsidR="000B0FCA">
              <w:rPr>
                <w:noProof/>
                <w:webHidden/>
              </w:rPr>
              <w:fldChar w:fldCharType="end"/>
            </w:r>
          </w:hyperlink>
        </w:p>
        <w:p w14:paraId="2BE791CF" w14:textId="77777777" w:rsidR="000B0FCA" w:rsidRDefault="00151CBC">
          <w:pPr>
            <w:pStyle w:val="TOC2"/>
            <w:rPr>
              <w:rFonts w:asciiTheme="minorHAnsi" w:hAnsiTheme="minorHAnsi"/>
              <w:noProof/>
              <w:color w:val="auto"/>
              <w:lang w:eastAsia="en-US"/>
            </w:rPr>
          </w:pPr>
          <w:hyperlink w:anchor="_Toc457293699" w:history="1">
            <w:r w:rsidR="000B0FCA" w:rsidRPr="0075037B">
              <w:rPr>
                <w:rStyle w:val="Hyperlink"/>
                <w:noProof/>
              </w:rPr>
              <w:t>Transfer Function Settings</w:t>
            </w:r>
          </w:hyperlink>
        </w:p>
        <w:p w14:paraId="6DD17F86" w14:textId="77777777" w:rsidR="000B0FCA" w:rsidRDefault="00151CBC">
          <w:pPr>
            <w:pStyle w:val="TOC2"/>
            <w:rPr>
              <w:rFonts w:asciiTheme="minorHAnsi" w:hAnsiTheme="minorHAnsi"/>
              <w:noProof/>
              <w:color w:val="auto"/>
              <w:lang w:eastAsia="en-US"/>
            </w:rPr>
          </w:pPr>
          <w:hyperlink w:anchor="_Toc457293700" w:history="1">
            <w:r w:rsidR="000B0FCA" w:rsidRPr="0075037B">
              <w:rPr>
                <w:rStyle w:val="Hyperlink"/>
                <w:noProof/>
              </w:rPr>
              <w:t>Effect Settings</w:t>
            </w:r>
          </w:hyperlink>
        </w:p>
        <w:p w14:paraId="191622E8" w14:textId="77777777" w:rsidR="000B0FCA" w:rsidRDefault="00151CBC">
          <w:pPr>
            <w:pStyle w:val="TOC2"/>
            <w:rPr>
              <w:rFonts w:asciiTheme="minorHAnsi" w:hAnsiTheme="minorHAnsi"/>
              <w:noProof/>
              <w:color w:val="auto"/>
              <w:lang w:eastAsia="en-US"/>
            </w:rPr>
          </w:pPr>
          <w:hyperlink w:anchor="_Toc457293701" w:history="1">
            <w:r w:rsidR="000B0FCA" w:rsidRPr="0075037B">
              <w:rPr>
                <w:rStyle w:val="Hyperlink"/>
                <w:noProof/>
              </w:rPr>
              <w:t>MIP Render Mode</w:t>
            </w:r>
          </w:hyperlink>
        </w:p>
        <w:p w14:paraId="0145CF10" w14:textId="77777777" w:rsidR="000B0FCA" w:rsidRDefault="00151CBC">
          <w:pPr>
            <w:pStyle w:val="TOC2"/>
            <w:rPr>
              <w:rFonts w:asciiTheme="minorHAnsi" w:hAnsiTheme="minorHAnsi"/>
              <w:noProof/>
              <w:color w:val="auto"/>
              <w:lang w:eastAsia="en-US"/>
            </w:rPr>
          </w:pPr>
          <w:hyperlink w:anchor="_Toc457293702" w:history="1">
            <w:r w:rsidR="000B0FCA" w:rsidRPr="0075037B">
              <w:rPr>
                <w:rStyle w:val="Hyperlink"/>
                <w:noProof/>
              </w:rPr>
              <w:t>Quality Settings</w:t>
            </w:r>
          </w:hyperlink>
        </w:p>
        <w:p w14:paraId="6E2555CD" w14:textId="77777777" w:rsidR="000B0FCA" w:rsidRDefault="00151CBC">
          <w:pPr>
            <w:pStyle w:val="TOC2"/>
            <w:rPr>
              <w:rFonts w:asciiTheme="minorHAnsi" w:hAnsiTheme="minorHAnsi"/>
              <w:noProof/>
              <w:color w:val="auto"/>
              <w:lang w:eastAsia="en-US"/>
            </w:rPr>
          </w:pPr>
          <w:hyperlink w:anchor="_Toc457293703" w:history="1">
            <w:r w:rsidR="000B0FCA" w:rsidRPr="0075037B">
              <w:rPr>
                <w:rStyle w:val="Hyperlink"/>
                <w:noProof/>
              </w:rPr>
              <w:t>Other Settings</w:t>
            </w:r>
          </w:hyperlink>
        </w:p>
        <w:p w14:paraId="29599422" w14:textId="77777777" w:rsidR="000B0FCA" w:rsidRDefault="00151CBC">
          <w:pPr>
            <w:pStyle w:val="TOC2"/>
            <w:rPr>
              <w:rFonts w:asciiTheme="minorHAnsi" w:hAnsiTheme="minorHAnsi"/>
              <w:noProof/>
              <w:color w:val="auto"/>
              <w:lang w:eastAsia="en-US"/>
            </w:rPr>
          </w:pPr>
          <w:hyperlink w:anchor="_Toc457293704" w:history="1">
            <w:r w:rsidR="000B0FCA" w:rsidRPr="0075037B">
              <w:rPr>
                <w:rStyle w:val="Hyperlink"/>
                <w:noProof/>
              </w:rPr>
              <w:t>Synchronize Settings</w:t>
            </w:r>
          </w:hyperlink>
        </w:p>
        <w:p w14:paraId="6C94A8B3" w14:textId="77777777" w:rsidR="000B0FCA" w:rsidRDefault="00151CBC">
          <w:pPr>
            <w:pStyle w:val="TOC1"/>
            <w:rPr>
              <w:rFonts w:asciiTheme="minorHAnsi" w:hAnsiTheme="minorHAnsi"/>
              <w:b w:val="0"/>
              <w:bCs w:val="0"/>
              <w:noProof/>
              <w:color w:val="auto"/>
              <w:sz w:val="22"/>
              <w:szCs w:val="22"/>
              <w:lang w:eastAsia="en-US"/>
            </w:rPr>
          </w:pPr>
          <w:hyperlink w:anchor="_Toc457293705" w:history="1">
            <w:r w:rsidR="000B0FCA" w:rsidRPr="0075037B">
              <w:rPr>
                <w:rStyle w:val="Hyperlink"/>
                <w:noProof/>
                <w14:scene3d>
                  <w14:camera w14:prst="orthographicFront"/>
                  <w14:lightRig w14:rig="threePt" w14:dir="t">
                    <w14:rot w14:lat="0" w14:lon="0" w14:rev="0"/>
                  </w14:lightRig>
                </w14:scene3d>
              </w:rPr>
              <w:t>Chapter 9</w:t>
            </w:r>
            <w:r w:rsidR="000B0FCA" w:rsidRPr="0075037B">
              <w:rPr>
                <w:rStyle w:val="Hyperlink"/>
                <w:noProof/>
              </w:rPr>
              <w:t xml:space="preserve"> Output Adjustment</w:t>
            </w:r>
            <w:r w:rsidR="000B0FCA">
              <w:rPr>
                <w:noProof/>
                <w:webHidden/>
              </w:rPr>
              <w:tab/>
            </w:r>
            <w:r w:rsidR="000B0FCA">
              <w:rPr>
                <w:noProof/>
                <w:webHidden/>
              </w:rPr>
              <w:fldChar w:fldCharType="begin"/>
            </w:r>
            <w:r w:rsidR="000B0FCA">
              <w:rPr>
                <w:noProof/>
                <w:webHidden/>
              </w:rPr>
              <w:instrText xml:space="preserve"> PAGEREF _Toc457293705 \h </w:instrText>
            </w:r>
            <w:r w:rsidR="000B0FCA">
              <w:rPr>
                <w:noProof/>
                <w:webHidden/>
              </w:rPr>
            </w:r>
            <w:r w:rsidR="000B0FCA">
              <w:rPr>
                <w:noProof/>
                <w:webHidden/>
              </w:rPr>
              <w:fldChar w:fldCharType="separate"/>
            </w:r>
            <w:r w:rsidR="00B137B9">
              <w:rPr>
                <w:noProof/>
                <w:webHidden/>
              </w:rPr>
              <w:t>39</w:t>
            </w:r>
            <w:r w:rsidR="000B0FCA">
              <w:rPr>
                <w:noProof/>
                <w:webHidden/>
              </w:rPr>
              <w:fldChar w:fldCharType="end"/>
            </w:r>
          </w:hyperlink>
        </w:p>
        <w:p w14:paraId="1E18DEC1" w14:textId="77777777" w:rsidR="000B0FCA" w:rsidRDefault="00151CBC">
          <w:pPr>
            <w:pStyle w:val="TOC1"/>
            <w:rPr>
              <w:rFonts w:asciiTheme="minorHAnsi" w:hAnsiTheme="minorHAnsi"/>
              <w:b w:val="0"/>
              <w:bCs w:val="0"/>
              <w:noProof/>
              <w:color w:val="auto"/>
              <w:sz w:val="22"/>
              <w:szCs w:val="22"/>
              <w:lang w:eastAsia="en-US"/>
            </w:rPr>
          </w:pPr>
          <w:hyperlink w:anchor="_Toc457293706" w:history="1">
            <w:r w:rsidR="000B0FCA" w:rsidRPr="0075037B">
              <w:rPr>
                <w:rStyle w:val="Hyperlink"/>
                <w:noProof/>
                <w14:scene3d>
                  <w14:camera w14:prst="orthographicFront"/>
                  <w14:lightRig w14:rig="threePt" w14:dir="t">
                    <w14:rot w14:lat="0" w14:lon="0" w14:rev="0"/>
                  </w14:lightRig>
                </w14:scene3d>
              </w:rPr>
              <w:t>Chapter 10</w:t>
            </w:r>
            <w:r w:rsidR="000B0FCA" w:rsidRPr="0075037B">
              <w:rPr>
                <w:rStyle w:val="Hyperlink"/>
                <w:noProof/>
              </w:rPr>
              <w:t xml:space="preserve"> Clipping Volumes</w:t>
            </w:r>
            <w:r w:rsidR="000B0FCA">
              <w:rPr>
                <w:noProof/>
                <w:webHidden/>
              </w:rPr>
              <w:tab/>
            </w:r>
            <w:r w:rsidR="000B0FCA">
              <w:rPr>
                <w:noProof/>
                <w:webHidden/>
              </w:rPr>
              <w:fldChar w:fldCharType="begin"/>
            </w:r>
            <w:r w:rsidR="000B0FCA">
              <w:rPr>
                <w:noProof/>
                <w:webHidden/>
              </w:rPr>
              <w:instrText xml:space="preserve"> PAGEREF _Toc457293706 \h </w:instrText>
            </w:r>
            <w:r w:rsidR="000B0FCA">
              <w:rPr>
                <w:noProof/>
                <w:webHidden/>
              </w:rPr>
            </w:r>
            <w:r w:rsidR="000B0FCA">
              <w:rPr>
                <w:noProof/>
                <w:webHidden/>
              </w:rPr>
              <w:fldChar w:fldCharType="separate"/>
            </w:r>
            <w:r w:rsidR="00B137B9">
              <w:rPr>
                <w:noProof/>
                <w:webHidden/>
              </w:rPr>
              <w:t>40</w:t>
            </w:r>
            <w:r w:rsidR="000B0FCA">
              <w:rPr>
                <w:noProof/>
                <w:webHidden/>
              </w:rPr>
              <w:fldChar w:fldCharType="end"/>
            </w:r>
          </w:hyperlink>
        </w:p>
        <w:p w14:paraId="3B26522D" w14:textId="77777777" w:rsidR="000B0FCA" w:rsidRDefault="00151CBC">
          <w:pPr>
            <w:pStyle w:val="TOC2"/>
            <w:rPr>
              <w:rFonts w:asciiTheme="minorHAnsi" w:hAnsiTheme="minorHAnsi"/>
              <w:noProof/>
              <w:color w:val="auto"/>
              <w:lang w:eastAsia="en-US"/>
            </w:rPr>
          </w:pPr>
          <w:hyperlink w:anchor="_Toc457293707" w:history="1">
            <w:r w:rsidR="000B0FCA" w:rsidRPr="0075037B">
              <w:rPr>
                <w:rStyle w:val="Hyperlink"/>
                <w:noProof/>
              </w:rPr>
              <w:t>Clipping Plane Display Controls</w:t>
            </w:r>
          </w:hyperlink>
        </w:p>
        <w:p w14:paraId="482B6DCD" w14:textId="77777777" w:rsidR="000B0FCA" w:rsidRDefault="00151CBC">
          <w:pPr>
            <w:pStyle w:val="TOC2"/>
            <w:rPr>
              <w:rFonts w:asciiTheme="minorHAnsi" w:hAnsiTheme="minorHAnsi"/>
              <w:noProof/>
              <w:color w:val="auto"/>
              <w:lang w:eastAsia="en-US"/>
            </w:rPr>
          </w:pPr>
          <w:hyperlink w:anchor="_Toc457293708" w:history="1">
            <w:r w:rsidR="000B0FCA" w:rsidRPr="0075037B">
              <w:rPr>
                <w:rStyle w:val="Hyperlink"/>
                <w:noProof/>
              </w:rPr>
              <w:t>Clipping Plane Translations</w:t>
            </w:r>
          </w:hyperlink>
        </w:p>
        <w:p w14:paraId="45202910" w14:textId="77777777" w:rsidR="000B0FCA" w:rsidRDefault="00151CBC">
          <w:pPr>
            <w:pStyle w:val="TOC2"/>
            <w:rPr>
              <w:rFonts w:asciiTheme="minorHAnsi" w:hAnsiTheme="minorHAnsi"/>
              <w:noProof/>
              <w:color w:val="auto"/>
              <w:lang w:eastAsia="en-US"/>
            </w:rPr>
          </w:pPr>
          <w:hyperlink w:anchor="_Toc457293709" w:history="1">
            <w:r w:rsidR="000B0FCA" w:rsidRPr="0075037B">
              <w:rPr>
                <w:rStyle w:val="Hyperlink"/>
                <w:noProof/>
              </w:rPr>
              <w:t>Clipping Plane Rotations</w:t>
            </w:r>
          </w:hyperlink>
        </w:p>
        <w:p w14:paraId="7DD4319C" w14:textId="77777777" w:rsidR="000B0FCA" w:rsidRDefault="00151CBC">
          <w:pPr>
            <w:pStyle w:val="TOC1"/>
            <w:rPr>
              <w:rFonts w:asciiTheme="minorHAnsi" w:hAnsiTheme="minorHAnsi"/>
              <w:b w:val="0"/>
              <w:bCs w:val="0"/>
              <w:noProof/>
              <w:color w:val="auto"/>
              <w:sz w:val="22"/>
              <w:szCs w:val="22"/>
              <w:lang w:eastAsia="en-US"/>
            </w:rPr>
          </w:pPr>
          <w:hyperlink w:anchor="_Toc457293710" w:history="1">
            <w:r w:rsidR="000B0FCA" w:rsidRPr="0075037B">
              <w:rPr>
                <w:rStyle w:val="Hyperlink"/>
                <w:noProof/>
                <w14:scene3d>
                  <w14:camera w14:prst="orthographicFront"/>
                  <w14:lightRig w14:rig="threePt" w14:dir="t">
                    <w14:rot w14:lat="0" w14:lon="0" w14:rev="0"/>
                  </w14:lightRig>
                </w14:scene3d>
              </w:rPr>
              <w:t>Chapter 11</w:t>
            </w:r>
            <w:r w:rsidR="000B0FCA" w:rsidRPr="0075037B">
              <w:rPr>
                <w:rStyle w:val="Hyperlink"/>
                <w:noProof/>
              </w:rPr>
              <w:t xml:space="preserve"> Adjusting Mesh Properties</w:t>
            </w:r>
            <w:r w:rsidR="000B0FCA">
              <w:rPr>
                <w:noProof/>
                <w:webHidden/>
              </w:rPr>
              <w:tab/>
            </w:r>
            <w:r w:rsidR="000B0FCA">
              <w:rPr>
                <w:noProof/>
                <w:webHidden/>
              </w:rPr>
              <w:fldChar w:fldCharType="begin"/>
            </w:r>
            <w:r w:rsidR="000B0FCA">
              <w:rPr>
                <w:noProof/>
                <w:webHidden/>
              </w:rPr>
              <w:instrText xml:space="preserve"> PAGEREF _Toc457293710 \h </w:instrText>
            </w:r>
            <w:r w:rsidR="000B0FCA">
              <w:rPr>
                <w:noProof/>
                <w:webHidden/>
              </w:rPr>
            </w:r>
            <w:r w:rsidR="000B0FCA">
              <w:rPr>
                <w:noProof/>
                <w:webHidden/>
              </w:rPr>
              <w:fldChar w:fldCharType="separate"/>
            </w:r>
            <w:r w:rsidR="00B137B9">
              <w:rPr>
                <w:noProof/>
                <w:webHidden/>
              </w:rPr>
              <w:t>42</w:t>
            </w:r>
            <w:r w:rsidR="000B0FCA">
              <w:rPr>
                <w:noProof/>
                <w:webHidden/>
              </w:rPr>
              <w:fldChar w:fldCharType="end"/>
            </w:r>
          </w:hyperlink>
        </w:p>
        <w:p w14:paraId="508035F7" w14:textId="77777777" w:rsidR="000B0FCA" w:rsidRDefault="00151CBC">
          <w:pPr>
            <w:pStyle w:val="TOC2"/>
            <w:rPr>
              <w:rFonts w:asciiTheme="minorHAnsi" w:hAnsiTheme="minorHAnsi"/>
              <w:noProof/>
              <w:color w:val="auto"/>
              <w:lang w:eastAsia="en-US"/>
            </w:rPr>
          </w:pPr>
          <w:hyperlink w:anchor="_Toc457293711" w:history="1">
            <w:r w:rsidR="000B0FCA" w:rsidRPr="0075037B">
              <w:rPr>
                <w:rStyle w:val="Hyperlink"/>
                <w:noProof/>
              </w:rPr>
              <w:t>Basic Mesh Properties</w:t>
            </w:r>
          </w:hyperlink>
        </w:p>
        <w:p w14:paraId="61A32E27" w14:textId="77777777" w:rsidR="000B0FCA" w:rsidRDefault="00151CBC">
          <w:pPr>
            <w:pStyle w:val="TOC2"/>
            <w:rPr>
              <w:rFonts w:asciiTheme="minorHAnsi" w:hAnsiTheme="minorHAnsi"/>
              <w:noProof/>
              <w:color w:val="auto"/>
              <w:lang w:eastAsia="en-US"/>
            </w:rPr>
          </w:pPr>
          <w:hyperlink w:anchor="_Toc457293712" w:history="1">
            <w:r w:rsidR="000B0FCA" w:rsidRPr="0075037B">
              <w:rPr>
                <w:rStyle w:val="Hyperlink"/>
                <w:noProof/>
              </w:rPr>
              <w:t>Mesh Manipulations</w:t>
            </w:r>
          </w:hyperlink>
        </w:p>
        <w:p w14:paraId="4C2E7DD0" w14:textId="77777777" w:rsidR="000B0FCA" w:rsidRDefault="00151CBC">
          <w:pPr>
            <w:pStyle w:val="TOC1"/>
            <w:rPr>
              <w:rFonts w:asciiTheme="minorHAnsi" w:hAnsiTheme="minorHAnsi"/>
              <w:b w:val="0"/>
              <w:bCs w:val="0"/>
              <w:noProof/>
              <w:color w:val="auto"/>
              <w:sz w:val="22"/>
              <w:szCs w:val="22"/>
              <w:lang w:eastAsia="en-US"/>
            </w:rPr>
          </w:pPr>
          <w:hyperlink w:anchor="_Toc457293713" w:history="1">
            <w:r w:rsidR="000B0FCA" w:rsidRPr="0075037B">
              <w:rPr>
                <w:rStyle w:val="Hyperlink"/>
                <w:noProof/>
                <w14:scene3d>
                  <w14:camera w14:prst="orthographicFront"/>
                  <w14:lightRig w14:rig="threePt" w14:dir="t">
                    <w14:rot w14:lat="0" w14:lon="0" w14:rev="0"/>
                  </w14:lightRig>
                </w14:scene3d>
              </w:rPr>
              <w:t>Chapter 12</w:t>
            </w:r>
            <w:r w:rsidR="000B0FCA" w:rsidRPr="0075037B">
              <w:rPr>
                <w:rStyle w:val="Hyperlink"/>
                <w:noProof/>
              </w:rPr>
              <w:t xml:space="preserve"> Movie Playback and Export</w:t>
            </w:r>
            <w:r w:rsidR="000B0FCA">
              <w:rPr>
                <w:noProof/>
                <w:webHidden/>
              </w:rPr>
              <w:tab/>
            </w:r>
            <w:r w:rsidR="000B0FCA">
              <w:rPr>
                <w:noProof/>
                <w:webHidden/>
              </w:rPr>
              <w:fldChar w:fldCharType="begin"/>
            </w:r>
            <w:r w:rsidR="000B0FCA">
              <w:rPr>
                <w:noProof/>
                <w:webHidden/>
              </w:rPr>
              <w:instrText xml:space="preserve"> PAGEREF _Toc457293713 \h </w:instrText>
            </w:r>
            <w:r w:rsidR="000B0FCA">
              <w:rPr>
                <w:noProof/>
                <w:webHidden/>
              </w:rPr>
            </w:r>
            <w:r w:rsidR="000B0FCA">
              <w:rPr>
                <w:noProof/>
                <w:webHidden/>
              </w:rPr>
              <w:fldChar w:fldCharType="separate"/>
            </w:r>
            <w:r w:rsidR="00B137B9">
              <w:rPr>
                <w:noProof/>
                <w:webHidden/>
              </w:rPr>
              <w:t>44</w:t>
            </w:r>
            <w:r w:rsidR="000B0FCA">
              <w:rPr>
                <w:noProof/>
                <w:webHidden/>
              </w:rPr>
              <w:fldChar w:fldCharType="end"/>
            </w:r>
          </w:hyperlink>
        </w:p>
        <w:p w14:paraId="2E9D60C4" w14:textId="77777777" w:rsidR="000B0FCA" w:rsidRDefault="00151CBC">
          <w:pPr>
            <w:pStyle w:val="TOC2"/>
            <w:rPr>
              <w:rFonts w:asciiTheme="minorHAnsi" w:hAnsiTheme="minorHAnsi"/>
              <w:noProof/>
              <w:color w:val="auto"/>
              <w:lang w:eastAsia="en-US"/>
            </w:rPr>
          </w:pPr>
          <w:hyperlink w:anchor="_Toc457293714" w:history="1">
            <w:r w:rsidR="000B0FCA" w:rsidRPr="0075037B">
              <w:rPr>
                <w:rStyle w:val="Hyperlink"/>
                <w:noProof/>
              </w:rPr>
              <w:t>Basic Movie Operations</w:t>
            </w:r>
          </w:hyperlink>
        </w:p>
        <w:p w14:paraId="66960EA0" w14:textId="77777777" w:rsidR="000B0FCA" w:rsidRDefault="00151CBC">
          <w:pPr>
            <w:pStyle w:val="TOC2"/>
            <w:rPr>
              <w:rFonts w:asciiTheme="minorHAnsi" w:hAnsiTheme="minorHAnsi"/>
              <w:noProof/>
              <w:color w:val="auto"/>
              <w:lang w:eastAsia="en-US"/>
            </w:rPr>
          </w:pPr>
          <w:hyperlink w:anchor="_Toc457293715" w:history="1">
            <w:r w:rsidR="000B0FCA" w:rsidRPr="0075037B">
              <w:rPr>
                <w:rStyle w:val="Hyperlink"/>
                <w:noProof/>
              </w:rPr>
              <w:t>Advanced Key Frame Movies</w:t>
            </w:r>
          </w:hyperlink>
        </w:p>
        <w:p w14:paraId="25BBFEA5" w14:textId="77777777" w:rsidR="000B0FCA" w:rsidRDefault="00151CBC">
          <w:pPr>
            <w:pStyle w:val="TOC2"/>
            <w:rPr>
              <w:rFonts w:asciiTheme="minorHAnsi" w:hAnsiTheme="minorHAnsi"/>
              <w:noProof/>
              <w:color w:val="auto"/>
              <w:lang w:eastAsia="en-US"/>
            </w:rPr>
          </w:pPr>
          <w:hyperlink w:anchor="_Toc457293716" w:history="1">
            <w:r w:rsidR="000B0FCA" w:rsidRPr="0075037B">
              <w:rPr>
                <w:rStyle w:val="Hyperlink"/>
                <w:noProof/>
              </w:rPr>
              <w:t>Automatic Key Generation</w:t>
            </w:r>
          </w:hyperlink>
        </w:p>
        <w:p w14:paraId="3824D6B6" w14:textId="77777777" w:rsidR="000B0FCA" w:rsidRDefault="00151CBC">
          <w:pPr>
            <w:pStyle w:val="TOC2"/>
            <w:rPr>
              <w:rFonts w:asciiTheme="minorHAnsi" w:hAnsiTheme="minorHAnsi"/>
              <w:noProof/>
              <w:color w:val="auto"/>
              <w:lang w:eastAsia="en-US"/>
            </w:rPr>
          </w:pPr>
          <w:hyperlink w:anchor="_Toc457293717" w:history="1">
            <w:r w:rsidR="000B0FCA" w:rsidRPr="0075037B">
              <w:rPr>
                <w:rStyle w:val="Hyperlink"/>
                <w:noProof/>
              </w:rPr>
              <w:t>Frame Cropping</w:t>
            </w:r>
          </w:hyperlink>
        </w:p>
        <w:p w14:paraId="784DC4A1" w14:textId="77777777" w:rsidR="000B0FCA" w:rsidRDefault="00151CBC">
          <w:pPr>
            <w:pStyle w:val="TOC1"/>
            <w:rPr>
              <w:rFonts w:asciiTheme="minorHAnsi" w:hAnsiTheme="minorHAnsi"/>
              <w:b w:val="0"/>
              <w:bCs w:val="0"/>
              <w:noProof/>
              <w:color w:val="auto"/>
              <w:sz w:val="22"/>
              <w:szCs w:val="22"/>
              <w:lang w:eastAsia="en-US"/>
            </w:rPr>
          </w:pPr>
          <w:hyperlink w:anchor="_Toc457293718" w:history="1">
            <w:r w:rsidR="000B0FCA" w:rsidRPr="0075037B">
              <w:rPr>
                <w:rStyle w:val="Hyperlink"/>
                <w:noProof/>
                <w14:scene3d>
                  <w14:camera w14:prst="orthographicFront"/>
                  <w14:lightRig w14:rig="threePt" w14:dir="t">
                    <w14:rot w14:lat="0" w14:lon="0" w14:rev="0"/>
                  </w14:lightRig>
                </w14:scene3d>
              </w:rPr>
              <w:t>Chapter 13</w:t>
            </w:r>
            <w:r w:rsidR="000B0FCA" w:rsidRPr="0075037B">
              <w:rPr>
                <w:rStyle w:val="Hyperlink"/>
                <w:noProof/>
              </w:rPr>
              <w:t xml:space="preserve"> Batch Processing with 4D Scripts</w:t>
            </w:r>
            <w:r w:rsidR="000B0FCA">
              <w:rPr>
                <w:noProof/>
                <w:webHidden/>
              </w:rPr>
              <w:tab/>
            </w:r>
            <w:r w:rsidR="000B0FCA">
              <w:rPr>
                <w:noProof/>
                <w:webHidden/>
              </w:rPr>
              <w:fldChar w:fldCharType="begin"/>
            </w:r>
            <w:r w:rsidR="000B0FCA">
              <w:rPr>
                <w:noProof/>
                <w:webHidden/>
              </w:rPr>
              <w:instrText xml:space="preserve"> PAGEREF _Toc457293718 \h </w:instrText>
            </w:r>
            <w:r w:rsidR="000B0FCA">
              <w:rPr>
                <w:noProof/>
                <w:webHidden/>
              </w:rPr>
            </w:r>
            <w:r w:rsidR="000B0FCA">
              <w:rPr>
                <w:noProof/>
                <w:webHidden/>
              </w:rPr>
              <w:fldChar w:fldCharType="separate"/>
            </w:r>
            <w:r w:rsidR="00B137B9">
              <w:rPr>
                <w:noProof/>
                <w:webHidden/>
              </w:rPr>
              <w:t>51</w:t>
            </w:r>
            <w:r w:rsidR="000B0FCA">
              <w:rPr>
                <w:noProof/>
                <w:webHidden/>
              </w:rPr>
              <w:fldChar w:fldCharType="end"/>
            </w:r>
          </w:hyperlink>
        </w:p>
        <w:p w14:paraId="5A7D3D63" w14:textId="77777777" w:rsidR="000B0FCA" w:rsidRDefault="00151CBC">
          <w:pPr>
            <w:pStyle w:val="TOC2"/>
            <w:rPr>
              <w:rFonts w:asciiTheme="minorHAnsi" w:hAnsiTheme="minorHAnsi"/>
              <w:noProof/>
              <w:color w:val="auto"/>
              <w:lang w:eastAsia="en-US"/>
            </w:rPr>
          </w:pPr>
          <w:hyperlink w:anchor="_Toc457293719" w:history="1">
            <w:r w:rsidR="000B0FCA" w:rsidRPr="0075037B">
              <w:rPr>
                <w:rStyle w:val="Hyperlink"/>
                <w:noProof/>
              </w:rPr>
              <w:t>4D Script Settings</w:t>
            </w:r>
          </w:hyperlink>
        </w:p>
        <w:p w14:paraId="11A8E432" w14:textId="77777777" w:rsidR="000B0FCA" w:rsidRDefault="00151CBC">
          <w:pPr>
            <w:pStyle w:val="TOC2"/>
            <w:rPr>
              <w:rFonts w:asciiTheme="minorHAnsi" w:hAnsiTheme="minorHAnsi"/>
              <w:noProof/>
              <w:color w:val="auto"/>
              <w:lang w:eastAsia="en-US"/>
            </w:rPr>
          </w:pPr>
          <w:hyperlink w:anchor="_Toc457293720" w:history="1">
            <w:r w:rsidR="000B0FCA" w:rsidRPr="0075037B">
              <w:rPr>
                <w:rStyle w:val="Hyperlink"/>
                <w:noProof/>
              </w:rPr>
              <w:t>4D Script Files</w:t>
            </w:r>
          </w:hyperlink>
        </w:p>
        <w:p w14:paraId="174714DA" w14:textId="77777777" w:rsidR="000B0FCA" w:rsidRDefault="00151CBC">
          <w:pPr>
            <w:pStyle w:val="TOC2"/>
            <w:rPr>
              <w:rFonts w:asciiTheme="minorHAnsi" w:hAnsiTheme="minorHAnsi"/>
              <w:noProof/>
              <w:color w:val="auto"/>
              <w:lang w:eastAsia="en-US"/>
            </w:rPr>
          </w:pPr>
          <w:hyperlink w:anchor="_Toc457293721" w:history="1">
            <w:r w:rsidR="000B0FCA" w:rsidRPr="0075037B">
              <w:rPr>
                <w:rStyle w:val="Hyperlink"/>
                <w:noProof/>
              </w:rPr>
              <w:t>4D Script Tasks</w:t>
            </w:r>
          </w:hyperlink>
        </w:p>
        <w:p w14:paraId="1CF7BC00" w14:textId="77777777" w:rsidR="000B0FCA" w:rsidRDefault="00151CBC">
          <w:pPr>
            <w:pStyle w:val="TOC1"/>
            <w:rPr>
              <w:rFonts w:asciiTheme="minorHAnsi" w:hAnsiTheme="minorHAnsi"/>
              <w:b w:val="0"/>
              <w:bCs w:val="0"/>
              <w:noProof/>
              <w:color w:val="auto"/>
              <w:sz w:val="22"/>
              <w:szCs w:val="22"/>
              <w:lang w:eastAsia="en-US"/>
            </w:rPr>
          </w:pPr>
          <w:hyperlink w:anchor="_Toc457293722" w:history="1">
            <w:r w:rsidR="000B0FCA" w:rsidRPr="0075037B">
              <w:rPr>
                <w:rStyle w:val="Hyperlink"/>
                <w:noProof/>
                <w14:scene3d>
                  <w14:camera w14:prst="orthographicFront"/>
                  <w14:lightRig w14:rig="threePt" w14:dir="t">
                    <w14:rot w14:lat="0" w14:lon="0" w14:rev="0"/>
                  </w14:lightRig>
                </w14:scene3d>
              </w:rPr>
              <w:t>Chapter 14</w:t>
            </w:r>
            <w:r w:rsidR="000B0FCA" w:rsidRPr="0075037B">
              <w:rPr>
                <w:rStyle w:val="Hyperlink"/>
                <w:noProof/>
              </w:rPr>
              <w:t xml:space="preserve"> Managing Projects</w:t>
            </w:r>
            <w:r w:rsidR="000B0FCA">
              <w:rPr>
                <w:noProof/>
                <w:webHidden/>
              </w:rPr>
              <w:tab/>
            </w:r>
            <w:r w:rsidR="000B0FCA">
              <w:rPr>
                <w:noProof/>
                <w:webHidden/>
              </w:rPr>
              <w:fldChar w:fldCharType="begin"/>
            </w:r>
            <w:r w:rsidR="000B0FCA">
              <w:rPr>
                <w:noProof/>
                <w:webHidden/>
              </w:rPr>
              <w:instrText xml:space="preserve"> PAGEREF _Toc457293722 \h </w:instrText>
            </w:r>
            <w:r w:rsidR="000B0FCA">
              <w:rPr>
                <w:noProof/>
                <w:webHidden/>
              </w:rPr>
            </w:r>
            <w:r w:rsidR="000B0FCA">
              <w:rPr>
                <w:noProof/>
                <w:webHidden/>
              </w:rPr>
              <w:fldChar w:fldCharType="separate"/>
            </w:r>
            <w:r w:rsidR="00B137B9">
              <w:rPr>
                <w:noProof/>
                <w:webHidden/>
              </w:rPr>
              <w:t>59</w:t>
            </w:r>
            <w:r w:rsidR="000B0FCA">
              <w:rPr>
                <w:noProof/>
                <w:webHidden/>
              </w:rPr>
              <w:fldChar w:fldCharType="end"/>
            </w:r>
          </w:hyperlink>
        </w:p>
        <w:p w14:paraId="66F40671" w14:textId="77777777" w:rsidR="000B0FCA" w:rsidRDefault="00151CBC">
          <w:pPr>
            <w:pStyle w:val="TOC1"/>
            <w:rPr>
              <w:rFonts w:asciiTheme="minorHAnsi" w:hAnsiTheme="minorHAnsi"/>
              <w:b w:val="0"/>
              <w:bCs w:val="0"/>
              <w:noProof/>
              <w:color w:val="auto"/>
              <w:sz w:val="22"/>
              <w:szCs w:val="22"/>
              <w:lang w:eastAsia="en-US"/>
            </w:rPr>
          </w:pPr>
          <w:hyperlink w:anchor="_Toc457293723" w:history="1">
            <w:r w:rsidR="000B0FCA" w:rsidRPr="0075037B">
              <w:rPr>
                <w:rStyle w:val="Hyperlink"/>
                <w:noProof/>
                <w14:scene3d>
                  <w14:camera w14:prst="orthographicFront"/>
                  <w14:lightRig w14:rig="threePt" w14:dir="t">
                    <w14:rot w14:lat="0" w14:lon="0" w14:rev="0"/>
                  </w14:lightRig>
                </w14:scene3d>
              </w:rPr>
              <w:t>Chapter 15</w:t>
            </w:r>
            <w:r w:rsidR="000B0FCA" w:rsidRPr="0075037B">
              <w:rPr>
                <w:rStyle w:val="Hyperlink"/>
                <w:noProof/>
              </w:rPr>
              <w:t xml:space="preserve"> Paint Selection</w:t>
            </w:r>
            <w:r w:rsidR="000B0FCA">
              <w:rPr>
                <w:noProof/>
                <w:webHidden/>
              </w:rPr>
              <w:tab/>
            </w:r>
            <w:r w:rsidR="000B0FCA">
              <w:rPr>
                <w:noProof/>
                <w:webHidden/>
              </w:rPr>
              <w:fldChar w:fldCharType="begin"/>
            </w:r>
            <w:r w:rsidR="000B0FCA">
              <w:rPr>
                <w:noProof/>
                <w:webHidden/>
              </w:rPr>
              <w:instrText xml:space="preserve"> PAGEREF _Toc457293723 \h </w:instrText>
            </w:r>
            <w:r w:rsidR="000B0FCA">
              <w:rPr>
                <w:noProof/>
                <w:webHidden/>
              </w:rPr>
            </w:r>
            <w:r w:rsidR="000B0FCA">
              <w:rPr>
                <w:noProof/>
                <w:webHidden/>
              </w:rPr>
              <w:fldChar w:fldCharType="separate"/>
            </w:r>
            <w:r w:rsidR="00B137B9">
              <w:rPr>
                <w:noProof/>
                <w:webHidden/>
              </w:rPr>
              <w:t>61</w:t>
            </w:r>
            <w:r w:rsidR="000B0FCA">
              <w:rPr>
                <w:noProof/>
                <w:webHidden/>
              </w:rPr>
              <w:fldChar w:fldCharType="end"/>
            </w:r>
          </w:hyperlink>
        </w:p>
        <w:p w14:paraId="3AA810F7" w14:textId="77777777" w:rsidR="000B0FCA" w:rsidRDefault="00151CBC">
          <w:pPr>
            <w:pStyle w:val="TOC2"/>
            <w:rPr>
              <w:rFonts w:asciiTheme="minorHAnsi" w:hAnsiTheme="minorHAnsi"/>
              <w:noProof/>
              <w:color w:val="auto"/>
              <w:lang w:eastAsia="en-US"/>
            </w:rPr>
          </w:pPr>
          <w:hyperlink w:anchor="_Toc457293724" w:history="1">
            <w:r w:rsidR="000B0FCA" w:rsidRPr="0075037B">
              <w:rPr>
                <w:rStyle w:val="Hyperlink"/>
                <w:noProof/>
              </w:rPr>
              <w:t>Brush Types</w:t>
            </w:r>
          </w:hyperlink>
        </w:p>
        <w:p w14:paraId="5C9FAD7E" w14:textId="77777777" w:rsidR="000B0FCA" w:rsidRDefault="00151CBC">
          <w:pPr>
            <w:pStyle w:val="TOC2"/>
            <w:rPr>
              <w:rFonts w:asciiTheme="minorHAnsi" w:hAnsiTheme="minorHAnsi"/>
              <w:noProof/>
              <w:color w:val="auto"/>
              <w:lang w:eastAsia="en-US"/>
            </w:rPr>
          </w:pPr>
          <w:hyperlink w:anchor="_Toc457293725" w:history="1">
            <w:r w:rsidR="000B0FCA" w:rsidRPr="0075037B">
              <w:rPr>
                <w:rStyle w:val="Hyperlink"/>
                <w:noProof/>
              </w:rPr>
              <w:t>Brush History</w:t>
            </w:r>
          </w:hyperlink>
        </w:p>
        <w:p w14:paraId="74CFABD6" w14:textId="77777777" w:rsidR="000B0FCA" w:rsidRDefault="00151CBC">
          <w:pPr>
            <w:pStyle w:val="TOC2"/>
            <w:rPr>
              <w:rFonts w:asciiTheme="minorHAnsi" w:hAnsiTheme="minorHAnsi"/>
              <w:noProof/>
              <w:color w:val="auto"/>
              <w:lang w:eastAsia="en-US"/>
            </w:rPr>
          </w:pPr>
          <w:hyperlink w:anchor="_Toc457293726" w:history="1">
            <w:r w:rsidR="000B0FCA" w:rsidRPr="0075037B">
              <w:rPr>
                <w:rStyle w:val="Hyperlink"/>
                <w:noProof/>
              </w:rPr>
              <w:t>Selection Settings</w:t>
            </w:r>
          </w:hyperlink>
        </w:p>
        <w:p w14:paraId="5E00349D" w14:textId="77777777" w:rsidR="000B0FCA" w:rsidRDefault="00151CBC">
          <w:pPr>
            <w:pStyle w:val="TOC2"/>
            <w:rPr>
              <w:rFonts w:asciiTheme="minorHAnsi" w:hAnsiTheme="minorHAnsi"/>
              <w:noProof/>
              <w:color w:val="auto"/>
              <w:lang w:eastAsia="en-US"/>
            </w:rPr>
          </w:pPr>
          <w:hyperlink w:anchor="_Toc457293727" w:history="1">
            <w:r w:rsidR="000B0FCA" w:rsidRPr="0075037B">
              <w:rPr>
                <w:rStyle w:val="Hyperlink"/>
                <w:noProof/>
              </w:rPr>
              <w:t>Brush Properties</w:t>
            </w:r>
          </w:hyperlink>
        </w:p>
        <w:p w14:paraId="48EF5F40" w14:textId="77777777" w:rsidR="000B0FCA" w:rsidRDefault="00151CBC">
          <w:pPr>
            <w:pStyle w:val="TOC2"/>
            <w:rPr>
              <w:rFonts w:asciiTheme="minorHAnsi" w:hAnsiTheme="minorHAnsi"/>
              <w:noProof/>
              <w:color w:val="auto"/>
              <w:lang w:eastAsia="en-US"/>
            </w:rPr>
          </w:pPr>
          <w:hyperlink w:anchor="_Toc457293728" w:history="1">
            <w:r w:rsidR="000B0FCA" w:rsidRPr="0075037B">
              <w:rPr>
                <w:rStyle w:val="Hyperlink"/>
                <w:noProof/>
              </w:rPr>
              <w:t>Creating New Channels from Selection</w:t>
            </w:r>
          </w:hyperlink>
        </w:p>
        <w:p w14:paraId="2225E987" w14:textId="77777777" w:rsidR="000B0FCA" w:rsidRDefault="00151CBC">
          <w:pPr>
            <w:pStyle w:val="TOC1"/>
            <w:rPr>
              <w:rFonts w:asciiTheme="minorHAnsi" w:hAnsiTheme="minorHAnsi"/>
              <w:b w:val="0"/>
              <w:bCs w:val="0"/>
              <w:noProof/>
              <w:color w:val="auto"/>
              <w:sz w:val="22"/>
              <w:szCs w:val="22"/>
              <w:lang w:eastAsia="en-US"/>
            </w:rPr>
          </w:pPr>
          <w:hyperlink w:anchor="_Toc457293729" w:history="1">
            <w:r w:rsidR="000B0FCA" w:rsidRPr="0075037B">
              <w:rPr>
                <w:rStyle w:val="Hyperlink"/>
                <w:noProof/>
                <w14:scene3d>
                  <w14:camera w14:prst="orthographicFront"/>
                  <w14:lightRig w14:rig="threePt" w14:dir="t">
                    <w14:rot w14:lat="0" w14:lon="0" w14:rev="0"/>
                  </w14:lightRig>
                </w14:scene3d>
              </w:rPr>
              <w:t>Chapter 16</w:t>
            </w:r>
            <w:r w:rsidR="000B0FCA" w:rsidRPr="0075037B">
              <w:rPr>
                <w:rStyle w:val="Hyperlink"/>
                <w:noProof/>
              </w:rPr>
              <w:t xml:space="preserve"> Measurement</w:t>
            </w:r>
            <w:r w:rsidR="000B0FCA">
              <w:rPr>
                <w:noProof/>
                <w:webHidden/>
              </w:rPr>
              <w:tab/>
            </w:r>
            <w:r w:rsidR="000B0FCA">
              <w:rPr>
                <w:noProof/>
                <w:webHidden/>
              </w:rPr>
              <w:fldChar w:fldCharType="begin"/>
            </w:r>
            <w:r w:rsidR="000B0FCA">
              <w:rPr>
                <w:noProof/>
                <w:webHidden/>
              </w:rPr>
              <w:instrText xml:space="preserve"> PAGEREF _Toc457293729 \h </w:instrText>
            </w:r>
            <w:r w:rsidR="000B0FCA">
              <w:rPr>
                <w:noProof/>
                <w:webHidden/>
              </w:rPr>
            </w:r>
            <w:r w:rsidR="000B0FCA">
              <w:rPr>
                <w:noProof/>
                <w:webHidden/>
              </w:rPr>
              <w:fldChar w:fldCharType="separate"/>
            </w:r>
            <w:r w:rsidR="00B137B9">
              <w:rPr>
                <w:noProof/>
                <w:webHidden/>
              </w:rPr>
              <w:t>65</w:t>
            </w:r>
            <w:r w:rsidR="000B0FCA">
              <w:rPr>
                <w:noProof/>
                <w:webHidden/>
              </w:rPr>
              <w:fldChar w:fldCharType="end"/>
            </w:r>
          </w:hyperlink>
        </w:p>
        <w:p w14:paraId="237C9A44" w14:textId="77777777" w:rsidR="000B0FCA" w:rsidRDefault="00151CBC">
          <w:pPr>
            <w:pStyle w:val="TOC2"/>
            <w:rPr>
              <w:rFonts w:asciiTheme="minorHAnsi" w:hAnsiTheme="minorHAnsi"/>
              <w:noProof/>
              <w:color w:val="auto"/>
              <w:lang w:eastAsia="en-US"/>
            </w:rPr>
          </w:pPr>
          <w:hyperlink w:anchor="_Toc457293730" w:history="1">
            <w:r w:rsidR="000B0FCA" w:rsidRPr="0075037B">
              <w:rPr>
                <w:rStyle w:val="Hyperlink"/>
                <w:noProof/>
              </w:rPr>
              <w:t>Measurement Tool Types</w:t>
            </w:r>
          </w:hyperlink>
        </w:p>
        <w:p w14:paraId="7E36DB58" w14:textId="77777777" w:rsidR="000B0FCA" w:rsidRDefault="00151CBC">
          <w:pPr>
            <w:pStyle w:val="TOC2"/>
            <w:rPr>
              <w:rFonts w:asciiTheme="minorHAnsi" w:hAnsiTheme="minorHAnsi"/>
              <w:noProof/>
              <w:color w:val="auto"/>
              <w:lang w:eastAsia="en-US"/>
            </w:rPr>
          </w:pPr>
          <w:hyperlink w:anchor="_Toc457293731" w:history="1">
            <w:r w:rsidR="000B0FCA" w:rsidRPr="0075037B">
              <w:rPr>
                <w:rStyle w:val="Hyperlink"/>
                <w:noProof/>
              </w:rPr>
              <w:t>Profiling</w:t>
            </w:r>
          </w:hyperlink>
        </w:p>
        <w:p w14:paraId="1989CB76" w14:textId="77777777" w:rsidR="000B0FCA" w:rsidRDefault="00151CBC">
          <w:pPr>
            <w:pStyle w:val="TOC2"/>
            <w:rPr>
              <w:rFonts w:asciiTheme="minorHAnsi" w:hAnsiTheme="minorHAnsi"/>
              <w:noProof/>
              <w:color w:val="auto"/>
              <w:lang w:eastAsia="en-US"/>
            </w:rPr>
          </w:pPr>
          <w:hyperlink w:anchor="_Toc457293732" w:history="1">
            <w:r w:rsidR="000B0FCA" w:rsidRPr="0075037B">
              <w:rPr>
                <w:rStyle w:val="Hyperlink"/>
                <w:noProof/>
              </w:rPr>
              <w:t>Making Changes to Measurement Tools</w:t>
            </w:r>
          </w:hyperlink>
        </w:p>
        <w:p w14:paraId="564F3785" w14:textId="77777777" w:rsidR="000B0FCA" w:rsidRDefault="00151CBC">
          <w:pPr>
            <w:pStyle w:val="TOC1"/>
            <w:rPr>
              <w:rFonts w:asciiTheme="minorHAnsi" w:hAnsiTheme="minorHAnsi"/>
              <w:b w:val="0"/>
              <w:bCs w:val="0"/>
              <w:noProof/>
              <w:color w:val="auto"/>
              <w:sz w:val="22"/>
              <w:szCs w:val="22"/>
              <w:lang w:eastAsia="en-US"/>
            </w:rPr>
          </w:pPr>
          <w:hyperlink w:anchor="_Toc457293733" w:history="1">
            <w:r w:rsidR="000B0FCA" w:rsidRPr="0075037B">
              <w:rPr>
                <w:rStyle w:val="Hyperlink"/>
                <w:noProof/>
                <w14:scene3d>
                  <w14:camera w14:prst="orthographicFront"/>
                  <w14:lightRig w14:rig="threePt" w14:dir="t">
                    <w14:rot w14:lat="0" w14:lon="0" w14:rev="0"/>
                  </w14:lightRig>
                </w14:scene3d>
              </w:rPr>
              <w:t>Chapter 17</w:t>
            </w:r>
            <w:r w:rsidR="000B0FCA" w:rsidRPr="0075037B">
              <w:rPr>
                <w:rStyle w:val="Hyperlink"/>
                <w:noProof/>
              </w:rPr>
              <w:t xml:space="preserve"> Component Analysis</w:t>
            </w:r>
            <w:r w:rsidR="000B0FCA">
              <w:rPr>
                <w:noProof/>
                <w:webHidden/>
              </w:rPr>
              <w:tab/>
            </w:r>
            <w:r w:rsidR="000B0FCA">
              <w:rPr>
                <w:noProof/>
                <w:webHidden/>
              </w:rPr>
              <w:fldChar w:fldCharType="begin"/>
            </w:r>
            <w:r w:rsidR="000B0FCA">
              <w:rPr>
                <w:noProof/>
                <w:webHidden/>
              </w:rPr>
              <w:instrText xml:space="preserve"> PAGEREF _Toc457293733 \h </w:instrText>
            </w:r>
            <w:r w:rsidR="000B0FCA">
              <w:rPr>
                <w:noProof/>
                <w:webHidden/>
              </w:rPr>
            </w:r>
            <w:r w:rsidR="000B0FCA">
              <w:rPr>
                <w:noProof/>
                <w:webHidden/>
              </w:rPr>
              <w:fldChar w:fldCharType="separate"/>
            </w:r>
            <w:r w:rsidR="00B137B9">
              <w:rPr>
                <w:noProof/>
                <w:webHidden/>
              </w:rPr>
              <w:t>69</w:t>
            </w:r>
            <w:r w:rsidR="000B0FCA">
              <w:rPr>
                <w:noProof/>
                <w:webHidden/>
              </w:rPr>
              <w:fldChar w:fldCharType="end"/>
            </w:r>
          </w:hyperlink>
        </w:p>
        <w:p w14:paraId="3811D85C" w14:textId="77777777" w:rsidR="000B0FCA" w:rsidRDefault="00151CBC">
          <w:pPr>
            <w:pStyle w:val="TOC2"/>
            <w:rPr>
              <w:rFonts w:asciiTheme="minorHAnsi" w:hAnsiTheme="minorHAnsi"/>
              <w:noProof/>
              <w:color w:val="auto"/>
              <w:lang w:eastAsia="en-US"/>
            </w:rPr>
          </w:pPr>
          <w:hyperlink w:anchor="_Toc457293734" w:history="1">
            <w:r w:rsidR="000B0FCA" w:rsidRPr="0075037B">
              <w:rPr>
                <w:rStyle w:val="Hyperlink"/>
                <w:noProof/>
              </w:rPr>
              <w:t>Basic Settings for Component Generation</w:t>
            </w:r>
          </w:hyperlink>
        </w:p>
        <w:p w14:paraId="1FA6229B" w14:textId="77777777" w:rsidR="000B0FCA" w:rsidRDefault="00151CBC">
          <w:pPr>
            <w:pStyle w:val="TOC2"/>
            <w:rPr>
              <w:rFonts w:asciiTheme="minorHAnsi" w:hAnsiTheme="minorHAnsi"/>
              <w:noProof/>
              <w:color w:val="auto"/>
              <w:lang w:eastAsia="en-US"/>
            </w:rPr>
          </w:pPr>
          <w:hyperlink w:anchor="_Toc457293735" w:history="1">
            <w:r w:rsidR="000B0FCA" w:rsidRPr="0075037B">
              <w:rPr>
                <w:rStyle w:val="Hyperlink"/>
                <w:noProof/>
              </w:rPr>
              <w:t>Advanced Settings for Component Generation</w:t>
            </w:r>
          </w:hyperlink>
        </w:p>
        <w:p w14:paraId="438A5E56" w14:textId="77777777" w:rsidR="000B0FCA" w:rsidRDefault="00151CBC">
          <w:pPr>
            <w:pStyle w:val="TOC2"/>
            <w:rPr>
              <w:rFonts w:asciiTheme="minorHAnsi" w:hAnsiTheme="minorHAnsi"/>
              <w:noProof/>
              <w:color w:val="auto"/>
              <w:lang w:eastAsia="en-US"/>
            </w:rPr>
          </w:pPr>
          <w:hyperlink w:anchor="_Toc457293736" w:history="1">
            <w:r w:rsidR="000B0FCA" w:rsidRPr="0075037B">
              <w:rPr>
                <w:rStyle w:val="Hyperlink"/>
                <w:noProof/>
              </w:rPr>
              <w:t>Component Analysis</w:t>
            </w:r>
          </w:hyperlink>
        </w:p>
        <w:p w14:paraId="2E51F4C4" w14:textId="77777777" w:rsidR="000B0FCA" w:rsidRDefault="00151CBC">
          <w:pPr>
            <w:pStyle w:val="TOC1"/>
            <w:rPr>
              <w:rFonts w:asciiTheme="minorHAnsi" w:hAnsiTheme="minorHAnsi"/>
              <w:b w:val="0"/>
              <w:bCs w:val="0"/>
              <w:noProof/>
              <w:color w:val="auto"/>
              <w:sz w:val="22"/>
              <w:szCs w:val="22"/>
              <w:lang w:eastAsia="en-US"/>
            </w:rPr>
          </w:pPr>
          <w:hyperlink w:anchor="_Toc457293737" w:history="1">
            <w:r w:rsidR="000B0FCA" w:rsidRPr="0075037B">
              <w:rPr>
                <w:rStyle w:val="Hyperlink"/>
                <w:noProof/>
                <w14:scene3d>
                  <w14:camera w14:prst="orthographicFront"/>
                  <w14:lightRig w14:rig="threePt" w14:dir="t">
                    <w14:rot w14:lat="0" w14:lon="0" w14:rev="0"/>
                  </w14:lightRig>
                </w14:scene3d>
              </w:rPr>
              <w:t>Chapter 18</w:t>
            </w:r>
            <w:r w:rsidR="000B0FCA" w:rsidRPr="0075037B">
              <w:rPr>
                <w:rStyle w:val="Hyperlink"/>
                <w:noProof/>
              </w:rPr>
              <w:t xml:space="preserve"> Processing and Analyzing Volumes</w:t>
            </w:r>
            <w:r w:rsidR="000B0FCA">
              <w:rPr>
                <w:noProof/>
                <w:webHidden/>
              </w:rPr>
              <w:tab/>
            </w:r>
            <w:r w:rsidR="000B0FCA">
              <w:rPr>
                <w:noProof/>
                <w:webHidden/>
              </w:rPr>
              <w:fldChar w:fldCharType="begin"/>
            </w:r>
            <w:r w:rsidR="000B0FCA">
              <w:rPr>
                <w:noProof/>
                <w:webHidden/>
              </w:rPr>
              <w:instrText xml:space="preserve"> PAGEREF _Toc457293737 \h </w:instrText>
            </w:r>
            <w:r w:rsidR="000B0FCA">
              <w:rPr>
                <w:noProof/>
                <w:webHidden/>
              </w:rPr>
            </w:r>
            <w:r w:rsidR="000B0FCA">
              <w:rPr>
                <w:noProof/>
                <w:webHidden/>
              </w:rPr>
              <w:fldChar w:fldCharType="separate"/>
            </w:r>
            <w:r w:rsidR="00B137B9">
              <w:rPr>
                <w:noProof/>
                <w:webHidden/>
              </w:rPr>
              <w:t>79</w:t>
            </w:r>
            <w:r w:rsidR="000B0FCA">
              <w:rPr>
                <w:noProof/>
                <w:webHidden/>
              </w:rPr>
              <w:fldChar w:fldCharType="end"/>
            </w:r>
          </w:hyperlink>
        </w:p>
        <w:p w14:paraId="1927CFC8" w14:textId="77777777" w:rsidR="000B0FCA" w:rsidRDefault="00151CBC">
          <w:pPr>
            <w:pStyle w:val="TOC2"/>
            <w:rPr>
              <w:rFonts w:asciiTheme="minorHAnsi" w:hAnsiTheme="minorHAnsi"/>
              <w:noProof/>
              <w:color w:val="auto"/>
              <w:lang w:eastAsia="en-US"/>
            </w:rPr>
          </w:pPr>
          <w:hyperlink w:anchor="_Toc457293738" w:history="1">
            <w:r w:rsidR="000B0FCA" w:rsidRPr="0075037B">
              <w:rPr>
                <w:rStyle w:val="Hyperlink"/>
                <w:noProof/>
              </w:rPr>
              <w:t>Volume Size</w:t>
            </w:r>
          </w:hyperlink>
        </w:p>
        <w:p w14:paraId="275AF78F" w14:textId="77777777" w:rsidR="000B0FCA" w:rsidRDefault="00151CBC">
          <w:pPr>
            <w:pStyle w:val="TOC2"/>
            <w:rPr>
              <w:rFonts w:asciiTheme="minorHAnsi" w:hAnsiTheme="minorHAnsi"/>
              <w:noProof/>
              <w:color w:val="auto"/>
              <w:lang w:eastAsia="en-US"/>
            </w:rPr>
          </w:pPr>
          <w:hyperlink w:anchor="_Toc457293739" w:history="1">
            <w:r w:rsidR="000B0FCA" w:rsidRPr="0075037B">
              <w:rPr>
                <w:rStyle w:val="Hyperlink"/>
                <w:noProof/>
              </w:rPr>
              <w:t>Noise Reduction</w:t>
            </w:r>
          </w:hyperlink>
        </w:p>
        <w:p w14:paraId="67D802DC" w14:textId="77777777" w:rsidR="000B0FCA" w:rsidRDefault="00151CBC">
          <w:pPr>
            <w:pStyle w:val="TOC2"/>
            <w:rPr>
              <w:rFonts w:asciiTheme="minorHAnsi" w:hAnsiTheme="minorHAnsi"/>
              <w:noProof/>
              <w:color w:val="auto"/>
              <w:lang w:eastAsia="en-US"/>
            </w:rPr>
          </w:pPr>
          <w:hyperlink w:anchor="_Toc457293740" w:history="1">
            <w:r w:rsidR="000B0FCA" w:rsidRPr="0075037B">
              <w:rPr>
                <w:rStyle w:val="Hyperlink"/>
                <w:noProof/>
              </w:rPr>
              <w:t>Volume Channel Calculations</w:t>
            </w:r>
          </w:hyperlink>
        </w:p>
        <w:p w14:paraId="64F2B0EC" w14:textId="77777777" w:rsidR="000B0FCA" w:rsidRDefault="00151CBC">
          <w:pPr>
            <w:pStyle w:val="TOC2"/>
            <w:rPr>
              <w:rFonts w:asciiTheme="minorHAnsi" w:hAnsiTheme="minorHAnsi"/>
              <w:noProof/>
              <w:color w:val="auto"/>
              <w:lang w:eastAsia="en-US"/>
            </w:rPr>
          </w:pPr>
          <w:hyperlink w:anchor="_Toc457293741" w:history="1">
            <w:r w:rsidR="000B0FCA" w:rsidRPr="0075037B">
              <w:rPr>
                <w:rStyle w:val="Hyperlink"/>
                <w:noProof/>
              </w:rPr>
              <w:t>Colocalization Analysis</w:t>
            </w:r>
          </w:hyperlink>
        </w:p>
        <w:p w14:paraId="4D7A495E" w14:textId="77777777" w:rsidR="000B0FCA" w:rsidRDefault="00151CBC">
          <w:pPr>
            <w:pStyle w:val="TOC1"/>
            <w:rPr>
              <w:rFonts w:asciiTheme="minorHAnsi" w:hAnsiTheme="minorHAnsi"/>
              <w:b w:val="0"/>
              <w:bCs w:val="0"/>
              <w:noProof/>
              <w:color w:val="auto"/>
              <w:sz w:val="22"/>
              <w:szCs w:val="22"/>
              <w:lang w:eastAsia="en-US"/>
            </w:rPr>
          </w:pPr>
          <w:hyperlink w:anchor="_Toc457293742" w:history="1">
            <w:r w:rsidR="000B0FCA" w:rsidRPr="0075037B">
              <w:rPr>
                <w:rStyle w:val="Hyperlink"/>
                <w:noProof/>
                <w14:scene3d>
                  <w14:camera w14:prst="orthographicFront"/>
                  <w14:lightRig w14:rig="threePt" w14:dir="t">
                    <w14:rot w14:lat="0" w14:lon="0" w14:rev="0"/>
                  </w14:lightRig>
                </w14:scene3d>
              </w:rPr>
              <w:t>Chapter 19</w:t>
            </w:r>
            <w:r w:rsidR="000B0FCA" w:rsidRPr="0075037B">
              <w:rPr>
                <w:rStyle w:val="Hyperlink"/>
                <w:noProof/>
              </w:rPr>
              <w:t xml:space="preserve"> Tracking</w:t>
            </w:r>
            <w:r w:rsidR="000B0FCA">
              <w:rPr>
                <w:noProof/>
                <w:webHidden/>
              </w:rPr>
              <w:tab/>
            </w:r>
            <w:r w:rsidR="000B0FCA">
              <w:rPr>
                <w:noProof/>
                <w:webHidden/>
              </w:rPr>
              <w:fldChar w:fldCharType="begin"/>
            </w:r>
            <w:r w:rsidR="000B0FCA">
              <w:rPr>
                <w:noProof/>
                <w:webHidden/>
              </w:rPr>
              <w:instrText xml:space="preserve"> PAGEREF _Toc457293742 \h </w:instrText>
            </w:r>
            <w:r w:rsidR="000B0FCA">
              <w:rPr>
                <w:noProof/>
                <w:webHidden/>
              </w:rPr>
            </w:r>
            <w:r w:rsidR="000B0FCA">
              <w:rPr>
                <w:noProof/>
                <w:webHidden/>
              </w:rPr>
              <w:fldChar w:fldCharType="separate"/>
            </w:r>
            <w:r w:rsidR="00B137B9">
              <w:rPr>
                <w:noProof/>
                <w:webHidden/>
              </w:rPr>
              <w:t>84</w:t>
            </w:r>
            <w:r w:rsidR="000B0FCA">
              <w:rPr>
                <w:noProof/>
                <w:webHidden/>
              </w:rPr>
              <w:fldChar w:fldCharType="end"/>
            </w:r>
          </w:hyperlink>
        </w:p>
        <w:p w14:paraId="675D69BF" w14:textId="77777777" w:rsidR="000B0FCA" w:rsidRDefault="00151CBC">
          <w:pPr>
            <w:pStyle w:val="TOC2"/>
            <w:rPr>
              <w:rFonts w:asciiTheme="minorHAnsi" w:hAnsiTheme="minorHAnsi"/>
              <w:noProof/>
              <w:color w:val="auto"/>
              <w:lang w:eastAsia="en-US"/>
            </w:rPr>
          </w:pPr>
          <w:hyperlink w:anchor="_Toc457293743" w:history="1">
            <w:r w:rsidR="000B0FCA" w:rsidRPr="0075037B">
              <w:rPr>
                <w:rStyle w:val="Hyperlink"/>
                <w:noProof/>
              </w:rPr>
              <w:t>Track Map Generation and Management</w:t>
            </w:r>
          </w:hyperlink>
        </w:p>
        <w:p w14:paraId="05AEB2FC" w14:textId="77777777" w:rsidR="000B0FCA" w:rsidRDefault="00151CBC">
          <w:pPr>
            <w:pStyle w:val="TOC2"/>
            <w:rPr>
              <w:rFonts w:asciiTheme="minorHAnsi" w:hAnsiTheme="minorHAnsi"/>
              <w:noProof/>
              <w:color w:val="auto"/>
              <w:lang w:eastAsia="en-US"/>
            </w:rPr>
          </w:pPr>
          <w:hyperlink w:anchor="_Toc457293744" w:history="1">
            <w:r w:rsidR="000B0FCA" w:rsidRPr="0075037B">
              <w:rPr>
                <w:rStyle w:val="Hyperlink"/>
                <w:noProof/>
              </w:rPr>
              <w:t>Component Selection Settings</w:t>
            </w:r>
          </w:hyperlink>
        </w:p>
        <w:p w14:paraId="1A1524EC" w14:textId="77777777" w:rsidR="000B0FCA" w:rsidRDefault="00151CBC">
          <w:pPr>
            <w:pStyle w:val="TOC2"/>
            <w:rPr>
              <w:rFonts w:asciiTheme="minorHAnsi" w:hAnsiTheme="minorHAnsi"/>
              <w:noProof/>
              <w:color w:val="auto"/>
              <w:lang w:eastAsia="en-US"/>
            </w:rPr>
          </w:pPr>
          <w:hyperlink w:anchor="_Toc457293745" w:history="1">
            <w:r w:rsidR="000B0FCA" w:rsidRPr="0075037B">
              <w:rPr>
                <w:rStyle w:val="Hyperlink"/>
                <w:noProof/>
              </w:rPr>
              <w:t>Visualizing Tracking Results</w:t>
            </w:r>
          </w:hyperlink>
        </w:p>
        <w:p w14:paraId="38362E21" w14:textId="77777777" w:rsidR="000B0FCA" w:rsidRDefault="00151CBC">
          <w:pPr>
            <w:pStyle w:val="TOC2"/>
            <w:rPr>
              <w:rFonts w:asciiTheme="minorHAnsi" w:hAnsiTheme="minorHAnsi"/>
              <w:noProof/>
              <w:color w:val="auto"/>
              <w:lang w:eastAsia="en-US"/>
            </w:rPr>
          </w:pPr>
          <w:hyperlink w:anchor="_Toc457293746" w:history="1">
            <w:r w:rsidR="000B0FCA" w:rsidRPr="0075037B">
              <w:rPr>
                <w:rStyle w:val="Hyperlink"/>
                <w:noProof/>
              </w:rPr>
              <w:t>Manually Linking Components</w:t>
            </w:r>
          </w:hyperlink>
        </w:p>
        <w:p w14:paraId="11946AE7" w14:textId="77777777" w:rsidR="000B0FCA" w:rsidRDefault="00151CBC">
          <w:pPr>
            <w:pStyle w:val="TOC2"/>
            <w:rPr>
              <w:rFonts w:asciiTheme="minorHAnsi" w:hAnsiTheme="minorHAnsi"/>
              <w:noProof/>
              <w:color w:val="auto"/>
              <w:lang w:eastAsia="en-US"/>
            </w:rPr>
          </w:pPr>
          <w:hyperlink w:anchor="_Toc457293747" w:history="1">
            <w:r w:rsidR="000B0FCA" w:rsidRPr="0075037B">
              <w:rPr>
                <w:rStyle w:val="Hyperlink"/>
                <w:noProof/>
              </w:rPr>
              <w:t>Manually Assign/Modify IDs</w:t>
            </w:r>
          </w:hyperlink>
        </w:p>
        <w:p w14:paraId="05D5DB44" w14:textId="77777777" w:rsidR="000B0FCA" w:rsidRDefault="00151CBC">
          <w:pPr>
            <w:pStyle w:val="TOC2"/>
            <w:rPr>
              <w:rFonts w:asciiTheme="minorHAnsi" w:hAnsiTheme="minorHAnsi"/>
              <w:noProof/>
              <w:color w:val="auto"/>
              <w:lang w:eastAsia="en-US"/>
            </w:rPr>
          </w:pPr>
          <w:hyperlink w:anchor="_Toc457293748" w:history="1">
            <w:r w:rsidR="000B0FCA" w:rsidRPr="0075037B">
              <w:rPr>
                <w:rStyle w:val="Hyperlink"/>
                <w:noProof/>
              </w:rPr>
              <w:t>Making Analysis</w:t>
            </w:r>
          </w:hyperlink>
        </w:p>
        <w:p w14:paraId="78496DC8" w14:textId="77777777" w:rsidR="000B0FCA" w:rsidRDefault="00151CBC">
          <w:pPr>
            <w:pStyle w:val="TOC1"/>
            <w:rPr>
              <w:rFonts w:asciiTheme="minorHAnsi" w:hAnsiTheme="minorHAnsi"/>
              <w:b w:val="0"/>
              <w:bCs w:val="0"/>
              <w:noProof/>
              <w:color w:val="auto"/>
              <w:sz w:val="22"/>
              <w:szCs w:val="22"/>
              <w:lang w:eastAsia="en-US"/>
            </w:rPr>
          </w:pPr>
          <w:hyperlink w:anchor="_Toc457293749" w:history="1">
            <w:r w:rsidR="000B0FCA" w:rsidRPr="0075037B">
              <w:rPr>
                <w:rStyle w:val="Hyperlink"/>
                <w:noProof/>
                <w14:scene3d>
                  <w14:camera w14:prst="orthographicFront"/>
                  <w14:lightRig w14:rig="threePt" w14:dir="t">
                    <w14:rot w14:lat="0" w14:lon="0" w14:rev="0"/>
                  </w14:lightRig>
                </w14:scene3d>
              </w:rPr>
              <w:t>Chapter 20</w:t>
            </w:r>
            <w:r w:rsidR="000B0FCA" w:rsidRPr="0075037B">
              <w:rPr>
                <w:rStyle w:val="Hyperlink"/>
                <w:noProof/>
              </w:rPr>
              <w:t xml:space="preserve"> Volume-Mesh Conversion</w:t>
            </w:r>
            <w:r w:rsidR="000B0FCA">
              <w:rPr>
                <w:noProof/>
                <w:webHidden/>
              </w:rPr>
              <w:tab/>
            </w:r>
            <w:r w:rsidR="000B0FCA">
              <w:rPr>
                <w:noProof/>
                <w:webHidden/>
              </w:rPr>
              <w:fldChar w:fldCharType="begin"/>
            </w:r>
            <w:r w:rsidR="000B0FCA">
              <w:rPr>
                <w:noProof/>
                <w:webHidden/>
              </w:rPr>
              <w:instrText xml:space="preserve"> PAGEREF _Toc457293749 \h </w:instrText>
            </w:r>
            <w:r w:rsidR="000B0FCA">
              <w:rPr>
                <w:noProof/>
                <w:webHidden/>
              </w:rPr>
            </w:r>
            <w:r w:rsidR="000B0FCA">
              <w:rPr>
                <w:noProof/>
                <w:webHidden/>
              </w:rPr>
              <w:fldChar w:fldCharType="separate"/>
            </w:r>
            <w:r w:rsidR="00B137B9">
              <w:rPr>
                <w:noProof/>
                <w:webHidden/>
              </w:rPr>
              <w:t>92</w:t>
            </w:r>
            <w:r w:rsidR="000B0FCA">
              <w:rPr>
                <w:noProof/>
                <w:webHidden/>
              </w:rPr>
              <w:fldChar w:fldCharType="end"/>
            </w:r>
          </w:hyperlink>
        </w:p>
        <w:p w14:paraId="340586B2" w14:textId="77777777" w:rsidR="000B0FCA" w:rsidRDefault="00151CBC">
          <w:pPr>
            <w:pStyle w:val="TOC1"/>
            <w:rPr>
              <w:rFonts w:asciiTheme="minorHAnsi" w:hAnsiTheme="minorHAnsi"/>
              <w:b w:val="0"/>
              <w:bCs w:val="0"/>
              <w:noProof/>
              <w:color w:val="auto"/>
              <w:sz w:val="22"/>
              <w:szCs w:val="22"/>
              <w:lang w:eastAsia="en-US"/>
            </w:rPr>
          </w:pPr>
          <w:hyperlink w:anchor="_Toc457293750" w:history="1">
            <w:r w:rsidR="000B0FCA" w:rsidRPr="0075037B">
              <w:rPr>
                <w:rStyle w:val="Hyperlink"/>
                <w:noProof/>
                <w14:scene3d>
                  <w14:camera w14:prst="orthographicFront"/>
                  <w14:lightRig w14:rig="threePt" w14:dir="t">
                    <w14:rot w14:lat="0" w14:lon="0" w14:rev="0"/>
                  </w14:lightRig>
                </w14:scene3d>
              </w:rPr>
              <w:t>Chapter 21</w:t>
            </w:r>
            <w:r w:rsidR="000B0FCA" w:rsidRPr="0075037B">
              <w:rPr>
                <w:rStyle w:val="Hyperlink"/>
                <w:noProof/>
              </w:rPr>
              <w:t xml:space="preserve"> Data Processing with OpenCL Filters</w:t>
            </w:r>
            <w:r w:rsidR="000B0FCA">
              <w:rPr>
                <w:noProof/>
                <w:webHidden/>
              </w:rPr>
              <w:tab/>
            </w:r>
            <w:r w:rsidR="000B0FCA">
              <w:rPr>
                <w:noProof/>
                <w:webHidden/>
              </w:rPr>
              <w:fldChar w:fldCharType="begin"/>
            </w:r>
            <w:r w:rsidR="000B0FCA">
              <w:rPr>
                <w:noProof/>
                <w:webHidden/>
              </w:rPr>
              <w:instrText xml:space="preserve"> PAGEREF _Toc457293750 \h </w:instrText>
            </w:r>
            <w:r w:rsidR="000B0FCA">
              <w:rPr>
                <w:noProof/>
                <w:webHidden/>
              </w:rPr>
            </w:r>
            <w:r w:rsidR="000B0FCA">
              <w:rPr>
                <w:noProof/>
                <w:webHidden/>
              </w:rPr>
              <w:fldChar w:fldCharType="separate"/>
            </w:r>
            <w:r w:rsidR="00B137B9">
              <w:rPr>
                <w:noProof/>
                <w:webHidden/>
              </w:rPr>
              <w:t>94</w:t>
            </w:r>
            <w:r w:rsidR="000B0FCA">
              <w:rPr>
                <w:noProof/>
                <w:webHidden/>
              </w:rPr>
              <w:fldChar w:fldCharType="end"/>
            </w:r>
          </w:hyperlink>
        </w:p>
        <w:p w14:paraId="530D2A03" w14:textId="77777777" w:rsidR="000B0FCA" w:rsidRDefault="00151CBC">
          <w:pPr>
            <w:pStyle w:val="TOC1"/>
            <w:rPr>
              <w:rFonts w:asciiTheme="minorHAnsi" w:hAnsiTheme="minorHAnsi"/>
              <w:b w:val="0"/>
              <w:bCs w:val="0"/>
              <w:noProof/>
              <w:color w:val="auto"/>
              <w:sz w:val="22"/>
              <w:szCs w:val="22"/>
              <w:lang w:eastAsia="en-US"/>
            </w:rPr>
          </w:pPr>
          <w:hyperlink w:anchor="_Toc457293751" w:history="1">
            <w:r w:rsidR="000B0FCA" w:rsidRPr="0075037B">
              <w:rPr>
                <w:rStyle w:val="Hyperlink"/>
                <w:noProof/>
                <w14:scene3d>
                  <w14:camera w14:prst="orthographicFront"/>
                  <w14:lightRig w14:rig="threePt" w14:dir="t">
                    <w14:rot w14:lat="0" w14:lon="0" w14:rev="0"/>
                  </w14:lightRig>
                </w14:scene3d>
              </w:rPr>
              <w:t>Chapter 22</w:t>
            </w:r>
            <w:r w:rsidR="000B0FCA" w:rsidRPr="0075037B">
              <w:rPr>
                <w:rStyle w:val="Hyperlink"/>
                <w:noProof/>
              </w:rPr>
              <w:t xml:space="preserve"> Settings</w:t>
            </w:r>
            <w:r w:rsidR="000B0FCA">
              <w:rPr>
                <w:noProof/>
                <w:webHidden/>
              </w:rPr>
              <w:tab/>
            </w:r>
            <w:r w:rsidR="000B0FCA">
              <w:rPr>
                <w:noProof/>
                <w:webHidden/>
              </w:rPr>
              <w:fldChar w:fldCharType="begin"/>
            </w:r>
            <w:r w:rsidR="000B0FCA">
              <w:rPr>
                <w:noProof/>
                <w:webHidden/>
              </w:rPr>
              <w:instrText xml:space="preserve"> PAGEREF _Toc457293751 \h </w:instrText>
            </w:r>
            <w:r w:rsidR="000B0FCA">
              <w:rPr>
                <w:noProof/>
                <w:webHidden/>
              </w:rPr>
            </w:r>
            <w:r w:rsidR="000B0FCA">
              <w:rPr>
                <w:noProof/>
                <w:webHidden/>
              </w:rPr>
              <w:fldChar w:fldCharType="separate"/>
            </w:r>
            <w:r w:rsidR="00B137B9">
              <w:rPr>
                <w:noProof/>
                <w:webHidden/>
              </w:rPr>
              <w:t>96</w:t>
            </w:r>
            <w:r w:rsidR="000B0FCA">
              <w:rPr>
                <w:noProof/>
                <w:webHidden/>
              </w:rPr>
              <w:fldChar w:fldCharType="end"/>
            </w:r>
          </w:hyperlink>
        </w:p>
        <w:p w14:paraId="3B119CA4" w14:textId="77777777" w:rsidR="000B0FCA" w:rsidRDefault="00151CBC">
          <w:pPr>
            <w:pStyle w:val="TOC2"/>
            <w:rPr>
              <w:rFonts w:asciiTheme="minorHAnsi" w:hAnsiTheme="minorHAnsi"/>
              <w:noProof/>
              <w:color w:val="auto"/>
              <w:lang w:eastAsia="en-US"/>
            </w:rPr>
          </w:pPr>
          <w:hyperlink w:anchor="_Toc457293752" w:history="1">
            <w:r w:rsidR="000B0FCA" w:rsidRPr="0075037B">
              <w:rPr>
                <w:rStyle w:val="Hyperlink"/>
                <w:noProof/>
              </w:rPr>
              <w:t>Project Settings</w:t>
            </w:r>
          </w:hyperlink>
        </w:p>
        <w:p w14:paraId="2DB31A78" w14:textId="77777777" w:rsidR="000B0FCA" w:rsidRDefault="00151CBC">
          <w:pPr>
            <w:pStyle w:val="TOC2"/>
            <w:rPr>
              <w:rFonts w:asciiTheme="minorHAnsi" w:hAnsiTheme="minorHAnsi"/>
              <w:noProof/>
              <w:color w:val="auto"/>
              <w:lang w:eastAsia="en-US"/>
            </w:rPr>
          </w:pPr>
          <w:hyperlink w:anchor="_Toc457293753" w:history="1">
            <w:r w:rsidR="000B0FCA" w:rsidRPr="0075037B">
              <w:rPr>
                <w:rStyle w:val="Hyperlink"/>
                <w:noProof/>
              </w:rPr>
              <w:t>Rendering Settings</w:t>
            </w:r>
          </w:hyperlink>
        </w:p>
        <w:p w14:paraId="4B0B2DBB" w14:textId="77777777" w:rsidR="000B0FCA" w:rsidRDefault="00151CBC">
          <w:pPr>
            <w:pStyle w:val="TOC2"/>
            <w:rPr>
              <w:rFonts w:asciiTheme="minorHAnsi" w:hAnsiTheme="minorHAnsi"/>
              <w:noProof/>
              <w:color w:val="auto"/>
              <w:lang w:eastAsia="en-US"/>
            </w:rPr>
          </w:pPr>
          <w:hyperlink w:anchor="_Toc457293754" w:history="1">
            <w:r w:rsidR="000B0FCA" w:rsidRPr="0075037B">
              <w:rPr>
                <w:rStyle w:val="Hyperlink"/>
                <w:noProof/>
              </w:rPr>
              <w:t>Performance Settings</w:t>
            </w:r>
          </w:hyperlink>
        </w:p>
        <w:p w14:paraId="06E64B5C" w14:textId="77777777" w:rsidR="000B0FCA" w:rsidRDefault="00151CBC">
          <w:pPr>
            <w:pStyle w:val="TOC2"/>
            <w:rPr>
              <w:rFonts w:asciiTheme="minorHAnsi" w:hAnsiTheme="minorHAnsi"/>
              <w:noProof/>
              <w:color w:val="auto"/>
              <w:lang w:eastAsia="en-US"/>
            </w:rPr>
          </w:pPr>
          <w:hyperlink w:anchor="_Toc457293755" w:history="1">
            <w:r w:rsidR="000B0FCA" w:rsidRPr="0075037B">
              <w:rPr>
                <w:rStyle w:val="Hyperlink"/>
                <w:noProof/>
              </w:rPr>
              <w:t>File Format Settings</w:t>
            </w:r>
          </w:hyperlink>
        </w:p>
        <w:p w14:paraId="4BE5B587" w14:textId="77777777" w:rsidR="000B0FCA" w:rsidRDefault="00151CBC">
          <w:pPr>
            <w:pStyle w:val="TOC2"/>
            <w:rPr>
              <w:rFonts w:asciiTheme="minorHAnsi" w:hAnsiTheme="minorHAnsi"/>
              <w:noProof/>
              <w:color w:val="auto"/>
              <w:lang w:eastAsia="en-US"/>
            </w:rPr>
          </w:pPr>
          <w:hyperlink w:anchor="_Toc457293756" w:history="1">
            <w:r w:rsidR="000B0FCA" w:rsidRPr="0075037B">
              <w:rPr>
                <w:rStyle w:val="Hyperlink"/>
                <w:noProof/>
              </w:rPr>
              <w:t>Settings through the “fluorender.set” File</w:t>
            </w:r>
          </w:hyperlink>
        </w:p>
        <w:p w14:paraId="4671E338" w14:textId="77777777" w:rsidR="000B0FCA" w:rsidRDefault="00151CBC">
          <w:pPr>
            <w:pStyle w:val="TOC1"/>
            <w:rPr>
              <w:rFonts w:asciiTheme="minorHAnsi" w:hAnsiTheme="minorHAnsi"/>
              <w:b w:val="0"/>
              <w:bCs w:val="0"/>
              <w:noProof/>
              <w:color w:val="auto"/>
              <w:sz w:val="22"/>
              <w:szCs w:val="22"/>
              <w:lang w:eastAsia="en-US"/>
            </w:rPr>
          </w:pPr>
          <w:hyperlink w:anchor="_Toc457293757" w:history="1">
            <w:r w:rsidR="000B0FCA" w:rsidRPr="0075037B">
              <w:rPr>
                <w:rStyle w:val="Hyperlink"/>
                <w:noProof/>
                <w14:scene3d>
                  <w14:camera w14:prst="orthographicFront"/>
                  <w14:lightRig w14:rig="threePt" w14:dir="t">
                    <w14:rot w14:lat="0" w14:lon="0" w14:rev="0"/>
                  </w14:lightRig>
                </w14:scene3d>
              </w:rPr>
              <w:t>Chapter 23</w:t>
            </w:r>
            <w:r w:rsidR="000B0FCA" w:rsidRPr="0075037B">
              <w:rPr>
                <w:rStyle w:val="Hyperlink"/>
                <w:noProof/>
              </w:rPr>
              <w:t xml:space="preserve"> Contributing to FluoRender</w:t>
            </w:r>
            <w:r w:rsidR="000B0FCA">
              <w:rPr>
                <w:noProof/>
                <w:webHidden/>
              </w:rPr>
              <w:tab/>
            </w:r>
            <w:r w:rsidR="000B0FCA">
              <w:rPr>
                <w:noProof/>
                <w:webHidden/>
              </w:rPr>
              <w:fldChar w:fldCharType="begin"/>
            </w:r>
            <w:r w:rsidR="000B0FCA">
              <w:rPr>
                <w:noProof/>
                <w:webHidden/>
              </w:rPr>
              <w:instrText xml:space="preserve"> PAGEREF _Toc457293757 \h </w:instrText>
            </w:r>
            <w:r w:rsidR="000B0FCA">
              <w:rPr>
                <w:noProof/>
                <w:webHidden/>
              </w:rPr>
            </w:r>
            <w:r w:rsidR="000B0FCA">
              <w:rPr>
                <w:noProof/>
                <w:webHidden/>
              </w:rPr>
              <w:fldChar w:fldCharType="separate"/>
            </w:r>
            <w:r w:rsidR="00B137B9">
              <w:rPr>
                <w:noProof/>
                <w:webHidden/>
              </w:rPr>
              <w:t>104</w:t>
            </w:r>
            <w:r w:rsidR="000B0FCA">
              <w:rPr>
                <w:noProof/>
                <w:webHidden/>
              </w:rPr>
              <w:fldChar w:fldCharType="end"/>
            </w:r>
          </w:hyperlink>
        </w:p>
        <w:p w14:paraId="1A26B9C2" w14:textId="77777777" w:rsidR="000B0FCA" w:rsidRDefault="00151CBC">
          <w:pPr>
            <w:pStyle w:val="TOC2"/>
            <w:rPr>
              <w:rFonts w:asciiTheme="minorHAnsi" w:hAnsiTheme="minorHAnsi"/>
              <w:noProof/>
              <w:color w:val="auto"/>
              <w:lang w:eastAsia="en-US"/>
            </w:rPr>
          </w:pPr>
          <w:hyperlink w:anchor="_Toc457293758" w:history="1">
            <w:r w:rsidR="000B0FCA" w:rsidRPr="0075037B">
              <w:rPr>
                <w:rStyle w:val="Hyperlink"/>
                <w:noProof/>
              </w:rPr>
              <w:t>Developing and Contributing with Source Code via GitHub</w:t>
            </w:r>
          </w:hyperlink>
        </w:p>
        <w:p w14:paraId="5AB0F5DB" w14:textId="77777777" w:rsidR="000B0FCA" w:rsidRDefault="00151CBC">
          <w:pPr>
            <w:pStyle w:val="TOC1"/>
            <w:rPr>
              <w:rFonts w:asciiTheme="minorHAnsi" w:hAnsiTheme="minorHAnsi"/>
              <w:b w:val="0"/>
              <w:bCs w:val="0"/>
              <w:noProof/>
              <w:color w:val="auto"/>
              <w:sz w:val="22"/>
              <w:szCs w:val="22"/>
              <w:lang w:eastAsia="en-US"/>
            </w:rPr>
          </w:pPr>
          <w:hyperlink w:anchor="_Toc457293759" w:history="1">
            <w:r w:rsidR="000B0FCA" w:rsidRPr="0075037B">
              <w:rPr>
                <w:rStyle w:val="Hyperlink"/>
                <w:noProof/>
              </w:rPr>
              <w:t>Appendices</w:t>
            </w:r>
            <w:r w:rsidR="000B0FCA">
              <w:rPr>
                <w:noProof/>
                <w:webHidden/>
              </w:rPr>
              <w:tab/>
            </w:r>
            <w:r w:rsidR="000B0FCA">
              <w:rPr>
                <w:noProof/>
                <w:webHidden/>
              </w:rPr>
              <w:fldChar w:fldCharType="begin"/>
            </w:r>
            <w:r w:rsidR="000B0FCA">
              <w:rPr>
                <w:noProof/>
                <w:webHidden/>
              </w:rPr>
              <w:instrText xml:space="preserve"> PAGEREF _Toc457293759 \h </w:instrText>
            </w:r>
            <w:r w:rsidR="000B0FCA">
              <w:rPr>
                <w:noProof/>
                <w:webHidden/>
              </w:rPr>
            </w:r>
            <w:r w:rsidR="000B0FCA">
              <w:rPr>
                <w:noProof/>
                <w:webHidden/>
              </w:rPr>
              <w:fldChar w:fldCharType="separate"/>
            </w:r>
            <w:r w:rsidR="00B137B9">
              <w:rPr>
                <w:noProof/>
                <w:webHidden/>
              </w:rPr>
              <w:t>105</w:t>
            </w:r>
            <w:r w:rsidR="000B0FCA">
              <w:rPr>
                <w:noProof/>
                <w:webHidden/>
              </w:rPr>
              <w:fldChar w:fldCharType="end"/>
            </w:r>
          </w:hyperlink>
        </w:p>
        <w:p w14:paraId="51D4BD1B" w14:textId="77777777" w:rsidR="000B0FCA" w:rsidRDefault="00151CBC">
          <w:pPr>
            <w:pStyle w:val="TOC2"/>
            <w:rPr>
              <w:rFonts w:asciiTheme="minorHAnsi" w:hAnsiTheme="minorHAnsi"/>
              <w:noProof/>
              <w:color w:val="auto"/>
              <w:lang w:eastAsia="en-US"/>
            </w:rPr>
          </w:pPr>
          <w:hyperlink w:anchor="_Toc457293760" w:history="1">
            <w:r w:rsidR="000B0FCA" w:rsidRPr="0075037B">
              <w:rPr>
                <w:rStyle w:val="Hyperlink"/>
                <w:noProof/>
              </w:rPr>
              <w:t>A. Functions of FluoRender</w:t>
            </w:r>
          </w:hyperlink>
        </w:p>
        <w:p w14:paraId="696799E2" w14:textId="77777777" w:rsidR="000B0FCA" w:rsidRDefault="00151CBC">
          <w:pPr>
            <w:pStyle w:val="TOC2"/>
            <w:rPr>
              <w:rFonts w:asciiTheme="minorHAnsi" w:hAnsiTheme="minorHAnsi"/>
              <w:noProof/>
              <w:color w:val="auto"/>
              <w:lang w:eastAsia="en-US"/>
            </w:rPr>
          </w:pPr>
          <w:hyperlink w:anchor="_Toc457293761" w:history="1">
            <w:r w:rsidR="000B0FCA" w:rsidRPr="0075037B">
              <w:rPr>
                <w:rStyle w:val="Hyperlink"/>
                <w:noProof/>
              </w:rPr>
              <w:t>B. File Formats</w:t>
            </w:r>
          </w:hyperlink>
        </w:p>
        <w:p w14:paraId="46877494" w14:textId="77777777" w:rsidR="000B0FCA" w:rsidRDefault="00151CBC">
          <w:pPr>
            <w:pStyle w:val="TOC2"/>
            <w:rPr>
              <w:rFonts w:asciiTheme="minorHAnsi" w:hAnsiTheme="minorHAnsi"/>
              <w:noProof/>
              <w:color w:val="auto"/>
              <w:lang w:eastAsia="en-US"/>
            </w:rPr>
          </w:pPr>
          <w:hyperlink w:anchor="_Toc457293762" w:history="1">
            <w:r w:rsidR="000B0FCA" w:rsidRPr="0075037B">
              <w:rPr>
                <w:rStyle w:val="Hyperlink"/>
                <w:noProof/>
              </w:rPr>
              <w:t>C. Keyboard Shortcuts</w:t>
            </w:r>
          </w:hyperlink>
        </w:p>
        <w:p w14:paraId="559026CF" w14:textId="77777777" w:rsidR="000B0FCA" w:rsidRDefault="00151CBC">
          <w:pPr>
            <w:pStyle w:val="TOC2"/>
            <w:rPr>
              <w:rFonts w:asciiTheme="minorHAnsi" w:hAnsiTheme="minorHAnsi"/>
              <w:noProof/>
              <w:color w:val="auto"/>
              <w:lang w:eastAsia="en-US"/>
            </w:rPr>
          </w:pPr>
          <w:hyperlink w:anchor="_Toc457293763" w:history="1">
            <w:r w:rsidR="000B0FCA" w:rsidRPr="0075037B">
              <w:rPr>
                <w:rStyle w:val="Hyperlink"/>
                <w:noProof/>
              </w:rPr>
              <w:t>D. Frequently Asked Questions</w:t>
            </w:r>
          </w:hyperlink>
        </w:p>
        <w:p w14:paraId="162DB343" w14:textId="77777777" w:rsidR="000B0FCA" w:rsidRDefault="00151CBC">
          <w:pPr>
            <w:pStyle w:val="TOC1"/>
            <w:rPr>
              <w:rFonts w:asciiTheme="minorHAnsi" w:hAnsiTheme="minorHAnsi"/>
              <w:b w:val="0"/>
              <w:bCs w:val="0"/>
              <w:noProof/>
              <w:color w:val="auto"/>
              <w:sz w:val="22"/>
              <w:szCs w:val="22"/>
              <w:lang w:eastAsia="en-US"/>
            </w:rPr>
          </w:pPr>
          <w:hyperlink w:anchor="_Toc457293764" w:history="1">
            <w:r w:rsidR="000B0FCA" w:rsidRPr="0075037B">
              <w:rPr>
                <w:rStyle w:val="Hyperlink"/>
                <w:noProof/>
              </w:rPr>
              <w:t>Index</w:t>
            </w:r>
            <w:r w:rsidR="000B0FCA">
              <w:rPr>
                <w:noProof/>
                <w:webHidden/>
              </w:rPr>
              <w:tab/>
            </w:r>
            <w:r w:rsidR="000B0FCA">
              <w:rPr>
                <w:noProof/>
                <w:webHidden/>
              </w:rPr>
              <w:fldChar w:fldCharType="begin"/>
            </w:r>
            <w:r w:rsidR="000B0FCA">
              <w:rPr>
                <w:noProof/>
                <w:webHidden/>
              </w:rPr>
              <w:instrText xml:space="preserve"> PAGEREF _Toc457293764 \h </w:instrText>
            </w:r>
            <w:r w:rsidR="000B0FCA">
              <w:rPr>
                <w:noProof/>
                <w:webHidden/>
              </w:rPr>
            </w:r>
            <w:r w:rsidR="000B0FCA">
              <w:rPr>
                <w:noProof/>
                <w:webHidden/>
              </w:rPr>
              <w:fldChar w:fldCharType="separate"/>
            </w:r>
            <w:r w:rsidR="00B137B9">
              <w:rPr>
                <w:noProof/>
                <w:webHidden/>
              </w:rPr>
              <w:t>116</w:t>
            </w:r>
            <w:r w:rsidR="000B0FCA">
              <w:rPr>
                <w:noProof/>
                <w:webHidden/>
              </w:rPr>
              <w:fldChar w:fldCharType="end"/>
            </w:r>
          </w:hyperlink>
        </w:p>
        <w:p w14:paraId="40C8B458" w14:textId="77777777" w:rsidR="003010F7" w:rsidRDefault="006B5A72">
          <w:r>
            <w:rPr>
              <w:b/>
              <w:bCs/>
              <w:sz w:val="26"/>
              <w:szCs w:val="26"/>
            </w:rPr>
            <w:fldChar w:fldCharType="end"/>
          </w:r>
        </w:p>
      </w:sdtContent>
    </w:sdt>
    <w:p w14:paraId="6EBB6411" w14:textId="77777777" w:rsidR="003010F7" w:rsidRDefault="003010F7">
      <w:pPr>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6273B232" w14:textId="77777777" w:rsidR="00547764" w:rsidRDefault="00547764">
      <w:pPr>
        <w:rPr>
          <w:rFonts w:asciiTheme="majorHAnsi" w:eastAsiaTheme="majorEastAsia" w:hAnsiTheme="majorHAnsi" w:cstheme="majorBidi"/>
          <w:color w:val="669748" w:themeColor="accent2" w:themeShade="BF"/>
          <w:sz w:val="36"/>
          <w:szCs w:val="36"/>
        </w:rPr>
      </w:pPr>
      <w:bookmarkStart w:id="1" w:name="_Toc406575209"/>
      <w:bookmarkStart w:id="2" w:name="_Toc406755639"/>
      <w:bookmarkStart w:id="3" w:name="_Toc406770712"/>
      <w:r>
        <w:br w:type="page"/>
      </w:r>
    </w:p>
    <w:p w14:paraId="224762CC" w14:textId="07A1BA46" w:rsidR="00EA57E1" w:rsidRDefault="00EA57E1" w:rsidP="00EA57E1">
      <w:pPr>
        <w:pStyle w:val="Heading1"/>
        <w:numPr>
          <w:ilvl w:val="0"/>
          <w:numId w:val="0"/>
        </w:numPr>
      </w:pPr>
      <w:bookmarkStart w:id="4" w:name="_Toc457293675"/>
      <w:r>
        <w:lastRenderedPageBreak/>
        <w:t>List of Figures</w:t>
      </w:r>
      <w:bookmarkEnd w:id="4"/>
    </w:p>
    <w:p w14:paraId="7888D66B" w14:textId="77777777" w:rsidR="000B0FCA"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457293765" w:history="1">
        <w:r w:rsidR="000B0FCA" w:rsidRPr="003D58A2">
          <w:rPr>
            <w:rStyle w:val="Hyperlink"/>
            <w:noProof/>
          </w:rPr>
          <w:t>Figure 2</w:t>
        </w:r>
        <w:r w:rsidR="000B0FCA" w:rsidRPr="003D58A2">
          <w:rPr>
            <w:rStyle w:val="Hyperlink"/>
            <w:noProof/>
          </w:rPr>
          <w:noBreakHyphen/>
          <w:t>1. Installation language.</w:t>
        </w:r>
        <w:r w:rsidR="000B0FCA">
          <w:rPr>
            <w:noProof/>
            <w:webHidden/>
          </w:rPr>
          <w:tab/>
        </w:r>
        <w:r w:rsidR="000B0FCA">
          <w:rPr>
            <w:noProof/>
            <w:webHidden/>
          </w:rPr>
          <w:fldChar w:fldCharType="begin"/>
        </w:r>
        <w:r w:rsidR="000B0FCA">
          <w:rPr>
            <w:noProof/>
            <w:webHidden/>
          </w:rPr>
          <w:instrText xml:space="preserve"> PAGEREF _Toc457293765 \h </w:instrText>
        </w:r>
        <w:r w:rsidR="000B0FCA">
          <w:rPr>
            <w:noProof/>
            <w:webHidden/>
          </w:rPr>
        </w:r>
        <w:r w:rsidR="000B0FCA">
          <w:rPr>
            <w:noProof/>
            <w:webHidden/>
          </w:rPr>
          <w:fldChar w:fldCharType="separate"/>
        </w:r>
        <w:r w:rsidR="00B137B9">
          <w:rPr>
            <w:noProof/>
            <w:webHidden/>
          </w:rPr>
          <w:t>10</w:t>
        </w:r>
        <w:r w:rsidR="000B0FCA">
          <w:rPr>
            <w:noProof/>
            <w:webHidden/>
          </w:rPr>
          <w:fldChar w:fldCharType="end"/>
        </w:r>
      </w:hyperlink>
    </w:p>
    <w:p w14:paraId="3496CDAB"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766" w:history="1">
        <w:r w:rsidR="000B0FCA" w:rsidRPr="003D58A2">
          <w:rPr>
            <w:rStyle w:val="Hyperlink"/>
            <w:noProof/>
          </w:rPr>
          <w:t>Figure 2</w:t>
        </w:r>
        <w:r w:rsidR="000B0FCA" w:rsidRPr="003D58A2">
          <w:rPr>
            <w:rStyle w:val="Hyperlink"/>
            <w:noProof/>
          </w:rPr>
          <w:noBreakHyphen/>
          <w:t>2. Setup welcome box.</w:t>
        </w:r>
        <w:r w:rsidR="000B0FCA">
          <w:rPr>
            <w:noProof/>
            <w:webHidden/>
          </w:rPr>
          <w:tab/>
        </w:r>
        <w:r w:rsidR="000B0FCA">
          <w:rPr>
            <w:noProof/>
            <w:webHidden/>
          </w:rPr>
          <w:fldChar w:fldCharType="begin"/>
        </w:r>
        <w:r w:rsidR="000B0FCA">
          <w:rPr>
            <w:noProof/>
            <w:webHidden/>
          </w:rPr>
          <w:instrText xml:space="preserve"> PAGEREF _Toc457293766 \h </w:instrText>
        </w:r>
        <w:r w:rsidR="000B0FCA">
          <w:rPr>
            <w:noProof/>
            <w:webHidden/>
          </w:rPr>
        </w:r>
        <w:r w:rsidR="000B0FCA">
          <w:rPr>
            <w:noProof/>
            <w:webHidden/>
          </w:rPr>
          <w:fldChar w:fldCharType="separate"/>
        </w:r>
        <w:r w:rsidR="00B137B9">
          <w:rPr>
            <w:noProof/>
            <w:webHidden/>
          </w:rPr>
          <w:t>11</w:t>
        </w:r>
        <w:r w:rsidR="000B0FCA">
          <w:rPr>
            <w:noProof/>
            <w:webHidden/>
          </w:rPr>
          <w:fldChar w:fldCharType="end"/>
        </w:r>
      </w:hyperlink>
    </w:p>
    <w:p w14:paraId="185CEA45"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767" w:history="1">
        <w:r w:rsidR="000B0FCA" w:rsidRPr="003D58A2">
          <w:rPr>
            <w:rStyle w:val="Hyperlink"/>
            <w:noProof/>
          </w:rPr>
          <w:t>Figure 2</w:t>
        </w:r>
        <w:r w:rsidR="000B0FCA" w:rsidRPr="003D58A2">
          <w:rPr>
            <w:rStyle w:val="Hyperlink"/>
            <w:noProof/>
          </w:rPr>
          <w:noBreakHyphen/>
          <w:t>3. License agreement.</w:t>
        </w:r>
        <w:r w:rsidR="000B0FCA">
          <w:rPr>
            <w:noProof/>
            <w:webHidden/>
          </w:rPr>
          <w:tab/>
        </w:r>
        <w:r w:rsidR="000B0FCA">
          <w:rPr>
            <w:noProof/>
            <w:webHidden/>
          </w:rPr>
          <w:fldChar w:fldCharType="begin"/>
        </w:r>
        <w:r w:rsidR="000B0FCA">
          <w:rPr>
            <w:noProof/>
            <w:webHidden/>
          </w:rPr>
          <w:instrText xml:space="preserve"> PAGEREF _Toc457293767 \h </w:instrText>
        </w:r>
        <w:r w:rsidR="000B0FCA">
          <w:rPr>
            <w:noProof/>
            <w:webHidden/>
          </w:rPr>
        </w:r>
        <w:r w:rsidR="000B0FCA">
          <w:rPr>
            <w:noProof/>
            <w:webHidden/>
          </w:rPr>
          <w:fldChar w:fldCharType="separate"/>
        </w:r>
        <w:r w:rsidR="00B137B9">
          <w:rPr>
            <w:noProof/>
            <w:webHidden/>
          </w:rPr>
          <w:t>11</w:t>
        </w:r>
        <w:r w:rsidR="000B0FCA">
          <w:rPr>
            <w:noProof/>
            <w:webHidden/>
          </w:rPr>
          <w:fldChar w:fldCharType="end"/>
        </w:r>
      </w:hyperlink>
    </w:p>
    <w:p w14:paraId="3F94280B"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768" w:history="1">
        <w:r w:rsidR="000B0FCA" w:rsidRPr="003D58A2">
          <w:rPr>
            <w:rStyle w:val="Hyperlink"/>
            <w:noProof/>
          </w:rPr>
          <w:t>Figure 2</w:t>
        </w:r>
        <w:r w:rsidR="000B0FCA" w:rsidRPr="003D58A2">
          <w:rPr>
            <w:rStyle w:val="Hyperlink"/>
            <w:noProof/>
          </w:rPr>
          <w:noBreakHyphen/>
          <w:t>4. Destination location.</w:t>
        </w:r>
        <w:r w:rsidR="000B0FCA">
          <w:rPr>
            <w:noProof/>
            <w:webHidden/>
          </w:rPr>
          <w:tab/>
        </w:r>
        <w:r w:rsidR="000B0FCA">
          <w:rPr>
            <w:noProof/>
            <w:webHidden/>
          </w:rPr>
          <w:fldChar w:fldCharType="begin"/>
        </w:r>
        <w:r w:rsidR="000B0FCA">
          <w:rPr>
            <w:noProof/>
            <w:webHidden/>
          </w:rPr>
          <w:instrText xml:space="preserve"> PAGEREF _Toc457293768 \h </w:instrText>
        </w:r>
        <w:r w:rsidR="000B0FCA">
          <w:rPr>
            <w:noProof/>
            <w:webHidden/>
          </w:rPr>
        </w:r>
        <w:r w:rsidR="000B0FCA">
          <w:rPr>
            <w:noProof/>
            <w:webHidden/>
          </w:rPr>
          <w:fldChar w:fldCharType="separate"/>
        </w:r>
        <w:r w:rsidR="00B137B9">
          <w:rPr>
            <w:noProof/>
            <w:webHidden/>
          </w:rPr>
          <w:t>12</w:t>
        </w:r>
        <w:r w:rsidR="000B0FCA">
          <w:rPr>
            <w:noProof/>
            <w:webHidden/>
          </w:rPr>
          <w:fldChar w:fldCharType="end"/>
        </w:r>
      </w:hyperlink>
    </w:p>
    <w:p w14:paraId="31D0F2B5"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769" w:history="1">
        <w:r w:rsidR="000B0FCA" w:rsidRPr="003D58A2">
          <w:rPr>
            <w:rStyle w:val="Hyperlink"/>
            <w:noProof/>
          </w:rPr>
          <w:t>Figure 2</w:t>
        </w:r>
        <w:r w:rsidR="000B0FCA" w:rsidRPr="003D58A2">
          <w:rPr>
            <w:rStyle w:val="Hyperlink"/>
            <w:noProof/>
          </w:rPr>
          <w:noBreakHyphen/>
          <w:t>5. Main user interface of FluoRender on Windows.</w:t>
        </w:r>
        <w:r w:rsidR="000B0FCA">
          <w:rPr>
            <w:noProof/>
            <w:webHidden/>
          </w:rPr>
          <w:tab/>
        </w:r>
        <w:r w:rsidR="000B0FCA">
          <w:rPr>
            <w:noProof/>
            <w:webHidden/>
          </w:rPr>
          <w:fldChar w:fldCharType="begin"/>
        </w:r>
        <w:r w:rsidR="000B0FCA">
          <w:rPr>
            <w:noProof/>
            <w:webHidden/>
          </w:rPr>
          <w:instrText xml:space="preserve"> PAGEREF _Toc457293769 \h </w:instrText>
        </w:r>
        <w:r w:rsidR="000B0FCA">
          <w:rPr>
            <w:noProof/>
            <w:webHidden/>
          </w:rPr>
        </w:r>
        <w:r w:rsidR="000B0FCA">
          <w:rPr>
            <w:noProof/>
            <w:webHidden/>
          </w:rPr>
          <w:fldChar w:fldCharType="separate"/>
        </w:r>
        <w:r w:rsidR="00B137B9">
          <w:rPr>
            <w:noProof/>
            <w:webHidden/>
          </w:rPr>
          <w:t>12</w:t>
        </w:r>
        <w:r w:rsidR="000B0FCA">
          <w:rPr>
            <w:noProof/>
            <w:webHidden/>
          </w:rPr>
          <w:fldChar w:fldCharType="end"/>
        </w:r>
      </w:hyperlink>
    </w:p>
    <w:p w14:paraId="37FBD2E2"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770" w:history="1">
        <w:r w:rsidR="000B0FCA" w:rsidRPr="003D58A2">
          <w:rPr>
            <w:rStyle w:val="Hyperlink"/>
            <w:noProof/>
          </w:rPr>
          <w:t>Figure 2</w:t>
        </w:r>
        <w:r w:rsidR="000B0FCA" w:rsidRPr="003D58A2">
          <w:rPr>
            <w:rStyle w:val="Hyperlink"/>
            <w:noProof/>
          </w:rPr>
          <w:noBreakHyphen/>
          <w:t>6. Additional tasks.</w:t>
        </w:r>
        <w:r w:rsidR="000B0FCA">
          <w:rPr>
            <w:noProof/>
            <w:webHidden/>
          </w:rPr>
          <w:tab/>
        </w:r>
        <w:r w:rsidR="000B0FCA">
          <w:rPr>
            <w:noProof/>
            <w:webHidden/>
          </w:rPr>
          <w:fldChar w:fldCharType="begin"/>
        </w:r>
        <w:r w:rsidR="000B0FCA">
          <w:rPr>
            <w:noProof/>
            <w:webHidden/>
          </w:rPr>
          <w:instrText xml:space="preserve"> PAGEREF _Toc457293770 \h </w:instrText>
        </w:r>
        <w:r w:rsidR="000B0FCA">
          <w:rPr>
            <w:noProof/>
            <w:webHidden/>
          </w:rPr>
        </w:r>
        <w:r w:rsidR="000B0FCA">
          <w:rPr>
            <w:noProof/>
            <w:webHidden/>
          </w:rPr>
          <w:fldChar w:fldCharType="separate"/>
        </w:r>
        <w:r w:rsidR="00B137B9">
          <w:rPr>
            <w:noProof/>
            <w:webHidden/>
          </w:rPr>
          <w:t>13</w:t>
        </w:r>
        <w:r w:rsidR="000B0FCA">
          <w:rPr>
            <w:noProof/>
            <w:webHidden/>
          </w:rPr>
          <w:fldChar w:fldCharType="end"/>
        </w:r>
      </w:hyperlink>
    </w:p>
    <w:p w14:paraId="52D60CBB"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771" w:history="1">
        <w:r w:rsidR="000B0FCA" w:rsidRPr="003D58A2">
          <w:rPr>
            <w:rStyle w:val="Hyperlink"/>
            <w:noProof/>
          </w:rPr>
          <w:t>Figure 2</w:t>
        </w:r>
        <w:r w:rsidR="000B0FCA" w:rsidRPr="003D58A2">
          <w:rPr>
            <w:rStyle w:val="Hyperlink"/>
            <w:noProof/>
          </w:rPr>
          <w:noBreakHyphen/>
          <w:t>7. Ready to install.</w:t>
        </w:r>
        <w:r w:rsidR="000B0FCA">
          <w:rPr>
            <w:noProof/>
            <w:webHidden/>
          </w:rPr>
          <w:tab/>
        </w:r>
        <w:r w:rsidR="000B0FCA">
          <w:rPr>
            <w:noProof/>
            <w:webHidden/>
          </w:rPr>
          <w:fldChar w:fldCharType="begin"/>
        </w:r>
        <w:r w:rsidR="000B0FCA">
          <w:rPr>
            <w:noProof/>
            <w:webHidden/>
          </w:rPr>
          <w:instrText xml:space="preserve"> PAGEREF _Toc457293771 \h </w:instrText>
        </w:r>
        <w:r w:rsidR="000B0FCA">
          <w:rPr>
            <w:noProof/>
            <w:webHidden/>
          </w:rPr>
        </w:r>
        <w:r w:rsidR="000B0FCA">
          <w:rPr>
            <w:noProof/>
            <w:webHidden/>
          </w:rPr>
          <w:fldChar w:fldCharType="separate"/>
        </w:r>
        <w:r w:rsidR="00B137B9">
          <w:rPr>
            <w:noProof/>
            <w:webHidden/>
          </w:rPr>
          <w:t>13</w:t>
        </w:r>
        <w:r w:rsidR="000B0FCA">
          <w:rPr>
            <w:noProof/>
            <w:webHidden/>
          </w:rPr>
          <w:fldChar w:fldCharType="end"/>
        </w:r>
      </w:hyperlink>
    </w:p>
    <w:p w14:paraId="78B33999"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772" w:history="1">
        <w:r w:rsidR="000B0FCA" w:rsidRPr="003D58A2">
          <w:rPr>
            <w:rStyle w:val="Hyperlink"/>
            <w:noProof/>
          </w:rPr>
          <w:t>Figure 2</w:t>
        </w:r>
        <w:r w:rsidR="000B0FCA" w:rsidRPr="003D58A2">
          <w:rPr>
            <w:rStyle w:val="Hyperlink"/>
            <w:noProof/>
          </w:rPr>
          <w:noBreakHyphen/>
          <w:t>8. FluoRender DMG image on Mac OSX.</w:t>
        </w:r>
        <w:r w:rsidR="000B0FCA">
          <w:rPr>
            <w:noProof/>
            <w:webHidden/>
          </w:rPr>
          <w:tab/>
        </w:r>
        <w:r w:rsidR="000B0FCA">
          <w:rPr>
            <w:noProof/>
            <w:webHidden/>
          </w:rPr>
          <w:fldChar w:fldCharType="begin"/>
        </w:r>
        <w:r w:rsidR="000B0FCA">
          <w:rPr>
            <w:noProof/>
            <w:webHidden/>
          </w:rPr>
          <w:instrText xml:space="preserve"> PAGEREF _Toc457293772 \h </w:instrText>
        </w:r>
        <w:r w:rsidR="000B0FCA">
          <w:rPr>
            <w:noProof/>
            <w:webHidden/>
          </w:rPr>
        </w:r>
        <w:r w:rsidR="000B0FCA">
          <w:rPr>
            <w:noProof/>
            <w:webHidden/>
          </w:rPr>
          <w:fldChar w:fldCharType="separate"/>
        </w:r>
        <w:r w:rsidR="00B137B9">
          <w:rPr>
            <w:noProof/>
            <w:webHidden/>
          </w:rPr>
          <w:t>14</w:t>
        </w:r>
        <w:r w:rsidR="000B0FCA">
          <w:rPr>
            <w:noProof/>
            <w:webHidden/>
          </w:rPr>
          <w:fldChar w:fldCharType="end"/>
        </w:r>
      </w:hyperlink>
    </w:p>
    <w:p w14:paraId="0EB5905B"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773" w:history="1">
        <w:r w:rsidR="000B0FCA" w:rsidRPr="003D58A2">
          <w:rPr>
            <w:rStyle w:val="Hyperlink"/>
            <w:noProof/>
          </w:rPr>
          <w:t>Figure 3</w:t>
        </w:r>
        <w:r w:rsidR="000B0FCA" w:rsidRPr="003D58A2">
          <w:rPr>
            <w:rStyle w:val="Hyperlink"/>
            <w:noProof/>
          </w:rPr>
          <w:noBreakHyphen/>
          <w:t>1. Main user interface of FluoRender on Windows.</w:t>
        </w:r>
        <w:r w:rsidR="000B0FCA">
          <w:rPr>
            <w:noProof/>
            <w:webHidden/>
          </w:rPr>
          <w:tab/>
        </w:r>
        <w:r w:rsidR="000B0FCA">
          <w:rPr>
            <w:noProof/>
            <w:webHidden/>
          </w:rPr>
          <w:fldChar w:fldCharType="begin"/>
        </w:r>
        <w:r w:rsidR="000B0FCA">
          <w:rPr>
            <w:noProof/>
            <w:webHidden/>
          </w:rPr>
          <w:instrText xml:space="preserve"> PAGEREF _Toc457293773 \h </w:instrText>
        </w:r>
        <w:r w:rsidR="000B0FCA">
          <w:rPr>
            <w:noProof/>
            <w:webHidden/>
          </w:rPr>
        </w:r>
        <w:r w:rsidR="000B0FCA">
          <w:rPr>
            <w:noProof/>
            <w:webHidden/>
          </w:rPr>
          <w:fldChar w:fldCharType="separate"/>
        </w:r>
        <w:r w:rsidR="00B137B9">
          <w:rPr>
            <w:noProof/>
            <w:webHidden/>
          </w:rPr>
          <w:t>15</w:t>
        </w:r>
        <w:r w:rsidR="000B0FCA">
          <w:rPr>
            <w:noProof/>
            <w:webHidden/>
          </w:rPr>
          <w:fldChar w:fldCharType="end"/>
        </w:r>
      </w:hyperlink>
    </w:p>
    <w:p w14:paraId="666FAA94"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774" w:history="1">
        <w:r w:rsidR="000B0FCA" w:rsidRPr="003D58A2">
          <w:rPr>
            <w:rStyle w:val="Hyperlink"/>
            <w:noProof/>
          </w:rPr>
          <w:t>Figure 3</w:t>
        </w:r>
        <w:r w:rsidR="000B0FCA" w:rsidRPr="003D58A2">
          <w:rPr>
            <w:rStyle w:val="Hyperlink"/>
            <w:noProof/>
          </w:rPr>
          <w:noBreakHyphen/>
          <w:t>2. Main user interface of FluoRender on Mac OSX.</w:t>
        </w:r>
        <w:r w:rsidR="000B0FCA">
          <w:rPr>
            <w:noProof/>
            <w:webHidden/>
          </w:rPr>
          <w:tab/>
        </w:r>
        <w:r w:rsidR="000B0FCA">
          <w:rPr>
            <w:noProof/>
            <w:webHidden/>
          </w:rPr>
          <w:fldChar w:fldCharType="begin"/>
        </w:r>
        <w:r w:rsidR="000B0FCA">
          <w:rPr>
            <w:noProof/>
            <w:webHidden/>
          </w:rPr>
          <w:instrText xml:space="preserve"> PAGEREF _Toc457293774 \h </w:instrText>
        </w:r>
        <w:r w:rsidR="000B0FCA">
          <w:rPr>
            <w:noProof/>
            <w:webHidden/>
          </w:rPr>
        </w:r>
        <w:r w:rsidR="000B0FCA">
          <w:rPr>
            <w:noProof/>
            <w:webHidden/>
          </w:rPr>
          <w:fldChar w:fldCharType="separate"/>
        </w:r>
        <w:r w:rsidR="00B137B9">
          <w:rPr>
            <w:noProof/>
            <w:webHidden/>
          </w:rPr>
          <w:t>16</w:t>
        </w:r>
        <w:r w:rsidR="000B0FCA">
          <w:rPr>
            <w:noProof/>
            <w:webHidden/>
          </w:rPr>
          <w:fldChar w:fldCharType="end"/>
        </w:r>
      </w:hyperlink>
    </w:p>
    <w:p w14:paraId="64EFE075"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775" w:history="1">
        <w:r w:rsidR="000B0FCA" w:rsidRPr="003D58A2">
          <w:rPr>
            <w:rStyle w:val="Hyperlink"/>
            <w:noProof/>
          </w:rPr>
          <w:t>Figure 4</w:t>
        </w:r>
        <w:r w:rsidR="000B0FCA" w:rsidRPr="003D58A2">
          <w:rPr>
            <w:rStyle w:val="Hyperlink"/>
            <w:noProof/>
          </w:rPr>
          <w:noBreakHyphen/>
          <w:t>1. Load a Z-stack sequence.</w:t>
        </w:r>
        <w:r w:rsidR="000B0FCA">
          <w:rPr>
            <w:noProof/>
            <w:webHidden/>
          </w:rPr>
          <w:tab/>
        </w:r>
        <w:r w:rsidR="000B0FCA">
          <w:rPr>
            <w:noProof/>
            <w:webHidden/>
          </w:rPr>
          <w:fldChar w:fldCharType="begin"/>
        </w:r>
        <w:r w:rsidR="000B0FCA">
          <w:rPr>
            <w:noProof/>
            <w:webHidden/>
          </w:rPr>
          <w:instrText xml:space="preserve"> PAGEREF _Toc457293775 \h </w:instrText>
        </w:r>
        <w:r w:rsidR="000B0FCA">
          <w:rPr>
            <w:noProof/>
            <w:webHidden/>
          </w:rPr>
        </w:r>
        <w:r w:rsidR="000B0FCA">
          <w:rPr>
            <w:noProof/>
            <w:webHidden/>
          </w:rPr>
          <w:fldChar w:fldCharType="separate"/>
        </w:r>
        <w:r w:rsidR="00B137B9">
          <w:rPr>
            <w:noProof/>
            <w:webHidden/>
          </w:rPr>
          <w:t>19</w:t>
        </w:r>
        <w:r w:rsidR="000B0FCA">
          <w:rPr>
            <w:noProof/>
            <w:webHidden/>
          </w:rPr>
          <w:fldChar w:fldCharType="end"/>
        </w:r>
      </w:hyperlink>
    </w:p>
    <w:p w14:paraId="6182C989"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776" w:history="1">
        <w:r w:rsidR="000B0FCA" w:rsidRPr="003D58A2">
          <w:rPr>
            <w:rStyle w:val="Hyperlink"/>
            <w:noProof/>
          </w:rPr>
          <w:t>Figure 4</w:t>
        </w:r>
        <w:r w:rsidR="000B0FCA" w:rsidRPr="003D58A2">
          <w:rPr>
            <w:rStyle w:val="Hyperlink"/>
            <w:noProof/>
          </w:rPr>
          <w:noBreakHyphen/>
          <w:t>2. Load a time sequence.</w:t>
        </w:r>
        <w:r w:rsidR="000B0FCA">
          <w:rPr>
            <w:noProof/>
            <w:webHidden/>
          </w:rPr>
          <w:tab/>
        </w:r>
        <w:r w:rsidR="000B0FCA">
          <w:rPr>
            <w:noProof/>
            <w:webHidden/>
          </w:rPr>
          <w:fldChar w:fldCharType="begin"/>
        </w:r>
        <w:r w:rsidR="000B0FCA">
          <w:rPr>
            <w:noProof/>
            <w:webHidden/>
          </w:rPr>
          <w:instrText xml:space="preserve"> PAGEREF _Toc457293776 \h </w:instrText>
        </w:r>
        <w:r w:rsidR="000B0FCA">
          <w:rPr>
            <w:noProof/>
            <w:webHidden/>
          </w:rPr>
        </w:r>
        <w:r w:rsidR="000B0FCA">
          <w:rPr>
            <w:noProof/>
            <w:webHidden/>
          </w:rPr>
          <w:fldChar w:fldCharType="separate"/>
        </w:r>
        <w:r w:rsidR="00B137B9">
          <w:rPr>
            <w:noProof/>
            <w:webHidden/>
          </w:rPr>
          <w:t>20</w:t>
        </w:r>
        <w:r w:rsidR="000B0FCA">
          <w:rPr>
            <w:noProof/>
            <w:webHidden/>
          </w:rPr>
          <w:fldChar w:fldCharType="end"/>
        </w:r>
      </w:hyperlink>
    </w:p>
    <w:p w14:paraId="717A6F39"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777" w:history="1">
        <w:r w:rsidR="000B0FCA" w:rsidRPr="003D58A2">
          <w:rPr>
            <w:rStyle w:val="Hyperlink"/>
            <w:noProof/>
          </w:rPr>
          <w:t>Figure 5</w:t>
        </w:r>
        <w:r w:rsidR="000B0FCA" w:rsidRPr="003D58A2">
          <w:rPr>
            <w:rStyle w:val="Hyperlink"/>
            <w:noProof/>
          </w:rPr>
          <w:noBreakHyphen/>
          <w:t>1. Dataset panel.</w:t>
        </w:r>
        <w:r w:rsidR="000B0FCA">
          <w:rPr>
            <w:noProof/>
            <w:webHidden/>
          </w:rPr>
          <w:tab/>
        </w:r>
        <w:r w:rsidR="000B0FCA">
          <w:rPr>
            <w:noProof/>
            <w:webHidden/>
          </w:rPr>
          <w:fldChar w:fldCharType="begin"/>
        </w:r>
        <w:r w:rsidR="000B0FCA">
          <w:rPr>
            <w:noProof/>
            <w:webHidden/>
          </w:rPr>
          <w:instrText xml:space="preserve"> PAGEREF _Toc457293777 \h </w:instrText>
        </w:r>
        <w:r w:rsidR="000B0FCA">
          <w:rPr>
            <w:noProof/>
            <w:webHidden/>
          </w:rPr>
        </w:r>
        <w:r w:rsidR="000B0FCA">
          <w:rPr>
            <w:noProof/>
            <w:webHidden/>
          </w:rPr>
          <w:fldChar w:fldCharType="separate"/>
        </w:r>
        <w:r w:rsidR="00B137B9">
          <w:rPr>
            <w:noProof/>
            <w:webHidden/>
          </w:rPr>
          <w:t>22</w:t>
        </w:r>
        <w:r w:rsidR="000B0FCA">
          <w:rPr>
            <w:noProof/>
            <w:webHidden/>
          </w:rPr>
          <w:fldChar w:fldCharType="end"/>
        </w:r>
      </w:hyperlink>
    </w:p>
    <w:p w14:paraId="0109D17A"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778" w:history="1">
        <w:r w:rsidR="000B0FCA" w:rsidRPr="003D58A2">
          <w:rPr>
            <w:rStyle w:val="Hyperlink"/>
            <w:noProof/>
          </w:rPr>
          <w:t>Figure 6</w:t>
        </w:r>
        <w:r w:rsidR="000B0FCA" w:rsidRPr="003D58A2">
          <w:rPr>
            <w:rStyle w:val="Hyperlink"/>
            <w:noProof/>
          </w:rPr>
          <w:noBreakHyphen/>
          <w:t>1. Workspace panel.</w:t>
        </w:r>
        <w:r w:rsidR="000B0FCA">
          <w:rPr>
            <w:noProof/>
            <w:webHidden/>
          </w:rPr>
          <w:tab/>
        </w:r>
        <w:r w:rsidR="000B0FCA">
          <w:rPr>
            <w:noProof/>
            <w:webHidden/>
          </w:rPr>
          <w:fldChar w:fldCharType="begin"/>
        </w:r>
        <w:r w:rsidR="000B0FCA">
          <w:rPr>
            <w:noProof/>
            <w:webHidden/>
          </w:rPr>
          <w:instrText xml:space="preserve"> PAGEREF _Toc457293778 \h </w:instrText>
        </w:r>
        <w:r w:rsidR="000B0FCA">
          <w:rPr>
            <w:noProof/>
            <w:webHidden/>
          </w:rPr>
        </w:r>
        <w:r w:rsidR="000B0FCA">
          <w:rPr>
            <w:noProof/>
            <w:webHidden/>
          </w:rPr>
          <w:fldChar w:fldCharType="separate"/>
        </w:r>
        <w:r w:rsidR="00B137B9">
          <w:rPr>
            <w:noProof/>
            <w:webHidden/>
          </w:rPr>
          <w:t>24</w:t>
        </w:r>
        <w:r w:rsidR="000B0FCA">
          <w:rPr>
            <w:noProof/>
            <w:webHidden/>
          </w:rPr>
          <w:fldChar w:fldCharType="end"/>
        </w:r>
      </w:hyperlink>
    </w:p>
    <w:p w14:paraId="70B5DADB"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779" w:history="1">
        <w:r w:rsidR="000B0FCA" w:rsidRPr="003D58A2">
          <w:rPr>
            <w:rStyle w:val="Hyperlink"/>
            <w:noProof/>
          </w:rPr>
          <w:t>Figure 7</w:t>
        </w:r>
        <w:r w:rsidR="000B0FCA" w:rsidRPr="003D58A2">
          <w:rPr>
            <w:rStyle w:val="Hyperlink"/>
            <w:noProof/>
          </w:rPr>
          <w:noBreakHyphen/>
          <w:t>1. Multiple render views in FluoRender.</w:t>
        </w:r>
        <w:r w:rsidR="000B0FCA">
          <w:rPr>
            <w:noProof/>
            <w:webHidden/>
          </w:rPr>
          <w:tab/>
        </w:r>
        <w:r w:rsidR="000B0FCA">
          <w:rPr>
            <w:noProof/>
            <w:webHidden/>
          </w:rPr>
          <w:fldChar w:fldCharType="begin"/>
        </w:r>
        <w:r w:rsidR="000B0FCA">
          <w:rPr>
            <w:noProof/>
            <w:webHidden/>
          </w:rPr>
          <w:instrText xml:space="preserve"> PAGEREF _Toc457293779 \h </w:instrText>
        </w:r>
        <w:r w:rsidR="000B0FCA">
          <w:rPr>
            <w:noProof/>
            <w:webHidden/>
          </w:rPr>
        </w:r>
        <w:r w:rsidR="000B0FCA">
          <w:rPr>
            <w:noProof/>
            <w:webHidden/>
          </w:rPr>
          <w:fldChar w:fldCharType="separate"/>
        </w:r>
        <w:r w:rsidR="00B137B9">
          <w:rPr>
            <w:noProof/>
            <w:webHidden/>
          </w:rPr>
          <w:t>27</w:t>
        </w:r>
        <w:r w:rsidR="000B0FCA">
          <w:rPr>
            <w:noProof/>
            <w:webHidden/>
          </w:rPr>
          <w:fldChar w:fldCharType="end"/>
        </w:r>
      </w:hyperlink>
    </w:p>
    <w:p w14:paraId="0B9A03D7"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780" w:history="1">
        <w:r w:rsidR="000B0FCA" w:rsidRPr="003D58A2">
          <w:rPr>
            <w:rStyle w:val="Hyperlink"/>
            <w:noProof/>
          </w:rPr>
          <w:t>Figure 7</w:t>
        </w:r>
        <w:r w:rsidR="000B0FCA" w:rsidRPr="003D58A2">
          <w:rPr>
            <w:rStyle w:val="Hyperlink"/>
            <w:noProof/>
          </w:rPr>
          <w:noBreakHyphen/>
          <w:t>2. Channel intermixing modes.</w:t>
        </w:r>
        <w:r w:rsidR="000B0FCA">
          <w:rPr>
            <w:noProof/>
            <w:webHidden/>
          </w:rPr>
          <w:tab/>
        </w:r>
        <w:r w:rsidR="000B0FCA">
          <w:rPr>
            <w:noProof/>
            <w:webHidden/>
          </w:rPr>
          <w:fldChar w:fldCharType="begin"/>
        </w:r>
        <w:r w:rsidR="000B0FCA">
          <w:rPr>
            <w:noProof/>
            <w:webHidden/>
          </w:rPr>
          <w:instrText xml:space="preserve"> PAGEREF _Toc457293780 \h </w:instrText>
        </w:r>
        <w:r w:rsidR="000B0FCA">
          <w:rPr>
            <w:noProof/>
            <w:webHidden/>
          </w:rPr>
        </w:r>
        <w:r w:rsidR="000B0FCA">
          <w:rPr>
            <w:noProof/>
            <w:webHidden/>
          </w:rPr>
          <w:fldChar w:fldCharType="separate"/>
        </w:r>
        <w:r w:rsidR="00B137B9">
          <w:rPr>
            <w:noProof/>
            <w:webHidden/>
          </w:rPr>
          <w:t>30</w:t>
        </w:r>
        <w:r w:rsidR="000B0FCA">
          <w:rPr>
            <w:noProof/>
            <w:webHidden/>
          </w:rPr>
          <w:fldChar w:fldCharType="end"/>
        </w:r>
      </w:hyperlink>
    </w:p>
    <w:p w14:paraId="2E920CEC"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781" w:history="1">
        <w:r w:rsidR="000B0FCA" w:rsidRPr="003D58A2">
          <w:rPr>
            <w:rStyle w:val="Hyperlink"/>
            <w:noProof/>
          </w:rPr>
          <w:t>Figure 7</w:t>
        </w:r>
        <w:r w:rsidR="000B0FCA" w:rsidRPr="003D58A2">
          <w:rPr>
            <w:rStyle w:val="Hyperlink"/>
            <w:noProof/>
          </w:rPr>
          <w:noBreakHyphen/>
          <w:t>3. Save captured image dialog.</w:t>
        </w:r>
        <w:r w:rsidR="000B0FCA">
          <w:rPr>
            <w:noProof/>
            <w:webHidden/>
          </w:rPr>
          <w:tab/>
        </w:r>
        <w:r w:rsidR="000B0FCA">
          <w:rPr>
            <w:noProof/>
            <w:webHidden/>
          </w:rPr>
          <w:fldChar w:fldCharType="begin"/>
        </w:r>
        <w:r w:rsidR="000B0FCA">
          <w:rPr>
            <w:noProof/>
            <w:webHidden/>
          </w:rPr>
          <w:instrText xml:space="preserve"> PAGEREF _Toc457293781 \h </w:instrText>
        </w:r>
        <w:r w:rsidR="000B0FCA">
          <w:rPr>
            <w:noProof/>
            <w:webHidden/>
          </w:rPr>
        </w:r>
        <w:r w:rsidR="000B0FCA">
          <w:rPr>
            <w:noProof/>
            <w:webHidden/>
          </w:rPr>
          <w:fldChar w:fldCharType="separate"/>
        </w:r>
        <w:r w:rsidR="00B137B9">
          <w:rPr>
            <w:noProof/>
            <w:webHidden/>
          </w:rPr>
          <w:t>32</w:t>
        </w:r>
        <w:r w:rsidR="000B0FCA">
          <w:rPr>
            <w:noProof/>
            <w:webHidden/>
          </w:rPr>
          <w:fldChar w:fldCharType="end"/>
        </w:r>
      </w:hyperlink>
    </w:p>
    <w:p w14:paraId="34068DF4"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782" w:history="1">
        <w:r w:rsidR="000B0FCA" w:rsidRPr="003D58A2">
          <w:rPr>
            <w:rStyle w:val="Hyperlink"/>
            <w:noProof/>
          </w:rPr>
          <w:t>Figure 8</w:t>
        </w:r>
        <w:r w:rsidR="000B0FCA" w:rsidRPr="003D58A2">
          <w:rPr>
            <w:rStyle w:val="Hyperlink"/>
            <w:noProof/>
          </w:rPr>
          <w:noBreakHyphen/>
          <w:t>1. Volume properties.</w:t>
        </w:r>
        <w:r w:rsidR="000B0FCA">
          <w:rPr>
            <w:noProof/>
            <w:webHidden/>
          </w:rPr>
          <w:tab/>
        </w:r>
        <w:r w:rsidR="000B0FCA">
          <w:rPr>
            <w:noProof/>
            <w:webHidden/>
          </w:rPr>
          <w:fldChar w:fldCharType="begin"/>
        </w:r>
        <w:r w:rsidR="000B0FCA">
          <w:rPr>
            <w:noProof/>
            <w:webHidden/>
          </w:rPr>
          <w:instrText xml:space="preserve"> PAGEREF _Toc457293782 \h </w:instrText>
        </w:r>
        <w:r w:rsidR="000B0FCA">
          <w:rPr>
            <w:noProof/>
            <w:webHidden/>
          </w:rPr>
        </w:r>
        <w:r w:rsidR="000B0FCA">
          <w:rPr>
            <w:noProof/>
            <w:webHidden/>
          </w:rPr>
          <w:fldChar w:fldCharType="separate"/>
        </w:r>
        <w:r w:rsidR="00B137B9">
          <w:rPr>
            <w:noProof/>
            <w:webHidden/>
          </w:rPr>
          <w:t>34</w:t>
        </w:r>
        <w:r w:rsidR="000B0FCA">
          <w:rPr>
            <w:noProof/>
            <w:webHidden/>
          </w:rPr>
          <w:fldChar w:fldCharType="end"/>
        </w:r>
      </w:hyperlink>
    </w:p>
    <w:p w14:paraId="7A80A9C5"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r:id="rId19" w:anchor="_Toc457293783" w:history="1">
        <w:r w:rsidR="000B0FCA" w:rsidRPr="003D58A2">
          <w:rPr>
            <w:rStyle w:val="Hyperlink"/>
            <w:noProof/>
          </w:rPr>
          <w:t>Figure 9</w:t>
        </w:r>
        <w:r w:rsidR="000B0FCA" w:rsidRPr="003D58A2">
          <w:rPr>
            <w:rStyle w:val="Hyperlink"/>
            <w:noProof/>
          </w:rPr>
          <w:noBreakHyphen/>
          <w:t>1. Output adjustment panel.</w:t>
        </w:r>
        <w:r w:rsidR="000B0FCA">
          <w:rPr>
            <w:noProof/>
            <w:webHidden/>
          </w:rPr>
          <w:tab/>
        </w:r>
        <w:r w:rsidR="000B0FCA">
          <w:rPr>
            <w:noProof/>
            <w:webHidden/>
          </w:rPr>
          <w:fldChar w:fldCharType="begin"/>
        </w:r>
        <w:r w:rsidR="000B0FCA">
          <w:rPr>
            <w:noProof/>
            <w:webHidden/>
          </w:rPr>
          <w:instrText xml:space="preserve"> PAGEREF _Toc457293783 \h </w:instrText>
        </w:r>
        <w:r w:rsidR="000B0FCA">
          <w:rPr>
            <w:noProof/>
            <w:webHidden/>
          </w:rPr>
        </w:r>
        <w:r w:rsidR="000B0FCA">
          <w:rPr>
            <w:noProof/>
            <w:webHidden/>
          </w:rPr>
          <w:fldChar w:fldCharType="separate"/>
        </w:r>
        <w:r w:rsidR="00B137B9">
          <w:rPr>
            <w:noProof/>
            <w:webHidden/>
          </w:rPr>
          <w:t>39</w:t>
        </w:r>
        <w:r w:rsidR="000B0FCA">
          <w:rPr>
            <w:noProof/>
            <w:webHidden/>
          </w:rPr>
          <w:fldChar w:fldCharType="end"/>
        </w:r>
      </w:hyperlink>
    </w:p>
    <w:p w14:paraId="34FDEC7E"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r:id="rId20" w:anchor="_Toc457293784" w:history="1">
        <w:r w:rsidR="000B0FCA" w:rsidRPr="003D58A2">
          <w:rPr>
            <w:rStyle w:val="Hyperlink"/>
            <w:noProof/>
          </w:rPr>
          <w:t>Figure 10</w:t>
        </w:r>
        <w:r w:rsidR="000B0FCA" w:rsidRPr="003D58A2">
          <w:rPr>
            <w:rStyle w:val="Hyperlink"/>
            <w:noProof/>
          </w:rPr>
          <w:noBreakHyphen/>
          <w:t>1. Clipping plane panel.</w:t>
        </w:r>
        <w:r w:rsidR="000B0FCA">
          <w:rPr>
            <w:noProof/>
            <w:webHidden/>
          </w:rPr>
          <w:tab/>
        </w:r>
        <w:r w:rsidR="000B0FCA">
          <w:rPr>
            <w:noProof/>
            <w:webHidden/>
          </w:rPr>
          <w:fldChar w:fldCharType="begin"/>
        </w:r>
        <w:r w:rsidR="000B0FCA">
          <w:rPr>
            <w:noProof/>
            <w:webHidden/>
          </w:rPr>
          <w:instrText xml:space="preserve"> PAGEREF _Toc457293784 \h </w:instrText>
        </w:r>
        <w:r w:rsidR="000B0FCA">
          <w:rPr>
            <w:noProof/>
            <w:webHidden/>
          </w:rPr>
        </w:r>
        <w:r w:rsidR="000B0FCA">
          <w:rPr>
            <w:noProof/>
            <w:webHidden/>
          </w:rPr>
          <w:fldChar w:fldCharType="separate"/>
        </w:r>
        <w:r w:rsidR="00B137B9">
          <w:rPr>
            <w:noProof/>
            <w:webHidden/>
          </w:rPr>
          <w:t>40</w:t>
        </w:r>
        <w:r w:rsidR="000B0FCA">
          <w:rPr>
            <w:noProof/>
            <w:webHidden/>
          </w:rPr>
          <w:fldChar w:fldCharType="end"/>
        </w:r>
      </w:hyperlink>
    </w:p>
    <w:p w14:paraId="0C66766B"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785" w:history="1">
        <w:r w:rsidR="000B0FCA" w:rsidRPr="003D58A2">
          <w:rPr>
            <w:rStyle w:val="Hyperlink"/>
            <w:noProof/>
          </w:rPr>
          <w:t>Figure 11</w:t>
        </w:r>
        <w:r w:rsidR="000B0FCA" w:rsidRPr="003D58A2">
          <w:rPr>
            <w:rStyle w:val="Hyperlink"/>
            <w:noProof/>
          </w:rPr>
          <w:noBreakHyphen/>
          <w:t>1. Mesh properties.</w:t>
        </w:r>
        <w:r w:rsidR="000B0FCA">
          <w:rPr>
            <w:noProof/>
            <w:webHidden/>
          </w:rPr>
          <w:tab/>
        </w:r>
        <w:r w:rsidR="000B0FCA">
          <w:rPr>
            <w:noProof/>
            <w:webHidden/>
          </w:rPr>
          <w:fldChar w:fldCharType="begin"/>
        </w:r>
        <w:r w:rsidR="000B0FCA">
          <w:rPr>
            <w:noProof/>
            <w:webHidden/>
          </w:rPr>
          <w:instrText xml:space="preserve"> PAGEREF _Toc457293785 \h </w:instrText>
        </w:r>
        <w:r w:rsidR="000B0FCA">
          <w:rPr>
            <w:noProof/>
            <w:webHidden/>
          </w:rPr>
        </w:r>
        <w:r w:rsidR="000B0FCA">
          <w:rPr>
            <w:noProof/>
            <w:webHidden/>
          </w:rPr>
          <w:fldChar w:fldCharType="separate"/>
        </w:r>
        <w:r w:rsidR="00B137B9">
          <w:rPr>
            <w:noProof/>
            <w:webHidden/>
          </w:rPr>
          <w:t>42</w:t>
        </w:r>
        <w:r w:rsidR="000B0FCA">
          <w:rPr>
            <w:noProof/>
            <w:webHidden/>
          </w:rPr>
          <w:fldChar w:fldCharType="end"/>
        </w:r>
      </w:hyperlink>
    </w:p>
    <w:p w14:paraId="51D995C7"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786" w:history="1">
        <w:r w:rsidR="000B0FCA" w:rsidRPr="003D58A2">
          <w:rPr>
            <w:rStyle w:val="Hyperlink"/>
            <w:noProof/>
          </w:rPr>
          <w:t>Figure 11</w:t>
        </w:r>
        <w:r w:rsidR="000B0FCA" w:rsidRPr="003D58A2">
          <w:rPr>
            <w:rStyle w:val="Hyperlink"/>
            <w:noProof/>
          </w:rPr>
          <w:noBreakHyphen/>
          <w:t>2. Mesh manipulations.</w:t>
        </w:r>
        <w:r w:rsidR="000B0FCA">
          <w:rPr>
            <w:noProof/>
            <w:webHidden/>
          </w:rPr>
          <w:tab/>
        </w:r>
        <w:r w:rsidR="000B0FCA">
          <w:rPr>
            <w:noProof/>
            <w:webHidden/>
          </w:rPr>
          <w:fldChar w:fldCharType="begin"/>
        </w:r>
        <w:r w:rsidR="000B0FCA">
          <w:rPr>
            <w:noProof/>
            <w:webHidden/>
          </w:rPr>
          <w:instrText xml:space="preserve"> PAGEREF _Toc457293786 \h </w:instrText>
        </w:r>
        <w:r w:rsidR="000B0FCA">
          <w:rPr>
            <w:noProof/>
            <w:webHidden/>
          </w:rPr>
        </w:r>
        <w:r w:rsidR="000B0FCA">
          <w:rPr>
            <w:noProof/>
            <w:webHidden/>
          </w:rPr>
          <w:fldChar w:fldCharType="separate"/>
        </w:r>
        <w:r w:rsidR="00B137B9">
          <w:rPr>
            <w:noProof/>
            <w:webHidden/>
          </w:rPr>
          <w:t>43</w:t>
        </w:r>
        <w:r w:rsidR="000B0FCA">
          <w:rPr>
            <w:noProof/>
            <w:webHidden/>
          </w:rPr>
          <w:fldChar w:fldCharType="end"/>
        </w:r>
      </w:hyperlink>
    </w:p>
    <w:p w14:paraId="2353C1E5"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787" w:history="1">
        <w:r w:rsidR="000B0FCA" w:rsidRPr="003D58A2">
          <w:rPr>
            <w:rStyle w:val="Hyperlink"/>
            <w:noProof/>
          </w:rPr>
          <w:t>Figure 12</w:t>
        </w:r>
        <w:r w:rsidR="000B0FCA" w:rsidRPr="003D58A2">
          <w:rPr>
            <w:rStyle w:val="Hyperlink"/>
            <w:noProof/>
          </w:rPr>
          <w:noBreakHyphen/>
          <w:t>1. Main movie playback controls.</w:t>
        </w:r>
        <w:r w:rsidR="000B0FCA">
          <w:rPr>
            <w:noProof/>
            <w:webHidden/>
          </w:rPr>
          <w:tab/>
        </w:r>
        <w:r w:rsidR="000B0FCA">
          <w:rPr>
            <w:noProof/>
            <w:webHidden/>
          </w:rPr>
          <w:fldChar w:fldCharType="begin"/>
        </w:r>
        <w:r w:rsidR="000B0FCA">
          <w:rPr>
            <w:noProof/>
            <w:webHidden/>
          </w:rPr>
          <w:instrText xml:space="preserve"> PAGEREF _Toc457293787 \h </w:instrText>
        </w:r>
        <w:r w:rsidR="000B0FCA">
          <w:rPr>
            <w:noProof/>
            <w:webHidden/>
          </w:rPr>
        </w:r>
        <w:r w:rsidR="000B0FCA">
          <w:rPr>
            <w:noProof/>
            <w:webHidden/>
          </w:rPr>
          <w:fldChar w:fldCharType="separate"/>
        </w:r>
        <w:r w:rsidR="00B137B9">
          <w:rPr>
            <w:noProof/>
            <w:webHidden/>
          </w:rPr>
          <w:t>44</w:t>
        </w:r>
        <w:r w:rsidR="000B0FCA">
          <w:rPr>
            <w:noProof/>
            <w:webHidden/>
          </w:rPr>
          <w:fldChar w:fldCharType="end"/>
        </w:r>
      </w:hyperlink>
    </w:p>
    <w:p w14:paraId="5F42366C"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788" w:history="1">
        <w:r w:rsidR="000B0FCA" w:rsidRPr="003D58A2">
          <w:rPr>
            <w:rStyle w:val="Hyperlink"/>
            <w:noProof/>
          </w:rPr>
          <w:t>Figure 12</w:t>
        </w:r>
        <w:r w:rsidR="000B0FCA" w:rsidRPr="003D58A2">
          <w:rPr>
            <w:rStyle w:val="Hyperlink"/>
            <w:noProof/>
          </w:rPr>
          <w:noBreakHyphen/>
          <w:t>2. Save or export a movie or time sequence.</w:t>
        </w:r>
        <w:r w:rsidR="000B0FCA">
          <w:rPr>
            <w:noProof/>
            <w:webHidden/>
          </w:rPr>
          <w:tab/>
        </w:r>
        <w:r w:rsidR="000B0FCA">
          <w:rPr>
            <w:noProof/>
            <w:webHidden/>
          </w:rPr>
          <w:fldChar w:fldCharType="begin"/>
        </w:r>
        <w:r w:rsidR="000B0FCA">
          <w:rPr>
            <w:noProof/>
            <w:webHidden/>
          </w:rPr>
          <w:instrText xml:space="preserve"> PAGEREF _Toc457293788 \h </w:instrText>
        </w:r>
        <w:r w:rsidR="000B0FCA">
          <w:rPr>
            <w:noProof/>
            <w:webHidden/>
          </w:rPr>
        </w:r>
        <w:r w:rsidR="000B0FCA">
          <w:rPr>
            <w:noProof/>
            <w:webHidden/>
          </w:rPr>
          <w:fldChar w:fldCharType="separate"/>
        </w:r>
        <w:r w:rsidR="00B137B9">
          <w:rPr>
            <w:noProof/>
            <w:webHidden/>
          </w:rPr>
          <w:t>45</w:t>
        </w:r>
        <w:r w:rsidR="000B0FCA">
          <w:rPr>
            <w:noProof/>
            <w:webHidden/>
          </w:rPr>
          <w:fldChar w:fldCharType="end"/>
        </w:r>
      </w:hyperlink>
    </w:p>
    <w:p w14:paraId="0A2EAAF9"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789" w:history="1">
        <w:r w:rsidR="000B0FCA" w:rsidRPr="003D58A2">
          <w:rPr>
            <w:rStyle w:val="Hyperlink"/>
            <w:noProof/>
          </w:rPr>
          <w:t>Figure 12</w:t>
        </w:r>
        <w:r w:rsidR="000B0FCA" w:rsidRPr="003D58A2">
          <w:rPr>
            <w:rStyle w:val="Hyperlink"/>
            <w:noProof/>
          </w:rPr>
          <w:noBreakHyphen/>
          <w:t>3. Basic movie playback controls.</w:t>
        </w:r>
        <w:r w:rsidR="000B0FCA">
          <w:rPr>
            <w:noProof/>
            <w:webHidden/>
          </w:rPr>
          <w:tab/>
        </w:r>
        <w:r w:rsidR="000B0FCA">
          <w:rPr>
            <w:noProof/>
            <w:webHidden/>
          </w:rPr>
          <w:fldChar w:fldCharType="begin"/>
        </w:r>
        <w:r w:rsidR="000B0FCA">
          <w:rPr>
            <w:noProof/>
            <w:webHidden/>
          </w:rPr>
          <w:instrText xml:space="preserve"> PAGEREF _Toc457293789 \h </w:instrText>
        </w:r>
        <w:r w:rsidR="000B0FCA">
          <w:rPr>
            <w:noProof/>
            <w:webHidden/>
          </w:rPr>
        </w:r>
        <w:r w:rsidR="000B0FCA">
          <w:rPr>
            <w:noProof/>
            <w:webHidden/>
          </w:rPr>
          <w:fldChar w:fldCharType="separate"/>
        </w:r>
        <w:r w:rsidR="00B137B9">
          <w:rPr>
            <w:noProof/>
            <w:webHidden/>
          </w:rPr>
          <w:t>46</w:t>
        </w:r>
        <w:r w:rsidR="000B0FCA">
          <w:rPr>
            <w:noProof/>
            <w:webHidden/>
          </w:rPr>
          <w:fldChar w:fldCharType="end"/>
        </w:r>
      </w:hyperlink>
    </w:p>
    <w:p w14:paraId="3B61CEDA"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790" w:history="1">
        <w:r w:rsidR="000B0FCA" w:rsidRPr="003D58A2">
          <w:rPr>
            <w:rStyle w:val="Hyperlink"/>
            <w:noProof/>
          </w:rPr>
          <w:t>Figure 12</w:t>
        </w:r>
        <w:r w:rsidR="000B0FCA" w:rsidRPr="003D58A2">
          <w:rPr>
            <w:rStyle w:val="Hyperlink"/>
            <w:noProof/>
          </w:rPr>
          <w:noBreakHyphen/>
          <w:t>4. Advanced movie playback controls.</w:t>
        </w:r>
        <w:r w:rsidR="000B0FCA">
          <w:rPr>
            <w:noProof/>
            <w:webHidden/>
          </w:rPr>
          <w:tab/>
        </w:r>
        <w:r w:rsidR="000B0FCA">
          <w:rPr>
            <w:noProof/>
            <w:webHidden/>
          </w:rPr>
          <w:fldChar w:fldCharType="begin"/>
        </w:r>
        <w:r w:rsidR="000B0FCA">
          <w:rPr>
            <w:noProof/>
            <w:webHidden/>
          </w:rPr>
          <w:instrText xml:space="preserve"> PAGEREF _Toc457293790 \h </w:instrText>
        </w:r>
        <w:r w:rsidR="000B0FCA">
          <w:rPr>
            <w:noProof/>
            <w:webHidden/>
          </w:rPr>
        </w:r>
        <w:r w:rsidR="000B0FCA">
          <w:rPr>
            <w:noProof/>
            <w:webHidden/>
          </w:rPr>
          <w:fldChar w:fldCharType="separate"/>
        </w:r>
        <w:r w:rsidR="00B137B9">
          <w:rPr>
            <w:noProof/>
            <w:webHidden/>
          </w:rPr>
          <w:t>48</w:t>
        </w:r>
        <w:r w:rsidR="000B0FCA">
          <w:rPr>
            <w:noProof/>
            <w:webHidden/>
          </w:rPr>
          <w:fldChar w:fldCharType="end"/>
        </w:r>
      </w:hyperlink>
    </w:p>
    <w:p w14:paraId="3249441C"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791" w:history="1">
        <w:r w:rsidR="000B0FCA" w:rsidRPr="003D58A2">
          <w:rPr>
            <w:rStyle w:val="Hyperlink"/>
            <w:noProof/>
          </w:rPr>
          <w:t>Figure 12</w:t>
        </w:r>
        <w:r w:rsidR="000B0FCA" w:rsidRPr="003D58A2">
          <w:rPr>
            <w:rStyle w:val="Hyperlink"/>
            <w:noProof/>
          </w:rPr>
          <w:noBreakHyphen/>
          <w:t>5. Auto key options.</w:t>
        </w:r>
        <w:r w:rsidR="000B0FCA">
          <w:rPr>
            <w:noProof/>
            <w:webHidden/>
          </w:rPr>
          <w:tab/>
        </w:r>
        <w:r w:rsidR="000B0FCA">
          <w:rPr>
            <w:noProof/>
            <w:webHidden/>
          </w:rPr>
          <w:fldChar w:fldCharType="begin"/>
        </w:r>
        <w:r w:rsidR="000B0FCA">
          <w:rPr>
            <w:noProof/>
            <w:webHidden/>
          </w:rPr>
          <w:instrText xml:space="preserve"> PAGEREF _Toc457293791 \h </w:instrText>
        </w:r>
        <w:r w:rsidR="000B0FCA">
          <w:rPr>
            <w:noProof/>
            <w:webHidden/>
          </w:rPr>
        </w:r>
        <w:r w:rsidR="000B0FCA">
          <w:rPr>
            <w:noProof/>
            <w:webHidden/>
          </w:rPr>
          <w:fldChar w:fldCharType="separate"/>
        </w:r>
        <w:r w:rsidR="00B137B9">
          <w:rPr>
            <w:noProof/>
            <w:webHidden/>
          </w:rPr>
          <w:t>49</w:t>
        </w:r>
        <w:r w:rsidR="000B0FCA">
          <w:rPr>
            <w:noProof/>
            <w:webHidden/>
          </w:rPr>
          <w:fldChar w:fldCharType="end"/>
        </w:r>
      </w:hyperlink>
    </w:p>
    <w:p w14:paraId="3FC6A184"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792" w:history="1">
        <w:r w:rsidR="000B0FCA" w:rsidRPr="003D58A2">
          <w:rPr>
            <w:rStyle w:val="Hyperlink"/>
            <w:noProof/>
          </w:rPr>
          <w:t>Figure 12</w:t>
        </w:r>
        <w:r w:rsidR="000B0FCA" w:rsidRPr="003D58A2">
          <w:rPr>
            <w:rStyle w:val="Hyperlink"/>
            <w:noProof/>
          </w:rPr>
          <w:noBreakHyphen/>
          <w:t>6. Frame cropping controls.</w:t>
        </w:r>
        <w:r w:rsidR="000B0FCA">
          <w:rPr>
            <w:noProof/>
            <w:webHidden/>
          </w:rPr>
          <w:tab/>
        </w:r>
        <w:r w:rsidR="000B0FCA">
          <w:rPr>
            <w:noProof/>
            <w:webHidden/>
          </w:rPr>
          <w:fldChar w:fldCharType="begin"/>
        </w:r>
        <w:r w:rsidR="000B0FCA">
          <w:rPr>
            <w:noProof/>
            <w:webHidden/>
          </w:rPr>
          <w:instrText xml:space="preserve"> PAGEREF _Toc457293792 \h </w:instrText>
        </w:r>
        <w:r w:rsidR="000B0FCA">
          <w:rPr>
            <w:noProof/>
            <w:webHidden/>
          </w:rPr>
        </w:r>
        <w:r w:rsidR="000B0FCA">
          <w:rPr>
            <w:noProof/>
            <w:webHidden/>
          </w:rPr>
          <w:fldChar w:fldCharType="separate"/>
        </w:r>
        <w:r w:rsidR="00B137B9">
          <w:rPr>
            <w:noProof/>
            <w:webHidden/>
          </w:rPr>
          <w:t>50</w:t>
        </w:r>
        <w:r w:rsidR="000B0FCA">
          <w:rPr>
            <w:noProof/>
            <w:webHidden/>
          </w:rPr>
          <w:fldChar w:fldCharType="end"/>
        </w:r>
      </w:hyperlink>
    </w:p>
    <w:p w14:paraId="422F1966"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793" w:history="1">
        <w:r w:rsidR="000B0FCA" w:rsidRPr="003D58A2">
          <w:rPr>
            <w:rStyle w:val="Hyperlink"/>
            <w:noProof/>
          </w:rPr>
          <w:t>Figure 13</w:t>
        </w:r>
        <w:r w:rsidR="000B0FCA" w:rsidRPr="003D58A2">
          <w:rPr>
            <w:rStyle w:val="Hyperlink"/>
            <w:noProof/>
          </w:rPr>
          <w:noBreakHyphen/>
          <w:t>1. 4D script settings.</w:t>
        </w:r>
        <w:r w:rsidR="000B0FCA">
          <w:rPr>
            <w:noProof/>
            <w:webHidden/>
          </w:rPr>
          <w:tab/>
        </w:r>
        <w:r w:rsidR="000B0FCA">
          <w:rPr>
            <w:noProof/>
            <w:webHidden/>
          </w:rPr>
          <w:fldChar w:fldCharType="begin"/>
        </w:r>
        <w:r w:rsidR="000B0FCA">
          <w:rPr>
            <w:noProof/>
            <w:webHidden/>
          </w:rPr>
          <w:instrText xml:space="preserve"> PAGEREF _Toc457293793 \h </w:instrText>
        </w:r>
        <w:r w:rsidR="000B0FCA">
          <w:rPr>
            <w:noProof/>
            <w:webHidden/>
          </w:rPr>
        </w:r>
        <w:r w:rsidR="000B0FCA">
          <w:rPr>
            <w:noProof/>
            <w:webHidden/>
          </w:rPr>
          <w:fldChar w:fldCharType="separate"/>
        </w:r>
        <w:r w:rsidR="00B137B9">
          <w:rPr>
            <w:noProof/>
            <w:webHidden/>
          </w:rPr>
          <w:t>51</w:t>
        </w:r>
        <w:r w:rsidR="000B0FCA">
          <w:rPr>
            <w:noProof/>
            <w:webHidden/>
          </w:rPr>
          <w:fldChar w:fldCharType="end"/>
        </w:r>
      </w:hyperlink>
    </w:p>
    <w:p w14:paraId="23EE2CBB"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794" w:history="1">
        <w:r w:rsidR="000B0FCA" w:rsidRPr="003D58A2">
          <w:rPr>
            <w:rStyle w:val="Hyperlink"/>
            <w:noProof/>
          </w:rPr>
          <w:t>Figure 14</w:t>
        </w:r>
        <w:r w:rsidR="000B0FCA" w:rsidRPr="003D58A2">
          <w:rPr>
            <w:rStyle w:val="Hyperlink"/>
            <w:noProof/>
          </w:rPr>
          <w:noBreakHyphen/>
          <w:t>1. Save project dialog.</w:t>
        </w:r>
        <w:r w:rsidR="000B0FCA">
          <w:rPr>
            <w:noProof/>
            <w:webHidden/>
          </w:rPr>
          <w:tab/>
        </w:r>
        <w:r w:rsidR="000B0FCA">
          <w:rPr>
            <w:noProof/>
            <w:webHidden/>
          </w:rPr>
          <w:fldChar w:fldCharType="begin"/>
        </w:r>
        <w:r w:rsidR="000B0FCA">
          <w:rPr>
            <w:noProof/>
            <w:webHidden/>
          </w:rPr>
          <w:instrText xml:space="preserve"> PAGEREF _Toc457293794 \h </w:instrText>
        </w:r>
        <w:r w:rsidR="000B0FCA">
          <w:rPr>
            <w:noProof/>
            <w:webHidden/>
          </w:rPr>
        </w:r>
        <w:r w:rsidR="000B0FCA">
          <w:rPr>
            <w:noProof/>
            <w:webHidden/>
          </w:rPr>
          <w:fldChar w:fldCharType="separate"/>
        </w:r>
        <w:r w:rsidR="00B137B9">
          <w:rPr>
            <w:noProof/>
            <w:webHidden/>
          </w:rPr>
          <w:t>59</w:t>
        </w:r>
        <w:r w:rsidR="000B0FCA">
          <w:rPr>
            <w:noProof/>
            <w:webHidden/>
          </w:rPr>
          <w:fldChar w:fldCharType="end"/>
        </w:r>
      </w:hyperlink>
    </w:p>
    <w:p w14:paraId="0336D123"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795" w:history="1">
        <w:r w:rsidR="000B0FCA" w:rsidRPr="003D58A2">
          <w:rPr>
            <w:rStyle w:val="Hyperlink"/>
            <w:noProof/>
          </w:rPr>
          <w:t>Figure 15</w:t>
        </w:r>
        <w:r w:rsidR="000B0FCA" w:rsidRPr="003D58A2">
          <w:rPr>
            <w:rStyle w:val="Hyperlink"/>
            <w:noProof/>
          </w:rPr>
          <w:noBreakHyphen/>
          <w:t>1. The Paint Brush dialog.</w:t>
        </w:r>
        <w:r w:rsidR="000B0FCA">
          <w:rPr>
            <w:noProof/>
            <w:webHidden/>
          </w:rPr>
          <w:tab/>
        </w:r>
        <w:r w:rsidR="000B0FCA">
          <w:rPr>
            <w:noProof/>
            <w:webHidden/>
          </w:rPr>
          <w:fldChar w:fldCharType="begin"/>
        </w:r>
        <w:r w:rsidR="000B0FCA">
          <w:rPr>
            <w:noProof/>
            <w:webHidden/>
          </w:rPr>
          <w:instrText xml:space="preserve"> PAGEREF _Toc457293795 \h </w:instrText>
        </w:r>
        <w:r w:rsidR="000B0FCA">
          <w:rPr>
            <w:noProof/>
            <w:webHidden/>
          </w:rPr>
        </w:r>
        <w:r w:rsidR="000B0FCA">
          <w:rPr>
            <w:noProof/>
            <w:webHidden/>
          </w:rPr>
          <w:fldChar w:fldCharType="separate"/>
        </w:r>
        <w:r w:rsidR="00B137B9">
          <w:rPr>
            <w:noProof/>
            <w:webHidden/>
          </w:rPr>
          <w:t>61</w:t>
        </w:r>
        <w:r w:rsidR="000B0FCA">
          <w:rPr>
            <w:noProof/>
            <w:webHidden/>
          </w:rPr>
          <w:fldChar w:fldCharType="end"/>
        </w:r>
      </w:hyperlink>
    </w:p>
    <w:p w14:paraId="6901DEF7"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796" w:history="1">
        <w:r w:rsidR="000B0FCA" w:rsidRPr="003D58A2">
          <w:rPr>
            <w:rStyle w:val="Hyperlink"/>
            <w:noProof/>
          </w:rPr>
          <w:t>Figure 16</w:t>
        </w:r>
        <w:r w:rsidR="000B0FCA" w:rsidRPr="003D58A2">
          <w:rPr>
            <w:rStyle w:val="Hyperlink"/>
            <w:noProof/>
          </w:rPr>
          <w:noBreakHyphen/>
          <w:t>1. Launch Measurement window from main toolbar.</w:t>
        </w:r>
        <w:r w:rsidR="000B0FCA">
          <w:rPr>
            <w:noProof/>
            <w:webHidden/>
          </w:rPr>
          <w:tab/>
        </w:r>
        <w:r w:rsidR="000B0FCA">
          <w:rPr>
            <w:noProof/>
            <w:webHidden/>
          </w:rPr>
          <w:fldChar w:fldCharType="begin"/>
        </w:r>
        <w:r w:rsidR="000B0FCA">
          <w:rPr>
            <w:noProof/>
            <w:webHidden/>
          </w:rPr>
          <w:instrText xml:space="preserve"> PAGEREF _Toc457293796 \h </w:instrText>
        </w:r>
        <w:r w:rsidR="000B0FCA">
          <w:rPr>
            <w:noProof/>
            <w:webHidden/>
          </w:rPr>
        </w:r>
        <w:r w:rsidR="000B0FCA">
          <w:rPr>
            <w:noProof/>
            <w:webHidden/>
          </w:rPr>
          <w:fldChar w:fldCharType="separate"/>
        </w:r>
        <w:r w:rsidR="00B137B9">
          <w:rPr>
            <w:noProof/>
            <w:webHidden/>
          </w:rPr>
          <w:t>65</w:t>
        </w:r>
        <w:r w:rsidR="000B0FCA">
          <w:rPr>
            <w:noProof/>
            <w:webHidden/>
          </w:rPr>
          <w:fldChar w:fldCharType="end"/>
        </w:r>
      </w:hyperlink>
    </w:p>
    <w:p w14:paraId="07D38CDE"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797" w:history="1">
        <w:r w:rsidR="000B0FCA" w:rsidRPr="003D58A2">
          <w:rPr>
            <w:rStyle w:val="Hyperlink"/>
            <w:noProof/>
          </w:rPr>
          <w:t>Figure 16</w:t>
        </w:r>
        <w:r w:rsidR="000B0FCA" w:rsidRPr="003D58A2">
          <w:rPr>
            <w:rStyle w:val="Hyperlink"/>
            <w:noProof/>
          </w:rPr>
          <w:noBreakHyphen/>
          <w:t>2. Measurement window.</w:t>
        </w:r>
        <w:r w:rsidR="000B0FCA">
          <w:rPr>
            <w:noProof/>
            <w:webHidden/>
          </w:rPr>
          <w:tab/>
        </w:r>
        <w:r w:rsidR="000B0FCA">
          <w:rPr>
            <w:noProof/>
            <w:webHidden/>
          </w:rPr>
          <w:fldChar w:fldCharType="begin"/>
        </w:r>
        <w:r w:rsidR="000B0FCA">
          <w:rPr>
            <w:noProof/>
            <w:webHidden/>
          </w:rPr>
          <w:instrText xml:space="preserve"> PAGEREF _Toc457293797 \h </w:instrText>
        </w:r>
        <w:r w:rsidR="000B0FCA">
          <w:rPr>
            <w:noProof/>
            <w:webHidden/>
          </w:rPr>
        </w:r>
        <w:r w:rsidR="000B0FCA">
          <w:rPr>
            <w:noProof/>
            <w:webHidden/>
          </w:rPr>
          <w:fldChar w:fldCharType="separate"/>
        </w:r>
        <w:r w:rsidR="00B137B9">
          <w:rPr>
            <w:noProof/>
            <w:webHidden/>
          </w:rPr>
          <w:t>65</w:t>
        </w:r>
        <w:r w:rsidR="000B0FCA">
          <w:rPr>
            <w:noProof/>
            <w:webHidden/>
          </w:rPr>
          <w:fldChar w:fldCharType="end"/>
        </w:r>
      </w:hyperlink>
    </w:p>
    <w:p w14:paraId="59CFD0AD"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798" w:history="1">
        <w:r w:rsidR="000B0FCA" w:rsidRPr="003D58A2">
          <w:rPr>
            <w:rStyle w:val="Hyperlink"/>
            <w:noProof/>
          </w:rPr>
          <w:t>Figure 17</w:t>
        </w:r>
        <w:r w:rsidR="000B0FCA" w:rsidRPr="003D58A2">
          <w:rPr>
            <w:rStyle w:val="Hyperlink"/>
            <w:noProof/>
          </w:rPr>
          <w:noBreakHyphen/>
          <w:t>1. The basic settings in the component analyzer dialog.</w:t>
        </w:r>
        <w:r w:rsidR="000B0FCA">
          <w:rPr>
            <w:noProof/>
            <w:webHidden/>
          </w:rPr>
          <w:tab/>
        </w:r>
        <w:r w:rsidR="000B0FCA">
          <w:rPr>
            <w:noProof/>
            <w:webHidden/>
          </w:rPr>
          <w:fldChar w:fldCharType="begin"/>
        </w:r>
        <w:r w:rsidR="000B0FCA">
          <w:rPr>
            <w:noProof/>
            <w:webHidden/>
          </w:rPr>
          <w:instrText xml:space="preserve"> PAGEREF _Toc457293798 \h </w:instrText>
        </w:r>
        <w:r w:rsidR="000B0FCA">
          <w:rPr>
            <w:noProof/>
            <w:webHidden/>
          </w:rPr>
        </w:r>
        <w:r w:rsidR="000B0FCA">
          <w:rPr>
            <w:noProof/>
            <w:webHidden/>
          </w:rPr>
          <w:fldChar w:fldCharType="separate"/>
        </w:r>
        <w:r w:rsidR="00B137B9">
          <w:rPr>
            <w:noProof/>
            <w:webHidden/>
          </w:rPr>
          <w:t>69</w:t>
        </w:r>
        <w:r w:rsidR="000B0FCA">
          <w:rPr>
            <w:noProof/>
            <w:webHidden/>
          </w:rPr>
          <w:fldChar w:fldCharType="end"/>
        </w:r>
      </w:hyperlink>
    </w:p>
    <w:p w14:paraId="14856740"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799" w:history="1">
        <w:r w:rsidR="000B0FCA" w:rsidRPr="003D58A2">
          <w:rPr>
            <w:rStyle w:val="Hyperlink"/>
            <w:noProof/>
          </w:rPr>
          <w:t>Figure 17</w:t>
        </w:r>
        <w:r w:rsidR="000B0FCA" w:rsidRPr="003D58A2">
          <w:rPr>
            <w:rStyle w:val="Hyperlink"/>
            <w:noProof/>
          </w:rPr>
          <w:noBreakHyphen/>
          <w:t>2. The advanced setting tab of the component analyzer dialog.</w:t>
        </w:r>
        <w:r w:rsidR="000B0FCA">
          <w:rPr>
            <w:noProof/>
            <w:webHidden/>
          </w:rPr>
          <w:tab/>
        </w:r>
        <w:r w:rsidR="000B0FCA">
          <w:rPr>
            <w:noProof/>
            <w:webHidden/>
          </w:rPr>
          <w:fldChar w:fldCharType="begin"/>
        </w:r>
        <w:r w:rsidR="000B0FCA">
          <w:rPr>
            <w:noProof/>
            <w:webHidden/>
          </w:rPr>
          <w:instrText xml:space="preserve"> PAGEREF _Toc457293799 \h </w:instrText>
        </w:r>
        <w:r w:rsidR="000B0FCA">
          <w:rPr>
            <w:noProof/>
            <w:webHidden/>
          </w:rPr>
        </w:r>
        <w:r w:rsidR="000B0FCA">
          <w:rPr>
            <w:noProof/>
            <w:webHidden/>
          </w:rPr>
          <w:fldChar w:fldCharType="separate"/>
        </w:r>
        <w:r w:rsidR="00B137B9">
          <w:rPr>
            <w:noProof/>
            <w:webHidden/>
          </w:rPr>
          <w:t>71</w:t>
        </w:r>
        <w:r w:rsidR="000B0FCA">
          <w:rPr>
            <w:noProof/>
            <w:webHidden/>
          </w:rPr>
          <w:fldChar w:fldCharType="end"/>
        </w:r>
      </w:hyperlink>
    </w:p>
    <w:p w14:paraId="5CD6B307"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800" w:history="1">
        <w:r w:rsidR="000B0FCA" w:rsidRPr="003D58A2">
          <w:rPr>
            <w:rStyle w:val="Hyperlink"/>
            <w:noProof/>
          </w:rPr>
          <w:t>Figure 17</w:t>
        </w:r>
        <w:r w:rsidR="000B0FCA" w:rsidRPr="003D58A2">
          <w:rPr>
            <w:rStyle w:val="Hyperlink"/>
            <w:noProof/>
          </w:rPr>
          <w:noBreakHyphen/>
          <w:t>3. Setting for initial grow.</w:t>
        </w:r>
        <w:r w:rsidR="000B0FCA">
          <w:rPr>
            <w:noProof/>
            <w:webHidden/>
          </w:rPr>
          <w:tab/>
        </w:r>
        <w:r w:rsidR="000B0FCA">
          <w:rPr>
            <w:noProof/>
            <w:webHidden/>
          </w:rPr>
          <w:fldChar w:fldCharType="begin"/>
        </w:r>
        <w:r w:rsidR="000B0FCA">
          <w:rPr>
            <w:noProof/>
            <w:webHidden/>
          </w:rPr>
          <w:instrText xml:space="preserve"> PAGEREF _Toc457293800 \h </w:instrText>
        </w:r>
        <w:r w:rsidR="000B0FCA">
          <w:rPr>
            <w:noProof/>
            <w:webHidden/>
          </w:rPr>
        </w:r>
        <w:r w:rsidR="000B0FCA">
          <w:rPr>
            <w:noProof/>
            <w:webHidden/>
          </w:rPr>
          <w:fldChar w:fldCharType="separate"/>
        </w:r>
        <w:r w:rsidR="00B137B9">
          <w:rPr>
            <w:noProof/>
            <w:webHidden/>
          </w:rPr>
          <w:t>72</w:t>
        </w:r>
        <w:r w:rsidR="000B0FCA">
          <w:rPr>
            <w:noProof/>
            <w:webHidden/>
          </w:rPr>
          <w:fldChar w:fldCharType="end"/>
        </w:r>
      </w:hyperlink>
    </w:p>
    <w:p w14:paraId="339EF6E6"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801" w:history="1">
        <w:r w:rsidR="000B0FCA" w:rsidRPr="003D58A2">
          <w:rPr>
            <w:rStyle w:val="Hyperlink"/>
            <w:noProof/>
          </w:rPr>
          <w:t>Figure 17</w:t>
        </w:r>
        <w:r w:rsidR="000B0FCA" w:rsidRPr="003D58A2">
          <w:rPr>
            <w:rStyle w:val="Hyperlink"/>
            <w:noProof/>
          </w:rPr>
          <w:noBreakHyphen/>
          <w:t>4. Setting for scaled grow.</w:t>
        </w:r>
        <w:r w:rsidR="000B0FCA">
          <w:rPr>
            <w:noProof/>
            <w:webHidden/>
          </w:rPr>
          <w:tab/>
        </w:r>
        <w:r w:rsidR="000B0FCA">
          <w:rPr>
            <w:noProof/>
            <w:webHidden/>
          </w:rPr>
          <w:fldChar w:fldCharType="begin"/>
        </w:r>
        <w:r w:rsidR="000B0FCA">
          <w:rPr>
            <w:noProof/>
            <w:webHidden/>
          </w:rPr>
          <w:instrText xml:space="preserve"> PAGEREF _Toc457293801 \h </w:instrText>
        </w:r>
        <w:r w:rsidR="000B0FCA">
          <w:rPr>
            <w:noProof/>
            <w:webHidden/>
          </w:rPr>
        </w:r>
        <w:r w:rsidR="000B0FCA">
          <w:rPr>
            <w:noProof/>
            <w:webHidden/>
          </w:rPr>
          <w:fldChar w:fldCharType="separate"/>
        </w:r>
        <w:r w:rsidR="00B137B9">
          <w:rPr>
            <w:noProof/>
            <w:webHidden/>
          </w:rPr>
          <w:t>73</w:t>
        </w:r>
        <w:r w:rsidR="000B0FCA">
          <w:rPr>
            <w:noProof/>
            <w:webHidden/>
          </w:rPr>
          <w:fldChar w:fldCharType="end"/>
        </w:r>
      </w:hyperlink>
    </w:p>
    <w:p w14:paraId="7472A9D9"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802" w:history="1">
        <w:r w:rsidR="000B0FCA" w:rsidRPr="003D58A2">
          <w:rPr>
            <w:rStyle w:val="Hyperlink"/>
            <w:noProof/>
          </w:rPr>
          <w:t>Figure 17</w:t>
        </w:r>
        <w:r w:rsidR="000B0FCA" w:rsidRPr="003D58A2">
          <w:rPr>
            <w:rStyle w:val="Hyperlink"/>
            <w:noProof/>
          </w:rPr>
          <w:noBreakHyphen/>
          <w:t>5. Settings for cleanup.</w:t>
        </w:r>
        <w:r w:rsidR="000B0FCA">
          <w:rPr>
            <w:noProof/>
            <w:webHidden/>
          </w:rPr>
          <w:tab/>
        </w:r>
        <w:r w:rsidR="000B0FCA">
          <w:rPr>
            <w:noProof/>
            <w:webHidden/>
          </w:rPr>
          <w:fldChar w:fldCharType="begin"/>
        </w:r>
        <w:r w:rsidR="000B0FCA">
          <w:rPr>
            <w:noProof/>
            <w:webHidden/>
          </w:rPr>
          <w:instrText xml:space="preserve"> PAGEREF _Toc457293802 \h </w:instrText>
        </w:r>
        <w:r w:rsidR="000B0FCA">
          <w:rPr>
            <w:noProof/>
            <w:webHidden/>
          </w:rPr>
        </w:r>
        <w:r w:rsidR="000B0FCA">
          <w:rPr>
            <w:noProof/>
            <w:webHidden/>
          </w:rPr>
          <w:fldChar w:fldCharType="separate"/>
        </w:r>
        <w:r w:rsidR="00B137B9">
          <w:rPr>
            <w:noProof/>
            <w:webHidden/>
          </w:rPr>
          <w:t>74</w:t>
        </w:r>
        <w:r w:rsidR="000B0FCA">
          <w:rPr>
            <w:noProof/>
            <w:webHidden/>
          </w:rPr>
          <w:fldChar w:fldCharType="end"/>
        </w:r>
      </w:hyperlink>
    </w:p>
    <w:p w14:paraId="6DEAD0EE"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803" w:history="1">
        <w:r w:rsidR="000B0FCA" w:rsidRPr="003D58A2">
          <w:rPr>
            <w:rStyle w:val="Hyperlink"/>
            <w:noProof/>
          </w:rPr>
          <w:t>Figure 17</w:t>
        </w:r>
        <w:r w:rsidR="000B0FCA" w:rsidRPr="003D58A2">
          <w:rPr>
            <w:rStyle w:val="Hyperlink"/>
            <w:noProof/>
          </w:rPr>
          <w:noBreakHyphen/>
          <w:t>6. Settings for the match slices step.</w:t>
        </w:r>
        <w:r w:rsidR="000B0FCA">
          <w:rPr>
            <w:noProof/>
            <w:webHidden/>
          </w:rPr>
          <w:tab/>
        </w:r>
        <w:r w:rsidR="000B0FCA">
          <w:rPr>
            <w:noProof/>
            <w:webHidden/>
          </w:rPr>
          <w:fldChar w:fldCharType="begin"/>
        </w:r>
        <w:r w:rsidR="000B0FCA">
          <w:rPr>
            <w:noProof/>
            <w:webHidden/>
          </w:rPr>
          <w:instrText xml:space="preserve"> PAGEREF _Toc457293803 \h </w:instrText>
        </w:r>
        <w:r w:rsidR="000B0FCA">
          <w:rPr>
            <w:noProof/>
            <w:webHidden/>
          </w:rPr>
        </w:r>
        <w:r w:rsidR="000B0FCA">
          <w:rPr>
            <w:noProof/>
            <w:webHidden/>
          </w:rPr>
          <w:fldChar w:fldCharType="separate"/>
        </w:r>
        <w:r w:rsidR="00B137B9">
          <w:rPr>
            <w:noProof/>
            <w:webHidden/>
          </w:rPr>
          <w:t>75</w:t>
        </w:r>
        <w:r w:rsidR="000B0FCA">
          <w:rPr>
            <w:noProof/>
            <w:webHidden/>
          </w:rPr>
          <w:fldChar w:fldCharType="end"/>
        </w:r>
      </w:hyperlink>
    </w:p>
    <w:p w14:paraId="645E3843"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804" w:history="1">
        <w:r w:rsidR="000B0FCA" w:rsidRPr="003D58A2">
          <w:rPr>
            <w:rStyle w:val="Hyperlink"/>
            <w:noProof/>
          </w:rPr>
          <w:t>Figure 17</w:t>
        </w:r>
        <w:r w:rsidR="000B0FCA" w:rsidRPr="003D58A2">
          <w:rPr>
            <w:rStyle w:val="Hyperlink"/>
            <w:noProof/>
          </w:rPr>
          <w:noBreakHyphen/>
          <w:t>7. Component analysis tools.</w:t>
        </w:r>
        <w:r w:rsidR="000B0FCA">
          <w:rPr>
            <w:noProof/>
            <w:webHidden/>
          </w:rPr>
          <w:tab/>
        </w:r>
        <w:r w:rsidR="000B0FCA">
          <w:rPr>
            <w:noProof/>
            <w:webHidden/>
          </w:rPr>
          <w:fldChar w:fldCharType="begin"/>
        </w:r>
        <w:r w:rsidR="000B0FCA">
          <w:rPr>
            <w:noProof/>
            <w:webHidden/>
          </w:rPr>
          <w:instrText xml:space="preserve"> PAGEREF _Toc457293804 \h </w:instrText>
        </w:r>
        <w:r w:rsidR="000B0FCA">
          <w:rPr>
            <w:noProof/>
            <w:webHidden/>
          </w:rPr>
        </w:r>
        <w:r w:rsidR="000B0FCA">
          <w:rPr>
            <w:noProof/>
            <w:webHidden/>
          </w:rPr>
          <w:fldChar w:fldCharType="separate"/>
        </w:r>
        <w:r w:rsidR="00B137B9">
          <w:rPr>
            <w:noProof/>
            <w:webHidden/>
          </w:rPr>
          <w:t>76</w:t>
        </w:r>
        <w:r w:rsidR="000B0FCA">
          <w:rPr>
            <w:noProof/>
            <w:webHidden/>
          </w:rPr>
          <w:fldChar w:fldCharType="end"/>
        </w:r>
      </w:hyperlink>
    </w:p>
    <w:p w14:paraId="0DA161A5"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805" w:history="1">
        <w:r w:rsidR="000B0FCA" w:rsidRPr="003D58A2">
          <w:rPr>
            <w:rStyle w:val="Hyperlink"/>
            <w:noProof/>
          </w:rPr>
          <w:t>Figure 18</w:t>
        </w:r>
        <w:r w:rsidR="000B0FCA" w:rsidRPr="003D58A2">
          <w:rPr>
            <w:rStyle w:val="Hyperlink"/>
            <w:noProof/>
          </w:rPr>
          <w:noBreakHyphen/>
          <w:t>1. Access the additional processing and analyzing functions from the drop-down menu of the main tool bar</w:t>
        </w:r>
        <w:r w:rsidR="000B0FCA">
          <w:rPr>
            <w:noProof/>
            <w:webHidden/>
          </w:rPr>
          <w:tab/>
        </w:r>
        <w:r w:rsidR="000B0FCA">
          <w:rPr>
            <w:noProof/>
            <w:webHidden/>
          </w:rPr>
          <w:fldChar w:fldCharType="begin"/>
        </w:r>
        <w:r w:rsidR="000B0FCA">
          <w:rPr>
            <w:noProof/>
            <w:webHidden/>
          </w:rPr>
          <w:instrText xml:space="preserve"> PAGEREF _Toc457293805 \h </w:instrText>
        </w:r>
        <w:r w:rsidR="000B0FCA">
          <w:rPr>
            <w:noProof/>
            <w:webHidden/>
          </w:rPr>
        </w:r>
        <w:r w:rsidR="000B0FCA">
          <w:rPr>
            <w:noProof/>
            <w:webHidden/>
          </w:rPr>
          <w:fldChar w:fldCharType="separate"/>
        </w:r>
        <w:r w:rsidR="00B137B9">
          <w:rPr>
            <w:noProof/>
            <w:webHidden/>
          </w:rPr>
          <w:t>79</w:t>
        </w:r>
        <w:r w:rsidR="000B0FCA">
          <w:rPr>
            <w:noProof/>
            <w:webHidden/>
          </w:rPr>
          <w:fldChar w:fldCharType="end"/>
        </w:r>
      </w:hyperlink>
    </w:p>
    <w:p w14:paraId="032BC1B9"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806" w:history="1">
        <w:r w:rsidR="000B0FCA" w:rsidRPr="003D58A2">
          <w:rPr>
            <w:rStyle w:val="Hyperlink"/>
            <w:noProof/>
          </w:rPr>
          <w:t>Figure 18</w:t>
        </w:r>
        <w:r w:rsidR="000B0FCA" w:rsidRPr="003D58A2">
          <w:rPr>
            <w:rStyle w:val="Hyperlink"/>
            <w:noProof/>
          </w:rPr>
          <w:noBreakHyphen/>
          <w:t>2. Volume size dialog.</w:t>
        </w:r>
        <w:r w:rsidR="000B0FCA">
          <w:rPr>
            <w:noProof/>
            <w:webHidden/>
          </w:rPr>
          <w:tab/>
        </w:r>
        <w:r w:rsidR="000B0FCA">
          <w:rPr>
            <w:noProof/>
            <w:webHidden/>
          </w:rPr>
          <w:fldChar w:fldCharType="begin"/>
        </w:r>
        <w:r w:rsidR="000B0FCA">
          <w:rPr>
            <w:noProof/>
            <w:webHidden/>
          </w:rPr>
          <w:instrText xml:space="preserve"> PAGEREF _Toc457293806 \h </w:instrText>
        </w:r>
        <w:r w:rsidR="000B0FCA">
          <w:rPr>
            <w:noProof/>
            <w:webHidden/>
          </w:rPr>
        </w:r>
        <w:r w:rsidR="000B0FCA">
          <w:rPr>
            <w:noProof/>
            <w:webHidden/>
          </w:rPr>
          <w:fldChar w:fldCharType="separate"/>
        </w:r>
        <w:r w:rsidR="00B137B9">
          <w:rPr>
            <w:noProof/>
            <w:webHidden/>
          </w:rPr>
          <w:t>79</w:t>
        </w:r>
        <w:r w:rsidR="000B0FCA">
          <w:rPr>
            <w:noProof/>
            <w:webHidden/>
          </w:rPr>
          <w:fldChar w:fldCharType="end"/>
        </w:r>
      </w:hyperlink>
    </w:p>
    <w:p w14:paraId="40B39453"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807" w:history="1">
        <w:r w:rsidR="000B0FCA" w:rsidRPr="003D58A2">
          <w:rPr>
            <w:rStyle w:val="Hyperlink"/>
            <w:noProof/>
          </w:rPr>
          <w:t>Figure 18</w:t>
        </w:r>
        <w:r w:rsidR="000B0FCA" w:rsidRPr="003D58A2">
          <w:rPr>
            <w:rStyle w:val="Hyperlink"/>
            <w:noProof/>
          </w:rPr>
          <w:noBreakHyphen/>
          <w:t>3. Noise reduction dialog.</w:t>
        </w:r>
        <w:r w:rsidR="000B0FCA">
          <w:rPr>
            <w:noProof/>
            <w:webHidden/>
          </w:rPr>
          <w:tab/>
        </w:r>
        <w:r w:rsidR="000B0FCA">
          <w:rPr>
            <w:noProof/>
            <w:webHidden/>
          </w:rPr>
          <w:fldChar w:fldCharType="begin"/>
        </w:r>
        <w:r w:rsidR="000B0FCA">
          <w:rPr>
            <w:noProof/>
            <w:webHidden/>
          </w:rPr>
          <w:instrText xml:space="preserve"> PAGEREF _Toc457293807 \h </w:instrText>
        </w:r>
        <w:r w:rsidR="000B0FCA">
          <w:rPr>
            <w:noProof/>
            <w:webHidden/>
          </w:rPr>
        </w:r>
        <w:r w:rsidR="000B0FCA">
          <w:rPr>
            <w:noProof/>
            <w:webHidden/>
          </w:rPr>
          <w:fldChar w:fldCharType="separate"/>
        </w:r>
        <w:r w:rsidR="00B137B9">
          <w:rPr>
            <w:noProof/>
            <w:webHidden/>
          </w:rPr>
          <w:t>81</w:t>
        </w:r>
        <w:r w:rsidR="000B0FCA">
          <w:rPr>
            <w:noProof/>
            <w:webHidden/>
          </w:rPr>
          <w:fldChar w:fldCharType="end"/>
        </w:r>
      </w:hyperlink>
    </w:p>
    <w:p w14:paraId="444DFDE2"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808" w:history="1">
        <w:r w:rsidR="000B0FCA" w:rsidRPr="003D58A2">
          <w:rPr>
            <w:rStyle w:val="Hyperlink"/>
            <w:noProof/>
          </w:rPr>
          <w:t>Figure 18</w:t>
        </w:r>
        <w:r w:rsidR="000B0FCA" w:rsidRPr="003D58A2">
          <w:rPr>
            <w:rStyle w:val="Hyperlink"/>
            <w:noProof/>
          </w:rPr>
          <w:noBreakHyphen/>
          <w:t>4. Calculation functions in the Analyze window.</w:t>
        </w:r>
        <w:r w:rsidR="000B0FCA">
          <w:rPr>
            <w:noProof/>
            <w:webHidden/>
          </w:rPr>
          <w:tab/>
        </w:r>
        <w:r w:rsidR="000B0FCA">
          <w:rPr>
            <w:noProof/>
            <w:webHidden/>
          </w:rPr>
          <w:fldChar w:fldCharType="begin"/>
        </w:r>
        <w:r w:rsidR="000B0FCA">
          <w:rPr>
            <w:noProof/>
            <w:webHidden/>
          </w:rPr>
          <w:instrText xml:space="preserve"> PAGEREF _Toc457293808 \h </w:instrText>
        </w:r>
        <w:r w:rsidR="000B0FCA">
          <w:rPr>
            <w:noProof/>
            <w:webHidden/>
          </w:rPr>
        </w:r>
        <w:r w:rsidR="000B0FCA">
          <w:rPr>
            <w:noProof/>
            <w:webHidden/>
          </w:rPr>
          <w:fldChar w:fldCharType="separate"/>
        </w:r>
        <w:r w:rsidR="00B137B9">
          <w:rPr>
            <w:noProof/>
            <w:webHidden/>
          </w:rPr>
          <w:t>82</w:t>
        </w:r>
        <w:r w:rsidR="000B0FCA">
          <w:rPr>
            <w:noProof/>
            <w:webHidden/>
          </w:rPr>
          <w:fldChar w:fldCharType="end"/>
        </w:r>
      </w:hyperlink>
    </w:p>
    <w:p w14:paraId="7F11ADC0"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809" w:history="1">
        <w:r w:rsidR="000B0FCA" w:rsidRPr="003D58A2">
          <w:rPr>
            <w:rStyle w:val="Hyperlink"/>
            <w:noProof/>
          </w:rPr>
          <w:t>Figure 18</w:t>
        </w:r>
        <w:r w:rsidR="000B0FCA" w:rsidRPr="003D58A2">
          <w:rPr>
            <w:rStyle w:val="Hyperlink"/>
            <w:noProof/>
          </w:rPr>
          <w:noBreakHyphen/>
          <w:t>5. Colocalization analysis dialog.</w:t>
        </w:r>
        <w:r w:rsidR="000B0FCA">
          <w:rPr>
            <w:noProof/>
            <w:webHidden/>
          </w:rPr>
          <w:tab/>
        </w:r>
        <w:r w:rsidR="000B0FCA">
          <w:rPr>
            <w:noProof/>
            <w:webHidden/>
          </w:rPr>
          <w:fldChar w:fldCharType="begin"/>
        </w:r>
        <w:r w:rsidR="000B0FCA">
          <w:rPr>
            <w:noProof/>
            <w:webHidden/>
          </w:rPr>
          <w:instrText xml:space="preserve"> PAGEREF _Toc457293809 \h </w:instrText>
        </w:r>
        <w:r w:rsidR="000B0FCA">
          <w:rPr>
            <w:noProof/>
            <w:webHidden/>
          </w:rPr>
        </w:r>
        <w:r w:rsidR="000B0FCA">
          <w:rPr>
            <w:noProof/>
            <w:webHidden/>
          </w:rPr>
          <w:fldChar w:fldCharType="separate"/>
        </w:r>
        <w:r w:rsidR="00B137B9">
          <w:rPr>
            <w:noProof/>
            <w:webHidden/>
          </w:rPr>
          <w:t>83</w:t>
        </w:r>
        <w:r w:rsidR="000B0FCA">
          <w:rPr>
            <w:noProof/>
            <w:webHidden/>
          </w:rPr>
          <w:fldChar w:fldCharType="end"/>
        </w:r>
      </w:hyperlink>
    </w:p>
    <w:p w14:paraId="6443991B"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810" w:history="1">
        <w:r w:rsidR="000B0FCA" w:rsidRPr="003D58A2">
          <w:rPr>
            <w:rStyle w:val="Hyperlink"/>
            <w:noProof/>
          </w:rPr>
          <w:t>Figure 19</w:t>
        </w:r>
        <w:r w:rsidR="000B0FCA" w:rsidRPr="003D58A2">
          <w:rPr>
            <w:rStyle w:val="Hyperlink"/>
            <w:noProof/>
          </w:rPr>
          <w:noBreakHyphen/>
          <w:t>1. Components and Tracking window.</w:t>
        </w:r>
        <w:r w:rsidR="000B0FCA">
          <w:rPr>
            <w:noProof/>
            <w:webHidden/>
          </w:rPr>
          <w:tab/>
        </w:r>
        <w:r w:rsidR="000B0FCA">
          <w:rPr>
            <w:noProof/>
            <w:webHidden/>
          </w:rPr>
          <w:fldChar w:fldCharType="begin"/>
        </w:r>
        <w:r w:rsidR="000B0FCA">
          <w:rPr>
            <w:noProof/>
            <w:webHidden/>
          </w:rPr>
          <w:instrText xml:space="preserve"> PAGEREF _Toc457293810 \h </w:instrText>
        </w:r>
        <w:r w:rsidR="000B0FCA">
          <w:rPr>
            <w:noProof/>
            <w:webHidden/>
          </w:rPr>
        </w:r>
        <w:r w:rsidR="000B0FCA">
          <w:rPr>
            <w:noProof/>
            <w:webHidden/>
          </w:rPr>
          <w:fldChar w:fldCharType="separate"/>
        </w:r>
        <w:r w:rsidR="00B137B9">
          <w:rPr>
            <w:noProof/>
            <w:webHidden/>
          </w:rPr>
          <w:t>84</w:t>
        </w:r>
        <w:r w:rsidR="000B0FCA">
          <w:rPr>
            <w:noProof/>
            <w:webHidden/>
          </w:rPr>
          <w:fldChar w:fldCharType="end"/>
        </w:r>
      </w:hyperlink>
    </w:p>
    <w:p w14:paraId="1055927A"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811" w:history="1">
        <w:r w:rsidR="000B0FCA" w:rsidRPr="003D58A2">
          <w:rPr>
            <w:rStyle w:val="Hyperlink"/>
            <w:noProof/>
          </w:rPr>
          <w:t>Figure 19</w:t>
        </w:r>
        <w:r w:rsidR="000B0FCA" w:rsidRPr="003D58A2">
          <w:rPr>
            <w:rStyle w:val="Hyperlink"/>
            <w:noProof/>
          </w:rPr>
          <w:noBreakHyphen/>
          <w:t>2. The Selection tab of the Component and Tracking window.</w:t>
        </w:r>
        <w:r w:rsidR="000B0FCA">
          <w:rPr>
            <w:noProof/>
            <w:webHidden/>
          </w:rPr>
          <w:tab/>
        </w:r>
        <w:r w:rsidR="000B0FCA">
          <w:rPr>
            <w:noProof/>
            <w:webHidden/>
          </w:rPr>
          <w:fldChar w:fldCharType="begin"/>
        </w:r>
        <w:r w:rsidR="000B0FCA">
          <w:rPr>
            <w:noProof/>
            <w:webHidden/>
          </w:rPr>
          <w:instrText xml:space="preserve"> PAGEREF _Toc457293811 \h </w:instrText>
        </w:r>
        <w:r w:rsidR="000B0FCA">
          <w:rPr>
            <w:noProof/>
            <w:webHidden/>
          </w:rPr>
        </w:r>
        <w:r w:rsidR="000B0FCA">
          <w:rPr>
            <w:noProof/>
            <w:webHidden/>
          </w:rPr>
          <w:fldChar w:fldCharType="separate"/>
        </w:r>
        <w:r w:rsidR="00B137B9">
          <w:rPr>
            <w:noProof/>
            <w:webHidden/>
          </w:rPr>
          <w:t>86</w:t>
        </w:r>
        <w:r w:rsidR="000B0FCA">
          <w:rPr>
            <w:noProof/>
            <w:webHidden/>
          </w:rPr>
          <w:fldChar w:fldCharType="end"/>
        </w:r>
      </w:hyperlink>
    </w:p>
    <w:p w14:paraId="3DE11ADA"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812" w:history="1">
        <w:r w:rsidR="000B0FCA" w:rsidRPr="003D58A2">
          <w:rPr>
            <w:rStyle w:val="Hyperlink"/>
            <w:noProof/>
          </w:rPr>
          <w:t>Figure 19</w:t>
        </w:r>
        <w:r w:rsidR="000B0FCA" w:rsidRPr="003D58A2">
          <w:rPr>
            <w:rStyle w:val="Hyperlink"/>
            <w:noProof/>
          </w:rPr>
          <w:noBreakHyphen/>
          <w:t>3. Tracks of a tracked cell.</w:t>
        </w:r>
        <w:r w:rsidR="000B0FCA">
          <w:rPr>
            <w:noProof/>
            <w:webHidden/>
          </w:rPr>
          <w:tab/>
        </w:r>
        <w:r w:rsidR="000B0FCA">
          <w:rPr>
            <w:noProof/>
            <w:webHidden/>
          </w:rPr>
          <w:fldChar w:fldCharType="begin"/>
        </w:r>
        <w:r w:rsidR="000B0FCA">
          <w:rPr>
            <w:noProof/>
            <w:webHidden/>
          </w:rPr>
          <w:instrText xml:space="preserve"> PAGEREF _Toc457293812 \h </w:instrText>
        </w:r>
        <w:r w:rsidR="000B0FCA">
          <w:rPr>
            <w:noProof/>
            <w:webHidden/>
          </w:rPr>
        </w:r>
        <w:r w:rsidR="000B0FCA">
          <w:rPr>
            <w:noProof/>
            <w:webHidden/>
          </w:rPr>
          <w:fldChar w:fldCharType="separate"/>
        </w:r>
        <w:r w:rsidR="00B137B9">
          <w:rPr>
            <w:noProof/>
            <w:webHidden/>
          </w:rPr>
          <w:t>87</w:t>
        </w:r>
        <w:r w:rsidR="000B0FCA">
          <w:rPr>
            <w:noProof/>
            <w:webHidden/>
          </w:rPr>
          <w:fldChar w:fldCharType="end"/>
        </w:r>
      </w:hyperlink>
    </w:p>
    <w:p w14:paraId="7FCFF070"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813" w:history="1">
        <w:r w:rsidR="000B0FCA" w:rsidRPr="003D58A2">
          <w:rPr>
            <w:rStyle w:val="Hyperlink"/>
            <w:noProof/>
          </w:rPr>
          <w:t>Figure 19</w:t>
        </w:r>
        <w:r w:rsidR="000B0FCA" w:rsidRPr="003D58A2">
          <w:rPr>
            <w:rStyle w:val="Hyperlink"/>
            <w:noProof/>
          </w:rPr>
          <w:noBreakHyphen/>
          <w:t>4. The Linkage tab of the Component and Tracking window.</w:t>
        </w:r>
        <w:r w:rsidR="000B0FCA">
          <w:rPr>
            <w:noProof/>
            <w:webHidden/>
          </w:rPr>
          <w:tab/>
        </w:r>
        <w:r w:rsidR="000B0FCA">
          <w:rPr>
            <w:noProof/>
            <w:webHidden/>
          </w:rPr>
          <w:fldChar w:fldCharType="begin"/>
        </w:r>
        <w:r w:rsidR="000B0FCA">
          <w:rPr>
            <w:noProof/>
            <w:webHidden/>
          </w:rPr>
          <w:instrText xml:space="preserve"> PAGEREF _Toc457293813 \h </w:instrText>
        </w:r>
        <w:r w:rsidR="000B0FCA">
          <w:rPr>
            <w:noProof/>
            <w:webHidden/>
          </w:rPr>
        </w:r>
        <w:r w:rsidR="000B0FCA">
          <w:rPr>
            <w:noProof/>
            <w:webHidden/>
          </w:rPr>
          <w:fldChar w:fldCharType="separate"/>
        </w:r>
        <w:r w:rsidR="00B137B9">
          <w:rPr>
            <w:noProof/>
            <w:webHidden/>
          </w:rPr>
          <w:t>88</w:t>
        </w:r>
        <w:r w:rsidR="000B0FCA">
          <w:rPr>
            <w:noProof/>
            <w:webHidden/>
          </w:rPr>
          <w:fldChar w:fldCharType="end"/>
        </w:r>
      </w:hyperlink>
    </w:p>
    <w:p w14:paraId="6747F152"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814" w:history="1">
        <w:r w:rsidR="000B0FCA" w:rsidRPr="003D58A2">
          <w:rPr>
            <w:rStyle w:val="Hyperlink"/>
            <w:noProof/>
          </w:rPr>
          <w:t>Figure 19</w:t>
        </w:r>
        <w:r w:rsidR="000B0FCA" w:rsidRPr="003D58A2">
          <w:rPr>
            <w:rStyle w:val="Hyperlink"/>
            <w:noProof/>
          </w:rPr>
          <w:noBreakHyphen/>
          <w:t>5. The Modify tab of the Component and Tracking Window.</w:t>
        </w:r>
        <w:r w:rsidR="000B0FCA">
          <w:rPr>
            <w:noProof/>
            <w:webHidden/>
          </w:rPr>
          <w:tab/>
        </w:r>
        <w:r w:rsidR="000B0FCA">
          <w:rPr>
            <w:noProof/>
            <w:webHidden/>
          </w:rPr>
          <w:fldChar w:fldCharType="begin"/>
        </w:r>
        <w:r w:rsidR="000B0FCA">
          <w:rPr>
            <w:noProof/>
            <w:webHidden/>
          </w:rPr>
          <w:instrText xml:space="preserve"> PAGEREF _Toc457293814 \h </w:instrText>
        </w:r>
        <w:r w:rsidR="000B0FCA">
          <w:rPr>
            <w:noProof/>
            <w:webHidden/>
          </w:rPr>
        </w:r>
        <w:r w:rsidR="000B0FCA">
          <w:rPr>
            <w:noProof/>
            <w:webHidden/>
          </w:rPr>
          <w:fldChar w:fldCharType="separate"/>
        </w:r>
        <w:r w:rsidR="00B137B9">
          <w:rPr>
            <w:noProof/>
            <w:webHidden/>
          </w:rPr>
          <w:t>89</w:t>
        </w:r>
        <w:r w:rsidR="000B0FCA">
          <w:rPr>
            <w:noProof/>
            <w:webHidden/>
          </w:rPr>
          <w:fldChar w:fldCharType="end"/>
        </w:r>
      </w:hyperlink>
    </w:p>
    <w:p w14:paraId="4E01C1B6"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815" w:history="1">
        <w:r w:rsidR="000B0FCA" w:rsidRPr="003D58A2">
          <w:rPr>
            <w:rStyle w:val="Hyperlink"/>
            <w:noProof/>
          </w:rPr>
          <w:t>Figure 19</w:t>
        </w:r>
        <w:r w:rsidR="000B0FCA" w:rsidRPr="003D58A2">
          <w:rPr>
            <w:rStyle w:val="Hyperlink"/>
            <w:noProof/>
          </w:rPr>
          <w:noBreakHyphen/>
          <w:t>6. The Analysis tab of the Component and Tracking window.</w:t>
        </w:r>
        <w:r w:rsidR="000B0FCA">
          <w:rPr>
            <w:noProof/>
            <w:webHidden/>
          </w:rPr>
          <w:tab/>
        </w:r>
        <w:r w:rsidR="000B0FCA">
          <w:rPr>
            <w:noProof/>
            <w:webHidden/>
          </w:rPr>
          <w:fldChar w:fldCharType="begin"/>
        </w:r>
        <w:r w:rsidR="000B0FCA">
          <w:rPr>
            <w:noProof/>
            <w:webHidden/>
          </w:rPr>
          <w:instrText xml:space="preserve"> PAGEREF _Toc457293815 \h </w:instrText>
        </w:r>
        <w:r w:rsidR="000B0FCA">
          <w:rPr>
            <w:noProof/>
            <w:webHidden/>
          </w:rPr>
        </w:r>
        <w:r w:rsidR="000B0FCA">
          <w:rPr>
            <w:noProof/>
            <w:webHidden/>
          </w:rPr>
          <w:fldChar w:fldCharType="separate"/>
        </w:r>
        <w:r w:rsidR="00B137B9">
          <w:rPr>
            <w:noProof/>
            <w:webHidden/>
          </w:rPr>
          <w:t>91</w:t>
        </w:r>
        <w:r w:rsidR="000B0FCA">
          <w:rPr>
            <w:noProof/>
            <w:webHidden/>
          </w:rPr>
          <w:fldChar w:fldCharType="end"/>
        </w:r>
      </w:hyperlink>
    </w:p>
    <w:p w14:paraId="347144AD"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816" w:history="1">
        <w:r w:rsidR="000B0FCA" w:rsidRPr="003D58A2">
          <w:rPr>
            <w:rStyle w:val="Hyperlink"/>
            <w:noProof/>
          </w:rPr>
          <w:t>Figure 20</w:t>
        </w:r>
        <w:r w:rsidR="000B0FCA" w:rsidRPr="003D58A2">
          <w:rPr>
            <w:rStyle w:val="Hyperlink"/>
            <w:noProof/>
          </w:rPr>
          <w:noBreakHyphen/>
          <w:t>1. Convert dialog.</w:t>
        </w:r>
        <w:r w:rsidR="000B0FCA">
          <w:rPr>
            <w:noProof/>
            <w:webHidden/>
          </w:rPr>
          <w:tab/>
        </w:r>
        <w:r w:rsidR="000B0FCA">
          <w:rPr>
            <w:noProof/>
            <w:webHidden/>
          </w:rPr>
          <w:fldChar w:fldCharType="begin"/>
        </w:r>
        <w:r w:rsidR="000B0FCA">
          <w:rPr>
            <w:noProof/>
            <w:webHidden/>
          </w:rPr>
          <w:instrText xml:space="preserve"> PAGEREF _Toc457293816 \h </w:instrText>
        </w:r>
        <w:r w:rsidR="000B0FCA">
          <w:rPr>
            <w:noProof/>
            <w:webHidden/>
          </w:rPr>
        </w:r>
        <w:r w:rsidR="000B0FCA">
          <w:rPr>
            <w:noProof/>
            <w:webHidden/>
          </w:rPr>
          <w:fldChar w:fldCharType="separate"/>
        </w:r>
        <w:r w:rsidR="00B137B9">
          <w:rPr>
            <w:noProof/>
            <w:webHidden/>
          </w:rPr>
          <w:t>92</w:t>
        </w:r>
        <w:r w:rsidR="000B0FCA">
          <w:rPr>
            <w:noProof/>
            <w:webHidden/>
          </w:rPr>
          <w:fldChar w:fldCharType="end"/>
        </w:r>
      </w:hyperlink>
    </w:p>
    <w:p w14:paraId="7864675A"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817" w:history="1">
        <w:r w:rsidR="000B0FCA" w:rsidRPr="003D58A2">
          <w:rPr>
            <w:rStyle w:val="Hyperlink"/>
            <w:noProof/>
          </w:rPr>
          <w:t>Figure 21</w:t>
        </w:r>
        <w:r w:rsidR="000B0FCA" w:rsidRPr="003D58A2">
          <w:rPr>
            <w:rStyle w:val="Hyperlink"/>
            <w:noProof/>
          </w:rPr>
          <w:noBreakHyphen/>
          <w:t>1. OpenCL kernel editor.</w:t>
        </w:r>
        <w:r w:rsidR="000B0FCA">
          <w:rPr>
            <w:noProof/>
            <w:webHidden/>
          </w:rPr>
          <w:tab/>
        </w:r>
        <w:r w:rsidR="000B0FCA">
          <w:rPr>
            <w:noProof/>
            <w:webHidden/>
          </w:rPr>
          <w:fldChar w:fldCharType="begin"/>
        </w:r>
        <w:r w:rsidR="000B0FCA">
          <w:rPr>
            <w:noProof/>
            <w:webHidden/>
          </w:rPr>
          <w:instrText xml:space="preserve"> PAGEREF _Toc457293817 \h </w:instrText>
        </w:r>
        <w:r w:rsidR="000B0FCA">
          <w:rPr>
            <w:noProof/>
            <w:webHidden/>
          </w:rPr>
        </w:r>
        <w:r w:rsidR="000B0FCA">
          <w:rPr>
            <w:noProof/>
            <w:webHidden/>
          </w:rPr>
          <w:fldChar w:fldCharType="separate"/>
        </w:r>
        <w:r w:rsidR="00B137B9">
          <w:rPr>
            <w:noProof/>
            <w:webHidden/>
          </w:rPr>
          <w:t>94</w:t>
        </w:r>
        <w:r w:rsidR="000B0FCA">
          <w:rPr>
            <w:noProof/>
            <w:webHidden/>
          </w:rPr>
          <w:fldChar w:fldCharType="end"/>
        </w:r>
      </w:hyperlink>
    </w:p>
    <w:p w14:paraId="3EDDE4FA"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818" w:history="1">
        <w:r w:rsidR="000B0FCA" w:rsidRPr="003D58A2">
          <w:rPr>
            <w:rStyle w:val="Hyperlink"/>
            <w:noProof/>
          </w:rPr>
          <w:t>Figure 22</w:t>
        </w:r>
        <w:r w:rsidR="000B0FCA" w:rsidRPr="003D58A2">
          <w:rPr>
            <w:rStyle w:val="Hyperlink"/>
            <w:noProof/>
          </w:rPr>
          <w:noBreakHyphen/>
          <w:t>1. Settings, project panel.</w:t>
        </w:r>
        <w:r w:rsidR="000B0FCA">
          <w:rPr>
            <w:noProof/>
            <w:webHidden/>
          </w:rPr>
          <w:tab/>
        </w:r>
        <w:r w:rsidR="000B0FCA">
          <w:rPr>
            <w:noProof/>
            <w:webHidden/>
          </w:rPr>
          <w:fldChar w:fldCharType="begin"/>
        </w:r>
        <w:r w:rsidR="000B0FCA">
          <w:rPr>
            <w:noProof/>
            <w:webHidden/>
          </w:rPr>
          <w:instrText xml:space="preserve"> PAGEREF _Toc457293818 \h </w:instrText>
        </w:r>
        <w:r w:rsidR="000B0FCA">
          <w:rPr>
            <w:noProof/>
            <w:webHidden/>
          </w:rPr>
        </w:r>
        <w:r w:rsidR="000B0FCA">
          <w:rPr>
            <w:noProof/>
            <w:webHidden/>
          </w:rPr>
          <w:fldChar w:fldCharType="separate"/>
        </w:r>
        <w:r w:rsidR="00B137B9">
          <w:rPr>
            <w:noProof/>
            <w:webHidden/>
          </w:rPr>
          <w:t>96</w:t>
        </w:r>
        <w:r w:rsidR="000B0FCA">
          <w:rPr>
            <w:noProof/>
            <w:webHidden/>
          </w:rPr>
          <w:fldChar w:fldCharType="end"/>
        </w:r>
      </w:hyperlink>
    </w:p>
    <w:p w14:paraId="61A61945"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819" w:history="1">
        <w:r w:rsidR="000B0FCA" w:rsidRPr="003D58A2">
          <w:rPr>
            <w:rStyle w:val="Hyperlink"/>
            <w:noProof/>
          </w:rPr>
          <w:t>Figure 22</w:t>
        </w:r>
        <w:r w:rsidR="000B0FCA" w:rsidRPr="003D58A2">
          <w:rPr>
            <w:rStyle w:val="Hyperlink"/>
            <w:noProof/>
          </w:rPr>
          <w:noBreakHyphen/>
          <w:t>2. Settings, rendering panel.</w:t>
        </w:r>
        <w:r w:rsidR="000B0FCA">
          <w:rPr>
            <w:noProof/>
            <w:webHidden/>
          </w:rPr>
          <w:tab/>
        </w:r>
        <w:r w:rsidR="000B0FCA">
          <w:rPr>
            <w:noProof/>
            <w:webHidden/>
          </w:rPr>
          <w:fldChar w:fldCharType="begin"/>
        </w:r>
        <w:r w:rsidR="000B0FCA">
          <w:rPr>
            <w:noProof/>
            <w:webHidden/>
          </w:rPr>
          <w:instrText xml:space="preserve"> PAGEREF _Toc457293819 \h </w:instrText>
        </w:r>
        <w:r w:rsidR="000B0FCA">
          <w:rPr>
            <w:noProof/>
            <w:webHidden/>
          </w:rPr>
        </w:r>
        <w:r w:rsidR="000B0FCA">
          <w:rPr>
            <w:noProof/>
            <w:webHidden/>
          </w:rPr>
          <w:fldChar w:fldCharType="separate"/>
        </w:r>
        <w:r w:rsidR="00B137B9">
          <w:rPr>
            <w:noProof/>
            <w:webHidden/>
          </w:rPr>
          <w:t>98</w:t>
        </w:r>
        <w:r w:rsidR="000B0FCA">
          <w:rPr>
            <w:noProof/>
            <w:webHidden/>
          </w:rPr>
          <w:fldChar w:fldCharType="end"/>
        </w:r>
      </w:hyperlink>
    </w:p>
    <w:p w14:paraId="3C244CB9"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820" w:history="1">
        <w:r w:rsidR="000B0FCA" w:rsidRPr="003D58A2">
          <w:rPr>
            <w:rStyle w:val="Hyperlink"/>
            <w:noProof/>
          </w:rPr>
          <w:t>Figure 22</w:t>
        </w:r>
        <w:r w:rsidR="000B0FCA" w:rsidRPr="003D58A2">
          <w:rPr>
            <w:rStyle w:val="Hyperlink"/>
            <w:noProof/>
          </w:rPr>
          <w:noBreakHyphen/>
          <w:t>3. Settings, performance panel.</w:t>
        </w:r>
        <w:r w:rsidR="000B0FCA">
          <w:rPr>
            <w:noProof/>
            <w:webHidden/>
          </w:rPr>
          <w:tab/>
        </w:r>
        <w:r w:rsidR="000B0FCA">
          <w:rPr>
            <w:noProof/>
            <w:webHidden/>
          </w:rPr>
          <w:fldChar w:fldCharType="begin"/>
        </w:r>
        <w:r w:rsidR="000B0FCA">
          <w:rPr>
            <w:noProof/>
            <w:webHidden/>
          </w:rPr>
          <w:instrText xml:space="preserve"> PAGEREF _Toc457293820 \h </w:instrText>
        </w:r>
        <w:r w:rsidR="000B0FCA">
          <w:rPr>
            <w:noProof/>
            <w:webHidden/>
          </w:rPr>
        </w:r>
        <w:r w:rsidR="000B0FCA">
          <w:rPr>
            <w:noProof/>
            <w:webHidden/>
          </w:rPr>
          <w:fldChar w:fldCharType="separate"/>
        </w:r>
        <w:r w:rsidR="00B137B9">
          <w:rPr>
            <w:noProof/>
            <w:webHidden/>
          </w:rPr>
          <w:t>99</w:t>
        </w:r>
        <w:r w:rsidR="000B0FCA">
          <w:rPr>
            <w:noProof/>
            <w:webHidden/>
          </w:rPr>
          <w:fldChar w:fldCharType="end"/>
        </w:r>
      </w:hyperlink>
    </w:p>
    <w:p w14:paraId="57A03B2F" w14:textId="77777777" w:rsidR="000B0FCA" w:rsidRDefault="00151CBC">
      <w:pPr>
        <w:pStyle w:val="TableofFigures"/>
        <w:tabs>
          <w:tab w:val="right" w:leader="dot" w:pos="9350"/>
        </w:tabs>
        <w:rPr>
          <w:rFonts w:asciiTheme="minorHAnsi" w:hAnsiTheme="minorHAnsi"/>
          <w:noProof/>
          <w:color w:val="auto"/>
          <w:sz w:val="22"/>
          <w:szCs w:val="22"/>
          <w:lang w:eastAsia="en-US"/>
        </w:rPr>
      </w:pPr>
      <w:hyperlink w:anchor="_Toc457293821" w:history="1">
        <w:r w:rsidR="000B0FCA" w:rsidRPr="003D58A2">
          <w:rPr>
            <w:rStyle w:val="Hyperlink"/>
            <w:noProof/>
          </w:rPr>
          <w:t>Figure 22</w:t>
        </w:r>
        <w:r w:rsidR="000B0FCA" w:rsidRPr="003D58A2">
          <w:rPr>
            <w:rStyle w:val="Hyperlink"/>
            <w:noProof/>
          </w:rPr>
          <w:noBreakHyphen/>
          <w:t>4. Settings, file format panel.</w:t>
        </w:r>
        <w:r w:rsidR="000B0FCA">
          <w:rPr>
            <w:noProof/>
            <w:webHidden/>
          </w:rPr>
          <w:tab/>
        </w:r>
        <w:r w:rsidR="000B0FCA">
          <w:rPr>
            <w:noProof/>
            <w:webHidden/>
          </w:rPr>
          <w:fldChar w:fldCharType="begin"/>
        </w:r>
        <w:r w:rsidR="000B0FCA">
          <w:rPr>
            <w:noProof/>
            <w:webHidden/>
          </w:rPr>
          <w:instrText xml:space="preserve"> PAGEREF _Toc457293821 \h </w:instrText>
        </w:r>
        <w:r w:rsidR="000B0FCA">
          <w:rPr>
            <w:noProof/>
            <w:webHidden/>
          </w:rPr>
        </w:r>
        <w:r w:rsidR="000B0FCA">
          <w:rPr>
            <w:noProof/>
            <w:webHidden/>
          </w:rPr>
          <w:fldChar w:fldCharType="separate"/>
        </w:r>
        <w:r w:rsidR="00B137B9">
          <w:rPr>
            <w:noProof/>
            <w:webHidden/>
          </w:rPr>
          <w:t>100</w:t>
        </w:r>
        <w:r w:rsidR="000B0FCA">
          <w:rPr>
            <w:noProof/>
            <w:webHidden/>
          </w:rPr>
          <w:fldChar w:fldCharType="end"/>
        </w:r>
      </w:hyperlink>
    </w:p>
    <w:p w14:paraId="267E759E" w14:textId="689E3324"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4A411901" w:rsidR="003010F7" w:rsidRDefault="00DC0B8A" w:rsidP="00BF54AB">
      <w:pPr>
        <w:pStyle w:val="Heading1"/>
        <w:numPr>
          <w:ilvl w:val="0"/>
          <w:numId w:val="5"/>
        </w:numPr>
        <w:ind w:left="0"/>
      </w:pPr>
      <w:bookmarkStart w:id="5" w:name="_Toc457293676"/>
      <w:r w:rsidRPr="00BF54AB">
        <w:lastRenderedPageBreak/>
        <w:t>What’s N</w:t>
      </w:r>
      <w:r w:rsidR="0019654D" w:rsidRPr="00BF54AB">
        <w:t>ew</w:t>
      </w:r>
      <w:bookmarkEnd w:id="1"/>
      <w:bookmarkEnd w:id="2"/>
      <w:bookmarkEnd w:id="3"/>
      <w:r w:rsidR="00FF63E0">
        <w:t xml:space="preserve"> in Version 2.1</w:t>
      </w:r>
      <w:r w:rsidR="00BC4251">
        <w:t>9</w:t>
      </w:r>
      <w:r w:rsidR="00E94015">
        <w:t>.4</w:t>
      </w:r>
      <w:bookmarkEnd w:id="5"/>
    </w:p>
    <w:p w14:paraId="4AA58B6C" w14:textId="081C540C" w:rsidR="00366F7C" w:rsidRDefault="00366F7C" w:rsidP="0087722A">
      <w:r>
        <w:t xml:space="preserve">Thank you for using FluoRender and spending some time on the operation manual. You may also want to read </w:t>
      </w:r>
      <w:r w:rsidR="00BC4251">
        <w:t>another document containing several</w:t>
      </w:r>
      <w:r>
        <w:t xml:space="preserve"> tutorials, which can be downloaded from FluoRender’s website.</w:t>
      </w:r>
    </w:p>
    <w:p w14:paraId="5501B4D2" w14:textId="3B80A987" w:rsidR="00B04098" w:rsidRDefault="00E94015" w:rsidP="0087722A">
      <w:r>
        <w:t>FluoRender Version 2.19.4</w:t>
      </w:r>
      <w:r w:rsidR="00B04098">
        <w:t xml:space="preserve"> </w:t>
      </w:r>
      <w:r w:rsidR="00D44055">
        <w:t>made</w:t>
      </w:r>
      <w:r w:rsidR="00B04098">
        <w:t xml:space="preserve"> minor improvements to Version 2.19:</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04098" w14:paraId="7338C462" w14:textId="77777777" w:rsidTr="00B04098">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83C8E61" w14:textId="77777777" w:rsidR="00B04098" w:rsidRDefault="00B04098" w:rsidP="00B04098">
            <w:pPr>
              <w:pStyle w:val="Icon"/>
            </w:pPr>
            <w:r>
              <w:rPr>
                <w:noProof/>
                <w:lang w:eastAsia="en-US"/>
              </w:rPr>
              <w:drawing>
                <wp:inline distT="0" distB="0" distL="0" distR="0" wp14:anchorId="2ABF7B80" wp14:editId="0EF1AC54">
                  <wp:extent cx="351130" cy="33871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62EF9FA" w14:textId="1AD665B1" w:rsidR="00B04098" w:rsidRPr="000E4270" w:rsidRDefault="00E94015" w:rsidP="00B04098">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Reorganization of 4D scripts</w:t>
            </w:r>
          </w:p>
        </w:tc>
      </w:tr>
    </w:tbl>
    <w:p w14:paraId="2BD7C4D9" w14:textId="39B58A84" w:rsidR="00B04098" w:rsidRDefault="00E94015" w:rsidP="00B04098">
      <w:r>
        <w:t>I</w:t>
      </w:r>
      <w:r w:rsidR="00BB5AC4">
        <w:t>n the 2.19.4</w:t>
      </w:r>
      <w:r w:rsidR="00B04098">
        <w:t xml:space="preserve"> release of FluoRender, </w:t>
      </w:r>
      <w:r w:rsidR="00AC59FB">
        <w:t>4D scripts are managed within a tab in the “Record/Export” panel</w:t>
      </w:r>
      <w:r w:rsidR="00B04098">
        <w:t>.</w:t>
      </w:r>
      <w:r w:rsidR="00AC59FB">
        <w:t xml:space="preserve"> We also included several new script templates that take advantage of the new commands for easier 4D tracking. See </w:t>
      </w:r>
      <w:r w:rsidR="00AC59FB">
        <w:fldChar w:fldCharType="begin"/>
      </w:r>
      <w:r w:rsidR="00AC59FB">
        <w:instrText xml:space="preserve"> REF _Ref456775715 \r \h </w:instrText>
      </w:r>
      <w:r w:rsidR="00AC59FB">
        <w:fldChar w:fldCharType="separate"/>
      </w:r>
      <w:r w:rsidR="00B137B9">
        <w:t>Chapter 13</w:t>
      </w:r>
      <w:r w:rsidR="00AC59FB">
        <w:fldChar w:fldCharType="end"/>
      </w:r>
      <w:r w:rsidR="00AC59FB">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04098" w14:paraId="301FCCED" w14:textId="77777777" w:rsidTr="00B04098">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1E08A47" w14:textId="77777777" w:rsidR="00B04098" w:rsidRDefault="00B04098" w:rsidP="00B04098">
            <w:pPr>
              <w:pStyle w:val="Icon"/>
            </w:pPr>
            <w:r>
              <w:rPr>
                <w:noProof/>
                <w:lang w:eastAsia="en-US"/>
              </w:rPr>
              <w:drawing>
                <wp:inline distT="0" distB="0" distL="0" distR="0" wp14:anchorId="20463C4F" wp14:editId="41847100">
                  <wp:extent cx="351130" cy="3387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E258302" w14:textId="559F8D15" w:rsidR="00B04098" w:rsidRPr="000E4270" w:rsidRDefault="00B04098" w:rsidP="00FF7A06">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 xml:space="preserve">A new </w:t>
            </w:r>
            <w:r w:rsidR="00FF7A06">
              <w:rPr>
                <w:b/>
                <w:sz w:val="20"/>
              </w:rPr>
              <w:t>volume</w:t>
            </w:r>
            <w:r>
              <w:rPr>
                <w:b/>
                <w:sz w:val="20"/>
              </w:rPr>
              <w:t xml:space="preserve"> calculation </w:t>
            </w:r>
            <w:r w:rsidR="00AC59FB">
              <w:rPr>
                <w:b/>
                <w:sz w:val="20"/>
              </w:rPr>
              <w:t xml:space="preserve">operation </w:t>
            </w:r>
            <w:r>
              <w:rPr>
                <w:b/>
                <w:sz w:val="20"/>
              </w:rPr>
              <w:t xml:space="preserve">for </w:t>
            </w:r>
            <w:r w:rsidR="00FF7A06">
              <w:rPr>
                <w:b/>
                <w:sz w:val="20"/>
              </w:rPr>
              <w:t>combining any number of channels into RGB</w:t>
            </w:r>
          </w:p>
        </w:tc>
      </w:tr>
    </w:tbl>
    <w:p w14:paraId="4F057AD6" w14:textId="4BBC3687" w:rsidR="00B04098" w:rsidRDefault="00AC59FB" w:rsidP="00B04098">
      <w:r>
        <w:t>New in the 2.19.4</w:t>
      </w:r>
      <w:r w:rsidR="00B04098">
        <w:t xml:space="preserve"> release of FluoRender, a new </w:t>
      </w:r>
      <w:r w:rsidR="00FF7A06">
        <w:t>calculation</w:t>
      </w:r>
      <w:r w:rsidR="00B04098">
        <w:t xml:space="preserve"> allows </w:t>
      </w:r>
      <w:r w:rsidR="00FF7A06">
        <w:t>combining any number of channels in a group into a new group of three channels of red, green, and blue colors</w:t>
      </w:r>
      <w:r w:rsidR="00B04098">
        <w:t xml:space="preserve">. </w:t>
      </w:r>
      <w:r w:rsidR="00FF7A06">
        <w:t xml:space="preserve">The colors of original channels are summed in RGB respectively. </w:t>
      </w:r>
      <w:r w:rsidR="00B04098">
        <w:t xml:space="preserve">See </w:t>
      </w:r>
      <w:r w:rsidR="00FF7A06">
        <w:fldChar w:fldCharType="begin"/>
      </w:r>
      <w:r w:rsidR="00FF7A06">
        <w:instrText xml:space="preserve"> REF _Ref448759807 \r \h </w:instrText>
      </w:r>
      <w:r w:rsidR="00FF7A06">
        <w:fldChar w:fldCharType="separate"/>
      </w:r>
      <w:r w:rsidR="00B137B9">
        <w:t>Chapter 18</w:t>
      </w:r>
      <w:r w:rsidR="00FF7A06">
        <w:fldChar w:fldCharType="end"/>
      </w:r>
      <w:r w:rsidR="00B04098">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FF7A06" w14:paraId="6800551E" w14:textId="77777777" w:rsidTr="00E9401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34F7A51" w14:textId="77777777" w:rsidR="00FF7A06" w:rsidRDefault="00FF7A06" w:rsidP="00E94015">
            <w:pPr>
              <w:pStyle w:val="Icon"/>
            </w:pPr>
            <w:r>
              <w:rPr>
                <w:noProof/>
                <w:lang w:eastAsia="en-US"/>
              </w:rPr>
              <w:drawing>
                <wp:inline distT="0" distB="0" distL="0" distR="0" wp14:anchorId="5758A482" wp14:editId="7EAC03BD">
                  <wp:extent cx="351130" cy="338716"/>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B1461FF" w14:textId="7F0F893C" w:rsidR="00FF7A06" w:rsidRPr="000E4270" w:rsidRDefault="00FF7A06" w:rsidP="00E94015">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Improved OpenGL performance on certain platforms</w:t>
            </w:r>
          </w:p>
        </w:tc>
      </w:tr>
    </w:tbl>
    <w:p w14:paraId="6FCE45CC" w14:textId="52180729" w:rsidR="00FF7A06" w:rsidRDefault="00FF7A06" w:rsidP="00FF7A06">
      <w:r>
        <w:t>We improved OpenGL performance on</w:t>
      </w:r>
      <w:r w:rsidR="00AC59FB">
        <w:t xml:space="preserve"> certain platforms in the 2.19.4</w:t>
      </w:r>
      <w:r>
        <w:t xml:space="preserve"> release of FluoRender by removing query functions from render loops.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FF7A06" w14:paraId="67FEF9AC" w14:textId="77777777" w:rsidTr="00E9401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8D6B852" w14:textId="77777777" w:rsidR="00FF7A06" w:rsidRDefault="00FF7A06" w:rsidP="00E94015">
            <w:pPr>
              <w:pStyle w:val="Icon"/>
            </w:pPr>
            <w:r>
              <w:rPr>
                <w:noProof/>
                <w:lang w:eastAsia="en-US"/>
              </w:rPr>
              <w:drawing>
                <wp:inline distT="0" distB="0" distL="0" distR="0" wp14:anchorId="65430522" wp14:editId="5728DFE3">
                  <wp:extent cx="351130" cy="33871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069DAE3" w14:textId="6ABF9E7A" w:rsidR="00FF7A06" w:rsidRPr="000E4270" w:rsidRDefault="00FF7A06" w:rsidP="00E94015">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ImageJ hyperstack support</w:t>
            </w:r>
          </w:p>
        </w:tc>
      </w:tr>
    </w:tbl>
    <w:p w14:paraId="3BBD3911" w14:textId="50705EF0" w:rsidR="00FF7A06" w:rsidRDefault="00FF7A06" w:rsidP="00FF7A06">
      <w:r>
        <w:t>ImageJ hyperstacks can be opened in FluoRender.</w:t>
      </w:r>
      <w:r w:rsidR="00203D84">
        <w:t xml:space="preserve"> Hyperstacks are multipage TIFF files with specific metadata for ordering image sections into channels, z-stacks, and time sequences.</w:t>
      </w:r>
      <w:r w:rsidR="00C71F21">
        <w:t xml:space="preserve"> You can process and analyze (component analysis and tracking) hyperstack files just like TIFFs. Masks generated for any channel or time point of a hyperstack are saved as individual files. FluoRender automatically determines the file names for mask files so that they can be loaded later.</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AF360D" w14:paraId="26ACFA9F" w14:textId="77777777" w:rsidTr="00151CBC">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4420171" w14:textId="77777777" w:rsidR="00AF360D" w:rsidRDefault="00AF360D" w:rsidP="00151CBC">
            <w:pPr>
              <w:pStyle w:val="Icon"/>
            </w:pPr>
            <w:r>
              <w:rPr>
                <w:noProof/>
                <w:lang w:eastAsia="en-US"/>
              </w:rPr>
              <w:drawing>
                <wp:inline distT="0" distB="0" distL="0" distR="0" wp14:anchorId="00A3F2D7" wp14:editId="2CA7C16D">
                  <wp:extent cx="351130" cy="338716"/>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33E436A" w14:textId="5F0450C8" w:rsidR="00AF360D" w:rsidRPr="000E4270" w:rsidRDefault="00AF360D" w:rsidP="00151CBC">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Improvements to the component analyzer</w:t>
            </w:r>
          </w:p>
        </w:tc>
      </w:tr>
    </w:tbl>
    <w:p w14:paraId="551779AE" w14:textId="3113F563" w:rsidR="00AF360D" w:rsidRDefault="00AF360D" w:rsidP="00AF360D">
      <w:r>
        <w:t>We added a size limiter to the basic operations of the component analyzer. We also allowed component analysis to be applied to selected regions only.</w:t>
      </w:r>
    </w:p>
    <w:p w14:paraId="7ED78935" w14:textId="1A128483" w:rsidR="00861187" w:rsidRDefault="00861187">
      <w:r>
        <w:br w:type="page"/>
      </w:r>
    </w:p>
    <w:p w14:paraId="225B182B" w14:textId="25DA325C" w:rsidR="0066225E" w:rsidRDefault="00E94015" w:rsidP="0087722A">
      <w:r>
        <w:lastRenderedPageBreak/>
        <w:t xml:space="preserve">The major release of </w:t>
      </w:r>
      <w:r w:rsidR="00BC4251">
        <w:t>FluoRender</w:t>
      </w:r>
      <w:r>
        <w:t>,</w:t>
      </w:r>
      <w:r w:rsidR="00BC4251">
        <w:t xml:space="preserve"> Version 2.19</w:t>
      </w:r>
      <w:r w:rsidR="00625E9C">
        <w:t xml:space="preserve"> fixed </w:t>
      </w:r>
      <w:r w:rsidR="004D65A1">
        <w:t>these</w:t>
      </w:r>
      <w:r w:rsidR="00625E9C">
        <w:t xml:space="preserve"> issues</w:t>
      </w:r>
      <w:r w:rsidR="004D65A1">
        <w:t>:</w:t>
      </w:r>
    </w:p>
    <w:p w14:paraId="69CCE116" w14:textId="3BD670DA" w:rsidR="004D65A1" w:rsidRDefault="00BC4251" w:rsidP="00D84B82">
      <w:pPr>
        <w:pStyle w:val="ListParagraph"/>
        <w:numPr>
          <w:ilvl w:val="0"/>
          <w:numId w:val="19"/>
        </w:numPr>
      </w:pPr>
      <w:r>
        <w:t>Insufficient slic</w:t>
      </w:r>
      <w:r w:rsidR="00925D95">
        <w:t>ing numerical precision that might</w:t>
      </w:r>
      <w:r>
        <w:t xml:space="preserve"> cause artifacts due to misalignment</w:t>
      </w:r>
      <w:r w:rsidR="004D65A1">
        <w:t>.</w:t>
      </w:r>
    </w:p>
    <w:p w14:paraId="0EA07092" w14:textId="1771F6CF" w:rsidR="004D65A1" w:rsidRDefault="00B70E1E" w:rsidP="00D84B82">
      <w:pPr>
        <w:pStyle w:val="ListParagraph"/>
        <w:numPr>
          <w:ilvl w:val="0"/>
          <w:numId w:val="19"/>
        </w:numPr>
      </w:pPr>
      <w:r>
        <w:t>I</w:t>
      </w:r>
      <w:r w:rsidR="00925D95">
        <w:t>t read</w:t>
      </w:r>
      <w:r>
        <w:t xml:space="preserve"> hidden files as</w:t>
      </w:r>
      <w:r w:rsidR="00925D95">
        <w:t xml:space="preserve"> part of a sequence on Mac OS X</w:t>
      </w:r>
      <w:r w:rsidR="004D65A1">
        <w:t>.</w:t>
      </w:r>
    </w:p>
    <w:p w14:paraId="41BFEEF4" w14:textId="6EC0906C" w:rsidR="004D65A1" w:rsidRDefault="00925D95" w:rsidP="00D84B82">
      <w:pPr>
        <w:pStyle w:val="ListParagraph"/>
        <w:numPr>
          <w:ilvl w:val="0"/>
          <w:numId w:val="19"/>
        </w:numPr>
      </w:pPr>
      <w:r>
        <w:t>Problems to read time sequence data correctly</w:t>
      </w:r>
      <w:r w:rsidR="004D65A1">
        <w:t>.</w:t>
      </w:r>
    </w:p>
    <w:p w14:paraId="34763488" w14:textId="75775058" w:rsidR="004D65A1" w:rsidRDefault="00925D95" w:rsidP="00D84B82">
      <w:pPr>
        <w:pStyle w:val="ListParagraph"/>
        <w:numPr>
          <w:ilvl w:val="0"/>
          <w:numId w:val="19"/>
        </w:numPr>
      </w:pPr>
      <w:r>
        <w:t>It sometimes cleared a selection mask when paint brush history was recalled</w:t>
      </w:r>
      <w:r w:rsidR="00E2765B">
        <w:t>.</w:t>
      </w:r>
    </w:p>
    <w:p w14:paraId="616EB47E" w14:textId="7D5223D8" w:rsidR="00E2765B" w:rsidRDefault="00925D95" w:rsidP="00D84B82">
      <w:pPr>
        <w:pStyle w:val="ListParagraph"/>
        <w:numPr>
          <w:ilvl w:val="0"/>
          <w:numId w:val="19"/>
        </w:numPr>
      </w:pPr>
      <w:r>
        <w:t>Selection mask operations from the tracking dialog were not registered in the paint brush history</w:t>
      </w:r>
      <w:r w:rsidR="00E2765B">
        <w:t>.</w:t>
      </w:r>
    </w:p>
    <w:p w14:paraId="0436A546" w14:textId="02D9BC8E" w:rsidR="005C096B" w:rsidRDefault="00AE3412" w:rsidP="00D84B82">
      <w:pPr>
        <w:pStyle w:val="ListParagraph"/>
        <w:numPr>
          <w:ilvl w:val="0"/>
          <w:numId w:val="19"/>
        </w:numPr>
      </w:pPr>
      <w:r>
        <w:t xml:space="preserve">Empty groups were left </w:t>
      </w:r>
      <w:r w:rsidR="00506D8F">
        <w:t>un</w:t>
      </w:r>
      <w:r>
        <w:t>used when several data sets were repeatedly loaded and deleted</w:t>
      </w:r>
      <w:r w:rsidR="005C096B">
        <w:t>.</w:t>
      </w:r>
    </w:p>
    <w:p w14:paraId="049F6F9C" w14:textId="264C37F6" w:rsidR="00D84B82" w:rsidRDefault="00AE3412" w:rsidP="00D84B82">
      <w:pPr>
        <w:pStyle w:val="ListParagraph"/>
        <w:numPr>
          <w:ilvl w:val="0"/>
          <w:numId w:val="19"/>
        </w:numPr>
      </w:pPr>
      <w:r>
        <w:t>Clipping patterns when many channels were rendered with microblending</w:t>
      </w:r>
      <w:r w:rsidR="00D84B82">
        <w:t>.</w:t>
      </w:r>
    </w:p>
    <w:p w14:paraId="571B2402" w14:textId="303BE5E6" w:rsidR="00506D8F" w:rsidRDefault="00506D8F" w:rsidP="00D84B82">
      <w:pPr>
        <w:pStyle w:val="ListParagraph"/>
        <w:numPr>
          <w:ilvl w:val="0"/>
          <w:numId w:val="19"/>
        </w:numPr>
      </w:pPr>
      <w:r>
        <w:t>The bitrate setting for QuickTime movie export was not working on Mac OS X.</w:t>
      </w:r>
    </w:p>
    <w:p w14:paraId="4850FA92" w14:textId="61DA3073" w:rsidR="00073435" w:rsidRDefault="00073435" w:rsidP="00D84B82">
      <w:pPr>
        <w:pStyle w:val="ListParagraph"/>
        <w:numPr>
          <w:ilvl w:val="0"/>
          <w:numId w:val="19"/>
        </w:numPr>
      </w:pPr>
      <w:r>
        <w:t>FluoRender settings were not read and saved correctly on Mac OS X.</w:t>
      </w:r>
    </w:p>
    <w:p w14:paraId="6664FF3F" w14:textId="0103CC5D" w:rsidR="00CC5487" w:rsidRDefault="00CC5487" w:rsidP="00D84B82">
      <w:pPr>
        <w:pStyle w:val="ListParagraph"/>
        <w:numPr>
          <w:ilvl w:val="0"/>
          <w:numId w:val="19"/>
        </w:numPr>
      </w:pPr>
      <w:r>
        <w:t xml:space="preserve">Issues </w:t>
      </w:r>
      <w:r w:rsidR="00AF099F">
        <w:t>of</w:t>
      </w:r>
      <w:r>
        <w:t xml:space="preserve"> the user interface.</w:t>
      </w:r>
    </w:p>
    <w:p w14:paraId="6FBCD329" w14:textId="3925261A" w:rsidR="00787331" w:rsidRDefault="00366F7C" w:rsidP="0087722A">
      <w:r>
        <w:t>New features and</w:t>
      </w:r>
      <w:r w:rsidR="00787331">
        <w:t xml:space="preserve"> improvements </w:t>
      </w:r>
      <w:r w:rsidR="00B04098">
        <w:t xml:space="preserve">of Version 2.19 </w:t>
      </w:r>
      <w:r w:rsidR="00787331">
        <w:t>include:</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073435" w14:paraId="710A5539" w14:textId="77777777" w:rsidTr="00DC0A1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86E180F" w14:textId="77777777" w:rsidR="00073435" w:rsidRDefault="00073435" w:rsidP="00DC0A1D">
            <w:pPr>
              <w:pStyle w:val="Icon"/>
            </w:pPr>
            <w:r>
              <w:rPr>
                <w:noProof/>
                <w:lang w:eastAsia="en-US"/>
              </w:rPr>
              <w:drawing>
                <wp:inline distT="0" distB="0" distL="0" distR="0" wp14:anchorId="34745F66" wp14:editId="6F7C90E9">
                  <wp:extent cx="351130" cy="338716"/>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29DF69B" w14:textId="4184680A" w:rsidR="00073435" w:rsidRPr="000E4270" w:rsidRDefault="00073435" w:rsidP="00DC0A1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Support of OpenCL 1.2</w:t>
            </w:r>
          </w:p>
        </w:tc>
      </w:tr>
    </w:tbl>
    <w:p w14:paraId="6D614B70" w14:textId="07CFC1F8" w:rsidR="00073435" w:rsidRDefault="00073435" w:rsidP="0087722A">
      <w:r>
        <w:t>Please make sure the latest graphics driver is installed. Deprecated functions from OpenCL 1.1 have been updated in FluoRender to work with OpenCL 1.2.</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152E3" w14:paraId="604E93B0" w14:textId="77777777" w:rsidTr="007F0FD8">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2944D3B" w14:textId="77777777" w:rsidR="001152E3" w:rsidRDefault="001152E3" w:rsidP="007F0FD8">
            <w:pPr>
              <w:pStyle w:val="Icon"/>
            </w:pPr>
            <w:r>
              <w:rPr>
                <w:noProof/>
                <w:lang w:eastAsia="en-US"/>
              </w:rPr>
              <w:drawing>
                <wp:inline distT="0" distB="0" distL="0" distR="0" wp14:anchorId="4184A606" wp14:editId="18E1FAEA">
                  <wp:extent cx="351130" cy="33871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E63A8C6" w14:textId="118BAABF" w:rsidR="001152E3" w:rsidRPr="000E4270" w:rsidRDefault="00BC4251" w:rsidP="007F0FD8">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 new setting for render view text color</w:t>
            </w:r>
          </w:p>
        </w:tc>
      </w:tr>
    </w:tbl>
    <w:p w14:paraId="6A6CC4AE" w14:textId="77777777" w:rsidR="001152E3" w:rsidRDefault="00BC4251" w:rsidP="0087722A">
      <w:r>
        <w:t>New</w:t>
      </w:r>
      <w:r w:rsidR="00E072EB">
        <w:t xml:space="preserve"> in the 2.1</w:t>
      </w:r>
      <w:r>
        <w:t>9 release of FluoRender,</w:t>
      </w:r>
      <w:r w:rsidR="00E072EB">
        <w:t xml:space="preserve"> </w:t>
      </w:r>
      <w:r>
        <w:t>it allows more flexible customization of the color of render view text, including the scale bar</w:t>
      </w:r>
      <w:r w:rsidR="00E072EB">
        <w:t>.</w:t>
      </w:r>
      <w:r>
        <w:t xml:space="preserve"> You can choose to use the background color, the inverse of background color, or the secondary color of a volume channel.</w:t>
      </w:r>
      <w:r w:rsidR="00D007F1">
        <w:t xml:space="preserve"> See </w:t>
      </w:r>
      <w:r w:rsidR="00D007F1">
        <w:fldChar w:fldCharType="begin"/>
      </w:r>
      <w:r w:rsidR="00D007F1">
        <w:instrText xml:space="preserve"> REF _Ref448311550 \r \h </w:instrText>
      </w:r>
      <w:r w:rsidR="00D007F1">
        <w:fldChar w:fldCharType="separate"/>
      </w:r>
      <w:r w:rsidR="00B137B9">
        <w:t>Chapter 22</w:t>
      </w:r>
      <w:r w:rsidR="00D007F1">
        <w:fldChar w:fldCharType="end"/>
      </w:r>
      <w:r w:rsidR="00D007F1">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6500E" w14:paraId="3F0B9001" w14:textId="77777777" w:rsidTr="00CE73B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903E627" w14:textId="77777777" w:rsidR="0016500E" w:rsidRDefault="0016500E" w:rsidP="00CE73B9">
            <w:pPr>
              <w:pStyle w:val="Icon"/>
            </w:pPr>
            <w:r>
              <w:rPr>
                <w:noProof/>
                <w:lang w:eastAsia="en-US"/>
              </w:rPr>
              <w:drawing>
                <wp:inline distT="0" distB="0" distL="0" distR="0" wp14:anchorId="54E43B90" wp14:editId="52CDEE62">
                  <wp:extent cx="351130" cy="3387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5A110B9" w14:textId="5B86F93F" w:rsidR="0016500E" w:rsidRPr="000E4270" w:rsidRDefault="005308B8" w:rsidP="0007023F">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 new 4D script type for executing OpenCL filters</w:t>
            </w:r>
          </w:p>
        </w:tc>
      </w:tr>
    </w:tbl>
    <w:p w14:paraId="39A04783" w14:textId="718BD70F" w:rsidR="0016500E" w:rsidRDefault="005308B8" w:rsidP="0016500E">
      <w:r>
        <w:t>New in the 2.19 release of FluoRender, a new 4D script allows application of an OpenCL filter to each file of a time sequence</w:t>
      </w:r>
      <w:r w:rsidR="00CC5487">
        <w:t>.</w:t>
      </w:r>
      <w:r>
        <w:t xml:space="preserve"> Use this function for image processing of a time sequence.</w:t>
      </w:r>
      <w:r w:rsidR="00CC5487">
        <w:t xml:space="preserve"> </w:t>
      </w:r>
      <w:r w:rsidR="00680A0E">
        <w:t xml:space="preserve">See </w:t>
      </w:r>
      <w:r w:rsidR="00AC59FB">
        <w:fldChar w:fldCharType="begin"/>
      </w:r>
      <w:r w:rsidR="00AC59FB">
        <w:instrText xml:space="preserve"> REF _Ref456775982 \r \h </w:instrText>
      </w:r>
      <w:r w:rsidR="00AC59FB">
        <w:fldChar w:fldCharType="separate"/>
      </w:r>
      <w:r w:rsidR="00B137B9">
        <w:t>Chapter 13</w:t>
      </w:r>
      <w:r w:rsidR="00AC59FB">
        <w:fldChar w:fldCharType="end"/>
      </w:r>
      <w:r w:rsidR="00680A0E">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07FFC" w14:paraId="43492E3E" w14:textId="77777777" w:rsidTr="0050524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8EBFB64" w14:textId="77777777" w:rsidR="00107FFC" w:rsidRDefault="00107FFC" w:rsidP="00505249">
            <w:pPr>
              <w:pStyle w:val="Icon"/>
            </w:pPr>
            <w:r>
              <w:rPr>
                <w:noProof/>
                <w:lang w:eastAsia="en-US"/>
              </w:rPr>
              <w:drawing>
                <wp:inline distT="0" distB="0" distL="0" distR="0" wp14:anchorId="67D22000" wp14:editId="03228981">
                  <wp:extent cx="351130" cy="33871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017FCC7" w14:textId="771C0416" w:rsidR="00107FFC" w:rsidRPr="000E4270" w:rsidRDefault="005308B8" w:rsidP="0050524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Improved main tool bar for analysis tools</w:t>
            </w:r>
          </w:p>
        </w:tc>
      </w:tr>
    </w:tbl>
    <w:p w14:paraId="697FD318" w14:textId="76D8D639" w:rsidR="00107FFC" w:rsidRDefault="00680A0E" w:rsidP="00107FFC">
      <w:r>
        <w:t>New in the 2.1</w:t>
      </w:r>
      <w:r w:rsidR="005308B8">
        <w:t>9</w:t>
      </w:r>
      <w:r w:rsidR="00107FFC">
        <w:t xml:space="preserve"> release of FluoRender, </w:t>
      </w:r>
      <w:r w:rsidR="005308B8">
        <w:t xml:space="preserve">the last used analysis tool will be displayed on the main tool bar, allowing easy access to </w:t>
      </w:r>
      <w:r w:rsidR="00B70E1E">
        <w:t>the tool</w:t>
      </w:r>
      <w:r>
        <w:t xml:space="preserve">. See </w:t>
      </w:r>
      <w:r w:rsidR="00B70E1E">
        <w:fldChar w:fldCharType="begin"/>
      </w:r>
      <w:r w:rsidR="00B70E1E">
        <w:instrText xml:space="preserve"> REF _Ref448312155 \r \h </w:instrText>
      </w:r>
      <w:r w:rsidR="00B70E1E">
        <w:fldChar w:fldCharType="separate"/>
      </w:r>
      <w:r w:rsidR="00B137B9">
        <w:t>Chapter 3</w:t>
      </w:r>
      <w:r w:rsidR="00B70E1E">
        <w:fldChar w:fldCharType="end"/>
      </w:r>
      <w:r>
        <w:t xml:space="preserve"> for more details.</w:t>
      </w:r>
    </w:p>
    <w:p w14:paraId="791FE612" w14:textId="77777777" w:rsidR="00861187" w:rsidRDefault="00861187" w:rsidP="00107FFC"/>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07FFC" w14:paraId="0584E024" w14:textId="77777777" w:rsidTr="0050524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33C6F70" w14:textId="77777777" w:rsidR="00107FFC" w:rsidRDefault="00107FFC" w:rsidP="00505249">
            <w:pPr>
              <w:pStyle w:val="Icon"/>
            </w:pPr>
            <w:r>
              <w:rPr>
                <w:noProof/>
                <w:lang w:eastAsia="en-US"/>
              </w:rPr>
              <w:lastRenderedPageBreak/>
              <w:drawing>
                <wp:inline distT="0" distB="0" distL="0" distR="0" wp14:anchorId="2D4C6487" wp14:editId="66B968A8">
                  <wp:extent cx="351130" cy="338716"/>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08BFD65" w14:textId="3E968ABE" w:rsidR="00107FFC" w:rsidRPr="000E4270" w:rsidRDefault="00B70E1E" w:rsidP="0050524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 new component analysis module</w:t>
            </w:r>
          </w:p>
        </w:tc>
      </w:tr>
    </w:tbl>
    <w:p w14:paraId="55976D63" w14:textId="4CAA8182" w:rsidR="00107FFC" w:rsidRDefault="00B70E1E" w:rsidP="00107FFC">
      <w:r>
        <w:t>New in the 2.19</w:t>
      </w:r>
      <w:r w:rsidR="00107FFC">
        <w:t xml:space="preserve"> release of FluoRender, </w:t>
      </w:r>
      <w:r>
        <w:t>a new component analysis dialog window manages all settings and analysis functions</w:t>
      </w:r>
      <w:r w:rsidR="00107FFC">
        <w:t>.</w:t>
      </w:r>
      <w:r w:rsidR="00F66E58">
        <w:t xml:space="preserve"> See </w:t>
      </w:r>
      <w:r>
        <w:fldChar w:fldCharType="begin"/>
      </w:r>
      <w:r>
        <w:instrText xml:space="preserve"> REF _Ref406746597 \r \h </w:instrText>
      </w:r>
      <w:r>
        <w:fldChar w:fldCharType="separate"/>
      </w:r>
      <w:r w:rsidR="00B137B9">
        <w:t>Chapter 17</w:t>
      </w:r>
      <w:r>
        <w:fldChar w:fldCharType="end"/>
      </w:r>
      <w:r w:rsidR="000E078C">
        <w:t xml:space="preserve"> </w:t>
      </w:r>
      <w:r w:rsidR="00F66E58">
        <w:t>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E49AC" w14:paraId="1BCD7BF6" w14:textId="77777777" w:rsidTr="00F52FD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13F5ED4" w14:textId="77777777" w:rsidR="004E49AC" w:rsidRDefault="004E49AC" w:rsidP="00F52FDF">
            <w:pPr>
              <w:pStyle w:val="Icon"/>
            </w:pPr>
            <w:r>
              <w:rPr>
                <w:noProof/>
                <w:lang w:eastAsia="en-US"/>
              </w:rPr>
              <w:drawing>
                <wp:inline distT="0" distB="0" distL="0" distR="0" wp14:anchorId="278D324B" wp14:editId="6ECF35B2">
                  <wp:extent cx="351130" cy="338716"/>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725AF94" w14:textId="3FC4C0C7" w:rsidR="004E49AC" w:rsidRPr="000E4270" w:rsidRDefault="00B70E1E" w:rsidP="00F52FDF">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 new external executable for applying component analysis settings to a time sequence</w:t>
            </w:r>
          </w:p>
        </w:tc>
      </w:tr>
    </w:tbl>
    <w:p w14:paraId="351952E0" w14:textId="438AD5F7" w:rsidR="004E49AC" w:rsidRDefault="000E078C" w:rsidP="004E49AC">
      <w:r>
        <w:t>New in the 2.1</w:t>
      </w:r>
      <w:r w:rsidR="00B70E1E">
        <w:t>9</w:t>
      </w:r>
      <w:r w:rsidR="004E49AC">
        <w:t xml:space="preserve"> release of FluoRender, </w:t>
      </w:r>
      <w:r w:rsidR="00B70E1E">
        <w:t>we developed a new executable that can read settings from the new component analysis module and then apply them to an input file</w:t>
      </w:r>
      <w:r w:rsidR="004E49AC">
        <w:t xml:space="preserve">. </w:t>
      </w:r>
      <w:r w:rsidR="00B70E1E">
        <w:t xml:space="preserve">Use this feature along with the 4D script for external executable to apply component analysis to a sequence of files. </w:t>
      </w:r>
      <w:r w:rsidR="004E49AC">
        <w:t xml:space="preserve">See </w:t>
      </w:r>
      <w:r w:rsidR="007F7851">
        <w:fldChar w:fldCharType="begin"/>
      </w:r>
      <w:r w:rsidR="007F7851">
        <w:instrText xml:space="preserve"> REF _Ref406746597 \r \h </w:instrText>
      </w:r>
      <w:r w:rsidR="007F7851">
        <w:fldChar w:fldCharType="separate"/>
      </w:r>
      <w:r w:rsidR="00B137B9">
        <w:t>Chapter 17</w:t>
      </w:r>
      <w:r w:rsidR="007F7851">
        <w:fldChar w:fldCharType="end"/>
      </w:r>
      <w:r>
        <w:t xml:space="preserve"> </w:t>
      </w:r>
      <w:r w:rsidR="004E49AC">
        <w:t>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E49AC" w14:paraId="7FE2AC52" w14:textId="77777777" w:rsidTr="00F52FD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94A603C" w14:textId="77777777" w:rsidR="004E49AC" w:rsidRDefault="004E49AC" w:rsidP="00F52FDF">
            <w:pPr>
              <w:pStyle w:val="Icon"/>
            </w:pPr>
            <w:r>
              <w:rPr>
                <w:noProof/>
                <w:lang w:eastAsia="en-US"/>
              </w:rPr>
              <w:drawing>
                <wp:inline distT="0" distB="0" distL="0" distR="0" wp14:anchorId="4980FAC8" wp14:editId="742195BB">
                  <wp:extent cx="351130" cy="338716"/>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55A9A6B" w14:textId="0FEF8E24" w:rsidR="004E49AC" w:rsidRPr="000E4270" w:rsidRDefault="00AE3412" w:rsidP="00F52FDF">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New OpenCL filters</w:t>
            </w:r>
          </w:p>
        </w:tc>
      </w:tr>
    </w:tbl>
    <w:p w14:paraId="35F9C17F" w14:textId="7A7F320F" w:rsidR="004E49AC" w:rsidRDefault="00AE3412" w:rsidP="004E49AC">
      <w:r>
        <w:t>New in the 2.19</w:t>
      </w:r>
      <w:r w:rsidR="004E49AC">
        <w:t xml:space="preserve"> release of FluoRender, </w:t>
      </w:r>
      <w:r>
        <w:t>two OpenCL filters are included for comput</w:t>
      </w:r>
      <w:r w:rsidR="00FC1DFA">
        <w:t>ing morphological gradient and S</w:t>
      </w:r>
      <w:r>
        <w:t>obel edge detection</w:t>
      </w:r>
      <w:r w:rsidR="00D17C8C">
        <w:t xml:space="preserve">. </w:t>
      </w:r>
      <w:r w:rsidR="004E49AC">
        <w:t xml:space="preserve">See </w:t>
      </w:r>
      <w:r w:rsidR="00DD6826">
        <w:fldChar w:fldCharType="begin"/>
      </w:r>
      <w:r w:rsidR="00DD6826">
        <w:instrText xml:space="preserve"> REF _Ref448759940 \r \h </w:instrText>
      </w:r>
      <w:r w:rsidR="00DD6826">
        <w:fldChar w:fldCharType="separate"/>
      </w:r>
      <w:r w:rsidR="00B137B9">
        <w:t>Chapter 21</w:t>
      </w:r>
      <w:r w:rsidR="00DD6826">
        <w:fldChar w:fldCharType="end"/>
      </w:r>
      <w:r w:rsidR="000E078C">
        <w:t xml:space="preserve"> </w:t>
      </w:r>
      <w:r w:rsidR="004E49AC">
        <w:t>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E49AC" w14:paraId="172F9524" w14:textId="77777777" w:rsidTr="00F52FD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C7170E1" w14:textId="77777777" w:rsidR="004E49AC" w:rsidRDefault="004E49AC" w:rsidP="00F52FDF">
            <w:pPr>
              <w:pStyle w:val="Icon"/>
            </w:pPr>
            <w:r>
              <w:rPr>
                <w:noProof/>
                <w:lang w:eastAsia="en-US"/>
              </w:rPr>
              <w:drawing>
                <wp:inline distT="0" distB="0" distL="0" distR="0" wp14:anchorId="238A4CC4" wp14:editId="0BAFB50D">
                  <wp:extent cx="351130" cy="338716"/>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7043345" w14:textId="107FEA4A" w:rsidR="004E49AC" w:rsidRPr="000E4270" w:rsidRDefault="00AE3412" w:rsidP="0061441F">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An option to save the alpha channel in screenshots</w:t>
            </w:r>
          </w:p>
        </w:tc>
      </w:tr>
    </w:tbl>
    <w:p w14:paraId="17794CF7" w14:textId="3F2777D4" w:rsidR="004E49AC" w:rsidRDefault="00AE3412" w:rsidP="004E49AC">
      <w:r>
        <w:t>New in the 2.19</w:t>
      </w:r>
      <w:r w:rsidR="004E49AC">
        <w:t xml:space="preserve"> release of FluoRender, </w:t>
      </w:r>
      <w:r w:rsidR="0061441F">
        <w:t xml:space="preserve">you </w:t>
      </w:r>
      <w:r>
        <w:t>choose to save an additional alpha channel in screenshots, so that the captured images can be used in a compositing software</w:t>
      </w:r>
      <w:r w:rsidR="0061441F">
        <w:t xml:space="preserve">. </w:t>
      </w:r>
      <w:r>
        <w:t xml:space="preserve">It works for the TIFF format only. </w:t>
      </w:r>
      <w:r w:rsidR="004E49AC">
        <w:t xml:space="preserve">See </w:t>
      </w:r>
      <w:r>
        <w:fldChar w:fldCharType="begin"/>
      </w:r>
      <w:r>
        <w:instrText xml:space="preserve"> REF _Ref448313623 \r \h </w:instrText>
      </w:r>
      <w:r>
        <w:fldChar w:fldCharType="separate"/>
      </w:r>
      <w:r w:rsidR="00B137B9">
        <w:t>Chapter 7</w:t>
      </w:r>
      <w:r>
        <w:fldChar w:fldCharType="end"/>
      </w:r>
      <w:r w:rsidR="0061441F">
        <w:t xml:space="preserve"> </w:t>
      </w:r>
      <w:r w:rsidR="004E49AC">
        <w:t>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E49AC" w14:paraId="331CFE67" w14:textId="77777777" w:rsidTr="00F52FD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C62F34D" w14:textId="77777777" w:rsidR="004E49AC" w:rsidRDefault="004E49AC" w:rsidP="00F52FDF">
            <w:pPr>
              <w:pStyle w:val="Icon"/>
            </w:pPr>
            <w:r>
              <w:rPr>
                <w:noProof/>
                <w:lang w:eastAsia="en-US"/>
              </w:rPr>
              <w:drawing>
                <wp:inline distT="0" distB="0" distL="0" distR="0" wp14:anchorId="31C790CC" wp14:editId="500AB2A8">
                  <wp:extent cx="351130" cy="338716"/>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B1C98C2" w14:textId="3E95F599" w:rsidR="004E49AC" w:rsidRPr="000E4270" w:rsidRDefault="00AE3412" w:rsidP="00F52FDF">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An uncertainty analysis on tracking results</w:t>
            </w:r>
          </w:p>
        </w:tc>
      </w:tr>
    </w:tbl>
    <w:p w14:paraId="7A588A89" w14:textId="593E1E5F" w:rsidR="004E49AC" w:rsidRDefault="00AE3412" w:rsidP="004E49AC">
      <w:r>
        <w:t>New in the 2.19</w:t>
      </w:r>
      <w:r w:rsidR="004E49AC">
        <w:t xml:space="preserve"> release of FluoRender, </w:t>
      </w:r>
      <w:r>
        <w:t>you can analyze an automatic tracking result and locate uncertain tracks</w:t>
      </w:r>
      <w:r w:rsidR="00366F7C">
        <w:t xml:space="preserve">. </w:t>
      </w:r>
      <w:r>
        <w:t xml:space="preserve">Use this feature to manually fix tracking issues with </w:t>
      </w:r>
      <w:r w:rsidR="00065CCA">
        <w:t xml:space="preserve">good efficiency. </w:t>
      </w:r>
      <w:r w:rsidR="004E49AC">
        <w:t xml:space="preserve">See </w:t>
      </w:r>
      <w:r w:rsidR="00065CCA">
        <w:fldChar w:fldCharType="begin"/>
      </w:r>
      <w:r w:rsidR="00065CCA">
        <w:instrText xml:space="preserve"> REF _Ref406749322 \r \h </w:instrText>
      </w:r>
      <w:r w:rsidR="00065CCA">
        <w:fldChar w:fldCharType="separate"/>
      </w:r>
      <w:r w:rsidR="00B137B9">
        <w:t>Chapter 19</w:t>
      </w:r>
      <w:r w:rsidR="00065CCA">
        <w:fldChar w:fldCharType="end"/>
      </w:r>
      <w:r w:rsidR="0061441F">
        <w:t xml:space="preserve"> </w:t>
      </w:r>
      <w:r w:rsidR="004E49AC">
        <w:t>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762E6" w14:paraId="1FCBB388" w14:textId="77777777" w:rsidTr="00F52FD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B843318" w14:textId="77777777" w:rsidR="00B762E6" w:rsidRDefault="00B762E6" w:rsidP="00F52FDF">
            <w:pPr>
              <w:pStyle w:val="Icon"/>
            </w:pPr>
            <w:r>
              <w:rPr>
                <w:noProof/>
                <w:lang w:eastAsia="en-US"/>
              </w:rPr>
              <w:drawing>
                <wp:inline distT="0" distB="0" distL="0" distR="0" wp14:anchorId="4A0FF2EF" wp14:editId="60E78441">
                  <wp:extent cx="351130" cy="338716"/>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9A8E7A7" w14:textId="65643A25" w:rsidR="00B762E6" w:rsidRPr="000E4270" w:rsidRDefault="00065CCA" w:rsidP="00F52FDF">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 mode switch for zoom ratio display</w:t>
            </w:r>
          </w:p>
        </w:tc>
      </w:tr>
    </w:tbl>
    <w:p w14:paraId="64B33548" w14:textId="3FC9A4FF" w:rsidR="00B762E6" w:rsidRDefault="0061441F" w:rsidP="00B762E6">
      <w:r>
        <w:t>New</w:t>
      </w:r>
      <w:r w:rsidR="00065CCA">
        <w:t xml:space="preserve"> in the 2.19</w:t>
      </w:r>
      <w:r w:rsidR="00B762E6">
        <w:t xml:space="preserve"> release of FluoRender, </w:t>
      </w:r>
      <w:r>
        <w:t xml:space="preserve">you can </w:t>
      </w:r>
      <w:r w:rsidR="00065CCA">
        <w:t>choose how the zoom ratio is displayed</w:t>
      </w:r>
      <w:r w:rsidR="00190049">
        <w:t xml:space="preserve">. </w:t>
      </w:r>
      <w:r w:rsidR="00065CCA">
        <w:t>Two modes are available</w:t>
      </w:r>
      <w:r w:rsidR="00190049">
        <w:t xml:space="preserve">. </w:t>
      </w:r>
      <w:r w:rsidR="00065CCA">
        <w:t xml:space="preserve">The first mode is view-based, where the percentage of the zoom ratio value represents the size of an entire data set to that of the render view. The second mode is data-based, where the zoom ratio value represents the rendered size of a data set to its 1:1 voxel-pixel state. </w:t>
      </w:r>
      <w:r w:rsidR="00B762E6">
        <w:t xml:space="preserve">See </w:t>
      </w:r>
      <w:r w:rsidR="00190049">
        <w:fldChar w:fldCharType="begin"/>
      </w:r>
      <w:r w:rsidR="00190049">
        <w:instrText xml:space="preserve"> REF _Ref433193493 \r \h </w:instrText>
      </w:r>
      <w:r w:rsidR="00190049">
        <w:fldChar w:fldCharType="separate"/>
      </w:r>
      <w:r w:rsidR="00B137B9">
        <w:t>Chapter 7</w:t>
      </w:r>
      <w:r w:rsidR="00190049">
        <w:fldChar w:fldCharType="end"/>
      </w:r>
      <w:r w:rsidR="00190049">
        <w:t xml:space="preserve"> </w:t>
      </w:r>
      <w:r w:rsidR="00B762E6">
        <w:t>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5969AF" w14:paraId="7BEB8FFD" w14:textId="77777777" w:rsidTr="00FB16C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E850D19" w14:textId="77777777" w:rsidR="005969AF" w:rsidRDefault="005969AF" w:rsidP="00FB16CD">
            <w:pPr>
              <w:pStyle w:val="Icon"/>
            </w:pPr>
            <w:r>
              <w:rPr>
                <w:noProof/>
                <w:lang w:eastAsia="en-US"/>
              </w:rPr>
              <w:drawing>
                <wp:inline distT="0" distB="0" distL="0" distR="0" wp14:anchorId="6EF548BF" wp14:editId="52F4C7AA">
                  <wp:extent cx="351130" cy="338716"/>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154591D" w14:textId="29E60723" w:rsidR="005969AF" w:rsidRPr="000E4270" w:rsidRDefault="00065CCA" w:rsidP="00FB16C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Synchronization of individual volume property settings</w:t>
            </w:r>
          </w:p>
        </w:tc>
      </w:tr>
    </w:tbl>
    <w:p w14:paraId="6F583E16" w14:textId="495FFBE1" w:rsidR="00F66E58" w:rsidRDefault="00065CCA" w:rsidP="00107FFC">
      <w:r>
        <w:t>New in the 2.19</w:t>
      </w:r>
      <w:r w:rsidR="005969AF">
        <w:t xml:space="preserve"> release of FluoRender, </w:t>
      </w:r>
      <w:r>
        <w:t>volume property settings can be individually synchronized within a group</w:t>
      </w:r>
      <w:r w:rsidR="005969AF">
        <w:t xml:space="preserve">. </w:t>
      </w:r>
      <w:r>
        <w:t xml:space="preserve">Double-click a property’s name to synchronize. </w:t>
      </w:r>
      <w:r w:rsidR="005969AF">
        <w:t xml:space="preserve">See </w:t>
      </w:r>
      <w:r>
        <w:fldChar w:fldCharType="begin"/>
      </w:r>
      <w:r>
        <w:instrText xml:space="preserve"> REF _Ref448314485 \r \h </w:instrText>
      </w:r>
      <w:r>
        <w:fldChar w:fldCharType="separate"/>
      </w:r>
      <w:r w:rsidR="00B137B9">
        <w:t>Chapter 8</w:t>
      </w:r>
      <w:r>
        <w:fldChar w:fldCharType="end"/>
      </w:r>
      <w:r w:rsidR="005969AF">
        <w:t xml:space="preserve"> for more details.</w:t>
      </w:r>
    </w:p>
    <w:p w14:paraId="63590A5B" w14:textId="77777777" w:rsidR="003010F7" w:rsidRPr="00BF54AB" w:rsidRDefault="00E67B16" w:rsidP="00BF54AB">
      <w:pPr>
        <w:pStyle w:val="Heading1"/>
      </w:pPr>
      <w:bookmarkStart w:id="6" w:name="_Toc406575210"/>
      <w:bookmarkStart w:id="7" w:name="_Toc406755640"/>
      <w:bookmarkStart w:id="8" w:name="_Toc406770713"/>
      <w:bookmarkStart w:id="9" w:name="_Toc457293677"/>
      <w:r w:rsidRPr="00BF54AB">
        <w:lastRenderedPageBreak/>
        <w:t>Installation</w:t>
      </w:r>
      <w:bookmarkEnd w:id="6"/>
      <w:bookmarkEnd w:id="7"/>
      <w:bookmarkEnd w:id="8"/>
      <w:bookmarkEnd w:id="9"/>
    </w:p>
    <w:p w14:paraId="69EF26B0" w14:textId="013F9CE8" w:rsidR="003010F7" w:rsidRDefault="00E67B16" w:rsidP="00BF54AB">
      <w:pPr>
        <w:pStyle w:val="Heading2"/>
      </w:pPr>
      <w:bookmarkStart w:id="10" w:name="_Toc406575211"/>
      <w:bookmarkStart w:id="11" w:name="_Toc406755641"/>
      <w:bookmarkStart w:id="12" w:name="_Toc406770714"/>
      <w:bookmarkStart w:id="13" w:name="_Toc457293678"/>
      <w:r>
        <w:t>Install FluoRender on Microsoft Windows</w:t>
      </w:r>
      <w:bookmarkEnd w:id="10"/>
      <w:bookmarkEnd w:id="11"/>
      <w:bookmarkEnd w:id="12"/>
      <w:bookmarkEnd w:id="13"/>
    </w:p>
    <w:sdt>
      <w:sdtPr>
        <w:rPr>
          <w:color w:val="4C483D" w:themeColor="text2"/>
          <w:sz w:val="20"/>
          <w:szCs w:val="20"/>
        </w:rPr>
        <w:id w:val="204835237"/>
        <w:placeholder>
          <w:docPart w:val="57377C49733F4DBCB213F8A608C3AB64"/>
        </w:placeholder>
        <w15:appearance w15:val="hidden"/>
      </w:sdt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pPr>
                  <w:pStyle w:val="Icon"/>
                </w:pPr>
                <w:r>
                  <w:rPr>
                    <w:noProof/>
                    <w:lang w:eastAsia="en-US"/>
                  </w:rPr>
                  <mc:AlternateContent>
                    <mc:Choice Requires="wpg">
                      <w:drawing>
                        <wp:inline distT="0" distB="0" distL="0" distR="0" wp14:anchorId="3B6D3388" wp14:editId="675EBD4C">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1504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kA78A&#10;AADbAAAADwAAAGRycy9kb3ducmV2LnhtbERPzU4CMRC+m/gOzZh4k66S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1yQDvwAAANsAAAAPAAAAAAAAAAAAAAAAAJgCAABkcnMvZG93bnJl&#10;di54bWxQSwUGAAAAAAQABAD1AAAAhAM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tmJsQA&#10;AADbAAAADwAAAGRycy9kb3ducmV2LnhtbESPQWvCQBSE74X+h+UVvNWNVaRNXaUUCjkJNRavr9mX&#10;bGj2bdhdY/TXdwXB4zAz3zCrzWg7MZAPrWMFs2kGgrhyuuVGwb78en4FESKyxs4xKThTgM368WGF&#10;uXYn/qZhFxuRIBxyVGBi7HMpQ2XIYpi6njh5tfMWY5K+kdrjKcFtJ1+ybCkttpwWDPb0aaj62x2t&#10;gsPlpxyOvjTb2hfF4u33sPT1XKnJ0/jxDiLSGO/hW7vQCu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7Zib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34FF7E65" w:rsidR="00F532D2" w:rsidRDefault="00F532D2">
                <w:pPr>
                  <w:pStyle w:val="TipText"/>
                  <w:cnfStyle w:val="000000000000" w:firstRow="0" w:lastRow="0" w:firstColumn="0" w:lastColumn="0" w:oddVBand="0" w:evenVBand="0" w:oddHBand="0" w:evenHBand="0" w:firstRowFirstColumn="0" w:firstRowLastColumn="0" w:lastRowFirstColumn="0" w:lastRowLastColumn="0"/>
                </w:pPr>
                <w:r>
                  <w:t>We have discontinued the support of 32-bit Windows since Version 2.14. Please make sure that your hardware is 64-bit compatible and a 64-bit Windows is installed. If you have any questions about Windows version, please contact us.</w:t>
                </w:r>
                <w:r w:rsidR="00C612E5">
                  <w:t xml:space="preserve"> Continued support will only be available for the latest Release of FluoRender.</w:t>
                </w:r>
              </w:p>
            </w:tc>
          </w:tr>
        </w:tbl>
        <w:p w14:paraId="631290D8" w14:textId="77777777" w:rsidR="00F532D2" w:rsidRDefault="00F532D2"/>
        <w:p w14:paraId="5A4BA634" w14:textId="51FBE334" w:rsidR="000C36AD" w:rsidRDefault="00DC0B8A" w:rsidP="001257EC">
          <w:pPr>
            <w:pStyle w:val="ListParagraph"/>
            <w:numPr>
              <w:ilvl w:val="0"/>
              <w:numId w:val="2"/>
            </w:numPr>
          </w:pPr>
          <w:r>
            <w:t xml:space="preserve">Download </w:t>
          </w:r>
          <w:r w:rsidR="00F43440">
            <w:rPr>
              <w:i/>
            </w:rPr>
            <w:t>FluoRender_2.19</w:t>
          </w:r>
          <w:r w:rsidR="00505249">
            <w:rPr>
              <w:i/>
            </w:rPr>
            <w:t>.</w:t>
          </w:r>
          <w:r w:rsidR="00AC59FB">
            <w:rPr>
              <w:i/>
            </w:rPr>
            <w:t>4</w:t>
          </w:r>
          <w:r w:rsidR="000C36AD" w:rsidRPr="00095378">
            <w:rPr>
              <w:i/>
            </w:rPr>
            <w:t>_win64.exe</w:t>
          </w:r>
          <w:r w:rsidR="000C36AD">
            <w:t xml:space="preserve"> from our website</w:t>
          </w:r>
          <w:r w:rsidR="00D4003A">
            <w:t xml:space="preserve"> (</w:t>
          </w:r>
          <w:r w:rsidR="001257EC" w:rsidRPr="001257EC">
            <w:t>https://github.com/SCIInstitute/fluorender/releases</w:t>
          </w:r>
          <w:r w:rsidR="00FA0F16">
            <w:t>)</w:t>
          </w:r>
          <w:r w:rsidR="000C36AD">
            <w:t>.</w:t>
          </w:r>
        </w:p>
        <w:p w14:paraId="2333FCC6" w14:textId="55CB2D68" w:rsidR="000C36AD" w:rsidRDefault="000C36AD" w:rsidP="00806808">
          <w:pPr>
            <w:pStyle w:val="ListParagraph"/>
            <w:numPr>
              <w:ilvl w:val="0"/>
              <w:numId w:val="2"/>
            </w:numPr>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76505C">
                <w:pPr>
                  <w:pStyle w:val="Icon"/>
                </w:pPr>
                <w:r>
                  <w:rPr>
                    <w:noProof/>
                    <w:lang w:eastAsia="en-US"/>
                  </w:rPr>
                  <mc:AlternateContent>
                    <mc:Choice Requires="wpg">
                      <w:drawing>
                        <wp:inline distT="0" distB="0" distL="0" distR="0" wp14:anchorId="4810CA5C" wp14:editId="4730131F">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FDDB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ImpsMA&#10;AADcAAAADwAAAGRycy9kb3ducmV2LnhtbESP3WoCMRCF7wu+QxjBu5qtoG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ImpsMAAADcAAAADwAAAAAAAAAAAAAAAACYAgAAZHJzL2Rv&#10;d25yZXYueG1sUEsFBgAAAAAEAAQA9QAAAIgD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zVWMUA&#10;AADcAAAADwAAAGRycy9kb3ducmV2LnhtbESPwWrDMBBE74X8g9hAb42ctJjUjRJCoOBToXFKrltr&#10;bZlYKyMpjtuvrwqFHoeZecNsdpPtxUg+dI4VLBcZCOLa6Y5bBafq9WENIkRkjb1jUvBFAXbb2d0G&#10;C+1u/E7jMbYiQTgUqMDEOBRShtqQxbBwA3HyGuctxiR9K7XHW4LbXq6yLJcWO04LBgc6GKovx6tV&#10;cP7+qMarr8xb48vy6fnznPvmUan7+bR/ARFpiv/hv3apFaz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NVY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76505C">
                <w:pPr>
                  <w:pStyle w:val="TipText"/>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76505C">
          <w:pPr>
            <w:pStyle w:val="ListParagraph"/>
          </w:pPr>
        </w:p>
        <w:p w14:paraId="3EE7841F" w14:textId="75A006F4" w:rsidR="00E625E9" w:rsidRDefault="00E625E9" w:rsidP="00806808">
          <w:pPr>
            <w:pStyle w:val="ListParagraph"/>
            <w:numPr>
              <w:ilvl w:val="0"/>
              <w:numId w:val="2"/>
            </w:numPr>
          </w:pPr>
          <w:r>
            <w:t>The first dialog you will see will ask you to select your language for installation. Click OK.</w:t>
          </w:r>
        </w:p>
        <w:p w14:paraId="52A65EF7" w14:textId="621FAE73" w:rsidR="00E625E9" w:rsidRDefault="00E625E9" w:rsidP="000B77AE">
          <w:pPr>
            <w:pStyle w:val="ListParagraph"/>
            <w:jc w:val="center"/>
          </w:pPr>
          <w:r>
            <w:rPr>
              <w:noProof/>
              <w:lang w:eastAsia="en-US"/>
            </w:rPr>
            <w:drawing>
              <wp:inline distT="0" distB="0" distL="0" distR="0" wp14:anchorId="071D8BF3" wp14:editId="14D749CF">
                <wp:extent cx="1965960" cy="1024128"/>
                <wp:effectExtent l="0" t="0" r="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65960" cy="1024128"/>
                        </a:xfrm>
                        <a:prstGeom prst="rect">
                          <a:avLst/>
                        </a:prstGeom>
                        <a:noFill/>
                        <a:ln>
                          <a:noFill/>
                        </a:ln>
                      </pic:spPr>
                    </pic:pic>
                  </a:graphicData>
                </a:graphic>
              </wp:inline>
            </w:drawing>
          </w:r>
        </w:p>
        <w:p w14:paraId="491BE43E" w14:textId="127F569E" w:rsidR="000B77AE" w:rsidRDefault="000B77AE" w:rsidP="000B77AE">
          <w:pPr>
            <w:pStyle w:val="Caption"/>
            <w:jc w:val="center"/>
          </w:pPr>
          <w:bookmarkStart w:id="14" w:name="_Toc457293765"/>
          <w:r>
            <w:t xml:space="preserve">Figure </w:t>
          </w:r>
          <w:r w:rsidR="00AD39CE">
            <w:fldChar w:fldCharType="begin"/>
          </w:r>
          <w:r w:rsidR="00AD39CE">
            <w:instrText xml:space="preserve"> STYLEREF 1 \s </w:instrText>
          </w:r>
          <w:r w:rsidR="00AD39CE">
            <w:fldChar w:fldCharType="separate"/>
          </w:r>
          <w:r w:rsidR="00B137B9">
            <w:rPr>
              <w:noProof/>
            </w:rPr>
            <w:t>2</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1</w:t>
          </w:r>
          <w:r w:rsidR="00AD39CE">
            <w:rPr>
              <w:noProof/>
            </w:rPr>
            <w:fldChar w:fldCharType="end"/>
          </w:r>
          <w:r w:rsidR="00C50376">
            <w:rPr>
              <w:noProof/>
            </w:rPr>
            <w:t>.</w:t>
          </w:r>
          <w:r w:rsidR="002F1AC5">
            <w:t xml:space="preserve"> Installation l</w:t>
          </w:r>
          <w:r>
            <w:t>anguage.</w:t>
          </w:r>
          <w:bookmarkEnd w:id="14"/>
        </w:p>
        <w:p w14:paraId="7D7A5CFA" w14:textId="77777777" w:rsidR="000B77AE" w:rsidRDefault="000B77AE" w:rsidP="00E625E9">
          <w:pPr>
            <w:pStyle w:val="ListParagraph"/>
          </w:pPr>
        </w:p>
        <w:p w14:paraId="40733769" w14:textId="77777777" w:rsidR="00816D3C" w:rsidRDefault="00816D3C" w:rsidP="00E625E9">
          <w:pPr>
            <w:pStyle w:val="ListParagraph"/>
          </w:pPr>
        </w:p>
        <w:p w14:paraId="230CFABF" w14:textId="403BB7AB" w:rsidR="0076505C" w:rsidRPr="0076505C" w:rsidRDefault="00E625E9" w:rsidP="0076505C">
          <w:pPr>
            <w:pStyle w:val="ListParagraph"/>
            <w:numPr>
              <w:ilvl w:val="0"/>
              <w:numId w:val="2"/>
            </w:numPr>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76505C">
                <w:pPr>
                  <w:pStyle w:val="Icon"/>
                </w:pPr>
                <w:r>
                  <w:rPr>
                    <w:noProof/>
                    <w:lang w:eastAsia="en-US"/>
                  </w:rPr>
                  <mc:AlternateContent>
                    <mc:Choice Requires="wpg">
                      <w:drawing>
                        <wp:inline distT="0" distB="0" distL="0" distR="0" wp14:anchorId="39D717F4" wp14:editId="0BBECD80">
                          <wp:extent cx="228600" cy="228600"/>
                          <wp:effectExtent l="0" t="0" r="0" b="0"/>
                          <wp:docPr id="2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A8F194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OJOMAA&#10;AADcAAAADwAAAGRycy9kb3ducmV2LnhtbERPzUoDMRC+C32HMAVvNtseyro2LaWieFGx+gDDZtxs&#10;u5mEJG63b+8cBI8f3/9mN/lBjZRyH9jAclGBIm6D7bkz8PX5dFeDygXZ4hCYDFwpw247u9lgY8OF&#10;P2g8lk5JCOcGDbhSYqN1bh15zIsQiYX7DsljEZg6bRNeJNwPelVVa+2xZ2lwGOngqD0ff7yUuDg+&#10;xsNzf1976k7v13V6e0VjbufT/gFUoan8i//cL9bAq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9OJOMAAAADcAAAADwAAAAAAAAAAAAAAAACYAgAAZHJzL2Rvd25y&#10;ZXYueG1sUEsFBgAAAAAEAAQA9QAAAIUD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BKsUA&#10;AADcAAAADwAAAGRycy9kb3ducmV2LnhtbESPQWvCQBSE70L/w/IKvemmKqKpq5SCkFOhRvH6mn3J&#10;hmbfht01pv31XaHQ4zAz3zDb/Wg7MZAPrWMFz7MMBHHldMuNglN5mK5BhIissXNMCr4pwH73MNli&#10;rt2NP2g4xkYkCIccFZgY+1zKUBmyGGauJ05e7bzFmKRvpPZ4S3DbyXmWraTFltOCwZ7eDFVfx6tV&#10;cPk5l8PVl+a99kWx3HxeVr5eKPX0OL6+gIg0xv/wX7vQCubrDdzP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U0E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AB17CF">
                <w:pPr>
                  <w:pStyle w:val="TipText"/>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76505C">
          <w:pPr>
            <w:pStyle w:val="ListParagraph"/>
          </w:pPr>
        </w:p>
        <w:p w14:paraId="0AA7CA23" w14:textId="3BD0764F" w:rsidR="00C612E5" w:rsidRDefault="00C612E5" w:rsidP="0076505C">
          <w:pPr>
            <w:pStyle w:val="ListParagrap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your existing FluoRender is older than what is being installed, you will be asked if you wish to upgrade to the installer’s version.</w:t>
          </w:r>
        </w:p>
        <w:p w14:paraId="13FA776B" w14:textId="77777777" w:rsidR="0076505C" w:rsidRDefault="0076505C" w:rsidP="0076505C">
          <w:pPr>
            <w:pStyle w:val="ListParagraph"/>
          </w:pPr>
        </w:p>
        <w:p w14:paraId="2744629C" w14:textId="77777777" w:rsidR="0076505C" w:rsidRDefault="0076505C" w:rsidP="0076505C">
          <w:pPr>
            <w:pStyle w:val="ListParagraph"/>
          </w:pPr>
        </w:p>
        <w:p w14:paraId="4E362D4C" w14:textId="77777777" w:rsidR="0076505C" w:rsidRDefault="0076505C" w:rsidP="0076505C">
          <w:pPr>
            <w:pStyle w:val="ListParagraph"/>
          </w:pPr>
        </w:p>
        <w:p w14:paraId="653CDA7C" w14:textId="77777777" w:rsidR="0076505C" w:rsidRDefault="0076505C" w:rsidP="0076505C">
          <w:pPr>
            <w:pStyle w:val="ListParagraph"/>
          </w:pPr>
        </w:p>
        <w:p w14:paraId="0EFB4F46" w14:textId="77777777" w:rsidR="0076505C" w:rsidRDefault="0076505C" w:rsidP="0076505C">
          <w:pPr>
            <w:pStyle w:val="ListParagraph"/>
          </w:pPr>
        </w:p>
        <w:p w14:paraId="4CD85A5E" w14:textId="77777777" w:rsidR="0076505C" w:rsidRDefault="0076505C" w:rsidP="0076505C">
          <w:pPr>
            <w:pStyle w:val="ListParagraph"/>
          </w:pPr>
        </w:p>
        <w:p w14:paraId="5D5A55D7" w14:textId="2237455D" w:rsidR="00C612E5" w:rsidRDefault="00C612E5" w:rsidP="00C612E5">
          <w:pPr>
            <w:pStyle w:val="ListParagraph"/>
            <w:numPr>
              <w:ilvl w:val="0"/>
              <w:numId w:val="2"/>
            </w:numPr>
          </w:pPr>
          <w:r>
            <w:lastRenderedPageBreak/>
            <w:t>Welcome to FluoRender setup. Click Next to continue.</w:t>
          </w:r>
        </w:p>
        <w:p w14:paraId="1F219209" w14:textId="045C204F" w:rsidR="00816D3C" w:rsidRDefault="00C612E5" w:rsidP="000B77AE">
          <w:pPr>
            <w:pStyle w:val="ListParagraph"/>
            <w:jc w:val="center"/>
          </w:pPr>
          <w:r>
            <w:rPr>
              <w:noProof/>
              <w:lang w:eastAsia="en-US"/>
            </w:rPr>
            <w:drawing>
              <wp:inline distT="0" distB="0" distL="0" distR="0" wp14:anchorId="5392A2E3" wp14:editId="37FAF5BC">
                <wp:extent cx="3236976" cy="2496912"/>
                <wp:effectExtent l="0" t="0" r="190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236976" cy="2496912"/>
                        </a:xfrm>
                        <a:prstGeom prst="rect">
                          <a:avLst/>
                        </a:prstGeom>
                        <a:noFill/>
                        <a:ln>
                          <a:noFill/>
                        </a:ln>
                      </pic:spPr>
                    </pic:pic>
                  </a:graphicData>
                </a:graphic>
              </wp:inline>
            </w:drawing>
          </w:r>
        </w:p>
        <w:p w14:paraId="1E7CD6D1" w14:textId="72AC5C8C" w:rsidR="000B77AE" w:rsidRDefault="00C50376" w:rsidP="000B77AE">
          <w:pPr>
            <w:pStyle w:val="Caption"/>
            <w:jc w:val="center"/>
          </w:pPr>
          <w:bookmarkStart w:id="15" w:name="_Toc457293766"/>
          <w:r>
            <w:t xml:space="preserve">Figure </w:t>
          </w:r>
          <w:r w:rsidR="00AD39CE">
            <w:fldChar w:fldCharType="begin"/>
          </w:r>
          <w:r w:rsidR="00AD39CE">
            <w:instrText xml:space="preserve"> STYLEREF 1 \s </w:instrText>
          </w:r>
          <w:r w:rsidR="00AD39CE">
            <w:fldChar w:fldCharType="separate"/>
          </w:r>
          <w:r w:rsidR="00B137B9">
            <w:rPr>
              <w:noProof/>
            </w:rPr>
            <w:t>2</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2</w:t>
          </w:r>
          <w:r w:rsidR="00AD39CE">
            <w:rPr>
              <w:noProof/>
            </w:rPr>
            <w:fldChar w:fldCharType="end"/>
          </w:r>
          <w:r>
            <w:rPr>
              <w:noProof/>
            </w:rPr>
            <w:t>.</w:t>
          </w:r>
          <w:r>
            <w:t xml:space="preserve"> </w:t>
          </w:r>
          <w:r w:rsidR="002F1AC5">
            <w:t>Setup w</w:t>
          </w:r>
          <w:r w:rsidR="000B77AE">
            <w:t>elcome box.</w:t>
          </w:r>
          <w:bookmarkEnd w:id="15"/>
        </w:p>
        <w:p w14:paraId="4CBFF9B5" w14:textId="77777777" w:rsidR="000B77AE" w:rsidRDefault="000B77AE" w:rsidP="000B77AE">
          <w:pPr>
            <w:pStyle w:val="ListParagraph"/>
            <w:jc w:val="center"/>
          </w:pPr>
        </w:p>
        <w:p w14:paraId="486E4693" w14:textId="77777777" w:rsidR="00061394" w:rsidRDefault="00C612E5" w:rsidP="00806808">
          <w:pPr>
            <w:pStyle w:val="ListParagraph"/>
            <w:numPr>
              <w:ilvl w:val="0"/>
              <w:numId w:val="2"/>
            </w:numPr>
          </w:pPr>
          <w:r>
            <w:t xml:space="preserve">License Agreement. </w:t>
          </w:r>
          <w:r w:rsidR="00061394">
            <w:t>FluoRender is under the MIT license agreement. Please read and accept the license. Click Next to continue.</w:t>
          </w:r>
        </w:p>
        <w:p w14:paraId="29870B60" w14:textId="0ADBDF6F" w:rsidR="00061394" w:rsidRDefault="00061394" w:rsidP="000B77AE">
          <w:pPr>
            <w:pStyle w:val="ListParagraph"/>
            <w:jc w:val="center"/>
          </w:pPr>
          <w:r>
            <w:rPr>
              <w:noProof/>
              <w:lang w:eastAsia="en-US"/>
            </w:rPr>
            <w:drawing>
              <wp:inline distT="0" distB="0" distL="0" distR="0" wp14:anchorId="01E0F40C" wp14:editId="65EC2368">
                <wp:extent cx="3246120" cy="2514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6120" cy="2514600"/>
                        </a:xfrm>
                        <a:prstGeom prst="rect">
                          <a:avLst/>
                        </a:prstGeom>
                        <a:noFill/>
                        <a:ln>
                          <a:noFill/>
                        </a:ln>
                      </pic:spPr>
                    </pic:pic>
                  </a:graphicData>
                </a:graphic>
              </wp:inline>
            </w:drawing>
          </w:r>
        </w:p>
        <w:p w14:paraId="1030606C" w14:textId="71A4ACDE" w:rsidR="000B77AE" w:rsidRDefault="00C50376" w:rsidP="000B77AE">
          <w:pPr>
            <w:pStyle w:val="Caption"/>
            <w:jc w:val="center"/>
          </w:pPr>
          <w:bookmarkStart w:id="16" w:name="_Toc457293767"/>
          <w:r>
            <w:t xml:space="preserve">Figure </w:t>
          </w:r>
          <w:r w:rsidR="00AD39CE">
            <w:fldChar w:fldCharType="begin"/>
          </w:r>
          <w:r w:rsidR="00AD39CE">
            <w:instrText xml:space="preserve"> STYLEREF 1 \s </w:instrText>
          </w:r>
          <w:r w:rsidR="00AD39CE">
            <w:fldChar w:fldCharType="separate"/>
          </w:r>
          <w:r w:rsidR="00B137B9">
            <w:rPr>
              <w:noProof/>
            </w:rPr>
            <w:t>2</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3</w:t>
          </w:r>
          <w:r w:rsidR="00AD39CE">
            <w:rPr>
              <w:noProof/>
            </w:rPr>
            <w:fldChar w:fldCharType="end"/>
          </w:r>
          <w:r>
            <w:rPr>
              <w:noProof/>
            </w:rPr>
            <w:t>.</w:t>
          </w:r>
          <w:r>
            <w:t xml:space="preserve"> </w:t>
          </w:r>
          <w:r w:rsidR="002F1AC5">
            <w:t>License a</w:t>
          </w:r>
          <w:r w:rsidR="000B77AE">
            <w:t>greement.</w:t>
          </w:r>
          <w:bookmarkEnd w:id="16"/>
        </w:p>
        <w:p w14:paraId="7C9E4AAC" w14:textId="77777777" w:rsidR="00B34E66" w:rsidRDefault="00B34E66" w:rsidP="00B34E66">
          <w:pPr>
            <w:pStyle w:val="ListParagraph"/>
          </w:pPr>
        </w:p>
        <w:p w14:paraId="5FA39E1F" w14:textId="77777777" w:rsidR="00B34E66" w:rsidRDefault="00B34E66" w:rsidP="00B34E66">
          <w:pPr>
            <w:pStyle w:val="ListParagraph"/>
          </w:pPr>
        </w:p>
        <w:p w14:paraId="22F5EBFF" w14:textId="77777777" w:rsidR="00B34E66" w:rsidRDefault="00B34E66" w:rsidP="00B34E66">
          <w:pPr>
            <w:pStyle w:val="ListParagraph"/>
          </w:pPr>
        </w:p>
        <w:p w14:paraId="4F6B5C38" w14:textId="77777777" w:rsidR="00B34E66" w:rsidRPr="00C612E5" w:rsidRDefault="00B34E66" w:rsidP="00B34E66">
          <w:pPr>
            <w:pStyle w:val="ListParagraph"/>
          </w:pPr>
        </w:p>
        <w:p w14:paraId="5B4C222D" w14:textId="77777777" w:rsidR="000B77AE" w:rsidRDefault="000B77AE" w:rsidP="000B77AE"/>
        <w:p w14:paraId="30209253" w14:textId="77777777" w:rsidR="000B77AE" w:rsidRPr="000B77AE" w:rsidRDefault="000B77AE" w:rsidP="000B77AE"/>
        <w:p w14:paraId="1173D5B0" w14:textId="77777777" w:rsidR="00061394" w:rsidRDefault="00061394" w:rsidP="00806808">
          <w:pPr>
            <w:pStyle w:val="ListParagraph"/>
            <w:numPr>
              <w:ilvl w:val="0"/>
              <w:numId w:val="2"/>
            </w:numPr>
          </w:pPr>
          <w:r>
            <w:lastRenderedPageBreak/>
            <w:t>Choose your installation path. Default is recommended. Click Next to continue.</w:t>
          </w:r>
        </w:p>
        <w:p w14:paraId="69CC673C" w14:textId="7B5046F8" w:rsidR="00061394" w:rsidRDefault="00061394" w:rsidP="000B77AE">
          <w:pPr>
            <w:pStyle w:val="ListParagraph"/>
            <w:jc w:val="center"/>
          </w:pPr>
          <w:r>
            <w:rPr>
              <w:noProof/>
              <w:lang w:eastAsia="en-US"/>
            </w:rPr>
            <w:drawing>
              <wp:inline distT="0" distB="0" distL="0" distR="0" wp14:anchorId="752EEB5B" wp14:editId="2F173934">
                <wp:extent cx="3209544" cy="2487168"/>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9544" cy="2487168"/>
                        </a:xfrm>
                        <a:prstGeom prst="rect">
                          <a:avLst/>
                        </a:prstGeom>
                        <a:noFill/>
                        <a:ln>
                          <a:noFill/>
                        </a:ln>
                      </pic:spPr>
                    </pic:pic>
                  </a:graphicData>
                </a:graphic>
              </wp:inline>
            </w:drawing>
          </w:r>
        </w:p>
        <w:p w14:paraId="1893B693" w14:textId="35E9A213" w:rsidR="000B77AE" w:rsidRDefault="00C50376" w:rsidP="000B77AE">
          <w:pPr>
            <w:pStyle w:val="Caption"/>
            <w:jc w:val="center"/>
          </w:pPr>
          <w:bookmarkStart w:id="17" w:name="_Toc457293768"/>
          <w:r>
            <w:t xml:space="preserve">Figure </w:t>
          </w:r>
          <w:r w:rsidR="00AD39CE">
            <w:fldChar w:fldCharType="begin"/>
          </w:r>
          <w:r w:rsidR="00AD39CE">
            <w:instrText xml:space="preserve"> STYLEREF 1 \s </w:instrText>
          </w:r>
          <w:r w:rsidR="00AD39CE">
            <w:fldChar w:fldCharType="separate"/>
          </w:r>
          <w:r w:rsidR="00B137B9">
            <w:rPr>
              <w:noProof/>
            </w:rPr>
            <w:t>2</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4</w:t>
          </w:r>
          <w:r w:rsidR="00AD39CE">
            <w:rPr>
              <w:noProof/>
            </w:rPr>
            <w:fldChar w:fldCharType="end"/>
          </w:r>
          <w:r>
            <w:rPr>
              <w:noProof/>
            </w:rPr>
            <w:t>.</w:t>
          </w:r>
          <w:r>
            <w:t xml:space="preserve"> </w:t>
          </w:r>
          <w:r w:rsidR="002F1AC5">
            <w:t>Destination l</w:t>
          </w:r>
          <w:r w:rsidR="000B77AE">
            <w:t>ocation.</w:t>
          </w:r>
          <w:bookmarkEnd w:id="17"/>
        </w:p>
        <w:p w14:paraId="550A351C" w14:textId="77777777" w:rsidR="000B77AE" w:rsidRDefault="000B77AE" w:rsidP="000B77AE">
          <w:pPr>
            <w:pStyle w:val="ListParagraph"/>
            <w:jc w:val="center"/>
          </w:pPr>
        </w:p>
        <w:p w14:paraId="7BDADBCB" w14:textId="77777777" w:rsidR="00061394" w:rsidRDefault="00061394" w:rsidP="00806808">
          <w:pPr>
            <w:pStyle w:val="ListParagraph"/>
            <w:numPr>
              <w:ilvl w:val="0"/>
              <w:numId w:val="2"/>
            </w:numPr>
          </w:pPr>
          <w:r>
            <w:t>Select shortcut options. Click Next to continue.</w:t>
          </w:r>
        </w:p>
        <w:p w14:paraId="31219B73" w14:textId="77777777" w:rsidR="000B77AE" w:rsidRDefault="000B77AE" w:rsidP="000B77AE">
          <w:pPr>
            <w:pStyle w:val="ListParagraph"/>
            <w:jc w:val="center"/>
            <w:rPr>
              <w:noProof/>
              <w:lang w:eastAsia="en-US"/>
            </w:rPr>
          </w:pPr>
        </w:p>
        <w:p w14:paraId="1FEE759A" w14:textId="7A1D5942" w:rsidR="00061394" w:rsidRDefault="00061394" w:rsidP="000B77AE">
          <w:pPr>
            <w:pStyle w:val="ListParagraph"/>
            <w:jc w:val="center"/>
          </w:pPr>
          <w:r>
            <w:rPr>
              <w:noProof/>
              <w:lang w:eastAsia="en-US"/>
            </w:rPr>
            <w:drawing>
              <wp:inline distT="0" distB="0" distL="0" distR="0" wp14:anchorId="77AD30CA" wp14:editId="28FA535D">
                <wp:extent cx="3236976" cy="2514600"/>
                <wp:effectExtent l="0" t="0" r="190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36976" cy="2514600"/>
                        </a:xfrm>
                        <a:prstGeom prst="rect">
                          <a:avLst/>
                        </a:prstGeom>
                        <a:noFill/>
                        <a:ln>
                          <a:noFill/>
                        </a:ln>
                      </pic:spPr>
                    </pic:pic>
                  </a:graphicData>
                </a:graphic>
              </wp:inline>
            </w:drawing>
          </w:r>
        </w:p>
        <w:p w14:paraId="1752FE16" w14:textId="6AECBC3B" w:rsidR="000B77AE" w:rsidRDefault="00C50376" w:rsidP="000B77AE">
          <w:pPr>
            <w:pStyle w:val="Caption"/>
            <w:jc w:val="center"/>
          </w:pPr>
          <w:bookmarkStart w:id="18" w:name="_Toc457293769"/>
          <w:r>
            <w:t xml:space="preserve">Figure </w:t>
          </w:r>
          <w:r w:rsidR="00AD39CE">
            <w:fldChar w:fldCharType="begin"/>
          </w:r>
          <w:r w:rsidR="00AD39CE">
            <w:instrText xml:space="preserve"> STYLEREF 1 \s </w:instrText>
          </w:r>
          <w:r w:rsidR="00AD39CE">
            <w:fldChar w:fldCharType="separate"/>
          </w:r>
          <w:r w:rsidR="00B137B9">
            <w:rPr>
              <w:noProof/>
            </w:rPr>
            <w:t>2</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5</w:t>
          </w:r>
          <w:r w:rsidR="00AD39CE">
            <w:rPr>
              <w:noProof/>
            </w:rPr>
            <w:fldChar w:fldCharType="end"/>
          </w:r>
          <w:r>
            <w:rPr>
              <w:noProof/>
            </w:rPr>
            <w:t>.</w:t>
          </w:r>
          <w:r>
            <w:t xml:space="preserve"> </w:t>
          </w:r>
          <w:r w:rsidR="000B77AE">
            <w:t>Main user interface of FluoRender on Windows.</w:t>
          </w:r>
          <w:bookmarkEnd w:id="18"/>
        </w:p>
        <w:p w14:paraId="76124CA1" w14:textId="77777777" w:rsidR="000B77AE" w:rsidRDefault="000B77AE" w:rsidP="000B77AE">
          <w:pPr>
            <w:pStyle w:val="ListParagraph"/>
            <w:jc w:val="center"/>
          </w:pPr>
        </w:p>
        <w:p w14:paraId="0C81844B" w14:textId="77777777" w:rsidR="000B77AE" w:rsidRDefault="000B77AE" w:rsidP="000B77AE">
          <w:pPr>
            <w:pStyle w:val="ListParagraph"/>
            <w:jc w:val="center"/>
          </w:pPr>
        </w:p>
        <w:p w14:paraId="1E55FF71" w14:textId="77777777" w:rsidR="000B77AE" w:rsidRDefault="000B77AE" w:rsidP="000B77AE">
          <w:pPr>
            <w:pStyle w:val="ListParagraph"/>
            <w:jc w:val="center"/>
          </w:pPr>
        </w:p>
        <w:p w14:paraId="09518854" w14:textId="77777777" w:rsidR="000B77AE" w:rsidRDefault="000B77AE" w:rsidP="000B77AE">
          <w:pPr>
            <w:pStyle w:val="ListParagraph"/>
            <w:jc w:val="center"/>
          </w:pPr>
        </w:p>
        <w:p w14:paraId="70DB6FD8" w14:textId="77777777" w:rsidR="000B77AE" w:rsidRDefault="000B77AE" w:rsidP="000B77AE">
          <w:pPr>
            <w:pStyle w:val="ListParagraph"/>
            <w:jc w:val="center"/>
          </w:pPr>
        </w:p>
        <w:p w14:paraId="153E825B" w14:textId="77777777" w:rsidR="000B77AE" w:rsidRDefault="000B77AE" w:rsidP="000B77AE">
          <w:pPr>
            <w:pStyle w:val="ListParagraph"/>
            <w:jc w:val="center"/>
          </w:pPr>
        </w:p>
        <w:p w14:paraId="2E3DF465" w14:textId="77777777" w:rsidR="000B77AE" w:rsidRDefault="000B77AE" w:rsidP="000B77AE">
          <w:pPr>
            <w:pStyle w:val="ListParagraph"/>
            <w:jc w:val="center"/>
          </w:pPr>
        </w:p>
        <w:p w14:paraId="59F295FE" w14:textId="77777777" w:rsidR="00B34E66" w:rsidRDefault="00B34E66" w:rsidP="000B77AE">
          <w:pPr>
            <w:pStyle w:val="ListParagraph"/>
            <w:jc w:val="center"/>
          </w:pPr>
        </w:p>
        <w:p w14:paraId="1A19BC92" w14:textId="30ECE090" w:rsidR="00061394" w:rsidRDefault="00061394" w:rsidP="00816D3C">
          <w:pPr>
            <w:pStyle w:val="ListParagraph"/>
            <w:numPr>
              <w:ilvl w:val="0"/>
              <w:numId w:val="2"/>
            </w:numPr>
          </w:pPr>
          <w:r>
            <w:lastRenderedPageBreak/>
            <w:t>Select Additional Tasks. Check the box if you wish to have a desktop shortcut to FluoRender. Click Next to continue.</w:t>
          </w:r>
        </w:p>
        <w:p w14:paraId="468F5006" w14:textId="72AA80F2" w:rsidR="00061394" w:rsidRDefault="00061394" w:rsidP="000B77AE">
          <w:pPr>
            <w:pStyle w:val="ListParagraph"/>
            <w:jc w:val="center"/>
          </w:pPr>
          <w:r>
            <w:rPr>
              <w:noProof/>
              <w:lang w:eastAsia="en-US"/>
            </w:rPr>
            <w:drawing>
              <wp:inline distT="0" distB="0" distL="0" distR="0" wp14:anchorId="54B53764" wp14:editId="265CD79A">
                <wp:extent cx="3227832" cy="2505456"/>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27832" cy="2505456"/>
                        </a:xfrm>
                        <a:prstGeom prst="rect">
                          <a:avLst/>
                        </a:prstGeom>
                        <a:noFill/>
                        <a:ln>
                          <a:noFill/>
                        </a:ln>
                      </pic:spPr>
                    </pic:pic>
                  </a:graphicData>
                </a:graphic>
              </wp:inline>
            </w:drawing>
          </w:r>
        </w:p>
        <w:p w14:paraId="707E179C" w14:textId="681C936F" w:rsidR="000B77AE" w:rsidRDefault="00C50376" w:rsidP="000B77AE">
          <w:pPr>
            <w:pStyle w:val="Caption"/>
            <w:jc w:val="center"/>
          </w:pPr>
          <w:bookmarkStart w:id="19" w:name="_Toc457293770"/>
          <w:r>
            <w:t xml:space="preserve">Figure </w:t>
          </w:r>
          <w:r w:rsidR="00AD39CE">
            <w:fldChar w:fldCharType="begin"/>
          </w:r>
          <w:r w:rsidR="00AD39CE">
            <w:instrText xml:space="preserve"> STYLEREF 1 \s </w:instrText>
          </w:r>
          <w:r w:rsidR="00AD39CE">
            <w:fldChar w:fldCharType="separate"/>
          </w:r>
          <w:r w:rsidR="00B137B9">
            <w:rPr>
              <w:noProof/>
            </w:rPr>
            <w:t>2</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6</w:t>
          </w:r>
          <w:r w:rsidR="00AD39CE">
            <w:rPr>
              <w:noProof/>
            </w:rPr>
            <w:fldChar w:fldCharType="end"/>
          </w:r>
          <w:r>
            <w:rPr>
              <w:noProof/>
            </w:rPr>
            <w:t>.</w:t>
          </w:r>
          <w:r>
            <w:t xml:space="preserve"> </w:t>
          </w:r>
          <w:r w:rsidR="002F1AC5">
            <w:t>Additional t</w:t>
          </w:r>
          <w:r w:rsidR="000B77AE">
            <w:t>asks.</w:t>
          </w:r>
          <w:bookmarkEnd w:id="19"/>
        </w:p>
        <w:p w14:paraId="4BED4C29" w14:textId="77777777" w:rsidR="000B77AE" w:rsidRDefault="000B77AE" w:rsidP="000B77AE">
          <w:pPr>
            <w:pStyle w:val="ListParagraph"/>
            <w:jc w:val="center"/>
          </w:pPr>
        </w:p>
        <w:p w14:paraId="3A737C8B" w14:textId="77777777" w:rsidR="0076505C" w:rsidRDefault="00061394" w:rsidP="00806808">
          <w:pPr>
            <w:pStyle w:val="ListParagraph"/>
            <w:numPr>
              <w:ilvl w:val="0"/>
              <w:numId w:val="2"/>
            </w:numPr>
          </w:pPr>
          <w:r>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0B77AE">
          <w:pPr>
            <w:pStyle w:val="ListParagraph"/>
            <w:jc w:val="center"/>
          </w:pPr>
          <w:r>
            <w:rPr>
              <w:noProof/>
              <w:lang w:eastAsia="en-US"/>
            </w:rPr>
            <w:drawing>
              <wp:inline distT="0" distB="0" distL="0" distR="0" wp14:anchorId="43FC2185" wp14:editId="3A9EB7D2">
                <wp:extent cx="3209544" cy="2487168"/>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9544" cy="2487168"/>
                        </a:xfrm>
                        <a:prstGeom prst="rect">
                          <a:avLst/>
                        </a:prstGeom>
                        <a:noFill/>
                        <a:ln>
                          <a:noFill/>
                        </a:ln>
                      </pic:spPr>
                    </pic:pic>
                  </a:graphicData>
                </a:graphic>
              </wp:inline>
            </w:drawing>
          </w:r>
        </w:p>
        <w:p w14:paraId="42802512" w14:textId="69229C9F" w:rsidR="000B77AE" w:rsidRDefault="00C50376" w:rsidP="000B77AE">
          <w:pPr>
            <w:pStyle w:val="Caption"/>
            <w:jc w:val="center"/>
          </w:pPr>
          <w:bookmarkStart w:id="20" w:name="_Toc457293771"/>
          <w:r>
            <w:t xml:space="preserve">Figure </w:t>
          </w:r>
          <w:r w:rsidR="00AD39CE">
            <w:fldChar w:fldCharType="begin"/>
          </w:r>
          <w:r w:rsidR="00AD39CE">
            <w:instrText xml:space="preserve"> STYLEREF 1 \s </w:instrText>
          </w:r>
          <w:r w:rsidR="00AD39CE">
            <w:fldChar w:fldCharType="separate"/>
          </w:r>
          <w:r w:rsidR="00B137B9">
            <w:rPr>
              <w:noProof/>
            </w:rPr>
            <w:t>2</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7</w:t>
          </w:r>
          <w:r w:rsidR="00AD39CE">
            <w:rPr>
              <w:noProof/>
            </w:rPr>
            <w:fldChar w:fldCharType="end"/>
          </w:r>
          <w:r>
            <w:rPr>
              <w:noProof/>
            </w:rPr>
            <w:t>.</w:t>
          </w:r>
          <w:r>
            <w:t xml:space="preserve"> </w:t>
          </w:r>
          <w:r w:rsidR="002F1AC5">
            <w:t>Ready to i</w:t>
          </w:r>
          <w:r w:rsidR="000B77AE">
            <w:t>nstall.</w:t>
          </w:r>
          <w:bookmarkEnd w:id="20"/>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76505C">
                <w:pPr>
                  <w:pStyle w:val="Icon"/>
                </w:pPr>
                <w:r>
                  <w:rPr>
                    <w:noProof/>
                    <w:lang w:eastAsia="en-US"/>
                  </w:rPr>
                  <mc:AlternateContent>
                    <mc:Choice Requires="wpg">
                      <w:drawing>
                        <wp:inline distT="0" distB="0" distL="0" distR="0" wp14:anchorId="1F7F39AF" wp14:editId="6ED4BA06">
                          <wp:extent cx="228600" cy="228600"/>
                          <wp:effectExtent l="0" t="0" r="0" b="0"/>
                          <wp:docPr id="2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804D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C2eMIA&#10;AADcAAAADwAAAGRycy9kb3ducmV2LnhtbESPzWoCMRSF9wXfIVyhu5rRhejUKKIo3dhS7QNcJtfJ&#10;6OQmJHEc394UCl0ezs/HWax624qOQmwcKxiPChDEldMN1wp+Tru3GYiYkDW2jknBgyKsloOXBZba&#10;3fmbumOqRR7hWKICk5IvpYyVIYtx5Dxx9s4uWExZhlrqgPc8bls5KYqptNhwJhj0tDFUXY83myHG&#10;d1u/2TfzmaX68vWYhs8DKvU67NfvIBL16T/81/7QCibzMfyeyUd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MLZ4wgAAANwAAAAPAAAAAAAAAAAAAAAAAJgCAABkcnMvZG93&#10;bnJldi54bWxQSwUGAAAAAAQABAD1AAAAhwM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5FhsUA&#10;AADcAAAADwAAAGRycy9kb3ducmV2LnhtbESPwWrDMBBE74X8g9hAb40ct4TGjRJCoOBToXFKrltr&#10;bZlYKyMpjtuvrwqFHoeZecNsdpPtxUg+dI4VLBcZCOLa6Y5bBafq9eEZRIjIGnvHpOCLAuy2s7sN&#10;Ftrd+J3GY2xFgnAoUIGJcSikDLUhi2HhBuLkNc5bjEn6VmqPtwS3vcyzbCUtdpwWDA50MFRfjler&#10;4Pz9UY1XX5m3xpfl0/rzvPLNo1L382n/AiLSFP/Df+1SK8jX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kWG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3D68C6B9" w:rsidR="0076505C" w:rsidRDefault="0076505C" w:rsidP="00AB17CF">
                <w:pPr>
                  <w:pStyle w:val="TipText"/>
                  <w:cnfStyle w:val="000000000000" w:firstRow="0" w:lastRow="0" w:firstColumn="0" w:lastColumn="0" w:oddVBand="0" w:evenVBand="0" w:oddHBand="0" w:evenHBand="0" w:firstRowFirstColumn="0" w:firstRowLastColumn="0" w:lastRowFirstColumn="0" w:lastRowLastColumn="0"/>
                </w:pPr>
                <w:r>
                  <w:t>You may also be asked to ins</w:t>
                </w:r>
                <w:r w:rsidR="00253C49">
                  <w:t>tall “Microsoft Visual Studio 14</w:t>
                </w:r>
                <w:r>
                  <w:t xml:space="preserve"> Runtime Redistributable for x64”. You will need an internet connection for the installer to download and install this requirement for FluoRender.</w:t>
                </w:r>
              </w:p>
            </w:tc>
          </w:tr>
        </w:tbl>
        <w:p w14:paraId="198DF8CC" w14:textId="0E84CA85" w:rsidR="00061394" w:rsidRDefault="00061394" w:rsidP="00061394">
          <w:pPr>
            <w:pStyle w:val="ListParagraph"/>
          </w:pPr>
        </w:p>
        <w:p w14:paraId="1C74F047" w14:textId="38639ECE" w:rsidR="003010F7" w:rsidRDefault="00061394" w:rsidP="00816D3C">
          <w:pPr>
            <w:pStyle w:val="ListParagraph"/>
            <w:numPr>
              <w:ilvl w:val="0"/>
              <w:numId w:val="2"/>
            </w:numPr>
          </w:pPr>
          <w:r>
            <w:t>After clicking “</w:t>
          </w:r>
          <w:r w:rsidR="00816D3C">
            <w:t>Install”, setup will copy files onto your computer. When completed, setup will tell you that install is complete and to click “OK” to run FluoRender.</w:t>
          </w:r>
        </w:p>
      </w:sdtContent>
    </w:sdt>
    <w:p w14:paraId="4D329E0C" w14:textId="77777777" w:rsidR="003010F7" w:rsidRDefault="00E67B16" w:rsidP="00BF54AB">
      <w:pPr>
        <w:pStyle w:val="Heading2"/>
      </w:pPr>
      <w:bookmarkStart w:id="21" w:name="_Toc406575212"/>
      <w:bookmarkStart w:id="22" w:name="_Toc406755642"/>
      <w:bookmarkStart w:id="23" w:name="_Toc406770715"/>
      <w:bookmarkStart w:id="24" w:name="_Toc457293679"/>
      <w:r>
        <w:lastRenderedPageBreak/>
        <w:t>Install FluoRender on Mac OS X</w:t>
      </w:r>
      <w:bookmarkEnd w:id="21"/>
      <w:bookmarkEnd w:id="22"/>
      <w:bookmarkEnd w:id="23"/>
      <w:bookmarkEnd w:id="2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F532D2">
            <w:pPr>
              <w:pStyle w:val="Icon"/>
            </w:pPr>
            <w:r>
              <w:rPr>
                <w:noProof/>
                <w:lang w:eastAsia="en-US"/>
              </w:rPr>
              <mc:AlternateContent>
                <mc:Choice Requires="wpg">
                  <w:drawing>
                    <wp:inline distT="0" distB="0" distL="0" distR="0" wp14:anchorId="38910518" wp14:editId="2E7D468E">
                      <wp:extent cx="228600" cy="228600"/>
                      <wp:effectExtent l="0" t="0" r="0" b="0"/>
                      <wp:docPr id="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F2F8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kTsEA&#10;AADaAAAADwAAAGRycy9kb3ducmV2LnhtbESP3WoCMRCF7wu+QxihdzVroaKrUUSp9KYt/jzAsBk3&#10;q5tJSOK6vn1TKPTycH4+zmLV21Z0FGLjWMF4VIAgrpxuuFZwOr6/TEHEhKyxdUwKHhRhtRw8LbDU&#10;7s576g6pFnmEY4kKTEq+lDJWhizGkfPE2Tu7YDFlGWqpA97zuG3la1FMpMWGM8Ggp42h6nq42Qwx&#10;vtv6za6ZTS3Vl+/HJHx9olLPw349B5GoT//hv/aHVvAGv1fyDZD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RZE7BAAAA2gAAAA8AAAAAAAAAAAAAAAAAmAIAAGRycy9kb3du&#10;cmV2LnhtbFBLBQYAAAAABAAEAPUAAACGAw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K1cMA&#10;AADaAAAADwAAAGRycy9kb3ducmV2LnhtbESPQUvDQBSE74L/YXmCN7uxlqCx2yIFISfBppLrM/uS&#10;DWbfht1tGv31bqHQ4zAz3zDr7WwHMZEPvWMFj4sMBHHjdM+dgkP1/vAMIkRkjYNjUvBLAbab25s1&#10;Ftqd+JOmfexEgnAoUIGJcSykDI0hi2HhRuLktc5bjEn6TmqPpwS3g1xmWS4t9pwWDI60M9T87I9W&#10;Qf33VU1HX5mP1pfl6uW7zn37pNT93fz2CiLSHK/hS7vUCnI4X0k3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rK1cMAAADa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27F98D9C" w:rsidR="00F532D2" w:rsidRDefault="00F532D2" w:rsidP="00DC0B8A">
            <w:pPr>
              <w:pStyle w:val="TipText"/>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X versions. Currently supported versions include: 10.</w:t>
            </w:r>
            <w:r w:rsidR="00C612E5">
              <w:t>9</w:t>
            </w:r>
            <w:r w:rsidR="00DC0B8A">
              <w:t xml:space="preserve"> (</w:t>
            </w:r>
            <w:r w:rsidR="00C612E5">
              <w:t>Mavericks</w:t>
            </w:r>
            <w:r w:rsidR="00DC0B8A">
              <w:t xml:space="preserve">). Please make sure your hardware is compatible with </w:t>
            </w:r>
            <w:r w:rsidR="00C612E5">
              <w:t>this version of</w:t>
            </w:r>
            <w:r w:rsidR="00DC0B8A">
              <w:t xml:space="preserve"> Mac OS X</w:t>
            </w:r>
            <w:r w:rsidR="00C612E5">
              <w:t>. If you are unable to use OS X 10.9, you will need to use FluoRender 2.14 (also on FluoRender’s download website). FluoRender 2.14 is compatible with OS X 10.6 and above. There are many new features and bug fixes that are not included in 2.14. Continued support will only be available for the latest Release of FluoRender.</w:t>
            </w:r>
          </w:p>
        </w:tc>
      </w:tr>
    </w:tbl>
    <w:p w14:paraId="5D214134" w14:textId="77777777" w:rsidR="00E67B16" w:rsidRDefault="00E67B16"/>
    <w:p w14:paraId="5FCF4F84" w14:textId="66A6C120" w:rsidR="009109F2" w:rsidRDefault="009109F2" w:rsidP="001257EC">
      <w:pPr>
        <w:pStyle w:val="ListParagraph"/>
        <w:numPr>
          <w:ilvl w:val="0"/>
          <w:numId w:val="3"/>
        </w:numPr>
      </w:pPr>
      <w:r>
        <w:t xml:space="preserve">Download </w:t>
      </w:r>
      <w:r w:rsidR="00F43440">
        <w:rPr>
          <w:i/>
        </w:rPr>
        <w:t>FluoRender_2.19</w:t>
      </w:r>
      <w:r w:rsidR="00505249">
        <w:rPr>
          <w:i/>
        </w:rPr>
        <w:t>.</w:t>
      </w:r>
      <w:r w:rsidR="00AC59FB">
        <w:rPr>
          <w:i/>
        </w:rPr>
        <w:t>4</w:t>
      </w:r>
      <w:r w:rsidRPr="00095378">
        <w:rPr>
          <w:i/>
        </w:rPr>
        <w:t>_osx.dmg</w:t>
      </w:r>
      <w:r w:rsidR="00D4003A">
        <w:t xml:space="preserve"> from our website (</w:t>
      </w:r>
      <w:r w:rsidR="001257EC" w:rsidRPr="001257EC">
        <w:t>https://github.com/SCIInstitute/fluorender/releases</w:t>
      </w:r>
      <w:r w:rsidR="00D4003A">
        <w:t>).</w:t>
      </w:r>
    </w:p>
    <w:p w14:paraId="2F2A5CD0" w14:textId="463A1B68" w:rsidR="009109F2" w:rsidRDefault="009109F2" w:rsidP="00806808">
      <w:pPr>
        <w:pStyle w:val="ListParagraph"/>
        <w:numPr>
          <w:ilvl w:val="0"/>
          <w:numId w:val="3"/>
        </w:numPr>
      </w:pPr>
      <w:r>
        <w:t>Double-click the</w:t>
      </w:r>
      <w:r w:rsidR="008468B4">
        <w:t xml:space="preserve"> disk image file icon to open the image and view it in </w:t>
      </w:r>
      <w:r>
        <w:t>Finder.</w:t>
      </w:r>
    </w:p>
    <w:p w14:paraId="3F65FA24" w14:textId="2ED16FBB" w:rsidR="008468B4" w:rsidRDefault="00261115" w:rsidP="000B77AE">
      <w:pPr>
        <w:pStyle w:val="ListParagraph"/>
        <w:jc w:val="center"/>
      </w:pPr>
      <w:r>
        <w:rPr>
          <w:noProof/>
          <w:lang w:eastAsia="en-US"/>
        </w:rPr>
        <w:drawing>
          <wp:inline distT="0" distB="0" distL="0" distR="0" wp14:anchorId="1CA69478" wp14:editId="33B83386">
            <wp:extent cx="2221992" cy="1709928"/>
            <wp:effectExtent l="0" t="0" r="6985" b="5080"/>
            <wp:docPr id="7" name="Picture 7" descr="C:\Users\ASUS\OneDrive\FluoRender\Screen Shot 2015-05-20 at 7.17.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OneDrive\FluoRender\Screen Shot 2015-05-20 at 7.17.07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21992" cy="1709928"/>
                    </a:xfrm>
                    <a:prstGeom prst="rect">
                      <a:avLst/>
                    </a:prstGeom>
                    <a:noFill/>
                    <a:ln>
                      <a:noFill/>
                    </a:ln>
                  </pic:spPr>
                </pic:pic>
              </a:graphicData>
            </a:graphic>
          </wp:inline>
        </w:drawing>
      </w:r>
    </w:p>
    <w:p w14:paraId="50BCCC2D" w14:textId="5EC6E652" w:rsidR="000B77AE" w:rsidRDefault="00C50376" w:rsidP="000B77AE">
      <w:pPr>
        <w:pStyle w:val="Caption"/>
        <w:jc w:val="center"/>
      </w:pPr>
      <w:bookmarkStart w:id="25" w:name="_Toc457293772"/>
      <w:r>
        <w:t xml:space="preserve">Figure </w:t>
      </w:r>
      <w:r w:rsidR="00AD39CE">
        <w:fldChar w:fldCharType="begin"/>
      </w:r>
      <w:r w:rsidR="00AD39CE">
        <w:instrText xml:space="preserve"> STYLEREF 1 \s </w:instrText>
      </w:r>
      <w:r w:rsidR="00AD39CE">
        <w:fldChar w:fldCharType="separate"/>
      </w:r>
      <w:r w:rsidR="00B137B9">
        <w:rPr>
          <w:noProof/>
        </w:rPr>
        <w:t>2</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8</w:t>
      </w:r>
      <w:r w:rsidR="00AD39CE">
        <w:rPr>
          <w:noProof/>
        </w:rPr>
        <w:fldChar w:fldCharType="end"/>
      </w:r>
      <w:r>
        <w:rPr>
          <w:noProof/>
        </w:rPr>
        <w:t>.</w:t>
      </w:r>
      <w:r>
        <w:t xml:space="preserve"> </w:t>
      </w:r>
      <w:r w:rsidR="002F1AC5">
        <w:t>FluoRender DMG i</w:t>
      </w:r>
      <w:r w:rsidR="000B77AE">
        <w:t>mage on Mac OSX.</w:t>
      </w:r>
      <w:bookmarkEnd w:id="25"/>
    </w:p>
    <w:p w14:paraId="7F9B521F" w14:textId="77777777" w:rsidR="000B77AE" w:rsidRDefault="000B77AE" w:rsidP="008468B4">
      <w:pPr>
        <w:pStyle w:val="ListParagraph"/>
      </w:pPr>
    </w:p>
    <w:p w14:paraId="07375395" w14:textId="2834A4CD" w:rsidR="00A5604C" w:rsidRDefault="008468B4" w:rsidP="00806808">
      <w:pPr>
        <w:pStyle w:val="ListParagraph"/>
        <w:numPr>
          <w:ilvl w:val="0"/>
          <w:numId w:val="3"/>
        </w:numPr>
      </w:pPr>
      <w:r>
        <w:t xml:space="preserve">Please open the </w:t>
      </w:r>
      <w:r w:rsidR="007A3C0C">
        <w:t>LICENSE</w:t>
      </w:r>
      <w:r>
        <w:t>.txt and be sure you agree to the terms of the license.</w:t>
      </w:r>
    </w:p>
    <w:p w14:paraId="308C0638" w14:textId="3B1A65D1" w:rsidR="008468B4" w:rsidRDefault="008468B4" w:rsidP="00806808">
      <w:pPr>
        <w:pStyle w:val="ListParagraph"/>
        <w:numPr>
          <w:ilvl w:val="0"/>
          <w:numId w:val="3"/>
        </w:numPr>
      </w:pPr>
      <w:r>
        <w:t xml:space="preserve">Select </w:t>
      </w:r>
      <w:r w:rsidR="001522AE">
        <w:t xml:space="preserve">the </w:t>
      </w:r>
      <w:r>
        <w:t>FluoRender</w:t>
      </w:r>
      <w:r w:rsidR="001522AE">
        <w:t xml:space="preserve"> file icon</w:t>
      </w:r>
      <w:r>
        <w:t xml:space="preserve">, and drag and drop </w:t>
      </w:r>
      <w:r w:rsidR="001522AE">
        <w:t>it</w:t>
      </w:r>
      <w:r>
        <w:t xml:space="preserve"> onto the “Applications” shortcut. You may have to grant permission by entering your computer password. </w:t>
      </w:r>
    </w:p>
    <w:p w14:paraId="64C94C3B" w14:textId="233F30F1" w:rsidR="008468B4" w:rsidRDefault="008468B4" w:rsidP="00806808">
      <w:pPr>
        <w:pStyle w:val="ListParagraph"/>
        <w:numPr>
          <w:ilvl w:val="0"/>
          <w:numId w:val="3"/>
        </w:numPr>
      </w:pPr>
      <w:r>
        <w:t>FluoRender is now on your machine. You can access it in your launcher or Applications shortcuts.</w:t>
      </w:r>
    </w:p>
    <w:p w14:paraId="708E418F" w14:textId="77777777" w:rsidR="00E67B16" w:rsidRDefault="00E67B16">
      <w:r>
        <w:br w:type="page"/>
      </w:r>
    </w:p>
    <w:p w14:paraId="1C760143" w14:textId="77777777" w:rsidR="003010F7" w:rsidRPr="00AB5FE9" w:rsidRDefault="00DC0B8A" w:rsidP="00BF54AB">
      <w:pPr>
        <w:pStyle w:val="Heading1"/>
      </w:pPr>
      <w:bookmarkStart w:id="26" w:name="_Toc406575213"/>
      <w:bookmarkStart w:id="27" w:name="_Toc406755643"/>
      <w:bookmarkStart w:id="28" w:name="_Toc406770716"/>
      <w:bookmarkStart w:id="29" w:name="_Ref448312155"/>
      <w:bookmarkStart w:id="30" w:name="_Toc457293680"/>
      <w:r w:rsidRPr="00AB5FE9">
        <w:lastRenderedPageBreak/>
        <w:t>FluoRender User Interface</w:t>
      </w:r>
      <w:bookmarkEnd w:id="26"/>
      <w:bookmarkEnd w:id="27"/>
      <w:bookmarkEnd w:id="28"/>
      <w:bookmarkEnd w:id="29"/>
      <w:bookmarkEnd w:id="30"/>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B5FE9" w14:paraId="5D43FAA3" w14:textId="77777777" w:rsidTr="001D34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1B39FC" w14:textId="77777777" w:rsidR="00AB5FE9" w:rsidRDefault="00AB5FE9" w:rsidP="001D3430">
            <w:pPr>
              <w:pStyle w:val="Icon"/>
            </w:pPr>
            <w:r>
              <w:rPr>
                <w:noProof/>
                <w:lang w:eastAsia="en-US"/>
              </w:rPr>
              <mc:AlternateContent>
                <mc:Choice Requires="wpg">
                  <w:drawing>
                    <wp:inline distT="0" distB="0" distL="0" distR="0" wp14:anchorId="17089173" wp14:editId="3EC0B6C7">
                      <wp:extent cx="228600" cy="228600"/>
                      <wp:effectExtent l="0" t="0" r="0" b="0"/>
                      <wp:docPr id="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 name="Oval 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9ECD4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">
                      <v:oval id="Oval 1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7d+MIA&#10;AADbAAAADwAAAGRycy9kb3ducmV2LnhtbESPQWsCMRCF74X+hzCF3mpWD2JXo4hi6aVK1R8wbKab&#10;rZtJSOK6/nsjCN5meG/e92a26G0rOgqxcaxgOChAEFdON1wrOB42HxMQMSFrbB2TgitFWMxfX2ZY&#10;anfhX+r2qRY5hGOJCkxKvpQyVoYsxoHzxFn7c8FiymuopQ54yeG2laOiGEuLDWeCQU8rQ9Vpf7YZ&#10;Yny39quv5nNiqf7fXcdh+4NKvb/1yymIRH16mh/X3zrXH8L9lzyAn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Lt34wgAAANsAAAAPAAAAAAAAAAAAAAAAAJgCAABkcnMvZG93&#10;bnJldi54bWxQSwUGAAAAAAQABAD1AAAAhwM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ykMcIA&#10;AADbAAAADwAAAGRycy9kb3ducmV2LnhtbERP32vCMBB+F/Y/hBvsTdOpyNYZZQyEPgmziq+35tqU&#10;NZeSxNr51y/CYG/38f289Xa0nRjIh9axgudZBoK4crrlRsGx3E1fQISIrLFzTAp+KMB28zBZY67d&#10;lT9pOMRGpBAOOSowMfa5lKEyZDHMXE+cuNp5izFB30jt8ZrCbSfnWbaSFltODQZ7+jBUfR8uVsH5&#10;diqHiy/NvvZFsXz9Oq98vVDq6XF8fwMRaYz/4j93odP8Odx/SQ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KQxwgAAANs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8C5FCD" w14:textId="3C366113" w:rsidR="00AB5FE9" w:rsidRDefault="00AB5FE9" w:rsidP="00A5604C">
            <w:pPr>
              <w:pStyle w:val="TipText"/>
              <w:cnfStyle w:val="000000000000" w:firstRow="0" w:lastRow="0" w:firstColumn="0" w:lastColumn="0" w:oddVBand="0" w:evenVBand="0" w:oddHBand="0" w:evenHBand="0" w:firstRowFirstColumn="0" w:firstRowLastColumn="0" w:lastRowFirstColumn="0" w:lastRowLastColumn="0"/>
            </w:pPr>
            <w:r>
              <w:t xml:space="preserve">Not every function of FluoRender is available for Mac OS X. </w:t>
            </w:r>
            <w:r w:rsidR="00A5604C">
              <w:t xml:space="preserve">Use the Windows release for advanced functions including paint selection. </w:t>
            </w:r>
            <w:r>
              <w:t xml:space="preserve">Refer </w:t>
            </w:r>
            <w:r w:rsidR="00A5604C">
              <w:t xml:space="preserve">to </w:t>
            </w:r>
            <w:r>
              <w:t>appendix f</w:t>
            </w:r>
            <w:r w:rsidR="00A5604C">
              <w:t>or the difference of FluoRender on the two operating systems.</w:t>
            </w:r>
            <w:r w:rsidR="00457161">
              <w:t xml:space="preserve"> The rest of this guide is based on the Windows version of FluoRender.</w:t>
            </w:r>
          </w:p>
        </w:tc>
      </w:tr>
    </w:tbl>
    <w:p w14:paraId="13F31DC7" w14:textId="77777777" w:rsidR="003010F7" w:rsidRDefault="003010F7"/>
    <w:p w14:paraId="70CA179C" w14:textId="77777777" w:rsidR="003010F7" w:rsidRDefault="00A5604C" w:rsidP="00BF54AB">
      <w:pPr>
        <w:pStyle w:val="Heading2"/>
      </w:pPr>
      <w:bookmarkStart w:id="31" w:name="_Toc406575214"/>
      <w:bookmarkStart w:id="32" w:name="_Toc406755644"/>
      <w:bookmarkStart w:id="33" w:name="_Toc406770717"/>
      <w:bookmarkStart w:id="34" w:name="_Toc457293681"/>
      <w:r>
        <w:t>FluoRender on Windows</w:t>
      </w:r>
      <w:bookmarkEnd w:id="31"/>
      <w:bookmarkEnd w:id="32"/>
      <w:bookmarkEnd w:id="33"/>
      <w:bookmarkEnd w:id="34"/>
    </w:p>
    <w:p w14:paraId="13F89DFB" w14:textId="7EBC566D" w:rsidR="00A5604C" w:rsidRDefault="00261115" w:rsidP="00A45C95">
      <w:pPr>
        <w:jc w:val="center"/>
      </w:pPr>
      <w:r>
        <w:rPr>
          <w:noProof/>
          <w:lang w:eastAsia="en-US"/>
        </w:rPr>
        <w:drawing>
          <wp:inline distT="0" distB="0" distL="0" distR="0" wp14:anchorId="015EEF9C" wp14:editId="41376242">
            <wp:extent cx="5769864" cy="302666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OneDrive\FluoRender\main_ui-01.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69864" cy="3026664"/>
                    </a:xfrm>
                    <a:prstGeom prst="rect">
                      <a:avLst/>
                    </a:prstGeom>
                    <a:noFill/>
                    <a:ln>
                      <a:noFill/>
                    </a:ln>
                  </pic:spPr>
                </pic:pic>
              </a:graphicData>
            </a:graphic>
          </wp:inline>
        </w:drawing>
      </w:r>
    </w:p>
    <w:p w14:paraId="7E227DEA" w14:textId="36640DD2" w:rsidR="00095378" w:rsidRDefault="00095378" w:rsidP="00A45C95">
      <w:pPr>
        <w:pStyle w:val="Caption"/>
        <w:jc w:val="center"/>
      </w:pPr>
      <w:bookmarkStart w:id="35" w:name="_Ref407105352"/>
      <w:bookmarkStart w:id="36" w:name="_Toc457293773"/>
      <w:r>
        <w:t xml:space="preserve">Figure </w:t>
      </w:r>
      <w:r w:rsidR="00AD39CE">
        <w:fldChar w:fldCharType="begin"/>
      </w:r>
      <w:r w:rsidR="00AD39CE">
        <w:instrText xml:space="preserve"> STYLEREF 1 \s </w:instrText>
      </w:r>
      <w:r w:rsidR="00AD39CE">
        <w:fldChar w:fldCharType="separate"/>
      </w:r>
      <w:r w:rsidR="00B137B9">
        <w:rPr>
          <w:noProof/>
        </w:rPr>
        <w:t>3</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1</w:t>
      </w:r>
      <w:r w:rsidR="00AD39CE">
        <w:rPr>
          <w:noProof/>
        </w:rPr>
        <w:fldChar w:fldCharType="end"/>
      </w:r>
      <w:bookmarkEnd w:id="35"/>
      <w:r w:rsidR="00C50376">
        <w:rPr>
          <w:noProof/>
        </w:rPr>
        <w:t>.</w:t>
      </w:r>
      <w:r>
        <w:t xml:space="preserve"> Main user interface of FluoRender on Windows.</w:t>
      </w:r>
      <w:bookmarkEnd w:id="36"/>
    </w:p>
    <w:p w14:paraId="4A030A1E" w14:textId="5C2530E6" w:rsidR="00F62C0E" w:rsidRDefault="00F62C0E" w:rsidP="00806808">
      <w:pPr>
        <w:pStyle w:val="ListParagraph"/>
        <w:numPr>
          <w:ilvl w:val="0"/>
          <w:numId w:val="1"/>
        </w:numPr>
      </w:pPr>
      <w:r w:rsidRPr="00095378">
        <w:rPr>
          <w:b/>
        </w:rPr>
        <w:t>Main menu</w:t>
      </w:r>
      <w:r w:rsidR="004A5B0C" w:rsidRPr="00095378">
        <w:rPr>
          <w:b/>
        </w:rPr>
        <w:t>.</w:t>
      </w:r>
      <w:r w:rsidR="004A5B0C">
        <w:t xml:space="preserve"> Functions in main menu can be accessed from the main toolbar as well.</w:t>
      </w:r>
    </w:p>
    <w:p w14:paraId="47FC5AFB" w14:textId="06727243" w:rsidR="00F62C0E" w:rsidRDefault="00F62C0E" w:rsidP="00806808">
      <w:pPr>
        <w:pStyle w:val="ListParagraph"/>
        <w:numPr>
          <w:ilvl w:val="0"/>
          <w:numId w:val="1"/>
        </w:numPr>
      </w:pPr>
      <w:r w:rsidRPr="00095378">
        <w:rPr>
          <w:b/>
        </w:rPr>
        <w:t>Main tools.</w:t>
      </w:r>
      <w:r>
        <w:t xml:space="preserve"> The most commonly used functions are listed on the left side of the main toolbar, including </w:t>
      </w:r>
      <w:r w:rsidR="004A5B0C">
        <w:t>loading volumes and projects.</w:t>
      </w:r>
      <w:r w:rsidR="00D656ED">
        <w:t xml:space="preserve"> Analysis tools of FluoRender are stacked under one button on the main tool bar. You can use the drop-down menu to choose a tool that is not currently shown. The most recently used tool is shown for quick access.</w:t>
      </w:r>
    </w:p>
    <w:p w14:paraId="2FD049B2" w14:textId="5B0AADB3" w:rsidR="004A5B0C" w:rsidRDefault="00454EF4" w:rsidP="00806808">
      <w:pPr>
        <w:pStyle w:val="ListParagraph"/>
        <w:numPr>
          <w:ilvl w:val="0"/>
          <w:numId w:val="1"/>
        </w:numPr>
      </w:pPr>
      <w:r w:rsidRPr="00095378">
        <w:rPr>
          <w:b/>
        </w:rPr>
        <w:t>Dataset panel.</w:t>
      </w:r>
      <w:r>
        <w:t xml:space="preserve"> C</w:t>
      </w:r>
      <w:r w:rsidR="004A5B0C">
        <w:t>urrently loaded data sets are listed in the dataset panel. They can be added to a render view. Multiple instances of the same data set can be added to render view</w:t>
      </w:r>
      <w:r w:rsidR="00457161">
        <w:t>s</w:t>
      </w:r>
      <w:r w:rsidR="004A5B0C">
        <w:t xml:space="preserve"> as well.</w:t>
      </w:r>
    </w:p>
    <w:p w14:paraId="57E6E1D1" w14:textId="23980096" w:rsidR="004A5B0C" w:rsidRDefault="00454EF4" w:rsidP="00806808">
      <w:pPr>
        <w:pStyle w:val="ListParagraph"/>
        <w:numPr>
          <w:ilvl w:val="0"/>
          <w:numId w:val="1"/>
        </w:numPr>
      </w:pPr>
      <w:r w:rsidRPr="00095378">
        <w:rPr>
          <w:b/>
        </w:rPr>
        <w:t>Workspace panel.</w:t>
      </w:r>
      <w:r>
        <w:t xml:space="preserve"> C</w:t>
      </w:r>
      <w:r w:rsidR="004A5B0C">
        <w:t>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2FE7951C" w14:textId="28A17727" w:rsidR="004A5B0C" w:rsidRDefault="004A5B0C" w:rsidP="00806808">
      <w:pPr>
        <w:pStyle w:val="ListParagraph"/>
        <w:numPr>
          <w:ilvl w:val="0"/>
          <w:numId w:val="1"/>
        </w:numPr>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1995C1CA" w14:textId="615FF6D7" w:rsidR="004A5B0C" w:rsidRDefault="00454EF4" w:rsidP="00806808">
      <w:pPr>
        <w:pStyle w:val="ListParagraph"/>
        <w:numPr>
          <w:ilvl w:val="0"/>
          <w:numId w:val="1"/>
        </w:numPr>
      </w:pPr>
      <w:r w:rsidRPr="00095378">
        <w:rPr>
          <w:b/>
        </w:rPr>
        <w:t>Record/Export panel.</w:t>
      </w:r>
      <w:r>
        <w:t xml:space="preserve"> Record and export a rotation movie, a time sequence, or a key frame animation using this panel. The selected view port can also be cropped for export.</w:t>
      </w:r>
    </w:p>
    <w:p w14:paraId="7F345CF5" w14:textId="757AD82E" w:rsidR="00454EF4" w:rsidRDefault="00454EF4" w:rsidP="00806808">
      <w:pPr>
        <w:pStyle w:val="ListParagraph"/>
        <w:numPr>
          <w:ilvl w:val="0"/>
          <w:numId w:val="1"/>
        </w:numPr>
      </w:pPr>
      <w:r w:rsidRPr="00095378">
        <w:rPr>
          <w:b/>
        </w:rPr>
        <w:lastRenderedPageBreak/>
        <w:t>Render view panel.</w:t>
      </w:r>
      <w:r>
        <w:t xml:space="preserve"> The main panel for visualization and analysis. Multiple render view panels are supported.</w:t>
      </w:r>
    </w:p>
    <w:p w14:paraId="688B505E" w14:textId="3BD063B9" w:rsidR="00454EF4" w:rsidRDefault="00454EF4" w:rsidP="00806808">
      <w:pPr>
        <w:pStyle w:val="ListParagraph"/>
        <w:numPr>
          <w:ilvl w:val="0"/>
          <w:numId w:val="1"/>
        </w:numPr>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6E1C98A7" w14:textId="5564CC56" w:rsidR="00454EF4" w:rsidRDefault="00454EF4" w:rsidP="00806808">
      <w:pPr>
        <w:pStyle w:val="ListParagraph"/>
        <w:numPr>
          <w:ilvl w:val="0"/>
          <w:numId w:val="1"/>
        </w:numPr>
      </w:pPr>
      <w:r w:rsidRPr="00095378">
        <w:rPr>
          <w:b/>
        </w:rPr>
        <w:t>Property panel.</w:t>
      </w:r>
      <w:r>
        <w:t xml:space="preserve"> All adjustable visual settings of current selection. Adjustments are applied in real-time.</w:t>
      </w:r>
    </w:p>
    <w:p w14:paraId="43D165A6" w14:textId="77777777" w:rsidR="003010F7" w:rsidRDefault="00A5604C" w:rsidP="00BF54AB">
      <w:pPr>
        <w:pStyle w:val="Heading2"/>
      </w:pPr>
      <w:bookmarkStart w:id="37" w:name="_Toc406575215"/>
      <w:bookmarkStart w:id="38" w:name="_Toc406755645"/>
      <w:bookmarkStart w:id="39" w:name="_Toc406770718"/>
      <w:bookmarkStart w:id="40" w:name="_Toc457293682"/>
      <w:r>
        <w:t>FluoRender on Mac OS X</w:t>
      </w:r>
      <w:bookmarkEnd w:id="37"/>
      <w:bookmarkEnd w:id="38"/>
      <w:bookmarkEnd w:id="39"/>
      <w:bookmarkEnd w:id="40"/>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2D86" w14:paraId="428FA61C" w14:textId="77777777" w:rsidTr="00F5281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8918F07" w14:textId="77777777" w:rsidR="00B92D86" w:rsidRDefault="00B92D86" w:rsidP="00F5281E">
            <w:pPr>
              <w:pStyle w:val="Icon"/>
            </w:pPr>
            <w:r>
              <w:rPr>
                <w:noProof/>
                <w:lang w:eastAsia="en-US"/>
              </w:rPr>
              <mc:AlternateContent>
                <mc:Choice Requires="wpg">
                  <w:drawing>
                    <wp:inline distT="0" distB="0" distL="0" distR="0" wp14:anchorId="1BE44928" wp14:editId="1FD733DD">
                      <wp:extent cx="228600" cy="228600"/>
                      <wp:effectExtent l="0" t="0" r="0" b="0"/>
                      <wp:docPr id="3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5" name="Oval 3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6" name="Freeform 3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DC693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2I3rIokFAAD1EQAADgAAAAAAAAAAAAAAAAAuAgAAZHJz&#10;L2Uyb0RvYy54bWxQSwECLQAUAAYACAAAACEA+AwpmdgAAAADAQAADwAAAAAAAAAAAAAAAADjBwAA&#10;ZHJzL2Rvd25yZXYueG1sUEsFBgAAAAAEAAQA8wAAAOgIAAAAAA==&#10;">
                      <v:oval id="Oval 31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m8vMMA&#10;AADcAAAADwAAAGRycy9kb3ducmV2LnhtbESP3WoCMRCF7wu+QxihdzWrUrFbo4hi6U0rah9g2Ew3&#10;q5tJSOK6vn1TKPTycH4+zmLV21Z0FGLjWMF4VIAgrpxuuFbwddo9zUHEhKyxdUwK7hRhtRw8LLDU&#10;7sYH6o6pFnmEY4kKTEq+lDJWhizGkfPE2ft2wWLKMtRSB7zlcdvKSVHMpMWGM8Ggp42h6nK82gwx&#10;vtv6zVvzMrdUn/f3Wfj8QKUeh/36FUSiPv2H/9rvWsF0/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m8vMMAAADcAAAADwAAAAAAAAAAAAAAAACYAgAAZHJzL2Rv&#10;d25yZXYueG1sUEsFBgAAAAAEAAQA9QAAAIgDAAAAAA==&#10;" fillcolor="#f24f4f [3204]" stroked="f" strokeweight="0">
                        <v:stroke joinstyle="miter"/>
                        <o:lock v:ext="edit" aspectratio="t"/>
                      </v:oval>
                      <v:shape id="Freeform 31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dPQsUA&#10;AADcAAAADwAAAGRycy9kb3ducmV2LnhtbESPwWrDMBBE74X+g9hCbo2cppjWiRJCoOBToXFKrltr&#10;bZlYKyMpjtOvrwqFHoeZecOst5PtxUg+dI4VLOYZCOLa6Y5bBcfq7fEFRIjIGnvHpOBGAbab+7s1&#10;Ftpd+YPGQ2xFgnAoUIGJcSikDLUhi2HuBuLkNc5bjEn6VmqP1wS3vXzKslxa7DgtGBxob6g+Hy5W&#10;wen7sxovvjLvjS/L59evU+6bpVKzh2m3AhFpiv/hv3apFSwXOfyeS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J09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28E2C0" w14:textId="4730C4D2" w:rsidR="00B92D86" w:rsidRDefault="00B92D86" w:rsidP="00F5281E">
            <w:pPr>
              <w:pStyle w:val="TipText"/>
              <w:cnfStyle w:val="000000000000" w:firstRow="0" w:lastRow="0" w:firstColumn="0" w:lastColumn="0" w:oddVBand="0" w:evenVBand="0" w:oddHBand="0" w:evenHBand="0" w:firstRowFirstColumn="0" w:firstRowLastColumn="0" w:lastRowFirstColumn="0" w:lastRowLastColumn="0"/>
            </w:pPr>
            <w:r>
              <w:t xml:space="preserve">Although the OS X interface is nearly identical to Windows (minus unsupported functions), </w:t>
            </w:r>
            <w:r w:rsidR="00F5281E">
              <w:t>the appearance is slightly different due to intrinsic Operating System differences. The “look and feel” more represents that of a Mac.</w:t>
            </w:r>
          </w:p>
        </w:tc>
      </w:tr>
    </w:tbl>
    <w:p w14:paraId="5D097718" w14:textId="77777777" w:rsidR="00B92D86" w:rsidRPr="00B92D86" w:rsidRDefault="00B92D86" w:rsidP="00B92D86"/>
    <w:p w14:paraId="53356560" w14:textId="594C6BD6" w:rsidR="00A5604C" w:rsidRPr="00A5604C" w:rsidRDefault="00261115" w:rsidP="00261115">
      <w:pPr>
        <w:jc w:val="center"/>
      </w:pPr>
      <w:r>
        <w:rPr>
          <w:noProof/>
          <w:lang w:eastAsia="en-US"/>
        </w:rPr>
        <w:drawing>
          <wp:inline distT="0" distB="0" distL="0" distR="0" wp14:anchorId="1BA59D5A" wp14:editId="23A9072C">
            <wp:extent cx="5767196" cy="3029584"/>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OneDrive\FluoRender\main_ui_mac-01.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67196" cy="3029584"/>
                    </a:xfrm>
                    <a:prstGeom prst="rect">
                      <a:avLst/>
                    </a:prstGeom>
                    <a:noFill/>
                    <a:ln>
                      <a:noFill/>
                    </a:ln>
                  </pic:spPr>
                </pic:pic>
              </a:graphicData>
            </a:graphic>
          </wp:inline>
        </w:drawing>
      </w:r>
    </w:p>
    <w:p w14:paraId="71513CD2" w14:textId="0C179DCC" w:rsidR="00B92D86" w:rsidRDefault="00C50376" w:rsidP="00B92D86">
      <w:pPr>
        <w:pStyle w:val="Caption"/>
        <w:jc w:val="center"/>
      </w:pPr>
      <w:bookmarkStart w:id="41" w:name="_Ref407105359"/>
      <w:bookmarkStart w:id="42" w:name="_Toc457293774"/>
      <w:r>
        <w:t xml:space="preserve">Figure </w:t>
      </w:r>
      <w:r w:rsidR="00AD39CE">
        <w:fldChar w:fldCharType="begin"/>
      </w:r>
      <w:r w:rsidR="00AD39CE">
        <w:instrText xml:space="preserve"> STYLEREF 1 \s </w:instrText>
      </w:r>
      <w:r w:rsidR="00AD39CE">
        <w:fldChar w:fldCharType="separate"/>
      </w:r>
      <w:r w:rsidR="00B137B9">
        <w:rPr>
          <w:noProof/>
        </w:rPr>
        <w:t>3</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2</w:t>
      </w:r>
      <w:r w:rsidR="00AD39CE">
        <w:rPr>
          <w:noProof/>
        </w:rPr>
        <w:fldChar w:fldCharType="end"/>
      </w:r>
      <w:bookmarkEnd w:id="41"/>
      <w:r>
        <w:rPr>
          <w:noProof/>
        </w:rPr>
        <w:t>.</w:t>
      </w:r>
      <w:r>
        <w:t xml:space="preserve"> </w:t>
      </w:r>
      <w:r w:rsidR="00B92D86">
        <w:t>Main user interface of FluoRender on Mac OSX.</w:t>
      </w:r>
      <w:bookmarkEnd w:id="42"/>
    </w:p>
    <w:p w14:paraId="54974697" w14:textId="720000B0" w:rsidR="00B92D86" w:rsidRDefault="00B92D86" w:rsidP="00B92D86">
      <w:pPr>
        <w:pStyle w:val="ListParagraph"/>
        <w:numPr>
          <w:ilvl w:val="0"/>
          <w:numId w:val="10"/>
        </w:numPr>
      </w:pPr>
      <w:r w:rsidRPr="00095378">
        <w:rPr>
          <w:b/>
        </w:rPr>
        <w:t>Main menu.</w:t>
      </w:r>
      <w:r>
        <w:t xml:space="preserve"> Functions in main menu can be accessed from the main toolbar as well.</w:t>
      </w:r>
    </w:p>
    <w:p w14:paraId="4A7BE3E6" w14:textId="0B9FBAE5" w:rsidR="00B92D86" w:rsidRDefault="00B92D86" w:rsidP="00B92D86">
      <w:pPr>
        <w:pStyle w:val="ListParagraph"/>
        <w:numPr>
          <w:ilvl w:val="0"/>
          <w:numId w:val="10"/>
        </w:numPr>
      </w:pPr>
      <w:r w:rsidRPr="00095378">
        <w:rPr>
          <w:b/>
        </w:rPr>
        <w:t>Main tools.</w:t>
      </w:r>
      <w:r>
        <w:t xml:space="preserve"> The most commonly used functions are listed on the left side of the main toolbar, including loading volumes and projects.</w:t>
      </w:r>
      <w:r w:rsidR="00F5281E">
        <w:t xml:space="preserve"> You will notice a difference here on a Mac, as </w:t>
      </w:r>
      <w:r w:rsidR="001B70ED">
        <w:t>the drop-down menu is not available to the Analyze button</w:t>
      </w:r>
      <w:r w:rsidR="00F5281E">
        <w:t>.</w:t>
      </w:r>
      <w:r w:rsidR="001B70ED">
        <w:t xml:space="preserve"> You can access those features through the main menu, under Tools.</w:t>
      </w:r>
      <w:r w:rsidR="00D656ED">
        <w:t xml:space="preserve"> The most recently used analysis tool is shown on the main tool bar.</w:t>
      </w:r>
    </w:p>
    <w:p w14:paraId="0DE2CE9E" w14:textId="6600152D" w:rsidR="00B92D86" w:rsidRDefault="00B92D86" w:rsidP="00B92D86">
      <w:pPr>
        <w:pStyle w:val="ListParagraph"/>
        <w:numPr>
          <w:ilvl w:val="0"/>
          <w:numId w:val="10"/>
        </w:numPr>
      </w:pPr>
      <w:r w:rsidRPr="00095378">
        <w:rPr>
          <w:b/>
        </w:rPr>
        <w:t>Dataset panel.</w:t>
      </w:r>
      <w:r>
        <w:t xml:space="preserve"> Currently loaded data sets are listed in the dataset panel. They can be added to a render view. Multiple instances of the same data set can be added to render view</w:t>
      </w:r>
      <w:r w:rsidR="00457161">
        <w:t>s</w:t>
      </w:r>
      <w:r>
        <w:t xml:space="preserve"> as well.</w:t>
      </w:r>
    </w:p>
    <w:p w14:paraId="511D31A1" w14:textId="1DF28A40" w:rsidR="00B92D86" w:rsidRDefault="00B92D86" w:rsidP="00B92D86">
      <w:pPr>
        <w:pStyle w:val="ListParagraph"/>
        <w:numPr>
          <w:ilvl w:val="0"/>
          <w:numId w:val="10"/>
        </w:numPr>
      </w:pPr>
      <w:r w:rsidRPr="00095378">
        <w:rPr>
          <w:b/>
        </w:rPr>
        <w:t>Workspace panel.</w:t>
      </w:r>
      <w:r>
        <w:t xml:space="preserve"> Currently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6805CA19" w14:textId="7DB24B68" w:rsidR="00B92D86" w:rsidRDefault="00B92D86" w:rsidP="00B92D86">
      <w:pPr>
        <w:pStyle w:val="ListParagraph"/>
        <w:numPr>
          <w:ilvl w:val="0"/>
          <w:numId w:val="10"/>
        </w:numPr>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41270E67" w14:textId="427E28D8" w:rsidR="00B92D86" w:rsidRDefault="00B92D86" w:rsidP="00B92D86">
      <w:pPr>
        <w:pStyle w:val="ListParagraph"/>
        <w:numPr>
          <w:ilvl w:val="0"/>
          <w:numId w:val="10"/>
        </w:numPr>
      </w:pPr>
      <w:r w:rsidRPr="00095378">
        <w:rPr>
          <w:b/>
        </w:rPr>
        <w:lastRenderedPageBreak/>
        <w:t>Record/Export panel.</w:t>
      </w:r>
      <w:r>
        <w:t xml:space="preserve"> Record and export a rotation movie, a time sequence, or a key frame animation using this panel. The selected view port can also be cropped for export.</w:t>
      </w:r>
    </w:p>
    <w:p w14:paraId="12605FC9" w14:textId="77777777" w:rsidR="00B92D86" w:rsidRDefault="00B92D86" w:rsidP="00B92D86">
      <w:pPr>
        <w:pStyle w:val="ListParagraph"/>
        <w:numPr>
          <w:ilvl w:val="0"/>
          <w:numId w:val="10"/>
        </w:numPr>
      </w:pPr>
      <w:r w:rsidRPr="00095378">
        <w:rPr>
          <w:b/>
        </w:rPr>
        <w:t>Render view panel.</w:t>
      </w:r>
      <w:r>
        <w:t xml:space="preserve"> The main panel for visualization and analysis. Multiple render view panels are supported.</w:t>
      </w:r>
    </w:p>
    <w:p w14:paraId="164757BF" w14:textId="2737EB03" w:rsidR="00B92D86" w:rsidRDefault="00B92D86" w:rsidP="00B92D86">
      <w:pPr>
        <w:pStyle w:val="ListParagraph"/>
        <w:numPr>
          <w:ilvl w:val="0"/>
          <w:numId w:val="10"/>
        </w:numPr>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49FDF6EE" w14:textId="42029B2E" w:rsidR="00B92D86" w:rsidRDefault="00B92D86" w:rsidP="00B92D86">
      <w:pPr>
        <w:pStyle w:val="ListParagraph"/>
        <w:numPr>
          <w:ilvl w:val="0"/>
          <w:numId w:val="10"/>
        </w:numPr>
      </w:pPr>
      <w:r w:rsidRPr="00095378">
        <w:rPr>
          <w:b/>
        </w:rPr>
        <w:t>Property panel.</w:t>
      </w:r>
      <w:r>
        <w:t xml:space="preserve"> All adjustable visual settings of current selection. Adjustments are applied in real-time.</w:t>
      </w:r>
    </w:p>
    <w:p w14:paraId="3DA01673" w14:textId="2EF4900D" w:rsidR="000F10EB" w:rsidRDefault="000F10EB" w:rsidP="000F10EB">
      <w:pPr>
        <w:pStyle w:val="Heading2"/>
      </w:pPr>
      <w:bookmarkStart w:id="43" w:name="_Toc457293683"/>
      <w:r>
        <w:t>Reorganizing FluoRender’s User Interface</w:t>
      </w:r>
      <w:bookmarkEnd w:id="43"/>
    </w:p>
    <w:p w14:paraId="1531B4DF" w14:textId="291CBE05" w:rsidR="000F10EB" w:rsidRDefault="004A6020">
      <w:r>
        <w:t>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top bar. Additionally, panels can be resized by dragging the dividers between two panels.</w:t>
      </w:r>
    </w:p>
    <w:p w14:paraId="427EE612" w14:textId="791E3953" w:rsidR="0003439C" w:rsidRDefault="0003439C">
      <w:r>
        <w:br w:type="page"/>
      </w:r>
    </w:p>
    <w:p w14:paraId="5BD0BEDE" w14:textId="01EE8B0C" w:rsidR="00454EF4" w:rsidRDefault="00454EF4" w:rsidP="00BF54AB">
      <w:pPr>
        <w:pStyle w:val="Heading1"/>
      </w:pPr>
      <w:bookmarkStart w:id="44" w:name="_Toc406575216"/>
      <w:bookmarkStart w:id="45" w:name="_Toc406755646"/>
      <w:bookmarkStart w:id="46" w:name="_Toc406770719"/>
      <w:bookmarkStart w:id="47" w:name="_Ref428197245"/>
      <w:bookmarkStart w:id="48" w:name="_Toc457293684"/>
      <w:r w:rsidRPr="00454EF4">
        <w:lastRenderedPageBreak/>
        <w:t>Loading Data</w:t>
      </w:r>
      <w:bookmarkEnd w:id="44"/>
      <w:bookmarkEnd w:id="45"/>
      <w:bookmarkEnd w:id="46"/>
      <w:bookmarkEnd w:id="47"/>
      <w:bookmarkEnd w:id="48"/>
    </w:p>
    <w:p w14:paraId="0D36E22F" w14:textId="4ADBA0CE" w:rsidR="00457161" w:rsidRDefault="00457161" w:rsidP="00457161">
      <w:bookmarkStart w:id="49" w:name="_Toc406575217"/>
      <w:bookmarkStart w:id="50" w:name="_Toc406755647"/>
      <w:bookmarkStart w:id="51"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w:t>
      </w:r>
      <w:r w:rsidR="008168A8">
        <w:t>time points</w:t>
      </w:r>
      <w:r w:rsidR="000A6E3D">
        <w:t xml:space="preserve">, or </w:t>
      </w:r>
      <w:r w:rsidR="008168A8">
        <w:t xml:space="preserve">as </w:t>
      </w:r>
      <w:r w:rsidR="000A6E3D">
        <w:t xml:space="preserve">a single file with a </w:t>
      </w:r>
      <w:r w:rsidR="008168A8">
        <w:t>supported</w:t>
      </w:r>
      <w:r w:rsidR="000A6E3D">
        <w:t xml:space="preserve"> format. See </w:t>
      </w:r>
      <w:r w:rsidR="000A6E3D">
        <w:fldChar w:fldCharType="begin"/>
      </w:r>
      <w:r w:rsidR="000A6E3D">
        <w:instrText xml:space="preserve"> REF _Ref407097453 \h </w:instrText>
      </w:r>
      <w:r w:rsidR="000A6E3D">
        <w:fldChar w:fldCharType="separate"/>
      </w:r>
      <w:r w:rsidR="00B137B9" w:rsidRPr="00D807A8">
        <w:t>Appendi</w:t>
      </w:r>
      <w:r w:rsidR="00B137B9">
        <w:t>ces</w:t>
      </w:r>
      <w:r w:rsidR="000A6E3D">
        <w:fldChar w:fldCharType="end"/>
      </w:r>
      <w:r w:rsidR="000A6E3D">
        <w:t xml:space="preserve"> for more details on file formats.</w:t>
      </w:r>
    </w:p>
    <w:p w14:paraId="31401190" w14:textId="759096BF" w:rsidR="00D848D0" w:rsidRDefault="00D848D0" w:rsidP="00BF54AB">
      <w:pPr>
        <w:pStyle w:val="Heading2"/>
      </w:pPr>
      <w:bookmarkStart w:id="52" w:name="_Toc457293685"/>
      <w:r>
        <w:t>Volume Data</w:t>
      </w:r>
      <w:bookmarkEnd w:id="49"/>
      <w:bookmarkEnd w:id="50"/>
      <w:bookmarkEnd w:id="51"/>
      <w:bookmarkEnd w:id="52"/>
    </w:p>
    <w:p w14:paraId="3A8142E7" w14:textId="61F6DD18" w:rsidR="00D848D0" w:rsidRDefault="00D848D0" w:rsidP="00BF54AB">
      <w:pPr>
        <w:pStyle w:val="Heading3"/>
      </w:pPr>
      <w:r>
        <w:t>Single channel</w:t>
      </w:r>
    </w:p>
    <w:p w14:paraId="1625773C" w14:textId="12825602" w:rsidR="00D848D0" w:rsidRDefault="00D848D0" w:rsidP="00D848D0">
      <w:r>
        <w:t xml:space="preserve">To open a single channel volume, click “Open Volume” </w:t>
      </w:r>
      <w:r>
        <w:rPr>
          <w:noProof/>
          <w:lang w:eastAsia="en-US"/>
        </w:rPr>
        <w:drawing>
          <wp:inline distT="0" distB="0" distL="0" distR="0" wp14:anchorId="4C05D5B6" wp14:editId="5A809F23">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BF54AB">
      <w:pPr>
        <w:pStyle w:val="Heading3"/>
      </w:pPr>
      <w:r>
        <w:t>Multiple channels</w:t>
      </w:r>
    </w:p>
    <w:p w14:paraId="08A305D3" w14:textId="31C4474B" w:rsidR="00D848D0" w:rsidRDefault="00D848D0" w:rsidP="00D848D0">
      <w:r>
        <w:t>To open more than one channel of volumes, click “Open Volume”</w:t>
      </w:r>
      <w:r w:rsidR="005A77D4">
        <w:t xml:space="preserve"> </w:t>
      </w:r>
      <w:r w:rsidR="005A77D4">
        <w:rPr>
          <w:noProof/>
          <w:lang w:eastAsia="en-US"/>
        </w:rPr>
        <w:drawing>
          <wp:inline distT="0" distB="0" distL="0" distR="0" wp14:anchorId="4BA3ADD7" wp14:editId="629873E6">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 xml:space="preserve">multiple files within the same file folder. Then, click “Open”. The selected files are loaded into FluoRender and visualized in the render view with default settings. The </w:t>
      </w:r>
      <w:r w:rsidR="008168A8">
        <w:t xml:space="preserve">first three </w:t>
      </w:r>
      <w:r w:rsidR="005A77D4">
        <w:t>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t>
      </w:r>
      <w:r w:rsidR="008168A8">
        <w:t>loaded are</w:t>
      </w:r>
      <w:r w:rsidR="005A77D4">
        <w:t xml:space="preserve"> assigned with red, green, and blue colors respectively. </w:t>
      </w:r>
      <w:r w:rsidR="008168A8">
        <w:t>Then, a</w:t>
      </w:r>
      <w:r w:rsidR="005A77D4">
        <w:t xml:space="preserve"> subsequently loaded channel </w:t>
      </w:r>
      <w:r w:rsidR="008168A8">
        <w:t>is</w:t>
      </w:r>
      <w:r w:rsidR="005A77D4">
        <w:t xml:space="preserv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095378">
            <w:pPr>
              <w:pStyle w:val="Icon"/>
            </w:pPr>
            <w:r>
              <w:rPr>
                <w:noProof/>
                <w:lang w:eastAsia="en-US"/>
              </w:rPr>
              <mc:AlternateContent>
                <mc:Choice Requires="wpg">
                  <w:drawing>
                    <wp:inline distT="0" distB="0" distL="0" distR="0" wp14:anchorId="6015C9AD" wp14:editId="3EE6D175">
                      <wp:extent cx="228600" cy="228600"/>
                      <wp:effectExtent l="0" t="0" r="0" b="0"/>
                      <wp:docPr id="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03C2C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Z7MIA&#10;AADbAAAADwAAAGRycy9kb3ducmV2LnhtbESP3WoCMRCF7wu+QxihdzVrC4tujSJKpTe1qH2AYTPd&#10;bN1MQhLX9e2bgtDLw/n5OIvVYDvRU4itYwXTSQGCuHa65UbB1+ntaQYiJmSNnWNScKMIq+XoYYGV&#10;dlc+UH9MjcgjHCtUYFLylZSxNmQxTpwnzt63CxZTlqGROuA1j9tOPhdFKS22nAkGPW0M1efjxWaI&#10;8f3Wb3btfGap+fm8lWH/gUo9jof1K4hEQ/oP39vvWsFLCX9f8g+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hnswgAAANsAAAAPAAAAAAAAAAAAAAAAAJgCAABkcnMvZG93&#10;bnJldi54bWxQSwUGAAAAAAQABAD1AAAAhwM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5bycQA&#10;AADbAAAADwAAAGRycy9kb3ducmV2LnhtbESPQWvCQBSE70L/w/IK3nTTKrZNXaUUhJyEmhavr9mX&#10;bGj2bdhdY9pf3xUEj8PMfMOst6PtxEA+tI4VPMwzEMSV0y03Cj7L3ewZRIjIGjvHpOCXAmw3d5M1&#10;5tqd+YOGQ2xEgnDIUYGJsc+lDJUhi2HueuLk1c5bjEn6RmqP5wS3nXzMspW02HJaMNjTu6Hq53Cy&#10;Co5/X+Vw8qXZ174oli/fx5WvF0pN78e3VxCRxngLX9uFVrB4gsuX9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eW8n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5A77D4">
            <w:pPr>
              <w:pStyle w:val="TipText"/>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D87D5D">
            <w:pPr>
              <w:pStyle w:val="Icon"/>
            </w:pPr>
            <w:r>
              <w:rPr>
                <w:noProof/>
                <w:lang w:eastAsia="en-US"/>
              </w:rPr>
              <mc:AlternateContent>
                <mc:Choice Requires="wpg">
                  <w:drawing>
                    <wp:inline distT="0" distB="0" distL="0" distR="0" wp14:anchorId="779548C4" wp14:editId="35157A25">
                      <wp:extent cx="228600" cy="228600"/>
                      <wp:effectExtent l="0" t="0" r="0" b="0"/>
                      <wp:docPr id="1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66F8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6SZsQA&#10;AADcAAAADwAAAGRycy9kb3ducmV2LnhtbESP0WoCMRBF3wv+QxihbzWriNXVKGKx9KUtVT9g2Iyb&#10;1c0kJOm6/n1TKPRthnvnnjurTW9b0VGIjWMF41EBgrhyuuFawem4f5qDiAlZY+uYFNwpwmY9eFhh&#10;qd2Nv6g7pFrkEI4lKjAp+VLKWBmyGEfOE2ft7ILFlNdQSx3wlsNtKydFMZMWG84Eg552hqrr4dtm&#10;iPHdi9+9Nou5pfryeZ+Fj3dU6nHYb5cgEvXp3/x3/aZz/ecp/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ukmbEAAAA3AAAAA8AAAAAAAAAAAAAAAAAmAIAAGRycy9k&#10;b3ducmV2LnhtbFBLBQYAAAAABAAEAPUAAACJAw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dMMA&#10;AADcAAAADwAAAGRycy9kb3ducmV2LnhtbERP30vDMBB+F/wfwgl7c6nTTa3LxhAGfRK2TvZ6Ntem&#10;2FxKknXVv94Ig73dx/fzluvRdmIgH1rHCh6mGQjiyumWGwWHcnv/AiJEZI2dY1LwQwHWq9ubJeba&#10;nXlHwz42IoVwyFGBibHPpQyVIYth6nrixNXOW4wJ+kZqj+cUbjs5y7KFtNhyajDY07uh6nt/sgqO&#10;v5/lcPKl+ah9UTy9fh0Xvn5UanI3bt5ARBrjVXxxFzrNf57D/zPp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5adM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7BA34E30" w:rsidR="0046407F" w:rsidRDefault="0046407F" w:rsidP="00E45624">
            <w:pPr>
              <w:pStyle w:val="TipText"/>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r>
            <w:r w:rsidR="00E45624">
              <w:instrText xml:space="preserve"> REF _Ref406852055 \r \h </w:instrText>
            </w:r>
            <w:r w:rsidR="00E45624">
              <w:fldChar w:fldCharType="separate"/>
            </w:r>
            <w:r w:rsidR="00B137B9">
              <w:t>Chapter 22</w:t>
            </w:r>
            <w:r w:rsidR="00E45624">
              <w:fldChar w:fldCharType="end"/>
            </w:r>
            <w:r>
              <w:t xml:space="preserve"> and the appendix on file format for more details.</w:t>
            </w:r>
          </w:p>
        </w:tc>
      </w:tr>
    </w:tbl>
    <w:p w14:paraId="6CDCEAEF" w14:textId="5691735D" w:rsidR="00943F42" w:rsidRDefault="00943F42" w:rsidP="00750E33">
      <w:pPr>
        <w:pStyle w:val="Heading3"/>
        <w:spacing w:before="120"/>
      </w:pPr>
      <w:r>
        <w:lastRenderedPageBreak/>
        <w:t>Z-stack sequence</w:t>
      </w:r>
    </w:p>
    <w:p w14:paraId="50E6EFD7" w14:textId="77777777" w:rsidR="002B06A6" w:rsidRDefault="002B06A6" w:rsidP="00A45C95">
      <w:pPr>
        <w:jc w:val="center"/>
      </w:pPr>
      <w:r>
        <w:rPr>
          <w:noProof/>
          <w:lang w:eastAsia="en-US"/>
        </w:rPr>
        <w:drawing>
          <wp:inline distT="0" distB="0" distL="0" distR="0" wp14:anchorId="6A9079D8" wp14:editId="0C6190CB">
            <wp:extent cx="3182112" cy="3135168"/>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2\SkyDrive\FluoRender\open_file_dialog_0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02429" cy="3155185"/>
                    </a:xfrm>
                    <a:prstGeom prst="rect">
                      <a:avLst/>
                    </a:prstGeom>
                    <a:noFill/>
                    <a:ln>
                      <a:noFill/>
                    </a:ln>
                  </pic:spPr>
                </pic:pic>
              </a:graphicData>
            </a:graphic>
          </wp:inline>
        </w:drawing>
      </w:r>
    </w:p>
    <w:p w14:paraId="7EF7D3CD" w14:textId="5B83A48F" w:rsidR="002B06A6" w:rsidRDefault="002B06A6" w:rsidP="00A45C95">
      <w:pPr>
        <w:pStyle w:val="Caption"/>
        <w:jc w:val="center"/>
      </w:pPr>
      <w:bookmarkStart w:id="53" w:name="_Ref406489482"/>
      <w:bookmarkStart w:id="54" w:name="_Ref406489471"/>
      <w:bookmarkStart w:id="55" w:name="_Toc457293775"/>
      <w:r>
        <w:t xml:space="preserve">Figure </w:t>
      </w:r>
      <w:r w:rsidR="00AD39CE">
        <w:fldChar w:fldCharType="begin"/>
      </w:r>
      <w:r w:rsidR="00AD39CE">
        <w:instrText xml:space="preserve"> STYLEREF 1 \s </w:instrText>
      </w:r>
      <w:r w:rsidR="00AD39CE">
        <w:fldChar w:fldCharType="separate"/>
      </w:r>
      <w:r w:rsidR="00B137B9">
        <w:rPr>
          <w:noProof/>
        </w:rPr>
        <w:t>4</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1</w:t>
      </w:r>
      <w:r w:rsidR="00AD39CE">
        <w:rPr>
          <w:noProof/>
        </w:rPr>
        <w:fldChar w:fldCharType="end"/>
      </w:r>
      <w:bookmarkEnd w:id="53"/>
      <w:r w:rsidR="00C50376">
        <w:rPr>
          <w:noProof/>
        </w:rPr>
        <w:t>.</w:t>
      </w:r>
      <w:r>
        <w:t xml:space="preserve"> Load a Z-stack sequence.</w:t>
      </w:r>
      <w:bookmarkEnd w:id="54"/>
      <w:bookmarkEnd w:id="55"/>
    </w:p>
    <w:p w14:paraId="5E0EFE73" w14:textId="401AF8D5" w:rsidR="00943F42" w:rsidRDefault="00095378" w:rsidP="00943F42">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5ADC8A9E">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make sure “Read a sequence</w:t>
      </w:r>
      <w:r w:rsidR="002B06A6">
        <w:t xml:space="preserve"> as Z slices” (</w:t>
      </w:r>
      <w:r w:rsidR="002B06A6">
        <w:fldChar w:fldCharType="begin"/>
      </w:r>
      <w:r w:rsidR="002B06A6">
        <w:instrText xml:space="preserve"> REF _Ref406489482 \h </w:instrText>
      </w:r>
      <w:r w:rsidR="002B06A6">
        <w:fldChar w:fldCharType="separate"/>
      </w:r>
      <w:r w:rsidR="00B137B9">
        <w:t xml:space="preserve">Figure </w:t>
      </w:r>
      <w:r w:rsidR="00B137B9">
        <w:rPr>
          <w:noProof/>
        </w:rPr>
        <w:t>4</w:t>
      </w:r>
      <w:r w:rsidR="00B137B9">
        <w:noBreakHyphen/>
      </w:r>
      <w:r w:rsidR="00B137B9">
        <w:rPr>
          <w:noProof/>
        </w:rPr>
        <w:t>1</w:t>
      </w:r>
      <w:r w:rsidR="002B06A6">
        <w:fldChar w:fldCharType="end"/>
      </w:r>
      <w:r w:rsidR="002B06A6">
        <w:t xml:space="preserve">) is checked.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B06A6" w14:paraId="3456AD15"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53EA8E7" w14:textId="77777777" w:rsidR="002B06A6" w:rsidRDefault="002B06A6" w:rsidP="0068755C">
            <w:pPr>
              <w:pStyle w:val="Icon"/>
            </w:pPr>
            <w:r>
              <w:rPr>
                <w:noProof/>
                <w:lang w:eastAsia="en-US"/>
              </w:rPr>
              <mc:AlternateContent>
                <mc:Choice Requires="wpg">
                  <w:drawing>
                    <wp:inline distT="0" distB="0" distL="0" distR="0" wp14:anchorId="7C3ACF2C" wp14:editId="772AD54D">
                      <wp:extent cx="228600" cy="228600"/>
                      <wp:effectExtent l="0" t="0" r="0" b="0"/>
                      <wp:docPr id="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 name="Oval 4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 name="Freeform 4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C76666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qo+HuggUAAPARAAAOAAAAAAAAAAAAAAAAAC4CAABkcnMvZTJvRG9j&#10;LnhtbFBLAQItABQABgAIAAAAIQD4DCmZ2AAAAAMBAAAPAAAAAAAAAAAAAAAAANwHAABkcnMvZG93&#10;bnJldi54bWxQSwUGAAAAAAQABADzAAAA4QgAAAAA&#10;">
                      <v:oval id="Oval 4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FXfr8A&#10;AADbAAAADwAAAGRycy9kb3ducmV2LnhtbERPzU4CMRC+m/gOzZh4k66G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0Vd+vwAAANsAAAAPAAAAAAAAAAAAAAAAAJgCAABkcnMvZG93bnJl&#10;di54bWxQSwUGAAAAAAQABAD1AAAAhAMAAAAA&#10;" fillcolor="#f24f4f [3204]" stroked="f" strokeweight="0">
                        <v:stroke joinstyle="miter"/>
                        <o:lock v:ext="edit" aspectratio="t"/>
                      </v:oval>
                      <v:shape id="Freeform 4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0VW8QA&#10;AADbAAAADwAAAGRycy9kb3ducmV2LnhtbESPQWvCQBSE74X+h+UVeqsbrUibukopCDkJGovX1+xL&#10;NjT7NuyuMfbXdwXB4zAz3zDL9Wg7MZAPrWMF00kGgrhyuuVGwaHcvLyBCBFZY+eYFFwowHr1+LDE&#10;XLsz72jYx0YkCIccFZgY+1zKUBmyGCauJ05e7bzFmKRvpPZ4TnDbyVmWLaTFltOCwZ6+DFW/+5NV&#10;cPz7LoeTL8229kUxf/85Lnz9qtTz0/j5ASLSGO/hW7vQCuZTuH5JP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9FVv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E2A165" w14:textId="34D2A0A1" w:rsidR="002B06A6" w:rsidRDefault="002B06A6" w:rsidP="00E63CC9">
            <w:pPr>
              <w:pStyle w:val="TipText"/>
              <w:cnfStyle w:val="000000000000" w:firstRow="0" w:lastRow="0" w:firstColumn="0" w:lastColumn="0" w:oddVBand="0" w:evenVBand="0" w:oddHBand="0" w:evenHBand="0" w:firstRowFirstColumn="0" w:firstRowLastColumn="0" w:lastRowFirstColumn="0" w:lastRowLastColumn="0"/>
            </w:pPr>
            <w:r>
              <w:t xml:space="preserve">FluoRender is using the numeric value appeared last in the selected file name to index the sequence. For example, a selected file’s name is e145scx32neuro007z01RGB.tif. The last appeared numeric value is 01. FluoRender </w:t>
            </w:r>
            <w:r w:rsidR="00A4579A">
              <w:t>will</w:t>
            </w:r>
            <w:r w:rsidR="00EC1378">
              <w:t xml:space="preserve"> </w:t>
            </w:r>
            <w:r>
              <w:t xml:space="preserve">search for all files within the folder </w:t>
            </w:r>
            <w:r w:rsidR="00EC1378">
              <w:t>having a name pattern of e145scx32neuro007z**RGB.tif. Then, FluoRender uses their individual numeric values to order them. If there is a problem of reading a Z-stack sequence, first check if the file names are correctly numbered.</w:t>
            </w:r>
          </w:p>
        </w:tc>
      </w:tr>
    </w:tbl>
    <w:p w14:paraId="0F600945" w14:textId="59BC8130" w:rsidR="00943F42" w:rsidRDefault="00943F42" w:rsidP="00B71BC2">
      <w:pPr>
        <w:pStyle w:val="Heading3"/>
      </w:pPr>
      <w:r>
        <w:lastRenderedPageBreak/>
        <w:t>Time sequence</w:t>
      </w:r>
    </w:p>
    <w:p w14:paraId="6B12CF91" w14:textId="7A7E97E1" w:rsidR="00EC1378" w:rsidRDefault="00EC1378" w:rsidP="00A45C95">
      <w:pPr>
        <w:jc w:val="center"/>
      </w:pPr>
      <w:r>
        <w:rPr>
          <w:noProof/>
          <w:lang w:eastAsia="en-US"/>
        </w:rPr>
        <w:drawing>
          <wp:inline distT="0" distB="0" distL="0" distR="0" wp14:anchorId="6D873758" wp14:editId="28D61815">
            <wp:extent cx="3227328" cy="31821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227328" cy="3182112"/>
                    </a:xfrm>
                    <a:prstGeom prst="rect">
                      <a:avLst/>
                    </a:prstGeom>
                    <a:noFill/>
                    <a:ln>
                      <a:noFill/>
                    </a:ln>
                  </pic:spPr>
                </pic:pic>
              </a:graphicData>
            </a:graphic>
          </wp:inline>
        </w:drawing>
      </w:r>
    </w:p>
    <w:p w14:paraId="0244F668" w14:textId="7B3823D3" w:rsidR="00EC1378" w:rsidRDefault="00EC1378" w:rsidP="00A45C95">
      <w:pPr>
        <w:pStyle w:val="Caption"/>
        <w:jc w:val="center"/>
      </w:pPr>
      <w:bookmarkStart w:id="56" w:name="_Toc457293776"/>
      <w:r>
        <w:t xml:space="preserve">Figure </w:t>
      </w:r>
      <w:r w:rsidR="00AD39CE">
        <w:fldChar w:fldCharType="begin"/>
      </w:r>
      <w:r w:rsidR="00AD39CE">
        <w:instrText xml:space="preserve"> STYLEREF 1 \s </w:instrText>
      </w:r>
      <w:r w:rsidR="00AD39CE">
        <w:fldChar w:fldCharType="separate"/>
      </w:r>
      <w:r w:rsidR="00B137B9">
        <w:rPr>
          <w:noProof/>
        </w:rPr>
        <w:t>4</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2</w:t>
      </w:r>
      <w:r w:rsidR="00AD39CE">
        <w:rPr>
          <w:noProof/>
        </w:rPr>
        <w:fldChar w:fldCharType="end"/>
      </w:r>
      <w:r w:rsidR="00C50376">
        <w:rPr>
          <w:noProof/>
        </w:rPr>
        <w:t>.</w:t>
      </w:r>
      <w:r>
        <w:t xml:space="preserve"> </w:t>
      </w:r>
      <w:r w:rsidR="0040461A">
        <w:t>Load a time sequence.</w:t>
      </w:r>
      <w:bookmarkEnd w:id="56"/>
    </w:p>
    <w:p w14:paraId="3FAF9E02" w14:textId="699D3420" w:rsidR="00943F42" w:rsidRDefault="00EC1378" w:rsidP="00943F42">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Similar to a Z-stack sequence, a time sequence has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EC89ABC">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r>
      <w:r w:rsidR="00E63CC9">
        <w:instrText xml:space="preserve"> REF _Ref407098293 \r \h </w:instrText>
      </w:r>
      <w:r w:rsidR="00E63CC9">
        <w:fldChar w:fldCharType="separate"/>
      </w:r>
      <w:r w:rsidR="00B137B9">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68755C">
            <w:pPr>
              <w:pStyle w:val="Icon"/>
            </w:pPr>
            <w:r>
              <w:rPr>
                <w:noProof/>
                <w:lang w:eastAsia="en-US"/>
              </w:rPr>
              <mc:AlternateContent>
                <mc:Choice Requires="wpg">
                  <w:drawing>
                    <wp:inline distT="0" distB="0" distL="0" distR="0" wp14:anchorId="2587DA56" wp14:editId="67CFDA40">
                      <wp:extent cx="228600" cy="228600"/>
                      <wp:effectExtent l="0" t="0" r="0" b="0"/>
                      <wp:docPr id="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C7C72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b05sIA&#10;AADbAAAADwAAAGRycy9kb3ducmV2LnhtbESP3WoCMRCF7wu+QxihdzWrWNHVKGKx9KYtVR9g2Iyb&#10;1c0kJOm6vn1TKPTycH4+zmrT21Z0FGLjWMF4VIAgrpxuuFZwOu6f5iBiQtbYOiYFd4qwWQ8eVlhq&#10;d+Mv6g6pFnmEY4kKTEq+lDJWhizGkfPE2Tu7YDFlGWqpA97yuG3lpChm0mLDmWDQ085QdT182wwx&#10;vnvxu9dmMbdUXz7vs/Dxjko9DvvtEkSiPv2H/9pvWsH0GX6/5B8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vTmwgAAANsAAAAPAAAAAAAAAAAAAAAAAJgCAABkcnMvZG93&#10;bnJldi54bWxQSwUGAAAAAAQABAD1AAAAhwM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SNL8QA&#10;AADbAAAADwAAAGRycy9kb3ducmV2LnhtbESPQUvDQBSE74L/YXmCN7tRS9DYbRFByElo05LrM/uS&#10;DWbfht1tGv31bqHQ4zAz3zCrzWwHMZEPvWMFj4sMBHHjdM+dgn31+fACIkRkjYNjUvBLATbr25sV&#10;FtqdeEvTLnYiQTgUqMDEOBZShsaQxbBwI3HyWuctxiR9J7XHU4LbQT5lWS4t9pwWDI70Yaj52R2t&#10;gvrvUE1HX5mv1pfl8vW7zn37rNT93fz+BiLSHK/hS7vUCpY5nL+kH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UjS/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45624">
            <w:pPr>
              <w:pStyle w:val="TipText"/>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“My_T</w:t>
            </w:r>
            <w:r w:rsidR="008E36CD">
              <w:t>ime_Sequence_T**.tif” can confuse FluoRender, because “_T” appears twice. In this case, you can simply change the</w:t>
            </w:r>
            <w:r w:rsidR="00A4579A">
              <w:t xml:space="preserve"> identifier in the file browser</w:t>
            </w:r>
            <w:r w:rsidR="008E36CD">
              <w:t xml:space="preserve"> dialog to “e_T”, which appears only once in the file name.</w:t>
            </w:r>
          </w:p>
        </w:tc>
      </w:tr>
    </w:tbl>
    <w:p w14:paraId="7DAB8786" w14:textId="77777777" w:rsidR="004E530D" w:rsidRDefault="004E530D" w:rsidP="00943F42"/>
    <w:p w14:paraId="77B567BC" w14:textId="255AEAD4" w:rsidR="00EB066F" w:rsidRDefault="00EB066F" w:rsidP="00EB066F">
      <w:pPr>
        <w:pStyle w:val="Heading3"/>
      </w:pPr>
      <w:r>
        <w:t>ImageJ Hyperstack</w:t>
      </w:r>
    </w:p>
    <w:p w14:paraId="1BFBC901" w14:textId="42135844" w:rsidR="00EB066F" w:rsidRPr="00EB066F" w:rsidRDefault="00EB066F" w:rsidP="00EB066F">
      <w:r>
        <w:t>ImageJ can save a 5D (XYCZT) data set as a hyperstack in a single TIFF file. Information about the hyperstack is saved in the image description of the TIFF file. You can open a hyperstack TIFF using the same method as a normal TIFF file. FluoRender will read the image description and separate channels and time points accordingly.</w:t>
      </w:r>
    </w:p>
    <w:p w14:paraId="796AA90E" w14:textId="0E825D20" w:rsidR="00AC6475" w:rsidRDefault="00AC6475" w:rsidP="00B71BC2">
      <w:pPr>
        <w:pStyle w:val="Heading3"/>
      </w:pPr>
      <w:r>
        <w:t>Large Data Streaming</w:t>
      </w:r>
    </w:p>
    <w:p w14:paraId="1266D83D" w14:textId="37E438E5" w:rsidR="00AC6475" w:rsidRDefault="00AC6475" w:rsidP="00943F42">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r>
      <w:r w:rsidR="00E45624">
        <w:instrText xml:space="preserve"> REF _Ref406852087 \r \h </w:instrText>
      </w:r>
      <w:r w:rsidR="00E45624">
        <w:fldChar w:fldCharType="separate"/>
      </w:r>
      <w:r w:rsidR="00B137B9">
        <w:t>Chapter 22</w:t>
      </w:r>
      <w:r w:rsidR="00E45624">
        <w:fldChar w:fldCharType="end"/>
      </w:r>
      <w:r w:rsidR="0054096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355BB5">
            <w:pPr>
              <w:pStyle w:val="Icon"/>
            </w:pPr>
            <w:r>
              <w:rPr>
                <w:noProof/>
                <w:lang w:eastAsia="en-US"/>
              </w:rPr>
              <w:lastRenderedPageBreak/>
              <mc:AlternateContent>
                <mc:Choice Requires="wpg">
                  <w:drawing>
                    <wp:inline distT="0" distB="0" distL="0" distR="0" wp14:anchorId="7B679065" wp14:editId="4F1B6076">
                      <wp:extent cx="228600" cy="228600"/>
                      <wp:effectExtent l="0" t="0" r="0" b="0"/>
                      <wp:docPr id="30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904D2D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UXjsIA&#10;AADcAAAADwAAAGRycy9kb3ducmV2LnhtbESP3WoCMRCF7wu+QxjBu5pVQexqFFEqvWlL1QcYNuNm&#10;dTMJSbqub98UCr08nJ+Ps9r0thUdhdg4VjAZFyCIK6cbrhWcT6/PCxAxIWtsHZOCB0XYrAdPKyy1&#10;u/MXdcdUizzCsUQFJiVfShkrQxbj2Hni7F1csJiyDLXUAe953LZyWhRzabHhTDDoaWeouh2/bYYY&#10;3+397tC8LCzV18/HPHy8o1KjYb9dgkjUp//wX/tNK5gVM/g9k4+A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RReOwgAAANwAAAAPAAAAAAAAAAAAAAAAAJgCAABkcnMvZG93&#10;bnJldi54bWxQSwUGAAAAAAQABAD1AAAAhwM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Dic8UA&#10;AADcAAAADwAAAGRycy9kb3ducmV2LnhtbESPQWvCQBSE74X+h+UVvNVNq0ibukopCDkVNBavr9mX&#10;bGj2bdhdY+qvdwXB4zAz3zDL9Wg7MZAPrWMFL9MMBHHldMuNgn25eX4DESKyxs4xKfinAOvV48MS&#10;c+1OvKVhFxuRIBxyVGBi7HMpQ2XIYpi6njh5tfMWY5K+kdrjKcFtJ1+zbCEttpwWDPb0Zaj62x2t&#10;gsP5pxyOvjTftS+K+fvvYeHrmVKTp/HzA0SkMd7Dt3ahFcyyOVzPp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YOJz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2536FBC9" w:rsidR="00E63CC9" w:rsidRDefault="00E63CC9" w:rsidP="00355BB5">
            <w:pPr>
              <w:pStyle w:val="TipText"/>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943F42"/>
    <w:p w14:paraId="64763583" w14:textId="0672E245" w:rsidR="005A77D4" w:rsidRDefault="005A77D4" w:rsidP="00B71BC2">
      <w:pPr>
        <w:pStyle w:val="Heading3"/>
      </w:pPr>
      <w:r>
        <w:t>File Formats</w:t>
      </w:r>
    </w:p>
    <w:p w14:paraId="5C6BA148" w14:textId="7D4F84F3" w:rsidR="005A77D4" w:rsidRDefault="00742E62" w:rsidP="005A77D4">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r>
      <w:r w:rsidR="00355BB5">
        <w:instrText xml:space="preserve"> REF _Ref407098499 \h </w:instrText>
      </w:r>
      <w:r w:rsidR="00355BB5">
        <w:fldChar w:fldCharType="separate"/>
      </w:r>
      <w:r w:rsidR="00B137B9" w:rsidRPr="00D807A8">
        <w:t>Appendi</w:t>
      </w:r>
      <w:r w:rsidR="00B137B9">
        <w:t>ces</w:t>
      </w:r>
      <w:r w:rsidR="00355BB5">
        <w:fldChar w:fldCharType="end"/>
      </w:r>
      <w:r w:rsidR="00943F42">
        <w:t xml:space="preserve"> for supported </w:t>
      </w:r>
      <w:r w:rsidR="00355BB5">
        <w:t xml:space="preserve">file </w:t>
      </w:r>
      <w:r w:rsidR="00943F42">
        <w:t>formats.</w:t>
      </w:r>
    </w:p>
    <w:p w14:paraId="2E3DA92B" w14:textId="5266C80C" w:rsidR="00F52FDF" w:rsidRDefault="00F52FDF" w:rsidP="00F52FDF">
      <w:pPr>
        <w:pStyle w:val="Heading3"/>
      </w:pPr>
      <w:r>
        <w:t>Automatic Channel Separation</w:t>
      </w:r>
    </w:p>
    <w:p w14:paraId="06BE6CF6" w14:textId="55C97043" w:rsidR="00F52FDF" w:rsidRPr="00F52FDF" w:rsidRDefault="00F52FDF" w:rsidP="00F52FDF">
      <w:r>
        <w:t>When loading Prairie/Bruker XML format, if the data set contains tiles scanned at different stage locations, FluoRender will check if the tiles overlap with each other. If no overlapping tiles are found, FluoRender separates each tile into a channel. This is useful when an experiment scans several samples mounted on the same stage. Make sure you set the stage to leave some space between any two samples.</w:t>
      </w:r>
    </w:p>
    <w:p w14:paraId="3758F4A5" w14:textId="3C9B920E" w:rsidR="00D848D0" w:rsidRDefault="00D848D0" w:rsidP="00BF54AB">
      <w:pPr>
        <w:pStyle w:val="Heading2"/>
      </w:pPr>
      <w:bookmarkStart w:id="57" w:name="_Toc406575218"/>
      <w:bookmarkStart w:id="58" w:name="_Toc406755648"/>
      <w:bookmarkStart w:id="59" w:name="_Toc406770721"/>
      <w:bookmarkStart w:id="60" w:name="_Toc457293686"/>
      <w:r>
        <w:t>Mesh Data</w:t>
      </w:r>
      <w:bookmarkEnd w:id="57"/>
      <w:bookmarkEnd w:id="58"/>
      <w:bookmarkEnd w:id="59"/>
      <w:bookmarkEnd w:id="60"/>
    </w:p>
    <w:p w14:paraId="3067D7E3" w14:textId="6103A6CF" w:rsidR="006D733A" w:rsidRDefault="006D733A" w:rsidP="006D733A">
      <w:r>
        <w:t xml:space="preserve">To load mesh data, click “Open Mesh” </w:t>
      </w:r>
      <w:r>
        <w:rPr>
          <w:noProof/>
          <w:lang w:eastAsia="en-US"/>
        </w:rPr>
        <w:drawing>
          <wp:inline distT="0" distB="0" distL="0" distR="0" wp14:anchorId="374371FC" wp14:editId="0BC97618">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68755C">
            <w:pPr>
              <w:pStyle w:val="Icon"/>
            </w:pPr>
            <w:r>
              <w:rPr>
                <w:noProof/>
                <w:lang w:eastAsia="en-US"/>
              </w:rPr>
              <mc:AlternateContent>
                <mc:Choice Requires="wpg">
                  <w:drawing>
                    <wp:inline distT="0" distB="0" distL="0" distR="0" wp14:anchorId="6418C938" wp14:editId="25EC4D60">
                      <wp:extent cx="228600" cy="228600"/>
                      <wp:effectExtent l="0" t="0" r="0" b="0"/>
                      <wp:docPr id="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F4792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48EA&#10;AADbAAAADwAAAGRycy9kb3ducmV2LnhtbESP3WoCMRCF7wu+QxihdzVrKaKrUUSp9KaWWh9g2Iyb&#10;1c0kJHFd374pCL08nJ+Ps1j1thUdhdg4VjAeFSCIK6cbrhUcf95fpiBiQtbYOiYFd4qwWg6eFlhq&#10;d+Nv6g6pFnmEY4kKTEq+lDJWhizGkfPE2Tu5YDFlGWqpA97yuG3la1FMpMWGM8Ggp42h6nK42gwx&#10;vtv6za6ZTS3V56/7JOw/UannYb+eg0jUp//wo/2hFbzN4O9L/g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r/uPBAAAA2wAAAA8AAAAAAAAAAAAAAAAAmAIAAGRycy9kb3du&#10;cmV2LnhtbFBLBQYAAAAABAAEAPUAAACGAw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gmHcEA&#10;AADbAAAADwAAAGRycy9kb3ducmV2LnhtbERPz2vCMBS+D/Y/hDfwNtNtTrQaZQwGPQ1mFa/P5rUp&#10;Ni8libXurzeHwY4f3+/1drSdGMiH1rGCl2kGgrhyuuVGwb78el6ACBFZY+eYFNwowHbz+LDGXLsr&#10;/9Cwi41IIRxyVGBi7HMpQ2XIYpi6njhxtfMWY4K+kdrjNYXbTr5m2VxabDk1GOzp01B13l2sguPv&#10;oRwuvjTftS+K2fJ0nPv6TanJ0/ixAhFpjP/iP3ehFbyn9elL+gF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oJh3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355BB5">
            <w:pPr>
              <w:pStyle w:val="TipText"/>
              <w:cnfStyle w:val="000000000000" w:firstRow="0" w:lastRow="0" w:firstColumn="0" w:lastColumn="0" w:oddVBand="0" w:evenVBand="0" w:oddHBand="0" w:evenHBand="0" w:firstRowFirstColumn="0" w:firstRowLastColumn="0" w:lastRowFirstColumn="0" w:lastRowLastColumn="0"/>
            </w:pPr>
            <w:r>
              <w:t xml:space="preserve">Only Wavefront OBJ format is currently supported. </w:t>
            </w:r>
            <w:r w:rsidR="00DF38B9">
              <w:t>A mesh object can have ass</w:t>
            </w:r>
            <w:r w:rsidR="00355BB5">
              <w:t>ociated materials and textures.</w:t>
            </w:r>
          </w:p>
        </w:tc>
      </w:tr>
    </w:tbl>
    <w:p w14:paraId="5EF887E7" w14:textId="77777777" w:rsidR="00DF38B9" w:rsidRDefault="00DF38B9" w:rsidP="006D733A"/>
    <w:p w14:paraId="4EF2E639" w14:textId="77777777" w:rsidR="00DF38B9" w:rsidRDefault="00DF38B9">
      <w:r>
        <w:br w:type="page"/>
      </w:r>
    </w:p>
    <w:p w14:paraId="0B818127" w14:textId="1BE16DC3" w:rsidR="006D733A" w:rsidRDefault="00DF38B9" w:rsidP="00BF54AB">
      <w:pPr>
        <w:pStyle w:val="Heading1"/>
      </w:pPr>
      <w:bookmarkStart w:id="61" w:name="_Toc406575219"/>
      <w:bookmarkStart w:id="62" w:name="_Toc406755649"/>
      <w:bookmarkStart w:id="63" w:name="_Toc406770722"/>
      <w:bookmarkStart w:id="64" w:name="_Ref428197503"/>
      <w:bookmarkStart w:id="65" w:name="_Ref428266974"/>
      <w:bookmarkStart w:id="66" w:name="_Toc457293687"/>
      <w:r w:rsidRPr="00DF38B9">
        <w:lastRenderedPageBreak/>
        <w:t>Managing Data Sets</w:t>
      </w:r>
      <w:bookmarkEnd w:id="61"/>
      <w:bookmarkEnd w:id="62"/>
      <w:bookmarkEnd w:id="63"/>
      <w:bookmarkEnd w:id="64"/>
      <w:bookmarkEnd w:id="65"/>
      <w:bookmarkEnd w:id="66"/>
    </w:p>
    <w:p w14:paraId="5FB0C77A" w14:textId="33F179C2" w:rsidR="00DF38B9" w:rsidRDefault="00DF38B9" w:rsidP="00DF38B9">
      <w:r>
        <w:t>Loaded data sets are listed in the “Datasets” panel (</w:t>
      </w:r>
      <w:r>
        <w:fldChar w:fldCharType="begin"/>
      </w:r>
      <w:r>
        <w:instrText xml:space="preserve"> REF _Ref406492246 \h </w:instrText>
      </w:r>
      <w:r>
        <w:fldChar w:fldCharType="separate"/>
      </w:r>
      <w:r w:rsidR="00B137B9">
        <w:t xml:space="preserve">Figure </w:t>
      </w:r>
      <w:r w:rsidR="00B137B9">
        <w:rPr>
          <w:noProof/>
        </w:rPr>
        <w:t>5</w:t>
      </w:r>
      <w:r w:rsidR="00B137B9">
        <w:noBreakHyphen/>
      </w:r>
      <w:r w:rsidR="00B137B9">
        <w:rPr>
          <w:noProof/>
        </w:rPr>
        <w:t>1</w:t>
      </w:r>
      <w:r>
        <w:fldChar w:fldCharType="end"/>
      </w:r>
      <w:r>
        <w:t>).</w:t>
      </w:r>
    </w:p>
    <w:p w14:paraId="17F2C2C1" w14:textId="3556B589" w:rsidR="00DF38B9" w:rsidRDefault="00DF38B9" w:rsidP="00A45C95">
      <w:pPr>
        <w:jc w:val="center"/>
      </w:pPr>
      <w:r>
        <w:rPr>
          <w:noProof/>
          <w:lang w:eastAsia="en-US"/>
        </w:rPr>
        <w:drawing>
          <wp:inline distT="0" distB="0" distL="0" distR="0" wp14:anchorId="1833FDB3" wp14:editId="3416ACAB">
            <wp:extent cx="2249424" cy="18562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2\SkyDrive\FluoRender\datasets_ui.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249424" cy="1856232"/>
                    </a:xfrm>
                    <a:prstGeom prst="rect">
                      <a:avLst/>
                    </a:prstGeom>
                    <a:noFill/>
                    <a:ln>
                      <a:noFill/>
                    </a:ln>
                  </pic:spPr>
                </pic:pic>
              </a:graphicData>
            </a:graphic>
          </wp:inline>
        </w:drawing>
      </w:r>
    </w:p>
    <w:p w14:paraId="2BAAE3E2" w14:textId="31D49403" w:rsidR="00DF38B9" w:rsidRDefault="00DF38B9" w:rsidP="00A45C95">
      <w:pPr>
        <w:pStyle w:val="Caption"/>
        <w:jc w:val="center"/>
      </w:pPr>
      <w:bookmarkStart w:id="67" w:name="_Ref406492246"/>
      <w:bookmarkStart w:id="68" w:name="_Toc457293777"/>
      <w:r>
        <w:t xml:space="preserve">Figure </w:t>
      </w:r>
      <w:r w:rsidR="00AD39CE">
        <w:fldChar w:fldCharType="begin"/>
      </w:r>
      <w:r w:rsidR="00AD39CE">
        <w:instrText xml:space="preserve"> STYLEREF 1 \s </w:instrText>
      </w:r>
      <w:r w:rsidR="00AD39CE">
        <w:fldChar w:fldCharType="separate"/>
      </w:r>
      <w:r w:rsidR="00B137B9">
        <w:rPr>
          <w:noProof/>
        </w:rPr>
        <w:t>5</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1</w:t>
      </w:r>
      <w:r w:rsidR="00AD39CE">
        <w:rPr>
          <w:noProof/>
        </w:rPr>
        <w:fldChar w:fldCharType="end"/>
      </w:r>
      <w:bookmarkEnd w:id="67"/>
      <w:r w:rsidR="00C50376">
        <w:rPr>
          <w:noProof/>
        </w:rPr>
        <w:t>.</w:t>
      </w:r>
      <w:r>
        <w:t xml:space="preserve"> Dataset panel.</w:t>
      </w:r>
      <w:bookmarkEnd w:id="68"/>
    </w:p>
    <w:p w14:paraId="37E05EB3" w14:textId="2EB1325F" w:rsidR="00DF38B9" w:rsidRPr="00DF38B9" w:rsidRDefault="00DF38B9" w:rsidP="00DF38B9">
      <w:r>
        <w:t xml:space="preserve">Each loaded data set has a type identifier (volume, mesh, etc.), a name (initialized to its file name), and a path. </w:t>
      </w:r>
      <w:r w:rsidR="00A03465">
        <w:t>For a data set created within FluoRender, the path entry is empty</w:t>
      </w:r>
      <w:r w:rsidR="00402692">
        <w:t xml:space="preserve"> initially</w:t>
      </w:r>
      <w:r w:rsidR="00A03465">
        <w:t>. When a created data set is saved, the path entry is updated. Only one data set can be selected from the list at one time. The following operations are applied to the selected data set.</w:t>
      </w:r>
    </w:p>
    <w:p w14:paraId="76B521A6" w14:textId="590E3745" w:rsidR="00DF38B9" w:rsidRDefault="009F3D60" w:rsidP="00DF38B9">
      <w:r>
        <w:rPr>
          <w:noProof/>
          <w:lang w:eastAsia="en-US"/>
        </w:rPr>
        <w:drawing>
          <wp:inline distT="0" distB="0" distL="0" distR="0" wp14:anchorId="6F42F47E" wp14:editId="347E6050">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selected data set to the render view. If multiple ren</w:t>
      </w:r>
      <w:r w:rsidR="00402692">
        <w:t>der views are opened, the data set is</w:t>
      </w:r>
      <w:r w:rsidR="00A03465">
        <w:t xml:space="preserv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68755C">
            <w:pPr>
              <w:pStyle w:val="Icon"/>
            </w:pPr>
            <w:r>
              <w:rPr>
                <w:noProof/>
                <w:lang w:eastAsia="en-US"/>
              </w:rPr>
              <mc:AlternateContent>
                <mc:Choice Requires="wpg">
                  <w:drawing>
                    <wp:inline distT="0" distB="0" distL="0" distR="0" wp14:anchorId="0F4084BC" wp14:editId="3930D1FA">
                      <wp:extent cx="228600" cy="228600"/>
                      <wp:effectExtent l="0" t="0" r="0" b="0"/>
                      <wp:docPr id="5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302587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FZ18IA&#10;AADbAAAADwAAAGRycy9kb3ducmV2LnhtbESP3WoCMRCF74W+Q5iCdzWrUGtXo4hS6U0ttT7AsJlu&#10;tm4mIYnr+vZNQfDycH4+zmLV21Z0FGLjWMF4VIAgrpxuuFZw/H57moGICVlj65gUXCnCavkwWGCp&#10;3YW/qDukWuQRjiUqMCn5UspYGbIYR84TZ+/HBYspy1BLHfCSx20rJ0UxlRYbzgSDnjaGqtPhbDPE&#10;+G7rN7vmdWap/v28TsP+A5UaPvbrOYhEfbqHb+13reD5Bf6/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4VnXwgAAANsAAAAPAAAAAAAAAAAAAAAAAJgCAABkcnMvZG93&#10;bnJldi54bWxQSwUGAAAAAAQABAD1AAAAhwM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4qG8EA&#10;AADbAAAADwAAAGRycy9kb3ducmV2LnhtbERPz2vCMBS+D/Y/hDfwNtNtTrQaZQwGPQ1mFa/P5rUp&#10;Ni8libXurzeHwY4f3+/1drSdGMiH1rGCl2kGgrhyuuVGwb78el6ACBFZY+eYFNwowHbz+LDGXLsr&#10;/9Cwi41IIRxyVGBi7HMpQ2XIYpi6njhxtfMWY4K+kdrjNYXbTr5m2VxabDk1GOzp01B13l2sguPv&#10;oRwuvjTftS+K2fJ0nPv6TanJ0/ixAhFpjP/iP3ehFbynselL+gF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eKhv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7BB148BF" w:rsidR="00A03465" w:rsidRDefault="00A03465" w:rsidP="00402692">
            <w:pPr>
              <w:pStyle w:val="TipText"/>
              <w:cnfStyle w:val="000000000000" w:firstRow="0" w:lastRow="0" w:firstColumn="0" w:lastColumn="0" w:oddVBand="0" w:evenVBand="0" w:oddHBand="0" w:evenHBand="0" w:firstRowFirstColumn="0" w:firstRowLastColumn="0" w:lastRowFirstColumn="0" w:lastRowLastColumn="0"/>
            </w:pPr>
            <w:r>
              <w:t xml:space="preserve">Alternatively, user can right-click a data set. In the context menu, under “Add”, there is a list of currently opened render views. A different render view than the first one can be selected through the context menu. The same data set can be added to a render view </w:t>
            </w:r>
            <w:r w:rsidR="00402692">
              <w:t xml:space="preserve">for </w:t>
            </w:r>
            <w:r>
              <w:t xml:space="preserve">multiple times. Each instance of the data set has its own volume settings. However, if the </w:t>
            </w:r>
            <w:r w:rsidR="00402692">
              <w:t>intensity</w:t>
            </w:r>
            <w:r>
              <w:t xml:space="preserve"> values of any </w:t>
            </w:r>
            <w:r w:rsidR="00402692">
              <w:t xml:space="preserve">one </w:t>
            </w:r>
            <w:r>
              <w:t>of the instances are changed, all will be updated.</w:t>
            </w:r>
          </w:p>
        </w:tc>
      </w:tr>
    </w:tbl>
    <w:p w14:paraId="287936CA" w14:textId="77777777" w:rsidR="00A03465" w:rsidRDefault="00A03465" w:rsidP="00DF38B9"/>
    <w:p w14:paraId="0DC4EE5A" w14:textId="677BC923" w:rsidR="00A03465" w:rsidRDefault="00485DFB" w:rsidP="007A6272">
      <w:pPr>
        <w:spacing w:line="240" w:lineRule="auto"/>
      </w:pPr>
      <w:r>
        <w:rPr>
          <w:b/>
          <w:noProof/>
          <w:lang w:eastAsia="en-US"/>
        </w:rPr>
        <w:drawing>
          <wp:inline distT="0" distB="0" distL="0" distR="0" wp14:anchorId="636830E9" wp14:editId="5620F50A">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3C09397" w:rsidR="0056658B" w:rsidRDefault="00485DFB" w:rsidP="007A6272">
      <w:pPr>
        <w:spacing w:line="240" w:lineRule="auto"/>
      </w:pPr>
      <w:r>
        <w:rPr>
          <w:b/>
          <w:noProof/>
          <w:lang w:eastAsia="en-US"/>
        </w:rPr>
        <w:drawing>
          <wp:inline distT="0" distB="0" distL="0" distR="0" wp14:anchorId="4F083F9B" wp14:editId="7FEFFB08">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w:t>
      </w:r>
      <w:r w:rsidR="00402692">
        <w:t xml:space="preserve">that </w:t>
      </w:r>
      <w:r w:rsidR="0056658B">
        <w:t>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A977D8">
            <w:pPr>
              <w:pStyle w:val="Icon"/>
            </w:pPr>
            <w:r>
              <w:rPr>
                <w:noProof/>
                <w:lang w:eastAsia="en-US"/>
              </w:rPr>
              <mc:AlternateContent>
                <mc:Choice Requires="wpg">
                  <w:drawing>
                    <wp:inline distT="0" distB="0" distL="0" distR="0" wp14:anchorId="2617693B" wp14:editId="6B2CCEA1">
                      <wp:extent cx="228600" cy="228600"/>
                      <wp:effectExtent l="0" t="0" r="0" b="0"/>
                      <wp:docPr id="19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B2DAD2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dJc8MA&#10;AADcAAAADwAAAGRycy9kb3ducmV2LnhtbESPQWsCMRCF7wX/QxjBW83qQXQ1iigWL7bU9gcMm3Gz&#10;upmEJF3Xf28Khd5meG/e92a16W0rOgqxcaxgMi5AEFdON1wr+P46vM5BxISssXVMCh4UYbMevKyw&#10;1O7On9SdUy1yCMcSFZiUfCllrAxZjGPnibN2ccFiymuopQ54z+G2ldOimEmLDWeCQU87Q9Xt/GMz&#10;xPhu73dvzWJuqb5+PGbh/YRKjYb9dgkiUZ/+zX/XR53rL6bw+0ye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dJc8MAAADcAAAADwAAAAAAAAAAAAAAAACYAgAAZHJzL2Rv&#10;d25yZXYueG1sUEsFBgAAAAAEAAQA9QAAAIgD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eBYcIA&#10;AADcAAAADwAAAGRycy9kb3ducmV2LnhtbERP32vCMBB+H+x/CDfwbaabIrMzyhgM+iTMOny9Ndem&#10;rLmUJNbqX78Igm/38f281Wa0nRjIh9axgpdpBoK4crrlRsG+/Hp+AxEissbOMSk4U4DN+vFhhbl2&#10;J/6mYRcbkUI45KjAxNjnUobKkMUwdT1x4mrnLcYEfSO1x1MKt518zbKFtNhyajDY06eh6m93tAoO&#10;l59yOPrSbGtfFPPl72Hh65lSk6fx4x1EpDHexTd3odP85Qyuz6QL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4Fh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B016737" w:rsidR="00DA3DA8" w:rsidRDefault="00B17871" w:rsidP="00402692">
            <w:pPr>
              <w:pStyle w:val="TipText"/>
              <w:cnfStyle w:val="000000000000" w:firstRow="0" w:lastRow="0" w:firstColumn="0" w:lastColumn="0" w:oddVBand="0" w:evenVBand="0" w:oddHBand="0" w:evenHBand="0" w:firstRowFirstColumn="0" w:firstRowLastColumn="0" w:lastRowFirstColumn="0" w:lastRowLastColumn="0"/>
            </w:pPr>
            <w:r>
              <w:t xml:space="preserve">The file formats that a selected </w:t>
            </w:r>
            <w:r w:rsidR="00402692">
              <w:t>volume</w:t>
            </w:r>
            <w:r>
              <w:t xml:space="preserve"> can be saved are </w:t>
            </w:r>
            <w:r w:rsidR="00402692">
              <w:t>less than that can be read</w:t>
            </w:r>
            <w:r>
              <w:t>. For example, for volumes, TIFF is the preferred format.</w:t>
            </w:r>
          </w:p>
        </w:tc>
      </w:tr>
    </w:tbl>
    <w:p w14:paraId="7506DF0D" w14:textId="77777777" w:rsidR="00DA3DA8" w:rsidRDefault="00DA3DA8" w:rsidP="007A6272">
      <w:pPr>
        <w:spacing w:line="240" w:lineRule="auto"/>
      </w:pPr>
    </w:p>
    <w:p w14:paraId="7251C2CD" w14:textId="4173558A" w:rsidR="0056658B" w:rsidRDefault="00485DFB" w:rsidP="007A6272">
      <w:pPr>
        <w:spacing w:line="240" w:lineRule="auto"/>
      </w:pPr>
      <w:r>
        <w:rPr>
          <w:b/>
          <w:noProof/>
          <w:lang w:eastAsia="en-US"/>
        </w:rPr>
        <w:lastRenderedPageBreak/>
        <w:drawing>
          <wp:inline distT="0" distB="0" distL="0" distR="0" wp14:anchorId="1434170C" wp14:editId="2B8A6EE5">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r w:rsidR="00607659">
        <w:t xml:space="preserve"> Volume properties that are saved with the baking function include:</w:t>
      </w:r>
    </w:p>
    <w:p w14:paraId="5C5B9BC2" w14:textId="742EA075" w:rsidR="00607659" w:rsidRDefault="00607659" w:rsidP="00B34E66">
      <w:pPr>
        <w:pStyle w:val="ListParagraph"/>
        <w:numPr>
          <w:ilvl w:val="0"/>
          <w:numId w:val="17"/>
        </w:numPr>
        <w:spacing w:after="0" w:line="240" w:lineRule="auto"/>
      </w:pPr>
      <w:r>
        <w:t>Gamma</w:t>
      </w:r>
    </w:p>
    <w:p w14:paraId="26CBD171" w14:textId="3CA68795" w:rsidR="00607659" w:rsidRDefault="00F6494E" w:rsidP="00B34E66">
      <w:pPr>
        <w:pStyle w:val="ListParagraph"/>
        <w:numPr>
          <w:ilvl w:val="0"/>
          <w:numId w:val="17"/>
        </w:numPr>
        <w:spacing w:after="0" w:line="240" w:lineRule="auto"/>
      </w:pPr>
      <w:r>
        <w:t>Saturation</w:t>
      </w:r>
    </w:p>
    <w:p w14:paraId="6A46E405" w14:textId="65365BFC" w:rsidR="00F6494E" w:rsidRDefault="00F6494E" w:rsidP="00B34E66">
      <w:pPr>
        <w:pStyle w:val="ListParagraph"/>
        <w:numPr>
          <w:ilvl w:val="0"/>
          <w:numId w:val="17"/>
        </w:numPr>
        <w:spacing w:after="0" w:line="240" w:lineRule="auto"/>
      </w:pPr>
      <w:r>
        <w:t>Alpha</w:t>
      </w:r>
    </w:p>
    <w:p w14:paraId="600CC6E0" w14:textId="0900C728" w:rsidR="00F6494E" w:rsidRDefault="00F6494E" w:rsidP="00B34E66">
      <w:pPr>
        <w:pStyle w:val="ListParagraph"/>
        <w:numPr>
          <w:ilvl w:val="0"/>
          <w:numId w:val="17"/>
        </w:numPr>
        <w:spacing w:after="0" w:line="240" w:lineRule="auto"/>
      </w:pPr>
      <w:r>
        <w:t>Extract boundary</w:t>
      </w:r>
    </w:p>
    <w:p w14:paraId="260E2DD3" w14:textId="67C5A064" w:rsidR="00F6494E" w:rsidRDefault="00F6494E" w:rsidP="00B34E66">
      <w:pPr>
        <w:pStyle w:val="ListParagraph"/>
        <w:numPr>
          <w:ilvl w:val="0"/>
          <w:numId w:val="17"/>
        </w:numPr>
        <w:spacing w:after="0" w:line="240" w:lineRule="auto"/>
      </w:pPr>
      <w:r>
        <w:t>Threshold (Soft threshold</w:t>
      </w:r>
      <w:r w:rsidR="001D1A89">
        <w:t xml:space="preserve">, see </w:t>
      </w:r>
      <w:r w:rsidR="001D1A89">
        <w:fldChar w:fldCharType="begin"/>
      </w:r>
      <w:r w:rsidR="001D1A89">
        <w:instrText xml:space="preserve"> REF _Ref428353961 \r \h </w:instrText>
      </w:r>
      <w:r w:rsidR="001D1A89">
        <w:fldChar w:fldCharType="separate"/>
      </w:r>
      <w:r w:rsidR="00B137B9">
        <w:t>Chapter 22</w:t>
      </w:r>
      <w:r w:rsidR="001D1A89">
        <w:fldChar w:fldCharType="end"/>
      </w:r>
      <w:r>
        <w:t>)</w:t>
      </w:r>
    </w:p>
    <w:p w14:paraId="31649260" w14:textId="378A0AD9" w:rsidR="00F6494E" w:rsidRDefault="00F6494E" w:rsidP="00B34E66">
      <w:pPr>
        <w:pStyle w:val="ListParagraph"/>
        <w:numPr>
          <w:ilvl w:val="0"/>
          <w:numId w:val="17"/>
        </w:numPr>
        <w:spacing w:after="0" w:line="240" w:lineRule="auto"/>
      </w:pPr>
      <w:r>
        <w:t>Clipping planes</w:t>
      </w:r>
    </w:p>
    <w:p w14:paraId="6E4065B0" w14:textId="77777777" w:rsidR="00F6494E" w:rsidRDefault="00F6494E" w:rsidP="00F6494E">
      <w:pPr>
        <w:spacing w:line="240" w:lineRule="auto"/>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6494E" w14:paraId="297F9A19"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621D29" w14:textId="77777777" w:rsidR="00F6494E" w:rsidRDefault="00F6494E" w:rsidP="00747895">
            <w:pPr>
              <w:pStyle w:val="Icon"/>
            </w:pPr>
            <w:r>
              <w:rPr>
                <w:noProof/>
                <w:lang w:eastAsia="en-US"/>
              </w:rPr>
              <mc:AlternateContent>
                <mc:Choice Requires="wpg">
                  <w:drawing>
                    <wp:inline distT="0" distB="0" distL="0" distR="0" wp14:anchorId="1F477CE9" wp14:editId="148FC998">
                      <wp:extent cx="228600" cy="228600"/>
                      <wp:effectExtent l="0" t="0" r="0" b="0"/>
                      <wp:docPr id="39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6" name="Oval 3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3" name="Freeform 4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11B8F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S2t76HBQAA9REAAA4AAAAAAAAAAAAAAAAALgIAAGRycy9l&#10;Mm9Eb2MueG1sUEsBAi0AFAAGAAgAAAAhAPgMKZnYAAAAAwEAAA8AAAAAAAAAAAAAAAAA4QcAAGRy&#10;cy9kb3ducmV2LnhtbFBLBQYAAAAABAAEAPMAAADmCAAAAAA=&#10;">
                      <v:oval id="Oval 3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ghkcMA&#10;AADcAAAADwAAAGRycy9kb3ducmV2LnhtbESP3WoCMRCF7wu+QxjBu5pVYdGtUURRetOW2j7AsJlu&#10;tm4mIYnr+vZNodDLw/n5OOvtYDvRU4itYwWzaQGCuHa65UbB58fxcQkiJmSNnWNScKcI283oYY2V&#10;djd+p/6cGpFHOFaowKTkKyljbchinDpPnL0vFyymLEMjdcBbHrednBdFKS22nAkGPe0N1Zfz1WaI&#10;8f3B70/tammp+X67l+H1BZWajIfdE4hEQ/oP/7WftYLFqo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ghkcMAAADcAAAADwAAAAAAAAAAAAAAAACYAgAAZHJzL2Rv&#10;d25yZXYueG1sUEsFBgAAAAAEAAQA9QAAAIgDAAAAAA==&#10;" fillcolor="#f24f4f [3204]" stroked="f" strokeweight="0">
                        <v:stroke joinstyle="miter"/>
                        <o:lock v:ext="edit" aspectratio="t"/>
                      </v:oval>
                      <v:shape id="Freeform 40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O3YsUA&#10;AADcAAAADwAAAGRycy9kb3ducmV2LnhtbESPQWvCQBSE74X+h+UVvNVNq0ibukopCDkVNBavr9mX&#10;bGj2bdhdY+qvdwXB4zAz3zDL9Wg7MZAPrWMFL9MMBHHldMuNgn25eX4DESKyxs4xKfinAOvV48MS&#10;c+1OvKVhFxuRIBxyVGBi7HMpQ2XIYpi6njh5tfMWY5K+kdrjKcFtJ1+zbCEttpwWDPb0Zaj62x2t&#10;gsP5pxyOvjTftS+K+fvvYeHrmVKTp/HzA0SkMd7Dt3ahFcyzGVzPp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I7d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05905B" w14:textId="652800CE" w:rsidR="00F6494E" w:rsidRDefault="00F6494E" w:rsidP="00747895">
            <w:pPr>
              <w:pStyle w:val="TipText"/>
              <w:cnfStyle w:val="000000000000" w:firstRow="0" w:lastRow="0" w:firstColumn="0" w:lastColumn="0" w:oddVBand="0" w:evenVBand="0" w:oddHBand="0" w:evenHBand="0" w:firstRowFirstColumn="0" w:firstRowLastColumn="0" w:lastRowFirstColumn="0" w:lastRowLastColumn="0"/>
            </w:pPr>
            <w:r>
              <w:t>Data values outside of the clipping planes are set to 0 when baked. You may use this feature to create a sub volume from the original data. However, the actual data size is unchanged. Clipped space is padded with zero values.</w:t>
            </w:r>
          </w:p>
        </w:tc>
      </w:tr>
    </w:tbl>
    <w:p w14:paraId="63519CC7" w14:textId="77777777" w:rsidR="001D1A89" w:rsidRDefault="001D1A89" w:rsidP="001D1A89">
      <w:pPr>
        <w:spacing w:line="240" w:lineRule="auto"/>
      </w:pPr>
    </w:p>
    <w:p w14:paraId="64EAFDAD" w14:textId="6DC48522" w:rsidR="00884FDA" w:rsidRDefault="00884FDA" w:rsidP="001D1A89">
      <w:pPr>
        <w:spacing w:line="240" w:lineRule="auto"/>
      </w:pPr>
      <w:r>
        <w:rPr>
          <w:noProof/>
          <w:lang w:eastAsia="en-US"/>
        </w:rPr>
        <w:drawing>
          <wp:inline distT="0" distB="0" distL="0" distR="0" wp14:anchorId="13F8B6F3" wp14:editId="60DF5FA6">
            <wp:extent cx="190500" cy="190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ave_mask.png"/>
                    <pic:cNvPicPr/>
                  </pic:nvPicPr>
                  <pic:blipFill>
                    <a:blip r:embed="rId4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884FDA">
        <w:rPr>
          <w:b/>
        </w:rPr>
        <w:t>Save Masks</w:t>
      </w:r>
      <w:r>
        <w:t>. It saves the selection mask and label mask of a selected volume channel. The name of the mask files are automatically chosen based on the file name of the selected volume channel. Therefore, make sure the volume channel is saved before saving its masks.</w:t>
      </w:r>
    </w:p>
    <w:p w14:paraId="5AC9F061" w14:textId="7194F15D" w:rsidR="0056658B" w:rsidRDefault="00485DFB" w:rsidP="007A6272">
      <w:pPr>
        <w:spacing w:line="240" w:lineRule="auto"/>
      </w:pPr>
      <w:r>
        <w:rPr>
          <w:b/>
          <w:noProof/>
          <w:lang w:eastAsia="en-US"/>
        </w:rPr>
        <w:drawing>
          <wp:inline distT="0" distB="0" distL="0" distR="0" wp14:anchorId="627D4F48" wp14:editId="2A9FFD5B">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7A6272">
      <w:pPr>
        <w:spacing w:line="240" w:lineRule="auto"/>
      </w:pPr>
      <w:r>
        <w:t xml:space="preserve">In addition, </w:t>
      </w:r>
      <w:r w:rsidR="005011BE">
        <w:t xml:space="preserve">the “delete all” </w:t>
      </w:r>
      <w:r w:rsidR="00485DFB">
        <w:rPr>
          <w:b/>
          <w:noProof/>
          <w:lang w:eastAsia="en-US"/>
        </w:rPr>
        <w:drawing>
          <wp:inline distT="0" distB="0" distL="0" distR="0" wp14:anchorId="6439BD29" wp14:editId="49430191">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
        <w:br w:type="page"/>
      </w:r>
    </w:p>
    <w:p w14:paraId="32C37FB0" w14:textId="6233860F" w:rsidR="005011BE" w:rsidRDefault="005011BE" w:rsidP="00BF54AB">
      <w:pPr>
        <w:pStyle w:val="Heading1"/>
      </w:pPr>
      <w:bookmarkStart w:id="69" w:name="_Toc406575220"/>
      <w:bookmarkStart w:id="70" w:name="_Toc406755650"/>
      <w:bookmarkStart w:id="71" w:name="_Toc406770723"/>
      <w:bookmarkStart w:id="72" w:name="_Ref428360892"/>
      <w:bookmarkStart w:id="73" w:name="_Toc457293688"/>
      <w:r w:rsidRPr="005011BE">
        <w:lastRenderedPageBreak/>
        <w:t>Managing Workspace</w:t>
      </w:r>
      <w:bookmarkEnd w:id="69"/>
      <w:bookmarkEnd w:id="70"/>
      <w:bookmarkEnd w:id="71"/>
      <w:bookmarkEnd w:id="72"/>
      <w:bookmarkEnd w:id="73"/>
    </w:p>
    <w:p w14:paraId="60CE377C" w14:textId="1AEA7DC6" w:rsidR="005011BE" w:rsidRDefault="005A6FC8" w:rsidP="005011BE">
      <w:r>
        <w:t>Only data sets in the “Workspace” panel can be visualized and analyzed (</w:t>
      </w:r>
      <w:r>
        <w:fldChar w:fldCharType="begin"/>
      </w:r>
      <w:r>
        <w:instrText xml:space="preserve"> REF _Ref406494076 \h </w:instrText>
      </w:r>
      <w:r>
        <w:fldChar w:fldCharType="separate"/>
      </w:r>
      <w:r w:rsidR="00B137B9">
        <w:t xml:space="preserve">Figure </w:t>
      </w:r>
      <w:r w:rsidR="00B137B9">
        <w:rPr>
          <w:noProof/>
        </w:rPr>
        <w:t>6</w:t>
      </w:r>
      <w:r w:rsidR="00B137B9">
        <w:noBreakHyphen/>
      </w:r>
      <w:r w:rsidR="00B137B9">
        <w:rPr>
          <w:noProof/>
        </w:rPr>
        <w:t>1</w:t>
      </w:r>
      <w:r>
        <w:fldChar w:fldCharType="end"/>
      </w:r>
      <w:r>
        <w:t xml:space="preserve">). Most operations in FluoRender are applied on currently selected item in the “Workspace” panel. Only one item can be selected at one time. </w:t>
      </w:r>
      <w:r w:rsidR="00E7184B">
        <w:t xml:space="preserve">If a volume or mesh is selected, its properties are loaded into the “Property” panel. </w:t>
      </w:r>
      <w:r>
        <w:t xml:space="preserve">Items are organized into a </w:t>
      </w:r>
      <w:r w:rsidR="0018549A">
        <w:t>“</w:t>
      </w:r>
      <w:r>
        <w:t>R</w:t>
      </w:r>
      <w:r w:rsidR="0018549A">
        <w:t xml:space="preserve">ender View”-“Group”-“Data </w:t>
      </w:r>
      <w:r>
        <w:t>Set</w:t>
      </w:r>
      <w:r w:rsidR="0018549A">
        <w:t>”</w:t>
      </w:r>
      <w:r>
        <w:t xml:space="preserve"> hierarchy. Items can be reorganized through dragging and dropping them on the list.</w:t>
      </w:r>
    </w:p>
    <w:p w14:paraId="00A8D9D0" w14:textId="6D15613F" w:rsidR="005A6FC8" w:rsidRDefault="005A6FC8" w:rsidP="00A45C95">
      <w:pPr>
        <w:jc w:val="center"/>
      </w:pPr>
      <w:r>
        <w:rPr>
          <w:noProof/>
          <w:lang w:eastAsia="en-US"/>
        </w:rPr>
        <w:drawing>
          <wp:inline distT="0" distB="0" distL="0" distR="0" wp14:anchorId="3BF7457B" wp14:editId="30D983C4">
            <wp:extent cx="2240280" cy="1920240"/>
            <wp:effectExtent l="0" t="0" r="762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HP2\SkyDrive\FluoRender\workspace_ui.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40280" cy="1920240"/>
                    </a:xfrm>
                    <a:prstGeom prst="rect">
                      <a:avLst/>
                    </a:prstGeom>
                    <a:noFill/>
                    <a:ln>
                      <a:noFill/>
                    </a:ln>
                  </pic:spPr>
                </pic:pic>
              </a:graphicData>
            </a:graphic>
          </wp:inline>
        </w:drawing>
      </w:r>
    </w:p>
    <w:p w14:paraId="22DC00BF" w14:textId="57613557" w:rsidR="005A6FC8" w:rsidRDefault="005A6FC8" w:rsidP="00A45C95">
      <w:pPr>
        <w:pStyle w:val="Caption"/>
        <w:jc w:val="center"/>
      </w:pPr>
      <w:bookmarkStart w:id="74" w:name="_Ref406494076"/>
      <w:bookmarkStart w:id="75" w:name="_Toc457293778"/>
      <w:r>
        <w:t xml:space="preserve">Figure </w:t>
      </w:r>
      <w:r w:rsidR="00AD39CE">
        <w:fldChar w:fldCharType="begin"/>
      </w:r>
      <w:r w:rsidR="00AD39CE">
        <w:instrText xml:space="preserve"> STYLEREF 1 \s </w:instrText>
      </w:r>
      <w:r w:rsidR="00AD39CE">
        <w:fldChar w:fldCharType="separate"/>
      </w:r>
      <w:r w:rsidR="00B137B9">
        <w:rPr>
          <w:noProof/>
        </w:rPr>
        <w:t>6</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1</w:t>
      </w:r>
      <w:r w:rsidR="00AD39CE">
        <w:rPr>
          <w:noProof/>
        </w:rPr>
        <w:fldChar w:fldCharType="end"/>
      </w:r>
      <w:bookmarkEnd w:id="74"/>
      <w:r w:rsidR="00C50376">
        <w:rPr>
          <w:noProof/>
        </w:rPr>
        <w:t>.</w:t>
      </w:r>
      <w:r>
        <w:t xml:space="preserve"> Workspace panel.</w:t>
      </w:r>
      <w:bookmarkEnd w:id="75"/>
    </w:p>
    <w:p w14:paraId="608A4EEB" w14:textId="0325756E" w:rsidR="005A6FC8" w:rsidRDefault="003C6FA7" w:rsidP="00BF54AB">
      <w:pPr>
        <w:pStyle w:val="Heading2"/>
      </w:pPr>
      <w:bookmarkStart w:id="76" w:name="_Toc406575221"/>
      <w:bookmarkStart w:id="77" w:name="_Toc406755651"/>
      <w:bookmarkStart w:id="78" w:name="_Toc406770724"/>
      <w:bookmarkStart w:id="79" w:name="_Toc457293689"/>
      <w:r>
        <w:t>Toolbar I</w:t>
      </w:r>
      <w:r w:rsidR="00BC58E5">
        <w:t>cons</w:t>
      </w:r>
      <w:bookmarkEnd w:id="76"/>
      <w:bookmarkEnd w:id="77"/>
      <w:bookmarkEnd w:id="78"/>
      <w:bookmarkEnd w:id="79"/>
    </w:p>
    <w:p w14:paraId="14746D9D" w14:textId="2BC0C32B" w:rsidR="006A7AD5" w:rsidRDefault="006A7AD5" w:rsidP="006A7AD5">
      <w:r>
        <w:rPr>
          <w:noProof/>
          <w:lang w:eastAsia="en-US"/>
        </w:rPr>
        <w:drawing>
          <wp:inline distT="0" distB="0" distL="0" distR="0" wp14:anchorId="05301F99" wp14:editId="1E9174D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w:t>
      </w:r>
      <w:r w:rsidR="00ED2B03">
        <w:t>enable and disable</w:t>
      </w:r>
      <w:r>
        <w:t xml:space="preserve"> the visibility of a selected </w:t>
      </w:r>
      <w:r w:rsidR="00ED2B03">
        <w:t>data set</w:t>
      </w:r>
      <w:r>
        <w:t xml:space="preserve">. The same effect can be achieved by double-clicking the icon of </w:t>
      </w:r>
      <w:r w:rsidR="00ED2B03">
        <w:t>a data set</w:t>
      </w:r>
      <w:r>
        <w:t xml:space="preserve">. Visibility of a group or a render view can be toggled similarly. When the visibility of a group is </w:t>
      </w:r>
      <w:r w:rsidR="00ED2B03">
        <w:t>disabled</w:t>
      </w:r>
      <w:r>
        <w:t>, every item within the group becomes invisible.</w:t>
      </w:r>
    </w:p>
    <w:p w14:paraId="0ECA8063" w14:textId="43C26146" w:rsidR="006A7AD5" w:rsidRDefault="0025080D" w:rsidP="006A7AD5">
      <w:r>
        <w:rPr>
          <w:noProof/>
          <w:lang w:eastAsia="en-US"/>
        </w:rPr>
        <w:drawing>
          <wp:inline distT="0" distB="0" distL="0" distR="0" wp14:anchorId="7AC09962" wp14:editId="446DB199">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w:t>
      </w:r>
      <w:r w:rsidR="00ED2B03">
        <w:t>are</w:t>
      </w:r>
      <w:r>
        <w:t xml:space="preserve"> organized under groups. </w:t>
      </w:r>
      <w:r w:rsidR="00F55ACD">
        <w:t>Some operations are applied on groups, instead of individual volume channels, including output adjustments, and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68755C">
            <w:pPr>
              <w:pStyle w:val="Icon"/>
            </w:pPr>
            <w:r>
              <w:rPr>
                <w:noProof/>
                <w:lang w:eastAsia="en-US"/>
              </w:rPr>
              <mc:AlternateContent>
                <mc:Choice Requires="wpg">
                  <w:drawing>
                    <wp:inline distT="0" distB="0" distL="0" distR="0" wp14:anchorId="248E8D0D" wp14:editId="0BC5E08D">
                      <wp:extent cx="228600" cy="228600"/>
                      <wp:effectExtent l="0" t="0" r="0" b="0"/>
                      <wp:docPr id="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2BAF4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2TasIA&#10;AADbAAAADwAAAGRycy9kb3ducmV2LnhtbESPzWoCMRSF94LvEG6hO820i6mORilKSzet+PMAl8l1&#10;MnZyE5J0HN++KRRcHs7Px1muB9uJnkJsHSt4mhYgiGunW24UnI5vkxmImJA1do5JwY0irFfj0RIr&#10;7a68p/6QGpFHOFaowKTkKyljbchinDpPnL2zCxZTlqGROuA1j9tOPhdFKS22nAkGPW0M1d+HH5sh&#10;xvdbv3lv5zNLzWV3K8PXJyr1+DC8LkAkGtI9/N/+0ArKF/j7kn+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ZNqwgAAANsAAAAPAAAAAAAAAAAAAAAAAJgCAABkcnMvZG93&#10;bnJldi54bWxQSwUGAAAAAAQABAD1AAAAhwM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LgpsEA&#10;AADbAAAADwAAAGRycy9kb3ducmV2LnhtbERPz2vCMBS+D/Y/hDfYbaZuUrQaZQwGPQ20G16fzWtT&#10;bF5KEmu3v345CB4/vt+b3WR7MZIPnWMF81kGgrh2uuNWwXf1+bIEESKyxt4xKfilALvt48MGC+2u&#10;vKfxEFuRQjgUqMDEOBRShtqQxTBzA3HiGuctxgR9K7XHawq3vXzNslxa7Dg1GBzow1B9PlysguPf&#10;TzVefGW+Gl+Wi9XpmPvmTannp+l9DSLSFO/im7vUCvI0Nn1JP0B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y4Kb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F55ACD">
            <w:pPr>
              <w:pStyle w:val="TipText"/>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6A7AD5"/>
    <w:p w14:paraId="56F27F20" w14:textId="131A880F" w:rsidR="00F55ACD" w:rsidRDefault="00485DFB" w:rsidP="006A7AD5">
      <w:r>
        <w:rPr>
          <w:b/>
          <w:noProof/>
          <w:lang w:eastAsia="en-US"/>
        </w:rPr>
        <w:drawing>
          <wp:inline distT="0" distB="0" distL="0" distR="0" wp14:anchorId="7C7F75B4" wp14:editId="007C46DA">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w:t>
      </w:r>
    </w:p>
    <w:p w14:paraId="7277A558" w14:textId="4E1EDA36" w:rsidR="00F55ACD" w:rsidRDefault="00485DFB" w:rsidP="006A7AD5">
      <w:r>
        <w:rPr>
          <w:b/>
          <w:noProof/>
          <w:lang w:eastAsia="en-US"/>
        </w:rPr>
        <w:drawing>
          <wp:inline distT="0" distB="0" distL="0" distR="0" wp14:anchorId="6ED03EC6" wp14:editId="2047E08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ED2B03">
        <w:t xml:space="preserve"> a</w:t>
      </w:r>
      <w:r w:rsidR="00F55ACD">
        <w:t xml:space="preserve"> selected data set from the workspace. Removed data sets are not deleted from FluoRender and can still be accessed from the “Dataset” panel.</w:t>
      </w:r>
    </w:p>
    <w:p w14:paraId="73EDD604" w14:textId="10A63657" w:rsidR="00F55ACD" w:rsidRDefault="00474554" w:rsidP="006A7AD5">
      <w:r>
        <w:t xml:space="preserve">The rest of the workspace toolbar icons are for paint selection. Please refer to </w:t>
      </w:r>
      <w:r w:rsidR="002C4755">
        <w:fldChar w:fldCharType="begin"/>
      </w:r>
      <w:r w:rsidR="002C4755">
        <w:instrText xml:space="preserve"> REF _Ref407099846 \r \h </w:instrText>
      </w:r>
      <w:r w:rsidR="002C4755">
        <w:fldChar w:fldCharType="separate"/>
      </w:r>
      <w:r w:rsidR="00B137B9">
        <w:t>Chapter 15</w:t>
      </w:r>
      <w:r w:rsidR="002C4755">
        <w:fldChar w:fldCharType="end"/>
      </w:r>
      <w:r>
        <w:t xml:space="preserve"> for details.</w:t>
      </w:r>
    </w:p>
    <w:p w14:paraId="0479FE64" w14:textId="4D5F01C4" w:rsidR="006A7AD5" w:rsidRDefault="006A7AD5" w:rsidP="00BF54AB">
      <w:pPr>
        <w:pStyle w:val="Heading2"/>
      </w:pPr>
      <w:bookmarkStart w:id="80" w:name="_Toc406575222"/>
      <w:bookmarkStart w:id="81" w:name="_Toc406755652"/>
      <w:bookmarkStart w:id="82" w:name="_Toc406770725"/>
      <w:bookmarkStart w:id="83" w:name="_Toc457293690"/>
      <w:r>
        <w:lastRenderedPageBreak/>
        <w:t xml:space="preserve">Context Menu </w:t>
      </w:r>
      <w:r w:rsidR="007A5EBA">
        <w:t>Commands</w:t>
      </w:r>
      <w:bookmarkEnd w:id="80"/>
      <w:bookmarkEnd w:id="81"/>
      <w:bookmarkEnd w:id="82"/>
      <w:bookmarkEnd w:id="83"/>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68755C">
            <w:pPr>
              <w:pStyle w:val="Icon"/>
            </w:pPr>
            <w:r>
              <w:rPr>
                <w:noProof/>
                <w:lang w:eastAsia="en-US"/>
              </w:rPr>
              <mc:AlternateContent>
                <mc:Choice Requires="wpg">
                  <w:drawing>
                    <wp:inline distT="0" distB="0" distL="0" distR="0" wp14:anchorId="60866C66" wp14:editId="1FF9603F">
                      <wp:extent cx="228600" cy="228600"/>
                      <wp:effectExtent l="0" t="0" r="0" b="0"/>
                      <wp:docPr id="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E42B1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QFt8EA&#10;AADbAAAADwAAAGRycy9kb3ducmV2LnhtbESPzWoCMRSF9wXfIVzBXc3oQu1oFFEq3bSl6gNcJtfJ&#10;6OQmJOk4vn1TKHR5OD8fZ7XpbSs6CrFxrGAyLkAQV043XCs4n16fFyBiQtbYOiYFD4qwWQ+eVlhq&#10;d+cv6o6pFnmEY4kKTEq+lDJWhizGsfPE2bu4YDFlGWqpA97zuG3ltChm0mLDmWDQ085QdTt+2wwx&#10;vtv73aF5WViqr5+PWfh4R6VGw367BJGoT//hv/abVjCfw++X/A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UBbfBAAAA2wAAAA8AAAAAAAAAAAAAAAAAmAIAAGRycy9kb3du&#10;cmV2LnhtbFBLBQYAAAAABAAEAPUAAACGAw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2e8IA&#10;AADbAAAADwAAAGRycy9kb3ducmV2LnhtbERPW2vCMBR+H/gfwhH2NlO34aUaZQwGfRrMKr4em9Om&#10;2JyUJNZuv355GOzx47tv96PtxEA+tI4VzGcZCOLK6ZYbBcfy42kFIkRkjZ1jUvBNAfa7ycMWc+3u&#10;/EXDITYihXDIUYGJsc+lDJUhi2HmeuLE1c5bjAn6RmqP9xRuO/mcZQtpseXUYLCnd0PV9XCzCs4/&#10;p3K4+dJ81r4oXteX88LXL0o9Tse3DYhIY/wX/7kLrWCZxqYv6QfI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63Z7wgAAANs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7A5EBA">
            <w:pPr>
              <w:pStyle w:val="TipText"/>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474554"/>
    <w:p w14:paraId="4A76BBF5" w14:textId="0773382A" w:rsidR="00315AD8" w:rsidRDefault="007A5EBA" w:rsidP="00BF54AB">
      <w:pPr>
        <w:pStyle w:val="Heading3"/>
      </w:pPr>
      <w:r>
        <w:t>Common context menu commands</w:t>
      </w:r>
    </w:p>
    <w:p w14:paraId="77A81D26" w14:textId="39FC240B" w:rsidR="007A5EBA" w:rsidRDefault="007A5EBA" w:rsidP="007A5EBA">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6482627B" w14:textId="77777777" w:rsidR="00B52AE4" w:rsidRDefault="00B52AE4" w:rsidP="007A5EBA">
      <w:r w:rsidRPr="007A5EBA">
        <w:rPr>
          <w:b/>
        </w:rPr>
        <w:t>Randomize Colors.</w:t>
      </w:r>
      <w:r>
        <w:t xml:space="preserve"> It randomly chooses a color for current selection.</w:t>
      </w:r>
    </w:p>
    <w:p w14:paraId="5A6389EB" w14:textId="7908F0A5" w:rsidR="007A5EBA" w:rsidRDefault="007A5EBA" w:rsidP="007A5EBA">
      <w:r w:rsidRPr="007A5EBA">
        <w:rPr>
          <w:b/>
        </w:rPr>
        <w:t>Add Volume Group.</w:t>
      </w:r>
      <w:r>
        <w:t xml:space="preserve"> </w:t>
      </w:r>
      <w:r w:rsidR="002C4755">
        <w:t>It a</w:t>
      </w:r>
      <w:r>
        <w:t>dd</w:t>
      </w:r>
      <w:r w:rsidR="007223DB">
        <w:t>s</w:t>
      </w:r>
      <w:r>
        <w:t xml:space="preserve"> a volume group to current render view.</w:t>
      </w:r>
    </w:p>
    <w:p w14:paraId="0ACAC6F3" w14:textId="3D2B7213" w:rsidR="007A5EBA" w:rsidRDefault="007A5EBA" w:rsidP="007A5EBA">
      <w:r w:rsidRPr="007A5EBA">
        <w:rPr>
          <w:b/>
        </w:rPr>
        <w:t>Add Mesh Group.</w:t>
      </w:r>
      <w:r>
        <w:t xml:space="preserve"> </w:t>
      </w:r>
      <w:r w:rsidR="002C4755">
        <w:t>It a</w:t>
      </w:r>
      <w:r>
        <w:t>dd</w:t>
      </w:r>
      <w:r w:rsidR="007223DB">
        <w:t>s</w:t>
      </w:r>
      <w:r>
        <w:t xml:space="preserve"> a mesh group to current render view.</w:t>
      </w:r>
    </w:p>
    <w:p w14:paraId="19C16CE7" w14:textId="1F601CD3" w:rsidR="007A5EBA" w:rsidRDefault="007A5EBA" w:rsidP="007A5EBA">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D87D5D">
            <w:pPr>
              <w:pStyle w:val="Icon"/>
            </w:pPr>
            <w:r>
              <w:rPr>
                <w:noProof/>
                <w:lang w:eastAsia="en-US"/>
              </w:rPr>
              <mc:AlternateContent>
                <mc:Choice Requires="wpg">
                  <w:drawing>
                    <wp:inline distT="0" distB="0" distL="0" distR="0" wp14:anchorId="65BDCEFE" wp14:editId="3DBAC3A2">
                      <wp:extent cx="228600" cy="228600"/>
                      <wp:effectExtent l="0" t="0" r="0" b="0"/>
                      <wp:docPr id="16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CFFA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oOvsIA&#10;AADcAAAADwAAAGRycy9kb3ducmV2LnhtbESPzU7DMAzH70h7h8iTuLF0HKpRlk3TJhAXQGw8gNWY&#10;pqxxoiR03dvjAxI3W/5//LzeTn5QI6XcBzawXFSgiNtge+4MfJ6e7lagckG2OAQmA1fKsN3MbtbY&#10;2HDhDxqPpVMSwrlBA66U2GidW0ce8yJEYrl9heSxyJo6bRNeJNwP+r6qau2xZ2lwGGnvqD0ff7yU&#10;uDge4v65f1h56r7fr3V6e0VjbufT7hFUoan8i//cL1bwa6GV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g6+wgAAANwAAAAPAAAAAAAAAAAAAAAAAJgCAABkcnMvZG93&#10;bnJldi54bWxQSwUGAAAAAAQABAD1AAAAhwM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rGrMIA&#10;AADcAAAADwAAAGRycy9kb3ducmV2LnhtbERP30vDMBB+H/g/hBN8W1OnFFeXDRkIfRK2Kns9m2tT&#10;bC4lybrqX78Igm/38f28zW62g5jIh96xgvssB0HcON1zp+C9fl0+gQgRWePgmBR8U4Dd9maxwVK7&#10;Cx9oOsZOpBAOJSowMY6llKExZDFkbiROXOu8xZig76T2eEnhdpCrPC+kxZ5Tg8GR9oaar+PZKjj9&#10;fNTT2dfmrfVV9bj+PBW+fVDq7nZ+eQYRaY7/4j93pdP8Yg2/z6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esas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D87D5D">
            <w:pPr>
              <w:pStyle w:val="TipText"/>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7A5EBA"/>
    <w:p w14:paraId="5BB821B2" w14:textId="76456224" w:rsidR="007A5EBA" w:rsidRDefault="007A5EBA" w:rsidP="00BF54AB">
      <w:pPr>
        <w:pStyle w:val="Heading3"/>
      </w:pPr>
      <w:r>
        <w:t>Context menu commands for render views and groups</w:t>
      </w:r>
    </w:p>
    <w:p w14:paraId="4D6B3CA0" w14:textId="494DDC13" w:rsidR="007A5EBA" w:rsidRDefault="007A5EBA" w:rsidP="007A5EBA">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15920DD7" w14:textId="1869A37D" w:rsidR="007A5EBA" w:rsidRDefault="007A5EBA" w:rsidP="00BF54AB">
      <w:pPr>
        <w:pStyle w:val="Heading3"/>
      </w:pPr>
      <w:r>
        <w:t>Context menu commands for volumes</w:t>
      </w:r>
    </w:p>
    <w:p w14:paraId="4CB6B5CF" w14:textId="49F398CF" w:rsidR="007A5EBA" w:rsidRDefault="007A5EBA" w:rsidP="007A5EBA">
      <w:r w:rsidRPr="00733984">
        <w:rPr>
          <w:b/>
        </w:rPr>
        <w:t>Isolate.</w:t>
      </w:r>
      <w:r>
        <w:t xml:space="preserve"> </w:t>
      </w:r>
      <w:r w:rsidR="002C4755">
        <w:t xml:space="preserve">It </w:t>
      </w:r>
      <w:r w:rsidR="00ED2B03">
        <w:t>disables the visibility of</w:t>
      </w:r>
      <w:r w:rsidR="00733984">
        <w:t xml:space="preserve"> all other </w:t>
      </w:r>
      <w:r w:rsidR="00ED2B03">
        <w:t>data sets</w:t>
      </w:r>
      <w:r w:rsidR="00733984">
        <w:t xml:space="preserve"> except current selection.</w:t>
      </w:r>
    </w:p>
    <w:p w14:paraId="3AC27405" w14:textId="7E7B0094" w:rsidR="00733984" w:rsidRDefault="00733984" w:rsidP="007A5EBA">
      <w:r w:rsidRPr="00733984">
        <w:rPr>
          <w:b/>
        </w:rPr>
        <w:t>Show All.</w:t>
      </w:r>
      <w:r>
        <w:t xml:space="preserve"> It </w:t>
      </w:r>
      <w:r w:rsidR="00ED2B03">
        <w:t>enables</w:t>
      </w:r>
      <w:r>
        <w:t xml:space="preserve"> the visibility of all </w:t>
      </w:r>
      <w:r w:rsidR="00ED2B03">
        <w:t>data sets</w:t>
      </w:r>
      <w:r>
        <w:t>.</w:t>
      </w:r>
    </w:p>
    <w:p w14:paraId="7A264589" w14:textId="3606705F" w:rsidR="00733984" w:rsidRDefault="00A31EC3" w:rsidP="007A5EBA">
      <w:r>
        <w:rPr>
          <w:b/>
        </w:rPr>
        <w:t>Paint Brush</w:t>
      </w:r>
      <w:r w:rsidR="00E7184B" w:rsidRPr="00E7184B">
        <w:rPr>
          <w:b/>
        </w:rPr>
        <w:t>.</w:t>
      </w:r>
      <w:r w:rsidR="00E7184B">
        <w:t xml:space="preserve"> </w:t>
      </w:r>
      <w:r w:rsidR="002C4755">
        <w:t>It s</w:t>
      </w:r>
      <w:r w:rsidR="00E7184B">
        <w:t>how</w:t>
      </w:r>
      <w:r w:rsidR="007223DB">
        <w:t>s</w:t>
      </w:r>
      <w:r w:rsidR="00E7184B">
        <w:t xml:space="preserve"> the “</w:t>
      </w:r>
      <w:r>
        <w:t>Paint Brush</w:t>
      </w:r>
      <w:r w:rsidR="00E7184B">
        <w:t>” window</w:t>
      </w:r>
      <w:r w:rsidR="00713C60">
        <w:t xml:space="preserve"> (see </w:t>
      </w:r>
      <w:r w:rsidR="00713C60">
        <w:fldChar w:fldCharType="begin"/>
      </w:r>
      <w:r w:rsidR="00713C60">
        <w:instrText xml:space="preserve"> REF _Ref406761841 \r \h </w:instrText>
      </w:r>
      <w:r w:rsidR="00713C60">
        <w:fldChar w:fldCharType="separate"/>
      </w:r>
      <w:r w:rsidR="00B137B9">
        <w:t>Chapter 15</w:t>
      </w:r>
      <w:r w:rsidR="00713C60">
        <w:fldChar w:fldCharType="end"/>
      </w:r>
      <w:r w:rsidR="00713C60">
        <w:t>)</w:t>
      </w:r>
      <w:r w:rsidR="00E7184B">
        <w:t>.</w:t>
      </w:r>
    </w:p>
    <w:p w14:paraId="73B42565" w14:textId="77777777" w:rsidR="00B52AE4" w:rsidRDefault="00B52AE4" w:rsidP="007A5EBA">
      <w:r w:rsidRPr="00E7184B">
        <w:rPr>
          <w:b/>
        </w:rPr>
        <w:t>Measurement</w:t>
      </w:r>
      <w:r>
        <w:rPr>
          <w:b/>
        </w:rPr>
        <w:fldChar w:fldCharType="begin"/>
      </w:r>
      <w:r>
        <w:instrText xml:space="preserve"> XE "</w:instrText>
      </w:r>
      <w:r w:rsidRPr="00D90FFE">
        <w:instrText>Measurement</w:instrText>
      </w:r>
      <w:r>
        <w:instrText xml:space="preserve">" </w:instrText>
      </w:r>
      <w:r>
        <w:rPr>
          <w:b/>
        </w:rPr>
        <w:fldChar w:fldCharType="end"/>
      </w:r>
      <w:r w:rsidRPr="00E7184B">
        <w:rPr>
          <w:b/>
        </w:rPr>
        <w:t>.</w:t>
      </w:r>
      <w:r>
        <w:t xml:space="preserve"> It shows the “Measurement” window (see </w:t>
      </w:r>
      <w:r>
        <w:fldChar w:fldCharType="begin"/>
      </w:r>
      <w:r>
        <w:instrText xml:space="preserve"> REF _Ref406761902 \r \h </w:instrText>
      </w:r>
      <w:r>
        <w:fldChar w:fldCharType="separate"/>
      </w:r>
      <w:r w:rsidR="00B137B9">
        <w:t>Chapter 16</w:t>
      </w:r>
      <w:r>
        <w:fldChar w:fldCharType="end"/>
      </w:r>
      <w:r>
        <w:t>).</w:t>
      </w:r>
    </w:p>
    <w:p w14:paraId="3011C53A" w14:textId="405889E0" w:rsidR="00A31EC3" w:rsidRDefault="00A31EC3" w:rsidP="007A5EBA">
      <w:r w:rsidRPr="00A31EC3">
        <w:rPr>
          <w:b/>
        </w:rPr>
        <w:t>Component Analyzer.</w:t>
      </w:r>
      <w:r>
        <w:t xml:space="preserve"> It shows the “Component Analyzer” window (see </w:t>
      </w:r>
      <w:r>
        <w:fldChar w:fldCharType="begin"/>
      </w:r>
      <w:r>
        <w:instrText xml:space="preserve"> REF _Ref406746597 \r \h </w:instrText>
      </w:r>
      <w:r>
        <w:fldChar w:fldCharType="separate"/>
      </w:r>
      <w:r w:rsidR="00B137B9">
        <w:t>Chapter 17</w:t>
      </w:r>
      <w:r>
        <w:fldChar w:fldCharType="end"/>
      </w:r>
      <w:r>
        <w:t>).</w:t>
      </w:r>
    </w:p>
    <w:p w14:paraId="31E6518F" w14:textId="09204F9C" w:rsidR="00B52AE4" w:rsidRDefault="00B52AE4" w:rsidP="007A5EBA">
      <w:r w:rsidRPr="00B52AE4">
        <w:rPr>
          <w:b/>
        </w:rPr>
        <w:t>Tracking</w:t>
      </w:r>
      <w:r>
        <w:rPr>
          <w:b/>
        </w:rPr>
        <w:fldChar w:fldCharType="begin"/>
      </w:r>
      <w:r>
        <w:instrText xml:space="preserve"> XE "</w:instrText>
      </w:r>
      <w:r w:rsidRPr="009F74DE">
        <w:instrText>Tracking</w:instrText>
      </w:r>
      <w:r>
        <w:instrText xml:space="preserve">" </w:instrText>
      </w:r>
      <w:r>
        <w:rPr>
          <w:b/>
        </w:rPr>
        <w:fldChar w:fldCharType="end"/>
      </w:r>
      <w:r w:rsidRPr="00B52AE4">
        <w:rPr>
          <w:b/>
        </w:rPr>
        <w:t>.</w:t>
      </w:r>
      <w:r>
        <w:t xml:space="preserve"> It shows the “Tracking” window (see </w:t>
      </w:r>
      <w:r>
        <w:fldChar w:fldCharType="begin"/>
      </w:r>
      <w:r>
        <w:instrText xml:space="preserve"> REF _Ref406749322 \r \h </w:instrText>
      </w:r>
      <w:r>
        <w:fldChar w:fldCharType="separate"/>
      </w:r>
      <w:r w:rsidR="00B137B9">
        <w:t>Chapter 19</w:t>
      </w:r>
      <w:r>
        <w:fldChar w:fldCharType="end"/>
      </w:r>
      <w:r>
        <w:t>).</w:t>
      </w:r>
    </w:p>
    <w:p w14:paraId="3253C7D4" w14:textId="7D4251FA" w:rsidR="00E7184B" w:rsidRDefault="00E7184B" w:rsidP="007A5EBA">
      <w:r w:rsidRPr="00E7184B">
        <w:rPr>
          <w:b/>
        </w:rPr>
        <w:t>Noise Reduction</w:t>
      </w:r>
      <w:r w:rsidR="00B52AE4">
        <w:rPr>
          <w:b/>
        </w:rPr>
        <w:fldChar w:fldCharType="begin"/>
      </w:r>
      <w:r w:rsidR="00B52AE4">
        <w:instrText xml:space="preserve"> XE "</w:instrText>
      </w:r>
      <w:r w:rsidR="00DC4ADC">
        <w:instrText>Noise r</w:instrText>
      </w:r>
      <w:r w:rsidR="00B52AE4" w:rsidRPr="006C5417">
        <w:instrText>eduction</w:instrText>
      </w:r>
      <w:r w:rsidR="00B52AE4">
        <w:instrText xml:space="preserve">" </w:instrText>
      </w:r>
      <w:r w:rsidR="00B52AE4">
        <w:rPr>
          <w:b/>
        </w:rPr>
        <w:fldChar w:fldCharType="end"/>
      </w:r>
      <w:r w:rsidRPr="00E7184B">
        <w:rPr>
          <w:b/>
        </w:rPr>
        <w:t>.</w:t>
      </w:r>
      <w:r>
        <w:t xml:space="preserve"> </w:t>
      </w:r>
      <w:r w:rsidR="002C4755">
        <w:t>It s</w:t>
      </w:r>
      <w:r>
        <w:t>how</w:t>
      </w:r>
      <w:r w:rsidR="007223DB">
        <w:t>s</w:t>
      </w:r>
      <w:r>
        <w:t xml:space="preserve"> the “Noise Reduction” window</w:t>
      </w:r>
      <w:r w:rsidR="00713C60">
        <w:t xml:space="preserve"> (see </w:t>
      </w:r>
      <w:r w:rsidR="00713C60">
        <w:fldChar w:fldCharType="begin"/>
      </w:r>
      <w:r w:rsidR="00713C60">
        <w:instrText xml:space="preserve"> REF _Ref406746597 \r \h </w:instrText>
      </w:r>
      <w:r w:rsidR="00713C60">
        <w:fldChar w:fldCharType="separate"/>
      </w:r>
      <w:r w:rsidR="00B137B9">
        <w:t>Chapter 17</w:t>
      </w:r>
      <w:r w:rsidR="00713C60">
        <w:fldChar w:fldCharType="end"/>
      </w:r>
      <w:r w:rsidR="00713C60">
        <w:t>)</w:t>
      </w:r>
      <w:r>
        <w:t>.</w:t>
      </w:r>
    </w:p>
    <w:p w14:paraId="66434724" w14:textId="7CD33F5D" w:rsidR="00E7184B" w:rsidRDefault="00A31EC3" w:rsidP="007A5EBA">
      <w:r>
        <w:rPr>
          <w:b/>
        </w:rPr>
        <w:t>Volume Size</w:t>
      </w:r>
      <w:r w:rsidR="00E7184B" w:rsidRPr="00E7184B">
        <w:rPr>
          <w:b/>
        </w:rPr>
        <w:t>.</w:t>
      </w:r>
      <w:r w:rsidR="00E7184B">
        <w:t xml:space="preserve"> </w:t>
      </w:r>
      <w:r w:rsidR="002C4755">
        <w:t>It s</w:t>
      </w:r>
      <w:r w:rsidR="00E7184B">
        <w:t>how</w:t>
      </w:r>
      <w:r w:rsidR="007223DB">
        <w:t>s</w:t>
      </w:r>
      <w:r w:rsidR="00E7184B">
        <w:t xml:space="preserve"> the “</w:t>
      </w:r>
      <w:r>
        <w:t>Volume Size</w:t>
      </w:r>
      <w:r w:rsidR="00E7184B">
        <w:t>” window</w:t>
      </w:r>
      <w:r w:rsidR="00713C60">
        <w:t xml:space="preserve"> (see </w:t>
      </w:r>
      <w:r w:rsidR="00713C60">
        <w:fldChar w:fldCharType="begin"/>
      </w:r>
      <w:r w:rsidR="00713C60">
        <w:instrText xml:space="preserve"> REF _Ref406746597 \r \h </w:instrText>
      </w:r>
      <w:r w:rsidR="00713C60">
        <w:fldChar w:fldCharType="separate"/>
      </w:r>
      <w:r w:rsidR="00B137B9">
        <w:t>Chapter 17</w:t>
      </w:r>
      <w:r w:rsidR="00713C60">
        <w:fldChar w:fldCharType="end"/>
      </w:r>
      <w:r w:rsidR="00713C60">
        <w:t>)</w:t>
      </w:r>
      <w:r w:rsidR="00E7184B">
        <w:t>.</w:t>
      </w:r>
    </w:p>
    <w:p w14:paraId="693D3C10" w14:textId="27631330" w:rsidR="00E7184B" w:rsidRDefault="00B52AE4" w:rsidP="007A5EBA">
      <w:r>
        <w:rPr>
          <w:b/>
        </w:rPr>
        <w:t>Colocalization</w:t>
      </w:r>
      <w:r>
        <w:rPr>
          <w:b/>
        </w:rPr>
        <w:fldChar w:fldCharType="begin"/>
      </w:r>
      <w:r>
        <w:instrText xml:space="preserve"> XE "</w:instrText>
      </w:r>
      <w:r w:rsidRPr="00525E2F">
        <w:instrText>Colocalization</w:instrText>
      </w:r>
      <w:r>
        <w:instrText xml:space="preserve">" </w:instrText>
      </w:r>
      <w:r>
        <w:rPr>
          <w:b/>
        </w:rPr>
        <w:fldChar w:fldCharType="end"/>
      </w:r>
      <w:r w:rsidR="00E7184B" w:rsidRPr="00E7184B">
        <w:rPr>
          <w:b/>
        </w:rPr>
        <w:t>.</w:t>
      </w:r>
      <w:r w:rsidR="00E7184B">
        <w:t xml:space="preserve"> </w:t>
      </w:r>
      <w:r w:rsidR="002C4755">
        <w:t>It s</w:t>
      </w:r>
      <w:r w:rsidR="00E7184B">
        <w:t>how</w:t>
      </w:r>
      <w:r w:rsidR="007223DB">
        <w:t>s</w:t>
      </w:r>
      <w:r w:rsidR="00A31EC3">
        <w:t xml:space="preserve"> the “Colocalization</w:t>
      </w:r>
      <w:r w:rsidR="00E7184B">
        <w:t>” window</w:t>
      </w:r>
      <w:r w:rsidR="00713C60">
        <w:t xml:space="preserve"> (see </w:t>
      </w:r>
      <w:r w:rsidR="00713C60">
        <w:fldChar w:fldCharType="begin"/>
      </w:r>
      <w:r w:rsidR="00713C60">
        <w:instrText xml:space="preserve"> REF _Ref406746597 \r \h </w:instrText>
      </w:r>
      <w:r w:rsidR="00713C60">
        <w:fldChar w:fldCharType="separate"/>
      </w:r>
      <w:r w:rsidR="00B137B9">
        <w:t>Chapter 17</w:t>
      </w:r>
      <w:r w:rsidR="00713C60">
        <w:fldChar w:fldCharType="end"/>
      </w:r>
      <w:r w:rsidR="00713C60">
        <w:t>)</w:t>
      </w:r>
      <w:r w:rsidR="00E7184B">
        <w:t>.</w:t>
      </w:r>
    </w:p>
    <w:p w14:paraId="7F95645D" w14:textId="1FCFD1EF" w:rsidR="00E7184B" w:rsidRDefault="00B52AE4" w:rsidP="007A5EBA">
      <w:r w:rsidRPr="00B52AE4">
        <w:rPr>
          <w:b/>
        </w:rPr>
        <w:lastRenderedPageBreak/>
        <w:t>Convert.</w:t>
      </w:r>
      <w:r>
        <w:t xml:space="preserve"> It shows the “Convert” window (see </w:t>
      </w:r>
      <w:r>
        <w:fldChar w:fldCharType="begin"/>
      </w:r>
      <w:r>
        <w:instrText xml:space="preserve"> REF _Ref433887780 \r \h </w:instrText>
      </w:r>
      <w:r>
        <w:fldChar w:fldCharType="separate"/>
      </w:r>
      <w:r w:rsidR="00B137B9">
        <w:t>Chapter 20</w:t>
      </w:r>
      <w:r>
        <w:fldChar w:fldCharType="end"/>
      </w:r>
      <w:r>
        <w:t>).</w:t>
      </w:r>
    </w:p>
    <w:p w14:paraId="71C7FA07" w14:textId="2263EF98" w:rsidR="00B52AE4" w:rsidRDefault="00B52AE4" w:rsidP="007A5EBA">
      <w:r w:rsidRPr="00B52AE4">
        <w:rPr>
          <w:b/>
        </w:rPr>
        <w:t>OpenCL Kernel Editor.</w:t>
      </w:r>
      <w:r>
        <w:t xml:space="preserve"> It shows the “OpenCL Kernel Editor” (see </w:t>
      </w:r>
      <w:r>
        <w:fldChar w:fldCharType="begin"/>
      </w:r>
      <w:r>
        <w:instrText xml:space="preserve"> REF _Ref433887970 \r \h </w:instrText>
      </w:r>
      <w:r>
        <w:fldChar w:fldCharType="separate"/>
      </w:r>
      <w:r w:rsidR="00B137B9">
        <w:t>Chapter 22</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68755C">
            <w:pPr>
              <w:pStyle w:val="Icon"/>
            </w:pPr>
            <w:r>
              <w:rPr>
                <w:noProof/>
                <w:lang w:eastAsia="en-US"/>
              </w:rPr>
              <mc:AlternateContent>
                <mc:Choice Requires="wpg">
                  <w:drawing>
                    <wp:inline distT="0" distB="0" distL="0" distR="0" wp14:anchorId="1BF88020" wp14:editId="2757FA88">
                      <wp:extent cx="228600" cy="228600"/>
                      <wp:effectExtent l="0" t="0" r="0" b="0"/>
                      <wp:docPr id="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BB71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t5L8A&#10;AADbAAAADwAAAGRycy9kb3ducmV2LnhtbERPzUoDMRC+C32HMAVvNlsPZV2bltKieFGx9QGGzbhZ&#10;u5mEJG63b+8cBI8f3/96O/lBjZRyH9jAclGBIm6D7bkz8Hl6uqtB5YJscQhMBq6UYbuZ3ayxseHC&#10;HzQeS6ckhHODBlwpsdE6t4485kWIxMJ9heSxCEydtgkvEu4HfV9VK+2xZ2lwGGnvqD0ff7yUuDge&#10;4v65f6g9dd/v11V6e0VjbufT7hFUoan8i//cL9ZALevli/wAv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aO3kvwAAANsAAAAPAAAAAAAAAAAAAAAAAJgCAABkcnMvZG93bnJl&#10;di54bWxQSwUGAAAAAAQABAD1AAAAhAM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SvwcQA&#10;AADbAAAADwAAAGRycy9kb3ducmV2LnhtbESPQWvCQBSE74X+h+UVeqsbWxGbukopFHISNBavr9mX&#10;bGj2bdhdY+qvdwXB4zAz3zDL9Wg7MZAPrWMF00kGgrhyuuVGwb78flmACBFZY+eYFPxTgPXq8WGJ&#10;uXYn3tKwi41IEA45KjAx9rmUoTJkMUxcT5y82nmLMUnfSO3xlOC2k69ZNpcWW04LBnv6MlT97Y5W&#10;weH8Uw5HX5pN7Yti9v57mPv6Tannp/HzA0SkMd7Dt3ahFSymcP2Sfo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Er8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39C126B7" w:rsidR="00E7184B" w:rsidRDefault="002C4755" w:rsidP="00ED2B03">
            <w:pPr>
              <w:pStyle w:val="TipText"/>
              <w:cnfStyle w:val="000000000000" w:firstRow="0" w:lastRow="0" w:firstColumn="0" w:lastColumn="0" w:oddVBand="0" w:evenVBand="0" w:oddHBand="0" w:evenHBand="0" w:firstRowFirstColumn="0" w:firstRowLastColumn="0" w:lastRowFirstColumn="0" w:lastRowLastColumn="0"/>
            </w:pPr>
            <w:r>
              <w:t>Details on v</w:t>
            </w:r>
            <w:r w:rsidR="00E7184B">
              <w:t xml:space="preserve">olume processing and analysis functions are discussed in </w:t>
            </w:r>
            <w:r w:rsidR="00ED2B03">
              <w:t>the</w:t>
            </w:r>
            <w:r w:rsidR="00E7184B">
              <w:t xml:space="preserve"> respective chapters.</w:t>
            </w:r>
          </w:p>
        </w:tc>
      </w:tr>
    </w:tbl>
    <w:p w14:paraId="20979FE1" w14:textId="7F7CA2DD" w:rsidR="00733984" w:rsidRDefault="00E7184B" w:rsidP="00BF54AB">
      <w:pPr>
        <w:pStyle w:val="Heading3"/>
      </w:pPr>
      <w:r>
        <w:t>Context menu commands for mesh objects</w:t>
      </w:r>
    </w:p>
    <w:p w14:paraId="32281D96" w14:textId="41F6FB12" w:rsidR="00470228" w:rsidRPr="00E7184B" w:rsidRDefault="002421F1" w:rsidP="00470228">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r>
      <w:r w:rsidR="00713C60">
        <w:instrText xml:space="preserve"> REF _Ref406761927 \r \h </w:instrText>
      </w:r>
      <w:r w:rsidR="00713C60">
        <w:fldChar w:fldCharType="separate"/>
      </w:r>
      <w:r w:rsidR="00B137B9">
        <w:t>Chapter 11</w:t>
      </w:r>
      <w:r w:rsidR="00713C60">
        <w:fldChar w:fldCharType="end"/>
      </w:r>
      <w:r w:rsidR="00713C60">
        <w:t>)</w:t>
      </w:r>
      <w:r>
        <w:t>.</w:t>
      </w:r>
      <w:r w:rsidR="00470228">
        <w:br w:type="page"/>
      </w:r>
    </w:p>
    <w:p w14:paraId="77727518" w14:textId="4AAADEE9" w:rsidR="00394F46" w:rsidRPr="00DA3DA8" w:rsidRDefault="00394F46" w:rsidP="00BF54AB">
      <w:pPr>
        <w:pStyle w:val="Heading1"/>
      </w:pPr>
      <w:bookmarkStart w:id="84" w:name="_Toc406575223"/>
      <w:bookmarkStart w:id="85" w:name="_Toc406755653"/>
      <w:bookmarkStart w:id="86" w:name="_Toc406770726"/>
      <w:bookmarkStart w:id="87" w:name="_Ref433192595"/>
      <w:bookmarkStart w:id="88" w:name="_Ref433193493"/>
      <w:bookmarkStart w:id="89" w:name="_Ref448313623"/>
      <w:bookmarkStart w:id="90" w:name="_Toc457293691"/>
      <w:r w:rsidRPr="00DA3DA8">
        <w:lastRenderedPageBreak/>
        <w:t xml:space="preserve">Basic </w:t>
      </w:r>
      <w:r w:rsidR="002C4755" w:rsidRPr="00DA3DA8">
        <w:t xml:space="preserve">Render View </w:t>
      </w:r>
      <w:r w:rsidRPr="00DA3DA8">
        <w:t>Operations</w:t>
      </w:r>
      <w:bookmarkEnd w:id="84"/>
      <w:bookmarkEnd w:id="85"/>
      <w:bookmarkEnd w:id="86"/>
      <w:bookmarkEnd w:id="87"/>
      <w:bookmarkEnd w:id="88"/>
      <w:bookmarkEnd w:id="89"/>
      <w:bookmarkEnd w:id="90"/>
    </w:p>
    <w:p w14:paraId="71A88516" w14:textId="05F1269D" w:rsidR="00394F46" w:rsidRDefault="003C6FA7" w:rsidP="00394F46">
      <w:r>
        <w:t>Render views are the most important panel/window in FluoRender. Data are visualized and analyzed within render views. Multiple render views can be</w:t>
      </w:r>
      <w:r w:rsidR="00BC49EA">
        <w:t xml:space="preserve"> created and managed. </w:t>
      </w:r>
      <w:r w:rsidR="00BC49EA">
        <w:fldChar w:fldCharType="begin"/>
      </w:r>
      <w:r w:rsidR="00BC49EA">
        <w:instrText xml:space="preserve"> REF _Ref406501776 \h </w:instrText>
      </w:r>
      <w:r w:rsidR="00BC49EA">
        <w:fldChar w:fldCharType="separate"/>
      </w:r>
      <w:r w:rsidR="00B137B9">
        <w:t xml:space="preserve">Figure </w:t>
      </w:r>
      <w:r w:rsidR="00B137B9">
        <w:rPr>
          <w:noProof/>
        </w:rPr>
        <w:t>7</w:t>
      </w:r>
      <w:r w:rsidR="00B137B9">
        <w:noBreakHyphen/>
      </w:r>
      <w:r w:rsidR="00B137B9">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A45C95">
      <w:pPr>
        <w:jc w:val="center"/>
      </w:pPr>
      <w:r>
        <w:rPr>
          <w:noProof/>
          <w:lang w:eastAsia="en-US"/>
        </w:rPr>
        <w:drawing>
          <wp:inline distT="0" distB="0" distL="0" distR="0" wp14:anchorId="48A9AF48" wp14:editId="264D8C06">
            <wp:extent cx="5770879" cy="32461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HP2\SkyDrive\FluoRender\multi_view_ui.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770879" cy="3246119"/>
                    </a:xfrm>
                    <a:prstGeom prst="rect">
                      <a:avLst/>
                    </a:prstGeom>
                    <a:noFill/>
                    <a:ln>
                      <a:noFill/>
                    </a:ln>
                  </pic:spPr>
                </pic:pic>
              </a:graphicData>
            </a:graphic>
          </wp:inline>
        </w:drawing>
      </w:r>
    </w:p>
    <w:p w14:paraId="4A5C5D70" w14:textId="5DB21562" w:rsidR="00BC49EA" w:rsidRDefault="00BC49EA" w:rsidP="00A45C95">
      <w:pPr>
        <w:pStyle w:val="Caption"/>
        <w:jc w:val="center"/>
      </w:pPr>
      <w:bookmarkStart w:id="91" w:name="_Ref406501776"/>
      <w:bookmarkStart w:id="92" w:name="_Ref406589078"/>
      <w:bookmarkStart w:id="93" w:name="_Ref406588941"/>
      <w:bookmarkStart w:id="94" w:name="_Toc457293779"/>
      <w:r>
        <w:t xml:space="preserve">Figure </w:t>
      </w:r>
      <w:r w:rsidR="00AD39CE">
        <w:fldChar w:fldCharType="begin"/>
      </w:r>
      <w:r w:rsidR="00AD39CE">
        <w:instrText xml:space="preserve"> STYLEREF 1 \s </w:instrText>
      </w:r>
      <w:r w:rsidR="00AD39CE">
        <w:fldChar w:fldCharType="separate"/>
      </w:r>
      <w:r w:rsidR="00B137B9">
        <w:rPr>
          <w:noProof/>
        </w:rPr>
        <w:t>7</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1</w:t>
      </w:r>
      <w:r w:rsidR="00AD39CE">
        <w:rPr>
          <w:noProof/>
        </w:rPr>
        <w:fldChar w:fldCharType="end"/>
      </w:r>
      <w:bookmarkEnd w:id="91"/>
      <w:bookmarkEnd w:id="92"/>
      <w:r>
        <w:t>. Multiple render views in FluoRender.</w:t>
      </w:r>
      <w:bookmarkEnd w:id="93"/>
      <w:bookmarkEnd w:id="94"/>
    </w:p>
    <w:p w14:paraId="3954B90B" w14:textId="206F077C" w:rsidR="00115F1F" w:rsidRDefault="00115F1F" w:rsidP="00BF54AB">
      <w:pPr>
        <w:pStyle w:val="Heading2"/>
      </w:pPr>
      <w:bookmarkStart w:id="95" w:name="_Toc406575224"/>
      <w:bookmarkStart w:id="96" w:name="_Toc406755654"/>
      <w:bookmarkStart w:id="97" w:name="_Toc406770727"/>
      <w:bookmarkStart w:id="98" w:name="_Toc457293692"/>
      <w:r>
        <w:t>Multi-view Management</w:t>
      </w:r>
      <w:bookmarkEnd w:id="95"/>
      <w:bookmarkEnd w:id="96"/>
      <w:bookmarkEnd w:id="97"/>
      <w:bookmarkEnd w:id="98"/>
    </w:p>
    <w:p w14:paraId="1846F121" w14:textId="072E0D19" w:rsidR="00115F1F" w:rsidRDefault="007063AF" w:rsidP="00115F1F">
      <w:r>
        <w:t xml:space="preserve">Render views are sequentially numbered in a session. FluoRender </w:t>
      </w:r>
      <w:r w:rsidR="00940C3B">
        <w:t>requires</w:t>
      </w:r>
      <w:r>
        <w:t xml:space="preserve"> at least one render view available at the center of the main user interface. To create a new render view panel, click “New View” </w:t>
      </w:r>
      <w:r>
        <w:rPr>
          <w:noProof/>
          <w:lang w:eastAsia="en-US"/>
        </w:rPr>
        <w:drawing>
          <wp:inline distT="0" distB="0" distL="0" distR="0" wp14:anchorId="510FFD3B" wp14:editId="3AB6BD16">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694F09CB" w:rsidR="00644251" w:rsidRDefault="00644251" w:rsidP="00115F1F">
      <w:r>
        <w:t xml:space="preserve">Opened data sets are automatically added to the initial render view. To add a data set to an additional render view, right-click the data set in the “Dataset” panel. In the context menu, choose “Add to”, and then choose the </w:t>
      </w:r>
      <w:r w:rsidR="00940C3B">
        <w:t xml:space="preserve">desired </w:t>
      </w:r>
      <w:r>
        <w:t>render view.</w:t>
      </w:r>
      <w:r w:rsidR="0032688B">
        <w:t xml:space="preserve"> Data sets are duplicated by instance, which means </w:t>
      </w:r>
      <w:r w:rsidR="00940C3B">
        <w:t xml:space="preserve">that </w:t>
      </w:r>
      <w:r w:rsidR="0032688B">
        <w:t>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r>
      <w:r w:rsidR="0032688B">
        <w:instrText xml:space="preserve"> REF _Ref406501776 \h </w:instrText>
      </w:r>
      <w:r w:rsidR="0032688B">
        <w:fldChar w:fldCharType="separate"/>
      </w:r>
      <w:r w:rsidR="00B137B9">
        <w:t xml:space="preserve">Figure </w:t>
      </w:r>
      <w:r w:rsidR="00B137B9">
        <w:rPr>
          <w:noProof/>
        </w:rPr>
        <w:t>7</w:t>
      </w:r>
      <w:r w:rsidR="00B137B9">
        <w:noBreakHyphen/>
      </w:r>
      <w:r w:rsidR="00B137B9">
        <w:rPr>
          <w:noProof/>
        </w:rPr>
        <w:t>1</w:t>
      </w:r>
      <w:r w:rsidR="0032688B">
        <w:fldChar w:fldCharType="end"/>
      </w:r>
      <w:r w:rsidR="0032688B">
        <w:t>. The instance in the top-left render view is color-mapped, while the rest are not.</w:t>
      </w:r>
    </w:p>
    <w:p w14:paraId="33914796" w14:textId="3405E3BF" w:rsidR="0032688B" w:rsidRDefault="0068755C" w:rsidP="00BF54AB">
      <w:pPr>
        <w:pStyle w:val="Heading2"/>
      </w:pPr>
      <w:bookmarkStart w:id="99" w:name="_Toc406575225"/>
      <w:bookmarkStart w:id="100" w:name="_Toc406755655"/>
      <w:bookmarkStart w:id="101" w:name="_Toc406770728"/>
      <w:bookmarkStart w:id="102" w:name="_Toc457293693"/>
      <w:r>
        <w:lastRenderedPageBreak/>
        <w:t>Interactions</w:t>
      </w:r>
      <w:bookmarkEnd w:id="99"/>
      <w:bookmarkEnd w:id="100"/>
      <w:bookmarkEnd w:id="101"/>
      <w:bookmarkEnd w:id="102"/>
    </w:p>
    <w:p w14:paraId="3FFBA56C" w14:textId="244B17ED" w:rsidR="0068755C" w:rsidRDefault="0068755C" w:rsidP="0068755C">
      <w:r>
        <w:t xml:space="preserve">Basic render view interactions can be achieved using a mouse or </w:t>
      </w:r>
      <w:r w:rsidR="00940C3B">
        <w:t>compatible</w:t>
      </w:r>
      <w:r>
        <w:t xml:space="preserve">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00555A">
            <w:pPr>
              <w:pStyle w:val="Icon"/>
            </w:pPr>
            <w:r>
              <w:rPr>
                <w:noProof/>
                <w:lang w:eastAsia="en-US"/>
              </w:rPr>
              <mc:AlternateContent>
                <mc:Choice Requires="wpg">
                  <w:drawing>
                    <wp:inline distT="0" distB="0" distL="0" distR="0" wp14:anchorId="01C774E3" wp14:editId="5BDBEA1A">
                      <wp:extent cx="228600" cy="228600"/>
                      <wp:effectExtent l="0" t="0" r="0" b="0"/>
                      <wp:docPr id="1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80BEA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AlMMA&#10;AADcAAAADwAAAGRycy9kb3ducmV2LnhtbESPQWsCMRCF7wX/Qxiht5p1D2JXoxSl4qWVqj9g2Ew3&#10;224mIUnX9d83guBthvfmfW+W68F2oqcQW8cKppMCBHHtdMuNgvPp/WUOIiZkjZ1jUnClCOvV6GmJ&#10;lXYX/qL+mBqRQzhWqMCk5CspY23IYpw4T5y1bxcspryGRuqAlxxuO1kWxUxabDkTDHraGKp/j382&#10;Q4zvt36za1/nlpqfw3UWPj9Qqefx8LYAkWhID/P9eq9z/bKE2zN5A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iAlMMAAADcAAAADwAAAAAAAAAAAAAAAACYAgAAZHJzL2Rv&#10;d25yZXYueG1sUEsFBgAAAAAEAAQA9QAAAIgD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hIhsIA&#10;AADcAAAADwAAAGRycy9kb3ducmV2LnhtbERP32vCMBB+H+x/CDfY20ynQ2Y1yhgM+jTQOnw9m2tT&#10;bC4libXbX28Ggm/38f281Wa0nRjIh9axgtdJBoK4crrlRsG+/Hp5BxEissbOMSn4pQCb9ePDCnPt&#10;LrylYRcbkUI45KjAxNjnUobKkMUwcT1x4mrnLcYEfSO1x0sKt52cZtlcWmw5NRjs6dNQddqdrYLD&#10;3085nH1pvmtfFG+L42Hu65lSz0/jxxJEpDHexTd3odP86Qz+n0kXyP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iG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3ED896E1" w:rsidR="00C3502C" w:rsidRDefault="00C3502C" w:rsidP="00940C3B">
            <w:pPr>
              <w:pStyle w:val="TipText"/>
              <w:cnfStyle w:val="000000000000" w:firstRow="0" w:lastRow="0" w:firstColumn="0" w:lastColumn="0" w:oddVBand="0" w:evenVBand="0" w:oddHBand="0" w:evenHBand="0" w:firstRowFirstColumn="0" w:firstRowLastColumn="0" w:lastRowFirstColumn="0" w:lastRowLastColumn="0"/>
            </w:pPr>
            <w:r>
              <w:t xml:space="preserve">Free-fly </w:t>
            </w:r>
            <w:r w:rsidR="00940C3B">
              <w:rPr>
                <w:noProof/>
                <w:lang w:eastAsia="en-US"/>
              </w:rPr>
              <w:drawing>
                <wp:inline distT="0" distB="0" distL="0" distR="0" wp14:anchorId="1BC997E4" wp14:editId="1FD4B962">
                  <wp:extent cx="192024" cy="201168"/>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40C3B">
              <w:t xml:space="preserve"> </w:t>
            </w:r>
            <w:r>
              <w:t xml:space="preserve">mode should be </w:t>
            </w:r>
            <w:r w:rsidR="00940C3B">
              <w:t>disabled</w:t>
            </w:r>
            <w:r>
              <w:t xml:space="preserve">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68755C"/>
    <w:p w14:paraId="19F4DA76" w14:textId="41410684" w:rsidR="00CE2CD1" w:rsidRDefault="00CE2CD1" w:rsidP="00BF54AB">
      <w:pPr>
        <w:pStyle w:val="Heading3"/>
      </w:pPr>
      <w:r>
        <w:t>Rotations</w:t>
      </w:r>
    </w:p>
    <w:p w14:paraId="45D2C0F3" w14:textId="4A2F7AA0" w:rsidR="00CE2CD1" w:rsidRDefault="00CE2CD1" w:rsidP="00CE2CD1">
      <w:r>
        <w:t>To rotate the view, click and hold down the left mouse button (or primary button)</w:t>
      </w:r>
      <w:r w:rsidR="00333214">
        <w:t>,</w:t>
      </w:r>
      <w:r>
        <w:t xml:space="preserve"> and drag mouse to the intended direction. Additional controls for rotation are located at the bottom of the render view panel. Use the sliders to restrict rotations around a single axis. Or, </w:t>
      </w:r>
      <w:r w:rsidR="00AF350D">
        <w:t xml:space="preserve">you can </w:t>
      </w:r>
      <w:r>
        <w:t>input the exact rotation values</w:t>
      </w:r>
      <w:r w:rsidR="0031570F">
        <w:t>.</w:t>
      </w:r>
    </w:p>
    <w:p w14:paraId="1750DDCF" w14:textId="75502E62" w:rsidR="0033519F" w:rsidRDefault="0033519F" w:rsidP="00CE2CD1">
      <w:r>
        <w:t xml:space="preserve">There are </w:t>
      </w:r>
      <w:r w:rsidR="0007023F">
        <w:t>three</w:t>
      </w:r>
      <w:r>
        <w:t xml:space="preserve"> buttons for rotation control.</w:t>
      </w:r>
    </w:p>
    <w:p w14:paraId="22666086" w14:textId="165A80B4" w:rsidR="0033519F" w:rsidRDefault="00042341" w:rsidP="00CE2CD1">
      <w:r>
        <w:rPr>
          <w:noProof/>
          <w:lang w:eastAsia="en-US"/>
        </w:rPr>
        <w:drawing>
          <wp:inline distT="0" distB="0" distL="0" distR="0" wp14:anchorId="09C125FE" wp14:editId="2674E225">
            <wp:extent cx="165462" cy="17373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165462"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w:t>
      </w:r>
      <w:r w:rsidR="007B1935">
        <w:t>are restricted to</w:t>
      </w:r>
      <w:r w:rsidR="0033519F">
        <w:t xml:space="preserve"> multipliers of 45. This allows users to quickly rotate to axis-aligned angles. For example, the axis-aligned views in </w:t>
      </w:r>
      <w:r w:rsidR="0033519F">
        <w:fldChar w:fldCharType="begin"/>
      </w:r>
      <w:r w:rsidR="0033519F">
        <w:instrText xml:space="preserve"> REF _Ref406501776 \h </w:instrText>
      </w:r>
      <w:r w:rsidR="0033519F">
        <w:fldChar w:fldCharType="separate"/>
      </w:r>
      <w:r w:rsidR="00B137B9">
        <w:t xml:space="preserve">Figure </w:t>
      </w:r>
      <w:r w:rsidR="00B137B9">
        <w:rPr>
          <w:noProof/>
        </w:rPr>
        <w:t>7</w:t>
      </w:r>
      <w:r w:rsidR="00B137B9">
        <w:noBreakHyphen/>
      </w:r>
      <w:r w:rsidR="00B137B9">
        <w:rPr>
          <w:noProof/>
        </w:rPr>
        <w:t>1</w:t>
      </w:r>
      <w:r w:rsidR="0033519F">
        <w:fldChar w:fldCharType="end"/>
      </w:r>
      <w:r w:rsidR="0033519F">
        <w:t xml:space="preserve"> use this function to visualize </w:t>
      </w:r>
      <w:r w:rsidR="007B1935">
        <w:t xml:space="preserve">image </w:t>
      </w:r>
      <w:r w:rsidR="0033519F">
        <w:t>sections.</w:t>
      </w:r>
    </w:p>
    <w:p w14:paraId="6CA17FEB" w14:textId="5829F23C" w:rsidR="0031570F" w:rsidRDefault="0007023F" w:rsidP="0031570F">
      <w:r>
        <w:rPr>
          <w:noProof/>
          <w:lang w:eastAsia="en-US"/>
        </w:rPr>
        <w:drawing>
          <wp:inline distT="0" distB="0" distL="0" distR="0" wp14:anchorId="69DDFC73" wp14:editId="2B73B417">
            <wp:extent cx="164592" cy="164592"/>
            <wp:effectExtent l="0" t="0" r="6985" b="6985"/>
            <wp:docPr id="487" name="Picture 487" descr="E:\DESIGNS\FluoRender Arts\list_icons\convert\slider_type_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DESIGNS\FluoRender Arts\list_icons\convert\slider_type_ro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noProof/>
          <w:lang w:eastAsia="en-US"/>
        </w:rPr>
        <w:drawing>
          <wp:inline distT="0" distB="0" distL="0" distR="0" wp14:anchorId="2203E5DD" wp14:editId="1EC0ADEA">
            <wp:extent cx="164592" cy="164592"/>
            <wp:effectExtent l="0" t="0" r="6985" b="6985"/>
            <wp:docPr id="488" name="Picture 488"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Rotation slider </w:t>
      </w:r>
      <w:r w:rsidR="0031570F">
        <w:t>style</w:t>
      </w:r>
      <w:r>
        <w:t xml:space="preserve">. </w:t>
      </w:r>
      <w:r w:rsidR="0031570F">
        <w:t>There are two styles for rotation sliders. The first mode is the “steering wheel” mode. In its resting state, the slider control is at the center. A rotation angle around an axis starts to change when user drags the handle to one direction. The change rate depends on the offset of the handle to its center. The view keeps rotating at the specified speed as long as the handle is held at an offset position. This allows users to continuously rotate the view without resorting to the movie export functions. The second mode is the direct mode. The control of slider sets the angle directly.</w:t>
      </w:r>
    </w:p>
    <w:p w14:paraId="0612BD7C" w14:textId="38D985D6" w:rsidR="0033519F" w:rsidRDefault="00042341" w:rsidP="00CE2CD1">
      <w:r>
        <w:rPr>
          <w:noProof/>
          <w:lang w:eastAsia="en-US"/>
        </w:rPr>
        <w:drawing>
          <wp:inline distT="0" distB="0" distL="0" distR="0" wp14:anchorId="28117F13" wp14:editId="25D1872D">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00555A">
            <w:pPr>
              <w:pStyle w:val="Icon"/>
            </w:pPr>
            <w:r>
              <w:rPr>
                <w:noProof/>
                <w:lang w:eastAsia="en-US"/>
              </w:rPr>
              <mc:AlternateContent>
                <mc:Choice Requires="wpg">
                  <w:drawing>
                    <wp:inline distT="0" distB="0" distL="0" distR="0" wp14:anchorId="3C4E86D9" wp14:editId="2B97FCF0">
                      <wp:extent cx="228600" cy="228600"/>
                      <wp:effectExtent l="0" t="0" r="0" b="0"/>
                      <wp:docPr id="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32E30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7h4r8A&#10;AADbAAAADwAAAGRycy9kb3ducmV2LnhtbERPzUoDMRC+C32HMAVvNlsPZV2bltKieFGx9QGGzbhZ&#10;u5mEJG63b+8cBI8f3/96O/lBjZRyH9jAclGBIm6D7bkz8Hl6uqtB5YJscQhMBq6UYbuZ3ayxseHC&#10;HzQeS6ckhHODBlwpsdE6t4485kWIxMJ9heSxCEydtgkvEu4HfV9VK+2xZ2lwGGnvqD0ff7yUuDge&#10;4v65f6g9dd/v11V6e0VjbufT7hFUoan8i//cL9ZALWPli/wAv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HuHivwAAANsAAAAPAAAAAAAAAAAAAAAAAJgCAABkcnMvZG93bnJl&#10;di54bWxQSwUGAAAAAAQABAD1AAAAhAM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Kjx8QA&#10;AADbAAAADwAAAGRycy9kb3ducmV2LnhtbESPQWvCQBSE74X+h+UJvdWNbRGNrlIKhZwKGovX1+xL&#10;Nph9G3bXmPbXuwXB4zAz3zDr7Wg7MZAPrWMFs2kGgrhyuuVGwaH8fF6ACBFZY+eYFPxSgO3m8WGN&#10;uXYX3tGwj41IEA45KjAx9rmUoTJkMUxdT5y82nmLMUnfSO3xkuC2ky9ZNpcWW04LBnv6MFSd9mer&#10;4Pj3XQ5nX5qv2hfF2/LnOPf1q1JPk/F9BSLSGO/hW7vQChZL+P+SfoD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yo8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84CBB">
            <w:pPr>
              <w:pStyle w:val="TipText"/>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2E464AFD" w14:textId="77777777" w:rsidR="00333214" w:rsidRDefault="00333214" w:rsidP="00CE2CD1"/>
    <w:p w14:paraId="5B71A641" w14:textId="1854DADB" w:rsidR="00333214" w:rsidRDefault="00333214" w:rsidP="00BF54AB">
      <w:pPr>
        <w:pStyle w:val="Heading3"/>
      </w:pPr>
      <w:r>
        <w:t>Zooming</w:t>
      </w:r>
    </w:p>
    <w:p w14:paraId="217AA483" w14:textId="4BC627FE" w:rsidR="00333214" w:rsidRDefault="00333214" w:rsidP="00CE2CD1">
      <w:r>
        <w:t>To zoom the view, click and hold down the right mouse button (or secondary button), and drag mouse in straight up-down or left-right directions.</w:t>
      </w:r>
    </w:p>
    <w:p w14:paraId="6C31C101" w14:textId="17D3A43C" w:rsidR="00333214" w:rsidRDefault="00333214" w:rsidP="00CE2CD1">
      <w:r w:rsidRPr="00333214">
        <w:rPr>
          <w:b/>
        </w:rPr>
        <w:t>Zooming in:</w:t>
      </w:r>
      <w:r>
        <w:t xml:space="preserve"> Up or right.</w:t>
      </w:r>
    </w:p>
    <w:p w14:paraId="374CC94F" w14:textId="2ECF58AB" w:rsidR="00333214" w:rsidRDefault="00333214" w:rsidP="00CE2CD1">
      <w:r w:rsidRPr="00333214">
        <w:rPr>
          <w:b/>
        </w:rPr>
        <w:t>Zooming out:</w:t>
      </w:r>
      <w:r>
        <w:t xml:space="preserve"> Down or left.</w:t>
      </w:r>
    </w:p>
    <w:p w14:paraId="68A8CD0D" w14:textId="61871639" w:rsidR="00333214" w:rsidRDefault="00333214" w:rsidP="00CE2CD1">
      <w:r>
        <w:lastRenderedPageBreak/>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20D13F62" w:rsidR="00040824" w:rsidRDefault="00A75694" w:rsidP="00CE2CD1">
      <w:r>
        <w:t>These</w:t>
      </w:r>
      <w:r w:rsidR="00040824">
        <w:t xml:space="preserve"> buttons </w:t>
      </w:r>
      <w:r>
        <w:t xml:space="preserve">are </w:t>
      </w:r>
      <w:r w:rsidR="00040824">
        <w:t>for zooming control.</w:t>
      </w:r>
    </w:p>
    <w:p w14:paraId="5CD22AB1" w14:textId="60E9AF4B" w:rsidR="00040824" w:rsidRDefault="00040824" w:rsidP="00CE2CD1">
      <w:r>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p w14:paraId="167950B8" w14:textId="1E40076D" w:rsidR="00A75694" w:rsidRDefault="00A75694" w:rsidP="00CE2CD1">
      <w:r w:rsidRPr="00A75694">
        <w:rPr>
          <w:b/>
        </w:rPr>
        <w:t>Zoom level display mode.</w:t>
      </w:r>
      <w:r>
        <w:t xml:space="preserve"> There are two modes for zoom level display:</w:t>
      </w:r>
    </w:p>
    <w:p w14:paraId="0C1BB6C9" w14:textId="6B2096AE" w:rsidR="00A75694" w:rsidRDefault="00A75694" w:rsidP="00475655">
      <w:pPr>
        <w:ind w:left="270"/>
      </w:pPr>
      <w:r>
        <w:rPr>
          <w:noProof/>
          <w:lang w:eastAsia="en-US"/>
        </w:rPr>
        <w:drawing>
          <wp:inline distT="0" distB="0" distL="0" distR="0" wp14:anchorId="49326B88" wp14:editId="7CEF5DE4">
            <wp:extent cx="191135" cy="191135"/>
            <wp:effectExtent l="0" t="0" r="0" b="0"/>
            <wp:docPr id="506" name="Picture 506" descr="E:\OneDrive\FluoRender\zoom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zoom_view.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View-based mode.</w:t>
      </w:r>
      <w:r>
        <w:t xml:space="preserve"> The zoom level is a percentage value representing how much a data set occupies the entire render view area. When you change the render view size, this value remains unchanged and the rendering changes its size based on this number.</w:t>
      </w:r>
      <w:r w:rsidR="00483DFF">
        <w:t xml:space="preserve"> Use this mode when you want to generate renderings of the same size for data sets of different physical sizes.</w:t>
      </w:r>
      <w:r w:rsidR="00A40D0E">
        <w:t xml:space="preserve"> For example, you have two scans of 512x512 and 1024x1024 respectively. Render them in two projects and set the zoom level to the same value in the view-based mode. It generates two images of the same size for the two scans, although they have different data sizes.</w:t>
      </w:r>
    </w:p>
    <w:p w14:paraId="2062036C" w14:textId="4C8F00AD" w:rsidR="00A75694" w:rsidRDefault="00A75694" w:rsidP="00475655">
      <w:pPr>
        <w:ind w:left="270"/>
      </w:pPr>
      <w:r>
        <w:rPr>
          <w:noProof/>
          <w:lang w:eastAsia="en-US"/>
        </w:rPr>
        <w:drawing>
          <wp:inline distT="0" distB="0" distL="0" distR="0" wp14:anchorId="2AAAB4B8" wp14:editId="27FDEE22">
            <wp:extent cx="191135" cy="191135"/>
            <wp:effectExtent l="0" t="0" r="0" b="0"/>
            <wp:docPr id="510" name="Picture 510" descr="E:\OneDrive\FluoRender\zoom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zoom_dat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Data-based mode.</w:t>
      </w:r>
      <w:r>
        <w:t xml:space="preserve"> The zoom level is a percentage value</w:t>
      </w:r>
      <w:r w:rsidR="00483DFF">
        <w:t xml:space="preserve"> representing how much a data set is enlarged or shrunk relative to its size when the 1:1 ratio button is pressed. It displays 100 when the 1:1 ratio button is pressed. When you change the render view size, this values changes since the rendering changes its size along with the render view. Press the 1:1 ratio button again to set its value to 100.</w:t>
      </w:r>
      <w:r w:rsidR="00A40D0E">
        <w:t xml:space="preserve"> Use this mode when you want to generate renderings of comparable sizes. For example, you have two scans of 512x512 and 1024x1024 respectively. Render them in two projects and set the zoom level to the same value in the data-based mode. It generates two images of different sizes which are proportional to the original data sizes.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00555A">
            <w:pPr>
              <w:pStyle w:val="Icon"/>
            </w:pPr>
            <w:r>
              <w:rPr>
                <w:noProof/>
                <w:lang w:eastAsia="en-US"/>
              </w:rPr>
              <mc:AlternateContent>
                <mc:Choice Requires="wpg">
                  <w:drawing>
                    <wp:inline distT="0" distB="0" distL="0" distR="0" wp14:anchorId="76DE80C5" wp14:editId="50FF01CC">
                      <wp:extent cx="228600" cy="228600"/>
                      <wp:effectExtent l="0" t="0" r="0" b="0"/>
                      <wp:docPr id="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B70B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eosEA&#10;AADbAAAADwAAAGRycy9kb3ducmV2LnhtbESPzWoCMRSF94LvEG7BnWbsQnRqlKJU3NhS9QEuk9vJ&#10;6OQmJHEc394UCl0ezs/HWa5724qOQmwcK5hOChDEldMN1wrOp4/xHERMyBpbx6TgQRHWq+FgiaV2&#10;d/6m7phqkUc4lqjApORLKWNlyGKcOE+cvR8XLKYsQy11wHset618LYqZtNhwJhj0tDFUXY83myHG&#10;d1u/2TWLuaX68vWYhc8DKjV66d/fQCTq03/4r73XChZT+P2Sf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93qLBAAAA2wAAAA8AAAAAAAAAAAAAAAAAmAIAAGRycy9kb3du&#10;cmV2LnhtbFBLBQYAAAAABAAEAPUAAACGAw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na8QA&#10;AADbAAAADwAAAGRycy9kb3ducmV2LnhtbESPQWvCQBSE74X+h+UVvNWNWqSmrlIKQk5CjcXra/Yl&#10;G8y+DbtrjP76bqHQ4zAz3zDr7Wg7MZAPrWMFs2kGgrhyuuVGwbHcPb+CCBFZY+eYFNwowHbz+LDG&#10;XLsrf9JwiI1IEA45KjAx9rmUoTJkMUxdT5y82nmLMUnfSO3xmuC2k/MsW0qLLacFgz19GKrOh4tV&#10;cLp/lcPFl2Zf+6J4WX2flr5eKDV5Gt/fQEQa43/4r11oBas5/H5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Pp2v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2B02EC6C" w:rsidR="00040824" w:rsidRDefault="00483DFF" w:rsidP="00483DFF">
            <w:pPr>
              <w:pStyle w:val="TipText"/>
              <w:cnfStyle w:val="000000000000" w:firstRow="0" w:lastRow="0" w:firstColumn="0" w:lastColumn="0" w:oddVBand="0" w:evenVBand="0" w:oddHBand="0" w:evenHBand="0" w:firstRowFirstColumn="0" w:firstRowLastColumn="0" w:lastRowFirstColumn="0" w:lastRowLastColumn="0"/>
            </w:pPr>
            <w:r>
              <w:t xml:space="preserve">Depending on the zoom level display mode, </w:t>
            </w:r>
            <w:r w:rsidR="00040824">
              <w:t xml:space="preserve">100 zoom level does not necessarily </w:t>
            </w:r>
            <w:r w:rsidR="00917559">
              <w:t xml:space="preserve">mean 1:1 ratio, and vice versa. </w:t>
            </w:r>
            <w:r>
              <w:t>In the view-based mode, w</w:t>
            </w:r>
            <w:r w:rsidR="00917559">
              <w:t xml:space="preserve">e use the relative size of the entire data boundary </w:t>
            </w:r>
            <w:r>
              <w:t xml:space="preserve">(rotations considered) </w:t>
            </w:r>
            <w:r w:rsidR="00917559">
              <w:t xml:space="preserve">versus render view size to determine the zoom level. </w:t>
            </w:r>
            <w:r>
              <w:t>W</w:t>
            </w:r>
            <w:r w:rsidR="00917559">
              <w:t xml:space="preserve">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r>
              <w:t xml:space="preserve"> In the data-based mode, 100 zoom level means 1:1 ratio.</w:t>
            </w:r>
          </w:p>
        </w:tc>
      </w:tr>
    </w:tbl>
    <w:p w14:paraId="45DA3717" w14:textId="77777777" w:rsidR="00040824" w:rsidRDefault="00040824" w:rsidP="00CE2CD1"/>
    <w:p w14:paraId="667E7878" w14:textId="4D0FABF8" w:rsidR="00A456E5" w:rsidRDefault="00485DFB" w:rsidP="00CE2CD1">
      <w:r>
        <w:rPr>
          <w:noProof/>
          <w:lang w:eastAsia="en-US"/>
        </w:rPr>
        <w:drawing>
          <wp:inline distT="0" distB="0" distL="0" distR="0" wp14:anchorId="0838B394" wp14:editId="11683058">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0091AFE4" w14:textId="00A779E1" w:rsidR="00A456E5" w:rsidRDefault="00576CAC" w:rsidP="00BF54AB">
      <w:pPr>
        <w:pStyle w:val="Heading3"/>
      </w:pPr>
      <w:r>
        <w:t>Panning</w:t>
      </w:r>
    </w:p>
    <w:p w14:paraId="611BC027" w14:textId="67824832" w:rsidR="00576CAC" w:rsidRDefault="00576CAC" w:rsidP="00CE2CD1">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CE2CD1">
      <w:r>
        <w:t xml:space="preserve">Panning can be reset using a button </w:t>
      </w:r>
      <w:r>
        <w:rPr>
          <w:noProof/>
          <w:lang w:eastAsia="en-US"/>
        </w:rPr>
        <w:drawing>
          <wp:inline distT="0" distB="0" distL="0" distR="0" wp14:anchorId="213778BA" wp14:editId="65134F3F">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00555A">
            <w:pPr>
              <w:pStyle w:val="Icon"/>
            </w:pPr>
            <w:r>
              <w:rPr>
                <w:noProof/>
                <w:lang w:eastAsia="en-US"/>
              </w:rPr>
              <w:lastRenderedPageBreak/>
              <mc:AlternateContent>
                <mc:Choice Requires="wpg">
                  <w:drawing>
                    <wp:inline distT="0" distB="0" distL="0" distR="0" wp14:anchorId="35B3D7D5" wp14:editId="4F6BE17E">
                      <wp:extent cx="228600" cy="228600"/>
                      <wp:effectExtent l="0" t="0" r="0" b="0"/>
                      <wp:docPr id="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4A62E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G1sIA&#10;AADbAAAADwAAAGRycy9kb3ducmV2LnhtbESPzWoCMRSF90LfIVyhO83YxaCjUYqlpZtaHH2Ay+R2&#10;Mu3kJiTpOL59IxRcHs7Px9nsRtuLgULsHCtYzAsQxI3THbcKzqfX2RJETMgae8ek4EoRdtuHyQYr&#10;7S58pKFOrcgjHCtUYFLylZSxMWQxzp0nzt6XCxZTlqGVOuAlj9tePhVFKS12nAkGPe0NNT/1r80Q&#10;44cXv3/rVktL7ffntQyHD1TqcTo+r0EkGtM9/N9+1wpWJd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FEbWwgAAANsAAAAPAAAAAAAAAAAAAAAAAJgCAABkcnMvZG93&#10;bnJldi54bWxQSwUGAAAAAAQABAD1AAAAhwM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E88QA&#10;AADbAAAADwAAAGRycy9kb3ducmV2LnhtbESPQWvCQBSE7wX/w/KE3upGW7SmriKFQk6FGovX1+xL&#10;Nph9G3bXmPbXdwsFj8PMfMNsdqPtxEA+tI4VzGcZCOLK6ZYbBcfy7eEZRIjIGjvHpOCbAuy2k7sN&#10;5tpd+YOGQ2xEgnDIUYGJsc+lDJUhi2HmeuLk1c5bjEn6RmqP1wS3nVxk2VJabDktGOzp1VB1Plys&#10;gtPPZzlcfGnea18UT+uv09LXj0rdT8f9C4hIY7yF/9uFVrBewd+X9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4BPP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00555A">
            <w:pPr>
              <w:pStyle w:val="TipText"/>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33CE4D84">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77777777" w:rsidR="002905D7" w:rsidRDefault="002905D7" w:rsidP="00CE2CD1"/>
    <w:p w14:paraId="72B88149" w14:textId="6D835247" w:rsidR="005066DE" w:rsidRDefault="005066DE" w:rsidP="00BF54AB">
      <w:pPr>
        <w:pStyle w:val="Heading3"/>
      </w:pPr>
      <w:r>
        <w:t>Perspective Angle</w:t>
      </w:r>
    </w:p>
    <w:p w14:paraId="0F4F3A7C" w14:textId="11681CB5" w:rsidR="005066DE" w:rsidRDefault="005066DE" w:rsidP="00CE2CD1">
      <w:r>
        <w:t xml:space="preserve">Perspective angle </w:t>
      </w:r>
      <w:r w:rsidR="00E638C1">
        <w:t>determines</w:t>
      </w:r>
      <w:r>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00555A">
            <w:pPr>
              <w:pStyle w:val="Icon"/>
            </w:pPr>
            <w:r>
              <w:rPr>
                <w:noProof/>
                <w:lang w:eastAsia="en-US"/>
              </w:rPr>
              <mc:AlternateContent>
                <mc:Choice Requires="wpg">
                  <w:drawing>
                    <wp:inline distT="0" distB="0" distL="0" distR="0" wp14:anchorId="79AD7FE0" wp14:editId="100FBFBF">
                      <wp:extent cx="228600" cy="228600"/>
                      <wp:effectExtent l="0" t="0" r="0" b="0"/>
                      <wp:docPr id="1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92FA5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EgMMA&#10;AADcAAAADwAAAGRycy9kb3ducmV2LnhtbESP3WoCMRCF7wu+QxihdzVroaKrUUSp9KYt/jzAsBk3&#10;q5tJSOK6vn1TKPRuhnPmfGcWq962oqMQG8cKxqMCBHHldMO1gtPx/WUKIiZkja1jUvCgCKvl4GmB&#10;pXZ33lN3SLXIIRxLVGBS8qWUsTJkMY6cJ87a2QWLKa+hljrgPYfbVr4WxURabDgTDHraGKquh5vN&#10;EOO7rd/smtnUUn35fkzC1ycq9Tzs13MQifr0b/67/tC5fvEGv8/kCe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REgMMAAADcAAAADwAAAAAAAAAAAAAAAACYAgAAZHJzL2Rv&#10;d25yZXYueG1sUEsFBgAAAAAEAAQA9QAAAIgD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3fsIA&#10;AADcAAAADwAAAGRycy9kb3ducmV2LnhtbERP30vDMBB+F/wfwgm+udQ5itZlQwZCnwTXSV/P5toU&#10;m0tJsq7615vBYG/38f289Xa2g5jIh96xgsdFBoK4cbrnTsGhen94BhEissbBMSn4pQDbze3NGgvt&#10;TvxJ0z52IoVwKFCBiXEspAyNIYth4UbixLXOW4wJ+k5qj6cUbge5zLJcWuw5NRgcaWeo+dkfrYL6&#10;76uajr4yH60vy9XLd5379kmp+7v57RVEpDlexRd3qdP8LIfzM+kC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Ord+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450E38" w:rsidR="00054AC3" w:rsidRDefault="00054AC3" w:rsidP="00AB17CF">
            <w:pPr>
              <w:pStyle w:val="TipText"/>
              <w:cnfStyle w:val="000000000000" w:firstRow="0" w:lastRow="0" w:firstColumn="0" w:lastColumn="0" w:oddVBand="0" w:evenVBand="0" w:oddHBand="0" w:evenHBand="0" w:firstRowFirstColumn="0" w:firstRowLastColumn="0" w:lastRowFirstColumn="0" w:lastRowLastColumn="0"/>
            </w:pPr>
            <w:r>
              <w:t xml:space="preserve">When the “free-fly” </w:t>
            </w:r>
            <w:r w:rsidR="00923C0F">
              <w:rPr>
                <w:noProof/>
                <w:lang w:eastAsia="en-US"/>
              </w:rPr>
              <w:drawing>
                <wp:inline distT="0" distB="0" distL="0" distR="0" wp14:anchorId="70BF2ED3" wp14:editId="717436CE">
                  <wp:extent cx="192024" cy="201168"/>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23C0F">
              <w:t xml:space="preserve"> </w:t>
            </w:r>
            <w:r>
              <w:t>mode is enabled, the projection is forced to perspective.</w:t>
            </w:r>
          </w:p>
        </w:tc>
      </w:tr>
    </w:tbl>
    <w:p w14:paraId="389FC315" w14:textId="77777777" w:rsidR="00054AC3" w:rsidRDefault="00054AC3" w:rsidP="0062306E"/>
    <w:p w14:paraId="3BB3DB72" w14:textId="27B7934F" w:rsidR="00AC6475" w:rsidRDefault="00AC6475" w:rsidP="00BF54AB">
      <w:pPr>
        <w:pStyle w:val="Heading3"/>
      </w:pPr>
      <w:r>
        <w:t>Selecting</w:t>
      </w:r>
    </w:p>
    <w:p w14:paraId="495D918B" w14:textId="489B184A" w:rsidR="00AC6475" w:rsidRDefault="00AC6475" w:rsidP="00CE2CD1">
      <w:r>
        <w:t>Both volume and mesh data sets can be selected</w:t>
      </w:r>
      <w:r w:rsidR="00044CBD" w:rsidRPr="00044CBD">
        <w:fldChar w:fldCharType="begin"/>
      </w:r>
      <w:r w:rsidR="00044CBD" w:rsidRPr="00044CBD">
        <w:instrText xml:space="preserve"> XE "Select" </w:instrText>
      </w:r>
      <w:r w:rsidR="00044CBD" w:rsidRPr="00044CBD">
        <w:fldChar w:fldCharType="end"/>
      </w:r>
      <w:r>
        <w:t xml:space="preserve"> directly from the render view. Click on the visualization of a data set with the left mouse button, and the selected data set is highlighted in the “Workspace” panel.</w:t>
      </w:r>
    </w:p>
    <w:p w14:paraId="29583054" w14:textId="45342B5D" w:rsidR="00AC6475" w:rsidRDefault="0054096F" w:rsidP="00BF54AB">
      <w:pPr>
        <w:pStyle w:val="Heading2"/>
      </w:pPr>
      <w:bookmarkStart w:id="103" w:name="_Toc406575226"/>
      <w:bookmarkStart w:id="104" w:name="_Toc406755656"/>
      <w:bookmarkStart w:id="105" w:name="_Toc406770729"/>
      <w:bookmarkStart w:id="106" w:name="_Toc457293694"/>
      <w:r>
        <w:t>Channel Intermixing Methods</w:t>
      </w:r>
      <w:bookmarkEnd w:id="103"/>
      <w:bookmarkEnd w:id="104"/>
      <w:bookmarkEnd w:id="105"/>
      <w:bookmarkEnd w:id="106"/>
    </w:p>
    <w:p w14:paraId="3BE7C317" w14:textId="4E7F66E3" w:rsidR="0054096F" w:rsidRDefault="0054096F" w:rsidP="0054096F">
      <w:r>
        <w:t>For multi-channel data, FluoRender provides three intermixing modes</w:t>
      </w:r>
      <w:r w:rsidR="0070560E">
        <w:t xml:space="preserve"> (</w:t>
      </w:r>
      <w:r w:rsidR="0070560E">
        <w:fldChar w:fldCharType="begin"/>
      </w:r>
      <w:r w:rsidR="0070560E">
        <w:instrText xml:space="preserve"> REF _Ref406509387 \h </w:instrText>
      </w:r>
      <w:r w:rsidR="0070560E">
        <w:fldChar w:fldCharType="separate"/>
      </w:r>
      <w:r w:rsidR="00B137B9">
        <w:t xml:space="preserve">Figure </w:t>
      </w:r>
      <w:r w:rsidR="00B137B9">
        <w:rPr>
          <w:noProof/>
        </w:rPr>
        <w:t>7</w:t>
      </w:r>
      <w:r w:rsidR="00B137B9">
        <w:noBreakHyphen/>
      </w:r>
      <w:r w:rsidR="00B137B9">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A45C95">
      <w:pPr>
        <w:jc w:val="center"/>
      </w:pPr>
      <w:r>
        <w:rPr>
          <w:noProof/>
          <w:lang w:eastAsia="en-US"/>
        </w:rPr>
        <w:drawing>
          <wp:inline distT="0" distB="0" distL="0" distR="0" wp14:anchorId="7B306447" wp14:editId="419AE1DB">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344F47BB" w:rsidR="0070560E" w:rsidRDefault="0070560E" w:rsidP="00A45C95">
      <w:pPr>
        <w:pStyle w:val="Caption"/>
        <w:jc w:val="center"/>
      </w:pPr>
      <w:bookmarkStart w:id="107" w:name="_Ref406509387"/>
      <w:bookmarkStart w:id="108" w:name="_Toc457293780"/>
      <w:r>
        <w:t xml:space="preserve">Figure </w:t>
      </w:r>
      <w:r w:rsidR="00AD39CE">
        <w:fldChar w:fldCharType="begin"/>
      </w:r>
      <w:r w:rsidR="00AD39CE">
        <w:instrText xml:space="preserve"> STYLEREF 1 \s </w:instrText>
      </w:r>
      <w:r w:rsidR="00AD39CE">
        <w:fldChar w:fldCharType="separate"/>
      </w:r>
      <w:r w:rsidR="00B137B9">
        <w:rPr>
          <w:noProof/>
        </w:rPr>
        <w:t>7</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2</w:t>
      </w:r>
      <w:r w:rsidR="00AD39CE">
        <w:rPr>
          <w:noProof/>
        </w:rPr>
        <w:fldChar w:fldCharType="end"/>
      </w:r>
      <w:bookmarkEnd w:id="107"/>
      <w:r w:rsidR="00C50376">
        <w:t>. Channel intermixing modes</w:t>
      </w:r>
      <w:r>
        <w:t>.</w:t>
      </w:r>
      <w:bookmarkEnd w:id="108"/>
    </w:p>
    <w:p w14:paraId="7D7058BC" w14:textId="52F2A66D" w:rsidR="0054096F" w:rsidRDefault="001B7002" w:rsidP="0054096F">
      <w:r>
        <w:rPr>
          <w:noProof/>
          <w:lang w:eastAsia="en-US"/>
        </w:rPr>
        <w:drawing>
          <wp:inline distT="0" distB="0" distL="0" distR="0" wp14:anchorId="007D6388" wp14:editId="2AD86024">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54096F">
      <w:r>
        <w:rPr>
          <w:noProof/>
          <w:lang w:eastAsia="en-US"/>
        </w:rPr>
        <w:lastRenderedPageBreak/>
        <w:drawing>
          <wp:inline distT="0" distB="0" distL="0" distR="0" wp14:anchorId="2AE27E34" wp14:editId="7CAD466D">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54096F">
      <w:r>
        <w:rPr>
          <w:noProof/>
          <w:lang w:eastAsia="en-US"/>
        </w:rPr>
        <w:drawing>
          <wp:inline distT="0" distB="0" distL="0" distR="0" wp14:anchorId="62A619F8" wp14:editId="0D9779D5">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00555A">
            <w:pPr>
              <w:pStyle w:val="Icon"/>
            </w:pPr>
            <w:r>
              <w:rPr>
                <w:noProof/>
                <w:lang w:eastAsia="en-US"/>
              </w:rPr>
              <mc:AlternateContent>
                <mc:Choice Requires="wpg">
                  <w:drawing>
                    <wp:inline distT="0" distB="0" distL="0" distR="0" wp14:anchorId="1453C9B5" wp14:editId="6D6DD754">
                      <wp:extent cx="228600" cy="228600"/>
                      <wp:effectExtent l="0" t="0" r="0" b="0"/>
                      <wp:docPr id="1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60598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9Cg8MA&#10;AADcAAAADwAAAGRycy9kb3ducmV2LnhtbESPQWsCMRCF74X+hzCF3mpWD2JXo4hi6aVK1R8wbKab&#10;rZtJSOK6/nsjCN5meG/e92a26G0rOgqxcaxgOChAEFdON1wrOB42HxMQMSFrbB2TgitFWMxfX2ZY&#10;anfhX+r2qRY5hGOJCkxKvpQyVoYsxoHzxFn7c8FiymuopQ54yeG2laOiGEuLDWeCQU8rQ9Vpf7YZ&#10;Yny39quv5nNiqf7fXcdh+4NKvb/1yymIRH16mh/X3zrXL4ZwfyZP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9Cg8MAAADcAAAADwAAAAAAAAAAAAAAAACYAgAAZHJzL2Rv&#10;d25yZXYueG1sUEsFBgAAAAAEAAQA9QAAAIgD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GxfcIA&#10;AADcAAAADwAAAGRycy9kb3ducmV2LnhtbERP32vCMBB+F/Y/hBvsTdOpyNYZZQyEPgmziq+35tqU&#10;NZeSxNr51y/CYG/38f289Xa0nRjIh9axgudZBoK4crrlRsGx3E1fQISIrLFzTAp+KMB28zBZY67d&#10;lT9pOMRGpBAOOSowMfa5lKEyZDHMXE+cuNp5izFB30jt8ZrCbSfnWbaSFltODQZ7+jBUfR8uVsH5&#10;diqHiy/NvvZFsXz9Oq98vVDq6XF8fwMRaYz/4j93odP8bA73Z9IF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AbF9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0374F97E" w:rsidR="0070560E" w:rsidRDefault="0070560E" w:rsidP="00923C0F">
            <w:pPr>
              <w:pStyle w:val="TipText"/>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w:t>
            </w:r>
            <w:r w:rsidR="00923C0F">
              <w:fldChar w:fldCharType="begin"/>
            </w:r>
            <w:r w:rsidR="00923C0F">
              <w:instrText xml:space="preserve"> REF _Ref428358952 \r \h </w:instrText>
            </w:r>
            <w:r w:rsidR="00923C0F">
              <w:fldChar w:fldCharType="separate"/>
            </w:r>
            <w:r w:rsidR="00B137B9">
              <w:t>Chapter 8</w:t>
            </w:r>
            <w:r w:rsidR="00923C0F">
              <w:fldChar w:fldCharType="end"/>
            </w:r>
            <w:r w:rsidR="007223DB">
              <w:t xml:space="preserve">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38C1">
            <w:pPr>
              <w:pStyle w:val="Icon"/>
            </w:pPr>
            <w:r>
              <w:rPr>
                <w:noProof/>
                <w:lang w:eastAsia="en-US"/>
              </w:rPr>
              <mc:AlternateContent>
                <mc:Choice Requires="wpg">
                  <w:drawing>
                    <wp:inline distT="0" distB="0" distL="0" distR="0" wp14:anchorId="05C2BA90" wp14:editId="1A7BE2C8">
                      <wp:extent cx="228600" cy="228600"/>
                      <wp:effectExtent l="0" t="0" r="0" b="0"/>
                      <wp:docPr id="3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C36E3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GF/8AA&#10;AADcAAAADwAAAGRycy9kb3ducmV2LnhtbERPzU4CMRC+m/gOzZh4k66S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OGF/8AAAADcAAAADwAAAAAAAAAAAAAAAACYAgAAZHJzL2Rvd25y&#10;ZXYueG1sUEsFBgAAAAAEAAQA9QAAAIUD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FN7cUA&#10;AADcAAAADwAAAGRycy9kb3ducmV2LnhtbESPQWvCQBSE74X+h+UVvNVNq0hNXaUUCjkJNRavr9mX&#10;bGj2bdhdY/TXdwXB4zAz3zCrzWg7MZAPrWMFL9MMBHHldMuNgn359fwGIkRkjZ1jUnCmAJv148MK&#10;c+1O/E3DLjYiQTjkqMDE2OdShsqQxTB1PXHyauctxiR9I7XHU4LbTr5m2UJabDktGOzp01D1tzta&#10;BYfLTzkcfWm2tS+K+fL3sPD1TKnJ0/jxDiLSGO/hW7vQCmbZEq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U3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763FADAF" w:rsidR="00E638C1" w:rsidRDefault="00E638C1" w:rsidP="00E638C1">
            <w:pPr>
              <w:pStyle w:val="TipText"/>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w:t>
            </w:r>
            <w:r w:rsidR="00923C0F">
              <w:t>utputs of composite mode become over</w:t>
            </w:r>
            <w:r w:rsidR="000F5A91">
              <w:t>saturated.</w:t>
            </w:r>
            <w:r w:rsidR="00D77B82">
              <w:t xml:space="preserve"> See </w:t>
            </w:r>
            <w:r w:rsidR="00D77B82">
              <w:fldChar w:fldCharType="begin"/>
            </w:r>
            <w:r w:rsidR="00D77B82">
              <w:instrText xml:space="preserve"> REF _Ref428361182 \r \h </w:instrText>
            </w:r>
            <w:r w:rsidR="00D77B82">
              <w:fldChar w:fldCharType="separate"/>
            </w:r>
            <w:r w:rsidR="00B137B9">
              <w:t>Chapter 9</w:t>
            </w:r>
            <w:r w:rsidR="00D77B82">
              <w:fldChar w:fldCharType="end"/>
            </w:r>
            <w:r w:rsidR="00D77B82">
              <w:t xml:space="preserve"> for more details.</w:t>
            </w:r>
          </w:p>
        </w:tc>
      </w:tr>
    </w:tbl>
    <w:p w14:paraId="1FDEC981" w14:textId="77777777" w:rsidR="0070560E" w:rsidRDefault="0070560E" w:rsidP="0054096F"/>
    <w:p w14:paraId="3E2CC2E4" w14:textId="7DAD12EB" w:rsidR="0070560E" w:rsidRDefault="005066DE" w:rsidP="00BF54AB">
      <w:pPr>
        <w:pStyle w:val="Heading2"/>
      </w:pPr>
      <w:bookmarkStart w:id="109" w:name="_Toc406575227"/>
      <w:bookmarkStart w:id="110" w:name="_Toc406755657"/>
      <w:bookmarkStart w:id="111" w:name="_Toc406770730"/>
      <w:bookmarkStart w:id="112" w:name="_Toc457293695"/>
      <w:r>
        <w:t xml:space="preserve">Render View </w:t>
      </w:r>
      <w:r w:rsidR="00B601B0">
        <w:t>Settings</w:t>
      </w:r>
      <w:bookmarkEnd w:id="109"/>
      <w:bookmarkEnd w:id="110"/>
      <w:bookmarkEnd w:id="111"/>
      <w:bookmarkEnd w:id="112"/>
    </w:p>
    <w:p w14:paraId="118385B4" w14:textId="5ED351A0" w:rsidR="00B601B0" w:rsidRDefault="007223DB" w:rsidP="00B601B0">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B601B0">
      <w:r>
        <w:rPr>
          <w:b/>
          <w:noProof/>
          <w:lang w:eastAsia="en-US"/>
        </w:rPr>
        <w:drawing>
          <wp:inline distT="0" distB="0" distL="0" distR="0" wp14:anchorId="5255B36C" wp14:editId="1336D2F1">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B601B0">
      <w:r>
        <w:rPr>
          <w:noProof/>
          <w:lang w:eastAsia="en-US"/>
        </w:rPr>
        <w:drawing>
          <wp:inline distT="0" distB="0" distL="0" distR="0" wp14:anchorId="196D724A" wp14:editId="335E33A5">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481CEF21" w:rsidR="00CF312B" w:rsidRDefault="00485DFB" w:rsidP="00B601B0">
      <w:r>
        <w:rPr>
          <w:b/>
          <w:noProof/>
          <w:lang w:eastAsia="en-US"/>
        </w:rPr>
        <w:drawing>
          <wp:inline distT="0" distB="0" distL="0" distR="0" wp14:anchorId="440D41CA" wp14:editId="62AAA8C5">
            <wp:extent cx="201168" cy="201168"/>
            <wp:effectExtent l="0" t="0" r="889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P2\SkyDrive\FluoRender\legen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CF312B" w:rsidRPr="00CF312B">
        <w:rPr>
          <w:b/>
        </w:rPr>
        <w:t>Legend.</w:t>
      </w:r>
      <w:r w:rsidR="00CF312B">
        <w:t xml:space="preserve"> </w:t>
      </w:r>
      <w:r w:rsidR="00B16A9A">
        <w:t>It d</w:t>
      </w:r>
      <w:r w:rsidR="00CF312B">
        <w:t>isplays a legend</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p>
    <w:p w14:paraId="73E7B3F3" w14:textId="0D2E5880" w:rsidR="00CF312B" w:rsidRDefault="00485DFB" w:rsidP="00B601B0">
      <w:r>
        <w:rPr>
          <w:b/>
          <w:noProof/>
          <w:lang w:eastAsia="en-US"/>
        </w:rPr>
        <w:drawing>
          <wp:inline distT="0" distB="0" distL="0" distR="0" wp14:anchorId="11D5C4C5" wp14:editId="6771758B">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 bar.</w:t>
      </w:r>
      <w:r w:rsidR="00CF312B">
        <w:t xml:space="preserve"> </w:t>
      </w:r>
      <w:r w:rsidR="00B16A9A">
        <w:t>It d</w:t>
      </w:r>
      <w:r w:rsidR="00CF312B">
        <w:t>isplays a scale bar at the bottom margin of render view. The length that the scale bar measures can be set using the numeric input next to the scale bar button. This button can be clicked twice to enable the scale bar text. A unit can be chosen from the dropdown list next to the numeric input.</w:t>
      </w:r>
      <w:r w:rsidR="00B16A9A">
        <w:t xml:space="preserve"> Click thrice to disable the scale bar.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00555A">
            <w:pPr>
              <w:pStyle w:val="Icon"/>
            </w:pPr>
            <w:r>
              <w:rPr>
                <w:noProof/>
                <w:lang w:eastAsia="en-US"/>
              </w:rPr>
              <mc:AlternateContent>
                <mc:Choice Requires="wpg">
                  <w:drawing>
                    <wp:inline distT="0" distB="0" distL="0" distR="0" wp14:anchorId="75EBD7D4" wp14:editId="73C3DF2B">
                      <wp:extent cx="228600" cy="228600"/>
                      <wp:effectExtent l="0" t="0" r="0" b="0"/>
                      <wp:docPr id="1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DD8B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9w8IA&#10;AADcAAAADwAAAGRycy9kb3ducmV2LnhtbESPzU4CMRDH7ya+QzMm3qQLB4IrhRgMxAsY0QeYbMft&#10;6nbatGVZ3p45kHibyfw/frNcj75XA6XcBTYwnVSgiJtgO24NfH9tnxagckG22AcmAxfKsF7d3y2x&#10;tuHMnzQcS6skhHONBlwpsdY6N4485kmIxHL7CcljkTW12iY8S7jv9ayq5tpjx9LgMNLGUfN3PHkp&#10;cXF4i5td97zw1P5+XObpsEdjHh/G1xdQhcbyL765363gT4VWnpEJ9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H3DwgAAANwAAAAPAAAAAAAAAAAAAAAAAJgCAABkcnMvZG93&#10;bnJldi54bWxQSwUGAAAAAAQABAD1AAAAhwM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y10cIA&#10;AADcAAAADwAAAGRycy9kb3ducmV2LnhtbERP32vCMBB+H+x/CDfY20zdRGZnlDEY9EnQOny9Ndem&#10;rLmUJNbOv94Igm/38f285Xq0nRjIh9axgukkA0FcOd1yo2Bffr+8gwgRWWPnmBT8U4D16vFhibl2&#10;J97SsIuNSCEcclRgYuxzKUNlyGKYuJ44cbXzFmOCvpHa4ymF206+ZtlcWmw5NRjs6ctQ9bc7WgWH&#10;8085HH1pNrUvitni9zD39ZtSz0/j5weISGO8i2/uQqf50wVcn0kXy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LXR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07D26824" w:rsidR="00CF312B" w:rsidRDefault="00CF312B" w:rsidP="0000555A">
            <w:pPr>
              <w:pStyle w:val="TipText"/>
              <w:cnfStyle w:val="000000000000" w:firstRow="0" w:lastRow="0" w:firstColumn="0" w:lastColumn="0" w:oddVBand="0" w:evenVBand="0" w:oddHBand="0" w:evenHBand="0" w:firstRowFirstColumn="0" w:firstRowLastColumn="0" w:lastRowFirstColumn="0" w:lastRowLastColumn="0"/>
            </w:pPr>
            <w:r>
              <w:t>If correct metadata are read from data, the unit of the scale bar is chosen automatically. If no metadata can be obtained, the unit defaults to µm.</w:t>
            </w:r>
          </w:p>
        </w:tc>
      </w:tr>
    </w:tbl>
    <w:p w14:paraId="5D1BFF8C" w14:textId="77777777" w:rsidR="00CF312B" w:rsidRDefault="00CF312B" w:rsidP="00B601B0"/>
    <w:p w14:paraId="2DF1E38D" w14:textId="628D608F" w:rsidR="00CF312B" w:rsidRDefault="00CF312B" w:rsidP="00B601B0">
      <w:r>
        <w:rPr>
          <w:noProof/>
          <w:lang w:eastAsia="en-US"/>
        </w:rPr>
        <w:drawing>
          <wp:inline distT="0" distB="0" distL="0" distR="0" wp14:anchorId="0BBB5A4F" wp14:editId="0479BCDB">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CF312B">
        <w:rPr>
          <w:b/>
        </w:rPr>
        <w:t>Free-fly.</w:t>
      </w:r>
      <w:r>
        <w:rPr>
          <w:b/>
        </w:rPr>
        <w:t xml:space="preserve"> </w:t>
      </w:r>
      <w:r>
        <w:t xml:space="preserve">When free-fly mode is enabled, </w:t>
      </w:r>
      <w:r w:rsidR="00E84CBB">
        <w:t xml:space="preserve">it allows user to rotate the view around the </w:t>
      </w:r>
      <w:r w:rsidR="00923C0F">
        <w:t>viewing point</w:t>
      </w:r>
      <w:r w:rsidR="00E84CBB">
        <w:t xml:space="preserve">, instead of </w:t>
      </w:r>
      <w:r w:rsidR="00B16A9A">
        <w:t xml:space="preserve">the </w:t>
      </w:r>
      <w:r w:rsidR="00923C0F">
        <w:t>center of render view, which is</w:t>
      </w:r>
      <w:r w:rsidR="00923C0F" w:rsidRPr="00923C0F">
        <w:t xml:space="preserve"> </w:t>
      </w:r>
      <w:r w:rsidR="00923C0F">
        <w:t>the default interaction mode of render view that uses a trackball/turn-table model. Projection mode is set to perspective. Zooming operations become moving camera forward/backward.</w:t>
      </w:r>
    </w:p>
    <w:p w14:paraId="31E68CE3" w14:textId="295B46A7" w:rsidR="00E84CBB" w:rsidRDefault="003F516A" w:rsidP="00B601B0">
      <w:r w:rsidRPr="003F516A">
        <w:rPr>
          <w:b/>
        </w:rPr>
        <w:t xml:space="preserve">Background color. </w:t>
      </w:r>
      <w:r w:rsidRPr="003F516A">
        <w:t>It changes</w:t>
      </w:r>
      <w:r>
        <w:t xml:space="preserve"> background color of render view. To view </w:t>
      </w:r>
      <w:r w:rsidR="00991DDE">
        <w:t>data</w:t>
      </w:r>
      <w:r>
        <w:t xml:space="preserve"> of low intensities, a background with a bright color can be helpful.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00555A">
            <w:pPr>
              <w:pStyle w:val="Icon"/>
            </w:pPr>
            <w:r>
              <w:rPr>
                <w:noProof/>
                <w:lang w:eastAsia="en-US"/>
              </w:rPr>
              <w:lastRenderedPageBreak/>
              <mc:AlternateContent>
                <mc:Choice Requires="wpg">
                  <w:drawing>
                    <wp:inline distT="0" distB="0" distL="0" distR="0" wp14:anchorId="0CADA34F" wp14:editId="7C5EB94E">
                      <wp:extent cx="228600" cy="228600"/>
                      <wp:effectExtent l="0" t="0" r="0" b="0"/>
                      <wp:docPr id="1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40C8F2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EY4MQA&#10;AADcAAAADwAAAGRycy9kb3ducmV2LnhtbESP0WoCMRBF3wX/IYzQN80qVOxqFLG09MVKt/2AYTNu&#10;tt1MQpKu6983QsG3Ge6de+5sdoPtRE8hto4VzGcFCOLa6ZYbBV+fL9MViJiQNXaOScGVIuy249EG&#10;S+0u/EF9lRqRQziWqMCk5EspY23IYpw5T5y1swsWU15DI3XASw63nVwUxVJabDkTDHo6GKp/ql+b&#10;Icb3z/7w2j6tLDXfp+syvB9RqYfJsF+DSDSku/n/+k3n+otHuD2TJ5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RGODEAAAA3AAAAA8AAAAAAAAAAAAAAAAAmAIAAGRycy9k&#10;b3ducmV2LnhtbFBLBQYAAAAABAAEAPUAAACJAw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HsMA&#10;AADcAAAADwAAAGRycy9kb3ducmV2LnhtbERP30vDMBB+F/Y/hBvszaVuUrQuG2Mw6JPgquz1bK5N&#10;sbmUJOs6/3ojCL7dx/fzNrvJ9mIkHzrHCh6WGQji2umOWwXv1fH+CUSIyBp7x6TgRgF229ndBgvt&#10;rvxG4ym2IoVwKFCBiXEopAy1IYth6QbixDXOW4wJ+lZqj9cUbnu5yrJcWuw4NRgc6GCo/jpdrILz&#10;90c1XnxlXhtflo/Pn+fcN2ulFvNp/wIi0hT/xX/uUqf5qxx+n0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rHs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45624">
            <w:pPr>
              <w:pStyle w:val="TipText"/>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B601B0">
      <w:pPr>
        <w:rPr>
          <w:b/>
        </w:rPr>
      </w:pPr>
    </w:p>
    <w:p w14:paraId="602C0FAB" w14:textId="509492F2" w:rsidR="003F516A" w:rsidRDefault="00486088" w:rsidP="00B601B0">
      <w:r>
        <w:rPr>
          <w:b/>
          <w:noProof/>
          <w:lang w:eastAsia="en-US"/>
        </w:rPr>
        <w:drawing>
          <wp:inline distT="0" distB="0" distL="0" distR="0" wp14:anchorId="33C56EFB" wp14:editId="34C89C37">
            <wp:extent cx="146304" cy="146304"/>
            <wp:effectExtent l="0" t="0" r="635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E:\DESIGNS\FluoRender Arts\icons_02\depth_atten\no_depth_atte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F720A7">
        <w:rPr>
          <w:b/>
        </w:rPr>
        <w:t xml:space="preserve"> Depth a</w:t>
      </w:r>
      <w:r>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Pr>
          <w:b/>
        </w:rPr>
        <w:t>.</w:t>
      </w:r>
      <w:r w:rsidRPr="00B16A9A">
        <w:t xml:space="preserve"> </w:t>
      </w:r>
      <w:r w:rsidR="00B16A9A" w:rsidRPr="00B16A9A">
        <w:t>It a</w:t>
      </w:r>
      <w:r w:rsidRPr="00486088">
        <w:t>tten</w:t>
      </w:r>
      <w:r>
        <w:t xml:space="preserve">uates </w:t>
      </w:r>
      <w:r w:rsidR="00991DDE">
        <w:t xml:space="preserve">the renderings of </w:t>
      </w:r>
      <w:r>
        <w:t>data into a dark color based on their distance</w:t>
      </w:r>
      <w:r w:rsidR="00F720A7">
        <w:t xml:space="preserve"> to the viewer. The strength of depth attenuation can be adjusted using the slider on the left border of render view.</w:t>
      </w:r>
    </w:p>
    <w:p w14:paraId="6887FCC0" w14:textId="4DE66D58" w:rsidR="00806808" w:rsidRDefault="0053460F" w:rsidP="00B601B0">
      <w:r>
        <w:rPr>
          <w:b/>
          <w:noProof/>
          <w:lang w:eastAsia="en-US"/>
        </w:rPr>
        <w:drawing>
          <wp:inline distT="0" distB="0" distL="0" distR="0" wp14:anchorId="1BFDA426" wp14:editId="5588CE35">
            <wp:extent cx="164592" cy="164592"/>
            <wp:effectExtent l="0" t="0" r="6985"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ve_settings.png"/>
                    <pic:cNvPicPr/>
                  </pic:nvPicPr>
                  <pic:blipFill>
                    <a:blip r:embed="rId67">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sidR="00F720A7">
        <w:rPr>
          <w:b/>
        </w:rPr>
        <w:t xml:space="preserve"> Save settings. </w:t>
      </w:r>
      <w:r w:rsidR="00F720A7">
        <w:t xml:space="preserve">It saves all render view settings into a file. The settings are restored to the saved </w:t>
      </w:r>
      <w:r w:rsidR="00385B6E">
        <w:t xml:space="preserve">values </w:t>
      </w:r>
      <w:r w:rsidR="00F720A7">
        <w:t xml:space="preserve">next time </w:t>
      </w:r>
      <w:r w:rsidR="00385B6E">
        <w:t xml:space="preserve">when </w:t>
      </w:r>
      <w:r w:rsidR="00F720A7">
        <w:t>FluoRender is launched.</w:t>
      </w:r>
    </w:p>
    <w:p w14:paraId="457BA33A" w14:textId="4770A5F8" w:rsidR="0053460F" w:rsidRDefault="0053460F" w:rsidP="0053460F">
      <w:pPr>
        <w:pStyle w:val="Heading2"/>
      </w:pPr>
      <w:bookmarkStart w:id="113" w:name="_Toc457293696"/>
      <w:r>
        <w:t>Capturing Render View</w:t>
      </w:r>
      <w:bookmarkEnd w:id="113"/>
    </w:p>
    <w:p w14:paraId="09A4D3FD" w14:textId="77777777" w:rsidR="00C34AFF" w:rsidRDefault="0053460F" w:rsidP="00B601B0">
      <w:r>
        <w:t>Click the “Capture” button to save the render view as an image file.</w:t>
      </w:r>
    </w:p>
    <w:p w14:paraId="22BFB50C" w14:textId="5965EC97" w:rsidR="00C34AFF" w:rsidRDefault="00C34AFF" w:rsidP="00C34AFF">
      <w:pPr>
        <w:jc w:val="center"/>
      </w:pPr>
      <w:r>
        <w:rPr>
          <w:noProof/>
          <w:lang w:eastAsia="en-US"/>
        </w:rPr>
        <w:drawing>
          <wp:inline distT="0" distB="0" distL="0" distR="0" wp14:anchorId="36325138" wp14:editId="6667D4AC">
            <wp:extent cx="5120640" cy="3593592"/>
            <wp:effectExtent l="0" t="0" r="3810" b="698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capture_dialog.png"/>
                    <pic:cNvPicPr/>
                  </pic:nvPicPr>
                  <pic:blipFill>
                    <a:blip r:embed="rId68">
                      <a:extLst>
                        <a:ext uri="{28A0092B-C50C-407E-A947-70E740481C1C}">
                          <a14:useLocalDpi xmlns:a14="http://schemas.microsoft.com/office/drawing/2010/main" val="0"/>
                        </a:ext>
                      </a:extLst>
                    </a:blip>
                    <a:stretch>
                      <a:fillRect/>
                    </a:stretch>
                  </pic:blipFill>
                  <pic:spPr>
                    <a:xfrm>
                      <a:off x="0" y="0"/>
                      <a:ext cx="5120640" cy="3593592"/>
                    </a:xfrm>
                    <a:prstGeom prst="rect">
                      <a:avLst/>
                    </a:prstGeom>
                  </pic:spPr>
                </pic:pic>
              </a:graphicData>
            </a:graphic>
          </wp:inline>
        </w:drawing>
      </w:r>
    </w:p>
    <w:p w14:paraId="0858ECB4" w14:textId="6951D91F" w:rsidR="00C34AFF" w:rsidRDefault="00C34AFF" w:rsidP="00C34AFF">
      <w:pPr>
        <w:pStyle w:val="Caption"/>
        <w:jc w:val="center"/>
      </w:pPr>
      <w:bookmarkStart w:id="114" w:name="_Ref448757674"/>
      <w:bookmarkStart w:id="115" w:name="_Toc457293781"/>
      <w:r>
        <w:t xml:space="preserve">Figure </w:t>
      </w:r>
      <w:r w:rsidR="00AD39CE">
        <w:fldChar w:fldCharType="begin"/>
      </w:r>
      <w:r w:rsidR="00AD39CE">
        <w:instrText xml:space="preserve"> STYLEREF 1 \s </w:instrText>
      </w:r>
      <w:r w:rsidR="00AD39CE">
        <w:fldChar w:fldCharType="separate"/>
      </w:r>
      <w:r w:rsidR="00B137B9">
        <w:rPr>
          <w:noProof/>
        </w:rPr>
        <w:t>7</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3</w:t>
      </w:r>
      <w:r w:rsidR="00AD39CE">
        <w:rPr>
          <w:noProof/>
        </w:rPr>
        <w:fldChar w:fldCharType="end"/>
      </w:r>
      <w:bookmarkEnd w:id="114"/>
      <w:r>
        <w:t>. Save captured image dialog.</w:t>
      </w:r>
      <w:bookmarkEnd w:id="115"/>
    </w:p>
    <w:p w14:paraId="45B18CBA" w14:textId="0E9D7D74" w:rsidR="0053460F" w:rsidRDefault="00991DDE" w:rsidP="00B601B0">
      <w:r>
        <w:t>In</w:t>
      </w:r>
      <w:r w:rsidR="0053460F">
        <w:t xml:space="preserve"> the </w:t>
      </w:r>
      <w:r>
        <w:t xml:space="preserve">pop-up </w:t>
      </w:r>
      <w:r w:rsidR="0053460F">
        <w:t>dialog</w:t>
      </w:r>
      <w:r w:rsidR="00C34AFF">
        <w:t xml:space="preserve"> (</w:t>
      </w:r>
      <w:r w:rsidR="00C34AFF">
        <w:fldChar w:fldCharType="begin"/>
      </w:r>
      <w:r w:rsidR="00C34AFF">
        <w:instrText xml:space="preserve"> REF _Ref448757674 \h </w:instrText>
      </w:r>
      <w:r w:rsidR="00C34AFF">
        <w:fldChar w:fldCharType="separate"/>
      </w:r>
      <w:r w:rsidR="00B137B9">
        <w:t xml:space="preserve">Figure </w:t>
      </w:r>
      <w:r w:rsidR="00B137B9">
        <w:rPr>
          <w:noProof/>
        </w:rPr>
        <w:t>7</w:t>
      </w:r>
      <w:r w:rsidR="00B137B9">
        <w:noBreakHyphen/>
      </w:r>
      <w:r w:rsidR="00B137B9">
        <w:rPr>
          <w:noProof/>
        </w:rPr>
        <w:t>3</w:t>
      </w:r>
      <w:r w:rsidR="00C34AFF">
        <w:fldChar w:fldCharType="end"/>
      </w:r>
      <w:r w:rsidR="00C34AFF">
        <w:t>)</w:t>
      </w:r>
      <w:r>
        <w:t>,</w:t>
      </w:r>
      <w:r w:rsidRPr="00991DDE">
        <w:t xml:space="preserve"> </w:t>
      </w:r>
      <w:r>
        <w:t>input the desired file name for the captured image</w:t>
      </w:r>
      <w:r w:rsidR="0053460F">
        <w:t>.</w:t>
      </w:r>
      <w:r w:rsidR="00C34AFF">
        <w:t xml:space="preserve"> There are three additional options that you can check before saving the image.</w:t>
      </w:r>
    </w:p>
    <w:p w14:paraId="631097D4" w14:textId="358451DD" w:rsidR="00C34AFF" w:rsidRDefault="00C34AFF" w:rsidP="00B601B0">
      <w:r w:rsidRPr="00C34AFF">
        <w:rPr>
          <w:b/>
        </w:rPr>
        <w:t>Lempel-Ziv-Welch Compression</w:t>
      </w:r>
      <w:r w:rsidR="00475655">
        <w:rPr>
          <w:b/>
        </w:rPr>
        <w:fldChar w:fldCharType="begin"/>
      </w:r>
      <w:r w:rsidR="00475655">
        <w:instrText xml:space="preserve"> XE </w:instrText>
      </w:r>
      <w:r w:rsidR="00475655" w:rsidRPr="00475655">
        <w:instrText>"Lempel-Ziv-Welch Compression"</w:instrText>
      </w:r>
      <w:r w:rsidR="00475655">
        <w:instrText xml:space="preserve"> </w:instrText>
      </w:r>
      <w:r w:rsidR="00475655">
        <w:rPr>
          <w:b/>
        </w:rPr>
        <w:fldChar w:fldCharType="end"/>
      </w:r>
      <w:r w:rsidRPr="00C34AFF">
        <w:rPr>
          <w:b/>
        </w:rPr>
        <w:t>.</w:t>
      </w:r>
      <w:r>
        <w:t xml:space="preserve"> The captured image is saved in a TIFF file with the LZW compression. LZW is a lossless compression method, so that the file size is reduced depending on the useful information in the file.</w:t>
      </w:r>
    </w:p>
    <w:p w14:paraId="74BF95BA" w14:textId="7090AF80" w:rsidR="00C34AFF" w:rsidRDefault="00C34AFF" w:rsidP="00B601B0">
      <w:r w:rsidRPr="004623CC">
        <w:rPr>
          <w:b/>
        </w:rPr>
        <w:lastRenderedPageBreak/>
        <w:t>Save alpha channel.</w:t>
      </w:r>
      <w:r>
        <w:t xml:space="preserve"> An alpha</w:t>
      </w:r>
      <w:r w:rsidR="00475655">
        <w:rPr>
          <w:b/>
        </w:rPr>
        <w:fldChar w:fldCharType="begin"/>
      </w:r>
      <w:r w:rsidR="00475655">
        <w:instrText xml:space="preserve"> XE "A</w:instrText>
      </w:r>
      <w:r w:rsidR="00475655" w:rsidRPr="0040298E">
        <w:instrText>lpha</w:instrText>
      </w:r>
      <w:r w:rsidR="00475655">
        <w:instrText xml:space="preserve">" </w:instrText>
      </w:r>
      <w:r w:rsidR="00475655">
        <w:rPr>
          <w:b/>
        </w:rPr>
        <w:fldChar w:fldCharType="end"/>
      </w:r>
      <w:r>
        <w:t xml:space="preserve"> channel is saved in addition to the RGB channe</w:t>
      </w:r>
      <w:r w:rsidR="004623CC">
        <w:t>ls. The alpha channel allows overlaying the rendered data on a different background.</w:t>
      </w:r>
    </w:p>
    <w:p w14:paraId="7093D851" w14:textId="73711EA5" w:rsidR="004623CC" w:rsidRDefault="004623CC" w:rsidP="00B601B0">
      <w:r w:rsidRPr="004623CC">
        <w:rPr>
          <w:b/>
        </w:rPr>
        <w:t>Embed all files in the project folder.</w:t>
      </w:r>
      <w:r>
        <w:t xml:space="preserve"> If you choose to save a project along with the captured image, check this option so that all original data files are resaved in the project.</w:t>
      </w:r>
    </w:p>
    <w:p w14:paraId="5C3EBC04" w14:textId="13A65718" w:rsidR="0031570F" w:rsidRDefault="0031570F" w:rsidP="0031570F">
      <w:pPr>
        <w:pStyle w:val="Heading2"/>
      </w:pPr>
      <w:bookmarkStart w:id="116" w:name="_Toc457293697"/>
      <w:r>
        <w:t>Full Screen Mode</w:t>
      </w:r>
      <w:r w:rsidR="00D17C8C">
        <w:t xml:space="preserve"> (Microsoft Windows Only)</w:t>
      </w:r>
      <w:bookmarkEnd w:id="116"/>
    </w:p>
    <w:p w14:paraId="7A9B7375" w14:textId="3433A1AB" w:rsidR="0031570F" w:rsidRDefault="0031570F" w:rsidP="0031570F">
      <w:r>
        <w:t>You can enter a full screen</w:t>
      </w:r>
      <w:r w:rsidR="00CE0081">
        <w:fldChar w:fldCharType="begin"/>
      </w:r>
      <w:r w:rsidR="00CE0081">
        <w:instrText xml:space="preserve"> XE "</w:instrText>
      </w:r>
      <w:r w:rsidR="00CE0081" w:rsidRPr="00BA720E">
        <w:instrText>Full screen</w:instrText>
      </w:r>
      <w:r w:rsidR="00CE0081">
        <w:instrText xml:space="preserve">" </w:instrText>
      </w:r>
      <w:r w:rsidR="00CE0081">
        <w:fldChar w:fldCharType="end"/>
      </w:r>
      <w:r>
        <w:t xml:space="preserve"> mode so that the user interface of FluoRender occupies the entire display area. Use the menu Windows-&gt;Full screen to enter or leave the full screen mode.</w:t>
      </w:r>
    </w:p>
    <w:p w14:paraId="7108EBB1" w14:textId="00A6BE58" w:rsidR="0031570F" w:rsidRDefault="0031570F" w:rsidP="0031570F">
      <w:r>
        <w:rPr>
          <w:noProof/>
          <w:lang w:eastAsia="en-US"/>
        </w:rPr>
        <w:drawing>
          <wp:inline distT="0" distB="0" distL="0" distR="0" wp14:anchorId="707B7166" wp14:editId="4B4311A3">
            <wp:extent cx="128016" cy="128016"/>
            <wp:effectExtent l="0" t="0" r="5715" b="5715"/>
            <wp:docPr id="489" name="Picture 489" descr="E:\DESIGNS\FluoRender Arts\list_icons\convert\full_scree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list_icons\convert\full_screen_menu.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Enter full screen mode. Window title and borders are hidden.</w:t>
      </w:r>
    </w:p>
    <w:p w14:paraId="4BF13C65" w14:textId="7E955979" w:rsidR="0031570F" w:rsidRDefault="0031570F" w:rsidP="0031570F">
      <w:r>
        <w:rPr>
          <w:noProof/>
          <w:lang w:eastAsia="en-US"/>
        </w:rPr>
        <w:drawing>
          <wp:inline distT="0" distB="0" distL="0" distR="0" wp14:anchorId="4C4AEAC2" wp14:editId="7AF6090F">
            <wp:extent cx="128016" cy="128016"/>
            <wp:effectExtent l="0" t="0" r="5715" b="5715"/>
            <wp:docPr id="490" name="Picture 490" descr="E:\DESIGNS\FluoRender Arts\list_icons\convert\full_screen_back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ESIGNS\FluoRender Arts\list_icons\convert\full_screen_back_menu.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Leave full screen mode.</w:t>
      </w:r>
    </w:p>
    <w:p w14:paraId="1B03DF2C" w14:textId="4C6D232C" w:rsidR="0031570F" w:rsidRPr="0031570F" w:rsidRDefault="0031570F" w:rsidP="0031570F">
      <w:r>
        <w:t xml:space="preserve">You can also let the rendering area of a render view to occupy an entire display area. Use the button </w:t>
      </w:r>
      <w:r>
        <w:rPr>
          <w:noProof/>
          <w:lang w:eastAsia="en-US"/>
        </w:rPr>
        <w:drawing>
          <wp:inline distT="0" distB="0" distL="0" distR="0" wp14:anchorId="6FEFA4B5" wp14:editId="5DE1C864">
            <wp:extent cx="164592" cy="164592"/>
            <wp:effectExtent l="0" t="0" r="6985" b="6985"/>
            <wp:docPr id="491" name="Picture 491" descr="E:\DESIGNS\FluoRender Arts\list_icons\convert\full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ESIGNS\FluoRender Arts\list_icons\convert\full_scree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at </w:t>
      </w:r>
      <w:r w:rsidR="009D443E">
        <w:t>the top right corner of a render view panel to enter render view full screen mode. Use the Esc key on a keyboard to leave the render view full screen mode.</w:t>
      </w:r>
    </w:p>
    <w:p w14:paraId="55C6B46F" w14:textId="77777777" w:rsidR="00806808" w:rsidRDefault="00806808">
      <w:r>
        <w:br w:type="page"/>
      </w:r>
    </w:p>
    <w:p w14:paraId="2FB3B8B7" w14:textId="64D5FEF5" w:rsidR="0075635A" w:rsidRDefault="0075635A" w:rsidP="00BF54AB">
      <w:pPr>
        <w:pStyle w:val="Heading1"/>
      </w:pPr>
      <w:bookmarkStart w:id="117" w:name="_Toc406575228"/>
      <w:bookmarkStart w:id="118" w:name="_Toc406755658"/>
      <w:bookmarkStart w:id="119" w:name="_Ref406770169"/>
      <w:bookmarkStart w:id="120" w:name="_Toc406770731"/>
      <w:bookmarkStart w:id="121" w:name="_Ref428196672"/>
      <w:bookmarkStart w:id="122" w:name="_Ref428196684"/>
      <w:bookmarkStart w:id="123" w:name="_Ref428197006"/>
      <w:bookmarkStart w:id="124" w:name="_Ref428358952"/>
      <w:bookmarkStart w:id="125" w:name="_Ref448314485"/>
      <w:bookmarkStart w:id="126" w:name="_Ref448912971"/>
      <w:bookmarkStart w:id="127" w:name="_Toc457293698"/>
      <w:r>
        <w:lastRenderedPageBreak/>
        <w:t>Adjusting Volume Properties</w:t>
      </w:r>
      <w:bookmarkEnd w:id="117"/>
      <w:bookmarkEnd w:id="118"/>
      <w:bookmarkEnd w:id="119"/>
      <w:bookmarkEnd w:id="120"/>
      <w:bookmarkEnd w:id="121"/>
      <w:bookmarkEnd w:id="122"/>
      <w:bookmarkEnd w:id="123"/>
      <w:bookmarkEnd w:id="124"/>
      <w:bookmarkEnd w:id="125"/>
      <w:bookmarkEnd w:id="126"/>
      <w:bookmarkEnd w:id="127"/>
    </w:p>
    <w:p w14:paraId="137F1D99" w14:textId="2CB27C55" w:rsidR="001B7002" w:rsidRDefault="001B7002" w:rsidP="0000555A">
      <w:r>
        <w:t>When a visible volume channel is selected in the “Workspace” panel, its properties are shown in the “Property” panel (</w:t>
      </w:r>
      <w:r>
        <w:fldChar w:fldCharType="begin"/>
      </w:r>
      <w:r>
        <w:instrText xml:space="preserve"> REF _Ref406575957 \h </w:instrText>
      </w:r>
      <w:r>
        <w:fldChar w:fldCharType="separate"/>
      </w:r>
      <w:r w:rsidR="00B137B9">
        <w:t xml:space="preserve">Figure </w:t>
      </w:r>
      <w:r w:rsidR="00B137B9">
        <w:rPr>
          <w:noProof/>
        </w:rPr>
        <w:t>8</w:t>
      </w:r>
      <w:r w:rsidR="00B137B9">
        <w:noBreakHyphen/>
      </w:r>
      <w:r w:rsidR="00B137B9">
        <w:rPr>
          <w:noProof/>
        </w:rPr>
        <w:t>1</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73090C">
            <w:pPr>
              <w:pStyle w:val="Icon"/>
            </w:pPr>
            <w:r>
              <w:rPr>
                <w:noProof/>
                <w:lang w:eastAsia="en-US"/>
              </w:rPr>
              <mc:AlternateContent>
                <mc:Choice Requires="wpg">
                  <w:drawing>
                    <wp:inline distT="0" distB="0" distL="0" distR="0" wp14:anchorId="004FAF1C" wp14:editId="0BFD78CD">
                      <wp:extent cx="228600" cy="228600"/>
                      <wp:effectExtent l="0" t="0" r="0" b="0"/>
                      <wp:docPr id="6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75C4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ow8sIA&#10;AADbAAAADwAAAGRycy9kb3ducmV2LnhtbESPzWoCMRSF90LfIVyhO83oYtDRKMVi6aYtjj7AZXI7&#10;mXZyE5I4jm/fFApdHs7Px9nuR9uLgULsHCtYzAsQxI3THbcKLufjbAUiJmSNvWNScKcI+93DZIuV&#10;djc+0VCnVuQRjhUqMCn5SsrYGLIY584TZ+/TBYspy9BKHfCWx20vl0VRSosdZ4JBTwdDzXd9tRli&#10;/PDsDy/demWp/fq4l+H9DZV6nI5PGxCJxvQf/mu/agXlEn6/5B8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jDywgAAANsAAAAPAAAAAAAAAAAAAAAAAJgCAABkcnMvZG93&#10;bnJldi54bWxQSwUGAAAAAAQABAD1AAAAhwM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Zy18QA&#10;AADbAAAADwAAAGRycy9kb3ducmV2LnhtbESPwWrDMBBE74X+g9hCb43cJpjEiRJKoeBToHFLrhtr&#10;bZlaKyMpjpuvrwKFHoeZecNsdpPtxUg+dI4VPM8yEMS10x23Cj6r96cliBCRNfaOScEPBdht7+82&#10;WGh34Q8aD7EVCcKhQAUmxqGQMtSGLIaZG4iT1zhvMSbpW6k9XhLc9vIly3JpseO0YHCgN0P19+Fs&#10;FRyvX9V49pXZN74sF6vTMffNXKnHh+l1DSLSFP/Df+1SK8jncPuSf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Wct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8A96AD5" w:rsidR="001B7002" w:rsidRDefault="00991DDE" w:rsidP="00991DDE">
            <w:pPr>
              <w:pStyle w:val="TipText"/>
              <w:cnfStyle w:val="000000000000" w:firstRow="0" w:lastRow="0" w:firstColumn="0" w:lastColumn="0" w:oddVBand="0" w:evenVBand="0" w:oddHBand="0" w:evenHBand="0" w:firstRowFirstColumn="0" w:firstRowLastColumn="0" w:lastRowFirstColumn="0" w:lastRowLastColumn="0"/>
            </w:pPr>
            <w:r>
              <w:t>When</w:t>
            </w:r>
            <w:r w:rsidR="001B7002">
              <w:t xml:space="preserve"> the visibility of a volume channel is </w:t>
            </w:r>
            <w:r>
              <w:t>disabled</w:t>
            </w:r>
            <w:r w:rsidR="001B7002">
              <w:t>, its properties will not be loaded into the “Property” panel</w:t>
            </w:r>
            <w:r w:rsidR="003315F1">
              <w:t xml:space="preserve"> even if it is selected.</w:t>
            </w:r>
          </w:p>
        </w:tc>
      </w:tr>
    </w:tbl>
    <w:p w14:paraId="565894A1" w14:textId="77777777" w:rsidR="001B7002" w:rsidRDefault="001B7002" w:rsidP="0000555A"/>
    <w:p w14:paraId="3F5FE783" w14:textId="77777777" w:rsidR="001B7002" w:rsidRDefault="001B7002" w:rsidP="00A45C95">
      <w:pPr>
        <w:jc w:val="center"/>
      </w:pPr>
      <w:r>
        <w:rPr>
          <w:noProof/>
          <w:lang w:eastAsia="en-US"/>
        </w:rPr>
        <w:drawing>
          <wp:inline distT="0" distB="0" distL="0" distR="0" wp14:anchorId="764854F3" wp14:editId="2D18E9E1">
            <wp:extent cx="5836286" cy="792713"/>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836286" cy="792713"/>
                    </a:xfrm>
                    <a:prstGeom prst="rect">
                      <a:avLst/>
                    </a:prstGeom>
                    <a:noFill/>
                    <a:ln>
                      <a:noFill/>
                    </a:ln>
                  </pic:spPr>
                </pic:pic>
              </a:graphicData>
            </a:graphic>
          </wp:inline>
        </w:drawing>
      </w:r>
    </w:p>
    <w:p w14:paraId="1B620F87" w14:textId="3A7B983F" w:rsidR="0000555A" w:rsidRDefault="001B7002" w:rsidP="00A45C95">
      <w:pPr>
        <w:pStyle w:val="Caption"/>
        <w:jc w:val="center"/>
      </w:pPr>
      <w:bookmarkStart w:id="128" w:name="_Ref406575957"/>
      <w:bookmarkStart w:id="129" w:name="_Toc457293782"/>
      <w:r>
        <w:t xml:space="preserve">Figure </w:t>
      </w:r>
      <w:r w:rsidR="00AD39CE">
        <w:fldChar w:fldCharType="begin"/>
      </w:r>
      <w:r w:rsidR="00AD39CE">
        <w:instrText xml:space="preserve"> STYLEREF 1 \s </w:instrText>
      </w:r>
      <w:r w:rsidR="00AD39CE">
        <w:fldChar w:fldCharType="separate"/>
      </w:r>
      <w:r w:rsidR="00B137B9">
        <w:rPr>
          <w:noProof/>
        </w:rPr>
        <w:t>8</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1</w:t>
      </w:r>
      <w:r w:rsidR="00AD39CE">
        <w:rPr>
          <w:noProof/>
        </w:rPr>
        <w:fldChar w:fldCharType="end"/>
      </w:r>
      <w:bookmarkEnd w:id="128"/>
      <w:r>
        <w:t>. Volume properties.</w:t>
      </w:r>
      <w:bookmarkEnd w:id="129"/>
    </w:p>
    <w:p w14:paraId="11461070" w14:textId="0B5EFFF5" w:rsidR="00D1082B" w:rsidRDefault="00D1082B" w:rsidP="00BF54AB">
      <w:pPr>
        <w:pStyle w:val="Heading2"/>
      </w:pPr>
      <w:bookmarkStart w:id="130" w:name="_Toc406755659"/>
      <w:bookmarkStart w:id="131" w:name="_Toc406770732"/>
      <w:bookmarkStart w:id="132" w:name="_Toc457293699"/>
      <w:r>
        <w:t>Transfer Function Settings</w:t>
      </w:r>
      <w:bookmarkEnd w:id="130"/>
      <w:bookmarkEnd w:id="131"/>
      <w:bookmarkEnd w:id="132"/>
    </w:p>
    <w:p w14:paraId="76744484" w14:textId="7B780409" w:rsidR="00991DDE" w:rsidRPr="00991DDE" w:rsidRDefault="00991DDE" w:rsidP="00991DDE">
      <w:r>
        <w:t>A transfer function determines how intensity values from the original volume are mapped (or transferred) to colors that can be viewed on screen with the help of rendering techniques.</w:t>
      </w:r>
    </w:p>
    <w:p w14:paraId="50B11A44" w14:textId="0045C2AD" w:rsidR="001B7002" w:rsidRDefault="00327096" w:rsidP="001B7002">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w:t>
      </w:r>
      <w:r w:rsidR="00991DDE">
        <w:t>maps</w:t>
      </w:r>
      <w:r>
        <w:t xml:space="preserve"> originally </w:t>
      </w:r>
      <w:r w:rsidR="00991DDE">
        <w:t>intensity</w:t>
      </w:r>
      <w:r>
        <w:t xml:space="preserve"> values</w:t>
      </w:r>
      <w:r w:rsidR="00991DDE">
        <w:t xml:space="preserve"> to brighter colors</w:t>
      </w:r>
      <w:r>
        <w:t xml:space="preserve">; decreasing Gamma darkens them. Notice that transparency mapping is also influenced by the </w:t>
      </w:r>
      <w:r w:rsidR="00AB17CF">
        <w:t>Gamma value. Therefore, setting</w:t>
      </w:r>
      <w:r>
        <w:t xml:space="preserve"> a high Gamma value also makes rendering noisier.</w:t>
      </w:r>
      <w:r w:rsidR="00991DDE">
        <w:t xml:space="preserve"> Or, it accentuates the low intensity values from the original volume</w:t>
      </w:r>
      <w:r w:rsidR="00143E70">
        <w:t>, which usually makes the rendering (an integration calculation) darker. Considering such characteristics of Gamma, the direction of the slider is reversed by design.</w:t>
      </w:r>
    </w:p>
    <w:p w14:paraId="13B44EAC" w14:textId="41227087" w:rsidR="00327096" w:rsidRDefault="00327096" w:rsidP="001B7002">
      <w:r w:rsidRPr="00D1082B">
        <w:rPr>
          <w:b/>
        </w:rPr>
        <w:t>Saturation.</w:t>
      </w:r>
      <w:r>
        <w:t xml:space="preserve"> It sets a threshold value that maps to the maximum</w:t>
      </w:r>
      <w:r w:rsidR="00D1082B">
        <w:t xml:space="preserve"> output, or “saturated” output. </w:t>
      </w:r>
      <w:r w:rsidR="00143E70">
        <w:t xml:space="preserve">All intensity </w:t>
      </w:r>
      <w:r w:rsidR="00D1082B">
        <w:t xml:space="preserve">values greater than the setting are mapped to the </w:t>
      </w:r>
      <w:r w:rsidR="00143E70">
        <w:t>brightest color</w:t>
      </w:r>
      <w:r w:rsidR="00D1082B">
        <w:t xml:space="preserve">. </w:t>
      </w:r>
      <w:r w:rsidR="00143E70">
        <w:t>You can decrease</w:t>
      </w:r>
      <w:r w:rsidR="00D1082B">
        <w:t xml:space="preserve"> this value </w:t>
      </w:r>
      <w:r w:rsidR="00143E70">
        <w:t>to enhance</w:t>
      </w:r>
      <w:r w:rsidR="009B409F">
        <w:t xml:space="preserve"> low intensity signals, or, when the original scan is dark.</w:t>
      </w:r>
    </w:p>
    <w:p w14:paraId="4579CF66" w14:textId="5C2160A7" w:rsidR="00D1082B" w:rsidRDefault="00D1082B" w:rsidP="001B7002">
      <w:r w:rsidRPr="00D1082B">
        <w:rPr>
          <w:b/>
        </w:rPr>
        <w:t>Luminance.</w:t>
      </w:r>
      <w:r>
        <w:t xml:space="preserve"> It changes the luminance of the </w:t>
      </w:r>
      <w:r w:rsidR="009B409F">
        <w:t>primary</w:t>
      </w:r>
      <w:r>
        <w:t xml:space="preserve"> color</w:t>
      </w:r>
      <w:r w:rsidR="009B409F">
        <w:t xml:space="preserve"> assigned to the volume</w:t>
      </w:r>
      <w:r>
        <w:t xml:space="preserve">. This setting is linked to the </w:t>
      </w:r>
      <w:r w:rsidR="00D77B82">
        <w:t xml:space="preserve">primary </w:t>
      </w:r>
      <w:r>
        <w:t xml:space="preserve">color setting. </w:t>
      </w:r>
      <w:r w:rsidR="00D77B82">
        <w:t>An</w:t>
      </w:r>
      <w:r>
        <w:t xml:space="preserve"> HSV color model is used for luminance calculation.</w:t>
      </w:r>
    </w:p>
    <w:p w14:paraId="4F9BD4FF" w14:textId="6911C5AC" w:rsidR="00D1082B" w:rsidRDefault="00F646C0" w:rsidP="001B7002">
      <w:r>
        <w:rPr>
          <w:b/>
          <w:noProof/>
          <w:lang w:eastAsia="en-US"/>
        </w:rPr>
        <w:drawing>
          <wp:inline distT="0" distB="0" distL="0" distR="0" wp14:anchorId="69D939B7" wp14:editId="7581E1CB">
            <wp:extent cx="634921" cy="25396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alpha.png"/>
                    <pic:cNvPicPr/>
                  </pic:nvPicPr>
                  <pic:blipFill>
                    <a:blip r:embed="rId73">
                      <a:extLst>
                        <a:ext uri="{28A0092B-C50C-407E-A947-70E740481C1C}">
                          <a14:useLocalDpi xmlns:a14="http://schemas.microsoft.com/office/drawing/2010/main" val="0"/>
                        </a:ext>
                      </a:extLst>
                    </a:blip>
                    <a:stretch>
                      <a:fillRect/>
                    </a:stretch>
                  </pic:blipFill>
                  <pic:spPr>
                    <a:xfrm>
                      <a:off x="0" y="0"/>
                      <a:ext cx="634921" cy="253968"/>
                    </a:xfrm>
                    <a:prstGeom prst="rect">
                      <a:avLst/>
                    </a:prstGeom>
                  </pic:spPr>
                </pic:pic>
              </a:graphicData>
            </a:graphic>
          </wp:inline>
        </w:drawing>
      </w:r>
      <w:r w:rsidR="00D1082B"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00D1082B" w:rsidRPr="00D1082B">
        <w:rPr>
          <w:b/>
        </w:rPr>
        <w:t>.</w:t>
      </w:r>
      <w:r w:rsidR="00D1082B">
        <w:t xml:space="preserve"> A multiplier to transparency mapping. Decreasing this value makes rendering more transparent.</w:t>
      </w:r>
      <w:r w:rsidR="00F24021">
        <w:t xml:space="preserve"> Alpha setting can be disabled. When disabled, volume transparency mapping is disabled. All voxels become opaque. It </w:t>
      </w:r>
      <w:r w:rsidR="00D77B82">
        <w:t>is</w:t>
      </w:r>
      <w:r w:rsidR="00F24021">
        <w:t xml:space="preserve"> useful when a thin layer of volume is visualized. For example, the </w:t>
      </w:r>
      <w:r w:rsidR="00D77B82">
        <w:t xml:space="preserve">image </w:t>
      </w:r>
      <w:r w:rsidR="00F24021">
        <w:t xml:space="preserve">sections in </w:t>
      </w:r>
      <w:r w:rsidR="00F24021">
        <w:fldChar w:fldCharType="begin"/>
      </w:r>
      <w:r w:rsidR="00F24021">
        <w:instrText xml:space="preserve"> REF _Ref406501776 \h </w:instrText>
      </w:r>
      <w:r w:rsidR="00F24021">
        <w:fldChar w:fldCharType="separate"/>
      </w:r>
      <w:r w:rsidR="00B137B9">
        <w:t xml:space="preserve">Figure </w:t>
      </w:r>
      <w:r w:rsidR="00B137B9">
        <w:rPr>
          <w:noProof/>
        </w:rPr>
        <w:t>7</w:t>
      </w:r>
      <w:r w:rsidR="00B137B9">
        <w:noBreakHyphen/>
      </w:r>
      <w:r w:rsidR="00B137B9">
        <w:rPr>
          <w:noProof/>
        </w:rPr>
        <w:t>1</w:t>
      </w:r>
      <w:r w:rsidR="00F24021">
        <w:fldChar w:fldCharType="end"/>
      </w:r>
      <w:r w:rsidR="00F24021">
        <w:t xml:space="preserve"> have Alpha disabled.</w:t>
      </w:r>
    </w:p>
    <w:p w14:paraId="227BE501" w14:textId="50773938" w:rsidR="00D1082B" w:rsidRDefault="00D1082B" w:rsidP="001B7002">
      <w:r w:rsidRPr="00D1082B">
        <w:rPr>
          <w:b/>
        </w:rPr>
        <w:t>Extract boundary.</w:t>
      </w:r>
      <w:r>
        <w:t xml:space="preserve"> It is a threshold value for gradient magnitude. </w:t>
      </w:r>
      <w:r w:rsidR="00D77B82">
        <w:t>First, the</w:t>
      </w:r>
      <w:r>
        <w:t xml:space="preserve"> gradient magnitude for each voxel is calculated. </w:t>
      </w:r>
      <w:r w:rsidR="00D77B82">
        <w:t>Then, v</w:t>
      </w:r>
      <w:r>
        <w:t xml:space="preserve">oxels with lower gradient magnitude </w:t>
      </w:r>
      <w:r w:rsidR="00D77B82">
        <w:t xml:space="preserve">values </w:t>
      </w:r>
      <w:r>
        <w:t>than the setting are excluded from rendering. Increasing this value extracts salient boundary structures.</w:t>
      </w:r>
    </w:p>
    <w:p w14:paraId="45C84BFF" w14:textId="0EF5A4BE" w:rsidR="00D1082B" w:rsidRDefault="00D1082B" w:rsidP="001B7002">
      <w:r w:rsidRPr="00D1082B">
        <w:rPr>
          <w:b/>
        </w:rPr>
        <w:lastRenderedPageBreak/>
        <w:t>Threshold.</w:t>
      </w:r>
      <w:r>
        <w:t xml:space="preserve"> It sets two threshold</w:t>
      </w:r>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p>
    <w:tbl>
      <w:tblPr>
        <w:tblStyle w:val="TipTable"/>
        <w:tblW w:w="3865" w:type="pct"/>
        <w:tblLook w:val="04A0" w:firstRow="1" w:lastRow="0" w:firstColumn="1" w:lastColumn="0" w:noHBand="0" w:noVBand="1"/>
      </w:tblPr>
      <w:tblGrid>
        <w:gridCol w:w="501"/>
        <w:gridCol w:w="6734"/>
      </w:tblGrid>
      <w:tr w:rsidR="00143E70" w14:paraId="5C708E10" w14:textId="77777777" w:rsidTr="002A4C3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2543AD" w14:textId="77777777" w:rsidR="00143E70" w:rsidRDefault="00143E70" w:rsidP="002A4C39">
            <w:pPr>
              <w:pStyle w:val="Icon"/>
            </w:pPr>
            <w:r>
              <w:rPr>
                <w:noProof/>
                <w:lang w:eastAsia="en-US"/>
              </w:rPr>
              <mc:AlternateContent>
                <mc:Choice Requires="wpg">
                  <w:drawing>
                    <wp:inline distT="0" distB="0" distL="0" distR="0" wp14:anchorId="6506EB87" wp14:editId="55869393">
                      <wp:extent cx="228600" cy="228600"/>
                      <wp:effectExtent l="0" t="0" r="0" b="0"/>
                      <wp:docPr id="2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5" name="Oval 2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6" name="Freeform 2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C4427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P8hw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49g/yHBQAA9REAAA4AAAAAAAAAAAAAAAAALgIAAGRycy9l&#10;Mm9Eb2MueG1sUEsBAi0AFAAGAAgAAAAhAPgMKZnYAAAAAwEAAA8AAAAAAAAAAAAAAAAA4QcAAGRy&#10;cy9kb3ducmV2LnhtbFBLBQYAAAAABAAEAPMAAADmCAAAAAA=&#10;">
                      <v:oval id="Oval 21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izIcIA&#10;AADcAAAADwAAAGRycy9kb3ducmV2LnhtbESP3WoCMRCF7wu+QxihdzWrUNGtUURRvGmL2gcYNtPN&#10;1s0kJHFd394UCr08nJ+Ps1j1thUdhdg4VjAeFSCIK6cbrhV8nXcvMxAxIWtsHZOCO0VYLQdPCyy1&#10;u/GRulOqRR7hWKICk5IvpYyVIYtx5Dxx9r5dsJiyDLXUAW953LZyUhRTabHhTDDoaWOoupyuNkOM&#10;77Z+s2/mM0v1z+d9Gj7eUannYb9+A5GoT//hv/ZBK5iMX+H3TD4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2LMhwgAAANwAAAAPAAAAAAAAAAAAAAAAAJgCAABkcnMvZG93&#10;bnJldi54bWxQSwUGAAAAAAQABAD1AAAAhwMAAAAA&#10;" fillcolor="#f24f4f [3204]" stroked="f" strokeweight="0">
                        <v:stroke joinstyle="miter"/>
                        <o:lock v:ext="edit" aspectratio="t"/>
                      </v:oval>
                      <v:shape id="Freeform 21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ZA38UA&#10;AADcAAAADwAAAGRycy9kb3ducmV2LnhtbESPwWrDMBBE74X+g9hCbo2ctJjWiRJCoOBToXFKrltr&#10;bZlYKyMpjtOvrwqFHoeZecOst5PtxUg+dI4VLOYZCOLa6Y5bBcfq7fEFRIjIGnvHpOBGAbab+7s1&#10;Ftpd+YPGQ2xFgnAoUIGJcSikDLUhi2HuBuLkNc5bjEn6VmqP1wS3vVxmWS4tdpwWDA60N1SfDxer&#10;4PT9WY0XX5n3xpfl8+vXKffNk1Kzh2m3AhFpiv/hv3apFSwXOfyeS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kD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A224F4" w14:textId="37C437C1" w:rsidR="00143E70" w:rsidRDefault="00143E70" w:rsidP="002A4C39">
            <w:pPr>
              <w:pStyle w:val="TipText"/>
              <w:cnfStyle w:val="000000000000" w:firstRow="0" w:lastRow="0" w:firstColumn="0" w:lastColumn="0" w:oddVBand="0" w:evenVBand="0" w:oddHBand="0" w:evenHBand="0" w:firstRowFirstColumn="0" w:firstRowLastColumn="0" w:lastRowFirstColumn="0" w:lastRowLastColumn="0"/>
            </w:pPr>
            <w:r>
              <w:t xml:space="preserve">You can set a soft threshold in the settings. Soft thresholds can make edges soft. See </w:t>
            </w:r>
            <w:r>
              <w:fldChar w:fldCharType="begin"/>
            </w:r>
            <w:r>
              <w:instrText xml:space="preserve"> REF _Ref428360414 \r \h </w:instrText>
            </w:r>
            <w:r>
              <w:fldChar w:fldCharType="separate"/>
            </w:r>
            <w:r w:rsidR="00B137B9">
              <w:t>Chapter 22</w:t>
            </w:r>
            <w:r>
              <w:fldChar w:fldCharType="end"/>
            </w:r>
            <w:r>
              <w:t xml:space="preserve"> for more details.</w:t>
            </w:r>
          </w:p>
        </w:tc>
      </w:tr>
    </w:tbl>
    <w:p w14:paraId="0DBA9F44" w14:textId="77777777" w:rsidR="00143E70" w:rsidRDefault="00143E70" w:rsidP="001B7002"/>
    <w:p w14:paraId="2AD1A904" w14:textId="17C78523" w:rsidR="00A3225D" w:rsidRDefault="002339A6" w:rsidP="001B7002">
      <w:r>
        <w:rPr>
          <w:b/>
        </w:rPr>
        <w:t xml:space="preserve">Primary </w:t>
      </w:r>
      <w:r w:rsidR="00A3225D" w:rsidRPr="00A3225D">
        <w:rPr>
          <w:b/>
        </w:rPr>
        <w:t>Color.</w:t>
      </w:r>
      <w:r w:rsidR="00A3225D">
        <w:t xml:space="preserve"> It is the base color of the selected volume channel. Color can be set by typing RGB numbers in the text input box, or from the color chooser.</w:t>
      </w:r>
      <w:r w:rsidR="00470228">
        <w:t xml:space="preserve"> Shortcuts to most commonly used colors are also available. Double-click the text input box to first select all text. Then</w:t>
      </w:r>
      <w:r w:rsidR="00D77B82">
        <w:t>,</w:t>
      </w:r>
      <w:r w:rsidR="00470228">
        <w:t xml:space="preserve"> type the following letter code for different </w:t>
      </w:r>
      <w:r w:rsidR="00D77B82">
        <w:t xml:space="preserve">predefined </w:t>
      </w:r>
      <w:r w:rsidR="00470228">
        <w:t>colors.</w:t>
      </w:r>
    </w:p>
    <w:p w14:paraId="036427E6" w14:textId="12F8D343" w:rsidR="00470228" w:rsidRDefault="00470228" w:rsidP="001B7002">
      <w:r>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76613">
            <w:pPr>
              <w:pStyle w:val="Icon"/>
            </w:pPr>
            <w:r>
              <w:rPr>
                <w:noProof/>
                <w:lang w:eastAsia="en-US"/>
              </w:rPr>
              <mc:AlternateContent>
                <mc:Choice Requires="wpg">
                  <w:drawing>
                    <wp:inline distT="0" distB="0" distL="0" distR="0" wp14:anchorId="78196F01" wp14:editId="02C4711A">
                      <wp:extent cx="228600" cy="228600"/>
                      <wp:effectExtent l="0" t="0" r="0" b="0"/>
                      <wp:docPr id="15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F2436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xtnsMA&#10;AADcAAAADwAAAGRycy9kb3ducmV2LnhtbESP0WoCMRBF3wv+QxihbzVroWJXo4hS6UstVT9g2Iyb&#10;1c0kJHFd/74pCH2b4d6558582dtWdBRi41jBeFSAIK6cbrhWcDx8vExBxISssXVMCu4UYbkYPM2x&#10;1O7GP9TtUy1yCMcSFZiUfCllrAxZjCPnibN2csFiymuopQ54y+G2la9FMZEWG84Eg57WhqrL/moz&#10;xPhu49fb5n1qqT5/3ydh94VKPQ/71QxEoj79mx/XnzrXfxvD3zN5A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xtnsMAAADcAAAADwAAAAAAAAAAAAAAAACYAgAAZHJzL2Rv&#10;d25yZXYueG1sUEsFBgAAAAAEAAQA9QAAAIgD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KeYMMA&#10;AADcAAAADwAAAGRycy9kb3ducmV2LnhtbERP32vCMBB+F/Y/hBv4puncJltnFBEGfRpoN3y9Ndem&#10;rLmUJNa6v34RBr7dx/fzVpvRdmIgH1rHCh7mGQjiyumWGwWf5fvsBUSIyBo7x6TgQgE267vJCnPt&#10;zryn4RAbkUI45KjAxNjnUobKkMUwdz1x4mrnLcYEfSO1x3MKt51cZNlSWmw5NRjsaWeo+jmcrILj&#10;71c5nHxpPmpfFE+v38elrx+Vmt6P2zcQkcZ4E/+7C53mPy/g+ky6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7KeYM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76613">
            <w:pPr>
              <w:pStyle w:val="TipText"/>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D87D5D">
            <w:pPr>
              <w:pStyle w:val="Icon"/>
            </w:pPr>
            <w:r>
              <w:rPr>
                <w:noProof/>
                <w:lang w:eastAsia="en-US"/>
              </w:rPr>
              <mc:AlternateContent>
                <mc:Choice Requires="wpg">
                  <w:drawing>
                    <wp:inline distT="0" distB="0" distL="0" distR="0" wp14:anchorId="188624AD" wp14:editId="6D39C64E">
                      <wp:extent cx="228600" cy="228600"/>
                      <wp:effectExtent l="0" t="0" r="0" b="0"/>
                      <wp:docPr id="1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87B97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uhIMQA&#10;AADcAAAADwAAAGRycy9kb3ducmV2LnhtbESP0WoCMRBF3wv+QxihbzVroYtujSJKpS+1qP2AYTPd&#10;bN1MQhLX9e+bgtC3Ge6de+4sVoPtRE8hto4VTCcFCOLa6ZYbBV+nt6cZiJiQNXaOScGNIqyWo4cF&#10;Vtpd+UD9MTUih3CsUIFJyVdSxtqQxThxnjhr3y5YTHkNjdQBrzncdvK5KEppseVMMOhpY6g+Hy82&#10;Q4zvt36za+czS83P560M+w9U6nE8rF9BJBrSv/l+/a5z/fIF/p7JE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7oSDEAAAA3AAAAA8AAAAAAAAAAAAAAAAAmAIAAGRycy9k&#10;b3ducmV2LnhtbFBLBQYAAAAABAAEAPUAAACJAw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S3sIA&#10;AADcAAAADwAAAGRycy9kb3ducmV2LnhtbERP30vDMBB+F/wfwgm+uVQdxXXLhghCnwTXyV5vzbUp&#10;ay4lybrqX28Gg73dx/fzVpvJ9mIkHzrHCp5nGQji2umOWwW76vPpDUSIyBp7x6TglwJs1vd3Kyy0&#10;O/M3jdvYihTCoUAFJsahkDLUhiyGmRuIE9c4bzEm6FupPZ5TuO3lS5bl0mLHqcHgQB+G6uP2ZBXs&#10;/36q8eQr89X4spwvDvvcN69KPT5M70sQkaZ4E1/dpU7z8xwuz6QL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5VLe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44DF55C9" w:rsidR="00A3225D" w:rsidRDefault="00A3225D" w:rsidP="00D77B82">
            <w:pPr>
              <w:pStyle w:val="TipText"/>
              <w:cnfStyle w:val="000000000000" w:firstRow="0" w:lastRow="0" w:firstColumn="0" w:lastColumn="0" w:oddVBand="0" w:evenVBand="0" w:oddHBand="0" w:evenHBand="0" w:firstRowFirstColumn="0" w:firstRowLastColumn="0" w:lastRowFirstColumn="0" w:lastRowLastColumn="0"/>
            </w:pPr>
            <w:r>
              <w:t xml:space="preserve">Alternatively, </w:t>
            </w:r>
            <w:r w:rsidR="00470228">
              <w:t xml:space="preserve">a random color can be assigned from the “Workspace” panel. See </w:t>
            </w:r>
            <w:r w:rsidR="00D77B82">
              <w:fldChar w:fldCharType="begin"/>
            </w:r>
            <w:r w:rsidR="00D77B82">
              <w:instrText xml:space="preserve"> REF _Ref428360892 \r \h </w:instrText>
            </w:r>
            <w:r w:rsidR="00D77B82">
              <w:fldChar w:fldCharType="separate"/>
            </w:r>
            <w:r w:rsidR="00B137B9">
              <w:t>Chapter 6</w:t>
            </w:r>
            <w:r w:rsidR="00D77B82">
              <w:fldChar w:fldCharType="end"/>
            </w:r>
            <w:r w:rsidR="00470228">
              <w:t xml:space="preserve">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D87D5D">
            <w:pPr>
              <w:pStyle w:val="Icon"/>
            </w:pPr>
            <w:r>
              <w:rPr>
                <w:noProof/>
                <w:lang w:eastAsia="en-US"/>
              </w:rPr>
              <mc:AlternateContent>
                <mc:Choice Requires="wpg">
                  <w:drawing>
                    <wp:inline distT="0" distB="0" distL="0" distR="0" wp14:anchorId="2A1B20EF" wp14:editId="6DCB4198">
                      <wp:extent cx="228600" cy="228600"/>
                      <wp:effectExtent l="0" t="0" r="0" b="0"/>
                      <wp:docPr id="1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83DB1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kx/sMA&#10;AADcAAAADwAAAGRycy9kb3ducmV2LnhtbESPQWsCMRCF7wX/Qxiht5q1B2tXo4hS6aWWqj9g2Iyb&#10;1c0kJHFd/31TEHqb4b1535v5sret6CjExrGC8agAQVw53XCt4Hj4eJmCiAlZY+uYFNwpwnIxeJpj&#10;qd2Nf6jbp1rkEI4lKjAp+VLKWBmyGEfOE2ft5ILFlNdQSx3wlsNtK1+LYiItNpwJBj2tDVWX/dVm&#10;iPHdxq+3zfvUUn3+vk/C7guVeh72qxmIRH36Nz+uP3Wu/zaGv2fyBH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kx/sMAAADcAAAADwAAAAAAAAAAAAAAAACYAgAAZHJzL2Rv&#10;d25yZXYueG1sUEsFBgAAAAAEAAQA9QAAAIgD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fCAMIA&#10;AADcAAAADwAAAGRycy9kb3ducmV2LnhtbERPTUvEMBC9C/6HMII3m7rKqnXTIgsLPQlulb2OzbQp&#10;NpOSZLvVX28EYW/zeJ+zqRY7ipl8GBwruM1yEMSt0wP3Ct6b3c0jiBCRNY6OScE3BajKy4sNFtqd&#10;+I3mfexFCuFQoAIT41RIGVpDFkPmJuLEdc5bjAn6XmqPpxRuR7nK87W0OHBqMDjR1lD7tT9aBYef&#10;j2Y++sa8dr6u758+D2vf3Sl1fbW8PIOItMSz+N9d6zT/YQV/z6QLZ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8IA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73008065" w:rsidR="00512D68" w:rsidRDefault="00512D68" w:rsidP="00D77B82">
            <w:pPr>
              <w:pStyle w:val="TipText"/>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D77B82">
              <w:fldChar w:fldCharType="begin"/>
            </w:r>
            <w:r w:rsidR="00D77B82">
              <w:instrText xml:space="preserve"> REF _Ref428360916 \r \h </w:instrText>
            </w:r>
            <w:r w:rsidR="00D77B82">
              <w:fldChar w:fldCharType="separate"/>
            </w:r>
            <w:r w:rsidR="00B137B9">
              <w:t>Chapter 22</w:t>
            </w:r>
            <w:r w:rsidR="00D77B82">
              <w:fldChar w:fldCharType="end"/>
            </w:r>
            <w:r>
              <w:t xml:space="preserve"> and </w:t>
            </w:r>
            <w:r w:rsidR="00D77B82">
              <w:fldChar w:fldCharType="begin"/>
            </w:r>
            <w:r w:rsidR="00D77B82">
              <w:instrText xml:space="preserve"> REF _Ref407097453 \h </w:instrText>
            </w:r>
            <w:r w:rsidR="00D77B82">
              <w:fldChar w:fldCharType="separate"/>
            </w:r>
            <w:r w:rsidR="00B137B9" w:rsidRPr="00D807A8">
              <w:t>Appendi</w:t>
            </w:r>
            <w:r w:rsidR="00B137B9">
              <w:t>ces</w:t>
            </w:r>
            <w:r w:rsidR="00D77B82">
              <w:fldChar w:fldCharType="end"/>
            </w:r>
            <w:r>
              <w:t xml:space="preserve"> for more details.</w:t>
            </w:r>
          </w:p>
        </w:tc>
      </w:tr>
    </w:tbl>
    <w:p w14:paraId="0682A8F5" w14:textId="77777777" w:rsidR="00A3225D" w:rsidRDefault="00A3225D" w:rsidP="001B7002"/>
    <w:p w14:paraId="6799B992" w14:textId="257AEB19" w:rsidR="002339A6" w:rsidRDefault="002339A6" w:rsidP="001B7002">
      <w:r w:rsidRPr="00B34E66">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771C6945" w14:textId="174F5ACE" w:rsidR="00F24021" w:rsidRDefault="00F646C0" w:rsidP="001B7002">
      <w:r>
        <w:rPr>
          <w:b/>
          <w:noProof/>
          <w:lang w:eastAsia="en-US"/>
        </w:rPr>
        <w:drawing>
          <wp:inline distT="0" distB="0" distL="0" distR="0" wp14:anchorId="5A5B3D58" wp14:editId="2107C7DB">
            <wp:extent cx="634921" cy="253968"/>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alette.png"/>
                    <pic:cNvPicPr/>
                  </pic:nvPicPr>
                  <pic:blipFill>
                    <a:blip r:embed="rId74">
                      <a:extLst>
                        <a:ext uri="{28A0092B-C50C-407E-A947-70E740481C1C}">
                          <a14:useLocalDpi xmlns:a14="http://schemas.microsoft.com/office/drawing/2010/main" val="0"/>
                        </a:ext>
                      </a:extLst>
                    </a:blip>
                    <a:stretch>
                      <a:fillRect/>
                    </a:stretch>
                  </pic:blipFill>
                  <pic:spPr>
                    <a:xfrm>
                      <a:off x="0" y="0"/>
                      <a:ext cx="634921" cy="253968"/>
                    </a:xfrm>
                    <a:prstGeom prst="rect">
                      <a:avLst/>
                    </a:prstGeom>
                  </pic:spPr>
                </pic:pic>
              </a:graphicData>
            </a:graphic>
          </wp:inline>
        </w:drawing>
      </w:r>
      <w:r w:rsidR="00F24021" w:rsidRPr="00F24021">
        <w:rPr>
          <w:b/>
        </w:rPr>
        <w:t>Color map.</w:t>
      </w:r>
      <w:r w:rsidR="00F24021">
        <w:t xml:space="preserve"> When enabled, it maps original intensity values to a color map. The range of the color map can be adjusted using the low and high values.</w:t>
      </w:r>
      <w:r w:rsidR="00261CAA">
        <w:t xml:space="preserve"> Additionally, you can choose a color map type and mapping mode.</w:t>
      </w:r>
    </w:p>
    <w:tbl>
      <w:tblPr>
        <w:tblStyle w:val="TableGrid"/>
        <w:tblW w:w="0" w:type="auto"/>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1890"/>
        <w:gridCol w:w="3870"/>
      </w:tblGrid>
      <w:tr w:rsidR="00C34969" w14:paraId="717C944C" w14:textId="77777777" w:rsidTr="00C34969">
        <w:tc>
          <w:tcPr>
            <w:tcW w:w="3510" w:type="dxa"/>
            <w:gridSpan w:val="2"/>
          </w:tcPr>
          <w:p w14:paraId="6A3DB1F4" w14:textId="0EA8D4B7" w:rsidR="00C34969" w:rsidRPr="00261CAA" w:rsidRDefault="00C34969" w:rsidP="00C34969">
            <w:pPr>
              <w:jc w:val="center"/>
              <w:rPr>
                <w:b/>
              </w:rPr>
            </w:pPr>
            <w:r w:rsidRPr="00261CAA">
              <w:rPr>
                <w:b/>
              </w:rPr>
              <w:t>Color Map Type</w:t>
            </w:r>
          </w:p>
        </w:tc>
        <w:tc>
          <w:tcPr>
            <w:tcW w:w="3870" w:type="dxa"/>
          </w:tcPr>
          <w:p w14:paraId="07A8CAE6" w14:textId="32D9D7EF" w:rsidR="00C34969" w:rsidRPr="00261CAA" w:rsidRDefault="00C34969" w:rsidP="00261CAA">
            <w:pPr>
              <w:jc w:val="center"/>
              <w:rPr>
                <w:b/>
              </w:rPr>
            </w:pPr>
            <w:r w:rsidRPr="00261CAA">
              <w:rPr>
                <w:b/>
              </w:rPr>
              <w:t>Mapping Mode</w:t>
            </w:r>
          </w:p>
        </w:tc>
      </w:tr>
      <w:tr w:rsidR="00C34969" w14:paraId="394F804C" w14:textId="77777777" w:rsidTr="00C34969">
        <w:tc>
          <w:tcPr>
            <w:tcW w:w="1620" w:type="dxa"/>
          </w:tcPr>
          <w:p w14:paraId="53521108" w14:textId="1AE38171" w:rsidR="00C34969" w:rsidRDefault="00C34969" w:rsidP="00C34969">
            <w:pPr>
              <w:jc w:val="right"/>
            </w:pPr>
            <w:r>
              <w:t>Rainbow</w:t>
            </w:r>
          </w:p>
        </w:tc>
        <w:tc>
          <w:tcPr>
            <w:tcW w:w="1890" w:type="dxa"/>
          </w:tcPr>
          <w:p w14:paraId="624CD270" w14:textId="496D7DE5" w:rsidR="00C34969" w:rsidRDefault="00C34969" w:rsidP="00C34969">
            <w:pPr>
              <w:jc w:val="center"/>
            </w:pPr>
            <w:r>
              <w:rPr>
                <w:noProof/>
                <w:lang w:eastAsia="en-US"/>
              </w:rPr>
              <w:drawing>
                <wp:inline distT="0" distB="0" distL="0" distR="0" wp14:anchorId="08838FFD" wp14:editId="3A378F90">
                  <wp:extent cx="881929"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3870" w:type="dxa"/>
          </w:tcPr>
          <w:p w14:paraId="0E644FA1" w14:textId="2B868298" w:rsidR="00C34969" w:rsidRDefault="00C34969" w:rsidP="00C34969">
            <w:pPr>
              <w:jc w:val="center"/>
            </w:pPr>
            <w:r>
              <w:t>Intensity</w:t>
            </w:r>
          </w:p>
        </w:tc>
      </w:tr>
      <w:tr w:rsidR="00C34969" w14:paraId="4238F461" w14:textId="77777777" w:rsidTr="00C34969">
        <w:tc>
          <w:tcPr>
            <w:tcW w:w="1620" w:type="dxa"/>
          </w:tcPr>
          <w:p w14:paraId="39F9AEEA" w14:textId="24E996E8" w:rsidR="00C34969" w:rsidRDefault="00C34969" w:rsidP="00C34969">
            <w:pPr>
              <w:jc w:val="right"/>
            </w:pPr>
            <w:r>
              <w:t>Reverse rainbow</w:t>
            </w:r>
          </w:p>
        </w:tc>
        <w:tc>
          <w:tcPr>
            <w:tcW w:w="1890" w:type="dxa"/>
          </w:tcPr>
          <w:p w14:paraId="24556F96" w14:textId="7CE474CE" w:rsidR="00C34969" w:rsidRDefault="00C34969" w:rsidP="00C34969">
            <w:pPr>
              <w:jc w:val="center"/>
            </w:pPr>
            <w:r>
              <w:rPr>
                <w:noProof/>
                <w:lang w:eastAsia="en-US"/>
              </w:rPr>
              <w:drawing>
                <wp:inline distT="0" distB="0" distL="0" distR="0" wp14:anchorId="6361F34D" wp14:editId="3FBFCF14">
                  <wp:extent cx="881929" cy="1554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3870" w:type="dxa"/>
          </w:tcPr>
          <w:p w14:paraId="3AB80F8A" w14:textId="12E63394" w:rsidR="00C34969" w:rsidRDefault="00C34969" w:rsidP="00C34969">
            <w:pPr>
              <w:jc w:val="center"/>
            </w:pPr>
            <w:r>
              <w:t>Z value</w:t>
            </w:r>
          </w:p>
        </w:tc>
      </w:tr>
      <w:tr w:rsidR="00C34969" w14:paraId="0A5C18A0" w14:textId="77777777" w:rsidTr="00C34969">
        <w:tc>
          <w:tcPr>
            <w:tcW w:w="1620" w:type="dxa"/>
          </w:tcPr>
          <w:p w14:paraId="1E03FF83" w14:textId="304F075E" w:rsidR="00C34969" w:rsidRDefault="00C34969" w:rsidP="00C34969">
            <w:pPr>
              <w:jc w:val="right"/>
            </w:pPr>
            <w:r>
              <w:t>Hot</w:t>
            </w:r>
          </w:p>
        </w:tc>
        <w:tc>
          <w:tcPr>
            <w:tcW w:w="1890" w:type="dxa"/>
          </w:tcPr>
          <w:p w14:paraId="2754AD59" w14:textId="62BD6D44" w:rsidR="00C34969" w:rsidRDefault="00C34969" w:rsidP="00C34969">
            <w:pPr>
              <w:jc w:val="center"/>
            </w:pPr>
            <w:r>
              <w:rPr>
                <w:noProof/>
                <w:lang w:eastAsia="en-US"/>
              </w:rPr>
              <w:drawing>
                <wp:inline distT="0" distB="0" distL="0" distR="0" wp14:anchorId="1815B3CE" wp14:editId="139FA11B">
                  <wp:extent cx="881929" cy="1554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3870" w:type="dxa"/>
          </w:tcPr>
          <w:p w14:paraId="1A6E0901" w14:textId="5B9968C1" w:rsidR="00C34969" w:rsidRDefault="00C34969" w:rsidP="00C34969">
            <w:pPr>
              <w:jc w:val="center"/>
            </w:pPr>
            <w:r>
              <w:t>Y value</w:t>
            </w:r>
          </w:p>
        </w:tc>
      </w:tr>
      <w:tr w:rsidR="00C34969" w14:paraId="6F88CCF8" w14:textId="77777777" w:rsidTr="00C34969">
        <w:tc>
          <w:tcPr>
            <w:tcW w:w="1620" w:type="dxa"/>
          </w:tcPr>
          <w:p w14:paraId="0A295A84" w14:textId="62DA66C1" w:rsidR="00C34969" w:rsidRDefault="00C34969" w:rsidP="00C34969">
            <w:pPr>
              <w:jc w:val="right"/>
            </w:pPr>
            <w:r>
              <w:t>Cool</w:t>
            </w:r>
          </w:p>
        </w:tc>
        <w:tc>
          <w:tcPr>
            <w:tcW w:w="1890" w:type="dxa"/>
          </w:tcPr>
          <w:p w14:paraId="3339DE83" w14:textId="519F0151" w:rsidR="00C34969" w:rsidRDefault="00C34969" w:rsidP="00C34969">
            <w:pPr>
              <w:jc w:val="center"/>
            </w:pPr>
            <w:r>
              <w:rPr>
                <w:noProof/>
                <w:lang w:eastAsia="en-US"/>
              </w:rPr>
              <w:drawing>
                <wp:inline distT="0" distB="0" distL="0" distR="0" wp14:anchorId="5C024F53" wp14:editId="5FAA0741">
                  <wp:extent cx="886968" cy="155448"/>
                  <wp:effectExtent l="0" t="0" r="0" b="0"/>
                  <wp:docPr id="117" name="Picture 117"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3870" w:type="dxa"/>
          </w:tcPr>
          <w:p w14:paraId="6F8229C1" w14:textId="7FBDE652" w:rsidR="00C34969" w:rsidRDefault="00C34969" w:rsidP="00C34969">
            <w:pPr>
              <w:jc w:val="center"/>
            </w:pPr>
            <w:r>
              <w:t>X value</w:t>
            </w:r>
          </w:p>
        </w:tc>
      </w:tr>
      <w:tr w:rsidR="00C34969" w14:paraId="6822B841" w14:textId="77777777" w:rsidTr="00C34969">
        <w:tc>
          <w:tcPr>
            <w:tcW w:w="1620" w:type="dxa"/>
          </w:tcPr>
          <w:p w14:paraId="6E2C29AC" w14:textId="6FA4F07F" w:rsidR="00C34969" w:rsidRDefault="00C34969" w:rsidP="00C34969">
            <w:pPr>
              <w:jc w:val="right"/>
            </w:pPr>
            <w:r>
              <w:t>Diverging</w:t>
            </w:r>
          </w:p>
        </w:tc>
        <w:tc>
          <w:tcPr>
            <w:tcW w:w="1890" w:type="dxa"/>
          </w:tcPr>
          <w:p w14:paraId="4E76A893" w14:textId="2D446153" w:rsidR="00C34969" w:rsidRDefault="00C34969" w:rsidP="00C34969">
            <w:pPr>
              <w:jc w:val="center"/>
            </w:pPr>
            <w:r>
              <w:rPr>
                <w:noProof/>
                <w:lang w:eastAsia="en-US"/>
              </w:rPr>
              <w:drawing>
                <wp:inline distT="0" distB="0" distL="0" distR="0" wp14:anchorId="33568857" wp14:editId="19B94D9F">
                  <wp:extent cx="886968" cy="155448"/>
                  <wp:effectExtent l="0" t="0" r="0" b="0"/>
                  <wp:docPr id="207" name="Picture 207"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3870" w:type="dxa"/>
          </w:tcPr>
          <w:p w14:paraId="2F4794C3" w14:textId="70E2F8FB" w:rsidR="00C34969" w:rsidRDefault="00C34969" w:rsidP="00C34969">
            <w:pPr>
              <w:jc w:val="center"/>
            </w:pPr>
          </w:p>
        </w:tc>
      </w:tr>
    </w:tbl>
    <w:p w14:paraId="1DB2AFDB" w14:textId="77777777" w:rsidR="00261CAA" w:rsidRDefault="00261CAA" w:rsidP="001B7002"/>
    <w:p w14:paraId="5FB967C6" w14:textId="3E3FD297" w:rsidR="00BC09CE" w:rsidRDefault="00BC09CE" w:rsidP="001B7002">
      <w:r>
        <w:rPr>
          <w:noProof/>
          <w:lang w:eastAsia="en-US"/>
        </w:rPr>
        <w:drawing>
          <wp:inline distT="0" distB="0" distL="0" distR="0" wp14:anchorId="3B35030A" wp14:editId="201ADFB6">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w:t>
      </w:r>
      <w:r w:rsidR="00D77B82">
        <w:t>values so that high becomes low, and vice versa.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73090C">
            <w:pPr>
              <w:pStyle w:val="Icon"/>
            </w:pPr>
            <w:r>
              <w:rPr>
                <w:noProof/>
                <w:lang w:eastAsia="en-US"/>
              </w:rPr>
              <w:lastRenderedPageBreak/>
              <mc:AlternateContent>
                <mc:Choice Requires="wpg">
                  <w:drawing>
                    <wp:inline distT="0" distB="0" distL="0" distR="0" wp14:anchorId="4E2C220B" wp14:editId="0E22CDDA">
                      <wp:extent cx="228600" cy="228600"/>
                      <wp:effectExtent l="0" t="0" r="0" b="0"/>
                      <wp:docPr id="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1F491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3QC8IA&#10;AADbAAAADwAAAGRycy9kb3ducmV2LnhtbESPzWoCMRSF9wXfIVyhu5rRxTCdGkUUxU1bqj7AZXI7&#10;mXZyE5I4jm/fFApdHs7Px1muR9uLgULsHCuYzwoQxI3THbcKLuf9UwUiJmSNvWNScKcI69XkYYm1&#10;djf+oOGUWpFHONaowKTkayljY8hinDlPnL1PFyymLEMrdcBbHre9XBRFKS12nAkGPW0NNd+nq80Q&#10;44ed3x6658pS+/V+L8PbKyr1OB03LyASjek//Nc+agVVCb9f8g+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zdALwgAAANsAAAAPAAAAAAAAAAAAAAAAAJgCAABkcnMvZG93&#10;bnJldi54bWxQSwUGAAAAAAQABAD1AAAAhwM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MC8MQA&#10;AADbAAAADwAAAGRycy9kb3ducmV2LnhtbESPQWvCQBSE74X+h+UVvNVNq0hNXaUUCjkJNRavr9mX&#10;bGj2bdhdY/TXdwXB4zAz3zCrzWg7MZAPrWMFL9MMBHHldMuNgn359fwGIkRkjZ1jUnCmAJv148MK&#10;c+1O/E3DLjYiQTjkqMDE2OdShsqQxTB1PXHyauctxiR9I7XHU4LbTr5m2UJabDktGOzp01D1tzta&#10;BYfLTzkcfWm2tS+K+fL3sPD1TKnJ0/jxDiLSGO/hW7vQCp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DAvD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73090C">
            <w:pPr>
              <w:pStyle w:val="TipText"/>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176C3E20" w14:textId="63739B73" w:rsidR="00F24021" w:rsidRDefault="00F24021" w:rsidP="00BF54AB">
      <w:pPr>
        <w:pStyle w:val="Heading2"/>
      </w:pPr>
      <w:bookmarkStart w:id="133" w:name="_Toc406755660"/>
      <w:bookmarkStart w:id="134" w:name="_Toc406770733"/>
      <w:bookmarkStart w:id="135" w:name="_Toc457293700"/>
      <w:r>
        <w:t>Effect Settings</w:t>
      </w:r>
      <w:bookmarkEnd w:id="133"/>
      <w:bookmarkEnd w:id="134"/>
      <w:bookmarkEnd w:id="135"/>
    </w:p>
    <w:p w14:paraId="41B56BDB" w14:textId="2D43E5B2" w:rsidR="00D1082B" w:rsidRDefault="00F646C0" w:rsidP="001B7002">
      <w:r>
        <w:rPr>
          <w:b/>
          <w:noProof/>
          <w:lang w:eastAsia="en-US"/>
        </w:rPr>
        <w:drawing>
          <wp:inline distT="0" distB="0" distL="0" distR="0" wp14:anchorId="20CFA61F" wp14:editId="71D4E786">
            <wp:extent cx="634921" cy="25396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hade.png"/>
                    <pic:cNvPicPr/>
                  </pic:nvPicPr>
                  <pic:blipFill>
                    <a:blip r:embed="rId81">
                      <a:extLst>
                        <a:ext uri="{28A0092B-C50C-407E-A947-70E740481C1C}">
                          <a14:useLocalDpi xmlns:a14="http://schemas.microsoft.com/office/drawing/2010/main" val="0"/>
                        </a:ext>
                      </a:extLst>
                    </a:blip>
                    <a:stretch>
                      <a:fillRect/>
                    </a:stretch>
                  </pic:blipFill>
                  <pic:spPr>
                    <a:xfrm>
                      <a:off x="0" y="0"/>
                      <a:ext cx="634921" cy="253968"/>
                    </a:xfrm>
                    <a:prstGeom prst="rect">
                      <a:avLst/>
                    </a:prstGeom>
                  </pic:spPr>
                </pic:pic>
              </a:graphicData>
            </a:graphic>
          </wp:inline>
        </w:drawing>
      </w:r>
      <w:r w:rsidR="00D1082B"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00D1082B" w:rsidRPr="00C918E8">
        <w:rPr>
          <w:b/>
        </w:rPr>
        <w:t>.</w:t>
      </w:r>
      <w:r w:rsidR="00D1082B">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73090C">
            <w:pPr>
              <w:pStyle w:val="Icon"/>
            </w:pPr>
            <w:r>
              <w:rPr>
                <w:noProof/>
                <w:lang w:eastAsia="en-US"/>
              </w:rPr>
              <mc:AlternateContent>
                <mc:Choice Requires="wpg">
                  <w:drawing>
                    <wp:inline distT="0" distB="0" distL="0" distR="0" wp14:anchorId="3F980793" wp14:editId="46676A12">
                      <wp:extent cx="228600" cy="228600"/>
                      <wp:effectExtent l="0" t="0" r="0" b="0"/>
                      <wp:docPr id="6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6A93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4WMEA&#10;AADbAAAADwAAAGRycy9kb3ducmV2LnhtbESPzWoCMRSF9wXfIVyhu5qxC2tHo4hS6aaWqg9wmVwn&#10;o5ObkMRxfPumIHR5OD8fZ77sbSs6CrFxrGA8KkAQV043XCs4Hj5epiBiQtbYOiYFd4qwXAye5lhq&#10;d+Mf6vapFnmEY4kKTEq+lDJWhizGkfPE2Tu5YDFlGWqpA97yuG3la1FMpMWGM8Ggp7Wh6rK/2gwx&#10;vtv49bZ5n1qqz9/3Sdh9oVLPw341A5GoT//hR/tTK3gbw9+X/AP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xOFjBAAAA2wAAAA8AAAAAAAAAAAAAAAAAmAIAAGRycy9kb3du&#10;cmV2LnhtbFBLBQYAAAAABAAEAPUAAACGAw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NBkcQA&#10;AADbAAAADwAAAGRycy9kb3ducmV2LnhtbESPQUvEMBSE74L/ITzBm01dZdW6aZGFhZ4Et8pen81r&#10;U2xeSpLtVn+9EYQ9DjPzDbOpFjuKmXwYHCu4zXIQxK3TA/cK3pvdzSOIEJE1jo5JwTcFqMrLiw0W&#10;2p34jeZ97EWCcChQgYlxKqQMrSGLIXMTcfI65y3GJH0vtcdTgttRrvJ8LS0OnBYMTrQ11H7tj1bB&#10;4eejmY++Ma+dr+v7p8/D2nd3Sl1fLS/PICIt8Rz+b9dawcMK/r6kHy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QZ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133BDB4A" w:rsidR="00862DEB" w:rsidRDefault="00C918E8" w:rsidP="0073090C">
            <w:pPr>
              <w:pStyle w:val="TipText"/>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r w:rsidR="00D77B82">
              <w:t xml:space="preserve"> See </w:t>
            </w:r>
            <w:r w:rsidR="00D77B82">
              <w:fldChar w:fldCharType="begin"/>
            </w:r>
            <w:r w:rsidR="00D77B82">
              <w:instrText xml:space="preserve"> REF _Ref428361222 \r \h </w:instrText>
            </w:r>
            <w:r w:rsidR="00D77B82">
              <w:fldChar w:fldCharType="separate"/>
            </w:r>
            <w:r w:rsidR="00B137B9">
              <w:t>Chapter 9</w:t>
            </w:r>
            <w:r w:rsidR="00D77B82">
              <w:fldChar w:fldCharType="end"/>
            </w:r>
            <w:r w:rsidR="00D77B82">
              <w:t xml:space="preserve"> for more details.</w:t>
            </w:r>
          </w:p>
        </w:tc>
      </w:tr>
    </w:tbl>
    <w:p w14:paraId="48DA78E5" w14:textId="77777777" w:rsidR="00862DEB" w:rsidRDefault="00862DEB" w:rsidP="001B7002"/>
    <w:p w14:paraId="40705709" w14:textId="0CF10DB0" w:rsidR="00C918E8" w:rsidRDefault="00C918E8" w:rsidP="001B7002">
      <w:r w:rsidRPr="00C918E8">
        <w:rPr>
          <w:b/>
        </w:rPr>
        <w:t xml:space="preserve">Light. </w:t>
      </w:r>
      <w:r w:rsidRPr="00C918E8">
        <w:t>It changes</w:t>
      </w:r>
      <w:r>
        <w:t xml:space="preserve"> the ratio between highlight and shade.</w:t>
      </w:r>
    </w:p>
    <w:p w14:paraId="64D65112" w14:textId="3C6BA002" w:rsidR="00C918E8" w:rsidRDefault="00F646C0" w:rsidP="001B7002">
      <w:r>
        <w:rPr>
          <w:b/>
          <w:noProof/>
          <w:lang w:eastAsia="en-US"/>
        </w:rPr>
        <w:drawing>
          <wp:inline distT="0" distB="0" distL="0" distR="0" wp14:anchorId="07E653D5" wp14:editId="4599385E">
            <wp:extent cx="634921" cy="253968"/>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hadow.png"/>
                    <pic:cNvPicPr/>
                  </pic:nvPicPr>
                  <pic:blipFill>
                    <a:blip r:embed="rId82">
                      <a:extLst>
                        <a:ext uri="{28A0092B-C50C-407E-A947-70E740481C1C}">
                          <a14:useLocalDpi xmlns:a14="http://schemas.microsoft.com/office/drawing/2010/main" val="0"/>
                        </a:ext>
                      </a:extLst>
                    </a:blip>
                    <a:stretch>
                      <a:fillRect/>
                    </a:stretch>
                  </pic:blipFill>
                  <pic:spPr>
                    <a:xfrm>
                      <a:off x="0" y="0"/>
                      <a:ext cx="634921" cy="253968"/>
                    </a:xfrm>
                    <a:prstGeom prst="rect">
                      <a:avLst/>
                    </a:prstGeom>
                  </pic:spPr>
                </pic:pic>
              </a:graphicData>
            </a:graphic>
          </wp:inline>
        </w:drawing>
      </w:r>
      <w:r w:rsidR="00C918E8" w:rsidRPr="00C918E8">
        <w:rPr>
          <w:b/>
        </w:rPr>
        <w:t>Shadow.</w:t>
      </w:r>
      <w:r w:rsidR="00C918E8">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rsidR="00C918E8">
        <w:t xml:space="preserve"> effect on rendering. The value setting controls the strength of the shadow effect.</w:t>
      </w:r>
    </w:p>
    <w:p w14:paraId="67313F32" w14:textId="32EBD246" w:rsidR="009E5A29" w:rsidRDefault="009E5A29" w:rsidP="00BF54AB">
      <w:pPr>
        <w:pStyle w:val="Heading2"/>
      </w:pPr>
      <w:bookmarkStart w:id="136" w:name="_Toc406755661"/>
      <w:bookmarkStart w:id="137" w:name="_Toc406770734"/>
      <w:bookmarkStart w:id="138" w:name="_Toc457293701"/>
      <w:r>
        <w:t>MIP</w:t>
      </w:r>
      <w:r w:rsidR="00044CBD">
        <w:t xml:space="preserve"> </w:t>
      </w:r>
      <w:r>
        <w:t>Render Mode</w:t>
      </w:r>
      <w:bookmarkEnd w:id="136"/>
      <w:bookmarkEnd w:id="137"/>
      <w:bookmarkEnd w:id="138"/>
    </w:p>
    <w:p w14:paraId="67525FDE" w14:textId="2D7A8392" w:rsidR="009E5A29" w:rsidRDefault="009E5A29" w:rsidP="0018205D">
      <w:pPr>
        <w:spacing w:after="600"/>
      </w:pPr>
      <w:r>
        <w:t>The maximum intensity projection</w:t>
      </w:r>
      <w:r w:rsidR="00044CBD" w:rsidRPr="00044CBD">
        <w:fldChar w:fldCharType="begin"/>
      </w:r>
      <w:r w:rsidR="00044CBD" w:rsidRPr="00044CBD">
        <w:instrText xml:space="preserve"> XE "MIP" </w:instrText>
      </w:r>
      <w:r w:rsidR="00044CBD" w:rsidRPr="00044CBD">
        <w:fldChar w:fldCharType="end"/>
      </w:r>
      <w:r>
        <w:t xml:space="preserve"> mode can be enabled to visualize concentrations of high </w:t>
      </w:r>
      <w:r w:rsidR="00764736">
        <w:t>intensity</w:t>
      </w:r>
      <w:r>
        <w:t xml:space="preserve"> values.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73090C">
            <w:pPr>
              <w:pStyle w:val="Icon"/>
            </w:pPr>
            <w:r>
              <w:rPr>
                <w:noProof/>
                <w:lang w:eastAsia="en-US"/>
              </w:rPr>
              <mc:AlternateContent>
                <mc:Choice Requires="wpg">
                  <w:drawing>
                    <wp:inline distT="0" distB="0" distL="0" distR="0" wp14:anchorId="45F1CB0F" wp14:editId="6807E6E6">
                      <wp:extent cx="228600" cy="228600"/>
                      <wp:effectExtent l="0" t="0" r="0" b="0"/>
                      <wp:docPr id="1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568D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OhcMA&#10;AADcAAAADwAAAGRycy9kb3ducmV2LnhtbESPQWsCMRCF7wX/QxjBW83ag+hqFFEqXtpS9QcMm3Gz&#10;upmEJK7rv28Khd5meG/e92a57m0rOgqxcaxgMi5AEFdON1wrOJ/eX2cgYkLW2DomBU+KsF4NXpZY&#10;avfgb+qOqRY5hGOJCkxKvpQyVoYsxrHzxFm7uGAx5TXUUgd85HDbyreimEqLDWeCQU9bQ9XteLcZ&#10;Yny389t9M59Zqq9fz2n4/EClRsN+swCRqE//5r/rg871izn8PpMn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lOhcMAAADcAAAADwAAAAAAAAAAAAAAAACYAgAAZHJzL2Rv&#10;d25yZXYueG1sUEsFBgAAAAAEAAQA9QAAAIgD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cTMUA&#10;AADcAAAADwAAAGRycy9kb3ducmV2LnhtbESPQUvDQBCF74L/YRnBm91UpWjabRFByEmwqfQ6ZifZ&#10;0Oxs2N2m0V/vHARvM7w3732z2c1+UBPF1Ac2sFwUoIibYHvuDBzqt7snUCkjWxwCk4FvSrDbXl9t&#10;sLThwh807XOnJIRTiQZczmOpdWoceUyLMBKL1oboMcsaO20jXiTcD/q+KFbaY8/S4HCkV0fNaX/2&#10;Bo4/n/V0jrV7b2NVPT5/HVexfTDm9mZ+WYPKNOd/8991ZQV/K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hxM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B62D366" w:rsidR="009E5A29" w:rsidRDefault="009E5A29" w:rsidP="00AB17CF">
            <w:pPr>
              <w:pStyle w:val="TipText"/>
              <w:cnfStyle w:val="000000000000" w:firstRow="0" w:lastRow="0" w:firstColumn="0" w:lastColumn="0" w:oddVBand="0" w:evenVBand="0" w:oddHBand="0" w:evenHBand="0" w:firstRowFirstColumn="0" w:firstRowLastColumn="0" w:lastRowFirstColumn="0" w:lastRowLastColumn="0"/>
            </w:pPr>
            <w:r>
              <w:t>When MIP is enabled, certain transfer function settings become unavailable, including luminance, Alpha, extract boundary, and threshold. In addition, MIP cannot be enabled in the Depth channel intermixing mode. Effect settings are available in MIP mode for shape and detail enhancement.</w:t>
            </w:r>
          </w:p>
        </w:tc>
      </w:tr>
    </w:tbl>
    <w:p w14:paraId="3D169A18" w14:textId="77777777" w:rsidR="009E5A29" w:rsidRDefault="009E5A29" w:rsidP="001B7002"/>
    <w:p w14:paraId="524E734E" w14:textId="41159C99" w:rsidR="00C918E8" w:rsidRDefault="00C918E8" w:rsidP="00BF54AB">
      <w:pPr>
        <w:pStyle w:val="Heading2"/>
      </w:pPr>
      <w:bookmarkStart w:id="139" w:name="_Toc406755662"/>
      <w:bookmarkStart w:id="140" w:name="_Toc406770735"/>
      <w:bookmarkStart w:id="141" w:name="_Toc457293702"/>
      <w:r>
        <w:t>Quality Settings</w:t>
      </w:r>
      <w:bookmarkEnd w:id="139"/>
      <w:bookmarkEnd w:id="140"/>
      <w:bookmarkEnd w:id="141"/>
    </w:p>
    <w:p w14:paraId="07938302" w14:textId="33B87A9A" w:rsidR="00C918E8" w:rsidRDefault="00A175D3" w:rsidP="00C918E8">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w:t>
      </w:r>
      <w:r w:rsidR="00764736">
        <w:t>density</w:t>
      </w:r>
      <w:r>
        <w:t xml:space="preserve"> of slices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73090C">
            <w:pPr>
              <w:pStyle w:val="Icon"/>
            </w:pPr>
            <w:r>
              <w:rPr>
                <w:noProof/>
                <w:lang w:eastAsia="en-US"/>
              </w:rPr>
              <mc:AlternateContent>
                <mc:Choice Requires="wpg">
                  <w:drawing>
                    <wp:inline distT="0" distB="0" distL="0" distR="0" wp14:anchorId="002FF1EA" wp14:editId="4A6056F4">
                      <wp:extent cx="228600" cy="228600"/>
                      <wp:effectExtent l="0" t="0" r="0" b="0"/>
                      <wp:docPr id="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75CF4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abwMIA&#10;AADbAAAADwAAAGRycy9kb3ducmV2LnhtbESP3WoCMRCF74W+Q5iCdzWrFGtXo4hS6U0ttT7AsJlu&#10;tm4mIYnr+vZNQfDycH4+zmLV21Z0FGLjWMF4VIAgrpxuuFZw/H57moGICVlj65gUXCnCavkwWGCp&#10;3YW/qDukWuQRjiUqMCn5UspYGbIYR84TZ+/HBYspy1BLHfCSx20rJ0UxlRYbzgSDnjaGqtPhbDPE&#10;+G7rN7vmdWap/v28TsP+A5UaPvbrOYhEfbqHb+13reDlGf6/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hpvAwgAAANsAAAAPAAAAAAAAAAAAAAAAAJgCAABkcnMvZG93&#10;bnJldi54bWxQSwUGAAAAAAQABAD1AAAAhwM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rZ5cUA&#10;AADbAAAADwAAAGRycy9kb3ducmV2LnhtbESPQUvDQBSE74L/YXlCb3ZjtVVjt6UIhZyENpVen9mX&#10;bDD7Nuxu0+ivd4VCj8PMfMMs16PtxEA+tI4VPEwzEMSV0y03Cg7l9v4FRIjIGjvHpOCHAqxXtzdL&#10;zLU7846GfWxEgnDIUYGJsc+lDJUhi2HqeuLk1c5bjEn6RmqP5wS3nZxl2UJabDktGOzp3VD1vT9Z&#10;Bcffz3I4+dJ81L4onl6/jgtfPyo1uRs3byAijfEavrQLreB5Dv9f0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tnlxQAAANs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75A65A60" w:rsidR="00A175D3" w:rsidRDefault="00A175D3" w:rsidP="00764736">
            <w:pPr>
              <w:pStyle w:val="TipText"/>
              <w:cnfStyle w:val="000000000000" w:firstRow="0" w:lastRow="0" w:firstColumn="0" w:lastColumn="0" w:oddVBand="0" w:evenVBand="0" w:oddHBand="0" w:evenHBand="0" w:firstRowFirstColumn="0" w:firstRowLastColumn="0" w:lastRowFirstColumn="0" w:lastRowLastColumn="0"/>
            </w:pPr>
            <w:r>
              <w:t xml:space="preserve">Slices are recalculated when viewing direction is changed. It makes sure that slices are always facing the view for </w:t>
            </w:r>
            <w:r w:rsidR="00764736">
              <w:t>little</w:t>
            </w:r>
            <w:r>
              <w:t xml:space="preserve"> artifact</w:t>
            </w:r>
            <w:r w:rsidR="00BC09CE">
              <w:t>. Therefore, user may experience varying rendering speed for an anisotropic volume. A “Variable sample rate” setting can be enabled to automatically adjust sample rate for both high quality and interactive speed.</w:t>
            </w:r>
            <w:r w:rsidR="00764736">
              <w:t xml:space="preserve"> See </w:t>
            </w:r>
            <w:r w:rsidR="00764736">
              <w:fldChar w:fldCharType="begin"/>
            </w:r>
            <w:r w:rsidR="00764736">
              <w:instrText xml:space="preserve"> REF _Ref428361748 \r \h </w:instrText>
            </w:r>
            <w:r w:rsidR="00764736">
              <w:fldChar w:fldCharType="separate"/>
            </w:r>
            <w:r w:rsidR="00B137B9">
              <w:t>Chapter 22</w:t>
            </w:r>
            <w:r w:rsidR="00764736">
              <w:fldChar w:fldCharType="end"/>
            </w:r>
            <w:r w:rsidR="00764736">
              <w:t xml:space="preserve"> for more details.</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7C795F">
            <w:pPr>
              <w:pStyle w:val="Icon"/>
            </w:pPr>
            <w:r>
              <w:rPr>
                <w:noProof/>
                <w:lang w:eastAsia="en-US"/>
              </w:rPr>
              <mc:AlternateContent>
                <mc:Choice Requires="wpg">
                  <w:drawing>
                    <wp:inline distT="0" distB="0" distL="0" distR="0" wp14:anchorId="025B03C1" wp14:editId="78ABA370">
                      <wp:extent cx="228600" cy="228600"/>
                      <wp:effectExtent l="0" t="0" r="0" b="0"/>
                      <wp:docPr id="2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2F171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IK4cIA&#10;AADcAAAADwAAAGRycy9kb3ducmV2LnhtbESP3WoCMRCF7wu+QxjBu5pVUHRrFFEqvalF7QMMm+lm&#10;62YSknRd374pCL08nJ+Ps9r0thUdhdg4VjAZFyCIK6cbrhV8Xl6fFyBiQtbYOiYFd4qwWQ+eVlhq&#10;d+MTdedUizzCsUQFJiVfShkrQxbj2Hni7H25YDFlGWqpA97yuG3ltCjm0mLDmWDQ085QdT3/2Awx&#10;vtv73aFZLizV3x/3eTi+o1KjYb99AZGoT//hR/tNK5jOZvB3Jh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hwgAAANwAAAAPAAAAAAAAAAAAAAAAAJgCAABkcnMvZG93&#10;bnJldi54bWxQSwUGAAAAAAQABAD1AAAAhwM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z5H8UA&#10;AADcAAAADwAAAGRycy9kb3ducmV2LnhtbESPQUvDQBSE70L/w/IK3uymVYNNuy0iCDkJNkqvz+xL&#10;NjT7Nuxu0+ivdwWhx2FmvmG2+8n2YiQfOscKlosMBHHtdMetgo/q9e4JRIjIGnvHpOCbAux3s5st&#10;Ftpd+J3GQ2xFgnAoUIGJcSikDLUhi2HhBuLkNc5bjEn6VmqPlwS3vVxlWS4tdpwWDA70Yqg+Hc5W&#10;wfHnsxrPvjJvjS/Lh/XXMffNvVK38+l5AyLSFK/h/3apFawec/g7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rPk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575E98">
            <w:pPr>
              <w:pStyle w:val="TipText"/>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C918E8"/>
    <w:p w14:paraId="24999A58" w14:textId="1E8E077B" w:rsidR="00BC09CE" w:rsidRDefault="009E5A29" w:rsidP="00C918E8">
      <w:r>
        <w:rPr>
          <w:noProof/>
          <w:lang w:eastAsia="en-US"/>
        </w:rPr>
        <w:lastRenderedPageBreak/>
        <w:drawing>
          <wp:inline distT="0" distB="0" distL="0" distR="0" wp14:anchorId="6F79A1A9" wp14:editId="07E0C3F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73090C">
            <w:pPr>
              <w:pStyle w:val="Icon"/>
            </w:pPr>
            <w:r>
              <w:rPr>
                <w:noProof/>
                <w:lang w:eastAsia="en-US"/>
              </w:rPr>
              <mc:AlternateContent>
                <mc:Choice Requires="wpg">
                  <w:drawing>
                    <wp:inline distT="0" distB="0" distL="0" distR="0" wp14:anchorId="2B1FA494" wp14:editId="77F991B6">
                      <wp:extent cx="228600" cy="228600"/>
                      <wp:effectExtent l="0" t="0" r="0" b="0"/>
                      <wp:docPr id="11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2F268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S5cMA&#10;AADcAAAADwAAAGRycy9kb3ducmV2LnhtbESPQWsCMRCF7wX/QxjBW83qQXQ1iigWL7bU9gcMm3Gz&#10;upmEJF3Xf28Khd5meG/e92a16W0rOgqxcaxgMi5AEFdON1wr+P46vM5BxISssXVMCh4UYbMevKyw&#10;1O7On9SdUy1yCMcSFZiUfCllrAxZjGPnibN2ccFiymuopQ54z+G2ldOimEmLDWeCQU87Q9Xt/GMz&#10;xPhu73dvzWJuqb5+PGbh/YRKjYb9dgkiUZ/+zX/XR53rTxfw+0ye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wS5cMAAADcAAAADwAAAAAAAAAAAAAAAACYAgAAZHJzL2Rv&#10;d25yZXYueG1sUEsFBgAAAAAEAAQA9QAAAIgD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ALMUA&#10;AADcAAAADwAAAGRycy9kb3ducmV2LnhtbESPQUvDQBCF74L/YRnBm91opWjabRFByEmwqfQ6ZifZ&#10;0Oxs2N2m0V/vHARvM7w3732z2c1+UBPF1Ac2cL8oQBE3wfbcGTjUb3dPoFJGtjgEJgPflGC3vb7a&#10;YGnDhT9o2udOSQinEg24nMdS69Q48pgWYSQWrQ3RY5Y1dtpGvEi4H/RDUay0x56lweFIr46a0/7s&#10;DRx/PuvpHGv33saqenz+Oq5iuzTm9mZ+WYPKNOd/8991ZQV/K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80As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209233E7" w:rsidR="00276C35" w:rsidRDefault="000F4902" w:rsidP="000F4902">
            <w:pPr>
              <w:pStyle w:val="TipText"/>
              <w:cnfStyle w:val="000000000000" w:firstRow="0" w:lastRow="0" w:firstColumn="0" w:lastColumn="0" w:oddVBand="0" w:evenVBand="0" w:oddHBand="0" w:evenHBand="0" w:firstRowFirstColumn="0" w:firstRowLastColumn="0" w:lastRowFirstColumn="0" w:lastRowLastColumn="0"/>
            </w:pPr>
            <w:r>
              <w:t>It is usually desirable to disable i</w:t>
            </w:r>
            <w:r w:rsidR="00276C35">
              <w:t>nterpolation when a single</w:t>
            </w:r>
            <w:r>
              <w:t xml:space="preserve"> image</w:t>
            </w:r>
            <w:r w:rsidR="00276C35">
              <w:t xml:space="preserve"> section is visualized and exact </w:t>
            </w:r>
            <w:r>
              <w:t>intensity</w:t>
            </w:r>
            <w:r w:rsidR="00276C35">
              <w:t xml:space="preserve"> values are examined. See </w:t>
            </w:r>
            <w:r w:rsidR="00764736">
              <w:fldChar w:fldCharType="begin"/>
            </w:r>
            <w:r w:rsidR="00764736">
              <w:instrText xml:space="preserve"> REF _Ref428361825 \r \h </w:instrText>
            </w:r>
            <w:r w:rsidR="00764736">
              <w:fldChar w:fldCharType="separate"/>
            </w:r>
            <w:r w:rsidR="00B137B9">
              <w:t>Chapter 10</w:t>
            </w:r>
            <w:r w:rsidR="00764736">
              <w:fldChar w:fldCharType="end"/>
            </w:r>
            <w:r>
              <w:t xml:space="preserve"> for more details on</w:t>
            </w:r>
            <w:r w:rsidR="00276C35">
              <w:t xml:space="preserve"> rendering image sections.</w:t>
            </w:r>
          </w:p>
        </w:tc>
      </w:tr>
    </w:tbl>
    <w:p w14:paraId="27A2D039" w14:textId="77777777" w:rsidR="00276C35" w:rsidRDefault="00276C35" w:rsidP="00C918E8"/>
    <w:p w14:paraId="0DEEF843" w14:textId="368F4F5E" w:rsidR="00276C35" w:rsidRDefault="00F253C4" w:rsidP="00C918E8">
      <w:r>
        <w:rPr>
          <w:noProof/>
          <w:lang w:eastAsia="en-US"/>
        </w:rPr>
        <w:drawing>
          <wp:inline distT="0" distB="0" distL="0" distR="0" wp14:anchorId="515DBB4A" wp14:editId="07BD7D70">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w:t>
      </w:r>
      <w:r w:rsidR="000F4902">
        <w:t>-</w:t>
      </w:r>
      <w:r w:rsidR="00276C35">
        <w:t xml:space="preserve">pass filter is applied to </w:t>
      </w:r>
      <w:r w:rsidR="000F4902">
        <w:t>rendered images</w:t>
      </w:r>
      <w:r w:rsidR="00276C35">
        <w:t xml:space="preserve">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73090C">
            <w:pPr>
              <w:pStyle w:val="Icon"/>
            </w:pPr>
            <w:r>
              <w:rPr>
                <w:noProof/>
                <w:lang w:eastAsia="en-US"/>
              </w:rPr>
              <mc:AlternateContent>
                <mc:Choice Requires="wpg">
                  <w:drawing>
                    <wp:inline distT="0" distB="0" distL="0" distR="0" wp14:anchorId="7AD69164" wp14:editId="14949C45">
                      <wp:extent cx="228600" cy="228600"/>
                      <wp:effectExtent l="0" t="0" r="0" b="0"/>
                      <wp:docPr id="1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A93D5C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2z0sMA&#10;AADcAAAADwAAAGRycy9kb3ducmV2LnhtbESP0WoCMRBF3wv+QxjBt5pVQexqFFEqfWlL1Q8YNuNm&#10;dTMJSbquf98UCn2b4d65585q09tWdBRi41jBZFyAIK6cbrhWcD69Pi9AxISssXVMCh4UYbMePK2w&#10;1O7OX9QdUy1yCMcSFZiUfCllrAxZjGPnibN2ccFiymuopQ54z+G2ldOimEuLDWeCQU87Q9Xt+G0z&#10;xPhu73eH5mVhqb5+Pubh4x2VGg377RJEoj79m/+u33SuP5vB7zN5A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2z0sMAAADcAAAADwAAAAAAAAAAAAAAAACYAgAAZHJzL2Rv&#10;d25yZXYueG1sUEsFBgAAAAAEAAQA9QAAAIgD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hGL8IA&#10;AADcAAAADwAAAGRycy9kb3ducmV2LnhtbERP32vCMBB+H+x/CDfwbaabIltnlDEQ+jTQOny9Ndem&#10;rLmUJNbOv94Igm/38f285Xq0nRjIh9axgpdpBoK4crrlRsG+3Dy/gQgRWWPnmBT8U4D16vFhibl2&#10;J97SsIuNSCEcclRgYuxzKUNlyGKYup44cbXzFmOCvpHa4ymF206+ZtlCWmw5NRjs6ctQ9bc7WgWH&#10;8085HH1pvmtfFPP338PC1zOlJk/j5weISGO8i2/uQqf5szlcn0kXy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yEYv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1E740797" w:rsidR="00276C35" w:rsidRDefault="00276C35" w:rsidP="000F4902">
            <w:pPr>
              <w:pStyle w:val="TipText"/>
              <w:cnfStyle w:val="000000000000" w:firstRow="0" w:lastRow="0" w:firstColumn="0" w:lastColumn="0" w:oddVBand="0" w:evenVBand="0" w:oddHBand="0" w:evenHBand="0" w:firstRowFirstColumn="0" w:firstRowLastColumn="0" w:lastRowFirstColumn="0" w:lastRowLastColumn="0"/>
            </w:pPr>
            <w:r>
              <w:t xml:space="preserve">The filter window size </w:t>
            </w:r>
            <w:r w:rsidR="000F4902">
              <w:t>changes with</w:t>
            </w:r>
            <w:r>
              <w:t xml:space="preserve"> zoom level. The effect of low pass filtering is most obvious at high zoom levels. Therefore, smoothing is usually applied to reduce artifacts when zoomed in, </w:t>
            </w:r>
            <w:r w:rsidR="000F4902">
              <w:t>for example, to remove artifact</w:t>
            </w:r>
            <w:r>
              <w:t xml:space="preserve"> from trilinear interpolation.</w:t>
            </w:r>
          </w:p>
        </w:tc>
      </w:tr>
    </w:tbl>
    <w:p w14:paraId="6453E2DA" w14:textId="77777777" w:rsidR="000F4902" w:rsidRDefault="000F4902" w:rsidP="00833FF7">
      <w:bookmarkStart w:id="142" w:name="_Toc406755663"/>
      <w:bookmarkStart w:id="143" w:name="_Toc406770736"/>
    </w:p>
    <w:p w14:paraId="4D0072F1" w14:textId="481D4762" w:rsidR="00276C35" w:rsidRDefault="00276C35" w:rsidP="00BF54AB">
      <w:pPr>
        <w:pStyle w:val="Heading2"/>
      </w:pPr>
      <w:bookmarkStart w:id="144" w:name="_Toc457293703"/>
      <w:r>
        <w:t>Other Settings</w:t>
      </w:r>
      <w:bookmarkEnd w:id="142"/>
      <w:bookmarkEnd w:id="143"/>
      <w:bookmarkEnd w:id="144"/>
    </w:p>
    <w:p w14:paraId="10EF0348" w14:textId="4E030F48" w:rsidR="00385B6E" w:rsidRPr="00385B6E" w:rsidRDefault="00385B6E" w:rsidP="00385B6E">
      <w:r w:rsidRPr="00385B6E">
        <w:rPr>
          <w:b/>
        </w:rPr>
        <w:t>Spacing.</w:t>
      </w:r>
      <w:r>
        <w:t xml:space="preserve"> It sets the spacing between two sample point in original data, or voxel size, in X, Y, Z directions. It uses the </w:t>
      </w:r>
      <w:r w:rsidR="000F4902">
        <w:t xml:space="preserve">unit in </w:t>
      </w:r>
      <w:r>
        <w:t xml:space="preserve">scale bar </w:t>
      </w:r>
      <w:r w:rsidR="000F4902">
        <w:t>settings</w:t>
      </w:r>
      <w:r>
        <w:t>. If metadata are correctly read from a scan, this setting is automatically determined. Othe</w:t>
      </w:r>
      <w:r w:rsidR="000F4902">
        <w:t>rwise, default values are used.</w:t>
      </w:r>
    </w:p>
    <w:p w14:paraId="74BE6B0A" w14:textId="05454811" w:rsidR="00276C35" w:rsidRDefault="006E3105" w:rsidP="00C918E8">
      <w:r>
        <w:rPr>
          <w:noProof/>
          <w:lang w:eastAsia="en-US"/>
        </w:rPr>
        <w:drawing>
          <wp:inline distT="0" distB="0" distL="0" distR="0" wp14:anchorId="1A006C2C" wp14:editId="71F461A9">
            <wp:extent cx="155448" cy="155448"/>
            <wp:effectExtent l="0" t="0" r="0" b="0"/>
            <wp:docPr id="260" name="Picture 260"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73090C">
        <w:t xml:space="preserve"> </w:t>
      </w:r>
      <w:r w:rsidR="0073090C" w:rsidRPr="0073090C">
        <w:rPr>
          <w:b/>
        </w:rPr>
        <w:t>Synchronize group.</w:t>
      </w:r>
      <w:r w:rsidR="0073090C">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73090C">
        <w:t xml:space="preserve"> of current selection are propagated to other channels within the same group. </w:t>
      </w:r>
      <w:r w:rsidR="000F4902">
        <w:t>Subsequent</w:t>
      </w:r>
      <w:r w:rsidR="0073090C">
        <w:t xml:space="preserve"> setting changes of any channel </w:t>
      </w:r>
      <w:r w:rsidR="000F4902">
        <w:t>in</w:t>
      </w:r>
      <w:r w:rsidR="0073090C">
        <w:t xml:space="preserve"> the group are also automatically applied to other channels. Group channels of similar scans into one group and set up an initial setting with this function. Disable synchronization for finer adjustment of each channel.</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462DCB0D" w14:textId="6B645357" w:rsidR="0073090C" w:rsidRDefault="008440D7" w:rsidP="00C918E8">
      <w:r>
        <w:rPr>
          <w:b/>
          <w:noProof/>
          <w:lang w:eastAsia="en-US"/>
        </w:rPr>
        <w:drawing>
          <wp:inline distT="0" distB="0" distL="0" distR="0" wp14:anchorId="63FA178C" wp14:editId="203CEFF2">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1D726CA0" w:rsidR="0073090C" w:rsidRDefault="008440D7" w:rsidP="00C918E8">
      <w:r>
        <w:rPr>
          <w:b/>
          <w:noProof/>
          <w:lang w:eastAsia="en-US"/>
        </w:rPr>
        <w:drawing>
          <wp:inline distT="0" distB="0" distL="0" distR="0" wp14:anchorId="15A4C4AF" wp14:editId="1A5D9514">
            <wp:extent cx="155448" cy="155448"/>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P2\SkyDrive\FluoRender\legen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Legend of render view has to be enabled in order to see it. Exclude channels of low importance from legend to save render view space.</w:t>
      </w:r>
    </w:p>
    <w:p w14:paraId="5A4B0CE6" w14:textId="2DC358F7" w:rsidR="00385B6E" w:rsidRPr="003F516A" w:rsidRDefault="00385B6E" w:rsidP="00385B6E">
      <w:pPr>
        <w:rPr>
          <w:b/>
        </w:rPr>
      </w:pPr>
      <w:r>
        <w:rPr>
          <w:noProof/>
          <w:lang w:eastAsia="en-US"/>
        </w:rPr>
        <w:drawing>
          <wp:inline distT="0" distB="0" distL="0" distR="0" wp14:anchorId="0C3ABFD4" wp14:editId="0FC683D8">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when FluoRender is launched.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AF11CB">
            <w:pPr>
              <w:pStyle w:val="Icon"/>
            </w:pPr>
            <w:r>
              <w:rPr>
                <w:noProof/>
                <w:lang w:eastAsia="en-US"/>
              </w:rPr>
              <mc:AlternateContent>
                <mc:Choice Requires="wpg">
                  <w:drawing>
                    <wp:inline distT="0" distB="0" distL="0" distR="0" wp14:anchorId="45040042" wp14:editId="458AABAF">
                      <wp:extent cx="228600" cy="228600"/>
                      <wp:effectExtent l="0" t="0" r="0" b="0"/>
                      <wp:docPr id="13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4912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a10cQA&#10;AADcAAAADwAAAGRycy9kb3ducmV2LnhtbESP0WoCMRBF3wv+QxihbzWrgtXVKGKx9KUtVT9g2Iyb&#10;1c0kJOm6/n1TKPRthnvnnjurTW9b0VGIjWMF41EBgrhyuuFawem4f5qDiAlZY+uYFNwpwmY9eFhh&#10;qd2Nv6g7pFrkEI4lKjAp+VLKWBmyGEfOE2ft7ILFlNdQSx3wlsNtKydFMZMWG84Eg552hqrr4dtm&#10;iPHdi9+9Nou5pfryeZ+Fj3dU6nHYb5cgEvXp3/x3/aZz/ekz/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WtdHEAAAA3AAAAA8AAAAAAAAAAAAAAAAAmAIAAGRycy9k&#10;b3ducmV2LnhtbFBLBQYAAAAABAAEAPUAAACJAw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VMKsUA&#10;AADcAAAADwAAAGRycy9kb3ducmV2LnhtbESPQUvDQBCF74L/YRnBm91opWjabRFByEmwqfQ6ZifZ&#10;0Oxs2N2m0V/vHARvM7w3732z2c1+UBPF1Ac2cL8oQBE3wfbcGTjUb3dPoFJGtjgEJgPflGC3vb7a&#10;YGnDhT9o2udOSQinEg24nMdS69Q48pgWYSQWrQ3RY5Y1dtpGvEi4H/RDUay0x56lweFIr46a0/7s&#10;DRx/PuvpHGv33saqenz+Oq5iuzTm9mZ+WYPKNOd/8991ZQV/KbT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hUw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45624">
            <w:pPr>
              <w:pStyle w:val="TipText"/>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C918E8"/>
    <w:p w14:paraId="047A2868" w14:textId="6F7C5C44" w:rsidR="00E92D17" w:rsidRDefault="00E92D17" w:rsidP="00E92D17">
      <w:pPr>
        <w:pStyle w:val="Heading2"/>
      </w:pPr>
      <w:bookmarkStart w:id="145" w:name="_Toc457293704"/>
      <w:r>
        <w:lastRenderedPageBreak/>
        <w:t>Synchronize Settings</w:t>
      </w:r>
      <w:bookmarkEnd w:id="145"/>
    </w:p>
    <w:p w14:paraId="787D06D7" w14:textId="046E92D1" w:rsidR="00E92D17" w:rsidRDefault="00E92D17" w:rsidP="00C918E8">
      <w:r>
        <w:t>You may use the synchronize</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r>
        <w:t xml:space="preserve"> group button </w:t>
      </w:r>
      <w:r>
        <w:rPr>
          <w:noProof/>
          <w:lang w:eastAsia="en-US"/>
        </w:rPr>
        <w:drawing>
          <wp:inline distT="0" distB="0" distL="0" distR="0" wp14:anchorId="3090E456" wp14:editId="419486E4">
            <wp:extent cx="155448" cy="155448"/>
            <wp:effectExtent l="0" t="0" r="0" b="0"/>
            <wp:docPr id="511" name="Picture 511"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to synchronize all settings within a group, or you can synchronize settings with a slider adjustment individually. Double-click a setting’s name to just synchronize one setting. For a setting whose name is a push button</w:t>
      </w:r>
      <w:r w:rsidR="003636A8">
        <w:t xml:space="preserve"> (i.e., alpha, color map, shading, and shadow)</w:t>
      </w:r>
      <w:r>
        <w:t>, double-click with the right mouse button.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92D17" w14:paraId="34523AD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7C68CA1" w14:textId="77777777" w:rsidR="00E92D17" w:rsidRDefault="00E92D17" w:rsidP="00C34AFF">
            <w:pPr>
              <w:pStyle w:val="Icon"/>
            </w:pPr>
            <w:r>
              <w:rPr>
                <w:noProof/>
                <w:lang w:eastAsia="en-US"/>
              </w:rPr>
              <mc:AlternateContent>
                <mc:Choice Requires="wpg">
                  <w:drawing>
                    <wp:inline distT="0" distB="0" distL="0" distR="0" wp14:anchorId="51A77F54" wp14:editId="21CC88B8">
                      <wp:extent cx="228600" cy="228600"/>
                      <wp:effectExtent l="0" t="0" r="0" b="0"/>
                      <wp:docPr id="4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9" name="Oval 4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0" name="Freeform 4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41B92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S0gl5hQUAAPURAAAOAAAAAAAAAAAAAAAAAC4CAABkcnMvZTJv&#10;RG9jLnhtbFBLAQItABQABgAIAAAAIQD4DCmZ2AAAAAMBAAAPAAAAAAAAAAAAAAAAAN8HAABkcnMv&#10;ZG93bnJldi54bWxQSwUGAAAAAAQABADzAAAA5AgAAAAA&#10;">
                      <v:oval id="Oval 4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snvMMA&#10;AADcAAAADwAAAGRycy9kb3ducmV2LnhtbESP3WoCMRCF7wu+QxihdzWrFtGtUUSx9KYVtQ8wbKab&#10;rZtJSOK6vn1TKPTycH4+znLd21Z0FGLjWMF4VIAgrpxuuFbwed4/zUHEhKyxdUwK7hRhvRo8LLHU&#10;7sZH6k6pFnmEY4kKTEq+lDJWhizGkfPE2ftywWLKMtRSB7zlcdvKSVHMpMWGM8Ggp62h6nK62gwx&#10;vtv57WuzmFuqvw/3Wfh4R6Ueh/3mBUSiPv2H/9pvWsHzdAG/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snvMMAAADcAAAADwAAAAAAAAAAAAAAAACYAgAAZHJzL2Rv&#10;d25yZXYueG1sUEsFBgAAAAAEAAQA9QAAAIgDAAAAAA==&#10;" fillcolor="#f24f4f [3204]" stroked="f" strokeweight="0">
                        <v:stroke joinstyle="miter"/>
                        <o:lock v:ext="edit" aspectratio="t"/>
                      </v:oval>
                      <v:shape id="Freeform 4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uQ1cIA&#10;AADcAAAADwAAAGRycy9kb3ducmV2LnhtbERPz2vCMBS+C/sfwhvspum2IrMaZQwGPQ1mHV6fzWtT&#10;bF5KEmu3v345CB4/vt+b3WR7MZIPnWMFz4sMBHHtdMetgkP1OX8DESKyxt4xKfilALvtw2yDhXZX&#10;/qZxH1uRQjgUqMDEOBRShtqQxbBwA3HiGuctxgR9K7XHawq3vXzJsqW02HFqMDjQh6H6vL9YBce/&#10;n2q8+Mp8Nb4s89XpuPTNq1JPj9P7GkSkKd7FN3epFeR5mp/OpCMg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m5DV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0DB7D6" w14:textId="7B4AC2BD" w:rsidR="00E92D17" w:rsidRDefault="00E92D17" w:rsidP="00C34AFF">
            <w:pPr>
              <w:pStyle w:val="TipText"/>
              <w:cnfStyle w:val="000000000000" w:firstRow="0" w:lastRow="0" w:firstColumn="0" w:lastColumn="0" w:oddVBand="0" w:evenVBand="0" w:oddHBand="0" w:evenHBand="0" w:firstRowFirstColumn="0" w:firstRowLastColumn="0" w:lastRowFirstColumn="0" w:lastRowLastColumn="0"/>
            </w:pPr>
            <w:r>
              <w:t>Use group synchronization for quick overall adjustment. Use individual synchronization for fine tuning.</w:t>
            </w:r>
          </w:p>
        </w:tc>
      </w:tr>
    </w:tbl>
    <w:p w14:paraId="53A8DC2F" w14:textId="77777777" w:rsidR="00E92D17" w:rsidRDefault="00E92D17" w:rsidP="00C918E8"/>
    <w:p w14:paraId="1A265B8A" w14:textId="77777777" w:rsidR="00806808" w:rsidRDefault="00806808">
      <w:r>
        <w:br w:type="page"/>
      </w:r>
    </w:p>
    <w:p w14:paraId="42D20FE0" w14:textId="19147557" w:rsidR="00762FFC" w:rsidRDefault="00762FFC" w:rsidP="00BF54AB">
      <w:pPr>
        <w:pStyle w:val="Heading1"/>
      </w:pPr>
      <w:bookmarkStart w:id="146" w:name="_Toc406575229"/>
      <w:bookmarkStart w:id="147" w:name="_Toc406755664"/>
      <w:bookmarkStart w:id="148" w:name="_Toc406770737"/>
      <w:bookmarkStart w:id="149" w:name="_Ref428361182"/>
      <w:bookmarkStart w:id="150" w:name="_Ref428361222"/>
      <w:bookmarkStart w:id="151" w:name="_Toc457293705"/>
      <w:r>
        <w:lastRenderedPageBreak/>
        <w:t>Output Adjustment</w:t>
      </w:r>
      <w:bookmarkEnd w:id="146"/>
      <w:bookmarkEnd w:id="147"/>
      <w:bookmarkEnd w:id="148"/>
      <w:bookmarkEnd w:id="149"/>
      <w:bookmarkEnd w:id="150"/>
      <w:bookmarkEnd w:id="151"/>
    </w:p>
    <w:p w14:paraId="4ED59B3B" w14:textId="1C950FFD" w:rsidR="00493F04" w:rsidRDefault="00493F04" w:rsidP="00647C9F">
      <w:r>
        <w:rPr>
          <w:noProof/>
          <w:lang w:eastAsia="en-US"/>
        </w:rPr>
        <w:drawing>
          <wp:anchor distT="0" distB="0" distL="114300" distR="114300" simplePos="0" relativeHeight="251658242" behindDoc="0" locked="0" layoutInCell="1" allowOverlap="1" wp14:anchorId="1207CA56" wp14:editId="4DBCB83B">
            <wp:simplePos x="0" y="0"/>
            <wp:positionH relativeFrom="margin">
              <wp:posOffset>4930343</wp:posOffset>
            </wp:positionH>
            <wp:positionV relativeFrom="paragraph">
              <wp:posOffset>430428</wp:posOffset>
            </wp:positionV>
            <wp:extent cx="713232" cy="3776472"/>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HP2\SkyDrive\FluoRender\output_adj_ui.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13232" cy="3776472"/>
                    </a:xfrm>
                    <a:prstGeom prst="rect">
                      <a:avLst/>
                    </a:prstGeom>
                    <a:noFill/>
                    <a:ln>
                      <a:noFill/>
                    </a:ln>
                  </pic:spPr>
                </pic:pic>
              </a:graphicData>
            </a:graphic>
          </wp:anchor>
        </w:drawing>
      </w:r>
      <w:r w:rsidR="00F22D15">
        <w:t>Most volume property settings are applied</w:t>
      </w:r>
      <w:r>
        <w:t xml:space="preserve"> in 3D space before rendering and channel </w:t>
      </w:r>
      <w:r w:rsidR="003846A9">
        <w:t>inter</w:t>
      </w:r>
      <w:r>
        <w:t>mixing. To make finer adjustments to rendered and intermixed results in 2D</w:t>
      </w:r>
      <w:r w:rsidR="003846A9">
        <w:t xml:space="preserve"> image</w:t>
      </w:r>
      <w:r>
        <w:t xml:space="preserve"> space, FluoRender provides a set of output adjustments (</w:t>
      </w:r>
      <w:r>
        <w:fldChar w:fldCharType="begin"/>
      </w:r>
      <w:r>
        <w:instrText xml:space="preserve"> REF _Ref406582171 \h </w:instrText>
      </w:r>
      <w:r>
        <w:fldChar w:fldCharType="separate"/>
      </w:r>
      <w:r w:rsidR="00B137B9">
        <w:t xml:space="preserve">Figure </w:t>
      </w:r>
      <w:r w:rsidR="00B137B9">
        <w:rPr>
          <w:noProof/>
        </w:rPr>
        <w:t>9</w:t>
      </w:r>
      <w:r w:rsidR="00B137B9">
        <w:noBreakHyphen/>
      </w:r>
      <w:r w:rsidR="00B137B9">
        <w:rPr>
          <w:noProof/>
        </w:rPr>
        <w:t>1</w:t>
      </w:r>
      <w:r>
        <w:fldChar w:fldCharType="end"/>
      </w:r>
      <w:r>
        <w:t>).</w:t>
      </w:r>
    </w:p>
    <w:p w14:paraId="09676672" w14:textId="5D7050FC" w:rsidR="00647C9F" w:rsidRDefault="00493F04" w:rsidP="00647C9F">
      <w:r>
        <w:rPr>
          <w:noProof/>
          <w:lang w:eastAsia="en-US"/>
        </w:rPr>
        <mc:AlternateContent>
          <mc:Choice Requires="wps">
            <w:drawing>
              <wp:anchor distT="0" distB="0" distL="114300" distR="114300" simplePos="0" relativeHeight="251658243" behindDoc="0" locked="0" layoutInCell="1" allowOverlap="1" wp14:anchorId="708A0AEB" wp14:editId="067FEAFD">
                <wp:simplePos x="0" y="0"/>
                <wp:positionH relativeFrom="margin">
                  <wp:posOffset>4352290</wp:posOffset>
                </wp:positionH>
                <wp:positionV relativeFrom="paragraph">
                  <wp:posOffset>3769995</wp:posOffset>
                </wp:positionV>
                <wp:extent cx="1586230" cy="635"/>
                <wp:effectExtent l="0" t="0" r="0" b="0"/>
                <wp:wrapSquare wrapText="bothSides"/>
                <wp:docPr id="140" name="Text Box 140"/>
                <wp:cNvGraphicFramePr/>
                <a:graphic xmlns:a="http://schemas.openxmlformats.org/drawingml/2006/main">
                  <a:graphicData uri="http://schemas.microsoft.com/office/word/2010/wordprocessingShape">
                    <wps:wsp>
                      <wps:cNvSpPr txBox="1"/>
                      <wps:spPr>
                        <a:xfrm>
                          <a:off x="0" y="0"/>
                          <a:ext cx="1586230" cy="635"/>
                        </a:xfrm>
                        <a:prstGeom prst="rect">
                          <a:avLst/>
                        </a:prstGeom>
                        <a:solidFill>
                          <a:prstClr val="white"/>
                        </a:solidFill>
                        <a:ln>
                          <a:noFill/>
                        </a:ln>
                        <a:effectLst/>
                      </wps:spPr>
                      <wps:txbx>
                        <w:txbxContent>
                          <w:p w14:paraId="1BBB8868" w14:textId="7D2413DF" w:rsidR="00151CBC" w:rsidRPr="0016798A" w:rsidRDefault="00151CBC" w:rsidP="00493F04">
                            <w:pPr>
                              <w:pStyle w:val="Caption"/>
                              <w:jc w:val="right"/>
                              <w:rPr>
                                <w:noProof/>
                                <w:sz w:val="20"/>
                                <w:szCs w:val="20"/>
                              </w:rPr>
                            </w:pPr>
                            <w:bookmarkStart w:id="152" w:name="_Ref406582171"/>
                            <w:bookmarkStart w:id="153" w:name="_Toc457293783"/>
                            <w:r>
                              <w:t xml:space="preserve">Figure </w:t>
                            </w:r>
                            <w:r>
                              <w:fldChar w:fldCharType="begin"/>
                            </w:r>
                            <w:r>
                              <w:instrText xml:space="preserve"> STYLEREF 1 \s </w:instrText>
                            </w:r>
                            <w:r>
                              <w:fldChar w:fldCharType="separate"/>
                            </w:r>
                            <w:r w:rsidR="00B137B9">
                              <w:rPr>
                                <w:noProof/>
                              </w:rPr>
                              <w:t>9</w:t>
                            </w:r>
                            <w:r>
                              <w:rPr>
                                <w:noProof/>
                              </w:rPr>
                              <w:fldChar w:fldCharType="end"/>
                            </w:r>
                            <w:r>
                              <w:noBreakHyphen/>
                            </w:r>
                            <w:r>
                              <w:fldChar w:fldCharType="begin"/>
                            </w:r>
                            <w:r>
                              <w:instrText xml:space="preserve"> SEQ Figure \* ARABIC \s 1 </w:instrText>
                            </w:r>
                            <w:r>
                              <w:fldChar w:fldCharType="separate"/>
                            </w:r>
                            <w:r w:rsidR="00B137B9">
                              <w:rPr>
                                <w:noProof/>
                              </w:rPr>
                              <w:t>1</w:t>
                            </w:r>
                            <w:r>
                              <w:rPr>
                                <w:noProof/>
                              </w:rPr>
                              <w:fldChar w:fldCharType="end"/>
                            </w:r>
                            <w:bookmarkEnd w:id="152"/>
                            <w:r>
                              <w:t>. Output adjustment panel.</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A0AEB" id="Text Box 140" o:spid="_x0000_s1028" type="#_x0000_t202" style="position:absolute;margin-left:342.7pt;margin-top:296.85pt;width:124.9pt;height:.05pt;z-index:25165824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" stroked="f">
                <v:textbox style="mso-fit-shape-to-text:t" inset="0,0,0,0">
                  <w:txbxContent>
                    <w:p w14:paraId="1BBB8868" w14:textId="7D2413DF" w:rsidR="00151CBC" w:rsidRPr="0016798A" w:rsidRDefault="00151CBC" w:rsidP="00493F04">
                      <w:pPr>
                        <w:pStyle w:val="Caption"/>
                        <w:jc w:val="right"/>
                        <w:rPr>
                          <w:noProof/>
                          <w:sz w:val="20"/>
                          <w:szCs w:val="20"/>
                        </w:rPr>
                      </w:pPr>
                      <w:bookmarkStart w:id="154" w:name="_Ref406582171"/>
                      <w:bookmarkStart w:id="155" w:name="_Toc457293783"/>
                      <w:r>
                        <w:t xml:space="preserve">Figure </w:t>
                      </w:r>
                      <w:r>
                        <w:fldChar w:fldCharType="begin"/>
                      </w:r>
                      <w:r>
                        <w:instrText xml:space="preserve"> STYLEREF 1 \s </w:instrText>
                      </w:r>
                      <w:r>
                        <w:fldChar w:fldCharType="separate"/>
                      </w:r>
                      <w:r w:rsidR="00B137B9">
                        <w:rPr>
                          <w:noProof/>
                        </w:rPr>
                        <w:t>9</w:t>
                      </w:r>
                      <w:r>
                        <w:rPr>
                          <w:noProof/>
                        </w:rPr>
                        <w:fldChar w:fldCharType="end"/>
                      </w:r>
                      <w:r>
                        <w:noBreakHyphen/>
                      </w:r>
                      <w:r>
                        <w:fldChar w:fldCharType="begin"/>
                      </w:r>
                      <w:r>
                        <w:instrText xml:space="preserve"> SEQ Figure \* ARABIC \s 1 </w:instrText>
                      </w:r>
                      <w:r>
                        <w:fldChar w:fldCharType="separate"/>
                      </w:r>
                      <w:r w:rsidR="00B137B9">
                        <w:rPr>
                          <w:noProof/>
                        </w:rPr>
                        <w:t>1</w:t>
                      </w:r>
                      <w:r>
                        <w:rPr>
                          <w:noProof/>
                        </w:rPr>
                        <w:fldChar w:fldCharType="end"/>
                      </w:r>
                      <w:bookmarkEnd w:id="154"/>
                      <w:r>
                        <w:t>. Output adjustment panel.</w:t>
                      </w:r>
                      <w:bookmarkEnd w:id="155"/>
                    </w:p>
                  </w:txbxContent>
                </v:textbox>
                <w10:wrap type="square" anchorx="margin"/>
              </v:shape>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647C9F">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647C9F">
      <w:r w:rsidRPr="002D4100">
        <w:rPr>
          <w:b/>
        </w:rPr>
        <w:t>Luminance.</w:t>
      </w:r>
      <w:r>
        <w:t xml:space="preserve"> It is a multiplier that modulates the color intensities. Increasing luminance brightens the result linearly.</w:t>
      </w:r>
    </w:p>
    <w:p w14:paraId="53352507" w14:textId="439F3027" w:rsidR="002D4100" w:rsidRDefault="002D4100" w:rsidP="00647C9F">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434D41F9" w:rsidR="002D4100" w:rsidRDefault="00AA362F" w:rsidP="00647C9F">
      <w:r>
        <w:t>Settings for</w:t>
      </w:r>
      <w:r w:rsidR="002D4100">
        <w:t xml:space="preserve"> red, green, and blue channels can be linked. Use the </w:t>
      </w:r>
      <w:r w:rsidR="002D4100" w:rsidRPr="0018205D">
        <w:rPr>
          <w:b/>
        </w:rPr>
        <w:t>link</w:t>
      </w:r>
      <w:r w:rsidR="002D4100">
        <w:t xml:space="preserve"> button </w:t>
      </w:r>
      <w:r w:rsidR="002D4100">
        <w:rPr>
          <w:noProof/>
          <w:lang w:eastAsia="en-US"/>
        </w:rPr>
        <w:drawing>
          <wp:inline distT="0" distB="0" distL="0" distR="0" wp14:anchorId="04530609" wp14:editId="771F81B0">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37734CED" w14:textId="37D11B2D" w:rsidR="009F343B" w:rsidRDefault="009F343B" w:rsidP="00647C9F">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3ECA2742">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AF11CB">
            <w:pPr>
              <w:pStyle w:val="Icon"/>
            </w:pPr>
            <w:r>
              <w:rPr>
                <w:noProof/>
                <w:lang w:eastAsia="en-US"/>
              </w:rPr>
              <mc:AlternateContent>
                <mc:Choice Requires="wpg">
                  <w:drawing>
                    <wp:inline distT="0" distB="0" distL="0" distR="0" wp14:anchorId="6110D2CF" wp14:editId="5D744B34">
                      <wp:extent cx="228600" cy="228600"/>
                      <wp:effectExtent l="0" t="0" r="0" b="0"/>
                      <wp:docPr id="14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35549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vAr8QA&#10;AADcAAAADwAAAGRycy9kb3ducmV2LnhtbESP0WoCMRBF3wv+QxihbzWrFtHVKGKx9KUtVT9g2Iyb&#10;1c0kJOm6/n1TKPRthnvnnjurTW9b0VGIjWMF41EBgrhyuuFawem4f5qDiAlZY+uYFNwpwmY9eFhh&#10;qd2Nv6g7pFrkEI4lKjAp+VLKWBmyGEfOE2ft7ILFlNdQSx3wlsNtKydFMZMWG84Eg552hqrr4dtm&#10;iPHdi9+9Nou5pfryeZ+Fj3dU6nHYb5cgEvXp3/x3/aZz/ecp/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rwK/EAAAA3AAAAA8AAAAAAAAAAAAAAAAAmAIAAGRycy9k&#10;b3ducmV2LnhtbFBLBQYAAAAABAAEAPUAAACJAw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41UsIA&#10;AADcAAAADwAAAGRycy9kb3ducmV2LnhtbERP30vDMBB+F/wfwgm+uVQtQ+uyIYLQJ2HrRl/P5toU&#10;m0tJsq7615vBYG/38f281Wa2g5jIh96xgsdFBoK4cbrnTsG++nx4AREissbBMSn4pQCb9e3NCgvt&#10;TrylaRc7kUI4FKjAxDgWUobGkMWwcCNx4lrnLcYEfSe1x1MKt4N8yrKltNhzajA40oeh5md3tArq&#10;v0M1HX1lvlpflvnrd7307bNS93fz+xuISHO8ii/uUqf5eQ7nZ9IF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zjVS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45624">
            <w:pPr>
              <w:pStyle w:val="TipText"/>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647C9F"/>
    <w:p w14:paraId="2D0142FD" w14:textId="29646CEA" w:rsidR="009F343B" w:rsidRDefault="007A0128" w:rsidP="00647C9F">
      <w:r>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AF11CB">
            <w:pPr>
              <w:pStyle w:val="Icon"/>
            </w:pPr>
            <w:r>
              <w:rPr>
                <w:noProof/>
                <w:lang w:eastAsia="en-US"/>
              </w:rPr>
              <mc:AlternateContent>
                <mc:Choice Requires="wpg">
                  <w:drawing>
                    <wp:inline distT="0" distB="0" distL="0" distR="0" wp14:anchorId="3FA6A295" wp14:editId="76B8147A">
                      <wp:extent cx="228600" cy="228600"/>
                      <wp:effectExtent l="0" t="0" r="0" b="0"/>
                      <wp:docPr id="14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DA61FC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DGrMQA&#10;AADcAAAADwAAAGRycy9kb3ducmV2LnhtbESP0WoCMRBF3wv+QxihbzWriNXVKGKx9KUtVT9g2Iyb&#10;1c0kJOm6/n1TKPRthnvnnjurTW9b0VGIjWMF41EBgrhyuuFawem4f5qDiAlZY+uYFNwpwmY9eFhh&#10;qd2Nv6g7pFrkEI4lKjAp+VLKWBmyGEfOE2ft7ILFlNdQSx3wlsNtKydFMZMWG84Eg552hqrr4dtm&#10;iPHdi9+9Nou5pfryeZ+Fj3dU6nHYb5cgEvXp3/x3/aZz/ekz/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QxqzEAAAA3AAAAA8AAAAAAAAAAAAAAAAAmAIAAGRycy9k&#10;b3ducmV2LnhtbFBLBQYAAAAABAAEAPUAAACJAw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M/V8UA&#10;AADcAAAADwAAAGRycy9kb3ducmV2LnhtbESPQUvDQBCF74L/YRnBm92opWjabRFByEmwqfQ6ZifZ&#10;0Oxs2N2m0V/vHARvM7w3732z2c1+UBPF1Ac2cL8oQBE3wfbcGTjUb3dPoFJGtjgEJgPflGC3vb7a&#10;YGnDhT9o2udOSQinEg24nMdS69Q48pgWYSQWrQ3RY5Y1dtpGvEi4H/RDUay0x56lweFIr46a0/7s&#10;DRx/PuvpHGv33saqWj5/HVexfTTm9mZ+WYPKNOd/8991ZQV/KbT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z9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AB17CF">
            <w:pPr>
              <w:pStyle w:val="TipText"/>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58233995" w:rsidR="00806808" w:rsidRDefault="00806808" w:rsidP="00647C9F"/>
    <w:p w14:paraId="40E649D8" w14:textId="5DABC8FF" w:rsidR="00762FFC" w:rsidRDefault="00762FFC" w:rsidP="00BF54AB">
      <w:pPr>
        <w:pStyle w:val="Heading1"/>
      </w:pPr>
      <w:bookmarkStart w:id="156" w:name="_Toc406575230"/>
      <w:bookmarkStart w:id="157" w:name="_Toc406755665"/>
      <w:bookmarkStart w:id="158" w:name="_Toc406770738"/>
      <w:bookmarkStart w:id="159" w:name="_Ref428361825"/>
      <w:bookmarkStart w:id="160" w:name="_Ref433192889"/>
      <w:bookmarkStart w:id="161" w:name="_Toc457293706"/>
      <w:r>
        <w:lastRenderedPageBreak/>
        <w:t>Clipping Volumes</w:t>
      </w:r>
      <w:bookmarkEnd w:id="156"/>
      <w:bookmarkEnd w:id="157"/>
      <w:bookmarkEnd w:id="158"/>
      <w:bookmarkEnd w:id="159"/>
      <w:bookmarkEnd w:id="160"/>
      <w:bookmarkEnd w:id="161"/>
    </w:p>
    <w:p w14:paraId="712AC5E8" w14:textId="6B819CAA" w:rsidR="00DD194F" w:rsidRDefault="00FB6E15" w:rsidP="00DD194F">
      <w:r>
        <w:rPr>
          <w:noProof/>
          <w:lang w:eastAsia="en-US"/>
        </w:rPr>
        <w:drawing>
          <wp:anchor distT="0" distB="0" distL="114300" distR="114300" simplePos="0" relativeHeight="251658244" behindDoc="0" locked="0" layoutInCell="1" allowOverlap="1" wp14:anchorId="475C5E5A" wp14:editId="0C08EB00">
            <wp:simplePos x="0" y="0"/>
            <wp:positionH relativeFrom="margin">
              <wp:posOffset>4876165</wp:posOffset>
            </wp:positionH>
            <wp:positionV relativeFrom="paragraph">
              <wp:posOffset>728980</wp:posOffset>
            </wp:positionV>
            <wp:extent cx="818515" cy="4818380"/>
            <wp:effectExtent l="0" t="0" r="635" b="127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HP2\SkyDrive\FluoRender\clip_ui.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818515" cy="4818380"/>
                    </a:xfrm>
                    <a:prstGeom prst="rect">
                      <a:avLst/>
                    </a:prstGeom>
                    <a:noFill/>
                    <a:ln>
                      <a:noFill/>
                    </a:ln>
                  </pic:spPr>
                </pic:pic>
              </a:graphicData>
            </a:graphic>
            <wp14:sizeRelH relativeFrom="margin">
              <wp14:pctWidth>0</wp14:pctWidth>
            </wp14:sizeRelH>
          </wp:anchor>
        </w:drawing>
      </w:r>
      <w:r w:rsidR="00766D8E">
        <w:t>When</w:t>
      </w:r>
      <w:r w:rsidR="00DD194F">
        <w:t xml:space="preserve"> volume property settings become </w:t>
      </w:r>
      <w:r w:rsidR="00766D8E">
        <w:t>inadequate</w:t>
      </w:r>
      <w:r w:rsidR="00DD194F">
        <w:t xml:space="preserve">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t>visual distinction.</w:t>
      </w:r>
    </w:p>
    <w:p w14:paraId="7B966017" w14:textId="25326770" w:rsidR="004264F5" w:rsidRDefault="004264F5" w:rsidP="004264F5">
      <w:pPr>
        <w:pStyle w:val="Heading2"/>
      </w:pPr>
      <w:bookmarkStart w:id="162" w:name="_Toc457293707"/>
      <w:r>
        <w:t>Clipping Plane Display Controls</w:t>
      </w:r>
      <w:bookmarkEnd w:id="162"/>
    </w:p>
    <w:p w14:paraId="25B4D3E9" w14:textId="1E6F2724" w:rsidR="004264F5" w:rsidRDefault="004264F5" w:rsidP="004264F5">
      <w:r>
        <w:t>The top three buttons control how clipping planes are displayed.</w:t>
      </w:r>
    </w:p>
    <w:p w14:paraId="19B70CB4" w14:textId="26A036E0" w:rsidR="004264F5" w:rsidRDefault="004264F5" w:rsidP="004264F5">
      <w:r>
        <w:rPr>
          <w:noProof/>
          <w:lang w:eastAsia="en-US"/>
        </w:rPr>
        <w:drawing>
          <wp:inline distT="0" distB="0" distL="0" distR="0" wp14:anchorId="1DB2CD1D" wp14:editId="5ED8F0FA">
            <wp:extent cx="164592" cy="164592"/>
            <wp:effectExtent l="0" t="0" r="6985" b="6985"/>
            <wp:docPr id="492" name="Picture 492"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ESIGNS\FluoRender Arts\list_icons\convert\sync_cha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Synchronize all channels.</w:t>
      </w:r>
      <w:r>
        <w:t xml:space="preserve"> Enable clipping plane synchronization so that all channels use the same clipping plane settings.</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4E7C795D" w14:textId="3D90C3FD" w:rsidR="004264F5" w:rsidRDefault="004264F5" w:rsidP="004264F5">
      <w:r>
        <w:rPr>
          <w:noProof/>
          <w:lang w:eastAsia="en-US"/>
        </w:rPr>
        <w:drawing>
          <wp:inline distT="0" distB="0" distL="0" distR="0" wp14:anchorId="379A66AF" wp14:editId="00253618">
            <wp:extent cx="164592" cy="164592"/>
            <wp:effectExtent l="0" t="0" r="6985" b="6985"/>
            <wp:docPr id="493" name="Picture 493" descr="E:\DESIGNS\FluoRender Arts\list_icons\convert\hold_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convert\hold_clip.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hold.</w:t>
      </w:r>
      <w:r>
        <w:t xml:space="preserve"> Enable clipping plane display hold so that clipping planes are displayed even the mouse cursor is moved outside of the panel.</w:t>
      </w:r>
    </w:p>
    <w:p w14:paraId="2E98F8E2" w14:textId="3164C137" w:rsidR="004264F5" w:rsidRDefault="004264F5" w:rsidP="004264F5">
      <w:r>
        <w:rPr>
          <w:noProof/>
          <w:lang w:eastAsia="en-US"/>
        </w:rPr>
        <w:drawing>
          <wp:inline distT="0" distB="0" distL="0" distR="0" wp14:anchorId="1263959A" wp14:editId="444FC25F">
            <wp:extent cx="164592" cy="164592"/>
            <wp:effectExtent l="0" t="0" r="6985" b="6985"/>
            <wp:docPr id="494" name="Picture 494"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ESIGNS\FluoRender Arts\list_icons\convert\clip_normal.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mode.</w:t>
      </w:r>
      <w:r>
        <w:t xml:space="preserve"> There are five display modes for clipping planes.</w:t>
      </w:r>
      <w:r w:rsidR="001E0FF1">
        <w:t xml:space="preserve"> Click this button to cycle through all modes.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215"/>
      </w:tblGrid>
      <w:tr w:rsidR="004264F5" w14:paraId="7F4266E9" w14:textId="77777777" w:rsidTr="001E0FF1">
        <w:tc>
          <w:tcPr>
            <w:tcW w:w="625" w:type="dxa"/>
          </w:tcPr>
          <w:p w14:paraId="46C5EC6A" w14:textId="66D754FA" w:rsidR="004264F5" w:rsidRDefault="004264F5" w:rsidP="004264F5">
            <w:r w:rsidRPr="004264F5">
              <w:rPr>
                <w:noProof/>
                <w:lang w:eastAsia="en-US"/>
              </w:rPr>
              <w:drawing>
                <wp:inline distT="0" distB="0" distL="0" distR="0" wp14:anchorId="11AB7ABE" wp14:editId="6BA2FD2B">
                  <wp:extent cx="122555" cy="122555"/>
                  <wp:effectExtent l="0" t="0" r="0" b="0"/>
                  <wp:docPr id="495" name="Picture 495"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convert\clip_normal.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320B86E2" w14:textId="484AE14A" w:rsidR="004264F5" w:rsidRDefault="001E0FF1" w:rsidP="004264F5">
            <w:r w:rsidRPr="001E0FF1">
              <w:rPr>
                <w:b/>
              </w:rPr>
              <w:t>Normal.</w:t>
            </w:r>
            <w:r>
              <w:t xml:space="preserve"> Color-coded planes with high opacity.</w:t>
            </w:r>
          </w:p>
        </w:tc>
      </w:tr>
      <w:tr w:rsidR="004264F5" w14:paraId="2EA373D1" w14:textId="77777777" w:rsidTr="001E0FF1">
        <w:tc>
          <w:tcPr>
            <w:tcW w:w="625" w:type="dxa"/>
          </w:tcPr>
          <w:p w14:paraId="3172FE8B" w14:textId="6AAC8260" w:rsidR="004264F5" w:rsidRDefault="004264F5" w:rsidP="004264F5">
            <w:r w:rsidRPr="004264F5">
              <w:rPr>
                <w:noProof/>
                <w:lang w:eastAsia="en-US"/>
              </w:rPr>
              <w:drawing>
                <wp:inline distT="0" distB="0" distL="0" distR="0" wp14:anchorId="45DB0B61" wp14:editId="6EE88E6B">
                  <wp:extent cx="122555" cy="122555"/>
                  <wp:effectExtent l="0" t="0" r="0" b="0"/>
                  <wp:docPr id="496" name="Picture 496" descr="E:\DESIGNS\FluoRender Arts\list_icons\convert\clip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ESIGNS\FluoRender Arts\list_icons\convert\clip_fram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239BE4C1" w14:textId="7BB1C266" w:rsidR="004264F5" w:rsidRDefault="001E0FF1" w:rsidP="004264F5">
            <w:r w:rsidRPr="001E0FF1">
              <w:rPr>
                <w:b/>
              </w:rPr>
              <w:t>Wireframe.</w:t>
            </w:r>
            <w:r>
              <w:t xml:space="preserve"> Only wireframe of the planes are shown.</w:t>
            </w:r>
          </w:p>
        </w:tc>
      </w:tr>
      <w:tr w:rsidR="004264F5" w14:paraId="55066628" w14:textId="77777777" w:rsidTr="001E0FF1">
        <w:tc>
          <w:tcPr>
            <w:tcW w:w="625" w:type="dxa"/>
          </w:tcPr>
          <w:p w14:paraId="4F9ED924" w14:textId="77A59A7D" w:rsidR="004264F5" w:rsidRDefault="004264F5" w:rsidP="004264F5">
            <w:r w:rsidRPr="004264F5">
              <w:rPr>
                <w:noProof/>
                <w:lang w:eastAsia="en-US"/>
              </w:rPr>
              <w:drawing>
                <wp:inline distT="0" distB="0" distL="0" distR="0" wp14:anchorId="74865B9F" wp14:editId="758B2F61">
                  <wp:extent cx="122555" cy="122555"/>
                  <wp:effectExtent l="0" t="0" r="0" b="0"/>
                  <wp:docPr id="497" name="Picture 497" descr="E:\DESIGNS\FluoRender Arts\list_icons\convert\clip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convert\clip_low.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1BFD071B" w14:textId="6C4AD1E5" w:rsidR="004264F5" w:rsidRDefault="001E0FF1" w:rsidP="001E0FF1">
            <w:r w:rsidRPr="001E0FF1">
              <w:rPr>
                <w:b/>
              </w:rPr>
              <w:t>Low opacity.</w:t>
            </w:r>
            <w:r>
              <w:t xml:space="preserve"> No colors are assigned to planes, which are shown with low opacity.</w:t>
            </w:r>
          </w:p>
        </w:tc>
      </w:tr>
      <w:tr w:rsidR="004264F5" w14:paraId="5A654287" w14:textId="77777777" w:rsidTr="001E0FF1">
        <w:tc>
          <w:tcPr>
            <w:tcW w:w="625" w:type="dxa"/>
          </w:tcPr>
          <w:p w14:paraId="7189F414" w14:textId="1175B081" w:rsidR="004264F5" w:rsidRDefault="004264F5" w:rsidP="004264F5">
            <w:r w:rsidRPr="004264F5">
              <w:rPr>
                <w:noProof/>
                <w:lang w:eastAsia="en-US"/>
              </w:rPr>
              <w:drawing>
                <wp:inline distT="0" distB="0" distL="0" distR="0" wp14:anchorId="14575874" wp14:editId="52DA081A">
                  <wp:extent cx="122555" cy="122555"/>
                  <wp:effectExtent l="0" t="0" r="0" b="0"/>
                  <wp:docPr id="498" name="Picture 498" descr="E:\DESIGNS\FluoRender Arts\list_icons\convert\clip_low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ESIGNS\FluoRender Arts\list_icons\convert\clip_low_back.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465A484" w14:textId="0D6338A1" w:rsidR="004264F5" w:rsidRDefault="001E0FF1" w:rsidP="004264F5">
            <w:r w:rsidRPr="001E0FF1">
              <w:rPr>
                <w:b/>
              </w:rPr>
              <w:t>Back plane, low opacity.</w:t>
            </w:r>
            <w:r>
              <w:t xml:space="preserve"> Only the back planes are shown with low opacity.</w:t>
            </w:r>
          </w:p>
        </w:tc>
      </w:tr>
      <w:tr w:rsidR="004264F5" w14:paraId="372C231C" w14:textId="77777777" w:rsidTr="001E0FF1">
        <w:tc>
          <w:tcPr>
            <w:tcW w:w="625" w:type="dxa"/>
          </w:tcPr>
          <w:p w14:paraId="79B6286E" w14:textId="23181CC1" w:rsidR="004264F5" w:rsidRDefault="004264F5" w:rsidP="004264F5">
            <w:r w:rsidRPr="004264F5">
              <w:rPr>
                <w:noProof/>
                <w:lang w:eastAsia="en-US"/>
              </w:rPr>
              <w:drawing>
                <wp:inline distT="0" distB="0" distL="0" distR="0" wp14:anchorId="4C97BAAE" wp14:editId="1C311C51">
                  <wp:extent cx="122555" cy="122555"/>
                  <wp:effectExtent l="0" t="0" r="0" b="0"/>
                  <wp:docPr id="499" name="Picture 499" descr="E:\DESIGNS\FluoRender Arts\list_icons\convert\clip_normal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convert\clip_normal_back.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C39F9AC" w14:textId="32802479" w:rsidR="004264F5" w:rsidRDefault="001E0FF1" w:rsidP="004264F5">
            <w:r w:rsidRPr="001E0FF1">
              <w:rPr>
                <w:b/>
              </w:rPr>
              <w:t>Back plane, normal.</w:t>
            </w:r>
            <w:r>
              <w:t xml:space="preserve"> Only the back planes are shown in normal mode.</w:t>
            </w:r>
          </w:p>
        </w:tc>
      </w:tr>
    </w:tbl>
    <w:p w14:paraId="42E07F1E" w14:textId="77777777" w:rsidR="004264F5" w:rsidRPr="004264F5" w:rsidRDefault="004264F5" w:rsidP="004264F5"/>
    <w:p w14:paraId="4505B4F0" w14:textId="66ED165F" w:rsidR="008E4A39" w:rsidRDefault="008E4A39" w:rsidP="00BF54AB">
      <w:pPr>
        <w:pStyle w:val="Heading2"/>
      </w:pPr>
      <w:bookmarkStart w:id="163" w:name="_Toc406755666"/>
      <w:bookmarkStart w:id="164" w:name="_Toc406770739"/>
      <w:bookmarkStart w:id="165" w:name="_Toc457293708"/>
      <w:r>
        <w:t>Clipping Plane</w:t>
      </w:r>
      <w:r w:rsidR="00C1357C">
        <w:t xml:space="preserve"> </w:t>
      </w:r>
      <w:r>
        <w:t>Translations</w:t>
      </w:r>
      <w:bookmarkEnd w:id="163"/>
      <w:bookmarkEnd w:id="164"/>
      <w:bookmarkEnd w:id="165"/>
    </w:p>
    <w:p w14:paraId="5990908A" w14:textId="2159FDBB" w:rsidR="00FB6E15" w:rsidRDefault="00AF11CB" w:rsidP="00DD194F">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r>
      <w:r w:rsidR="008E4A39">
        <w:instrText xml:space="preserve"> REF _Ref406589024 \h </w:instrText>
      </w:r>
      <w:r w:rsidR="008E4A39">
        <w:fldChar w:fldCharType="separate"/>
      </w:r>
      <w:r w:rsidR="00B137B9">
        <w:t xml:space="preserve">Figure </w:t>
      </w:r>
      <w:r w:rsidR="00B137B9">
        <w:rPr>
          <w:noProof/>
        </w:rPr>
        <w:t>10</w:t>
      </w:r>
      <w:r w:rsidR="00B137B9">
        <w:noBreakHyphen/>
      </w:r>
      <w:r w:rsidR="00B137B9">
        <w:rPr>
          <w:noProof/>
        </w:rPr>
        <w:t>1</w:t>
      </w:r>
      <w:r w:rsidR="00B137B9">
        <w:t>. Clipping plane panel</w:t>
      </w:r>
      <w:r w:rsidR="008E4A39">
        <w:fldChar w:fldCharType="end"/>
      </w:r>
      <w:r w:rsidR="008E4A39">
        <w:t>)</w:t>
      </w:r>
      <w:r>
        <w:t xml:space="preserve">, the clipping planes of selected volume channel are also visualized in the render view. To adjust one clipping plane, first find its color coding from the render view, and then change its position using the corresponding slider. Data outside of the space between two opposite clipping are </w:t>
      </w:r>
      <w:r w:rsidR="004264F5">
        <w:t>ex</w:t>
      </w:r>
      <w:r>
        <w:t>cluded.</w:t>
      </w:r>
    </w:p>
    <w:p w14:paraId="5B116FFC" w14:textId="1467AB2E" w:rsidR="00AF11CB" w:rsidRDefault="004264F5" w:rsidP="00DD194F">
      <w:r>
        <w:rPr>
          <w:noProof/>
          <w:lang w:eastAsia="en-US"/>
        </w:rPr>
        <mc:AlternateContent>
          <mc:Choice Requires="wps">
            <w:drawing>
              <wp:anchor distT="0" distB="0" distL="114300" distR="114300" simplePos="0" relativeHeight="251658245" behindDoc="0" locked="0" layoutInCell="1" allowOverlap="1" wp14:anchorId="6677E800" wp14:editId="65ED2F96">
                <wp:simplePos x="0" y="0"/>
                <wp:positionH relativeFrom="margin">
                  <wp:posOffset>4598670</wp:posOffset>
                </wp:positionH>
                <wp:positionV relativeFrom="paragraph">
                  <wp:posOffset>123190</wp:posOffset>
                </wp:positionV>
                <wp:extent cx="1446530" cy="1698625"/>
                <wp:effectExtent l="0" t="0" r="1270" b="0"/>
                <wp:wrapSquare wrapText="bothSides"/>
                <wp:docPr id="157" name="Text Box 157"/>
                <wp:cNvGraphicFramePr/>
                <a:graphic xmlns:a="http://schemas.openxmlformats.org/drawingml/2006/main">
                  <a:graphicData uri="http://schemas.microsoft.com/office/word/2010/wordprocessingShape">
                    <wps:wsp>
                      <wps:cNvSpPr txBox="1"/>
                      <wps:spPr>
                        <a:xfrm>
                          <a:off x="0" y="0"/>
                          <a:ext cx="1446530" cy="1698625"/>
                        </a:xfrm>
                        <a:prstGeom prst="rect">
                          <a:avLst/>
                        </a:prstGeom>
                        <a:solidFill>
                          <a:prstClr val="white"/>
                        </a:solidFill>
                        <a:ln>
                          <a:noFill/>
                        </a:ln>
                        <a:effectLst/>
                      </wps:spPr>
                      <wps:txbx>
                        <w:txbxContent>
                          <w:p w14:paraId="0C9F4F3B" w14:textId="2D8D8A36" w:rsidR="00151CBC" w:rsidRPr="00E3626C" w:rsidRDefault="00151CBC" w:rsidP="008E4A39">
                            <w:pPr>
                              <w:pStyle w:val="Caption"/>
                              <w:jc w:val="right"/>
                              <w:rPr>
                                <w:sz w:val="20"/>
                                <w:szCs w:val="20"/>
                              </w:rPr>
                            </w:pPr>
                            <w:bookmarkStart w:id="166" w:name="_Ref406589525"/>
                            <w:bookmarkStart w:id="167" w:name="_Ref406589024"/>
                            <w:bookmarkStart w:id="168" w:name="_Toc457293784"/>
                            <w:r>
                              <w:t xml:space="preserve">Figure </w:t>
                            </w:r>
                            <w:r>
                              <w:fldChar w:fldCharType="begin"/>
                            </w:r>
                            <w:r>
                              <w:instrText xml:space="preserve"> STYLEREF 1 \s </w:instrText>
                            </w:r>
                            <w:r>
                              <w:fldChar w:fldCharType="separate"/>
                            </w:r>
                            <w:r w:rsidR="00B137B9">
                              <w:rPr>
                                <w:noProof/>
                              </w:rPr>
                              <w:t>10</w:t>
                            </w:r>
                            <w:r>
                              <w:rPr>
                                <w:noProof/>
                              </w:rPr>
                              <w:fldChar w:fldCharType="end"/>
                            </w:r>
                            <w:r>
                              <w:noBreakHyphen/>
                            </w:r>
                            <w:r>
                              <w:fldChar w:fldCharType="begin"/>
                            </w:r>
                            <w:r>
                              <w:instrText xml:space="preserve"> SEQ Figure \* ARABIC \s 1 </w:instrText>
                            </w:r>
                            <w:r>
                              <w:fldChar w:fldCharType="separate"/>
                            </w:r>
                            <w:r w:rsidR="00B137B9">
                              <w:rPr>
                                <w:noProof/>
                              </w:rPr>
                              <w:t>1</w:t>
                            </w:r>
                            <w:r>
                              <w:rPr>
                                <w:noProof/>
                              </w:rPr>
                              <w:fldChar w:fldCharType="end"/>
                            </w:r>
                            <w:bookmarkEnd w:id="166"/>
                            <w:r>
                              <w:t>. Clipping plane panel</w:t>
                            </w:r>
                            <w:bookmarkEnd w:id="167"/>
                            <w:r>
                              <w:t>.</w:t>
                            </w:r>
                            <w:bookmarkEnd w:id="16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7E800" id="Text Box 157" o:spid="_x0000_s1029" type="#_x0000_t202" style="position:absolute;margin-left:362.1pt;margin-top:9.7pt;width:113.9pt;height:133.7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" stroked="f">
                <v:textbox inset="0,0,0,0">
                  <w:txbxContent>
                    <w:p w14:paraId="0C9F4F3B" w14:textId="2D8D8A36" w:rsidR="00151CBC" w:rsidRPr="00E3626C" w:rsidRDefault="00151CBC" w:rsidP="008E4A39">
                      <w:pPr>
                        <w:pStyle w:val="Caption"/>
                        <w:jc w:val="right"/>
                        <w:rPr>
                          <w:sz w:val="20"/>
                          <w:szCs w:val="20"/>
                        </w:rPr>
                      </w:pPr>
                      <w:bookmarkStart w:id="169" w:name="_Ref406589525"/>
                      <w:bookmarkStart w:id="170" w:name="_Ref406589024"/>
                      <w:bookmarkStart w:id="171" w:name="_Toc457293784"/>
                      <w:r>
                        <w:t xml:space="preserve">Figure </w:t>
                      </w:r>
                      <w:r>
                        <w:fldChar w:fldCharType="begin"/>
                      </w:r>
                      <w:r>
                        <w:instrText xml:space="preserve"> STYLEREF 1 \s </w:instrText>
                      </w:r>
                      <w:r>
                        <w:fldChar w:fldCharType="separate"/>
                      </w:r>
                      <w:r w:rsidR="00B137B9">
                        <w:rPr>
                          <w:noProof/>
                        </w:rPr>
                        <w:t>10</w:t>
                      </w:r>
                      <w:r>
                        <w:rPr>
                          <w:noProof/>
                        </w:rPr>
                        <w:fldChar w:fldCharType="end"/>
                      </w:r>
                      <w:r>
                        <w:noBreakHyphen/>
                      </w:r>
                      <w:r>
                        <w:fldChar w:fldCharType="begin"/>
                      </w:r>
                      <w:r>
                        <w:instrText xml:space="preserve"> SEQ Figure \* ARABIC \s 1 </w:instrText>
                      </w:r>
                      <w:r>
                        <w:fldChar w:fldCharType="separate"/>
                      </w:r>
                      <w:r w:rsidR="00B137B9">
                        <w:rPr>
                          <w:noProof/>
                        </w:rPr>
                        <w:t>1</w:t>
                      </w:r>
                      <w:r>
                        <w:rPr>
                          <w:noProof/>
                        </w:rPr>
                        <w:fldChar w:fldCharType="end"/>
                      </w:r>
                      <w:bookmarkEnd w:id="169"/>
                      <w:r>
                        <w:t>. Clipping plane panel</w:t>
                      </w:r>
                      <w:bookmarkEnd w:id="170"/>
                      <w:r>
                        <w:t>.</w:t>
                      </w:r>
                      <w:bookmarkEnd w:id="171"/>
                      <w:r>
                        <w:t xml:space="preserve"> </w:t>
                      </w:r>
                    </w:p>
                  </w:txbxContent>
                </v:textbox>
                <w10:wrap type="square" anchorx="margin"/>
              </v:shape>
            </w:pict>
          </mc:Fallback>
        </mc:AlternateContent>
      </w:r>
      <w:r w:rsidR="00AF11CB">
        <w:t>The movement of two opposite clipping planes can be linked, so t</w:t>
      </w:r>
      <w:r w:rsidR="003846A9">
        <w:t xml:space="preserve">hat moving one will also move the </w:t>
      </w:r>
      <w:r w:rsidR="00AF11CB">
        <w:t xml:space="preserve">other. To link the movement, click the link button </w:t>
      </w:r>
      <w:r w:rsidR="00AF11CB">
        <w:rPr>
          <w:noProof/>
          <w:lang w:eastAsia="en-US"/>
        </w:rPr>
        <w:drawing>
          <wp:inline distT="0" distB="0" distL="0" distR="0" wp14:anchorId="528E886A" wp14:editId="55559895">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AF11CB">
        <w:t xml:space="preserve">. When the space between two opposite clipping planes is reduced to one (value difference between two clipping planes becomes one), it becomes a visualization of an image section. The section views in </w:t>
      </w:r>
      <w:r w:rsidR="008E4A39">
        <w:fldChar w:fldCharType="begin"/>
      </w:r>
      <w:r w:rsidR="008E4A39">
        <w:instrText xml:space="preserve"> REF _Ref406589078 \h </w:instrText>
      </w:r>
      <w:r w:rsidR="008E4A39">
        <w:fldChar w:fldCharType="separate"/>
      </w:r>
      <w:r w:rsidR="00B137B9">
        <w:t xml:space="preserve">Figure </w:t>
      </w:r>
      <w:r w:rsidR="00B137B9">
        <w:rPr>
          <w:noProof/>
        </w:rPr>
        <w:t>7</w:t>
      </w:r>
      <w:r w:rsidR="00B137B9">
        <w:noBreakHyphen/>
      </w:r>
      <w:r w:rsidR="00B137B9">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r>
      <w:r w:rsidR="008E4A39">
        <w:instrText xml:space="preserve"> REF _Ref406589525 \h </w:instrText>
      </w:r>
      <w:r w:rsidR="008E4A39">
        <w:fldChar w:fldCharType="separate"/>
      </w:r>
      <w:r w:rsidR="00B137B9">
        <w:t xml:space="preserve">Figure </w:t>
      </w:r>
      <w:r w:rsidR="00B137B9">
        <w:rPr>
          <w:noProof/>
        </w:rPr>
        <w:t>10</w:t>
      </w:r>
      <w:r w:rsidR="00B137B9">
        <w:noBreakHyphen/>
      </w:r>
      <w:r w:rsidR="00B137B9">
        <w:rPr>
          <w:noProof/>
        </w:rPr>
        <w:t>1</w:t>
      </w:r>
      <w:r w:rsidR="008E4A39">
        <w:fldChar w:fldCharType="end"/>
      </w:r>
      <w:r w:rsidR="008E4A39">
        <w:t xml:space="preserve">, we look at the numeric box with value “4” under </w:t>
      </w:r>
      <w:r w:rsidR="008B5B48">
        <w:t xml:space="preserve">the </w:t>
      </w:r>
      <w:r w:rsidR="008E4A39">
        <w:t>“XY” button, which is also under the “Z” axis.</w:t>
      </w:r>
      <w:r w:rsidR="008B5B48">
        <w:t xml:space="preserve"> We change its value to “1”, and then click the “XY” button. +Z and -Z clipping </w:t>
      </w:r>
      <w:r w:rsidR="008B5B48">
        <w:lastRenderedPageBreak/>
        <w:t>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D87D5D">
            <w:pPr>
              <w:pStyle w:val="Icon"/>
            </w:pPr>
            <w:r>
              <w:rPr>
                <w:noProof/>
                <w:lang w:eastAsia="en-US"/>
              </w:rPr>
              <mc:AlternateContent>
                <mc:Choice Requires="wpg">
                  <w:drawing>
                    <wp:inline distT="0" distB="0" distL="0" distR="0" wp14:anchorId="3F7DBC47" wp14:editId="55ACB759">
                      <wp:extent cx="228600" cy="228600"/>
                      <wp:effectExtent l="0" t="0" r="0" b="0"/>
                      <wp:docPr id="1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D4864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CnI8MA&#10;AADcAAAADwAAAGRycy9kb3ducmV2LnhtbESPQWsCMRCF7wX/Qxiht5rVw2JXoxRF8dJK1R8wbKab&#10;bTeTkMR1/fdNoeBthvfmfW+W68F2oqcQW8cKppMCBHHtdMuNgst59zIHEROyxs4xKbhThPVq9LTE&#10;Srsbf1J/So3IIRwrVGBS8pWUsTZkMU6cJ87alwsWU15DI3XAWw63nZwVRSkttpwJBj1tDNU/p6vN&#10;EOP7rd/s29e5peb7eC/Dxzsq9Twe3hYgEg3pYf6/Puhcv5zC3zN5A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CnI8MAAADcAAAADwAAAAAAAAAAAAAAAACYAgAAZHJzL2Rv&#10;d25yZXYueG1sUEsFBgAAAAAEAAQA9QAAAIgD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5U3cMA&#10;AADcAAAADwAAAGRycy9kb3ducmV2LnhtbERP30vDMBB+F/Y/hBvszaVuUrQuG2Mw6JPgquz1bK5N&#10;sbmUJOs6/3ojCL7dx/fzNrvJ9mIkHzrHCh6WGQji2umOWwXv1fH+CUSIyBp7x6TgRgF229ndBgvt&#10;rvxG4ym2IoVwKFCBiXEopAy1IYth6QbixDXOW4wJ+lZqj9cUbnu5yrJcWuw4NRgc6GCo/jpdrILz&#10;90c1XnxlXhtflo/Pn+fcN2ulFvNp/wIi0hT/xX/uUqf5+Qp+n0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5U3c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D87D5D">
            <w:pPr>
              <w:pStyle w:val="TipText"/>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r w:rsidR="00766D8E" w14:paraId="068CE3A1" w14:textId="77777777" w:rsidTr="00766D8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536659A" w14:textId="77777777" w:rsidR="00766D8E" w:rsidRDefault="00766D8E" w:rsidP="002A4C39">
            <w:pPr>
              <w:pStyle w:val="Icon"/>
            </w:pPr>
            <w:r>
              <w:rPr>
                <w:noProof/>
                <w:lang w:eastAsia="en-US"/>
              </w:rPr>
              <mc:AlternateContent>
                <mc:Choice Requires="wpg">
                  <w:drawing>
                    <wp:inline distT="0" distB="0" distL="0" distR="0" wp14:anchorId="6605409F" wp14:editId="728D093F">
                      <wp:extent cx="228600" cy="228600"/>
                      <wp:effectExtent l="0" t="0" r="0" b="0"/>
                      <wp:docPr id="2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7" name="Oval 2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8" name="Freeform 2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3A72C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K9C2iKKBQAA9REAAA4AAAAAAAAAAAAAAAAALgIAAGRy&#10;cy9lMm9Eb2MueG1sUEsBAi0AFAAGAAgAAAAhAPgMKZnYAAAAAwEAAA8AAAAAAAAAAAAAAAAA5AcA&#10;AGRycy9kb3ducmV2LnhtbFBLBQYAAAAABAAEAPMAAADpCAAAAAA=&#10;">
                      <v:oval id="Oval 25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wxDcMA&#10;AADcAAAADwAAAGRycy9kb3ducmV2LnhtbESP3WoCMRCF7wu+Q5hC7zRboWq3RhGlxRsrah9g2Ew3&#10;224mIYnr+vZGKPTycH4+znzZ21Z0FGLjWMHzqABBXDndcK3g6/Q+nIGICVlj65gUXCnCcjF4mGOp&#10;3YUP1B1TLfIIxxIVmJR8KWWsDFmMI+eJs/ftgsWUZailDnjJ47aV46KYSIsNZ4JBT2tD1e/xbDPE&#10;+G7j1x/N68xS/bO/TsLnDpV6euxXbyAS9ek//NfeagXjlyn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wxDcMAAADcAAAADwAAAAAAAAAAAAAAAACYAgAAZHJzL2Rv&#10;d25yZXYueG1sUEsFBgAAAAAEAAQA9QAAAIgDAAAAAA==&#10;" fillcolor="#f24f4f [3204]" stroked="f" strokeweight="0">
                        <v:stroke joinstyle="miter"/>
                        <o:lock v:ext="edit" aspectratio="t"/>
                      </v:oval>
                      <v:shape id="Freeform 25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I9sIA&#10;AADcAAAADwAAAGRycy9kb3ducmV2LnhtbERPz2vCMBS+C/sfwht403Ruk1mNMgaDngTthte35rUp&#10;a15KEmv1r18Owo4f3+/NbrSdGMiH1rGCp3kGgrhyuuVGwVf5OXsDESKyxs4xKbhSgN32YbLBXLsL&#10;H2g4xkakEA45KjAx9rmUoTJkMcxdT5y42nmLMUHfSO3xksJtJxdZtpQWW04NBnv6MFT9Hs9Wwen2&#10;XQ5nX5p97YviZfVzWvr6Wanp4/i+BhFpjP/iu7vQChavaW06k46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f8j2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E4974B" w14:textId="34D27799" w:rsidR="00766D8E" w:rsidRDefault="00766D8E" w:rsidP="002A4C39">
            <w:pPr>
              <w:pStyle w:val="TipText"/>
              <w:cnfStyle w:val="000000000000" w:firstRow="0" w:lastRow="0" w:firstColumn="0" w:lastColumn="0" w:oddVBand="0" w:evenVBand="0" w:oddHBand="0" w:evenHBand="0" w:firstRowFirstColumn="0" w:firstRowLastColumn="0" w:lastRowFirstColumn="0" w:lastRowLastColumn="0"/>
            </w:pPr>
            <w:r>
              <w:t xml:space="preserve">You can use keyboard shortcuts to move clip slabs. See </w:t>
            </w:r>
            <w:r>
              <w:fldChar w:fldCharType="begin"/>
            </w:r>
            <w:r>
              <w:instrText xml:space="preserve"> REF _Ref407097453 \h </w:instrText>
            </w:r>
            <w:r>
              <w:fldChar w:fldCharType="separate"/>
            </w:r>
            <w:r w:rsidR="00B137B9" w:rsidRPr="00D807A8">
              <w:t>Appendi</w:t>
            </w:r>
            <w:r w:rsidR="00B137B9">
              <w:t>ces</w:t>
            </w:r>
            <w:r>
              <w:fldChar w:fldCharType="end"/>
            </w:r>
            <w:r>
              <w:t xml:space="preserve"> for more details.</w:t>
            </w:r>
          </w:p>
        </w:tc>
      </w:tr>
    </w:tbl>
    <w:p w14:paraId="13770EFA" w14:textId="62CF7166" w:rsidR="000004D3" w:rsidRDefault="000004D3" w:rsidP="00DD194F"/>
    <w:p w14:paraId="4DCE178D" w14:textId="032BDAE0" w:rsidR="008B5B48" w:rsidRDefault="008B5B48" w:rsidP="00DD194F">
      <w:r>
        <w:t xml:space="preserve">Use the reset button </w:t>
      </w:r>
      <w:r>
        <w:rPr>
          <w:noProof/>
          <w:lang w:eastAsia="en-US"/>
        </w:rPr>
        <w:drawing>
          <wp:inline distT="0" distB="0" distL="0" distR="0" wp14:anchorId="3E164F91" wp14:editId="7738948B">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1E7CB1FA" w:rsidR="008B5B48" w:rsidRDefault="008B5B48" w:rsidP="00DD194F">
      <w:r>
        <w:t>Clipping plane translations of all channels in one render view can be synchronized. To synchronize the settings, enable “Synch Channels”.</w:t>
      </w:r>
    </w:p>
    <w:p w14:paraId="2F66D656" w14:textId="5B73A57D" w:rsidR="008B5B48" w:rsidRDefault="008B5B48" w:rsidP="00BF54AB">
      <w:pPr>
        <w:pStyle w:val="Heading2"/>
      </w:pPr>
      <w:bookmarkStart w:id="172" w:name="_Toc406755667"/>
      <w:bookmarkStart w:id="173" w:name="_Toc406770740"/>
      <w:bookmarkStart w:id="174" w:name="_Toc457293709"/>
      <w:r>
        <w:t>Clipping Plane</w:t>
      </w:r>
      <w:r w:rsidR="006B2529" w:rsidRPr="00985B65">
        <w:rPr>
          <w:b w:val="0"/>
        </w:rPr>
        <w:fldChar w:fldCharType="begin"/>
      </w:r>
      <w:r w:rsidR="006B2529" w:rsidRPr="00985B65">
        <w:rPr>
          <w:b w:val="0"/>
        </w:rPr>
        <w:instrText xml:space="preserve"> XE "</w:instrText>
      </w:r>
      <w:r w:rsidR="00985B65" w:rsidRPr="00985B65">
        <w:rPr>
          <w:b w:val="0"/>
        </w:rPr>
        <w:instrText>Clipping p</w:instrText>
      </w:r>
      <w:r w:rsidR="006B2529" w:rsidRPr="00985B65">
        <w:rPr>
          <w:b w:val="0"/>
        </w:rPr>
        <w:instrText xml:space="preserve">lane" </w:instrText>
      </w:r>
      <w:r w:rsidR="006B2529" w:rsidRPr="00985B65">
        <w:rPr>
          <w:b w:val="0"/>
        </w:rPr>
        <w:fldChar w:fldCharType="end"/>
      </w:r>
      <w:r>
        <w:t xml:space="preserve"> Rotations</w:t>
      </w:r>
      <w:bookmarkEnd w:id="172"/>
      <w:bookmarkEnd w:id="173"/>
      <w:bookmarkEnd w:id="174"/>
    </w:p>
    <w:p w14:paraId="57ACAB03" w14:textId="3A0E022D" w:rsidR="008B5B48" w:rsidRDefault="008B5B48" w:rsidP="00DD194F">
      <w:r>
        <w:t>The group of six clipping planes can be rotated independently of the selected volume channel. There are two methods for clipping plane rotations.</w:t>
      </w:r>
    </w:p>
    <w:p w14:paraId="34519D58" w14:textId="4C69E692" w:rsidR="008B5B48" w:rsidRDefault="008B5B48" w:rsidP="00DD194F">
      <w:r>
        <w:t>To directly adjust clipping plane rotations, change the rotation values using sliders or numeric boxes.</w:t>
      </w:r>
    </w:p>
    <w:p w14:paraId="4B2B04F4" w14:textId="3A799B87" w:rsidR="008B5B48" w:rsidRDefault="00486E7C" w:rsidP="00DD194F">
      <w:r>
        <w:t xml:space="preserve">To rotate clipping planes using render view rotation controls, first rotate the view to an angle, so that the user is looking straight at </w:t>
      </w:r>
      <w:r w:rsidR="005040A8">
        <w:t>a desired</w:t>
      </w:r>
      <w:r>
        <w:t xml:space="preserve"> XY plane. Then, click “Align to View” to rotate clipping planes to align with the intended XY plane. This features is useful when a scan is tilted with an angle.</w:t>
      </w:r>
    </w:p>
    <w:p w14:paraId="293338A9" w14:textId="6B6CCE95" w:rsidR="00806808" w:rsidRDefault="00486E7C" w:rsidP="00486E7C">
      <w:r>
        <w:t xml:space="preserve">Use the reset button </w:t>
      </w:r>
      <w:r>
        <w:rPr>
          <w:noProof/>
          <w:lang w:eastAsia="en-US"/>
        </w:rPr>
        <w:drawing>
          <wp:inline distT="0" distB="0" distL="0" distR="0" wp14:anchorId="2D117593" wp14:editId="50A7A07E">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26711" w14:paraId="2A144EEE"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902A3C3" w14:textId="77777777" w:rsidR="00F26711" w:rsidRDefault="00F26711" w:rsidP="00747895">
            <w:pPr>
              <w:pStyle w:val="Icon"/>
            </w:pPr>
            <w:r>
              <w:rPr>
                <w:noProof/>
                <w:lang w:eastAsia="en-US"/>
              </w:rPr>
              <mc:AlternateContent>
                <mc:Choice Requires="wpg">
                  <w:drawing>
                    <wp:inline distT="0" distB="0" distL="0" distR="0" wp14:anchorId="6824BAC1" wp14:editId="641D6417">
                      <wp:extent cx="228600" cy="228600"/>
                      <wp:effectExtent l="0" t="0" r="0" b="0"/>
                      <wp:docPr id="4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5" name="Oval 4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6" name="Freeform 4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FB53A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2Hhg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HU4TpniFIHm9bHSZsFRaAbTui5oVQiuCa1dvluB6Z+pP9UfTvNiE&#10;J0LgMTMV/Ydv7NED/dQBLR8dE3g5Hl/MhwiHwFaz9oEQOaL1jEvkP3+Vb9AqHZBtnSm7Gille9Ts&#10;v0PtU85r6YNhyf8OtVmL2ocHXrLpc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FMdNh4YFAAD1EQAADgAAAAAAAAAAAAAAAAAuAgAAZHJzL2Uy&#10;b0RvYy54bWxQSwECLQAUAAYACAAAACEA+AwpmdgAAAADAQAADwAAAAAAAAAAAAAAAADgBwAAZHJz&#10;L2Rvd25yZXYueG1sUEsFBgAAAAAEAAQA8wAAAOUIAAAAAA==&#10;">
                      <v:oval id="Oval 4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rnBMMA&#10;AADcAAAADwAAAGRycy9kb3ducmV2LnhtbESP3WoCMRCF7wu+QxihdzWrWNHVKGKx9KYtVR9g2Iyb&#10;1c0kJOm6vn1TKPTycH4+zmrT21Z0FGLjWMF4VIAgrpxuuFZwOu6f5iBiQtbYOiYFd4qwWQ8eVlhq&#10;d+Mv6g6pFnmEY4kKTEq+lDJWhizGkfPE2Tu7YDFlGWqpA97yuG3lpChm0mLDmWDQ085QdT182wwx&#10;vnvxu9dmMbdUXz7vs/Dxjko9DvvtEkSiPv2H/9pvWsG0eIb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rnBMMAAADcAAAADwAAAAAAAAAAAAAAAACYAgAAZHJzL2Rv&#10;d25yZXYueG1sUEsFBgAAAAAEAAQA9QAAAIgDAAAAAA==&#10;" fillcolor="#f24f4f [3204]" stroked="f" strokeweight="0">
                        <v:stroke joinstyle="miter"/>
                        <o:lock v:ext="edit" aspectratio="t"/>
                      </v:oval>
                      <v:shape id="Freeform 4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QU+sUA&#10;AADcAAAADwAAAGRycy9kb3ducmV2LnhtbESPQUvDQBSE74L/YXmCN7tRS9DYbRFByElo05LrM/uS&#10;DWbfht1tGv31bqHQ4zAz3zCrzWwHMZEPvWMFj4sMBHHjdM+dgn31+fACIkRkjYNjUvBLATbr25sV&#10;FtqdeEvTLnYiQTgUqMDEOBZShsaQxbBwI3HyWuctxiR9J7XHU4LbQT5lWS4t9pwWDI70Yaj52R2t&#10;gvrvUE1HX5mv1pfl8vW7zn37rNT93fz+BiLSHK/hS7vUCpZZDucz6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VBT6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5146C1" w14:textId="50F3A590" w:rsidR="00F26711" w:rsidRDefault="00F26711" w:rsidP="00747895">
            <w:pPr>
              <w:pStyle w:val="TipText"/>
              <w:cnfStyle w:val="000000000000" w:firstRow="0" w:lastRow="0" w:firstColumn="0" w:lastColumn="0" w:oddVBand="0" w:evenVBand="0" w:oddHBand="0" w:evenHBand="0" w:firstRowFirstColumn="0" w:firstRowLastColumn="0" w:lastRowFirstColumn="0" w:lastRowLastColumn="0"/>
            </w:pPr>
            <w:r>
              <w:t xml:space="preserve">You can save a sub volume defined by the clipping planes using the bake feature. See </w:t>
            </w:r>
            <w:r>
              <w:fldChar w:fldCharType="begin"/>
            </w:r>
            <w:r>
              <w:instrText xml:space="preserve"> REF _Ref428266974 \r \h </w:instrText>
            </w:r>
            <w:r>
              <w:fldChar w:fldCharType="separate"/>
            </w:r>
            <w:r w:rsidR="00B137B9">
              <w:t>Chapter 5</w:t>
            </w:r>
            <w:r>
              <w:fldChar w:fldCharType="end"/>
            </w:r>
            <w:r>
              <w:t xml:space="preserve"> for more details.</w:t>
            </w:r>
          </w:p>
        </w:tc>
      </w:tr>
    </w:tbl>
    <w:p w14:paraId="22A5F09B" w14:textId="77777777" w:rsidR="00F26711" w:rsidRDefault="00F26711" w:rsidP="00486E7C"/>
    <w:p w14:paraId="483E1A60" w14:textId="77777777" w:rsidR="00806808" w:rsidRDefault="00806808">
      <w:r>
        <w:br w:type="page"/>
      </w:r>
    </w:p>
    <w:p w14:paraId="1BBAC164" w14:textId="0FB7CBDC" w:rsidR="00762FFC" w:rsidRDefault="00762FFC" w:rsidP="00BF54AB">
      <w:pPr>
        <w:pStyle w:val="Heading1"/>
      </w:pPr>
      <w:bookmarkStart w:id="175" w:name="_Toc406575231"/>
      <w:bookmarkStart w:id="176" w:name="_Toc406755668"/>
      <w:bookmarkStart w:id="177" w:name="_Ref406761927"/>
      <w:bookmarkStart w:id="178" w:name="_Toc406770741"/>
      <w:bookmarkStart w:id="179" w:name="_Toc457293710"/>
      <w:r>
        <w:lastRenderedPageBreak/>
        <w:t>Adjusting Mesh Properties</w:t>
      </w:r>
      <w:bookmarkEnd w:id="175"/>
      <w:bookmarkEnd w:id="176"/>
      <w:bookmarkEnd w:id="177"/>
      <w:bookmarkEnd w:id="178"/>
      <w:bookmarkEnd w:id="179"/>
    </w:p>
    <w:p w14:paraId="441BCE7B" w14:textId="1F6ACFDE" w:rsidR="00A3225D" w:rsidRPr="00BF54AB" w:rsidRDefault="00A3225D" w:rsidP="00BF54AB">
      <w:pPr>
        <w:pStyle w:val="Heading2"/>
      </w:pPr>
      <w:bookmarkStart w:id="180" w:name="_Toc406755669"/>
      <w:bookmarkStart w:id="181" w:name="_Toc406770742"/>
      <w:bookmarkStart w:id="182" w:name="_Toc457293711"/>
      <w:r w:rsidRPr="00BF54AB">
        <w:t>Basic Mesh Properties</w:t>
      </w:r>
      <w:bookmarkEnd w:id="180"/>
      <w:bookmarkEnd w:id="181"/>
      <w:bookmarkEnd w:id="182"/>
    </w:p>
    <w:p w14:paraId="212C7847" w14:textId="2EA5D463" w:rsidR="000004D3" w:rsidRDefault="00A45C95" w:rsidP="000004D3">
      <w:r>
        <w:t>Mesh objects provide clear boundary information. When a mesh object is selected from the “Workspace” panel, its properties are loaded into the property panel (</w:t>
      </w:r>
      <w:r w:rsidR="00A3225D">
        <w:fldChar w:fldCharType="begin"/>
      </w:r>
      <w:r w:rsidR="00A3225D">
        <w:instrText xml:space="preserve"> REF _Ref406591238 \h </w:instrText>
      </w:r>
      <w:r w:rsidR="00A3225D">
        <w:fldChar w:fldCharType="separate"/>
      </w:r>
      <w:r w:rsidR="00B137B9">
        <w:t xml:space="preserve">Figure </w:t>
      </w:r>
      <w:r w:rsidR="00B137B9">
        <w:rPr>
          <w:noProof/>
        </w:rPr>
        <w:t>11</w:t>
      </w:r>
      <w:r w:rsidR="00B137B9">
        <w:noBreakHyphen/>
      </w:r>
      <w:r w:rsidR="00B137B9">
        <w:rPr>
          <w:noProof/>
        </w:rPr>
        <w:t>1</w:t>
      </w:r>
      <w:r w:rsidR="00A3225D">
        <w:fldChar w:fldCharType="end"/>
      </w:r>
      <w:r>
        <w:t>).</w:t>
      </w:r>
      <w:r w:rsidR="00A3225D">
        <w:t xml:space="preserve"> Change these properties</w:t>
      </w:r>
    </w:p>
    <w:p w14:paraId="6C4D79A7" w14:textId="7DF99346" w:rsidR="00A45C95" w:rsidRDefault="00A45C95" w:rsidP="00A45C95">
      <w:pPr>
        <w:jc w:val="center"/>
      </w:pPr>
      <w:r>
        <w:rPr>
          <w:noProof/>
          <w:lang w:eastAsia="en-US"/>
        </w:rPr>
        <w:drawing>
          <wp:inline distT="0" distB="0" distL="0" distR="0" wp14:anchorId="31BBD909" wp14:editId="49C4DD1C">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744108C0" w14:textId="221262DA" w:rsidR="00A45C95" w:rsidRDefault="00A45C95" w:rsidP="00A45C95">
      <w:pPr>
        <w:pStyle w:val="Caption"/>
        <w:jc w:val="center"/>
      </w:pPr>
      <w:bookmarkStart w:id="183" w:name="_Ref406591238"/>
      <w:bookmarkStart w:id="184" w:name="_Toc457293785"/>
      <w:r>
        <w:t xml:space="preserve">Figure </w:t>
      </w:r>
      <w:r w:rsidR="00AD39CE">
        <w:fldChar w:fldCharType="begin"/>
      </w:r>
      <w:r w:rsidR="00AD39CE">
        <w:instrText xml:space="preserve"> STYLEREF 1 \s </w:instrText>
      </w:r>
      <w:r w:rsidR="00AD39CE">
        <w:fldChar w:fldCharType="separate"/>
      </w:r>
      <w:r w:rsidR="00B137B9">
        <w:rPr>
          <w:noProof/>
        </w:rPr>
        <w:t>11</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1</w:t>
      </w:r>
      <w:r w:rsidR="00AD39CE">
        <w:rPr>
          <w:noProof/>
        </w:rPr>
        <w:fldChar w:fldCharType="end"/>
      </w:r>
      <w:bookmarkEnd w:id="183"/>
      <w:r>
        <w:t>. Mesh properties.</w:t>
      </w:r>
      <w:bookmarkEnd w:id="184"/>
    </w:p>
    <w:p w14:paraId="31DB6385" w14:textId="685C82FB" w:rsidR="00A45C95" w:rsidRPr="00BF54AB" w:rsidRDefault="00D87D5D" w:rsidP="00BF54AB">
      <w:pPr>
        <w:pStyle w:val="Heading3"/>
      </w:pPr>
      <w:r w:rsidRPr="00BF54AB">
        <w:t>Material properties</w:t>
      </w:r>
    </w:p>
    <w:p w14:paraId="5E07B2A0" w14:textId="3A414447" w:rsidR="00D87D5D" w:rsidRDefault="00D87D5D" w:rsidP="00A45C95">
      <w:r w:rsidRPr="00D87D5D">
        <w:rPr>
          <w:b/>
        </w:rPr>
        <w:t>Diffuse color.</w:t>
      </w:r>
      <w:r>
        <w:t xml:space="preserve"> The base color of the object.</w:t>
      </w:r>
    </w:p>
    <w:p w14:paraId="15996EED" w14:textId="29AFDDFE" w:rsidR="00D87D5D" w:rsidRDefault="00D87D5D" w:rsidP="00A45C95">
      <w:r w:rsidRPr="00D87D5D">
        <w:rPr>
          <w:b/>
        </w:rPr>
        <w:t>Specular color.</w:t>
      </w:r>
      <w:r>
        <w:t xml:space="preserve"> The color of the object’s highlight.</w:t>
      </w:r>
    </w:p>
    <w:p w14:paraId="22B8E181" w14:textId="71A6C332" w:rsidR="00D87D5D" w:rsidRDefault="00D87D5D" w:rsidP="00A45C95">
      <w:r w:rsidRPr="00D87D5D">
        <w:rPr>
          <w:b/>
        </w:rPr>
        <w:t>Shininess.</w:t>
      </w:r>
      <w:r>
        <w:t xml:space="preserve"> The size of the highlight.</w:t>
      </w:r>
    </w:p>
    <w:p w14:paraId="06792C57" w14:textId="64E54AA7" w:rsidR="00D87D5D" w:rsidRDefault="00D87D5D" w:rsidP="00BF54AB">
      <w:pPr>
        <w:pStyle w:val="Heading3"/>
      </w:pPr>
      <w:r>
        <w:t>Other properties</w:t>
      </w:r>
    </w:p>
    <w:p w14:paraId="0DF75785" w14:textId="1310C4A6" w:rsidR="00D87D5D" w:rsidRDefault="00D87D5D" w:rsidP="00A45C95">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D87D5D">
            <w:pPr>
              <w:pStyle w:val="Icon"/>
            </w:pPr>
            <w:r>
              <w:rPr>
                <w:noProof/>
                <w:lang w:eastAsia="en-US"/>
              </w:rPr>
              <mc:AlternateContent>
                <mc:Choice Requires="wpg">
                  <w:drawing>
                    <wp:inline distT="0" distB="0" distL="0" distR="0" wp14:anchorId="05DA8CCA" wp14:editId="2C57D310">
                      <wp:extent cx="228600" cy="228600"/>
                      <wp:effectExtent l="0" t="0" r="0" b="0"/>
                      <wp:docPr id="1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49167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wMEcMA&#10;AADcAAAADwAAAGRycy9kb3ducmV2LnhtbESPQWsCMRCF7wX/QxjBW83qQe1qFFEqvbSl6g8YNuNm&#10;dTMJSbqu/74pFHqb4b1535vVpret6CjExrGCybgAQVw53XCt4Hx6fV6AiAlZY+uYFDwowmY9eFph&#10;qd2dv6g7plrkEI4lKjAp+VLKWBmyGMfOE2ft4oLFlNdQSx3wnsNtK6dFMZMWG84Eg552hqrb8dtm&#10;iPHd3u8OzcvCUn39fMzCxzsqNRr22yWIRH36N/9dv+lcfz6H32fyBH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wMEcMAAADcAAAADwAAAAAAAAAAAAAAAACYAgAAZHJzL2Rv&#10;d25yZXYueG1sUEsFBgAAAAAEAAQA9QAAAIgD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6sUA&#10;AADcAAAADwAAAGRycy9kb3ducmV2LnhtbESPT0vDQBDF74LfYRnBm934h2rTbosIQk6CTaXXMTvJ&#10;BrOzYXebRj+9cxC8zfDevPebzW72g5oopj6wgdtFAYq4CbbnzsChfr15ApUyssUhMBn4pgS77eXF&#10;BksbzvxO0z53SkI4lWjA5TyWWqfGkce0CCOxaG2IHrOssdM24lnC/aDvimKpPfYsDQ5HenHUfO1P&#10;3sDx56OeTrF2b22sqofV53EZ23tjrq/m5zWoTHP+N/9dV1bwH4VWnpEJ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7/X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4C7A1AC0" w:rsidR="00D87D5D" w:rsidRDefault="00D87D5D" w:rsidP="00E45624">
            <w:pPr>
              <w:pStyle w:val="TipText"/>
              <w:cnfStyle w:val="000000000000" w:firstRow="0" w:lastRow="0" w:firstColumn="0" w:lastColumn="0" w:oddVBand="0" w:evenVBand="0" w:oddHBand="0" w:evenHBand="0" w:firstRowFirstColumn="0" w:firstRowLastColumn="0" w:lastRowFirstColumn="0" w:lastRowLastColumn="0"/>
            </w:pPr>
            <w:r>
              <w:t>Depth peeling is used for rendering transparent mesh objects, as well as rendering with volumes. For higher transparency quality, increase the number of peeling layers in the settings dialog.</w:t>
            </w:r>
            <w:r w:rsidR="005040A8">
              <w:t xml:space="preserve"> See </w:t>
            </w:r>
            <w:r w:rsidR="005040A8">
              <w:fldChar w:fldCharType="begin"/>
            </w:r>
            <w:r w:rsidR="005040A8">
              <w:instrText xml:space="preserve"> REF _Ref428364528 \r \h </w:instrText>
            </w:r>
            <w:r w:rsidR="005040A8">
              <w:fldChar w:fldCharType="separate"/>
            </w:r>
            <w:r w:rsidR="00B137B9">
              <w:t>Chapter 22</w:t>
            </w:r>
            <w:r w:rsidR="005040A8">
              <w:fldChar w:fldCharType="end"/>
            </w:r>
            <w:r w:rsidR="005040A8">
              <w:t xml:space="preserve"> for more details.</w:t>
            </w:r>
          </w:p>
        </w:tc>
      </w:tr>
    </w:tbl>
    <w:p w14:paraId="4D1AAAA1" w14:textId="77777777" w:rsidR="00D87D5D" w:rsidRDefault="00D87D5D" w:rsidP="00A45C95"/>
    <w:p w14:paraId="39B38E06" w14:textId="121096F2" w:rsidR="00D87D5D" w:rsidRDefault="00D87D5D" w:rsidP="00A45C95">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r w:rsidR="005040A8">
        <w:t xml:space="preserve"> with the slider</w:t>
      </w:r>
      <w:r>
        <w:t>.</w:t>
      </w:r>
    </w:p>
    <w:p w14:paraId="63DD8B88" w14:textId="5C3014FF" w:rsidR="00D87D5D" w:rsidRDefault="00D87D5D" w:rsidP="00A45C95">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A45C95">
      <w:r w:rsidRPr="00D87D5D">
        <w:rPr>
          <w:b/>
        </w:rPr>
        <w:t>Scaling.</w:t>
      </w:r>
      <w:r>
        <w:t xml:space="preserve"> It is a multiplier to the overall scale of a mesh object. Use it to enlarge or shrink a mesh object.</w:t>
      </w:r>
    </w:p>
    <w:p w14:paraId="6182F80A" w14:textId="6E905E14" w:rsidR="00D87D5D" w:rsidRDefault="00D87D5D" w:rsidP="00BF54AB">
      <w:pPr>
        <w:pStyle w:val="Heading2"/>
      </w:pPr>
      <w:bookmarkStart w:id="185" w:name="_Toc406755670"/>
      <w:bookmarkStart w:id="186" w:name="_Toc406770743"/>
      <w:bookmarkStart w:id="187" w:name="_Toc457293712"/>
      <w:r>
        <w:t>Mesh Manipulations</w:t>
      </w:r>
      <w:bookmarkEnd w:id="185"/>
      <w:bookmarkEnd w:id="186"/>
      <w:bookmarkEnd w:id="187"/>
    </w:p>
    <w:p w14:paraId="1547623C" w14:textId="0D80AADC" w:rsidR="00D87D5D" w:rsidRDefault="00DA14A7" w:rsidP="00A45C95">
      <w:r>
        <w:t>Mesh manipulations are enabled from the “Workspace” panel, though context menu. When enabled, the settings are loaded into the “Property” panel (</w:t>
      </w:r>
      <w:r>
        <w:fldChar w:fldCharType="begin"/>
      </w:r>
      <w:r>
        <w:instrText xml:space="preserve"> REF _Ref406593703 \h </w:instrText>
      </w:r>
      <w:r>
        <w:fldChar w:fldCharType="separate"/>
      </w:r>
      <w:r w:rsidR="00B137B9">
        <w:t xml:space="preserve">Figure </w:t>
      </w:r>
      <w:r w:rsidR="00B137B9">
        <w:rPr>
          <w:noProof/>
        </w:rPr>
        <w:t>11</w:t>
      </w:r>
      <w:r w:rsidR="00B137B9">
        <w:noBreakHyphen/>
      </w:r>
      <w:r w:rsidR="00B137B9">
        <w:rPr>
          <w:noProof/>
        </w:rPr>
        <w:t>2</w:t>
      </w:r>
      <w:r>
        <w:fldChar w:fldCharType="end"/>
      </w:r>
      <w:r>
        <w:t>).</w:t>
      </w:r>
    </w:p>
    <w:p w14:paraId="7608EF13" w14:textId="765EC65F" w:rsidR="00DA14A7" w:rsidRDefault="00DA14A7" w:rsidP="00DA14A7">
      <w:pPr>
        <w:jc w:val="center"/>
      </w:pPr>
      <w:r>
        <w:rPr>
          <w:noProof/>
          <w:lang w:eastAsia="en-US"/>
        </w:rPr>
        <w:lastRenderedPageBreak/>
        <w:drawing>
          <wp:inline distT="0" distB="0" distL="0" distR="0" wp14:anchorId="46A91B08" wp14:editId="506D0563">
            <wp:extent cx="2724912" cy="11521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HP2\SkyDrive\FluoRender\mesh_manipulat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24912" cy="1152144"/>
                    </a:xfrm>
                    <a:prstGeom prst="rect">
                      <a:avLst/>
                    </a:prstGeom>
                    <a:noFill/>
                    <a:ln>
                      <a:noFill/>
                    </a:ln>
                  </pic:spPr>
                </pic:pic>
              </a:graphicData>
            </a:graphic>
          </wp:inline>
        </w:drawing>
      </w:r>
    </w:p>
    <w:p w14:paraId="63635FCA" w14:textId="5D2F1A74" w:rsidR="00DA14A7" w:rsidRDefault="00DA14A7" w:rsidP="00DA14A7">
      <w:pPr>
        <w:pStyle w:val="Caption"/>
        <w:jc w:val="center"/>
      </w:pPr>
      <w:bookmarkStart w:id="188" w:name="_Ref406593703"/>
      <w:bookmarkStart w:id="189" w:name="_Toc457293786"/>
      <w:r>
        <w:t xml:space="preserve">Figure </w:t>
      </w:r>
      <w:r w:rsidR="00AD39CE">
        <w:fldChar w:fldCharType="begin"/>
      </w:r>
      <w:r w:rsidR="00AD39CE">
        <w:instrText xml:space="preserve"> STYLEREF 1 \s </w:instrText>
      </w:r>
      <w:r w:rsidR="00AD39CE">
        <w:fldChar w:fldCharType="separate"/>
      </w:r>
      <w:r w:rsidR="00B137B9">
        <w:rPr>
          <w:noProof/>
        </w:rPr>
        <w:t>11</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2</w:t>
      </w:r>
      <w:r w:rsidR="00AD39CE">
        <w:rPr>
          <w:noProof/>
        </w:rPr>
        <w:fldChar w:fldCharType="end"/>
      </w:r>
      <w:bookmarkEnd w:id="188"/>
      <w:r>
        <w:t>. Mesh manipulations.</w:t>
      </w:r>
      <w:bookmarkEnd w:id="189"/>
    </w:p>
    <w:p w14:paraId="256FFC69" w14:textId="6505A2E8" w:rsidR="00DA14A7" w:rsidRDefault="00055C96" w:rsidP="00DA14A7">
      <w:r>
        <w:t>Mesh manipulations allow translate, rotate, scale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A977D8">
            <w:pPr>
              <w:pStyle w:val="Icon"/>
            </w:pPr>
            <w:r>
              <w:rPr>
                <w:noProof/>
                <w:lang w:eastAsia="en-US"/>
              </w:rPr>
              <mc:AlternateContent>
                <mc:Choice Requires="wpg">
                  <w:drawing>
                    <wp:inline distT="0" distB="0" distL="0" distR="0" wp14:anchorId="48EDA739" wp14:editId="60350D99">
                      <wp:extent cx="228600" cy="228600"/>
                      <wp:effectExtent l="0" t="0" r="0" b="0"/>
                      <wp:docPr id="18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9D33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xB2cMA&#10;AADcAAAADwAAAGRycy9kb3ducmV2LnhtbESPQWsCMRCF7wX/Qxiht5rVg2xXoxRF8dKWqj9g2Ew3&#10;224mIYnr+u8bQehthvfmfW+W68F2oqcQW8cKppMCBHHtdMuNgvNp91KCiAlZY+eYFNwowno1elpi&#10;pd2Vv6g/pkbkEI4VKjAp+UrKWBuyGCfOE2ft2wWLKa+hkTrgNYfbTs6KYi4ttpwJBj1tDNW/x4vN&#10;EOP7rd/s29fSUvPzeZuHj3dU6nk8vC1AJBrSv/lxfdC5fjmF+zN5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xB2cMAAADcAAAADwAAAAAAAAAAAAAAAACYAgAAZHJzL2Rv&#10;d25yZXYueG1sUEsFBgAAAAAEAAQA9QAAAIgD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yJ8IA&#10;AADcAAAADwAAAGRycy9kb3ducmV2LnhtbERP32vCMBB+F/Y/hBvsTdM5EdcZZQwGfRpoHb7emmtT&#10;1lxKEmu3v94Igm/38f289Xa0nRjIh9axgudZBoK4crrlRsGh/JyuQISIrLFzTAr+KMB28zBZY67d&#10;mXc07GMjUgiHHBWYGPtcylAZshhmridOXO28xZigb6T2eE7htpPzLFtKiy2nBoM9fRiqfvcnq+D4&#10;/10OJ1+ar9oXxeL157j09YtST4/j+xuISGO8i2/uQqf5qzlcn0kXyM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0rIn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7B3341">
            <w:pPr>
              <w:pStyle w:val="TipText"/>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DA14A7"/>
    <w:p w14:paraId="69E62E7E" w14:textId="77777777" w:rsidR="00806808" w:rsidRDefault="00806808">
      <w:r>
        <w:br w:type="page"/>
      </w:r>
    </w:p>
    <w:p w14:paraId="224ABD33" w14:textId="7617E2C1" w:rsidR="00762FFC" w:rsidRDefault="00762FFC" w:rsidP="00BF54AB">
      <w:pPr>
        <w:pStyle w:val="Heading1"/>
      </w:pPr>
      <w:bookmarkStart w:id="190" w:name="_Toc406575232"/>
      <w:bookmarkStart w:id="191" w:name="_Ref406750455"/>
      <w:bookmarkStart w:id="192" w:name="_Ref406750676"/>
      <w:bookmarkStart w:id="193" w:name="_Toc406755671"/>
      <w:bookmarkStart w:id="194" w:name="_Ref406768432"/>
      <w:bookmarkStart w:id="195" w:name="_Toc406770744"/>
      <w:bookmarkStart w:id="196" w:name="_Ref407098293"/>
      <w:bookmarkStart w:id="197" w:name="_Ref410030394"/>
      <w:bookmarkStart w:id="198" w:name="_Ref410053431"/>
      <w:bookmarkStart w:id="199" w:name="_Ref428197378"/>
      <w:bookmarkStart w:id="200" w:name="_Ref428197707"/>
      <w:bookmarkStart w:id="201" w:name="_Ref428273664"/>
      <w:bookmarkStart w:id="202" w:name="_Ref433192216"/>
      <w:bookmarkStart w:id="203" w:name="_Ref448311935"/>
      <w:bookmarkStart w:id="204" w:name="_Ref448312642"/>
      <w:bookmarkStart w:id="205" w:name="_Ref448829434"/>
      <w:bookmarkStart w:id="206" w:name="_Toc457293713"/>
      <w:r>
        <w:lastRenderedPageBreak/>
        <w:t>Movie Playback and Export</w:t>
      </w:r>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14:paraId="207752EF" w14:textId="6168C40F" w:rsidR="005C070B" w:rsidRDefault="005C070B" w:rsidP="005C070B">
      <w:bookmarkStart w:id="207" w:name="_Toc406755672"/>
      <w:r>
        <w:t>This panel enables a user to animate certain aspects of a vo</w:t>
      </w:r>
      <w:r w:rsidR="000E07FC">
        <w:t>lume within the rendering view, and is located at the bottom left of the program by default.</w:t>
      </w:r>
    </w:p>
    <w:p w14:paraId="059D4776" w14:textId="026F8126" w:rsidR="000B1DC8" w:rsidRDefault="000B1DC8" w:rsidP="005C070B">
      <w:r>
        <w:t xml:space="preserve">The bottom of the </w:t>
      </w:r>
      <w:r w:rsidR="0037433D">
        <w:t>panel remains constant for all the</w:t>
      </w:r>
      <w:r>
        <w:t xml:space="preserve"> tabs. </w:t>
      </w:r>
      <w:r w:rsidR="003153DD">
        <w:t xml:space="preserve">The type of playback depends on which tab is currently visible (Basic vs. Advanced.) If </w:t>
      </w:r>
      <w:r w:rsidR="005040A8">
        <w:t>one of the other tabs</w:t>
      </w:r>
      <w:r w:rsidR="003153DD">
        <w:t xml:space="preserve"> is in view, the last tab selected determines the playback mode.</w:t>
      </w:r>
    </w:p>
    <w:p w14:paraId="1D9FFC22" w14:textId="5A347634" w:rsidR="00BB6613" w:rsidRDefault="00BB6613" w:rsidP="00C50376">
      <w:pPr>
        <w:jc w:val="center"/>
      </w:pPr>
      <w:r>
        <w:rPr>
          <w:noProof/>
          <w:lang w:eastAsia="en-US"/>
        </w:rPr>
        <w:drawing>
          <wp:inline distT="0" distB="0" distL="0" distR="0" wp14:anchorId="794A9667" wp14:editId="29A7874D">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42802CBD" w14:textId="02DF0A2E" w:rsidR="000815F7" w:rsidRDefault="00C50376" w:rsidP="00C50376">
      <w:pPr>
        <w:pStyle w:val="Caption"/>
        <w:jc w:val="center"/>
      </w:pPr>
      <w:bookmarkStart w:id="208" w:name="_Toc457293787"/>
      <w:r>
        <w:t xml:space="preserve">Figure </w:t>
      </w:r>
      <w:r w:rsidR="00AD39CE">
        <w:fldChar w:fldCharType="begin"/>
      </w:r>
      <w:r w:rsidR="00AD39CE">
        <w:instrText xml:space="preserve"> STYLEREF 1 \s </w:instrText>
      </w:r>
      <w:r w:rsidR="00AD39CE">
        <w:fldChar w:fldCharType="separate"/>
      </w:r>
      <w:r w:rsidR="00B137B9">
        <w:rPr>
          <w:noProof/>
        </w:rPr>
        <w:t>12</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1</w:t>
      </w:r>
      <w:r w:rsidR="00AD39CE">
        <w:rPr>
          <w:noProof/>
        </w:rPr>
        <w:fldChar w:fldCharType="end"/>
      </w:r>
      <w:r>
        <w:t xml:space="preserve">. </w:t>
      </w:r>
      <w:r w:rsidR="000E07FC">
        <w:t>Main m</w:t>
      </w:r>
      <w:r w:rsidR="000815F7">
        <w:t>ovie playback controls.</w:t>
      </w:r>
      <w:bookmarkEnd w:id="208"/>
    </w:p>
    <w:p w14:paraId="2B15A635" w14:textId="3E84DA89" w:rsidR="00BB6613" w:rsidRDefault="00BB6613" w:rsidP="005C070B">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725DA96" w14:textId="006D1270" w:rsidR="00BB6613" w:rsidRDefault="00BB6613" w:rsidP="005C070B">
      <w:r>
        <w:rPr>
          <w:b/>
        </w:rPr>
        <w:t xml:space="preserve">Capture. </w:t>
      </w:r>
      <w:r>
        <w:t>This drop-down selection box enables a user to choose which rendering frame to playback on and record to export to file. Having multiple rendering frames is not common, but is sometimes useful for side-by-side comparisons. In most cases, there is only 1 frame to render, and subsequently, only 1 option in this drop-down menu.</w:t>
      </w:r>
    </w:p>
    <w:p w14:paraId="64104B83" w14:textId="13AFF96B" w:rsidR="00BB6613" w:rsidRPr="00BB6613" w:rsidRDefault="00BB6613" w:rsidP="005C070B">
      <w:r>
        <w:rPr>
          <w:noProof/>
          <w:lang w:eastAsia="en-US"/>
        </w:rPr>
        <w:drawing>
          <wp:inline distT="0" distB="0" distL="0" distR="0" wp14:anchorId="1109DC65" wp14:editId="7F790F91">
            <wp:extent cx="182880" cy="182880"/>
            <wp:effectExtent l="0" t="0" r="762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w:t>
      </w:r>
      <w:r>
        <w:rPr>
          <w:b/>
        </w:rPr>
        <w:t xml:space="preserve">Help. </w:t>
      </w:r>
      <w:r>
        <w:t>This button is a link to open a browser to this reference document.</w:t>
      </w:r>
    </w:p>
    <w:p w14:paraId="232A5742" w14:textId="19058B61" w:rsidR="000B1DC8" w:rsidRDefault="004E1B06" w:rsidP="00BB6613">
      <w:r>
        <w:rPr>
          <w:noProof/>
          <w:lang w:eastAsia="en-US"/>
        </w:rPr>
        <w:drawing>
          <wp:inline distT="0" distB="0" distL="0" distR="0" wp14:anchorId="13DA212A" wp14:editId="455C595F">
            <wp:extent cx="192024" cy="18288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BB6613">
        <w:t xml:space="preserve">  </w:t>
      </w:r>
      <w:r w:rsidR="00BB6613">
        <w:rPr>
          <w:b/>
        </w:rPr>
        <w:t xml:space="preserve">Play. </w:t>
      </w:r>
      <w:r w:rsidR="00BB6613">
        <w:t>The “Play” button allows a user to preview what an exported movie will look like</w:t>
      </w:r>
      <w:r w:rsidR="003636A8">
        <w:t>.</w:t>
      </w:r>
    </w:p>
    <w:p w14:paraId="6735E0FF" w14:textId="1F334775" w:rsidR="003636A8" w:rsidRDefault="003636A8" w:rsidP="00BB6613">
      <w:r>
        <w:rPr>
          <w:noProof/>
          <w:lang w:eastAsia="en-US"/>
        </w:rPr>
        <w:drawing>
          <wp:inline distT="0" distB="0" distL="0" distR="0" wp14:anchorId="38800580" wp14:editId="52B169CF">
            <wp:extent cx="190500" cy="1905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layscript.png"/>
                    <pic:cNvPicPr/>
                  </pic:nvPicPr>
                  <pic:blipFill>
                    <a:blip r:embed="rId10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A54A9C">
        <w:rPr>
          <w:b/>
        </w:rPr>
        <w:t>Play with Script.</w:t>
      </w:r>
      <w:r>
        <w:t xml:space="preserve"> When a 4D script is enabled in the “Record/Export” panel, the play button changes to indicate the script will be executed along with the movie play back. See </w:t>
      </w:r>
      <w:r>
        <w:fldChar w:fldCharType="begin"/>
      </w:r>
      <w:r>
        <w:instrText xml:space="preserve"> REF _Ref456778180 \r \h </w:instrText>
      </w:r>
      <w:r>
        <w:fldChar w:fldCharType="separate"/>
      </w:r>
      <w:r w:rsidR="00B137B9">
        <w:t>Chapter 13</w:t>
      </w:r>
      <w:r>
        <w:fldChar w:fldCharType="end"/>
      </w:r>
      <w:r>
        <w:t xml:space="preserve"> for more details about 4D scripting.</w:t>
      </w:r>
    </w:p>
    <w:p w14:paraId="1AFE69B8" w14:textId="3F9B56C3" w:rsidR="00BB6613" w:rsidRDefault="004E1B06" w:rsidP="00BB6613">
      <w:r>
        <w:rPr>
          <w:noProof/>
          <w:lang w:eastAsia="en-US"/>
        </w:rPr>
        <w:drawing>
          <wp:inline distT="0" distB="0" distL="0" distR="0" wp14:anchorId="48014426" wp14:editId="02DD65E3">
            <wp:extent cx="173736" cy="1737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BB6613">
        <w:t xml:space="preserve">  </w:t>
      </w:r>
      <w:r w:rsidR="00BB6613">
        <w:rPr>
          <w:b/>
        </w:rPr>
        <w:t xml:space="preserve">Rewind / Reset. </w:t>
      </w:r>
      <w:r w:rsidR="00BB6613">
        <w:t>This button returns the playback to the beginning, at time zero, and time frame zero (for a time sequence. If this is pressed during playback or recording, the playback and recording is terminated.</w:t>
      </w:r>
    </w:p>
    <w:p w14:paraId="5CEAA77D" w14:textId="620DFE79" w:rsidR="000815F7" w:rsidRDefault="000815F7" w:rsidP="00BB6613">
      <w:r>
        <w:rPr>
          <w:b/>
        </w:rPr>
        <w:t xml:space="preserve">Time Slider. </w:t>
      </w:r>
      <w:r>
        <w:t>This slider indicates where along the movie you are. You can move the slider to any point to visualize a frame at that point in time.</w:t>
      </w:r>
    </w:p>
    <w:p w14:paraId="288DC6BD" w14:textId="1721DB32" w:rsidR="000815F7" w:rsidRDefault="000815F7" w:rsidP="00BB6613">
      <w:r>
        <w:rPr>
          <w:b/>
        </w:rPr>
        <w:t xml:space="preserve">Time Text. </w:t>
      </w:r>
      <w:r>
        <w:t>This text box updates with the slider during playback. You may also edit this to a particular time in the movie (in seconds).</w:t>
      </w:r>
    </w:p>
    <w:p w14:paraId="6E8FA109" w14:textId="6A2D99D7" w:rsidR="000815F7" w:rsidRDefault="000815F7" w:rsidP="00BB6613">
      <w:r>
        <w:rPr>
          <w:b/>
          <w:noProof/>
          <w:lang w:eastAsia="en-US"/>
        </w:rPr>
        <w:drawing>
          <wp:inline distT="0" distB="0" distL="0" distR="0" wp14:anchorId="6E93EBFD" wp14:editId="1DC1567E">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Pr>
          <w:b/>
        </w:rPr>
        <w:t xml:space="preserve">  Save / Export. </w:t>
      </w:r>
      <w:r>
        <w:t xml:space="preserve">This button allows you to export a final movie once you feel the preview playback is adequate. </w:t>
      </w:r>
    </w:p>
    <w:p w14:paraId="68965451" w14:textId="29168B38" w:rsidR="000815F7" w:rsidRDefault="000815F7" w:rsidP="001D76DD">
      <w:pPr>
        <w:jc w:val="center"/>
      </w:pPr>
      <w:r>
        <w:rPr>
          <w:noProof/>
          <w:lang w:eastAsia="en-US"/>
        </w:rPr>
        <w:lastRenderedPageBreak/>
        <w:drawing>
          <wp:inline distT="0" distB="0" distL="0" distR="0" wp14:anchorId="7E262C67" wp14:editId="1E67BB45">
            <wp:extent cx="3593592" cy="3291505"/>
            <wp:effectExtent l="0" t="0" r="6985" b="444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1"/>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3593592" cy="3291505"/>
                    </a:xfrm>
                    <a:prstGeom prst="rect">
                      <a:avLst/>
                    </a:prstGeom>
                    <a:noFill/>
                    <a:ln>
                      <a:noFill/>
                    </a:ln>
                  </pic:spPr>
                </pic:pic>
              </a:graphicData>
            </a:graphic>
          </wp:inline>
        </w:drawing>
      </w:r>
    </w:p>
    <w:p w14:paraId="02D4FEC6" w14:textId="07C5754E" w:rsidR="000815F7" w:rsidRDefault="00C50376" w:rsidP="00C50376">
      <w:pPr>
        <w:pStyle w:val="Caption"/>
        <w:jc w:val="center"/>
      </w:pPr>
      <w:bookmarkStart w:id="209" w:name="_Toc457293788"/>
      <w:r>
        <w:t xml:space="preserve">Figure </w:t>
      </w:r>
      <w:r w:rsidR="00AD39CE">
        <w:fldChar w:fldCharType="begin"/>
      </w:r>
      <w:r w:rsidR="00AD39CE">
        <w:instrText xml:space="preserve"> STYLEREF 1 \s </w:instrText>
      </w:r>
      <w:r w:rsidR="00AD39CE">
        <w:fldChar w:fldCharType="separate"/>
      </w:r>
      <w:r w:rsidR="00B137B9">
        <w:rPr>
          <w:noProof/>
        </w:rPr>
        <w:t>12</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2</w:t>
      </w:r>
      <w:r w:rsidR="00AD39CE">
        <w:rPr>
          <w:noProof/>
        </w:rPr>
        <w:fldChar w:fldCharType="end"/>
      </w:r>
      <w:r>
        <w:t xml:space="preserve">. </w:t>
      </w:r>
      <w:r w:rsidR="002F1AC5">
        <w:t>Save or e</w:t>
      </w:r>
      <w:r w:rsidR="000815F7">
        <w:t>xport a movie or time sequence.</w:t>
      </w:r>
      <w:bookmarkEnd w:id="209"/>
    </w:p>
    <w:p w14:paraId="51BD08A4" w14:textId="2DA826C9" w:rsidR="000815F7" w:rsidRDefault="000815F7" w:rsidP="000815F7">
      <w:r>
        <w:t xml:space="preserve">Once you click save, you will see a number of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36FA83E0" w14:textId="77777777" w:rsidR="003107BB" w:rsidRDefault="003107BB" w:rsidP="000815F7">
      <w:r>
        <w:t>These additional options are available to check before you save the captured image sequence.</w:t>
      </w:r>
    </w:p>
    <w:p w14:paraId="387B3251" w14:textId="77777777" w:rsidR="003107BB" w:rsidRDefault="003107BB" w:rsidP="000815F7">
      <w:r w:rsidRPr="003107BB">
        <w:rPr>
          <w:b/>
        </w:rPr>
        <w:t>Embed all files in the project folder.</w:t>
      </w:r>
      <w:r>
        <w:t xml:space="preserve"> If you choose to save a project along with the movie export, you can check this option to save all original data in the project.</w:t>
      </w:r>
    </w:p>
    <w:p w14:paraId="7542D4DD" w14:textId="77777777" w:rsidR="003107BB" w:rsidRDefault="003107BB" w:rsidP="000815F7">
      <w:r w:rsidRPr="003107BB">
        <w:rPr>
          <w:b/>
        </w:rPr>
        <w:t>Lempel-Ziv-Welch Compression.</w:t>
      </w:r>
      <w:r>
        <w:t xml:space="preserve"> If you choose to export the movie as an image sequence of TIFF files, check this option to compress with the LZW method. LZW is a lossless compression method, which reduces file size based on useful information in an image.</w:t>
      </w:r>
    </w:p>
    <w:p w14:paraId="635754F0" w14:textId="50B5CF68" w:rsidR="003107BB" w:rsidRDefault="003107BB" w:rsidP="000815F7">
      <w:r w:rsidRPr="003107BB">
        <w:rPr>
          <w:b/>
        </w:rPr>
        <w:t>Save alpha.</w:t>
      </w:r>
      <w:r>
        <w:t xml:space="preserve"> If you choose to export the movie as an image sequence of TIFF files, check this option to save an alpha channel in addition to the RGB channels for each image. You can use the alpha channel to overlay the rendered data on a different background using a compositing software package.</w:t>
      </w:r>
    </w:p>
    <w:p w14:paraId="6A22FDA6" w14:textId="02CD12D9" w:rsidR="000815F7" w:rsidRDefault="00D47FD0" w:rsidP="000815F7">
      <w:r w:rsidRPr="00D47FD0">
        <w:rPr>
          <w:b/>
        </w:rPr>
        <w:t>B</w:t>
      </w:r>
      <w:r w:rsidR="000815F7" w:rsidRPr="00D47FD0">
        <w:rPr>
          <w:b/>
        </w:rPr>
        <w:t>itrate</w:t>
      </w:r>
      <w:r w:rsidRPr="00D47FD0">
        <w:rPr>
          <w:b/>
        </w:rPr>
        <w:t>.</w:t>
      </w:r>
      <w:r w:rsidR="000815F7">
        <w:t xml:space="preserve"> </w:t>
      </w:r>
      <w:r>
        <w:t>You can set t</w:t>
      </w:r>
      <w:r w:rsidR="000815F7">
        <w:t xml:space="preserve">he bitrate </w:t>
      </w:r>
      <w:r>
        <w:t>to adjust the quality of a QuickTime movie file</w:t>
      </w:r>
      <w:r w:rsidR="000815F7">
        <w:t xml:space="preserve">. </w:t>
      </w:r>
      <w:r w:rsidR="003153DD">
        <w:t xml:space="preserve">The estimated size, based on the Mb/s is on the right. As movies get larger and longer, this estimation becomes less accurate. </w:t>
      </w:r>
      <w:r w:rsidR="000815F7">
        <w:t>One Mb/s would approximately be 8 Mb</w:t>
      </w:r>
      <w:r w:rsidR="003153DD">
        <w:t xml:space="preserve"> (mega bit)</w:t>
      </w:r>
      <w:r w:rsidR="000815F7">
        <w:t xml:space="preserve"> in size if the movie is 8 second long. This would be only about 1 MB (</w:t>
      </w:r>
      <w:r w:rsidR="003153DD">
        <w:t>megabyte</w:t>
      </w:r>
      <w:r w:rsidR="000815F7">
        <w:t>).</w:t>
      </w:r>
    </w:p>
    <w:p w14:paraId="3A0C3EAC" w14:textId="77777777" w:rsidR="00127BDC" w:rsidRDefault="00127BDC" w:rsidP="000815F7"/>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3B7F" w14:paraId="388F19D3" w14:textId="77777777" w:rsidTr="007F0F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3C1AE3" w14:textId="77777777" w:rsidR="004E3B7F" w:rsidRDefault="004E3B7F" w:rsidP="007F0FD8">
            <w:pPr>
              <w:pStyle w:val="Icon"/>
            </w:pPr>
            <w:r>
              <w:rPr>
                <w:noProof/>
                <w:lang w:eastAsia="en-US"/>
              </w:rPr>
              <w:lastRenderedPageBreak/>
              <mc:AlternateContent>
                <mc:Choice Requires="wpg">
                  <w:drawing>
                    <wp:inline distT="0" distB="0" distL="0" distR="0" wp14:anchorId="64DE89AB" wp14:editId="4854530A">
                      <wp:extent cx="228600" cy="228600"/>
                      <wp:effectExtent l="0" t="0" r="0" b="0"/>
                      <wp:docPr id="35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1" name="Oval 4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2" name="Freeform 4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E68BF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YHKHKoMFAAD1EQAADgAAAAAAAAAAAAAAAAAuAgAAZHJzL2Uyb0Rv&#10;Yy54bWxQSwECLQAUAAYACAAAACEA+AwpmdgAAAADAQAADwAAAAAAAAAAAAAAAADdBwAAZHJzL2Rv&#10;d25yZXYueG1sUEsFBgAAAAAEAAQA8wAAAOIIAAAAAA==&#10;">
                      <v:oval id="Oval 4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9Z8IA&#10;AADcAAAADwAAAGRycy9kb3ducmV2LnhtbESP3WoCMRCF7wu+QxihdzWrFNGtUURRvGmL2gcYNtPN&#10;1s0kJHFd394UCr08nJ+Ps1j1thUdhdg4VjAeFSCIK6cbrhV8nXcvMxAxIWtsHZOCO0VYLQdPCyy1&#10;u/GRulOqRR7hWKICk5IvpYyVIYtx5Dxx9r5dsJiyDLXUAW953LZyUhRTabHhTDDoaWOoupyuNkOM&#10;77Z+s2/mM0v1z+d9Gj7eUannYb9+A5GoT//hv/ZBK3idjOH3TD4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xL1nwgAAANwAAAAPAAAAAAAAAAAAAAAAAJgCAABkcnMvZG93&#10;bnJldi54bWxQSwUGAAAAAAQABAD1AAAAhwMAAAAA&#10;" fillcolor="#f24f4f [3204]" stroked="f" strokeweight="0">
                        <v:stroke joinstyle="miter"/>
                        <o:lock v:ext="edit" aspectratio="t"/>
                      </v:oval>
                      <v:shape id="Freeform 4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pOmcUA&#10;AADcAAAADwAAAGRycy9kb3ducmV2LnhtbESPwWrDMBBE74X8g9hCb41cN4TUiRJCoeBToXFCrltr&#10;bZlYKyMpjtuvrwqFHoeZecNsdpPtxUg+dI4VPM0zEMS10x23Co7V2+MKRIjIGnvHpOCLAuy2s7sN&#10;Ftrd+IPGQ2xFgnAoUIGJcSikDLUhi2HuBuLkNc5bjEn6VmqPtwS3vcyzbCktdpwWDA70aqi+HK5W&#10;wfn7VI1XX5n3xpfl4uXzvPTNs1IP99N+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2k6Z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05E51" w14:textId="4BBC59C6" w:rsidR="004E3B7F" w:rsidRDefault="004E3B7F" w:rsidP="007F0FD8">
            <w:pPr>
              <w:pStyle w:val="TipText"/>
              <w:cnfStyle w:val="000000000000" w:firstRow="0" w:lastRow="0" w:firstColumn="0" w:lastColumn="0" w:oddVBand="0" w:evenVBand="0" w:oddHBand="0" w:evenHBand="0" w:firstRowFirstColumn="0" w:firstRowLastColumn="0" w:lastRowFirstColumn="0" w:lastRowLastColumn="0"/>
            </w:pPr>
            <w:r>
              <w:t>In order to successfully compress a MOV file, a movie is required to contain at least 36 frames in total. The total number of movie frames is calculated by multiplying FPS to movie length in seconds. For example, at 30 FPS, a 1 second long movie will be too short to be successfully compressed, since it contains only 30 frames. You can either increase the movie length or export individual frames as TIFF files.</w:t>
            </w:r>
          </w:p>
        </w:tc>
      </w:tr>
    </w:tbl>
    <w:p w14:paraId="46B93602" w14:textId="77777777" w:rsidR="004E3B7F" w:rsidRPr="000815F7" w:rsidRDefault="004E3B7F" w:rsidP="000815F7"/>
    <w:p w14:paraId="15E45914" w14:textId="6181A70F" w:rsidR="00B96966" w:rsidRDefault="00B96966" w:rsidP="00B96966">
      <w:pPr>
        <w:pStyle w:val="Heading2"/>
      </w:pPr>
      <w:bookmarkStart w:id="210" w:name="_Toc406770745"/>
      <w:bookmarkStart w:id="211" w:name="_Toc457293714"/>
      <w:r>
        <w:t>Basic Movie Operations</w:t>
      </w:r>
      <w:bookmarkEnd w:id="207"/>
      <w:bookmarkEnd w:id="210"/>
      <w:bookmarkEnd w:id="211"/>
    </w:p>
    <w:p w14:paraId="5CFEF6FE" w14:textId="5A4ACAC6" w:rsidR="005C070B" w:rsidRDefault="005C070B" w:rsidP="005C070B">
      <w:r>
        <w:t>Basic operations include axis-aligned rotations (X, Y, and Z), time frame progression (from a set of volumes organized as subsequent times of the same data), and alternating between a set of differing volumes. Based on the first volume loaded into the program, FluoRender automatically chooses the most common basic playback option in this panel for you.</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C070B" w14:paraId="210998C6"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D47CE" w14:textId="77777777" w:rsidR="005C070B" w:rsidRDefault="005C070B" w:rsidP="000B1DC8">
            <w:pPr>
              <w:pStyle w:val="Icon"/>
            </w:pPr>
            <w:r>
              <w:rPr>
                <w:noProof/>
                <w:lang w:eastAsia="en-US"/>
              </w:rPr>
              <mc:AlternateContent>
                <mc:Choice Requires="wpg">
                  <w:drawing>
                    <wp:inline distT="0" distB="0" distL="0" distR="0" wp14:anchorId="08369D11" wp14:editId="323448B1">
                      <wp:extent cx="228600" cy="228600"/>
                      <wp:effectExtent l="0" t="0" r="0" b="0"/>
                      <wp:docPr id="3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27" name="Oval 32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8" name="Freeform 32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56699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K9RzWIkFAAD1EQAADgAAAAAAAAAAAAAAAAAuAgAAZHJz&#10;L2Uyb0RvYy54bWxQSwECLQAUAAYACAAAACEA+AwpmdgAAAADAQAADwAAAAAAAAAAAAAAAADjBwAA&#10;ZHJzL2Rvd25yZXYueG1sUEsFBgAAAAAEAAQA8wAAAOgIAAAAAA==&#10;">
                      <v:oval id="Oval 32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tN7cMA&#10;AADcAAAADwAAAGRycy9kb3ducmV2LnhtbESP3WoCMRCF7wu+Q5hC7zRbC2q3RhGlxRsrah9g2Ew3&#10;224mIYnr+vZGKPTycH4+znzZ21Z0FGLjWMHzqABBXDndcK3g6/Q+nIGICVlj65gUXCnCcjF4mGOp&#10;3YUP1B1TLfIIxxIVmJR8KWWsDFmMI+eJs/ftgsWUZailDnjJ47aV46KYSIsNZ4JBT2tD1e/xbDPE&#10;+G7j1x/N68xS/bO/TsLnDpV6euxXbyAS9ek//NfeagUv4yn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tN7cMAAADcAAAADwAAAAAAAAAAAAAAAACYAgAAZHJzL2Rv&#10;d25yZXYueG1sUEsFBgAAAAAEAAQA9QAAAIgDAAAAAA==&#10;" fillcolor="#f24f4f [3204]" stroked="f" strokeweight="0">
                        <v:stroke joinstyle="miter"/>
                        <o:lock v:ext="edit" aspectratio="t"/>
                      </v:oval>
                      <v:shape id="Freeform 32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i0FsIA&#10;AADcAAAADwAAAGRycy9kb3ducmV2LnhtbERPz2vCMBS+D/Y/hDfwNlN1yFaNMgZCT4NZpddn89oU&#10;m5eSxNrtr18Ogx0/vt/b/WR7MZIPnWMFi3kGgrh2uuNWwak8PL+CCBFZY++YFHxTgP3u8WGLuXZ3&#10;/qLxGFuRQjjkqMDEOORShtqQxTB3A3HiGuctxgR9K7XHewq3vVxm2Vpa7Dg1GBzow1B9Pd6sgurn&#10;XI43X5rPxhfFy9ulWvtmpdTsaXrfgIg0xX/xn7vQClbLtDa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QW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F85CB7" w14:textId="4B37000B" w:rsidR="005C070B" w:rsidRDefault="005C070B" w:rsidP="00E45624">
            <w:pPr>
              <w:pStyle w:val="TipText"/>
              <w:cnfStyle w:val="000000000000" w:firstRow="0" w:lastRow="0" w:firstColumn="0" w:lastColumn="0" w:oddVBand="0" w:evenVBand="0" w:oddHBand="0" w:evenHBand="0" w:firstRowFirstColumn="0" w:firstRowLastColumn="0" w:lastRowFirstColumn="0" w:lastRowLastColumn="0"/>
            </w:pPr>
            <w:r>
              <w:t>If you load a file that meets the naming convention for a time sequence, the “Batch” feature will be disabled. To use the batch feature, make sure the first volume you load does NOT meet the time sequence convention. The default convention is a “_T”, followed by a number designating the time of that frame.</w:t>
            </w:r>
          </w:p>
        </w:tc>
      </w:tr>
    </w:tbl>
    <w:p w14:paraId="42D34369" w14:textId="77777777" w:rsidR="005C070B" w:rsidRDefault="005C070B" w:rsidP="005C070B"/>
    <w:p w14:paraId="1BCFCABD" w14:textId="1B430F03" w:rsidR="005C070B" w:rsidRDefault="000E07FC" w:rsidP="001D76DD">
      <w:pPr>
        <w:jc w:val="center"/>
      </w:pPr>
      <w:r>
        <w:rPr>
          <w:noProof/>
          <w:lang w:eastAsia="en-US"/>
        </w:rPr>
        <w:drawing>
          <wp:inline distT="0" distB="0" distL="0" distR="0" wp14:anchorId="6C7768C4" wp14:editId="5A15D11B">
            <wp:extent cx="2203704" cy="1581912"/>
            <wp:effectExtent l="0" t="0" r="635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1"/>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203704" cy="1581912"/>
                    </a:xfrm>
                    <a:prstGeom prst="rect">
                      <a:avLst/>
                    </a:prstGeom>
                    <a:noFill/>
                    <a:ln>
                      <a:noFill/>
                    </a:ln>
                  </pic:spPr>
                </pic:pic>
              </a:graphicData>
            </a:graphic>
          </wp:inline>
        </w:drawing>
      </w:r>
    </w:p>
    <w:p w14:paraId="66AC71CA" w14:textId="13672E13" w:rsidR="000E07FC" w:rsidRDefault="00C50376" w:rsidP="001D76DD">
      <w:pPr>
        <w:pStyle w:val="Caption"/>
        <w:jc w:val="center"/>
      </w:pPr>
      <w:bookmarkStart w:id="212" w:name="_Toc457293789"/>
      <w:r>
        <w:t xml:space="preserve">Figure </w:t>
      </w:r>
      <w:r w:rsidR="00AD39CE">
        <w:fldChar w:fldCharType="begin"/>
      </w:r>
      <w:r w:rsidR="00AD39CE">
        <w:instrText xml:space="preserve"> STYLEREF 1 \s </w:instrText>
      </w:r>
      <w:r w:rsidR="00AD39CE">
        <w:fldChar w:fldCharType="separate"/>
      </w:r>
      <w:r w:rsidR="00B137B9">
        <w:rPr>
          <w:noProof/>
        </w:rPr>
        <w:t>12</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3</w:t>
      </w:r>
      <w:r w:rsidR="00AD39CE">
        <w:rPr>
          <w:noProof/>
        </w:rPr>
        <w:fldChar w:fldCharType="end"/>
      </w:r>
      <w:r>
        <w:t xml:space="preserve">. </w:t>
      </w:r>
      <w:r w:rsidR="002F1AC5">
        <w:t>Basic m</w:t>
      </w:r>
      <w:r w:rsidR="000E07FC">
        <w:t>ovie playback controls.</w:t>
      </w:r>
      <w:bookmarkEnd w:id="212"/>
    </w:p>
    <w:p w14:paraId="20DB2BB4" w14:textId="2DDFF5AE" w:rsidR="005C070B" w:rsidRDefault="00CD7BE6" w:rsidP="00CD7BE6">
      <w:r w:rsidRPr="00CD7BE6">
        <w:rPr>
          <w:b/>
        </w:rPr>
        <w:t>Axis aligned rotations.</w:t>
      </w:r>
      <w:r>
        <w:t xml:space="preserve"> </w:t>
      </w:r>
      <w:r w:rsidR="005379DF">
        <w:t xml:space="preserve">Rotations are available axis-aligned in the 3 primary dimensions, X, Y, and Z. The default is Y. When this option is checked, the render view will rotate the volume every frame during playback. The number inside the “Degrees” text box is the number of degrees you wish to rotate for the length of the movie. The number of degrees per frame depends on the length of the movie and the frames per second. For example, if a movie is 5 seconds long, and you are rotating 360 degrees along the Y axis, you will see 72 degrees of rotation in the Y axis when you push the “Play” </w:t>
      </w:r>
      <w:r w:rsidR="005379DF">
        <w:rPr>
          <w:noProof/>
          <w:lang w:eastAsia="en-US"/>
        </w:rPr>
        <w:drawing>
          <wp:inline distT="0" distB="0" distL="0" distR="0" wp14:anchorId="737170E7" wp14:editId="5993370C">
            <wp:extent cx="192024" cy="182880"/>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5379DF">
        <w:t xml:space="preserve">button. </w:t>
      </w:r>
      <w:r w:rsidR="006E3105">
        <w:t>Two options are available for rotation speed control.</w:t>
      </w:r>
    </w:p>
    <w:p w14:paraId="0DADA3B8" w14:textId="6E177EE1" w:rsidR="006E3105" w:rsidRDefault="006E3105" w:rsidP="00CD7BE6">
      <w:pPr>
        <w:pStyle w:val="ListParagraph"/>
        <w:numPr>
          <w:ilvl w:val="1"/>
          <w:numId w:val="20"/>
        </w:numPr>
        <w:ind w:left="540"/>
      </w:pPr>
      <w:r w:rsidRPr="00CD7BE6">
        <w:rPr>
          <w:b/>
        </w:rPr>
        <w:t>Linear.</w:t>
      </w:r>
      <w:r>
        <w:t xml:space="preserve"> The rotation speed is constant </w:t>
      </w:r>
      <w:r w:rsidR="00F95B8E">
        <w:t>from the beginning to the end of a movie.</w:t>
      </w:r>
    </w:p>
    <w:p w14:paraId="2231DDD2" w14:textId="454F53C3" w:rsidR="00F95B8E" w:rsidRDefault="00F95B8E" w:rsidP="00CD7BE6">
      <w:pPr>
        <w:pStyle w:val="ListParagraph"/>
        <w:numPr>
          <w:ilvl w:val="1"/>
          <w:numId w:val="20"/>
        </w:numPr>
        <w:ind w:left="540"/>
      </w:pPr>
      <w:r w:rsidRPr="00CD7BE6">
        <w:rPr>
          <w:b/>
        </w:rPr>
        <w:t>Smooth.</w:t>
      </w:r>
      <w:r>
        <w:t xml:space="preserve"> The rotation accelerates and then decelerates through the movie.</w:t>
      </w:r>
    </w:p>
    <w:p w14:paraId="7E99990D" w14:textId="3EB19506" w:rsidR="000B1DC8" w:rsidRDefault="00CD7BE6" w:rsidP="00CD7BE6">
      <w:r w:rsidRPr="00CD7BE6">
        <w:rPr>
          <w:b/>
        </w:rPr>
        <w:t>Time sequence.</w:t>
      </w:r>
      <w:r>
        <w:t xml:space="preserve"> </w:t>
      </w:r>
      <w:r w:rsidR="005379DF">
        <w:t xml:space="preserve">A time sequence is only available if you loaded one of a set of volumes in a directory that meet the time sequence convention. If you have a directory of 100 files, each labelled “image_T000.tif” through “image_T099.tif”, for example, you have a valid time sequence when your first volume to load is any 1 of the 100 files. FluoRender will automatically check </w:t>
      </w:r>
      <w:r w:rsidR="005379DF">
        <w:lastRenderedPageBreak/>
        <w:t xml:space="preserve">“Time Sequence / Batch” for you, set the start, end, and current times (based on the # of the file you loaded), and update the movie time slider to where this file is in the sequence. </w:t>
      </w:r>
    </w:p>
    <w:p w14:paraId="7FB3A7B7" w14:textId="6C045FD2" w:rsidR="005379DF" w:rsidRDefault="005379DF" w:rsidP="00CD7BE6">
      <w:pPr>
        <w:pStyle w:val="ListParagraph"/>
        <w:numPr>
          <w:ilvl w:val="1"/>
          <w:numId w:val="20"/>
        </w:numPr>
        <w:ind w:left="540"/>
      </w:pPr>
      <w:r>
        <w:t xml:space="preserve">The </w:t>
      </w:r>
      <w:r>
        <w:rPr>
          <w:noProof/>
          <w:lang w:eastAsia="en-US"/>
        </w:rPr>
        <w:drawing>
          <wp:inline distT="0" distB="0" distL="0" distR="0" wp14:anchorId="4D9AC648" wp14:editId="099BF973">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backwards in time</w:t>
      </w:r>
      <w:r w:rsidR="000B1DC8">
        <w:t xml:space="preserve">, loading the previous time volume and updating the time slider and the movie time (right of the slider). </w:t>
      </w:r>
    </w:p>
    <w:p w14:paraId="295CE686" w14:textId="02EC894D" w:rsidR="000B1DC8" w:rsidRDefault="000B1DC8" w:rsidP="00CD7BE6">
      <w:pPr>
        <w:pStyle w:val="ListParagraph"/>
        <w:numPr>
          <w:ilvl w:val="1"/>
          <w:numId w:val="20"/>
        </w:numPr>
        <w:ind w:left="540"/>
      </w:pPr>
      <w:r>
        <w:t xml:space="preserve">The </w:t>
      </w:r>
      <w:r>
        <w:rPr>
          <w:noProof/>
          <w:lang w:eastAsia="en-US"/>
        </w:rPr>
        <w:drawing>
          <wp:inline distT="0" distB="0" distL="0" distR="0" wp14:anchorId="552DCBE5" wp14:editId="3D2BAC73">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forward in time. If the next step is after the total number of frames, the time will wrap around to the beginning. The reverse will occur for the minus button.</w:t>
      </w:r>
    </w:p>
    <w:p w14:paraId="4F8380AF" w14:textId="13BA7ACF" w:rsidR="000B1DC8" w:rsidRDefault="000B1DC8" w:rsidP="00CD7BE6">
      <w:pPr>
        <w:pStyle w:val="ListParagraph"/>
        <w:numPr>
          <w:ilvl w:val="1"/>
          <w:numId w:val="20"/>
        </w:numPr>
        <w:ind w:left="540"/>
      </w:pPr>
      <w:r>
        <w:t xml:space="preserve">The start time and end time are set automatically, but you may want to only play back a certain subset of the time frames. For example, out of 100, you may choose to play frames 20-30. FluoRender will correct times that are out of range, including negative numbers. </w:t>
      </w:r>
    </w:p>
    <w:p w14:paraId="475B46DE" w14:textId="2145B42E" w:rsidR="000B1DC8" w:rsidRDefault="000B1DC8" w:rsidP="00CD7BE6">
      <w:pPr>
        <w:pStyle w:val="ListParagraph"/>
        <w:numPr>
          <w:ilvl w:val="1"/>
          <w:numId w:val="20"/>
        </w:numPr>
        <w:ind w:left="540"/>
      </w:pPr>
      <w:r>
        <w:t xml:space="preserve">The movie length is unique to the Basic tab of movie making. You can choose how long (in real seconds) you want the exported movie file to be. </w:t>
      </w:r>
    </w:p>
    <w:p w14:paraId="05B9AEBB" w14:textId="77777777" w:rsidR="00DC26F0" w:rsidRDefault="00DC26F0" w:rsidP="00DC26F0">
      <w:pPr>
        <w:pStyle w:val="ListParagraph"/>
        <w:ind w:left="0"/>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1DC8" w14:paraId="7B68A209"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7CD779" w14:textId="77777777" w:rsidR="000B1DC8" w:rsidRDefault="000B1DC8" w:rsidP="000B1DC8">
            <w:pPr>
              <w:pStyle w:val="Icon"/>
            </w:pPr>
            <w:r>
              <w:rPr>
                <w:noProof/>
                <w:lang w:eastAsia="en-US"/>
              </w:rPr>
              <mc:AlternateContent>
                <mc:Choice Requires="wpg">
                  <w:drawing>
                    <wp:inline distT="0" distB="0" distL="0" distR="0" wp14:anchorId="781D3B43" wp14:editId="14776D42">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1F62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dM8MA&#10;AADcAAAADwAAAGRycy9kb3ducmV2LnhtbESP3WoCMRCF7wu+QxjBu5rVBbFbo4ii9KYtVR9g2Ew3&#10;224mIYnr+vZNodDLw/n5OKvNYDvRU4itYwWzaQGCuHa65UbB5Xx4XIKICVlj55gU3CnCZj16WGGl&#10;3Y0/qD+lRuQRjhUqMCn5SspYG7IYp84TZ+/TBYspy9BIHfCWx20n50WxkBZbzgSDnnaG6u/T1WaI&#10;8f3e747t09JS8/V+X4S3V1RqMh62zyASDek//Nd+0QrKsoT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ndM8MAAADcAAAADwAAAAAAAAAAAAAAAACYAgAAZHJzL2Rv&#10;d25yZXYueG1sUEsFBgAAAAAEAAQA9QAAAIgD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wozsUA&#10;AADcAAAADwAAAGRycy9kb3ducmV2LnhtbESPwWrDMBBE74X8g9hCb43cOoTUiRJCoeBToXFCrltr&#10;bZlYKyMpjtuvrwqFHoeZecNsdpPtxUg+dI4VPM0zEMS10x23Co7V2+MKRIjIGnvHpOCLAuy2s7sN&#10;Ftrd+IPGQ2xFgnAoUIGJcSikDLUhi2HuBuLkNc5bjEn6VmqPtwS3vXzOsqW02HFaMDjQq6H6crha&#10;BefvUzVefWXeG1+Wi5fP89I3uVIP99N+DSLSFP/Df+1SK8jzB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DCjO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6316A6" w14:textId="1D574318" w:rsidR="000B1DC8" w:rsidRDefault="000B1DC8" w:rsidP="00985B65">
            <w:pPr>
              <w:pStyle w:val="TipText"/>
              <w:cnfStyle w:val="000000000000" w:firstRow="0" w:lastRow="0" w:firstColumn="0" w:lastColumn="0" w:oddVBand="0" w:evenVBand="0" w:oddHBand="0" w:evenHBand="0" w:firstRowFirstColumn="0" w:firstRowLastColumn="0" w:lastRowFirstColumn="0" w:lastRowLastColumn="0"/>
            </w:pPr>
            <w:r>
              <w:t>Although you select both a movie time in this panel, as well as a FPS (Frame Per Second) for your movie, the playback inside of FluoRender may not preview this in real time. Each frame is rendered during playback as fast as your computer and graphics card can handle. Often, to get the quality of movie you desire, the preview will be much slower than the actual exported file (which WILL honor the time constraints you select).</w:t>
            </w:r>
          </w:p>
        </w:tc>
      </w:tr>
    </w:tbl>
    <w:p w14:paraId="7E1DA17B" w14:textId="2A033AA5" w:rsidR="000B1DC8" w:rsidRDefault="000B1DC8" w:rsidP="00CD7BE6">
      <w:pPr>
        <w:pStyle w:val="ListParagraph"/>
        <w:ind w:left="0"/>
      </w:pPr>
    </w:p>
    <w:p w14:paraId="504C7C34" w14:textId="08B315E1" w:rsidR="000B1DC8" w:rsidRDefault="00CD7BE6" w:rsidP="00CD7BE6">
      <w:r w:rsidRPr="00CD7BE6">
        <w:rPr>
          <w:b/>
        </w:rPr>
        <w:t>Batch sequence.</w:t>
      </w:r>
      <w:r w:rsidR="000B1DC8">
        <w:t xml:space="preserve"> </w:t>
      </w:r>
      <w:r>
        <w:t>A</w:t>
      </w:r>
      <w:r w:rsidR="000B1DC8">
        <w:t xml:space="preserve"> batch </w:t>
      </w:r>
      <w:r w:rsidR="003153DD">
        <w:t>is a set of several volumes in a directory that may or may not be related. The playback works exactly the same as with a time sequence, but will only have up to the number of frames that matches the number of files in the directory for which your first loaded volume was located. For example, if you have “volumeA.tif”, “volumeB.tif”,</w:t>
      </w:r>
      <w:r w:rsidR="003153DD" w:rsidRPr="003153DD">
        <w:t xml:space="preserve"> </w:t>
      </w:r>
      <w:r w:rsidR="003153DD">
        <w:t>and “volumeC.tif”, in a directory, and you load “volumeA.tif”, this playback will alternate between the three files.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D7BE6" w14:paraId="61CCCC75" w14:textId="77777777" w:rsidTr="002F0BF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B8598FB" w14:textId="77777777" w:rsidR="00CD7BE6" w:rsidRDefault="00CD7BE6" w:rsidP="002F0BF7">
            <w:pPr>
              <w:pStyle w:val="Icon"/>
            </w:pPr>
            <w:r>
              <w:rPr>
                <w:noProof/>
                <w:lang w:eastAsia="en-US"/>
              </w:rPr>
              <mc:AlternateContent>
                <mc:Choice Requires="wpg">
                  <w:drawing>
                    <wp:inline distT="0" distB="0" distL="0" distR="0" wp14:anchorId="08CC9AE5" wp14:editId="2C5EF65E">
                      <wp:extent cx="228600" cy="228600"/>
                      <wp:effectExtent l="0" t="0" r="0" b="0"/>
                      <wp:docPr id="4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0" name="Oval 5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1"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A2E045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CyPhgUAAPU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00Qsj4YFAAD1EQAADgAAAAAAAAAAAAAAAAAuAgAAZHJzL2Uy&#10;b0RvYy54bWxQSwECLQAUAAYACAAAACEA+AwpmdgAAAADAQAADwAAAAAAAAAAAAAAAADgBwAAZHJz&#10;L2Rvd25yZXYueG1sUEsFBgAAAAAEAAQA8wAAAOUIAAAAAA==&#10;">
                      <v:oval id="Oval 50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xLAcAA&#10;AADcAAAADwAAAGRycy9kb3ducmV2LnhtbERPzU4CMRC+m/gOzZh4k64mEFgpxGAgXsSAPsBkO25X&#10;t9OmLcvy9s6BxOOX73+5Hn2vBkq5C2zgcVKBIm6C7bg18PW5fZiDygXZYh+YDFwow3p1e7PE2oYz&#10;H2g4llZJCOcaDbhSYq11bhx5zJMQiYX7DsljEZhabROeJdz3+qmqZtpjx9LgMNLGUfN7PHkpcXF4&#10;jZtdt5h7an8+LrO0f0dj7u/Gl2dQhcbyL76636yBaSXz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NxLAcAAAADcAAAADwAAAAAAAAAAAAAAAACYAgAAZHJzL2Rvd25y&#10;ZXYueG1sUEsFBgAAAAAEAAQA9QAAAIUD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yDE8UA&#10;AADcAAAADwAAAGRycy9kb3ducmV2LnhtbESPQWvCQBSE74X+h+UVeqsbWysaXaUUCjkVNC1en9mX&#10;bGj2bdhdY9pf7woFj8PMfMOst6PtxEA+tI4VTCcZCOLK6ZYbBV/lx9MCRIjIGjvHpOCXAmw393dr&#10;zLU7846GfWxEgnDIUYGJsc+lDJUhi2HieuLk1c5bjEn6RmqP5wS3nXzOsrm02HJaMNjTu6HqZ3+y&#10;Cg5/3+Vw8qX5rH1RzJbHw9zXL0o9PoxvKxCRxngL/7cLreA1m8L1TDoCcnM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XIM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F4AC0A2" w14:textId="675F388A" w:rsidR="00CD7BE6" w:rsidRDefault="00CD7BE6" w:rsidP="00417054">
            <w:pPr>
              <w:pStyle w:val="TipText"/>
              <w:cnfStyle w:val="000000000000" w:firstRow="0" w:lastRow="0" w:firstColumn="0" w:lastColumn="0" w:oddVBand="0" w:evenVBand="0" w:oddHBand="0" w:evenHBand="0" w:firstRowFirstColumn="0" w:firstRowLastColumn="0" w:lastRowFirstColumn="0" w:lastRowLastColumn="0"/>
            </w:pPr>
            <w:r>
              <w:t>The difference between a time sequence and a batch sequence lies in how they are loaded</w:t>
            </w:r>
            <w:r w:rsidR="00417054">
              <w:t>. For a time sequence, the file information is read only from the first file in the sequence. It assumes that all files in the sequence have the same size, channel, and spacing. When a time point is loaded, it simply replaces the existing one. For a batch sequence, everyone in the sequence is considered as an independent file, whose properties can vary. Therefore, memory is released and reallocated for every time point.</w:t>
            </w:r>
          </w:p>
        </w:tc>
      </w:tr>
    </w:tbl>
    <w:p w14:paraId="11190A76" w14:textId="77777777" w:rsidR="00CD7BE6" w:rsidRPr="005C070B" w:rsidRDefault="00CD7BE6" w:rsidP="00CD7BE6"/>
    <w:p w14:paraId="45F2DA04" w14:textId="0E4CF856" w:rsidR="00B96966" w:rsidRDefault="00B96966" w:rsidP="00B96966">
      <w:pPr>
        <w:pStyle w:val="Heading2"/>
      </w:pPr>
      <w:bookmarkStart w:id="213" w:name="_Toc406755673"/>
      <w:bookmarkStart w:id="214" w:name="_Toc406770746"/>
      <w:bookmarkStart w:id="215" w:name="_Toc457293715"/>
      <w:r>
        <w:lastRenderedPageBreak/>
        <w:t>Advanced Key Frame Movies</w:t>
      </w:r>
      <w:bookmarkEnd w:id="213"/>
      <w:bookmarkEnd w:id="214"/>
      <w:bookmarkEnd w:id="215"/>
    </w:p>
    <w:p w14:paraId="2ADBB38D" w14:textId="3F9A1CE7" w:rsidR="003153DD" w:rsidRDefault="003153DD" w:rsidP="001D76DD">
      <w:pPr>
        <w:jc w:val="center"/>
      </w:pPr>
      <w:r>
        <w:rPr>
          <w:noProof/>
          <w:lang w:eastAsia="en-US"/>
        </w:rPr>
        <w:drawing>
          <wp:inline distT="0" distB="0" distL="0" distR="0" wp14:anchorId="6F62C9D0" wp14:editId="123AA879">
            <wp:extent cx="2185416" cy="1572768"/>
            <wp:effectExtent l="0" t="0" r="5715"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0"/>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2185416" cy="1572768"/>
                    </a:xfrm>
                    <a:prstGeom prst="rect">
                      <a:avLst/>
                    </a:prstGeom>
                    <a:noFill/>
                    <a:ln>
                      <a:noFill/>
                    </a:ln>
                  </pic:spPr>
                </pic:pic>
              </a:graphicData>
            </a:graphic>
          </wp:inline>
        </w:drawing>
      </w:r>
    </w:p>
    <w:p w14:paraId="5BFE0039" w14:textId="71DF4755" w:rsidR="000E07FC" w:rsidRDefault="00C50376" w:rsidP="001D76DD">
      <w:pPr>
        <w:pStyle w:val="Caption"/>
        <w:jc w:val="center"/>
      </w:pPr>
      <w:bookmarkStart w:id="216" w:name="_Toc457293790"/>
      <w:r>
        <w:t xml:space="preserve">Figure </w:t>
      </w:r>
      <w:r w:rsidR="00AD39CE">
        <w:fldChar w:fldCharType="begin"/>
      </w:r>
      <w:r w:rsidR="00AD39CE">
        <w:instrText xml:space="preserve"> STYLEREF 1 \s </w:instrText>
      </w:r>
      <w:r w:rsidR="00AD39CE">
        <w:fldChar w:fldCharType="separate"/>
      </w:r>
      <w:r w:rsidR="00B137B9">
        <w:rPr>
          <w:noProof/>
        </w:rPr>
        <w:t>12</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4</w:t>
      </w:r>
      <w:r w:rsidR="00AD39CE">
        <w:rPr>
          <w:noProof/>
        </w:rPr>
        <w:fldChar w:fldCharType="end"/>
      </w:r>
      <w:r>
        <w:t xml:space="preserve">. </w:t>
      </w:r>
      <w:r w:rsidR="002F1AC5">
        <w:t>Advanced m</w:t>
      </w:r>
      <w:r w:rsidR="000E07FC">
        <w:t>ovie playback controls.</w:t>
      </w:r>
      <w:bookmarkEnd w:id="216"/>
    </w:p>
    <w:p w14:paraId="7B3EDA37" w14:textId="49D733F5" w:rsidR="003153DD" w:rsidRDefault="003153DD" w:rsidP="003153DD">
      <w:r>
        <w:t xml:space="preserve">This tab allows for much more advanced types of movies. Unfortunately, however, time and batch sequences are not available in combination with key frames. Instead, a user manipulates the volume manually in the render view, sets a frame, and repeats as many times as desired. FluoRender then linearly or smoothly interpolates between the several key frames to playback. </w:t>
      </w:r>
      <w:r w:rsidR="00617B20">
        <w:t>Because this tab explicitly states the number of frames between each key, there is no option to select movie length (in seconds). Only a FPS</w:t>
      </w:r>
      <w:r w:rsidR="006B2529">
        <w:fldChar w:fldCharType="begin"/>
      </w:r>
      <w:r w:rsidR="006B2529">
        <w:instrText xml:space="preserve"> XE "</w:instrText>
      </w:r>
      <w:r w:rsidR="006B2529" w:rsidRPr="00985B65">
        <w:instrText>FPS</w:instrText>
      </w:r>
      <w:r w:rsidR="006B2529">
        <w:instrText xml:space="preserve">" </w:instrText>
      </w:r>
      <w:r w:rsidR="006B2529">
        <w:fldChar w:fldCharType="end"/>
      </w:r>
      <w:r w:rsidR="00617B20">
        <w:t xml:space="preserve"> is necessary. You can determine the movie time by dividing the total number of frames in the table by the current FPS. For example, if you have 90 frames, and your FPS is 30, the movie will be 3 seconds long.</w:t>
      </w:r>
    </w:p>
    <w:p w14:paraId="570C7633" w14:textId="3021A8D6" w:rsidR="003153DD" w:rsidRDefault="003153DD" w:rsidP="003153DD">
      <w:r>
        <w:t>FluoRender will remember and key frame the following aspects of a volume:</w:t>
      </w:r>
    </w:p>
    <w:p w14:paraId="6FFF4C5E" w14:textId="2650AFA1" w:rsidR="003153DD" w:rsidRDefault="003153DD" w:rsidP="003153DD">
      <w:pPr>
        <w:pStyle w:val="ListParagraph"/>
        <w:numPr>
          <w:ilvl w:val="0"/>
          <w:numId w:val="13"/>
        </w:numPr>
      </w:pPr>
      <w:r>
        <w:t>Rotation transformations</w:t>
      </w:r>
    </w:p>
    <w:p w14:paraId="3D5FFBEE" w14:textId="0EA2617B" w:rsidR="003153DD" w:rsidRDefault="003153DD" w:rsidP="003153DD">
      <w:pPr>
        <w:pStyle w:val="ListParagraph"/>
        <w:numPr>
          <w:ilvl w:val="0"/>
          <w:numId w:val="13"/>
        </w:numPr>
      </w:pPr>
      <w:r>
        <w:t>Translation transformations</w:t>
      </w:r>
    </w:p>
    <w:p w14:paraId="2B3AECFD" w14:textId="437E4398" w:rsidR="003153DD" w:rsidRDefault="003153DD" w:rsidP="003153DD">
      <w:pPr>
        <w:pStyle w:val="ListParagraph"/>
        <w:numPr>
          <w:ilvl w:val="0"/>
          <w:numId w:val="13"/>
        </w:numPr>
      </w:pPr>
      <w:r>
        <w:t>Scale transformations (zoom)</w:t>
      </w:r>
    </w:p>
    <w:p w14:paraId="12BBA38E" w14:textId="5716B199" w:rsidR="003153DD" w:rsidRDefault="000E07FC" w:rsidP="003153DD">
      <w:pPr>
        <w:pStyle w:val="ListParagraph"/>
        <w:numPr>
          <w:ilvl w:val="0"/>
          <w:numId w:val="13"/>
        </w:numPr>
      </w:pPr>
      <w:r>
        <w:t>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(from the Crop panel on the right of the program)</w:t>
      </w:r>
    </w:p>
    <w:p w14:paraId="33725A42" w14:textId="7D90D2E4" w:rsidR="000E07FC" w:rsidRDefault="000E07FC" w:rsidP="003153DD">
      <w:pPr>
        <w:pStyle w:val="ListParagraph"/>
        <w:numPr>
          <w:ilvl w:val="0"/>
          <w:numId w:val="13"/>
        </w:numPr>
      </w:pPr>
      <w:r>
        <w:t xml:space="preserve">Enabling and disabling visibility via the “on/off” property in </w:t>
      </w:r>
      <w:r w:rsidR="00747895">
        <w:t>the Workspace panel</w:t>
      </w:r>
    </w:p>
    <w:p w14:paraId="2338BA4E" w14:textId="2036BC8E" w:rsidR="00747895" w:rsidRDefault="00747895" w:rsidP="003153DD">
      <w:pPr>
        <w:pStyle w:val="ListParagraph"/>
        <w:numPr>
          <w:ilvl w:val="0"/>
          <w:numId w:val="13"/>
        </w:numPr>
      </w:pPr>
      <w:r>
        <w:t>Channel intermixing modes (Layered, Depth, and Composite)</w:t>
      </w:r>
    </w:p>
    <w:p w14:paraId="72B3C501" w14:textId="79A60E9D" w:rsidR="000E07FC" w:rsidRDefault="000E07FC" w:rsidP="000E07FC">
      <w:r>
        <w:t xml:space="preserve">The columns for the </w:t>
      </w:r>
      <w:r w:rsidR="00A762EE">
        <w:t>key frame table are as follows:</w:t>
      </w:r>
    </w:p>
    <w:p w14:paraId="480EC4F0" w14:textId="3B605E6A" w:rsidR="00A762EE" w:rsidRDefault="00A762EE" w:rsidP="000E07FC">
      <w:r>
        <w:rPr>
          <w:b/>
        </w:rPr>
        <w:t xml:space="preserve">ID. </w:t>
      </w:r>
      <w:r>
        <w:t xml:space="preserve">This is the ID number of the key. If you choose to, you may reorder keys by dragging and dropping them anywhere in the list. The ID is generated starting at 1 and increases during the runtime of FluoRender. The ID is usually the only way to decipher between the various key frames created, unless you add a “Description” (see below). </w:t>
      </w:r>
    </w:p>
    <w:p w14:paraId="74D130E1" w14:textId="2794CACB" w:rsidR="00A762EE" w:rsidRDefault="00A762EE" w:rsidP="000E07FC">
      <w:r>
        <w:rPr>
          <w:b/>
        </w:rPr>
        <w:t xml:space="preserve">Frame. </w:t>
      </w:r>
      <w:r>
        <w:t>This indicates at which frame this particular key is active. You may reset the currently viewed key by double clicking on that key.</w:t>
      </w:r>
    </w:p>
    <w:p w14:paraId="3BEDA9B8" w14:textId="5E2A6C0C" w:rsidR="00A762EE" w:rsidRDefault="00A762EE" w:rsidP="000E07FC">
      <w:r>
        <w:rPr>
          <w:b/>
        </w:rPr>
        <w:t xml:space="preserve">Inbetweens. </w:t>
      </w:r>
      <w:r>
        <w:t xml:space="preserve">This column indicates how many frames exist between this key and the previous key. The first key in the list always has this number as zero. </w:t>
      </w:r>
    </w:p>
    <w:p w14:paraId="38102363" w14:textId="3B263EA2" w:rsidR="00A762EE" w:rsidRDefault="00A762EE" w:rsidP="000E07FC">
      <w:r>
        <w:rPr>
          <w:b/>
        </w:rPr>
        <w:t>Interpolation</w:t>
      </w:r>
      <w:r w:rsidR="006B2529">
        <w:rPr>
          <w:b/>
        </w:rPr>
        <w:fldChar w:fldCharType="begin"/>
      </w:r>
      <w:r w:rsidR="006B2529">
        <w:instrText xml:space="preserve"> XE "</w:instrText>
      </w:r>
      <w:r w:rsidR="006B2529" w:rsidRPr="00985B65">
        <w:instrText>Interpolation</w:instrText>
      </w:r>
      <w:r w:rsidR="006B2529">
        <w:instrText xml:space="preserve">" </w:instrText>
      </w:r>
      <w:r w:rsidR="006B2529">
        <w:rPr>
          <w:b/>
        </w:rPr>
        <w:fldChar w:fldCharType="end"/>
      </w:r>
      <w:r>
        <w:rPr>
          <w:b/>
        </w:rPr>
        <w:t xml:space="preserve">. </w:t>
      </w:r>
      <w:r>
        <w:t>This can be either “Linear”, which means between the keys, frames are exactly 1/#inbetweens steps from one key to the next, or “Smooth”, which means the frames slowly ramp up to the transition, and slowly ramp down to the end of the key frame in an “S-curve” fashion. This can be changed by clicking on the “Linear” or “Smooth”.</w:t>
      </w:r>
    </w:p>
    <w:p w14:paraId="306555B6" w14:textId="1CFE3377" w:rsidR="00A762EE" w:rsidRDefault="00A762EE" w:rsidP="000E07FC">
      <w:r>
        <w:rPr>
          <w:b/>
        </w:rPr>
        <w:lastRenderedPageBreak/>
        <w:t xml:space="preserve">Description. </w:t>
      </w:r>
      <w:r>
        <w:t xml:space="preserve">This is initially empty for each frame. You can click and add your own description for each frame to help you determine which key it is. </w:t>
      </w:r>
    </w:p>
    <w:p w14:paraId="7B12D83A" w14:textId="45A7B917" w:rsidR="00A762EE" w:rsidRDefault="00A762EE" w:rsidP="000E07FC">
      <w:r>
        <w:t xml:space="preserve">Below the table is a list of options. </w:t>
      </w:r>
    </w:p>
    <w:p w14:paraId="72D08C6A" w14:textId="5FF12973" w:rsidR="00617B20" w:rsidRDefault="00617B20" w:rsidP="000E07FC">
      <w:r>
        <w:rPr>
          <w:b/>
          <w:noProof/>
          <w:lang w:eastAsia="en-US"/>
        </w:rPr>
        <w:drawing>
          <wp:inline distT="0" distB="0" distL="0" distR="0" wp14:anchorId="77241B62" wp14:editId="45D80717">
            <wp:extent cx="630936" cy="146304"/>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0936" cy="146304"/>
                    </a:xfrm>
                    <a:prstGeom prst="rect">
                      <a:avLst/>
                    </a:prstGeom>
                    <a:noFill/>
                    <a:ln>
                      <a:noFill/>
                    </a:ln>
                  </pic:spPr>
                </pic:pic>
              </a:graphicData>
            </a:graphic>
          </wp:inline>
        </w:drawing>
      </w:r>
      <w:r>
        <w:rPr>
          <w:b/>
        </w:rPr>
        <w:t xml:space="preserve">  Default. </w:t>
      </w:r>
      <w:r>
        <w:t xml:space="preserve">This has a text box and a drop down menu. The text box is the number of default frames to add to each key frame when one is created. This can always be changed per key by selecting the current number on the table. The drop down is again, either “Linear” or “Smooth”. You can select the default, but may also choose what each key uses individually by clicking on the table. </w:t>
      </w:r>
    </w:p>
    <w:p w14:paraId="7C4F2AE2" w14:textId="748540B0" w:rsidR="00617B20" w:rsidRPr="00617B20" w:rsidRDefault="00617B20" w:rsidP="000E07FC">
      <w:r>
        <w:rPr>
          <w:b/>
          <w:noProof/>
          <w:lang w:eastAsia="en-US"/>
        </w:rPr>
        <w:drawing>
          <wp:inline distT="0" distB="0" distL="0" distR="0" wp14:anchorId="6D4C924C" wp14:editId="3081A8E3">
            <wp:extent cx="320040" cy="137160"/>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0040" cy="137160"/>
                    </a:xfrm>
                    <a:prstGeom prst="rect">
                      <a:avLst/>
                    </a:prstGeom>
                    <a:noFill/>
                    <a:ln>
                      <a:noFill/>
                    </a:ln>
                  </pic:spPr>
                </pic:pic>
              </a:graphicData>
            </a:graphic>
          </wp:inline>
        </w:drawing>
      </w:r>
      <w:r>
        <w:rPr>
          <w:b/>
        </w:rPr>
        <w:t xml:space="preserve">  Add. </w:t>
      </w:r>
      <w:r>
        <w:t>Add a new key frame to the list, saving the current rendering transformations, croppings, and channel visibilities.</w:t>
      </w:r>
    </w:p>
    <w:p w14:paraId="6F683855" w14:textId="370F8D69" w:rsidR="00617B20" w:rsidRPr="00617B20" w:rsidRDefault="00617B20" w:rsidP="000E07FC">
      <w:r>
        <w:rPr>
          <w:b/>
          <w:noProof/>
          <w:lang w:eastAsia="en-US"/>
        </w:rPr>
        <w:drawing>
          <wp:inline distT="0" distB="0" distL="0" distR="0" wp14:anchorId="3E956E03" wp14:editId="7938D6B7">
            <wp:extent cx="347472" cy="1371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7472" cy="137160"/>
                    </a:xfrm>
                    <a:prstGeom prst="rect">
                      <a:avLst/>
                    </a:prstGeom>
                    <a:noFill/>
                    <a:ln>
                      <a:noFill/>
                    </a:ln>
                  </pic:spPr>
                </pic:pic>
              </a:graphicData>
            </a:graphic>
          </wp:inline>
        </w:drawing>
      </w:r>
      <w:r>
        <w:rPr>
          <w:b/>
        </w:rPr>
        <w:t xml:space="preserve">  Delete. </w:t>
      </w:r>
      <w:r>
        <w:t>Delete the selected key frame.</w:t>
      </w:r>
    </w:p>
    <w:p w14:paraId="2E13B3C9" w14:textId="25E6410E" w:rsidR="00617B20" w:rsidRDefault="0037433D" w:rsidP="000E07FC">
      <w:r w:rsidRPr="00316A25">
        <w:rPr>
          <w:noProof/>
          <w:lang w:eastAsia="en-US"/>
        </w:rPr>
        <w:drawing>
          <wp:inline distT="0" distB="0" distL="0" distR="0" wp14:anchorId="07D17B96" wp14:editId="0A7ECCF0">
            <wp:extent cx="374015" cy="135255"/>
            <wp:effectExtent l="0" t="0" r="698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4015" cy="135255"/>
                    </a:xfrm>
                    <a:prstGeom prst="rect">
                      <a:avLst/>
                    </a:prstGeom>
                    <a:noFill/>
                    <a:ln>
                      <a:noFill/>
                    </a:ln>
                  </pic:spPr>
                </pic:pic>
              </a:graphicData>
            </a:graphic>
          </wp:inline>
        </w:drawing>
      </w:r>
      <w:r w:rsidR="00617B20">
        <w:rPr>
          <w:b/>
        </w:rPr>
        <w:t xml:space="preserve">  Delete All. </w:t>
      </w:r>
      <w:r w:rsidR="00617B20">
        <w:t>Delete all of the key frames in the list.</w:t>
      </w:r>
    </w:p>
    <w:p w14:paraId="494CC110" w14:textId="66B11991" w:rsidR="0037433D" w:rsidRDefault="0037433D" w:rsidP="0037433D">
      <w:pPr>
        <w:pStyle w:val="Heading2"/>
      </w:pPr>
      <w:bookmarkStart w:id="217" w:name="_Toc457293716"/>
      <w:r>
        <w:t>Automatic Key Generation</w:t>
      </w:r>
      <w:bookmarkEnd w:id="217"/>
    </w:p>
    <w:p w14:paraId="785B6EA8" w14:textId="6237E4E7" w:rsidR="0037433D" w:rsidRDefault="0037433D" w:rsidP="0037433D">
      <w:pPr>
        <w:jc w:val="center"/>
      </w:pPr>
      <w:r>
        <w:rPr>
          <w:noProof/>
          <w:lang w:eastAsia="en-US"/>
        </w:rPr>
        <w:drawing>
          <wp:inline distT="0" distB="0" distL="0" distR="0" wp14:anchorId="4C581B16" wp14:editId="788CC723">
            <wp:extent cx="2212848" cy="1591056"/>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movie_ui_ak.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2212848" cy="1591056"/>
                    </a:xfrm>
                    <a:prstGeom prst="rect">
                      <a:avLst/>
                    </a:prstGeom>
                    <a:noFill/>
                    <a:ln>
                      <a:noFill/>
                    </a:ln>
                  </pic:spPr>
                </pic:pic>
              </a:graphicData>
            </a:graphic>
          </wp:inline>
        </w:drawing>
      </w:r>
    </w:p>
    <w:p w14:paraId="4C89EC37" w14:textId="0CB8AED8" w:rsidR="0037433D" w:rsidRDefault="0037433D" w:rsidP="0037433D">
      <w:pPr>
        <w:pStyle w:val="Caption"/>
        <w:jc w:val="center"/>
      </w:pPr>
      <w:bookmarkStart w:id="218" w:name="_Toc457293791"/>
      <w:r>
        <w:t xml:space="preserve">Figure </w:t>
      </w:r>
      <w:r w:rsidR="00AD39CE">
        <w:fldChar w:fldCharType="begin"/>
      </w:r>
      <w:r w:rsidR="00AD39CE">
        <w:instrText xml:space="preserve"> STYLEREF 1 \s </w:instrText>
      </w:r>
      <w:r w:rsidR="00AD39CE">
        <w:fldChar w:fldCharType="separate"/>
      </w:r>
      <w:r w:rsidR="00B137B9">
        <w:rPr>
          <w:noProof/>
        </w:rPr>
        <w:t>12</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5</w:t>
      </w:r>
      <w:r w:rsidR="00AD39CE">
        <w:rPr>
          <w:noProof/>
        </w:rPr>
        <w:fldChar w:fldCharType="end"/>
      </w:r>
      <w:r>
        <w:t>. Auto key options.</w:t>
      </w:r>
      <w:bookmarkEnd w:id="218"/>
    </w:p>
    <w:p w14:paraId="0A0CD7D5" w14:textId="7010ABB4" w:rsidR="0037433D" w:rsidRDefault="0037433D" w:rsidP="0037433D">
      <w:r>
        <w:t>This tab allows a user to select an automatic key generation scheme from a list, and then generate key frame animations. You first choose an auto key type, then click “Generate”. Or, you can double-click an option. This brings you to the “Advanced” panel, which contains automatically generated keys. You can then interact with the automatically generated keys using the same controls provided in the “Advanced” panel.</w:t>
      </w:r>
    </w:p>
    <w:p w14:paraId="62C9BAD0" w14:textId="6F7943FA" w:rsidR="0037433D" w:rsidRDefault="0037433D" w:rsidP="000A7C7E">
      <w:pPr>
        <w:spacing w:after="120"/>
      </w:pPr>
      <w:r>
        <w:t>Currently, we provide three options for automatic key generation. More options will be added into the future versions of FluoRender. These three options are:</w:t>
      </w:r>
    </w:p>
    <w:p w14:paraId="01FA0407" w14:textId="5C3CE744" w:rsidR="0037433D" w:rsidRDefault="000A7C7E" w:rsidP="000A7C7E">
      <w:pPr>
        <w:spacing w:after="120"/>
      </w:pPr>
      <w:r w:rsidRPr="000A7C7E">
        <w:rPr>
          <w:b/>
        </w:rPr>
        <w:t>Channel Combination nC1.</w:t>
      </w:r>
      <w:r>
        <w:t xml:space="preserve"> It sets a key for each isolated channel within a multi-channel data set. You can browse each channel individually with this setting.</w:t>
      </w:r>
    </w:p>
    <w:p w14:paraId="5231D172" w14:textId="625279C8" w:rsidR="000A7C7E" w:rsidRDefault="000A7C7E" w:rsidP="000A7C7E">
      <w:pPr>
        <w:spacing w:after="120"/>
      </w:pPr>
      <w:r w:rsidRPr="000A7C7E">
        <w:rPr>
          <w:b/>
        </w:rPr>
        <w:t>Channel Combination nC2.</w:t>
      </w:r>
      <w:r>
        <w:t xml:space="preserve"> It sets a key for each two-channel pair within a multi-channel data set. You can use this function to visualize colocalization</w:t>
      </w:r>
      <w:r>
        <w:fldChar w:fldCharType="begin"/>
      </w:r>
      <w:r>
        <w:instrText xml:space="preserve"> XE "Colocalized" </w:instrText>
      </w:r>
      <w:r>
        <w:fldChar w:fldCharType="end"/>
      </w:r>
      <w:r>
        <w:t xml:space="preserve"> regions between any two-channel </w:t>
      </w:r>
      <w:r w:rsidR="00417054">
        <w:t>combinations</w:t>
      </w:r>
      <w:r>
        <w:t>.</w:t>
      </w:r>
    </w:p>
    <w:p w14:paraId="7158C94A" w14:textId="2D3B16D6" w:rsidR="000A7C7E" w:rsidRPr="0037433D" w:rsidRDefault="000A7C7E" w:rsidP="0037433D">
      <w:r w:rsidRPr="000A7C7E">
        <w:rPr>
          <w:b/>
        </w:rPr>
        <w:t>Channel Combination nC3.</w:t>
      </w:r>
      <w:r>
        <w:t xml:space="preserve"> Similar to nC2, it sets a key for each triple-channel combination. You can use this setting to visualize all colocalization cases of three channels.</w:t>
      </w:r>
    </w:p>
    <w:p w14:paraId="082F012E" w14:textId="74F63433" w:rsidR="00B96966" w:rsidRDefault="00B96966" w:rsidP="00B96966">
      <w:pPr>
        <w:pStyle w:val="Heading2"/>
      </w:pPr>
      <w:bookmarkStart w:id="219" w:name="_Toc406755674"/>
      <w:bookmarkStart w:id="220" w:name="_Toc406770747"/>
      <w:bookmarkStart w:id="221" w:name="_Toc457293717"/>
      <w:r>
        <w:lastRenderedPageBreak/>
        <w:t>Frame Cropping</w:t>
      </w:r>
      <w:bookmarkEnd w:id="219"/>
      <w:bookmarkEnd w:id="220"/>
      <w:bookmarkEnd w:id="221"/>
      <w:r w:rsidR="006B2529">
        <w:fldChar w:fldCharType="begin"/>
      </w:r>
      <w:r w:rsidR="006B2529">
        <w:instrText xml:space="preserve"> </w:instrText>
      </w:r>
      <w:r w:rsidR="006B2529" w:rsidRPr="00985B65">
        <w:rPr>
          <w:b w:val="0"/>
        </w:rPr>
        <w:instrText>XE "Cropping"</w:instrText>
      </w:r>
      <w:r w:rsidR="006B2529">
        <w:instrText xml:space="preserve"> </w:instrText>
      </w:r>
      <w:r w:rsidR="006B2529">
        <w:fldChar w:fldCharType="end"/>
      </w:r>
    </w:p>
    <w:p w14:paraId="186F5459" w14:textId="2C587F43" w:rsidR="00617B20" w:rsidRDefault="00617B20" w:rsidP="001D76DD">
      <w:pPr>
        <w:jc w:val="center"/>
      </w:pPr>
      <w:r>
        <w:rPr>
          <w:noProof/>
          <w:lang w:eastAsia="en-US"/>
        </w:rPr>
        <w:drawing>
          <wp:inline distT="0" distB="0" distL="0" distR="0" wp14:anchorId="59222502" wp14:editId="2F49AF4A">
            <wp:extent cx="2194560" cy="1536192"/>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2194560" cy="1536192"/>
                    </a:xfrm>
                    <a:prstGeom prst="rect">
                      <a:avLst/>
                    </a:prstGeom>
                    <a:noFill/>
                    <a:ln>
                      <a:noFill/>
                    </a:ln>
                  </pic:spPr>
                </pic:pic>
              </a:graphicData>
            </a:graphic>
          </wp:inline>
        </w:drawing>
      </w:r>
    </w:p>
    <w:p w14:paraId="7BD5CC76" w14:textId="7BBFB20C" w:rsidR="00617B20" w:rsidRDefault="00C50376" w:rsidP="001D76DD">
      <w:pPr>
        <w:pStyle w:val="Caption"/>
        <w:jc w:val="center"/>
      </w:pPr>
      <w:bookmarkStart w:id="222" w:name="_Toc457293792"/>
      <w:r>
        <w:t xml:space="preserve">Figure </w:t>
      </w:r>
      <w:r w:rsidR="00AD39CE">
        <w:fldChar w:fldCharType="begin"/>
      </w:r>
      <w:r w:rsidR="00AD39CE">
        <w:instrText xml:space="preserve"> STYLEREF 1 \s </w:instrText>
      </w:r>
      <w:r w:rsidR="00AD39CE">
        <w:fldChar w:fldCharType="separate"/>
      </w:r>
      <w:r w:rsidR="00B137B9">
        <w:rPr>
          <w:noProof/>
        </w:rPr>
        <w:t>12</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6</w:t>
      </w:r>
      <w:r w:rsidR="00AD39CE">
        <w:rPr>
          <w:noProof/>
        </w:rPr>
        <w:fldChar w:fldCharType="end"/>
      </w:r>
      <w:r>
        <w:t xml:space="preserve">. </w:t>
      </w:r>
      <w:r w:rsidR="002F1AC5">
        <w:t>Frame cropping</w:t>
      </w:r>
      <w:r w:rsidR="00617B20">
        <w:t xml:space="preserve"> controls.</w:t>
      </w:r>
      <w:bookmarkEnd w:id="222"/>
    </w:p>
    <w:p w14:paraId="7777071B" w14:textId="608AFE02" w:rsidR="00617B20" w:rsidRDefault="00617B20" w:rsidP="00617B20">
      <w:r>
        <w:t xml:space="preserve">This tab allows a user to crop what is captured in the rendering frame to a smaller area. Often, the important data is not covering the whole render view. Recording the whole frame, including a lot of empty space, can be wasteful and make a movie larger than necessary. When enable cropping is selected, you will see a yellow </w:t>
      </w:r>
      <w:r w:rsidR="00275E23">
        <w:t>rectangle</w:t>
      </w:r>
      <w:r>
        <w:t xml:space="preserve"> in the render frame indicating the </w:t>
      </w:r>
      <w:r w:rsidR="00FC68F8">
        <w:t xml:space="preserve">pixels that will be read and used in the movie file. </w:t>
      </w:r>
      <w:r w:rsidR="00275E23">
        <w:t xml:space="preserve">The yellow rectangle is automatically based on the area that is covered by data. </w:t>
      </w:r>
      <w:r w:rsidR="00FC68F8">
        <w:t xml:space="preserve">See </w:t>
      </w:r>
      <w:r w:rsidR="00774EE9">
        <w:fldChar w:fldCharType="begin"/>
      </w:r>
      <w:r w:rsidR="00774EE9">
        <w:instrText xml:space="preserve"> REF _Ref407105352 \h </w:instrText>
      </w:r>
      <w:r w:rsidR="00774EE9">
        <w:fldChar w:fldCharType="separate"/>
      </w:r>
      <w:r w:rsidR="00B137B9">
        <w:t xml:space="preserve">Figure </w:t>
      </w:r>
      <w:r w:rsidR="00B137B9">
        <w:rPr>
          <w:noProof/>
        </w:rPr>
        <w:t>3</w:t>
      </w:r>
      <w:r w:rsidR="00B137B9">
        <w:noBreakHyphen/>
      </w:r>
      <w:r w:rsidR="00B137B9">
        <w:rPr>
          <w:noProof/>
        </w:rPr>
        <w:t>1</w:t>
      </w:r>
      <w:r w:rsidR="00774EE9">
        <w:fldChar w:fldCharType="end"/>
      </w:r>
      <w:r w:rsidR="00FC68F8">
        <w:t xml:space="preserve">and </w:t>
      </w:r>
      <w:r w:rsidR="00774EE9">
        <w:fldChar w:fldCharType="begin"/>
      </w:r>
      <w:r w:rsidR="00774EE9">
        <w:instrText xml:space="preserve"> REF _Ref407105359 \h </w:instrText>
      </w:r>
      <w:r w:rsidR="00774EE9">
        <w:fldChar w:fldCharType="separate"/>
      </w:r>
      <w:r w:rsidR="00B137B9">
        <w:t xml:space="preserve">Figure </w:t>
      </w:r>
      <w:r w:rsidR="00B137B9">
        <w:rPr>
          <w:noProof/>
        </w:rPr>
        <w:t>3</w:t>
      </w:r>
      <w:r w:rsidR="00B137B9">
        <w:noBreakHyphen/>
      </w:r>
      <w:r w:rsidR="00B137B9">
        <w:rPr>
          <w:noProof/>
        </w:rPr>
        <w:t>2</w:t>
      </w:r>
      <w:r w:rsidR="00774EE9">
        <w:fldChar w:fldCharType="end"/>
      </w:r>
      <w:r w:rsidR="00FC68F8">
        <w:t xml:space="preserve">. The “Center X” and “Y” fields allow you to </w:t>
      </w:r>
      <w:r w:rsidR="00275E23">
        <w:t>modify</w:t>
      </w:r>
      <w:r w:rsidR="00FC68F8">
        <w:t xml:space="preserve"> where the center of the movie will take place in pixel coordinates. In addition, you can </w:t>
      </w:r>
      <w:r w:rsidR="00275E23">
        <w:t>modify</w:t>
      </w:r>
      <w:r w:rsidR="00FC68F8">
        <w:t xml:space="preserve"> the “Size Width” and “Height”. The yellow box will not be in the output, but will remain visible if “Enable 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rsidR="00FC68F8">
        <w:t xml:space="preserve">” is selected. The “Reset” button </w:t>
      </w:r>
      <w:r w:rsidR="00275E23">
        <w:t>recalculates the cropping region, if you have rotated, zoomed, or panned the view</w:t>
      </w:r>
      <w:r w:rsidR="00FC68F8">
        <w:t xml:space="preserve">. The cropping square does not resize with the program window as you resize it on your computer, but you can click “Reset” to get the snug </w:t>
      </w:r>
      <w:r w:rsidR="00275E23">
        <w:t>cropping region</w:t>
      </w:r>
      <w:r w:rsidR="00FC68F8">
        <w:t xml:space="preserve"> back in the render view. </w:t>
      </w:r>
    </w:p>
    <w:p w14:paraId="74C0D33A" w14:textId="77777777" w:rsidR="00E94015" w:rsidRDefault="00E94015" w:rsidP="00617B20"/>
    <w:p w14:paraId="1DAAAFC5" w14:textId="77777777" w:rsidR="00E94015" w:rsidRDefault="00E94015">
      <w:r>
        <w:br w:type="page"/>
      </w:r>
    </w:p>
    <w:p w14:paraId="4CC68092" w14:textId="5076E264" w:rsidR="00AA706C" w:rsidRDefault="00B96966" w:rsidP="00E94015">
      <w:pPr>
        <w:pStyle w:val="Heading1"/>
      </w:pPr>
      <w:bookmarkStart w:id="223" w:name="_Toc406755675"/>
      <w:bookmarkStart w:id="224" w:name="_Toc406770748"/>
      <w:bookmarkStart w:id="225" w:name="_Ref456775715"/>
      <w:bookmarkStart w:id="226" w:name="_Ref456775982"/>
      <w:bookmarkStart w:id="227" w:name="_Ref456778180"/>
      <w:bookmarkStart w:id="228" w:name="_Toc457293718"/>
      <w:r>
        <w:lastRenderedPageBreak/>
        <w:t xml:space="preserve">Batch Processing </w:t>
      </w:r>
      <w:r w:rsidR="00E94015">
        <w:t xml:space="preserve">with </w:t>
      </w:r>
      <w:r>
        <w:t>4D Scripts</w:t>
      </w:r>
      <w:bookmarkEnd w:id="223"/>
      <w:bookmarkEnd w:id="224"/>
      <w:bookmarkEnd w:id="225"/>
      <w:bookmarkEnd w:id="226"/>
      <w:bookmarkEnd w:id="227"/>
      <w:bookmarkEnd w:id="228"/>
    </w:p>
    <w:p w14:paraId="5386FC9E" w14:textId="2888ED80" w:rsidR="00EB7655" w:rsidRDefault="00EB7655" w:rsidP="00EB7655">
      <w:pPr>
        <w:pStyle w:val="Heading2"/>
      </w:pPr>
      <w:bookmarkStart w:id="229" w:name="_Toc457293719"/>
      <w:r>
        <w:t>4D Script Settings</w:t>
      </w:r>
      <w:bookmarkEnd w:id="229"/>
    </w:p>
    <w:p w14:paraId="00832810" w14:textId="7C962EA8" w:rsidR="00B96966" w:rsidRDefault="00B96966" w:rsidP="00AA706C">
      <w:r>
        <w:t>A 4D script can be enabled for batch processing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w:t>
      </w:r>
      <w:r w:rsidR="00C96103">
        <w:t>The execution of a 4D script is associated</w:t>
      </w:r>
      <w:r w:rsidR="00033327">
        <w:t xml:space="preserve"> with movie play back functions.</w:t>
      </w:r>
      <w:r w:rsidR="00C96103">
        <w:t xml:space="preserve"> </w:t>
      </w:r>
      <w:r w:rsidR="00033327">
        <w:t>Y</w:t>
      </w:r>
      <w:r w:rsidR="00C96103">
        <w:t>ou can execute a 4D script by viewing a time sequence</w:t>
      </w:r>
      <w:r w:rsidR="00033327">
        <w:t>, or you can step through time to have a finer control of the batch processing</w:t>
      </w:r>
      <w:r w:rsidR="00C96103">
        <w:t xml:space="preserve">. </w:t>
      </w:r>
      <w:r w:rsidR="00033327">
        <w:t>4D scripts are managed in the “4D Script” tab of the “Record/Export” panel</w:t>
      </w:r>
      <w:r w:rsidR="00EB7655">
        <w:t xml:space="preserve"> (</w:t>
      </w:r>
      <w:r w:rsidR="00EB7655">
        <w:fldChar w:fldCharType="begin"/>
      </w:r>
      <w:r w:rsidR="00EB7655">
        <w:instrText xml:space="preserve"> REF _Ref456779351 \h </w:instrText>
      </w:r>
      <w:r w:rsidR="00EB7655">
        <w:fldChar w:fldCharType="separate"/>
      </w:r>
      <w:r w:rsidR="00B137B9">
        <w:t xml:space="preserve">Figure </w:t>
      </w:r>
      <w:r w:rsidR="00B137B9">
        <w:rPr>
          <w:noProof/>
        </w:rPr>
        <w:t>13</w:t>
      </w:r>
      <w:r w:rsidR="00B137B9">
        <w:noBreakHyphen/>
      </w:r>
      <w:r w:rsidR="00B137B9">
        <w:rPr>
          <w:noProof/>
        </w:rPr>
        <w:t>1</w:t>
      </w:r>
      <w:r w:rsidR="00EB7655">
        <w:fldChar w:fldCharType="end"/>
      </w:r>
      <w:r w:rsidR="00EB7655">
        <w:t>)</w:t>
      </w:r>
      <w:r w:rsidR="00033327">
        <w:t>.</w:t>
      </w:r>
    </w:p>
    <w:p w14:paraId="7E5D11FD" w14:textId="46039CAE" w:rsidR="00033327" w:rsidRDefault="00033327" w:rsidP="00033327">
      <w:pPr>
        <w:jc w:val="center"/>
      </w:pPr>
      <w:r>
        <w:rPr>
          <w:noProof/>
          <w:lang w:eastAsia="en-US"/>
        </w:rPr>
        <w:drawing>
          <wp:inline distT="0" distB="0" distL="0" distR="0" wp14:anchorId="30751FA0" wp14:editId="723C5F0C">
            <wp:extent cx="2212848" cy="1591056"/>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movie_ui_4dscript.png"/>
                    <pic:cNvPicPr/>
                  </pic:nvPicPr>
                  <pic:blipFill>
                    <a:blip r:embed="rId114">
                      <a:extLst>
                        <a:ext uri="{28A0092B-C50C-407E-A947-70E740481C1C}">
                          <a14:useLocalDpi xmlns:a14="http://schemas.microsoft.com/office/drawing/2010/main" val="0"/>
                        </a:ext>
                      </a:extLst>
                    </a:blip>
                    <a:stretch>
                      <a:fillRect/>
                    </a:stretch>
                  </pic:blipFill>
                  <pic:spPr>
                    <a:xfrm>
                      <a:off x="0" y="0"/>
                      <a:ext cx="2212848" cy="1591056"/>
                    </a:xfrm>
                    <a:prstGeom prst="rect">
                      <a:avLst/>
                    </a:prstGeom>
                  </pic:spPr>
                </pic:pic>
              </a:graphicData>
            </a:graphic>
          </wp:inline>
        </w:drawing>
      </w:r>
    </w:p>
    <w:p w14:paraId="11174D78" w14:textId="27E27982" w:rsidR="00033327" w:rsidRDefault="00033327" w:rsidP="00EB7655">
      <w:pPr>
        <w:pStyle w:val="Caption"/>
        <w:jc w:val="center"/>
      </w:pPr>
      <w:bookmarkStart w:id="230" w:name="_Ref456779351"/>
      <w:bookmarkStart w:id="231" w:name="_Toc457293793"/>
      <w:r>
        <w:t xml:space="preserve">Figure </w:t>
      </w:r>
      <w:r w:rsidR="00AD39CE">
        <w:fldChar w:fldCharType="begin"/>
      </w:r>
      <w:r w:rsidR="00AD39CE">
        <w:instrText xml:space="preserve"> STYLEREF 1 \s </w:instrText>
      </w:r>
      <w:r w:rsidR="00AD39CE">
        <w:fldChar w:fldCharType="separate"/>
      </w:r>
      <w:r w:rsidR="00B137B9">
        <w:rPr>
          <w:noProof/>
        </w:rPr>
        <w:t>13</w:t>
      </w:r>
      <w:r w:rsidR="00AD39CE">
        <w:rPr>
          <w:noProof/>
        </w:rPr>
        <w:fldChar w:fldCharType="end"/>
      </w:r>
      <w:r>
        <w:noBreakHyphen/>
      </w:r>
      <w:r w:rsidR="00AD39CE">
        <w:fldChar w:fldCharType="begin"/>
      </w:r>
      <w:r w:rsidR="00AD39CE">
        <w:instrText xml:space="preserve"> SEQ Figure \* ARABIC \s 1 </w:instrText>
      </w:r>
      <w:r w:rsidR="00AD39CE">
        <w:fldChar w:fldCharType="separate"/>
      </w:r>
      <w:r w:rsidR="00B137B9">
        <w:rPr>
          <w:noProof/>
        </w:rPr>
        <w:t>1</w:t>
      </w:r>
      <w:r w:rsidR="00AD39CE">
        <w:rPr>
          <w:noProof/>
        </w:rPr>
        <w:fldChar w:fldCharType="end"/>
      </w:r>
      <w:bookmarkEnd w:id="230"/>
      <w:r>
        <w:t xml:space="preserve">. </w:t>
      </w:r>
      <w:r w:rsidR="00EB7655">
        <w:t>4D script settings.</w:t>
      </w:r>
      <w:bookmarkEnd w:id="231"/>
    </w:p>
    <w:p w14:paraId="51102ECB" w14:textId="0B46F8A2" w:rsidR="00C96103" w:rsidRDefault="00EB7655" w:rsidP="00EB7655">
      <w:r>
        <w:t>The 4D script tab has these controls:</w:t>
      </w:r>
    </w:p>
    <w:p w14:paraId="0F7B610D" w14:textId="195D0D66" w:rsidR="00EB7655" w:rsidRDefault="00EB7655" w:rsidP="00EB7655">
      <w:r w:rsidRPr="00EB7655">
        <w:rPr>
          <w:b/>
        </w:rPr>
        <w:t>Enable 4D script.</w:t>
      </w:r>
      <w:r>
        <w:t xml:space="preserve"> When you check this option, 4D script execution is enabled. The name of the 4D script tab changes to indicate the enabling of 4D script. The play button in the movie control also changes to indicate that a 4D script will be executed if you play back the movie or step through time. Enabling 4D script execution also enables the visualization of label masks, which uses different colors to represent components. Components are automatically generated with the “Component Analysis” window, or manually assigned with the “Tracking” window.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F09D8" w14:paraId="3451144F" w14:textId="77777777" w:rsidTr="0005706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7CB06D" w14:textId="77777777" w:rsidR="004F09D8" w:rsidRDefault="004F09D8" w:rsidP="00057060">
            <w:pPr>
              <w:pStyle w:val="Icon"/>
            </w:pPr>
            <w:r>
              <w:rPr>
                <w:noProof/>
                <w:lang w:eastAsia="en-US"/>
              </w:rPr>
              <mc:AlternateContent>
                <mc:Choice Requires="wpg">
                  <w:drawing>
                    <wp:inline distT="0" distB="0" distL="0" distR="0" wp14:anchorId="2584E029" wp14:editId="759846FA">
                      <wp:extent cx="228600" cy="228600"/>
                      <wp:effectExtent l="0" t="0" r="0" b="0"/>
                      <wp:docPr id="3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1" name="Oval 3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2" name="Freeform 3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A474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JV2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xtiVdoMFAAD1EQAADgAAAAAAAAAAAAAAAAAuAgAAZHJzL2Uyb0Rv&#10;Yy54bWxQSwECLQAUAAYACAAAACEA+AwpmdgAAAADAQAADwAAAAAAAAAAAAAAAADdBwAAZHJzL2Rv&#10;d25yZXYueG1sUEsFBgAAAAAEAAQA8wAAAOIIAAAAAA==&#10;">
                      <v:oval id="Oval 31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6v8MA&#10;AADcAAAADwAAAGRycy9kb3ducmV2LnhtbESP3WoCMRCF7wu+QxjBu5rdCqJbo4hS6U1b/HmAYTPd&#10;bLuZhCSu69s3hUIvD+fn46w2g+1ETyG2jhWU0wIEce10y42Cy/nlcQEiJmSNnWNScKcIm/XoYYWV&#10;djc+Un9KjcgjHCtUYFLylZSxNmQxTp0nzt6nCxZTlqGROuAtj9tOPhXFXFpsORMMetoZqr9PV5sh&#10;xvd7vzu0y4Wl5uvjPg/vb6jUZDxsn0EkGtJ/+K/9qhXMyhJ+z+Qj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K6v8MAAADcAAAADwAAAAAAAAAAAAAAAACYAgAAZHJzL2Rv&#10;d25yZXYueG1sUEsFBgAAAAAEAAQA9QAAAIgDAAAAAA==&#10;" fillcolor="#f24f4f [3204]" stroked="f" strokeweight="0">
                        <v:stroke joinstyle="miter"/>
                        <o:lock v:ext="edit" aspectratio="t"/>
                      </v:oval>
                      <v:shape id="Freeform 31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JQcUA&#10;AADcAAAADwAAAGRycy9kb3ducmV2LnhtbESPQWvCQBSE70L/w/IKvelGLdKmrlIEIaeCRvH6mn3J&#10;hmbfht01pv31bqHQ4zAz3zDr7Wg7MZAPrWMF81kGgrhyuuVGwancT19AhIissXNMCr4pwHbzMFlj&#10;rt2NDzQcYyMShEOOCkyMfS5lqAxZDDPXEyevdt5iTNI3Unu8Jbjt5CLLVtJiy2nBYE87Q9XX8WoV&#10;XH7O5XD1pfmofVE8v35eVr5eKvX0OL6/gYg0xv/wX7vQCpbz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HElB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C8924AE" w14:textId="69CEBD59" w:rsidR="004F09D8" w:rsidRDefault="004F09D8" w:rsidP="00057060">
            <w:pPr>
              <w:pStyle w:val="TipText"/>
              <w:cnfStyle w:val="000000000000" w:firstRow="0" w:lastRow="0" w:firstColumn="0" w:lastColumn="0" w:oddVBand="0" w:evenVBand="0" w:oddHBand="0" w:evenHBand="0" w:firstRowFirstColumn="0" w:firstRowLastColumn="0" w:lastRowFirstColumn="0" w:lastRowLastColumn="0"/>
            </w:pPr>
            <w:r>
              <w:t xml:space="preserve">Remember </w:t>
            </w:r>
            <w:r w:rsidR="00675253">
              <w:t>to turn</w:t>
            </w:r>
            <w:r>
              <w:t xml:space="preserve"> off the 4D script setting when you only need playing back a time sequence.</w:t>
            </w:r>
          </w:p>
        </w:tc>
      </w:tr>
    </w:tbl>
    <w:p w14:paraId="7D1D3FB7" w14:textId="77777777" w:rsidR="004F09D8" w:rsidRDefault="004F09D8" w:rsidP="00AA706C"/>
    <w:p w14:paraId="21D7CCD6" w14:textId="4DDEDE7C" w:rsidR="00EB7655" w:rsidRDefault="00EB7655" w:rsidP="00AA706C">
      <w:r w:rsidRPr="00EB7655">
        <w:rPr>
          <w:b/>
        </w:rPr>
        <w:t>Script File.</w:t>
      </w:r>
      <w:r>
        <w:t xml:space="preserve"> It shows the currently selected 4D script file. If no script file is loaded and 4D script is enabled, it is only used to show component colors.</w:t>
      </w:r>
    </w:p>
    <w:p w14:paraId="06037652" w14:textId="085FCB12" w:rsidR="00EB7655" w:rsidRDefault="00EB7655" w:rsidP="00AA706C">
      <w:r w:rsidRPr="00EB7655">
        <w:rPr>
          <w:b/>
        </w:rPr>
        <w:t>X.</w:t>
      </w:r>
      <w:r>
        <w:t xml:space="preserve"> It clears the script file so that no script will be executed.</w:t>
      </w:r>
    </w:p>
    <w:p w14:paraId="1616EBC6" w14:textId="540326CC" w:rsidR="00EB7655" w:rsidRDefault="00EB7655" w:rsidP="00AA706C">
      <w:r w:rsidRPr="00E66E60">
        <w:rPr>
          <w:b/>
        </w:rPr>
        <w:t>Browse</w:t>
      </w:r>
      <w:r w:rsidR="00E66E60" w:rsidRPr="00E66E60">
        <w:rPr>
          <w:b/>
        </w:rPr>
        <w:t>…</w:t>
      </w:r>
      <w:r>
        <w:t xml:space="preserve"> It opens a file </w:t>
      </w:r>
      <w:r w:rsidR="00E66E60">
        <w:t>dialog for choosing a 4D script file from the hard drive.</w:t>
      </w:r>
    </w:p>
    <w:p w14:paraId="6FF98F80" w14:textId="07496A90" w:rsidR="00E66E60" w:rsidRDefault="00E66E60" w:rsidP="00E66E60">
      <w:pPr>
        <w:pStyle w:val="Heading2"/>
      </w:pPr>
      <w:bookmarkStart w:id="232" w:name="_Toc457293720"/>
      <w:r>
        <w:t>4D Script Files</w:t>
      </w:r>
      <w:bookmarkEnd w:id="232"/>
    </w:p>
    <w:p w14:paraId="209C07A6" w14:textId="473DE4CB" w:rsidR="00C96103" w:rsidRDefault="00E66E60" w:rsidP="00AA706C">
      <w:r>
        <w:t>A 4D script file is a text file formatted into a hierarchy of a series of commands, each with a certain number of parameters. When the time point of a 4D sequence in FluoRender is changed, the commands are applied sequentially to the current time point. Therefore, you can batch process the entire 4D sequence by simply playing it back.</w:t>
      </w:r>
    </w:p>
    <w:p w14:paraId="10772E74" w14:textId="129E7EBA" w:rsidR="00E66E60" w:rsidRDefault="00E66E60" w:rsidP="00AA706C">
      <w:r>
        <w:lastRenderedPageBreak/>
        <w:t>The structure of a 4D script file 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66E60" w14:paraId="493BC971" w14:textId="77777777" w:rsidTr="00EF5AD8">
        <w:tc>
          <w:tcPr>
            <w:tcW w:w="7020" w:type="dxa"/>
            <w:shd w:val="clear" w:color="auto" w:fill="E8F1E2" w:themeFill="accent2" w:themeFillTint="33"/>
          </w:tcPr>
          <w:p w14:paraId="079B9D0C" w14:textId="77777777" w:rsidR="00E66E60" w:rsidRPr="00E66E60" w:rsidRDefault="00E66E60" w:rsidP="00EF5AD8">
            <w:pPr>
              <w:rPr>
                <w:rFonts w:ascii="Courier New" w:hAnsi="Courier New" w:cs="Courier New"/>
                <w:b/>
              </w:rPr>
            </w:pPr>
            <w:r w:rsidRPr="00E66E60">
              <w:rPr>
                <w:rFonts w:ascii="Courier New" w:hAnsi="Courier New" w:cs="Courier New"/>
                <w:b/>
              </w:rPr>
              <w:t>[tasks]</w:t>
            </w:r>
          </w:p>
          <w:p w14:paraId="77E4926C" w14:textId="5FCC9238" w:rsidR="00E66E60" w:rsidRPr="00E66E60" w:rsidRDefault="00E66E60" w:rsidP="00EF5AD8">
            <w:pPr>
              <w:rPr>
                <w:rFonts w:ascii="Courier New" w:hAnsi="Courier New" w:cs="Courier New"/>
                <w:b/>
              </w:rPr>
            </w:pPr>
            <w:r>
              <w:rPr>
                <w:rFonts w:ascii="Courier New" w:hAnsi="Courier New" w:cs="Courier New"/>
                <w:b/>
              </w:rPr>
              <w:t>tasknum=</w:t>
            </w:r>
            <w:r w:rsidRPr="00E66E60">
              <w:rPr>
                <w:rFonts w:ascii="Courier New" w:hAnsi="Courier New" w:cs="Courier New"/>
                <w:i/>
              </w:rPr>
              <w:t>(user defined number)</w:t>
            </w:r>
          </w:p>
          <w:p w14:paraId="16D23ADD" w14:textId="3AA48448" w:rsidR="00E66E60" w:rsidRPr="00E66E60" w:rsidRDefault="00E66E60" w:rsidP="00EF5AD8">
            <w:pPr>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1A28ED0E" w14:textId="7E0D5C1C" w:rsidR="00E66E60" w:rsidRPr="00E66E60" w:rsidRDefault="00E66E60" w:rsidP="00EF5AD8">
            <w:pPr>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2F1AF17A" w14:textId="4DD27981" w:rsidR="00E66E60" w:rsidRPr="00E66E60" w:rsidRDefault="00B51B64" w:rsidP="00EF5AD8">
            <w:pPr>
              <w:rPr>
                <w:rFonts w:ascii="Courier New" w:hAnsi="Courier New" w:cs="Courier New"/>
                <w:b/>
              </w:rPr>
            </w:pPr>
            <w:r w:rsidRPr="00B51B64">
              <w:rPr>
                <w:rFonts w:ascii="Courier New" w:hAnsi="Courier New" w:cs="Courier New"/>
                <w:i/>
              </w:rPr>
              <w:t>(task-specific parameter)</w:t>
            </w:r>
            <w:r w:rsidR="00E66E60" w:rsidRPr="00E66E60">
              <w:rPr>
                <w:rFonts w:ascii="Courier New" w:hAnsi="Courier New" w:cs="Courier New"/>
                <w:b/>
              </w:rPr>
              <w:t>=</w:t>
            </w:r>
            <w:r w:rsidRPr="00B51B64">
              <w:rPr>
                <w:rFonts w:ascii="Courier New" w:hAnsi="Courier New" w:cs="Courier New"/>
                <w:i/>
              </w:rPr>
              <w:t>(user defined parameter value)</w:t>
            </w:r>
          </w:p>
          <w:p w14:paraId="37AEA26C" w14:textId="1CBD5EAF" w:rsidR="00E66E60" w:rsidRPr="00B51B64" w:rsidRDefault="00B51B64" w:rsidP="00EF5AD8">
            <w:pPr>
              <w:rPr>
                <w:rFonts w:ascii="Courier New" w:hAnsi="Courier New" w:cs="Courier New"/>
                <w:i/>
              </w:rPr>
            </w:pPr>
            <w:r w:rsidRPr="00B51B64">
              <w:rPr>
                <w:rFonts w:ascii="Courier New" w:hAnsi="Courier New" w:cs="Courier New"/>
                <w:i/>
              </w:rPr>
              <w:t>(…)</w:t>
            </w:r>
          </w:p>
          <w:p w14:paraId="44186568" w14:textId="77777777" w:rsidR="00B51B64" w:rsidRPr="00E66E60" w:rsidRDefault="00B51B64" w:rsidP="00B51B64">
            <w:pPr>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490BE32E" w14:textId="77777777" w:rsidR="00B51B64" w:rsidRPr="00E66E60" w:rsidRDefault="00B51B64" w:rsidP="00B51B64">
            <w:pPr>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681748E1" w14:textId="77777777" w:rsidR="00B51B64" w:rsidRPr="00E66E60" w:rsidRDefault="00B51B64" w:rsidP="00B51B64">
            <w:pPr>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6053D287" w14:textId="77777777" w:rsidR="00B51B64" w:rsidRPr="00E66E60" w:rsidRDefault="00B51B64" w:rsidP="00B51B64">
            <w:pPr>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0AC06960" w14:textId="77777777" w:rsidR="00B51B64" w:rsidRPr="00B51B64" w:rsidRDefault="00B51B64" w:rsidP="00B51B64">
            <w:pPr>
              <w:rPr>
                <w:rFonts w:ascii="Courier New" w:hAnsi="Courier New" w:cs="Courier New"/>
                <w:i/>
              </w:rPr>
            </w:pPr>
            <w:r w:rsidRPr="00B51B64">
              <w:rPr>
                <w:rFonts w:ascii="Courier New" w:hAnsi="Courier New" w:cs="Courier New"/>
                <w:i/>
              </w:rPr>
              <w:t>(…)</w:t>
            </w:r>
          </w:p>
          <w:p w14:paraId="129743AC" w14:textId="77777777" w:rsidR="00B51B64" w:rsidRPr="00E66E60" w:rsidRDefault="00B51B64" w:rsidP="00B51B64">
            <w:pPr>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7F8C6CED" w14:textId="0EAA5B36" w:rsidR="00E66E60" w:rsidRPr="00B51B64" w:rsidRDefault="00B51B64" w:rsidP="00EF5AD8">
            <w:pPr>
              <w:rPr>
                <w:i/>
              </w:rPr>
            </w:pPr>
            <w:r w:rsidRPr="00B51B64">
              <w:rPr>
                <w:rFonts w:ascii="Courier New" w:hAnsi="Courier New" w:cs="Courier New"/>
                <w:i/>
              </w:rPr>
              <w:t>(…)</w:t>
            </w:r>
          </w:p>
        </w:tc>
      </w:tr>
    </w:tbl>
    <w:p w14:paraId="15ABCBF2" w14:textId="38489D4F" w:rsidR="00E66E60" w:rsidRDefault="00E66E60" w:rsidP="00E66E60">
      <w:pPr>
        <w:pStyle w:val="Caption"/>
        <w:jc w:val="center"/>
      </w:pPr>
      <w:r>
        <w:t xml:space="preserve">List </w:t>
      </w:r>
      <w:r w:rsidR="00AD39CE">
        <w:fldChar w:fldCharType="begin"/>
      </w:r>
      <w:r w:rsidR="00AD39CE">
        <w:instrText xml:space="preserve"> STYLEREF 1 \s </w:instrText>
      </w:r>
      <w:r w:rsidR="00AD39CE">
        <w:fldChar w:fldCharType="separate"/>
      </w:r>
      <w:r w:rsidR="00B137B9">
        <w:rPr>
          <w:noProof/>
        </w:rPr>
        <w:t>13</w:t>
      </w:r>
      <w:r w:rsidR="00AD39CE">
        <w:rPr>
          <w:noProof/>
        </w:rPr>
        <w:fldChar w:fldCharType="end"/>
      </w:r>
      <w:r>
        <w:noBreakHyphen/>
      </w:r>
      <w:r w:rsidR="00AD39CE">
        <w:fldChar w:fldCharType="begin"/>
      </w:r>
      <w:r w:rsidR="00AD39CE">
        <w:instrText xml:space="preserve"> SEQ List \* ARABIC \s 1 </w:instrText>
      </w:r>
      <w:r w:rsidR="00AD39CE">
        <w:fldChar w:fldCharType="separate"/>
      </w:r>
      <w:r w:rsidR="00B137B9">
        <w:rPr>
          <w:noProof/>
        </w:rPr>
        <w:t>1</w:t>
      </w:r>
      <w:r w:rsidR="00AD39CE">
        <w:rPr>
          <w:noProof/>
        </w:rPr>
        <w:fldChar w:fldCharType="end"/>
      </w:r>
      <w:r>
        <w:t>. The 4D script structure.</w:t>
      </w:r>
    </w:p>
    <w:p w14:paraId="33E0206C" w14:textId="5CBC3C78" w:rsidR="00B51B64" w:rsidRDefault="00B51B64" w:rsidP="00B51B64">
      <w:r>
        <w:t xml:space="preserve">A script file starts with </w:t>
      </w:r>
      <w:r w:rsidRPr="00B51B64">
        <w:rPr>
          <w:b/>
        </w:rPr>
        <w:t>[tasks]</w:t>
      </w:r>
      <w:r>
        <w:t xml:space="preserve">, which is followed by the total number of tasks specified with </w:t>
      </w:r>
      <w:r w:rsidRPr="00B51B64">
        <w:rPr>
          <w:b/>
        </w:rPr>
        <w:t>tasknum=</w:t>
      </w:r>
      <w:r>
        <w:t xml:space="preserve">. </w:t>
      </w:r>
      <w:r w:rsidR="008C7E21">
        <w:t xml:space="preserve">Each task starts with </w:t>
      </w:r>
      <w:r w:rsidR="008C7E21" w:rsidRPr="008C7E21">
        <w:rPr>
          <w:b/>
        </w:rPr>
        <w:t>[tasks/taskn]</w:t>
      </w:r>
      <w:r w:rsidR="008C7E21">
        <w:t>, where n is a number starting with 0 and increased by 1 for each subsequent task. You can script as many tasks as you want in one file. They can be different tasks performing different operations on the data, or the same task with different parameters. You can even use the script to run the same task repeatedly for operations such as filtering.</w:t>
      </w:r>
    </w:p>
    <w:p w14:paraId="3EDE452F" w14:textId="34CF441D" w:rsidR="006D0004" w:rsidRDefault="006D0004" w:rsidP="00B51B64">
      <w:r>
        <w:t>4D script examples, which could be used as templates, can be found in the /Scripts folder of FluoRender’s installation directory.</w:t>
      </w:r>
    </w:p>
    <w:p w14:paraId="78D9F5EB" w14:textId="40353D18" w:rsidR="008C7E21" w:rsidRDefault="008C7E21" w:rsidP="008C7E21">
      <w:pPr>
        <w:pStyle w:val="Heading2"/>
      </w:pPr>
      <w:bookmarkStart w:id="233" w:name="_Toc457293721"/>
      <w:r>
        <w:t>4D Script Tasks</w:t>
      </w:r>
      <w:bookmarkEnd w:id="233"/>
    </w:p>
    <w:p w14:paraId="5FA10B24" w14:textId="2B7A1D71" w:rsidR="008C7E21" w:rsidRDefault="008C7E21" w:rsidP="008C7E21">
      <w:r>
        <w:t>The number of 4D script tasks has been increasing for more flexibility in batch processing. Currently supported tasks are follows.</w:t>
      </w:r>
    </w:p>
    <w:p w14:paraId="6B3D5887" w14:textId="047541F4" w:rsidR="008C7E21" w:rsidRDefault="008C7E21" w:rsidP="008C7E21">
      <w:pPr>
        <w:pStyle w:val="Heading3"/>
      </w:pPr>
      <w:r>
        <w:t>Component analysis</w:t>
      </w:r>
    </w:p>
    <w:p w14:paraId="1F89CC74" w14:textId="25BB3D17" w:rsidR="008C7E21" w:rsidRDefault="008C7E21" w:rsidP="008C7E21">
      <w:pPr>
        <w:rPr>
          <w:b/>
        </w:rPr>
      </w:pPr>
      <w:r>
        <w:t>Task name</w:t>
      </w:r>
      <w:r w:rsidR="006944AE">
        <w:t xml:space="preserve"> (type)</w:t>
      </w:r>
      <w:r>
        <w:t xml:space="preserve">: </w:t>
      </w:r>
      <w:r w:rsidRPr="008C7E21">
        <w:rPr>
          <w:b/>
        </w:rPr>
        <w:t>comp_analysis</w:t>
      </w:r>
    </w:p>
    <w:p w14:paraId="1B235EB8" w14:textId="79F8E5BF" w:rsidR="006944AE" w:rsidRDefault="006944AE" w:rsidP="008C7E21">
      <w:r>
        <w:t>Purpose: It analyzes the intensity values of selected structures in each time point. The component analysis result is the same as in the “Component Analysis” window.</w:t>
      </w:r>
    </w:p>
    <w:p w14:paraId="5256E259" w14:textId="0AE808CB" w:rsidR="008C7E21" w:rsidRPr="008C7E21" w:rsidRDefault="008C7E21" w:rsidP="008C7E21">
      <w:r w:rsidRPr="008C7E21">
        <w:t>Parameters:</w:t>
      </w:r>
    </w:p>
    <w:p w14:paraId="33381E1D" w14:textId="59776A86" w:rsidR="008C7E21" w:rsidRDefault="006944AE" w:rsidP="008C7E21">
      <w:r w:rsidRPr="006944AE">
        <w:rPr>
          <w:b/>
        </w:rPr>
        <w:t>savepath</w:t>
      </w:r>
      <w:r>
        <w:t xml:space="preserve"> – the path and file name for saving the result.</w:t>
      </w:r>
    </w:p>
    <w:p w14:paraId="747F79FA" w14:textId="01A81889" w:rsidR="006944AE" w:rsidRDefault="006944AE" w:rsidP="008C7E21">
      <w:r w:rsidRPr="006944AE">
        <w:rPr>
          <w:b/>
        </w:rPr>
        <w:t>verbose</w:t>
      </w:r>
      <w:r>
        <w:t xml:space="preserve"> – When it is set to 1, add a table header for each time point to be analyzed; when it is set to 0, no header will be generated.</w:t>
      </w:r>
    </w:p>
    <w:p w14:paraId="0E74EB66" w14:textId="77777777" w:rsidR="006D0004" w:rsidRDefault="006D0004" w:rsidP="008C7E21"/>
    <w:p w14:paraId="367759E2" w14:textId="77777777" w:rsidR="006D0004" w:rsidRDefault="006D0004" w:rsidP="008C7E21"/>
    <w:p w14:paraId="1BC004ED" w14:textId="77777777" w:rsidR="006D0004" w:rsidRDefault="006D0004" w:rsidP="008C7E21"/>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944AE" w14:paraId="5EE9C611" w14:textId="77777777" w:rsidTr="00EF5A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ACAAE0" w14:textId="77777777" w:rsidR="006944AE" w:rsidRDefault="006944AE" w:rsidP="00EF5AD8">
            <w:pPr>
              <w:pStyle w:val="Icon"/>
            </w:pPr>
            <w:r>
              <w:rPr>
                <w:noProof/>
                <w:lang w:eastAsia="en-US"/>
              </w:rPr>
              <w:lastRenderedPageBreak/>
              <mc:AlternateContent>
                <mc:Choice Requires="wpg">
                  <w:drawing>
                    <wp:inline distT="0" distB="0" distL="0" distR="0" wp14:anchorId="496062A0" wp14:editId="11B475E9">
                      <wp:extent cx="228600" cy="228600"/>
                      <wp:effectExtent l="0" t="0" r="0" b="0"/>
                      <wp:docPr id="46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4" name="Oval 46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5"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8AF1A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1PEqZ4hSA5vWx0nrBUWgG07oqaFUIrgmtXb5bgem/qz/WtaV9s&#10;/BMh8JCZiv7DN/bggH4MQMuHhgm8HI/P5kOEQ2CrXbtAiBzResIl8nff5Bt0SgdkWzBlVyOlbI+a&#10;/Xeofc55LV0wLPkfUJt2qH265yWbzq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Lv/0EIkFAAD1EQAADgAAAAAAAAAAAAAAAAAuAgAAZHJz&#10;L2Uyb0RvYy54bWxQSwECLQAUAAYACAAAACEA+AwpmdgAAAADAQAADwAAAAAAAAAAAAAAAADjBwAA&#10;ZHJzL2Rvd25yZXYueG1sUEsFBgAAAAAEAAQA8wAAAOgIAAAAAA==&#10;">
                      <v:oval id="Oval 46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mnP8MA&#10;AADcAAAADwAAAGRycy9kb3ducmV2LnhtbESP3WoCMRCF7wXfIYzQO81WZNHVKEVp6U1btH2AYTNu&#10;VjeTkKTr+vZNodDLw/n5OJvdYDvRU4itYwWPswIEce10y42Cr8/n6RJETMgaO8ek4E4RdtvxaIOV&#10;djc+Un9KjcgjHCtUYFLylZSxNmQxzpwnzt7ZBYspy9BIHfCWx20n50VRSostZ4JBT3tD9fX0bTPE&#10;+P7g9y/tammpuXzcy/D+hko9TIanNYhEQ/oP/7VftYJFuYDfM/kI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mnP8MAAADcAAAADwAAAAAAAAAAAAAAAACYAgAAZHJzL2Rv&#10;d25yZXYueG1sUEsFBgAAAAAEAAQA9QAAAIgD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lvLcUA&#10;AADcAAAADwAAAGRycy9kb3ducmV2LnhtbESPQUvDQBSE70L/w/IK3uxGrcGm3RYRhJwEm5Zen9mX&#10;bDD7Nuxu0+ivdwWhx2FmvmE2u8n2YiQfOscK7hcZCOLa6Y5bBYfq7e4ZRIjIGnvHpOCbAuy2s5sN&#10;Ftpd+IPGfWxFgnAoUIGJcSikDLUhi2HhBuLkNc5bjEn6VmqPlwS3vXzIslxa7DgtGBzo1VD9tT9b&#10;BaefYzWefWXeG1+Wy9XnKffNo1K38+llDSLSFK/h/3apFSzzJ/g7k4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W8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924414B" w14:textId="2349DE74" w:rsidR="006944AE" w:rsidRDefault="006944AE" w:rsidP="006D0004">
            <w:pPr>
              <w:pStyle w:val="TipText"/>
              <w:cnfStyle w:val="000000000000" w:firstRow="0" w:lastRow="0" w:firstColumn="0" w:lastColumn="0" w:oddVBand="0" w:evenVBand="0" w:oddHBand="0" w:evenHBand="0" w:firstRowFirstColumn="0" w:firstRowLastColumn="0" w:lastRowFirstColumn="0" w:lastRowLastColumn="0"/>
            </w:pPr>
            <w:r>
              <w:t xml:space="preserve">You need </w:t>
            </w:r>
            <w:r w:rsidR="006D0004">
              <w:t>selection masks</w:t>
            </w:r>
            <w:r>
              <w:t xml:space="preserve"> at each time point in order for this task to work. </w:t>
            </w:r>
            <w:r w:rsidR="006D0004">
              <w:t>You can use the paint brush tool to generate a selection mask at the first time point and run a script with this task. All subsequent time points will use the save selection mask from the first time point. You can generate different selection masks for each time point and save the masks. You need to add a second task in the script to fetch mask (fetch_mask) for each time point. Additionally, you can use the tracking functions to generate the selection mask for each time point. In this case, the task is selection tracking (selection_tracking).</w:t>
            </w:r>
          </w:p>
        </w:tc>
      </w:tr>
    </w:tbl>
    <w:p w14:paraId="531C20B1" w14:textId="77777777" w:rsidR="006944AE" w:rsidRDefault="006944AE" w:rsidP="008C7E21"/>
    <w:p w14:paraId="205F435D" w14:textId="1BDDD64C" w:rsidR="006944AE" w:rsidRDefault="006944AE" w:rsidP="008C7E21">
      <w:r>
        <w:t>Example</w:t>
      </w:r>
      <w:r w:rsidR="006D0004">
        <w:t xml:space="preserve"> 1, use the paint brush tool to define a region of interest at the first time point, and then use it for all subsequent time points for signal intensity analysis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D0004" w14:paraId="1123A850" w14:textId="77777777" w:rsidTr="00EF5AD8">
        <w:tc>
          <w:tcPr>
            <w:tcW w:w="7020" w:type="dxa"/>
            <w:shd w:val="clear" w:color="auto" w:fill="E8F1E2" w:themeFill="accent2" w:themeFillTint="33"/>
          </w:tcPr>
          <w:p w14:paraId="185FE15C" w14:textId="77777777" w:rsidR="006D0004" w:rsidRPr="006D0004" w:rsidRDefault="006D0004" w:rsidP="006D0004">
            <w:pPr>
              <w:rPr>
                <w:rFonts w:ascii="Courier New" w:hAnsi="Courier New" w:cs="Courier New"/>
              </w:rPr>
            </w:pPr>
            <w:r w:rsidRPr="006D0004">
              <w:rPr>
                <w:rFonts w:ascii="Courier New" w:hAnsi="Courier New" w:cs="Courier New"/>
              </w:rPr>
              <w:t>[tasks]</w:t>
            </w:r>
          </w:p>
          <w:p w14:paraId="315550AD" w14:textId="4152BEA9" w:rsidR="006D0004" w:rsidRPr="006D0004" w:rsidRDefault="006D0004" w:rsidP="006D0004">
            <w:pPr>
              <w:rPr>
                <w:rFonts w:ascii="Courier New" w:hAnsi="Courier New" w:cs="Courier New"/>
              </w:rPr>
            </w:pPr>
            <w:r>
              <w:rPr>
                <w:rFonts w:ascii="Courier New" w:hAnsi="Courier New" w:cs="Courier New"/>
              </w:rPr>
              <w:t>tasknum=1</w:t>
            </w:r>
          </w:p>
          <w:p w14:paraId="3104D6EA" w14:textId="77777777" w:rsidR="006D0004" w:rsidRPr="006D0004" w:rsidRDefault="006D0004" w:rsidP="006D0004">
            <w:pPr>
              <w:rPr>
                <w:rFonts w:ascii="Courier New" w:hAnsi="Courier New" w:cs="Courier New"/>
              </w:rPr>
            </w:pPr>
            <w:r w:rsidRPr="006D0004">
              <w:rPr>
                <w:rFonts w:ascii="Courier New" w:hAnsi="Courier New" w:cs="Courier New"/>
              </w:rPr>
              <w:t>[tasks/task0]</w:t>
            </w:r>
          </w:p>
          <w:p w14:paraId="21B58F39" w14:textId="77777777" w:rsidR="006D0004" w:rsidRPr="006D0004" w:rsidRDefault="006D0004" w:rsidP="006D0004">
            <w:pPr>
              <w:rPr>
                <w:rFonts w:ascii="Courier New" w:hAnsi="Courier New" w:cs="Courier New"/>
              </w:rPr>
            </w:pPr>
            <w:r w:rsidRPr="006D0004">
              <w:rPr>
                <w:rFonts w:ascii="Courier New" w:hAnsi="Courier New" w:cs="Courier New"/>
              </w:rPr>
              <w:t>type=comp_analysis</w:t>
            </w:r>
          </w:p>
          <w:p w14:paraId="53FC4D05" w14:textId="4D444ABC" w:rsidR="006D0004" w:rsidRDefault="006D0004" w:rsidP="006D0004">
            <w:r w:rsidRPr="006D0004">
              <w:rPr>
                <w:rFonts w:ascii="Courier New" w:hAnsi="Courier New" w:cs="Courier New"/>
              </w:rPr>
              <w:t>savepath=./Analysis/output.txt</w:t>
            </w:r>
          </w:p>
        </w:tc>
      </w:tr>
    </w:tbl>
    <w:p w14:paraId="1FFCC355" w14:textId="1380FA82" w:rsidR="006D0004" w:rsidRDefault="006D0004" w:rsidP="006D0004">
      <w:pPr>
        <w:pStyle w:val="Caption"/>
        <w:jc w:val="center"/>
      </w:pPr>
      <w:r>
        <w:t xml:space="preserve">List </w:t>
      </w:r>
      <w:r w:rsidR="00AD39CE">
        <w:fldChar w:fldCharType="begin"/>
      </w:r>
      <w:r w:rsidR="00AD39CE">
        <w:instrText xml:space="preserve"> STYLEREF 1 \s </w:instrText>
      </w:r>
      <w:r w:rsidR="00AD39CE">
        <w:fldChar w:fldCharType="separate"/>
      </w:r>
      <w:r w:rsidR="00B137B9">
        <w:rPr>
          <w:noProof/>
        </w:rPr>
        <w:t>13</w:t>
      </w:r>
      <w:r w:rsidR="00AD39CE">
        <w:rPr>
          <w:noProof/>
        </w:rPr>
        <w:fldChar w:fldCharType="end"/>
      </w:r>
      <w:r>
        <w:noBreakHyphen/>
      </w:r>
      <w:r w:rsidR="00AD39CE">
        <w:fldChar w:fldCharType="begin"/>
      </w:r>
      <w:r w:rsidR="00AD39CE">
        <w:instrText xml:space="preserve"> SEQ List \* ARABIC \s 1 </w:instrText>
      </w:r>
      <w:r w:rsidR="00AD39CE">
        <w:fldChar w:fldCharType="separate"/>
      </w:r>
      <w:r w:rsidR="00B137B9">
        <w:rPr>
          <w:noProof/>
        </w:rPr>
        <w:t>2</w:t>
      </w:r>
      <w:r w:rsidR="00AD39CE">
        <w:rPr>
          <w:noProof/>
        </w:rPr>
        <w:fldChar w:fldCharType="end"/>
      </w:r>
      <w:r>
        <w:t>. Example 1 of a 4D script for component analysis.</w:t>
      </w:r>
    </w:p>
    <w:p w14:paraId="733D9083" w14:textId="627E1C36" w:rsidR="006D0004" w:rsidRDefault="006D0004" w:rsidP="008C7E21">
      <w:r>
        <w:t xml:space="preserve">Example 2, </w:t>
      </w:r>
      <w:r w:rsidR="00EF5AD8">
        <w:t>use saved selection masks at each time point for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2664551B" w14:textId="77777777" w:rsidTr="00EF5AD8">
        <w:tc>
          <w:tcPr>
            <w:tcW w:w="7020" w:type="dxa"/>
            <w:shd w:val="clear" w:color="auto" w:fill="E8F1E2" w:themeFill="accent2" w:themeFillTint="33"/>
          </w:tcPr>
          <w:p w14:paraId="2B222B20" w14:textId="77777777" w:rsidR="00EF5AD8" w:rsidRPr="00EF5AD8" w:rsidRDefault="00EF5AD8" w:rsidP="00EF5AD8">
            <w:pPr>
              <w:rPr>
                <w:rFonts w:ascii="Courier New" w:hAnsi="Courier New" w:cs="Courier New"/>
              </w:rPr>
            </w:pPr>
            <w:r w:rsidRPr="00EF5AD8">
              <w:rPr>
                <w:rFonts w:ascii="Courier New" w:hAnsi="Courier New" w:cs="Courier New"/>
              </w:rPr>
              <w:t>[tasks]</w:t>
            </w:r>
          </w:p>
          <w:p w14:paraId="58DD2AB0" w14:textId="77777777" w:rsidR="00EF5AD8" w:rsidRPr="00EF5AD8" w:rsidRDefault="00EF5AD8" w:rsidP="00EF5AD8">
            <w:pPr>
              <w:rPr>
                <w:rFonts w:ascii="Courier New" w:hAnsi="Courier New" w:cs="Courier New"/>
              </w:rPr>
            </w:pPr>
            <w:r w:rsidRPr="00EF5AD8">
              <w:rPr>
                <w:rFonts w:ascii="Courier New" w:hAnsi="Courier New" w:cs="Courier New"/>
              </w:rPr>
              <w:t>tasknum=2</w:t>
            </w:r>
          </w:p>
          <w:p w14:paraId="37BB8764" w14:textId="77777777" w:rsidR="00EF5AD8" w:rsidRPr="00EF5AD8" w:rsidRDefault="00EF5AD8" w:rsidP="00EF5AD8">
            <w:pPr>
              <w:rPr>
                <w:rFonts w:ascii="Courier New" w:hAnsi="Courier New" w:cs="Courier New"/>
              </w:rPr>
            </w:pPr>
            <w:r w:rsidRPr="00EF5AD8">
              <w:rPr>
                <w:rFonts w:ascii="Courier New" w:hAnsi="Courier New" w:cs="Courier New"/>
              </w:rPr>
              <w:t>[tasks/task0]</w:t>
            </w:r>
          </w:p>
          <w:p w14:paraId="3045DEEC" w14:textId="77777777" w:rsidR="00EF5AD8" w:rsidRPr="00EF5AD8" w:rsidRDefault="00EF5AD8" w:rsidP="00EF5AD8">
            <w:pPr>
              <w:rPr>
                <w:rFonts w:ascii="Courier New" w:hAnsi="Courier New" w:cs="Courier New"/>
              </w:rPr>
            </w:pPr>
            <w:r w:rsidRPr="00EF5AD8">
              <w:rPr>
                <w:rFonts w:ascii="Courier New" w:hAnsi="Courier New" w:cs="Courier New"/>
              </w:rPr>
              <w:t>type=comp_analysis</w:t>
            </w:r>
          </w:p>
          <w:p w14:paraId="0385C42D" w14:textId="77777777" w:rsidR="00EF5AD8" w:rsidRPr="00EF5AD8" w:rsidRDefault="00EF5AD8" w:rsidP="00EF5AD8">
            <w:pPr>
              <w:rPr>
                <w:rFonts w:ascii="Courier New" w:hAnsi="Courier New" w:cs="Courier New"/>
              </w:rPr>
            </w:pPr>
            <w:r w:rsidRPr="00EF5AD8">
              <w:rPr>
                <w:rFonts w:ascii="Courier New" w:hAnsi="Courier New" w:cs="Courier New"/>
              </w:rPr>
              <w:t>savepath=./Analysis/output.txt</w:t>
            </w:r>
          </w:p>
          <w:p w14:paraId="3DC3ADEB" w14:textId="77777777" w:rsidR="00EF5AD8" w:rsidRPr="00EF5AD8" w:rsidRDefault="00EF5AD8" w:rsidP="00EF5AD8">
            <w:pPr>
              <w:rPr>
                <w:rFonts w:ascii="Courier New" w:hAnsi="Courier New" w:cs="Courier New"/>
              </w:rPr>
            </w:pPr>
            <w:r w:rsidRPr="00EF5AD8">
              <w:rPr>
                <w:rFonts w:ascii="Courier New" w:hAnsi="Courier New" w:cs="Courier New"/>
              </w:rPr>
              <w:t>[tasks/task1]</w:t>
            </w:r>
          </w:p>
          <w:p w14:paraId="217526F5" w14:textId="7C8170CF" w:rsidR="00EF5AD8" w:rsidRDefault="00EF5AD8" w:rsidP="00EF5AD8">
            <w:r w:rsidRPr="00EF5AD8">
              <w:rPr>
                <w:rFonts w:ascii="Courier New" w:hAnsi="Courier New" w:cs="Courier New"/>
              </w:rPr>
              <w:t>type=</w:t>
            </w:r>
            <w:r>
              <w:rPr>
                <w:rFonts w:ascii="Courier New" w:hAnsi="Courier New" w:cs="Courier New"/>
              </w:rPr>
              <w:t>fetch_mask</w:t>
            </w:r>
          </w:p>
        </w:tc>
      </w:tr>
    </w:tbl>
    <w:p w14:paraId="7221A6F3" w14:textId="2A4B9827" w:rsidR="00EF5AD8" w:rsidRDefault="00EF5AD8" w:rsidP="00EF5AD8">
      <w:pPr>
        <w:pStyle w:val="Caption"/>
        <w:jc w:val="center"/>
      </w:pPr>
      <w:bookmarkStart w:id="234" w:name="_Ref456784964"/>
      <w:r>
        <w:t xml:space="preserve">List </w:t>
      </w:r>
      <w:r w:rsidR="00AD39CE">
        <w:fldChar w:fldCharType="begin"/>
      </w:r>
      <w:r w:rsidR="00AD39CE">
        <w:instrText xml:space="preserve"> STYLEREF 1 \s </w:instrText>
      </w:r>
      <w:r w:rsidR="00AD39CE">
        <w:fldChar w:fldCharType="separate"/>
      </w:r>
      <w:r w:rsidR="00B137B9">
        <w:rPr>
          <w:noProof/>
        </w:rPr>
        <w:t>13</w:t>
      </w:r>
      <w:r w:rsidR="00AD39CE">
        <w:rPr>
          <w:noProof/>
        </w:rPr>
        <w:fldChar w:fldCharType="end"/>
      </w:r>
      <w:r>
        <w:noBreakHyphen/>
      </w:r>
      <w:r w:rsidR="00AD39CE">
        <w:fldChar w:fldCharType="begin"/>
      </w:r>
      <w:r w:rsidR="00AD39CE">
        <w:instrText xml:space="preserve"> SEQ List \* ARABIC \s 1 </w:instrText>
      </w:r>
      <w:r w:rsidR="00AD39CE">
        <w:fldChar w:fldCharType="separate"/>
      </w:r>
      <w:r w:rsidR="00B137B9">
        <w:rPr>
          <w:noProof/>
        </w:rPr>
        <w:t>3</w:t>
      </w:r>
      <w:r w:rsidR="00AD39CE">
        <w:rPr>
          <w:noProof/>
        </w:rPr>
        <w:fldChar w:fldCharType="end"/>
      </w:r>
      <w:bookmarkEnd w:id="234"/>
      <w:r>
        <w:t>. Example 2 of a 4D script for component analysis.</w:t>
      </w:r>
    </w:p>
    <w:p w14:paraId="4DB2E167" w14:textId="5ACE59DF" w:rsidR="00EF5AD8" w:rsidRDefault="00EF5AD8" w:rsidP="008C7E21">
      <w:r>
        <w:t>Example 3, use FluoRender’s tracking feature to generate selection mask at each time point and perform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5C734FDC" w14:textId="77777777" w:rsidTr="00EF5AD8">
        <w:tc>
          <w:tcPr>
            <w:tcW w:w="7020" w:type="dxa"/>
            <w:shd w:val="clear" w:color="auto" w:fill="E8F1E2" w:themeFill="accent2" w:themeFillTint="33"/>
          </w:tcPr>
          <w:p w14:paraId="55CCB3AD" w14:textId="77777777" w:rsidR="00EF5AD8" w:rsidRPr="00EF5AD8" w:rsidRDefault="00EF5AD8" w:rsidP="00EF5AD8">
            <w:pPr>
              <w:rPr>
                <w:rFonts w:ascii="Courier New" w:hAnsi="Courier New" w:cs="Courier New"/>
              </w:rPr>
            </w:pPr>
            <w:r w:rsidRPr="00EF5AD8">
              <w:rPr>
                <w:rFonts w:ascii="Courier New" w:hAnsi="Courier New" w:cs="Courier New"/>
              </w:rPr>
              <w:t>[tasks]</w:t>
            </w:r>
          </w:p>
          <w:p w14:paraId="2915E5AA" w14:textId="77777777" w:rsidR="00EF5AD8" w:rsidRPr="00EF5AD8" w:rsidRDefault="00EF5AD8" w:rsidP="00EF5AD8">
            <w:pPr>
              <w:rPr>
                <w:rFonts w:ascii="Courier New" w:hAnsi="Courier New" w:cs="Courier New"/>
              </w:rPr>
            </w:pPr>
            <w:r w:rsidRPr="00EF5AD8">
              <w:rPr>
                <w:rFonts w:ascii="Courier New" w:hAnsi="Courier New" w:cs="Courier New"/>
              </w:rPr>
              <w:t>tasknum=2</w:t>
            </w:r>
          </w:p>
          <w:p w14:paraId="4818813A" w14:textId="77777777" w:rsidR="00EF5AD8" w:rsidRPr="00EF5AD8" w:rsidRDefault="00EF5AD8" w:rsidP="00EF5AD8">
            <w:pPr>
              <w:rPr>
                <w:rFonts w:ascii="Courier New" w:hAnsi="Courier New" w:cs="Courier New"/>
              </w:rPr>
            </w:pPr>
            <w:r w:rsidRPr="00EF5AD8">
              <w:rPr>
                <w:rFonts w:ascii="Courier New" w:hAnsi="Courier New" w:cs="Courier New"/>
              </w:rPr>
              <w:t>[tasks/task0]</w:t>
            </w:r>
          </w:p>
          <w:p w14:paraId="6F225912" w14:textId="77777777" w:rsidR="00EF5AD8" w:rsidRPr="00EF5AD8" w:rsidRDefault="00EF5AD8" w:rsidP="00EF5AD8">
            <w:pPr>
              <w:rPr>
                <w:rFonts w:ascii="Courier New" w:hAnsi="Courier New" w:cs="Courier New"/>
              </w:rPr>
            </w:pPr>
            <w:r w:rsidRPr="00EF5AD8">
              <w:rPr>
                <w:rFonts w:ascii="Courier New" w:hAnsi="Courier New" w:cs="Courier New"/>
              </w:rPr>
              <w:t>type=comp_analysis</w:t>
            </w:r>
          </w:p>
          <w:p w14:paraId="13C000ED" w14:textId="77777777" w:rsidR="00EF5AD8" w:rsidRPr="00EF5AD8" w:rsidRDefault="00EF5AD8" w:rsidP="00EF5AD8">
            <w:pPr>
              <w:rPr>
                <w:rFonts w:ascii="Courier New" w:hAnsi="Courier New" w:cs="Courier New"/>
              </w:rPr>
            </w:pPr>
            <w:r w:rsidRPr="00EF5AD8">
              <w:rPr>
                <w:rFonts w:ascii="Courier New" w:hAnsi="Courier New" w:cs="Courier New"/>
              </w:rPr>
              <w:t>savepath=./Analysis/output.txt</w:t>
            </w:r>
          </w:p>
          <w:p w14:paraId="47F04177" w14:textId="77777777" w:rsidR="00EF5AD8" w:rsidRPr="00EF5AD8" w:rsidRDefault="00EF5AD8" w:rsidP="00EF5AD8">
            <w:pPr>
              <w:rPr>
                <w:rFonts w:ascii="Courier New" w:hAnsi="Courier New" w:cs="Courier New"/>
              </w:rPr>
            </w:pPr>
            <w:r w:rsidRPr="00EF5AD8">
              <w:rPr>
                <w:rFonts w:ascii="Courier New" w:hAnsi="Courier New" w:cs="Courier New"/>
              </w:rPr>
              <w:t>[tasks/task1]</w:t>
            </w:r>
          </w:p>
          <w:p w14:paraId="670C4300" w14:textId="5981FA23" w:rsidR="00EF5AD8" w:rsidRDefault="00EF5AD8" w:rsidP="00EF5AD8">
            <w:r w:rsidRPr="00EF5AD8">
              <w:rPr>
                <w:rFonts w:ascii="Courier New" w:hAnsi="Courier New" w:cs="Courier New"/>
              </w:rPr>
              <w:t>type=selection_tracking</w:t>
            </w:r>
          </w:p>
        </w:tc>
      </w:tr>
    </w:tbl>
    <w:p w14:paraId="4ECB843C" w14:textId="77777777" w:rsidR="00EF5AD8" w:rsidRDefault="00EF5AD8" w:rsidP="00EF5AD8">
      <w:pPr>
        <w:pStyle w:val="Caption"/>
        <w:jc w:val="center"/>
      </w:pPr>
      <w:r>
        <w:t xml:space="preserve">List </w:t>
      </w:r>
      <w:r w:rsidR="00AD39CE">
        <w:fldChar w:fldCharType="begin"/>
      </w:r>
      <w:r w:rsidR="00AD39CE">
        <w:instrText xml:space="preserve"> STYLEREF 1 \s </w:instrText>
      </w:r>
      <w:r w:rsidR="00AD39CE">
        <w:fldChar w:fldCharType="separate"/>
      </w:r>
      <w:r w:rsidR="00B137B9">
        <w:rPr>
          <w:noProof/>
        </w:rPr>
        <w:t>13</w:t>
      </w:r>
      <w:r w:rsidR="00AD39CE">
        <w:rPr>
          <w:noProof/>
        </w:rPr>
        <w:fldChar w:fldCharType="end"/>
      </w:r>
      <w:r>
        <w:noBreakHyphen/>
      </w:r>
      <w:r w:rsidR="00AD39CE">
        <w:fldChar w:fldCharType="begin"/>
      </w:r>
      <w:r w:rsidR="00AD39CE">
        <w:instrText xml:space="preserve"> SEQ List \* ARABIC \s 1 </w:instrText>
      </w:r>
      <w:r w:rsidR="00AD39CE">
        <w:fldChar w:fldCharType="separate"/>
      </w:r>
      <w:r w:rsidR="00B137B9">
        <w:rPr>
          <w:noProof/>
        </w:rPr>
        <w:t>4</w:t>
      </w:r>
      <w:r w:rsidR="00AD39CE">
        <w:rPr>
          <w:noProof/>
        </w:rPr>
        <w:fldChar w:fldCharType="end"/>
      </w:r>
      <w:r>
        <w:t>. Example 2 of a 4D script for component analysis.</w:t>
      </w:r>
    </w:p>
    <w:p w14:paraId="0F65B274" w14:textId="77777777" w:rsidR="00EF5AD8" w:rsidRDefault="00EF5AD8" w:rsidP="00EF5AD8">
      <w:pPr>
        <w:pStyle w:val="Heading3"/>
      </w:pPr>
      <w:r>
        <w:t>Executing an external application</w:t>
      </w:r>
    </w:p>
    <w:p w14:paraId="2F96AB70" w14:textId="52ADC6E3" w:rsidR="00EF5AD8" w:rsidRDefault="00EF5AD8" w:rsidP="00EF5AD8">
      <w:pPr>
        <w:rPr>
          <w:b/>
        </w:rPr>
      </w:pPr>
      <w:r>
        <w:t xml:space="preserve">Task name (type): </w:t>
      </w:r>
      <w:r w:rsidRPr="00EF5AD8">
        <w:rPr>
          <w:b/>
        </w:rPr>
        <w:t>external_exe</w:t>
      </w:r>
    </w:p>
    <w:p w14:paraId="4B7BC05E" w14:textId="783865A2" w:rsidR="00EF5AD8" w:rsidRDefault="00EF5AD8" w:rsidP="00EF5AD8">
      <w:r>
        <w:t>Purpose: For each time frame of the sequence, an external application is executed. If the application receives arguments, the currently selected volume channel is passed as an argument.</w:t>
      </w:r>
    </w:p>
    <w:p w14:paraId="60F67298" w14:textId="77777777" w:rsidR="00EF5AD8" w:rsidRPr="008C7E21" w:rsidRDefault="00EF5AD8" w:rsidP="00EF5AD8">
      <w:r w:rsidRPr="008C7E21">
        <w:t>Parameters:</w:t>
      </w:r>
    </w:p>
    <w:p w14:paraId="658FA0C6" w14:textId="4DCD4FD2" w:rsidR="00EF5AD8" w:rsidRDefault="00EF5AD8" w:rsidP="00EF5AD8">
      <w:r>
        <w:rPr>
          <w:b/>
        </w:rPr>
        <w:lastRenderedPageBreak/>
        <w:t>exepath</w:t>
      </w:r>
      <w:r>
        <w:t xml:space="preserve"> – A path to the desired application file. Make sure that the file exists before executing the script.</w:t>
      </w:r>
    </w:p>
    <w:p w14:paraId="587C1503" w14:textId="2B3EF93F" w:rsidR="00EF5AD8" w:rsidRDefault="00EF5AD8" w:rsidP="00EF5AD8">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351BD27D" w14:textId="77777777" w:rsidTr="00EF5AD8">
        <w:tc>
          <w:tcPr>
            <w:tcW w:w="7020" w:type="dxa"/>
            <w:shd w:val="clear" w:color="auto" w:fill="E8F1E2" w:themeFill="accent2" w:themeFillTint="33"/>
          </w:tcPr>
          <w:p w14:paraId="5217C8D6" w14:textId="77777777" w:rsidR="00EF5AD8" w:rsidRPr="00741CB2" w:rsidRDefault="00EF5AD8" w:rsidP="00EF5AD8">
            <w:pPr>
              <w:rPr>
                <w:rFonts w:ascii="Courier New" w:hAnsi="Courier New" w:cs="Courier New"/>
              </w:rPr>
            </w:pPr>
            <w:r w:rsidRPr="00741CB2">
              <w:rPr>
                <w:rFonts w:ascii="Courier New" w:hAnsi="Courier New" w:cs="Courier New"/>
              </w:rPr>
              <w:t>[tasks]</w:t>
            </w:r>
          </w:p>
          <w:p w14:paraId="75808BB6" w14:textId="77777777" w:rsidR="00EF5AD8" w:rsidRPr="00741CB2" w:rsidRDefault="00EF5AD8" w:rsidP="00EF5AD8">
            <w:pPr>
              <w:rPr>
                <w:rFonts w:ascii="Courier New" w:hAnsi="Courier New" w:cs="Courier New"/>
              </w:rPr>
            </w:pPr>
            <w:r w:rsidRPr="00741CB2">
              <w:rPr>
                <w:rFonts w:ascii="Courier New" w:hAnsi="Courier New" w:cs="Courier New"/>
              </w:rPr>
              <w:t>tasknum=1</w:t>
            </w:r>
          </w:p>
          <w:p w14:paraId="5F7CBA61" w14:textId="77777777" w:rsidR="00EF5AD8" w:rsidRPr="00741CB2" w:rsidRDefault="00EF5AD8" w:rsidP="00EF5AD8">
            <w:pPr>
              <w:rPr>
                <w:rFonts w:ascii="Courier New" w:hAnsi="Courier New" w:cs="Courier New"/>
              </w:rPr>
            </w:pPr>
            <w:r w:rsidRPr="00741CB2">
              <w:rPr>
                <w:rFonts w:ascii="Courier New" w:hAnsi="Courier New" w:cs="Courier New"/>
              </w:rPr>
              <w:t>[tasks/task0]</w:t>
            </w:r>
          </w:p>
          <w:p w14:paraId="4F06FF6B" w14:textId="77777777" w:rsidR="00EF5AD8" w:rsidRDefault="00EF5AD8" w:rsidP="00EF5AD8">
            <w:pPr>
              <w:rPr>
                <w:rFonts w:ascii="Courier New" w:hAnsi="Courier New" w:cs="Courier New"/>
              </w:rPr>
            </w:pPr>
            <w:r w:rsidRPr="00741CB2">
              <w:rPr>
                <w:rFonts w:ascii="Courier New" w:hAnsi="Courier New" w:cs="Courier New"/>
              </w:rPr>
              <w:t>type=</w:t>
            </w:r>
            <w:r>
              <w:rPr>
                <w:rFonts w:ascii="Courier New" w:hAnsi="Courier New" w:cs="Courier New"/>
              </w:rPr>
              <w:t>external_exe</w:t>
            </w:r>
          </w:p>
          <w:p w14:paraId="5A818017" w14:textId="77777777" w:rsidR="00EF5AD8" w:rsidRDefault="00EF5AD8" w:rsidP="00EF5AD8">
            <w:r>
              <w:rPr>
                <w:rFonts w:ascii="Courier New" w:hAnsi="Courier New" w:cs="Courier New"/>
              </w:rPr>
              <w:t>exe</w:t>
            </w:r>
            <w:r w:rsidRPr="00AF5AC0">
              <w:rPr>
                <w:rFonts w:ascii="Courier New" w:hAnsi="Courier New" w:cs="Courier New"/>
              </w:rPr>
              <w:t>path=./Executables/cl_synthetic_brainbows.exe</w:t>
            </w:r>
          </w:p>
        </w:tc>
      </w:tr>
    </w:tbl>
    <w:p w14:paraId="0766E0FA" w14:textId="77777777" w:rsidR="00EF5AD8" w:rsidRDefault="00EF5AD8" w:rsidP="00EF5AD8">
      <w:pPr>
        <w:pStyle w:val="Caption"/>
        <w:jc w:val="center"/>
      </w:pPr>
      <w:bookmarkStart w:id="235" w:name="_Ref426624473"/>
      <w:r>
        <w:t xml:space="preserve">List </w:t>
      </w:r>
      <w:r w:rsidR="00AD39CE">
        <w:fldChar w:fldCharType="begin"/>
      </w:r>
      <w:r w:rsidR="00AD39CE">
        <w:instrText xml:space="preserve"> STYLEREF 1 \s </w:instrText>
      </w:r>
      <w:r w:rsidR="00AD39CE">
        <w:fldChar w:fldCharType="separate"/>
      </w:r>
      <w:r w:rsidR="00B137B9">
        <w:rPr>
          <w:noProof/>
        </w:rPr>
        <w:t>13</w:t>
      </w:r>
      <w:r w:rsidR="00AD39CE">
        <w:rPr>
          <w:noProof/>
        </w:rPr>
        <w:fldChar w:fldCharType="end"/>
      </w:r>
      <w:r>
        <w:noBreakHyphen/>
      </w:r>
      <w:r w:rsidR="00AD39CE">
        <w:fldChar w:fldCharType="begin"/>
      </w:r>
      <w:r w:rsidR="00AD39CE">
        <w:instrText xml:space="preserve"> SEQ List \* ARABIC \s 1 </w:instrText>
      </w:r>
      <w:r w:rsidR="00AD39CE">
        <w:fldChar w:fldCharType="separate"/>
      </w:r>
      <w:r w:rsidR="00B137B9">
        <w:rPr>
          <w:noProof/>
        </w:rPr>
        <w:t>5</w:t>
      </w:r>
      <w:r w:rsidR="00AD39CE">
        <w:rPr>
          <w:noProof/>
        </w:rPr>
        <w:fldChar w:fldCharType="end"/>
      </w:r>
      <w:bookmarkEnd w:id="235"/>
      <w:r>
        <w:t>. An example 4D script for executing an external application.</w:t>
      </w:r>
    </w:p>
    <w:p w14:paraId="10D188F3" w14:textId="77777777" w:rsidR="00EF5AD8" w:rsidRDefault="00EF5AD8" w:rsidP="00EF5AD8">
      <w:r>
        <w:t>An example executable file is included with the Windows release, in the directory called Executables of the installation. It reads a TIFF file and applies an image processing process called “Synthetic Brainbows” to the data. It supports a setting file generated in the Component Analyzer (</w:t>
      </w:r>
      <w:r>
        <w:fldChar w:fldCharType="begin"/>
      </w:r>
      <w:r>
        <w:instrText xml:space="preserve"> REF _Ref406746597 \r \h </w:instrText>
      </w:r>
      <w:r>
        <w:fldChar w:fldCharType="separate"/>
      </w:r>
      <w:r w:rsidR="00B137B9">
        <w:t>Chapter 17</w:t>
      </w:r>
      <w:r>
        <w:fldChar w:fldCharType="end"/>
      </w:r>
      <w:r>
        <w:t xml:space="preserve">). The results are labeled data for individual structures. You may use this executable file in conjunction with the tracking feature in FluoRender. See </w:t>
      </w:r>
      <w:r>
        <w:fldChar w:fldCharType="begin"/>
      </w:r>
      <w:r>
        <w:instrText xml:space="preserve"> REF _Ref406749322 \r \h </w:instrText>
      </w:r>
      <w:r>
        <w:fldChar w:fldCharType="separate"/>
      </w:r>
      <w:r w:rsidR="00B137B9">
        <w:t>Chapter 19</w:t>
      </w:r>
      <w:r>
        <w:fldChar w:fldCharType="end"/>
      </w:r>
      <w:r>
        <w:t xml:space="preserve"> for more details on tracking.</w:t>
      </w:r>
    </w:p>
    <w:p w14:paraId="409F32AC" w14:textId="77777777" w:rsidR="00EF5AD8" w:rsidRDefault="00EF5AD8" w:rsidP="00EF5AD8">
      <w:pPr>
        <w:pStyle w:val="Heading3"/>
      </w:pPr>
      <w:r>
        <w:t>Fetch mask</w:t>
      </w:r>
    </w:p>
    <w:p w14:paraId="3C48058E" w14:textId="6E4FCC07" w:rsidR="00EF5AD8" w:rsidRDefault="00EF5AD8" w:rsidP="00EF5AD8">
      <w:pPr>
        <w:rPr>
          <w:b/>
        </w:rPr>
      </w:pPr>
      <w:r>
        <w:t xml:space="preserve">Task name (type): </w:t>
      </w:r>
      <w:r w:rsidRPr="00EF5AD8">
        <w:rPr>
          <w:b/>
        </w:rPr>
        <w:t>fetch_mask</w:t>
      </w:r>
    </w:p>
    <w:p w14:paraId="3667B844" w14:textId="7D525577" w:rsidR="00EF5AD8" w:rsidRDefault="00EF5AD8" w:rsidP="00EF5AD8">
      <w:r>
        <w:t xml:space="preserve">Purpose: Use this script to let FluoRender load mask files and label file for each time point without engaging actual tracking functions. You may use the UniIDs tool in the Component and Tracking window to process a tracked time sequence so that IDs are consistent through time (see </w:t>
      </w:r>
      <w:r>
        <w:fldChar w:fldCharType="begin"/>
      </w:r>
      <w:r>
        <w:instrText xml:space="preserve"> REF _Ref406749322 \r \h </w:instrText>
      </w:r>
      <w:r>
        <w:fldChar w:fldCharType="separate"/>
      </w:r>
      <w:r w:rsidR="00B137B9">
        <w:t>Chapter 19</w:t>
      </w:r>
      <w:r>
        <w:fldChar w:fldCharType="end"/>
      </w:r>
      <w:r>
        <w:t>). Then, use this script to play back the newly generated sequence (</w:t>
      </w:r>
      <w:r>
        <w:fldChar w:fldCharType="begin"/>
      </w:r>
      <w:r>
        <w:instrText xml:space="preserve"> REF _Ref433815117 \h </w:instrText>
      </w:r>
      <w:r>
        <w:fldChar w:fldCharType="separate"/>
      </w:r>
      <w:r w:rsidR="00B137B9">
        <w:t xml:space="preserve">List </w:t>
      </w:r>
      <w:r w:rsidR="00B137B9">
        <w:rPr>
          <w:noProof/>
        </w:rPr>
        <w:t>13</w:t>
      </w:r>
      <w:r w:rsidR="00B137B9">
        <w:noBreakHyphen/>
      </w:r>
      <w:r w:rsidR="00B137B9">
        <w:rPr>
          <w:noProof/>
        </w:rPr>
        <w:t>6</w:t>
      </w:r>
      <w:r>
        <w:fldChar w:fldCharType="end"/>
      </w:r>
      <w:r>
        <w:t>).</w:t>
      </w:r>
    </w:p>
    <w:p w14:paraId="5AA5AF77" w14:textId="11E304F0" w:rsidR="00EF5AD8" w:rsidRDefault="00EF5AD8" w:rsidP="00EF5AD8">
      <w:r>
        <w:t>Parameters: None.</w:t>
      </w:r>
    </w:p>
    <w:p w14:paraId="21493E2D" w14:textId="4D4134B1" w:rsidR="00EF5AD8" w:rsidRDefault="00EF5AD8" w:rsidP="00EF5AD8">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632F1B43" w14:textId="77777777" w:rsidTr="00EF5AD8">
        <w:tc>
          <w:tcPr>
            <w:tcW w:w="7020" w:type="dxa"/>
            <w:shd w:val="clear" w:color="auto" w:fill="E8F1E2" w:themeFill="accent2" w:themeFillTint="33"/>
          </w:tcPr>
          <w:p w14:paraId="4414E2FE" w14:textId="77777777" w:rsidR="00EF5AD8" w:rsidRPr="0070765C" w:rsidRDefault="00EF5AD8" w:rsidP="00EF5AD8">
            <w:pPr>
              <w:rPr>
                <w:rFonts w:ascii="Courier New" w:hAnsi="Courier New" w:cs="Courier New"/>
              </w:rPr>
            </w:pPr>
            <w:r w:rsidRPr="0070765C">
              <w:rPr>
                <w:rFonts w:ascii="Courier New" w:hAnsi="Courier New" w:cs="Courier New"/>
              </w:rPr>
              <w:t>[tasks]</w:t>
            </w:r>
          </w:p>
          <w:p w14:paraId="7054FF64" w14:textId="77777777" w:rsidR="00EF5AD8" w:rsidRPr="0070765C" w:rsidRDefault="00EF5AD8" w:rsidP="00EF5AD8">
            <w:pPr>
              <w:rPr>
                <w:rFonts w:ascii="Courier New" w:hAnsi="Courier New" w:cs="Courier New"/>
              </w:rPr>
            </w:pPr>
            <w:r w:rsidRPr="0070765C">
              <w:rPr>
                <w:rFonts w:ascii="Courier New" w:hAnsi="Courier New" w:cs="Courier New"/>
              </w:rPr>
              <w:t>tasknum=1</w:t>
            </w:r>
          </w:p>
          <w:p w14:paraId="07D6865C" w14:textId="77777777" w:rsidR="00EF5AD8" w:rsidRPr="0070765C" w:rsidRDefault="00EF5AD8" w:rsidP="00EF5AD8">
            <w:pPr>
              <w:rPr>
                <w:rFonts w:ascii="Courier New" w:hAnsi="Courier New" w:cs="Courier New"/>
              </w:rPr>
            </w:pPr>
            <w:r w:rsidRPr="0070765C">
              <w:rPr>
                <w:rFonts w:ascii="Courier New" w:hAnsi="Courier New" w:cs="Courier New"/>
              </w:rPr>
              <w:t>[tasks/task0]</w:t>
            </w:r>
          </w:p>
          <w:p w14:paraId="4BED219B" w14:textId="77777777" w:rsidR="00EF5AD8" w:rsidRDefault="00EF5AD8" w:rsidP="00EF5AD8">
            <w:r w:rsidRPr="0070765C">
              <w:rPr>
                <w:rFonts w:ascii="Courier New" w:hAnsi="Courier New" w:cs="Courier New"/>
              </w:rPr>
              <w:t>type=fetch_mask</w:t>
            </w:r>
          </w:p>
        </w:tc>
      </w:tr>
    </w:tbl>
    <w:p w14:paraId="2135BF05" w14:textId="77777777" w:rsidR="00EF5AD8" w:rsidRDefault="00EF5AD8" w:rsidP="00EF5AD8">
      <w:pPr>
        <w:pStyle w:val="Caption"/>
        <w:jc w:val="center"/>
      </w:pPr>
      <w:bookmarkStart w:id="236" w:name="_Ref433815117"/>
      <w:r>
        <w:t xml:space="preserve">List </w:t>
      </w:r>
      <w:r w:rsidR="00AD39CE">
        <w:fldChar w:fldCharType="begin"/>
      </w:r>
      <w:r w:rsidR="00AD39CE">
        <w:instrText xml:space="preserve"> STYLEREF 1 \s </w:instrText>
      </w:r>
      <w:r w:rsidR="00AD39CE">
        <w:fldChar w:fldCharType="separate"/>
      </w:r>
      <w:r w:rsidR="00B137B9">
        <w:rPr>
          <w:noProof/>
        </w:rPr>
        <w:t>13</w:t>
      </w:r>
      <w:r w:rsidR="00AD39CE">
        <w:rPr>
          <w:noProof/>
        </w:rPr>
        <w:fldChar w:fldCharType="end"/>
      </w:r>
      <w:r>
        <w:noBreakHyphen/>
      </w:r>
      <w:r w:rsidR="00AD39CE">
        <w:fldChar w:fldCharType="begin"/>
      </w:r>
      <w:r w:rsidR="00AD39CE">
        <w:instrText xml:space="preserve"> SEQ List \* ARABIC \s 1 </w:instrText>
      </w:r>
      <w:r w:rsidR="00AD39CE">
        <w:fldChar w:fldCharType="separate"/>
      </w:r>
      <w:r w:rsidR="00B137B9">
        <w:rPr>
          <w:noProof/>
        </w:rPr>
        <w:t>6</w:t>
      </w:r>
      <w:r w:rsidR="00AD39CE">
        <w:rPr>
          <w:noProof/>
        </w:rPr>
        <w:fldChar w:fldCharType="end"/>
      </w:r>
      <w:bookmarkEnd w:id="236"/>
      <w:r>
        <w:t>. An example 4D script for fetching mask.</w:t>
      </w:r>
    </w:p>
    <w:p w14:paraId="25EDE8F4" w14:textId="0304D458" w:rsidR="00EF5AD8" w:rsidRDefault="00EF5AD8" w:rsidP="00EF5AD8">
      <w:r>
        <w:t>Use this task alone to examine the saved selection mask for each time point. This task can also be used together with other tasks, such as component analysis (</w:t>
      </w:r>
      <w:r w:rsidR="00BF4F10">
        <w:fldChar w:fldCharType="begin"/>
      </w:r>
      <w:r w:rsidR="00BF4F10">
        <w:instrText xml:space="preserve"> REF _Ref456784964 \h </w:instrText>
      </w:r>
      <w:r w:rsidR="00BF4F10">
        <w:fldChar w:fldCharType="separate"/>
      </w:r>
      <w:r w:rsidR="00B137B9">
        <w:t xml:space="preserve">List </w:t>
      </w:r>
      <w:r w:rsidR="00B137B9">
        <w:rPr>
          <w:noProof/>
        </w:rPr>
        <w:t>13</w:t>
      </w:r>
      <w:r w:rsidR="00B137B9">
        <w:noBreakHyphen/>
      </w:r>
      <w:r w:rsidR="00B137B9">
        <w:rPr>
          <w:noProof/>
        </w:rPr>
        <w:t>3</w:t>
      </w:r>
      <w:r w:rsidR="00BF4F10">
        <w:fldChar w:fldCharType="end"/>
      </w:r>
      <w:r>
        <w:t>)</w:t>
      </w:r>
      <w:r w:rsidR="00BF4F10">
        <w:t>.</w:t>
      </w:r>
    </w:p>
    <w:p w14:paraId="7359E5B6" w14:textId="67D07A36" w:rsidR="00EF5AD8" w:rsidRDefault="00BF4F10" w:rsidP="00BF4F10">
      <w:pPr>
        <w:pStyle w:val="Heading3"/>
      </w:pPr>
      <w:r>
        <w:t>Generate components</w:t>
      </w:r>
    </w:p>
    <w:p w14:paraId="22812760" w14:textId="170CFF5C" w:rsidR="00BF4F10" w:rsidRDefault="00BF4F10" w:rsidP="00BF4F10">
      <w:pPr>
        <w:rPr>
          <w:b/>
        </w:rPr>
      </w:pPr>
      <w:r>
        <w:t xml:space="preserve">Task name (type): </w:t>
      </w:r>
      <w:r w:rsidRPr="00BF4F10">
        <w:rPr>
          <w:b/>
        </w:rPr>
        <w:t>generate_comp</w:t>
      </w:r>
    </w:p>
    <w:p w14:paraId="6B52F010" w14:textId="340981FD" w:rsidR="00BF4F10" w:rsidRDefault="00BF4F10" w:rsidP="008C7E21">
      <w:r>
        <w:t>Purpose: This task is the same to the component generation commands in the “Component Analyzer” window. Use this task to generate labeled components for each time point.</w:t>
      </w:r>
    </w:p>
    <w:p w14:paraId="64588C41" w14:textId="3FDC343E" w:rsidR="00BF4F10" w:rsidRDefault="00BF4F10" w:rsidP="008C7E21">
      <w:r>
        <w:t>Parameters:</w:t>
      </w:r>
    </w:p>
    <w:p w14:paraId="22D77CD1" w14:textId="2B2871B0" w:rsidR="00BF4F10" w:rsidRDefault="00BF4F10" w:rsidP="008C7E21">
      <w:r w:rsidRPr="00C13071">
        <w:rPr>
          <w:b/>
        </w:rPr>
        <w:t>gentype</w:t>
      </w:r>
      <w:r>
        <w:t xml:space="preserve"> – Set to 0 for the basic settings in the “Component Analyzer” window; set to 1 for the advanced settings in the “Component Analyzer” window.</w:t>
      </w:r>
    </w:p>
    <w:p w14:paraId="4F7A8AB7" w14:textId="71B7E637" w:rsidR="00BF4F10" w:rsidRDefault="00BF4F10" w:rsidP="008C7E21">
      <w:r w:rsidRPr="00C13071">
        <w:rPr>
          <w:b/>
        </w:rPr>
        <w:lastRenderedPageBreak/>
        <w:t>mode</w:t>
      </w:r>
      <w:r>
        <w:t xml:space="preserve"> – Set to 0 for component generation (the “Generate” button in the “Component Analyzer” window); set to 1 for component refinement (the “Refine” button in the “Component Analyzer” window).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13071" w14:paraId="3EDD9849" w14:textId="77777777" w:rsidTr="0057748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BC96D5" w14:textId="77777777" w:rsidR="00C13071" w:rsidRDefault="00C13071" w:rsidP="0057748B">
            <w:pPr>
              <w:pStyle w:val="Icon"/>
            </w:pPr>
            <w:r>
              <w:rPr>
                <w:noProof/>
                <w:lang w:eastAsia="en-US"/>
              </w:rPr>
              <mc:AlternateContent>
                <mc:Choice Requires="wpg">
                  <w:drawing>
                    <wp:inline distT="0" distB="0" distL="0" distR="0" wp14:anchorId="5627EF7A" wp14:editId="551AF5AF">
                      <wp:extent cx="228600" cy="228600"/>
                      <wp:effectExtent l="0" t="0" r="0" b="0"/>
                      <wp:docPr id="4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7" name="Oval 4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8" name="Freeform 4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EF535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qDU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XyeMMUrBMnrZaPLhKXSCqB1X9SsEFoRXLt6swTXO1N/qj+a5sUm&#10;PBECj5mp6Be+sUcP9FMHtHx0TODleHwxHyIcAlvN2gdC5IjWMy6R//xVvkGrdEC2dabsaqSU7VGz&#10;/w61TzmvpQ+GJf871BYtah8eeMmm8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PI6g1IkFAAD1EQAADgAAAAAAAAAAAAAAAAAuAgAAZHJz&#10;L2Uyb0RvYy54bWxQSwECLQAUAAYACAAAACEA+AwpmdgAAAADAQAADwAAAAAAAAAAAAAAAADjBwAA&#10;ZHJzL2Rvd25yZXYueG1sUEsFBgAAAAAEAAQA8wAAAOgIAAAAAA==&#10;">
                      <v:oval id="Oval 46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s5SMMA&#10;AADcAAAADwAAAGRycy9kb3ducmV2LnhtbESP3WoCMRCF7wu+QxjBO81Wymq3RhFLxRtbavsAw2a6&#10;2XYzCUm6rm9vhEIvD+fn46w2g+1ETyG2jhXczwoQxLXTLTcKPj9epksQMSFr7ByTggtF2KxHdyus&#10;tDvzO/Wn1Ig8wrFCBSYlX0kZa0MW48x54ux9uWAxZRkaqQOe87jt5LwoSmmx5Uww6GlnqP45/doM&#10;Mb5/9rt9+7i01Hy/XcrwekSlJuNh+wQi0ZD+w3/tg1bwUC7g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s5SMMAAADcAAAADwAAAAAAAAAAAAAAAACYAgAAZHJzL2Rv&#10;d25yZXYueG1sUEsFBgAAAAAEAAQA9QAAAIgDAAAAAA==&#10;" fillcolor="#f24f4f [3204]" stroked="f" strokeweight="0">
                        <v:stroke joinstyle="miter"/>
                        <o:lock v:ext="edit" aspectratio="t"/>
                      </v:oval>
                      <v:shape id="Freeform 46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jAs8IA&#10;AADcAAAADwAAAGRycy9kb3ducmV2LnhtbERPz2vCMBS+D/Y/hDfYbaabUmY1yhgIPQmzDq/P5rUp&#10;Ni8libXzr18Ogx0/vt/r7WR7MZIPnWMFr7MMBHHtdMetgmO1e3kHESKyxt4xKfihANvN48MaC+1u&#10;/EXjIbYihXAoUIGJcSikDLUhi2HmBuLENc5bjAn6VmqPtxRue/mWZbm02HFqMDjQp6H6crhaBaf7&#10;dzVefWX2jS/LxfJ8yn0zV+r5afpYgYg0xX/xn7vUChZ5WpvOpCM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WMCz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EF3179C" w14:textId="33FFD7C1" w:rsidR="00C13071" w:rsidRDefault="00C13071" w:rsidP="0057748B">
            <w:pPr>
              <w:pStyle w:val="TipText"/>
              <w:cnfStyle w:val="000000000000" w:firstRow="0" w:lastRow="0" w:firstColumn="0" w:lastColumn="0" w:oddVBand="0" w:evenVBand="0" w:oddHBand="0" w:evenHBand="0" w:firstRowFirstColumn="0" w:firstRowLastColumn="0" w:lastRowFirstColumn="0" w:lastRowLastColumn="0"/>
            </w:pPr>
            <w:r>
              <w:t>To save the generated mask at each time point, use the save mask task.</w:t>
            </w:r>
          </w:p>
        </w:tc>
      </w:tr>
    </w:tbl>
    <w:p w14:paraId="065016AA" w14:textId="77777777" w:rsidR="00C13071" w:rsidRDefault="00C13071" w:rsidP="008C7E21"/>
    <w:p w14:paraId="035868C4" w14:textId="598D0DC6" w:rsidR="00BF4F10" w:rsidRDefault="00BF4F10" w:rsidP="008C7E21">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13641A38" w14:textId="77777777" w:rsidTr="0057748B">
        <w:tc>
          <w:tcPr>
            <w:tcW w:w="7020" w:type="dxa"/>
            <w:shd w:val="clear" w:color="auto" w:fill="E8F1E2" w:themeFill="accent2" w:themeFillTint="33"/>
          </w:tcPr>
          <w:p w14:paraId="44E0B045" w14:textId="77777777" w:rsidR="00C13071" w:rsidRPr="00C13071" w:rsidRDefault="00C13071" w:rsidP="00C13071">
            <w:pPr>
              <w:rPr>
                <w:rFonts w:ascii="Courier New" w:hAnsi="Courier New" w:cs="Courier New"/>
              </w:rPr>
            </w:pPr>
            <w:r w:rsidRPr="00C13071">
              <w:rPr>
                <w:rFonts w:ascii="Courier New" w:hAnsi="Courier New" w:cs="Courier New"/>
              </w:rPr>
              <w:t>[tasks]</w:t>
            </w:r>
          </w:p>
          <w:p w14:paraId="7AD71BE2" w14:textId="77777777" w:rsidR="00C13071" w:rsidRPr="00C13071" w:rsidRDefault="00C13071" w:rsidP="00C13071">
            <w:pPr>
              <w:rPr>
                <w:rFonts w:ascii="Courier New" w:hAnsi="Courier New" w:cs="Courier New"/>
              </w:rPr>
            </w:pPr>
            <w:r w:rsidRPr="00C13071">
              <w:rPr>
                <w:rFonts w:ascii="Courier New" w:hAnsi="Courier New" w:cs="Courier New"/>
              </w:rPr>
              <w:t>tasknum=2</w:t>
            </w:r>
          </w:p>
          <w:p w14:paraId="29559E9F" w14:textId="77777777" w:rsidR="00C13071" w:rsidRPr="00C13071" w:rsidRDefault="00C13071" w:rsidP="00C13071">
            <w:pPr>
              <w:rPr>
                <w:rFonts w:ascii="Courier New" w:hAnsi="Courier New" w:cs="Courier New"/>
              </w:rPr>
            </w:pPr>
            <w:r w:rsidRPr="00C13071">
              <w:rPr>
                <w:rFonts w:ascii="Courier New" w:hAnsi="Courier New" w:cs="Courier New"/>
              </w:rPr>
              <w:t>[tasks/task0]</w:t>
            </w:r>
          </w:p>
          <w:p w14:paraId="54B2F46E" w14:textId="77777777" w:rsidR="00C13071" w:rsidRPr="00C13071" w:rsidRDefault="00C13071" w:rsidP="00C13071">
            <w:pPr>
              <w:rPr>
                <w:rFonts w:ascii="Courier New" w:hAnsi="Courier New" w:cs="Courier New"/>
              </w:rPr>
            </w:pPr>
            <w:r w:rsidRPr="00C13071">
              <w:rPr>
                <w:rFonts w:ascii="Courier New" w:hAnsi="Courier New" w:cs="Courier New"/>
              </w:rPr>
              <w:t>type=generate_comp</w:t>
            </w:r>
          </w:p>
          <w:p w14:paraId="7058026A" w14:textId="77777777" w:rsidR="00C13071" w:rsidRPr="00C13071" w:rsidRDefault="00C13071" w:rsidP="00C13071">
            <w:pPr>
              <w:rPr>
                <w:rFonts w:ascii="Courier New" w:hAnsi="Courier New" w:cs="Courier New"/>
              </w:rPr>
            </w:pPr>
            <w:r w:rsidRPr="00C13071">
              <w:rPr>
                <w:rFonts w:ascii="Courier New" w:hAnsi="Courier New" w:cs="Courier New"/>
              </w:rPr>
              <w:t>gentype=0</w:t>
            </w:r>
          </w:p>
          <w:p w14:paraId="7B619045" w14:textId="77777777" w:rsidR="00C13071" w:rsidRPr="00C13071" w:rsidRDefault="00C13071" w:rsidP="00C13071">
            <w:pPr>
              <w:rPr>
                <w:rFonts w:ascii="Courier New" w:hAnsi="Courier New" w:cs="Courier New"/>
              </w:rPr>
            </w:pPr>
            <w:r w:rsidRPr="00C13071">
              <w:rPr>
                <w:rFonts w:ascii="Courier New" w:hAnsi="Courier New" w:cs="Courier New"/>
              </w:rPr>
              <w:t>mode=0</w:t>
            </w:r>
          </w:p>
          <w:p w14:paraId="68E89954" w14:textId="77777777" w:rsidR="00C13071" w:rsidRPr="00C13071" w:rsidRDefault="00C13071" w:rsidP="00C13071">
            <w:pPr>
              <w:rPr>
                <w:rFonts w:ascii="Courier New" w:hAnsi="Courier New" w:cs="Courier New"/>
              </w:rPr>
            </w:pPr>
            <w:r w:rsidRPr="00C13071">
              <w:rPr>
                <w:rFonts w:ascii="Courier New" w:hAnsi="Courier New" w:cs="Courier New"/>
              </w:rPr>
              <w:t>[tasks/task1]</w:t>
            </w:r>
          </w:p>
          <w:p w14:paraId="3E4F2BDE" w14:textId="77777777" w:rsidR="00C13071" w:rsidRPr="00C13071" w:rsidRDefault="00C13071" w:rsidP="00C13071">
            <w:pPr>
              <w:rPr>
                <w:rFonts w:ascii="Courier New" w:hAnsi="Courier New" w:cs="Courier New"/>
              </w:rPr>
            </w:pPr>
            <w:r w:rsidRPr="00C13071">
              <w:rPr>
                <w:rFonts w:ascii="Courier New" w:hAnsi="Courier New" w:cs="Courier New"/>
              </w:rPr>
              <w:t>type=save_mask</w:t>
            </w:r>
          </w:p>
          <w:p w14:paraId="6D4BE383" w14:textId="7E52C341" w:rsidR="00C13071" w:rsidRDefault="00C13071" w:rsidP="00C13071">
            <w:r w:rsidRPr="00C13071">
              <w:rPr>
                <w:rFonts w:ascii="Courier New" w:hAnsi="Courier New" w:cs="Courier New"/>
              </w:rPr>
              <w:t>toffset=1</w:t>
            </w:r>
          </w:p>
        </w:tc>
      </w:tr>
    </w:tbl>
    <w:p w14:paraId="024E931D" w14:textId="77777777" w:rsidR="00C13071" w:rsidRDefault="00C13071" w:rsidP="00C13071">
      <w:pPr>
        <w:pStyle w:val="Caption"/>
        <w:jc w:val="center"/>
      </w:pPr>
      <w:r>
        <w:t xml:space="preserve">List </w:t>
      </w:r>
      <w:r w:rsidR="00AD39CE">
        <w:fldChar w:fldCharType="begin"/>
      </w:r>
      <w:r w:rsidR="00AD39CE">
        <w:instrText xml:space="preserve"> STYLEREF 1 \s </w:instrText>
      </w:r>
      <w:r w:rsidR="00AD39CE">
        <w:fldChar w:fldCharType="separate"/>
      </w:r>
      <w:r w:rsidR="00B137B9">
        <w:rPr>
          <w:noProof/>
        </w:rPr>
        <w:t>13</w:t>
      </w:r>
      <w:r w:rsidR="00AD39CE">
        <w:rPr>
          <w:noProof/>
        </w:rPr>
        <w:fldChar w:fldCharType="end"/>
      </w:r>
      <w:r>
        <w:noBreakHyphen/>
      </w:r>
      <w:r w:rsidR="00AD39CE">
        <w:fldChar w:fldCharType="begin"/>
      </w:r>
      <w:r w:rsidR="00AD39CE">
        <w:instrText xml:space="preserve"> SEQ List \* ARABIC \s 1 </w:instrText>
      </w:r>
      <w:r w:rsidR="00AD39CE">
        <w:fldChar w:fldCharType="separate"/>
      </w:r>
      <w:r w:rsidR="00B137B9">
        <w:rPr>
          <w:noProof/>
        </w:rPr>
        <w:t>7</w:t>
      </w:r>
      <w:r w:rsidR="00AD39CE">
        <w:rPr>
          <w:noProof/>
        </w:rPr>
        <w:fldChar w:fldCharType="end"/>
      </w:r>
      <w:r>
        <w:t>. An example 4D script for noise reduction.</w:t>
      </w:r>
    </w:p>
    <w:p w14:paraId="2D6A13F9" w14:textId="023E7691" w:rsidR="00C13071" w:rsidRDefault="00C13071" w:rsidP="008C7E21">
      <w:r>
        <w:t>This example script generates components for each time point using the parameters set in the “Component Analyzer” window, and then saves the mask.</w:t>
      </w:r>
    </w:p>
    <w:p w14:paraId="24D98A57" w14:textId="77777777" w:rsidR="00C13071" w:rsidRDefault="00C13071" w:rsidP="00C13071">
      <w:pPr>
        <w:pStyle w:val="Heading3"/>
      </w:pPr>
      <w:r>
        <w:t>OpenCL filter</w:t>
      </w:r>
    </w:p>
    <w:p w14:paraId="1E9F6CC0" w14:textId="1B4E24C2" w:rsidR="00C13071" w:rsidRDefault="00C13071" w:rsidP="00C13071">
      <w:pPr>
        <w:rPr>
          <w:b/>
        </w:rPr>
      </w:pPr>
      <w:r>
        <w:t xml:space="preserve">Task name (type): </w:t>
      </w:r>
      <w:r w:rsidRPr="00C13071">
        <w:rPr>
          <w:b/>
        </w:rPr>
        <w:t>opencl</w:t>
      </w:r>
    </w:p>
    <w:p w14:paraId="489CE5D1" w14:textId="6B16324C" w:rsidR="00C13071" w:rsidRDefault="00C13071" w:rsidP="00C13071">
      <w:r>
        <w:t>Purpose: Use this script to let FluoRender apply a specific OpenCL filter to each time point.</w:t>
      </w:r>
    </w:p>
    <w:p w14:paraId="4D946EB7" w14:textId="52684BE7" w:rsidR="00C13071" w:rsidRDefault="00C13071" w:rsidP="00C13071">
      <w:r>
        <w:t>Parameters:</w:t>
      </w:r>
    </w:p>
    <w:p w14:paraId="462952B0" w14:textId="1EEDA361" w:rsidR="00C13071" w:rsidRPr="007F7851" w:rsidRDefault="00C13071" w:rsidP="00C13071">
      <w:pPr>
        <w:spacing w:after="120"/>
      </w:pPr>
      <w:r>
        <w:rPr>
          <w:b/>
        </w:rPr>
        <w:t>clpath</w:t>
      </w:r>
      <w:r>
        <w:t xml:space="preserve"> – A path to the filter file. Make sure that the file exists.</w:t>
      </w:r>
    </w:p>
    <w:p w14:paraId="3A55FE4F" w14:textId="58FA6175" w:rsidR="00C13071" w:rsidRDefault="00C13071" w:rsidP="00C13071">
      <w:pPr>
        <w:spacing w:after="120" w:line="240" w:lineRule="auto"/>
      </w:pPr>
      <w:r>
        <w:rPr>
          <w:b/>
        </w:rPr>
        <w:t>bake</w:t>
      </w:r>
      <w:r>
        <w:rPr>
          <w:b/>
        </w:rPr>
        <w:fldChar w:fldCharType="begin"/>
      </w:r>
      <w:r>
        <w:instrText xml:space="preserve"> XE "</w:instrText>
      </w:r>
      <w:r w:rsidRPr="00AB17CF">
        <w:instrText>Bake</w:instrText>
      </w:r>
      <w:r>
        <w:instrText xml:space="preserve">" </w:instrText>
      </w:r>
      <w:r>
        <w:rPr>
          <w:b/>
        </w:rPr>
        <w:fldChar w:fldCharType="end"/>
      </w:r>
      <w:r>
        <w:t xml:space="preserve"> – Whether volume properties are applied when saving (It can be used to apply volume properties to non-RGB volumes as well);</w:t>
      </w:r>
    </w:p>
    <w:p w14:paraId="1009E469" w14:textId="0ED6EE24" w:rsidR="00C13071" w:rsidRDefault="00C13071" w:rsidP="00C13071">
      <w:pPr>
        <w:spacing w:after="120" w:line="240" w:lineRule="auto"/>
      </w:pPr>
      <w:r>
        <w:rPr>
          <w:b/>
        </w:rPr>
        <w:t>f</w:t>
      </w:r>
      <w:r w:rsidRPr="00201C18">
        <w:rPr>
          <w:b/>
        </w:rPr>
        <w:t>ormat</w:t>
      </w:r>
      <w:r>
        <w:t xml:space="preserve"> – The file format to be saved;</w:t>
      </w:r>
    </w:p>
    <w:p w14:paraId="668C3D19" w14:textId="104D3DDD" w:rsidR="00C13071" w:rsidRDefault="002A5194" w:rsidP="00C13071">
      <w:pPr>
        <w:spacing w:after="120" w:line="240" w:lineRule="auto"/>
      </w:pPr>
      <w:r>
        <w:rPr>
          <w:b/>
        </w:rPr>
        <w:t>compress</w:t>
      </w:r>
      <w:r w:rsidR="00C13071">
        <w:t xml:space="preserve"> – Whether the file is to be compressed;</w:t>
      </w:r>
    </w:p>
    <w:p w14:paraId="2D10E7B0" w14:textId="0F075DF2" w:rsidR="00C13071" w:rsidRDefault="002A5194" w:rsidP="00C13071">
      <w:pPr>
        <w:spacing w:line="240" w:lineRule="auto"/>
      </w:pPr>
      <w:r>
        <w:rPr>
          <w:b/>
        </w:rPr>
        <w:t>savepath</w:t>
      </w:r>
      <w:r w:rsidR="00C13071">
        <w:t xml:space="preserve"> – A path to saved files. Make sure that the path exists before executing the script.</w:t>
      </w:r>
    </w:p>
    <w:p w14:paraId="1C1D404F" w14:textId="77777777" w:rsidR="00FA50D8" w:rsidRDefault="00FA50D8" w:rsidP="00C13071">
      <w:pPr>
        <w:spacing w:line="240" w:lineRule="auto"/>
      </w:pPr>
    </w:p>
    <w:p w14:paraId="041561FD" w14:textId="77777777" w:rsidR="00FA50D8" w:rsidRDefault="00FA50D8" w:rsidP="00C13071">
      <w:pPr>
        <w:spacing w:line="240" w:lineRule="auto"/>
      </w:pPr>
    </w:p>
    <w:p w14:paraId="435CCDA6" w14:textId="77777777" w:rsidR="00FA50D8" w:rsidRDefault="00FA50D8" w:rsidP="00C13071">
      <w:pPr>
        <w:spacing w:line="240" w:lineRule="auto"/>
      </w:pPr>
    </w:p>
    <w:p w14:paraId="5A4A2F9F" w14:textId="77777777" w:rsidR="00FA50D8" w:rsidRDefault="00FA50D8" w:rsidP="00C13071">
      <w:pPr>
        <w:spacing w:line="240" w:lineRule="auto"/>
      </w:pPr>
    </w:p>
    <w:p w14:paraId="32FBF9C9" w14:textId="2938D378" w:rsidR="00FA50D8" w:rsidRDefault="00FA50D8" w:rsidP="00C13071">
      <w:pPr>
        <w:spacing w:line="240" w:lineRule="auto"/>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0BF180CF" w14:textId="77777777" w:rsidTr="0057748B">
        <w:tc>
          <w:tcPr>
            <w:tcW w:w="7020" w:type="dxa"/>
            <w:shd w:val="clear" w:color="auto" w:fill="E8F1E2" w:themeFill="accent2" w:themeFillTint="33"/>
          </w:tcPr>
          <w:p w14:paraId="7C950B39" w14:textId="77777777" w:rsidR="00C13071" w:rsidRPr="00201C18" w:rsidRDefault="00C13071" w:rsidP="0057748B">
            <w:pPr>
              <w:rPr>
                <w:rFonts w:ascii="Courier New" w:hAnsi="Courier New" w:cs="Courier New"/>
              </w:rPr>
            </w:pPr>
            <w:r w:rsidRPr="00201C18">
              <w:rPr>
                <w:rFonts w:ascii="Courier New" w:hAnsi="Courier New" w:cs="Courier New"/>
              </w:rPr>
              <w:t>[tasks]</w:t>
            </w:r>
          </w:p>
          <w:p w14:paraId="7CDC8410" w14:textId="77777777" w:rsidR="00C13071" w:rsidRPr="00201C18" w:rsidRDefault="00C13071" w:rsidP="0057748B">
            <w:pPr>
              <w:rPr>
                <w:rFonts w:ascii="Courier New" w:hAnsi="Courier New" w:cs="Courier New"/>
              </w:rPr>
            </w:pPr>
            <w:r w:rsidRPr="00201C18">
              <w:rPr>
                <w:rFonts w:ascii="Courier New" w:hAnsi="Courier New" w:cs="Courier New"/>
              </w:rPr>
              <w:t>tasknum=1</w:t>
            </w:r>
          </w:p>
          <w:p w14:paraId="32C34B7B" w14:textId="77777777" w:rsidR="00C13071" w:rsidRDefault="00C13071" w:rsidP="0057748B">
            <w:pPr>
              <w:rPr>
                <w:rFonts w:ascii="Courier New" w:hAnsi="Courier New" w:cs="Courier New"/>
              </w:rPr>
            </w:pPr>
            <w:r w:rsidRPr="00201C18">
              <w:rPr>
                <w:rFonts w:ascii="Courier New" w:hAnsi="Courier New" w:cs="Courier New"/>
              </w:rPr>
              <w:t>[tasks/task0]</w:t>
            </w:r>
          </w:p>
          <w:p w14:paraId="0933764B" w14:textId="77777777" w:rsidR="00C13071" w:rsidRDefault="00C13071" w:rsidP="0057748B">
            <w:pPr>
              <w:rPr>
                <w:rFonts w:ascii="Courier New" w:hAnsi="Courier New" w:cs="Courier New"/>
              </w:rPr>
            </w:pPr>
            <w:r w:rsidRPr="00201C18">
              <w:rPr>
                <w:rFonts w:ascii="Courier New" w:hAnsi="Courier New" w:cs="Courier New"/>
              </w:rPr>
              <w:t>type=</w:t>
            </w:r>
            <w:r>
              <w:rPr>
                <w:rFonts w:ascii="Courier New" w:hAnsi="Courier New" w:cs="Courier New"/>
              </w:rPr>
              <w:t>opencl</w:t>
            </w:r>
          </w:p>
          <w:p w14:paraId="164DCF19" w14:textId="6BA84883" w:rsidR="00C13071" w:rsidRPr="00201C18" w:rsidRDefault="00C13071" w:rsidP="0057748B">
            <w:pPr>
              <w:rPr>
                <w:rFonts w:ascii="Courier New" w:hAnsi="Courier New" w:cs="Courier New"/>
              </w:rPr>
            </w:pPr>
            <w:r>
              <w:rPr>
                <w:rFonts w:ascii="Courier New" w:hAnsi="Courier New" w:cs="Courier New"/>
              </w:rPr>
              <w:t>clpath=./</w:t>
            </w:r>
            <w:r w:rsidR="002A5194">
              <w:t xml:space="preserve"> </w:t>
            </w:r>
            <w:r w:rsidR="002A5194" w:rsidRPr="002A5194">
              <w:rPr>
                <w:rFonts w:ascii="Courier New" w:hAnsi="Courier New" w:cs="Courier New"/>
              </w:rPr>
              <w:t>CL_code/</w:t>
            </w:r>
            <w:r>
              <w:rPr>
                <w:rFonts w:ascii="Courier New" w:hAnsi="Courier New" w:cs="Courier New"/>
              </w:rPr>
              <w:t>gauss.cl</w:t>
            </w:r>
          </w:p>
          <w:p w14:paraId="420EC03C" w14:textId="77777777" w:rsidR="00C13071" w:rsidRPr="00201C18" w:rsidRDefault="00C13071" w:rsidP="0057748B">
            <w:pPr>
              <w:rPr>
                <w:rFonts w:ascii="Courier New" w:hAnsi="Courier New" w:cs="Courier New"/>
              </w:rPr>
            </w:pPr>
            <w:r>
              <w:rPr>
                <w:rFonts w:ascii="Courier New" w:hAnsi="Courier New" w:cs="Courier New"/>
              </w:rPr>
              <w:t>bake=0</w:t>
            </w:r>
          </w:p>
          <w:p w14:paraId="4AF18295" w14:textId="77777777" w:rsidR="00C13071" w:rsidRPr="00201C18" w:rsidRDefault="00C13071" w:rsidP="0057748B">
            <w:pPr>
              <w:rPr>
                <w:rFonts w:ascii="Courier New" w:hAnsi="Courier New" w:cs="Courier New"/>
              </w:rPr>
            </w:pPr>
            <w:r w:rsidRPr="00201C18">
              <w:rPr>
                <w:rFonts w:ascii="Courier New" w:hAnsi="Courier New" w:cs="Courier New"/>
              </w:rPr>
              <w:t>format=0</w:t>
            </w:r>
          </w:p>
          <w:p w14:paraId="2E2B5E3B" w14:textId="77777777" w:rsidR="00C13071" w:rsidRPr="00201C18" w:rsidRDefault="00C13071" w:rsidP="0057748B">
            <w:pPr>
              <w:rPr>
                <w:rFonts w:ascii="Courier New" w:hAnsi="Courier New" w:cs="Courier New"/>
              </w:rPr>
            </w:pPr>
            <w:r w:rsidRPr="00201C18">
              <w:rPr>
                <w:rFonts w:ascii="Courier New" w:hAnsi="Courier New" w:cs="Courier New"/>
              </w:rPr>
              <w:t>compress=1</w:t>
            </w:r>
          </w:p>
          <w:p w14:paraId="50CAB794" w14:textId="143968BB" w:rsidR="00C13071" w:rsidRDefault="00C13071" w:rsidP="0057748B">
            <w:r w:rsidRPr="00201C18">
              <w:rPr>
                <w:rFonts w:ascii="Courier New" w:hAnsi="Courier New" w:cs="Courier New"/>
              </w:rPr>
              <w:t>savepath=</w:t>
            </w:r>
            <w:r w:rsidR="002A5194">
              <w:t xml:space="preserve"> </w:t>
            </w:r>
            <w:r w:rsidR="002A5194" w:rsidRPr="002A5194">
              <w:rPr>
                <w:rFonts w:ascii="Courier New" w:hAnsi="Courier New" w:cs="Courier New"/>
              </w:rPr>
              <w:t>./DATA/filtered/FilenamePrefix</w:t>
            </w:r>
          </w:p>
        </w:tc>
      </w:tr>
    </w:tbl>
    <w:p w14:paraId="4AE74915" w14:textId="77777777" w:rsidR="00C13071" w:rsidRDefault="00C13071" w:rsidP="00C13071">
      <w:pPr>
        <w:pStyle w:val="Caption"/>
        <w:jc w:val="center"/>
      </w:pPr>
      <w:bookmarkStart w:id="237" w:name="_Ref448324990"/>
      <w:r>
        <w:t xml:space="preserve">List </w:t>
      </w:r>
      <w:r w:rsidR="00AD39CE">
        <w:fldChar w:fldCharType="begin"/>
      </w:r>
      <w:r w:rsidR="00AD39CE">
        <w:instrText xml:space="preserve"> STYLEREF 1 \s </w:instrText>
      </w:r>
      <w:r w:rsidR="00AD39CE">
        <w:fldChar w:fldCharType="separate"/>
      </w:r>
      <w:r w:rsidR="00B137B9">
        <w:rPr>
          <w:noProof/>
        </w:rPr>
        <w:t>13</w:t>
      </w:r>
      <w:r w:rsidR="00AD39CE">
        <w:rPr>
          <w:noProof/>
        </w:rPr>
        <w:fldChar w:fldCharType="end"/>
      </w:r>
      <w:r>
        <w:noBreakHyphen/>
      </w:r>
      <w:r w:rsidR="00AD39CE">
        <w:fldChar w:fldCharType="begin"/>
      </w:r>
      <w:r w:rsidR="00AD39CE">
        <w:instrText xml:space="preserve"> SEQ List \* ARABIC \s 1 </w:instrText>
      </w:r>
      <w:r w:rsidR="00AD39CE">
        <w:fldChar w:fldCharType="separate"/>
      </w:r>
      <w:r w:rsidR="00B137B9">
        <w:rPr>
          <w:noProof/>
        </w:rPr>
        <w:t>8</w:t>
      </w:r>
      <w:r w:rsidR="00AD39CE">
        <w:rPr>
          <w:noProof/>
        </w:rPr>
        <w:fldChar w:fldCharType="end"/>
      </w:r>
      <w:bookmarkEnd w:id="237"/>
      <w:r>
        <w:t>. An example 4D script for applying an OpenCL filter.</w:t>
      </w:r>
    </w:p>
    <w:p w14:paraId="25EB9A33" w14:textId="691A284D" w:rsidR="00C13071" w:rsidRDefault="00FA50D8" w:rsidP="00C13071">
      <w:r>
        <w:t xml:space="preserve">This example performs Gaussian filtering at each time point. </w:t>
      </w:r>
      <w:r w:rsidR="00C13071">
        <w:t xml:space="preserve">See </w:t>
      </w:r>
      <w:r w:rsidR="00C13071">
        <w:fldChar w:fldCharType="begin"/>
      </w:r>
      <w:r w:rsidR="00C13071">
        <w:instrText xml:space="preserve"> REF _Ref448759940 \r \h </w:instrText>
      </w:r>
      <w:r w:rsidR="00C13071">
        <w:fldChar w:fldCharType="separate"/>
      </w:r>
      <w:r w:rsidR="00B137B9">
        <w:t>Chapter 21</w:t>
      </w:r>
      <w:r w:rsidR="00C13071">
        <w:fldChar w:fldCharType="end"/>
      </w:r>
      <w:r w:rsidR="00C13071">
        <w:t xml:space="preserve"> for details on generating and editing OpenCL kernels for image processing.</w:t>
      </w:r>
    </w:p>
    <w:p w14:paraId="2E231FB4" w14:textId="77777777" w:rsidR="00FA50D8" w:rsidRDefault="00FA50D8" w:rsidP="00FA50D8">
      <w:pPr>
        <w:pStyle w:val="Heading3"/>
      </w:pPr>
      <w:r>
        <w:t>Export components as RGB channels</w:t>
      </w:r>
    </w:p>
    <w:p w14:paraId="71622DA7" w14:textId="77777777" w:rsidR="00FA50D8" w:rsidRDefault="00FA50D8" w:rsidP="00FA50D8">
      <w:pPr>
        <w:rPr>
          <w:b/>
        </w:rPr>
      </w:pPr>
      <w:r>
        <w:t xml:space="preserve">Task name (type): </w:t>
      </w:r>
      <w:r w:rsidRPr="00C13071">
        <w:rPr>
          <w:b/>
        </w:rPr>
        <w:t>opencl</w:t>
      </w:r>
    </w:p>
    <w:p w14:paraId="1483F8F0" w14:textId="49612115" w:rsidR="00FA50D8" w:rsidRDefault="00FA50D8" w:rsidP="00FA50D8">
      <w:r>
        <w:t>Purpose: If component analysis is applied to each time point of a sequence, you can use this script to export components as RGB channels, each component assigned with a color.</w:t>
      </w:r>
    </w:p>
    <w:p w14:paraId="2E3EF92C" w14:textId="40E9DEF5" w:rsidR="00FA50D8" w:rsidRDefault="00FA50D8" w:rsidP="00FA50D8">
      <w:r>
        <w:t>Parameters:</w:t>
      </w:r>
    </w:p>
    <w:p w14:paraId="25F1B9AC" w14:textId="20AFB06F" w:rsidR="00FA50D8" w:rsidRDefault="00FA50D8" w:rsidP="00FA50D8">
      <w:pPr>
        <w:spacing w:after="120" w:line="240" w:lineRule="auto"/>
      </w:pPr>
      <w:r>
        <w:rPr>
          <w:b/>
        </w:rPr>
        <w:t>savepath</w:t>
      </w:r>
      <w:r>
        <w:t xml:space="preserve"> – A path to saved files. Make sure that the path exists before executing the script.</w:t>
      </w:r>
    </w:p>
    <w:p w14:paraId="0F105038" w14:textId="7FE2292A" w:rsidR="00FA50D8" w:rsidRDefault="00FA50D8" w:rsidP="00FA50D8">
      <w:pPr>
        <w:spacing w:after="120"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37311850" w14:textId="77777777" w:rsidTr="0057748B">
        <w:tc>
          <w:tcPr>
            <w:tcW w:w="7020" w:type="dxa"/>
            <w:shd w:val="clear" w:color="auto" w:fill="E8F1E2" w:themeFill="accent2" w:themeFillTint="33"/>
          </w:tcPr>
          <w:p w14:paraId="456CD4F3" w14:textId="77777777" w:rsidR="00FA50D8" w:rsidRPr="00D67ED8" w:rsidRDefault="00FA50D8" w:rsidP="0057748B">
            <w:pPr>
              <w:rPr>
                <w:rFonts w:ascii="Courier New" w:hAnsi="Courier New" w:cs="Courier New"/>
              </w:rPr>
            </w:pPr>
            <w:r w:rsidRPr="00D67ED8">
              <w:rPr>
                <w:rFonts w:ascii="Courier New" w:hAnsi="Courier New" w:cs="Courier New"/>
              </w:rPr>
              <w:t>[tasks]</w:t>
            </w:r>
          </w:p>
          <w:p w14:paraId="7B324378" w14:textId="77777777" w:rsidR="00FA50D8" w:rsidRPr="00D67ED8" w:rsidRDefault="00FA50D8" w:rsidP="0057748B">
            <w:pPr>
              <w:rPr>
                <w:rFonts w:ascii="Courier New" w:hAnsi="Courier New" w:cs="Courier New"/>
              </w:rPr>
            </w:pPr>
            <w:r w:rsidRPr="00D67ED8">
              <w:rPr>
                <w:rFonts w:ascii="Courier New" w:hAnsi="Courier New" w:cs="Courier New"/>
              </w:rPr>
              <w:t>tasknum=1</w:t>
            </w:r>
          </w:p>
          <w:p w14:paraId="52534096" w14:textId="77777777" w:rsidR="00FA50D8" w:rsidRPr="00D67ED8" w:rsidRDefault="00FA50D8" w:rsidP="0057748B">
            <w:pPr>
              <w:rPr>
                <w:rFonts w:ascii="Courier New" w:hAnsi="Courier New" w:cs="Courier New"/>
              </w:rPr>
            </w:pPr>
            <w:r w:rsidRPr="00D67ED8">
              <w:rPr>
                <w:rFonts w:ascii="Courier New" w:hAnsi="Courier New" w:cs="Courier New"/>
              </w:rPr>
              <w:t>[tasks/task0]</w:t>
            </w:r>
          </w:p>
          <w:p w14:paraId="5EE1AD35" w14:textId="77777777" w:rsidR="00FA50D8" w:rsidRPr="00D67ED8" w:rsidRDefault="00FA50D8" w:rsidP="0057748B">
            <w:pPr>
              <w:rPr>
                <w:rFonts w:ascii="Courier New" w:hAnsi="Courier New" w:cs="Courier New"/>
              </w:rPr>
            </w:pPr>
            <w:r w:rsidRPr="00D67ED8">
              <w:rPr>
                <w:rFonts w:ascii="Courier New" w:hAnsi="Courier New" w:cs="Courier New"/>
              </w:rPr>
              <w:t>type=random_colors</w:t>
            </w:r>
          </w:p>
          <w:p w14:paraId="12BEA79E" w14:textId="108B73CA" w:rsidR="00FA50D8" w:rsidRDefault="00FA50D8" w:rsidP="0057748B">
            <w:r w:rsidRPr="00D67ED8">
              <w:rPr>
                <w:rFonts w:ascii="Courier New" w:hAnsi="Courier New" w:cs="Courier New"/>
              </w:rPr>
              <w:t>savepath=</w:t>
            </w:r>
            <w:r>
              <w:t xml:space="preserve"> </w:t>
            </w:r>
            <w:r w:rsidRPr="00FA50D8">
              <w:rPr>
                <w:rFonts w:ascii="Courier New" w:hAnsi="Courier New" w:cs="Courier New"/>
              </w:rPr>
              <w:t>./DATA/Colored/FilenamePrefix</w:t>
            </w:r>
          </w:p>
        </w:tc>
      </w:tr>
    </w:tbl>
    <w:p w14:paraId="717E8C93" w14:textId="77777777" w:rsidR="00FA50D8" w:rsidRDefault="00FA50D8" w:rsidP="00FA50D8">
      <w:pPr>
        <w:pStyle w:val="Caption"/>
        <w:jc w:val="center"/>
      </w:pPr>
      <w:bookmarkStart w:id="238" w:name="_Ref406749265"/>
      <w:r>
        <w:t xml:space="preserve">List </w:t>
      </w:r>
      <w:r w:rsidR="00AD39CE">
        <w:fldChar w:fldCharType="begin"/>
      </w:r>
      <w:r w:rsidR="00AD39CE">
        <w:instrText xml:space="preserve"> STYLEREF 1 \s </w:instrText>
      </w:r>
      <w:r w:rsidR="00AD39CE">
        <w:fldChar w:fldCharType="separate"/>
      </w:r>
      <w:r w:rsidR="00B137B9">
        <w:rPr>
          <w:noProof/>
        </w:rPr>
        <w:t>13</w:t>
      </w:r>
      <w:r w:rsidR="00AD39CE">
        <w:rPr>
          <w:noProof/>
        </w:rPr>
        <w:fldChar w:fldCharType="end"/>
      </w:r>
      <w:r>
        <w:noBreakHyphen/>
      </w:r>
      <w:r w:rsidR="00AD39CE">
        <w:fldChar w:fldCharType="begin"/>
      </w:r>
      <w:r w:rsidR="00AD39CE">
        <w:instrText xml:space="preserve"> SEQ List \* ARABIC \s 1 </w:instrText>
      </w:r>
      <w:r w:rsidR="00AD39CE">
        <w:fldChar w:fldCharType="separate"/>
      </w:r>
      <w:r w:rsidR="00B137B9">
        <w:rPr>
          <w:noProof/>
        </w:rPr>
        <w:t>9</w:t>
      </w:r>
      <w:r w:rsidR="00AD39CE">
        <w:rPr>
          <w:noProof/>
        </w:rPr>
        <w:fldChar w:fldCharType="end"/>
      </w:r>
      <w:bookmarkEnd w:id="238"/>
      <w:r>
        <w:t>. An example 4D script for exporting colored components.</w:t>
      </w:r>
    </w:p>
    <w:p w14:paraId="2CFDFE73" w14:textId="024C659E" w:rsidR="00C96103" w:rsidRDefault="000414DC" w:rsidP="000414DC">
      <w:pPr>
        <w:pStyle w:val="Heading3"/>
      </w:pPr>
      <w:r>
        <w:t>Noise reduction</w:t>
      </w:r>
    </w:p>
    <w:p w14:paraId="2A5EFCD0" w14:textId="09E29EEE" w:rsidR="00FA50D8" w:rsidRDefault="00FA50D8" w:rsidP="00FA50D8">
      <w:pPr>
        <w:rPr>
          <w:b/>
        </w:rPr>
      </w:pPr>
      <w:r>
        <w:t xml:space="preserve">Task name (type): </w:t>
      </w:r>
      <w:r w:rsidRPr="00FA50D8">
        <w:rPr>
          <w:b/>
        </w:rPr>
        <w:t>noise_reduction</w:t>
      </w:r>
    </w:p>
    <w:p w14:paraId="29CF20B3" w14:textId="34DEAFBC" w:rsidR="00201C18" w:rsidRDefault="00FA50D8" w:rsidP="00AA706C">
      <w:r>
        <w:t xml:space="preserve">Purpose: </w:t>
      </w:r>
      <w:r w:rsidR="00A85B20">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rsidR="00A85B20">
        <w:t xml:space="preserve"> to each time point and</w:t>
      </w:r>
      <w:r>
        <w:t xml:space="preserve"> save the result as a new file. The settings correspond to those in the noise reduction window.</w:t>
      </w:r>
    </w:p>
    <w:p w14:paraId="69EB3955" w14:textId="2425CE9A" w:rsidR="00FA50D8" w:rsidRDefault="00FA50D8" w:rsidP="00AA706C">
      <w:r>
        <w:t>Parameters:</w:t>
      </w:r>
    </w:p>
    <w:p w14:paraId="4C789C35" w14:textId="014C594F" w:rsidR="00201C18" w:rsidRDefault="00FA50D8" w:rsidP="00201C18">
      <w:pPr>
        <w:spacing w:after="120" w:line="240" w:lineRule="auto"/>
      </w:pPr>
      <w:r>
        <w:rPr>
          <w:b/>
        </w:rPr>
        <w:t>threshold</w:t>
      </w:r>
      <w:r w:rsidR="00201C18">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rsidR="00201C18">
        <w:t xml:space="preserve"> for component analysis;</w:t>
      </w:r>
    </w:p>
    <w:p w14:paraId="7AFAB8EF" w14:textId="170ED369" w:rsidR="00201C18" w:rsidRDefault="00FA50D8" w:rsidP="00201C18">
      <w:pPr>
        <w:spacing w:after="120" w:line="240" w:lineRule="auto"/>
      </w:pPr>
      <w:r>
        <w:rPr>
          <w:b/>
        </w:rPr>
        <w:t xml:space="preserve">voxelsize </w:t>
      </w:r>
      <w:r w:rsidR="00201C18">
        <w:t>–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rsidR="00201C18">
        <w:t>;</w:t>
      </w:r>
    </w:p>
    <w:p w14:paraId="68E3C0D4" w14:textId="0C36FD7C" w:rsidR="00201C18" w:rsidRDefault="00FA50D8" w:rsidP="00201C18">
      <w:pPr>
        <w:spacing w:after="120" w:line="240" w:lineRule="auto"/>
      </w:pPr>
      <w:r>
        <w:rPr>
          <w:b/>
        </w:rPr>
        <w:t xml:space="preserve">format </w:t>
      </w:r>
      <w:r w:rsidR="00201C18">
        <w:t>– The file format to be saved;</w:t>
      </w:r>
    </w:p>
    <w:p w14:paraId="24119B98" w14:textId="5192EA65" w:rsidR="00201C18" w:rsidRDefault="00FA50D8" w:rsidP="00201C18">
      <w:pPr>
        <w:spacing w:after="120" w:line="240" w:lineRule="auto"/>
      </w:pPr>
      <w:r>
        <w:rPr>
          <w:b/>
        </w:rPr>
        <w:t>compress</w:t>
      </w:r>
      <w:r w:rsidR="006D42D3">
        <w:t xml:space="preserve"> – Whether</w:t>
      </w:r>
      <w:r w:rsidR="00201C18">
        <w:t xml:space="preserve"> the file is to be compressed;</w:t>
      </w:r>
    </w:p>
    <w:p w14:paraId="2310EC89" w14:textId="2209D039" w:rsidR="00201C18" w:rsidRDefault="00FA50D8" w:rsidP="007C7A04">
      <w:pPr>
        <w:spacing w:line="240" w:lineRule="auto"/>
      </w:pPr>
      <w:r>
        <w:rPr>
          <w:b/>
        </w:rPr>
        <w:t>savepath</w:t>
      </w:r>
      <w:r w:rsidR="00201C18">
        <w:t xml:space="preserve"> – A path to saved files.</w:t>
      </w:r>
      <w:r w:rsidR="002A4C39">
        <w:t xml:space="preserve"> Make sure that the path exists before executing the script.</w:t>
      </w:r>
    </w:p>
    <w:p w14:paraId="11FBC1F4" w14:textId="234ABE51" w:rsidR="000414DC" w:rsidRDefault="00FA50D8" w:rsidP="007C7A04">
      <w:pPr>
        <w:spacing w:after="120" w:line="240" w:lineRule="auto"/>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05BBDB3A" w14:textId="0B882FB4" w:rsidR="00A85B20" w:rsidRPr="00A85B20" w:rsidRDefault="00A85B20" w:rsidP="00A85B20">
            <w:pPr>
              <w:rPr>
                <w:rFonts w:ascii="Courier New" w:hAnsi="Courier New" w:cs="Courier New"/>
              </w:rPr>
            </w:pPr>
            <w:r w:rsidRPr="00A85B20">
              <w:rPr>
                <w:rFonts w:ascii="Courier New" w:hAnsi="Courier New" w:cs="Courier New"/>
              </w:rPr>
              <w:t>[tasks]</w:t>
            </w:r>
          </w:p>
          <w:p w14:paraId="12D5FB91" w14:textId="77777777" w:rsidR="00A85B20" w:rsidRPr="00A85B20" w:rsidRDefault="00A85B20" w:rsidP="00A85B20">
            <w:pPr>
              <w:rPr>
                <w:rFonts w:ascii="Courier New" w:hAnsi="Courier New" w:cs="Courier New"/>
              </w:rPr>
            </w:pPr>
            <w:r w:rsidRPr="00A85B20">
              <w:rPr>
                <w:rFonts w:ascii="Courier New" w:hAnsi="Courier New" w:cs="Courier New"/>
              </w:rPr>
              <w:t>tasknum=1</w:t>
            </w:r>
          </w:p>
          <w:p w14:paraId="3620A5B2" w14:textId="77777777" w:rsidR="00A85B20" w:rsidRPr="00A85B20" w:rsidRDefault="00A85B20" w:rsidP="00A85B20">
            <w:pPr>
              <w:rPr>
                <w:rFonts w:ascii="Courier New" w:hAnsi="Courier New" w:cs="Courier New"/>
              </w:rPr>
            </w:pPr>
            <w:r w:rsidRPr="00A85B20">
              <w:rPr>
                <w:rFonts w:ascii="Courier New" w:hAnsi="Courier New" w:cs="Courier New"/>
              </w:rPr>
              <w:t>[tasks/task0]</w:t>
            </w:r>
          </w:p>
          <w:p w14:paraId="1D816419" w14:textId="7A23A47A" w:rsidR="00A85B20" w:rsidRPr="00A85B20" w:rsidRDefault="00A85B20" w:rsidP="00A85B20">
            <w:pPr>
              <w:rPr>
                <w:rFonts w:ascii="Courier New" w:hAnsi="Courier New" w:cs="Courier New"/>
              </w:rPr>
            </w:pPr>
            <w:r w:rsidRPr="00A85B20">
              <w:rPr>
                <w:rFonts w:ascii="Courier New" w:hAnsi="Courier New" w:cs="Courier New"/>
              </w:rPr>
              <w:t>type=noise_reduction</w:t>
            </w:r>
          </w:p>
          <w:p w14:paraId="07E9E309" w14:textId="0BAB792D" w:rsidR="00A85B20" w:rsidRPr="00A85B20" w:rsidRDefault="00A85B20" w:rsidP="00A85B20">
            <w:pPr>
              <w:rPr>
                <w:rFonts w:ascii="Courier New" w:hAnsi="Courier New" w:cs="Courier New"/>
              </w:rPr>
            </w:pPr>
            <w:r w:rsidRPr="00A85B20">
              <w:rPr>
                <w:rFonts w:ascii="Courier New" w:hAnsi="Courier New" w:cs="Courier New"/>
              </w:rPr>
              <w:t>threshold=0.5</w:t>
            </w:r>
          </w:p>
          <w:p w14:paraId="32B77C7A" w14:textId="77777777" w:rsidR="00A85B20" w:rsidRPr="00A85B20" w:rsidRDefault="00A85B20" w:rsidP="00A85B20">
            <w:pPr>
              <w:rPr>
                <w:rFonts w:ascii="Courier New" w:hAnsi="Courier New" w:cs="Courier New"/>
              </w:rPr>
            </w:pPr>
            <w:r w:rsidRPr="00A85B20">
              <w:rPr>
                <w:rFonts w:ascii="Courier New" w:hAnsi="Courier New" w:cs="Courier New"/>
              </w:rPr>
              <w:t>voxelsize=500</w:t>
            </w:r>
          </w:p>
          <w:p w14:paraId="442F349A" w14:textId="77777777" w:rsidR="00A85B20" w:rsidRPr="00A85B20" w:rsidRDefault="00A85B20" w:rsidP="00A85B20">
            <w:pPr>
              <w:rPr>
                <w:rFonts w:ascii="Courier New" w:hAnsi="Courier New" w:cs="Courier New"/>
              </w:rPr>
            </w:pPr>
            <w:r w:rsidRPr="00A85B20">
              <w:rPr>
                <w:rFonts w:ascii="Courier New" w:hAnsi="Courier New" w:cs="Courier New"/>
              </w:rPr>
              <w:t>format=0</w:t>
            </w:r>
          </w:p>
          <w:p w14:paraId="6201E171" w14:textId="77777777" w:rsidR="00A85B20" w:rsidRPr="00A85B20" w:rsidRDefault="00A85B20" w:rsidP="00A85B20">
            <w:pPr>
              <w:rPr>
                <w:rFonts w:ascii="Courier New" w:hAnsi="Courier New" w:cs="Courier New"/>
              </w:rPr>
            </w:pPr>
            <w:r w:rsidRPr="00A85B20">
              <w:rPr>
                <w:rFonts w:ascii="Courier New" w:hAnsi="Courier New" w:cs="Courier New"/>
              </w:rPr>
              <w:t>compress=0</w:t>
            </w:r>
          </w:p>
          <w:p w14:paraId="7819142A" w14:textId="09B1948D" w:rsidR="00A85B20" w:rsidRDefault="00A85B20" w:rsidP="007B3341">
            <w:r w:rsidRPr="00A85B20">
              <w:rPr>
                <w:rFonts w:ascii="Courier New" w:hAnsi="Courier New" w:cs="Courier New"/>
              </w:rPr>
              <w:t>savepath=</w:t>
            </w:r>
            <w:r w:rsidR="00FA50D8">
              <w:t xml:space="preserve"> </w:t>
            </w:r>
            <w:r w:rsidR="00FA50D8" w:rsidRPr="00FA50D8">
              <w:rPr>
                <w:rFonts w:ascii="Courier New" w:hAnsi="Courier New" w:cs="Courier New"/>
              </w:rPr>
              <w:t>./DATA/NoNoise/FilenamePrefix</w:t>
            </w:r>
          </w:p>
        </w:tc>
      </w:tr>
    </w:tbl>
    <w:p w14:paraId="1F8B9AB2" w14:textId="01DAF806" w:rsidR="00A85B20" w:rsidRDefault="00A85B20" w:rsidP="00A85B20">
      <w:pPr>
        <w:pStyle w:val="Caption"/>
        <w:jc w:val="center"/>
      </w:pPr>
      <w:bookmarkStart w:id="239" w:name="_Ref406748108"/>
      <w:r>
        <w:t xml:space="preserve">List </w:t>
      </w:r>
      <w:r w:rsidR="00AD39CE">
        <w:fldChar w:fldCharType="begin"/>
      </w:r>
      <w:r w:rsidR="00AD39CE">
        <w:instrText xml:space="preserve"> STYLEREF 1 \s </w:instrText>
      </w:r>
      <w:r w:rsidR="00AD39CE">
        <w:fldChar w:fldCharType="separate"/>
      </w:r>
      <w:r w:rsidR="00B137B9">
        <w:rPr>
          <w:noProof/>
        </w:rPr>
        <w:t>13</w:t>
      </w:r>
      <w:r w:rsidR="00AD39CE">
        <w:rPr>
          <w:noProof/>
        </w:rPr>
        <w:fldChar w:fldCharType="end"/>
      </w:r>
      <w:r w:rsidR="000A24E1">
        <w:noBreakHyphen/>
      </w:r>
      <w:r w:rsidR="00AD39CE">
        <w:fldChar w:fldCharType="begin"/>
      </w:r>
      <w:r w:rsidR="00AD39CE">
        <w:instrText xml:space="preserve"> SEQ List \* ARABIC \s 1 </w:instrText>
      </w:r>
      <w:r w:rsidR="00AD39CE">
        <w:fldChar w:fldCharType="separate"/>
      </w:r>
      <w:r w:rsidR="00B137B9">
        <w:rPr>
          <w:noProof/>
        </w:rPr>
        <w:t>10</w:t>
      </w:r>
      <w:r w:rsidR="00AD39CE">
        <w:rPr>
          <w:noProof/>
        </w:rPr>
        <w:fldChar w:fldCharType="end"/>
      </w:r>
      <w:bookmarkEnd w:id="239"/>
      <w:r>
        <w:t>. An example 4D script for noise reduction.</w:t>
      </w:r>
    </w:p>
    <w:p w14:paraId="796862F0" w14:textId="23199963" w:rsidR="00FA50D8" w:rsidRDefault="00FA50D8" w:rsidP="00FA50D8">
      <w:r>
        <w:t>This example script applied noise reduction to each time point.</w:t>
      </w:r>
    </w:p>
    <w:p w14:paraId="48DAD36E" w14:textId="5457F03F" w:rsidR="00FA50D8" w:rsidRDefault="00FA50D8" w:rsidP="00FA50D8">
      <w:pPr>
        <w:pStyle w:val="Heading3"/>
      </w:pPr>
      <w:r>
        <w:t>Save mask</w:t>
      </w:r>
    </w:p>
    <w:p w14:paraId="0DEDF2D6" w14:textId="7C9FDDF8" w:rsidR="00FA50D8" w:rsidRDefault="00FA50D8" w:rsidP="00FA50D8">
      <w:pPr>
        <w:rPr>
          <w:b/>
        </w:rPr>
      </w:pPr>
      <w:r>
        <w:t xml:space="preserve">Task name (type): </w:t>
      </w:r>
      <w:r>
        <w:rPr>
          <w:b/>
        </w:rPr>
        <w:t>save</w:t>
      </w:r>
      <w:r w:rsidRPr="00EF5AD8">
        <w:rPr>
          <w:b/>
        </w:rPr>
        <w:t>_mask</w:t>
      </w:r>
    </w:p>
    <w:p w14:paraId="7C89C757" w14:textId="4E407CC9" w:rsidR="00FA50D8" w:rsidRDefault="00FA50D8" w:rsidP="00FA50D8">
      <w:r>
        <w:t>Purpose: Use this script to save selection mask for each time point.</w:t>
      </w:r>
    </w:p>
    <w:p w14:paraId="4CB15F5F" w14:textId="77777777" w:rsidR="00FA50D8" w:rsidRDefault="00FA50D8" w:rsidP="00FA50D8">
      <w:r>
        <w:t>Parameters: None.</w:t>
      </w:r>
    </w:p>
    <w:p w14:paraId="4BA4A8A3" w14:textId="77777777" w:rsidR="00FA50D8" w:rsidRDefault="00FA50D8" w:rsidP="00FA50D8">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0C05563E" w14:textId="77777777" w:rsidTr="0057748B">
        <w:tc>
          <w:tcPr>
            <w:tcW w:w="7020" w:type="dxa"/>
            <w:shd w:val="clear" w:color="auto" w:fill="E8F1E2" w:themeFill="accent2" w:themeFillTint="33"/>
          </w:tcPr>
          <w:p w14:paraId="037BA3A1" w14:textId="77777777" w:rsidR="00BF6388" w:rsidRPr="00BF6388" w:rsidRDefault="00BF6388" w:rsidP="00BF6388">
            <w:pPr>
              <w:rPr>
                <w:rFonts w:ascii="Courier New" w:hAnsi="Courier New" w:cs="Courier New"/>
              </w:rPr>
            </w:pPr>
            <w:r w:rsidRPr="00BF6388">
              <w:rPr>
                <w:rFonts w:ascii="Courier New" w:hAnsi="Courier New" w:cs="Courier New"/>
              </w:rPr>
              <w:t>[tasks]</w:t>
            </w:r>
          </w:p>
          <w:p w14:paraId="39411408" w14:textId="77777777" w:rsidR="00BF6388" w:rsidRPr="00BF6388" w:rsidRDefault="00BF6388" w:rsidP="00BF6388">
            <w:pPr>
              <w:rPr>
                <w:rFonts w:ascii="Courier New" w:hAnsi="Courier New" w:cs="Courier New"/>
              </w:rPr>
            </w:pPr>
            <w:r w:rsidRPr="00BF6388">
              <w:rPr>
                <w:rFonts w:ascii="Courier New" w:hAnsi="Courier New" w:cs="Courier New"/>
              </w:rPr>
              <w:t>tasknum=2</w:t>
            </w:r>
          </w:p>
          <w:p w14:paraId="10AA47C2" w14:textId="77777777" w:rsidR="00BF6388" w:rsidRPr="00BF6388" w:rsidRDefault="00BF6388" w:rsidP="00BF6388">
            <w:pPr>
              <w:rPr>
                <w:rFonts w:ascii="Courier New" w:hAnsi="Courier New" w:cs="Courier New"/>
              </w:rPr>
            </w:pPr>
            <w:r w:rsidRPr="00BF6388">
              <w:rPr>
                <w:rFonts w:ascii="Courier New" w:hAnsi="Courier New" w:cs="Courier New"/>
              </w:rPr>
              <w:t>[tasks/task0]</w:t>
            </w:r>
          </w:p>
          <w:p w14:paraId="6F8F9093" w14:textId="77777777" w:rsidR="00BF6388" w:rsidRPr="00BF6388" w:rsidRDefault="00BF6388" w:rsidP="00BF6388">
            <w:pPr>
              <w:rPr>
                <w:rFonts w:ascii="Courier New" w:hAnsi="Courier New" w:cs="Courier New"/>
              </w:rPr>
            </w:pPr>
            <w:r w:rsidRPr="00BF6388">
              <w:rPr>
                <w:rFonts w:ascii="Courier New" w:hAnsi="Courier New" w:cs="Courier New"/>
              </w:rPr>
              <w:t>type=save_mask</w:t>
            </w:r>
          </w:p>
          <w:p w14:paraId="71AA52F5" w14:textId="77777777" w:rsidR="00BF6388" w:rsidRPr="00BF6388" w:rsidRDefault="00BF6388" w:rsidP="00BF6388">
            <w:pPr>
              <w:rPr>
                <w:rFonts w:ascii="Courier New" w:hAnsi="Courier New" w:cs="Courier New"/>
              </w:rPr>
            </w:pPr>
            <w:r w:rsidRPr="00BF6388">
              <w:rPr>
                <w:rFonts w:ascii="Courier New" w:hAnsi="Courier New" w:cs="Courier New"/>
              </w:rPr>
              <w:t>[tasks/task1]</w:t>
            </w:r>
          </w:p>
          <w:p w14:paraId="2BD45673" w14:textId="2E3D6F13" w:rsidR="00FA50D8" w:rsidRDefault="00BF6388" w:rsidP="00BF6388">
            <w:r w:rsidRPr="00BF6388">
              <w:rPr>
                <w:rFonts w:ascii="Courier New" w:hAnsi="Courier New" w:cs="Courier New"/>
              </w:rPr>
              <w:t>type=fetch_mask</w:t>
            </w:r>
          </w:p>
        </w:tc>
      </w:tr>
    </w:tbl>
    <w:p w14:paraId="43CA418B" w14:textId="1F14B963" w:rsidR="00FA50D8" w:rsidRDefault="00FA50D8" w:rsidP="00FA50D8">
      <w:pPr>
        <w:pStyle w:val="Caption"/>
        <w:jc w:val="center"/>
      </w:pPr>
      <w:r>
        <w:t xml:space="preserve">List </w:t>
      </w:r>
      <w:r w:rsidR="00AD39CE">
        <w:fldChar w:fldCharType="begin"/>
      </w:r>
      <w:r w:rsidR="00AD39CE">
        <w:instrText xml:space="preserve"> STYLEREF 1 \s </w:instrText>
      </w:r>
      <w:r w:rsidR="00AD39CE">
        <w:fldChar w:fldCharType="separate"/>
      </w:r>
      <w:r w:rsidR="00B137B9">
        <w:rPr>
          <w:noProof/>
        </w:rPr>
        <w:t>13</w:t>
      </w:r>
      <w:r w:rsidR="00AD39CE">
        <w:rPr>
          <w:noProof/>
        </w:rPr>
        <w:fldChar w:fldCharType="end"/>
      </w:r>
      <w:r>
        <w:noBreakHyphen/>
      </w:r>
      <w:r w:rsidR="00AD39CE">
        <w:fldChar w:fldCharType="begin"/>
      </w:r>
      <w:r w:rsidR="00AD39CE">
        <w:instrText xml:space="preserve"> SEQ List \* ARABIC \s 1 </w:instrText>
      </w:r>
      <w:r w:rsidR="00AD39CE">
        <w:fldChar w:fldCharType="separate"/>
      </w:r>
      <w:r w:rsidR="00B137B9">
        <w:rPr>
          <w:noProof/>
        </w:rPr>
        <w:t>11</w:t>
      </w:r>
      <w:r w:rsidR="00AD39CE">
        <w:rPr>
          <w:noProof/>
        </w:rPr>
        <w:fldChar w:fldCharType="end"/>
      </w:r>
      <w:r>
        <w:t xml:space="preserve">. An example 4D script for </w:t>
      </w:r>
      <w:r w:rsidR="00BF6388">
        <w:t>saving</w:t>
      </w:r>
      <w:r>
        <w:t xml:space="preserve"> mask.</w:t>
      </w:r>
    </w:p>
    <w:p w14:paraId="4141541A" w14:textId="17E7D6E0" w:rsidR="00FA50D8" w:rsidRDefault="00BF6388" w:rsidP="00FA50D8">
      <w:r>
        <w:t>This example can be used to manually generate/modify selection masks for a time sequence. Use the paint brush tool to generate a mask. When you step to the next time point, it automatically saves the mask and get the mask for the next time point.</w:t>
      </w:r>
    </w:p>
    <w:p w14:paraId="1C94AA6B" w14:textId="00B2B011" w:rsidR="00BF6388" w:rsidRDefault="00BF6388" w:rsidP="00BF6388">
      <w:pPr>
        <w:pStyle w:val="Heading3"/>
      </w:pPr>
      <w:r>
        <w:t>Selection tracking</w:t>
      </w:r>
    </w:p>
    <w:p w14:paraId="7B56D6BE" w14:textId="27F22256" w:rsidR="00BF6388" w:rsidRDefault="00BF6388" w:rsidP="00BF6388">
      <w:pPr>
        <w:rPr>
          <w:b/>
        </w:rPr>
      </w:pPr>
      <w:r>
        <w:t xml:space="preserve">Task name (type): </w:t>
      </w:r>
      <w:r w:rsidRPr="00BF6388">
        <w:rPr>
          <w:b/>
        </w:rPr>
        <w:t>selection_tracking</w:t>
      </w:r>
    </w:p>
    <w:p w14:paraId="0E5A86BE" w14:textId="41627F82" w:rsidR="00BF6388" w:rsidRDefault="00BF6388" w:rsidP="00BF6388">
      <w:r>
        <w:t>Purpose: To view automatically tracked results, to correct and proofread automatically tracked results, or to manually track a time sequence, use this script to let FluoRender know that label files are present and IDs need to be linked.</w:t>
      </w:r>
    </w:p>
    <w:p w14:paraId="1A1C0E6F" w14:textId="10B48F44" w:rsidR="00BF6388" w:rsidRDefault="00BF6388" w:rsidP="00BF6388">
      <w:r>
        <w:t>Parameters: None.</w:t>
      </w:r>
    </w:p>
    <w:p w14:paraId="73D05A2D" w14:textId="77777777" w:rsidR="00BF6388" w:rsidRDefault="00BF6388" w:rsidP="00BF6388"/>
    <w:p w14:paraId="1B205594" w14:textId="77777777" w:rsidR="00BF6388" w:rsidRDefault="00BF6388" w:rsidP="00BF6388"/>
    <w:p w14:paraId="427FD187" w14:textId="77777777" w:rsidR="00BF6388" w:rsidRDefault="00BF6388" w:rsidP="00BF6388"/>
    <w:p w14:paraId="7AC272A1" w14:textId="79E8D215" w:rsidR="00BF6388" w:rsidRDefault="00BF6388" w:rsidP="00BF6388">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BF6388" w14:paraId="42278EEC" w14:textId="77777777" w:rsidTr="0057748B">
        <w:tc>
          <w:tcPr>
            <w:tcW w:w="7020" w:type="dxa"/>
            <w:shd w:val="clear" w:color="auto" w:fill="E8F1E2" w:themeFill="accent2" w:themeFillTint="33"/>
          </w:tcPr>
          <w:p w14:paraId="41EFDF85" w14:textId="77777777" w:rsidR="00BF6388" w:rsidRPr="00741CB2" w:rsidRDefault="00BF6388" w:rsidP="0057748B">
            <w:pPr>
              <w:rPr>
                <w:rFonts w:ascii="Courier New" w:hAnsi="Courier New" w:cs="Courier New"/>
              </w:rPr>
            </w:pPr>
            <w:r w:rsidRPr="00741CB2">
              <w:rPr>
                <w:rFonts w:ascii="Courier New" w:hAnsi="Courier New" w:cs="Courier New"/>
              </w:rPr>
              <w:t xml:space="preserve"> [tasks]</w:t>
            </w:r>
          </w:p>
          <w:p w14:paraId="2A5EC982" w14:textId="77777777" w:rsidR="00BF6388" w:rsidRPr="00741CB2" w:rsidRDefault="00BF6388" w:rsidP="0057748B">
            <w:pPr>
              <w:rPr>
                <w:rFonts w:ascii="Courier New" w:hAnsi="Courier New" w:cs="Courier New"/>
              </w:rPr>
            </w:pPr>
            <w:r w:rsidRPr="00741CB2">
              <w:rPr>
                <w:rFonts w:ascii="Courier New" w:hAnsi="Courier New" w:cs="Courier New"/>
              </w:rPr>
              <w:t>tasknum=1</w:t>
            </w:r>
          </w:p>
          <w:p w14:paraId="1165520D" w14:textId="77777777" w:rsidR="00BF6388" w:rsidRPr="00741CB2" w:rsidRDefault="00BF6388" w:rsidP="0057748B">
            <w:pPr>
              <w:rPr>
                <w:rFonts w:ascii="Courier New" w:hAnsi="Courier New" w:cs="Courier New"/>
              </w:rPr>
            </w:pPr>
            <w:r w:rsidRPr="00741CB2">
              <w:rPr>
                <w:rFonts w:ascii="Courier New" w:hAnsi="Courier New" w:cs="Courier New"/>
              </w:rPr>
              <w:t>[tasks/task0]</w:t>
            </w:r>
          </w:p>
          <w:p w14:paraId="77097DAF" w14:textId="77777777" w:rsidR="00BF6388" w:rsidRDefault="00BF6388" w:rsidP="0057748B">
            <w:r w:rsidRPr="00741CB2">
              <w:rPr>
                <w:rFonts w:ascii="Courier New" w:hAnsi="Courier New" w:cs="Courier New"/>
              </w:rPr>
              <w:t>type=selection_tracking</w:t>
            </w:r>
          </w:p>
        </w:tc>
      </w:tr>
    </w:tbl>
    <w:p w14:paraId="02A2C064" w14:textId="34666F66" w:rsidR="00BF6388" w:rsidRDefault="00BF6388" w:rsidP="00BF6388">
      <w:pPr>
        <w:pStyle w:val="Caption"/>
        <w:jc w:val="center"/>
      </w:pPr>
      <w:bookmarkStart w:id="240" w:name="_Ref406862664"/>
      <w:r>
        <w:t xml:space="preserve">List </w:t>
      </w:r>
      <w:r w:rsidR="00AD39CE">
        <w:fldChar w:fldCharType="begin"/>
      </w:r>
      <w:r w:rsidR="00AD39CE">
        <w:instrText xml:space="preserve"> STYLEREF 1 \s </w:instrText>
      </w:r>
      <w:r w:rsidR="00AD39CE">
        <w:fldChar w:fldCharType="separate"/>
      </w:r>
      <w:r w:rsidR="00B137B9">
        <w:rPr>
          <w:noProof/>
        </w:rPr>
        <w:t>13</w:t>
      </w:r>
      <w:r w:rsidR="00AD39CE">
        <w:rPr>
          <w:noProof/>
        </w:rPr>
        <w:fldChar w:fldCharType="end"/>
      </w:r>
      <w:r>
        <w:noBreakHyphen/>
      </w:r>
      <w:r w:rsidR="00AD39CE">
        <w:fldChar w:fldCharType="begin"/>
      </w:r>
      <w:r w:rsidR="00AD39CE">
        <w:instrText xml:space="preserve"> SEQ List \* ARABIC \s 1 </w:instrText>
      </w:r>
      <w:r w:rsidR="00AD39CE">
        <w:fldChar w:fldCharType="separate"/>
      </w:r>
      <w:r w:rsidR="00B137B9">
        <w:rPr>
          <w:noProof/>
        </w:rPr>
        <w:t>12</w:t>
      </w:r>
      <w:r w:rsidR="00AD39CE">
        <w:rPr>
          <w:noProof/>
        </w:rPr>
        <w:fldChar w:fldCharType="end"/>
      </w:r>
      <w:bookmarkEnd w:id="240"/>
      <w:r>
        <w:t>. An example 4D script for selection tracking.</w:t>
      </w:r>
    </w:p>
    <w:p w14:paraId="38BB68D6" w14:textId="77777777" w:rsidR="00BF6388" w:rsidRDefault="00BF6388" w:rsidP="00BF6388">
      <w:r>
        <w:t xml:space="preserve">You need to perform a manual or automatic tracking using the tools provided in FluoRender before you could use this script. For details on tracking, see </w:t>
      </w:r>
      <w:r>
        <w:fldChar w:fldCharType="begin"/>
      </w:r>
      <w:r>
        <w:instrText xml:space="preserve"> REF _Ref406749322 \r \h </w:instrText>
      </w:r>
      <w:r>
        <w:fldChar w:fldCharType="separate"/>
      </w:r>
      <w:r w:rsidR="00B137B9">
        <w:t>Chapter 19</w:t>
      </w:r>
      <w:r>
        <w:fldChar w:fldCharType="end"/>
      </w:r>
      <w:r>
        <w:t>.</w:t>
      </w:r>
    </w:p>
    <w:p w14:paraId="58C49819" w14:textId="77777777" w:rsidR="00BF6388" w:rsidRDefault="00201C18" w:rsidP="00201C18">
      <w:pPr>
        <w:pStyle w:val="Heading3"/>
      </w:pPr>
      <w:r>
        <w:t>Separate RGB channels</w:t>
      </w:r>
    </w:p>
    <w:p w14:paraId="2DF47283" w14:textId="3531AF8A" w:rsidR="00BF6388" w:rsidRDefault="00BF6388" w:rsidP="00BF6388">
      <w:pPr>
        <w:rPr>
          <w:b/>
        </w:rPr>
      </w:pPr>
      <w:r>
        <w:t xml:space="preserve">Task name (type): </w:t>
      </w:r>
      <w:r w:rsidRPr="00BF6388">
        <w:rPr>
          <w:b/>
        </w:rPr>
        <w:t>separate_channels</w:t>
      </w:r>
    </w:p>
    <w:p w14:paraId="2B28F14A" w14:textId="3605ADB4" w:rsidR="00201C18" w:rsidRDefault="00BF6388" w:rsidP="00BF6388">
      <w:r>
        <w:t xml:space="preserve">Purpose: </w:t>
      </w:r>
      <w:r w:rsidR="00D9729D">
        <w:fldChar w:fldCharType="begin"/>
      </w:r>
      <w:r w:rsidR="00D9729D">
        <w:instrText xml:space="preserve"> </w:instrText>
      </w:r>
      <w:r w:rsidR="00D9729D" w:rsidRPr="00985B65">
        <w:instrText>XE "</w:instrText>
      </w:r>
      <w:r w:rsidR="00985B65" w:rsidRPr="00985B65">
        <w:instrText>C</w:instrText>
      </w:r>
      <w:r w:rsidR="00D9729D" w:rsidRPr="00985B65">
        <w:instrText>hannels"</w:instrText>
      </w:r>
      <w:r w:rsidR="00D9729D">
        <w:instrText xml:space="preserve"> </w:instrText>
      </w:r>
      <w:r w:rsidR="00D9729D">
        <w:fldChar w:fldCharType="end"/>
      </w:r>
      <w:r w:rsidR="00201C18">
        <w:t>If a time point of a sequence is saved in RGB format, use this script to separate each color channel into a fi</w:t>
      </w:r>
      <w:r>
        <w:t>le.</w:t>
      </w:r>
    </w:p>
    <w:p w14:paraId="06639988" w14:textId="3198D607" w:rsidR="00BF6388" w:rsidRDefault="00BF6388" w:rsidP="00BF6388">
      <w:r>
        <w:t>Parameters:</w:t>
      </w:r>
    </w:p>
    <w:p w14:paraId="01C51FE8" w14:textId="77051351" w:rsidR="00201C18" w:rsidRDefault="00BF6388" w:rsidP="00201C18">
      <w:pPr>
        <w:spacing w:after="120" w:line="240" w:lineRule="auto"/>
      </w:pPr>
      <w:r>
        <w:rPr>
          <w:b/>
        </w:rPr>
        <w:t>b</w:t>
      </w:r>
      <w:r w:rsidR="00201C18">
        <w:rPr>
          <w:b/>
        </w:rPr>
        <w:t>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rsidR="00201C18">
        <w:t xml:space="preserve"> – </w:t>
      </w:r>
      <w:r w:rsidR="002A4C39">
        <w:t>Whether</w:t>
      </w:r>
      <w:r w:rsidR="00201C18">
        <w:t xml:space="preserve"> volume properties are applied when saving</w:t>
      </w:r>
      <w:r w:rsidR="004D404F">
        <w:t xml:space="preserve"> (It can be used to apply volume properties to non-RGB volumes as well)</w:t>
      </w:r>
      <w:r w:rsidR="00201C18">
        <w:t>;</w:t>
      </w:r>
    </w:p>
    <w:p w14:paraId="0265BBE3" w14:textId="0065D648" w:rsidR="00201C18" w:rsidRDefault="00BF6388" w:rsidP="00201C18">
      <w:pPr>
        <w:spacing w:after="120" w:line="240" w:lineRule="auto"/>
      </w:pPr>
      <w:r>
        <w:rPr>
          <w:b/>
        </w:rPr>
        <w:t>f</w:t>
      </w:r>
      <w:r w:rsidR="00201C18" w:rsidRPr="00201C18">
        <w:rPr>
          <w:b/>
        </w:rPr>
        <w:t>ormat</w:t>
      </w:r>
      <w:r w:rsidR="00201C18">
        <w:t xml:space="preserve"> – The file format to be saved;</w:t>
      </w:r>
    </w:p>
    <w:p w14:paraId="13E59437" w14:textId="46DAA61E" w:rsidR="00201C18" w:rsidRDefault="00BF6388" w:rsidP="00201C18">
      <w:pPr>
        <w:spacing w:after="120" w:line="240" w:lineRule="auto"/>
      </w:pPr>
      <w:r>
        <w:rPr>
          <w:b/>
        </w:rPr>
        <w:t>compress</w:t>
      </w:r>
      <w:r w:rsidR="00201C18">
        <w:t xml:space="preserve"> – </w:t>
      </w:r>
      <w:r w:rsidR="006D42D3">
        <w:t>Whether</w:t>
      </w:r>
      <w:r w:rsidR="00201C18">
        <w:t xml:space="preserve"> the file is to be compressed;</w:t>
      </w:r>
    </w:p>
    <w:p w14:paraId="6973B48D" w14:textId="3FF94EF6" w:rsidR="00201C18" w:rsidRDefault="00BF6388" w:rsidP="00201C18">
      <w:pPr>
        <w:spacing w:line="240" w:lineRule="auto"/>
      </w:pPr>
      <w:r>
        <w:rPr>
          <w:b/>
        </w:rPr>
        <w:t>savepath</w:t>
      </w:r>
      <w:r w:rsidR="00201C18">
        <w:t xml:space="preserve"> – A path to saved files.</w:t>
      </w:r>
      <w:r w:rsidR="002A4C39">
        <w:t xml:space="preserve"> Make sure that the path exists before executing the script.</w:t>
      </w:r>
    </w:p>
    <w:p w14:paraId="002291A4" w14:textId="41F330F4" w:rsidR="00CC0C43" w:rsidRDefault="00CC0C43" w:rsidP="00201C18">
      <w:pPr>
        <w:spacing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B5A12E2" w14:textId="08D0C4CF" w:rsidR="00201C18" w:rsidRPr="00201C18" w:rsidRDefault="00201C18" w:rsidP="00201C18">
            <w:pPr>
              <w:rPr>
                <w:rFonts w:ascii="Courier New" w:hAnsi="Courier New" w:cs="Courier New"/>
              </w:rPr>
            </w:pPr>
            <w:r w:rsidRPr="00201C18">
              <w:rPr>
                <w:rFonts w:ascii="Courier New" w:hAnsi="Courier New" w:cs="Courier New"/>
              </w:rPr>
              <w:t>[tasks]</w:t>
            </w:r>
          </w:p>
          <w:p w14:paraId="099333EF" w14:textId="77777777" w:rsidR="00201C18" w:rsidRPr="00201C18" w:rsidRDefault="00201C18" w:rsidP="00201C18">
            <w:pPr>
              <w:rPr>
                <w:rFonts w:ascii="Courier New" w:hAnsi="Courier New" w:cs="Courier New"/>
              </w:rPr>
            </w:pPr>
            <w:r w:rsidRPr="00201C18">
              <w:rPr>
                <w:rFonts w:ascii="Courier New" w:hAnsi="Courier New" w:cs="Courier New"/>
              </w:rPr>
              <w:t>tasknum=1</w:t>
            </w:r>
          </w:p>
          <w:p w14:paraId="6F3C0467" w14:textId="77777777" w:rsidR="00201C18" w:rsidRPr="00201C18" w:rsidRDefault="00201C18" w:rsidP="00201C18">
            <w:pPr>
              <w:rPr>
                <w:rFonts w:ascii="Courier New" w:hAnsi="Courier New" w:cs="Courier New"/>
              </w:rPr>
            </w:pPr>
            <w:r w:rsidRPr="00201C18">
              <w:rPr>
                <w:rFonts w:ascii="Courier New" w:hAnsi="Courier New" w:cs="Courier New"/>
              </w:rPr>
              <w:t>[tasks/task0]</w:t>
            </w:r>
          </w:p>
          <w:p w14:paraId="6C81E68A" w14:textId="6D8943B7" w:rsidR="00201C18" w:rsidRDefault="00201C18" w:rsidP="00201C18">
            <w:pPr>
              <w:rPr>
                <w:rFonts w:ascii="Courier New" w:hAnsi="Courier New" w:cs="Courier New"/>
              </w:rPr>
            </w:pPr>
            <w:r w:rsidRPr="00201C18">
              <w:rPr>
                <w:rFonts w:ascii="Courier New" w:hAnsi="Courier New" w:cs="Courier New"/>
              </w:rPr>
              <w:t>type=separate_channels</w:t>
            </w:r>
          </w:p>
          <w:p w14:paraId="1BB3F632" w14:textId="61F8A37E" w:rsidR="00201C18" w:rsidRPr="00201C18" w:rsidRDefault="00201C18" w:rsidP="00201C18">
            <w:pPr>
              <w:rPr>
                <w:rFonts w:ascii="Courier New" w:hAnsi="Courier New" w:cs="Courier New"/>
              </w:rPr>
            </w:pPr>
            <w:r>
              <w:rPr>
                <w:rFonts w:ascii="Courier New" w:hAnsi="Courier New" w:cs="Courier New"/>
              </w:rPr>
              <w:t>bake=0</w:t>
            </w:r>
          </w:p>
          <w:p w14:paraId="4E76378A" w14:textId="77777777" w:rsidR="00201C18" w:rsidRPr="00201C18" w:rsidRDefault="00201C18" w:rsidP="00201C18">
            <w:pPr>
              <w:rPr>
                <w:rFonts w:ascii="Courier New" w:hAnsi="Courier New" w:cs="Courier New"/>
              </w:rPr>
            </w:pPr>
            <w:r w:rsidRPr="00201C18">
              <w:rPr>
                <w:rFonts w:ascii="Courier New" w:hAnsi="Courier New" w:cs="Courier New"/>
              </w:rPr>
              <w:t>format=0</w:t>
            </w:r>
          </w:p>
          <w:p w14:paraId="283D8945" w14:textId="77777777" w:rsidR="00201C18" w:rsidRPr="00201C18" w:rsidRDefault="00201C18" w:rsidP="00201C18">
            <w:pPr>
              <w:rPr>
                <w:rFonts w:ascii="Courier New" w:hAnsi="Courier New" w:cs="Courier New"/>
              </w:rPr>
            </w:pPr>
            <w:r w:rsidRPr="00201C18">
              <w:rPr>
                <w:rFonts w:ascii="Courier New" w:hAnsi="Courier New" w:cs="Courier New"/>
              </w:rPr>
              <w:t>compress=1</w:t>
            </w:r>
          </w:p>
          <w:p w14:paraId="3407564D" w14:textId="0FEB36AC" w:rsidR="00201C18" w:rsidRDefault="00201C18" w:rsidP="00201C18">
            <w:r w:rsidRPr="00201C18">
              <w:rPr>
                <w:rFonts w:ascii="Courier New" w:hAnsi="Courier New" w:cs="Courier New"/>
              </w:rPr>
              <w:t>savepath=</w:t>
            </w:r>
            <w:r w:rsidR="00AF5AC0" w:rsidRPr="00AF5AC0">
              <w:rPr>
                <w:rFonts w:ascii="Courier New" w:hAnsi="Courier New" w:cs="Courier New"/>
              </w:rPr>
              <w:t>./DATA/Channels/</w:t>
            </w:r>
            <w:r w:rsidR="00BF6388">
              <w:t xml:space="preserve"> </w:t>
            </w:r>
            <w:r w:rsidR="00BF6388" w:rsidRPr="00BF6388">
              <w:rPr>
                <w:rFonts w:ascii="Courier New" w:hAnsi="Courier New" w:cs="Courier New"/>
              </w:rPr>
              <w:t>FilenamePrefix</w:t>
            </w:r>
          </w:p>
        </w:tc>
      </w:tr>
    </w:tbl>
    <w:p w14:paraId="00E06FE4" w14:textId="41B6AA6E" w:rsidR="00201C18" w:rsidRDefault="00201C18" w:rsidP="00201C18">
      <w:pPr>
        <w:pStyle w:val="Caption"/>
        <w:jc w:val="center"/>
      </w:pPr>
      <w:bookmarkStart w:id="241" w:name="_Ref406748762"/>
      <w:r>
        <w:t xml:space="preserve">List </w:t>
      </w:r>
      <w:r w:rsidR="00AD39CE">
        <w:fldChar w:fldCharType="begin"/>
      </w:r>
      <w:r w:rsidR="00AD39CE">
        <w:instrText xml:space="preserve"> STYLEREF 1 \s </w:instrText>
      </w:r>
      <w:r w:rsidR="00AD39CE">
        <w:fldChar w:fldCharType="separate"/>
      </w:r>
      <w:r w:rsidR="00B137B9">
        <w:rPr>
          <w:noProof/>
        </w:rPr>
        <w:t>13</w:t>
      </w:r>
      <w:r w:rsidR="00AD39CE">
        <w:rPr>
          <w:noProof/>
        </w:rPr>
        <w:fldChar w:fldCharType="end"/>
      </w:r>
      <w:r w:rsidR="000A24E1">
        <w:noBreakHyphen/>
      </w:r>
      <w:r w:rsidR="00AD39CE">
        <w:fldChar w:fldCharType="begin"/>
      </w:r>
      <w:r w:rsidR="00AD39CE">
        <w:instrText xml:space="preserve"> SEQ List \* ARABIC \s 1 </w:instrText>
      </w:r>
      <w:r w:rsidR="00AD39CE">
        <w:fldChar w:fldCharType="separate"/>
      </w:r>
      <w:r w:rsidR="00B137B9">
        <w:rPr>
          <w:noProof/>
        </w:rPr>
        <w:t>13</w:t>
      </w:r>
      <w:r w:rsidR="00AD39CE">
        <w:rPr>
          <w:noProof/>
        </w:rPr>
        <w:fldChar w:fldCharType="end"/>
      </w:r>
      <w:bookmarkEnd w:id="241"/>
      <w:r>
        <w:t>. An example 4D script for RGB channel separation.</w:t>
      </w:r>
    </w:p>
    <w:p w14:paraId="5093FB41" w14:textId="77777777" w:rsidR="00C13071" w:rsidRDefault="00C13071" w:rsidP="00DA38B0"/>
    <w:p w14:paraId="1786B2F1" w14:textId="77777777" w:rsidR="00C13071" w:rsidRDefault="00C13071">
      <w:r>
        <w:br w:type="page"/>
      </w:r>
    </w:p>
    <w:p w14:paraId="5009EE3D" w14:textId="46B9EFB2" w:rsidR="00FF7058" w:rsidRDefault="008A31FF" w:rsidP="00BF54AB">
      <w:pPr>
        <w:pStyle w:val="Heading1"/>
      </w:pPr>
      <w:bookmarkStart w:id="242" w:name="_Toc406755676"/>
      <w:bookmarkStart w:id="243" w:name="_Toc406770749"/>
      <w:bookmarkStart w:id="244" w:name="_Toc457293722"/>
      <w:bookmarkStart w:id="245" w:name="_Toc406575233"/>
      <w:r>
        <w:lastRenderedPageBreak/>
        <w:t xml:space="preserve">Managing </w:t>
      </w:r>
      <w:r w:rsidR="00AA706C" w:rsidRPr="00AA706C">
        <w:t>Project</w:t>
      </w:r>
      <w:r>
        <w:t>s</w:t>
      </w:r>
      <w:bookmarkEnd w:id="242"/>
      <w:bookmarkEnd w:id="243"/>
      <w:bookmarkEnd w:id="244"/>
    </w:p>
    <w:p w14:paraId="149B077A" w14:textId="245EA83A" w:rsidR="00AA706C" w:rsidRDefault="008A31FF" w:rsidP="00AA706C">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63BFE2D7">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r>
      <w:r>
        <w:instrText xml:space="preserve"> REF _Ref406594671 \h </w:instrText>
      </w:r>
      <w:r>
        <w:fldChar w:fldCharType="separate"/>
      </w:r>
      <w:r w:rsidR="00B137B9">
        <w:t xml:space="preserve">Figure </w:t>
      </w:r>
      <w:r w:rsidR="00B137B9">
        <w:rPr>
          <w:noProof/>
        </w:rPr>
        <w:t>14</w:t>
      </w:r>
      <w:r w:rsidR="00B137B9">
        <w:noBreakHyphen/>
      </w:r>
      <w:r w:rsidR="00B137B9">
        <w:rPr>
          <w:noProof/>
        </w:rPr>
        <w:t>1</w:t>
      </w:r>
      <w:r>
        <w:fldChar w:fldCharType="end"/>
      </w:r>
      <w:r>
        <w:t>).</w:t>
      </w:r>
    </w:p>
    <w:p w14:paraId="4F9B6AAA" w14:textId="257750C0" w:rsidR="008A31FF" w:rsidRDefault="008A31FF" w:rsidP="008A31FF">
      <w:pPr>
        <w:jc w:val="center"/>
      </w:pPr>
      <w:r>
        <w:rPr>
          <w:noProof/>
          <w:lang w:eastAsia="en-US"/>
        </w:rPr>
        <w:drawing>
          <wp:inline distT="0" distB="0" distL="0" distR="0" wp14:anchorId="3B0EC5B3" wp14:editId="05C986FC">
            <wp:extent cx="3630168" cy="3255264"/>
            <wp:effectExtent l="0" t="0" r="889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30168" cy="3255264"/>
                    </a:xfrm>
                    <a:prstGeom prst="rect">
                      <a:avLst/>
                    </a:prstGeom>
                    <a:noFill/>
                    <a:ln>
                      <a:noFill/>
                    </a:ln>
                  </pic:spPr>
                </pic:pic>
              </a:graphicData>
            </a:graphic>
          </wp:inline>
        </w:drawing>
      </w:r>
    </w:p>
    <w:p w14:paraId="02663120" w14:textId="29B4B019" w:rsidR="008A31FF" w:rsidRDefault="008A31FF" w:rsidP="008A31FF">
      <w:pPr>
        <w:pStyle w:val="Caption"/>
        <w:jc w:val="center"/>
      </w:pPr>
      <w:bookmarkStart w:id="246" w:name="_Ref406594671"/>
      <w:bookmarkStart w:id="247" w:name="_Toc457293794"/>
      <w:r>
        <w:t xml:space="preserve">Figure </w:t>
      </w:r>
      <w:r w:rsidR="00AD39CE">
        <w:fldChar w:fldCharType="begin"/>
      </w:r>
      <w:r w:rsidR="00AD39CE">
        <w:instrText xml:space="preserve"> STYLEREF 1 \s </w:instrText>
      </w:r>
      <w:r w:rsidR="00AD39CE">
        <w:fldChar w:fldCharType="separate"/>
      </w:r>
      <w:r w:rsidR="00B137B9">
        <w:rPr>
          <w:noProof/>
        </w:rPr>
        <w:t>14</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1</w:t>
      </w:r>
      <w:r w:rsidR="00AD39CE">
        <w:rPr>
          <w:noProof/>
        </w:rPr>
        <w:fldChar w:fldCharType="end"/>
      </w:r>
      <w:bookmarkEnd w:id="246"/>
      <w:r>
        <w:t>. Save project dialog.</w:t>
      </w:r>
      <w:bookmarkEnd w:id="247"/>
    </w:p>
    <w:p w14:paraId="277D8D81" w14:textId="651D5B98" w:rsidR="008A31FF" w:rsidRDefault="008A31FF" w:rsidP="008A31FF">
      <w:r>
        <w:t>Two options are available when saving a project.</w:t>
      </w:r>
    </w:p>
    <w:p w14:paraId="30C51A10" w14:textId="2CFA98A2" w:rsidR="008A31FF" w:rsidRDefault="008A31FF" w:rsidP="008A31FF">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A977D8">
            <w:pPr>
              <w:pStyle w:val="Icon"/>
            </w:pPr>
            <w:r>
              <w:rPr>
                <w:noProof/>
                <w:lang w:eastAsia="en-US"/>
              </w:rPr>
              <mc:AlternateContent>
                <mc:Choice Requires="wpg">
                  <w:drawing>
                    <wp:inline distT="0" distB="0" distL="0" distR="0" wp14:anchorId="53082799" wp14:editId="7AE3EF59">
                      <wp:extent cx="228600" cy="228600"/>
                      <wp:effectExtent l="0" t="0" r="0" b="0"/>
                      <wp:docPr id="1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3114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XZrcQA&#10;AADcAAAADwAAAGRycy9kb3ducmV2LnhtbESPwW7CMBBE75X4B2uReisOHKI0xSAEAnFpqwIfsIq3&#10;cdp4bdkmhL+vK1XqbVczO292uR5tLwYKsXOsYD4rQBA3TnfcKric908ViJiQNfaOScGdIqxXk4cl&#10;1trd+IOGU2pFDuFYowKTkq+ljI0hi3HmPHHWPl2wmPIaWqkD3nK47eWiKEppseNMMOhpa6j5Pl1t&#10;hhg/7Pz20D1Xltqv93sZ3l5RqcfpuHkBkWhM/+a/66PO9asSfp/JE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l2a3EAAAA3AAAAA8AAAAAAAAAAAAAAAAAmAIAAGRycy9k&#10;b3ducmV2LnhtbFBLBQYAAAAABAAEAPUAAACJAw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URv8MA&#10;AADcAAAADwAAAGRycy9kb3ducmV2LnhtbERP32vCMBB+H/g/hBP2NlPdUNcZRQaDPg1mHb7emmtT&#10;bC4libXbX78MBr7dx/fzNrvRdmIgH1rHCuazDARx5XTLjYJj+fawBhEissbOMSn4pgC77eRug7l2&#10;V/6g4RAbkUI45KjAxNjnUobKkMUwcz1x4mrnLcYEfSO1x2sKt51cZNlSWmw5NRjs6dVQdT5crILT&#10;z2c5XHxp3mtfFE/PX6elrx+Vup+O+xcQkcZ4E/+7C53mr1fw90y6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URv8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D5F0572" w:rsidR="00AA348B" w:rsidRDefault="00AA348B" w:rsidP="00AA348B">
            <w:pPr>
              <w:pStyle w:val="TipText"/>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xml:space="preserve">) within a project file. It saves paths instead. If you moved data files or project files, there might be missing links in a project file. When missing links are detected during project loading, FluoRender first searches within the directories containing the project file </w:t>
            </w:r>
            <w:r w:rsidR="00451314">
              <w:t>and looks for files that match</w:t>
            </w:r>
            <w:r>
              <w:t xml:space="preserve">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A977D8">
            <w:pPr>
              <w:pStyle w:val="Icon"/>
            </w:pPr>
            <w:r>
              <w:rPr>
                <w:noProof/>
                <w:lang w:eastAsia="en-US"/>
              </w:rPr>
              <mc:AlternateContent>
                <mc:Choice Requires="wpg">
                  <w:drawing>
                    <wp:inline distT="0" distB="0" distL="0" distR="0" wp14:anchorId="4A9D444A" wp14:editId="0E51B1EA">
                      <wp:extent cx="228600" cy="228600"/>
                      <wp:effectExtent l="0" t="0" r="0" b="0"/>
                      <wp:docPr id="1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47455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pN38QA&#10;AADcAAAADwAAAGRycy9kb3ducmV2LnhtbESPzW7CMBCE70h9B2uRegOHHlAIGFRRFfVCK34eYBVv&#10;47Tx2rJNCG+PK1XitquZnW92tRlsJ3oKsXWsYDYtQBDXTrfcKDif3icliJiQNXaOScGNImzWT6MV&#10;Vtpd+UD9MTUih3CsUIFJyVdSxtqQxTh1njhr3y5YTHkNjdQBrzncdvKlKObSYsuZYNDT1lD9e7zY&#10;DDG+f/PbXbsoLTU/X7d5+NyjUs/j4XUJItGQHub/6w+d65cL+HsmT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6Td/EAAAA3AAAAA8AAAAAAAAAAAAAAAAAmAIAAGRycy9k&#10;b3ducmV2LnhtbFBLBQYAAAAABAAEAPUAAACJAw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UfFsUA&#10;AADcAAAADwAAAGRycy9kb3ducmV2LnhtbESPQUvDQBCF74L/YRnBm91UpdjYbRFByEmwqfQ6ZifZ&#10;0Oxs2N2m0V/vHARvM7w3732z2c1+UBPF1Ac2sFwUoIibYHvuDBzqt7snUCkjWxwCk4FvSrDbXl9t&#10;sLThwh807XOnJIRTiQZczmOpdWoceUyLMBKL1oboMcsaO20jXiTcD/q+KFbaY8/S4HCkV0fNaX/2&#10;Bo4/n/V0jrV7b2NVPa6/jqvYPhhzezO/PIPKNOd/8991ZQV/L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lR8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A977D8">
            <w:pPr>
              <w:pStyle w:val="TipText"/>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8A31FF"/>
    <w:p w14:paraId="43AD2299" w14:textId="49B3FC96" w:rsidR="00AA348B" w:rsidRDefault="00AA348B" w:rsidP="008A31FF">
      <w:r w:rsidRPr="00DA3DA8">
        <w:rPr>
          <w:b/>
        </w:rPr>
        <w:t>Lempel-Ziv-Welch compression.</w:t>
      </w:r>
      <w:r>
        <w:t xml:space="preserve"> When enabled, FluoRender uses LZW compression for saving TIFF formats.</w:t>
      </w:r>
    </w:p>
    <w:p w14:paraId="234AD1D4" w14:textId="58D5A3CF" w:rsidR="00BF54AB" w:rsidRDefault="00806808" w:rsidP="008A31FF">
      <w:r>
        <w:lastRenderedPageBreak/>
        <w:t>Projects can</w:t>
      </w:r>
      <w:r w:rsidR="00BF54AB">
        <w:t xml:space="preserve"> be automatically saved when capturing a render view, or exporting a movie. This setting can be enabled in the setting dialog. See </w:t>
      </w:r>
      <w:r w:rsidR="007B3341">
        <w:fldChar w:fldCharType="begin"/>
      </w:r>
      <w:r w:rsidR="007B3341">
        <w:instrText xml:space="preserve"> REF _Ref406852291 \r \h </w:instrText>
      </w:r>
      <w:r w:rsidR="007B3341">
        <w:fldChar w:fldCharType="separate"/>
      </w:r>
      <w:r w:rsidR="00B137B9">
        <w:t>Chapter 22</w:t>
      </w:r>
      <w:r w:rsidR="007B3341">
        <w:fldChar w:fldCharType="end"/>
      </w:r>
      <w:r w:rsidR="00BF54AB">
        <w:t xml:space="preserve"> for more details.</w:t>
      </w:r>
    </w:p>
    <w:p w14:paraId="6BFB62D0" w14:textId="48D6EA46" w:rsidR="008F03B5" w:rsidRDefault="008F03B5" w:rsidP="008A31FF">
      <w:r>
        <w:t>To open a saved project, click “Open Project”</w:t>
      </w:r>
      <w:r w:rsidRPr="008F03B5">
        <w:rPr>
          <w:noProof/>
          <w:lang w:eastAsia="en-US"/>
        </w:rPr>
        <w:t xml:space="preserve"> </w:t>
      </w:r>
      <w:r>
        <w:rPr>
          <w:noProof/>
          <w:lang w:eastAsia="en-US"/>
        </w:rPr>
        <w:drawing>
          <wp:inline distT="0" distB="0" distL="0" distR="0" wp14:anchorId="6CA2465E" wp14:editId="28726D46">
            <wp:extent cx="621792" cy="310896"/>
            <wp:effectExtent l="0" t="0" r="6985" b="0"/>
            <wp:docPr id="502" name="Picture 502" descr="E:\OneDrive\FluoRender\open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open_projec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21792" cy="310896"/>
                    </a:xfrm>
                    <a:prstGeom prst="rect">
                      <a:avLst/>
                    </a:prstGeom>
                    <a:noFill/>
                    <a:ln>
                      <a:noFill/>
                    </a:ln>
                  </pic:spPr>
                </pic:pic>
              </a:graphicData>
            </a:graphic>
          </wp:inline>
        </w:drawing>
      </w:r>
      <w:r>
        <w:t xml:space="preserve"> in the main toolbar and choose the project file from the file browser dialog. </w:t>
      </w:r>
    </w:p>
    <w:p w14:paraId="765316BC" w14:textId="77777777" w:rsidR="00BF54AB" w:rsidRDefault="00BF54AB">
      <w:r>
        <w:br w:type="page"/>
      </w:r>
    </w:p>
    <w:p w14:paraId="1859D7AE" w14:textId="638FA4C3" w:rsidR="00DA3DA8" w:rsidRDefault="00BF54AB" w:rsidP="00BF54AB">
      <w:pPr>
        <w:pStyle w:val="Heading1"/>
      </w:pPr>
      <w:bookmarkStart w:id="248" w:name="_Toc406755677"/>
      <w:bookmarkStart w:id="249" w:name="_Ref406761841"/>
      <w:bookmarkStart w:id="250" w:name="_Toc406770750"/>
      <w:bookmarkStart w:id="251" w:name="_Ref407094692"/>
      <w:bookmarkStart w:id="252" w:name="_Ref407099846"/>
      <w:bookmarkStart w:id="253" w:name="_Ref428196568"/>
      <w:bookmarkStart w:id="254" w:name="_Ref433193735"/>
      <w:bookmarkStart w:id="255" w:name="_Toc457293723"/>
      <w:r w:rsidRPr="00BF54AB">
        <w:lastRenderedPageBreak/>
        <w:t>Paint Selection</w:t>
      </w:r>
      <w:bookmarkEnd w:id="248"/>
      <w:bookmarkEnd w:id="249"/>
      <w:bookmarkEnd w:id="250"/>
      <w:bookmarkEnd w:id="251"/>
      <w:bookmarkEnd w:id="252"/>
      <w:bookmarkEnd w:id="253"/>
      <w:bookmarkEnd w:id="254"/>
      <w:bookmarkEnd w:id="255"/>
    </w:p>
    <w:p w14:paraId="27D79B54" w14:textId="5399EA0A" w:rsidR="00564DE6" w:rsidRDefault="00B71BC2" w:rsidP="00B71BC2">
      <w:r>
        <w:t>FluoRender allows selecting</w:t>
      </w:r>
      <w:r w:rsidR="00EB53C4">
        <w:fldChar w:fldCharType="begin"/>
      </w:r>
      <w:r w:rsidR="00EB53C4">
        <w:instrText xml:space="preserve"> XE "</w:instrText>
      </w:r>
      <w:r w:rsidR="00EB53C4" w:rsidRPr="004C7396">
        <w:instrText>Paint selection</w:instrText>
      </w:r>
      <w:r w:rsidR="00EB53C4">
        <w:instrText xml:space="preserve">" </w:instrText>
      </w:r>
      <w:r w:rsidR="00EB53C4">
        <w:fldChar w:fldCharType="end"/>
      </w:r>
      <w:r>
        <w:t xml:space="preserve">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w:t>
      </w:r>
      <w:r w:rsidR="00494DAE">
        <w:t>The</w:t>
      </w:r>
      <w:r w:rsidR="00E50FE8">
        <w:t xml:space="preserve">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w:t>
      </w:r>
      <w:r w:rsidR="00564DE6">
        <w:t>Paint Brush</w:t>
      </w:r>
      <w:r w:rsidR="00E50FE8">
        <w:t>” dialog. To open the “</w:t>
      </w:r>
      <w:r w:rsidR="00564DE6">
        <w:t>Paint Brush</w:t>
      </w:r>
      <w:r w:rsidR="00E50FE8">
        <w:t>” dialog, click “</w:t>
      </w:r>
      <w:r w:rsidR="00564DE6">
        <w:t>Paint Brush</w:t>
      </w:r>
      <w:r w:rsidR="00E50FE8">
        <w:t xml:space="preserve">” </w:t>
      </w:r>
      <w:r w:rsidR="00564DE6">
        <w:rPr>
          <w:noProof/>
          <w:lang w:eastAsia="en-US"/>
        </w:rPr>
        <w:drawing>
          <wp:inline distT="0" distB="0" distL="0" distR="0" wp14:anchorId="4CA6FC58" wp14:editId="065F754B">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rsidR="00E50FE8">
        <w:t xml:space="preserve"> </w:t>
      </w:r>
      <w:r w:rsidR="00564DE6">
        <w:t>on the main toolbar. If the button is not currently showing, use the drop-down list on Windows, or the main menu, under Tools, on OS X.</w:t>
      </w:r>
    </w:p>
    <w:p w14:paraId="2081F847" w14:textId="16AF0D6F" w:rsidR="00B71BC2" w:rsidRDefault="00E50FE8" w:rsidP="00B71BC2">
      <w:r>
        <w:t xml:space="preserve">The </w:t>
      </w:r>
      <w:r w:rsidR="00564DE6">
        <w:t>Paint Brush</w:t>
      </w:r>
      <w:r>
        <w:t xml:space="preserve"> dialog controls the behavior of paint brushes through a series of settings</w:t>
      </w:r>
      <w:r w:rsidR="00406B51">
        <w:t xml:space="preserve"> (</w:t>
      </w:r>
      <w:r w:rsidR="00406B51">
        <w:fldChar w:fldCharType="begin"/>
      </w:r>
      <w:r w:rsidR="00406B51">
        <w:instrText xml:space="preserve"> REF _Ref406597855 \h </w:instrText>
      </w:r>
      <w:r w:rsidR="00406B51">
        <w:fldChar w:fldCharType="separate"/>
      </w:r>
      <w:r w:rsidR="00B137B9">
        <w:t xml:space="preserve">Figure </w:t>
      </w:r>
      <w:r w:rsidR="00B137B9">
        <w:rPr>
          <w:noProof/>
        </w:rPr>
        <w:t>15</w:t>
      </w:r>
      <w:r w:rsidR="00B137B9">
        <w:noBreakHyphen/>
      </w:r>
      <w:r w:rsidR="00B137B9">
        <w:rPr>
          <w:noProof/>
        </w:rPr>
        <w:t>1</w:t>
      </w:r>
      <w:r w:rsidR="00406B51">
        <w:fldChar w:fldCharType="end"/>
      </w:r>
      <w:r w:rsidR="00406B51">
        <w:t>)</w:t>
      </w:r>
      <w:r>
        <w:t>.</w:t>
      </w:r>
    </w:p>
    <w:p w14:paraId="202146A1" w14:textId="714BAC5C" w:rsidR="00E50FE8" w:rsidRDefault="00E50FE8" w:rsidP="00406B51">
      <w:pPr>
        <w:jc w:val="center"/>
      </w:pPr>
      <w:r>
        <w:rPr>
          <w:noProof/>
          <w:lang w:eastAsia="en-US"/>
        </w:rPr>
        <w:drawing>
          <wp:inline distT="0" distB="0" distL="0" distR="0" wp14:anchorId="6BA3FE32" wp14:editId="39AD6A31">
            <wp:extent cx="2764434" cy="2871216"/>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2764434" cy="2871216"/>
                    </a:xfrm>
                    <a:prstGeom prst="rect">
                      <a:avLst/>
                    </a:prstGeom>
                    <a:noFill/>
                    <a:ln>
                      <a:noFill/>
                    </a:ln>
                  </pic:spPr>
                </pic:pic>
              </a:graphicData>
            </a:graphic>
          </wp:inline>
        </w:drawing>
      </w:r>
    </w:p>
    <w:p w14:paraId="0BA919B3" w14:textId="66E50481" w:rsidR="00E50FE8" w:rsidRDefault="00E50FE8" w:rsidP="00406B51">
      <w:pPr>
        <w:pStyle w:val="Caption"/>
        <w:jc w:val="center"/>
      </w:pPr>
      <w:bookmarkStart w:id="256" w:name="_Ref406597855"/>
      <w:bookmarkStart w:id="257" w:name="_Toc457293795"/>
      <w:r>
        <w:t xml:space="preserve">Figure </w:t>
      </w:r>
      <w:r w:rsidR="00AD39CE">
        <w:fldChar w:fldCharType="begin"/>
      </w:r>
      <w:r w:rsidR="00AD39CE">
        <w:instrText xml:space="preserve"> STYLEREF 1 \s </w:instrText>
      </w:r>
      <w:r w:rsidR="00AD39CE">
        <w:fldChar w:fldCharType="separate"/>
      </w:r>
      <w:r w:rsidR="00B137B9">
        <w:rPr>
          <w:noProof/>
        </w:rPr>
        <w:t>15</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1</w:t>
      </w:r>
      <w:r w:rsidR="00AD39CE">
        <w:rPr>
          <w:noProof/>
        </w:rPr>
        <w:fldChar w:fldCharType="end"/>
      </w:r>
      <w:bookmarkEnd w:id="256"/>
      <w:r>
        <w:t xml:space="preserve">. </w:t>
      </w:r>
      <w:r w:rsidR="00406B51">
        <w:t xml:space="preserve">The </w:t>
      </w:r>
      <w:r w:rsidR="00564DE6">
        <w:t xml:space="preserve">Paint Brush </w:t>
      </w:r>
      <w:r w:rsidR="00406B51">
        <w:t>dialog.</w:t>
      </w:r>
      <w:bookmarkEnd w:id="257"/>
    </w:p>
    <w:p w14:paraId="79E266F6" w14:textId="3ADF1398" w:rsidR="00406B51" w:rsidRDefault="00406B51" w:rsidP="00406B51">
      <w:pPr>
        <w:pStyle w:val="Heading2"/>
      </w:pPr>
      <w:bookmarkStart w:id="258" w:name="_Toc406755678"/>
      <w:bookmarkStart w:id="259" w:name="_Toc406770751"/>
      <w:bookmarkStart w:id="260" w:name="_Toc457293724"/>
      <w:r>
        <w:t>Brush Types</w:t>
      </w:r>
      <w:bookmarkEnd w:id="258"/>
      <w:bookmarkEnd w:id="259"/>
      <w:bookmarkEnd w:id="260"/>
    </w:p>
    <w:p w14:paraId="53C8011A" w14:textId="2F909947" w:rsidR="00406B51" w:rsidRDefault="00406B51" w:rsidP="00406B51">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1B37FA75" w14:textId="73C52742" w:rsidR="00406B51" w:rsidRDefault="00BD0C2D" w:rsidP="00406B51">
      <w:r>
        <w:rPr>
          <w:b/>
          <w:noProof/>
          <w:lang w:eastAsia="en-US"/>
        </w:rPr>
        <w:drawing>
          <wp:inline distT="0" distB="0" distL="0" distR="0" wp14:anchorId="23BA7EE0" wp14:editId="6D801086">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406B51">
      <w:r>
        <w:rPr>
          <w:b/>
          <w:noProof/>
          <w:lang w:eastAsia="en-US"/>
        </w:rPr>
        <w:drawing>
          <wp:inline distT="0" distB="0" distL="0" distR="0" wp14:anchorId="59B5C9DB" wp14:editId="7FE7C23C">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 xml:space="preserve">When enabled, user can paint on visualizations in render view to diffuse or grow existing selected structures. The diffusion brush is exactly a selection brush without the center stamp for seeding. It is used for selecting structures that are </w:t>
      </w:r>
      <w:r w:rsidR="00B9368C">
        <w:lastRenderedPageBreak/>
        <w:t>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6F4BD84A" w14:textId="004D2539" w:rsidR="0078369E" w:rsidRDefault="0078369E" w:rsidP="00406B51">
      <w:r>
        <w:rPr>
          <w:noProof/>
          <w:lang w:eastAsia="en-US"/>
        </w:rPr>
        <w:drawing>
          <wp:inline distT="0" distB="0" distL="0" distR="0" wp14:anchorId="511B23F9" wp14:editId="5D58027B">
            <wp:extent cx="301752" cy="29260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brushes_solid-04.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t xml:space="preserve"> </w:t>
      </w:r>
      <w:r w:rsidRPr="0078369E">
        <w:rPr>
          <w:b/>
        </w:rPr>
        <w:t>Solid.</w:t>
      </w:r>
      <w:r>
        <w:t xml:space="preserve"> When enabled, user can create masks of fully selected regions disregarding the underlying structures. You can use this brush to create masks even on completely empty regions of the data. It is useful when partial or entire data need to be selected and analyzed without missing any information (including empty space). The solid brush is enabled when the </w:t>
      </w:r>
      <w:r w:rsidR="0020583B">
        <w:t xml:space="preserve">“Shift” key is held down in “Probe” </w:t>
      </w:r>
      <w:r w:rsidR="0020583B">
        <w:rPr>
          <w:noProof/>
          <w:lang w:eastAsia="en-US"/>
        </w:rPr>
        <w:drawing>
          <wp:inline distT="0" distB="0" distL="0" distR="0" wp14:anchorId="06932A6C" wp14:editId="56CF2190">
            <wp:extent cx="201168" cy="201168"/>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20583B">
        <w:t xml:space="preserve"> measurement tool. See </w:t>
      </w:r>
      <w:r w:rsidR="0020583B">
        <w:fldChar w:fldCharType="begin"/>
      </w:r>
      <w:r w:rsidR="0020583B">
        <w:instrText xml:space="preserve"> REF _Ref420662628 \r \h </w:instrText>
      </w:r>
      <w:r w:rsidR="0020583B">
        <w:fldChar w:fldCharType="separate"/>
      </w:r>
      <w:r w:rsidR="00B137B9">
        <w:t>Chapter 16</w:t>
      </w:r>
      <w:r w:rsidR="0020583B">
        <w:fldChar w:fldCharType="end"/>
      </w:r>
      <w:r w:rsidR="0020583B">
        <w:t xml:space="preserve"> for more details.</w:t>
      </w:r>
    </w:p>
    <w:p w14:paraId="2BF7F7A9" w14:textId="678E06FA" w:rsidR="00406B51" w:rsidRDefault="00BD0C2D" w:rsidP="00406B51">
      <w:r>
        <w:rPr>
          <w:b/>
          <w:noProof/>
          <w:lang w:eastAsia="en-US"/>
        </w:rPr>
        <w:drawing>
          <wp:inline distT="0" distB="0" distL="0" distR="0" wp14:anchorId="055F6F8C" wp14:editId="1CE6A9E3">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When enabled, user can paint on visualizations in render view and remove selected structures. It behaves like an eraser for masks.</w:t>
      </w:r>
    </w:p>
    <w:p w14:paraId="7777E648" w14:textId="2E2ED43E" w:rsidR="00E81B3F" w:rsidRDefault="00E81B3F" w:rsidP="00406B51">
      <w:r>
        <w:t xml:space="preserve">In addition, “Reset All” </w:t>
      </w:r>
      <w:r>
        <w:rPr>
          <w:noProof/>
          <w:lang w:eastAsia="en-US"/>
        </w:rPr>
        <w:drawing>
          <wp:inline distT="0" distB="0" distL="0" distR="0" wp14:anchorId="1C8B52D6" wp14:editId="631D0C4F">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76613">
            <w:pPr>
              <w:pStyle w:val="Icon"/>
            </w:pPr>
            <w:r>
              <w:rPr>
                <w:noProof/>
                <w:lang w:eastAsia="en-US"/>
              </w:rPr>
              <mc:AlternateContent>
                <mc:Choice Requires="wpg">
                  <w:drawing>
                    <wp:inline distT="0" distB="0" distL="0" distR="0" wp14:anchorId="737BDE94" wp14:editId="7216D9F6">
                      <wp:extent cx="228600" cy="228600"/>
                      <wp:effectExtent l="0" t="0" r="0" b="0"/>
                      <wp:docPr id="2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870315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oj/8IA&#10;AADcAAAADwAAAGRycy9kb3ducmV2LnhtbESPzWoCMRSF94LvEG7BnWZ0IXZqlKJU3Gip+gCXye1k&#10;dHITknQc394UCl0ezs/HWa5724qOQmwcK5hOChDEldMN1wou54/xAkRMyBpbx6TgQRHWq+FgiaV2&#10;d/6i7pRqkUc4lqjApORLKWNlyGKcOE+cvW8XLKYsQy11wHset62cFcVcWmw4Ewx62hiqbqcfmyHG&#10;d1u/2TWvC0v19fMxD8cDKjV66d/fQCTq03/4r73XCmbFFH7P5CM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OiP/wgAAANwAAAAPAAAAAAAAAAAAAAAAAJgCAABkcnMvZG93&#10;bnJldi54bWxQSwUGAAAAAAQABAD1AAAAhwM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TQAcUA&#10;AADcAAAADwAAAGRycy9kb3ducmV2LnhtbESPwWrDMBBE74X+g9hCb40ct4TEiRJKoeBToHFLrhtr&#10;bZlYKyMpjpuvrwqFHoeZecNsdpPtxUg+dI4VzGcZCOLa6Y5bBZ/V+9MSRIjIGnvHpOCbAuy293cb&#10;LLS78geNh9iKBOFQoAIT41BIGWpDFsPMDcTJa5y3GJP0rdQerwlue5ln2UJa7DgtGBzozVB9Plys&#10;guPtqxovvjL7xpfly+p0XPjmWanHh+l1DSLSFP/Df+1SK8izHH7Pp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NAB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76613">
            <w:pPr>
              <w:pStyle w:val="TipText"/>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6E1905">
            <w:pPr>
              <w:pStyle w:val="Icon"/>
            </w:pPr>
            <w:r>
              <w:rPr>
                <w:noProof/>
                <w:lang w:eastAsia="en-US"/>
              </w:rPr>
              <mc:AlternateContent>
                <mc:Choice Requires="wpg">
                  <w:drawing>
                    <wp:inline distT="0" distB="0" distL="0" distR="0" wp14:anchorId="46B22364" wp14:editId="3B048B38">
                      <wp:extent cx="228600" cy="228600"/>
                      <wp:effectExtent l="0" t="0" r="0" b="0"/>
                      <wp:docPr id="15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D9813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drncMA&#10;AADcAAAADwAAAGRycy9kb3ducmV2LnhtbESP0WoCMRBF3wv+QxjBt5pVUOxqFFEqfWlL1Q8YNuNm&#10;dTMJSbquf98UCn2b4d65585q09tWdBRi41jBZFyAIK6cbrhWcD69Pi9AxISssXVMCh4UYbMePK2w&#10;1O7OX9QdUy1yCMcSFZiUfCllrAxZjGPnibN2ccFiymuopQ54z+G2ldOimEuLDWeCQU87Q9Xt+G0z&#10;xPhu73eH5mVhqb5+Pubh4x2VGg377RJEoj79m/+u33SuP5vB7zN5A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drncMAAADcAAAADwAAAAAAAAAAAAAAAACYAgAAZHJzL2Rv&#10;d25yZXYueG1sUEsFBgAAAAAEAAQA9QAAAIgD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Ai+cIA&#10;AADcAAAADwAAAGRycy9kb3ducmV2LnhtbERP30vDMBB+H/g/hBN8W1OnFFeXDRkIfRK2Kns9m2tT&#10;bC4lybrqX78Igm/38f28zW62g5jIh96xgvssB0HcON1zp+C9fl0+gQgRWePgmBR8U4Dd9maxwVK7&#10;Cx9oOsZOpBAOJSowMY6llKExZDFkbiROXOu8xZig76T2eEnhdpCrPC+kxZ5Tg8GR9oaar+PZKjj9&#10;fNTT2dfmrfVV9bj+PBW+fVDq7nZ+eQYRaY7/4j93pdP8dQG/z6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MCL5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7495BD0D" w:rsidR="00B9368C" w:rsidRDefault="00B9368C" w:rsidP="006E1905">
            <w:pPr>
              <w:pStyle w:val="TipText"/>
              <w:cnfStyle w:val="000000000000" w:firstRow="0" w:lastRow="0" w:firstColumn="0" w:lastColumn="0" w:oddVBand="0" w:evenVBand="0" w:oddHBand="0" w:evenHBand="0" w:firstRowFirstColumn="0" w:firstRowLastColumn="0" w:lastRowFirstColumn="0" w:lastRowLastColumn="0"/>
            </w:pPr>
            <w:r>
              <w:t>Selected structures are indicated by a mask with a different color than original volume channel. The mask color is calculated from the original color and should provide sufficient contrast to be distinguished from the original. For information on assigning IDs and changing mask colors, see the chapter on components and tracking.</w:t>
            </w:r>
          </w:p>
        </w:tc>
      </w:tr>
      <w:tr w:rsidR="001142FB" w14:paraId="24260A40" w14:textId="77777777" w:rsidTr="001142F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75D926" w14:textId="77777777" w:rsidR="001142FB" w:rsidRDefault="001142FB" w:rsidP="001142FB">
            <w:pPr>
              <w:pStyle w:val="Icon"/>
            </w:pPr>
            <w:r>
              <w:rPr>
                <w:noProof/>
                <w:lang w:eastAsia="en-US"/>
              </w:rPr>
              <mc:AlternateContent>
                <mc:Choice Requires="wpg">
                  <w:drawing>
                    <wp:inline distT="0" distB="0" distL="0" distR="0" wp14:anchorId="6263F737" wp14:editId="300FDB23">
                      <wp:extent cx="228600" cy="228600"/>
                      <wp:effectExtent l="0" t="0" r="0" b="0"/>
                      <wp:docPr id="2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EEA9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jSrsIA&#10;AADcAAAADwAAAGRycy9kb3ducmV2LnhtbESP3WoCMRCF7wu+QxjBu5pVQXRrFFEqvalF7QMMm+lm&#10;62YSknRd374pCL08nJ+Ps9r0thUdhdg4VjAZFyCIK6cbrhV8Xl6fFyBiQtbYOiYFd4qwWQ+eVlhq&#10;d+MTdedUizzCsUQFJiVfShkrQxbj2Hni7H25YDFlGWqpA97yuG3ltCjm0mLDmWDQ085QdT3/2Awx&#10;vtv73aFZLizV3x/3eTi+o1KjYb99AZGoT//hR/tNK5jOZvB3Jh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yNKuwgAAANwAAAAPAAAAAAAAAAAAAAAAAJgCAABkcnMvZG93&#10;bnJldi54bWxQSwUGAAAAAAQABAD1AAAAhwM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0nU8UA&#10;AADcAAAADwAAAGRycy9kb3ducmV2LnhtbESPzWrDMBCE74W+g9hCb42cH0LrRAmlUPApkLgl1421&#10;tkyslZEUx+nTV4FCj8PMfMOst6PtxEA+tI4VTCcZCOLK6ZYbBV/l58sriBCRNXaOScGNAmw3jw9r&#10;zLW78p6GQ2xEgnDIUYGJsc+lDJUhi2HieuLk1c5bjEn6RmqP1wS3nZxl2VJabDktGOzpw1B1Plys&#10;guPPdzlcfGl2tS+KxdvpuPT1XKnnp/F9BSLSGP/Df+1CK5jNF3A/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7Sd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B1873F9" w14:textId="1C659977" w:rsidR="001142FB" w:rsidRDefault="001142FB" w:rsidP="007B3341">
            <w:pPr>
              <w:pStyle w:val="TipText"/>
              <w:cnfStyle w:val="000000000000" w:firstRow="0" w:lastRow="0" w:firstColumn="0" w:lastColumn="0" w:oddVBand="0" w:evenVBand="0" w:oddHBand="0" w:evenHBand="0" w:firstRowFirstColumn="0" w:firstRowLastColumn="0" w:lastRowFirstColumn="0" w:lastRowLastColumn="0"/>
            </w:pPr>
            <w:r>
              <w:t>Many settings that changes the visualization of a volume channel can influence the paint selected resu</w:t>
            </w:r>
            <w:r w:rsidR="00F0708F">
              <w:t>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you set the opposite clipping planes in an axis with slab with of one, it essentially allows you to perform paint selection on image sections.</w:t>
            </w:r>
          </w:p>
        </w:tc>
      </w:tr>
    </w:tbl>
    <w:p w14:paraId="5955085E" w14:textId="77777777" w:rsidR="00A74FC6" w:rsidRDefault="00A74FC6" w:rsidP="00406B51"/>
    <w:p w14:paraId="28EA22D4" w14:textId="6EADA3DA" w:rsidR="002B3B25" w:rsidRDefault="002B3B25" w:rsidP="002B3B25">
      <w:pPr>
        <w:pStyle w:val="Heading2"/>
      </w:pPr>
      <w:bookmarkStart w:id="261" w:name="_Toc457293725"/>
      <w:r>
        <w:t>Brush History</w:t>
      </w:r>
      <w:bookmarkEnd w:id="261"/>
    </w:p>
    <w:p w14:paraId="7451516C" w14:textId="13C826D5" w:rsidR="002B3B25" w:rsidRDefault="002B3B25" w:rsidP="002B3B25">
      <w:r>
        <w:t>You can let FluoRender keep a history of the most recent brush strokes, and undo/redo the operations. By default, the history setting is turned off. You need to first choose the number of strokes to be kept in history in the FluoRender Settings (</w:t>
      </w:r>
      <w:r>
        <w:fldChar w:fldCharType="begin"/>
      </w:r>
      <w:r>
        <w:instrText xml:space="preserve"> REF _Ref428268077 \r \h </w:instrText>
      </w:r>
      <w:r>
        <w:fldChar w:fldCharType="separate"/>
      </w:r>
      <w:r w:rsidR="00B137B9">
        <w:t>Chapter 22</w:t>
      </w:r>
      <w:r>
        <w:fldChar w:fldCharType="end"/>
      </w:r>
      <w:r>
        <w:t xml:space="preserve">). Once the brush history is turned on, you can use the </w:t>
      </w:r>
      <w:r w:rsidRPr="002B3B25">
        <w:rPr>
          <w:b/>
        </w:rPr>
        <w:t>Undo</w:t>
      </w:r>
      <w:r>
        <w:t xml:space="preserve"> </w:t>
      </w:r>
      <w:r>
        <w:rPr>
          <w:noProof/>
          <w:lang w:eastAsia="en-US"/>
        </w:rPr>
        <w:drawing>
          <wp:inline distT="0" distB="0" distL="0" distR="0" wp14:anchorId="3CD3EECE" wp14:editId="719E7620">
            <wp:extent cx="128016" cy="128016"/>
            <wp:effectExtent l="0" t="0" r="5715" b="571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undo.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and </w:t>
      </w:r>
      <w:r w:rsidRPr="002B3B25">
        <w:rPr>
          <w:b/>
        </w:rPr>
        <w:t>Redo</w:t>
      </w:r>
      <w:r>
        <w:t xml:space="preserve"> </w:t>
      </w:r>
      <w:r>
        <w:rPr>
          <w:noProof/>
          <w:lang w:eastAsia="en-US"/>
        </w:rPr>
        <w:drawing>
          <wp:inline distT="0" distB="0" distL="0" distR="0" wp14:anchorId="3A1BDD52" wp14:editId="67268BEE">
            <wp:extent cx="128016" cy="128016"/>
            <wp:effectExtent l="0" t="0" r="5715"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redo.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buttons to step through the brush stroke history.</w:t>
      </w:r>
    </w:p>
    <w:tbl>
      <w:tblPr>
        <w:tblStyle w:val="TipTable"/>
        <w:tblW w:w="3865" w:type="pct"/>
        <w:tblLook w:val="04A0" w:firstRow="1" w:lastRow="0" w:firstColumn="1" w:lastColumn="0" w:noHBand="0" w:noVBand="1"/>
      </w:tblPr>
      <w:tblGrid>
        <w:gridCol w:w="501"/>
        <w:gridCol w:w="6734"/>
      </w:tblGrid>
      <w:tr w:rsidR="002B3B25" w14:paraId="1870874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80392F" w14:textId="77777777" w:rsidR="002B3B25" w:rsidRDefault="002B3B25" w:rsidP="00747895">
            <w:pPr>
              <w:pStyle w:val="Icon"/>
            </w:pPr>
            <w:r>
              <w:rPr>
                <w:noProof/>
                <w:lang w:eastAsia="en-US"/>
              </w:rPr>
              <mc:AlternateContent>
                <mc:Choice Requires="wpg">
                  <w:drawing>
                    <wp:inline distT="0" distB="0" distL="0" distR="0" wp14:anchorId="3001AFB7" wp14:editId="4BBED6EC">
                      <wp:extent cx="228600" cy="228600"/>
                      <wp:effectExtent l="0" t="0" r="0" b="0"/>
                      <wp:docPr id="41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17" name="Oval 41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8" name="Freeform 41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F3E5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AiQ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D/4gIkFAAD1EQAADgAAAAAAAAAAAAAAAAAuAgAAZHJz&#10;L2Uyb0RvYy54bWxQSwECLQAUAAYACAAAACEA+AwpmdgAAAADAQAADwAAAAAAAAAAAAAAAADjBwAA&#10;ZHJzL2Rvd25yZXYueG1sUEsFBgAAAAAEAAQA8wAAAOgIAAAAAA==&#10;">
                      <v:oval id="Oval 41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1KNcMA&#10;AADcAAAADwAAAGRycy9kb3ducmV2LnhtbESP3WoCMRCF7wu+QxihdzWriLVbo4hi6U0rah9g2Ew3&#10;q5tJSOK6vn1TKPTycH4+zmLV21Z0FGLjWMF4VIAgrpxuuFbwddo9zUHEhKyxdUwK7hRhtRw8LLDU&#10;7sYH6o6pFnmEY4kKTEq+lDJWhizGkfPE2ft2wWLKMtRSB7zlcdvKSVHMpMWGM8Ggp42h6nK82gwx&#10;vtv6zVvzMrdUn/f3Wfj8QKUeh/36FUSiPv2H/9rvWsF0/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1KNcMAAADcAAAADwAAAAAAAAAAAAAAAACYAgAAZHJzL2Rv&#10;d25yZXYueG1sUEsFBgAAAAAEAAQA9QAAAIgDAAAAAA==&#10;" fillcolor="#f24f4f [3204]" stroked="f" strokeweight="0">
                        <v:stroke joinstyle="miter"/>
                        <o:lock v:ext="edit" aspectratio="t"/>
                      </v:oval>
                      <v:shape id="Freeform 41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6zzsIA&#10;AADcAAAADwAAAGRycy9kb3ducmV2LnhtbERPz2vCMBS+C/sfwhN209RNZOuMMgaDngZaxetb89oU&#10;m5eSxNrtrzcHwePH93u9HW0nBvKhdaxgMc9AEFdOt9woOJTfszcQISJr7ByTgj8KsN08TdaYa3fl&#10;HQ372IgUwiFHBSbGPpcyVIYshrnriRNXO28xJugbqT1eU7jt5EuWraTFllODwZ6+DFXn/cUqOP0f&#10;y+HiS/NT+6JYvv+eVr5+Vep5On5+gIg0xof47i60guUirU1n0hGQm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rPO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1EA36E" w14:textId="77BB83C9" w:rsidR="002B3B25" w:rsidRDefault="002B3B25" w:rsidP="00747895">
            <w:pPr>
              <w:pStyle w:val="TipText"/>
              <w:cnfStyle w:val="000000000000" w:firstRow="0" w:lastRow="0" w:firstColumn="0" w:lastColumn="0" w:oddVBand="0" w:evenVBand="0" w:oddHBand="0" w:evenHBand="0" w:firstRowFirstColumn="0" w:firstRowLastColumn="0" w:lastRowFirstColumn="0" w:lastRowLastColumn="0"/>
            </w:pPr>
            <w:r>
              <w:t>It consumes more memory and slows down the operations when the brush history is enabled. Disable this feature if you are not working with brushes.</w:t>
            </w:r>
          </w:p>
        </w:tc>
      </w:tr>
    </w:tbl>
    <w:p w14:paraId="5E879E13" w14:textId="77777777" w:rsidR="002B3B25" w:rsidRPr="002B3B25" w:rsidRDefault="002B3B25" w:rsidP="002B3B25"/>
    <w:p w14:paraId="31666573" w14:textId="7A053117" w:rsidR="00B9368C" w:rsidRDefault="00B9368C" w:rsidP="00B9368C">
      <w:pPr>
        <w:pStyle w:val="Heading2"/>
      </w:pPr>
      <w:bookmarkStart w:id="262" w:name="_Toc406755679"/>
      <w:bookmarkStart w:id="263" w:name="_Toc406770752"/>
      <w:bookmarkStart w:id="264" w:name="_Toc457293726"/>
      <w:r>
        <w:lastRenderedPageBreak/>
        <w:t>Selection Settings</w:t>
      </w:r>
      <w:bookmarkEnd w:id="262"/>
      <w:bookmarkEnd w:id="263"/>
      <w:bookmarkEnd w:id="264"/>
    </w:p>
    <w:p w14:paraId="25103670" w14:textId="02704B07" w:rsidR="00B9368C" w:rsidRDefault="001D4A09" w:rsidP="00406B51">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18F85D81" w:rsidR="001D4A09" w:rsidRDefault="00E80214" w:rsidP="00406B51">
      <w:r w:rsidRPr="00E80214">
        <w:rPr>
          <w:b/>
        </w:rPr>
        <w:t>Auto thresh.</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based local histogram under a brush stroke. When a stroke is finished, the estimated threshold values is updated.</w:t>
      </w:r>
    </w:p>
    <w:p w14:paraId="678FA3D3" w14:textId="75170F08" w:rsidR="00E80214" w:rsidRDefault="00E80214" w:rsidP="00406B51">
      <w:r w:rsidRPr="00E80214">
        <w:rPr>
          <w:b/>
        </w:rPr>
        <w:t>Edge detect</w:t>
      </w:r>
      <w:r w:rsidR="00CE0081">
        <w:rPr>
          <w:b/>
        </w:rPr>
        <w:fldChar w:fldCharType="begin"/>
      </w:r>
      <w:r w:rsidR="00CE0081">
        <w:instrText xml:space="preserve"> XE "</w:instrText>
      </w:r>
      <w:r w:rsidR="00CE0081" w:rsidRPr="00EA001F">
        <w:instrText>Edge detect</w:instrText>
      </w:r>
      <w:r w:rsidR="00CE0081">
        <w:instrText xml:space="preserve">" </w:instrText>
      </w:r>
      <w:r w:rsidR="00CE0081">
        <w:rPr>
          <w:b/>
        </w:rPr>
        <w:fldChar w:fldCharType="end"/>
      </w:r>
      <w:r w:rsidRPr="00E80214">
        <w:rPr>
          <w:b/>
        </w:rPr>
        <w:t>.</w:t>
      </w:r>
      <w:r>
        <w:t xml:space="preserve">  When enabled, it incorporate local contrast information into the diffusion process. When high local contrast (usually structure boundaries, or edges) is detected, the diffusion stops.</w:t>
      </w:r>
      <w:r w:rsidR="00EB53C4">
        <w:t xml:space="preserve"> You can further adjust the strength of edge detection by the </w:t>
      </w:r>
      <w:r w:rsidR="00EB53C4" w:rsidRPr="00EB53C4">
        <w:rPr>
          <w:b/>
        </w:rPr>
        <w:t>Edge STR</w:t>
      </w:r>
      <w:r w:rsidR="00EB53C4">
        <w:t xml:space="preserve"> settings when edge detection is enabled.</w:t>
      </w:r>
    </w:p>
    <w:p w14:paraId="2E511D25" w14:textId="5FC07AF6" w:rsidR="00E80214" w:rsidRDefault="00E80214" w:rsidP="00406B51">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3A1F15B8" w14:textId="3E8DB1DC" w:rsidR="00E80214" w:rsidRDefault="00D82678" w:rsidP="00406B51">
      <w:r>
        <w:rPr>
          <w:b/>
        </w:rPr>
        <w:t>Apply to</w:t>
      </w:r>
      <w:r w:rsidR="00FC3D75" w:rsidRPr="00FC3D75">
        <w:rPr>
          <w:b/>
        </w:rPr>
        <w:t xml:space="preserve"> group.</w:t>
      </w:r>
      <w:r w:rsidR="00FC3D75">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rsidR="00FC3D75">
        <w:t xml:space="preserve"> structures within a region defined by brush strokes.</w:t>
      </w:r>
    </w:p>
    <w:p w14:paraId="78052E65" w14:textId="6CB2DBE1" w:rsidR="00FC3D75" w:rsidRDefault="00FC3D75" w:rsidP="00406B51">
      <w:r w:rsidRPr="00346E7A">
        <w:rPr>
          <w:b/>
        </w:rPr>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6E1905">
            <w:pPr>
              <w:pStyle w:val="Icon"/>
            </w:pPr>
            <w:r>
              <w:rPr>
                <w:noProof/>
                <w:lang w:eastAsia="en-US"/>
              </w:rPr>
              <mc:AlternateContent>
                <mc:Choice Requires="wpg">
                  <w:drawing>
                    <wp:inline distT="0" distB="0" distL="0" distR="0" wp14:anchorId="52202637" wp14:editId="3666EA77">
                      <wp:extent cx="228600" cy="228600"/>
                      <wp:effectExtent l="0" t="0" r="0" b="0"/>
                      <wp:docPr id="1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B090C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9+mcIA&#10;AADcAAAADwAAAGRycy9kb3ducmV2LnhtbESPzU7DMAzH70i8Q2Sk3VgKh2krSys0BOKyIQYPYDWm&#10;KTROlISue/v5gMTNlv8fP2/b2Y9qopSHwAbulhUo4i7YgXsDnx/Pt2tQuSBbHAOTgTNlaJvrqy3W&#10;Npz4naZj6ZWEcK7RgCsl1lrnzpHHvAyRWG5fIXkssqZe24QnCfejvq+qlfY4sDQ4jLRz1P0cf72U&#10;uDg9xd3LsFl76r/fzqt02KMxi5v58QFUobn8i//cr1bwN0Irz8gEur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36ZwgAAANwAAAAPAAAAAAAAAAAAAAAAAJgCAABkcnMvZG93&#10;bnJldi54bWxQSwUGAAAAAAQABAD1AAAAhwM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h1msUA&#10;AADcAAAADwAAAGRycy9kb3ducmV2LnhtbESPQWvCQBSE70L/w/IKvemmKtKmrlIEISehxuL1NfuS&#10;Dc2+DbtrTP31XaHQ4zAz3zDr7Wg7MZAPrWMFz7MMBHHldMuNglO5n76ACBFZY+eYFPxQgO3mYbLG&#10;XLsrf9BwjI1IEA45KjAx9rmUoTJkMcxcT5y82nmLMUnfSO3xmuC2k/MsW0mLLacFgz3tDFXfx4tV&#10;cL59lsPFl+ZQ+6JYvn6dV75eKPX0OL6/gYg0xv/wX7vQCubZAu5n0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aHWa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7B3341">
            <w:pPr>
              <w:pStyle w:val="TipText"/>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406B51"/>
    <w:p w14:paraId="55E11C47" w14:textId="56D60F90" w:rsidR="00494DAE" w:rsidRDefault="00494DAE" w:rsidP="00406B51">
      <w:r w:rsidRPr="00494DAE">
        <w:rPr>
          <w:b/>
        </w:rPr>
        <w:t>Edge STR.</w:t>
      </w:r>
      <w:r>
        <w:t xml:space="preserve"> The edge strength value adjustment is enabled when edge detection is checked. It sets the strength for edge detection. A high value of edge strength prevents the diffusion to select neighboring structures. When the edge strength value is 0, it is equivalent to turning off edge detection.</w:t>
      </w:r>
    </w:p>
    <w:p w14:paraId="312C24F6" w14:textId="7BC7CFF3" w:rsidR="00346E7A" w:rsidRDefault="00346E7A" w:rsidP="00346E7A">
      <w:pPr>
        <w:pStyle w:val="Heading2"/>
      </w:pPr>
      <w:bookmarkStart w:id="265" w:name="_Toc406755680"/>
      <w:bookmarkStart w:id="266" w:name="_Toc406770753"/>
      <w:bookmarkStart w:id="267" w:name="_Toc457293727"/>
      <w:r>
        <w:t>Brush Properties</w:t>
      </w:r>
      <w:bookmarkEnd w:id="265"/>
      <w:bookmarkEnd w:id="266"/>
      <w:bookmarkEnd w:id="267"/>
    </w:p>
    <w:p w14:paraId="6C43B01A" w14:textId="35E4479F" w:rsidR="00346E7A" w:rsidRDefault="00346E7A" w:rsidP="00406B51">
      <w:r>
        <w:t>Brush diffusion strength and stamp sizes are controlled using the following settings.</w:t>
      </w:r>
    </w:p>
    <w:p w14:paraId="5B841500" w14:textId="287D8177" w:rsidR="00346E7A" w:rsidRDefault="00346E7A" w:rsidP="00406B51">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strong growth strength for coarse selection of large structures. Use weak growth strength for selecting finely-detailed structures.</w:t>
      </w:r>
    </w:p>
    <w:p w14:paraId="2C71E57C" w14:textId="0FFDB732" w:rsidR="00346E7A" w:rsidRDefault="00F30514" w:rsidP="00406B51">
      <w:r w:rsidRPr="00F30514">
        <w:rPr>
          <w:b/>
        </w:rPr>
        <w:t>Center size.</w:t>
      </w:r>
      <w:r w:rsidR="00346E7A">
        <w:t xml:space="preserve"> It is the center stroke stamp size in screen pixels. It determines the </w:t>
      </w:r>
      <w:r>
        <w:t>region that seed can be chosen by the selection brush.</w:t>
      </w:r>
    </w:p>
    <w:p w14:paraId="694ED2E6" w14:textId="1D18A1D4" w:rsidR="00F30514" w:rsidRDefault="00F30514" w:rsidP="00406B51">
      <w:r w:rsidRPr="00F30514">
        <w:rPr>
          <w:b/>
        </w:rPr>
        <w:t>Grow size.</w:t>
      </w:r>
      <w:r>
        <w:t xml:space="preserve"> It is the outer stroke stamp size in screen pixels. It determines the region that seed can grow. The grow size can also be disabled. When disabled, the selection brush uses the center stroke stamp only. So, the selection brush is for seeding only. </w:t>
      </w:r>
      <w:r>
        <w:lastRenderedPageBreak/>
        <w:t>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6E1905">
            <w:pPr>
              <w:pStyle w:val="Icon"/>
            </w:pPr>
            <w:r>
              <w:rPr>
                <w:noProof/>
                <w:lang w:eastAsia="en-US"/>
              </w:rPr>
              <mc:AlternateContent>
                <mc:Choice Requires="wpg">
                  <w:drawing>
                    <wp:inline distT="0" distB="0" distL="0" distR="0" wp14:anchorId="66666274" wp14:editId="00DBEB43">
                      <wp:extent cx="228600" cy="228600"/>
                      <wp:effectExtent l="0" t="0" r="0" b="0"/>
                      <wp:docPr id="2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150C4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l/MMA&#10;AADcAAAADwAAAGRycy9kb3ducmV2LnhtbESP3WoCMRCF7wXfIYzQO80qVOxqFLG09MZKt32AYTNu&#10;tt1MQpKu69s3QsHLw/n5OJvdYDvRU4itYwXzWQGCuHa65UbB1+fLdAUiJmSNnWNScKUIu+14tMFS&#10;uwt/UF+lRuQRjiUqMCn5UspYG7IYZ84TZ+/sgsWUZWikDnjJ47aTi6JYSostZ4JBTwdD9U/1azPE&#10;+P7ZH17bp5Wl5vt0XYb3Iyr1MBn2axCJhnQP/7fftIJF8Qi3M/kI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El/MMAAADcAAAADwAAAAAAAAAAAAAAAACYAgAAZHJzL2Rv&#10;d25yZXYueG1sUEsFBgAAAAAEAAQA9QAAAIgD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WAsUA&#10;AADcAAAADwAAAGRycy9kb3ducmV2LnhtbESPwWrDMBBE74X8g9hAbo3cpJjWjRJCIOBToXFLrltr&#10;bZlaKyMpjtOvrwqFHoeZecNsdpPtxUg+dI4VPCwzEMS10x23Ct6r4/0TiBCRNfaOScGNAuy2s7sN&#10;Ftpd+Y3GU2xFgnAoUIGJcSikDLUhi2HpBuLkNc5bjEn6VmqP1wS3vVxlWS4tdpwWDA50MFR/nS5W&#10;wfn7oxovvjKvjS/Lx+fPc+6btVKL+bR/ARFpiv/hv3apFayyHH7Pp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9Y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1D56DBA" w:rsidR="00F30514" w:rsidRDefault="00F30514" w:rsidP="006E1905">
            <w:pPr>
              <w:pStyle w:val="TipText"/>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p>
        </w:tc>
      </w:tr>
    </w:tbl>
    <w:p w14:paraId="23DF7E9E" w14:textId="56355845" w:rsidR="008D4CA7" w:rsidRDefault="008D4CA7" w:rsidP="008D4CA7">
      <w:pPr>
        <w:pStyle w:val="Heading2"/>
      </w:pPr>
      <w:bookmarkStart w:id="268" w:name="_Toc406755681"/>
      <w:bookmarkStart w:id="269" w:name="_Toc406770754"/>
      <w:bookmarkStart w:id="270" w:name="_Toc457293728"/>
      <w:r>
        <w:t>Creating New Channels from Selection</w:t>
      </w:r>
      <w:bookmarkEnd w:id="268"/>
      <w:bookmarkEnd w:id="269"/>
      <w:bookmarkEnd w:id="270"/>
    </w:p>
    <w:p w14:paraId="315CF525" w14:textId="39649F92" w:rsidR="008D4CA7" w:rsidRDefault="008D4CA7" w:rsidP="008D4CA7">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are located in the toolbars of the Analyze window and Workspace panel.</w:t>
      </w:r>
    </w:p>
    <w:p w14:paraId="01B9E518" w14:textId="3DEFFDE9" w:rsidR="008D4CA7" w:rsidRDefault="00BD0C2D" w:rsidP="008D4CA7">
      <w:r>
        <w:rPr>
          <w:b/>
          <w:noProof/>
          <w:lang w:eastAsia="en-US"/>
        </w:rPr>
        <w:drawing>
          <wp:inline distT="0" distB="0" distL="0" distR="0" wp14:anchorId="52601823" wp14:editId="2685CBAD">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It creates a new channel from original volume without the selected structures.</w:t>
      </w:r>
    </w:p>
    <w:p w14:paraId="0F3FDE9A" w14:textId="78B926D7" w:rsidR="001D6308" w:rsidRDefault="00BD0C2D" w:rsidP="008D4CA7">
      <w:r>
        <w:rPr>
          <w:b/>
          <w:noProof/>
          <w:lang w:eastAsia="en-US"/>
        </w:rPr>
        <w:drawing>
          <wp:inline distT="0" distB="0" distL="0" distR="0" wp14:anchorId="4A435950" wp14:editId="29BFCFD7">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1D6308" w:rsidRPr="0018205D">
        <w:rPr>
          <w:b/>
        </w:rPr>
        <w:t>Extract.</w:t>
      </w:r>
      <w:r w:rsidR="001D6308">
        <w:t xml:space="preserve"> It creates a new channel from original volume with only the selected structures included.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6E1905">
            <w:pPr>
              <w:pStyle w:val="Icon"/>
            </w:pPr>
            <w:r>
              <w:rPr>
                <w:noProof/>
                <w:lang w:eastAsia="en-US"/>
              </w:rPr>
              <mc:AlternateContent>
                <mc:Choice Requires="wpg">
                  <w:drawing>
                    <wp:inline distT="0" distB="0" distL="0" distR="0" wp14:anchorId="1E37A6F3" wp14:editId="580C8AEC">
                      <wp:extent cx="228600" cy="228600"/>
                      <wp:effectExtent l="0" t="0" r="0" b="0"/>
                      <wp:docPr id="20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65CDD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8QucAA&#10;AADcAAAADwAAAGRycy9kb3ducmV2LnhtbERPzU4CMRC+m/gOzZh4ky4cCK4UQiAYL0oAH2CyHbcr&#10;22nT1mV5e+dg4vHL979cj75XA6XcBTYwnVSgiJtgO24NfJ73TwtQuSBb7AOTgRtlWK/u75ZY23Dl&#10;Iw2n0ioJ4VyjAVdKrLXOjSOPeRIisXBfIXksAlOrbcKrhPtez6pqrj12LA0OI20dNZfTj5cSF4dd&#10;3L52zwtP7ffhNk8f72jM48O4eQFVaCz/4j/3mzUwm8p8OSN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a8QucAAAADcAAAADwAAAAAAAAAAAAAAAACYAgAAZHJzL2Rvd25y&#10;ZXYueG1sUEsFBgAAAAAEAAQA9QAAAIUD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q8UA&#10;AADcAAAADwAAAGRycy9kb3ducmV2LnhtbESPwWrDMBBE74X+g9hCbo3stITUiRJKoeBToXFCrltr&#10;bZlYKyMpjtOvrwqFHoeZecNsdpPtxUg+dI4V5PMMBHHtdMetgkP1/rgCESKyxt4xKbhRgN32/m6D&#10;hXZX/qRxH1uRIBwKVGBiHAopQ23IYpi7gTh5jfMWY5K+ldrjNcFtLxdZtpQWO04LBgd6M1Sf9xer&#10;4PR9rMaLr8xH48vy+eXrtPTNk1Kzh+l1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9i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1D00CC0" w:rsidR="001D6308" w:rsidRDefault="001D6308" w:rsidP="00137525">
            <w:pPr>
              <w:pStyle w:val="TipText"/>
              <w:cnfStyle w:val="000000000000" w:firstRow="0" w:lastRow="0" w:firstColumn="0" w:lastColumn="0" w:oddVBand="0" w:evenVBand="0" w:oddHBand="0" w:evenHBand="0" w:firstRowFirstColumn="0" w:firstRowLastColumn="0" w:lastRowFirstColumn="0" w:lastRowLastColumn="0"/>
            </w:pPr>
            <w:r>
              <w:t>You can keep creating new channels using the extract operations. However, the erase operation behaves differently. It creates a new channel and append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 if you do not want to erase directly on the volume channel.</w:t>
            </w:r>
          </w:p>
        </w:tc>
      </w:tr>
    </w:tbl>
    <w:p w14:paraId="78732C71" w14:textId="77777777" w:rsidR="001D6308" w:rsidRPr="008D4CA7" w:rsidRDefault="001D6308" w:rsidP="008D4CA7"/>
    <w:p w14:paraId="4FA32898" w14:textId="77777777" w:rsidR="00BF54AB" w:rsidRDefault="00BF54AB">
      <w:r>
        <w:br w:type="page"/>
      </w:r>
    </w:p>
    <w:p w14:paraId="3CC95C50" w14:textId="644A8465" w:rsidR="00726A90" w:rsidRDefault="00726A90" w:rsidP="00726A90">
      <w:pPr>
        <w:pStyle w:val="Heading1"/>
      </w:pPr>
      <w:bookmarkStart w:id="271" w:name="_Toc406755682"/>
      <w:bookmarkStart w:id="272" w:name="_Ref406761902"/>
      <w:bookmarkStart w:id="273" w:name="_Toc406770755"/>
      <w:bookmarkStart w:id="274" w:name="_Ref414535485"/>
      <w:bookmarkStart w:id="275" w:name="_Ref420071289"/>
      <w:bookmarkStart w:id="276" w:name="_Ref420662628"/>
      <w:bookmarkStart w:id="277" w:name="_Ref428197053"/>
      <w:bookmarkStart w:id="278" w:name="_Ref433808918"/>
      <w:bookmarkStart w:id="279" w:name="_Toc457293729"/>
      <w:r>
        <w:lastRenderedPageBreak/>
        <w:t>Measurement</w:t>
      </w:r>
      <w:bookmarkEnd w:id="271"/>
      <w:bookmarkEnd w:id="272"/>
      <w:bookmarkEnd w:id="273"/>
      <w:bookmarkEnd w:id="274"/>
      <w:bookmarkEnd w:id="275"/>
      <w:bookmarkEnd w:id="276"/>
      <w:bookmarkEnd w:id="277"/>
      <w:bookmarkEnd w:id="278"/>
      <w:bookmarkEnd w:id="279"/>
    </w:p>
    <w:p w14:paraId="5E12C099" w14:textId="396CC4D4" w:rsidR="00C63B7F" w:rsidRDefault="006E1905" w:rsidP="00C63B7F">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w:t>
      </w:r>
      <w:r w:rsidR="00C63B7F">
        <w:t xml:space="preserve">click “Measurement” </w:t>
      </w:r>
      <w:r w:rsidR="00C63B7F">
        <w:rPr>
          <w:noProof/>
          <w:lang w:eastAsia="en-US"/>
        </w:rPr>
        <w:drawing>
          <wp:inline distT="0" distB="0" distL="0" distR="0" wp14:anchorId="1073A7F1" wp14:editId="36FFA39B">
            <wp:extent cx="685800" cy="32004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C63B7F">
        <w:t xml:space="preserve"> on the main toolbar. If the button is not currently showing, use the drop-down list on Windows, or the main menu, under Tools, on OS X.</w:t>
      </w:r>
    </w:p>
    <w:p w14:paraId="208A2DCD" w14:textId="09535C90" w:rsidR="006E1905" w:rsidRDefault="006E1905" w:rsidP="00C63B7F">
      <w:pPr>
        <w:jc w:val="center"/>
      </w:pPr>
      <w:r>
        <w:rPr>
          <w:noProof/>
          <w:lang w:eastAsia="en-US"/>
        </w:rPr>
        <w:drawing>
          <wp:inline distT="0" distB="0" distL="0" distR="0" wp14:anchorId="4D7034DC" wp14:editId="543CD1B9">
            <wp:extent cx="1325880" cy="1819656"/>
            <wp:effectExtent l="0" t="0" r="762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1325880" cy="1819656"/>
                    </a:xfrm>
                    <a:prstGeom prst="rect">
                      <a:avLst/>
                    </a:prstGeom>
                    <a:noFill/>
                    <a:ln>
                      <a:noFill/>
                    </a:ln>
                  </pic:spPr>
                </pic:pic>
              </a:graphicData>
            </a:graphic>
          </wp:inline>
        </w:drawing>
      </w:r>
    </w:p>
    <w:p w14:paraId="4351E54A" w14:textId="483E4389" w:rsidR="006E1905" w:rsidRDefault="006E1905" w:rsidP="00425AF1">
      <w:pPr>
        <w:pStyle w:val="Caption"/>
        <w:jc w:val="center"/>
      </w:pPr>
      <w:bookmarkStart w:id="280" w:name="_Ref406667193"/>
      <w:bookmarkStart w:id="281" w:name="_Toc457293796"/>
      <w:r>
        <w:t xml:space="preserve">Figure </w:t>
      </w:r>
      <w:r w:rsidR="00AD39CE">
        <w:fldChar w:fldCharType="begin"/>
      </w:r>
      <w:r w:rsidR="00AD39CE">
        <w:instrText xml:space="preserve"> STYLEREF 1 \s </w:instrText>
      </w:r>
      <w:r w:rsidR="00AD39CE">
        <w:fldChar w:fldCharType="separate"/>
      </w:r>
      <w:r w:rsidR="00B137B9">
        <w:rPr>
          <w:noProof/>
        </w:rPr>
        <w:t>16</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1</w:t>
      </w:r>
      <w:r w:rsidR="00AD39CE">
        <w:rPr>
          <w:noProof/>
        </w:rPr>
        <w:fldChar w:fldCharType="end"/>
      </w:r>
      <w:bookmarkEnd w:id="280"/>
      <w:r>
        <w:t xml:space="preserve">. Launch </w:t>
      </w:r>
      <w:r w:rsidR="00425AF1">
        <w:t>Measurement window from main toolbar.</w:t>
      </w:r>
      <w:bookmarkEnd w:id="281"/>
    </w:p>
    <w:p w14:paraId="37EA8C33" w14:textId="035270BC" w:rsidR="00425AF1" w:rsidRDefault="00425AF1" w:rsidP="00AA0655">
      <w:pPr>
        <w:spacing w:after="120"/>
      </w:pPr>
      <w:r>
        <w:t>The Measurement window is shown in</w:t>
      </w:r>
      <w:r w:rsidR="0014598B">
        <w:t xml:space="preserve"> </w:t>
      </w:r>
      <w:r w:rsidR="0014598B">
        <w:fldChar w:fldCharType="begin"/>
      </w:r>
      <w:r w:rsidR="0014598B">
        <w:instrText xml:space="preserve"> REF _Ref406667419 \h </w:instrText>
      </w:r>
      <w:r w:rsidR="0014598B">
        <w:fldChar w:fldCharType="separate"/>
      </w:r>
      <w:r w:rsidR="00B137B9">
        <w:t xml:space="preserve">Figure </w:t>
      </w:r>
      <w:r w:rsidR="00B137B9">
        <w:rPr>
          <w:noProof/>
        </w:rPr>
        <w:t>16</w:t>
      </w:r>
      <w:r w:rsidR="00B137B9">
        <w:noBreakHyphen/>
      </w:r>
      <w:r w:rsidR="00B137B9">
        <w:rPr>
          <w:noProof/>
        </w:rPr>
        <w:t>2</w:t>
      </w:r>
      <w:r w:rsidR="0014598B">
        <w:fldChar w:fldCharType="end"/>
      </w:r>
      <w:r w:rsidR="0014598B">
        <w:t>.</w:t>
      </w:r>
    </w:p>
    <w:p w14:paraId="79D64BD4" w14:textId="63164F89" w:rsidR="00425AF1" w:rsidRDefault="003B5909" w:rsidP="00AA0655">
      <w:pPr>
        <w:spacing w:after="120"/>
        <w:jc w:val="center"/>
      </w:pPr>
      <w:r>
        <w:rPr>
          <w:noProof/>
          <w:lang w:eastAsia="en-US"/>
        </w:rPr>
        <w:drawing>
          <wp:inline distT="0" distB="0" distL="0" distR="0" wp14:anchorId="3CA9A89D" wp14:editId="2F40B781">
            <wp:extent cx="3280453" cy="388023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measurement_ui2.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3289853" cy="3891356"/>
                    </a:xfrm>
                    <a:prstGeom prst="rect">
                      <a:avLst/>
                    </a:prstGeom>
                    <a:noFill/>
                    <a:ln>
                      <a:noFill/>
                    </a:ln>
                  </pic:spPr>
                </pic:pic>
              </a:graphicData>
            </a:graphic>
          </wp:inline>
        </w:drawing>
      </w:r>
    </w:p>
    <w:p w14:paraId="4FD7D632" w14:textId="4BF8561F" w:rsidR="00425AF1" w:rsidRDefault="00425AF1" w:rsidP="00425AF1">
      <w:pPr>
        <w:pStyle w:val="Caption"/>
        <w:jc w:val="center"/>
      </w:pPr>
      <w:bookmarkStart w:id="282" w:name="_Ref406667419"/>
      <w:bookmarkStart w:id="283" w:name="_Toc457293797"/>
      <w:r>
        <w:t xml:space="preserve">Figure </w:t>
      </w:r>
      <w:r w:rsidR="00AD39CE">
        <w:fldChar w:fldCharType="begin"/>
      </w:r>
      <w:r w:rsidR="00AD39CE">
        <w:instrText xml:space="preserve"> STYLEREF 1 \s </w:instrText>
      </w:r>
      <w:r w:rsidR="00AD39CE">
        <w:fldChar w:fldCharType="separate"/>
      </w:r>
      <w:r w:rsidR="00B137B9">
        <w:rPr>
          <w:noProof/>
        </w:rPr>
        <w:t>16</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2</w:t>
      </w:r>
      <w:r w:rsidR="00AD39CE">
        <w:rPr>
          <w:noProof/>
        </w:rPr>
        <w:fldChar w:fldCharType="end"/>
      </w:r>
      <w:bookmarkEnd w:id="282"/>
      <w:r>
        <w:t>. Measurement window.</w:t>
      </w:r>
      <w:bookmarkEnd w:id="283"/>
    </w:p>
    <w:p w14:paraId="66C607FE" w14:textId="608E1157" w:rsidR="00230BE0" w:rsidRPr="00230BE0" w:rsidRDefault="00EB53C4" w:rsidP="00230BE0">
      <w:pPr>
        <w:pStyle w:val="Heading2"/>
      </w:pPr>
      <w:bookmarkStart w:id="284" w:name="_Toc406755683"/>
      <w:bookmarkStart w:id="285" w:name="_Toc406770756"/>
      <w:bookmarkStart w:id="286" w:name="_Toc457293730"/>
      <w:r>
        <w:lastRenderedPageBreak/>
        <w:t>Measurement Tool</w:t>
      </w:r>
      <w:r w:rsidR="00230BE0">
        <w:t xml:space="preserve"> Types</w:t>
      </w:r>
      <w:bookmarkEnd w:id="284"/>
      <w:bookmarkEnd w:id="285"/>
      <w:bookmarkEnd w:id="286"/>
    </w:p>
    <w:p w14:paraId="5DBCF652" w14:textId="57999CD5" w:rsidR="00425AF1" w:rsidRDefault="0014598B" w:rsidP="00425AF1">
      <w:r>
        <w:t xml:space="preserve">There are </w:t>
      </w:r>
      <w:r w:rsidR="005D4409">
        <w:t>five</w:t>
      </w:r>
      <w:r>
        <w:t xml:space="preserve"> types of measurement tools </w:t>
      </w:r>
      <w:r w:rsidR="00001582">
        <w:t xml:space="preserve">that </w:t>
      </w:r>
      <w:r>
        <w:t>you can create.</w:t>
      </w:r>
    </w:p>
    <w:p w14:paraId="2F94999E" w14:textId="3818F5E7" w:rsidR="0014598B" w:rsidRDefault="001269AC" w:rsidP="00425AF1">
      <w:r>
        <w:rPr>
          <w:b/>
          <w:noProof/>
          <w:lang w:eastAsia="en-US"/>
        </w:rPr>
        <w:drawing>
          <wp:inline distT="0" distB="0" distL="0" distR="0" wp14:anchorId="22B7F102" wp14:editId="7B42F893">
            <wp:extent cx="164592" cy="164592"/>
            <wp:effectExtent l="0" t="0" r="6985"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listicon_locator.png"/>
                    <pic:cNvPicPr/>
                  </pic:nvPicPr>
                  <pic:blipFill>
                    <a:blip r:embed="rId133">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b/>
        </w:rPr>
        <w:t xml:space="preserve"> </w:t>
      </w:r>
      <w:r w:rsidR="0014598B" w:rsidRPr="00230BE0">
        <w:rPr>
          <w:b/>
        </w:rPr>
        <w:t>Locator.</w:t>
      </w:r>
      <w:r w:rsidR="0014598B">
        <w:t xml:space="preserve"> First click the icon of locator. Then, click in render view to create a locator. A locator is a single point in 3D space, which measures its position in X, Y, and Z coordinates. The newly created locator is added to the list in the measurement window along with its</w:t>
      </w:r>
      <w:r w:rsidR="00230BE0">
        <w:t xml:space="preserve"> information. The coordinates of the locator is listed under “Start/End Points (X, Y, Z)”. You can keep clicking in render view to create more locators, as long as the toolbar icon is checked.</w:t>
      </w:r>
    </w:p>
    <w:p w14:paraId="7716EE5D" w14:textId="2BE5FDD1" w:rsidR="001269AC" w:rsidRDefault="001269AC" w:rsidP="00425AF1">
      <w:r>
        <w:rPr>
          <w:noProof/>
          <w:lang w:eastAsia="en-US"/>
        </w:rPr>
        <w:drawing>
          <wp:inline distT="0" distB="0" distL="0" distR="0" wp14:anchorId="74461B1F" wp14:editId="309E6F18">
            <wp:extent cx="201168" cy="201168"/>
            <wp:effectExtent l="0" t="0" r="889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1269AC">
        <w:rPr>
          <w:b/>
        </w:rPr>
        <w:t>Probe.</w:t>
      </w:r>
      <w:r>
        <w:t xml:space="preserve"> Probe</w:t>
      </w:r>
      <w:r w:rsidR="00FF63E0">
        <w:fldChar w:fldCharType="begin"/>
      </w:r>
      <w:r w:rsidR="00FF63E0">
        <w:instrText xml:space="preserve"> XE "P</w:instrText>
      </w:r>
      <w:r w:rsidR="00FF63E0" w:rsidRPr="001847F7">
        <w:instrText>robe</w:instrText>
      </w:r>
      <w:r w:rsidR="00FF63E0">
        <w:instrText xml:space="preserve">" </w:instrText>
      </w:r>
      <w:r w:rsidR="00FF63E0">
        <w:fldChar w:fldCharType="end"/>
      </w:r>
      <w:r>
        <w:t xml:space="preserve"> tool allows you to create a two-point ruler that goes through the data from the current viewing direction. First find a viewing direction y rotating the view. Then, click once in the render view with the probe tool selected. The newly created probe is added to the list in the measurement window along with its information.</w:t>
      </w:r>
      <w:r w:rsidR="00FF63E0">
        <w:t xml:space="preserve"> The probe tool is mainly used with the paint brush tool and profile tool to generate an averaged intensity profile along the viewing direction. See the profile tool for more details.</w:t>
      </w:r>
    </w:p>
    <w:p w14:paraId="16E3C181" w14:textId="10A326E9" w:rsidR="005D4409" w:rsidRDefault="005D4409" w:rsidP="00425AF1">
      <w:r>
        <w:rPr>
          <w:noProof/>
          <w:lang w:eastAsia="en-US"/>
        </w:rPr>
        <w:drawing>
          <wp:inline distT="0" distB="0" distL="0" distR="0" wp14:anchorId="7AF86CD8" wp14:editId="4CD30F4A">
            <wp:extent cx="164592" cy="164592"/>
            <wp:effectExtent l="0" t="0" r="6985"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protractor.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5D4409">
        <w:rPr>
          <w:b/>
        </w:rPr>
        <w:t>Protractor.</w:t>
      </w:r>
      <w:r>
        <w:t xml:space="preserve"> Protractor</w:t>
      </w:r>
      <w:r w:rsidR="00D82678">
        <w:t xml:space="preserve"> allows you to measure the angle</w:t>
      </w:r>
      <w:r>
        <w:t xml:space="preserve"> between two lines. Click three times in the render view to create an angle measurement. The angle value in degrees is shown in the list of the measurement dialog window.</w:t>
      </w:r>
    </w:p>
    <w:p w14:paraId="0DEC4A7A" w14:textId="6DBFA456" w:rsidR="00230BE0" w:rsidRDefault="00BD0C2D" w:rsidP="00425AF1">
      <w:r>
        <w:rPr>
          <w:b/>
          <w:noProof/>
          <w:lang w:eastAsia="en-US"/>
        </w:rPr>
        <w:drawing>
          <wp:inline distT="0" distB="0" distL="0" distR="0" wp14:anchorId="0B5F0A62" wp14:editId="4B1A0C52">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230BE0" w:rsidRPr="00230BE0">
        <w:rPr>
          <w:b/>
        </w:rPr>
        <w:t>Two-point ruler.</w:t>
      </w:r>
      <w:r w:rsidR="00230BE0">
        <w:t xml:space="preserve"> First click the icon of two-point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7761128F" w14:textId="028981B9" w:rsidR="00230BE0" w:rsidRDefault="00BD0C2D" w:rsidP="00425AF1">
      <w:r>
        <w:rPr>
          <w:b/>
          <w:noProof/>
          <w:lang w:eastAsia="en-US"/>
        </w:rPr>
        <w:drawing>
          <wp:inline distT="0" distB="0" distL="0" distR="0" wp14:anchorId="5DAABDF9" wp14:editId="3BFFFA01">
            <wp:extent cx="164592" cy="164592"/>
            <wp:effectExtent l="0" t="0" r="6985" b="69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HP2\SkyDrive\FluoRender\listicon_addruler.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230BE0" w:rsidRPr="00A43132">
        <w:rPr>
          <w:b/>
        </w:rPr>
        <w:t>Two-plus-point ruler.</w:t>
      </w:r>
      <w:r w:rsidR="00230BE0">
        <w:t xml:space="preserve"> First click the icon of two-plus-point ruler. Then, click in render view to create the ruler with multiple points. You can end the ruler by right-clicking. Or, you can uncheck the toolbar icon to end the ruler. The length and start/end points can be found in the list of measurement window. After ending a ruler by right-clicking, you can keep creating more rulers, as long as the toolbar icon is checked.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CB0B0C">
            <w:pPr>
              <w:pStyle w:val="Icon"/>
            </w:pPr>
            <w:r>
              <w:rPr>
                <w:noProof/>
                <w:lang w:eastAsia="en-US"/>
              </w:rPr>
              <mc:AlternateContent>
                <mc:Choice Requires="wpg">
                  <w:drawing>
                    <wp:inline distT="0" distB="0" distL="0" distR="0" wp14:anchorId="4EAC1907" wp14:editId="3B49031A">
                      <wp:extent cx="228600" cy="228600"/>
                      <wp:effectExtent l="0" t="0" r="0" b="0"/>
                      <wp:docPr id="21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D0CAC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kcv8AA&#10;AADcAAAADwAAAGRycy9kb3ducmV2LnhtbERPzU4CMRC+m/gOzZh4ky4cCK4UQiAYL0oAH2CyHbcr&#10;22nT1mV5e+dg4vHL979cj75XA6XcBTYwnVSgiJtgO24NfJ73TwtQuSBb7AOTgRtlWK/u75ZY23Dl&#10;Iw2n0ioJ4VyjAVdKrLXOjSOPeRIisXBfIXksAlOrbcKrhPtez6pqrj12LA0OI20dNZfTj5cSF4dd&#10;3L52zwtP7ffhNk8f72jM48O4eQFVaCz/4j/3mzUwm8paOSN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9kcv8AAAADcAAAADwAAAAAAAAAAAAAAAACYAgAAZHJzL2Rvd25y&#10;ZXYueG1sUEsFBgAAAAAEAAQA9QAAAIUD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UrcUA&#10;AADcAAAADwAAAGRycy9kb3ducmV2LnhtbESPzWrDMBCE74G+g9hCb4mcH0LjRgmlEPCp0Dgh1621&#10;tkytlZEUx+3TV4FCj8PMfMNs96PtxEA+tI4VzGcZCOLK6ZYbBafyMH0GESKyxs4xKfimAPvdw2SL&#10;uXY3/qDhGBuRIBxyVGBi7HMpQ2XIYpi5njh5tfMWY5K+kdrjLcFtJxdZtpYWW04LBnt6M1R9Ha9W&#10;weXnXA5XX5r32hfFavN5Wft6qdTT4/j6AiLSGP/Df+1CK1jMN3A/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WdS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41B76BBF" w:rsidR="00230BE0" w:rsidRDefault="00AC15EA" w:rsidP="00AC15EA">
            <w:pPr>
              <w:pStyle w:val="TipText"/>
              <w:cnfStyle w:val="000000000000" w:firstRow="0" w:lastRow="0" w:firstColumn="0" w:lastColumn="0" w:oddVBand="0" w:evenVBand="0" w:oddHBand="0" w:evenHBand="0" w:firstRowFirstColumn="0" w:firstRowLastColumn="0" w:lastRowFirstColumn="0" w:lastRowLastColumn="0"/>
            </w:pPr>
            <w:r>
              <w:t>Paint selection brush can be activated when a ruler tool is enabled. It can be used to measure the volume of paint selected structures. To activate paint brush during ruler measurement, you have to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CB0B0C">
            <w:pPr>
              <w:pStyle w:val="Icon"/>
            </w:pPr>
            <w:r>
              <w:rPr>
                <w:noProof/>
                <w:lang w:eastAsia="en-US"/>
              </w:rPr>
              <mc:AlternateContent>
                <mc:Choice Requires="wpg">
                  <w:drawing>
                    <wp:inline distT="0" distB="0" distL="0" distR="0" wp14:anchorId="353FD975" wp14:editId="6D86250F">
                      <wp:extent cx="228600" cy="228600"/>
                      <wp:effectExtent l="0" t="0" r="0" b="0"/>
                      <wp:docPr id="22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5CD83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9/n8MA&#10;AADcAAAADwAAAGRycy9kb3ducmV2LnhtbESPzWoCMRSF94LvEK7QnWachejUKKK0dNMWRx/gMrmd&#10;TDu5CUk6jm/fFApdHs7Px9nuR9uLgULsHCtYLgoQxI3THbcKrpen+RpETMgae8ek4E4R9rvpZIuV&#10;djc+01CnVuQRjhUqMCn5SsrYGLIYF84TZ+/DBYspy9BKHfCWx20vy6JYSYsdZ4JBT0dDzVf9bTPE&#10;+OHkj8/dZm2p/Xy/r8LbKyr1MBsPjyASjek//Nd+0QrKcgm/Z/IR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9/n8MAAADcAAAADwAAAAAAAAAAAAAAAACYAgAAZHJzL2Rv&#10;d25yZXYueG1sUEsFBgAAAAAEAAQA9QAAAIgD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MYcUA&#10;AADcAAAADwAAAGRycy9kb3ducmV2LnhtbESPwWrDMBBE74X+g9hCbo0cp4TWjRJKIeBToHFLrltr&#10;bZlYKyMpjpOvrwqFHoeZecOst5PtxUg+dI4VLOYZCOLa6Y5bBZ/V7vEZRIjIGnvHpOBKAbab+7s1&#10;Ftpd+IPGQ2xFgnAoUIGJcSikDLUhi2HuBuLkNc5bjEn6VmqPlwS3vcyzbCUtdpwWDA70bqg+Hc5W&#10;wfH2VY1nX5l948vy6eX7uPLNUqnZw/T2CiLSFP/Df+1SK8jzHH7Pp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kYxh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985B65">
            <w:pPr>
              <w:pStyle w:val="TipText"/>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77505E3C" w14:textId="77777777" w:rsidR="00230BE0" w:rsidRDefault="00230BE0" w:rsidP="00425AF1"/>
    <w:p w14:paraId="5EC07652" w14:textId="4B49946E" w:rsidR="001269AC" w:rsidRDefault="001269AC" w:rsidP="00AC15EA">
      <w:pPr>
        <w:pStyle w:val="Heading2"/>
      </w:pPr>
      <w:bookmarkStart w:id="287" w:name="_Toc457293731"/>
      <w:bookmarkStart w:id="288" w:name="_Toc406755684"/>
      <w:bookmarkStart w:id="289" w:name="_Toc406770757"/>
      <w:r>
        <w:lastRenderedPageBreak/>
        <w:t>Profiling</w:t>
      </w:r>
      <w:bookmarkEnd w:id="287"/>
    </w:p>
    <w:p w14:paraId="133AA145" w14:textId="6565820F" w:rsidR="001269AC" w:rsidRPr="001269AC" w:rsidRDefault="001269AC" w:rsidP="001269AC">
      <w:r>
        <w:rPr>
          <w:noProof/>
          <w:lang w:eastAsia="en-US"/>
        </w:rPr>
        <w:drawing>
          <wp:inline distT="0" distB="0" distL="0" distR="0" wp14:anchorId="254A4F63" wp14:editId="0B5474F9">
            <wp:extent cx="219456" cy="219456"/>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rsidR="00266CC8">
        <w:t xml:space="preserve"> The profile</w:t>
      </w:r>
      <w:r w:rsidR="00FF63E0">
        <w:fldChar w:fldCharType="begin"/>
      </w:r>
      <w:r w:rsidR="00FF63E0">
        <w:instrText xml:space="preserve"> XE "P</w:instrText>
      </w:r>
      <w:r w:rsidR="00FF63E0" w:rsidRPr="00B22B6B">
        <w:instrText>rofile</w:instrText>
      </w:r>
      <w:r w:rsidR="00FF63E0">
        <w:instrText xml:space="preserve">" </w:instrText>
      </w:r>
      <w:r w:rsidR="00FF63E0">
        <w:fldChar w:fldCharType="end"/>
      </w:r>
      <w:r w:rsidR="00266CC8">
        <w:t xml:space="preserve"> tool generates an intensity profile within a volume along a selected ruler. First select a ruler from the list in the measurement window, and then click the profile tool. When you export the rulers, the intensity profiles are saved as sequences of numbers in text format. You can read the numbers using an external tool, such as Microsoft Excel. The range of intensity values is 0 to 1, with 1 representing the maximum intensity value of the entire data volume. For most of the ruler types, a number in the intensity profile is sampled from one voxel of the volume data. If the probe tool is used along with a paint brush, which creates a cylindrical mask of the data, the profile tool samples within the masked volume and calculates averaged intensities along a sequence of disk-shape regions along the probe ruler. You can adjust the size of the brush to</w:t>
      </w:r>
      <w:r w:rsidR="009C1606">
        <w:t xml:space="preserve"> calculate the averaging in a larger or smaller region.</w:t>
      </w:r>
    </w:p>
    <w:p w14:paraId="37F39A96" w14:textId="11524D3E" w:rsidR="00AC15EA" w:rsidRDefault="00AC15EA" w:rsidP="00AC15EA">
      <w:pPr>
        <w:pStyle w:val="Heading2"/>
      </w:pPr>
      <w:bookmarkStart w:id="290" w:name="_Toc457293732"/>
      <w:r>
        <w:t xml:space="preserve">Making Changes to </w:t>
      </w:r>
      <w:r w:rsidR="00714C4F">
        <w:t>Measurement Tools</w:t>
      </w:r>
      <w:bookmarkEnd w:id="288"/>
      <w:bookmarkEnd w:id="289"/>
      <w:bookmarkEnd w:id="290"/>
    </w:p>
    <w:p w14:paraId="0566D12B" w14:textId="31B61A98" w:rsidR="00AC15EA" w:rsidRDefault="00714C4F" w:rsidP="00425AF1">
      <w:r>
        <w:t>You can change the position of locators or ruler points after they have been created. In addition, you can change the settings to more easily set the position of locators and ruler points in 3D. These settings and tools are available to make changed to measurement tools.</w:t>
      </w:r>
    </w:p>
    <w:p w14:paraId="247548D3" w14:textId="364C6C97" w:rsidR="003B5909" w:rsidRDefault="003B5909" w:rsidP="00425AF1">
      <w:r w:rsidRPr="003B5909">
        <w:rPr>
          <w:b/>
        </w:rPr>
        <w:t>Name.</w:t>
      </w:r>
      <w:r>
        <w:t xml:space="preserve"> Click a measurement tool in the list. A text edit box shows to allow you change the name of the selected tool. When you type in the text edit box, the name of the selected tool is updated in the render view port at the same time.</w:t>
      </w:r>
    </w:p>
    <w:p w14:paraId="5A7E31E1" w14:textId="64229AB4" w:rsidR="003B5909" w:rsidRDefault="003B5909" w:rsidP="00425AF1">
      <w:r w:rsidRPr="003B5909">
        <w:rPr>
          <w:b/>
        </w:rPr>
        <w:t>Color.</w:t>
      </w:r>
      <w:r>
        <w:t xml:space="preserve"> Click a measurement tool in the list. A color swatch button shows to allow you change the color of the selected tool. Click the color swatch button. It shows a color selector dialog window. Choose the desired color and close the dialog window. A new color is updated to the selected tool in the render view port at the same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13764DC6" w14:textId="77777777" w:rsidTr="0078369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AF9F2F8" w14:textId="77777777" w:rsidR="003B5909" w:rsidRDefault="003B5909" w:rsidP="0078369E">
            <w:pPr>
              <w:pStyle w:val="Icon"/>
            </w:pPr>
            <w:r>
              <w:rPr>
                <w:noProof/>
                <w:lang w:eastAsia="en-US"/>
              </w:rPr>
              <mc:AlternateContent>
                <mc:Choice Requires="wpg">
                  <w:drawing>
                    <wp:inline distT="0" distB="0" distL="0" distR="0" wp14:anchorId="3C9268D1" wp14:editId="57CBE321">
                      <wp:extent cx="228600" cy="228600"/>
                      <wp:effectExtent l="0" t="0" r="0" b="0"/>
                      <wp:docPr id="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 name="Oval 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 name="Freeform 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02AF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NaOkCCEBQAA8BEAAA4AAAAAAAAAAAAAAAAALgIAAGRycy9lMm9E&#10;b2MueG1sUEsBAi0AFAAGAAgAAAAhAPgMKZnYAAAAAwEAAA8AAAAAAAAAAAAAAAAA3gcAAGRycy9k&#10;b3ducmV2LnhtbFBLBQYAAAAABAAEAPMAAADjCAAAAAA=&#10;">
                      <v:oval id="Oval 2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CJMsEA&#10;AADbAAAADwAAAGRycy9kb3ducmV2LnhtbESPzWoCMRSF9wXfIVyhu5pxFmJHoxSl4qaVqg9wmdxO&#10;pp3chCQdx7dvBMHl4fx8nOV6sJ3oKcTWsYLppABBXDvdcqPgfHp/mYOICVlj55gUXCnCejV6WmKl&#10;3YW/qD+mRuQRjhUqMCn5SspYG7IYJ84TZ+/bBYspy9BIHfCSx20ny6KYSYstZ4JBTxtD9e/xz2aI&#10;8f3Wb3bt69xS83O4zsLnByr1PB7eFiASDekRvrf3WkFZwu1L/g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QiTLBAAAA2wAAAA8AAAAAAAAAAAAAAAAAmAIAAGRycy9kb3du&#10;cmV2LnhtbFBLBQYAAAAABAAEAPUAAACGAwAAAAA=&#10;" fillcolor="#f24f4f [3204]" stroked="f" strokeweight="0">
                        <v:stroke joinstyle="miter"/>
                        <o:lock v:ext="edit" aspectratio="t"/>
                      </v:oval>
                      <v:shape id="Freeform 2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zLF8QA&#10;AADbAAAADwAAAGRycy9kb3ducmV2LnhtbESPQWvCQBSE74X+h+UVequbapEaXaUUCjkVNBavz+xL&#10;Nph9G3bXmPbXuwXB4zAz3zCrzWg7MZAPrWMFr5MMBHHldMuNgn359fIOIkRkjZ1jUvBLATbrx4cV&#10;5tpdeEvDLjYiQTjkqMDE2OdShsqQxTBxPXHyauctxiR9I7XHS4LbTk6zbC4ttpwWDPb0aag67c5W&#10;weHvpxzOvjTftS+Kt8XxMPf1TKnnp/FjCSLSGO/hW7vQCqYz+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8yx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EB1AF7" w14:textId="0DA2741A" w:rsidR="003B5909" w:rsidRDefault="003B5909" w:rsidP="0078369E">
            <w:pPr>
              <w:pStyle w:val="TipText"/>
              <w:cnfStyle w:val="000000000000" w:firstRow="0" w:lastRow="0" w:firstColumn="0" w:lastColumn="0" w:oddVBand="0" w:evenVBand="0" w:oddHBand="0" w:evenHBand="0" w:firstRowFirstColumn="0" w:firstRowLastColumn="0" w:lastRowFirstColumn="0" w:lastRowLastColumn="0"/>
            </w:pPr>
            <w:r>
              <w:t>When no color is set for a measurement tool, it uses an automatically calculated color so that it is visible against current background.</w:t>
            </w:r>
          </w:p>
        </w:tc>
      </w:tr>
    </w:tbl>
    <w:p w14:paraId="5E1EF179" w14:textId="77777777" w:rsidR="003B5909" w:rsidRDefault="003B5909" w:rsidP="00425AF1"/>
    <w:p w14:paraId="3ABC74DB" w14:textId="6A2B4F8C" w:rsidR="00714C4F" w:rsidRDefault="00A35CFD" w:rsidP="00425AF1">
      <w:r>
        <w:rPr>
          <w:noProof/>
          <w:lang w:eastAsia="en-US"/>
        </w:rPr>
        <w:drawing>
          <wp:inline distT="0" distB="0" distL="0" distR="0" wp14:anchorId="05C87001" wp14:editId="194E2274">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A35CFD">
        <w:rPr>
          <w:b/>
        </w:rPr>
        <w:t>Edit.</w:t>
      </w:r>
      <w:r>
        <w:t xml:space="preserve"> When enabled, you can click on a locator or ruler point, and change its position by dragging it in render view. Notice that, normal render view interactions are allowed. A locator or ruler point is selected only when you first click within the region indicated by the square box </w:t>
      </w:r>
      <w:r w:rsidR="009A3295">
        <w:t>representing</w:t>
      </w:r>
      <w:r>
        <w:t xml:space="preserve"> the locator or ruler point. Otherwise, you may accidentally rotate the view.</w:t>
      </w:r>
    </w:p>
    <w:p w14:paraId="138068D5" w14:textId="042FDDBA" w:rsidR="00A35CFD" w:rsidRDefault="00BD0C2D" w:rsidP="00425AF1">
      <w:r>
        <w:rPr>
          <w:b/>
          <w:noProof/>
          <w:lang w:eastAsia="en-US"/>
        </w:rPr>
        <w:drawing>
          <wp:inline distT="0" distB="0" distL="0" distR="0" wp14:anchorId="43A8B572" wp14:editId="000E190A">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a locator or ruler point currently selected in the measurement list.</w:t>
      </w:r>
    </w:p>
    <w:p w14:paraId="40F67A45" w14:textId="2FED5CE5" w:rsidR="00A35CFD" w:rsidRDefault="00BD0C2D" w:rsidP="00425AF1">
      <w:r>
        <w:rPr>
          <w:b/>
          <w:noProof/>
          <w:lang w:eastAsia="en-US"/>
        </w:rPr>
        <w:drawing>
          <wp:inline distT="0" distB="0" distL="0" distR="0" wp14:anchorId="33A544BB" wp14:editId="7CA84D6A">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in the measurement list.</w:t>
      </w:r>
    </w:p>
    <w:p w14:paraId="0532F38A" w14:textId="1737BAA2" w:rsidR="00A35CFD" w:rsidRDefault="00BD0C2D" w:rsidP="00425AF1">
      <w:r>
        <w:rPr>
          <w:b/>
          <w:noProof/>
          <w:lang w:eastAsia="en-US"/>
        </w:rPr>
        <w:drawing>
          <wp:inline distT="0" distB="0" distL="0" distR="0" wp14:anchorId="6C49F9E6" wp14:editId="1FD290FB">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A35CFD" w:rsidRPr="00374CB5">
        <w:rPr>
          <w:b/>
        </w:rPr>
        <w:t>Export.</w:t>
      </w:r>
      <w:r w:rsidR="00A35CFD">
        <w:t xml:space="preserve"> Export the measurement list to a file. The file is in text format and can be loaded into a spreadsheet editor such as Microsoft Excel.</w:t>
      </w:r>
    </w:p>
    <w:p w14:paraId="3F1DDA26" w14:textId="68554EBE" w:rsidR="00A35CFD" w:rsidRDefault="00CF0180" w:rsidP="00CF0180">
      <w:pPr>
        <w:pStyle w:val="Heading3"/>
      </w:pPr>
      <w:r>
        <w:t>Choosing a depth calculation method</w:t>
      </w:r>
    </w:p>
    <w:p w14:paraId="4E09256D" w14:textId="2E0B3C35" w:rsidR="00CF0180" w:rsidRDefault="00CF0180" w:rsidP="00CF0180">
      <w:r>
        <w:t>There are three methods you can choose to determine how the 3D position of a locator or ruler point is calculated from screen position. Choose the method based on the underlying volume channel’s structures.</w:t>
      </w:r>
    </w:p>
    <w:p w14:paraId="4689C304" w14:textId="250720C2" w:rsidR="00CF0180" w:rsidRDefault="00CF0180" w:rsidP="00CF0180">
      <w:r w:rsidRPr="00CF0180">
        <w:rPr>
          <w:b/>
        </w:rPr>
        <w:lastRenderedPageBreak/>
        <w:t>View plane.</w:t>
      </w:r>
      <w:r>
        <w:t xml:space="preserve"> It places a locator or ruler point on the view plane that is perpendicular to the viewing direction, disregarding the under lying volume channel. The depth is fixed when this method is used. Use this method, for example, if you are measuring lengths on an image section.</w:t>
      </w:r>
    </w:p>
    <w:p w14:paraId="7E0871EA" w14:textId="6A7F4975" w:rsidR="00CF0180" w:rsidRDefault="00CF0180" w:rsidP="00CF0180">
      <w:r w:rsidRPr="00CF0180">
        <w:rPr>
          <w:b/>
        </w:rPr>
        <w:t>Maximum intensity.</w:t>
      </w:r>
      <w:r>
        <w:t xml:space="preserve"> It places a locator or ruler point at a depth of a voxel having the maximum intensity along the ray from the viewer. If multiple maximum intensity voxels exist, the closest one is chosen. Use this method, if you want to trace a nerve. However, if the nerve happens to be occluded by other structures at certain locations. The depth may not be calculated as desired. Use the edit tool to correct those points from a different angle of view if necessary.</w:t>
      </w:r>
    </w:p>
    <w:p w14:paraId="300C7F60" w14:textId="45DA3973" w:rsidR="00CF0180" w:rsidRDefault="00CF0180" w:rsidP="00CF0180">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adequate to occlude it. It usually finds a point on a well-defined structural surface. Use this methods if you want to measure length on a surface. If no such point can be found, it automatically switches to the view plane method.</w:t>
      </w:r>
    </w:p>
    <w:p w14:paraId="7370B4EF" w14:textId="71C176A1" w:rsidR="008D781E" w:rsidRDefault="008D781E" w:rsidP="008D781E">
      <w:pPr>
        <w:pStyle w:val="Heading3"/>
      </w:pPr>
      <w:r>
        <w:t>Other settings</w:t>
      </w:r>
      <w:r w:rsidR="00687D5F">
        <w:fldChar w:fldCharType="begin"/>
      </w:r>
      <w:r w:rsidR="00687D5F">
        <w:instrText xml:space="preserve"> </w:instrText>
      </w:r>
      <w:r w:rsidR="00687D5F" w:rsidRPr="00985B65">
        <w:rPr>
          <w:b w:val="0"/>
          <w:i w:val="0"/>
        </w:rPr>
        <w:instrText>XE "</w:instrText>
      </w:r>
      <w:r w:rsidR="00985B65" w:rsidRPr="00985B65">
        <w:rPr>
          <w:b w:val="0"/>
          <w:i w:val="0"/>
        </w:rPr>
        <w:instrText>S</w:instrText>
      </w:r>
      <w:r w:rsidR="00687D5F" w:rsidRPr="00985B65">
        <w:rPr>
          <w:b w:val="0"/>
          <w:i w:val="0"/>
        </w:rPr>
        <w:instrText>ettings"</w:instrText>
      </w:r>
      <w:r w:rsidR="00687D5F">
        <w:instrText xml:space="preserve"> </w:instrText>
      </w:r>
      <w:r w:rsidR="00687D5F">
        <w:fldChar w:fldCharType="end"/>
      </w:r>
    </w:p>
    <w:p w14:paraId="586FB4DB" w14:textId="049C765F" w:rsidR="008D781E" w:rsidRDefault="008D781E" w:rsidP="00CF0180">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belong to can be obtained from the measurement list, under “Time”. The setting is ignored when no</w:t>
      </w:r>
      <w:r w:rsidR="00FD047C">
        <w:t>n</w:t>
      </w:r>
      <w:r>
        <w:t xml:space="preserve">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1142FB">
            <w:pPr>
              <w:pStyle w:val="Icon"/>
            </w:pPr>
            <w:r>
              <w:rPr>
                <w:noProof/>
                <w:lang w:eastAsia="en-US"/>
              </w:rPr>
              <mc:AlternateContent>
                <mc:Choice Requires="wpg">
                  <w:drawing>
                    <wp:inline distT="0" distB="0" distL="0" distR="0" wp14:anchorId="21F69185" wp14:editId="0B394E1F">
                      <wp:extent cx="228600" cy="228600"/>
                      <wp:effectExtent l="0" t="0" r="0" b="0"/>
                      <wp:docPr id="2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26340D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WAsAA&#10;AADcAAAADwAAAGRycy9kb3ducmV2LnhtbERPzUoDMRC+C32HMAVvNts9lLo2LaWieFGx+gDDZtxs&#10;u5mEJG63b+8cBI8f3/9mN/lBjZRyH9jAclGBIm6D7bkz8PX5dLcGlQuyxSEwGbhSht12drPBxoYL&#10;f9B4LJ2SEM4NGnClxEbr3DrymBchEgv3HZLHIjB12ia8SLgfdF1VK+2xZ2lwGOngqD0ff7yUuDg+&#10;xsNzf7/21J3er6v09orG3M6n/QOoQlP5F/+5X6yBu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bXWAsAAAADcAAAADwAAAAAAAAAAAAAAAACYAgAAZHJzL2Rvd25y&#10;ZXYueG1sUEsFBgAAAAAEAAQA9QAAAIUD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eEMUA&#10;AADcAAAADwAAAGRycy9kb3ducmV2LnhtbESPwWrDMBBE74X8g9hAb40ct4TGjRJCoOBToXFKrltr&#10;bZlYKyMpjtuvrwqFHoeZecNsdpPtxUg+dI4VLBcZCOLa6Y5bBafq9eEZRIjIGnvHpOCLAuy2s7sN&#10;Ftrd+J3GY2xFgnAoUIGJcSikDLUhi2HhBuLkNc5bjEn6VmqPtwS3vcyzbCUtdpwWDA50MFRfjler&#10;4Pz9UY1XX5m3xpfl0/rzvPLNo1L382n/AiLSFP/Df+1SK8jzN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NR4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79436570" w:rsidR="008D781E" w:rsidRDefault="008D781E" w:rsidP="00FD047C">
            <w:pPr>
              <w:pStyle w:val="TipText"/>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 xml:space="preserve">You can disable transient, choose two-plus-point ruler tool, go to a certain time point of the data, selecting a structure with the paint brush activated, and then proceed to the next time point. Since the transient feature is disabled, you can create a multi-point ruler tool across a series of time point, which represents the trajectory of movement of the selected structure. More sophisticated tracking features are discussed in </w:t>
            </w:r>
            <w:r w:rsidR="00FD047C">
              <w:fldChar w:fldCharType="begin"/>
            </w:r>
            <w:r w:rsidR="00FD047C">
              <w:instrText xml:space="preserve"> REF _Ref406749322 \r \h </w:instrText>
            </w:r>
            <w:r w:rsidR="00FD047C">
              <w:fldChar w:fldCharType="separate"/>
            </w:r>
            <w:r w:rsidR="00B137B9">
              <w:t>Chapter 19</w:t>
            </w:r>
            <w:r w:rsidR="00FD047C">
              <w:fldChar w:fldCharType="end"/>
            </w:r>
            <w:r w:rsidR="003F523D">
              <w:t>.</w:t>
            </w:r>
          </w:p>
        </w:tc>
      </w:tr>
    </w:tbl>
    <w:p w14:paraId="7AE95F62" w14:textId="77777777" w:rsidR="008D781E" w:rsidRDefault="008D781E" w:rsidP="00CF0180"/>
    <w:p w14:paraId="7C8EA333" w14:textId="4FE15329" w:rsidR="003F523D" w:rsidRPr="00CF0180" w:rsidRDefault="003F523D" w:rsidP="00CF0180">
      <w:r w:rsidRPr="003F523D">
        <w:rPr>
          <w:b/>
        </w:rPr>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9613738" w14:textId="4DBD7C07" w:rsidR="00726A90" w:rsidRDefault="00726A90">
      <w:r>
        <w:br w:type="page"/>
      </w:r>
    </w:p>
    <w:p w14:paraId="47CB8896" w14:textId="778B4759" w:rsidR="00A7275D" w:rsidRDefault="00A7275D" w:rsidP="00A7275D">
      <w:pPr>
        <w:pStyle w:val="Heading1"/>
      </w:pPr>
      <w:bookmarkStart w:id="291" w:name="_Ref406746597"/>
      <w:bookmarkStart w:id="292" w:name="_Ref406747825"/>
      <w:bookmarkStart w:id="293" w:name="_Toc406755685"/>
      <w:bookmarkStart w:id="294" w:name="_Toc406770758"/>
      <w:bookmarkStart w:id="295" w:name="_Toc457293733"/>
      <w:r>
        <w:lastRenderedPageBreak/>
        <w:t>Component Analysis</w:t>
      </w:r>
      <w:bookmarkEnd w:id="291"/>
      <w:bookmarkEnd w:id="292"/>
      <w:bookmarkEnd w:id="293"/>
      <w:bookmarkEnd w:id="294"/>
      <w:bookmarkEnd w:id="295"/>
    </w:p>
    <w:p w14:paraId="7C4FFCEC" w14:textId="24FE68CF" w:rsidR="00A7275D" w:rsidRDefault="002C55B0">
      <w:r>
        <w:t xml:space="preserve">A volume channel may contain distinct structures that visually separate from each other, such as individual cells or neuronal fibers. These structures are called components. Use the Component Analyzer to first separate them and then examine each component. To use the Component Analyzer, click “Components” </w:t>
      </w:r>
      <w:r>
        <w:rPr>
          <w:noProof/>
          <w:lang w:eastAsia="en-US"/>
        </w:rPr>
        <w:drawing>
          <wp:inline distT="0" distB="0" distL="0" distR="0" wp14:anchorId="430F03F2" wp14:editId="27D3B382">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t xml:space="preserve"> on the main toolbar. If the button is not currently showing, use the drop-down list on Windows, or the main menu, under Tools, on OS X.</w:t>
      </w:r>
      <w:r w:rsidR="00F3111A">
        <w:t xml:space="preserve"> </w:t>
      </w:r>
      <w:r>
        <w:t xml:space="preserve">The Component Analyzer dialog is shown in </w:t>
      </w:r>
      <w:r w:rsidR="001142FB">
        <w:fldChar w:fldCharType="begin"/>
      </w:r>
      <w:r w:rsidR="001142FB">
        <w:instrText xml:space="preserve"> REF _Ref406679885 \h </w:instrText>
      </w:r>
      <w:r w:rsidR="001142FB">
        <w:fldChar w:fldCharType="separate"/>
      </w:r>
      <w:r w:rsidR="00B137B9">
        <w:t xml:space="preserve">Figure </w:t>
      </w:r>
      <w:r w:rsidR="00B137B9">
        <w:rPr>
          <w:noProof/>
        </w:rPr>
        <w:t>17</w:t>
      </w:r>
      <w:r w:rsidR="00B137B9">
        <w:noBreakHyphen/>
      </w:r>
      <w:r w:rsidR="00B137B9">
        <w:rPr>
          <w:noProof/>
        </w:rPr>
        <w:t>1</w:t>
      </w:r>
      <w:r w:rsidR="001142FB">
        <w:fldChar w:fldCharType="end"/>
      </w:r>
      <w:r w:rsidR="00F3111A">
        <w:t>.</w:t>
      </w:r>
      <w:r>
        <w:t xml:space="preserve"> It contains three pages for different settings and functions. The basic and advanced settings are for generating components from a volume channel; the analysis page is for analyzing the components generated from previous pages.</w:t>
      </w:r>
      <w:r w:rsidR="00DA77F0" w:rsidRPr="00DA77F0">
        <w:t xml:space="preserve"> </w:t>
      </w:r>
      <w:r w:rsidR="00DA77F0" w:rsidRPr="00EE5A3C">
        <w:fldChar w:fldCharType="begin"/>
      </w:r>
      <w:r w:rsidR="00DA77F0" w:rsidRPr="00EE5A3C">
        <w:instrText xml:space="preserve"> XE "Component analysis" </w:instrText>
      </w:r>
      <w:r w:rsidR="00DA77F0" w:rsidRPr="00EE5A3C">
        <w:fldChar w:fldCharType="end"/>
      </w:r>
    </w:p>
    <w:p w14:paraId="5719750D" w14:textId="3469FCB0" w:rsidR="00F3111A" w:rsidRDefault="00F3111A" w:rsidP="001142FB">
      <w:pPr>
        <w:jc w:val="center"/>
      </w:pPr>
      <w:r>
        <w:rPr>
          <w:noProof/>
          <w:lang w:eastAsia="en-US"/>
        </w:rPr>
        <w:drawing>
          <wp:inline distT="0" distB="0" distL="0" distR="0" wp14:anchorId="7B28BA22" wp14:editId="7B041E68">
            <wp:extent cx="3244764" cy="398678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3244764" cy="3986784"/>
                    </a:xfrm>
                    <a:prstGeom prst="rect">
                      <a:avLst/>
                    </a:prstGeom>
                    <a:noFill/>
                    <a:ln>
                      <a:noFill/>
                    </a:ln>
                  </pic:spPr>
                </pic:pic>
              </a:graphicData>
            </a:graphic>
          </wp:inline>
        </w:drawing>
      </w:r>
    </w:p>
    <w:p w14:paraId="6DA37FC8" w14:textId="19585E9D" w:rsidR="001142FB" w:rsidRDefault="001142FB" w:rsidP="001142FB">
      <w:pPr>
        <w:pStyle w:val="Caption"/>
        <w:jc w:val="center"/>
      </w:pPr>
      <w:bookmarkStart w:id="296" w:name="_Ref406679885"/>
      <w:bookmarkStart w:id="297" w:name="_Toc457293798"/>
      <w:r>
        <w:t xml:space="preserve">Figure </w:t>
      </w:r>
      <w:r w:rsidR="00AD39CE">
        <w:fldChar w:fldCharType="begin"/>
      </w:r>
      <w:r w:rsidR="00AD39CE">
        <w:instrText xml:space="preserve"> STYLEREF 1 \s </w:instrText>
      </w:r>
      <w:r w:rsidR="00AD39CE">
        <w:fldChar w:fldCharType="separate"/>
      </w:r>
      <w:r w:rsidR="00B137B9">
        <w:rPr>
          <w:noProof/>
        </w:rPr>
        <w:t>17</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1</w:t>
      </w:r>
      <w:r w:rsidR="00AD39CE">
        <w:rPr>
          <w:noProof/>
        </w:rPr>
        <w:fldChar w:fldCharType="end"/>
      </w:r>
      <w:bookmarkEnd w:id="296"/>
      <w:r>
        <w:t xml:space="preserve">. </w:t>
      </w:r>
      <w:r w:rsidR="009B07C5">
        <w:t>The basic settings in the component analyzer dialog</w:t>
      </w:r>
      <w:r>
        <w:t>.</w:t>
      </w:r>
      <w:bookmarkEnd w:id="297"/>
    </w:p>
    <w:p w14:paraId="09F3AFED" w14:textId="0CAC3CB4" w:rsidR="001142FB" w:rsidRDefault="00DA77F0" w:rsidP="001142FB">
      <w:pPr>
        <w:pStyle w:val="Heading2"/>
      </w:pPr>
      <w:bookmarkStart w:id="298" w:name="_Toc457293734"/>
      <w:r>
        <w:t>Basic Settings for Component Generation</w:t>
      </w:r>
      <w:bookmarkEnd w:id="298"/>
    </w:p>
    <w:p w14:paraId="63430BF0" w14:textId="77777777" w:rsidR="00FC44C6" w:rsidRDefault="00DA77F0" w:rsidP="001142FB">
      <w:r>
        <w:t>To generate components from a selected volume channel, you may choose either the basic or advanced settings</w:t>
      </w:r>
      <w:r w:rsidR="00B2033F">
        <w:t xml:space="preserve"> (</w:t>
      </w:r>
      <w:r w:rsidR="00B2033F">
        <w:fldChar w:fldCharType="begin"/>
      </w:r>
      <w:r w:rsidR="00B2033F">
        <w:instrText xml:space="preserve"> REF _Ref406679885 \h </w:instrText>
      </w:r>
      <w:r w:rsidR="00B2033F">
        <w:fldChar w:fldCharType="separate"/>
      </w:r>
      <w:r w:rsidR="00B137B9">
        <w:t xml:space="preserve">Figure </w:t>
      </w:r>
      <w:r w:rsidR="00B137B9">
        <w:rPr>
          <w:noProof/>
        </w:rPr>
        <w:t>17</w:t>
      </w:r>
      <w:r w:rsidR="00B137B9">
        <w:noBreakHyphen/>
      </w:r>
      <w:r w:rsidR="00B137B9">
        <w:rPr>
          <w:noProof/>
        </w:rPr>
        <w:t>1</w:t>
      </w:r>
      <w:r w:rsidR="00B2033F">
        <w:fldChar w:fldCharType="end"/>
      </w:r>
      <w:r w:rsidR="00B2033F">
        <w:t>)</w:t>
      </w:r>
      <w:r>
        <w:t>. Both are based on the “Synthetic Brainbows” algorithm</w:t>
      </w:r>
      <w:r w:rsidR="00B2033F">
        <w:t xml:space="preserve"> (Wan et al., Synthetic Brainbows. </w:t>
      </w:r>
      <w:r w:rsidR="00B2033F" w:rsidRPr="00B2033F">
        <w:rPr>
          <w:i/>
        </w:rPr>
        <w:t>Computer Graphics Forum</w:t>
      </w:r>
      <w:r w:rsidR="00B2033F">
        <w:t>, Vol. 32, No. 3, 2013)</w:t>
      </w:r>
      <w:r>
        <w:t xml:space="preserve">, although the basic settings are considerably easier to adjust. These settings are available for </w:t>
      </w:r>
      <w:r w:rsidR="00B2033F">
        <w:t>the basic component generation.</w:t>
      </w:r>
    </w:p>
    <w:p w14:paraId="170E97A1" w14:textId="1E2DF113" w:rsidR="00572ED7" w:rsidRDefault="00572ED7" w:rsidP="001142FB">
      <w:r w:rsidRPr="00572ED7">
        <w:rPr>
          <w:b/>
        </w:rPr>
        <w:lastRenderedPageBreak/>
        <w:t>Iterations.</w:t>
      </w:r>
      <w:r>
        <w:t xml:space="preserve"> The number of passes the Synthetic Brainbow algorithm is run. Use a sufficient number of iterations so that voxels from one component are fully merged. You can observe the merging process by using the “Refine” button, which applies iterations on top of existing result.</w:t>
      </w:r>
    </w:p>
    <w:p w14:paraId="1E059C6B" w14:textId="5E5DB536" w:rsidR="001142FB" w:rsidRDefault="001142FB" w:rsidP="001142FB">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w:t>
      </w:r>
      <w:r w:rsidR="00572ED7">
        <w:t>component generation</w:t>
      </w:r>
      <w:r>
        <w:t>.</w:t>
      </w:r>
    </w:p>
    <w:p w14:paraId="54BF9F97" w14:textId="77777777" w:rsidR="00FC44C6" w:rsidRDefault="00FC44C6" w:rsidP="00FC44C6">
      <w:r w:rsidRPr="00B2033F">
        <w:rPr>
          <w:b/>
        </w:rPr>
        <w:t>Enable Diffusion.</w:t>
      </w:r>
      <w:r>
        <w:t xml:space="preserve"> When enabled, a falloff setting is available. Diffusion controls component generation speed based on intensity values. Voxels with high intensity values tend to merge more quickly than low ones.</w:t>
      </w:r>
    </w:p>
    <w:p w14:paraId="5245E48C" w14:textId="379BEB36" w:rsidR="00572ED7" w:rsidRDefault="00572ED7" w:rsidP="001142FB">
      <w:r w:rsidRPr="00572ED7">
        <w:rPr>
          <w:b/>
        </w:rPr>
        <w:t>Falloff.</w:t>
      </w:r>
      <w:r>
        <w:t xml:space="preserve"> It is the parameter in a Gaussian distribution that controls how fast intensity values lower than the threshold fall out of the component merging process. When diffusion is enabled, different intensity values lower than the threshold are assigned with different merging speed for component generation. A high falloff value means more low intensity values are included in the merging process; a low falloff value means that merging becomes stricter for only those intensity values greater than the threshold.</w:t>
      </w:r>
    </w:p>
    <w:p w14:paraId="6386152E" w14:textId="5675F139" w:rsidR="00FC44C6" w:rsidRDefault="00FC44C6" w:rsidP="001142FB">
      <w:r w:rsidRPr="00FC44C6">
        <w:rPr>
          <w:b/>
        </w:rPr>
        <w:t>Enable Size Limiter.</w:t>
      </w:r>
      <w:r>
        <w:t xml:space="preserve"> If this option is enabled, components cannot grow larger than the size specified in the size setting.</w:t>
      </w:r>
    </w:p>
    <w:p w14:paraId="49E0F724" w14:textId="4E174E47" w:rsidR="00FC44C6" w:rsidRDefault="00FC44C6" w:rsidP="001142FB">
      <w:r w:rsidRPr="00FC44C6">
        <w:rPr>
          <w:b/>
        </w:rPr>
        <w:t>Size.</w:t>
      </w:r>
      <w:r>
        <w:t xml:space="preserve"> The size limit of components. Notice that the size value of each component is checked after each iteration. Therefore, a component may grow larger than the size limit but stop growing in the next iteration. Use this number as an approximation only.</w:t>
      </w:r>
    </w:p>
    <w:p w14:paraId="3B654885" w14:textId="0ED6791C" w:rsidR="00572ED7" w:rsidRDefault="00572ED7" w:rsidP="001142FB">
      <w:r>
        <w:t>Set the settings and then click “Generate” to generate components. A progress bar indicates the</w:t>
      </w:r>
      <w:r w:rsidR="009F4C48">
        <w:t xml:space="preserve"> calculation progress. To visualize the components, enable 4D script in the setting dialog (</w:t>
      </w:r>
      <w:r w:rsidR="009F4C48">
        <w:fldChar w:fldCharType="begin"/>
      </w:r>
      <w:r w:rsidR="009F4C48">
        <w:instrText xml:space="preserve"> REF _Ref448329293 \r \h </w:instrText>
      </w:r>
      <w:r w:rsidR="009F4C48">
        <w:fldChar w:fldCharType="separate"/>
      </w:r>
      <w:r w:rsidR="00B137B9">
        <w:t>Chapter 22</w:t>
      </w:r>
      <w:r w:rsidR="009F4C48">
        <w:fldChar w:fldCharType="end"/>
      </w:r>
      <w:r w:rsidR="009F4C48">
        <w:t>). You can apply additional iterations with the same or different settings by clicking the “Refine” button. Use a small iteration number and refine repeatedly to see how the Synthetic Brainbow algorithm generates the components.</w:t>
      </w:r>
    </w:p>
    <w:p w14:paraId="098D5A86" w14:textId="34D2C690" w:rsidR="009F4C48" w:rsidRDefault="009F4C48" w:rsidP="009F4C48">
      <w:pPr>
        <w:pStyle w:val="Heading2"/>
      </w:pPr>
      <w:bookmarkStart w:id="299" w:name="_Toc457293735"/>
      <w:r>
        <w:t>Advanced Settings for Component Generation</w:t>
      </w:r>
      <w:bookmarkEnd w:id="299"/>
    </w:p>
    <w:p w14:paraId="225F15C4" w14:textId="74F131A7" w:rsidR="009F4C48" w:rsidRDefault="00AA0655" w:rsidP="00273CFE">
      <w:pPr>
        <w:spacing w:after="120"/>
      </w:pPr>
      <w:r>
        <w:t>The advanced settings provide more parameters to adjust for the Synthetic Brainbow algorithm. You can load and save the settings i</w:t>
      </w:r>
      <w:r w:rsidR="00273CFE">
        <w:t>n a file, which can be understoo</w:t>
      </w:r>
      <w:r>
        <w:t xml:space="preserve">d by the </w:t>
      </w:r>
      <w:r w:rsidR="00273CFE">
        <w:t>external executable cl_synthetic_brainbows.exe. When you switch to the advanced setting page, it contains four steps to complete the entire Synthetic Brainbow calculations (</w:t>
      </w:r>
      <w:r w:rsidR="00273CFE">
        <w:fldChar w:fldCharType="begin"/>
      </w:r>
      <w:r w:rsidR="00273CFE">
        <w:instrText xml:space="preserve"> REF _Ref448761054 \h </w:instrText>
      </w:r>
      <w:r w:rsidR="00273CFE">
        <w:fldChar w:fldCharType="separate"/>
      </w:r>
      <w:r w:rsidR="00B137B9">
        <w:t xml:space="preserve">Figure </w:t>
      </w:r>
      <w:r w:rsidR="00B137B9">
        <w:rPr>
          <w:noProof/>
        </w:rPr>
        <w:t>17</w:t>
      </w:r>
      <w:r w:rsidR="00B137B9">
        <w:noBreakHyphen/>
      </w:r>
      <w:r w:rsidR="00B137B9">
        <w:rPr>
          <w:noProof/>
        </w:rPr>
        <w:t>2</w:t>
      </w:r>
      <w:r w:rsidR="00273CFE">
        <w:fldChar w:fldCharType="end"/>
      </w:r>
      <w:r w:rsidR="00273CFE">
        <w:t>).</w:t>
      </w:r>
    </w:p>
    <w:p w14:paraId="6AC059F5" w14:textId="3A301C6F" w:rsidR="00273CFE" w:rsidRDefault="00273CFE" w:rsidP="00273CFE">
      <w:pPr>
        <w:spacing w:after="120"/>
        <w:jc w:val="center"/>
      </w:pPr>
      <w:r>
        <w:rPr>
          <w:noProof/>
          <w:lang w:eastAsia="en-US"/>
        </w:rPr>
        <w:lastRenderedPageBreak/>
        <w:drawing>
          <wp:inline distT="0" distB="0" distL="0" distR="0" wp14:anchorId="45453739" wp14:editId="6993BED0">
            <wp:extent cx="3101009" cy="3719418"/>
            <wp:effectExtent l="0" t="0" r="444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opm_adv_setting_01.png"/>
                    <pic:cNvPicPr/>
                  </pic:nvPicPr>
                  <pic:blipFill>
                    <a:blip r:embed="rId140">
                      <a:extLst>
                        <a:ext uri="{28A0092B-C50C-407E-A947-70E740481C1C}">
                          <a14:useLocalDpi xmlns:a14="http://schemas.microsoft.com/office/drawing/2010/main" val="0"/>
                        </a:ext>
                      </a:extLst>
                    </a:blip>
                    <a:stretch>
                      <a:fillRect/>
                    </a:stretch>
                  </pic:blipFill>
                  <pic:spPr>
                    <a:xfrm>
                      <a:off x="0" y="0"/>
                      <a:ext cx="3105076" cy="3724297"/>
                    </a:xfrm>
                    <a:prstGeom prst="rect">
                      <a:avLst/>
                    </a:prstGeom>
                  </pic:spPr>
                </pic:pic>
              </a:graphicData>
            </a:graphic>
          </wp:inline>
        </w:drawing>
      </w:r>
    </w:p>
    <w:p w14:paraId="08943E8B" w14:textId="74AAA40D" w:rsidR="00273CFE" w:rsidRDefault="00273CFE" w:rsidP="00273CFE">
      <w:pPr>
        <w:pStyle w:val="Caption"/>
        <w:jc w:val="center"/>
      </w:pPr>
      <w:bookmarkStart w:id="300" w:name="_Ref448761054"/>
      <w:bookmarkStart w:id="301" w:name="_Toc457293799"/>
      <w:r>
        <w:t xml:space="preserve">Figure </w:t>
      </w:r>
      <w:r w:rsidR="00AD39CE">
        <w:fldChar w:fldCharType="begin"/>
      </w:r>
      <w:r w:rsidR="00AD39CE">
        <w:instrText xml:space="preserve"> STYLEREF 1 \s </w:instrText>
      </w:r>
      <w:r w:rsidR="00AD39CE">
        <w:fldChar w:fldCharType="separate"/>
      </w:r>
      <w:r w:rsidR="00B137B9">
        <w:rPr>
          <w:noProof/>
        </w:rPr>
        <w:t>17</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2</w:t>
      </w:r>
      <w:r w:rsidR="00AD39CE">
        <w:rPr>
          <w:noProof/>
        </w:rPr>
        <w:fldChar w:fldCharType="end"/>
      </w:r>
      <w:bookmarkEnd w:id="300"/>
      <w:r>
        <w:t>. The advanced setting tab of the component analyzer dialog.</w:t>
      </w:r>
      <w:bookmarkEnd w:id="301"/>
    </w:p>
    <w:p w14:paraId="2D9BAB26" w14:textId="39621766" w:rsidR="00273CFE" w:rsidRDefault="00273CFE" w:rsidP="001142FB">
      <w:r>
        <w:t xml:space="preserve">Settings for </w:t>
      </w:r>
      <w:r w:rsidRPr="00273CFE">
        <w:t xml:space="preserve">Each </w:t>
      </w:r>
      <w:r>
        <w:t>step are grouped under one collapsible panel. When the panel is collapsed, the corresponding step is not executed. Execute a step by clicking the arrow and expand its panel. The steps are follows.</w:t>
      </w:r>
    </w:p>
    <w:p w14:paraId="7D441EE4" w14:textId="0B4B2485" w:rsidR="00273CFE" w:rsidRPr="00273CFE" w:rsidRDefault="00273CFE" w:rsidP="00273CFE">
      <w:pPr>
        <w:pStyle w:val="Heading3"/>
      </w:pPr>
      <w:r>
        <w:lastRenderedPageBreak/>
        <w:t>Initial Grow</w:t>
      </w:r>
    </w:p>
    <w:p w14:paraId="5414DACE" w14:textId="281760F4" w:rsidR="00273CFE" w:rsidRDefault="00273CFE" w:rsidP="00273CFE">
      <w:pPr>
        <w:jc w:val="center"/>
        <w:rPr>
          <w:b/>
        </w:rPr>
      </w:pPr>
      <w:r>
        <w:rPr>
          <w:b/>
          <w:noProof/>
          <w:lang w:eastAsia="en-US"/>
        </w:rPr>
        <w:drawing>
          <wp:inline distT="0" distB="0" distL="0" distR="0" wp14:anchorId="0A012A98" wp14:editId="2482296C">
            <wp:extent cx="2916936" cy="36576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copm_adv_setting_02.png"/>
                    <pic:cNvPicPr/>
                  </pic:nvPicPr>
                  <pic:blipFill>
                    <a:blip r:embed="rId141">
                      <a:extLst>
                        <a:ext uri="{28A0092B-C50C-407E-A947-70E740481C1C}">
                          <a14:useLocalDpi xmlns:a14="http://schemas.microsoft.com/office/drawing/2010/main" val="0"/>
                        </a:ext>
                      </a:extLst>
                    </a:blip>
                    <a:stretch>
                      <a:fillRect/>
                    </a:stretch>
                  </pic:blipFill>
                  <pic:spPr>
                    <a:xfrm>
                      <a:off x="0" y="0"/>
                      <a:ext cx="2916936" cy="3657600"/>
                    </a:xfrm>
                    <a:prstGeom prst="rect">
                      <a:avLst/>
                    </a:prstGeom>
                  </pic:spPr>
                </pic:pic>
              </a:graphicData>
            </a:graphic>
          </wp:inline>
        </w:drawing>
      </w:r>
      <w:r w:rsidR="009B07C5">
        <w:rPr>
          <w:b/>
          <w:noProof/>
          <w:lang w:eastAsia="en-US"/>
        </w:rPr>
        <w:drawing>
          <wp:inline distT="0" distB="0" distL="0" distR="0" wp14:anchorId="23EF2FF5" wp14:editId="307BE828">
            <wp:extent cx="2916936" cy="36576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opm_adv_setting_03.png"/>
                    <pic:cNvPicPr/>
                  </pic:nvPicPr>
                  <pic:blipFill>
                    <a:blip r:embed="rId142">
                      <a:extLst>
                        <a:ext uri="{28A0092B-C50C-407E-A947-70E740481C1C}">
                          <a14:useLocalDpi xmlns:a14="http://schemas.microsoft.com/office/drawing/2010/main" val="0"/>
                        </a:ext>
                      </a:extLst>
                    </a:blip>
                    <a:stretch>
                      <a:fillRect/>
                    </a:stretch>
                  </pic:blipFill>
                  <pic:spPr>
                    <a:xfrm>
                      <a:off x="0" y="0"/>
                      <a:ext cx="2916936" cy="3657600"/>
                    </a:xfrm>
                    <a:prstGeom prst="rect">
                      <a:avLst/>
                    </a:prstGeom>
                  </pic:spPr>
                </pic:pic>
              </a:graphicData>
            </a:graphic>
          </wp:inline>
        </w:drawing>
      </w:r>
    </w:p>
    <w:p w14:paraId="5393A2D9" w14:textId="5448752C" w:rsidR="00273CFE" w:rsidRDefault="00273CFE" w:rsidP="00273CFE">
      <w:pPr>
        <w:pStyle w:val="Caption"/>
        <w:jc w:val="center"/>
        <w:rPr>
          <w:b/>
        </w:rPr>
      </w:pPr>
      <w:bookmarkStart w:id="302" w:name="_Toc457293800"/>
      <w:r>
        <w:t xml:space="preserve">Figure </w:t>
      </w:r>
      <w:r w:rsidR="00AD39CE">
        <w:fldChar w:fldCharType="begin"/>
      </w:r>
      <w:r w:rsidR="00AD39CE">
        <w:instrText xml:space="preserve"> STYLEREF 1 \s </w:instrText>
      </w:r>
      <w:r w:rsidR="00AD39CE">
        <w:fldChar w:fldCharType="separate"/>
      </w:r>
      <w:r w:rsidR="00B137B9">
        <w:rPr>
          <w:noProof/>
        </w:rPr>
        <w:t>17</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3</w:t>
      </w:r>
      <w:r w:rsidR="00AD39CE">
        <w:rPr>
          <w:noProof/>
        </w:rPr>
        <w:fldChar w:fldCharType="end"/>
      </w:r>
      <w:r>
        <w:t>. Setting for initial grow.</w:t>
      </w:r>
      <w:bookmarkEnd w:id="302"/>
    </w:p>
    <w:p w14:paraId="3F0033E6" w14:textId="7D3C3509" w:rsidR="00273CFE" w:rsidRDefault="009B07C5" w:rsidP="001142FB">
      <w:r w:rsidRPr="009B07C5">
        <w:t>The</w:t>
      </w:r>
      <w:r>
        <w:t xml:space="preserve"> initial grow uses four constrains to control the component merging process. The settings in the initial grow panel are:</w:t>
      </w:r>
    </w:p>
    <w:p w14:paraId="71D46BE5" w14:textId="039634FD" w:rsidR="009B07C5" w:rsidRDefault="009B07C5" w:rsidP="001142FB">
      <w:r w:rsidRPr="005F29A0">
        <w:rPr>
          <w:b/>
        </w:rPr>
        <w:t>Enable.</w:t>
      </w:r>
      <w:r>
        <w:t xml:space="preserve"> You can disable initial grow even if the panel is expanded. When the panel is collapsed, it is always disabled.</w:t>
      </w:r>
    </w:p>
    <w:p w14:paraId="0C8C75F7" w14:textId="4FE06A20" w:rsidR="009B07C5" w:rsidRDefault="009B07C5" w:rsidP="001142FB">
      <w:r w:rsidRPr="005F29A0">
        <w:rPr>
          <w:b/>
        </w:rPr>
        <w:t>Parameter Transition.</w:t>
      </w:r>
      <w:r>
        <w:t xml:space="preserve"> The set of parameters below can change linearly over iterations. When this option is checked, a second set of parameters become available. The first set of parameters are used at the beginning of the iterations; the second set of parameters are used at the end of the iterations; parameters are linearly interpolated and applied to </w:t>
      </w:r>
      <w:r w:rsidR="00BA2C21">
        <w:t>iterations in-between.</w:t>
      </w:r>
    </w:p>
    <w:p w14:paraId="380917BC" w14:textId="323A5E15" w:rsidR="00BA2C21" w:rsidRDefault="00BA2C21" w:rsidP="001142FB">
      <w:r w:rsidRPr="005F29A0">
        <w:rPr>
          <w:b/>
        </w:rPr>
        <w:t>Iterations.</w:t>
      </w:r>
      <w:r>
        <w:t xml:space="preserve"> The number of passes the Synthetic Brainbow algorithm is applied. More iterations allow more components to merge.</w:t>
      </w:r>
    </w:p>
    <w:p w14:paraId="07CBD86C" w14:textId="258849DC" w:rsidR="00BA2C21" w:rsidRDefault="00BA2C21" w:rsidP="001142FB">
      <w:r w:rsidRPr="005F29A0">
        <w:rPr>
          <w:b/>
        </w:rPr>
        <w:t>Translation.</w:t>
      </w:r>
      <w:r>
        <w:t xml:space="preserve"> A threshold value for intensity, voxels with intensity values above which are merging with their neighbors at the highest speed. Voxels with lower intensity values are merged slower according to a Gaussian distribution. The following falloff settings determine the distribution.</w:t>
      </w:r>
    </w:p>
    <w:p w14:paraId="2FD8A6EB" w14:textId="0BB7BCF7" w:rsidR="00BA2C21" w:rsidRDefault="00BA2C21" w:rsidP="001142FB">
      <w:r w:rsidRPr="005F29A0">
        <w:rPr>
          <w:b/>
        </w:rPr>
        <w:t>Scalar Falloff.</w:t>
      </w:r>
      <w:r>
        <w:t xml:space="preserve"> The falloff parameter of the Gaussian distribution on scalar intensity values. A lower value is for a narrower distribution. Merging speed decreases rapidly when the intensity value of a voxel falls below the threshold determined by the Translation setting.</w:t>
      </w:r>
    </w:p>
    <w:p w14:paraId="42A5090C" w14:textId="79AD81D0" w:rsidR="00BA2C21" w:rsidRDefault="00BA2C21" w:rsidP="001142FB">
      <w:r w:rsidRPr="005F29A0">
        <w:rPr>
          <w:b/>
        </w:rPr>
        <w:t>Grad Falloff.</w:t>
      </w:r>
      <w:r>
        <w:t xml:space="preserve"> The falloff parameter of the Gaussian distribution on gradient magnitude of intensity values. High gradient magnitude usually means boundary, where component merging slows down.</w:t>
      </w:r>
    </w:p>
    <w:p w14:paraId="22D8FEA3" w14:textId="78BD4861" w:rsidR="00BA2C21" w:rsidRDefault="005F29A0" w:rsidP="001142FB">
      <w:r w:rsidRPr="005F29A0">
        <w:rPr>
          <w:b/>
        </w:rPr>
        <w:lastRenderedPageBreak/>
        <w:t>Var Falloff.</w:t>
      </w:r>
      <w:r>
        <w:t xml:space="preserve"> The falloff parameter of the Gaussian distribution on intensity variance. High variance usually means noise, where component merging slows down.</w:t>
      </w:r>
    </w:p>
    <w:p w14:paraId="45F8E6DB" w14:textId="0C3D7180" w:rsidR="005F29A0" w:rsidRDefault="005F29A0" w:rsidP="001142FB">
      <w:r w:rsidRPr="005F29A0">
        <w:rPr>
          <w:b/>
        </w:rPr>
        <w:t>Angle Falloff.</w:t>
      </w:r>
      <w:r>
        <w:t xml:space="preserve"> The falloff parameter of the Gaussian distribution on the variance of gradient angles. High variance usually means boundary or noise, where component merging slows down.</w:t>
      </w:r>
    </w:p>
    <w:p w14:paraId="4F22FC7F" w14:textId="7710E684" w:rsidR="005F29A0" w:rsidRDefault="005F29A0" w:rsidP="001142FB">
      <w:r>
        <w:t>The end result will be influenced by the combination of all settings. So, change them individually first and then observe the results.</w:t>
      </w:r>
    </w:p>
    <w:p w14:paraId="22176881" w14:textId="7A0DC755" w:rsidR="005F29A0" w:rsidRDefault="005F29A0" w:rsidP="005F29A0">
      <w:pPr>
        <w:pStyle w:val="Heading3"/>
      </w:pPr>
      <w:r>
        <w:t>Sized Grow</w:t>
      </w:r>
    </w:p>
    <w:p w14:paraId="7C62EC3C" w14:textId="7E61BB71" w:rsidR="005F29A0" w:rsidRDefault="005F29A0" w:rsidP="005F29A0">
      <w:pPr>
        <w:jc w:val="center"/>
      </w:pPr>
      <w:r>
        <w:rPr>
          <w:noProof/>
          <w:lang w:eastAsia="en-US"/>
        </w:rPr>
        <w:drawing>
          <wp:inline distT="0" distB="0" distL="0" distR="0" wp14:anchorId="791AEB87" wp14:editId="6EBF366B">
            <wp:extent cx="2907792" cy="3657600"/>
            <wp:effectExtent l="0" t="0" r="698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copm_adv_setting_04.png"/>
                    <pic:cNvPicPr/>
                  </pic:nvPicPr>
                  <pic:blipFill>
                    <a:blip r:embed="rId143">
                      <a:extLst>
                        <a:ext uri="{28A0092B-C50C-407E-A947-70E740481C1C}">
                          <a14:useLocalDpi xmlns:a14="http://schemas.microsoft.com/office/drawing/2010/main" val="0"/>
                        </a:ext>
                      </a:extLst>
                    </a:blip>
                    <a:stretch>
                      <a:fillRect/>
                    </a:stretch>
                  </pic:blipFill>
                  <pic:spPr>
                    <a:xfrm>
                      <a:off x="0" y="0"/>
                      <a:ext cx="2907792" cy="3657600"/>
                    </a:xfrm>
                    <a:prstGeom prst="rect">
                      <a:avLst/>
                    </a:prstGeom>
                  </pic:spPr>
                </pic:pic>
              </a:graphicData>
            </a:graphic>
          </wp:inline>
        </w:drawing>
      </w:r>
      <w:r>
        <w:rPr>
          <w:noProof/>
          <w:lang w:eastAsia="en-US"/>
        </w:rPr>
        <w:drawing>
          <wp:inline distT="0" distB="0" distL="0" distR="0" wp14:anchorId="1622AAFA" wp14:editId="55C8640A">
            <wp:extent cx="2907792" cy="3657600"/>
            <wp:effectExtent l="0" t="0" r="698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copm_adv_setting_05.png"/>
                    <pic:cNvPicPr/>
                  </pic:nvPicPr>
                  <pic:blipFill>
                    <a:blip r:embed="rId144">
                      <a:extLst>
                        <a:ext uri="{28A0092B-C50C-407E-A947-70E740481C1C}">
                          <a14:useLocalDpi xmlns:a14="http://schemas.microsoft.com/office/drawing/2010/main" val="0"/>
                        </a:ext>
                      </a:extLst>
                    </a:blip>
                    <a:stretch>
                      <a:fillRect/>
                    </a:stretch>
                  </pic:blipFill>
                  <pic:spPr>
                    <a:xfrm>
                      <a:off x="0" y="0"/>
                      <a:ext cx="2907792" cy="3657600"/>
                    </a:xfrm>
                    <a:prstGeom prst="rect">
                      <a:avLst/>
                    </a:prstGeom>
                  </pic:spPr>
                </pic:pic>
              </a:graphicData>
            </a:graphic>
          </wp:inline>
        </w:drawing>
      </w:r>
    </w:p>
    <w:p w14:paraId="5B07E8A9" w14:textId="68FE96FC" w:rsidR="005F29A0" w:rsidRDefault="005F29A0" w:rsidP="005F29A0">
      <w:pPr>
        <w:pStyle w:val="Caption"/>
        <w:jc w:val="center"/>
      </w:pPr>
      <w:bookmarkStart w:id="303" w:name="_Toc457293801"/>
      <w:r>
        <w:t xml:space="preserve">Figure </w:t>
      </w:r>
      <w:r w:rsidR="00AD39CE">
        <w:fldChar w:fldCharType="begin"/>
      </w:r>
      <w:r w:rsidR="00AD39CE">
        <w:instrText xml:space="preserve"> STYLEREF 1 \s </w:instrText>
      </w:r>
      <w:r w:rsidR="00AD39CE">
        <w:fldChar w:fldCharType="separate"/>
      </w:r>
      <w:r w:rsidR="00B137B9">
        <w:rPr>
          <w:noProof/>
        </w:rPr>
        <w:t>17</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4</w:t>
      </w:r>
      <w:r w:rsidR="00AD39CE">
        <w:rPr>
          <w:noProof/>
        </w:rPr>
        <w:fldChar w:fldCharType="end"/>
      </w:r>
      <w:r>
        <w:t>. Setting for scaled grow.</w:t>
      </w:r>
      <w:bookmarkEnd w:id="303"/>
    </w:p>
    <w:p w14:paraId="78A13419" w14:textId="739301DE" w:rsidR="005F29A0" w:rsidRDefault="00253C49" w:rsidP="005F29A0">
      <w:r>
        <w:t>The size grow step is similar to the initial grow step, except that it includes a size limiter. Components with voxel counts greater than the size limit will stop merging. Use this feature to better separate small structures such as cells. See the descriptions of the initial grow for the meanings of the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53C49" w14:paraId="39C3E504" w14:textId="77777777" w:rsidTr="00253C4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FDF9E1F" w14:textId="77777777" w:rsidR="00253C49" w:rsidRDefault="00253C49" w:rsidP="00253C49">
            <w:pPr>
              <w:pStyle w:val="Icon"/>
            </w:pPr>
            <w:r>
              <w:rPr>
                <w:noProof/>
                <w:lang w:eastAsia="en-US"/>
              </w:rPr>
              <mc:AlternateContent>
                <mc:Choice Requires="wpg">
                  <w:drawing>
                    <wp:inline distT="0" distB="0" distL="0" distR="0" wp14:anchorId="2B358DAA" wp14:editId="408889FA">
                      <wp:extent cx="228600" cy="228600"/>
                      <wp:effectExtent l="0" t="0" r="0" b="0"/>
                      <wp:docPr id="52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21" name="Oval 5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22"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9E316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eDdnCEBQAA9REAAA4AAAAAAAAAAAAAAAAALgIAAGRycy9lMm9E&#10;b2MueG1sUEsBAi0AFAAGAAgAAAAhAPgMKZnYAAAAAwEAAA8AAAAAAAAAAAAAAAAA3gcAAGRycy9k&#10;b3ducmV2LnhtbFBLBQYAAAAABAAEAPMAAADjCAAAAAA=&#10;">
                      <v:oval id="Oval 5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Wy+sIA&#10;AADcAAAADwAAAGRycy9kb3ducmV2LnhtbESP3WoCMRCF7wu+QxihdzWrUNGtUURRvGmL2gcYNtPN&#10;1s0kJHFd394UCr08nJ+Ps1j1thUdhdg4VjAeFSCIK6cbrhV8nXcvMxAxIWtsHZOCO0VYLQdPCyy1&#10;u/GRulOqRR7hWKICk5IvpYyVIYtx5Dxx9r5dsJiyDLXUAW953LZyUhRTabHhTDDoaWOoupyuNkOM&#10;77Z+s2/mM0v1z+d9Gj7eUannYb9+A5GoT//hv/ZBK3idjOH3TD4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JbL6wgAAANwAAAAPAAAAAAAAAAAAAAAAAJgCAABkcnMvZG93&#10;bnJldi54bWxQSwUGAAAAAAQABAD1AAAAhwM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tBBMUA&#10;AADcAAAADwAAAGRycy9kb3ducmV2LnhtbESPQUvDQBSE70L/w/IK3uymUYtNuy0iCDkJNkqvz+xL&#10;NjT7Nuxu0+ivdwWhx2FmvmG2+8n2YiQfOscKlosMBHHtdMetgo/q9e4JRIjIGnvHpOCbAux3s5st&#10;Ftpd+J3GQ2xFgnAoUIGJcSikDLUhi2HhBuLkNc5bjEn6VmqPlwS3vcyzbCUtdpwWDA70Yqg+Hc5W&#10;wfHnsxrPvjJvjS/Lh/XXceWbe6Vu59PzBkSkKV7D/+1SK3jMc/g7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O0E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0C1E6E6" w14:textId="1274A0E0" w:rsidR="00253C49" w:rsidRDefault="00253C49" w:rsidP="00253C49">
            <w:pPr>
              <w:pStyle w:val="TipText"/>
              <w:cnfStyle w:val="000000000000" w:firstRow="0" w:lastRow="0" w:firstColumn="0" w:lastColumn="0" w:oddVBand="0" w:evenVBand="0" w:oddHBand="0" w:evenHBand="0" w:firstRowFirstColumn="0" w:firstRowLastColumn="0" w:lastRowFirstColumn="0" w:lastRowLastColumn="0"/>
            </w:pPr>
            <w:r>
              <w:t>You may use initial grow and sized grow jointly to identify components. For example, to identify densely-packed cells, enable both steps, set low falloff values for the initial grow step, and set relatively high falloff values for he sized grow step. Thus, cell centers are merged into components quickly in the initial grow step; the cell boundaries are further merged in the sized grow step. When cell components become larger than the size limit, they stop merging.</w:t>
            </w:r>
          </w:p>
        </w:tc>
      </w:tr>
    </w:tbl>
    <w:p w14:paraId="1A84253F" w14:textId="77777777" w:rsidR="005F29A0" w:rsidRDefault="005F29A0" w:rsidP="005F29A0"/>
    <w:p w14:paraId="5A95A52C" w14:textId="77AADC60" w:rsidR="005F29A0" w:rsidRDefault="001952D0" w:rsidP="001952D0">
      <w:pPr>
        <w:pStyle w:val="Heading3"/>
      </w:pPr>
      <w:r>
        <w:lastRenderedPageBreak/>
        <w:t>Cleanup</w:t>
      </w:r>
    </w:p>
    <w:p w14:paraId="03874691" w14:textId="5F74A201" w:rsidR="001952D0" w:rsidRDefault="001952D0" w:rsidP="001952D0">
      <w:pPr>
        <w:jc w:val="center"/>
      </w:pPr>
      <w:r>
        <w:rPr>
          <w:noProof/>
          <w:lang w:eastAsia="en-US"/>
        </w:rPr>
        <w:drawing>
          <wp:inline distT="0" distB="0" distL="0" distR="0" wp14:anchorId="7A8ED0EA" wp14:editId="679A66CC">
            <wp:extent cx="3264408" cy="4014216"/>
            <wp:effectExtent l="0" t="0" r="0" b="571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opm_adv_setting_06.png"/>
                    <pic:cNvPicPr/>
                  </pic:nvPicPr>
                  <pic:blipFill>
                    <a:blip r:embed="rId145">
                      <a:extLst>
                        <a:ext uri="{28A0092B-C50C-407E-A947-70E740481C1C}">
                          <a14:useLocalDpi xmlns:a14="http://schemas.microsoft.com/office/drawing/2010/main" val="0"/>
                        </a:ext>
                      </a:extLst>
                    </a:blip>
                    <a:stretch>
                      <a:fillRect/>
                    </a:stretch>
                  </pic:blipFill>
                  <pic:spPr>
                    <a:xfrm>
                      <a:off x="0" y="0"/>
                      <a:ext cx="3264408" cy="4014216"/>
                    </a:xfrm>
                    <a:prstGeom prst="rect">
                      <a:avLst/>
                    </a:prstGeom>
                  </pic:spPr>
                </pic:pic>
              </a:graphicData>
            </a:graphic>
          </wp:inline>
        </w:drawing>
      </w:r>
    </w:p>
    <w:p w14:paraId="29669526" w14:textId="1747D8F9" w:rsidR="001952D0" w:rsidRDefault="001952D0" w:rsidP="001952D0">
      <w:pPr>
        <w:pStyle w:val="Caption"/>
        <w:jc w:val="center"/>
      </w:pPr>
      <w:bookmarkStart w:id="304" w:name="_Toc457293802"/>
      <w:r>
        <w:t xml:space="preserve">Figure </w:t>
      </w:r>
      <w:r w:rsidR="00AD39CE">
        <w:fldChar w:fldCharType="begin"/>
      </w:r>
      <w:r w:rsidR="00AD39CE">
        <w:instrText xml:space="preserve"> STYLEREF 1 \s </w:instrText>
      </w:r>
      <w:r w:rsidR="00AD39CE">
        <w:fldChar w:fldCharType="separate"/>
      </w:r>
      <w:r w:rsidR="00B137B9">
        <w:rPr>
          <w:noProof/>
        </w:rPr>
        <w:t>17</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5</w:t>
      </w:r>
      <w:r w:rsidR="00AD39CE">
        <w:rPr>
          <w:noProof/>
        </w:rPr>
        <w:fldChar w:fldCharType="end"/>
      </w:r>
      <w:r>
        <w:t>. Settings for cleanup.</w:t>
      </w:r>
      <w:bookmarkEnd w:id="304"/>
    </w:p>
    <w:p w14:paraId="469FB1AA" w14:textId="69C0E59C" w:rsidR="001952D0" w:rsidRPr="001952D0" w:rsidRDefault="00A17898" w:rsidP="001952D0">
      <w:r>
        <w:t>The cleanup step is a sized grow step without constraints. Use this step to merge small components adjacent to large ones.</w:t>
      </w:r>
    </w:p>
    <w:p w14:paraId="39EE672C" w14:textId="46A7E27C" w:rsidR="005F29A0" w:rsidRDefault="00A17898" w:rsidP="00A17898">
      <w:pPr>
        <w:pStyle w:val="Heading3"/>
      </w:pPr>
      <w:r>
        <w:lastRenderedPageBreak/>
        <w:t>Match Slices</w:t>
      </w:r>
    </w:p>
    <w:p w14:paraId="7CBF0175" w14:textId="149B3A12" w:rsidR="00A17898" w:rsidRDefault="00A17898" w:rsidP="00A17898">
      <w:pPr>
        <w:jc w:val="center"/>
      </w:pPr>
      <w:r>
        <w:rPr>
          <w:noProof/>
          <w:lang w:eastAsia="en-US"/>
        </w:rPr>
        <w:drawing>
          <wp:inline distT="0" distB="0" distL="0" distR="0" wp14:anchorId="220F789E" wp14:editId="3FC5A0EA">
            <wp:extent cx="3264408" cy="4014216"/>
            <wp:effectExtent l="0" t="0" r="0" b="571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copm_adv_setting_07.png"/>
                    <pic:cNvPicPr/>
                  </pic:nvPicPr>
                  <pic:blipFill>
                    <a:blip r:embed="rId146">
                      <a:extLst>
                        <a:ext uri="{28A0092B-C50C-407E-A947-70E740481C1C}">
                          <a14:useLocalDpi xmlns:a14="http://schemas.microsoft.com/office/drawing/2010/main" val="0"/>
                        </a:ext>
                      </a:extLst>
                    </a:blip>
                    <a:stretch>
                      <a:fillRect/>
                    </a:stretch>
                  </pic:blipFill>
                  <pic:spPr>
                    <a:xfrm>
                      <a:off x="0" y="0"/>
                      <a:ext cx="3264408" cy="4014216"/>
                    </a:xfrm>
                    <a:prstGeom prst="rect">
                      <a:avLst/>
                    </a:prstGeom>
                  </pic:spPr>
                </pic:pic>
              </a:graphicData>
            </a:graphic>
          </wp:inline>
        </w:drawing>
      </w:r>
    </w:p>
    <w:p w14:paraId="239890EB" w14:textId="05A668BE" w:rsidR="00A17898" w:rsidRDefault="00A17898" w:rsidP="00A17898">
      <w:pPr>
        <w:pStyle w:val="Caption"/>
        <w:jc w:val="center"/>
      </w:pPr>
      <w:bookmarkStart w:id="305" w:name="_Toc457293803"/>
      <w:r>
        <w:t xml:space="preserve">Figure </w:t>
      </w:r>
      <w:r w:rsidR="00AD39CE">
        <w:fldChar w:fldCharType="begin"/>
      </w:r>
      <w:r w:rsidR="00AD39CE">
        <w:instrText xml:space="preserve"> STYLEREF 1 \s </w:instrText>
      </w:r>
      <w:r w:rsidR="00AD39CE">
        <w:fldChar w:fldCharType="separate"/>
      </w:r>
      <w:r w:rsidR="00B137B9">
        <w:rPr>
          <w:noProof/>
        </w:rPr>
        <w:t>17</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6</w:t>
      </w:r>
      <w:r w:rsidR="00AD39CE">
        <w:rPr>
          <w:noProof/>
        </w:rPr>
        <w:fldChar w:fldCharType="end"/>
      </w:r>
      <w:r>
        <w:t>. Settings for the match slices step.</w:t>
      </w:r>
      <w:bookmarkEnd w:id="305"/>
    </w:p>
    <w:p w14:paraId="31A887FD" w14:textId="56D7DDFE" w:rsidR="00A17898" w:rsidRDefault="00833EA3" w:rsidP="00A17898">
      <w:r>
        <w:t>The match slices step merges components from two adjacent Z slices. The settings are:</w:t>
      </w:r>
    </w:p>
    <w:p w14:paraId="0038DFF0" w14:textId="77777777" w:rsidR="00833EA3" w:rsidRDefault="00833EA3" w:rsidP="00833EA3">
      <w:r w:rsidRPr="005F29A0">
        <w:rPr>
          <w:b/>
        </w:rPr>
        <w:t>Enable.</w:t>
      </w:r>
      <w:r>
        <w:t xml:space="preserve"> You can disable initial grow even if the panel is expanded. When the panel is collapsed, it is always disabled.</w:t>
      </w:r>
    </w:p>
    <w:p w14:paraId="156ECDBF" w14:textId="0EADFBF0" w:rsidR="00833EA3" w:rsidRDefault="00833EA3" w:rsidP="00A17898">
      <w:r w:rsidRPr="00833EA3">
        <w:rPr>
          <w:b/>
        </w:rPr>
        <w:t>Bidirectional.</w:t>
      </w:r>
      <w:r>
        <w:t xml:space="preserve"> When enabled, it matches slices from positive and negative Z directions.</w:t>
      </w:r>
    </w:p>
    <w:p w14:paraId="5E200D60" w14:textId="331D0101" w:rsidR="00833EA3" w:rsidRDefault="00833EA3" w:rsidP="00A17898">
      <w:r w:rsidRPr="00833EA3">
        <w:rPr>
          <w:b/>
        </w:rPr>
        <w:t>Size Threshold.</w:t>
      </w:r>
      <w:r>
        <w:t xml:space="preserve"> Only components with greater sizes than this threshold are calculated and merged.</w:t>
      </w:r>
    </w:p>
    <w:p w14:paraId="27676488" w14:textId="75DE124B" w:rsidR="00833EA3" w:rsidRDefault="00833EA3" w:rsidP="00A17898">
      <w:r w:rsidRPr="00833EA3">
        <w:rPr>
          <w:b/>
        </w:rPr>
        <w:t>Size Ratio.</w:t>
      </w:r>
      <w:r>
        <w:t xml:space="preserve"> Only two components with an overlap greater than this threshold are calculated and merged.</w:t>
      </w:r>
    </w:p>
    <w:p w14:paraId="722FE97B" w14:textId="3BD061CF" w:rsidR="00833EA3" w:rsidRDefault="00833EA3" w:rsidP="00A17898">
      <w:r w:rsidRPr="00833EA3">
        <w:rPr>
          <w:b/>
        </w:rPr>
        <w:t>Dist Threhsold.</w:t>
      </w:r>
      <w:r>
        <w:t xml:space="preserve"> Only two components with a distance between their centroids less than this threshold are calculated and merged.</w:t>
      </w:r>
    </w:p>
    <w:p w14:paraId="63684047" w14:textId="28805B65" w:rsidR="00A17898" w:rsidRDefault="00833EA3" w:rsidP="00A17898">
      <w:r w:rsidRPr="00833EA3">
        <w:rPr>
          <w:b/>
        </w:rPr>
        <w:t>Ang Threshold.</w:t>
      </w:r>
      <w:r>
        <w:t xml:space="preserve"> Only two components with an angle formed by their centroids and the centroid of their overlap less than this threshold are calculated and merged.</w:t>
      </w:r>
    </w:p>
    <w:p w14:paraId="10BB714E" w14:textId="77777777" w:rsidR="00833EA3" w:rsidRDefault="00833EA3" w:rsidP="00833EA3">
      <w:r>
        <w:t>Set the settings and then click “Generate” to generate components. A progress bar indicates the calculation progress. To visualize the components, enable 4D script in the setting dialog (</w:t>
      </w:r>
      <w:r>
        <w:fldChar w:fldCharType="begin"/>
      </w:r>
      <w:r>
        <w:instrText xml:space="preserve"> REF _Ref448329293 \r \h </w:instrText>
      </w:r>
      <w:r>
        <w:fldChar w:fldCharType="separate"/>
      </w:r>
      <w:r w:rsidR="00B137B9">
        <w:t>Chapter 22</w:t>
      </w:r>
      <w:r>
        <w:fldChar w:fldCharType="end"/>
      </w:r>
      <w:r>
        <w:t xml:space="preserve">). You can apply additional iterations with the same </w:t>
      </w:r>
      <w:r>
        <w:lastRenderedPageBreak/>
        <w:t>or different settings by clicking the “Refine” button. Use a small iteration number and refine repeatedly to see how the Synthetic Brainbow algorithm generates the components.</w:t>
      </w:r>
    </w:p>
    <w:p w14:paraId="634EE3CC" w14:textId="1CAEA75E" w:rsidR="00A17898" w:rsidRDefault="00833EA3" w:rsidP="00A17898">
      <w:r>
        <w:t>For a time sequence, you can apply</w:t>
      </w:r>
      <w:r w:rsidR="00122B05">
        <w:t xml:space="preserve"> settings at different time points and observe the results. When you are satisfied with the results, save the settings to a text file. You can use the included external executable cl-Synthetic_brainbows.exe to process the entire time sequence. It reads the settings automatically from the text file. See </w:t>
      </w:r>
      <w:r w:rsidR="00122B05">
        <w:fldChar w:fldCharType="begin"/>
      </w:r>
      <w:r w:rsidR="00122B05">
        <w:instrText xml:space="preserve"> REF _Ref448829434 \r \h </w:instrText>
      </w:r>
      <w:r w:rsidR="00122B05">
        <w:fldChar w:fldCharType="separate"/>
      </w:r>
      <w:r w:rsidR="00B137B9">
        <w:t>Chapter 12</w:t>
      </w:r>
      <w:r w:rsidR="00122B05">
        <w:fldChar w:fldCharType="end"/>
      </w:r>
      <w:r w:rsidR="00122B05">
        <w:t xml:space="preserve"> for more details on running a 4D script to execute external executables.</w:t>
      </w:r>
    </w:p>
    <w:p w14:paraId="698DF670" w14:textId="735792D1" w:rsidR="00A17898" w:rsidRDefault="00122B05" w:rsidP="00122B05">
      <w:pPr>
        <w:pStyle w:val="Heading2"/>
      </w:pPr>
      <w:bookmarkStart w:id="306" w:name="_Toc457293736"/>
      <w:r>
        <w:t>Component Analysis</w:t>
      </w:r>
      <w:bookmarkEnd w:id="306"/>
    </w:p>
    <w:p w14:paraId="5AE9D5D1" w14:textId="3B04A450" w:rsidR="00A17898" w:rsidRDefault="00122B05" w:rsidP="00A17898">
      <w:r>
        <w:t>To analyze generated components, click the third tab to show the panel for analysis.</w:t>
      </w:r>
    </w:p>
    <w:p w14:paraId="32D1F083" w14:textId="41B94CD0" w:rsidR="00122B05" w:rsidRDefault="00122B05" w:rsidP="00122B05">
      <w:pPr>
        <w:jc w:val="center"/>
      </w:pPr>
      <w:r>
        <w:rPr>
          <w:noProof/>
          <w:lang w:eastAsia="en-US"/>
        </w:rPr>
        <w:drawing>
          <wp:inline distT="0" distB="0" distL="0" distR="0" wp14:anchorId="7CC4AFA2" wp14:editId="0D8C5CE6">
            <wp:extent cx="3264408" cy="4014216"/>
            <wp:effectExtent l="0" t="0" r="0" b="571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47">
                      <a:extLst>
                        <a:ext uri="{28A0092B-C50C-407E-A947-70E740481C1C}">
                          <a14:useLocalDpi xmlns:a14="http://schemas.microsoft.com/office/drawing/2010/main" val="0"/>
                        </a:ext>
                      </a:extLst>
                    </a:blip>
                    <a:stretch>
                      <a:fillRect/>
                    </a:stretch>
                  </pic:blipFill>
                  <pic:spPr>
                    <a:xfrm>
                      <a:off x="0" y="0"/>
                      <a:ext cx="3264408" cy="4014216"/>
                    </a:xfrm>
                    <a:prstGeom prst="rect">
                      <a:avLst/>
                    </a:prstGeom>
                  </pic:spPr>
                </pic:pic>
              </a:graphicData>
            </a:graphic>
          </wp:inline>
        </w:drawing>
      </w:r>
    </w:p>
    <w:p w14:paraId="5CD4AD95" w14:textId="19DB463E" w:rsidR="00122B05" w:rsidRDefault="00122B05" w:rsidP="00122B05">
      <w:pPr>
        <w:pStyle w:val="Caption"/>
        <w:jc w:val="center"/>
      </w:pPr>
      <w:bookmarkStart w:id="307" w:name="_Toc457293804"/>
      <w:r>
        <w:t xml:space="preserve">Figure </w:t>
      </w:r>
      <w:r w:rsidR="00AD39CE">
        <w:fldChar w:fldCharType="begin"/>
      </w:r>
      <w:r w:rsidR="00AD39CE">
        <w:instrText xml:space="preserve"> STYLEREF 1 \s </w:instrText>
      </w:r>
      <w:r w:rsidR="00AD39CE">
        <w:fldChar w:fldCharType="separate"/>
      </w:r>
      <w:r w:rsidR="00B137B9">
        <w:rPr>
          <w:noProof/>
        </w:rPr>
        <w:t>17</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7</w:t>
      </w:r>
      <w:r w:rsidR="00AD39CE">
        <w:rPr>
          <w:noProof/>
        </w:rPr>
        <w:fldChar w:fldCharType="end"/>
      </w:r>
      <w:r>
        <w:t>. Component analysis tools.</w:t>
      </w:r>
      <w:bookmarkEnd w:id="307"/>
    </w:p>
    <w:p w14:paraId="0C6F71B7" w14:textId="238B5170" w:rsidR="00A17898" w:rsidRDefault="00CC77C3" w:rsidP="00A17898">
      <w:r>
        <w:t>You can analyze an entire data set, or just the selected part.</w:t>
      </w:r>
    </w:p>
    <w:p w14:paraId="312640A9" w14:textId="3D5E0CDB" w:rsidR="00CC77C3" w:rsidRDefault="00CC77C3" w:rsidP="00A17898">
      <w:r w:rsidRPr="00CC77C3">
        <w:rPr>
          <w:b/>
        </w:rPr>
        <w:t>Analyze.</w:t>
      </w:r>
      <w:r>
        <w:t xml:space="preserve"> Analyze all components of an entire data set. The analysis results are printed in the Output panel.</w:t>
      </w:r>
    </w:p>
    <w:p w14:paraId="1E4AF9CE" w14:textId="619EEBCF" w:rsidR="00CC77C3" w:rsidRDefault="00CC77C3" w:rsidP="00A17898">
      <w:r w:rsidRPr="00CC77C3">
        <w:rPr>
          <w:b/>
        </w:rPr>
        <w:t>Anlyz. Sel.</w:t>
      </w:r>
      <w:r>
        <w:t xml:space="preserve"> Only analyze the selected part of a data set. The analysis results are printed in the output panel.</w:t>
      </w:r>
    </w:p>
    <w:p w14:paraId="22062AA6" w14:textId="7FF10633" w:rsidR="00CC77C3" w:rsidRDefault="00CC77C3" w:rsidP="00CC77C3">
      <w:pPr>
        <w:pStyle w:val="Heading3"/>
      </w:pPr>
      <w:r>
        <w:t>Selection Tools</w:t>
      </w:r>
    </w:p>
    <w:p w14:paraId="0CC51631" w14:textId="3CDC2965" w:rsidR="00CC77C3" w:rsidRDefault="00CC77C3" w:rsidP="00A17898">
      <w:r>
        <w:t>You can use the paint brush tool to select components of interest. It also provides a series of tools to fine tune the selection</w:t>
      </w:r>
      <w:r w:rsidR="004771F9">
        <w:fldChar w:fldCharType="begin"/>
      </w:r>
      <w:r w:rsidR="004771F9">
        <w:instrText xml:space="preserve"> XE "Select" </w:instrText>
      </w:r>
      <w:r w:rsidR="004771F9">
        <w:fldChar w:fldCharType="end"/>
      </w:r>
      <w:r>
        <w:t>.</w:t>
      </w:r>
    </w:p>
    <w:p w14:paraId="3817B137" w14:textId="7FB6C0D5" w:rsidR="00CC77C3" w:rsidRDefault="004771F9" w:rsidP="00A17898">
      <w:r w:rsidRPr="000D206B">
        <w:rPr>
          <w:b/>
        </w:rPr>
        <w:lastRenderedPageBreak/>
        <w:t>ID input box.</w:t>
      </w:r>
      <w:r>
        <w:t xml:space="preserve"> You can type the ID of a component and then select it. It also shows the color of the ID as you type.</w:t>
      </w:r>
    </w:p>
    <w:p w14:paraId="68EB68FC" w14:textId="77777777" w:rsidR="004771F9" w:rsidRDefault="004771F9" w:rsidP="004771F9">
      <w:r w:rsidRPr="00C2465D">
        <w:rPr>
          <w:b/>
        </w:rPr>
        <w:t>X.</w:t>
      </w:r>
      <w:r>
        <w:t xml:space="preserve"> The X button clears the content of the ID input box.</w:t>
      </w:r>
    </w:p>
    <w:p w14:paraId="15C1C8E6" w14:textId="4A3B6DC4" w:rsidR="008F1F1E" w:rsidRDefault="008F1F1E" w:rsidP="001142FB">
      <w:r w:rsidRPr="008F1F1E">
        <w:rPr>
          <w:b/>
        </w:rPr>
        <w:t xml:space="preserve">Min </w:t>
      </w:r>
      <w:r w:rsidR="004771F9">
        <w:rPr>
          <w:b/>
        </w:rPr>
        <w:t>Size</w:t>
      </w:r>
      <w:r w:rsidRPr="008F1F1E">
        <w:rPr>
          <w:b/>
        </w:rPr>
        <w:t>.</w:t>
      </w:r>
      <w:r>
        <w:t xml:space="preserve"> </w:t>
      </w:r>
      <w:r w:rsidR="004771F9">
        <w:t>Check this option to enable a limiter on minimum voxel size. The input value determines t</w:t>
      </w:r>
      <w:r>
        <w:t xml:space="preserve">he minimum voxel number of a component to be </w:t>
      </w:r>
      <w:r w:rsidR="004771F9">
        <w:t>selected</w:t>
      </w:r>
      <w:r>
        <w:t>.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r w:rsidR="004771F9">
        <w:t xml:space="preserve"> Uncheck this option if the minimum size limiter is not needed.</w:t>
      </w:r>
    </w:p>
    <w:p w14:paraId="03C47494" w14:textId="636922A5" w:rsidR="008F1F1E" w:rsidRDefault="008F1F1E" w:rsidP="001142FB">
      <w:r w:rsidRPr="008F1F1E">
        <w:rPr>
          <w:b/>
        </w:rPr>
        <w:t xml:space="preserve">Max </w:t>
      </w:r>
      <w:r w:rsidR="004771F9">
        <w:rPr>
          <w:b/>
        </w:rPr>
        <w:t>Size</w:t>
      </w:r>
      <w:r w:rsidRPr="008F1F1E">
        <w:rPr>
          <w:b/>
        </w:rPr>
        <w:t>.</w:t>
      </w:r>
      <w:r>
        <w:t xml:space="preserve"> </w:t>
      </w:r>
      <w:r w:rsidR="004771F9">
        <w:t>Check this option to enable a limiter on maximum voxel size. The input value determines t</w:t>
      </w:r>
      <w:r>
        <w:t>he maximum voxel number of a component to be included in the analysis. Use this setting to exclude large size components to be counted.</w:t>
      </w:r>
      <w:r w:rsidR="004771F9">
        <w:t xml:space="preserve"> Uncheck this option if the maximum size limiter is not needed.</w:t>
      </w:r>
    </w:p>
    <w:p w14:paraId="3CE7D1F7" w14:textId="77777777" w:rsidR="004771F9" w:rsidRDefault="004771F9" w:rsidP="004771F9">
      <w:r w:rsidRPr="00F30475">
        <w:rPr>
          <w:b/>
        </w:rPr>
        <w:t>Append.</w:t>
      </w:r>
      <w:r>
        <w:t xml:space="preserve"> Add a component with the exact ID in the ID input box to the selection while keeping the currently selected components.</w:t>
      </w:r>
    </w:p>
    <w:p w14:paraId="551D62EE" w14:textId="510A71C5" w:rsidR="004771F9" w:rsidRDefault="004771F9" w:rsidP="001142FB">
      <w:r w:rsidRPr="004771F9">
        <w:rPr>
          <w:b/>
        </w:rPr>
        <w:t>All.</w:t>
      </w:r>
      <w:r>
        <w:t xml:space="preserve"> Select all components.</w:t>
      </w:r>
    </w:p>
    <w:p w14:paraId="0C9BD651" w14:textId="77777777" w:rsidR="004771F9" w:rsidRDefault="004771F9" w:rsidP="004771F9">
      <w:r w:rsidRPr="00F30475">
        <w:rPr>
          <w:b/>
        </w:rPr>
        <w:t>FullCompt (full component).</w:t>
      </w:r>
      <w:r>
        <w:t xml:space="preserve"> A selection made with the paint brush usually does not match exactly with labeled voxels. Click this button after you have made a selection with the paint brush tool and would like to find out the entire component. Make sure to leave the ID input box empty if selecting the entire component is the desired operation. Otherwise it is equivalent to the Append button. Pressing the enter key when the ID input box is in focus has the similar results. </w:t>
      </w:r>
    </w:p>
    <w:p w14:paraId="3F1601D1" w14:textId="77777777" w:rsidR="004771F9" w:rsidRDefault="004771F9" w:rsidP="004771F9">
      <w:r w:rsidRPr="00F30475">
        <w:rPr>
          <w:b/>
        </w:rPr>
        <w:t>Replace.</w:t>
      </w:r>
      <w:r>
        <w:t xml:space="preserve"> Replace currently selected components with a component with the exact ID in the ID input box.</w:t>
      </w:r>
    </w:p>
    <w:p w14:paraId="689E8BAB" w14:textId="77777777" w:rsidR="001B5AA3" w:rsidRDefault="001B5AA3" w:rsidP="001B5AA3">
      <w:r w:rsidRPr="00F30475">
        <w:rPr>
          <w:b/>
        </w:rPr>
        <w:t>Clear.</w:t>
      </w:r>
      <w:r>
        <w:t xml:space="preserve"> Clear the selection of all components.</w:t>
      </w:r>
    </w:p>
    <w:p w14:paraId="67D9C762" w14:textId="05D20C67" w:rsidR="008F1F1E" w:rsidRPr="00E71242" w:rsidRDefault="004771F9" w:rsidP="00E71242">
      <w:pPr>
        <w:pStyle w:val="Heading3"/>
      </w:pPr>
      <w:r>
        <w:t>Output as New Channels</w:t>
      </w:r>
    </w:p>
    <w:p w14:paraId="236B63DD" w14:textId="7DCDBA92" w:rsidR="00E71242" w:rsidRDefault="001B5AA3" w:rsidP="001142FB">
      <w:r>
        <w:t>You can output components as new channels. There are two options to create multiple channels from components.</w:t>
      </w:r>
    </w:p>
    <w:p w14:paraId="1656443C" w14:textId="0EF7550B" w:rsidR="001B5AA3" w:rsidRDefault="001B5AA3" w:rsidP="001142FB">
      <w:r w:rsidRPr="001B5AA3">
        <w:rPr>
          <w:b/>
        </w:rPr>
        <w:t>Each Comp.</w:t>
      </w:r>
      <w:r>
        <w:t xml:space="preserve"> Each component is output as one channel. Use the selection tools to limit the number of components that can be processed.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5AA3" w14:paraId="4D0DE1DB" w14:textId="77777777" w:rsidTr="007B159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08ADDA4" w14:textId="77777777" w:rsidR="001B5AA3" w:rsidRDefault="001B5AA3" w:rsidP="007B1590">
            <w:pPr>
              <w:pStyle w:val="Icon"/>
            </w:pPr>
            <w:r>
              <w:rPr>
                <w:noProof/>
                <w:lang w:eastAsia="en-US"/>
              </w:rPr>
              <mc:AlternateContent>
                <mc:Choice Requires="wpg">
                  <w:drawing>
                    <wp:inline distT="0" distB="0" distL="0" distR="0" wp14:anchorId="289E7284" wp14:editId="619BF144">
                      <wp:extent cx="228600" cy="228600"/>
                      <wp:effectExtent l="0" t="0" r="0" b="0"/>
                      <wp:docPr id="2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0276A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DlRMIA&#10;AADcAAAADwAAAGRycy9kb3ducmV2LnhtbESP3WoCMRCF7wu+QxihdzWrBdGtUURRvGmLPw8wbKab&#10;bTeTkMR1fXtTKPTycH4+zmLV21Z0FGLjWMF4VIAgrpxuuFZwOe9eZiBiQtbYOiYFd4qwWg6eFlhq&#10;d+MjdadUizzCsUQFJiVfShkrQxbjyHni7H25YDFlGWqpA97yuG3lpCim0mLDmWDQ08ZQ9XO62gwx&#10;vtv6zb6ZzyzV35/3afh4R6Weh/36DUSiPv2H/9oHrWDyO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OVEwgAAANwAAAAPAAAAAAAAAAAAAAAAAJgCAABkcnMvZG93&#10;bnJldi54bWxQSwUGAAAAAAQABAD1AAAAhwM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BSLcIA&#10;AADcAAAADwAAAGRycy9kb3ducmV2LnhtbERPz2vCMBS+C/sfwhvspulUZOuMMgZCT8Ks0utb89qU&#10;NS8libXzr18Ogx0/vt/b/WR7MZIPnWMFz4sMBHHtdMetgnN5mL+ACBFZY++YFPxQgP3uYbbFXLsb&#10;f9J4iq1IIRxyVGBiHHIpQ23IYli4gThxjfMWY4K+ldrjLYXbXi6zbCMtdpwaDA70Yaj+Pl2tgup+&#10;KcerL82x8UWxfv2qNr5ZKfX0OL2/gYg0xX/xn7vQCpbrND+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0FIt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A65C39B" w14:textId="77777777" w:rsidR="001B5AA3" w:rsidRDefault="001B5AA3" w:rsidP="007B1590">
            <w:pPr>
              <w:pStyle w:val="TipText"/>
              <w:cnfStyle w:val="000000000000" w:firstRow="0" w:lastRow="0" w:firstColumn="0" w:lastColumn="0" w:oddVBand="0" w:evenVBand="0" w:oddHBand="0" w:evenHBand="0" w:firstRowFirstColumn="0" w:firstRowLastColumn="0" w:lastRowFirstColumn="0" w:lastRowLastColumn="0"/>
            </w:pPr>
            <w:r>
              <w:t>Make sure that you have enough memory if the number of components is high. It may also take a long time to generate a large number of channels.</w:t>
            </w:r>
          </w:p>
        </w:tc>
      </w:tr>
    </w:tbl>
    <w:p w14:paraId="3683AA33" w14:textId="77777777" w:rsidR="001B5AA3" w:rsidRDefault="001B5AA3" w:rsidP="001142FB">
      <w:pPr>
        <w:rPr>
          <w:b/>
        </w:rPr>
      </w:pPr>
    </w:p>
    <w:p w14:paraId="1D20D0CF" w14:textId="46ADC5E2" w:rsidR="001B5AA3" w:rsidRDefault="001B5AA3" w:rsidP="001142FB">
      <w:r w:rsidRPr="001B5AA3">
        <w:rPr>
          <w:b/>
        </w:rPr>
        <w:t>R+G+B.</w:t>
      </w:r>
      <w:r>
        <w:t xml:space="preserve"> All components are output as a combination of the three color channels. Only three channels will be generated, no matter how many components are processed.</w:t>
      </w:r>
    </w:p>
    <w:p w14:paraId="34B60A16" w14:textId="52B61808" w:rsidR="001B5AA3" w:rsidRDefault="001B5AA3" w:rsidP="001142FB">
      <w:r>
        <w:t>Click these two buttons to generate new channels. You can also set the colors of new channels.</w:t>
      </w:r>
    </w:p>
    <w:p w14:paraId="6CCE6620" w14:textId="60ED0225" w:rsidR="00E71242" w:rsidRDefault="001B5AA3" w:rsidP="001142FB">
      <w:r>
        <w:rPr>
          <w:b/>
        </w:rPr>
        <w:t>Random Colors</w:t>
      </w:r>
      <w:r w:rsidR="00E71242" w:rsidRPr="00033C0A">
        <w:rPr>
          <w:b/>
        </w:rPr>
        <w:t>.</w:t>
      </w:r>
      <w:r w:rsidR="00E71242">
        <w:t xml:space="preserve"> </w:t>
      </w:r>
      <w:r>
        <w:t>Each component is assigned a color according to its ID</w:t>
      </w:r>
      <w:r w:rsidR="00033C0A">
        <w:t>.</w:t>
      </w:r>
    </w:p>
    <w:p w14:paraId="2C86FEA9" w14:textId="77B55D32" w:rsidR="004771F9" w:rsidRDefault="004771F9" w:rsidP="004771F9">
      <w:r w:rsidRPr="008F1F1E">
        <w:rPr>
          <w:b/>
        </w:rPr>
        <w:lastRenderedPageBreak/>
        <w:t>Size-</w:t>
      </w:r>
      <w:r w:rsidR="001B5AA3">
        <w:rPr>
          <w:b/>
        </w:rPr>
        <w:t>based</w:t>
      </w:r>
      <w:r w:rsidRPr="008F1F1E">
        <w:rPr>
          <w:b/>
        </w:rPr>
        <w:t>.</w:t>
      </w:r>
      <w:r>
        <w:t xml:space="preserve"> </w:t>
      </w:r>
      <w:r w:rsidR="001B5AA3">
        <w:t>T</w:t>
      </w:r>
      <w:r>
        <w:t xml:space="preserve">he colors of components are mapped </w:t>
      </w:r>
      <w:r w:rsidR="001B5AA3">
        <w:t>according to</w:t>
      </w:r>
      <w:r>
        <w:t xml:space="preserve"> their sizes.</w:t>
      </w:r>
    </w:p>
    <w:p w14:paraId="3E9F1354" w14:textId="410C1CDF" w:rsidR="001B5AA3" w:rsidRDefault="001B5AA3" w:rsidP="004771F9">
      <w:r>
        <w:t>Additionally, you can generate an annotation channel to show each component’s ID.</w:t>
      </w:r>
    </w:p>
    <w:p w14:paraId="7CC84AA2" w14:textId="26CC4BB0" w:rsidR="00033C0A" w:rsidRDefault="001B5AA3" w:rsidP="001142FB">
      <w:r>
        <w:rPr>
          <w:b/>
        </w:rPr>
        <w:t>Annotations</w:t>
      </w:r>
      <w:r w:rsidR="00033C0A" w:rsidRPr="00033C0A">
        <w:rPr>
          <w:b/>
        </w:rPr>
        <w:t>.</w:t>
      </w:r>
      <w:r w:rsidR="00033C0A">
        <w:t xml:space="preserve"> </w:t>
      </w:r>
      <w:r>
        <w:t>More detailed analysis results are stored with annotations. Click this button to add annotated results.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BA65E8">
            <w:pPr>
              <w:pStyle w:val="Icon"/>
            </w:pPr>
            <w:r>
              <w:rPr>
                <w:noProof/>
                <w:lang w:eastAsia="en-US"/>
              </w:rPr>
              <mc:AlternateContent>
                <mc:Choice Requires="wpg">
                  <w:drawing>
                    <wp:inline distT="0" distB="0" distL="0" distR="0" wp14:anchorId="66338CE1" wp14:editId="62B072AC">
                      <wp:extent cx="228600" cy="228600"/>
                      <wp:effectExtent l="0" t="0" r="0" b="0"/>
                      <wp:docPr id="2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29D0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ucPMMA&#10;AADcAAAADwAAAGRycy9kb3ducmV2LnhtbESP3WoCMRCF7wu+QxjBu5pVrNitUcSi9KYVtQ8wbKab&#10;1c0kJOm6vn1TKPTycH4+znLd21Z0FGLjWMFkXIAgrpxuuFbwed49LkDEhKyxdUwK7hRhvRo8LLHU&#10;7sZH6k6pFnmEY4kKTEq+lDJWhizGsfPE2ftywWLKMtRSB7zlcdvKaVHMpcWGM8Ggp62h6nr6thli&#10;fPfqt/vmeWGpvhzu8/DxjkqNhv3mBUSiPv2H/9pvWsF09gS/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ucPMMAAADcAAAADwAAAAAAAAAAAAAAAACYAgAAZHJzL2Rv&#10;d25yZXYueG1sUEsFBgAAAAAEAAQA9QAAAIgD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VvwsUA&#10;AADcAAAADwAAAGRycy9kb3ducmV2LnhtbESPwWrDMBBE74X8g9hCb43cNJjUiRJCoeBToXFCrltr&#10;bZlYKyMpjtuvrwqFHoeZecNsdpPtxUg+dI4VPM0zEMS10x23Co7V2+MKRIjIGnvHpOCLAuy2s7sN&#10;Ftrd+IPGQ2xFgnAoUIGJcSikDLUhi2HuBuLkNc5bjEn6VmqPtwS3vVxkWS4tdpwWDA70aqi+HK5W&#10;wfn7VI1XX5n3xpfl8uXznPvmWamH+2m/BhFpiv/hv3apFSy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W/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BA65E8">
            <w:pPr>
              <w:pStyle w:val="TipText"/>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4DDACC25" w:rsidR="00DA77F0" w:rsidRDefault="00DA77F0" w:rsidP="001142FB"/>
    <w:p w14:paraId="5DD682B4" w14:textId="77777777" w:rsidR="00DA77F0" w:rsidRDefault="00DA77F0">
      <w:r>
        <w:br w:type="page"/>
      </w:r>
    </w:p>
    <w:p w14:paraId="3ECCB223" w14:textId="0B686A1C" w:rsidR="00304412" w:rsidRDefault="00DA77F0" w:rsidP="00DA77F0">
      <w:pPr>
        <w:pStyle w:val="Heading1"/>
      </w:pPr>
      <w:bookmarkStart w:id="308" w:name="_Ref448759807"/>
      <w:bookmarkStart w:id="309" w:name="_Toc457293737"/>
      <w:r>
        <w:lastRenderedPageBreak/>
        <w:t>Processing and Analyzing Volumes</w:t>
      </w:r>
      <w:bookmarkEnd w:id="308"/>
      <w:bookmarkEnd w:id="309"/>
    </w:p>
    <w:p w14:paraId="59BE24B5" w14:textId="681176A8" w:rsidR="00721499" w:rsidRDefault="00721499" w:rsidP="00721499">
      <w:bookmarkStart w:id="310" w:name="_Ref406747816"/>
      <w:bookmarkStart w:id="311" w:name="_Toc406755687"/>
      <w:bookmarkStart w:id="312" w:name="_Toc406770760"/>
      <w:r>
        <w:t>The Component Analyzer (</w:t>
      </w:r>
      <w:r>
        <w:fldChar w:fldCharType="begin"/>
      </w:r>
      <w:r>
        <w:instrText xml:space="preserve"> REF _Ref406746597 \r \h </w:instrText>
      </w:r>
      <w:r>
        <w:fldChar w:fldCharType="separate"/>
      </w:r>
      <w:r w:rsidR="00B137B9">
        <w:t>Chapter 17</w:t>
      </w:r>
      <w:r>
        <w:fldChar w:fldCharType="end"/>
      </w:r>
      <w:r>
        <w:t>) provides a general solution to several specific processing operations. For example, you may set a maximum voxel size limit and then select all components with a relatively small size. Then, you can erase those small components, which are generally noise signals. There are a series of modules in FluoRender that are built on top of the general component analysis module and perform specific processing and analyzing functions. These modules can be found on the drop-down menu of the main tool bar</w:t>
      </w:r>
      <w:r w:rsidR="007B1590">
        <w:t xml:space="preserve"> (</w:t>
      </w:r>
      <w:r w:rsidR="007B1590">
        <w:fldChar w:fldCharType="begin"/>
      </w:r>
      <w:r w:rsidR="007B1590">
        <w:instrText xml:space="preserve"> REF _Ref448841250 \h </w:instrText>
      </w:r>
      <w:r w:rsidR="007B1590">
        <w:fldChar w:fldCharType="separate"/>
      </w:r>
      <w:r w:rsidR="00B137B9">
        <w:t xml:space="preserve">Figure </w:t>
      </w:r>
      <w:r w:rsidR="00B137B9">
        <w:rPr>
          <w:noProof/>
        </w:rPr>
        <w:t>18</w:t>
      </w:r>
      <w:r w:rsidR="00B137B9">
        <w:noBreakHyphen/>
      </w:r>
      <w:r w:rsidR="00B137B9">
        <w:rPr>
          <w:noProof/>
        </w:rPr>
        <w:t>1</w:t>
      </w:r>
      <w:r w:rsidR="007B1590">
        <w:fldChar w:fldCharType="end"/>
      </w:r>
      <w:r w:rsidR="007B1590">
        <w:t>).</w:t>
      </w:r>
    </w:p>
    <w:p w14:paraId="6D0158A3" w14:textId="372E0708" w:rsidR="007B1590" w:rsidRDefault="007B1590" w:rsidP="007B1590">
      <w:pPr>
        <w:jc w:val="center"/>
      </w:pPr>
      <w:r>
        <w:rPr>
          <w:noProof/>
          <w:lang w:eastAsia="en-US"/>
        </w:rPr>
        <w:drawing>
          <wp:inline distT="0" distB="0" distL="0" distR="0" wp14:anchorId="1AB3C379" wp14:editId="76063EED">
            <wp:extent cx="1636776" cy="1856232"/>
            <wp:effectExtent l="0" t="0" r="190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open_others.png"/>
                    <pic:cNvPicPr/>
                  </pic:nvPicPr>
                  <pic:blipFill>
                    <a:blip r:embed="rId148">
                      <a:extLst>
                        <a:ext uri="{28A0092B-C50C-407E-A947-70E740481C1C}">
                          <a14:useLocalDpi xmlns:a14="http://schemas.microsoft.com/office/drawing/2010/main" val="0"/>
                        </a:ext>
                      </a:extLst>
                    </a:blip>
                    <a:stretch>
                      <a:fillRect/>
                    </a:stretch>
                  </pic:blipFill>
                  <pic:spPr>
                    <a:xfrm>
                      <a:off x="0" y="0"/>
                      <a:ext cx="1636776" cy="1856232"/>
                    </a:xfrm>
                    <a:prstGeom prst="rect">
                      <a:avLst/>
                    </a:prstGeom>
                  </pic:spPr>
                </pic:pic>
              </a:graphicData>
            </a:graphic>
          </wp:inline>
        </w:drawing>
      </w:r>
    </w:p>
    <w:p w14:paraId="68A904E7" w14:textId="348CA824" w:rsidR="007B1590" w:rsidRDefault="007B1590" w:rsidP="007B1590">
      <w:pPr>
        <w:pStyle w:val="Caption"/>
        <w:jc w:val="center"/>
      </w:pPr>
      <w:bookmarkStart w:id="313" w:name="_Ref448841250"/>
      <w:bookmarkStart w:id="314" w:name="_Toc457293805"/>
      <w:r>
        <w:t xml:space="preserve">Figure </w:t>
      </w:r>
      <w:r w:rsidR="00AD39CE">
        <w:fldChar w:fldCharType="begin"/>
      </w:r>
      <w:r w:rsidR="00AD39CE">
        <w:instrText xml:space="preserve"> STYLEREF 1 \s </w:instrText>
      </w:r>
      <w:r w:rsidR="00AD39CE">
        <w:fldChar w:fldCharType="separate"/>
      </w:r>
      <w:r w:rsidR="00B137B9">
        <w:rPr>
          <w:noProof/>
        </w:rPr>
        <w:t>18</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1</w:t>
      </w:r>
      <w:r w:rsidR="00AD39CE">
        <w:rPr>
          <w:noProof/>
        </w:rPr>
        <w:fldChar w:fldCharType="end"/>
      </w:r>
      <w:bookmarkEnd w:id="313"/>
      <w:r>
        <w:t>. Access the additional processing and analyzing functions from the drop-down menu of the main tool bar</w:t>
      </w:r>
      <w:bookmarkEnd w:id="314"/>
    </w:p>
    <w:p w14:paraId="1B54BDB9" w14:textId="00FB11A2" w:rsidR="002524DB" w:rsidRDefault="002524DB" w:rsidP="00B9410E">
      <w:pPr>
        <w:pStyle w:val="Heading2"/>
      </w:pPr>
      <w:bookmarkStart w:id="315" w:name="_Toc457293738"/>
      <w:r>
        <w:t>Volume Size</w:t>
      </w:r>
      <w:bookmarkEnd w:id="315"/>
    </w:p>
    <w:p w14:paraId="67DF6A3A" w14:textId="25662EFA" w:rsidR="00B9410E" w:rsidRDefault="00B9410E" w:rsidP="002524DB">
      <w:r>
        <w:rPr>
          <w:noProof/>
          <w:lang w:eastAsia="en-US"/>
        </w:rPr>
        <w:drawing>
          <wp:inline distT="0" distB="0" distL="0" distR="0" wp14:anchorId="335AD8B1" wp14:editId="5977B0C3">
            <wp:extent cx="857250" cy="4000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con_volume_size.png"/>
                    <pic:cNvPicPr/>
                  </pic:nvPicPr>
                  <pic:blipFill>
                    <a:blip r:embed="rId149">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7FBFE07" w14:textId="1C02E2C6" w:rsidR="00B9410E" w:rsidRDefault="00B9410E" w:rsidP="00B9410E">
      <w:r>
        <w:t>Use the “Volume Size” dialog to calculate sizes of components (</w:t>
      </w:r>
      <w:r>
        <w:fldChar w:fldCharType="begin"/>
      </w:r>
      <w:r>
        <w:instrText xml:space="preserve"> REF _Ref448847403 \h </w:instrText>
      </w:r>
      <w:r>
        <w:fldChar w:fldCharType="separate"/>
      </w:r>
      <w:r w:rsidR="00B137B9">
        <w:t xml:space="preserve">Figure </w:t>
      </w:r>
      <w:r w:rsidR="00B137B9">
        <w:rPr>
          <w:noProof/>
        </w:rPr>
        <w:t>18</w:t>
      </w:r>
      <w:r w:rsidR="00B137B9">
        <w:noBreakHyphen/>
      </w:r>
      <w:r w:rsidR="00B137B9">
        <w:rPr>
          <w:noProof/>
        </w:rPr>
        <w:t>2</w:t>
      </w:r>
      <w:r>
        <w:fldChar w:fldCharType="end"/>
      </w:r>
      <w:r>
        <w:t>). To open the “Volume Size” dialog, click the downward arrow head on the right side of the analysis tool button, and choose “Volume Size” (</w:t>
      </w:r>
      <w:r>
        <w:fldChar w:fldCharType="begin"/>
      </w:r>
      <w:r>
        <w:instrText xml:space="preserve"> REF _Ref448841250 \h </w:instrText>
      </w:r>
      <w:r>
        <w:fldChar w:fldCharType="separate"/>
      </w:r>
      <w:r w:rsidR="00B137B9">
        <w:t xml:space="preserve">Figure </w:t>
      </w:r>
      <w:r w:rsidR="00B137B9">
        <w:rPr>
          <w:noProof/>
        </w:rPr>
        <w:t>18</w:t>
      </w:r>
      <w:r w:rsidR="00B137B9">
        <w:noBreakHyphen/>
      </w:r>
      <w:r w:rsidR="00B137B9">
        <w:rPr>
          <w:noProof/>
        </w:rPr>
        <w:t>1</w:t>
      </w:r>
      <w:r>
        <w:fldChar w:fldCharType="end"/>
      </w:r>
      <w:r>
        <w:t>).</w:t>
      </w:r>
    </w:p>
    <w:p w14:paraId="5FC50BE5" w14:textId="42B28045" w:rsidR="00B9410E" w:rsidRDefault="00B9410E" w:rsidP="00B9410E">
      <w:pPr>
        <w:jc w:val="center"/>
      </w:pPr>
      <w:r>
        <w:rPr>
          <w:noProof/>
          <w:lang w:eastAsia="en-US"/>
        </w:rPr>
        <w:drawing>
          <wp:inline distT="0" distB="0" distL="0" distR="0" wp14:anchorId="5C854188" wp14:editId="1CC72F28">
            <wp:extent cx="2642616" cy="1170432"/>
            <wp:effectExtent l="0" t="0" r="571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volume_size_ui.png"/>
                    <pic:cNvPicPr/>
                  </pic:nvPicPr>
                  <pic:blipFill>
                    <a:blip r:embed="rId150">
                      <a:extLst>
                        <a:ext uri="{28A0092B-C50C-407E-A947-70E740481C1C}">
                          <a14:useLocalDpi xmlns:a14="http://schemas.microsoft.com/office/drawing/2010/main" val="0"/>
                        </a:ext>
                      </a:extLst>
                    </a:blip>
                    <a:stretch>
                      <a:fillRect/>
                    </a:stretch>
                  </pic:blipFill>
                  <pic:spPr>
                    <a:xfrm>
                      <a:off x="0" y="0"/>
                      <a:ext cx="2642616" cy="1170432"/>
                    </a:xfrm>
                    <a:prstGeom prst="rect">
                      <a:avLst/>
                    </a:prstGeom>
                  </pic:spPr>
                </pic:pic>
              </a:graphicData>
            </a:graphic>
          </wp:inline>
        </w:drawing>
      </w:r>
    </w:p>
    <w:p w14:paraId="15824C36" w14:textId="6A5A0FFB" w:rsidR="00B9410E" w:rsidRDefault="00B9410E" w:rsidP="00B9410E">
      <w:pPr>
        <w:pStyle w:val="Caption"/>
        <w:jc w:val="center"/>
      </w:pPr>
      <w:bookmarkStart w:id="316" w:name="_Ref448847403"/>
      <w:bookmarkStart w:id="317" w:name="_Toc457293806"/>
      <w:r>
        <w:t xml:space="preserve">Figure </w:t>
      </w:r>
      <w:r w:rsidR="00AD39CE">
        <w:fldChar w:fldCharType="begin"/>
      </w:r>
      <w:r w:rsidR="00AD39CE">
        <w:instrText xml:space="preserve"> STYLEREF 1 \s </w:instrText>
      </w:r>
      <w:r w:rsidR="00AD39CE">
        <w:fldChar w:fldCharType="separate"/>
      </w:r>
      <w:r w:rsidR="00B137B9">
        <w:rPr>
          <w:noProof/>
        </w:rPr>
        <w:t>18</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2</w:t>
      </w:r>
      <w:r w:rsidR="00AD39CE">
        <w:rPr>
          <w:noProof/>
        </w:rPr>
        <w:fldChar w:fldCharType="end"/>
      </w:r>
      <w:bookmarkEnd w:id="316"/>
      <w:r>
        <w:t>. Volume size dialog.</w:t>
      </w:r>
      <w:bookmarkEnd w:id="317"/>
    </w:p>
    <w:p w14:paraId="6BC3F10A" w14:textId="42772D4F" w:rsidR="00B9410E" w:rsidRDefault="00B9410E" w:rsidP="00B9410E">
      <w:r>
        <w:t>These settings are available in the “Volume Size” dialog.</w:t>
      </w:r>
    </w:p>
    <w:p w14:paraId="4043A8C8" w14:textId="77777777" w:rsidR="00B9410E" w:rsidRDefault="00B9410E" w:rsidP="00B9410E">
      <w:r w:rsidRPr="001142FB">
        <w:rPr>
          <w:b/>
        </w:rPr>
        <w:t>Threshold.</w:t>
      </w:r>
      <w:r>
        <w:t xml:space="preserve"> It sets a threshold</w:t>
      </w:r>
      <w:r>
        <w:fldChar w:fldCharType="begin"/>
      </w:r>
      <w:r>
        <w:instrText xml:space="preserve"> XE "T</w:instrText>
      </w:r>
      <w:r w:rsidRPr="0085737E">
        <w:instrText>hreshold</w:instrText>
      </w:r>
      <w:r>
        <w:instrText xml:space="preserve">" </w:instrText>
      </w:r>
      <w:r>
        <w:fldChar w:fldCharType="end"/>
      </w:r>
      <w:r>
        <w:t xml:space="preserve"> on intensity values. Voxels with lower than threshold intensities are excluded from the analysis.</w:t>
      </w:r>
    </w:p>
    <w:p w14:paraId="7EAEC8CF" w14:textId="77777777" w:rsidR="00B9410E" w:rsidRDefault="00B9410E" w:rsidP="00B9410E">
      <w:r w:rsidRPr="00F0708F">
        <w:rPr>
          <w:b/>
        </w:rPr>
        <w:t>Selected only</w:t>
      </w:r>
      <w:r>
        <w:fldChar w:fldCharType="begin"/>
      </w:r>
      <w:r>
        <w:instrText xml:space="preserve"> XE "Select" </w:instrText>
      </w:r>
      <w:r>
        <w:fldChar w:fldCharType="end"/>
      </w:r>
      <w:r w:rsidRPr="00F0708F">
        <w:rPr>
          <w:b/>
        </w:rPr>
        <w:t>.</w:t>
      </w:r>
      <w:r>
        <w:t xml:space="preserve"> Only paint selected structures within a volume channel is analyzed. If this option is checked, make sure that you have something selected.</w:t>
      </w:r>
    </w:p>
    <w:p w14:paraId="125AB5CC" w14:textId="77777777" w:rsidR="00B9410E" w:rsidRDefault="00B9410E" w:rsidP="00B9410E">
      <w:r w:rsidRPr="008F1F1E">
        <w:rPr>
          <w:b/>
        </w:rPr>
        <w:lastRenderedPageBreak/>
        <w:t>Min voxel.</w:t>
      </w:r>
      <w:r>
        <w:t xml:space="preserve"> The minimum voxel number of a component to be included in the analysis. Use this setting to exclude small size components to be counted, for example, noise</w:t>
      </w:r>
      <w:r>
        <w:fldChar w:fldCharType="begin"/>
      </w:r>
      <w:r>
        <w:instrText xml:space="preserve"> XE "N</w:instrText>
      </w:r>
      <w:r w:rsidRPr="003231ED">
        <w:instrText>oise</w:instrText>
      </w:r>
      <w:r>
        <w:instrText xml:space="preserve">" </w:instrText>
      </w:r>
      <w:r>
        <w:fldChar w:fldCharType="end"/>
      </w:r>
      <w:r>
        <w:t xml:space="preserve"> data.</w:t>
      </w:r>
    </w:p>
    <w:p w14:paraId="3CFD0BAE" w14:textId="77777777" w:rsidR="00B9410E" w:rsidRDefault="00B9410E" w:rsidP="00B9410E">
      <w:r w:rsidRPr="008F1F1E">
        <w:rPr>
          <w:b/>
        </w:rPr>
        <w:t>Max voxel.</w:t>
      </w:r>
      <w:r>
        <w:t xml:space="preserve"> The maximum voxel number of a component to be included in the analysis. Use this setting to exclude large size components to be counted.</w:t>
      </w:r>
    </w:p>
    <w:p w14:paraId="52B5F15E" w14:textId="77777777" w:rsidR="00B9410E" w:rsidRDefault="00B9410E" w:rsidP="00B9410E">
      <w:r w:rsidRPr="008F1F1E">
        <w:rPr>
          <w:b/>
        </w:rPr>
        <w:t>Ignore Max.</w:t>
      </w:r>
      <w:r>
        <w:t xml:space="preserve"> When checked, it ignores the setting of “Max voxel”, so that arbitrarily large components are counted.</w:t>
      </w:r>
    </w:p>
    <w:p w14:paraId="28F99737" w14:textId="77777777" w:rsidR="00B9410E" w:rsidRDefault="00B9410E" w:rsidP="00B9410E">
      <w:r w:rsidRPr="008F1F1E">
        <w:rPr>
          <w:b/>
        </w:rPr>
        <w:t>Size-Color.</w:t>
      </w:r>
      <w:r>
        <w:t xml:space="preserve"> When checked, the colors of components are mapped to their sizes.</w:t>
      </w:r>
    </w:p>
    <w:p w14:paraId="29063E41" w14:textId="77777777" w:rsidR="00B9410E" w:rsidRDefault="00B9410E" w:rsidP="00B9410E">
      <w:r>
        <w:t>Two value results are displayed under the component analysis settings, after the analysis is finished.</w:t>
      </w:r>
    </w:p>
    <w:p w14:paraId="6F8EFB82" w14:textId="77777777" w:rsidR="00B9410E" w:rsidRDefault="00B9410E" w:rsidP="00B9410E">
      <w:r w:rsidRPr="00033C0A">
        <w:rPr>
          <w:b/>
        </w:rPr>
        <w:t>Components.</w:t>
      </w:r>
      <w:r>
        <w:t xml:space="preserve"> It shows the number of components. For example, if you use it to count the number of cells, it is the number of cells.</w:t>
      </w:r>
    </w:p>
    <w:p w14:paraId="5B539765" w14:textId="77777777" w:rsidR="00B9410E" w:rsidRDefault="00B9410E" w:rsidP="00B9410E">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452E562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0E3F08F" w14:textId="77777777" w:rsidR="00B9410E" w:rsidRDefault="00B9410E" w:rsidP="00B9410E">
            <w:pPr>
              <w:pStyle w:val="Icon"/>
            </w:pPr>
            <w:r>
              <w:rPr>
                <w:noProof/>
                <w:lang w:eastAsia="en-US"/>
              </w:rPr>
              <mc:AlternateContent>
                <mc:Choice Requires="wpg">
                  <w:drawing>
                    <wp:inline distT="0" distB="0" distL="0" distR="0" wp14:anchorId="52B2297A" wp14:editId="17EE14A6">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1411F3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9xNsMA&#10;AADcAAAADwAAAGRycy9kb3ducmV2LnhtbESP3WoCMRCF7wu+QxihdzWrhcVujSKK4k1bqj7AsJlu&#10;tt1MQhLX9e1NodDLw/n5OIvVYDvRU4itYwXTSQGCuHa65UbB+bR7moOICVlj55gU3CjCajl6WGCl&#10;3ZU/qT+mRuQRjhUqMCn5SspYG7IYJ84TZ+/LBYspy9BIHfCax20nZ0VRSostZ4JBTxtD9c/xYjPE&#10;+H7rN/v2ZW6p+f64leH9DZV6HA/rVxCJhvQf/msftILZcwm/Z/IR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9xNsMAAADcAAAADwAAAAAAAAAAAAAAAACYAgAAZHJzL2Rv&#10;d25yZXYueG1sUEsFBgAAAAAEAAQA9QAAAIgD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5JMUA&#10;AADcAAAADwAAAGRycy9kb3ducmV2LnhtbESPQWvCQBSE70L/w/IKvemmWtSmrlIKhZwKNYrXZ/Yl&#10;G5p9G3bXmPbXdwsFj8PMfMNsdqPtxEA+tI4VPM4yEMSV0y03Cg7l+3QNIkRkjZ1jUvBNAXbbu8kG&#10;c+2u/EnDPjYiQTjkqMDE2OdShsqQxTBzPXHyauctxiR9I7XHa4LbTs6zbCkttpwWDPb0Zqj62l+s&#10;gtPPsRwuvjQftS+Kp+fzaenrhVIP9+PrC4hIY7yF/9uFVjBfrO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P7kk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9062E2"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More detailed analysis results are stored with annotations. Click “Show annotations” to add annotated results.</w:t>
            </w:r>
          </w:p>
        </w:tc>
      </w:tr>
    </w:tbl>
    <w:p w14:paraId="1DAB54FC" w14:textId="77777777" w:rsidR="00B9410E" w:rsidRDefault="00B9410E" w:rsidP="00B9410E"/>
    <w:p w14:paraId="50E7F9F9" w14:textId="77777777" w:rsidR="00B9410E" w:rsidRDefault="00B9410E" w:rsidP="00B9410E">
      <w:r>
        <w:t>You can also create new channels based on the component results.</w:t>
      </w:r>
    </w:p>
    <w:p w14:paraId="6E6DA8A9" w14:textId="77777777" w:rsidR="00B9410E" w:rsidRDefault="00B9410E" w:rsidP="00B9410E">
      <w:r w:rsidRPr="00033C0A">
        <w:rPr>
          <w:b/>
        </w:rPr>
        <w:t>Multi-channels</w:t>
      </w:r>
      <w:r>
        <w:rPr>
          <w:b/>
        </w:rPr>
        <w:fldChar w:fldCharType="begin"/>
      </w:r>
      <w:r>
        <w:instrText xml:space="preserve"> XE "C</w:instrText>
      </w:r>
      <w:r w:rsidRPr="004A0454">
        <w:instrText>hannels</w:instrText>
      </w:r>
      <w:r>
        <w:instrText xml:space="preserve">" </w:instrText>
      </w:r>
      <w:r>
        <w:rPr>
          <w:b/>
        </w:rPr>
        <w:fldChar w:fldCharType="end"/>
      </w:r>
      <w:r w:rsidRPr="00033C0A">
        <w:rPr>
          <w:b/>
        </w:rPr>
        <w:t>.</w:t>
      </w:r>
      <w:r>
        <w:t xml:space="preserve"> It allows you to create a new channel for each component.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1AAEC161"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FEC481D" w14:textId="77777777" w:rsidR="00B9410E" w:rsidRDefault="00B9410E" w:rsidP="00B9410E">
            <w:pPr>
              <w:pStyle w:val="Icon"/>
            </w:pPr>
            <w:r>
              <w:rPr>
                <w:noProof/>
                <w:lang w:eastAsia="en-US"/>
              </w:rPr>
              <mc:AlternateContent>
                <mc:Choice Requires="wpg">
                  <w:drawing>
                    <wp:inline distT="0" distB="0" distL="0" distR="0" wp14:anchorId="239AF5C1" wp14:editId="0AD2B19A">
                      <wp:extent cx="228600" cy="228600"/>
                      <wp:effectExtent l="0" t="0" r="0" b="0"/>
                      <wp:docPr id="5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3" name="Oval 5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34" name="Freeform 5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ABFF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fvc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KbjkcZkbSBIDm9JD/PSMENA7Tu65bUTEmEa9uuF8D1Qbdf2jvdvVj7&#10;J0TgsdQN/gffyKMD+ikCzR8tYfByNDqbDSEcDLa6tQsEqyBaz7hY9f67fIOgdIC2RVO2LaSU6VEz&#10;/w61LxVtuQuGQf8jauOA2ucHKsh0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jhfvchQUAAPURAAAOAAAAAAAAAAAAAAAAAC4CAABkcnMvZTJv&#10;RG9jLnhtbFBLAQItABQABgAIAAAAIQD4DCmZ2AAAAAMBAAAPAAAAAAAAAAAAAAAAAN8HAABkcnMv&#10;ZG93bnJldi54bWxQSwUGAAAAAAQABADzAAAA5AgAAAAA&#10;">
                      <v:oval id="Oval 5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Ify8MA&#10;AADcAAAADwAAAGRycy9kb3ducmV2LnhtbESP3WoCMRCF7wu+Q5iCdzVbRbFbo4hS8caK2gcYNtPN&#10;tptJSNJ1fXtTKPTycH4+zmLV21Z0FGLjWMHzqABBXDndcK3g4/L2NAcRE7LG1jEpuFGE1XLwsMBS&#10;uyufqDunWuQRjiUqMCn5UspYGbIYR84TZ+/TBYspy1BLHfCax20rx0UxkxYbzgSDnjaGqu/zj80Q&#10;47ut3+yal7ml+ut4m4X3Ayo1fOzXryAS9ek//NfeawXTyQR+z+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Ify8MAAADcAAAADwAAAAAAAAAAAAAAAACYAgAAZHJzL2Rv&#10;d25yZXYueG1sUEsFBgAAAAAEAAQA9QAAAIgDAAAAAA==&#10;" fillcolor="#f24f4f [3204]" stroked="f" strokeweight="0">
                        <v:stroke joinstyle="miter"/>
                        <o:lock v:ext="edit" aspectratio="t"/>
                      </v:oval>
                      <v:shape id="Freeform 5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fqNsUA&#10;AADcAAAADwAAAGRycy9kb3ducmV2LnhtbESPQWvCQBSE74X+h+UVequbVis1ukopFHIqaCxen9mX&#10;bDD7NuyuMe2v7woFj8PMfMOsNqPtxEA+tI4VPE8yEMSV0y03Cvbl59MbiBCRNXaOScEPBdis7+9W&#10;mGt34S0Nu9iIBOGQowITY59LGSpDFsPE9cTJq523GJP0jdQeLwluO/mSZXNpseW0YLCnD0PVaXe2&#10;Cg6/3+Vw9qX5qn1RzBbHw9zXU6UeH8b3JYhIY7yF/9uFVvA6ncH1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o2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976FF5"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Make sure that you have enough memory if the number of components is high. It may also take a long time to generate a large number of channels.</w:t>
            </w:r>
          </w:p>
        </w:tc>
      </w:tr>
    </w:tbl>
    <w:p w14:paraId="3D3D62A2" w14:textId="77777777" w:rsidR="00B9410E" w:rsidRDefault="00B9410E" w:rsidP="00B9410E"/>
    <w:p w14:paraId="76FDA3C2" w14:textId="77777777" w:rsidR="00B9410E" w:rsidRDefault="00B9410E" w:rsidP="00B9410E">
      <w:r w:rsidRPr="00033C0A">
        <w:rPr>
          <w:b/>
        </w:rPr>
        <w:t>Random colors.</w:t>
      </w:r>
      <w:r>
        <w:t xml:space="preserve"> It allows you to create three channels of red, green, blue. Different components are assigned with randomly generated colors.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1DA74B17"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B80518B" w14:textId="77777777" w:rsidR="00B9410E" w:rsidRDefault="00B9410E" w:rsidP="00B9410E">
            <w:pPr>
              <w:pStyle w:val="Icon"/>
            </w:pPr>
            <w:r>
              <w:rPr>
                <w:noProof/>
                <w:lang w:eastAsia="en-US"/>
              </w:rPr>
              <mc:AlternateContent>
                <mc:Choice Requires="wpg">
                  <w:drawing>
                    <wp:inline distT="0" distB="0" distL="0" distR="0" wp14:anchorId="4FF4152B" wp14:editId="61DD039C">
                      <wp:extent cx="228600" cy="228600"/>
                      <wp:effectExtent l="0" t="0" r="0" b="0"/>
                      <wp:docPr id="24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2" name="Oval 2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3" name="Freeform 24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AA13F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x1UM4iAUAAPURAAAOAAAAAAAAAAAAAAAAAC4CAABkcnMv&#10;ZTJvRG9jLnhtbFBLAQItABQABgAIAAAAIQD4DCmZ2AAAAAMBAAAPAAAAAAAAAAAAAAAAAOIHAABk&#10;cnMvZG93bnJldi54bWxQSwUGAAAAAAQABADzAAAA5wgAAAAA&#10;">
                      <v:oval id="Oval 24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IESMMA&#10;AADcAAAADwAAAGRycy9kb3ducmV2LnhtbESP3WoCMRCF7wu+QxjBu5rtIqKrUYpi6U1btH2AYTNu&#10;VjeTkKTr+vZNodDLw/n5OOvtYDvRU4itYwVP0wIEce10y42Cr8/D4wJETMgaO8ek4E4RtpvRwxor&#10;7W58pP6UGpFHOFaowKTkKyljbchinDpPnL2zCxZTlqGROuAtj9tOlkUxlxZbzgSDnnaG6uvp22aI&#10;8f3e717a5cJSc/m4z8P7Gyo1GQ/PKxCJhvQf/mu/agXlrI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IESMMAAADcAAAADwAAAAAAAAAAAAAAAACYAgAAZHJzL2Rv&#10;d25yZXYueG1sUEsFBgAAAAAEAAQA9QAAAIgDAAAAAA==&#10;" fillcolor="#f24f4f [3204]" stroked="f" strokeweight="0">
                        <v:stroke joinstyle="miter"/>
                        <o:lock v:ext="edit" aspectratio="t"/>
                      </v:oval>
                      <v:shape id="Freeform 24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LMWsUA&#10;AADcAAAADwAAAGRycy9kb3ducmV2LnhtbESPzWrDMBCE74W+g9hCb42cH0LrRAmlUPApkLgl1421&#10;tkyslZEUx+nTV4FCj8PMfMOst6PtxEA+tI4VTCcZCOLK6ZYbBV/l58sriBCRNXaOScGNAmw3jw9r&#10;zLW78p6GQ2xEgnDIUYGJsc+lDJUhi2HieuLk1c5bjEn6RmqP1wS3nZxl2VJabDktGOzpw1B1Plys&#10;guPPdzlcfGl2tS+KxdvpuPT1XKnnp/F9BSLSGP/Df+1CK5gt5nA/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sxa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C53C4F"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The setting of “size-color” overrides random color generation.</w:t>
            </w:r>
          </w:p>
        </w:tc>
      </w:tr>
    </w:tbl>
    <w:p w14:paraId="35F86129" w14:textId="77777777" w:rsidR="00B9410E" w:rsidRDefault="00B9410E" w:rsidP="00B9410E"/>
    <w:p w14:paraId="14B43764" w14:textId="77777777" w:rsidR="00B9410E" w:rsidRDefault="00B9410E" w:rsidP="00B9410E">
      <w:r w:rsidRPr="00304412">
        <w:rPr>
          <w:b/>
        </w:rPr>
        <w:t>Show annotations.</w:t>
      </w:r>
      <w:r>
        <w:t xml:space="preserve"> It adds annotations for each component. When you select an annotation item in the “Workspace” panel, detailed information is loaded into the “Property” panel. You can also export the detailed information as a text file and import it into a spreadsheet editor, such as Microsoft Excel.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59071A8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0BDB478" w14:textId="77777777" w:rsidR="00B9410E" w:rsidRDefault="00B9410E" w:rsidP="00B9410E">
            <w:pPr>
              <w:pStyle w:val="Icon"/>
            </w:pPr>
            <w:r>
              <w:rPr>
                <w:noProof/>
                <w:lang w:eastAsia="en-US"/>
              </w:rPr>
              <w:lastRenderedPageBreak/>
              <mc:AlternateContent>
                <mc:Choice Requires="wpg">
                  <w:drawing>
                    <wp:inline distT="0" distB="0" distL="0" distR="0" wp14:anchorId="76E07493" wp14:editId="1BE523BD">
                      <wp:extent cx="228600" cy="228600"/>
                      <wp:effectExtent l="0" t="0" r="0" b="0"/>
                      <wp:docPr id="5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6" name="Oval 5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37" name="Freeform 5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65298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O1O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vMEqZ4hSA5vWx0nrBUWgG07oqaFUIrgmtXb5bgem/qz/WtaV9s&#10;/BMh8JCZiv7DN/bggH4MQMuHhgm8HI/P5kOEQ2CrXbtAiBzResIl8nff5Bt0SgdkWzBlVyOlbI+a&#10;/Xeofc55LV0wLPkfUJt3qH265yWbTe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TijtTokFAAD1EQAADgAAAAAAAAAAAAAAAAAuAgAAZHJz&#10;L2Uyb0RvYy54bWxQSwECLQAUAAYACAAAACEA+AwpmdgAAAADAQAADwAAAAAAAAAAAAAAAADjBwAA&#10;ZHJzL2Rvd25yZXYueG1sUEsFBgAAAAAEAAQA8wAAAOgIAAAAAA==&#10;">
                      <v:oval id="Oval 5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8U8MA&#10;AADcAAAADwAAAGRycy9kb3ducmV2LnhtbESP3WoCMRCF7wXfIYzQO83W0sVujSKWlt5oqe0DDJvp&#10;ZtvNJCTpur69EQQvD+fn4yzXg+1ETyG2jhXczwoQxLXTLTcKvr9epwsQMSFr7ByTghNFWK/GoyVW&#10;2h35k/pDakQe4VihApOSr6SMtSGLceY8cfZ+XLCYsgyN1AGPedx2cl4UpbTYciYY9LQ1VP8d/m2G&#10;GN+/+O1b+7Sw1Px+nMqw36FSd5Nh8wwi0ZBu4Wv7XSt4fCj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W8U8MAAADcAAAADwAAAAAAAAAAAAAAAACYAgAAZHJzL2Rv&#10;d25yZXYueG1sUEsFBgAAAAAEAAQA9QAAAIgDAAAAAA==&#10;" fillcolor="#f24f4f [3204]" stroked="f" strokeweight="0">
                        <v:stroke joinstyle="miter"/>
                        <o:lock v:ext="edit" aspectratio="t"/>
                      </v:oval>
                      <v:shape id="Freeform 5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0QcYA&#10;AADcAAAADwAAAGRycy9kb3ducmV2LnhtbESPQUvDQBSE74L/YXlCb3ajrVVjt0WEQk4FG6XXZ/Yl&#10;G8y+DbvbNPXXu4VCj8PMfMMs16PtxEA+tI4VPEwzEMSV0y03Cr7Kzf0LiBCRNXaOScGJAqxXtzdL&#10;zLU78icNu9iIBOGQowITY59LGSpDFsPU9cTJq523GJP0jdQejwluO/mYZQtpseW0YLCnD0PV7+5g&#10;Fez/vsvh4EuzrX1RzF9/9gtfz5Sa3I3vbyAijfEavrQLreBp9gznM+kI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0QcYAAADcAAAADwAAAAAAAAAAAAAAAACYAgAAZHJz&#10;L2Rvd25yZXYueG1sUEsFBgAAAAAEAAQA9QAAAIs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8C141D3"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0090EBC9" w14:textId="77777777" w:rsidR="00B9410E" w:rsidRDefault="00B9410E" w:rsidP="00B9410E"/>
    <w:p w14:paraId="0911EA8D" w14:textId="77777777" w:rsidR="007B1590" w:rsidRDefault="00304412" w:rsidP="00304412">
      <w:pPr>
        <w:pStyle w:val="Heading2"/>
      </w:pPr>
      <w:bookmarkStart w:id="318" w:name="_Toc457293739"/>
      <w:r>
        <w:t>Noise Reduction</w:t>
      </w:r>
      <w:bookmarkEnd w:id="310"/>
      <w:bookmarkEnd w:id="311"/>
      <w:bookmarkEnd w:id="312"/>
      <w:bookmarkEnd w:id="318"/>
    </w:p>
    <w:p w14:paraId="46D1BE97" w14:textId="6A0FEA75" w:rsidR="00304412" w:rsidRDefault="007B1590" w:rsidP="002524DB">
      <w:r>
        <w:rPr>
          <w:noProof/>
          <w:lang w:eastAsia="en-US"/>
        </w:rPr>
        <w:drawing>
          <wp:inline distT="0" distB="0" distL="0" distR="0" wp14:anchorId="39CE1412" wp14:editId="43615BF7">
            <wp:extent cx="859536" cy="402336"/>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con_noise_reduc.png"/>
                    <pic:cNvPicPr/>
                  </pic:nvPicPr>
                  <pic:blipFill>
                    <a:blip r:embed="rId151">
                      <a:extLst>
                        <a:ext uri="{28A0092B-C50C-407E-A947-70E740481C1C}">
                          <a14:useLocalDpi xmlns:a14="http://schemas.microsoft.com/office/drawing/2010/main" val="0"/>
                        </a:ext>
                      </a:extLst>
                    </a:blip>
                    <a:stretch>
                      <a:fillRect/>
                    </a:stretch>
                  </pic:blipFill>
                  <pic:spPr>
                    <a:xfrm>
                      <a:off x="0" y="0"/>
                      <a:ext cx="859536" cy="402336"/>
                    </a:xfrm>
                    <a:prstGeom prst="rect">
                      <a:avLst/>
                    </a:prstGeom>
                  </pic:spPr>
                </pic:pic>
              </a:graphicData>
            </a:graphic>
          </wp:inline>
        </w:drawing>
      </w:r>
    </w:p>
    <w:p w14:paraId="7C357D1D" w14:textId="4938B913" w:rsidR="00304412" w:rsidRDefault="00304412" w:rsidP="001142FB">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w:t>
      </w:r>
      <w:r w:rsidR="00E81A91">
        <w:t xml:space="preserve">the </w:t>
      </w:r>
      <w:r>
        <w:t xml:space="preserve">component analysis. Components of small size are considered noise and can be removed. Noise reduction can be performed in </w:t>
      </w:r>
      <w:r w:rsidR="002524DB">
        <w:t xml:space="preserve">the </w:t>
      </w:r>
      <w:r>
        <w:t>“Noise Reduction” dialog</w:t>
      </w:r>
      <w:r w:rsidR="00BA65E8">
        <w:t xml:space="preserve"> (</w:t>
      </w:r>
      <w:r w:rsidR="00BA65E8">
        <w:fldChar w:fldCharType="begin"/>
      </w:r>
      <w:r w:rsidR="00BA65E8">
        <w:instrText xml:space="preserve"> REF _Ref406682901 \h </w:instrText>
      </w:r>
      <w:r w:rsidR="00BA65E8">
        <w:fldChar w:fldCharType="separate"/>
      </w:r>
      <w:r w:rsidR="00B137B9">
        <w:t xml:space="preserve">Figure </w:t>
      </w:r>
      <w:r w:rsidR="00B137B9">
        <w:rPr>
          <w:noProof/>
        </w:rPr>
        <w:t>18</w:t>
      </w:r>
      <w:r w:rsidR="00B137B9">
        <w:noBreakHyphen/>
      </w:r>
      <w:r w:rsidR="00B137B9">
        <w:rPr>
          <w:noProof/>
        </w:rPr>
        <w:t>3</w:t>
      </w:r>
      <w:r w:rsidR="00BA65E8">
        <w:fldChar w:fldCharType="end"/>
      </w:r>
      <w:r w:rsidR="00BA65E8">
        <w:t>)</w:t>
      </w:r>
      <w:r>
        <w:t xml:space="preserve">. To open the “Noise Reduction” dialog, click the downward arrow head on the right side of the </w:t>
      </w:r>
      <w:r w:rsidR="00EF7247">
        <w:t>analysis tool</w:t>
      </w:r>
      <w:r>
        <w:t xml:space="preserve"> button, and choose “Noise Reduction”</w:t>
      </w:r>
      <w:r w:rsidR="00EF7247">
        <w:t xml:space="preserve"> (</w:t>
      </w:r>
      <w:r w:rsidR="00EF7247">
        <w:fldChar w:fldCharType="begin"/>
      </w:r>
      <w:r w:rsidR="00EF7247">
        <w:instrText xml:space="preserve"> REF _Ref448841250 \h </w:instrText>
      </w:r>
      <w:r w:rsidR="00EF7247">
        <w:fldChar w:fldCharType="separate"/>
      </w:r>
      <w:r w:rsidR="00B137B9">
        <w:t xml:space="preserve">Figure </w:t>
      </w:r>
      <w:r w:rsidR="00B137B9">
        <w:rPr>
          <w:noProof/>
        </w:rPr>
        <w:t>18</w:t>
      </w:r>
      <w:r w:rsidR="00B137B9">
        <w:noBreakHyphen/>
      </w:r>
      <w:r w:rsidR="00B137B9">
        <w:rPr>
          <w:noProof/>
        </w:rPr>
        <w:t>1</w:t>
      </w:r>
      <w:r w:rsidR="00EF7247">
        <w:fldChar w:fldCharType="end"/>
      </w:r>
      <w:r w:rsidR="00EF7247">
        <w:t>)</w:t>
      </w:r>
      <w:r>
        <w:t>.</w:t>
      </w:r>
    </w:p>
    <w:p w14:paraId="5C5448D0" w14:textId="70C05C70" w:rsidR="00304412" w:rsidRDefault="00304412" w:rsidP="00BA65E8">
      <w:pPr>
        <w:jc w:val="center"/>
      </w:pPr>
      <w:r>
        <w:rPr>
          <w:noProof/>
          <w:lang w:eastAsia="en-US"/>
        </w:rPr>
        <w:drawing>
          <wp:inline distT="0" distB="0" distL="0" distR="0" wp14:anchorId="5EBFEEC2" wp14:editId="7D9C7816">
            <wp:extent cx="2651760" cy="117043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51760" cy="1170432"/>
                    </a:xfrm>
                    <a:prstGeom prst="rect">
                      <a:avLst/>
                    </a:prstGeom>
                    <a:noFill/>
                    <a:ln>
                      <a:noFill/>
                    </a:ln>
                  </pic:spPr>
                </pic:pic>
              </a:graphicData>
            </a:graphic>
          </wp:inline>
        </w:drawing>
      </w:r>
    </w:p>
    <w:p w14:paraId="4EA6D183" w14:textId="68E3E60E" w:rsidR="00304412" w:rsidRDefault="00304412" w:rsidP="00BA65E8">
      <w:pPr>
        <w:pStyle w:val="Caption"/>
        <w:jc w:val="center"/>
      </w:pPr>
      <w:bookmarkStart w:id="319" w:name="_Ref406682901"/>
      <w:bookmarkStart w:id="320" w:name="_Toc457293807"/>
      <w:r>
        <w:t xml:space="preserve">Figure </w:t>
      </w:r>
      <w:r w:rsidR="00AD39CE">
        <w:fldChar w:fldCharType="begin"/>
      </w:r>
      <w:r w:rsidR="00AD39CE">
        <w:instrText xml:space="preserve"> STYLEREF 1 \s </w:instrText>
      </w:r>
      <w:r w:rsidR="00AD39CE">
        <w:fldChar w:fldCharType="separate"/>
      </w:r>
      <w:r w:rsidR="00B137B9">
        <w:rPr>
          <w:noProof/>
        </w:rPr>
        <w:t>18</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3</w:t>
      </w:r>
      <w:r w:rsidR="00AD39CE">
        <w:rPr>
          <w:noProof/>
        </w:rPr>
        <w:fldChar w:fldCharType="end"/>
      </w:r>
      <w:bookmarkEnd w:id="319"/>
      <w:r>
        <w:t>. Noise reduction dialog.</w:t>
      </w:r>
      <w:bookmarkEnd w:id="320"/>
    </w:p>
    <w:p w14:paraId="25EBB342" w14:textId="7018A2D4" w:rsidR="00BA65E8" w:rsidRDefault="00BA65E8" w:rsidP="00BA65E8">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BA65E8">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07E102AE" w:rsidR="00BA65E8" w:rsidRDefault="00BA65E8" w:rsidP="00BA65E8">
      <w:r w:rsidRPr="00BA65E8">
        <w:rPr>
          <w:b/>
        </w:rPr>
        <w:t>Voxel size.</w:t>
      </w:r>
      <w:r>
        <w:t xml:space="preserve"> It sets the minimum size to select components. It is the same value as “Min voxel” in the “Component Analyzer”.</w:t>
      </w:r>
    </w:p>
    <w:p w14:paraId="74071B47" w14:textId="6BD7536B" w:rsidR="00BA65E8" w:rsidRDefault="00BA65E8" w:rsidP="00BA65E8">
      <w:r w:rsidRPr="00BA65E8">
        <w:rPr>
          <w:b/>
        </w:rPr>
        <w:t>Enhance selection.</w:t>
      </w:r>
      <w:r>
        <w:t xml:space="preserve"> It highlights the selected noise signals in a different color than the selected volume channel.</w:t>
      </w:r>
    </w:p>
    <w:p w14:paraId="5FBA8F8D" w14:textId="639A6DAA" w:rsidR="00BA65E8" w:rsidRDefault="00BA65E8" w:rsidP="00BA65E8">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BA65E8">
            <w:pPr>
              <w:pStyle w:val="Icon"/>
            </w:pPr>
            <w:r>
              <w:rPr>
                <w:noProof/>
                <w:lang w:eastAsia="en-US"/>
              </w:rPr>
              <mc:AlternateContent>
                <mc:Choice Requires="wpg">
                  <w:drawing>
                    <wp:inline distT="0" distB="0" distL="0" distR="0" wp14:anchorId="1F68FC33" wp14:editId="199FF3E4">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40A99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aWOcIA&#10;AADcAAAADwAAAGRycy9kb3ducmV2LnhtbESP3WoCMRCF7wu+QxihdzWrFNGtUURRvGmLPw8wbKab&#10;bTeTkMR1fXtTKPTycH4+zmLV21Z0FGLjWMF4VIAgrpxuuFZwOe9eZiBiQtbYOiYFd4qwWg6eFlhq&#10;d+MjdadUizzCsUQFJiVfShkrQxbjyHni7H25YDFlGWqpA97yuG3lpCim0mLDmWDQ08ZQ9XO62gwx&#10;vtv6zb6ZzyzV35/3afh4R6Weh/36DUSiPv2H/9oHrWDyO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JpY5wgAAANwAAAAPAAAAAAAAAAAAAAAAAJgCAABkcnMvZG93&#10;bnJldi54bWxQSwUGAAAAAAQABAD1AAAAhwM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E8MIA&#10;AADcAAAADwAAAGRycy9kb3ducmV2LnhtbERPz2vCMBS+C/sfwht403Ruk1mNMgaDngTthte35rUp&#10;a15KEmv1r18Owo4f3+/NbrSdGMiH1rGCp3kGgrhyuuVGwVf5OXsDESKyxs4xKbhSgN32YbLBXLsL&#10;H2g4xkakEA45KjAx9rmUoTJkMcxdT5y42nmLMUHfSO3xksJtJxdZtpQWW04NBnv6MFT9Hs9Wwen2&#10;XQ5nX5p97YviZfVzWvr6Wanp4/i+BhFpjP/iu7vQChavaX46k46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CcTw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BA65E8">
            <w:pPr>
              <w:pStyle w:val="TipText"/>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2524DB"/>
    <w:p w14:paraId="12E499A6" w14:textId="51339FCD" w:rsidR="00BA65E8" w:rsidRDefault="00BA65E8" w:rsidP="00BA65E8">
      <w:pPr>
        <w:pStyle w:val="Heading2"/>
      </w:pPr>
      <w:bookmarkStart w:id="321" w:name="_Toc406755688"/>
      <w:bookmarkStart w:id="322" w:name="_Toc406770761"/>
      <w:bookmarkStart w:id="323" w:name="_Toc457293740"/>
      <w:r>
        <w:t>Volume Channel Calculations</w:t>
      </w:r>
      <w:bookmarkEnd w:id="321"/>
      <w:bookmarkEnd w:id="322"/>
      <w:bookmarkEnd w:id="323"/>
    </w:p>
    <w:p w14:paraId="7C2B976C" w14:textId="103C0F23" w:rsidR="00EF7247" w:rsidRPr="00EF7247" w:rsidRDefault="00EF7247" w:rsidP="00EF7247">
      <w:r>
        <w:rPr>
          <w:noProof/>
          <w:lang w:eastAsia="en-US"/>
        </w:rPr>
        <w:drawing>
          <wp:inline distT="0" distB="0" distL="0" distR="0" wp14:anchorId="6B1D7526" wp14:editId="58C34822">
            <wp:extent cx="857250" cy="4000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con_calculations.png"/>
                    <pic:cNvPicPr/>
                  </pic:nvPicPr>
                  <pic:blipFill>
                    <a:blip r:embed="rId153">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0B9C125" w14:textId="041C2658" w:rsidR="00BA65E8" w:rsidRDefault="002524DB" w:rsidP="00BA65E8">
      <w:r>
        <w:t>Volume channel calculations</w:t>
      </w:r>
      <w:r w:rsidR="000F6B58">
        <w:t xml:space="preserve"> can be performed in </w:t>
      </w:r>
      <w:r>
        <w:t xml:space="preserve">the </w:t>
      </w:r>
      <w:r w:rsidR="000F6B58">
        <w:t>“</w:t>
      </w:r>
      <w:r>
        <w:t>Calculations</w:t>
      </w:r>
      <w:r w:rsidR="000F6B58">
        <w:t>” dialog (</w:t>
      </w:r>
      <w:r>
        <w:fldChar w:fldCharType="begin"/>
      </w:r>
      <w:r>
        <w:instrText xml:space="preserve"> REF _Ref448846701 \h </w:instrText>
      </w:r>
      <w:r>
        <w:fldChar w:fldCharType="separate"/>
      </w:r>
      <w:r w:rsidR="00B137B9">
        <w:t xml:space="preserve">Figure </w:t>
      </w:r>
      <w:r w:rsidR="00B137B9">
        <w:rPr>
          <w:noProof/>
        </w:rPr>
        <w:t>18</w:t>
      </w:r>
      <w:r w:rsidR="00B137B9">
        <w:noBreakHyphen/>
      </w:r>
      <w:r w:rsidR="00B137B9">
        <w:rPr>
          <w:noProof/>
        </w:rPr>
        <w:t>4</w:t>
      </w:r>
      <w:r>
        <w:fldChar w:fldCharType="end"/>
      </w:r>
      <w:r w:rsidR="000F6B58">
        <w:t>). To open the “</w:t>
      </w:r>
      <w:r>
        <w:t>Calculations</w:t>
      </w:r>
      <w:r w:rsidR="000F6B58">
        <w:t>” dialog, click the downward arrow head on the right side of the analysis tool button, and choose “</w:t>
      </w:r>
      <w:r>
        <w:t>Calculations</w:t>
      </w:r>
      <w:r w:rsidR="000F6B58">
        <w:t>” (</w:t>
      </w:r>
      <w:r w:rsidR="000F6B58">
        <w:fldChar w:fldCharType="begin"/>
      </w:r>
      <w:r w:rsidR="000F6B58">
        <w:instrText xml:space="preserve"> REF _Ref448841250 \h </w:instrText>
      </w:r>
      <w:r w:rsidR="000F6B58">
        <w:fldChar w:fldCharType="separate"/>
      </w:r>
      <w:r w:rsidR="00B137B9">
        <w:t xml:space="preserve">Figure </w:t>
      </w:r>
      <w:r w:rsidR="00B137B9">
        <w:rPr>
          <w:noProof/>
        </w:rPr>
        <w:t>18</w:t>
      </w:r>
      <w:r w:rsidR="00B137B9">
        <w:noBreakHyphen/>
      </w:r>
      <w:r w:rsidR="00B137B9">
        <w:rPr>
          <w:noProof/>
        </w:rPr>
        <w:t>1</w:t>
      </w:r>
      <w:r w:rsidR="000F6B58">
        <w:fldChar w:fldCharType="end"/>
      </w:r>
      <w:r w:rsidR="000F6B58">
        <w:t>).</w:t>
      </w:r>
      <w:r w:rsidR="006F315E">
        <w:t xml:space="preserve"> Since up to two </w:t>
      </w:r>
      <w:r w:rsidR="006F315E">
        <w:lastRenderedPageBreak/>
        <w:t>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rsidR="006F315E">
        <w:t xml:space="preserve"> can be selected and calculated, the volume channels to be calculated have to be loaded into the two slots before calculations.</w:t>
      </w:r>
    </w:p>
    <w:p w14:paraId="0C114518" w14:textId="49221BAE" w:rsidR="00A85CAA" w:rsidRDefault="00A85CAA" w:rsidP="00A85CAA">
      <w:pPr>
        <w:jc w:val="center"/>
      </w:pPr>
      <w:r>
        <w:rPr>
          <w:noProof/>
          <w:lang w:eastAsia="en-US"/>
        </w:rPr>
        <w:drawing>
          <wp:inline distT="0" distB="0" distL="0" distR="0" wp14:anchorId="5C71F59E" wp14:editId="5CFE3F0B">
            <wp:extent cx="3255264" cy="2422521"/>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lc_ui.png"/>
                    <pic:cNvPicPr/>
                  </pic:nvPicPr>
                  <pic:blipFill>
                    <a:blip r:embed="rId154">
                      <a:extLst>
                        <a:ext uri="{28A0092B-C50C-407E-A947-70E740481C1C}">
                          <a14:useLocalDpi xmlns:a14="http://schemas.microsoft.com/office/drawing/2010/main" val="0"/>
                        </a:ext>
                      </a:extLst>
                    </a:blip>
                    <a:stretch>
                      <a:fillRect/>
                    </a:stretch>
                  </pic:blipFill>
                  <pic:spPr>
                    <a:xfrm>
                      <a:off x="0" y="0"/>
                      <a:ext cx="3255264" cy="2422521"/>
                    </a:xfrm>
                    <a:prstGeom prst="rect">
                      <a:avLst/>
                    </a:prstGeom>
                  </pic:spPr>
                </pic:pic>
              </a:graphicData>
            </a:graphic>
          </wp:inline>
        </w:drawing>
      </w:r>
    </w:p>
    <w:p w14:paraId="09ACE6E2" w14:textId="06A90839" w:rsidR="00A85CAA" w:rsidRDefault="00A85CAA" w:rsidP="00A85CAA">
      <w:pPr>
        <w:pStyle w:val="Caption"/>
        <w:jc w:val="center"/>
      </w:pPr>
      <w:bookmarkStart w:id="324" w:name="_Ref448846701"/>
      <w:bookmarkStart w:id="325" w:name="_Toc457293808"/>
      <w:r>
        <w:t xml:space="preserve">Figure </w:t>
      </w:r>
      <w:r w:rsidR="00AD39CE">
        <w:fldChar w:fldCharType="begin"/>
      </w:r>
      <w:r w:rsidR="00AD39CE">
        <w:instrText xml:space="preserve"> STYLEREF 1 \s </w:instrText>
      </w:r>
      <w:r w:rsidR="00AD39CE">
        <w:fldChar w:fldCharType="separate"/>
      </w:r>
      <w:r w:rsidR="00B137B9">
        <w:rPr>
          <w:noProof/>
        </w:rPr>
        <w:t>18</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4</w:t>
      </w:r>
      <w:r w:rsidR="00AD39CE">
        <w:rPr>
          <w:noProof/>
        </w:rPr>
        <w:fldChar w:fldCharType="end"/>
      </w:r>
      <w:bookmarkEnd w:id="324"/>
      <w:r>
        <w:t>. Calculation functions in the Analyze window.</w:t>
      </w:r>
      <w:bookmarkEnd w:id="325"/>
    </w:p>
    <w:p w14:paraId="2650CCC6" w14:textId="11276E52" w:rsidR="006F315E" w:rsidRDefault="00076488" w:rsidP="00BA65E8">
      <w:r>
        <w:rPr>
          <w:b/>
        </w:rPr>
        <w:t>Operand</w:t>
      </w:r>
      <w:r w:rsidR="006F315E" w:rsidRPr="006F315E">
        <w:rPr>
          <w:b/>
        </w:rPr>
        <w:t xml:space="preserve"> A.</w:t>
      </w:r>
      <w:r w:rsidR="006F315E">
        <w:t xml:space="preserve"> To load volume A, select a volume channel from the “Workspace” panel, and then click the “Load” button on right side of “</w:t>
      </w:r>
      <w:r>
        <w:t>Operand</w:t>
      </w:r>
      <w:r w:rsidR="006F315E">
        <w:t xml:space="preserve"> A”. The name of the loaded volume is shown in the slot next to the button.</w:t>
      </w:r>
      <w:r>
        <w:t xml:space="preserve"> You can also load a group as operand A when you use the “Combine Group” operation.</w:t>
      </w:r>
    </w:p>
    <w:p w14:paraId="157AF657" w14:textId="04E4E856" w:rsidR="006F315E" w:rsidRDefault="00076488" w:rsidP="006F315E">
      <w:r>
        <w:rPr>
          <w:b/>
        </w:rPr>
        <w:t>Operand</w:t>
      </w:r>
      <w:r w:rsidR="006F315E" w:rsidRPr="006F315E">
        <w:rPr>
          <w:b/>
        </w:rPr>
        <w:t xml:space="preserve"> B.</w:t>
      </w:r>
      <w:r w:rsidR="006F315E">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6F315E">
      <w:pPr>
        <w:pStyle w:val="Heading3"/>
      </w:pPr>
      <w:r>
        <w:t>Single-valued operations</w:t>
      </w:r>
    </w:p>
    <w:p w14:paraId="37B9B204" w14:textId="3367B510" w:rsidR="006F315E" w:rsidRDefault="006F315E" w:rsidP="00BA65E8">
      <w:r>
        <w:t>Single valued operations only requires volume A to be loaded. Only one operation is available.</w:t>
      </w:r>
    </w:p>
    <w:p w14:paraId="4BB9D686" w14:textId="2A69D106" w:rsidR="006F315E" w:rsidRDefault="006F315E" w:rsidP="00BA65E8">
      <w:r w:rsidRPr="006F315E">
        <w:rPr>
          <w:b/>
        </w:rPr>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6F315E">
            <w:pPr>
              <w:pStyle w:val="Icon"/>
            </w:pPr>
            <w:r>
              <w:rPr>
                <w:noProof/>
                <w:lang w:eastAsia="en-US"/>
              </w:rPr>
              <mc:AlternateContent>
                <mc:Choice Requires="wpg">
                  <w:drawing>
                    <wp:inline distT="0" distB="0" distL="0" distR="0" wp14:anchorId="7FF2ABC5" wp14:editId="1BB49E54">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8B8A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uSlcMA&#10;AADcAAAADwAAAGRycy9kb3ducmV2LnhtbESP3WoCMRCF7wu+QxjBu5rtgqKrUYpi6U1btH2AYTNu&#10;VjeTkKTr+vZNodDLw/n5OOvtYDvRU4itYwVP0wIEce10y42Cr8/D4wJETMgaO8ek4E4RtpvRwxor&#10;7W58pP6UGpFHOFaowKTkKyljbchinDpPnL2zCxZTlqGROuAtj9tOlkUxlxZbzgSDnnaG6uvp22aI&#10;8f3e717a5cJSc/m4z8P7Gyo1GQ/PKxCJhvQf/mu/agXlrI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uSlcMAAADcAAAADwAAAAAAAAAAAAAAAACYAgAAZHJzL2Rv&#10;d25yZXYueG1sUEsFBgAAAAAEAAQA9QAAAIgD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tah8UA&#10;AADcAAAADwAAAGRycy9kb3ducmV2LnhtbESPQUvDQBSE74L/YXmCN7ux1aCx2yKFQk5Cm0qvz+xL&#10;Nph9G3a3afTXuwWhx2FmvmGW68n2YiQfOscKHmcZCOLa6Y5bBYdq+/ACIkRkjb1jUvBDAdar25sl&#10;FtqdeUfjPrYiQTgUqMDEOBRShtqQxTBzA3HyGuctxiR9K7XHc4LbXs6zLJcWO04LBgfaGKq/9yer&#10;4Pj7WY0nX5mPxpfl0+vXMffNQqn7u+n9DUSkKV7D/+1SK5g/L+ByJh0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21qH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6F315E">
            <w:pPr>
              <w:pStyle w:val="TipText"/>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BA65E8"/>
    <w:p w14:paraId="0F111372" w14:textId="30C002B4" w:rsidR="00076488" w:rsidRDefault="00076488" w:rsidP="00BA65E8">
      <w:r w:rsidRPr="00076488">
        <w:rPr>
          <w:b/>
        </w:rPr>
        <w:t>Combine Group.</w:t>
      </w:r>
      <w:r>
        <w:t xml:space="preserve"> It combines all channels in a group and generates a new group of red, green, and blue channels. Colors selected for the original channels are summed up in the RGB channels respectively.</w:t>
      </w:r>
    </w:p>
    <w:p w14:paraId="611BB07F" w14:textId="2651DAB4" w:rsidR="00F51FB0" w:rsidRDefault="00F51FB0" w:rsidP="00F51FB0">
      <w:pPr>
        <w:pStyle w:val="Heading3"/>
      </w:pPr>
      <w:r>
        <w:t>Two-valued operations</w:t>
      </w:r>
    </w:p>
    <w:p w14:paraId="1DF6F641" w14:textId="014D6543" w:rsidR="00F51FB0" w:rsidRDefault="00F51FB0" w:rsidP="00BA65E8">
      <w:r>
        <w:t xml:space="preserve">Four calculations require both </w:t>
      </w:r>
      <w:r w:rsidR="00AE143B">
        <w:t>operands</w:t>
      </w:r>
      <w:r>
        <w:t xml:space="preserve"> A and B.</w:t>
      </w:r>
    </w:p>
    <w:p w14:paraId="59BA13CB" w14:textId="48F55424" w:rsidR="00F51FB0" w:rsidRDefault="00F51FB0" w:rsidP="00BA65E8">
      <w:r w:rsidRPr="00540F6D">
        <w:rPr>
          <w:b/>
        </w:rPr>
        <w:t>Subtract.</w:t>
      </w:r>
      <w:r>
        <w:t xml:space="preserve"> It subtracts volume B from A, and creates a new volume channel as the result.</w:t>
      </w:r>
    </w:p>
    <w:p w14:paraId="76A6DC07" w14:textId="3ADDF514" w:rsidR="00F51FB0" w:rsidRDefault="00F51FB0" w:rsidP="00BA65E8">
      <w:r w:rsidRPr="00540F6D">
        <w:rPr>
          <w:b/>
        </w:rPr>
        <w:lastRenderedPageBreak/>
        <w:t>Add.</w:t>
      </w:r>
      <w:r>
        <w:t xml:space="preserve"> It adds volume A and B, and creates a new volume channel as the result.</w:t>
      </w:r>
    </w:p>
    <w:p w14:paraId="06A9CB03" w14:textId="45F4525F" w:rsidR="00F51FB0" w:rsidRDefault="00F51FB0" w:rsidP="00BA65E8">
      <w:r w:rsidRPr="00540F6D">
        <w:rPr>
          <w:b/>
        </w:rPr>
        <w:t>Divide.</w:t>
      </w:r>
      <w:r>
        <w:t xml:space="preserve"> It divides volume A with B, and creates a new volume channel as the result.</w:t>
      </w:r>
    </w:p>
    <w:p w14:paraId="5129A6E4" w14:textId="14343068" w:rsidR="00F51FB0" w:rsidRDefault="00F51FB0" w:rsidP="00BA65E8">
      <w:r w:rsidRPr="00540F6D">
        <w:rPr>
          <w:b/>
        </w:rPr>
        <w:t>Colocalize.</w:t>
      </w:r>
      <w:r>
        <w:t xml:space="preserve"> It creates a new volume channel as the common structures of volume A and B.</w:t>
      </w:r>
    </w:p>
    <w:p w14:paraId="0F49905E" w14:textId="728297C5" w:rsidR="00F51FB0" w:rsidRDefault="00F51FB0" w:rsidP="00F51FB0">
      <w:pPr>
        <w:pStyle w:val="Heading2"/>
      </w:pPr>
      <w:bookmarkStart w:id="326" w:name="_Toc406755689"/>
      <w:bookmarkStart w:id="327" w:name="_Toc406770762"/>
      <w:bookmarkStart w:id="328" w:name="_Toc457293741"/>
      <w:r>
        <w:t>Colocalization Analysis</w:t>
      </w:r>
      <w:bookmarkEnd w:id="326"/>
      <w:bookmarkEnd w:id="327"/>
      <w:bookmarkEnd w:id="328"/>
    </w:p>
    <w:p w14:paraId="46F7A7A1" w14:textId="6BE2D56D" w:rsidR="002524DB" w:rsidRPr="002524DB" w:rsidRDefault="002524DB" w:rsidP="002524DB">
      <w:r>
        <w:rPr>
          <w:noProof/>
          <w:lang w:eastAsia="en-US"/>
        </w:rPr>
        <w:drawing>
          <wp:inline distT="0" distB="0" distL="0" distR="0" wp14:anchorId="7822B6CC" wp14:editId="2E014CC7">
            <wp:extent cx="857250" cy="4000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con_colocalization.png"/>
                    <pic:cNvPicPr/>
                  </pic:nvPicPr>
                  <pic:blipFill>
                    <a:blip r:embed="rId155">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5898A1C3" w14:textId="10C71AE4" w:rsidR="00F51FB0" w:rsidRDefault="00C82575" w:rsidP="00BA65E8">
      <w:r>
        <w:t xml:space="preserve">Colocalization analysis is based on both component analysis and calculations. </w:t>
      </w:r>
      <w:r w:rsidR="002524DB">
        <w:t>Colocalization analysis can be performed in the “Colocalization” dialog (</w:t>
      </w:r>
      <w:r w:rsidR="002524DB">
        <w:fldChar w:fldCharType="begin"/>
      </w:r>
      <w:r w:rsidR="002524DB">
        <w:instrText xml:space="preserve"> REF _Ref448846861 \h </w:instrText>
      </w:r>
      <w:r w:rsidR="002524DB">
        <w:fldChar w:fldCharType="separate"/>
      </w:r>
      <w:r w:rsidR="00B137B9">
        <w:t xml:space="preserve">Figure </w:t>
      </w:r>
      <w:r w:rsidR="00B137B9">
        <w:rPr>
          <w:noProof/>
        </w:rPr>
        <w:t>18</w:t>
      </w:r>
      <w:r w:rsidR="00B137B9">
        <w:noBreakHyphen/>
      </w:r>
      <w:r w:rsidR="00B137B9">
        <w:rPr>
          <w:noProof/>
        </w:rPr>
        <w:t>5</w:t>
      </w:r>
      <w:r w:rsidR="002524DB">
        <w:fldChar w:fldCharType="end"/>
      </w:r>
      <w:r w:rsidR="002524DB">
        <w:t>). To open the “Colocalization” dialog, click the downward arrow head on the right side of the analysis tool button, and choose “Colocalization” (</w:t>
      </w:r>
      <w:r w:rsidR="002524DB">
        <w:fldChar w:fldCharType="begin"/>
      </w:r>
      <w:r w:rsidR="002524DB">
        <w:instrText xml:space="preserve"> REF _Ref448841250 \h </w:instrText>
      </w:r>
      <w:r w:rsidR="002524DB">
        <w:fldChar w:fldCharType="separate"/>
      </w:r>
      <w:r w:rsidR="00B137B9">
        <w:t xml:space="preserve">Figure </w:t>
      </w:r>
      <w:r w:rsidR="00B137B9">
        <w:rPr>
          <w:noProof/>
        </w:rPr>
        <w:t>18</w:t>
      </w:r>
      <w:r w:rsidR="00B137B9">
        <w:noBreakHyphen/>
      </w:r>
      <w:r w:rsidR="00B137B9">
        <w:rPr>
          <w:noProof/>
        </w:rPr>
        <w:t>1</w:t>
      </w:r>
      <w:r w:rsidR="002524DB">
        <w:fldChar w:fldCharType="end"/>
      </w:r>
      <w:r w:rsidR="002524DB">
        <w:t>).</w:t>
      </w:r>
    </w:p>
    <w:p w14:paraId="0752F43A" w14:textId="30C98E4E" w:rsidR="00C82575" w:rsidRDefault="00C82575" w:rsidP="00C82575">
      <w:pPr>
        <w:jc w:val="center"/>
      </w:pPr>
      <w:r>
        <w:rPr>
          <w:noProof/>
          <w:lang w:eastAsia="en-US"/>
        </w:rPr>
        <w:drawing>
          <wp:inline distT="0" distB="0" distL="0" distR="0" wp14:anchorId="1E96C99C" wp14:editId="602FFFD1">
            <wp:extent cx="2642616" cy="1261872"/>
            <wp:effectExtent l="0" t="0" r="571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42616" cy="1261872"/>
                    </a:xfrm>
                    <a:prstGeom prst="rect">
                      <a:avLst/>
                    </a:prstGeom>
                    <a:noFill/>
                    <a:ln>
                      <a:noFill/>
                    </a:ln>
                  </pic:spPr>
                </pic:pic>
              </a:graphicData>
            </a:graphic>
          </wp:inline>
        </w:drawing>
      </w:r>
    </w:p>
    <w:p w14:paraId="5FED61B0" w14:textId="060C88BA" w:rsidR="00C82575" w:rsidRDefault="00C82575" w:rsidP="00C82575">
      <w:pPr>
        <w:pStyle w:val="Caption"/>
        <w:jc w:val="center"/>
      </w:pPr>
      <w:bookmarkStart w:id="329" w:name="_Ref406684362"/>
      <w:bookmarkStart w:id="330" w:name="_Ref448846861"/>
      <w:bookmarkStart w:id="331" w:name="_Toc457293809"/>
      <w:r>
        <w:t xml:space="preserve">Figure </w:t>
      </w:r>
      <w:r w:rsidR="00AD39CE">
        <w:fldChar w:fldCharType="begin"/>
      </w:r>
      <w:r w:rsidR="00AD39CE">
        <w:instrText xml:space="preserve"> STYLEREF 1 \s </w:instrText>
      </w:r>
      <w:r w:rsidR="00AD39CE">
        <w:fldChar w:fldCharType="separate"/>
      </w:r>
      <w:r w:rsidR="00B137B9">
        <w:rPr>
          <w:noProof/>
        </w:rPr>
        <w:t>18</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5</w:t>
      </w:r>
      <w:r w:rsidR="00AD39CE">
        <w:rPr>
          <w:noProof/>
        </w:rPr>
        <w:fldChar w:fldCharType="end"/>
      </w:r>
      <w:bookmarkEnd w:id="329"/>
      <w:bookmarkEnd w:id="330"/>
      <w:r>
        <w:t>. Colocalization analysis dialog.</w:t>
      </w:r>
      <w:bookmarkEnd w:id="331"/>
    </w:p>
    <w:p w14:paraId="58A09A81" w14:textId="36DA0341" w:rsidR="00C82575" w:rsidRDefault="00F14268" w:rsidP="00C82575">
      <w:r>
        <w:t>Colocalization analysis is performed with two volume channels. Load both channels similar to that for volume calculations. These settings are available to perform colocaliztion analysis.</w:t>
      </w:r>
    </w:p>
    <w:p w14:paraId="67F7F416" w14:textId="1230E057" w:rsidR="00F14268" w:rsidRDefault="00F14268" w:rsidP="00C82575">
      <w:r w:rsidRPr="009E08BF">
        <w:rPr>
          <w:b/>
        </w:rPr>
        <w:t>Min Size.</w:t>
      </w:r>
      <w:r>
        <w:t xml:space="preserve"> It sets the minimum voxel size to count as a component.</w:t>
      </w:r>
    </w:p>
    <w:p w14:paraId="1ECF4FB0" w14:textId="0DFBC45E" w:rsidR="00F14268" w:rsidRDefault="00F14268" w:rsidP="00C82575">
      <w:r w:rsidRPr="009E08BF">
        <w:rPr>
          <w:b/>
        </w:rPr>
        <w:t>Max Size.</w:t>
      </w:r>
      <w:r>
        <w:t xml:space="preserve"> It sets the maximum voxel size to count as a component. The max component size is ignored when the slider is set to the rightmost position.</w:t>
      </w:r>
    </w:p>
    <w:p w14:paraId="7E368E3D" w14:textId="155B0205" w:rsidR="00F14268" w:rsidRDefault="009E08BF" w:rsidP="00C82575">
      <w:r w:rsidRPr="009E08BF">
        <w:rPr>
          <w:b/>
        </w:rPr>
        <w:t>Select both.</w:t>
      </w:r>
      <w:r>
        <w:t xml:space="preserve"> You can use paint selection to define a sub-region for colocalization analysis. When this option is enabled, you can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both loaded volumes with one brush stroke.</w:t>
      </w:r>
    </w:p>
    <w:p w14:paraId="62F1616D" w14:textId="0B6CA5D6" w:rsidR="009E08BF" w:rsidRPr="00C82575" w:rsidRDefault="009E08BF" w:rsidP="00C82575">
      <w:r>
        <w:t>When you click the “Colocalization” button, the common structures between the two loaded channels are first extracted. Then, component analysis is performed on each of volume A, B and common structures. The analyzed results are stored with annotations for each volume.</w:t>
      </w:r>
    </w:p>
    <w:p w14:paraId="5059873B" w14:textId="77777777" w:rsidR="00A7275D" w:rsidRDefault="00A7275D">
      <w:r>
        <w:br w:type="page"/>
      </w:r>
    </w:p>
    <w:p w14:paraId="79A525BC" w14:textId="304E8675" w:rsidR="00A0401A" w:rsidRDefault="00A0401A" w:rsidP="00A0401A">
      <w:pPr>
        <w:pStyle w:val="Heading1"/>
      </w:pPr>
      <w:bookmarkStart w:id="332" w:name="_Ref406749322"/>
      <w:bookmarkStart w:id="333" w:name="_Toc406755690"/>
      <w:bookmarkStart w:id="334" w:name="_Toc406770763"/>
      <w:bookmarkStart w:id="335" w:name="_Toc457293742"/>
      <w:r>
        <w:lastRenderedPageBreak/>
        <w:t>Tracking</w:t>
      </w:r>
      <w:bookmarkEnd w:id="332"/>
      <w:bookmarkEnd w:id="333"/>
      <w:bookmarkEnd w:id="334"/>
      <w:bookmarkEnd w:id="335"/>
    </w:p>
    <w:p w14:paraId="0161DE15" w14:textId="66563661" w:rsidR="00D93419" w:rsidRDefault="00B96966" w:rsidP="00490171">
      <w:r>
        <w:t xml:space="preserve">In </w:t>
      </w:r>
      <w:r>
        <w:fldChar w:fldCharType="begin"/>
      </w:r>
      <w:r>
        <w:instrText xml:space="preserve"> REF _Ref406746597 \r \h </w:instrText>
      </w:r>
      <w:r>
        <w:fldChar w:fldCharType="separate"/>
      </w:r>
      <w:r w:rsidR="00B137B9">
        <w:t>Chapter 17</w:t>
      </w:r>
      <w:r>
        <w:fldChar w:fldCharType="end"/>
      </w:r>
      <w:r>
        <w:t xml:space="preserve">, </w:t>
      </w:r>
      <w:r w:rsidR="00BC1DC1">
        <w:t>when</w:t>
      </w:r>
      <w:r>
        <w:t xml:space="preserve"> a volum</w:t>
      </w:r>
      <w:r w:rsidR="00A3008E">
        <w:t xml:space="preserve">e channel is </w:t>
      </w:r>
      <w:r>
        <w:t>analyzed, each component</w:t>
      </w:r>
      <w:r w:rsidR="00A3008E">
        <w:t xml:space="preserve"> is assigned with a unique ID. </w:t>
      </w:r>
      <w:r w:rsidR="005D4409">
        <w:t>A</w:t>
      </w:r>
      <w:r w:rsidR="00A3008E">
        <w:t xml:space="preserve">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5D4409">
        <w:t xml:space="preserve"> can be labeled </w:t>
      </w:r>
      <w:r w:rsidR="00433A66">
        <w:t xml:space="preserve">similarly </w:t>
      </w:r>
      <w:r w:rsidR="005D4409">
        <w:t>for each time point</w:t>
      </w:r>
      <w:r w:rsidR="00A3008E">
        <w:t xml:space="preserve">. </w:t>
      </w:r>
      <w:r w:rsidR="00CC712E">
        <w:t>You can also use the 4D script functions to apply component generation to each time point of a time sequence and generate label/mask files</w:t>
      </w:r>
      <w:r w:rsidR="00433A66">
        <w:t xml:space="preserve">. </w:t>
      </w:r>
      <w:r w:rsidR="009B17C9">
        <w:t xml:space="preserve">Once the label files are generated, </w:t>
      </w:r>
      <w:r w:rsidR="00BC1DC1">
        <w:t>you can use</w:t>
      </w:r>
      <w:r w:rsidR="009B17C9">
        <w:t xml:space="preserve"> </w:t>
      </w:r>
      <w:r w:rsidR="00BC1DC1">
        <w:t>automatic, manual, or the combination of the two to</w:t>
      </w:r>
      <w:r w:rsidR="009B17C9">
        <w:t xml:space="preserve"> track the movements of individual structures</w:t>
      </w:r>
      <w:r w:rsidR="00BC1DC1">
        <w:t>. T</w:t>
      </w:r>
      <w:r w:rsidR="009B17C9">
        <w:t xml:space="preserve">he tools </w:t>
      </w:r>
      <w:r w:rsidR="00BC1DC1">
        <w:t xml:space="preserve">are </w:t>
      </w:r>
      <w:r w:rsidR="009B17C9">
        <w:t xml:space="preserve">in the Components and Tracking window. </w:t>
      </w:r>
      <w:r w:rsidR="00A3008E">
        <w:t xml:space="preserve">The tracking results </w:t>
      </w:r>
      <w:r w:rsidR="00490171">
        <w:t>can then be</w:t>
      </w:r>
      <w:r w:rsidR="00A3008E">
        <w:t xml:space="preserve"> visualized as trajectories of each linked IDs.</w:t>
      </w:r>
    </w:p>
    <w:p w14:paraId="4D7BB855" w14:textId="3BB5634A" w:rsidR="00490171" w:rsidRDefault="00490171" w:rsidP="00490171">
      <w:r>
        <w:t>Tracking</w:t>
      </w:r>
      <w:r w:rsidR="00CE0081">
        <w:fldChar w:fldCharType="begin"/>
      </w:r>
      <w:r w:rsidR="00CE0081">
        <w:instrText xml:space="preserve"> XE "</w:instrText>
      </w:r>
      <w:r w:rsidR="00CE0081" w:rsidRPr="00EB7CB7">
        <w:instrText>Tracking</w:instrText>
      </w:r>
      <w:r w:rsidR="00CE0081">
        <w:instrText xml:space="preserve">" </w:instrText>
      </w:r>
      <w:r w:rsidR="00CE0081">
        <w:fldChar w:fldCharType="end"/>
      </w:r>
      <w:r>
        <w:t xml:space="preserve"> functions are in the “Component and Tracking” window. To open this window, click the downward arrow head on the right side of the “Analyze” button.</w:t>
      </w:r>
      <w:r w:rsidR="00BC1DC1">
        <w:t xml:space="preserve"> The top part of the “Component and Tracking” window organizes several sets of tools into five tabs, which generally represent a workflow from automatic tracking, to visualization, fixing problems manually, and finally to performing analysis. Despite a typical workflow, you don’t have to follow the tabs step by step. You can perform a fully manual tracking using the “Linkage” and “Modify” tabs. Or, you can manually assign IDs and then perform an automatic tracking.</w:t>
      </w:r>
    </w:p>
    <w:p w14:paraId="37BB0ED2" w14:textId="77777777" w:rsidR="00490171" w:rsidRDefault="00490171" w:rsidP="00490171">
      <w:pPr>
        <w:jc w:val="center"/>
      </w:pPr>
      <w:r>
        <w:rPr>
          <w:noProof/>
          <w:lang w:eastAsia="en-US"/>
        </w:rPr>
        <w:drawing>
          <wp:inline distT="0" distB="0" distL="0" distR="0" wp14:anchorId="5A499A25" wp14:editId="515B5317">
            <wp:extent cx="3264408" cy="4014216"/>
            <wp:effectExtent l="0" t="0" r="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HP2\SkyDrive\FluoRender\trackin_ui.png"/>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3264408" cy="4014216"/>
                    </a:xfrm>
                    <a:prstGeom prst="rect">
                      <a:avLst/>
                    </a:prstGeom>
                    <a:noFill/>
                    <a:ln>
                      <a:noFill/>
                    </a:ln>
                  </pic:spPr>
                </pic:pic>
              </a:graphicData>
            </a:graphic>
          </wp:inline>
        </w:drawing>
      </w:r>
    </w:p>
    <w:p w14:paraId="1E345FBD" w14:textId="016B175C" w:rsidR="00490171" w:rsidRDefault="00490171" w:rsidP="00490171">
      <w:pPr>
        <w:pStyle w:val="Caption"/>
        <w:jc w:val="center"/>
      </w:pPr>
      <w:bookmarkStart w:id="336" w:name="_Ref406752018"/>
      <w:bookmarkStart w:id="337" w:name="_Toc457293810"/>
      <w:r>
        <w:t xml:space="preserve">Figure </w:t>
      </w:r>
      <w:r w:rsidR="00AD39CE">
        <w:fldChar w:fldCharType="begin"/>
      </w:r>
      <w:r w:rsidR="00AD39CE">
        <w:instrText xml:space="preserve"> STYLEREF 1 \s </w:instrText>
      </w:r>
      <w:r w:rsidR="00AD39CE">
        <w:fldChar w:fldCharType="separate"/>
      </w:r>
      <w:r w:rsidR="00B137B9">
        <w:rPr>
          <w:noProof/>
        </w:rPr>
        <w:t>19</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1</w:t>
      </w:r>
      <w:r w:rsidR="00AD39CE">
        <w:rPr>
          <w:noProof/>
        </w:rPr>
        <w:fldChar w:fldCharType="end"/>
      </w:r>
      <w:bookmarkEnd w:id="336"/>
      <w:r>
        <w:t>. Components and Tracking window.</w:t>
      </w:r>
      <w:bookmarkEnd w:id="337"/>
    </w:p>
    <w:p w14:paraId="54A037D2" w14:textId="77777777" w:rsidR="00A72743" w:rsidRDefault="00A72743" w:rsidP="00A72743"/>
    <w:p w14:paraId="1A86E8D4" w14:textId="77777777" w:rsidR="00CC712E" w:rsidRPr="00A72743" w:rsidRDefault="00CC712E" w:rsidP="00A72743"/>
    <w:tbl>
      <w:tblPr>
        <w:tblStyle w:val="TipTable"/>
        <w:tblW w:w="3865" w:type="pct"/>
        <w:tblLook w:val="04A0" w:firstRow="1" w:lastRow="0" w:firstColumn="1" w:lastColumn="0" w:noHBand="0" w:noVBand="1"/>
      </w:tblPr>
      <w:tblGrid>
        <w:gridCol w:w="501"/>
        <w:gridCol w:w="6734"/>
      </w:tblGrid>
      <w:tr w:rsidR="00DB026E" w14:paraId="7EC19CDB" w14:textId="77777777" w:rsidTr="00DB026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B74D6F">
            <w:pPr>
              <w:pStyle w:val="Icon"/>
            </w:pPr>
            <w:r>
              <w:rPr>
                <w:noProof/>
                <w:lang w:eastAsia="en-US"/>
              </w:rPr>
              <w:lastRenderedPageBreak/>
              <mc:AlternateContent>
                <mc:Choice Requires="wpg">
                  <w:drawing>
                    <wp:inline distT="0" distB="0" distL="0" distR="0" wp14:anchorId="64AB83AE" wp14:editId="22E78972">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593A9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O9cMA&#10;AADcAAAADwAAAGRycy9kb3ducmV2LnhtbESPzWoCMRSF9wXfIVyhu5pxFtZOjSKKpRstVR/gMrmd&#10;TDu5CUk6jm9vCkKXh/PzcRarwXaipxBbxwqmkwIEce10y42C82n3NAcRE7LGzjEpuFKE1XL0sMBK&#10;uwt/Un9MjcgjHCtUYFLylZSxNmQxTpwnzt6XCxZTlqGROuAlj9tOlkUxkxZbzgSDnjaG6p/jr80Q&#10;4/ut37y1L3NLzffHdRYOe1TqcTysX0EkGtJ/+N5+1wrK5xL+zuQj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O9cMAAADcAAAADwAAAAAAAAAAAAAAAACYAgAAZHJzL2Rv&#10;d25yZXYueG1sUEsFBgAAAAAEAAQA9QAAAIgD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4G58UA&#10;AADcAAAADwAAAGRycy9kb3ducmV2LnhtbESPQWvCQBSE70L/w/IKvemmWtSmrlIKhZwKNYrXZ/Yl&#10;G5p9G3bXmPbXdwsFj8PMfMNsdqPtxEA+tI4VPM4yEMSV0y03Cg7l+3QNIkRkjZ1jUvBNAXbbu8kG&#10;c+2u/EnDPjYiQTjkqMDE2OdShsqQxTBzPXHyauctxiR9I7XHa4LbTs6zbCkttpwWDPb0Zqj62l+s&#10;gtPPsRwuvjQftS+Kp+fzaenrhVIP9+PrC4hIY7yF/9uFVjBfLe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bgbn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6611D383" w:rsidR="00DB026E" w:rsidRDefault="00DB026E" w:rsidP="00DB026E">
            <w:pPr>
              <w:pStyle w:val="TipText"/>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 There is a fixed relationship between ID value of a component and its displayed color. The color is calculated by using (ID mod 360) as the hue.</w:t>
            </w:r>
          </w:p>
        </w:tc>
      </w:tr>
    </w:tbl>
    <w:p w14:paraId="6DD98427" w14:textId="77777777" w:rsidR="004F7C75" w:rsidRDefault="004F7C75" w:rsidP="004F7C75"/>
    <w:p w14:paraId="6C4030FC" w14:textId="27433BF1" w:rsidR="00490171" w:rsidRDefault="00490171" w:rsidP="00490171">
      <w:pPr>
        <w:pStyle w:val="Heading2"/>
      </w:pPr>
      <w:bookmarkStart w:id="338" w:name="_Toc457293743"/>
      <w:r>
        <w:t>Track Map Generation and Management</w:t>
      </w:r>
      <w:bookmarkEnd w:id="338"/>
    </w:p>
    <w:p w14:paraId="0FD2DBB4" w14:textId="4D82907A" w:rsidR="00490171" w:rsidRDefault="00A72743" w:rsidP="00490171">
      <w:r>
        <w:fldChar w:fldCharType="begin"/>
      </w:r>
      <w:r>
        <w:instrText xml:space="preserve"> REF _Ref406752018 \h </w:instrText>
      </w:r>
      <w:r>
        <w:fldChar w:fldCharType="separate"/>
      </w:r>
      <w:r w:rsidR="00B137B9">
        <w:t xml:space="preserve">Figure </w:t>
      </w:r>
      <w:r w:rsidR="00B137B9">
        <w:rPr>
          <w:noProof/>
        </w:rPr>
        <w:t>19</w:t>
      </w:r>
      <w:r w:rsidR="00B137B9">
        <w:noBreakHyphen/>
      </w:r>
      <w:r w:rsidR="00B137B9">
        <w:rPr>
          <w:noProof/>
        </w:rPr>
        <w:t>1</w:t>
      </w:r>
      <w:r>
        <w:fldChar w:fldCharType="end"/>
      </w:r>
      <w:r>
        <w:t xml:space="preserve"> shows the first tab of the “Component and Tracking” window. It is for automatic track map generation and management. </w:t>
      </w:r>
      <w:r w:rsidR="00490171">
        <w:t>A track map describes the linking relationships among components over time. You can generate</w:t>
      </w:r>
      <w:r>
        <w:t xml:space="preserve"> a track map and then refine it progressively.</w:t>
      </w:r>
      <w:r w:rsidR="00490171">
        <w:t xml:space="preserve"> </w:t>
      </w:r>
      <w:r>
        <w:t>You can also load a previously generated track map or save the current one to disk</w:t>
      </w:r>
      <w:r w:rsidR="00490171">
        <w:t>.</w:t>
      </w:r>
    </w:p>
    <w:p w14:paraId="0CA513E6" w14:textId="067CBA2E" w:rsidR="00896DAB" w:rsidRDefault="00896DAB" w:rsidP="00490171">
      <w:r w:rsidRPr="00396956">
        <w:rPr>
          <w:b/>
        </w:rPr>
        <w:t>Track map file name.</w:t>
      </w:r>
      <w:r>
        <w:t xml:space="preserve"> A text box showing the file name of a currently </w:t>
      </w:r>
      <w:r w:rsidR="00396956">
        <w:t>loaded</w:t>
      </w:r>
      <w:r>
        <w:t xml:space="preserve"> track map or one that</w:t>
      </w:r>
      <w:r w:rsidR="00396956">
        <w:t xml:space="preserve"> has been saved. If a newly generated track map is not saved, it notifies the user that there exists a track map but has not been saved.</w:t>
      </w:r>
    </w:p>
    <w:p w14:paraId="595F6531" w14:textId="2853E34E" w:rsidR="00490171" w:rsidRDefault="00490171" w:rsidP="00490171">
      <w:r w:rsidRPr="00396956">
        <w:rPr>
          <w:b/>
        </w:rPr>
        <w:t>Load.</w:t>
      </w:r>
      <w:r>
        <w:t xml:space="preserve"> Click the load button and browse to a track map file (*.track) to load it into FluoRender. An unsaved track map gene</w:t>
      </w:r>
      <w:r w:rsidR="00396956">
        <w:t>rated previously will be replaced</w:t>
      </w:r>
      <w:r>
        <w:t>.</w:t>
      </w:r>
    </w:p>
    <w:p w14:paraId="1A00257D" w14:textId="49F1AB80" w:rsidR="00490171" w:rsidRDefault="00490171" w:rsidP="00490171">
      <w:r w:rsidRPr="000E1C7D">
        <w:rPr>
          <w:b/>
        </w:rPr>
        <w:t>Save.</w:t>
      </w:r>
      <w:r>
        <w:t xml:space="preserve"> Click the save button to save an existing track map.</w:t>
      </w:r>
    </w:p>
    <w:p w14:paraId="62614DC7" w14:textId="7B2595B1" w:rsidR="00490171" w:rsidRDefault="00490171" w:rsidP="00490171">
      <w:r w:rsidRPr="000E1C7D">
        <w:rPr>
          <w:b/>
        </w:rPr>
        <w:t>Save As.</w:t>
      </w:r>
      <w:r>
        <w:t xml:space="preserve"> Click the save as button to save a modified track map with a different name or directory.</w:t>
      </w:r>
    </w:p>
    <w:p w14:paraId="68B9F302" w14:textId="6085DA04" w:rsidR="00396956" w:rsidRDefault="00396956" w:rsidP="00490171">
      <w:r>
        <w:rPr>
          <w:b/>
        </w:rPr>
        <w:t>Iteration t</w:t>
      </w:r>
      <w:r w:rsidRPr="000E1C7D">
        <w:rPr>
          <w:b/>
        </w:rPr>
        <w:t>imes.</w:t>
      </w:r>
      <w:r>
        <w:t xml:space="preserve"> The number of iterations for the track map generation and refinement. Use more iteration times to refine the track map so the tracking becomes more accurate. However, more iteration times also take more time to compute.</w:t>
      </w:r>
    </w:p>
    <w:p w14:paraId="30670488" w14:textId="3AB6D749" w:rsidR="00490171" w:rsidRDefault="00490171" w:rsidP="00490171">
      <w:r w:rsidRPr="000E1C7D">
        <w:rPr>
          <w:b/>
        </w:rPr>
        <w:t>Generate.</w:t>
      </w:r>
      <w:r>
        <w:t xml:space="preserve"> Click the generate button to compute a new track map. </w:t>
      </w:r>
      <w:r w:rsidR="00396956">
        <w:t xml:space="preserve"> It uses the number in the iteration times for the computing. </w:t>
      </w:r>
      <w:r>
        <w:t>You need a time sequence and the time sequence has to be labeled already. Use the included external executable cl_</w:t>
      </w:r>
      <w:r w:rsidR="000E1C7D">
        <w:t>synthetic_brainbows.exe (Windows only) with a 4D script to perform the labeling operations.</w:t>
      </w:r>
    </w:p>
    <w:tbl>
      <w:tblPr>
        <w:tblStyle w:val="TipTable"/>
        <w:tblW w:w="3865" w:type="pct"/>
        <w:tblLook w:val="04A0" w:firstRow="1" w:lastRow="0" w:firstColumn="1" w:lastColumn="0" w:noHBand="0" w:noVBand="1"/>
      </w:tblPr>
      <w:tblGrid>
        <w:gridCol w:w="501"/>
        <w:gridCol w:w="6734"/>
      </w:tblGrid>
      <w:tr w:rsidR="000E1C7D" w14:paraId="14C8DAC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1B97319" w14:textId="77777777" w:rsidR="000E1C7D" w:rsidRDefault="000E1C7D" w:rsidP="00747895">
            <w:pPr>
              <w:pStyle w:val="Icon"/>
            </w:pPr>
            <w:r>
              <w:rPr>
                <w:noProof/>
                <w:lang w:eastAsia="en-US"/>
              </w:rPr>
              <mc:AlternateContent>
                <mc:Choice Requires="wpg">
                  <w:drawing>
                    <wp:inline distT="0" distB="0" distL="0" distR="0" wp14:anchorId="787D0B48" wp14:editId="7026BBF2">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93AC9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0rusMA&#10;AADcAAAADwAAAGRycy9kb3ducmV2LnhtbESP3WoCMRCF7wu+QxihdzWrFrFbo4hi6U0rah9g2Ew3&#10;q5tJSOK6vn1TKPTycH4+zmLV21Z0FGLjWMF4VIAgrpxuuFbwddo9zUHEhKyxdUwK7hRhtRw8LLDU&#10;7sYH6o6pFnmEY4kKTEq+lDJWhizGkfPE2ft2wWLKMtRSB7zlcdvKSVHMpMWGM8Ggp42h6nK82gwx&#10;vtv6zVvzMrdUn/f3Wfj8QKUeh/36FUSiPv2H/9rvWsHzd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0rusMAAADcAAAADwAAAAAAAAAAAAAAAACYAgAAZHJzL2Rv&#10;d25yZXYueG1sUEsFBgAAAAAEAAQA9QAAAIgD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9938UA&#10;AADcAAAADwAAAGRycy9kb3ducmV2LnhtbESPwWrDMBBE74X8g9hCb43cOoTUiRJCoeBToXFCrltr&#10;bZlYKyMpjtuvrwqFHoeZecNsdpPtxUg+dI4VPM0zEMS10x23Co7V2+MKRIjIGnvHpOCLAuy2s7sN&#10;Ftrd+IPGQ2xFgnAoUIGJcSikDLUhi2HuBuLkNc5bjEn6VmqPtwS3vXzOsqW02HFaMDjQq6H6crha&#10;BefvUzVefWXeG1+Wi5fP89I3uVIP99N+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T33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281488B" w14:textId="69BD803C" w:rsidR="000E1C7D" w:rsidRDefault="000E1C7D" w:rsidP="00747895">
            <w:pPr>
              <w:pStyle w:val="TipText"/>
              <w:cnfStyle w:val="000000000000" w:firstRow="0" w:lastRow="0" w:firstColumn="0" w:lastColumn="0" w:oddVBand="0" w:evenVBand="0" w:oddHBand="0" w:evenHBand="0" w:firstRowFirstColumn="0" w:firstRowLastColumn="0" w:lastRowFirstColumn="0" w:lastRowLastColumn="0"/>
            </w:pPr>
            <w:r>
              <w:t>Since version 2.17, a new format (*.track) for the tracking results is adopted. The old format (link map, *.fll) becomes deprecated and unsupported in the new versions. The two formats are also incompatible with each other. Use tracking result files only with the version of FluoRender that generated them.</w:t>
            </w:r>
          </w:p>
        </w:tc>
      </w:tr>
    </w:tbl>
    <w:p w14:paraId="18FC5F0F" w14:textId="77777777" w:rsidR="000E1C7D" w:rsidRDefault="000E1C7D" w:rsidP="00490171"/>
    <w:p w14:paraId="0A09A3CC" w14:textId="070D07E2" w:rsidR="00396956" w:rsidRDefault="00396956" w:rsidP="00490171">
      <w:r w:rsidRPr="00396956">
        <w:rPr>
          <w:b/>
        </w:rPr>
        <w:t>Refine T.</w:t>
      </w:r>
      <w:r>
        <w:t xml:space="preserve"> Click the “Refine T” button to refine an existing track map at the current time point. It improves the tracking results for all components of the current time point. It uses the number in the iteration times for the computing.</w:t>
      </w:r>
    </w:p>
    <w:p w14:paraId="26A58FD4" w14:textId="19F42F50" w:rsidR="00396956" w:rsidRPr="00490171" w:rsidRDefault="00396956" w:rsidP="00490171">
      <w:r w:rsidRPr="00396956">
        <w:rPr>
          <w:b/>
        </w:rPr>
        <w:t>Refine All.</w:t>
      </w:r>
      <w:r>
        <w:t xml:space="preserve"> Click the “Refine All” button to refine an existing track map for all time points. It uses the number in the iteration times for the computing.</w:t>
      </w:r>
    </w:p>
    <w:p w14:paraId="47E74C72" w14:textId="61D49CE2" w:rsidR="00220B00" w:rsidRDefault="000E1C7D" w:rsidP="00220B00">
      <w:pPr>
        <w:pStyle w:val="Heading2"/>
      </w:pPr>
      <w:bookmarkStart w:id="339" w:name="_Toc406755691"/>
      <w:bookmarkStart w:id="340" w:name="_Toc406770764"/>
      <w:bookmarkStart w:id="341" w:name="_Toc457293744"/>
      <w:r>
        <w:lastRenderedPageBreak/>
        <w:t>Component Selection</w:t>
      </w:r>
      <w:r w:rsidR="00220B00">
        <w:t xml:space="preserve"> Settings</w:t>
      </w:r>
      <w:bookmarkEnd w:id="339"/>
      <w:bookmarkEnd w:id="340"/>
      <w:bookmarkEnd w:id="341"/>
    </w:p>
    <w:p w14:paraId="47C7CB1B" w14:textId="64B5135C" w:rsidR="00396956" w:rsidRDefault="00396956" w:rsidP="00396956">
      <w:pPr>
        <w:jc w:val="center"/>
      </w:pPr>
      <w:r>
        <w:rPr>
          <w:noProof/>
          <w:lang w:eastAsia="en-US"/>
        </w:rPr>
        <w:drawing>
          <wp:inline distT="0" distB="0" distL="0" distR="0" wp14:anchorId="71E99B05" wp14:editId="67613B44">
            <wp:extent cx="3182112" cy="886968"/>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rackin02_ui.png"/>
                    <pic:cNvPicPr/>
                  </pic:nvPicPr>
                  <pic:blipFill>
                    <a:blip r:embed="rId158">
                      <a:extLst>
                        <a:ext uri="{28A0092B-C50C-407E-A947-70E740481C1C}">
                          <a14:useLocalDpi xmlns:a14="http://schemas.microsoft.com/office/drawing/2010/main" val="0"/>
                        </a:ext>
                      </a:extLst>
                    </a:blip>
                    <a:stretch>
                      <a:fillRect/>
                    </a:stretch>
                  </pic:blipFill>
                  <pic:spPr>
                    <a:xfrm>
                      <a:off x="0" y="0"/>
                      <a:ext cx="3182112" cy="886968"/>
                    </a:xfrm>
                    <a:prstGeom prst="rect">
                      <a:avLst/>
                    </a:prstGeom>
                  </pic:spPr>
                </pic:pic>
              </a:graphicData>
            </a:graphic>
          </wp:inline>
        </w:drawing>
      </w:r>
    </w:p>
    <w:p w14:paraId="01BDAD7C" w14:textId="33CE1367" w:rsidR="00396956" w:rsidRPr="00396956" w:rsidRDefault="00396956" w:rsidP="00396956">
      <w:pPr>
        <w:pStyle w:val="Caption"/>
        <w:jc w:val="center"/>
      </w:pPr>
      <w:bookmarkStart w:id="342" w:name="_Ref433707417"/>
      <w:bookmarkStart w:id="343" w:name="_Toc457293811"/>
      <w:r>
        <w:t xml:space="preserve">Figure </w:t>
      </w:r>
      <w:r w:rsidR="00AD39CE">
        <w:fldChar w:fldCharType="begin"/>
      </w:r>
      <w:r w:rsidR="00AD39CE">
        <w:instrText xml:space="preserve"> STYLEREF 1 \s </w:instrText>
      </w:r>
      <w:r w:rsidR="00AD39CE">
        <w:fldChar w:fldCharType="separate"/>
      </w:r>
      <w:r w:rsidR="00B137B9">
        <w:rPr>
          <w:noProof/>
        </w:rPr>
        <w:t>19</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2</w:t>
      </w:r>
      <w:r w:rsidR="00AD39CE">
        <w:rPr>
          <w:noProof/>
        </w:rPr>
        <w:fldChar w:fldCharType="end"/>
      </w:r>
      <w:bookmarkEnd w:id="342"/>
      <w:r>
        <w:t xml:space="preserve">. </w:t>
      </w:r>
      <w:r w:rsidR="00C2465D">
        <w:t>The Selection tab of the Component and Tracking window.</w:t>
      </w:r>
      <w:bookmarkEnd w:id="343"/>
    </w:p>
    <w:p w14:paraId="68655B5A" w14:textId="4228B7D7" w:rsidR="007C795F" w:rsidRDefault="000E1C7D" w:rsidP="007C795F">
      <w:r w:rsidRPr="000E1C7D">
        <w:t xml:space="preserve">After </w:t>
      </w:r>
      <w:r>
        <w:t>loading or generating a track map, components can be selected to show the tracking results. The paint brush tools are usually used to select components. You can also fine tune the selection or make precise ID-based selections using these tools.</w:t>
      </w:r>
      <w:r w:rsidR="00C2465D">
        <w:t xml:space="preserve"> All ID-based selection tools are in the second tab of the Component and Tracking window (</w:t>
      </w:r>
      <w:r w:rsidR="00C2465D">
        <w:fldChar w:fldCharType="begin"/>
      </w:r>
      <w:r w:rsidR="00C2465D">
        <w:instrText xml:space="preserve"> REF _Ref433707417 \h </w:instrText>
      </w:r>
      <w:r w:rsidR="00C2465D">
        <w:fldChar w:fldCharType="separate"/>
      </w:r>
      <w:r w:rsidR="00B137B9">
        <w:t xml:space="preserve">Figure </w:t>
      </w:r>
      <w:r w:rsidR="00B137B9">
        <w:rPr>
          <w:noProof/>
        </w:rPr>
        <w:t>19</w:t>
      </w:r>
      <w:r w:rsidR="00B137B9">
        <w:noBreakHyphen/>
      </w:r>
      <w:r w:rsidR="00B137B9">
        <w:rPr>
          <w:noProof/>
        </w:rPr>
        <w:t>2</w:t>
      </w:r>
      <w:r w:rsidR="00C2465D">
        <w:fldChar w:fldCharType="end"/>
      </w:r>
      <w:r w:rsidR="00C2465D">
        <w:t>).</w:t>
      </w:r>
    </w:p>
    <w:p w14:paraId="1F90BA23" w14:textId="02ED3B03" w:rsidR="000E1C7D" w:rsidRDefault="00F30475" w:rsidP="007C795F">
      <w:r w:rsidRPr="00F30475">
        <w:rPr>
          <w:b/>
        </w:rPr>
        <w:t>ID input box.</w:t>
      </w:r>
      <w:r>
        <w:t xml:space="preserve"> You can type in an ID and then </w:t>
      </w:r>
      <w:r w:rsidR="00C2465D">
        <w:t xml:space="preserve">use one of the following buttons to </w:t>
      </w:r>
      <w:r>
        <w:t>select it.</w:t>
      </w:r>
      <w:r w:rsidR="00C2465D">
        <w:t xml:space="preserve"> You can also type “all” in the input box to select all components that have IDs. You can also type and press the enter key on a keyboard to select desired components. Notice that when the enter key is pressed, it is equivalent to clicking the FullCompt button.</w:t>
      </w:r>
    </w:p>
    <w:p w14:paraId="41B6FB4B" w14:textId="563D85EC" w:rsidR="00C2465D" w:rsidRDefault="00C2465D" w:rsidP="007C795F">
      <w:r w:rsidRPr="00C2465D">
        <w:rPr>
          <w:b/>
        </w:rPr>
        <w:t>X.</w:t>
      </w:r>
      <w:r>
        <w:t xml:space="preserve"> The X button clears the content of the ID input box.</w:t>
      </w:r>
    </w:p>
    <w:p w14:paraId="2E90F3F1" w14:textId="7687AC82" w:rsidR="00F30475" w:rsidRDefault="00F30475" w:rsidP="007C795F">
      <w:r w:rsidRPr="00F30475">
        <w:rPr>
          <w:b/>
        </w:rPr>
        <w:t>FullCompt (full component).</w:t>
      </w:r>
      <w:r>
        <w:t xml:space="preserve"> A selection made with the paint brush usually does not match exactly with labeled voxels. Click this button after you have made a selection with the paint brush tool and would like to find out the entire component. Make sure to leave the ID input box empty if selecting the entire component is the desired operation. Otherwise it is equivalent to </w:t>
      </w:r>
      <w:r w:rsidR="00A2119E">
        <w:t>the Append button</w:t>
      </w:r>
      <w:r>
        <w:t>.</w:t>
      </w:r>
      <w:r w:rsidR="00A2119E">
        <w:t xml:space="preserve"> Pressing the enter key when the ID input box is in focus has the similar results. </w:t>
      </w:r>
    </w:p>
    <w:p w14:paraId="3EF06397" w14:textId="543FD70F" w:rsidR="00F30475" w:rsidRDefault="00F30475" w:rsidP="007C795F">
      <w:r w:rsidRPr="00F30475">
        <w:rPr>
          <w:b/>
        </w:rPr>
        <w:t>Replace.</w:t>
      </w:r>
      <w:r>
        <w:t xml:space="preserve"> Replace currently selected components with a component with the exact ID in the ID input box.</w:t>
      </w:r>
    </w:p>
    <w:p w14:paraId="3D21C999" w14:textId="1BED29C0" w:rsidR="00F30475" w:rsidRDefault="00F30475" w:rsidP="007C795F">
      <w:r w:rsidRPr="00F30475">
        <w:rPr>
          <w:b/>
        </w:rPr>
        <w:t>Append.</w:t>
      </w:r>
      <w:r w:rsidR="00A2119E">
        <w:t xml:space="preserve"> Add</w:t>
      </w:r>
      <w:r>
        <w:t xml:space="preserve"> a component with the exact ID in the ID input box </w:t>
      </w:r>
      <w:r w:rsidR="00A2119E">
        <w:t>to the selection while keeping</w:t>
      </w:r>
      <w:r>
        <w:t xml:space="preserve"> the currently selected components.</w:t>
      </w:r>
    </w:p>
    <w:p w14:paraId="3CACA1B4" w14:textId="4FF97EA2" w:rsidR="00F30475" w:rsidRDefault="00F30475" w:rsidP="007C795F">
      <w:r w:rsidRPr="00F30475">
        <w:rPr>
          <w:b/>
        </w:rPr>
        <w:t>Clear.</w:t>
      </w:r>
      <w:r>
        <w:t xml:space="preserve"> Clear the selection of all components.</w:t>
      </w:r>
    </w:p>
    <w:p w14:paraId="08B2D747" w14:textId="423A68B2" w:rsidR="00F30475" w:rsidRDefault="00F30475" w:rsidP="007C795F">
      <w:r w:rsidRPr="00F30475">
        <w:rPr>
          <w:b/>
        </w:rPr>
        <w:t>Component size.</w:t>
      </w:r>
      <w:r>
        <w:t xml:space="preserve"> A filter for component selection so that only components of sizes greater than the value are selected.</w:t>
      </w:r>
    </w:p>
    <w:p w14:paraId="12A236E9" w14:textId="4D02D049" w:rsidR="00B9410E" w:rsidRDefault="00B9410E" w:rsidP="007C795F">
      <w:r w:rsidRPr="00B9410E">
        <w:rPr>
          <w:b/>
        </w:rPr>
        <w:t>Uncertainty filter.</w:t>
      </w:r>
      <w:r>
        <w:t xml:space="preserve"> Filter components with a tracking uncertainty range. Components with tracking uncertainty values within the range are selected. When nothing is selected, the uncertainty filter applies to the entire data set. To get a distribution of the tracking uncertainty, use the uncertainty analysis function in the analysis panel.</w:t>
      </w:r>
    </w:p>
    <w:p w14:paraId="74675C33" w14:textId="689E5F7E" w:rsidR="00A2119E" w:rsidRDefault="00A2119E" w:rsidP="00A2119E">
      <w:pPr>
        <w:pStyle w:val="Heading2"/>
      </w:pPr>
      <w:bookmarkStart w:id="344" w:name="_Toc457293745"/>
      <w:r>
        <w:t>Visualizing Tracking Results</w:t>
      </w:r>
      <w:bookmarkEnd w:id="344"/>
    </w:p>
    <w:p w14:paraId="2E7C10D4" w14:textId="1F5E81DD" w:rsidR="00A2119E" w:rsidRPr="00A2119E" w:rsidRDefault="00A2119E" w:rsidP="00A2119E">
      <w:r>
        <w:t xml:space="preserve">You can select any number of components using a combination of the paint brush and the ID-based selection tools. Once components have been selected, they are added to the ID list of current time in the Component and Tracking window. You can then go through time step by step and </w:t>
      </w:r>
      <w:r w:rsidR="00B22AC6">
        <w:t>watch the tracking results.</w:t>
      </w:r>
    </w:p>
    <w:tbl>
      <w:tblPr>
        <w:tblStyle w:val="TipTable"/>
        <w:tblW w:w="3865" w:type="pct"/>
        <w:tblLook w:val="04A0" w:firstRow="1" w:lastRow="0" w:firstColumn="1" w:lastColumn="0" w:noHBand="0" w:noVBand="1"/>
      </w:tblPr>
      <w:tblGrid>
        <w:gridCol w:w="501"/>
        <w:gridCol w:w="6734"/>
      </w:tblGrid>
      <w:tr w:rsidR="00DC4447" w14:paraId="23705316"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8AC1393" w14:textId="77777777" w:rsidR="00DC4447" w:rsidRDefault="00DC4447" w:rsidP="00747895">
            <w:pPr>
              <w:pStyle w:val="Icon"/>
            </w:pPr>
            <w:r>
              <w:rPr>
                <w:noProof/>
                <w:lang w:eastAsia="en-US"/>
              </w:rPr>
              <w:lastRenderedPageBreak/>
              <mc:AlternateContent>
                <mc:Choice Requires="wpg">
                  <w:drawing>
                    <wp:inline distT="0" distB="0" distL="0" distR="0" wp14:anchorId="27303A40" wp14:editId="00377921">
                      <wp:extent cx="228600" cy="228600"/>
                      <wp:effectExtent l="0" t="0" r="0" b="0"/>
                      <wp:docPr id="4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7" name="Oval 4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8" name="Freeform 4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0E854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i8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SaMMUrBMnrZaPLhKXSCqB1X9SsEFoRXLt6swTXO1N/qj+a5sUm&#10;PBECj5mp6Be+sUcP9FMHtHx0TODleHwxHyIcAlvN2gdC5IjWMy6R//xVvkGrdEC2dabsaqSU7VGz&#10;/w61TzmvpQ+GJf871BYtah8eeMmmk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pwQnRujGbz+egYUjHD8KgHs0i8j/Ex8TFDsOdYrOeRipM8&#10;iBmCTcdU4EDoQBo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NjBIvIkFAAD1EQAADgAAAAAAAAAAAAAAAAAuAgAAZHJz&#10;L2Uyb0RvYy54bWxQSwECLQAUAAYACAAAACEA+AwpmdgAAAADAQAADwAAAAAAAAAAAAAAAADjBwAA&#10;ZHJzL2Rvd25yZXYueG1sUEsFBgAAAAAEAAQA8wAAAOgIAAAAAA==&#10;">
                      <v:oval id="Oval 43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gWVcMA&#10;AADcAAAADwAAAGRycy9kb3ducmV2LnhtbESP3WoCMRCF7wu+Q5hC7zTbH9RujSIWizcqtX2AYTPd&#10;bLuZhCSu69sbQejl4fx8nNmit63oKMTGsYLHUQGCuHK64VrB99d6OAURE7LG1jEpOFOExXxwN8NS&#10;uxN/UndItcgjHEtUYFLypZSxMmQxjpwnzt6PCxZTlqGWOuApj9tWPhXFWFpsOBMMeloZqv4OR5sh&#10;xnfvfvXRvE4t1b/78zjstqjUw32/fAORqE//4Vt7oxW8PE/geiYfAT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gWVcMAAADcAAAADwAAAAAAAAAAAAAAAACYAgAAZHJzL2Rv&#10;d25yZXYueG1sUEsFBgAAAAAEAAQA9QAAAIgDAAAAAA==&#10;" fillcolor="#f24f4f [3204]" stroked="f" strokeweight="0">
                        <v:stroke joinstyle="miter"/>
                        <o:lock v:ext="edit" aspectratio="t"/>
                      </v:oval>
                      <v:shape id="Freeform 43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vrsIA&#10;AADcAAAADwAAAGRycy9kb3ducmV2LnhtbERPz2vCMBS+C/sfwhvspulUZOuMMgZCT8Ks0utb89qU&#10;NS8libXzr18Ogx0/vt/b/WR7MZIPnWMFz4sMBHHtdMetgnN5mL+ACBFZY++YFPxQgP3uYbbFXLsb&#10;f9J4iq1IIRxyVGBiHHIpQ23IYli4gThxjfMWY4K+ldrjLYXbXi6zbCMtdpwaDA70Yaj+Pl2tgup+&#10;KcerL82x8UWxfv2qNr5ZKfX0OL2/gYg0xX/xn7vQCtartDa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6++u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C779A89" w14:textId="15663DC6" w:rsidR="00DC4447" w:rsidRDefault="00DC4447" w:rsidP="00747895">
            <w:pPr>
              <w:pStyle w:val="TipText"/>
              <w:cnfStyle w:val="000000000000" w:firstRow="0" w:lastRow="0" w:firstColumn="0" w:lastColumn="0" w:oddVBand="0" w:evenVBand="0" w:oddHBand="0" w:evenHBand="0" w:firstRowFirstColumn="0" w:firstRowLastColumn="0" w:lastRowFirstColumn="0" w:lastRowLastColumn="0"/>
            </w:pPr>
            <w:r>
              <w:t xml:space="preserve">Internally, a 4D script is executed to find out and highlight tracking results. You need to enable 4D script and choose the correct script file in order to use the tracking features. See </w:t>
            </w:r>
            <w:r>
              <w:fldChar w:fldCharType="begin"/>
            </w:r>
            <w:r>
              <w:instrText xml:space="preserve"> REF _Ref428273664 \r \h </w:instrText>
            </w:r>
            <w:r>
              <w:fldChar w:fldCharType="separate"/>
            </w:r>
            <w:r w:rsidR="00B137B9">
              <w:t>Chapter 12</w:t>
            </w:r>
            <w:r>
              <w:fldChar w:fldCharType="end"/>
            </w:r>
            <w:r>
              <w:t xml:space="preserve"> and </w:t>
            </w:r>
            <w:r>
              <w:fldChar w:fldCharType="begin"/>
            </w:r>
            <w:r>
              <w:instrText xml:space="preserve"> REF _Ref428273682 \r \h </w:instrText>
            </w:r>
            <w:r>
              <w:fldChar w:fldCharType="separate"/>
            </w:r>
            <w:r w:rsidR="00B137B9">
              <w:t>Chapter 22</w:t>
            </w:r>
            <w:r>
              <w:fldChar w:fldCharType="end"/>
            </w:r>
            <w:r>
              <w:t xml:space="preserve"> for more details.</w:t>
            </w:r>
          </w:p>
        </w:tc>
      </w:tr>
    </w:tbl>
    <w:p w14:paraId="489C6130" w14:textId="77777777" w:rsidR="00DC4447" w:rsidRPr="000E1C7D" w:rsidRDefault="00DC4447" w:rsidP="007C795F"/>
    <w:p w14:paraId="71558EC2" w14:textId="24B3E546" w:rsidR="00B22AC6" w:rsidRPr="00B22AC6" w:rsidRDefault="00B22AC6" w:rsidP="007C795F">
      <w:r w:rsidRPr="00B22AC6">
        <w:t>There are</w:t>
      </w:r>
      <w:r>
        <w:t xml:space="preserve"> several controls under the tabs in the Component and Tracking window. You can use them to control the display of the tracking results and perform time stepping.</w:t>
      </w:r>
    </w:p>
    <w:p w14:paraId="0828E49A" w14:textId="6840490C" w:rsidR="007C795F" w:rsidRDefault="00CC712E" w:rsidP="007C795F">
      <w:r>
        <w:rPr>
          <w:b/>
        </w:rPr>
        <w:t>Tracks</w:t>
      </w:r>
      <w:r w:rsidR="007C795F" w:rsidRPr="00DB026E">
        <w:rPr>
          <w:b/>
        </w:rPr>
        <w:t>.</w:t>
      </w:r>
      <w:r w:rsidR="007C795F">
        <w:t xml:space="preserve"> </w:t>
      </w:r>
      <w:r>
        <w:t>Tracks</w:t>
      </w:r>
      <w:r>
        <w:rPr>
          <w:b/>
        </w:rPr>
        <w:fldChar w:fldCharType="begin"/>
      </w:r>
      <w:r>
        <w:instrText xml:space="preserve"> XE "Tracks" </w:instrText>
      </w:r>
      <w:r>
        <w:rPr>
          <w:b/>
        </w:rPr>
        <w:fldChar w:fldCharType="end"/>
      </w:r>
      <w:r w:rsidR="00DB026E">
        <w:t xml:space="preserve"> are line segments before and after a tracked component to indicate its movement. </w:t>
      </w:r>
      <w:r>
        <w:t>Tracks</w:t>
      </w:r>
      <w:r w:rsidR="00DB026E">
        <w:t xml:space="preserve">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w:t>
      </w:r>
      <w:r>
        <w:t>Tracks</w:t>
      </w:r>
      <w:r w:rsidR="007D1FFD">
        <w:t xml:space="preserve">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xml:space="preserve">. You can control the visibility of leads and tails individually by checking their names before and after the </w:t>
      </w:r>
      <w:r>
        <w:t>track</w:t>
      </w:r>
      <w:r w:rsidR="007D1FFD">
        <w:t xml:space="preserve"> number slider. The </w:t>
      </w:r>
      <w:r>
        <w:t>track</w:t>
      </w:r>
      <w:r w:rsidR="007D1FFD">
        <w:t xml:space="preserve"> </w:t>
      </w:r>
      <w:r>
        <w:t>length</w:t>
      </w:r>
      <w:r w:rsidR="007D1FFD">
        <w:t xml:space="preserve"> slider is controlling the </w:t>
      </w:r>
      <w:r>
        <w:t>length</w:t>
      </w:r>
      <w:r w:rsidR="007D1FFD">
        <w:t xml:space="preserve"> of </w:t>
      </w:r>
      <w:r>
        <w:t>tracks</w:t>
      </w:r>
      <w:r w:rsidR="007D1FFD">
        <w:t>,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B74D6F">
            <w:pPr>
              <w:pStyle w:val="Icon"/>
            </w:pPr>
            <w:r>
              <w:rPr>
                <w:noProof/>
                <w:lang w:eastAsia="en-US"/>
              </w:rPr>
              <mc:AlternateContent>
                <mc:Choice Requires="wpg">
                  <w:drawing>
                    <wp:inline distT="0" distB="0" distL="0" distR="0" wp14:anchorId="1010984E" wp14:editId="67AFB044">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71CFF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dWgcMA&#10;AADcAAAADwAAAGRycy9kb3ducmV2LnhtbESP3WoCMRCF7wu+Q5hC7zRboWq3RhGlxRsrah9g2Ew3&#10;224mIYnr+vZGKPTycH4+znzZ21Z0FGLjWMHzqABBXDndcK3g6/Q+nIGICVlj65gUXCnCcjF4mGOp&#10;3YUP1B1TLfIIxxIVmJR8KWWsDFmMI+eJs/ftgsWUZailDnjJ47aV46KYSIsNZ4JBT2tD1e/xbDPE&#10;+G7j1x/N68xS/bO/TsLnDpV6euxXbyAS9ek//NfeagXj6Qv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dWgcMAAADcAAAADwAAAAAAAAAAAAAAAACYAgAAZHJzL2Rv&#10;d25yZXYueG1sUEsFBgAAAAAEAAQA9QAAAIgD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mlf8UA&#10;AADcAAAADwAAAGRycy9kb3ducmV2LnhtbESPQUvDQBSE70L/w/IEb3ZjldTGbksRhJwEm0qvr9mX&#10;bDD7Nuxu0+ivdwWhx2FmvmHW28n2YiQfOscKHuYZCOLa6Y5bBYfq7f4ZRIjIGnvHpOCbAmw3s5s1&#10;Ftpd+IPGfWxFgnAoUIGJcSikDLUhi2HuBuLkNc5bjEn6VmqPlwS3vVxkWS4tdpwWDA70aqj+2p+t&#10;guPPZzWefWXeG1+WT6vTMffNo1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a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23D76968" w:rsidR="007D1FFD" w:rsidRDefault="007D1FFD" w:rsidP="00CC712E">
            <w:pPr>
              <w:pStyle w:val="TipText"/>
              <w:cnfStyle w:val="000000000000" w:firstRow="0" w:lastRow="0" w:firstColumn="0" w:lastColumn="0" w:oddVBand="0" w:evenVBand="0" w:oddHBand="0" w:evenHBand="0" w:firstRowFirstColumn="0" w:firstRowLastColumn="0" w:lastRowFirstColumn="0" w:lastRowLastColumn="0"/>
            </w:pPr>
            <w:r>
              <w:t xml:space="preserve">You need to select a component and add it to the ID list below to view its </w:t>
            </w:r>
            <w:r w:rsidR="00CC712E">
              <w:t>tracks</w:t>
            </w:r>
            <w:r>
              <w:t>.</w:t>
            </w:r>
          </w:p>
        </w:tc>
      </w:tr>
    </w:tbl>
    <w:p w14:paraId="0B09C81C" w14:textId="77777777" w:rsidR="007D1FFD" w:rsidRDefault="007D1FFD" w:rsidP="007C795F"/>
    <w:p w14:paraId="53485229" w14:textId="2240850E" w:rsidR="007C795F" w:rsidRDefault="007D1FFD" w:rsidP="00DB026E">
      <w:pPr>
        <w:jc w:val="center"/>
      </w:pPr>
      <w:r>
        <w:rPr>
          <w:noProof/>
          <w:lang w:eastAsia="en-US"/>
        </w:rPr>
        <mc:AlternateContent>
          <mc:Choice Requires="wps">
            <w:drawing>
              <wp:anchor distT="45720" distB="45720" distL="114300" distR="114300" simplePos="0" relativeHeight="251658248" behindDoc="0" locked="0" layoutInCell="1" allowOverlap="1" wp14:anchorId="203D226F" wp14:editId="79FAF47F">
                <wp:simplePos x="0" y="0"/>
                <wp:positionH relativeFrom="column">
                  <wp:posOffset>3745810</wp:posOffset>
                </wp:positionH>
                <wp:positionV relativeFrom="paragraph">
                  <wp:posOffset>2147929</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10C27E3" w:rsidR="00151CBC" w:rsidRPr="007D1FFD" w:rsidRDefault="00151CBC"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30" type="#_x0000_t202" style="position:absolute;left:0;text-align:left;margin-left:294.95pt;margin-top:169.15pt;width:100.15pt;height:35.05pt;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" filled="f" stroked="f">
                <v:shadow on="t" color="black" opacity="26214f" origin="-.5,-.5" offset=".74836mm,.74836mm"/>
                <v:textbox>
                  <w:txbxContent>
                    <w:p w14:paraId="4CF15AE1" w14:textId="210C27E3" w:rsidR="00151CBC" w:rsidRPr="007D1FFD" w:rsidRDefault="00151CBC"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v:textbox>
              </v:shape>
            </w:pict>
          </mc:Fallback>
        </mc:AlternateContent>
      </w:r>
      <w:r>
        <w:rPr>
          <w:noProof/>
          <w:lang w:eastAsia="en-US"/>
        </w:rPr>
        <mc:AlternateContent>
          <mc:Choice Requires="wps">
            <w:drawing>
              <wp:anchor distT="45720" distB="45720" distL="114300" distR="114300" simplePos="0" relativeHeight="251658247" behindDoc="0" locked="0" layoutInCell="1" allowOverlap="1" wp14:anchorId="59EEB686" wp14:editId="5F66CA01">
                <wp:simplePos x="0" y="0"/>
                <wp:positionH relativeFrom="column">
                  <wp:posOffset>1247802</wp:posOffset>
                </wp:positionH>
                <wp:positionV relativeFrom="paragraph">
                  <wp:posOffset>874644</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0464341E" w:rsidR="00151CBC" w:rsidRPr="007D1FFD" w:rsidRDefault="00151CBC">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31" type="#_x0000_t202" style="position:absolute;left:0;text-align:left;margin-left:98.25pt;margin-top:68.85pt;width:100.15pt;height:35.05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" filled="f" stroked="f">
                <v:shadow on="t" color="black" opacity="26214f" origin="-.5,-.5" offset=".74836mm,.74836mm"/>
                <v:textbox>
                  <w:txbxContent>
                    <w:p w14:paraId="634473E2" w14:textId="0464341E" w:rsidR="00151CBC" w:rsidRPr="007D1FFD" w:rsidRDefault="00151CBC">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v:textbox>
              </v:shape>
            </w:pict>
          </mc:Fallback>
        </mc:AlternateContent>
      </w:r>
      <w:r>
        <w:rPr>
          <w:noProof/>
          <w:lang w:eastAsia="en-US"/>
        </w:rPr>
        <mc:AlternateContent>
          <mc:Choice Requires="wps">
            <w:drawing>
              <wp:anchor distT="0" distB="0" distL="114300" distR="114300" simplePos="0" relativeHeight="251658246" behindDoc="0" locked="0" layoutInCell="1" allowOverlap="1" wp14:anchorId="2231C680" wp14:editId="7175E98F">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51A2D0F"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34EFC293">
            <wp:extent cx="3720742" cy="294198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27063" cy="2946980"/>
                    </a:xfrm>
                    <a:prstGeom prst="rect">
                      <a:avLst/>
                    </a:prstGeom>
                    <a:noFill/>
                    <a:ln>
                      <a:noFill/>
                    </a:ln>
                  </pic:spPr>
                </pic:pic>
              </a:graphicData>
            </a:graphic>
          </wp:inline>
        </w:drawing>
      </w:r>
    </w:p>
    <w:p w14:paraId="4D12C7EB" w14:textId="739ED66A" w:rsidR="00DB026E" w:rsidRPr="007C795F" w:rsidRDefault="00DB026E" w:rsidP="00DB026E">
      <w:pPr>
        <w:pStyle w:val="Caption"/>
        <w:jc w:val="center"/>
      </w:pPr>
      <w:bookmarkStart w:id="345" w:name="_Toc457293812"/>
      <w:r>
        <w:t xml:space="preserve">Figure </w:t>
      </w:r>
      <w:r w:rsidR="00AD39CE">
        <w:fldChar w:fldCharType="begin"/>
      </w:r>
      <w:r w:rsidR="00AD39CE">
        <w:instrText xml:space="preserve"> STYLEREF 1 \s </w:instrText>
      </w:r>
      <w:r w:rsidR="00AD39CE">
        <w:fldChar w:fldCharType="separate"/>
      </w:r>
      <w:r w:rsidR="00B137B9">
        <w:rPr>
          <w:noProof/>
        </w:rPr>
        <w:t>19</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3</w:t>
      </w:r>
      <w:r w:rsidR="00AD39CE">
        <w:rPr>
          <w:noProof/>
        </w:rPr>
        <w:fldChar w:fldCharType="end"/>
      </w:r>
      <w:r>
        <w:t xml:space="preserve">. </w:t>
      </w:r>
      <w:r w:rsidR="00CC712E">
        <w:t>Tracks</w:t>
      </w:r>
      <w:r>
        <w:t xml:space="preserve"> of a tracked cell.</w:t>
      </w:r>
      <w:bookmarkEnd w:id="345"/>
    </w:p>
    <w:p w14:paraId="7EA7EB45" w14:textId="111204B4" w:rsidR="002C325E" w:rsidRDefault="00293F18" w:rsidP="002C325E">
      <w:bookmarkStart w:id="346" w:name="_Toc406755693"/>
      <w:bookmarkStart w:id="347" w:name="_Toc406770766"/>
      <w:r w:rsidRPr="00644FFA">
        <w:rPr>
          <w:b/>
        </w:rPr>
        <w:t>ID Lists</w:t>
      </w:r>
      <w:bookmarkEnd w:id="346"/>
      <w:bookmarkEnd w:id="347"/>
      <w:r w:rsidR="00644FFA">
        <w:rPr>
          <w:b/>
        </w:rPr>
        <w:t xml:space="preserve">. </w:t>
      </w:r>
      <w:bookmarkStart w:id="348" w:name="_Toc406755694"/>
      <w:r w:rsidR="002941B5">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w:t>
      </w:r>
      <w:r w:rsidR="00433A66">
        <w:t>t</w:t>
      </w:r>
      <w:r w:rsidR="00C94B71">
        <w:t xml:space="preserve"> backward by one, the current time point value is that of the previous minus one. When time point changes, IDs on the current time point list are copied to the previous time point list, and current time point list is </w:t>
      </w:r>
      <w:r w:rsidR="00433A66">
        <w:t>updated.</w:t>
      </w:r>
      <w:r w:rsidR="00B22AC6">
        <w:t xml:space="preserve"> You can use the Backward and Forward buttons to step through time and watch the tracking results.</w:t>
      </w:r>
      <w:r w:rsidR="005D4838">
        <w:t xml:space="preserve"> Additionally, you can select one or multiple components from the ID lists and then perform linking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6B1AB7">
            <w:pPr>
              <w:pStyle w:val="Icon"/>
            </w:pPr>
            <w:r>
              <w:rPr>
                <w:noProof/>
                <w:lang w:eastAsia="en-US"/>
              </w:rPr>
              <w:lastRenderedPageBreak/>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414D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6B1AB7">
            <w:pPr>
              <w:pStyle w:val="TipText"/>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bookmarkStart w:id="349" w:name="_Toc406770767"/>
      <w:tr w:rsidR="00344B6E" w14:paraId="48EDB3D4" w14:textId="77777777" w:rsidTr="00344B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2B05788" w14:textId="77777777" w:rsidR="00344B6E" w:rsidRDefault="00344B6E" w:rsidP="008F3504">
            <w:pPr>
              <w:pStyle w:val="Icon"/>
            </w:pPr>
            <w:r>
              <w:rPr>
                <w:noProof/>
                <w:lang w:eastAsia="en-US"/>
              </w:rPr>
              <mc:AlternateContent>
                <mc:Choice Requires="wpg">
                  <w:drawing>
                    <wp:inline distT="0" distB="0" distL="0" distR="0" wp14:anchorId="6218A5A1" wp14:editId="6696F49E">
                      <wp:extent cx="228600" cy="228600"/>
                      <wp:effectExtent l="0" t="0" r="0" b="0"/>
                      <wp:docPr id="3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5" name="Oval 3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6" name="Freeform 3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D6C5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52l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UwTpniFIHm9bHSZsFRaAbTui5oVQiuCa1dvluB6Z+pP9UfTvNiE&#10;J0LgMTMV/Ydv7NED/dQBLR8dE3g5Hl/MhwiHwFaz9oEQOaL1jEvkP3+Vb9AqHZBtnSm7Gille9Ts&#10;v0PtU85r6YNhyf8OtVmL2ocHXrLJYh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VvnaWHBQAA9REAAA4AAAAAAAAAAAAAAAAALgIAAGRycy9l&#10;Mm9Eb2MueG1sUEsBAi0AFAAGAAgAAAAhAPgMKZnYAAAAAwEAAA8AAAAAAAAAAAAAAAAA4QcAAGRy&#10;cy9kb3ducmV2LnhtbFBLBQYAAAAABAAEAPMAAADmCAAAAAA=&#10;">
                      <v:oval id="Oval 3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ZHMMA&#10;AADcAAAADwAAAGRycy9kb3ducmV2LnhtbESP3WoCMRCF7wu+Q5hC7zTblqrdGkUsFm9UavsAw2a6&#10;2XYzCUlc17c3gtDLw/n5OLNFb1vRUYiNYwWPowIEceV0w7WC76/1cAoiJmSNrWNScKYIi/ngboal&#10;dif+pO6QapFHOJaowKTkSyljZchiHDlPnL0fFyymLEMtdcBTHretfCqKsbTYcCYY9LQyVP0djjZD&#10;jO/e/eqjeZ1aqn/353HYbVGph/t++QYiUZ/+w7f2Rit4nrzA9Uw+An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ZHMMAAADcAAAADwAAAAAAAAAAAAAAAACYAgAAZHJzL2Rv&#10;d25yZXYueG1sUEsFBgAAAAAEAAQA9QAAAIgDAAAAAA==&#10;" fillcolor="#f24f4f [3204]" stroked="f" strokeweight="0">
                        <v:stroke joinstyle="miter"/>
                        <o:lock v:ext="edit" aspectratio="t"/>
                      </v:oval>
                      <v:shape id="Freeform 3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q4sUA&#10;AADcAAAADwAAAGRycy9kb3ducmV2LnhtbESPQUvDQBSE70L/w/IEb3ajldTGbksRhJwEm0qvr9mX&#10;bDD7Nuxu0+ivdwWhx2FmvmHW28n2YiQfOscKHuYZCOLa6Y5bBYfq7f4ZRIjIGnvHpOCbAmw3s5s1&#10;Ftpd+IPGfWxFgnAoUIGJcSikDLUhi2HuBuLkNc5bjEn6VmqPlwS3vXzMslxa7DgtGBzo1VD9tT9b&#10;Bcefz2o8+8q8N74sn1anY+6bhV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r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1ACB15" w14:textId="74A9A90C" w:rsidR="00344B6E" w:rsidRDefault="00344B6E" w:rsidP="00344B6E">
            <w:pPr>
              <w:pStyle w:val="TipText"/>
              <w:cnfStyle w:val="000000000000" w:firstRow="0" w:lastRow="0" w:firstColumn="0" w:lastColumn="0" w:oddVBand="0" w:evenVBand="0" w:oddHBand="0" w:evenHBand="0" w:firstRowFirstColumn="0" w:firstRowLastColumn="0" w:lastRowFirstColumn="0" w:lastRowLastColumn="0"/>
            </w:pPr>
            <w:r>
              <w:t>You can use keyboard shortcuts A and D to go backward and forward in time.</w:t>
            </w:r>
          </w:p>
        </w:tc>
      </w:tr>
    </w:tbl>
    <w:p w14:paraId="4B7286CF" w14:textId="3ED5527E" w:rsidR="00B22AC6" w:rsidRDefault="00B22AC6" w:rsidP="00B22AC6"/>
    <w:p w14:paraId="24C1EE07" w14:textId="42641F2B" w:rsidR="00B22AC6" w:rsidRDefault="00B22AC6" w:rsidP="00B22AC6">
      <w:r>
        <w:t>An entry in the ID list is a component, whose ID value, size in terms of voxels, and center coordinates are shown. It uses colors, which correspond to the visualization in the render view</w:t>
      </w:r>
      <w:r w:rsidR="000D1AE9">
        <w:t>, to visually identify a component</w:t>
      </w:r>
      <w:r>
        <w:t>. It also uses the following symbols to indicate more detailed tracking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7560"/>
      </w:tblGrid>
      <w:tr w:rsidR="006D400C" w14:paraId="122A687C" w14:textId="77777777" w:rsidTr="009A0E38">
        <w:tc>
          <w:tcPr>
            <w:tcW w:w="445" w:type="dxa"/>
          </w:tcPr>
          <w:p w14:paraId="53C4B9E7" w14:textId="5977CC90" w:rsidR="006D400C" w:rsidRPr="006D400C" w:rsidRDefault="006D400C" w:rsidP="006D400C">
            <w:pPr>
              <w:jc w:val="center"/>
            </w:pPr>
            <w:r w:rsidRPr="006D400C">
              <w:rPr>
                <w:rFonts w:ascii="MS Gothic" w:hAnsi="MS Gothic" w:cs="MS Gothic"/>
                <w:shd w:val="clear" w:color="auto" w:fill="FFFFFF"/>
              </w:rPr>
              <w:t>◯</w:t>
            </w:r>
          </w:p>
        </w:tc>
        <w:tc>
          <w:tcPr>
            <w:tcW w:w="7560" w:type="dxa"/>
          </w:tcPr>
          <w:p w14:paraId="3D1CBA78" w14:textId="6EDEAEBE" w:rsidR="006D400C" w:rsidRDefault="006D400C" w:rsidP="00B22AC6">
            <w:r>
              <w:t>Just selected component. No tracking information.</w:t>
            </w:r>
          </w:p>
        </w:tc>
      </w:tr>
      <w:tr w:rsidR="006D400C" w14:paraId="74795BAE" w14:textId="77777777" w:rsidTr="009A0E38">
        <w:tc>
          <w:tcPr>
            <w:tcW w:w="445" w:type="dxa"/>
          </w:tcPr>
          <w:p w14:paraId="7FF71D2F" w14:textId="1156B129"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4627807F" w14:textId="3D67D884" w:rsidR="006D400C" w:rsidRDefault="006D400C" w:rsidP="00B22AC6">
            <w:r>
              <w:t>Tracked component that is also standalone.</w:t>
            </w:r>
          </w:p>
        </w:tc>
      </w:tr>
      <w:tr w:rsidR="006D400C" w14:paraId="5520E444" w14:textId="77777777" w:rsidTr="009A0E38">
        <w:tc>
          <w:tcPr>
            <w:tcW w:w="445" w:type="dxa"/>
          </w:tcPr>
          <w:p w14:paraId="6EBF105A" w14:textId="6997C3B6"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32E34D80" w14:textId="5717A016" w:rsidR="006D400C" w:rsidRDefault="006D400C" w:rsidP="00B22AC6">
            <w:r>
              <w:t>Tracked component that belongs to a group. It indicates the beginning of a group.</w:t>
            </w:r>
          </w:p>
        </w:tc>
      </w:tr>
      <w:tr w:rsidR="006D400C" w14:paraId="77E9AB9F" w14:textId="77777777" w:rsidTr="009A0E38">
        <w:tc>
          <w:tcPr>
            <w:tcW w:w="445" w:type="dxa"/>
          </w:tcPr>
          <w:p w14:paraId="69E1EA74" w14:textId="74CEA0B9"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1AEC579C" w14:textId="692A8D5A" w:rsidR="006D400C" w:rsidRDefault="006D400C" w:rsidP="00B22AC6">
            <w:r>
              <w:t xml:space="preserve">Tracked component that belongs to a group. It indicates the middle of </w:t>
            </w:r>
            <w:r w:rsidR="009A0E38">
              <w:t xml:space="preserve">a </w:t>
            </w:r>
            <w:r>
              <w:t>group.</w:t>
            </w:r>
          </w:p>
        </w:tc>
      </w:tr>
      <w:tr w:rsidR="006D400C" w14:paraId="47E57DAF" w14:textId="77777777" w:rsidTr="009A0E38">
        <w:tc>
          <w:tcPr>
            <w:tcW w:w="445" w:type="dxa"/>
          </w:tcPr>
          <w:p w14:paraId="5A69FC8E" w14:textId="63DA9CE4"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2F0AAEED" w14:textId="4C941D08" w:rsidR="006D400C" w:rsidRDefault="009A0E38" w:rsidP="00B22AC6">
            <w:r>
              <w:t>Tracked component that belongs to a group. It indicates the end of a group.</w:t>
            </w:r>
          </w:p>
        </w:tc>
      </w:tr>
    </w:tbl>
    <w:p w14:paraId="58BF6AED" w14:textId="77777777" w:rsidR="006D400C" w:rsidRDefault="006D400C" w:rsidP="00B22AC6"/>
    <w:p w14:paraId="489B8993" w14:textId="3EF35BA7" w:rsidR="00C94B71" w:rsidRDefault="00293F18" w:rsidP="00C94B71">
      <w:r w:rsidRPr="00644FFA">
        <w:rPr>
          <w:b/>
        </w:rPr>
        <w:t>Output</w:t>
      </w:r>
      <w:bookmarkEnd w:id="348"/>
      <w:bookmarkEnd w:id="349"/>
      <w:r w:rsidR="00644FFA">
        <w:rPr>
          <w:b/>
        </w:rPr>
        <w:t xml:space="preserve">. </w:t>
      </w:r>
      <w:r w:rsidR="00DC4447">
        <w:t>Information is</w:t>
      </w:r>
      <w:r w:rsidR="00C94B71">
        <w:t xml:space="preserve"> shown in the output box.</w:t>
      </w:r>
    </w:p>
    <w:p w14:paraId="01BE5ADB" w14:textId="3E3CA4AE" w:rsidR="00644FFA" w:rsidRDefault="00644FFA" w:rsidP="00644FFA">
      <w:pPr>
        <w:pStyle w:val="Heading2"/>
      </w:pPr>
      <w:bookmarkStart w:id="350" w:name="_Toc457293746"/>
      <w:r>
        <w:t>Manually Linking Components</w:t>
      </w:r>
      <w:bookmarkEnd w:id="350"/>
    </w:p>
    <w:p w14:paraId="6EF814A3" w14:textId="77E8217E" w:rsidR="00644FFA" w:rsidRDefault="005C3505" w:rsidP="00644FFA">
      <w:r>
        <w:t>Manual component linking is useful when automatic track map generation fails to compute the correct results. For a simple tracking task, you can also perform manual component linking for the most accurate result. Tools for component linking are in the third tab “Linkage” of the Component and Tracking window (</w:t>
      </w:r>
      <w:r>
        <w:fldChar w:fldCharType="begin"/>
      </w:r>
      <w:r>
        <w:instrText xml:space="preserve"> REF _Ref433710198 \h </w:instrText>
      </w:r>
      <w:r>
        <w:fldChar w:fldCharType="separate"/>
      </w:r>
      <w:r w:rsidR="00B137B9">
        <w:t xml:space="preserve">Figure </w:t>
      </w:r>
      <w:r w:rsidR="00B137B9">
        <w:rPr>
          <w:noProof/>
        </w:rPr>
        <w:t>19</w:t>
      </w:r>
      <w:r w:rsidR="00B137B9">
        <w:noBreakHyphen/>
      </w:r>
      <w:r w:rsidR="00B137B9">
        <w:rPr>
          <w:noProof/>
        </w:rPr>
        <w:t>4</w:t>
      </w:r>
      <w:r>
        <w:fldChar w:fldCharType="end"/>
      </w:r>
      <w:r>
        <w:t>).</w:t>
      </w:r>
    </w:p>
    <w:p w14:paraId="7665B196" w14:textId="5C34DCF9" w:rsidR="005C3505" w:rsidRDefault="005C3505" w:rsidP="005C3505">
      <w:pPr>
        <w:jc w:val="center"/>
      </w:pPr>
      <w:r>
        <w:rPr>
          <w:noProof/>
          <w:lang w:eastAsia="en-US"/>
        </w:rPr>
        <w:drawing>
          <wp:inline distT="0" distB="0" distL="0" distR="0" wp14:anchorId="5F8BD27C" wp14:editId="5673B9D0">
            <wp:extent cx="3172968" cy="649224"/>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rackin03_ui.png"/>
                    <pic:cNvPicPr/>
                  </pic:nvPicPr>
                  <pic:blipFill>
                    <a:blip r:embed="rId160">
                      <a:extLst>
                        <a:ext uri="{28A0092B-C50C-407E-A947-70E740481C1C}">
                          <a14:useLocalDpi xmlns:a14="http://schemas.microsoft.com/office/drawing/2010/main" val="0"/>
                        </a:ext>
                      </a:extLst>
                    </a:blip>
                    <a:stretch>
                      <a:fillRect/>
                    </a:stretch>
                  </pic:blipFill>
                  <pic:spPr>
                    <a:xfrm>
                      <a:off x="0" y="0"/>
                      <a:ext cx="3172968" cy="649224"/>
                    </a:xfrm>
                    <a:prstGeom prst="rect">
                      <a:avLst/>
                    </a:prstGeom>
                  </pic:spPr>
                </pic:pic>
              </a:graphicData>
            </a:graphic>
          </wp:inline>
        </w:drawing>
      </w:r>
    </w:p>
    <w:p w14:paraId="30AC4737" w14:textId="51B93D8B" w:rsidR="005C3505" w:rsidRPr="00644FFA" w:rsidRDefault="005C3505" w:rsidP="005C3505">
      <w:pPr>
        <w:pStyle w:val="Caption"/>
        <w:jc w:val="center"/>
      </w:pPr>
      <w:bookmarkStart w:id="351" w:name="_Ref433710198"/>
      <w:bookmarkStart w:id="352" w:name="_Toc457293813"/>
      <w:r>
        <w:t xml:space="preserve">Figure </w:t>
      </w:r>
      <w:r w:rsidR="00AD39CE">
        <w:fldChar w:fldCharType="begin"/>
      </w:r>
      <w:r w:rsidR="00AD39CE">
        <w:instrText xml:space="preserve"> STYLEREF 1 \s </w:instrText>
      </w:r>
      <w:r w:rsidR="00AD39CE">
        <w:fldChar w:fldCharType="separate"/>
      </w:r>
      <w:r w:rsidR="00B137B9">
        <w:rPr>
          <w:noProof/>
        </w:rPr>
        <w:t>19</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4</w:t>
      </w:r>
      <w:r w:rsidR="00AD39CE">
        <w:rPr>
          <w:noProof/>
        </w:rPr>
        <w:fldChar w:fldCharType="end"/>
      </w:r>
      <w:bookmarkEnd w:id="351"/>
      <w:r>
        <w:t>. The Linkage tab of the Component and Tracking window.</w:t>
      </w:r>
      <w:bookmarkEnd w:id="352"/>
    </w:p>
    <w:p w14:paraId="103A027F" w14:textId="5BE120BC" w:rsidR="00B9628C" w:rsidRDefault="00B9628C" w:rsidP="00B9628C">
      <w:r w:rsidRPr="00F30475">
        <w:rPr>
          <w:b/>
        </w:rPr>
        <w:t>ID input box.</w:t>
      </w:r>
      <w:r>
        <w:t xml:space="preserve"> You can type in an ID and then use one of the following buttons to select it. You can also type “all” in the input box to select all components that have IDs. You can also type and press the enter key on a keyboard to select desired components. Notice that when the enter key is pressed, it is equivalent to clicking the Append button. The content of the ID input box here is linked to that of the Selection tab, so that you don’t need to switch between these two tabs when you are selecting and linking components at the same time.</w:t>
      </w:r>
    </w:p>
    <w:p w14:paraId="1C7E79E3" w14:textId="4A0869D3" w:rsidR="00B9628C" w:rsidRDefault="00B9628C" w:rsidP="00B9628C">
      <w:r w:rsidRPr="00C2465D">
        <w:rPr>
          <w:b/>
        </w:rPr>
        <w:t>X.</w:t>
      </w:r>
      <w:r>
        <w:t xml:space="preserve"> The X button clears the content of the ID input box. Since the contents of the ID input boxes of the Selection and Linkage tabs are linked, clearing one will clear both.</w:t>
      </w:r>
    </w:p>
    <w:p w14:paraId="6C805B7D" w14:textId="77777777" w:rsidR="005D4299" w:rsidRDefault="005D4299" w:rsidP="005D4299">
      <w:r w:rsidRPr="00F30475">
        <w:rPr>
          <w:b/>
        </w:rPr>
        <w:t>Append.</w:t>
      </w:r>
      <w:r>
        <w:t xml:space="preserve"> Add a component with the exact ID in the ID input box to the selection while keeping the currently selected components.</w:t>
      </w:r>
    </w:p>
    <w:p w14:paraId="1342ACCB" w14:textId="77777777" w:rsidR="005D4299" w:rsidRDefault="005D4299" w:rsidP="005D4299">
      <w:r w:rsidRPr="00F30475">
        <w:rPr>
          <w:b/>
        </w:rPr>
        <w:t>Clear.</w:t>
      </w:r>
      <w:r>
        <w:t xml:space="preserve"> Clear the selection of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D4299" w14:paraId="639AD843"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38128D" w14:textId="77777777" w:rsidR="005D4299" w:rsidRDefault="005D4299" w:rsidP="008F3504">
            <w:pPr>
              <w:pStyle w:val="Icon"/>
            </w:pPr>
            <w:r>
              <w:rPr>
                <w:noProof/>
                <w:lang w:eastAsia="en-US"/>
              </w:rPr>
              <w:lastRenderedPageBreak/>
              <mc:AlternateContent>
                <mc:Choice Requires="wpg">
                  <w:drawing>
                    <wp:inline distT="0" distB="0" distL="0" distR="0" wp14:anchorId="46675FC6" wp14:editId="06D21C2E">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A84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62C7BEC" w14:textId="7411C323" w:rsidR="005D4299" w:rsidRDefault="005D4299" w:rsidP="008F3504">
            <w:pPr>
              <w:pStyle w:val="TipText"/>
              <w:cnfStyle w:val="000000000000" w:firstRow="0" w:lastRow="0" w:firstColumn="0" w:lastColumn="0" w:oddVBand="0" w:evenVBand="0" w:oddHBand="0" w:evenHBand="0" w:firstRowFirstColumn="0" w:firstRowLastColumn="0" w:lastRowFirstColumn="0" w:lastRowLastColumn="0"/>
            </w:pPr>
            <w:r>
              <w:t>Notice that the duplication of the selection tools in the Linkage tab</w:t>
            </w:r>
            <w:r w:rsidR="00DC4ADC">
              <w:t>, which</w:t>
            </w:r>
            <w:r>
              <w:t xml:space="preserve"> provides a convenience. Also notice the slightly different associated operations for the enter key in the ID input boxes, i.e., Full Component vs. Append.</w:t>
            </w:r>
          </w:p>
        </w:tc>
      </w:tr>
    </w:tbl>
    <w:p w14:paraId="66B1B20C" w14:textId="77777777" w:rsidR="00B9628C" w:rsidRDefault="00B9628C" w:rsidP="00B9628C"/>
    <w:p w14:paraId="3806EF4E" w14:textId="744245D8" w:rsidR="005D4299" w:rsidRDefault="005D4299" w:rsidP="00B9628C">
      <w:r>
        <w:rPr>
          <w:noProof/>
          <w:lang w:eastAsia="en-US"/>
        </w:rPr>
        <w:drawing>
          <wp:inline distT="0" distB="0" distL="0" distR="0" wp14:anchorId="1FE11D05" wp14:editId="075E8BBC">
            <wp:extent cx="192024" cy="201168"/>
            <wp:effectExtent l="0" t="0" r="0" b="8890"/>
            <wp:docPr id="373" name="Picture 373" descr="E:\DESIGNS\FluoRender Arts\list_icons\d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DESIGNS\FluoRender Arts\list_icons\dna.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5D4299">
        <w:rPr>
          <w:b/>
        </w:rPr>
        <w:t>Auto Link.</w:t>
      </w:r>
      <w:r>
        <w:t xml:space="preserve"> This is a switch to enable and disable automatic ID linking. </w:t>
      </w:r>
      <w:r w:rsidR="00344B6E">
        <w:t>When auto linking is enabled, the “Excl. Link” button is automatically clicked every time after the user finishes a paint brush selection. Auto link is usually enabled for fully manual tracking, which allows undistracted and fluid operations for tracking.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4B6E" w14:paraId="4783FBD8"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F0521D5" w14:textId="77777777" w:rsidR="00344B6E" w:rsidRDefault="00344B6E" w:rsidP="008F3504">
            <w:pPr>
              <w:pStyle w:val="Icon"/>
            </w:pPr>
            <w:r>
              <w:rPr>
                <w:noProof/>
                <w:lang w:eastAsia="en-US"/>
              </w:rPr>
              <mc:AlternateContent>
                <mc:Choice Requires="wpg">
                  <w:drawing>
                    <wp:inline distT="0" distB="0" distL="0" distR="0" wp14:anchorId="2D615E8C" wp14:editId="0B74D982">
                      <wp:extent cx="228600" cy="228600"/>
                      <wp:effectExtent l="0" t="0" r="0" b="0"/>
                      <wp:docPr id="37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8" name="Oval 37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2" name="Freeform 3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F09E4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4/a7rokFAAD1EQAADgAAAAAAAAAAAAAAAAAuAgAAZHJz&#10;L2Uyb0RvYy54bWxQSwECLQAUAAYACAAAACEA+AwpmdgAAAADAQAADwAAAAAAAAAAAAAAAADjBwAA&#10;ZHJzL2Rvd25yZXYueG1sUEsFBgAAAAAEAAQA8wAAAOgIAAAAAA==&#10;">
                      <v:oval id="Oval 37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f2gsAA&#10;AADcAAAADwAAAGRycy9kb3ducmV2LnhtbERPzU4CMRC+m/AOzZB4ky6aIC4UQjAaL0pEH2CyHbar&#10;22nT1mV5e+dg4vHL97/ejr5XA6XcBTYwn1WgiJtgO24NfH483SxB5YJssQ9MBi6UYbuZXK2xtuHM&#10;7zQcS6skhHONBlwpsdY6N4485lmIxMKdQvJYBKZW24RnCfe9vq2qhfbYsTQ4jLR31Hwff7yUuDg8&#10;xv1z97D01H4dLov09orGXE/H3QpUobH8i//cL9bA3b2slTNyBP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f2gsAAAADcAAAADwAAAAAAAAAAAAAAAACYAgAAZHJzL2Rvd25y&#10;ZXYueG1sUEsFBgAAAAAEAAQA9QAAAIUDAAAAAA==&#10;" fillcolor="#f24f4f [3204]" stroked="f" strokeweight="0">
                        <v:stroke joinstyle="miter"/>
                        <o:lock v:ext="edit" aspectratio="t"/>
                      </v:oval>
                      <v:shape id="Freeform 38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cxsUA&#10;AADcAAAADwAAAGRycy9kb3ducmV2LnhtbESPQWvCQBSE74X+h+UVequbqohGVymFQk6Fmhavz+xL&#10;Nph9G3bXmPbXdwXB4zAz3zCb3Wg7MZAPrWMFr5MMBHHldMuNgu/y42UJIkRkjZ1jUvBLAXbbx4cN&#10;5tpd+IuGfWxEgnDIUYGJsc+lDJUhi2HieuLk1c5bjEn6RmqPlwS3nZxm2UJabDktGOzp3VB12p+t&#10;gsPfTzmcfWk+a18U89XxsPD1TKnnp/FtDSLSGO/hW7vQCmbLKVzPpCMg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FtzG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2EFE07E" w14:textId="34720DAA" w:rsidR="00344B6E" w:rsidRDefault="00344B6E" w:rsidP="008F3504">
            <w:pPr>
              <w:pStyle w:val="TipText"/>
              <w:cnfStyle w:val="000000000000" w:firstRow="0" w:lastRow="0" w:firstColumn="0" w:lastColumn="0" w:oddVBand="0" w:evenVBand="0" w:oddHBand="0" w:evenHBand="0" w:firstRowFirstColumn="0" w:firstRowLastColumn="0" w:lastRowFirstColumn="0" w:lastRowLastColumn="0"/>
            </w:pPr>
            <w:r>
              <w:t xml:space="preserve">Disable this feature after tracking operations to avoid undesired component linking. The auto link button turns into a </w:t>
            </w:r>
            <w:r>
              <w:rPr>
                <w:noProof/>
                <w:lang w:eastAsia="en-US"/>
              </w:rPr>
              <w:drawing>
                <wp:inline distT="0" distB="0" distL="0" distR="0" wp14:anchorId="102F4D28" wp14:editId="2B249702">
                  <wp:extent cx="155448" cy="155448"/>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Warning-icon-hi.png"/>
                          <pic:cNvPicPr/>
                        </pic:nvPicPr>
                        <pic:blipFill>
                          <a:blip r:embed="rId162">
                            <a:extLst>
                              <a:ext uri="{28A0092B-C50C-407E-A947-70E740481C1C}">
                                <a14:useLocalDpi xmlns:a14="http://schemas.microsoft.com/office/drawing/2010/main" val="0"/>
                              </a:ext>
                            </a:extLst>
                          </a:blip>
                          <a:stretch>
                            <a:fillRect/>
                          </a:stretch>
                        </pic:blipFill>
                        <pic:spPr>
                          <a:xfrm>
                            <a:off x="0" y="0"/>
                            <a:ext cx="155448" cy="155448"/>
                          </a:xfrm>
                          <a:prstGeom prst="rect">
                            <a:avLst/>
                          </a:prstGeom>
                        </pic:spPr>
                      </pic:pic>
                    </a:graphicData>
                  </a:graphic>
                </wp:inline>
              </w:drawing>
            </w:r>
            <w:r>
              <w:t xml:space="preserve"> symbol to remind users of turning this feature off when manual tracking is finished.</w:t>
            </w:r>
          </w:p>
        </w:tc>
      </w:tr>
    </w:tbl>
    <w:p w14:paraId="6C28CCB6" w14:textId="77777777" w:rsidR="00344B6E" w:rsidRDefault="00344B6E" w:rsidP="00B9628C"/>
    <w:p w14:paraId="687BFCC8" w14:textId="714A376C" w:rsidR="00B9628C" w:rsidRDefault="00CF4E59">
      <w:r w:rsidRPr="006B4762">
        <w:rPr>
          <w:b/>
        </w:rPr>
        <w:t>Excl. Link (Exclusive Link).</w:t>
      </w:r>
      <w:r>
        <w:t xml:space="preserve"> </w:t>
      </w:r>
      <w:r w:rsidR="006B4762">
        <w:t>Components from the current and previous ID lists are linked while breaking any links with components that don’t belong to the lists. This is useful to fix mistakenly tracked components. The operation is equivalent to isolating the components from both the current and previous ID lists and then linking them (see below). The operation is performed on the selected components within the ID lists if anything is selected. Otherwise, it is performed on all components in the lists.</w:t>
      </w:r>
    </w:p>
    <w:p w14:paraId="0901B184" w14:textId="77777777" w:rsidR="007E7585" w:rsidRDefault="006B4762" w:rsidP="007E7585">
      <w:r w:rsidRPr="007E7585">
        <w:rPr>
          <w:b/>
        </w:rPr>
        <w:t>Link IDs.</w:t>
      </w:r>
      <w:r>
        <w:t xml:space="preserve"> Links are added between components in the current and previous ID lists. Notice that existing linking will be kept. This is useful to add a </w:t>
      </w:r>
      <w:r w:rsidR="007E7585">
        <w:t xml:space="preserve">missing </w:t>
      </w:r>
      <w:r>
        <w:t>link</w:t>
      </w:r>
      <w:r w:rsidR="007E7585">
        <w:t xml:space="preserve"> to a mitosis event. The operation is performed on the selected components within the ID lists if anything is selected. Otherwise, it is performed on all components in the lists.</w:t>
      </w:r>
    </w:p>
    <w:p w14:paraId="45043F0D" w14:textId="2015025C" w:rsidR="006B4762" w:rsidRDefault="007E7585">
      <w:r w:rsidRPr="007E7585">
        <w:rPr>
          <w:b/>
        </w:rPr>
        <w:t>Isolate.</w:t>
      </w:r>
      <w:r>
        <w:t xml:space="preserve"> It breaks all existing links from components in the current ID lists. Therefore, components become isolated without any links. The operation is performed on the selected components within the current ID list if anything is selected. Otherwise, it is performed on all components in the current ID list.</w:t>
      </w:r>
    </w:p>
    <w:p w14:paraId="5DC4D8BD" w14:textId="77777777" w:rsidR="006A062A" w:rsidRDefault="006A062A" w:rsidP="006A062A">
      <w:r w:rsidRPr="006A062A">
        <w:rPr>
          <w:b/>
        </w:rPr>
        <w:t>Unlink IDs.</w:t>
      </w:r>
      <w:r>
        <w:t xml:space="preserve"> It breaks existing links only between components in the current and previous ID lists. It is useful to remove mistakenly tracked results. The operation is performed on the selected components within the ID lists if anything is selected. Otherwise, it is performed on all components in the lists.</w:t>
      </w:r>
    </w:p>
    <w:p w14:paraId="63BBC5C4" w14:textId="359EDAC1" w:rsidR="006A062A" w:rsidRDefault="006A062A" w:rsidP="006A062A">
      <w:pPr>
        <w:pStyle w:val="Heading2"/>
      </w:pPr>
      <w:bookmarkStart w:id="353" w:name="_Toc457293747"/>
      <w:r>
        <w:t>Manually Assign/Modify IDs</w:t>
      </w:r>
      <w:bookmarkEnd w:id="353"/>
    </w:p>
    <w:p w14:paraId="4E3D4058" w14:textId="09715129" w:rsidR="00821F1A" w:rsidRDefault="00821F1A" w:rsidP="00821F1A">
      <w:r>
        <w:t>Automatically generated IDs may not match desired components well. You need the manual ID modification tools in the fourth tab of the Component and Tracking window (</w:t>
      </w:r>
      <w:r>
        <w:fldChar w:fldCharType="begin"/>
      </w:r>
      <w:r>
        <w:instrText xml:space="preserve"> REF _Ref433714615 \h </w:instrText>
      </w:r>
      <w:r>
        <w:fldChar w:fldCharType="separate"/>
      </w:r>
      <w:r w:rsidR="00B137B9">
        <w:t xml:space="preserve">Figure </w:t>
      </w:r>
      <w:r w:rsidR="00B137B9">
        <w:rPr>
          <w:noProof/>
        </w:rPr>
        <w:t>19</w:t>
      </w:r>
      <w:r w:rsidR="00B137B9">
        <w:noBreakHyphen/>
      </w:r>
      <w:r w:rsidR="00B137B9">
        <w:rPr>
          <w:noProof/>
        </w:rPr>
        <w:t>5</w:t>
      </w:r>
      <w:r>
        <w:fldChar w:fldCharType="end"/>
      </w:r>
      <w:r>
        <w:t>).</w:t>
      </w:r>
    </w:p>
    <w:p w14:paraId="091F4EDB" w14:textId="247C58E8" w:rsidR="00821F1A" w:rsidRDefault="00821F1A" w:rsidP="00821F1A">
      <w:pPr>
        <w:jc w:val="center"/>
      </w:pPr>
      <w:r>
        <w:rPr>
          <w:noProof/>
          <w:lang w:eastAsia="en-US"/>
        </w:rPr>
        <w:drawing>
          <wp:inline distT="0" distB="0" distL="0" distR="0" wp14:anchorId="59ADA543" wp14:editId="65B2177D">
            <wp:extent cx="3154680" cy="658368"/>
            <wp:effectExtent l="0" t="0" r="0" b="889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trackin04_ui.png"/>
                    <pic:cNvPicPr/>
                  </pic:nvPicPr>
                  <pic:blipFill>
                    <a:blip r:embed="rId163">
                      <a:extLst>
                        <a:ext uri="{28A0092B-C50C-407E-A947-70E740481C1C}">
                          <a14:useLocalDpi xmlns:a14="http://schemas.microsoft.com/office/drawing/2010/main" val="0"/>
                        </a:ext>
                      </a:extLst>
                    </a:blip>
                    <a:stretch>
                      <a:fillRect/>
                    </a:stretch>
                  </pic:blipFill>
                  <pic:spPr>
                    <a:xfrm>
                      <a:off x="0" y="0"/>
                      <a:ext cx="3154680" cy="658368"/>
                    </a:xfrm>
                    <a:prstGeom prst="rect">
                      <a:avLst/>
                    </a:prstGeom>
                  </pic:spPr>
                </pic:pic>
              </a:graphicData>
            </a:graphic>
          </wp:inline>
        </w:drawing>
      </w:r>
    </w:p>
    <w:p w14:paraId="7C3BFD96" w14:textId="27CC0A83" w:rsidR="00821F1A" w:rsidRDefault="00821F1A" w:rsidP="00821F1A">
      <w:pPr>
        <w:pStyle w:val="Caption"/>
        <w:jc w:val="center"/>
      </w:pPr>
      <w:bookmarkStart w:id="354" w:name="_Ref433714615"/>
      <w:bookmarkStart w:id="355" w:name="_Toc457293814"/>
      <w:r>
        <w:t xml:space="preserve">Figure </w:t>
      </w:r>
      <w:r w:rsidR="00AD39CE">
        <w:fldChar w:fldCharType="begin"/>
      </w:r>
      <w:r w:rsidR="00AD39CE">
        <w:instrText xml:space="preserve"> STYLEREF 1 \s </w:instrText>
      </w:r>
      <w:r w:rsidR="00AD39CE">
        <w:fldChar w:fldCharType="separate"/>
      </w:r>
      <w:r w:rsidR="00B137B9">
        <w:rPr>
          <w:noProof/>
        </w:rPr>
        <w:t>19</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5</w:t>
      </w:r>
      <w:r w:rsidR="00AD39CE">
        <w:rPr>
          <w:noProof/>
        </w:rPr>
        <w:fldChar w:fldCharType="end"/>
      </w:r>
      <w:bookmarkEnd w:id="354"/>
      <w:r>
        <w:t>. The Modify tab of the Component and Tracking Window.</w:t>
      </w:r>
      <w:bookmarkEnd w:id="355"/>
    </w:p>
    <w:p w14:paraId="1BD1DEDE" w14:textId="0716533C" w:rsidR="00821F1A" w:rsidRDefault="000D206B" w:rsidP="00821F1A">
      <w:r>
        <w:lastRenderedPageBreak/>
        <w:t>Similar to the Linkage tab, it provides several ID-based selection tools as a convenience. However, the ID input box has an additional layer of behavior, depending on the subsequent button to push.</w:t>
      </w:r>
    </w:p>
    <w:p w14:paraId="4EAABCB5" w14:textId="3D368E1A" w:rsidR="000D206B" w:rsidRDefault="000D206B" w:rsidP="00821F1A">
      <w:r w:rsidRPr="000D206B">
        <w:rPr>
          <w:b/>
        </w:rPr>
        <w:t>ID input box.</w:t>
      </w:r>
      <w:r>
        <w:t xml:space="preserve"> For the purpose of selecting a component from its ID, it works the same as in the Selection and Linkage tabs. It also doubles as an input for the desired ID to be assigned. To notify users about the importance of this ID input box, it uses the same color as an ID should be mapped as a highlight. The following operations will </w:t>
      </w:r>
      <w:r w:rsidR="00413945">
        <w:t>take</w:t>
      </w:r>
      <w:r>
        <w:t xml:space="preserve"> the value in the ID input box</w:t>
      </w:r>
      <w:r w:rsidR="00413945">
        <w:t xml:space="preserve"> into consideration</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8"/>
        <w:gridCol w:w="1619"/>
        <w:gridCol w:w="1619"/>
        <w:gridCol w:w="1619"/>
      </w:tblGrid>
      <w:tr w:rsidR="000D206B" w14:paraId="76A079E4" w14:textId="77777777" w:rsidTr="000D206B">
        <w:tc>
          <w:tcPr>
            <w:tcW w:w="1618" w:type="dxa"/>
          </w:tcPr>
          <w:p w14:paraId="24E03B0F" w14:textId="65C1574E" w:rsidR="000D206B" w:rsidRPr="000D206B" w:rsidRDefault="000D206B">
            <w:pPr>
              <w:rPr>
                <w:b/>
              </w:rPr>
            </w:pPr>
            <w:r w:rsidRPr="000D206B">
              <w:rPr>
                <w:b/>
              </w:rPr>
              <w:t>Auto Assign</w:t>
            </w:r>
          </w:p>
        </w:tc>
        <w:tc>
          <w:tcPr>
            <w:tcW w:w="1619" w:type="dxa"/>
          </w:tcPr>
          <w:p w14:paraId="4946842B" w14:textId="453F45FE" w:rsidR="000D206B" w:rsidRPr="000D206B" w:rsidRDefault="000D206B">
            <w:pPr>
              <w:rPr>
                <w:b/>
              </w:rPr>
            </w:pPr>
            <w:r w:rsidRPr="000D206B">
              <w:rPr>
                <w:b/>
              </w:rPr>
              <w:t>Assign ID</w:t>
            </w:r>
          </w:p>
        </w:tc>
        <w:tc>
          <w:tcPr>
            <w:tcW w:w="1619" w:type="dxa"/>
          </w:tcPr>
          <w:p w14:paraId="314937AB" w14:textId="276D0860" w:rsidR="000D206B" w:rsidRPr="000D206B" w:rsidRDefault="000D206B">
            <w:pPr>
              <w:rPr>
                <w:b/>
              </w:rPr>
            </w:pPr>
            <w:r w:rsidRPr="000D206B">
              <w:rPr>
                <w:b/>
              </w:rPr>
              <w:t>Add ID</w:t>
            </w:r>
          </w:p>
        </w:tc>
        <w:tc>
          <w:tcPr>
            <w:tcW w:w="1619" w:type="dxa"/>
          </w:tcPr>
          <w:p w14:paraId="60E970FD" w14:textId="1CE72252" w:rsidR="000D206B" w:rsidRPr="000D206B" w:rsidRDefault="000D206B">
            <w:pPr>
              <w:rPr>
                <w:b/>
              </w:rPr>
            </w:pPr>
            <w:r w:rsidRPr="000D206B">
              <w:rPr>
                <w:b/>
              </w:rPr>
              <w:t>Replace ID</w:t>
            </w:r>
          </w:p>
        </w:tc>
      </w:tr>
    </w:tbl>
    <w:p w14:paraId="6BD4F1F5" w14:textId="77777777" w:rsidR="000D206B" w:rsidRDefault="000D206B"/>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3504" w14:paraId="2E5316C8"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399AC5" w14:textId="77777777" w:rsidR="008F3504" w:rsidRDefault="008F3504" w:rsidP="008F3504">
            <w:pPr>
              <w:pStyle w:val="Icon"/>
            </w:pPr>
            <w:r>
              <w:rPr>
                <w:noProof/>
                <w:lang w:eastAsia="en-US"/>
              </w:rPr>
              <mc:AlternateContent>
                <mc:Choice Requires="wpg">
                  <w:drawing>
                    <wp:inline distT="0" distB="0" distL="0" distR="0" wp14:anchorId="449DCD80" wp14:editId="74E16EFB">
                      <wp:extent cx="228600" cy="228600"/>
                      <wp:effectExtent l="0" t="0" r="0" b="0"/>
                      <wp:docPr id="38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4" name="Oval 38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5" name="Freeform 42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FDAD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Llu/PYwFAAD1EQAADgAAAAAAAAAAAAAAAAAuAgAA&#10;ZHJzL2Uyb0RvYy54bWxQSwECLQAUAAYACAAAACEA+AwpmdgAAAADAQAADwAAAAAAAAAAAAAAAADm&#10;BwAAZHJzL2Rvd25yZXYueG1sUEsFBgAAAAAEAAQA8wAAAOsIAAAAAA==&#10;">
                      <v:oval id="Oval 38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MoMMA&#10;AADcAAAADwAAAGRycy9kb3ducmV2LnhtbESP3WoCMRCF7wu+Qxihd5qtLbLdGkUsLb1R0fYBhs10&#10;s+1mEpJ0Xd/eCEIvD+fn4yxWg+1ETyG2jhU8TAsQxLXTLTcKvj7fJiWImJA1do5JwZkirJajuwVW&#10;2p34QP0xNSKPcKxQgUnJV1LG2pDFOHWeOHvfLlhMWYZG6oCnPG47OSuKubTYciYY9LQxVP8e/2yG&#10;GN+/+s17+1xaan7253nYbVGp+/GwfgGRaEj/4Vv7Qyt4LJ/geiYfAbm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MoMMAAADcAAAADwAAAAAAAAAAAAAAAACYAgAAZHJzL2Rv&#10;d25yZXYueG1sUEsFBgAAAAAEAAQA9QAAAIgDAAAAAA==&#10;" fillcolor="#f24f4f [3204]" stroked="f" strokeweight="0">
                        <v:stroke joinstyle="miter"/>
                        <o:lock v:ext="edit" aspectratio="t"/>
                      </v:oval>
                      <v:shape id="Freeform 42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W7cUA&#10;AADcAAAADwAAAGRycy9kb3ducmV2LnhtbESPQUvDQBSE74L/YXmCN7ux1qIxmyKFQk6CjdLrM/uS&#10;DWbfht1tmvbXu4LgcZiZb5hiM9tBTORD71jB/SIDQdw43XOn4KPe3T2BCBFZ4+CYFJwpwKa8viow&#10;1+7E7zTtYycShEOOCkyMYy5laAxZDAs3Eievdd5iTNJ3Uns8Jbgd5DLL1tJiz2nB4EhbQ833/mgV&#10;HC6f9XT0tXlrfVWtnr8Oa98+KHV7M7++gIg0x//wX7vSClbLR/g9k4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M9b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1F3500F" w14:textId="60627515" w:rsidR="008F3504" w:rsidRDefault="008F3504" w:rsidP="008F3504">
            <w:pPr>
              <w:pStyle w:val="TipText"/>
              <w:cnfStyle w:val="000000000000" w:firstRow="0" w:lastRow="0" w:firstColumn="0" w:lastColumn="0" w:oddVBand="0" w:evenVBand="0" w:oddHBand="0" w:evenHBand="0" w:firstRowFirstColumn="0" w:firstRowLastColumn="0" w:lastRowFirstColumn="0" w:lastRowLastColumn="0"/>
            </w:pPr>
            <w:r>
              <w:t>The value 0 is not used for an ID. If a component is assigned with 0, it means that it is not used for tracking. When 0 is entered in the ID input box, it uses a teal color to remind users. The same color is also used to render a selected component without any ID assigned.</w:t>
            </w:r>
          </w:p>
        </w:tc>
      </w:tr>
    </w:tbl>
    <w:p w14:paraId="0FF3EF80" w14:textId="77777777" w:rsidR="008F3504" w:rsidRDefault="008F3504"/>
    <w:p w14:paraId="4D9C6D50" w14:textId="72BE4657" w:rsidR="00437F6F" w:rsidRDefault="00BC2A25" w:rsidP="00437F6F">
      <w:r>
        <w:rPr>
          <w:noProof/>
          <w:lang w:eastAsia="en-US"/>
        </w:rPr>
        <w:drawing>
          <wp:inline distT="0" distB="0" distL="0" distR="0" wp14:anchorId="666EB929" wp14:editId="40C236F5">
            <wp:extent cx="192024" cy="201168"/>
            <wp:effectExtent l="0" t="0" r="0" b="8890"/>
            <wp:docPr id="53" name="Picture 53" descr="E:\DESIGNS\FluoRender Arts\list_icons\d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DESIGNS\FluoRender Arts\list_icons\dna.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000D206B" w:rsidRPr="00437F6F">
        <w:rPr>
          <w:b/>
        </w:rPr>
        <w:t>Auto Assign.</w:t>
      </w:r>
      <w:r w:rsidR="000D206B">
        <w:t xml:space="preserve"> </w:t>
      </w:r>
      <w:r w:rsidR="00437F6F">
        <w:t xml:space="preserve">This is a switch to enable and disable automatic ID assignment. When auto assignment is enabled, the “Assign ID” button is automatically clicked every time after the user finishes a paint brush selection. Since the </w:t>
      </w:r>
      <w:r w:rsidR="00C91712">
        <w:t xml:space="preserve">operations performed by the “Assign ID” button is related to the value entered in the ID input box, make sure that the value in the ID input box is the desired ID that you want to assign. Otherwise, leave the ID input box empty and an ID will be automatically generated. Also notice that you can use three types of selection brush, including select, diffuse, and erase. When you use the select and diffuse brushes, components with IDs already assigned will not be selected; when you use the erasing brush, 0 is assigned to the components that have been erased. </w:t>
      </w:r>
      <w:r w:rsidR="00437F6F">
        <w:t>Auto assignment is usually enabled for fully manual tracking, which allows undistracted and fluid operations for tracking.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37F6F" w14:paraId="528E0B7F" w14:textId="77777777" w:rsidTr="00B0651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1A75E6" w14:textId="77777777" w:rsidR="00437F6F" w:rsidRDefault="00437F6F" w:rsidP="00B0651A">
            <w:pPr>
              <w:pStyle w:val="Icon"/>
            </w:pPr>
            <w:r>
              <w:rPr>
                <w:noProof/>
                <w:lang w:eastAsia="en-US"/>
              </w:rPr>
              <mc:AlternateContent>
                <mc:Choice Requires="wpg">
                  <w:drawing>
                    <wp:inline distT="0" distB="0" distL="0" distR="0" wp14:anchorId="1892E8CF" wp14:editId="56FA1A60">
                      <wp:extent cx="228600" cy="228600"/>
                      <wp:effectExtent l="0" t="0" r="0" b="0"/>
                      <wp:docPr id="4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9" name="Oval 4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5" name="Freeform 43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33DB0E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iax1L4wFAAD1EQAADgAAAAAAAAAAAAAAAAAuAgAA&#10;ZHJzL2Uyb0RvYy54bWxQSwECLQAUAAYACAAAACEA+AwpmdgAAAADAQAADwAAAAAAAAAAAAAAAADm&#10;BwAAZHJzL2Rvd25yZXYueG1sUEsFBgAAAAAEAAQA8wAAAOsIAAAAAA==&#10;">
                      <v:oval id="Oval 42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KxYcIA&#10;AADcAAAADwAAAGRycy9kb3ducmV2LnhtbESP3WoCMRCF7wu+QxihdzWrFNGtUURRvGmLPw8wbKab&#10;bTeTkMR1fXtTKPTycH4+zmLV21Z0FGLjWMF4VIAgrpxuuFZwOe9eZiBiQtbYOiYFd4qwWg6eFlhq&#10;d+MjdadUizzCsUQFJiVfShkrQxbjyHni7H25YDFlGWqpA97yuG3lpCim0mLDmWDQ08ZQ9XO62gwx&#10;vtv6zb6ZzyzV35/3afh4R6Weh/36DUSiPv2H/9oHreB1M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srFhwgAAANwAAAAPAAAAAAAAAAAAAAAAAJgCAABkcnMvZG93&#10;bnJldi54bWxQSwUGAAAAAAQABAD1AAAAhwMAAAAA&#10;" fillcolor="#f24f4f [3204]" stroked="f" strokeweight="0">
                        <v:stroke joinstyle="miter"/>
                        <o:lock v:ext="edit" aspectratio="t"/>
                      </v:oval>
                      <v:shape id="Freeform 43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pAMMUA&#10;AADcAAAADwAAAGRycy9kb3ducmV2LnhtbESPQWvCQBSE74X+h+UVequbVis1ukopFHIqaCxen9mX&#10;bDD7NuyuMe2v7woFj8PMfMOsNqPtxEA+tI4VPE8yEMSV0y03Cvbl59MbiBCRNXaOScEPBdis7+9W&#10;mGt34S0Nu9iIBOGQowITY59LGSpDFsPE9cTJq523GJP0jdQeLwluO/mSZXNpseW0YLCnD0PVaXe2&#10;Cg6/3+Vw9qX5qn1RzBbHw9zXU6UeH8b3JYhIY7yF/9uFVjCbvsL1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6kA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29B83E" w14:textId="6DDF3927" w:rsidR="00437F6F" w:rsidRDefault="00437F6F" w:rsidP="00C91712">
            <w:pPr>
              <w:pStyle w:val="TipText"/>
              <w:cnfStyle w:val="000000000000" w:firstRow="0" w:lastRow="0" w:firstColumn="0" w:lastColumn="0" w:oddVBand="0" w:evenVBand="0" w:oddHBand="0" w:evenHBand="0" w:firstRowFirstColumn="0" w:firstRowLastColumn="0" w:lastRowFirstColumn="0" w:lastRowLastColumn="0"/>
            </w:pPr>
            <w:r>
              <w:t xml:space="preserve">Disable this feature after tracking operations to avoid undesired </w:t>
            </w:r>
            <w:r w:rsidR="00C91712">
              <w:t>ID modifications</w:t>
            </w:r>
            <w:r>
              <w:t xml:space="preserve">. The auto </w:t>
            </w:r>
            <w:r w:rsidR="00C91712">
              <w:t>assign</w:t>
            </w:r>
            <w:r>
              <w:t xml:space="preserve"> button turns into a </w:t>
            </w:r>
            <w:r>
              <w:rPr>
                <w:noProof/>
                <w:lang w:eastAsia="en-US"/>
              </w:rPr>
              <w:drawing>
                <wp:inline distT="0" distB="0" distL="0" distR="0" wp14:anchorId="53D2B229" wp14:editId="5509AE34">
                  <wp:extent cx="155448" cy="155448"/>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Warning-icon-hi.png"/>
                          <pic:cNvPicPr/>
                        </pic:nvPicPr>
                        <pic:blipFill>
                          <a:blip r:embed="rId162">
                            <a:extLst>
                              <a:ext uri="{28A0092B-C50C-407E-A947-70E740481C1C}">
                                <a14:useLocalDpi xmlns:a14="http://schemas.microsoft.com/office/drawing/2010/main" val="0"/>
                              </a:ext>
                            </a:extLst>
                          </a:blip>
                          <a:stretch>
                            <a:fillRect/>
                          </a:stretch>
                        </pic:blipFill>
                        <pic:spPr>
                          <a:xfrm>
                            <a:off x="0" y="0"/>
                            <a:ext cx="155448" cy="155448"/>
                          </a:xfrm>
                          <a:prstGeom prst="rect">
                            <a:avLst/>
                          </a:prstGeom>
                        </pic:spPr>
                      </pic:pic>
                    </a:graphicData>
                  </a:graphic>
                </wp:inline>
              </w:drawing>
            </w:r>
            <w:r>
              <w:t xml:space="preserve"> symbol to remind users of turning this feature off when manual tracking is finished.</w:t>
            </w:r>
          </w:p>
        </w:tc>
      </w:tr>
    </w:tbl>
    <w:p w14:paraId="2E5BF356" w14:textId="77777777" w:rsidR="00437F6F" w:rsidRDefault="00437F6F" w:rsidP="00437F6F"/>
    <w:p w14:paraId="1D3F6841" w14:textId="6E64BC97" w:rsidR="000D206B" w:rsidRDefault="00C91712">
      <w:r w:rsidRPr="007D4799">
        <w:rPr>
          <w:b/>
        </w:rPr>
        <w:t>Assign ID.</w:t>
      </w:r>
      <w:r>
        <w:t xml:space="preserve"> It assigns a non-conflicting ID to currently selected components. If a valid ID value is entered in the ID input box, the value will be used. If 0 is entered in the ID input box, it erases IDs that have already been assigned. If the ID input box</w:t>
      </w:r>
      <w:r w:rsidR="007D4799">
        <w:t xml:space="preserve"> is empty, it automatically generates a new ID. It will check whether the ID is conflicting with values that have already been assigned to ensure the uniqueness. If a conflict is detected, the value is increased and checked against existing IDs until a valid number is found. If you manually enter an ID in the ID input box, the resulting ID may be different but keep the same color.</w:t>
      </w:r>
    </w:p>
    <w:p w14:paraId="66E9A6A2" w14:textId="0B8CB622" w:rsidR="007D4799" w:rsidRDefault="007D4799">
      <w:r w:rsidRPr="00527C12">
        <w:rPr>
          <w:b/>
        </w:rPr>
        <w:t>Add ID.</w:t>
      </w:r>
      <w:r>
        <w:t xml:space="preserve"> </w:t>
      </w:r>
      <w:r w:rsidR="00527C12">
        <w:t>If there are components already selected and have IDs assigned, you can make more selections, assign IDs, and append the most recently selected components to the ID list, without modifying the existing IDs of the previously selected components. Use this feature to segment a group of components so that components selected first can be highlighted and used as a reference.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F0BF7" w14:paraId="645E5436" w14:textId="77777777" w:rsidTr="002F0BF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2736A" w14:textId="77777777" w:rsidR="002F0BF7" w:rsidRDefault="002F0BF7" w:rsidP="002F0BF7">
            <w:pPr>
              <w:pStyle w:val="Icon"/>
            </w:pPr>
            <w:r>
              <w:rPr>
                <w:noProof/>
                <w:lang w:eastAsia="en-US"/>
              </w:rPr>
              <w:lastRenderedPageBreak/>
              <mc:AlternateContent>
                <mc:Choice Requires="wpg">
                  <w:drawing>
                    <wp:inline distT="0" distB="0" distL="0" distR="0" wp14:anchorId="11D18CB0" wp14:editId="2F0EF316">
                      <wp:extent cx="228600" cy="228600"/>
                      <wp:effectExtent l="0" t="0" r="0" b="0"/>
                      <wp:docPr id="5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4" name="Oval 50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5" name="Freeform 50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2093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pJ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htOEqZ4hSA5vWx0nrBUWgG07oqaFUIrgmtXb5bgem/qz/WtaV9s&#10;/BMh8JCZiv7DN/bggH4MQMuHhgm8HI/P5kOEQ2CrXbtAiBzResIl8nff5Bt0SgdkWzBlVyOlbI+a&#10;/Xeofc55LV0wLPkfUJt2qH265yWbDa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a3qSYkFAAD1EQAADgAAAAAAAAAAAAAAAAAuAgAAZHJz&#10;L2Uyb0RvYy54bWxQSwECLQAUAAYACAAAACEA+AwpmdgAAAADAQAADwAAAAAAAAAAAAAAAADjBwAA&#10;ZHJzL2Rvd25yZXYueG1sUEsFBgAAAAAEAAQA8wAAAOgIAAAAAA==&#10;">
                      <v:oval id="Oval 50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NAsMA&#10;AADcAAAADwAAAGRycy9kb3ducmV2LnhtbESP3WoCMRCF7wu+QxihdzWrWNHVKGKx9KYtVR9g2Iyb&#10;1c0kJOm6vn1TKPTycH4+zmrT21Z0FGLjWMF4VIAgrpxuuFZwOu6f5iBiQtbYOiYFd4qwWQ8eVlhq&#10;d+Mv6g6pFnmEY4kKTEq+lDJWhizGkfPE2Tu7YDFlGWqpA97yuG3lpChm0mLDmWDQ085QdT182wwx&#10;vnvxu9dmMbdUXz7vs/Dxjko9DvvtEkSiPv2H/9pvWsFzMYX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NAsMAAADcAAAADwAAAAAAAAAAAAAAAACYAgAAZHJzL2Rv&#10;d25yZXYueG1sUEsFBgAAAAAEAAQA9QAAAIgDAAAAAA==&#10;" fillcolor="#f24f4f [3204]" stroked="f" strokeweight="0">
                        <v:stroke joinstyle="miter"/>
                        <o:lock v:ext="edit" aspectratio="t"/>
                      </v:oval>
                      <v:shape id="Freeform 50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eFEMUA&#10;AADcAAAADwAAAGRycy9kb3ducmV2LnhtbESPQWvCQBSE7wX/w/KE3upGW6VNXUUKhZwKNYrX1+xL&#10;Nph9G3bXmPbXdwsFj8PMfMOst6PtxEA+tI4VzGcZCOLK6ZYbBYfy/eEZRIjIGjvHpOCbAmw3k7s1&#10;5tpd+ZOGfWxEgnDIUYGJsc+lDJUhi2HmeuLk1c5bjEn6RmqP1wS3nVxk2UpabDktGOzpzVB13l+s&#10;gtPPsRwuvjQftS+Kp5ev08rXj0rdT8fdK4hIY7yF/9uFVrDMlvB3Jh0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Z4U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C2770E" w14:textId="6C4D4F12" w:rsidR="002F0BF7" w:rsidRDefault="002F0BF7" w:rsidP="002F0BF7">
            <w:pPr>
              <w:pStyle w:val="TipText"/>
              <w:cnfStyle w:val="000000000000" w:firstRow="0" w:lastRow="0" w:firstColumn="0" w:lastColumn="0" w:oddVBand="0" w:evenVBand="0" w:oddHBand="0" w:evenHBand="0" w:firstRowFirstColumn="0" w:firstRowLastColumn="0" w:lastRowFirstColumn="0" w:lastRowLastColumn="0"/>
            </w:pPr>
            <w:r>
              <w:t>Add ID only works on data without ID already assigned.</w:t>
            </w:r>
          </w:p>
        </w:tc>
      </w:tr>
    </w:tbl>
    <w:p w14:paraId="781BE326" w14:textId="77777777" w:rsidR="002F0BF7" w:rsidRDefault="002F0BF7"/>
    <w:p w14:paraId="61AABEC0" w14:textId="0AB22D75" w:rsidR="007D4799" w:rsidRDefault="007D4799">
      <w:r w:rsidRPr="007D4799">
        <w:rPr>
          <w:b/>
        </w:rPr>
        <w:t>Replace ID.</w:t>
      </w:r>
      <w:r>
        <w:t xml:space="preserve"> It replaces the ID of currently selected components with the value entered in the ID input box. You may use this feature to change the color of a selected component.</w:t>
      </w:r>
    </w:p>
    <w:p w14:paraId="3033F478" w14:textId="53EA1087" w:rsidR="00527C12" w:rsidRDefault="00527C12">
      <w:r w:rsidRPr="00454809">
        <w:rPr>
          <w:b/>
        </w:rPr>
        <w:t>Combine.</w:t>
      </w:r>
      <w:r>
        <w:t xml:space="preserve"> It combines the components in the current ID list into a single component</w:t>
      </w:r>
      <w:r w:rsidR="00454809">
        <w:t>.</w:t>
      </w:r>
    </w:p>
    <w:p w14:paraId="10F7BA49" w14:textId="378C2565" w:rsidR="007D4799" w:rsidRDefault="00454809">
      <w:r w:rsidRPr="00454809">
        <w:rPr>
          <w:b/>
        </w:rPr>
        <w:t>Divide.</w:t>
      </w:r>
      <w:r>
        <w:t xml:space="preserve"> If two or several components are grouped (indicated by the </w:t>
      </w:r>
      <w:r w:rsidRPr="006D400C">
        <w:rPr>
          <w:rFonts w:ascii="Arial" w:hAnsi="Arial" w:cs="Arial"/>
          <w:color w:val="000000"/>
          <w:shd w:val="clear" w:color="auto" w:fill="FFFFFF"/>
        </w:rPr>
        <w:t>┌</w:t>
      </w:r>
      <w:r>
        <w:rPr>
          <w:rFonts w:ascii="Arial" w:hAnsi="Arial" w:cs="Arial"/>
          <w:color w:val="000000"/>
          <w:shd w:val="clear" w:color="auto" w:fill="FFFFFF"/>
        </w:rPr>
        <w:t xml:space="preserve">, </w:t>
      </w:r>
      <w:r w:rsidRPr="006D400C">
        <w:rPr>
          <w:rFonts w:ascii="Arial" w:hAnsi="Arial" w:cs="Arial"/>
          <w:color w:val="000000"/>
          <w:shd w:val="clear" w:color="auto" w:fill="FFFFFF"/>
        </w:rPr>
        <w:t>│</w:t>
      </w:r>
      <w:r>
        <w:rPr>
          <w:rFonts w:ascii="Arial" w:hAnsi="Arial" w:cs="Arial"/>
          <w:color w:val="000000"/>
          <w:shd w:val="clear" w:color="auto" w:fill="FFFFFF"/>
        </w:rPr>
        <w:t xml:space="preserve">, </w:t>
      </w:r>
      <w:r w:rsidRPr="00454809">
        <w:t xml:space="preserve">and </w:t>
      </w:r>
      <w:r w:rsidRPr="006D400C">
        <w:rPr>
          <w:rFonts w:ascii="Arial" w:hAnsi="Arial" w:cs="Arial"/>
          <w:color w:val="000000"/>
          <w:shd w:val="clear" w:color="auto" w:fill="FFFFFF"/>
        </w:rPr>
        <w:t>└</w:t>
      </w:r>
      <w:r w:rsidRPr="00454809">
        <w:t xml:space="preserve"> symbols </w:t>
      </w:r>
      <w:r>
        <w:t>in the ID lists), use divide to separate them into independently trackable entities.</w:t>
      </w:r>
    </w:p>
    <w:p w14:paraId="286B4D95" w14:textId="68C738CB" w:rsidR="00454809" w:rsidRDefault="00454809" w:rsidP="00454809">
      <w:pPr>
        <w:pStyle w:val="Heading2"/>
      </w:pPr>
      <w:bookmarkStart w:id="356" w:name="_Toc457293748"/>
      <w:r>
        <w:t>Making Analysis</w:t>
      </w:r>
      <w:bookmarkEnd w:id="356"/>
    </w:p>
    <w:p w14:paraId="359D25FD" w14:textId="51A76D47" w:rsidR="00454809" w:rsidRDefault="00454809">
      <w:r>
        <w:t>The last tab page of the Component and Tracking window provides several analysis functions (</w:t>
      </w:r>
      <w:r>
        <w:fldChar w:fldCharType="begin"/>
      </w:r>
      <w:r>
        <w:instrText xml:space="preserve"> REF _Ref433808598 \h </w:instrText>
      </w:r>
      <w:r>
        <w:fldChar w:fldCharType="separate"/>
      </w:r>
      <w:r w:rsidR="00B137B9">
        <w:t xml:space="preserve">Figure </w:t>
      </w:r>
      <w:r w:rsidR="00B137B9">
        <w:rPr>
          <w:noProof/>
        </w:rPr>
        <w:t>19</w:t>
      </w:r>
      <w:r w:rsidR="00B137B9">
        <w:noBreakHyphen/>
      </w:r>
      <w:r w:rsidR="00B137B9">
        <w:rPr>
          <w:noProof/>
        </w:rPr>
        <w:t>6</w:t>
      </w:r>
      <w:r>
        <w:fldChar w:fldCharType="end"/>
      </w:r>
      <w:r>
        <w:t>).</w:t>
      </w:r>
    </w:p>
    <w:p w14:paraId="40F0C3D2" w14:textId="59D1ABD7" w:rsidR="00454809" w:rsidRDefault="00454809" w:rsidP="000F2C6F">
      <w:pPr>
        <w:spacing w:after="240"/>
        <w:jc w:val="center"/>
      </w:pPr>
      <w:r>
        <w:rPr>
          <w:noProof/>
          <w:lang w:eastAsia="en-US"/>
        </w:rPr>
        <w:drawing>
          <wp:inline distT="0" distB="0" distL="0" distR="0" wp14:anchorId="3F418B61" wp14:editId="58F4A099">
            <wp:extent cx="3136392" cy="868680"/>
            <wp:effectExtent l="0" t="0" r="6985" b="7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rackin05_ui.png"/>
                    <pic:cNvPicPr/>
                  </pic:nvPicPr>
                  <pic:blipFill>
                    <a:blip r:embed="rId164">
                      <a:extLst>
                        <a:ext uri="{28A0092B-C50C-407E-A947-70E740481C1C}">
                          <a14:useLocalDpi xmlns:a14="http://schemas.microsoft.com/office/drawing/2010/main" val="0"/>
                        </a:ext>
                      </a:extLst>
                    </a:blip>
                    <a:stretch>
                      <a:fillRect/>
                    </a:stretch>
                  </pic:blipFill>
                  <pic:spPr>
                    <a:xfrm>
                      <a:off x="0" y="0"/>
                      <a:ext cx="3136392" cy="868680"/>
                    </a:xfrm>
                    <a:prstGeom prst="rect">
                      <a:avLst/>
                    </a:prstGeom>
                  </pic:spPr>
                </pic:pic>
              </a:graphicData>
            </a:graphic>
          </wp:inline>
        </w:drawing>
      </w:r>
    </w:p>
    <w:p w14:paraId="1FBABC2C" w14:textId="4D0402B1" w:rsidR="00454809" w:rsidRDefault="00454809" w:rsidP="00454809">
      <w:pPr>
        <w:pStyle w:val="Caption"/>
        <w:jc w:val="center"/>
      </w:pPr>
      <w:bookmarkStart w:id="357" w:name="_Ref433808598"/>
      <w:bookmarkStart w:id="358" w:name="_Toc457293815"/>
      <w:r>
        <w:t xml:space="preserve">Figure </w:t>
      </w:r>
      <w:r w:rsidR="00AD39CE">
        <w:fldChar w:fldCharType="begin"/>
      </w:r>
      <w:r w:rsidR="00AD39CE">
        <w:instrText xml:space="preserve"> STYLEREF 1 \s </w:instrText>
      </w:r>
      <w:r w:rsidR="00AD39CE">
        <w:fldChar w:fldCharType="separate"/>
      </w:r>
      <w:r w:rsidR="00B137B9">
        <w:rPr>
          <w:noProof/>
        </w:rPr>
        <w:t>19</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6</w:t>
      </w:r>
      <w:r w:rsidR="00AD39CE">
        <w:rPr>
          <w:noProof/>
        </w:rPr>
        <w:fldChar w:fldCharType="end"/>
      </w:r>
      <w:bookmarkEnd w:id="357"/>
      <w:r>
        <w:t>. The Analysis tab of the Component and Tracking window.</w:t>
      </w:r>
      <w:bookmarkEnd w:id="358"/>
    </w:p>
    <w:p w14:paraId="4AE70415" w14:textId="5176AE09" w:rsidR="00454809" w:rsidRDefault="00FC3C45" w:rsidP="00454809">
      <w:r w:rsidRPr="00B0651A">
        <w:rPr>
          <w:b/>
        </w:rPr>
        <w:t>Rulers.</w:t>
      </w:r>
      <w:r>
        <w:t xml:space="preserve"> It converts the trajectories of tracked and currently selected components into rulers. You can view the information of the rulers and export them into a text file in the Measurement window (</w:t>
      </w:r>
      <w:r w:rsidR="00B0651A">
        <w:fldChar w:fldCharType="begin"/>
      </w:r>
      <w:r w:rsidR="00B0651A">
        <w:instrText xml:space="preserve"> REF _Ref433808918 \r \h </w:instrText>
      </w:r>
      <w:r w:rsidR="00B0651A">
        <w:fldChar w:fldCharType="separate"/>
      </w:r>
      <w:r w:rsidR="00B137B9">
        <w:t>Chapter 16</w:t>
      </w:r>
      <w:r w:rsidR="00B0651A">
        <w:fldChar w:fldCharType="end"/>
      </w:r>
      <w:r>
        <w:t>).</w:t>
      </w:r>
    </w:p>
    <w:p w14:paraId="4F88E2EE" w14:textId="35756C6E" w:rsidR="00B0651A" w:rsidRDefault="00B0651A" w:rsidP="00454809">
      <w:r w:rsidRPr="00B0651A">
        <w:rPr>
          <w:b/>
        </w:rPr>
        <w:t>UniIDs.</w:t>
      </w:r>
      <w:r>
        <w:t xml:space="preserve"> It saves a new set of label files with consistent IDs through time. Make sure you don’t overwrite the current label files, which are used in the process of conversion.</w:t>
      </w:r>
    </w:p>
    <w:p w14:paraId="479EE2F3" w14:textId="16CEACE2" w:rsidR="00B0651A" w:rsidRDefault="00B0651A" w:rsidP="00454809">
      <w:r w:rsidRPr="00B0651A">
        <w:rPr>
          <w:b/>
        </w:rPr>
        <w:t>Compnts.</w:t>
      </w:r>
      <w:r>
        <w:t xml:space="preserve"> It computes the information of currently selected components, including ID, total voxel number, surface voxel number, average intensity value, standard deviation of intensity value, minimum intensity value, and maximum intensity value. The information is printed in the output area at the bottom.</w:t>
      </w:r>
    </w:p>
    <w:p w14:paraId="5A374E96" w14:textId="26AC893B" w:rsidR="00B0651A" w:rsidRDefault="00B0651A" w:rsidP="00454809">
      <w:r w:rsidRPr="00B0651A">
        <w:rPr>
          <w:b/>
        </w:rPr>
        <w:t>Links.</w:t>
      </w:r>
      <w:r>
        <w:t xml:space="preserve"> It computes the information of the currently loaded track map, including time value, orphan numbers, and multi-link numbers. An orphan is a component that is tracked to no other components in the adjacent time point; a multi-link is a component that is tracked to more than one component in the adjacent time point.</w:t>
      </w:r>
    </w:p>
    <w:p w14:paraId="3BC1FC8D" w14:textId="0B96A5E9" w:rsidR="000F2C6F" w:rsidRDefault="000F2C6F" w:rsidP="00454809">
      <w:r w:rsidRPr="000F2C6F">
        <w:rPr>
          <w:b/>
        </w:rPr>
        <w:t>Uncertainty.</w:t>
      </w:r>
      <w:r>
        <w:t xml:space="preserve"> If any components are selected, it prints out the tracking uncertainty value for each selected components. If nothing is selected, it prints out a distribution of the tracking uncertainty values of the entire data set. High values mean the tracking results are unreliable. Filter components based on uncertainty values may help identify and correct tracking issues.</w:t>
      </w:r>
    </w:p>
    <w:p w14:paraId="1FA8B821" w14:textId="1728D11F" w:rsidR="00FE4C43" w:rsidRPr="00454809" w:rsidRDefault="00FE4C43" w:rsidP="000F2C6F">
      <w:pPr>
        <w:spacing w:after="0"/>
      </w:pPr>
      <w:r w:rsidRPr="00FE4C43">
        <w:rPr>
          <w:b/>
        </w:rPr>
        <w:t>Save As.</w:t>
      </w:r>
      <w:r>
        <w:t xml:space="preserve"> It saves the content in the output area as a text file on disk. Information computed from selected components and track map can be read by a spreadsheet editor, such as Microsoft Excel.</w:t>
      </w:r>
    </w:p>
    <w:p w14:paraId="6D2EC49E" w14:textId="40E2F459" w:rsidR="00A0401A" w:rsidRDefault="00A0401A">
      <w:r>
        <w:br w:type="page"/>
      </w:r>
    </w:p>
    <w:p w14:paraId="10A120F0" w14:textId="199CA14B" w:rsidR="00433140" w:rsidRDefault="00AF4C71" w:rsidP="00AF4C71">
      <w:pPr>
        <w:pStyle w:val="Heading1"/>
      </w:pPr>
      <w:bookmarkStart w:id="359" w:name="_Toc406770768"/>
      <w:bookmarkStart w:id="360" w:name="_Ref433192347"/>
      <w:bookmarkStart w:id="361" w:name="_Ref433887780"/>
      <w:bookmarkStart w:id="362" w:name="_Toc457293749"/>
      <w:bookmarkStart w:id="363" w:name="_Toc406755695"/>
      <w:r>
        <w:lastRenderedPageBreak/>
        <w:t>Volume-Mesh Conversion</w:t>
      </w:r>
      <w:bookmarkEnd w:id="359"/>
      <w:bookmarkEnd w:id="360"/>
      <w:bookmarkEnd w:id="361"/>
      <w:bookmarkEnd w:id="362"/>
    </w:p>
    <w:p w14:paraId="3EE12C02" w14:textId="36307A1B" w:rsidR="008216FB" w:rsidRDefault="008216FB">
      <w:r>
        <w:t xml:space="preserve">You can extract iso-surfaces from a volume channel or its selected part, and create a new mesh object. The settings of volume-mesh conversion are in the “Convert” dialog. To open convert dialog, click the downward arrow head on the right side of the </w:t>
      </w:r>
      <w:r w:rsidR="000F2C6F">
        <w:t>analysis tools of the main tool bar</w:t>
      </w:r>
      <w:r>
        <w:t xml:space="preserve">, and </w:t>
      </w:r>
      <w:r w:rsidR="000F2C6F">
        <w:t xml:space="preserve">then </w:t>
      </w:r>
      <w:r>
        <w:t>in the dropdown menu select “convert”.</w:t>
      </w:r>
    </w:p>
    <w:p w14:paraId="45224EDD" w14:textId="2DC0DA40" w:rsidR="008216FB" w:rsidRDefault="008216FB" w:rsidP="008216FB">
      <w:pPr>
        <w:jc w:val="center"/>
      </w:pPr>
      <w:r>
        <w:rPr>
          <w:noProof/>
          <w:lang w:eastAsia="en-US"/>
        </w:rPr>
        <w:drawing>
          <wp:inline distT="0" distB="0" distL="0" distR="0" wp14:anchorId="30EECABC" wp14:editId="201F6844">
            <wp:extent cx="2651760" cy="2130552"/>
            <wp:effectExtent l="0" t="0" r="0"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2651760" cy="2130552"/>
                    </a:xfrm>
                    <a:prstGeom prst="rect">
                      <a:avLst/>
                    </a:prstGeom>
                    <a:noFill/>
                    <a:ln>
                      <a:noFill/>
                    </a:ln>
                  </pic:spPr>
                </pic:pic>
              </a:graphicData>
            </a:graphic>
          </wp:inline>
        </w:drawing>
      </w:r>
    </w:p>
    <w:p w14:paraId="35EDEDFC" w14:textId="43C9B100" w:rsidR="008216FB" w:rsidRDefault="008216FB" w:rsidP="008216FB">
      <w:pPr>
        <w:pStyle w:val="Caption"/>
        <w:jc w:val="center"/>
      </w:pPr>
      <w:bookmarkStart w:id="364" w:name="_Toc457293816"/>
      <w:r>
        <w:t xml:space="preserve">Figure </w:t>
      </w:r>
      <w:r w:rsidR="00AD39CE">
        <w:fldChar w:fldCharType="begin"/>
      </w:r>
      <w:r w:rsidR="00AD39CE">
        <w:instrText xml:space="preserve"> STYLEREF 1 \s </w:instrText>
      </w:r>
      <w:r w:rsidR="00AD39CE">
        <w:fldChar w:fldCharType="separate"/>
      </w:r>
      <w:r w:rsidR="00B137B9">
        <w:rPr>
          <w:noProof/>
        </w:rPr>
        <w:t>20</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1</w:t>
      </w:r>
      <w:r w:rsidR="00AD39CE">
        <w:rPr>
          <w:noProof/>
        </w:rPr>
        <w:fldChar w:fldCharType="end"/>
      </w:r>
      <w:r>
        <w:t>. Convert dialog.</w:t>
      </w:r>
      <w:bookmarkEnd w:id="364"/>
    </w:p>
    <w:p w14:paraId="7EF4327D" w14:textId="42A9AC19" w:rsidR="008216FB" w:rsidRDefault="00EC238F" w:rsidP="008216FB">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8216FB">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96289A">
            <w:pPr>
              <w:pStyle w:val="Icon"/>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EED1A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446F9DCF" w:rsidR="00EC238F" w:rsidRDefault="00DC4ADC" w:rsidP="00DC4ADC">
            <w:pPr>
              <w:pStyle w:val="TipText"/>
              <w:cnfStyle w:val="000000000000" w:firstRow="0" w:lastRow="0" w:firstColumn="0" w:lastColumn="0" w:oddVBand="0" w:evenVBand="0" w:oddHBand="0" w:evenHBand="0" w:firstRowFirstColumn="0" w:firstRowLastColumn="0" w:lastRowFirstColumn="0" w:lastRowLastColumn="0"/>
            </w:pPr>
            <w:r>
              <w:t>The m</w:t>
            </w:r>
            <w:r w:rsidR="00EC238F">
              <w:t>arching-cubes algorithm is used to calculate the iso-surface.</w:t>
            </w:r>
          </w:p>
        </w:tc>
      </w:tr>
    </w:tbl>
    <w:p w14:paraId="2E789710" w14:textId="77777777" w:rsidR="00EC238F" w:rsidRDefault="00EC238F" w:rsidP="008216FB"/>
    <w:p w14:paraId="740AB5DE" w14:textId="21E4BE9C" w:rsidR="00EC238F" w:rsidRDefault="00EC238F" w:rsidP="008216FB">
      <w:r w:rsidRPr="00EC238F">
        <w:rPr>
          <w:b/>
        </w:rPr>
        <w:t>Down sample XY.</w:t>
      </w:r>
      <w:r>
        <w:t xml:space="preserve"> It increases the grid size on the XY plane to the setting value. The generated mesh object becomes coarse as the value increases.</w:t>
      </w:r>
    </w:p>
    <w:p w14:paraId="0CA64347" w14:textId="667EA3B2" w:rsidR="00EC238F" w:rsidRDefault="00EC238F" w:rsidP="008216FB">
      <w:r w:rsidRPr="00EC238F">
        <w:rPr>
          <w:b/>
        </w:rPr>
        <w:t>Down sample Z.</w:t>
      </w:r>
      <w:r>
        <w:t xml:space="preserve"> It increases the grid size in on the Z axis. The generated mesh object becomes coarse as the value increases.</w:t>
      </w:r>
    </w:p>
    <w:p w14:paraId="1CB4FDF0" w14:textId="027122E3" w:rsidR="00EC238F" w:rsidRDefault="00EC238F" w:rsidP="008216FB">
      <w:r w:rsidRPr="00EC238F">
        <w:rPr>
          <w:b/>
        </w:rPr>
        <w:t>Use transfer function.</w:t>
      </w:r>
      <w:r>
        <w:t xml:space="preserve"> When enabled, the iso-surface calculation takes volume properties into consideration. For example, no mesh is generated for voxels with intensity below the threshold setting in the volume properties.</w:t>
      </w:r>
    </w:p>
    <w:p w14:paraId="4954008F" w14:textId="16C6F6A3" w:rsidR="00EC238F" w:rsidRDefault="00EC238F" w:rsidP="008216FB">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Default="0096289A" w:rsidP="008216FB">
      <w:r w:rsidRPr="0096289A">
        <w:rPr>
          <w:b/>
        </w:rPr>
        <w:t>Weld vertices.</w:t>
      </w:r>
      <w:r>
        <w:t xml:space="preserve"> It merges overlapping vertices so that a smooth shading can be applied.</w:t>
      </w:r>
    </w:p>
    <w:p w14:paraId="6FEFABBA" w14:textId="34A06D03" w:rsidR="00FE4C43" w:rsidRPr="008216FB" w:rsidRDefault="00FE4C43" w:rsidP="008216FB">
      <w:r w:rsidRPr="00FE4C43">
        <w:rPr>
          <w:b/>
        </w:rPr>
        <w:lastRenderedPageBreak/>
        <w:t>Output.</w:t>
      </w:r>
      <w:r>
        <w:t xml:space="preserve"> When a volume or its selected parts are converted to a mesh object, its surface area</w:t>
      </w:r>
      <w:r w:rsidR="00942C78">
        <w:fldChar w:fldCharType="begin"/>
      </w:r>
      <w:r w:rsidR="00942C78">
        <w:instrText xml:space="preserve"> XE "</w:instrText>
      </w:r>
      <w:r w:rsidR="00942C78" w:rsidRPr="008F6B3E">
        <w:instrText>Surface area</w:instrText>
      </w:r>
      <w:r w:rsidR="00942C78">
        <w:instrText xml:space="preserve">" </w:instrText>
      </w:r>
      <w:r w:rsidR="00942C78">
        <w:fldChar w:fldCharType="end"/>
      </w:r>
      <w:r>
        <w:t xml:space="preserve"> is printed out in the output area. You may use this feature to find out the surface area of an object.</w:t>
      </w:r>
    </w:p>
    <w:p w14:paraId="6D528DEC" w14:textId="77777777" w:rsidR="00AF4C71" w:rsidRDefault="00AF4C71">
      <w:r>
        <w:br w:type="page"/>
      </w:r>
    </w:p>
    <w:p w14:paraId="67183F33" w14:textId="2F385765" w:rsidR="00DA77F0" w:rsidRDefault="00DA77F0" w:rsidP="00DA77F0">
      <w:pPr>
        <w:pStyle w:val="Heading1"/>
      </w:pPr>
      <w:bookmarkStart w:id="365" w:name="_Ref448759940"/>
      <w:bookmarkStart w:id="366" w:name="_Toc457293750"/>
      <w:r>
        <w:lastRenderedPageBreak/>
        <w:t>Data Processing with OpenCL Filters</w:t>
      </w:r>
      <w:bookmarkEnd w:id="365"/>
      <w:bookmarkEnd w:id="366"/>
    </w:p>
    <w:p w14:paraId="1F332D83" w14:textId="5750F962" w:rsidR="00DA77F0" w:rsidRDefault="00DA77F0" w:rsidP="00DA77F0">
      <w:r>
        <w:t>To open the OpenCL</w:t>
      </w:r>
      <w:r>
        <w:fldChar w:fldCharType="begin"/>
      </w:r>
      <w:r>
        <w:instrText xml:space="preserve"> XE "</w:instrText>
      </w:r>
      <w:r w:rsidRPr="00B97415">
        <w:instrText>OpenCL</w:instrText>
      </w:r>
      <w:r>
        <w:instrText xml:space="preserve">" </w:instrText>
      </w:r>
      <w:r>
        <w:fldChar w:fldCharType="end"/>
      </w:r>
      <w:r>
        <w:t xml:space="preserve"> kernel editor, click the downward arrow head on the right side of the </w:t>
      </w:r>
      <w:r w:rsidR="000F2C6F">
        <w:t>analysis tool on the main tool bar</w:t>
      </w:r>
      <w:r>
        <w:t>, and in the drop down menu select “OpenCL Kernel Editor” (</w:t>
      </w:r>
      <w:r>
        <w:fldChar w:fldCharType="begin"/>
      </w:r>
      <w:r>
        <w:instrText xml:space="preserve"> REF _Ref406779169 \h </w:instrText>
      </w:r>
      <w:r>
        <w:fldChar w:fldCharType="separate"/>
      </w:r>
      <w:r w:rsidR="00B137B9">
        <w:t xml:space="preserve">Figure </w:t>
      </w:r>
      <w:r w:rsidR="00B137B9">
        <w:rPr>
          <w:noProof/>
        </w:rPr>
        <w:t>21</w:t>
      </w:r>
      <w:r w:rsidR="00B137B9">
        <w:noBreakHyphen/>
      </w:r>
      <w:r w:rsidR="00B137B9">
        <w:rPr>
          <w:noProof/>
        </w:rPr>
        <w:t>1</w:t>
      </w:r>
      <w:r>
        <w:fldChar w:fldCharType="end"/>
      </w:r>
      <w:r>
        <w:t>). You can load an OpenCL kernel file and apply it to currently selected volume channel. Or,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5E5B7F68"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965AC92" w14:textId="77777777" w:rsidR="00DA77F0" w:rsidRDefault="00DA77F0" w:rsidP="00C34AFF">
            <w:pPr>
              <w:pStyle w:val="Icon"/>
            </w:pPr>
            <w:r>
              <w:rPr>
                <w:noProof/>
                <w:lang w:eastAsia="en-US"/>
              </w:rPr>
              <mc:AlternateContent>
                <mc:Choice Requires="wpg">
                  <w:drawing>
                    <wp:inline distT="0" distB="0" distL="0" distR="0" wp14:anchorId="42726226" wp14:editId="392C33BB">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755F0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9A1670" w14:textId="75D0CC02" w:rsidR="00DA77F0" w:rsidRDefault="00DA77F0" w:rsidP="00DA77F0">
            <w:pPr>
              <w:pStyle w:val="TipText"/>
              <w:cnfStyle w:val="000000000000" w:firstRow="0" w:lastRow="0" w:firstColumn="0" w:lastColumn="0" w:oddVBand="0" w:evenVBand="0" w:oddHBand="0" w:evenHBand="0" w:firstRowFirstColumn="0" w:firstRowLastColumn="0" w:lastRowFirstColumn="0" w:lastRowLastColumn="0"/>
            </w:pPr>
            <w:r>
              <w:t>OpenCL 1.2 is currently supported.</w:t>
            </w:r>
            <w:r w:rsidR="000F2C6F">
              <w:t xml:space="preserve"> If FluoRender fails to run because of the lack of OpenCL, download and install the latest driver for your graphics card.</w:t>
            </w:r>
          </w:p>
        </w:tc>
      </w:tr>
    </w:tbl>
    <w:p w14:paraId="7733A5E0" w14:textId="77777777" w:rsidR="00DA77F0" w:rsidRDefault="00DA77F0" w:rsidP="00DA77F0"/>
    <w:p w14:paraId="136F6E33" w14:textId="77777777" w:rsidR="00DA77F0" w:rsidRDefault="00DA77F0" w:rsidP="00DA77F0">
      <w:pPr>
        <w:jc w:val="center"/>
      </w:pPr>
      <w:r>
        <w:rPr>
          <w:noProof/>
          <w:lang w:eastAsia="en-US"/>
        </w:rPr>
        <w:drawing>
          <wp:inline distT="0" distB="0" distL="0" distR="0" wp14:anchorId="6FC9644C" wp14:editId="1C19AFDF">
            <wp:extent cx="3575304" cy="4005072"/>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C:\Users\HP2\SkyDrive\FluoRender\cl_ui.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575304" cy="4005072"/>
                    </a:xfrm>
                    <a:prstGeom prst="rect">
                      <a:avLst/>
                    </a:prstGeom>
                    <a:noFill/>
                    <a:ln>
                      <a:noFill/>
                    </a:ln>
                  </pic:spPr>
                </pic:pic>
              </a:graphicData>
            </a:graphic>
          </wp:inline>
        </w:drawing>
      </w:r>
    </w:p>
    <w:p w14:paraId="34E35CB1" w14:textId="1FF59B9F" w:rsidR="00DA77F0" w:rsidRDefault="00DA77F0" w:rsidP="00DA77F0">
      <w:pPr>
        <w:pStyle w:val="Caption"/>
        <w:jc w:val="center"/>
      </w:pPr>
      <w:bookmarkStart w:id="367" w:name="_Ref406779169"/>
      <w:bookmarkStart w:id="368" w:name="_Toc457293817"/>
      <w:r>
        <w:t xml:space="preserve">Figure </w:t>
      </w:r>
      <w:r w:rsidR="00AD39CE">
        <w:fldChar w:fldCharType="begin"/>
      </w:r>
      <w:r w:rsidR="00AD39CE">
        <w:instrText xml:space="preserve"> STYLEREF 1 \s </w:instrText>
      </w:r>
      <w:r w:rsidR="00AD39CE">
        <w:fldChar w:fldCharType="separate"/>
      </w:r>
      <w:r w:rsidR="00B137B9">
        <w:rPr>
          <w:noProof/>
        </w:rPr>
        <w:t>21</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1</w:t>
      </w:r>
      <w:r w:rsidR="00AD39CE">
        <w:rPr>
          <w:noProof/>
        </w:rPr>
        <w:fldChar w:fldCharType="end"/>
      </w:r>
      <w:bookmarkEnd w:id="367"/>
      <w:r>
        <w:t>. OpenCL kernel editor.</w:t>
      </w:r>
      <w:bookmarkEnd w:id="368"/>
    </w:p>
    <w:p w14:paraId="1167B4B1" w14:textId="77777777" w:rsidR="00DA77F0" w:rsidRDefault="00DA77F0" w:rsidP="00DA77F0">
      <w:pPr>
        <w:pStyle w:val="Heading3"/>
      </w:pPr>
      <w:r>
        <w:t>Open and save kernel files</w:t>
      </w:r>
    </w:p>
    <w:p w14:paraId="528B9B3A" w14:textId="77777777" w:rsidR="00DA77F0" w:rsidRDefault="00DA77F0" w:rsidP="00DA77F0">
      <w:r>
        <w:t>To open a kernel file, click “Browse”, and in the file browser dialog, choose a kernel file. To save an already opened kernel file, click “save”, and the content of the original file will be overwritten. To save a modified kernel file with a different name or path, click “save as”, and in the file browser dialog, choose a directory and file name to save it.</w:t>
      </w:r>
    </w:p>
    <w:p w14:paraId="50CEF15C" w14:textId="77777777" w:rsidR="00DA77F0" w:rsidRDefault="00DA77F0" w:rsidP="00DA77F0">
      <w:pPr>
        <w:pStyle w:val="Heading3"/>
      </w:pPr>
      <w:r>
        <w:t>Built-in kernel files</w:t>
      </w:r>
    </w:p>
    <w:p w14:paraId="2E0E48D7" w14:textId="77777777" w:rsidR="00DA77F0" w:rsidRDefault="00DA77F0" w:rsidP="00DA77F0">
      <w:r>
        <w:t>Built-in kernel files can be found in the CL_code folder. Any file in this folder is listed on the left side of the OpenCL kernel editor window. To load a built-in kernel file, click the kernel file name. Then, the kernel code is loaded to the code panel in the editor.</w:t>
      </w:r>
    </w:p>
    <w:p w14:paraId="750D2197" w14:textId="77777777" w:rsidR="00DA77F0" w:rsidRDefault="00DA77F0" w:rsidP="00DA77F0">
      <w:pPr>
        <w:pStyle w:val="Heading3"/>
      </w:pPr>
      <w:r>
        <w:lastRenderedPageBreak/>
        <w:t>Code panel</w:t>
      </w:r>
    </w:p>
    <w:p w14:paraId="13CE949F" w14:textId="28ABD1EA" w:rsidR="00DA77F0" w:rsidRDefault="00DA77F0" w:rsidP="00DA77F0">
      <w:r>
        <w:t>Write your own code or modify built-in code for more data processing functions. Coding shoul</w:t>
      </w:r>
      <w:r w:rsidR="00F8404B">
        <w:t>d strictly follow the OpenCL 1.2</w:t>
      </w:r>
      <w:r>
        <w:t xml:space="preserve"> standard (</w:t>
      </w:r>
      <w:hyperlink r:id="rId167" w:history="1">
        <w:r w:rsidRPr="00460729">
          <w:rPr>
            <w:rStyle w:val="Hyperlink"/>
          </w:rPr>
          <w:t>www.khronos.org/opencl/</w:t>
        </w:r>
      </w:hyperlink>
      <w:r>
        <w:t>). In addition, pay attention to the following requirements.</w:t>
      </w:r>
    </w:p>
    <w:p w14:paraId="7728477D" w14:textId="77777777" w:rsidR="00DA77F0" w:rsidRDefault="00DA77F0" w:rsidP="00DA77F0">
      <w:pPr>
        <w:pStyle w:val="ListParagraph"/>
        <w:numPr>
          <w:ilvl w:val="0"/>
          <w:numId w:val="15"/>
        </w:numPr>
      </w:pPr>
      <w:r>
        <w:t xml:space="preserve">Kernel entry point should be named with </w:t>
      </w:r>
      <w:r w:rsidRPr="00D5784A">
        <w:rPr>
          <w:rFonts w:ascii="Courier New" w:hAnsi="Courier New" w:cs="Courier New"/>
          <w:shd w:val="clear" w:color="auto" w:fill="E8F1E2" w:themeFill="accent2" w:themeFillTint="33"/>
        </w:rPr>
        <w:t>kernel_main</w:t>
      </w:r>
      <w:r>
        <w:t>.</w:t>
      </w:r>
    </w:p>
    <w:p w14:paraId="5F4B7B4C" w14:textId="77777777" w:rsidR="00DA77F0" w:rsidRDefault="00DA77F0" w:rsidP="00DA77F0">
      <w:pPr>
        <w:pStyle w:val="ListParagraph"/>
        <w:numPr>
          <w:ilvl w:val="0"/>
          <w:numId w:val="15"/>
        </w:numPr>
      </w:pPr>
      <w:r>
        <w:t>Currently selected volume channel is read by the kernel as an OpenGL</w:t>
      </w:r>
      <w:r>
        <w:fldChar w:fldCharType="begin"/>
      </w:r>
      <w:r>
        <w:instrText xml:space="preserve"> XE "</w:instrText>
      </w:r>
      <w:r w:rsidRPr="00636FBE">
        <w:instrText>OpenGL</w:instrText>
      </w:r>
      <w:r>
        <w:instrText xml:space="preserve">" </w:instrText>
      </w:r>
      <w:r>
        <w:fldChar w:fldCharType="end"/>
      </w:r>
      <w:r>
        <w:t xml:space="preserve"> 3D texture. The first parameter of type </w:t>
      </w:r>
      <w:r w:rsidRPr="00D5784A">
        <w:rPr>
          <w:rFonts w:ascii="Courier New" w:hAnsi="Courier New" w:cs="Courier New"/>
          <w:shd w:val="clear" w:color="auto" w:fill="E8F1E2" w:themeFill="accent2" w:themeFillTint="33"/>
        </w:rPr>
        <w:t>image_3d</w:t>
      </w:r>
      <w:r>
        <w:t xml:space="preserve"> is used.</w:t>
      </w:r>
    </w:p>
    <w:p w14:paraId="6DC5FA3C" w14:textId="77777777" w:rsidR="00DA77F0" w:rsidRDefault="00DA77F0" w:rsidP="00DA77F0">
      <w:pPr>
        <w:pStyle w:val="ListParagraph"/>
        <w:numPr>
          <w:ilvl w:val="0"/>
          <w:numId w:val="15"/>
        </w:numPr>
      </w:pPr>
      <w:r>
        <w:t xml:space="preserve">Resulting volume channel has type </w:t>
      </w:r>
      <w:r w:rsidRPr="00D5784A">
        <w:rPr>
          <w:rFonts w:ascii="Courier New" w:hAnsi="Courier New" w:cs="Courier New"/>
          <w:shd w:val="clear" w:color="auto" w:fill="E8F1E2" w:themeFill="accent2" w:themeFillTint="33"/>
        </w:rPr>
        <w:t>unsigned char*</w:t>
      </w:r>
      <w:r w:rsidRPr="007C791A">
        <w:t xml:space="preserve">, its resolution is specified by the subsequent parameters, which are of </w:t>
      </w:r>
      <w:r w:rsidRPr="007C791A">
        <w:rPr>
          <w:rFonts w:ascii="Courier New" w:hAnsi="Courier New" w:cs="Courier New"/>
          <w:shd w:val="clear" w:color="auto" w:fill="E8F1E2" w:themeFill="accent2" w:themeFillTint="33"/>
        </w:rPr>
        <w:t>unsigned int</w:t>
      </w:r>
      <w:r w:rsidRPr="007C791A">
        <w:t xml:space="preserve">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416D16E6"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DB1A7" w14:textId="77777777" w:rsidR="00DA77F0" w:rsidRDefault="00DA77F0" w:rsidP="00C34AFF">
            <w:pPr>
              <w:pStyle w:val="Icon"/>
            </w:pPr>
            <w:r>
              <w:rPr>
                <w:noProof/>
                <w:lang w:eastAsia="en-US"/>
              </w:rPr>
              <mc:AlternateContent>
                <mc:Choice Requires="wpg">
                  <w:drawing>
                    <wp:inline distT="0" distB="0" distL="0" distR="0" wp14:anchorId="207CC605" wp14:editId="6DC576A5">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EB5A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353634"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exactly the same resolution. A kernel can have access to all sample point of both volumes. Please contact us for suggestions on more interface types. </w:t>
            </w:r>
          </w:p>
        </w:tc>
      </w:tr>
    </w:tbl>
    <w:p w14:paraId="11143D44" w14:textId="77777777" w:rsidR="00DA77F0" w:rsidRDefault="00DA77F0" w:rsidP="00DA77F0"/>
    <w:p w14:paraId="507F06A9" w14:textId="77777777" w:rsidR="00DA77F0" w:rsidRDefault="00DA77F0" w:rsidP="00DA77F0">
      <w:pPr>
        <w:pStyle w:val="Heading3"/>
      </w:pPr>
      <w:r>
        <w:t>Run a kernel</w:t>
      </w:r>
    </w:p>
    <w:p w14:paraId="342F5AA3" w14:textId="77777777" w:rsidR="00DA77F0" w:rsidRPr="007C791A" w:rsidRDefault="00DA77F0" w:rsidP="00DA77F0">
      <w:r>
        <w:t>Click “Run” to execute a kernel on currently selected volume channel. A new channel of calculation result is created if the kernel is successfully compiled. The new channel is named after the original channel with “_CL” appended to the end. If you apply a kernel to a channel with “_CL” tag in its name, no new channel is created and the kernel’s processing is directly applied to it. This allows you to repeatedly apply a kernel to a channel.</w:t>
      </w:r>
    </w:p>
    <w:p w14:paraId="17B4DF82" w14:textId="77777777" w:rsidR="00DA77F0" w:rsidRDefault="00DA77F0" w:rsidP="00DA77F0">
      <w:pPr>
        <w:pStyle w:val="Heading3"/>
      </w:pPr>
      <w:r>
        <w:t>Output panel</w:t>
      </w:r>
    </w:p>
    <w:p w14:paraId="10EF2BDC" w14:textId="77777777" w:rsidR="00DA77F0" w:rsidRPr="007C791A" w:rsidRDefault="00DA77F0" w:rsidP="00DA77F0">
      <w:r>
        <w:t>Kernel compiling information is listed in the output panel. If a kernel fails to compile, error messages can be found in the output panel. Correct your kernel code based on the error messages if this happens.</w:t>
      </w:r>
    </w:p>
    <w:p w14:paraId="18A34306" w14:textId="77777777" w:rsidR="00DA77F0" w:rsidRDefault="00DA77F0">
      <w:r>
        <w:br w:type="page"/>
      </w:r>
    </w:p>
    <w:p w14:paraId="7D2EAD98" w14:textId="77777777" w:rsidR="00DA77F0" w:rsidRDefault="00DA77F0" w:rsidP="00DA77F0">
      <w:pPr>
        <w:pStyle w:val="Heading1"/>
      </w:pPr>
      <w:bookmarkStart w:id="369" w:name="_Toc406770772"/>
      <w:bookmarkStart w:id="370" w:name="_Ref406852055"/>
      <w:bookmarkStart w:id="371" w:name="_Ref406852087"/>
      <w:bookmarkStart w:id="372" w:name="_Ref406852291"/>
      <w:bookmarkStart w:id="373" w:name="_Ref410030537"/>
      <w:bookmarkStart w:id="374" w:name="_Ref418850238"/>
      <w:bookmarkStart w:id="375" w:name="_Ref420071189"/>
      <w:bookmarkStart w:id="376" w:name="_Ref428268077"/>
      <w:bookmarkStart w:id="377" w:name="_Ref428273682"/>
      <w:bookmarkStart w:id="378" w:name="_Ref428353961"/>
      <w:bookmarkStart w:id="379" w:name="_Ref428360414"/>
      <w:bookmarkStart w:id="380" w:name="_Ref428360916"/>
      <w:bookmarkStart w:id="381" w:name="_Ref428361748"/>
      <w:bookmarkStart w:id="382" w:name="_Ref428364528"/>
      <w:bookmarkStart w:id="383" w:name="_Ref433889217"/>
      <w:bookmarkStart w:id="384" w:name="_Ref433889549"/>
      <w:bookmarkStart w:id="385" w:name="_Ref448311550"/>
      <w:bookmarkStart w:id="386" w:name="_Ref448329293"/>
      <w:bookmarkStart w:id="387" w:name="_Toc457293751"/>
      <w:bookmarkStart w:id="388" w:name="_Toc406770769"/>
      <w:bookmarkStart w:id="389" w:name="_Ref407094555"/>
      <w:bookmarkStart w:id="390" w:name="_Ref433887970"/>
      <w:bookmarkStart w:id="391" w:name="_Ref448313440"/>
      <w:r>
        <w:lastRenderedPageBreak/>
        <w:t>Settings</w:t>
      </w:r>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p>
    <w:p w14:paraId="02C68F32" w14:textId="77777777" w:rsidR="00DA77F0" w:rsidRDefault="00DA77F0" w:rsidP="00DA77F0">
      <w:r>
        <w:t>FluoRender’s settings</w:t>
      </w:r>
      <w:r>
        <w:fldChar w:fldCharType="begin"/>
      </w:r>
      <w:r>
        <w:instrText xml:space="preserve"> XE "S</w:instrText>
      </w:r>
      <w:r w:rsidRPr="00FA4547">
        <w:instrText>ettings</w:instrText>
      </w:r>
      <w:r>
        <w:instrText xml:space="preserve">" </w:instrText>
      </w:r>
      <w:r>
        <w:fldChar w:fldCharType="end"/>
      </w:r>
      <w:r>
        <w:t xml:space="preserve"> are found in the “Settings” dialog. To open setting dialog, click “Settings” </w:t>
      </w:r>
      <w:r>
        <w:rPr>
          <w:noProof/>
          <w:lang w:eastAsia="en-US"/>
        </w:rPr>
        <w:drawing>
          <wp:inline distT="0" distB="0" distL="0" distR="0" wp14:anchorId="4260F249" wp14:editId="1C3BACA5">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setting dialog groups settings into four panels for project, rendering, performance, and file formats.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247C28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7015A8" w14:textId="77777777" w:rsidR="00DA77F0" w:rsidRDefault="00DA77F0" w:rsidP="00C34AFF">
            <w:pPr>
              <w:pStyle w:val="Icon"/>
            </w:pPr>
            <w:r>
              <w:rPr>
                <w:noProof/>
                <w:lang w:eastAsia="en-US"/>
              </w:rPr>
              <mc:AlternateContent>
                <mc:Choice Requires="wpg">
                  <w:drawing>
                    <wp:inline distT="0" distB="0" distL="0" distR="0" wp14:anchorId="385B036B" wp14:editId="169EF2AB">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25BC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FB931E"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FluoRender’s settings are saved in text format with fluorender.set. You can use a text editor to modify settings directly. </w:t>
            </w:r>
          </w:p>
        </w:tc>
      </w:tr>
    </w:tbl>
    <w:p w14:paraId="35FDE28C" w14:textId="77777777" w:rsidR="00DA77F0" w:rsidRDefault="00DA77F0" w:rsidP="00DA77F0"/>
    <w:p w14:paraId="67E8EF39" w14:textId="77777777" w:rsidR="00DA77F0" w:rsidRDefault="00DA77F0" w:rsidP="00DA77F0">
      <w:pPr>
        <w:pStyle w:val="Heading2"/>
      </w:pPr>
      <w:bookmarkStart w:id="392" w:name="_Toc406770773"/>
      <w:bookmarkStart w:id="393" w:name="_Toc457293752"/>
      <w:r>
        <w:t>Project Settings</w:t>
      </w:r>
      <w:bookmarkEnd w:id="392"/>
      <w:bookmarkEnd w:id="393"/>
    </w:p>
    <w:p w14:paraId="6E2E39CB" w14:textId="77777777" w:rsidR="00DA77F0" w:rsidRPr="00DE06D7" w:rsidRDefault="00DA77F0" w:rsidP="00DA77F0">
      <w:r>
        <w:t>Project settings are in the project panel. (</w:t>
      </w:r>
      <w:r>
        <w:fldChar w:fldCharType="begin"/>
      </w:r>
      <w:r>
        <w:instrText xml:space="preserve"> REF _Ref406767825 \h </w:instrText>
      </w:r>
      <w:r>
        <w:fldChar w:fldCharType="separate"/>
      </w:r>
      <w:r w:rsidR="00B137B9">
        <w:t xml:space="preserve">Figure </w:t>
      </w:r>
      <w:r w:rsidR="00B137B9">
        <w:rPr>
          <w:noProof/>
        </w:rPr>
        <w:t>22</w:t>
      </w:r>
      <w:r w:rsidR="00B137B9">
        <w:noBreakHyphen/>
      </w:r>
      <w:r w:rsidR="00B137B9">
        <w:rPr>
          <w:noProof/>
        </w:rPr>
        <w:t>1</w:t>
      </w:r>
      <w:r>
        <w:fldChar w:fldCharType="end"/>
      </w:r>
      <w:r>
        <w:t>)</w:t>
      </w:r>
    </w:p>
    <w:p w14:paraId="7E6C03A6" w14:textId="77777777" w:rsidR="00DA77F0" w:rsidRDefault="00DA77F0" w:rsidP="00DA77F0">
      <w:pPr>
        <w:jc w:val="center"/>
      </w:pPr>
      <w:r>
        <w:rPr>
          <w:noProof/>
          <w:lang w:eastAsia="en-US"/>
        </w:rPr>
        <w:drawing>
          <wp:inline distT="0" distB="0" distL="0" distR="0" wp14:anchorId="6AD058F2" wp14:editId="1A0EDF87">
            <wp:extent cx="2980944" cy="3213634"/>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Users\HP2\SkyDrive\FluoRender\settings_01.png"/>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2980944" cy="3213634"/>
                    </a:xfrm>
                    <a:prstGeom prst="rect">
                      <a:avLst/>
                    </a:prstGeom>
                    <a:noFill/>
                    <a:ln>
                      <a:noFill/>
                    </a:ln>
                  </pic:spPr>
                </pic:pic>
              </a:graphicData>
            </a:graphic>
          </wp:inline>
        </w:drawing>
      </w:r>
    </w:p>
    <w:p w14:paraId="10D4EE85" w14:textId="01A867BB" w:rsidR="00DA77F0" w:rsidRPr="00DE06D7" w:rsidRDefault="00DA77F0" w:rsidP="00DA77F0">
      <w:pPr>
        <w:pStyle w:val="Caption"/>
        <w:jc w:val="center"/>
      </w:pPr>
      <w:bookmarkStart w:id="394" w:name="_Ref406767825"/>
      <w:bookmarkStart w:id="395" w:name="_Toc457293818"/>
      <w:r>
        <w:t xml:space="preserve">Figure </w:t>
      </w:r>
      <w:r w:rsidR="00AD39CE">
        <w:fldChar w:fldCharType="begin"/>
      </w:r>
      <w:r w:rsidR="00AD39CE">
        <w:instrText xml:space="preserve"> STYLEREF 1 \s </w:instrText>
      </w:r>
      <w:r w:rsidR="00AD39CE">
        <w:fldChar w:fldCharType="separate"/>
      </w:r>
      <w:r w:rsidR="00B137B9">
        <w:rPr>
          <w:noProof/>
        </w:rPr>
        <w:t>22</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1</w:t>
      </w:r>
      <w:r w:rsidR="00AD39CE">
        <w:rPr>
          <w:noProof/>
        </w:rPr>
        <w:fldChar w:fldCharType="end"/>
      </w:r>
      <w:bookmarkEnd w:id="394"/>
      <w:r>
        <w:t>. Settings, project panel.</w:t>
      </w:r>
      <w:bookmarkEnd w:id="395"/>
    </w:p>
    <w:p w14:paraId="53CF177E" w14:textId="77777777" w:rsidR="00DA77F0" w:rsidRDefault="00DA77F0" w:rsidP="00DA77F0">
      <w:pPr>
        <w:pStyle w:val="Heading3"/>
      </w:pPr>
      <w:r>
        <w:t>Open/Save</w:t>
      </w:r>
    </w:p>
    <w:p w14:paraId="4AC518EF" w14:textId="77777777" w:rsidR="00DA77F0" w:rsidRDefault="00DA77F0" w:rsidP="00DA77F0">
      <w:r w:rsidRPr="00DE06D7">
        <w:rPr>
          <w:b/>
        </w:rPr>
        <w:t>Save project when capture viewport or export movie.</w:t>
      </w:r>
      <w:r>
        <w:t xml:space="preserve"> When enabled, it automatically saves a project file when you click the “capture” button in render view, or export a movie.</w:t>
      </w:r>
    </w:p>
    <w:p w14:paraId="065A72B4" w14:textId="77777777" w:rsidR="00DA77F0" w:rsidRDefault="00DA77F0" w:rsidP="00DA77F0">
      <w:r w:rsidRPr="00DE06D7">
        <w:rPr>
          <w:b/>
        </w:rPr>
        <w:t>Compress data in graphics memory when loading.</w:t>
      </w:r>
      <w:r>
        <w:t xml:space="preserve"> When enabled, it uses OpenGL</w:t>
      </w:r>
      <w:r>
        <w:fldChar w:fldCharType="begin"/>
      </w:r>
      <w:r>
        <w:instrText xml:space="preserve"> XE "</w:instrText>
      </w:r>
      <w:r w:rsidRPr="00636FBE">
        <w:instrText>OpenGL</w:instrText>
      </w:r>
      <w:r>
        <w:instrText xml:space="preserve">" </w:instrText>
      </w:r>
      <w:r>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EEF0451"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EF09C1" w14:textId="77777777" w:rsidR="00DA77F0" w:rsidRDefault="00DA77F0" w:rsidP="00C34AFF">
            <w:pPr>
              <w:pStyle w:val="Icon"/>
            </w:pPr>
            <w:r>
              <w:rPr>
                <w:noProof/>
                <w:lang w:eastAsia="en-US"/>
              </w:rPr>
              <w:lastRenderedPageBreak/>
              <mc:AlternateContent>
                <mc:Choice Requires="wpg">
                  <w:drawing>
                    <wp:inline distT="0" distB="0" distL="0" distR="0" wp14:anchorId="1D5AD92C" wp14:editId="414A3178">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39E16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560AF4"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52854A73" w14:textId="68EEDD65" w:rsidR="00DA77F0" w:rsidRDefault="00DC0A1D" w:rsidP="00DA77F0">
      <w:pPr>
        <w:pStyle w:val="Heading3"/>
      </w:pPr>
      <w:r>
        <w:t>Render View Text</w:t>
      </w:r>
    </w:p>
    <w:p w14:paraId="5E86125D" w14:textId="77777777" w:rsidR="00DA77F0" w:rsidRDefault="00DA77F0" w:rsidP="00DA77F0">
      <w:r>
        <w:rPr>
          <w:b/>
        </w:rPr>
        <w:t>Font</w:t>
      </w:r>
      <w:r w:rsidRPr="00DE06D7">
        <w:rPr>
          <w:b/>
        </w:rPr>
        <w:t>.</w:t>
      </w:r>
      <w:r>
        <w:t xml:space="preserve"> FluoRender searches and lists all True-type font files in the /Fonts folder within its installation directory. Choose the desired font so that it is used for render view text.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0E45A1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B6BE6" w14:textId="77777777" w:rsidR="00DA77F0" w:rsidRDefault="00DA77F0" w:rsidP="00C34AFF">
            <w:pPr>
              <w:pStyle w:val="Icon"/>
            </w:pPr>
            <w:r>
              <w:rPr>
                <w:noProof/>
                <w:lang w:eastAsia="en-US"/>
              </w:rPr>
              <mc:AlternateContent>
                <mc:Choice Requires="wpg">
                  <w:drawing>
                    <wp:inline distT="0" distB="0" distL="0" distR="0" wp14:anchorId="5658A32E" wp14:editId="21790CB4">
                      <wp:extent cx="228600" cy="228600"/>
                      <wp:effectExtent l="0" t="0" r="0" b="0"/>
                      <wp:docPr id="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 name="Oval 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B8B60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hkytD4YFAADwEQAADgAAAAAAAAAAAAAAAAAuAgAAZHJzL2Uy&#10;b0RvYy54bWxQSwECLQAUAAYACAAAACEA+AwpmdgAAAADAQAADwAAAAAAAAAAAAAAAADgBwAAZHJz&#10;L2Rvd25yZXYueG1sUEsFBgAAAAAEAAQA8wAAAOUIAAAAAA==&#10;">
                      <v:oval id="Oval 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2L8A&#10;AADbAAAADwAAAGRycy9kb3ducmV2LnhtbERPzU4CMRC+m/gOzZhwk64cCK4UYjASLmBEH2CyHber&#10;22nTlmV5e+ZA4vHL979cj75XA6XcBTbwNK1AETfBdtwa+P56f1yAygXZYh+YDFwow3p1f7fE2oYz&#10;f9JwLK2SEM41GnClxFrr3DjymKchEgv3E5LHIjC12iY8S7jv9ayq5tpjx9LgMNLGUfN3PHkpcXF4&#10;i5tt97zw1P5+XObpsEdjJg/j6wuoQmP5F9/cO2tgJmPli/wAv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eL7YvwAAANsAAAAPAAAAAAAAAAAAAAAAAJgCAABkcnMvZG93bnJl&#10;di54bWxQSwUGAAAAAAQABAD1AAAAhAM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4UcQA&#10;AADbAAAADwAAAGRycy9kb3ducmV2LnhtbESPQWvCQBSE74X+h+UVequbapEaXaUUCjkVNBavz+xL&#10;Nph9G3bXmPbXuwXB4zAz3zCrzWg7MZAPrWMFr5MMBHHldMuNgn359fIOIkRkjZ1jUvBLATbrx4cV&#10;5tpdeEvDLjYiQTjkqMDE2OdShsqQxTBxPXHyauctxiR9I7XHS4LbTk6zbC4ttpwWDPb0aag67c5W&#10;weHvpxzOvjTftS+Kt8XxMPf1TKnnp/FjCSLSGO/hW7vQCmZT+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F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E748E6"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If you want to display Unicode characters in the render view port, you have to copy a True-type font file that supports the character sets into the /Fonts folder. Then, restart FluoRender so that the font list can be regenerated. </w:t>
            </w:r>
          </w:p>
        </w:tc>
      </w:tr>
    </w:tbl>
    <w:p w14:paraId="03605F6D" w14:textId="77777777" w:rsidR="00DA77F0" w:rsidRDefault="00DA77F0" w:rsidP="00DA77F0"/>
    <w:p w14:paraId="233987E1" w14:textId="77777777" w:rsidR="00DA77F0" w:rsidRDefault="00DA77F0" w:rsidP="00DA77F0">
      <w:r w:rsidRPr="00B253E9">
        <w:rPr>
          <w:b/>
        </w:rPr>
        <w:t>Size.</w:t>
      </w:r>
      <w:r>
        <w:t xml:space="preserve"> Change the font size for render view text.</w:t>
      </w:r>
    </w:p>
    <w:p w14:paraId="2EB05759" w14:textId="12AD0CC3" w:rsidR="00DC0A1D" w:rsidRDefault="00DC0A1D" w:rsidP="00DA77F0">
      <w:r w:rsidRPr="004618AC">
        <w:rPr>
          <w:b/>
        </w:rPr>
        <w:t>Color.</w:t>
      </w:r>
      <w:r>
        <w:t xml:space="preserve"> You can choose a scheme for the color of render view text. The default setting chooses a color that is opposite to the background color of the render view. However, if the render view text is on top of a data set, instead of the background, you may choose a different color than the default. The schemes for render view text color are:</w:t>
      </w:r>
    </w:p>
    <w:p w14:paraId="67E9E2C2" w14:textId="7C494DD2" w:rsidR="00DC0A1D" w:rsidRDefault="004618AC" w:rsidP="004618AC">
      <w:pPr>
        <w:ind w:left="450"/>
      </w:pPr>
      <w:r w:rsidRPr="004618AC">
        <w:rPr>
          <w:b/>
        </w:rPr>
        <w:t>BG inverted.</w:t>
      </w:r>
      <w:r>
        <w:t xml:space="preserve"> It calculates a color opposite to the background color.</w:t>
      </w:r>
    </w:p>
    <w:p w14:paraId="7858A89C" w14:textId="77BEAB8A" w:rsidR="004618AC" w:rsidRDefault="004618AC" w:rsidP="004618AC">
      <w:pPr>
        <w:ind w:left="450"/>
      </w:pPr>
      <w:r w:rsidRPr="004618AC">
        <w:rPr>
          <w:b/>
        </w:rPr>
        <w:t>Background.</w:t>
      </w:r>
      <w:r>
        <w:t xml:space="preserve"> It uses the same color as the background.</w:t>
      </w:r>
    </w:p>
    <w:p w14:paraId="76F03218" w14:textId="11D8A6EF" w:rsidR="004618AC" w:rsidRDefault="004618AC" w:rsidP="004618AC">
      <w:pPr>
        <w:ind w:left="450"/>
      </w:pPr>
      <w:r w:rsidRPr="004618AC">
        <w:rPr>
          <w:b/>
        </w:rPr>
        <w:t>Vol sec color.</w:t>
      </w:r>
      <w:r>
        <w:t xml:space="preserve"> It uses the secondary color of currently selected volume channel. When nothing is selected, it uses the default color. See </w:t>
      </w:r>
      <w:r>
        <w:fldChar w:fldCharType="begin"/>
      </w:r>
      <w:r>
        <w:instrText xml:space="preserve"> REF _Ref448912971 \r \h </w:instrText>
      </w:r>
      <w:r>
        <w:fldChar w:fldCharType="separate"/>
      </w:r>
      <w:r w:rsidR="00B137B9">
        <w:t>Chapter 8</w:t>
      </w:r>
      <w:r>
        <w:fldChar w:fldCharType="end"/>
      </w:r>
      <w:r>
        <w:t xml:space="preserve"> on details of setting the secondary color of a volume channel.</w:t>
      </w:r>
    </w:p>
    <w:p w14:paraId="6A5F126A" w14:textId="77777777" w:rsidR="00DA77F0" w:rsidRDefault="00DA77F0" w:rsidP="00DA77F0">
      <w:pPr>
        <w:pStyle w:val="Heading3"/>
      </w:pPr>
      <w:r>
        <w:t>Paint History</w:t>
      </w:r>
    </w:p>
    <w:p w14:paraId="5C525DB9" w14:textId="77777777" w:rsidR="00DA77F0" w:rsidRPr="00DE06D7" w:rsidRDefault="00DA77F0" w:rsidP="00DA77F0">
      <w:r>
        <w:t xml:space="preserve">Paint history is the number of paint brush operations that can be remembered by FluoRender. Set a number greater than 0 to use the </w:t>
      </w:r>
      <w:r w:rsidRPr="00747895">
        <w:rPr>
          <w:b/>
        </w:rPr>
        <w:t>Undo</w:t>
      </w:r>
      <w:r>
        <w:t xml:space="preserve"> and </w:t>
      </w:r>
      <w:r w:rsidRPr="00747895">
        <w:rPr>
          <w:b/>
        </w:rPr>
        <w:t>Redo</w:t>
      </w:r>
      <w:r>
        <w:t xml:space="preserve"> features in the Analyze window. The paint history is kept for each volume independently. Make sure that you choose a reasonable number so that memory consumption remains low.</w:t>
      </w:r>
    </w:p>
    <w:p w14:paraId="5EE26DA7" w14:textId="77777777" w:rsidR="00DA77F0" w:rsidRDefault="00DA77F0" w:rsidP="00DA77F0">
      <w:pPr>
        <w:pStyle w:val="Heading2"/>
      </w:pPr>
      <w:bookmarkStart w:id="396" w:name="_Toc406770774"/>
      <w:bookmarkStart w:id="397" w:name="_Toc457293753"/>
      <w:r>
        <w:t>Rendering Settings</w:t>
      </w:r>
      <w:bookmarkEnd w:id="396"/>
      <w:bookmarkEnd w:id="397"/>
    </w:p>
    <w:p w14:paraId="2F958BA4" w14:textId="77777777" w:rsidR="00DA77F0" w:rsidRDefault="00DA77F0" w:rsidP="00DA77F0">
      <w:pPr>
        <w:spacing w:after="0"/>
      </w:pPr>
      <w:r>
        <w:t>Rendering settings are in the rendering panel (</w:t>
      </w:r>
      <w:r>
        <w:fldChar w:fldCharType="begin"/>
      </w:r>
      <w:r>
        <w:instrText xml:space="preserve"> REF _Ref406769143 \h </w:instrText>
      </w:r>
      <w:r>
        <w:fldChar w:fldCharType="separate"/>
      </w:r>
      <w:r w:rsidR="00B137B9">
        <w:t xml:space="preserve">Figure </w:t>
      </w:r>
      <w:r w:rsidR="00B137B9">
        <w:rPr>
          <w:noProof/>
        </w:rPr>
        <w:t>22</w:t>
      </w:r>
      <w:r w:rsidR="00B137B9">
        <w:noBreakHyphen/>
      </w:r>
      <w:r w:rsidR="00B137B9">
        <w:rPr>
          <w:noProof/>
        </w:rPr>
        <w:t>2</w:t>
      </w:r>
      <w:r>
        <w:fldChar w:fldCharType="end"/>
      </w:r>
      <w:r>
        <w:t>).</w:t>
      </w:r>
    </w:p>
    <w:p w14:paraId="171AE29B" w14:textId="77777777" w:rsidR="00DA77F0" w:rsidRDefault="00DA77F0" w:rsidP="00DA77F0">
      <w:pPr>
        <w:spacing w:after="120"/>
        <w:jc w:val="center"/>
      </w:pPr>
      <w:r>
        <w:rPr>
          <w:noProof/>
          <w:lang w:eastAsia="en-US"/>
        </w:rPr>
        <w:lastRenderedPageBreak/>
        <w:drawing>
          <wp:inline distT="0" distB="0" distL="0" distR="0" wp14:anchorId="3BE92BEF" wp14:editId="5A042964">
            <wp:extent cx="2990088" cy="3017520"/>
            <wp:effectExtent l="0" t="0" r="127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HP2\SkyDrive\FluoRender\settings_0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990088" cy="3017520"/>
                    </a:xfrm>
                    <a:prstGeom prst="rect">
                      <a:avLst/>
                    </a:prstGeom>
                    <a:noFill/>
                    <a:ln>
                      <a:noFill/>
                    </a:ln>
                  </pic:spPr>
                </pic:pic>
              </a:graphicData>
            </a:graphic>
          </wp:inline>
        </w:drawing>
      </w:r>
    </w:p>
    <w:p w14:paraId="7D74077B" w14:textId="77484B74" w:rsidR="00DA77F0" w:rsidRPr="0055721E" w:rsidRDefault="00DA77F0" w:rsidP="00DA77F0">
      <w:pPr>
        <w:pStyle w:val="Caption"/>
        <w:jc w:val="center"/>
      </w:pPr>
      <w:bookmarkStart w:id="398" w:name="_Ref406769143"/>
      <w:bookmarkStart w:id="399" w:name="_Ref406768546"/>
      <w:bookmarkStart w:id="400" w:name="_Toc457293819"/>
      <w:r>
        <w:t xml:space="preserve">Figure </w:t>
      </w:r>
      <w:r w:rsidR="00AD39CE">
        <w:fldChar w:fldCharType="begin"/>
      </w:r>
      <w:r w:rsidR="00AD39CE">
        <w:instrText xml:space="preserve"> STYLEREF 1 \s </w:instrText>
      </w:r>
      <w:r w:rsidR="00AD39CE">
        <w:fldChar w:fldCharType="separate"/>
      </w:r>
      <w:r w:rsidR="00B137B9">
        <w:rPr>
          <w:noProof/>
        </w:rPr>
        <w:t>22</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2</w:t>
      </w:r>
      <w:r w:rsidR="00AD39CE">
        <w:rPr>
          <w:noProof/>
        </w:rPr>
        <w:fldChar w:fldCharType="end"/>
      </w:r>
      <w:bookmarkEnd w:id="398"/>
      <w:r>
        <w:t>. Settings, rendering panel.</w:t>
      </w:r>
      <w:bookmarkEnd w:id="399"/>
      <w:bookmarkEnd w:id="400"/>
    </w:p>
    <w:p w14:paraId="674FFC35" w14:textId="77777777" w:rsidR="00DA77F0" w:rsidRDefault="00DA77F0" w:rsidP="00DA77F0">
      <w:pPr>
        <w:pStyle w:val="Heading3"/>
      </w:pPr>
      <w:r>
        <w:t>Micro Blending</w:t>
      </w:r>
    </w:p>
    <w:p w14:paraId="028B6748" w14:textId="77777777" w:rsidR="00DA77F0" w:rsidRDefault="00DA77F0" w:rsidP="00DA77F0">
      <w:r w:rsidRPr="007E283E">
        <w:rPr>
          <w:b/>
        </w:rPr>
        <w:t>Enable micro blending.</w:t>
      </w:r>
      <w:r>
        <w:t xml:space="preserve"> When enabled, channel intermixing in depth mode has more accurate results.</w:t>
      </w:r>
    </w:p>
    <w:p w14:paraId="3905E975" w14:textId="77777777" w:rsidR="00DA77F0" w:rsidRDefault="00DA77F0" w:rsidP="00DA77F0">
      <w:pPr>
        <w:pStyle w:val="Heading3"/>
      </w:pPr>
      <w:r>
        <w:t>Mesh transparency quality</w:t>
      </w:r>
    </w:p>
    <w:p w14:paraId="32D9FF1B" w14:textId="77777777" w:rsidR="00DA77F0" w:rsidRDefault="00DA77F0" w:rsidP="00DA77F0">
      <w:r>
        <w:t>It sets the number of depth peeling layers for rendering semi-transparent mesh objects, and for mixing mesh objects with volumes. Higher number is for better quality when mesh objects have complex shapes.</w:t>
      </w:r>
    </w:p>
    <w:p w14:paraId="701C71DE" w14:textId="77777777" w:rsidR="00DA77F0" w:rsidRDefault="00DA77F0" w:rsidP="00DA77F0">
      <w:pPr>
        <w:pStyle w:val="Heading3"/>
      </w:pPr>
      <w:r>
        <w:t>Shadow direction</w:t>
      </w:r>
    </w:p>
    <w:p w14:paraId="0E49414C" w14:textId="77777777" w:rsidR="00DA77F0" w:rsidRDefault="00DA77F0" w:rsidP="00DA77F0">
      <w:r w:rsidRPr="007E283E">
        <w:rPr>
          <w:b/>
        </w:rPr>
        <w:t>Enable directional shadow</w:t>
      </w:r>
      <w:r>
        <w:rPr>
          <w:b/>
        </w:rPr>
        <w:fldChar w:fldCharType="begin"/>
      </w:r>
      <w:r>
        <w:instrText xml:space="preserve"> XE "S</w:instrText>
      </w:r>
      <w:r w:rsidRPr="008441B5">
        <w:instrText>hadow</w:instrText>
      </w:r>
      <w:r>
        <w:instrText xml:space="preserve">" </w:instrText>
      </w:r>
      <w:r>
        <w:rPr>
          <w:b/>
        </w:rPr>
        <w:fldChar w:fldCharType="end"/>
      </w:r>
      <w:r w:rsidRPr="007E283E">
        <w:rPr>
          <w:b/>
        </w:rPr>
        <w:t>.</w:t>
      </w:r>
      <w:r>
        <w:t xml:space="preserve"> When enabled, shadows are casted at an angle to the viewing direction.</w:t>
      </w:r>
    </w:p>
    <w:p w14:paraId="2B5AA69A" w14:textId="77777777" w:rsidR="00DA77F0" w:rsidRDefault="00DA77F0" w:rsidP="00DA77F0">
      <w:r w:rsidRPr="0003445B">
        <w:rPr>
          <w:b/>
        </w:rPr>
        <w:t>Shadow direction.</w:t>
      </w:r>
      <w:r>
        <w:t xml:space="preserve"> Use the slider to set shadow direction when directional shadow is enabled.</w:t>
      </w:r>
    </w:p>
    <w:p w14:paraId="4FB618F1" w14:textId="77777777" w:rsidR="00DA77F0" w:rsidRDefault="00DA77F0" w:rsidP="00DA77F0">
      <w:pPr>
        <w:pStyle w:val="Heading3"/>
      </w:pPr>
      <w:r>
        <w:t>Gradient background</w:t>
      </w:r>
    </w:p>
    <w:p w14:paraId="17E7BBD5" w14:textId="77777777" w:rsidR="00DA77F0" w:rsidRDefault="00DA77F0" w:rsidP="00DA77F0">
      <w:r w:rsidRPr="0003445B">
        <w:rPr>
          <w:b/>
        </w:rPr>
        <w:t>Enable gradient background.</w:t>
      </w:r>
      <w:r>
        <w:t xml:space="preserve"> Use a gradient background with a faded horizon, instead of a solid color set in render view.</w:t>
      </w:r>
    </w:p>
    <w:p w14:paraId="301D8B88" w14:textId="77777777" w:rsidR="00DA77F0" w:rsidRDefault="00DA77F0" w:rsidP="00DA77F0">
      <w:pPr>
        <w:pStyle w:val="Heading3"/>
      </w:pPr>
      <w:r>
        <w:t>Rotations</w:t>
      </w:r>
    </w:p>
    <w:p w14:paraId="787EC03D" w14:textId="5470960B" w:rsidR="00DA77F0" w:rsidRPr="0003445B" w:rsidRDefault="00DA77F0" w:rsidP="00DA77F0">
      <w:r w:rsidRPr="0003445B">
        <w:rPr>
          <w:b/>
        </w:rPr>
        <w:t>Link all render view rotations.</w:t>
      </w:r>
      <w:r>
        <w:t xml:space="preserve"> When enabled, rotations of multiple render views are synchronized. You can view all render views from the same angle.</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31A1CA37" w14:textId="77777777" w:rsidR="00DA77F0" w:rsidRDefault="00DA77F0" w:rsidP="00DA77F0">
      <w:pPr>
        <w:pStyle w:val="Heading2"/>
      </w:pPr>
      <w:bookmarkStart w:id="401" w:name="_Toc406770775"/>
      <w:bookmarkStart w:id="402" w:name="_Toc457293754"/>
      <w:r>
        <w:t>Performance Settings</w:t>
      </w:r>
      <w:bookmarkEnd w:id="401"/>
      <w:bookmarkEnd w:id="402"/>
    </w:p>
    <w:p w14:paraId="26D762BE" w14:textId="77777777" w:rsidR="00DA77F0" w:rsidRDefault="00DA77F0" w:rsidP="00DA77F0">
      <w:r>
        <w:t>Performance settings are in the performance panel (</w:t>
      </w:r>
      <w:r>
        <w:fldChar w:fldCharType="begin"/>
      </w:r>
      <w:r>
        <w:instrText xml:space="preserve"> REF _Ref406769191 \h </w:instrText>
      </w:r>
      <w:r>
        <w:fldChar w:fldCharType="separate"/>
      </w:r>
      <w:r w:rsidR="00B137B9">
        <w:t xml:space="preserve">Figure </w:t>
      </w:r>
      <w:r w:rsidR="00B137B9">
        <w:rPr>
          <w:noProof/>
        </w:rPr>
        <w:t>22</w:t>
      </w:r>
      <w:r w:rsidR="00B137B9">
        <w:noBreakHyphen/>
      </w:r>
      <w:r w:rsidR="00B137B9">
        <w:rPr>
          <w:noProof/>
        </w:rPr>
        <w:t>3</w:t>
      </w:r>
      <w:r>
        <w:fldChar w:fldCharType="end"/>
      </w:r>
      <w:r>
        <w:t>).</w:t>
      </w:r>
    </w:p>
    <w:p w14:paraId="2FF3E6CB" w14:textId="77777777" w:rsidR="00DA77F0" w:rsidRDefault="00DA77F0" w:rsidP="00DA77F0">
      <w:pPr>
        <w:jc w:val="center"/>
      </w:pPr>
      <w:r>
        <w:rPr>
          <w:noProof/>
          <w:lang w:eastAsia="en-US"/>
        </w:rPr>
        <w:lastRenderedPageBreak/>
        <w:drawing>
          <wp:inline distT="0" distB="0" distL="0" distR="0" wp14:anchorId="77B3FE01" wp14:editId="721CE82E">
            <wp:extent cx="2990088" cy="3227832"/>
            <wp:effectExtent l="0" t="0" r="127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C:\Users\HP2\SkyDrive\FluoRender\settings_03.png"/>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2990088" cy="3227832"/>
                    </a:xfrm>
                    <a:prstGeom prst="rect">
                      <a:avLst/>
                    </a:prstGeom>
                    <a:noFill/>
                    <a:ln>
                      <a:noFill/>
                    </a:ln>
                  </pic:spPr>
                </pic:pic>
              </a:graphicData>
            </a:graphic>
          </wp:inline>
        </w:drawing>
      </w:r>
    </w:p>
    <w:p w14:paraId="3AE9D66F" w14:textId="0D8F780D" w:rsidR="00DA77F0" w:rsidRDefault="00DA77F0" w:rsidP="00DA77F0">
      <w:pPr>
        <w:pStyle w:val="Caption"/>
        <w:jc w:val="center"/>
      </w:pPr>
      <w:bookmarkStart w:id="403" w:name="_Ref406769191"/>
      <w:bookmarkStart w:id="404" w:name="_Toc457293820"/>
      <w:r>
        <w:t xml:space="preserve">Figure </w:t>
      </w:r>
      <w:r w:rsidR="00AD39CE">
        <w:fldChar w:fldCharType="begin"/>
      </w:r>
      <w:r w:rsidR="00AD39CE">
        <w:instrText xml:space="preserve"> STYLEREF 1 \s </w:instrText>
      </w:r>
      <w:r w:rsidR="00AD39CE">
        <w:fldChar w:fldCharType="separate"/>
      </w:r>
      <w:r w:rsidR="00B137B9">
        <w:rPr>
          <w:noProof/>
        </w:rPr>
        <w:t>22</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3</w:t>
      </w:r>
      <w:r w:rsidR="00AD39CE">
        <w:rPr>
          <w:noProof/>
        </w:rPr>
        <w:fldChar w:fldCharType="end"/>
      </w:r>
      <w:bookmarkEnd w:id="403"/>
      <w:r>
        <w:t>. Settings, performance panel.</w:t>
      </w:r>
      <w:bookmarkEnd w:id="404"/>
    </w:p>
    <w:p w14:paraId="37D42E40" w14:textId="77777777" w:rsidR="00DA77F0" w:rsidRDefault="00DA77F0" w:rsidP="00DA77F0">
      <w:pPr>
        <w:pStyle w:val="Heading3"/>
      </w:pPr>
      <w:r>
        <w:t>Variable sample rate</w:t>
      </w:r>
    </w:p>
    <w:p w14:paraId="61FF237E" w14:textId="77777777" w:rsidR="00DA77F0" w:rsidRDefault="00DA77F0" w:rsidP="00DA77F0">
      <w:r w:rsidRPr="0003445B">
        <w:rPr>
          <w:b/>
        </w:rPr>
        <w:t>Reduce volume sample rate for mouse interactions.</w:t>
      </w:r>
      <w:r>
        <w:t xml:space="preserve"> When enabled, a lower sample rate is used during mouse interactions. It allows better interaction speed, but rendering may flicker.</w:t>
      </w:r>
    </w:p>
    <w:p w14:paraId="1401753D" w14:textId="77777777" w:rsidR="00DA77F0" w:rsidRDefault="00DA77F0" w:rsidP="00DA77F0">
      <w:pPr>
        <w:pStyle w:val="Heading3"/>
      </w:pPr>
      <w:r>
        <w:t>Large data streaming</w:t>
      </w:r>
    </w:p>
    <w:p w14:paraId="16FB5E2F" w14:textId="77777777" w:rsidR="00DA77F0" w:rsidRDefault="00DA77F0" w:rsidP="00DA77F0">
      <w:r w:rsidRPr="0003445B">
        <w:rPr>
          <w:b/>
        </w:rPr>
        <w:t>Enable streaming</w:t>
      </w:r>
      <w:r>
        <w:rPr>
          <w:b/>
        </w:rPr>
        <w:fldChar w:fldCharType="begin"/>
      </w:r>
      <w:r>
        <w:instrText xml:space="preserve"> XE "S</w:instrText>
      </w:r>
      <w:r w:rsidRPr="007E3ABF">
        <w:instrText>treaming</w:instrText>
      </w:r>
      <w:r>
        <w:instrText xml:space="preserve">" </w:instrText>
      </w:r>
      <w:r>
        <w:rPr>
          <w:b/>
        </w:rPr>
        <w:fldChar w:fldCharType="end"/>
      </w:r>
      <w:r w:rsidRPr="0003445B">
        <w:rPr>
          <w:b/>
        </w:rPr>
        <w:t xml:space="preserve"> for large data sets.</w:t>
      </w:r>
      <w:r>
        <w:t xml:space="preserve"> Enable this option if data sets to be visualized are too large to load into graphics hardware or too slow to render.</w:t>
      </w:r>
    </w:p>
    <w:p w14:paraId="6E131130" w14:textId="7D389DAF" w:rsidR="005C15EE" w:rsidRDefault="005C15EE" w:rsidP="00DA77F0">
      <w:r w:rsidRPr="005C15EE">
        <w:rPr>
          <w:b/>
        </w:rPr>
        <w:t>Update order.</w:t>
      </w:r>
      <w:r>
        <w:t xml:space="preserve"> You can choose the update order when multiple bricks cannot be rendered within one render loop.</w:t>
      </w:r>
    </w:p>
    <w:p w14:paraId="4458ED51" w14:textId="77777777" w:rsidR="00DA77F0" w:rsidRDefault="00DA77F0" w:rsidP="00DA77F0">
      <w:r w:rsidRPr="0003445B">
        <w:rPr>
          <w:b/>
        </w:rPr>
        <w:t>Graphics memory.</w:t>
      </w:r>
      <w:r>
        <w:t xml:space="preserve"> Set this setting to the size of your graphics memory. Check hardware information on graphics cards. Data larger than this size are streamed from system memory to graphics memory.</w:t>
      </w:r>
    </w:p>
    <w:p w14:paraId="229517C4" w14:textId="77777777" w:rsidR="00DA77F0" w:rsidRDefault="00DA77F0" w:rsidP="00DA77F0">
      <w:r w:rsidRPr="00A85B98">
        <w:rPr>
          <w:b/>
        </w:rPr>
        <w:t>Large data size.</w:t>
      </w:r>
      <w:r>
        <w:t xml:space="preserve"> It is a limit that larger data sets are broken into bricks.</w:t>
      </w:r>
    </w:p>
    <w:p w14:paraId="4CBD7DCA" w14:textId="77777777" w:rsidR="00DA77F0" w:rsidRDefault="00DA77F0" w:rsidP="00DA77F0">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1C8F8215" w14:textId="77777777" w:rsidR="00DA77F0" w:rsidRPr="0003445B" w:rsidRDefault="00DA77F0" w:rsidP="00DA77F0">
      <w:r w:rsidRPr="00A85B98">
        <w:rPr>
          <w:b/>
        </w:rPr>
        <w:t>Response time.</w:t>
      </w:r>
      <w:r>
        <w:t xml:space="preserve"> It is a time limit between two updates during data streaming</w:t>
      </w:r>
      <w:r>
        <w:fldChar w:fldCharType="begin"/>
      </w:r>
      <w:r>
        <w:instrText xml:space="preserve"> XE "S</w:instrText>
      </w:r>
      <w:r w:rsidRPr="007E3ABF">
        <w:instrText>treaming</w:instrText>
      </w:r>
      <w:r>
        <w:instrText xml:space="preserve">" </w:instrText>
      </w:r>
      <w:r>
        <w:fldChar w:fldCharType="end"/>
      </w:r>
      <w:r>
        <w:t>. Shorter time makes rendering more responsive to user interactions, but less content of a data set may be processed and rendered.</w:t>
      </w:r>
    </w:p>
    <w:p w14:paraId="487E0EFC" w14:textId="77777777" w:rsidR="00DA77F0" w:rsidRDefault="00DA77F0" w:rsidP="00DA77F0">
      <w:pPr>
        <w:pStyle w:val="Heading2"/>
      </w:pPr>
      <w:bookmarkStart w:id="405" w:name="_Toc406770776"/>
      <w:bookmarkStart w:id="406" w:name="_Toc457293755"/>
      <w:r>
        <w:t>File Format Settings</w:t>
      </w:r>
      <w:bookmarkEnd w:id="405"/>
      <w:bookmarkEnd w:id="406"/>
    </w:p>
    <w:p w14:paraId="2711AB98" w14:textId="77777777" w:rsidR="00DA77F0" w:rsidRDefault="00DA77F0" w:rsidP="00DA77F0">
      <w:r>
        <w:t>File format settings are in the file format panel (</w:t>
      </w:r>
      <w:r>
        <w:fldChar w:fldCharType="begin"/>
      </w:r>
      <w:r>
        <w:instrText xml:space="preserve"> REF _Ref406769932 \h </w:instrText>
      </w:r>
      <w:r>
        <w:fldChar w:fldCharType="separate"/>
      </w:r>
      <w:r w:rsidR="00B137B9">
        <w:t xml:space="preserve">Figure </w:t>
      </w:r>
      <w:r w:rsidR="00B137B9">
        <w:rPr>
          <w:noProof/>
        </w:rPr>
        <w:t>22</w:t>
      </w:r>
      <w:r w:rsidR="00B137B9">
        <w:noBreakHyphen/>
      </w:r>
      <w:r w:rsidR="00B137B9">
        <w:rPr>
          <w:noProof/>
        </w:rPr>
        <w:t>4</w:t>
      </w:r>
      <w:r>
        <w:fldChar w:fldCharType="end"/>
      </w:r>
      <w:r>
        <w:t>).</w:t>
      </w:r>
    </w:p>
    <w:p w14:paraId="6BF0BC16" w14:textId="77777777" w:rsidR="00DA77F0" w:rsidRDefault="00DA77F0" w:rsidP="00DA77F0">
      <w:pPr>
        <w:jc w:val="center"/>
      </w:pPr>
      <w:r>
        <w:rPr>
          <w:noProof/>
          <w:lang w:eastAsia="en-US"/>
        </w:rPr>
        <w:lastRenderedPageBreak/>
        <w:drawing>
          <wp:inline distT="0" distB="0" distL="0" distR="0" wp14:anchorId="44F27693" wp14:editId="1FE4A795">
            <wp:extent cx="2980944" cy="3227832"/>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2980944" cy="3227832"/>
                    </a:xfrm>
                    <a:prstGeom prst="rect">
                      <a:avLst/>
                    </a:prstGeom>
                    <a:noFill/>
                    <a:ln>
                      <a:noFill/>
                    </a:ln>
                  </pic:spPr>
                </pic:pic>
              </a:graphicData>
            </a:graphic>
          </wp:inline>
        </w:drawing>
      </w:r>
    </w:p>
    <w:p w14:paraId="0D6C77FB" w14:textId="6CA38220" w:rsidR="00DA77F0" w:rsidRDefault="00DA77F0" w:rsidP="00DA77F0">
      <w:pPr>
        <w:pStyle w:val="Caption"/>
        <w:jc w:val="center"/>
      </w:pPr>
      <w:bookmarkStart w:id="407" w:name="_Ref406769932"/>
      <w:bookmarkStart w:id="408" w:name="_Toc457293821"/>
      <w:r>
        <w:t xml:space="preserve">Figure </w:t>
      </w:r>
      <w:r w:rsidR="00AD39CE">
        <w:fldChar w:fldCharType="begin"/>
      </w:r>
      <w:r w:rsidR="00AD39CE">
        <w:instrText xml:space="preserve"> STYLEREF 1 \s </w:instrText>
      </w:r>
      <w:r w:rsidR="00AD39CE">
        <w:fldChar w:fldCharType="separate"/>
      </w:r>
      <w:r w:rsidR="00B137B9">
        <w:rPr>
          <w:noProof/>
        </w:rPr>
        <w:t>22</w:t>
      </w:r>
      <w:r w:rsidR="00AD39CE">
        <w:rPr>
          <w:noProof/>
        </w:rPr>
        <w:fldChar w:fldCharType="end"/>
      </w:r>
      <w:r w:rsidR="00033327">
        <w:noBreakHyphen/>
      </w:r>
      <w:r w:rsidR="00AD39CE">
        <w:fldChar w:fldCharType="begin"/>
      </w:r>
      <w:r w:rsidR="00AD39CE">
        <w:instrText xml:space="preserve"> SEQ Figure \* ARABIC \s 1 </w:instrText>
      </w:r>
      <w:r w:rsidR="00AD39CE">
        <w:fldChar w:fldCharType="separate"/>
      </w:r>
      <w:r w:rsidR="00B137B9">
        <w:rPr>
          <w:noProof/>
        </w:rPr>
        <w:t>4</w:t>
      </w:r>
      <w:r w:rsidR="00AD39CE">
        <w:rPr>
          <w:noProof/>
        </w:rPr>
        <w:fldChar w:fldCharType="end"/>
      </w:r>
      <w:bookmarkEnd w:id="407"/>
      <w:r>
        <w:t>. Settings, file format panel.</w:t>
      </w:r>
      <w:bookmarkEnd w:id="408"/>
    </w:p>
    <w:p w14:paraId="15437F86" w14:textId="77777777" w:rsidR="00DA77F0" w:rsidRPr="00A85B98" w:rsidRDefault="00DA77F0" w:rsidP="00DA77F0">
      <w:pPr>
        <w:pStyle w:val="Heading3"/>
      </w:pPr>
      <w:r>
        <w:t>Override voxel size</w:t>
      </w:r>
    </w:p>
    <w:p w14:paraId="597FF904" w14:textId="77777777" w:rsidR="00DA77F0" w:rsidRDefault="00DA77F0" w:rsidP="00DA77F0">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r>
      <w:r>
        <w:instrText xml:space="preserve"> REF _Ref406770169 \r \h </w:instrText>
      </w:r>
      <w:r>
        <w:fldChar w:fldCharType="separate"/>
      </w:r>
      <w:r w:rsidR="00B137B9">
        <w:t>Chapter 8</w:t>
      </w:r>
      <w:r>
        <w:fldChar w:fldCharType="end"/>
      </w:r>
      <w:r>
        <w:t xml:space="preserve"> for more details).</w:t>
      </w:r>
    </w:p>
    <w:p w14:paraId="21FDC171" w14:textId="48F3B87E" w:rsidR="004618AC" w:rsidRDefault="004618AC" w:rsidP="004618AC">
      <w:pPr>
        <w:pStyle w:val="Heading3"/>
      </w:pPr>
      <w:r>
        <w:t>Component filter</w:t>
      </w:r>
    </w:p>
    <w:p w14:paraId="12079BE1" w14:textId="050081AA" w:rsidR="004618AC" w:rsidRDefault="004618AC" w:rsidP="00DA77F0">
      <w:r w:rsidRPr="00097DB3">
        <w:rPr>
          <w:b/>
        </w:rPr>
        <w:t>Size Threshold.</w:t>
      </w:r>
      <w:r>
        <w:t xml:space="preserve"> The default value for filtering component by size. Components having voxels less than the threshold value will not be used in the tracking calculations.</w:t>
      </w:r>
    </w:p>
    <w:p w14:paraId="101B5E62" w14:textId="1DBC1016" w:rsidR="004618AC" w:rsidRDefault="004618AC" w:rsidP="00DA77F0">
      <w:r w:rsidRPr="00097DB3">
        <w:rPr>
          <w:b/>
        </w:rPr>
        <w:t>Contact Factor.</w:t>
      </w:r>
      <w:r>
        <w:t xml:space="preserve"> A threshold for the overlap between two components so that </w:t>
      </w:r>
      <w:r w:rsidR="00097DB3">
        <w:t>large overlap enables the two components to be grouped together in the tracking calculations.</w:t>
      </w:r>
    </w:p>
    <w:p w14:paraId="52C1D3AA" w14:textId="128023D2" w:rsidR="00097DB3" w:rsidRDefault="00DA77F0" w:rsidP="00097DB3">
      <w:pPr>
        <w:pStyle w:val="Heading3"/>
      </w:pPr>
      <w:r w:rsidRPr="002F0F0F">
        <w:t>Default co</w:t>
      </w:r>
      <w:r w:rsidR="00097DB3">
        <w:t>lors for excitation wavelengths</w:t>
      </w:r>
    </w:p>
    <w:p w14:paraId="1D80F748" w14:textId="0939F434" w:rsidR="00DA77F0" w:rsidRDefault="00DA77F0" w:rsidP="00DA77F0">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C9C05B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79B3D0D" w14:textId="77777777" w:rsidR="00DA77F0" w:rsidRDefault="00DA77F0" w:rsidP="00C34AFF">
            <w:pPr>
              <w:pStyle w:val="Icon"/>
            </w:pPr>
            <w:r>
              <w:rPr>
                <w:noProof/>
                <w:lang w:eastAsia="en-US"/>
              </w:rPr>
              <mc:AlternateContent>
                <mc:Choice Requires="wpg">
                  <w:drawing>
                    <wp:inline distT="0" distB="0" distL="0" distR="0" wp14:anchorId="53A1484E" wp14:editId="6D5FB133">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B140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98208E5"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78934298" w14:textId="77777777" w:rsidR="00DA77F0" w:rsidRDefault="00DA77F0" w:rsidP="00DA77F0">
      <w:pPr>
        <w:pStyle w:val="Heading2"/>
      </w:pPr>
      <w:bookmarkStart w:id="409" w:name="_Toc457293756"/>
      <w:r>
        <w:lastRenderedPageBreak/>
        <w:t>Settings through the “fluorender.set” File</w:t>
      </w:r>
      <w:bookmarkEnd w:id="409"/>
    </w:p>
    <w:p w14:paraId="446EC59E" w14:textId="77777777" w:rsidR="00DA77F0" w:rsidRDefault="00DA77F0" w:rsidP="00DA77F0">
      <w:r>
        <w:t>Some advanced and experimental settings of FluoRender are not exposed in the user interface. You have to modify these settings in the “fluorender.set” file. The “fluorender.set” is a text file that can be edited by any text file editor, such as WordPad or TextEdit. Settings are grouped under entries, whose names are in brackets. An entry can have multiple values. You need to locate a value under an entry, and then change the value behind the equal sign. Depending on the operating system, you may need the administrator privilege to make modifications to the file.</w:t>
      </w:r>
    </w:p>
    <w:p w14:paraId="68A016BD" w14:textId="77777777" w:rsidR="00DA77F0" w:rsidRDefault="00DA77F0" w:rsidP="00DA77F0">
      <w:pPr>
        <w:pStyle w:val="Heading3"/>
      </w:pPr>
      <w:r>
        <w:t>Ten-bit output</w:t>
      </w:r>
    </w:p>
    <w:p w14:paraId="6095306B" w14:textId="77777777" w:rsidR="00DA77F0" w:rsidRDefault="00DA77F0" w:rsidP="00DA77F0">
      <w:r>
        <w:t>Change the values under [pixel format] to modify the color bits.</w:t>
      </w:r>
    </w:p>
    <w:p w14:paraId="566F57F4" w14:textId="77777777" w:rsidR="00DA77F0" w:rsidRDefault="00DA77F0" w:rsidP="00DA77F0">
      <w:r>
        <w:t>To enable 10-bit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2E168F4" w14:textId="77777777" w:rsidTr="00C34AFF">
        <w:tc>
          <w:tcPr>
            <w:tcW w:w="7020" w:type="dxa"/>
            <w:shd w:val="clear" w:color="auto" w:fill="E8F1E2" w:themeFill="accent2" w:themeFillTint="33"/>
          </w:tcPr>
          <w:p w14:paraId="088E18BD" w14:textId="77777777" w:rsidR="00DA77F0" w:rsidRPr="00EC0848" w:rsidRDefault="00DA77F0" w:rsidP="00C34AFF">
            <w:pPr>
              <w:rPr>
                <w:rFonts w:ascii="Courier New" w:hAnsi="Courier New" w:cs="Courier New"/>
              </w:rPr>
            </w:pPr>
            <w:r w:rsidRPr="00EC0848">
              <w:rPr>
                <w:rFonts w:ascii="Courier New" w:hAnsi="Courier New" w:cs="Courier New"/>
              </w:rPr>
              <w:t>[pixel\ format]</w:t>
            </w:r>
          </w:p>
          <w:p w14:paraId="4E57D01E" w14:textId="77777777" w:rsidR="00DA77F0" w:rsidRPr="00EC0848" w:rsidRDefault="00DA77F0" w:rsidP="00C34AFF">
            <w:pPr>
              <w:rPr>
                <w:rFonts w:ascii="Courier New" w:hAnsi="Courier New" w:cs="Courier New"/>
              </w:rPr>
            </w:pPr>
            <w:r>
              <w:rPr>
                <w:rFonts w:ascii="Courier New" w:hAnsi="Courier New" w:cs="Courier New"/>
              </w:rPr>
              <w:t>red_bit=10</w:t>
            </w:r>
          </w:p>
          <w:p w14:paraId="19D7F75A" w14:textId="77777777" w:rsidR="00DA77F0" w:rsidRPr="00EC0848" w:rsidRDefault="00DA77F0" w:rsidP="00C34AFF">
            <w:pPr>
              <w:rPr>
                <w:rFonts w:ascii="Courier New" w:hAnsi="Courier New" w:cs="Courier New"/>
              </w:rPr>
            </w:pPr>
            <w:r>
              <w:rPr>
                <w:rFonts w:ascii="Courier New" w:hAnsi="Courier New" w:cs="Courier New"/>
              </w:rPr>
              <w:t>green_bit=10</w:t>
            </w:r>
          </w:p>
          <w:p w14:paraId="0D38F31E" w14:textId="77777777" w:rsidR="00DA77F0" w:rsidRPr="00EC0848" w:rsidRDefault="00DA77F0" w:rsidP="00C34AFF">
            <w:pPr>
              <w:rPr>
                <w:rFonts w:ascii="Courier New" w:hAnsi="Courier New" w:cs="Courier New"/>
              </w:rPr>
            </w:pPr>
            <w:r>
              <w:rPr>
                <w:rFonts w:ascii="Courier New" w:hAnsi="Courier New" w:cs="Courier New"/>
              </w:rPr>
              <w:t>blue_bit=10</w:t>
            </w:r>
          </w:p>
          <w:p w14:paraId="5CD37AF2" w14:textId="77777777" w:rsidR="00DA77F0" w:rsidRPr="00EC0848" w:rsidRDefault="00DA77F0" w:rsidP="00C34AFF">
            <w:pPr>
              <w:rPr>
                <w:rFonts w:ascii="Courier New" w:hAnsi="Courier New" w:cs="Courier New"/>
              </w:rPr>
            </w:pPr>
            <w:r w:rsidRPr="00EC0848">
              <w:rPr>
                <w:rFonts w:ascii="Courier New" w:hAnsi="Courier New" w:cs="Courier New"/>
              </w:rPr>
              <w:t>alpha_bit</w:t>
            </w:r>
            <w:r>
              <w:rPr>
                <w:rFonts w:ascii="Courier New" w:hAnsi="Courier New" w:cs="Courier New"/>
              </w:rPr>
              <w:t>=2</w:t>
            </w:r>
          </w:p>
          <w:p w14:paraId="382086D5" w14:textId="77777777" w:rsidR="00DA77F0" w:rsidRDefault="00DA77F0" w:rsidP="00C34AFF">
            <w:r w:rsidRPr="00EC0848">
              <w:rPr>
                <w:rFonts w:ascii="Courier New" w:hAnsi="Courier New" w:cs="Courier New"/>
              </w:rPr>
              <w:t>depth_bit=24</w:t>
            </w:r>
          </w:p>
        </w:tc>
      </w:tr>
    </w:tbl>
    <w:p w14:paraId="2C842EBC" w14:textId="77777777" w:rsidR="00DA77F0" w:rsidRDefault="00DA77F0" w:rsidP="00DA77F0">
      <w:pPr>
        <w:pStyle w:val="Caption"/>
        <w:jc w:val="center"/>
      </w:pPr>
      <w:r>
        <w:t xml:space="preserve">List </w:t>
      </w:r>
      <w:r w:rsidR="00AD39CE">
        <w:fldChar w:fldCharType="begin"/>
      </w:r>
      <w:r w:rsidR="00AD39CE">
        <w:instrText xml:space="preserve"> STYLEREF 1 \s </w:instrText>
      </w:r>
      <w:r w:rsidR="00AD39CE">
        <w:fldChar w:fldCharType="separate"/>
      </w:r>
      <w:r w:rsidR="00B137B9">
        <w:rPr>
          <w:noProof/>
        </w:rPr>
        <w:t>22</w:t>
      </w:r>
      <w:r w:rsidR="00AD39CE">
        <w:rPr>
          <w:noProof/>
        </w:rPr>
        <w:fldChar w:fldCharType="end"/>
      </w:r>
      <w:r>
        <w:noBreakHyphen/>
      </w:r>
      <w:r w:rsidR="00AD39CE">
        <w:fldChar w:fldCharType="begin"/>
      </w:r>
      <w:r w:rsidR="00AD39CE">
        <w:instrText xml:space="preserve"> SEQ List \* ARABIC \s 1 </w:instrText>
      </w:r>
      <w:r w:rsidR="00AD39CE">
        <w:fldChar w:fldCharType="separate"/>
      </w:r>
      <w:r w:rsidR="00B137B9">
        <w:rPr>
          <w:noProof/>
        </w:rPr>
        <w:t>1</w:t>
      </w:r>
      <w:r w:rsidR="00AD39CE">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36ABA5DD"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601B0D2" w14:textId="77777777" w:rsidR="00DA77F0" w:rsidRDefault="00DA77F0" w:rsidP="00C34AFF">
            <w:pPr>
              <w:pStyle w:val="Icon"/>
            </w:pPr>
            <w:r>
              <w:rPr>
                <w:noProof/>
                <w:lang w:eastAsia="en-US"/>
              </w:rPr>
              <mc:AlternateContent>
                <mc:Choice Requires="wpg">
                  <w:drawing>
                    <wp:inline distT="0" distB="0" distL="0" distR="0" wp14:anchorId="0B1DDBB4" wp14:editId="13824AB5">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CF5B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E94FEA"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You will need the latest professional graphics card (AMD FirePro or Nvidia Quadro) and a 10-bit capable LCD display to use this feature. This feature is also Windows only. Ten-bit signals are not supported by Thunderbolt or HDMI connections. You have to use DisplayPort to enable this feature.</w:t>
            </w:r>
          </w:p>
        </w:tc>
      </w:tr>
    </w:tbl>
    <w:p w14:paraId="7206F1AA" w14:textId="77777777" w:rsidR="00DA77F0" w:rsidRPr="00515460" w:rsidRDefault="00DA77F0" w:rsidP="00DA77F0">
      <w:pPr>
        <w:spacing w:after="120"/>
      </w:pPr>
    </w:p>
    <w:p w14:paraId="0F71F38F" w14:textId="77777777" w:rsidR="00DA77F0" w:rsidRDefault="00DA77F0" w:rsidP="00DA77F0">
      <w:pPr>
        <w:spacing w:after="120"/>
      </w:pPr>
      <w:r>
        <w:t>The default settings are: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E94B681" w14:textId="77777777" w:rsidTr="00C34AFF">
        <w:tc>
          <w:tcPr>
            <w:tcW w:w="7020" w:type="dxa"/>
            <w:shd w:val="clear" w:color="auto" w:fill="E8F1E2" w:themeFill="accent2" w:themeFillTint="33"/>
          </w:tcPr>
          <w:p w14:paraId="21995E89" w14:textId="77777777" w:rsidR="00DA77F0" w:rsidRPr="00EC0848" w:rsidRDefault="00DA77F0" w:rsidP="00C34AFF">
            <w:pPr>
              <w:rPr>
                <w:rFonts w:ascii="Courier New" w:hAnsi="Courier New" w:cs="Courier New"/>
              </w:rPr>
            </w:pPr>
            <w:r w:rsidRPr="00EC0848">
              <w:rPr>
                <w:rFonts w:ascii="Courier New" w:hAnsi="Courier New" w:cs="Courier New"/>
              </w:rPr>
              <w:t>[pixel\ format]</w:t>
            </w:r>
          </w:p>
          <w:p w14:paraId="13CC8058" w14:textId="77777777" w:rsidR="00DA77F0" w:rsidRPr="00EC0848" w:rsidRDefault="00DA77F0" w:rsidP="00C34AFF">
            <w:pPr>
              <w:rPr>
                <w:rFonts w:ascii="Courier New" w:hAnsi="Courier New" w:cs="Courier New"/>
              </w:rPr>
            </w:pPr>
            <w:r w:rsidRPr="00EC0848">
              <w:rPr>
                <w:rFonts w:ascii="Courier New" w:hAnsi="Courier New" w:cs="Courier New"/>
              </w:rPr>
              <w:t>red_bit=8</w:t>
            </w:r>
          </w:p>
          <w:p w14:paraId="276469E4" w14:textId="77777777" w:rsidR="00DA77F0" w:rsidRPr="00EC0848" w:rsidRDefault="00DA77F0" w:rsidP="00C34AFF">
            <w:pPr>
              <w:rPr>
                <w:rFonts w:ascii="Courier New" w:hAnsi="Courier New" w:cs="Courier New"/>
              </w:rPr>
            </w:pPr>
            <w:r w:rsidRPr="00EC0848">
              <w:rPr>
                <w:rFonts w:ascii="Courier New" w:hAnsi="Courier New" w:cs="Courier New"/>
              </w:rPr>
              <w:t>green_bit=8</w:t>
            </w:r>
          </w:p>
          <w:p w14:paraId="523F12F7" w14:textId="77777777" w:rsidR="00DA77F0" w:rsidRPr="00EC0848" w:rsidRDefault="00DA77F0" w:rsidP="00C34AFF">
            <w:pPr>
              <w:rPr>
                <w:rFonts w:ascii="Courier New" w:hAnsi="Courier New" w:cs="Courier New"/>
              </w:rPr>
            </w:pPr>
            <w:r w:rsidRPr="00EC0848">
              <w:rPr>
                <w:rFonts w:ascii="Courier New" w:hAnsi="Courier New" w:cs="Courier New"/>
              </w:rPr>
              <w:t>blue_bit=8</w:t>
            </w:r>
          </w:p>
          <w:p w14:paraId="58C75DFA" w14:textId="77777777" w:rsidR="00DA77F0" w:rsidRPr="00EC0848" w:rsidRDefault="00DA77F0" w:rsidP="00C34AFF">
            <w:pPr>
              <w:rPr>
                <w:rFonts w:ascii="Courier New" w:hAnsi="Courier New" w:cs="Courier New"/>
              </w:rPr>
            </w:pPr>
            <w:r w:rsidRPr="00EC0848">
              <w:rPr>
                <w:rFonts w:ascii="Courier New" w:hAnsi="Courier New" w:cs="Courier New"/>
              </w:rPr>
              <w:t>alpha_bit=8</w:t>
            </w:r>
          </w:p>
          <w:p w14:paraId="736D2E43" w14:textId="77777777" w:rsidR="00DA77F0" w:rsidRDefault="00DA77F0" w:rsidP="00C34AFF">
            <w:r w:rsidRPr="00EC0848">
              <w:rPr>
                <w:rFonts w:ascii="Courier New" w:hAnsi="Courier New" w:cs="Courier New"/>
              </w:rPr>
              <w:t>depth_bit=24</w:t>
            </w:r>
          </w:p>
        </w:tc>
      </w:tr>
    </w:tbl>
    <w:p w14:paraId="6A2A3792" w14:textId="77777777" w:rsidR="00DA77F0" w:rsidRDefault="00DA77F0" w:rsidP="00DA77F0">
      <w:pPr>
        <w:pStyle w:val="Caption"/>
        <w:jc w:val="center"/>
      </w:pPr>
      <w:r>
        <w:t xml:space="preserve">List </w:t>
      </w:r>
      <w:r w:rsidR="00AD39CE">
        <w:fldChar w:fldCharType="begin"/>
      </w:r>
      <w:r w:rsidR="00AD39CE">
        <w:instrText xml:space="preserve"> STYLEREF 1 \s </w:instrText>
      </w:r>
      <w:r w:rsidR="00AD39CE">
        <w:fldChar w:fldCharType="separate"/>
      </w:r>
      <w:r w:rsidR="00B137B9">
        <w:rPr>
          <w:noProof/>
        </w:rPr>
        <w:t>22</w:t>
      </w:r>
      <w:r w:rsidR="00AD39CE">
        <w:rPr>
          <w:noProof/>
        </w:rPr>
        <w:fldChar w:fldCharType="end"/>
      </w:r>
      <w:r>
        <w:noBreakHyphen/>
      </w:r>
      <w:r w:rsidR="00AD39CE">
        <w:fldChar w:fldCharType="begin"/>
      </w:r>
      <w:r w:rsidR="00AD39CE">
        <w:instrText xml:space="preserve"> SEQ List \* ARABIC \s 1 </w:instrText>
      </w:r>
      <w:r w:rsidR="00AD39CE">
        <w:fldChar w:fldCharType="separate"/>
      </w:r>
      <w:r w:rsidR="00B137B9">
        <w:rPr>
          <w:noProof/>
        </w:rPr>
        <w:t>2</w:t>
      </w:r>
      <w:r w:rsidR="00AD39CE">
        <w:rPr>
          <w:noProof/>
        </w:rPr>
        <w:fldChar w:fldCharType="end"/>
      </w:r>
      <w:r>
        <w:t>. Pixel format settings for standard output.</w:t>
      </w:r>
    </w:p>
    <w:p w14:paraId="70A2CB88" w14:textId="77777777" w:rsidR="00DA77F0" w:rsidRDefault="00DA77F0" w:rsidP="00DA77F0">
      <w:pPr>
        <w:pStyle w:val="Heading3"/>
      </w:pPr>
      <w:r>
        <w:t>Antialiasing</w:t>
      </w:r>
    </w:p>
    <w:p w14:paraId="30670509" w14:textId="77777777" w:rsidR="00DA77F0" w:rsidRDefault="00DA77F0" w:rsidP="00DA77F0">
      <w:r>
        <w:t>Change the value of “samples” under [pixel format] for antialiasing settings. The setting of 0 disables antialiasing. Setting of a higher number can smooth jagged edges and lines of the rendering.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AD1DE12" w14:textId="77777777" w:rsidTr="00C34AFF">
        <w:tc>
          <w:tcPr>
            <w:tcW w:w="7020" w:type="dxa"/>
            <w:shd w:val="clear" w:color="auto" w:fill="E8F1E2" w:themeFill="accent2" w:themeFillTint="33"/>
          </w:tcPr>
          <w:p w14:paraId="7B390202" w14:textId="77777777" w:rsidR="00DA77F0" w:rsidRPr="00EC0848" w:rsidRDefault="00DA77F0" w:rsidP="00C34AFF">
            <w:pPr>
              <w:rPr>
                <w:rFonts w:ascii="Courier New" w:hAnsi="Courier New" w:cs="Courier New"/>
              </w:rPr>
            </w:pPr>
            <w:r w:rsidRPr="00EC0848">
              <w:rPr>
                <w:rFonts w:ascii="Courier New" w:hAnsi="Courier New" w:cs="Courier New"/>
              </w:rPr>
              <w:t>[pixel\ format]</w:t>
            </w:r>
          </w:p>
          <w:p w14:paraId="550EFB77" w14:textId="77777777" w:rsidR="00DA77F0" w:rsidRDefault="00DA77F0" w:rsidP="00C34AFF">
            <w:r w:rsidRPr="00515460">
              <w:rPr>
                <w:rFonts w:ascii="Courier New" w:hAnsi="Courier New" w:cs="Courier New"/>
              </w:rPr>
              <w:t>samples=4</w:t>
            </w:r>
          </w:p>
        </w:tc>
      </w:tr>
    </w:tbl>
    <w:p w14:paraId="20412A37" w14:textId="77777777" w:rsidR="00DA77F0" w:rsidRDefault="00DA77F0" w:rsidP="00DA77F0">
      <w:pPr>
        <w:pStyle w:val="Caption"/>
        <w:jc w:val="center"/>
      </w:pPr>
      <w:r>
        <w:t xml:space="preserve">List </w:t>
      </w:r>
      <w:r w:rsidR="00AD39CE">
        <w:fldChar w:fldCharType="begin"/>
      </w:r>
      <w:r w:rsidR="00AD39CE">
        <w:instrText xml:space="preserve"> STYLEREF 1 \s </w:instrText>
      </w:r>
      <w:r w:rsidR="00AD39CE">
        <w:fldChar w:fldCharType="separate"/>
      </w:r>
      <w:r w:rsidR="00B137B9">
        <w:rPr>
          <w:noProof/>
        </w:rPr>
        <w:t>22</w:t>
      </w:r>
      <w:r w:rsidR="00AD39CE">
        <w:rPr>
          <w:noProof/>
        </w:rPr>
        <w:fldChar w:fldCharType="end"/>
      </w:r>
      <w:r>
        <w:noBreakHyphen/>
      </w:r>
      <w:r w:rsidR="00AD39CE">
        <w:fldChar w:fldCharType="begin"/>
      </w:r>
      <w:r w:rsidR="00AD39CE">
        <w:instrText xml:space="preserve"> SEQ List \* ARABIC \s 1 </w:instrText>
      </w:r>
      <w:r w:rsidR="00AD39CE">
        <w:fldChar w:fldCharType="separate"/>
      </w:r>
      <w:r w:rsidR="00B137B9">
        <w:rPr>
          <w:noProof/>
        </w:rPr>
        <w:t>3</w:t>
      </w:r>
      <w:r w:rsidR="00AD39CE">
        <w:rPr>
          <w:noProof/>
        </w:rPr>
        <w:fldChar w:fldCharType="end"/>
      </w:r>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143D965"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FD3301" w14:textId="77777777" w:rsidR="00DA77F0" w:rsidRDefault="00DA77F0" w:rsidP="00C34AFF">
            <w:pPr>
              <w:pStyle w:val="Icon"/>
            </w:pPr>
            <w:r>
              <w:rPr>
                <w:noProof/>
                <w:lang w:eastAsia="en-US"/>
              </w:rPr>
              <mc:AlternateContent>
                <mc:Choice Requires="wpg">
                  <w:drawing>
                    <wp:inline distT="0" distB="0" distL="0" distR="0" wp14:anchorId="0878ABB8" wp14:editId="18605A88">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88C4B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29AA1F3"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The actually supported sample number varies depending on your graphics hardware. Set it to 0 if antialiasing is not supported by your graphics card, or rendering becomes too slow.</w:t>
            </w:r>
          </w:p>
        </w:tc>
      </w:tr>
    </w:tbl>
    <w:p w14:paraId="72F7C3AA" w14:textId="77777777" w:rsidR="00DA77F0" w:rsidRDefault="00DA77F0" w:rsidP="00DA77F0"/>
    <w:p w14:paraId="261A5801" w14:textId="77777777" w:rsidR="00DA77F0" w:rsidRDefault="00DA77F0" w:rsidP="00DA77F0">
      <w:pPr>
        <w:pStyle w:val="Heading3"/>
      </w:pPr>
      <w:r>
        <w:lastRenderedPageBreak/>
        <w:t>Selection of OpenCL GPUs</w:t>
      </w:r>
    </w:p>
    <w:p w14:paraId="5BAEF2F5" w14:textId="77777777" w:rsidR="00DA77F0" w:rsidRDefault="00DA77F0" w:rsidP="00DA77F0">
      <w:r>
        <w:t>Change the value of “device_id” under [cl device] to select a different GPU for OpenCL calculations. The installed and activated GPUs are numbered starting from 0. Make sure that the selected GPU ID is within the valid range.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6E7EC66B" w14:textId="77777777" w:rsidTr="00C34AFF">
        <w:tc>
          <w:tcPr>
            <w:tcW w:w="7020" w:type="dxa"/>
            <w:shd w:val="clear" w:color="auto" w:fill="E8F1E2" w:themeFill="accent2" w:themeFillTint="33"/>
          </w:tcPr>
          <w:p w14:paraId="61AB7D9D" w14:textId="77777777" w:rsidR="00DA77F0" w:rsidRPr="00EC0848" w:rsidRDefault="00DA77F0" w:rsidP="00C34AFF">
            <w:pPr>
              <w:rPr>
                <w:rFonts w:ascii="Courier New" w:hAnsi="Courier New" w:cs="Courier New"/>
              </w:rPr>
            </w:pPr>
            <w:r w:rsidRPr="00EC0848">
              <w:rPr>
                <w:rFonts w:ascii="Courier New" w:hAnsi="Courier New" w:cs="Courier New"/>
              </w:rPr>
              <w:t>[</w:t>
            </w:r>
            <w:r>
              <w:rPr>
                <w:rFonts w:ascii="Courier New" w:hAnsi="Courier New" w:cs="Courier New"/>
              </w:rPr>
              <w:t>cl</w:t>
            </w:r>
            <w:r w:rsidRPr="00EC0848">
              <w:rPr>
                <w:rFonts w:ascii="Courier New" w:hAnsi="Courier New" w:cs="Courier New"/>
              </w:rPr>
              <w:t xml:space="preserve">\ </w:t>
            </w:r>
            <w:r>
              <w:rPr>
                <w:rFonts w:ascii="Courier New" w:hAnsi="Courier New" w:cs="Courier New"/>
              </w:rPr>
              <w:t>device</w:t>
            </w:r>
            <w:r w:rsidRPr="00EC0848">
              <w:rPr>
                <w:rFonts w:ascii="Courier New" w:hAnsi="Courier New" w:cs="Courier New"/>
              </w:rPr>
              <w:t>]</w:t>
            </w:r>
          </w:p>
          <w:p w14:paraId="0AFEDD5C" w14:textId="77777777" w:rsidR="00DA77F0" w:rsidRDefault="00DA77F0" w:rsidP="00C34AFF">
            <w:r>
              <w:rPr>
                <w:rFonts w:ascii="Courier New" w:hAnsi="Courier New" w:cs="Courier New"/>
              </w:rPr>
              <w:t>device_id=0</w:t>
            </w:r>
          </w:p>
        </w:tc>
      </w:tr>
    </w:tbl>
    <w:p w14:paraId="108EF953" w14:textId="77777777" w:rsidR="00DA77F0" w:rsidRDefault="00DA77F0" w:rsidP="00DA77F0">
      <w:pPr>
        <w:pStyle w:val="Caption"/>
        <w:jc w:val="center"/>
      </w:pPr>
      <w:r>
        <w:t xml:space="preserve">List </w:t>
      </w:r>
      <w:r w:rsidR="00AD39CE">
        <w:fldChar w:fldCharType="begin"/>
      </w:r>
      <w:r w:rsidR="00AD39CE">
        <w:instrText xml:space="preserve"> STYLEREF 1 \s </w:instrText>
      </w:r>
      <w:r w:rsidR="00AD39CE">
        <w:fldChar w:fldCharType="separate"/>
      </w:r>
      <w:r w:rsidR="00B137B9">
        <w:rPr>
          <w:noProof/>
        </w:rPr>
        <w:t>22</w:t>
      </w:r>
      <w:r w:rsidR="00AD39CE">
        <w:rPr>
          <w:noProof/>
        </w:rPr>
        <w:fldChar w:fldCharType="end"/>
      </w:r>
      <w:r>
        <w:noBreakHyphen/>
      </w:r>
      <w:r w:rsidR="00AD39CE">
        <w:fldChar w:fldCharType="begin"/>
      </w:r>
      <w:r w:rsidR="00AD39CE">
        <w:instrText xml:space="preserve"> SEQ List \* ARABIC \s 1 </w:instrText>
      </w:r>
      <w:r w:rsidR="00AD39CE">
        <w:fldChar w:fldCharType="separate"/>
      </w:r>
      <w:r w:rsidR="00B137B9">
        <w:rPr>
          <w:noProof/>
        </w:rPr>
        <w:t>4</w:t>
      </w:r>
      <w:r w:rsidR="00AD39CE">
        <w:rPr>
          <w:noProof/>
        </w:rPr>
        <w:fldChar w:fldCharType="end"/>
      </w:r>
      <w:r>
        <w:t>. Pixel format settings for antialiasing.</w:t>
      </w:r>
    </w:p>
    <w:p w14:paraId="57FFA1C5" w14:textId="77777777" w:rsidR="00DA77F0" w:rsidRDefault="00DA77F0" w:rsidP="00DA77F0"/>
    <w:p w14:paraId="04EDDA63" w14:textId="77777777" w:rsidR="00DA77F0" w:rsidRDefault="00DA77F0" w:rsidP="00DA77F0">
      <w:pPr>
        <w:pStyle w:val="Heading3"/>
      </w:pPr>
      <w:r>
        <w:t>Selection of OpenGL core profile version and GLSL version</w:t>
      </w:r>
    </w:p>
    <w:p w14:paraId="33DFB6F2" w14:textId="04C2E693" w:rsidR="00DA77F0" w:rsidRDefault="00DA77F0" w:rsidP="00DA77F0">
      <w:r>
        <w:t>Change the values “gl_major_ver” and “gl_minor_ver” under [context attrib] to set the OpenGL</w:t>
      </w:r>
      <w:r>
        <w:fldChar w:fldCharType="begin"/>
      </w:r>
      <w:r>
        <w:instrText xml:space="preserve"> XE "</w:instrText>
      </w:r>
      <w:r w:rsidRPr="00516479">
        <w:instrText>OpenGL</w:instrText>
      </w:r>
      <w:r>
        <w:instrText xml:space="preserve">" </w:instrText>
      </w:r>
      <w:r>
        <w:fldChar w:fldCharType="end"/>
      </w:r>
      <w:r>
        <w:t xml:space="preserve"> core profile version and GLSL version. Make sure that a valid version for your system is selected. T</w:t>
      </w:r>
      <w:r w:rsidR="007424D5">
        <w:t>he default OpenGL version is 4.4</w:t>
      </w:r>
      <w:r>
        <w:t>.</w:t>
      </w:r>
      <w:r w:rsidR="007424D5">
        <w:t xml:space="preserve"> If you experience any problem of using the core profile or creating context on your graphics card, you can set a third parameter “gl_profile_mask” to switch to the compatibility profile</w:t>
      </w:r>
      <w:r w:rsidR="00574DB9">
        <w:t>. For the parameter “gl_profile_mask”, setting it to 1 means the core profile, and setting it to 2 means compatibility profile. The default value for the profile mask is 1.</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2F5452D0" w14:textId="77777777" w:rsidTr="00C34AFF">
        <w:tc>
          <w:tcPr>
            <w:tcW w:w="7020" w:type="dxa"/>
            <w:shd w:val="clear" w:color="auto" w:fill="E8F1E2" w:themeFill="accent2" w:themeFillTint="33"/>
          </w:tcPr>
          <w:p w14:paraId="287A377C" w14:textId="77777777" w:rsidR="00DA77F0" w:rsidRPr="00EC0848" w:rsidRDefault="00DA77F0" w:rsidP="00C34AFF">
            <w:pPr>
              <w:rPr>
                <w:rFonts w:ascii="Courier New" w:hAnsi="Courier New" w:cs="Courier New"/>
              </w:rPr>
            </w:pPr>
            <w:r w:rsidRPr="00EC0848">
              <w:rPr>
                <w:rFonts w:ascii="Courier New" w:hAnsi="Courier New" w:cs="Courier New"/>
              </w:rPr>
              <w:t>[</w:t>
            </w:r>
            <w:r>
              <w:rPr>
                <w:rFonts w:ascii="Courier New" w:hAnsi="Courier New" w:cs="Courier New"/>
              </w:rPr>
              <w:t>context</w:t>
            </w:r>
            <w:r w:rsidRPr="00EC0848">
              <w:rPr>
                <w:rFonts w:ascii="Courier New" w:hAnsi="Courier New" w:cs="Courier New"/>
              </w:rPr>
              <w:t xml:space="preserve">\ </w:t>
            </w:r>
            <w:r>
              <w:rPr>
                <w:rFonts w:ascii="Courier New" w:hAnsi="Courier New" w:cs="Courier New"/>
              </w:rPr>
              <w:t>attrib</w:t>
            </w:r>
            <w:r w:rsidRPr="00EC0848">
              <w:rPr>
                <w:rFonts w:ascii="Courier New" w:hAnsi="Courier New" w:cs="Courier New"/>
              </w:rPr>
              <w:t>]</w:t>
            </w:r>
          </w:p>
          <w:p w14:paraId="73AF5427" w14:textId="77777777" w:rsidR="00DA77F0" w:rsidRDefault="00DA77F0" w:rsidP="00C34AFF">
            <w:pPr>
              <w:rPr>
                <w:rFonts w:ascii="Courier New" w:hAnsi="Courier New" w:cs="Courier New"/>
              </w:rPr>
            </w:pPr>
            <w:r>
              <w:rPr>
                <w:rFonts w:ascii="Courier New" w:hAnsi="Courier New" w:cs="Courier New"/>
              </w:rPr>
              <w:t>gl_major_ver=4</w:t>
            </w:r>
          </w:p>
          <w:p w14:paraId="459152C0" w14:textId="77777777" w:rsidR="00DA77F0" w:rsidRDefault="00DA77F0" w:rsidP="00C34AFF">
            <w:pPr>
              <w:rPr>
                <w:rFonts w:ascii="Courier New" w:hAnsi="Courier New" w:cs="Courier New"/>
              </w:rPr>
            </w:pPr>
            <w:r>
              <w:rPr>
                <w:rFonts w:ascii="Courier New" w:hAnsi="Courier New" w:cs="Courier New"/>
              </w:rPr>
              <w:t>gl_minor_ver=5</w:t>
            </w:r>
          </w:p>
          <w:p w14:paraId="283C60A5" w14:textId="58B9D81F" w:rsidR="007424D5" w:rsidRDefault="007424D5" w:rsidP="00C34AFF">
            <w:r w:rsidRPr="007424D5">
              <w:rPr>
                <w:rFonts w:ascii="Courier New" w:hAnsi="Courier New" w:cs="Courier New"/>
              </w:rPr>
              <w:t>gl_profile_mask=1</w:t>
            </w:r>
          </w:p>
        </w:tc>
      </w:tr>
    </w:tbl>
    <w:p w14:paraId="50F9CA3B" w14:textId="77777777" w:rsidR="00DA77F0" w:rsidRDefault="00DA77F0" w:rsidP="00DA77F0">
      <w:pPr>
        <w:pStyle w:val="Caption"/>
        <w:jc w:val="center"/>
      </w:pPr>
      <w:r>
        <w:t xml:space="preserve">List </w:t>
      </w:r>
      <w:r w:rsidR="00AD39CE">
        <w:fldChar w:fldCharType="begin"/>
      </w:r>
      <w:r w:rsidR="00AD39CE">
        <w:instrText xml:space="preserve"> STYLEREF 1 \s </w:instrText>
      </w:r>
      <w:r w:rsidR="00AD39CE">
        <w:fldChar w:fldCharType="separate"/>
      </w:r>
      <w:r w:rsidR="00B137B9">
        <w:rPr>
          <w:noProof/>
        </w:rPr>
        <w:t>22</w:t>
      </w:r>
      <w:r w:rsidR="00AD39CE">
        <w:rPr>
          <w:noProof/>
        </w:rPr>
        <w:fldChar w:fldCharType="end"/>
      </w:r>
      <w:r>
        <w:noBreakHyphen/>
      </w:r>
      <w:r w:rsidR="00AD39CE">
        <w:fldChar w:fldCharType="begin"/>
      </w:r>
      <w:r w:rsidR="00AD39CE">
        <w:instrText xml:space="preserve"> SEQ List \* ARABIC \s 1 </w:instrText>
      </w:r>
      <w:r w:rsidR="00AD39CE">
        <w:fldChar w:fldCharType="separate"/>
      </w:r>
      <w:r w:rsidR="00B137B9">
        <w:rPr>
          <w:noProof/>
        </w:rPr>
        <w:t>5</w:t>
      </w:r>
      <w:r w:rsidR="00AD39CE">
        <w:rPr>
          <w:noProof/>
        </w:rPr>
        <w:fldChar w:fldCharType="end"/>
      </w:r>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76A229E"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D01D04" w14:textId="77777777" w:rsidR="00DA77F0" w:rsidRDefault="00DA77F0" w:rsidP="00C34AFF">
            <w:pPr>
              <w:pStyle w:val="Icon"/>
            </w:pPr>
            <w:r>
              <w:rPr>
                <w:noProof/>
                <w:lang w:eastAsia="en-US"/>
              </w:rPr>
              <mc:AlternateContent>
                <mc:Choice Requires="wpg">
                  <w:drawing>
                    <wp:inline distT="0" distB="0" distL="0" distR="0" wp14:anchorId="437DDF15" wp14:editId="4EE41400">
                      <wp:extent cx="228600" cy="228600"/>
                      <wp:effectExtent l="0" t="0" r="0" b="0"/>
                      <wp:docPr id="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 name="Oval 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 name="Freeform 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A573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9MNYlhQUAAPARAAAOAAAAAAAAAAAAAAAAAC4CAABkcnMvZTJv&#10;RG9jLnhtbFBLAQItABQABgAIAAAAIQD4DCmZ2AAAAAMBAAAPAAAAAAAAAAAAAAAAAN8HAABkcnMv&#10;ZG93bnJldi54bWxQSwUGAAAAAAQABADzAAAA5AgAAAAA&#10;">
                      <v:oval id="Oval 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RRsIA&#10;AADbAAAADwAAAGRycy9kb3ducmV2LnhtbESP3WoCMRCF7wXfIYzQO80qVOxqFLG09MZKt32AYTNu&#10;tt1MQpKu69s3QsHLw/n5OJvdYDvRU4itYwXzWQGCuHa65UbB1+fLdAUiJmSNnWNScKUIu+14tMFS&#10;uwt/UF+lRuQRjiUqMCn5UspYG7IYZ84TZ+/sgsWUZWikDnjJ47aTi6JYSostZ4JBTwdD9U/1azPE&#10;+P7ZH17bp5Wl5vt0XYb3Iyr1MBn2axCJhnQP/7fftILFI9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RFGwgAAANsAAAAPAAAAAAAAAAAAAAAAAJgCAABkcnMvZG93&#10;bnJldi54bWxQSwUGAAAAAAQABAD1AAAAhwMAAAAA&#10;" fillcolor="#f24f4f [3204]" stroked="f" strokeweight="0">
                        <v:stroke joinstyle="miter"/>
                        <o:lock v:ext="edit" aspectratio="t"/>
                      </v:oval>
                      <v:shape id="Freeform 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oj8QA&#10;AADbAAAADwAAAGRycy9kb3ducmV2LnhtbESPwWrDMBBE74X8g9hAbo3cpJjWjRJCIOBToXFLrltr&#10;bZlaKyMpjtOvrwqFHoeZecNsdpPtxUg+dI4VPCwzEMS10x23Ct6r4/0TiBCRNfaOScGNAuy2s7sN&#10;Ftpd+Y3GU2xFgnAoUIGJcSikDLUhi2HpBuLkNc5bjEn6VmqP1wS3vVxlWS4tdpwWDA50MFR/nS5W&#10;wfn7oxovvjKvjS/Lx+fPc+6btVKL+bR/ARFpiv/hv3apFaxy+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aI/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FF5E54A"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For some graphics cards, anti-aliasing becomes unavailable under certain OpenGL versions. Straight lines become jagged without anti-aliasing. Change the OpenGL version to see if anti-aliasing is enabled.</w:t>
            </w:r>
          </w:p>
        </w:tc>
      </w:tr>
      <w:tr w:rsidR="00574DB9" w14:paraId="4AFD1307" w14:textId="77777777" w:rsidTr="00574DB9">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5017436" w14:textId="77777777" w:rsidR="00574DB9" w:rsidRDefault="00574DB9" w:rsidP="000B0FCA">
            <w:pPr>
              <w:pStyle w:val="Icon"/>
            </w:pPr>
            <w:r>
              <w:rPr>
                <w:noProof/>
                <w:lang w:eastAsia="en-US"/>
              </w:rPr>
              <mc:AlternateContent>
                <mc:Choice Requires="wpg">
                  <w:drawing>
                    <wp:inline distT="0" distB="0" distL="0" distR="0" wp14:anchorId="69CFD5D9" wp14:editId="654BCBA8">
                      <wp:extent cx="228600" cy="228600"/>
                      <wp:effectExtent l="0" t="0" r="0" b="0"/>
                      <wp:docPr id="4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6" name="Oval 4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7" name="Freeform 47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CC46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95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3MEqZ4hSA5vWx0nrBUWgG07oqaFUIrgmtXb5bgem/qz/WtaV9s&#10;/BMh8JCZiv7DN/bggH4MQMuHhgm8HI/P5kOEQ2CrXbtAiBzResIl8nff5Bt0SgdkWzBlVyOlbI+a&#10;/Xeofc55LV0wLPkfUJt3qH265yWbLu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7tveaokFAAD1EQAADgAAAAAAAAAAAAAAAAAuAgAAZHJz&#10;L2Uyb0RvYy54bWxQSwECLQAUAAYACAAAACEA+AwpmdgAAAADAQAADwAAAAAAAAAAAAAAAADjBwAA&#10;ZHJzL2Rvd25yZXYueG1sUEsFBgAAAAAEAAQA8wAAAOgIAAAAAA==&#10;">
                      <v:oval id="Oval 47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KDsMA&#10;AADcAAAADwAAAGRycy9kb3ducmV2LnhtbESP3WoCMRCF7wu+QxjBO81Wymq3RhFLxRtbavsAw2a6&#10;2XYzCUm6rm9vhEIvD+fn46w2g+1ETyG2jhXczwoQxLXTLTcKPj9epksQMSFr7ByTggtF2KxHdyus&#10;tDvzO/Wn1Ig8wrFCBSYlX0kZa0MW48x54ux9uWAxZRkaqQOe87jt5LwoSmmx5Uww6GlnqP45/doM&#10;Mb5/9rt9+7i01Hy/XcrwekSlJuNh+wQi0ZD+w3/tg1bwsCjh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4KDsMAAADcAAAADwAAAAAAAAAAAAAAAACYAgAAZHJzL2Rv&#10;d25yZXYueG1sUEsFBgAAAAAEAAQA9QAAAIgDAAAAAA==&#10;" fillcolor="#f24f4f [3204]" stroked="f" strokeweight="0">
                        <v:stroke joinstyle="miter"/>
                        <o:lock v:ext="edit" aspectratio="t"/>
                      </v:oval>
                      <v:shape id="Freeform 47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CHMUA&#10;AADcAAAADwAAAGRycy9kb3ducmV2LnhtbESPQUvEMBSE74L/ITzBm5u6LlutTRdZEHoS3Cp7fTav&#10;TbF5KUm2W/31RhA8DjPzDVPuFjuKmXwYHCu4XWUgiFunB+4VvDXPN/cgQkTWODomBV8UYFddXpRY&#10;aHfmV5oPsRcJwqFABSbGqZAytIYshpWbiJPXOW8xJul7qT2eE9yOcp1lW2lx4LRgcKK9ofbzcLIK&#10;jt/vzXzyjXnpfF1vHj6OW9/dKXV9tTw9goi0xP/wX7vWCjZ5Dr9n0hGQ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sI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13D41A2E" w14:textId="4B60224E" w:rsidR="00574DB9" w:rsidRDefault="00574DB9" w:rsidP="00574DB9">
            <w:pPr>
              <w:pStyle w:val="TipText"/>
              <w:cnfStyle w:val="000000000000" w:firstRow="0" w:lastRow="0" w:firstColumn="0" w:lastColumn="0" w:oddVBand="0" w:evenVBand="0" w:oddHBand="0" w:evenHBand="0" w:firstRowFirstColumn="0" w:firstRowLastColumn="0" w:lastRowFirstColumn="0" w:lastRowLastColumn="0"/>
            </w:pPr>
            <w:r>
              <w:t>Generally speaking, you need to set it to the core profile if you are running FluoRender on Mac OS X, or if you are using an Intel CPU-integrated GPU. For the Windows operating systems, if you are using a discrete graphics card with nVidia or AMD GPUs, you can set the profile mask to the core profile or the compatibility profile. However, we found that on certain AMD GPUs, especially the FirePro series, you might need to set it to the compatibility profile in order for certain functions (such as streaming) to work properly.</w:t>
            </w:r>
          </w:p>
        </w:tc>
      </w:tr>
    </w:tbl>
    <w:p w14:paraId="3DBF0654" w14:textId="77777777" w:rsidR="00DA77F0" w:rsidRDefault="00DA77F0" w:rsidP="00DA77F0">
      <w:pPr>
        <w:spacing w:after="240"/>
      </w:pPr>
    </w:p>
    <w:p w14:paraId="646292F7" w14:textId="77777777" w:rsidR="00DA77F0" w:rsidRDefault="00DA77F0" w:rsidP="00DA77F0">
      <w:pPr>
        <w:pStyle w:val="Heading3"/>
      </w:pPr>
      <w:r>
        <w:t>Soft threshold</w:t>
      </w:r>
    </w:p>
    <w:p w14:paraId="34ACEE64" w14:textId="77777777" w:rsidR="00DA77F0" w:rsidRDefault="00DA77F0" w:rsidP="00DA77F0">
      <w:r>
        <w:t>Change this value so that threshold settings of a volume use a value range to transit from low to high values. This can give the edges a soft look. This feature is turned off by setting the value to 0.</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3EE53E7" w14:textId="77777777" w:rsidTr="00C34AFF">
        <w:tc>
          <w:tcPr>
            <w:tcW w:w="7020" w:type="dxa"/>
            <w:shd w:val="clear" w:color="auto" w:fill="E8F1E2" w:themeFill="accent2" w:themeFillTint="33"/>
          </w:tcPr>
          <w:p w14:paraId="694231F1" w14:textId="77777777" w:rsidR="00DA77F0" w:rsidRPr="00EC0848" w:rsidRDefault="00DA77F0" w:rsidP="00C34AFF">
            <w:pPr>
              <w:rPr>
                <w:rFonts w:ascii="Courier New" w:hAnsi="Courier New" w:cs="Courier New"/>
              </w:rPr>
            </w:pPr>
            <w:r w:rsidRPr="00EC0848">
              <w:rPr>
                <w:rFonts w:ascii="Courier New" w:hAnsi="Courier New" w:cs="Courier New"/>
              </w:rPr>
              <w:t>[</w:t>
            </w:r>
            <w:r>
              <w:rPr>
                <w:rFonts w:ascii="Courier New" w:hAnsi="Courier New" w:cs="Courier New"/>
              </w:rPr>
              <w:t>soft</w:t>
            </w:r>
            <w:r w:rsidRPr="00EC0848">
              <w:rPr>
                <w:rFonts w:ascii="Courier New" w:hAnsi="Courier New" w:cs="Courier New"/>
              </w:rPr>
              <w:t xml:space="preserve">\ </w:t>
            </w:r>
            <w:r>
              <w:rPr>
                <w:rFonts w:ascii="Courier New" w:hAnsi="Courier New" w:cs="Courier New"/>
              </w:rPr>
              <w:t>threshold</w:t>
            </w:r>
            <w:r w:rsidRPr="00EC0848">
              <w:rPr>
                <w:rFonts w:ascii="Courier New" w:hAnsi="Courier New" w:cs="Courier New"/>
              </w:rPr>
              <w:t>]</w:t>
            </w:r>
          </w:p>
          <w:p w14:paraId="2B82CC8F" w14:textId="77777777" w:rsidR="00DA77F0" w:rsidRPr="00E93314" w:rsidRDefault="00DA77F0" w:rsidP="00C34AFF">
            <w:pPr>
              <w:rPr>
                <w:rFonts w:ascii="Courier New" w:hAnsi="Courier New" w:cs="Courier New"/>
              </w:rPr>
            </w:pPr>
            <w:r>
              <w:rPr>
                <w:rFonts w:ascii="Courier New" w:hAnsi="Courier New" w:cs="Courier New"/>
              </w:rPr>
              <w:t>value=0.1</w:t>
            </w:r>
          </w:p>
        </w:tc>
      </w:tr>
    </w:tbl>
    <w:p w14:paraId="7915A978" w14:textId="77777777" w:rsidR="00DA77F0" w:rsidRDefault="00DA77F0" w:rsidP="00DA77F0">
      <w:pPr>
        <w:pStyle w:val="Caption"/>
        <w:spacing w:after="360"/>
        <w:jc w:val="center"/>
      </w:pPr>
      <w:r>
        <w:t xml:space="preserve">List </w:t>
      </w:r>
      <w:r w:rsidR="00AD39CE">
        <w:fldChar w:fldCharType="begin"/>
      </w:r>
      <w:r w:rsidR="00AD39CE">
        <w:instrText xml:space="preserve"> STYLEREF 1 \s </w:instrText>
      </w:r>
      <w:r w:rsidR="00AD39CE">
        <w:fldChar w:fldCharType="separate"/>
      </w:r>
      <w:r w:rsidR="00B137B9">
        <w:rPr>
          <w:noProof/>
        </w:rPr>
        <w:t>22</w:t>
      </w:r>
      <w:r w:rsidR="00AD39CE">
        <w:rPr>
          <w:noProof/>
        </w:rPr>
        <w:fldChar w:fldCharType="end"/>
      </w:r>
      <w:r>
        <w:noBreakHyphen/>
      </w:r>
      <w:r w:rsidR="00AD39CE">
        <w:fldChar w:fldCharType="begin"/>
      </w:r>
      <w:r w:rsidR="00AD39CE">
        <w:instrText xml:space="preserve"> SEQ List \* ARABIC \s 1 </w:instrText>
      </w:r>
      <w:r w:rsidR="00AD39CE">
        <w:fldChar w:fldCharType="separate"/>
      </w:r>
      <w:r w:rsidR="00B137B9">
        <w:rPr>
          <w:noProof/>
        </w:rPr>
        <w:t>6</w:t>
      </w:r>
      <w:r w:rsidR="00AD39CE">
        <w:rPr>
          <w:noProof/>
        </w:rPr>
        <w:fldChar w:fldCharType="end"/>
      </w:r>
      <w:r>
        <w:t>. Pixel format settings for antialiasing.</w:t>
      </w:r>
    </w:p>
    <w:p w14:paraId="4F1357A7" w14:textId="77777777" w:rsidR="00DA77F0" w:rsidRDefault="00DA77F0" w:rsidP="00DA77F0">
      <w:pPr>
        <w:pStyle w:val="Heading3"/>
      </w:pPr>
      <w:r>
        <w:t>Test mode</w:t>
      </w:r>
    </w:p>
    <w:p w14:paraId="341693A3" w14:textId="77777777" w:rsidR="00DA77F0" w:rsidRDefault="00DA77F0" w:rsidP="00DA77F0">
      <w:r>
        <w:t>Change the values under test mode to enable or disable certain test features. Set a value to 1 to enable; set a value to 0 to disable.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1DDBEC4F" w14:textId="77777777" w:rsidTr="00C34AFF">
        <w:tc>
          <w:tcPr>
            <w:tcW w:w="7020" w:type="dxa"/>
            <w:shd w:val="clear" w:color="auto" w:fill="E8F1E2" w:themeFill="accent2" w:themeFillTint="33"/>
          </w:tcPr>
          <w:p w14:paraId="612A9241" w14:textId="77777777" w:rsidR="00DA77F0" w:rsidRPr="00134C8A" w:rsidRDefault="00DA77F0" w:rsidP="00C34AFF">
            <w:pPr>
              <w:rPr>
                <w:rFonts w:ascii="Courier New" w:hAnsi="Courier New" w:cs="Courier New"/>
              </w:rPr>
            </w:pPr>
            <w:r w:rsidRPr="00134C8A">
              <w:rPr>
                <w:rFonts w:ascii="Courier New" w:hAnsi="Courier New" w:cs="Courier New"/>
              </w:rPr>
              <w:lastRenderedPageBreak/>
              <w:t>[test\ mode]</w:t>
            </w:r>
          </w:p>
          <w:p w14:paraId="3939B0BD" w14:textId="77777777" w:rsidR="00DA77F0" w:rsidRPr="00134C8A" w:rsidRDefault="00DA77F0" w:rsidP="00C34AFF">
            <w:pPr>
              <w:rPr>
                <w:rFonts w:ascii="Courier New" w:hAnsi="Courier New" w:cs="Courier New"/>
              </w:rPr>
            </w:pPr>
            <w:r w:rsidRPr="00134C8A">
              <w:rPr>
                <w:rFonts w:ascii="Courier New" w:hAnsi="Courier New" w:cs="Courier New"/>
              </w:rPr>
              <w:t>speed=0</w:t>
            </w:r>
          </w:p>
          <w:p w14:paraId="753E166D" w14:textId="77777777" w:rsidR="00DA77F0" w:rsidRPr="00134C8A" w:rsidRDefault="00DA77F0" w:rsidP="00C34AFF">
            <w:pPr>
              <w:rPr>
                <w:rFonts w:ascii="Courier New" w:hAnsi="Courier New" w:cs="Courier New"/>
              </w:rPr>
            </w:pPr>
            <w:r w:rsidRPr="00134C8A">
              <w:rPr>
                <w:rFonts w:ascii="Courier New" w:hAnsi="Courier New" w:cs="Courier New"/>
              </w:rPr>
              <w:t>param=0</w:t>
            </w:r>
          </w:p>
          <w:p w14:paraId="69EF56A5" w14:textId="77777777" w:rsidR="00DA77F0" w:rsidRPr="00E93314" w:rsidRDefault="00DA77F0" w:rsidP="00C34AFF">
            <w:pPr>
              <w:rPr>
                <w:rFonts w:ascii="Courier New" w:hAnsi="Courier New" w:cs="Courier New"/>
              </w:rPr>
            </w:pPr>
            <w:r w:rsidRPr="00134C8A">
              <w:rPr>
                <w:rFonts w:ascii="Courier New" w:hAnsi="Courier New" w:cs="Courier New"/>
              </w:rPr>
              <w:t>wiref=0</w:t>
            </w:r>
          </w:p>
        </w:tc>
      </w:tr>
    </w:tbl>
    <w:p w14:paraId="1905498D" w14:textId="77777777" w:rsidR="00DA77F0" w:rsidRDefault="00DA77F0" w:rsidP="00DA77F0">
      <w:pPr>
        <w:pStyle w:val="Caption"/>
        <w:spacing w:after="360"/>
        <w:jc w:val="center"/>
      </w:pPr>
      <w:r>
        <w:t xml:space="preserve">List </w:t>
      </w:r>
      <w:r w:rsidR="00AD39CE">
        <w:fldChar w:fldCharType="begin"/>
      </w:r>
      <w:r w:rsidR="00AD39CE">
        <w:instrText xml:space="preserve"> STYLEREF 1 \s </w:instrText>
      </w:r>
      <w:r w:rsidR="00AD39CE">
        <w:fldChar w:fldCharType="separate"/>
      </w:r>
      <w:r w:rsidR="00B137B9">
        <w:rPr>
          <w:noProof/>
        </w:rPr>
        <w:t>22</w:t>
      </w:r>
      <w:r w:rsidR="00AD39CE">
        <w:rPr>
          <w:noProof/>
        </w:rPr>
        <w:fldChar w:fldCharType="end"/>
      </w:r>
      <w:r>
        <w:noBreakHyphen/>
      </w:r>
      <w:r w:rsidR="00AD39CE">
        <w:fldChar w:fldCharType="begin"/>
      </w:r>
      <w:r w:rsidR="00AD39CE">
        <w:instrText xml:space="preserve"> SEQ List \* ARABIC \s 1 </w:instrText>
      </w:r>
      <w:r w:rsidR="00AD39CE">
        <w:fldChar w:fldCharType="separate"/>
      </w:r>
      <w:r w:rsidR="00B137B9">
        <w:rPr>
          <w:noProof/>
        </w:rPr>
        <w:t>7</w:t>
      </w:r>
      <w:r w:rsidR="00AD39CE">
        <w:rPr>
          <w:noProof/>
        </w:rPr>
        <w:fldChar w:fldCharType="end"/>
      </w:r>
      <w:r>
        <w:t>. Pixel format settings for antialiasing.</w:t>
      </w:r>
    </w:p>
    <w:p w14:paraId="7AE35832" w14:textId="77777777" w:rsidR="00DA77F0" w:rsidRDefault="00DA77F0" w:rsidP="00DA77F0">
      <w:r>
        <w:t>The test modes are:</w:t>
      </w:r>
    </w:p>
    <w:p w14:paraId="7EBB7C48" w14:textId="77777777" w:rsidR="00DA77F0" w:rsidRDefault="00DA77F0" w:rsidP="00DA77F0">
      <w:r w:rsidRPr="00134C8A">
        <w:rPr>
          <w:b/>
        </w:rPr>
        <w:t>Speed.</w:t>
      </w:r>
      <w:r>
        <w:t xml:space="preserve"> Continuously refreshing the render view even without user interactions. The FPS reading tells you the speed of your computer hardware.</w:t>
      </w:r>
    </w:p>
    <w:p w14:paraId="799BDBC0" w14:textId="77777777" w:rsidR="00DA77F0" w:rsidRDefault="00DA77F0" w:rsidP="00DA77F0">
      <w:r w:rsidRPr="00134C8A">
        <w:rPr>
          <w:b/>
        </w:rPr>
        <w:t>Param.</w:t>
      </w:r>
      <w:r>
        <w:t xml:space="preserve"> Displaying more parameter information.</w:t>
      </w:r>
    </w:p>
    <w:p w14:paraId="789185B5" w14:textId="67426372" w:rsidR="00DA77F0" w:rsidRPr="00E93314" w:rsidRDefault="00DA77F0" w:rsidP="00DA77F0">
      <w:r w:rsidRPr="00134C8A">
        <w:rPr>
          <w:b/>
        </w:rPr>
        <w:t>Wiref.</w:t>
      </w:r>
      <w:r>
        <w:t xml:space="preserve"> Showing volume bounding boxe</w:t>
      </w:r>
      <w:r w:rsidR="005C15EE">
        <w:t>s and slices in wireframe mode.</w:t>
      </w:r>
    </w:p>
    <w:p w14:paraId="01C374B5" w14:textId="77777777" w:rsidR="00DA77F0" w:rsidRDefault="00DA77F0" w:rsidP="00DA77F0">
      <w:r>
        <w:br w:type="page"/>
      </w:r>
    </w:p>
    <w:p w14:paraId="23EB2B3F" w14:textId="10EEA384" w:rsidR="000321EA" w:rsidRDefault="002F11D8" w:rsidP="000321EA">
      <w:pPr>
        <w:pStyle w:val="Heading1"/>
      </w:pPr>
      <w:bookmarkStart w:id="410" w:name="_Toc457293757"/>
      <w:r>
        <w:lastRenderedPageBreak/>
        <w:t>Contributing to</w:t>
      </w:r>
      <w:r w:rsidR="000321EA">
        <w:t xml:space="preserve"> FluoRender</w:t>
      </w:r>
      <w:bookmarkEnd w:id="388"/>
      <w:bookmarkEnd w:id="389"/>
      <w:bookmarkEnd w:id="390"/>
      <w:bookmarkEnd w:id="391"/>
      <w:bookmarkEnd w:id="410"/>
    </w:p>
    <w:p w14:paraId="50CD2E06" w14:textId="4B65870F" w:rsidR="0096289A" w:rsidRDefault="00C211C7">
      <w:r>
        <w:t>You can contribute to FluoRender by adding new functions to its source code.</w:t>
      </w:r>
    </w:p>
    <w:p w14:paraId="73DBDC37" w14:textId="63A05759" w:rsidR="00C211C7" w:rsidRDefault="00C211C7" w:rsidP="00C211C7">
      <w:pPr>
        <w:pStyle w:val="Heading2"/>
      </w:pPr>
      <w:bookmarkStart w:id="411" w:name="_Toc406770770"/>
      <w:bookmarkStart w:id="412" w:name="_Toc457293758"/>
      <w:r>
        <w:t xml:space="preserve">Developing </w:t>
      </w:r>
      <w:r w:rsidR="00985754">
        <w:t xml:space="preserve">and Contributing </w:t>
      </w:r>
      <w:r>
        <w:t>with Source Code</w:t>
      </w:r>
      <w:bookmarkEnd w:id="411"/>
      <w:r w:rsidR="00985754">
        <w:t xml:space="preserve"> via GitHub</w:t>
      </w:r>
      <w:bookmarkEnd w:id="412"/>
    </w:p>
    <w:p w14:paraId="277B07C4" w14:textId="5496D8A4" w:rsidR="000B77AE" w:rsidRDefault="000B77AE" w:rsidP="000B77AE">
      <w:r>
        <w:t xml:space="preserve">FluoRender </w:t>
      </w:r>
      <w:r w:rsidR="008F0493">
        <w:t xml:space="preserve">is “Open Source”, and </w:t>
      </w:r>
      <w:r>
        <w:t xml:space="preserve">is 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0B77AE">
      <w:r>
        <w:t xml:space="preserve">You may view the GitHub page for FluoRender for full </w:t>
      </w:r>
      <w:r w:rsidR="00985754">
        <w:t xml:space="preserve">and detailed </w:t>
      </w:r>
      <w:r>
        <w:t>clone and build instructions:</w:t>
      </w:r>
    </w:p>
    <w:p w14:paraId="3E255B16" w14:textId="4C09488A" w:rsidR="000B77AE" w:rsidRDefault="00151CBC" w:rsidP="000B77AE">
      <w:hyperlink r:id="rId173" w:history="1">
        <w:r w:rsidR="000B77AE" w:rsidRPr="00241F36">
          <w:rPr>
            <w:rStyle w:val="Hyperlink"/>
          </w:rPr>
          <w:t>https://github.com/SCIInstitute/fluorender</w:t>
        </w:r>
      </w:hyperlink>
    </w:p>
    <w:p w14:paraId="5F37ADF1" w14:textId="7618D448" w:rsidR="00985754" w:rsidRDefault="00985754" w:rsidP="000B77AE">
      <w:r>
        <w:t>The build instructions can change frequently, so duplicating them in this document is not feasible.</w:t>
      </w:r>
    </w:p>
    <w:p w14:paraId="1C145B0C" w14:textId="173660EA" w:rsidR="000B77AE" w:rsidRDefault="000B77AE" w:rsidP="000B77AE">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F012AB">
            <w:pPr>
              <w:rPr>
                <w:rFonts w:ascii="Courier New" w:hAnsi="Courier New" w:cs="Courier New"/>
              </w:rPr>
            </w:pPr>
            <w:r>
              <w:rPr>
                <w:rFonts w:ascii="Courier New" w:hAnsi="Courier New" w:cs="Courier New"/>
              </w:rPr>
              <w:t xml:space="preserve">git clone </w:t>
            </w:r>
            <w:r w:rsidRPr="00985754">
              <w:rPr>
                <w:rFonts w:ascii="Courier New" w:hAnsi="Courier New" w:cs="Courier New"/>
              </w:rPr>
              <w:t>git@github.com:SCIInstitute/fluorender.git</w:t>
            </w:r>
          </w:p>
        </w:tc>
      </w:tr>
    </w:tbl>
    <w:p w14:paraId="689BBFDD" w14:textId="77777777" w:rsidR="00985754" w:rsidRDefault="00985754" w:rsidP="000B77AE"/>
    <w:p w14:paraId="32EA9F9A" w14:textId="436F1C2F" w:rsidR="00985754" w:rsidRDefault="00985754" w:rsidP="00985754">
      <w:r>
        <w:t>You can then fork your own branch to make changes and improvements.</w:t>
      </w:r>
    </w:p>
    <w:p w14:paraId="0B72D790" w14:textId="35557864" w:rsidR="00985754" w:rsidRDefault="00985754" w:rsidP="00985754">
      <w:r>
        <w:t xml:space="preserve">If you wish to merge your improvements into the master branch, or another branch, please request a “Merge Request” via GitHub, or on the command line. </w:t>
      </w:r>
    </w:p>
    <w:p w14:paraId="7FB74816" w14:textId="5293B662" w:rsidR="00985754" w:rsidRDefault="00985754" w:rsidP="00985754">
      <w:r>
        <w:t xml:space="preserve">You may also report bugs and suggest feature requests on GitHub. </w:t>
      </w:r>
    </w:p>
    <w:p w14:paraId="6FAAD962" w14:textId="77777777" w:rsidR="000321EA" w:rsidRDefault="000321EA">
      <w:r>
        <w:br w:type="page"/>
      </w:r>
    </w:p>
    <w:p w14:paraId="194D2459" w14:textId="49B8D498" w:rsidR="003010F7" w:rsidRPr="00D807A8" w:rsidRDefault="006B5A72" w:rsidP="00BF54AB">
      <w:pPr>
        <w:pStyle w:val="Heading1"/>
        <w:numPr>
          <w:ilvl w:val="0"/>
          <w:numId w:val="0"/>
        </w:numPr>
      </w:pPr>
      <w:bookmarkStart w:id="413" w:name="_Toc406770777"/>
      <w:bookmarkStart w:id="414" w:name="_Ref407097453"/>
      <w:bookmarkStart w:id="415" w:name="_Ref407098499"/>
      <w:bookmarkStart w:id="416" w:name="_Toc457293759"/>
      <w:r w:rsidRPr="00D807A8">
        <w:lastRenderedPageBreak/>
        <w:t>Appendi</w:t>
      </w:r>
      <w:bookmarkEnd w:id="245"/>
      <w:bookmarkEnd w:id="363"/>
      <w:bookmarkEnd w:id="413"/>
      <w:r w:rsidR="00A97A4B">
        <w:t>ces</w:t>
      </w:r>
      <w:bookmarkEnd w:id="414"/>
      <w:bookmarkEnd w:id="415"/>
      <w:bookmarkEnd w:id="416"/>
    </w:p>
    <w:p w14:paraId="3F781BB6" w14:textId="141598A4" w:rsidR="003010F7" w:rsidRDefault="008948BC" w:rsidP="00BF54AB">
      <w:pPr>
        <w:pStyle w:val="Heading2"/>
      </w:pPr>
      <w:bookmarkStart w:id="417" w:name="_Toc406575234"/>
      <w:bookmarkStart w:id="418" w:name="_Toc406755696"/>
      <w:bookmarkStart w:id="419" w:name="_Toc406770778"/>
      <w:bookmarkStart w:id="420" w:name="_Toc457293760"/>
      <w:r>
        <w:t xml:space="preserve">A. </w:t>
      </w:r>
      <w:r w:rsidR="00D807A8">
        <w:t>Functions of FluoRender</w:t>
      </w:r>
      <w:bookmarkEnd w:id="417"/>
      <w:bookmarkEnd w:id="418"/>
      <w:bookmarkEnd w:id="419"/>
      <w:bookmarkEnd w:id="420"/>
    </w:p>
    <w:p w14:paraId="7DCBE37D" w14:textId="77777777" w:rsidR="003010F7" w:rsidRDefault="00D807A8" w:rsidP="00DF5798">
      <w:pPr>
        <w:pStyle w:val="Heading3"/>
        <w:jc w:val="center"/>
      </w:pPr>
      <w:r>
        <w:t>List of functions of FluoRender on Windows and Mac OS X</w:t>
      </w:r>
    </w:p>
    <w:tbl>
      <w:tblPr>
        <w:tblStyle w:val="FinancialTable"/>
        <w:tblpPr w:leftFromText="180" w:rightFromText="180" w:vertAnchor="text" w:tblpY="1"/>
        <w:tblOverlap w:val="never"/>
        <w:tblW w:w="4091" w:type="pct"/>
        <w:tblLook w:val="04A0" w:firstRow="1" w:lastRow="0" w:firstColumn="1" w:lastColumn="0" w:noHBand="0" w:noVBand="1"/>
        <w:tblDescription w:val="Profit and loss statement table"/>
      </w:tblPr>
      <w:tblGrid>
        <w:gridCol w:w="3968"/>
        <w:gridCol w:w="1799"/>
        <w:gridCol w:w="1883"/>
      </w:tblGrid>
      <w:tr w:rsidR="00D807A8" w14:paraId="2A3CAA27" w14:textId="77777777" w:rsidTr="005C15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5C15EE">
            <w:r>
              <w:t>Functions</w:t>
            </w:r>
          </w:p>
        </w:tc>
        <w:tc>
          <w:tcPr>
            <w:tcW w:w="1176" w:type="pct"/>
            <w:shd w:val="clear" w:color="auto" w:fill="669748" w:themeFill="accent2" w:themeFillShade="BF"/>
            <w:vAlign w:val="bottom"/>
          </w:tcPr>
          <w:p w14:paraId="5413C30A" w14:textId="77777777" w:rsidR="00D807A8" w:rsidRDefault="00D807A8" w:rsidP="005C15EE">
            <w:pPr>
              <w:jc w:val="center"/>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77777777" w:rsidR="00D807A8" w:rsidRDefault="00D807A8" w:rsidP="005C15EE">
            <w:pPr>
              <w:jc w:val="center"/>
              <w:cnfStyle w:val="100000000000" w:firstRow="1" w:lastRow="0" w:firstColumn="0" w:lastColumn="0" w:oddVBand="0" w:evenVBand="0" w:oddHBand="0" w:evenHBand="0" w:firstRowFirstColumn="0" w:firstRowLastColumn="0" w:lastRowFirstColumn="0" w:lastRowLastColumn="0"/>
            </w:pPr>
            <w:r>
              <w:t>Mac OS X</w:t>
            </w:r>
          </w:p>
        </w:tc>
      </w:tr>
      <w:tr w:rsidR="00D807A8" w14:paraId="46AA0D8A"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4586D56" w14:textId="7A6E6DE1" w:rsidR="00D807A8" w:rsidRPr="004D6251" w:rsidRDefault="00302398" w:rsidP="005C15EE">
            <w:pPr>
              <w:rPr>
                <w:b/>
              </w:rPr>
            </w:pPr>
            <w:r w:rsidRPr="004D6251">
              <w:rPr>
                <w:b/>
              </w:rPr>
              <w:t>Basic visualization</w:t>
            </w:r>
            <w:r w:rsidR="00206BAF">
              <w:rPr>
                <w:b/>
              </w:rPr>
              <w:t xml:space="preserve"> </w:t>
            </w:r>
            <w:r w:rsidR="00206BAF">
              <w:rPr>
                <w:noProof/>
                <w:lang w:eastAsia="en-US"/>
              </w:rPr>
              <w:drawing>
                <wp:inline distT="0" distB="0" distL="0" distR="0" wp14:anchorId="797A5968" wp14:editId="65C4D09B">
                  <wp:extent cx="94615" cy="94615"/>
                  <wp:effectExtent l="0" t="0" r="635" b="63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F676DE8" w14:textId="77777777" w:rsidR="00D807A8" w:rsidRPr="00302398" w:rsidRDefault="00302398" w:rsidP="005C15EE">
            <w:pPr>
              <w:jc w:val="center"/>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2BACCACE" w:rsidR="00D807A8" w:rsidRPr="00302398" w:rsidRDefault="00D17C8C"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D807A8" w14:paraId="3A924BB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rsidP="005C15EE">
            <w:pPr>
              <w:ind w:left="216"/>
            </w:pPr>
            <w:r>
              <w:t>View rotation</w:t>
            </w:r>
          </w:p>
        </w:tc>
        <w:tc>
          <w:tcPr>
            <w:tcW w:w="1176" w:type="pct"/>
          </w:tcPr>
          <w:p w14:paraId="29D24A47" w14:textId="77777777" w:rsidR="00D807A8" w:rsidRPr="00302398" w:rsidRDefault="00C42FE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rsidP="005C15EE">
            <w:pPr>
              <w:ind w:left="216"/>
            </w:pPr>
            <w:r>
              <w:t>Geared rotation of 45º</w:t>
            </w:r>
          </w:p>
        </w:tc>
        <w:tc>
          <w:tcPr>
            <w:tcW w:w="1176" w:type="pct"/>
          </w:tcPr>
          <w:p w14:paraId="4080806B" w14:textId="77777777" w:rsidR="00ED0043" w:rsidRPr="00302398" w:rsidRDefault="00C42FE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30797374"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A4A345" w14:textId="392AAFFC" w:rsidR="00206BAF" w:rsidRDefault="00206BAF" w:rsidP="005C15EE">
            <w:pPr>
              <w:ind w:left="216"/>
            </w:pPr>
            <w:r>
              <w:t xml:space="preserve">Two styles of rotation slider control </w:t>
            </w:r>
          </w:p>
        </w:tc>
        <w:tc>
          <w:tcPr>
            <w:tcW w:w="1176" w:type="pct"/>
          </w:tcPr>
          <w:p w14:paraId="2118460A" w14:textId="6C564A82"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43BB69" w14:textId="78A9BB0D"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06BAF" w14:paraId="3DD33F39"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206BAF" w:rsidRDefault="00206BAF" w:rsidP="005C15EE">
            <w:pPr>
              <w:ind w:left="216"/>
            </w:pPr>
            <w:r>
              <w:t>View panning</w:t>
            </w:r>
          </w:p>
        </w:tc>
        <w:tc>
          <w:tcPr>
            <w:tcW w:w="1176" w:type="pct"/>
          </w:tcPr>
          <w:p w14:paraId="64AB944E" w14:textId="77777777" w:rsidR="00206BAF" w:rsidRPr="00302398" w:rsidRDefault="00206BAF"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206BAF" w:rsidRPr="00302398" w:rsidRDefault="00206BAF"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48FAC899"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206BAF" w:rsidRDefault="00206BAF" w:rsidP="005C15EE">
            <w:pPr>
              <w:ind w:left="216"/>
            </w:pPr>
            <w:r>
              <w:t>Center data/panning reset</w:t>
            </w:r>
          </w:p>
        </w:tc>
        <w:tc>
          <w:tcPr>
            <w:tcW w:w="1176" w:type="pct"/>
          </w:tcPr>
          <w:p w14:paraId="1EBFE750" w14:textId="77777777"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06BAF" w14:paraId="1F42D759"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206BAF" w:rsidRDefault="00206BAF" w:rsidP="005C15EE">
            <w:pPr>
              <w:ind w:left="216"/>
            </w:pPr>
            <w:r>
              <w:t>View zooming</w:t>
            </w:r>
          </w:p>
        </w:tc>
        <w:tc>
          <w:tcPr>
            <w:tcW w:w="1176" w:type="pct"/>
          </w:tcPr>
          <w:p w14:paraId="703E1F07" w14:textId="77777777" w:rsidR="00206BAF" w:rsidRPr="00302398" w:rsidRDefault="00206BAF"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206BAF" w:rsidRPr="00302398" w:rsidRDefault="00206BAF"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763E653F"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206BAF" w:rsidRDefault="00206BAF" w:rsidP="005C15EE">
            <w:pPr>
              <w:ind w:left="216"/>
            </w:pPr>
            <w:r>
              <w:t>1:1 zoom ratio setting</w:t>
            </w:r>
          </w:p>
        </w:tc>
        <w:tc>
          <w:tcPr>
            <w:tcW w:w="1176" w:type="pct"/>
          </w:tcPr>
          <w:p w14:paraId="22405BEE" w14:textId="2C060AC7"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13331" w14:paraId="6256E6A8"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5D3C3A5" w14:textId="31903B01" w:rsidR="00A13331" w:rsidRDefault="00A13331" w:rsidP="005C15EE">
            <w:pPr>
              <w:ind w:left="216"/>
            </w:pPr>
            <w:r>
              <w:t xml:space="preserve">Data-dependent zoom ratio display </w:t>
            </w:r>
            <w:r>
              <w:rPr>
                <w:noProof/>
                <w:lang w:eastAsia="en-US"/>
              </w:rPr>
              <w:drawing>
                <wp:inline distT="0" distB="0" distL="0" distR="0" wp14:anchorId="053454AE" wp14:editId="43A15D58">
                  <wp:extent cx="94615" cy="94615"/>
                  <wp:effectExtent l="0" t="0" r="635" b="63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8056E61" w14:textId="5CCA2111" w:rsidR="00A13331" w:rsidRPr="00302398" w:rsidRDefault="00A13331"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68461F" w14:textId="5163803C" w:rsidR="00A13331" w:rsidRPr="00302398" w:rsidRDefault="00A13331"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13331" w14:paraId="4EA3F8E4"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2A6234" w14:textId="6A4D605D" w:rsidR="00A13331" w:rsidRDefault="00A13331" w:rsidP="005C15EE">
            <w:pPr>
              <w:ind w:left="216"/>
            </w:pPr>
            <w:r>
              <w:t xml:space="preserve">View-dependent zoom ratio display </w:t>
            </w:r>
            <w:r>
              <w:rPr>
                <w:noProof/>
                <w:lang w:eastAsia="en-US"/>
              </w:rPr>
              <w:drawing>
                <wp:inline distT="0" distB="0" distL="0" distR="0" wp14:anchorId="3576D130" wp14:editId="2A43EC84">
                  <wp:extent cx="94615" cy="94615"/>
                  <wp:effectExtent l="0" t="0" r="635" b="63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E061B0F" w14:textId="713B6FAF" w:rsidR="00A13331" w:rsidRPr="00302398" w:rsidRDefault="00A13331"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B491B2A" w14:textId="10389060" w:rsidR="00A13331" w:rsidRDefault="00A13331"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06BAF" w14:paraId="43D21A41"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2BF07A3" w14:textId="45B53FAE" w:rsidR="00206BAF" w:rsidRDefault="00206BAF" w:rsidP="005C15EE">
            <w:pPr>
              <w:ind w:left="216"/>
            </w:pPr>
            <w:r>
              <w:t>Depth attenuation</w:t>
            </w:r>
          </w:p>
        </w:tc>
        <w:tc>
          <w:tcPr>
            <w:tcW w:w="1176" w:type="pct"/>
          </w:tcPr>
          <w:p w14:paraId="0594EBD5" w14:textId="7ED82F42" w:rsidR="00206BAF" w:rsidRPr="00302398" w:rsidRDefault="00206BAF"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206BAF" w:rsidRPr="00302398" w:rsidRDefault="00206BAF"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4F32009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206BAF" w:rsidRDefault="00206BAF" w:rsidP="005C15EE">
            <w:pPr>
              <w:ind w:left="216"/>
            </w:pPr>
            <w:r>
              <w:t>Screen capture</w:t>
            </w:r>
          </w:p>
        </w:tc>
        <w:tc>
          <w:tcPr>
            <w:tcW w:w="1176" w:type="pct"/>
          </w:tcPr>
          <w:p w14:paraId="1038D511" w14:textId="4699F54E"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071C368F"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BDEB1DF" w14:textId="51280453" w:rsidR="001137BD" w:rsidRDefault="001137BD" w:rsidP="005C15EE">
            <w:pPr>
              <w:ind w:left="216"/>
            </w:pPr>
            <w:r>
              <w:t xml:space="preserve">Save alpha channel in screen capture </w:t>
            </w:r>
            <w:r>
              <w:rPr>
                <w:noProof/>
                <w:lang w:eastAsia="en-US"/>
              </w:rPr>
              <w:drawing>
                <wp:inline distT="0" distB="0" distL="0" distR="0" wp14:anchorId="073AD705" wp14:editId="77579FBF">
                  <wp:extent cx="94615" cy="94615"/>
                  <wp:effectExtent l="0" t="0" r="635" b="63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95ABB36" w14:textId="24A5FA0F"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CCE28F" w14:textId="7FF4129C"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205F3A15"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1137BD" w:rsidRDefault="001137BD" w:rsidP="005C15EE">
            <w:pPr>
              <w:ind w:left="216"/>
            </w:pPr>
            <w:r>
              <w:t>View center axis</w:t>
            </w:r>
          </w:p>
        </w:tc>
        <w:tc>
          <w:tcPr>
            <w:tcW w:w="1176" w:type="pct"/>
          </w:tcPr>
          <w:p w14:paraId="7AE3899F" w14:textId="1B6494C5"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52140F65"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1137BD" w:rsidRDefault="001137BD" w:rsidP="005C15EE">
            <w:pPr>
              <w:ind w:left="216"/>
            </w:pPr>
            <w:r>
              <w:t>View information display</w:t>
            </w:r>
          </w:p>
        </w:tc>
        <w:tc>
          <w:tcPr>
            <w:tcW w:w="1176" w:type="pct"/>
          </w:tcPr>
          <w:p w14:paraId="48F298BB" w14:textId="7CABFE76"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2EF7E93D"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1137BD" w:rsidRDefault="001137BD" w:rsidP="005C15EE">
            <w:pPr>
              <w:ind w:left="216"/>
            </w:pPr>
            <w:r>
              <w:t>Legend display</w:t>
            </w:r>
          </w:p>
        </w:tc>
        <w:tc>
          <w:tcPr>
            <w:tcW w:w="1176" w:type="pct"/>
          </w:tcPr>
          <w:p w14:paraId="0CA3704C" w14:textId="6D4DFE35"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5DE53EEA"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1137BD" w:rsidRDefault="001137BD" w:rsidP="005C15EE">
            <w:pPr>
              <w:ind w:left="216"/>
            </w:pPr>
            <w:r>
              <w:t>Scale bar display</w:t>
            </w:r>
          </w:p>
        </w:tc>
        <w:tc>
          <w:tcPr>
            <w:tcW w:w="1176" w:type="pct"/>
          </w:tcPr>
          <w:p w14:paraId="73C2502B" w14:textId="7F85A839"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00CA7F83"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1137BD" w:rsidRDefault="001137BD" w:rsidP="005C15EE">
            <w:pPr>
              <w:ind w:left="216"/>
            </w:pPr>
            <w:r>
              <w:t>Perspective angle adjustment</w:t>
            </w:r>
          </w:p>
        </w:tc>
        <w:tc>
          <w:tcPr>
            <w:tcW w:w="1176" w:type="pct"/>
          </w:tcPr>
          <w:p w14:paraId="52E128C9" w14:textId="45939442"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75CDDF76"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1137BD" w:rsidRDefault="001137BD" w:rsidP="005C15EE">
            <w:pPr>
              <w:ind w:left="216"/>
            </w:pPr>
            <w:r>
              <w:t>Free fly</w:t>
            </w:r>
          </w:p>
        </w:tc>
        <w:tc>
          <w:tcPr>
            <w:tcW w:w="1176" w:type="pct"/>
          </w:tcPr>
          <w:p w14:paraId="1FEE0FB7" w14:textId="49AB8410"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2867B689"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1137BD" w:rsidRDefault="001137BD" w:rsidP="005C15EE">
            <w:pPr>
              <w:ind w:left="216"/>
            </w:pPr>
            <w:r>
              <w:t>Background color setting</w:t>
            </w:r>
          </w:p>
        </w:tc>
        <w:tc>
          <w:tcPr>
            <w:tcW w:w="1176" w:type="pct"/>
          </w:tcPr>
          <w:p w14:paraId="5D4B92C1" w14:textId="53F63CB8"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5C52DDB4"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1137BD" w:rsidRDefault="001137BD" w:rsidP="005C15EE">
            <w:pPr>
              <w:ind w:left="216"/>
            </w:pPr>
            <w:r>
              <w:t>Gradient background</w:t>
            </w:r>
          </w:p>
        </w:tc>
        <w:tc>
          <w:tcPr>
            <w:tcW w:w="1176" w:type="pct"/>
          </w:tcPr>
          <w:p w14:paraId="7C237B9F" w14:textId="28842FB1"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1B62FF9D"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101BC7" w14:textId="243F15EC" w:rsidR="001137BD" w:rsidRDefault="001137BD" w:rsidP="005C15EE">
            <w:pPr>
              <w:ind w:left="216"/>
            </w:pPr>
            <w:r>
              <w:t>Render view font</w:t>
            </w:r>
          </w:p>
        </w:tc>
        <w:tc>
          <w:tcPr>
            <w:tcW w:w="1176" w:type="pct"/>
          </w:tcPr>
          <w:p w14:paraId="6F0695E1" w14:textId="722672C3"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4504674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E727CBB" w14:textId="38AA7FC2" w:rsidR="001137BD" w:rsidRDefault="001137BD" w:rsidP="005C15EE">
            <w:pPr>
              <w:ind w:left="216"/>
            </w:pPr>
            <w:r>
              <w:t xml:space="preserve">Render view text color settings </w:t>
            </w:r>
            <w:r>
              <w:rPr>
                <w:noProof/>
                <w:lang w:eastAsia="en-US"/>
              </w:rPr>
              <w:drawing>
                <wp:inline distT="0" distB="0" distL="0" distR="0" wp14:anchorId="6AEEB4B5" wp14:editId="62977A37">
                  <wp:extent cx="94615" cy="94615"/>
                  <wp:effectExtent l="0" t="0" r="635" b="63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927EA6C" w14:textId="22AEE6EB"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591EEF" w14:textId="78B7A7BA"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02BB7D15"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1137BD" w:rsidRDefault="001137BD" w:rsidP="005C15EE">
            <w:pPr>
              <w:ind w:left="216"/>
            </w:pPr>
            <w:r>
              <w:t>Create new render view</w:t>
            </w:r>
          </w:p>
        </w:tc>
        <w:tc>
          <w:tcPr>
            <w:tcW w:w="1176" w:type="pct"/>
          </w:tcPr>
          <w:p w14:paraId="31FC4414" w14:textId="6D76EB58"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3DC78F12"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1137BD" w:rsidRDefault="001137BD" w:rsidP="005C15EE">
            <w:pPr>
              <w:ind w:left="216"/>
            </w:pPr>
            <w:r>
              <w:t>Link render view rotations</w:t>
            </w:r>
          </w:p>
        </w:tc>
        <w:tc>
          <w:tcPr>
            <w:tcW w:w="1176" w:type="pct"/>
          </w:tcPr>
          <w:p w14:paraId="1A761ACB" w14:textId="062F807D"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7C08C2E3"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1137BD" w:rsidRDefault="001137BD" w:rsidP="005C15EE">
            <w:pPr>
              <w:ind w:left="216"/>
            </w:pPr>
            <w:r>
              <w:t>Render view setting save</w:t>
            </w:r>
          </w:p>
        </w:tc>
        <w:tc>
          <w:tcPr>
            <w:tcW w:w="1176" w:type="pct"/>
          </w:tcPr>
          <w:p w14:paraId="4427D0CB" w14:textId="6760F614"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41117359"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D49B21C" w14:textId="415F1BBB" w:rsidR="001137BD" w:rsidRDefault="001137BD" w:rsidP="005C15EE">
            <w:pPr>
              <w:ind w:left="216"/>
            </w:pPr>
            <w:r>
              <w:t>Full screen mode</w:t>
            </w:r>
          </w:p>
        </w:tc>
        <w:tc>
          <w:tcPr>
            <w:tcW w:w="1176" w:type="pct"/>
          </w:tcPr>
          <w:p w14:paraId="2F428C21" w14:textId="5F917F7C"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068B0F" w14:textId="1F49675D"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1137BD" w14:paraId="298A3A5A"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298003" w14:textId="22EED820" w:rsidR="001137BD" w:rsidRPr="004D6251" w:rsidRDefault="001137BD" w:rsidP="005C15EE">
            <w:pPr>
              <w:rPr>
                <w:b/>
                <w:iCs/>
              </w:rPr>
            </w:pPr>
            <w:r w:rsidRPr="004D6251">
              <w:rPr>
                <w:b/>
                <w:iCs/>
              </w:rPr>
              <w:t>Multi-channel support</w:t>
            </w:r>
          </w:p>
        </w:tc>
        <w:tc>
          <w:tcPr>
            <w:tcW w:w="1176" w:type="pct"/>
          </w:tcPr>
          <w:p w14:paraId="0E20F58B" w14:textId="0DCD3FBA"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78921E" w14:textId="58893624"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3183821C"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6ED640A" w14:textId="78BF28B2" w:rsidR="001137BD" w:rsidRDefault="001137BD" w:rsidP="005C15EE">
            <w:pPr>
              <w:ind w:left="216"/>
              <w:rPr>
                <w:iCs/>
              </w:rPr>
            </w:pPr>
            <w:r>
              <w:rPr>
                <w:iCs/>
              </w:rPr>
              <w:t>Layered channel intermixing mode</w:t>
            </w:r>
          </w:p>
        </w:tc>
        <w:tc>
          <w:tcPr>
            <w:tcW w:w="1176" w:type="pct"/>
          </w:tcPr>
          <w:p w14:paraId="4C23A933" w14:textId="1612699C"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1EF401" w14:textId="0BB9FA2C"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3C7F8055"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234B68" w14:textId="03DB362C" w:rsidR="001137BD" w:rsidRDefault="001137BD" w:rsidP="005C15EE">
            <w:pPr>
              <w:ind w:left="216"/>
              <w:rPr>
                <w:iCs/>
              </w:rPr>
            </w:pPr>
            <w:r>
              <w:rPr>
                <w:iCs/>
              </w:rPr>
              <w:t>Depth channel intermixing mode</w:t>
            </w:r>
          </w:p>
        </w:tc>
        <w:tc>
          <w:tcPr>
            <w:tcW w:w="1176" w:type="pct"/>
          </w:tcPr>
          <w:p w14:paraId="6E10A973" w14:textId="5B6A517F"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41845C" w14:textId="5DD65DD9"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3FF9697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26B1E97" w14:textId="1AA2424E" w:rsidR="001137BD" w:rsidRDefault="001137BD" w:rsidP="005C15EE">
            <w:pPr>
              <w:ind w:left="216"/>
              <w:rPr>
                <w:iCs/>
              </w:rPr>
            </w:pPr>
            <w:r>
              <w:rPr>
                <w:iCs/>
              </w:rPr>
              <w:t>Micro blending in depth mode</w:t>
            </w:r>
          </w:p>
        </w:tc>
        <w:tc>
          <w:tcPr>
            <w:tcW w:w="1176" w:type="pct"/>
          </w:tcPr>
          <w:p w14:paraId="628134EF" w14:textId="7323C5F5"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D8A9DE" w14:textId="1BAB6DDC"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290C05B5"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50B0F5" w14:textId="01545772" w:rsidR="001137BD" w:rsidRDefault="001137BD" w:rsidP="005C15EE">
            <w:pPr>
              <w:ind w:left="216"/>
              <w:rPr>
                <w:iCs/>
              </w:rPr>
            </w:pPr>
            <w:r>
              <w:rPr>
                <w:iCs/>
              </w:rPr>
              <w:t>Composite channel intermixing mode</w:t>
            </w:r>
          </w:p>
        </w:tc>
        <w:tc>
          <w:tcPr>
            <w:tcW w:w="1176" w:type="pct"/>
          </w:tcPr>
          <w:p w14:paraId="58A18AF5" w14:textId="3E6E4D9A"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CBEAE" w14:textId="29D8E84B"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04717232"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D43CB31" w14:textId="74B39E9D" w:rsidR="001137BD" w:rsidRDefault="001137BD" w:rsidP="005C15EE">
            <w:pPr>
              <w:ind w:left="216"/>
              <w:rPr>
                <w:iCs/>
              </w:rPr>
            </w:pPr>
            <w:r>
              <w:rPr>
                <w:iCs/>
              </w:rPr>
              <w:t>Channel grouping</w:t>
            </w:r>
          </w:p>
        </w:tc>
        <w:tc>
          <w:tcPr>
            <w:tcW w:w="1176" w:type="pct"/>
          </w:tcPr>
          <w:p w14:paraId="3CD6F9DB" w14:textId="28A3E1B1"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3C2558" w14:textId="246C9598"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18821B43"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F3697BF" w14:textId="35B2B8E9" w:rsidR="001137BD" w:rsidRDefault="001137BD" w:rsidP="005C15EE">
            <w:pPr>
              <w:ind w:left="216"/>
              <w:rPr>
                <w:iCs/>
              </w:rPr>
            </w:pPr>
            <w:r>
              <w:rPr>
                <w:iCs/>
              </w:rPr>
              <w:t>Synchronize group settings</w:t>
            </w:r>
          </w:p>
        </w:tc>
        <w:tc>
          <w:tcPr>
            <w:tcW w:w="1176" w:type="pct"/>
          </w:tcPr>
          <w:p w14:paraId="3C683AFA" w14:textId="3216077D"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AB5254" w14:textId="6CEC0618"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4A436DDB"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25C9C66" w14:textId="1904EC5A" w:rsidR="001137BD" w:rsidRDefault="001137BD" w:rsidP="005C15EE">
            <w:pPr>
              <w:ind w:left="216"/>
              <w:rPr>
                <w:iCs/>
              </w:rPr>
            </w:pPr>
            <w:r>
              <w:rPr>
                <w:iCs/>
              </w:rPr>
              <w:t>Depth mode for group</w:t>
            </w:r>
          </w:p>
        </w:tc>
        <w:tc>
          <w:tcPr>
            <w:tcW w:w="1176" w:type="pct"/>
          </w:tcPr>
          <w:p w14:paraId="45E8E4B3" w14:textId="122A0521"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9A733C" w14:textId="2031292A"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0938B98F"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DA5915" w14:textId="55FE8495" w:rsidR="001137BD" w:rsidRDefault="001137BD" w:rsidP="005C15EE">
            <w:pPr>
              <w:ind w:left="216"/>
              <w:rPr>
                <w:iCs/>
              </w:rPr>
            </w:pPr>
            <w:r>
              <w:rPr>
                <w:iCs/>
              </w:rPr>
              <w:t>Channel streaming</w:t>
            </w:r>
          </w:p>
        </w:tc>
        <w:tc>
          <w:tcPr>
            <w:tcW w:w="1176" w:type="pct"/>
          </w:tcPr>
          <w:p w14:paraId="2E982B09" w14:textId="711377BC"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7B8C9" w14:textId="5D425D34"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1FD9B28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03361D0" w14:textId="092EA37B" w:rsidR="001137BD" w:rsidRPr="00D70083" w:rsidRDefault="001137BD" w:rsidP="005C15EE">
            <w:pPr>
              <w:rPr>
                <w:b/>
                <w:iCs/>
              </w:rPr>
            </w:pPr>
            <w:r w:rsidRPr="00D70083">
              <w:rPr>
                <w:b/>
                <w:iCs/>
              </w:rPr>
              <w:lastRenderedPageBreak/>
              <w:t>Large data streaming</w:t>
            </w:r>
          </w:p>
        </w:tc>
        <w:tc>
          <w:tcPr>
            <w:tcW w:w="1176" w:type="pct"/>
          </w:tcPr>
          <w:p w14:paraId="2E3C519D" w14:textId="125FB73D"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13C0D6" w14:textId="065F1829"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52A65366"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398C5" w14:textId="3D552451" w:rsidR="001137BD" w:rsidRDefault="001137BD" w:rsidP="005C15EE">
            <w:pPr>
              <w:ind w:left="216"/>
              <w:rPr>
                <w:iCs/>
              </w:rPr>
            </w:pPr>
            <w:r>
              <w:rPr>
                <w:iCs/>
              </w:rPr>
              <w:t>Graphics memory setting</w:t>
            </w:r>
          </w:p>
        </w:tc>
        <w:tc>
          <w:tcPr>
            <w:tcW w:w="1176" w:type="pct"/>
          </w:tcPr>
          <w:p w14:paraId="0828BDB3" w14:textId="7D056AC2"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022085" w14:textId="56A2C464"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3B0E6625"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1DA5C07" w14:textId="37EB3D7D" w:rsidR="001137BD" w:rsidRDefault="001137BD" w:rsidP="005C15EE">
            <w:pPr>
              <w:ind w:left="216"/>
              <w:rPr>
                <w:iCs/>
              </w:rPr>
            </w:pPr>
            <w:r>
              <w:rPr>
                <w:iCs/>
              </w:rPr>
              <w:t>Large data size setting</w:t>
            </w:r>
          </w:p>
        </w:tc>
        <w:tc>
          <w:tcPr>
            <w:tcW w:w="1176" w:type="pct"/>
          </w:tcPr>
          <w:p w14:paraId="41094891" w14:textId="53DD9F3E"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31BC38" w14:textId="400C6E2B"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01F75F96"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715CF4" w14:textId="56A62CAB" w:rsidR="001137BD" w:rsidRDefault="001137BD" w:rsidP="005C15EE">
            <w:pPr>
              <w:ind w:left="216"/>
              <w:rPr>
                <w:iCs/>
              </w:rPr>
            </w:pPr>
            <w:r>
              <w:rPr>
                <w:iCs/>
              </w:rPr>
              <w:t>Brick size setting</w:t>
            </w:r>
          </w:p>
        </w:tc>
        <w:tc>
          <w:tcPr>
            <w:tcW w:w="1176" w:type="pct"/>
          </w:tcPr>
          <w:p w14:paraId="4207C95E" w14:textId="7832F6A5"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C4F4FD" w14:textId="7B390C9F"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4F04AB83"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A1AB086" w14:textId="6D734C0A" w:rsidR="001137BD" w:rsidRDefault="001137BD" w:rsidP="005C15EE">
            <w:pPr>
              <w:ind w:left="216"/>
              <w:rPr>
                <w:iCs/>
              </w:rPr>
            </w:pPr>
            <w:r>
              <w:rPr>
                <w:iCs/>
              </w:rPr>
              <w:t>Response time setting</w:t>
            </w:r>
          </w:p>
        </w:tc>
        <w:tc>
          <w:tcPr>
            <w:tcW w:w="1176" w:type="pct"/>
          </w:tcPr>
          <w:p w14:paraId="3CF2AC8B" w14:textId="562D1213"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D2333E" w14:textId="1EEFB805"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63785AD3"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34A034" w14:textId="1F261EB0" w:rsidR="001137BD" w:rsidRPr="004D6251" w:rsidRDefault="001137BD" w:rsidP="005C15EE">
            <w:pPr>
              <w:rPr>
                <w:b/>
              </w:rPr>
            </w:pPr>
            <w:r w:rsidRPr="004D6251">
              <w:rPr>
                <w:b/>
              </w:rPr>
              <w:t>Format support</w:t>
            </w:r>
            <w:r>
              <w:rPr>
                <w:b/>
              </w:rPr>
              <w:t xml:space="preserve"> </w:t>
            </w:r>
          </w:p>
        </w:tc>
        <w:tc>
          <w:tcPr>
            <w:tcW w:w="1176" w:type="pct"/>
          </w:tcPr>
          <w:p w14:paraId="5AF295AC" w14:textId="1A1B3FBE"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64DCD3" w14:textId="2F6EC139"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0DC084F8"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B413822" w14:textId="79C2561E" w:rsidR="001137BD" w:rsidRDefault="001137BD" w:rsidP="005C15EE">
            <w:pPr>
              <w:ind w:left="216"/>
            </w:pPr>
            <w:r>
              <w:t>TIFF, including stack and time sequence</w:t>
            </w:r>
          </w:p>
        </w:tc>
        <w:tc>
          <w:tcPr>
            <w:tcW w:w="1176" w:type="pct"/>
          </w:tcPr>
          <w:p w14:paraId="30131DE9" w14:textId="3671FBB4"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6F37E7" w14:textId="6A207200"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C15EE" w14:paraId="77AACD4C"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679841" w14:textId="15F56889" w:rsidR="005C15EE" w:rsidRDefault="005C15EE" w:rsidP="005C15EE">
            <w:pPr>
              <w:ind w:left="216"/>
            </w:pPr>
            <w:r>
              <w:t xml:space="preserve">ImageJ hyperstack </w:t>
            </w:r>
            <w:r>
              <w:rPr>
                <w:noProof/>
                <w:lang w:eastAsia="en-US"/>
              </w:rPr>
              <w:drawing>
                <wp:inline distT="0" distB="0" distL="0" distR="0" wp14:anchorId="02B8178E" wp14:editId="6B6C5682">
                  <wp:extent cx="94615" cy="94615"/>
                  <wp:effectExtent l="0" t="0" r="635"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F489C80" w14:textId="50324931" w:rsidR="005C15EE" w:rsidRPr="00302398" w:rsidRDefault="005C15EE"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FA8BEC1" w14:textId="7412693A" w:rsidR="005C15EE" w:rsidRPr="00302398" w:rsidRDefault="005C15EE"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7C8A7BB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DB9CEB9" w14:textId="1BFA3DC5" w:rsidR="001137BD" w:rsidRDefault="001137BD" w:rsidP="005C15EE">
            <w:pPr>
              <w:ind w:left="216"/>
            </w:pPr>
            <w:r>
              <w:t>Big TIFF</w:t>
            </w:r>
          </w:p>
        </w:tc>
        <w:tc>
          <w:tcPr>
            <w:tcW w:w="1176" w:type="pct"/>
          </w:tcPr>
          <w:p w14:paraId="4C3C64A0" w14:textId="4DD1FABC"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ED2AA9" w14:textId="37824768"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66CD2B3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BA2CDF" w14:textId="292625BB" w:rsidR="001137BD" w:rsidRDefault="001137BD" w:rsidP="005C15EE">
            <w:pPr>
              <w:ind w:left="216"/>
            </w:pPr>
            <w:r>
              <w:t xml:space="preserve">OIB, Olympus image binary </w:t>
            </w:r>
          </w:p>
        </w:tc>
        <w:tc>
          <w:tcPr>
            <w:tcW w:w="1176" w:type="pct"/>
          </w:tcPr>
          <w:p w14:paraId="6C5842CC" w14:textId="0B8CF00B"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077982" w14:textId="417E6644"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5E80018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7FEF521" w14:textId="3963B75E" w:rsidR="001137BD" w:rsidRDefault="001137BD" w:rsidP="005C15EE">
            <w:pPr>
              <w:ind w:left="216"/>
            </w:pPr>
            <w:r>
              <w:t>OIF, Olympus original imaging</w:t>
            </w:r>
          </w:p>
        </w:tc>
        <w:tc>
          <w:tcPr>
            <w:tcW w:w="1176" w:type="pct"/>
          </w:tcPr>
          <w:p w14:paraId="3B0ED645" w14:textId="38E17F22"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3EE264" w14:textId="508FD824"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650EBC5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85549" w14:textId="106A140C" w:rsidR="001137BD" w:rsidRDefault="001137BD" w:rsidP="005C15EE">
            <w:pPr>
              <w:ind w:left="216"/>
            </w:pPr>
            <w:r>
              <w:t>LSM, Zeiss laser scanning microscope</w:t>
            </w:r>
          </w:p>
        </w:tc>
        <w:tc>
          <w:tcPr>
            <w:tcW w:w="1176" w:type="pct"/>
          </w:tcPr>
          <w:p w14:paraId="737CD444" w14:textId="3DD70A7A"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E8338F" w14:textId="036D3A81"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664F7E4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15CCCDF" w14:textId="7FFC0C35" w:rsidR="001137BD" w:rsidRDefault="001137BD" w:rsidP="005C15EE">
            <w:pPr>
              <w:ind w:left="216"/>
            </w:pPr>
            <w:r>
              <w:t xml:space="preserve">XML, Prairie view </w:t>
            </w:r>
          </w:p>
        </w:tc>
        <w:tc>
          <w:tcPr>
            <w:tcW w:w="1176" w:type="pct"/>
          </w:tcPr>
          <w:p w14:paraId="602C4A5F" w14:textId="7DB9BCF6"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2E03AB" w14:textId="624EB17E"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61EB26A7"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AD3F3F" w14:textId="48AE5063" w:rsidR="001137BD" w:rsidRDefault="001137BD" w:rsidP="005C15EE">
            <w:pPr>
              <w:ind w:left="216"/>
            </w:pPr>
            <w:r>
              <w:t>Metadata interpretation for microscopy</w:t>
            </w:r>
          </w:p>
        </w:tc>
        <w:tc>
          <w:tcPr>
            <w:tcW w:w="1176" w:type="pct"/>
          </w:tcPr>
          <w:p w14:paraId="1B5FFD40" w14:textId="599336FB"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833DEA" w14:textId="607A236F"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658EFB8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536BD0C" w14:textId="4B78484A" w:rsidR="001137BD" w:rsidRDefault="001137BD" w:rsidP="005C15EE">
            <w:pPr>
              <w:ind w:left="216"/>
            </w:pPr>
            <w:r>
              <w:t>Nrrd, Near raw raster data</w:t>
            </w:r>
          </w:p>
        </w:tc>
        <w:tc>
          <w:tcPr>
            <w:tcW w:w="1176" w:type="pct"/>
          </w:tcPr>
          <w:p w14:paraId="6FFF29CE" w14:textId="7FB120B5"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F3C9BC" w14:textId="0E86264E"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72C87E85"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552A4A" w14:textId="5DCFF8BC" w:rsidR="001137BD" w:rsidRDefault="001137BD" w:rsidP="005C15EE">
            <w:pPr>
              <w:ind w:left="216"/>
            </w:pPr>
            <w:r>
              <w:t>OBJ, Wavefront object</w:t>
            </w:r>
          </w:p>
        </w:tc>
        <w:tc>
          <w:tcPr>
            <w:tcW w:w="1176" w:type="pct"/>
          </w:tcPr>
          <w:p w14:paraId="13441919" w14:textId="4940C4AD"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83A11C" w14:textId="2E646DAB"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2BA36B6C"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0AA9BDF" w14:textId="2C46ACEB" w:rsidR="001137BD" w:rsidRDefault="001137BD" w:rsidP="005C15EE">
            <w:pPr>
              <w:ind w:left="216"/>
            </w:pPr>
            <w:r>
              <w:t>VRP, FluoRender project</w:t>
            </w:r>
          </w:p>
        </w:tc>
        <w:tc>
          <w:tcPr>
            <w:tcW w:w="1176" w:type="pct"/>
          </w:tcPr>
          <w:p w14:paraId="7C2A6EAF" w14:textId="54C603AD"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E52404" w14:textId="0D05A2E4"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3FDCF72C"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5CCA08" w14:textId="08284C59" w:rsidR="001137BD" w:rsidRDefault="001137BD" w:rsidP="005C15EE">
            <w:pPr>
              <w:ind w:left="216"/>
            </w:pPr>
            <w:r>
              <w:t>DFT, FluoRender defaults</w:t>
            </w:r>
          </w:p>
        </w:tc>
        <w:tc>
          <w:tcPr>
            <w:tcW w:w="1176" w:type="pct"/>
          </w:tcPr>
          <w:p w14:paraId="7DBF5D6F" w14:textId="4B87F417"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7064EF" w14:textId="30F6D3CE"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31A27C97"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B031E5D" w14:textId="4564394B" w:rsidR="001137BD" w:rsidRDefault="001137BD" w:rsidP="005C15EE">
            <w:pPr>
              <w:ind w:left="216"/>
            </w:pPr>
            <w:r>
              <w:t>SET, FluoRender settings</w:t>
            </w:r>
          </w:p>
        </w:tc>
        <w:tc>
          <w:tcPr>
            <w:tcW w:w="1176" w:type="pct"/>
          </w:tcPr>
          <w:p w14:paraId="61B0A548" w14:textId="39ABF3F1"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C1B0A5" w14:textId="12B503EC"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29B6998F"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926DBE" w14:textId="720DB3BB" w:rsidR="001137BD" w:rsidRDefault="001137BD" w:rsidP="005C15EE">
            <w:pPr>
              <w:ind w:left="216"/>
            </w:pPr>
            <w:r>
              <w:t>MSK, FluoRender mask</w:t>
            </w:r>
          </w:p>
        </w:tc>
        <w:tc>
          <w:tcPr>
            <w:tcW w:w="1176" w:type="pct"/>
          </w:tcPr>
          <w:p w14:paraId="2988F767" w14:textId="14BA395F"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87FB0B" w14:textId="54E50C17"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2A22389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D2DBE24" w14:textId="099FDCC4" w:rsidR="001137BD" w:rsidRDefault="001137BD" w:rsidP="005C15EE">
            <w:pPr>
              <w:ind w:left="216"/>
            </w:pPr>
            <w:r>
              <w:t>LBL, FluoRender label</w:t>
            </w:r>
          </w:p>
        </w:tc>
        <w:tc>
          <w:tcPr>
            <w:tcW w:w="1176" w:type="pct"/>
          </w:tcPr>
          <w:p w14:paraId="3EE457F3" w14:textId="4737BCAA"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0EDC31" w14:textId="60D294B5"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7232E9ED"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4535E9" w14:textId="4CAE968E" w:rsidR="001137BD" w:rsidRDefault="001137BD" w:rsidP="005C15EE">
            <w:pPr>
              <w:ind w:left="216"/>
            </w:pPr>
            <w:r>
              <w:t>CL, OpenCL kernel</w:t>
            </w:r>
          </w:p>
        </w:tc>
        <w:tc>
          <w:tcPr>
            <w:tcW w:w="1176" w:type="pct"/>
          </w:tcPr>
          <w:p w14:paraId="1E321EF6" w14:textId="7E0195F7"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A8BD4" w14:textId="25F89666"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6BB7C573"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5446AC2" w14:textId="6D27ABD9" w:rsidR="001137BD" w:rsidRDefault="001137BD" w:rsidP="005C15EE">
            <w:pPr>
              <w:ind w:left="216"/>
            </w:pPr>
            <w:r>
              <w:t>S3 texture compression</w:t>
            </w:r>
          </w:p>
        </w:tc>
        <w:tc>
          <w:tcPr>
            <w:tcW w:w="1176" w:type="pct"/>
          </w:tcPr>
          <w:p w14:paraId="1CC068D9" w14:textId="0F0434C2"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83148A" w14:textId="41A4DFBA"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1EE117C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F24740" w14:textId="3EB6DD76" w:rsidR="001137BD" w:rsidRDefault="001137BD" w:rsidP="005C15EE">
            <w:pPr>
              <w:ind w:left="216"/>
            </w:pPr>
            <w:r>
              <w:t xml:space="preserve">TRACK, FluoRender track map </w:t>
            </w:r>
          </w:p>
        </w:tc>
        <w:tc>
          <w:tcPr>
            <w:tcW w:w="1176" w:type="pct"/>
          </w:tcPr>
          <w:p w14:paraId="45A419EC" w14:textId="1EA7DA5B"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834B00" w14:textId="1851A88F"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1AD232AC"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64525DB" w14:textId="14A6E6D1" w:rsidR="001137BD" w:rsidRPr="00927DF4" w:rsidRDefault="001137BD" w:rsidP="005C15EE">
            <w:pPr>
              <w:rPr>
                <w:b/>
              </w:rPr>
            </w:pPr>
            <w:r w:rsidRPr="00927DF4">
              <w:rPr>
                <w:b/>
              </w:rPr>
              <w:t>Volume operations and settings</w:t>
            </w:r>
            <w:r w:rsidR="00DD6826">
              <w:rPr>
                <w:b/>
              </w:rPr>
              <w:t xml:space="preserve"> </w:t>
            </w:r>
            <w:r w:rsidR="00DD6826">
              <w:rPr>
                <w:noProof/>
                <w:lang w:eastAsia="en-US"/>
              </w:rPr>
              <w:drawing>
                <wp:inline distT="0" distB="0" distL="0" distR="0" wp14:anchorId="61F1A455" wp14:editId="0E3A4ADE">
                  <wp:extent cx="94615" cy="94615"/>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5CA06AB" w14:textId="1DE31C9E"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6EAC3A" w14:textId="5651BDA1"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526B519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EE9EDE" w14:textId="66A4AB6F" w:rsidR="001137BD" w:rsidRPr="00927DF4" w:rsidRDefault="001137BD" w:rsidP="005C15EE">
            <w:pPr>
              <w:ind w:left="216"/>
            </w:pPr>
            <w:r w:rsidRPr="00927DF4">
              <w:t>Click selection</w:t>
            </w:r>
          </w:p>
        </w:tc>
        <w:tc>
          <w:tcPr>
            <w:tcW w:w="1176" w:type="pct"/>
          </w:tcPr>
          <w:p w14:paraId="39516ED5" w14:textId="2CCDA4DA"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415C676" w14:textId="6BE260B3"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7EF85B8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A26EF70" w14:textId="10D58F2D" w:rsidR="001137BD" w:rsidRDefault="001137BD" w:rsidP="005C15EE">
            <w:pPr>
              <w:ind w:left="216"/>
            </w:pPr>
            <w:r>
              <w:t>DVR, direct volume rendering</w:t>
            </w:r>
          </w:p>
        </w:tc>
        <w:tc>
          <w:tcPr>
            <w:tcW w:w="1176" w:type="pct"/>
          </w:tcPr>
          <w:p w14:paraId="42BCA21C" w14:textId="683A15A9"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A3E0EA" w14:textId="572DBDC2"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0328BE0A"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DD3BAB" w14:textId="2833681C" w:rsidR="001137BD" w:rsidRDefault="001137BD" w:rsidP="005C15EE">
            <w:pPr>
              <w:ind w:left="216"/>
            </w:pPr>
            <w:r>
              <w:t>MIP, maximum intensity projection</w:t>
            </w:r>
          </w:p>
        </w:tc>
        <w:tc>
          <w:tcPr>
            <w:tcW w:w="1176" w:type="pct"/>
          </w:tcPr>
          <w:p w14:paraId="7A46C3F1" w14:textId="175DE5C4"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D7F6EE" w14:textId="4A43DAF3"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4B3D5444"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D0F343D" w14:textId="026DD2FD" w:rsidR="001137BD" w:rsidRDefault="001137BD" w:rsidP="005C15EE">
            <w:pPr>
              <w:ind w:left="216"/>
            </w:pPr>
            <w:r>
              <w:t>Trilinear Interpolation</w:t>
            </w:r>
          </w:p>
        </w:tc>
        <w:tc>
          <w:tcPr>
            <w:tcW w:w="1176" w:type="pct"/>
          </w:tcPr>
          <w:p w14:paraId="5B53E140" w14:textId="08443CDD"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F543F8" w14:textId="4B11BC33"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2C76D4F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D68002" w14:textId="37A4DF27" w:rsidR="001137BD" w:rsidRDefault="001137BD" w:rsidP="005C15EE">
            <w:pPr>
              <w:ind w:left="216"/>
            </w:pPr>
            <w:r>
              <w:t>Smoothing</w:t>
            </w:r>
          </w:p>
        </w:tc>
        <w:tc>
          <w:tcPr>
            <w:tcW w:w="1176" w:type="pct"/>
          </w:tcPr>
          <w:p w14:paraId="61F99541" w14:textId="3CDFA7A7"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DFD839" w14:textId="5DF914EE"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1A25B8BB"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5D56597" w14:textId="3D220A7C" w:rsidR="001137BD" w:rsidRDefault="001137BD" w:rsidP="005C15EE">
            <w:pPr>
              <w:ind w:left="216"/>
            </w:pPr>
            <w:r>
              <w:t>Add to legend</w:t>
            </w:r>
          </w:p>
        </w:tc>
        <w:tc>
          <w:tcPr>
            <w:tcW w:w="1176" w:type="pct"/>
          </w:tcPr>
          <w:p w14:paraId="46A74BD7" w14:textId="6B2F8270"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1545DC" w14:textId="0CFF6713"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32E6EEE4"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2C8D11" w14:textId="328AAC43" w:rsidR="001137BD" w:rsidRDefault="001137BD" w:rsidP="005C15EE">
            <w:pPr>
              <w:ind w:left="216"/>
            </w:pPr>
            <w:r>
              <w:t>Voxel spacing</w:t>
            </w:r>
          </w:p>
        </w:tc>
        <w:tc>
          <w:tcPr>
            <w:tcW w:w="1176" w:type="pct"/>
          </w:tcPr>
          <w:p w14:paraId="2C2C8252" w14:textId="18ABFB8D"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2903FA8" w14:textId="2AEBC8FF"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666A548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0677904" w14:textId="641F96DF" w:rsidR="001137BD" w:rsidRDefault="001137BD" w:rsidP="005C15EE">
            <w:pPr>
              <w:ind w:left="216"/>
            </w:pPr>
            <w:r>
              <w:t>Primary color</w:t>
            </w:r>
          </w:p>
        </w:tc>
        <w:tc>
          <w:tcPr>
            <w:tcW w:w="1176" w:type="pct"/>
          </w:tcPr>
          <w:p w14:paraId="7C9A86A2" w14:textId="18DE0340"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2C028A" w14:textId="7147A205"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68D60CE5"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A21E5D" w14:textId="275B3687" w:rsidR="001137BD" w:rsidRDefault="001137BD" w:rsidP="005C15EE">
            <w:pPr>
              <w:ind w:left="216"/>
            </w:pPr>
            <w:r>
              <w:t xml:space="preserve">Secondary color </w:t>
            </w:r>
          </w:p>
        </w:tc>
        <w:tc>
          <w:tcPr>
            <w:tcW w:w="1176" w:type="pct"/>
          </w:tcPr>
          <w:p w14:paraId="26739F97" w14:textId="6DFB5D47"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BE3A79" w14:textId="04B17828"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7D0FFD7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83A9F0F" w14:textId="0DC9759B" w:rsidR="001137BD" w:rsidRDefault="001137BD" w:rsidP="005C15EE">
            <w:pPr>
              <w:ind w:left="216"/>
            </w:pPr>
            <w:r>
              <w:t>Gamma</w:t>
            </w:r>
          </w:p>
        </w:tc>
        <w:tc>
          <w:tcPr>
            <w:tcW w:w="1176" w:type="pct"/>
          </w:tcPr>
          <w:p w14:paraId="1BF4C344" w14:textId="182F7C7A"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7F3BFC1" w14:textId="64B1A30F"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0BA4CBD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97CB552" w14:textId="7BEA404C" w:rsidR="001137BD" w:rsidRDefault="001137BD" w:rsidP="005C15EE">
            <w:pPr>
              <w:ind w:left="216"/>
            </w:pPr>
            <w:r>
              <w:t>Extract boundary</w:t>
            </w:r>
          </w:p>
        </w:tc>
        <w:tc>
          <w:tcPr>
            <w:tcW w:w="1176" w:type="pct"/>
          </w:tcPr>
          <w:p w14:paraId="7044F004" w14:textId="70C72012"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B8B281" w14:textId="3E451959"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5188F22F"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C2BD94E" w14:textId="461F6A7D" w:rsidR="001137BD" w:rsidRDefault="001137BD" w:rsidP="005C15EE">
            <w:pPr>
              <w:ind w:left="216"/>
            </w:pPr>
            <w:r>
              <w:t>Saturation</w:t>
            </w:r>
          </w:p>
        </w:tc>
        <w:tc>
          <w:tcPr>
            <w:tcW w:w="1176" w:type="pct"/>
          </w:tcPr>
          <w:p w14:paraId="493C7102" w14:textId="222644E2"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C8343E" w14:textId="04FBACC3"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1BB88867"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BFCFBE" w14:textId="13CB9ABB" w:rsidR="001137BD" w:rsidRDefault="001137BD" w:rsidP="005C15EE">
            <w:pPr>
              <w:ind w:left="216"/>
            </w:pPr>
            <w:r>
              <w:t>Low and high thresholds</w:t>
            </w:r>
          </w:p>
        </w:tc>
        <w:tc>
          <w:tcPr>
            <w:tcW w:w="1176" w:type="pct"/>
          </w:tcPr>
          <w:p w14:paraId="12915743" w14:textId="312D4CC6"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CD5165" w14:textId="4D6416CD"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577F1AF5"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155A2E0" w14:textId="63F51CF0" w:rsidR="001137BD" w:rsidRDefault="001137BD" w:rsidP="005C15EE">
            <w:pPr>
              <w:ind w:left="216"/>
            </w:pPr>
            <w:r>
              <w:t>Luminance</w:t>
            </w:r>
          </w:p>
        </w:tc>
        <w:tc>
          <w:tcPr>
            <w:tcW w:w="1176" w:type="pct"/>
          </w:tcPr>
          <w:p w14:paraId="1D561B7B" w14:textId="31E70406"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6908B1" w14:textId="723B31DF"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1EE96496"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23A0CBC" w14:textId="6F2825B3" w:rsidR="001137BD" w:rsidRDefault="001137BD" w:rsidP="005C15EE">
            <w:pPr>
              <w:ind w:left="216"/>
            </w:pPr>
            <w:r>
              <w:t>Light</w:t>
            </w:r>
          </w:p>
        </w:tc>
        <w:tc>
          <w:tcPr>
            <w:tcW w:w="1176" w:type="pct"/>
          </w:tcPr>
          <w:p w14:paraId="48075912" w14:textId="06922796"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F0DA09" w14:textId="3492648C"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67ADFAB7"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AC495BF" w14:textId="47EEF0A2" w:rsidR="001137BD" w:rsidRDefault="001137BD" w:rsidP="005C15EE">
            <w:pPr>
              <w:ind w:left="216"/>
            </w:pPr>
            <w:r>
              <w:t>Shadow, can be disabled</w:t>
            </w:r>
          </w:p>
        </w:tc>
        <w:tc>
          <w:tcPr>
            <w:tcW w:w="1176" w:type="pct"/>
          </w:tcPr>
          <w:p w14:paraId="62B1B69F" w14:textId="30054AF5"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B7E3E0" w14:textId="5ABE0C69"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3D213843"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781F5E" w14:textId="357814AD" w:rsidR="001137BD" w:rsidRDefault="001137BD" w:rsidP="005C15EE">
            <w:pPr>
              <w:ind w:left="216"/>
            </w:pPr>
            <w:r>
              <w:t>Directional shadow</w:t>
            </w:r>
          </w:p>
        </w:tc>
        <w:tc>
          <w:tcPr>
            <w:tcW w:w="1176" w:type="pct"/>
          </w:tcPr>
          <w:p w14:paraId="5358074E" w14:textId="56196BF3"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1D10FA" w14:textId="14204808"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4CA5994F"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E783C7B" w14:textId="6D5C972B" w:rsidR="001137BD" w:rsidRDefault="001137BD" w:rsidP="005C15EE">
            <w:pPr>
              <w:ind w:left="216"/>
            </w:pPr>
            <w:r>
              <w:lastRenderedPageBreak/>
              <w:t>Alpha, can be disabled</w:t>
            </w:r>
          </w:p>
        </w:tc>
        <w:tc>
          <w:tcPr>
            <w:tcW w:w="1176" w:type="pct"/>
          </w:tcPr>
          <w:p w14:paraId="25B501DE" w14:textId="284F260A"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156A8E" w14:textId="41D6ED5B"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359E02DF"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F74FBB" w14:textId="53E636F3" w:rsidR="001137BD" w:rsidRDefault="001137BD" w:rsidP="005C15EE">
            <w:pPr>
              <w:ind w:left="216"/>
            </w:pPr>
            <w:r>
              <w:t>Sample rate</w:t>
            </w:r>
          </w:p>
        </w:tc>
        <w:tc>
          <w:tcPr>
            <w:tcW w:w="1176" w:type="pct"/>
          </w:tcPr>
          <w:p w14:paraId="35BA7F38" w14:textId="7F732286"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EAF495B" w14:textId="78DD111B"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0F025546"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9E1048D" w14:textId="16D4B2D3" w:rsidR="001137BD" w:rsidRDefault="001137BD" w:rsidP="005C15EE">
            <w:pPr>
              <w:ind w:left="216"/>
            </w:pPr>
            <w:r>
              <w:t>Shading, can be disabled</w:t>
            </w:r>
          </w:p>
        </w:tc>
        <w:tc>
          <w:tcPr>
            <w:tcW w:w="1176" w:type="pct"/>
          </w:tcPr>
          <w:p w14:paraId="1878390B" w14:textId="13BC6E35"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3107BA" w14:textId="00E9725B"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37B1B172"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8E04B7" w14:textId="45CA674B" w:rsidR="001137BD" w:rsidRDefault="001137BD" w:rsidP="005C15EE">
            <w:pPr>
              <w:ind w:left="216"/>
            </w:pPr>
            <w:r>
              <w:t>Color map, can be disabled</w:t>
            </w:r>
          </w:p>
        </w:tc>
        <w:tc>
          <w:tcPr>
            <w:tcW w:w="1176" w:type="pct"/>
          </w:tcPr>
          <w:p w14:paraId="4E57D9B7" w14:textId="3EDC9962"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481747" w14:textId="19ED75BC"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7840F226"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75A22E8" w14:textId="2F097C2C" w:rsidR="001137BD" w:rsidRDefault="001137BD" w:rsidP="005C15EE">
            <w:pPr>
              <w:ind w:left="216"/>
            </w:pPr>
            <w:r>
              <w:t xml:space="preserve">Color map type </w:t>
            </w:r>
          </w:p>
        </w:tc>
        <w:tc>
          <w:tcPr>
            <w:tcW w:w="1176" w:type="pct"/>
          </w:tcPr>
          <w:p w14:paraId="07FA1652" w14:textId="7DCC69C2"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36FAD1" w14:textId="749FBC58"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550CECB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A32F08" w14:textId="3A3A962B" w:rsidR="001137BD" w:rsidRDefault="001137BD" w:rsidP="005C15EE">
            <w:pPr>
              <w:ind w:left="216"/>
            </w:pPr>
            <w:r>
              <w:t xml:space="preserve">Color map mapping mode </w:t>
            </w:r>
          </w:p>
        </w:tc>
        <w:tc>
          <w:tcPr>
            <w:tcW w:w="1176" w:type="pct"/>
          </w:tcPr>
          <w:p w14:paraId="474FF3FD" w14:textId="228D10E1"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4FFF95" w14:textId="035DA2C8"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31575AF9"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6F13429" w14:textId="5BA27B36" w:rsidR="001137BD" w:rsidRDefault="001137BD" w:rsidP="005C15EE">
            <w:pPr>
              <w:ind w:left="216"/>
            </w:pPr>
            <w:r>
              <w:t>Default setting save/restore</w:t>
            </w:r>
          </w:p>
        </w:tc>
        <w:tc>
          <w:tcPr>
            <w:tcW w:w="1176" w:type="pct"/>
          </w:tcPr>
          <w:p w14:paraId="5E6AE940" w14:textId="2FF50BEF"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32CB8" w14:textId="57F1359C"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1B3FCD0"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6EAC03" w14:textId="3C44F883" w:rsidR="00DD6826" w:rsidRDefault="00DD6826" w:rsidP="005C15EE">
            <w:pPr>
              <w:ind w:left="216"/>
            </w:pPr>
            <w:r>
              <w:t>Synchronizing all settings</w:t>
            </w:r>
          </w:p>
        </w:tc>
        <w:tc>
          <w:tcPr>
            <w:tcW w:w="1176" w:type="pct"/>
          </w:tcPr>
          <w:p w14:paraId="1AC9DF69" w14:textId="376D2004"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D8C7D69" w14:textId="70721683"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3610218"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809ED23" w14:textId="6697923D" w:rsidR="00DD6826" w:rsidRDefault="00DD6826" w:rsidP="005C15EE">
            <w:pPr>
              <w:ind w:left="216"/>
            </w:pPr>
            <w:r>
              <w:t xml:space="preserve">Synchronizing individual settings </w:t>
            </w:r>
            <w:r>
              <w:rPr>
                <w:noProof/>
                <w:lang w:eastAsia="en-US"/>
              </w:rPr>
              <w:drawing>
                <wp:inline distT="0" distB="0" distL="0" distR="0" wp14:anchorId="5FD21A48" wp14:editId="1A471A1E">
                  <wp:extent cx="94615" cy="94615"/>
                  <wp:effectExtent l="0" t="0" r="63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FDB2617" w14:textId="55D5B93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5511A0C" w14:textId="22DD761F"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C3AF9C9"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F49CAE9" w14:textId="3B14AA7E" w:rsidR="00DD6826" w:rsidRPr="00A3170D" w:rsidRDefault="00DD6826" w:rsidP="005C15EE">
            <w:pPr>
              <w:rPr>
                <w:b/>
              </w:rPr>
            </w:pPr>
            <w:r w:rsidRPr="00A3170D">
              <w:rPr>
                <w:b/>
              </w:rPr>
              <w:t>Volume clipping planes</w:t>
            </w:r>
            <w:r>
              <w:rPr>
                <w:b/>
              </w:rPr>
              <w:t xml:space="preserve"> </w:t>
            </w:r>
          </w:p>
        </w:tc>
        <w:tc>
          <w:tcPr>
            <w:tcW w:w="1176" w:type="pct"/>
          </w:tcPr>
          <w:p w14:paraId="4CFA3F49" w14:textId="66D7A6AA"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5AAA10" w14:textId="2ADB533A"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292834A"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D8D62EB" w14:textId="080B0C16" w:rsidR="00DD6826" w:rsidRDefault="00DD6826" w:rsidP="005C15EE">
            <w:pPr>
              <w:ind w:left="216"/>
            </w:pPr>
            <w:r>
              <w:t>Axis-aligned clipping</w:t>
            </w:r>
          </w:p>
        </w:tc>
        <w:tc>
          <w:tcPr>
            <w:tcW w:w="1176" w:type="pct"/>
          </w:tcPr>
          <w:p w14:paraId="6418B579" w14:textId="7A21B599"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F6D693" w14:textId="5FF9AA67"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44C9BF7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9C3AF6E" w14:textId="60E8D9D5" w:rsidR="00DD6826" w:rsidRDefault="00DD6826" w:rsidP="005C15EE">
            <w:pPr>
              <w:ind w:left="216"/>
            </w:pPr>
            <w:r>
              <w:t>Synchronize positive and negative planes</w:t>
            </w:r>
          </w:p>
        </w:tc>
        <w:tc>
          <w:tcPr>
            <w:tcW w:w="1176" w:type="pct"/>
          </w:tcPr>
          <w:p w14:paraId="632E1169" w14:textId="7A40B9B8"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95ECC1F" w14:textId="4407237A"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414F18C"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9D45AB0" w14:textId="0FB23E27" w:rsidR="00DD6826" w:rsidRDefault="00DD6826" w:rsidP="005C15EE">
            <w:pPr>
              <w:ind w:left="216"/>
            </w:pPr>
            <w:r>
              <w:t xml:space="preserve">Clipping plane display hold </w:t>
            </w:r>
          </w:p>
        </w:tc>
        <w:tc>
          <w:tcPr>
            <w:tcW w:w="1176" w:type="pct"/>
          </w:tcPr>
          <w:p w14:paraId="62A803FA" w14:textId="37941325"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AD7957" w14:textId="5618C7B5"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4873889D"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9C3349" w14:textId="01A5F0F0" w:rsidR="00DD6826" w:rsidRDefault="00DD6826" w:rsidP="005C15EE">
            <w:pPr>
              <w:ind w:left="216"/>
            </w:pPr>
            <w:r>
              <w:t xml:space="preserve">Clipping plane display modes: 5 </w:t>
            </w:r>
          </w:p>
        </w:tc>
        <w:tc>
          <w:tcPr>
            <w:tcW w:w="1176" w:type="pct"/>
          </w:tcPr>
          <w:p w14:paraId="29685D59" w14:textId="70DF232A"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D1F367" w14:textId="25F34B8C"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54B6AE3"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AC22766" w14:textId="744C15F5" w:rsidR="00DD6826" w:rsidRDefault="00DD6826" w:rsidP="005C15EE">
            <w:pPr>
              <w:ind w:left="216"/>
            </w:pPr>
            <w:r>
              <w:t>Clip slab width</w:t>
            </w:r>
          </w:p>
        </w:tc>
        <w:tc>
          <w:tcPr>
            <w:tcW w:w="1176" w:type="pct"/>
          </w:tcPr>
          <w:p w14:paraId="556E2342" w14:textId="2021D3E3"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4B8572" w14:textId="26D5D4A9"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05BC9BBA"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95065B3" w14:textId="49AA56EE" w:rsidR="00DD6826" w:rsidRDefault="00DD6826" w:rsidP="005C15EE">
            <w:pPr>
              <w:ind w:left="216"/>
            </w:pPr>
            <w:r>
              <w:t>Clipping plane rotation</w:t>
            </w:r>
          </w:p>
        </w:tc>
        <w:tc>
          <w:tcPr>
            <w:tcW w:w="1176" w:type="pct"/>
          </w:tcPr>
          <w:p w14:paraId="2C5A58B3" w14:textId="4CCA71AC"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09883F" w14:textId="17EBBC7A"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6CA8C844"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FAEE2F2" w14:textId="594A715C" w:rsidR="00DD6826" w:rsidRDefault="00DD6826" w:rsidP="005C15EE">
            <w:pPr>
              <w:ind w:left="216"/>
            </w:pPr>
            <w:r>
              <w:t>View-aligned rotation</w:t>
            </w:r>
          </w:p>
        </w:tc>
        <w:tc>
          <w:tcPr>
            <w:tcW w:w="1176" w:type="pct"/>
          </w:tcPr>
          <w:p w14:paraId="6345367A" w14:textId="0D77B4E5"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47DAFB" w14:textId="6434D133"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00CF15C"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17C6ED" w14:textId="6F49259C" w:rsidR="00DD6826" w:rsidRDefault="00DD6826" w:rsidP="005C15EE">
            <w:pPr>
              <w:ind w:left="216"/>
            </w:pPr>
            <w:r>
              <w:t>Resetting</w:t>
            </w:r>
          </w:p>
        </w:tc>
        <w:tc>
          <w:tcPr>
            <w:tcW w:w="1176" w:type="pct"/>
          </w:tcPr>
          <w:p w14:paraId="05372D12" w14:textId="44636DC3"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C8BD25" w14:textId="32868FD8"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A373333"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B9423C0" w14:textId="5BE31AC3" w:rsidR="00DD6826" w:rsidRDefault="00DD6826" w:rsidP="005C15EE">
            <w:pPr>
              <w:ind w:left="216"/>
            </w:pPr>
            <w:r>
              <w:t>Synchronize channels</w:t>
            </w:r>
          </w:p>
        </w:tc>
        <w:tc>
          <w:tcPr>
            <w:tcW w:w="1176" w:type="pct"/>
          </w:tcPr>
          <w:p w14:paraId="6D2C419B" w14:textId="3576B100"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5DDD4BD" w14:textId="06C8AEB5"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A87906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B3EB83" w14:textId="78CA5FC3" w:rsidR="00DD6826" w:rsidRDefault="00DD6826" w:rsidP="005C15EE">
            <w:pPr>
              <w:ind w:left="216"/>
            </w:pPr>
            <w:r>
              <w:t>Visualizing clipping planes</w:t>
            </w:r>
          </w:p>
        </w:tc>
        <w:tc>
          <w:tcPr>
            <w:tcW w:w="1176" w:type="pct"/>
          </w:tcPr>
          <w:p w14:paraId="7B5F056F" w14:textId="25711AB4"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60757A" w14:textId="64FDD467"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443AFEC"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DBC8DE5" w14:textId="1AD12825" w:rsidR="00DD6826" w:rsidRPr="00A3170D" w:rsidRDefault="00DD6826" w:rsidP="005C15EE">
            <w:pPr>
              <w:rPr>
                <w:b/>
              </w:rPr>
            </w:pPr>
            <w:r w:rsidRPr="00A3170D">
              <w:rPr>
                <w:b/>
              </w:rPr>
              <w:t>Output adjustment</w:t>
            </w:r>
          </w:p>
        </w:tc>
        <w:tc>
          <w:tcPr>
            <w:tcW w:w="1176" w:type="pct"/>
          </w:tcPr>
          <w:p w14:paraId="259C8467" w14:textId="7F1A2CB9"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9020B7" w14:textId="397D667A"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3C40DEF"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C0C75B" w14:textId="05B630DE" w:rsidR="00DD6826" w:rsidRDefault="00DD6826" w:rsidP="005C15EE">
            <w:pPr>
              <w:ind w:left="216"/>
            </w:pPr>
            <w:r>
              <w:t>RGB independent adjustment</w:t>
            </w:r>
          </w:p>
        </w:tc>
        <w:tc>
          <w:tcPr>
            <w:tcW w:w="1176" w:type="pct"/>
          </w:tcPr>
          <w:p w14:paraId="35ACAC23" w14:textId="2A32C466"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549424" w14:textId="25B757F6"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49C2E8CC"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3575008" w14:textId="233E3D03" w:rsidR="00DD6826" w:rsidRDefault="00DD6826" w:rsidP="005C15EE">
            <w:pPr>
              <w:ind w:left="216"/>
            </w:pPr>
            <w:r>
              <w:t>Automatic RGB channel synchronization</w:t>
            </w:r>
          </w:p>
        </w:tc>
        <w:tc>
          <w:tcPr>
            <w:tcW w:w="1176" w:type="pct"/>
          </w:tcPr>
          <w:p w14:paraId="27A62451" w14:textId="78A53506"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CBF000" w14:textId="6EE00575"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4D1D680"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569A7CF" w14:textId="469C2263" w:rsidR="00DD6826" w:rsidRDefault="00DD6826" w:rsidP="005C15EE">
            <w:pPr>
              <w:ind w:left="216"/>
            </w:pPr>
            <w:r>
              <w:t>Gamma</w:t>
            </w:r>
          </w:p>
        </w:tc>
        <w:tc>
          <w:tcPr>
            <w:tcW w:w="1176" w:type="pct"/>
          </w:tcPr>
          <w:p w14:paraId="515797E6" w14:textId="74F01B51"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6B3B62" w14:textId="0A284999"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EB87FCC"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11EB34E" w14:textId="0E3108B9" w:rsidR="00DD6826" w:rsidRDefault="00DD6826" w:rsidP="005C15EE">
            <w:pPr>
              <w:ind w:left="216"/>
            </w:pPr>
            <w:r>
              <w:t>Luminance</w:t>
            </w:r>
          </w:p>
        </w:tc>
        <w:tc>
          <w:tcPr>
            <w:tcW w:w="1176" w:type="pct"/>
          </w:tcPr>
          <w:p w14:paraId="41D1AA20" w14:textId="3A54E13F"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7871F5" w14:textId="397665E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419DB913"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0B8D00" w14:textId="0C8A8754" w:rsidR="00DD6826" w:rsidRDefault="00DD6826" w:rsidP="005C15EE">
            <w:pPr>
              <w:ind w:left="216"/>
            </w:pPr>
            <w:r>
              <w:t>Equalization</w:t>
            </w:r>
          </w:p>
        </w:tc>
        <w:tc>
          <w:tcPr>
            <w:tcW w:w="1176" w:type="pct"/>
          </w:tcPr>
          <w:p w14:paraId="412D1550" w14:textId="6551FA3D"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9976F82" w14:textId="4DE95C66"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A80F4BF"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AD1E8A4" w14:textId="3FBCED53" w:rsidR="00DD6826" w:rsidRDefault="00DD6826" w:rsidP="005C15EE">
            <w:pPr>
              <w:ind w:left="216"/>
            </w:pPr>
            <w:r>
              <w:t>Default setting save/restore</w:t>
            </w:r>
          </w:p>
        </w:tc>
        <w:tc>
          <w:tcPr>
            <w:tcW w:w="1176" w:type="pct"/>
          </w:tcPr>
          <w:p w14:paraId="41D6B425" w14:textId="14F9D386"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C9BDBD" w14:textId="53C17546"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6567ED1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03A0B3F" w14:textId="5A7BA04C" w:rsidR="00DD6826" w:rsidRDefault="00DD6826" w:rsidP="005C15EE">
            <w:pPr>
              <w:ind w:left="216"/>
            </w:pPr>
            <w:r>
              <w:t>Independent settings for render view</w:t>
            </w:r>
          </w:p>
        </w:tc>
        <w:tc>
          <w:tcPr>
            <w:tcW w:w="1176" w:type="pct"/>
          </w:tcPr>
          <w:p w14:paraId="3DCE2AC8" w14:textId="4F347B98"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4C0BA8" w14:textId="5920CD95"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46075B9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EFE987D" w14:textId="35C81D82" w:rsidR="00DD6826" w:rsidRPr="00D360B6" w:rsidRDefault="00DD6826" w:rsidP="005C15EE">
            <w:pPr>
              <w:rPr>
                <w:b/>
              </w:rPr>
            </w:pPr>
            <w:r w:rsidRPr="00D360B6">
              <w:rPr>
                <w:b/>
              </w:rPr>
              <w:t>Mesh operations and settings</w:t>
            </w:r>
          </w:p>
        </w:tc>
        <w:tc>
          <w:tcPr>
            <w:tcW w:w="1176" w:type="pct"/>
          </w:tcPr>
          <w:p w14:paraId="682CE227" w14:textId="2B764DB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ECDDD8" w14:textId="69BDEA0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04D47E98"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52A66D" w14:textId="50A1C98C" w:rsidR="00DD6826" w:rsidRDefault="00DD6826" w:rsidP="005C15EE">
            <w:pPr>
              <w:ind w:left="216"/>
            </w:pPr>
            <w:r>
              <w:t>Click selection</w:t>
            </w:r>
          </w:p>
        </w:tc>
        <w:tc>
          <w:tcPr>
            <w:tcW w:w="1176" w:type="pct"/>
          </w:tcPr>
          <w:p w14:paraId="34C757E6" w14:textId="74910521"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E83E426" w14:textId="7EF6798B"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4CD3ACC"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7093933" w14:textId="0D11CD1D" w:rsidR="00DD6826" w:rsidRDefault="00DD6826" w:rsidP="005C15EE">
            <w:pPr>
              <w:ind w:left="216"/>
            </w:pPr>
            <w:r>
              <w:t>Wireframe</w:t>
            </w:r>
          </w:p>
        </w:tc>
        <w:tc>
          <w:tcPr>
            <w:tcW w:w="1176" w:type="pct"/>
          </w:tcPr>
          <w:p w14:paraId="67E44B44" w14:textId="7A7EA90A"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286591" w14:textId="082EF8F7"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FD055FA"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0559D1F" w14:textId="6E09C748" w:rsidR="00DD6826" w:rsidRDefault="00DD6826" w:rsidP="005C15EE">
            <w:pPr>
              <w:ind w:left="216"/>
            </w:pPr>
            <w:r>
              <w:t>Diffuse color</w:t>
            </w:r>
          </w:p>
        </w:tc>
        <w:tc>
          <w:tcPr>
            <w:tcW w:w="1176" w:type="pct"/>
          </w:tcPr>
          <w:p w14:paraId="6F796F39" w14:textId="6827CDC1"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ACCA0F" w14:textId="56008C0E"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480C65B"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67F17F6" w14:textId="398FA02C" w:rsidR="00DD6826" w:rsidRDefault="00DD6826" w:rsidP="005C15EE">
            <w:pPr>
              <w:ind w:left="216"/>
            </w:pPr>
            <w:r>
              <w:t>Specular color</w:t>
            </w:r>
          </w:p>
        </w:tc>
        <w:tc>
          <w:tcPr>
            <w:tcW w:w="1176" w:type="pct"/>
          </w:tcPr>
          <w:p w14:paraId="24C6FE6D" w14:textId="5A0D5F52"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1B6F12" w14:textId="5D524E3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656A34D2"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46491C" w14:textId="6E195803" w:rsidR="00DD6826" w:rsidRDefault="00DD6826" w:rsidP="005C15EE">
            <w:pPr>
              <w:ind w:left="216"/>
            </w:pPr>
            <w:r>
              <w:t>Shininess</w:t>
            </w:r>
          </w:p>
        </w:tc>
        <w:tc>
          <w:tcPr>
            <w:tcW w:w="1176" w:type="pct"/>
          </w:tcPr>
          <w:p w14:paraId="426F710E" w14:textId="4E0EB071"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0F8EB" w14:textId="6DB9059D"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7B713FA"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6795A3F" w14:textId="4ED57367" w:rsidR="00DD6826" w:rsidRDefault="00DD6826" w:rsidP="005C15EE">
            <w:pPr>
              <w:ind w:left="216"/>
            </w:pPr>
            <w:r>
              <w:t>Transparency</w:t>
            </w:r>
          </w:p>
        </w:tc>
        <w:tc>
          <w:tcPr>
            <w:tcW w:w="1176" w:type="pct"/>
          </w:tcPr>
          <w:p w14:paraId="6887E353" w14:textId="2493CF3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28C915" w14:textId="5AB43801"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4DFCBF0"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86467F" w14:textId="1DB598D0" w:rsidR="00DD6826" w:rsidRDefault="00DD6826" w:rsidP="005C15EE">
            <w:pPr>
              <w:ind w:left="216"/>
            </w:pPr>
            <w:r>
              <w:t>Shadow, can be disabled</w:t>
            </w:r>
          </w:p>
        </w:tc>
        <w:tc>
          <w:tcPr>
            <w:tcW w:w="1176" w:type="pct"/>
          </w:tcPr>
          <w:p w14:paraId="4B4B4689" w14:textId="55816DF6"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DDCBCA" w14:textId="61448BD7"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67D46432"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89FA1F0" w14:textId="1F06C1C6" w:rsidR="00DD6826" w:rsidRDefault="00DD6826" w:rsidP="005C15EE">
            <w:pPr>
              <w:ind w:left="216"/>
            </w:pPr>
            <w:r>
              <w:t>Lighting, can be disabled</w:t>
            </w:r>
          </w:p>
        </w:tc>
        <w:tc>
          <w:tcPr>
            <w:tcW w:w="1176" w:type="pct"/>
          </w:tcPr>
          <w:p w14:paraId="0F142F4F" w14:textId="61644F4E"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67A93E" w14:textId="522CE2D4"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29B979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14C69A" w14:textId="282297F9" w:rsidR="00DD6826" w:rsidRDefault="00DD6826" w:rsidP="005C15EE">
            <w:pPr>
              <w:ind w:left="216"/>
            </w:pPr>
            <w:r>
              <w:t>Line size limit (for lines only)</w:t>
            </w:r>
          </w:p>
        </w:tc>
        <w:tc>
          <w:tcPr>
            <w:tcW w:w="1176" w:type="pct"/>
          </w:tcPr>
          <w:p w14:paraId="6A13E61F" w14:textId="6043547A"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702DD9" w14:textId="3652F8E1"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EF36430"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613CA82" w14:textId="5A0CC0F2" w:rsidR="00DD6826" w:rsidRDefault="00DD6826" w:rsidP="005C15EE">
            <w:pPr>
              <w:ind w:left="216"/>
            </w:pPr>
            <w:r>
              <w:t>Translation</w:t>
            </w:r>
          </w:p>
        </w:tc>
        <w:tc>
          <w:tcPr>
            <w:tcW w:w="1176" w:type="pct"/>
          </w:tcPr>
          <w:p w14:paraId="004CB5B9" w14:textId="120CB0C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E41B2E" w14:textId="474FC386"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C68E37A"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A5781A7" w14:textId="5771E44A" w:rsidR="00DD6826" w:rsidRDefault="00DD6826" w:rsidP="005C15EE">
            <w:pPr>
              <w:ind w:left="216"/>
            </w:pPr>
            <w:r>
              <w:t>Rotation</w:t>
            </w:r>
          </w:p>
        </w:tc>
        <w:tc>
          <w:tcPr>
            <w:tcW w:w="1176" w:type="pct"/>
          </w:tcPr>
          <w:p w14:paraId="4A15A528" w14:textId="0BE77235"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6DBFEE" w14:textId="7EB3EC01"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4B64A1A2"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EEBAD3D" w14:textId="23FEBD61" w:rsidR="00DD6826" w:rsidRDefault="00DD6826" w:rsidP="005C15EE">
            <w:pPr>
              <w:ind w:left="216"/>
            </w:pPr>
            <w:r>
              <w:t>Scaling</w:t>
            </w:r>
          </w:p>
        </w:tc>
        <w:tc>
          <w:tcPr>
            <w:tcW w:w="1176" w:type="pct"/>
          </w:tcPr>
          <w:p w14:paraId="1261E8FC" w14:textId="4915048A"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33CDA2" w14:textId="49F3AB4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0C880C30"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999F43" w14:textId="0897FDE3" w:rsidR="00DD6826" w:rsidRDefault="00DD6826" w:rsidP="005C15EE">
            <w:pPr>
              <w:ind w:left="216"/>
            </w:pPr>
            <w:r>
              <w:t>Transparency quality (depth peeling)</w:t>
            </w:r>
          </w:p>
        </w:tc>
        <w:tc>
          <w:tcPr>
            <w:tcW w:w="1176" w:type="pct"/>
          </w:tcPr>
          <w:p w14:paraId="167FBE42" w14:textId="465BFF32"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B2B9A0" w14:textId="7D3F832B"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6632E37"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A4857D7" w14:textId="044F9CD0" w:rsidR="00DD6826" w:rsidRPr="00133F54" w:rsidRDefault="00DD6826" w:rsidP="005C15EE">
            <w:pPr>
              <w:rPr>
                <w:b/>
              </w:rPr>
            </w:pPr>
            <w:r w:rsidRPr="00133F54">
              <w:rPr>
                <w:b/>
              </w:rPr>
              <w:lastRenderedPageBreak/>
              <w:t>Data set view operations</w:t>
            </w:r>
          </w:p>
        </w:tc>
        <w:tc>
          <w:tcPr>
            <w:tcW w:w="1176" w:type="pct"/>
          </w:tcPr>
          <w:p w14:paraId="245EBB1C" w14:textId="5259EB91"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3CD924" w14:textId="2FD47314"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3E8D2F7"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5F0E2A6" w14:textId="72688C1F" w:rsidR="00DD6826" w:rsidRDefault="00DD6826" w:rsidP="005C15EE">
            <w:pPr>
              <w:ind w:left="216"/>
            </w:pPr>
            <w:r>
              <w:t>Add selection to view (data duplication)</w:t>
            </w:r>
          </w:p>
        </w:tc>
        <w:tc>
          <w:tcPr>
            <w:tcW w:w="1176" w:type="pct"/>
          </w:tcPr>
          <w:p w14:paraId="1533DF16" w14:textId="7A2846B1"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2020E3C" w14:textId="3A3A8762"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DC062D7"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5F205EE" w14:textId="175F332A" w:rsidR="00DD6826" w:rsidRDefault="00DD6826" w:rsidP="005C15EE">
            <w:pPr>
              <w:ind w:left="216"/>
            </w:pPr>
            <w:r>
              <w:t>Rename selection</w:t>
            </w:r>
          </w:p>
        </w:tc>
        <w:tc>
          <w:tcPr>
            <w:tcW w:w="1176" w:type="pct"/>
          </w:tcPr>
          <w:p w14:paraId="20DA4EC9" w14:textId="762CE4C4"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0D27E5" w14:textId="47FEDC8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446A9A0"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9CCC9D" w14:textId="00689A94" w:rsidR="00DD6826" w:rsidRDefault="00DD6826" w:rsidP="005C15EE">
            <w:pPr>
              <w:ind w:left="216"/>
            </w:pPr>
            <w:r>
              <w:t>Save selection</w:t>
            </w:r>
          </w:p>
        </w:tc>
        <w:tc>
          <w:tcPr>
            <w:tcW w:w="1176" w:type="pct"/>
          </w:tcPr>
          <w:p w14:paraId="12627C47" w14:textId="33513428"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467014" w14:textId="6D70187E"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04A418C2"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5E62A5A" w14:textId="21E51C01" w:rsidR="00DD6826" w:rsidRDefault="00DD6826" w:rsidP="005C15EE">
            <w:pPr>
              <w:ind w:left="216"/>
            </w:pPr>
            <w:r>
              <w:t xml:space="preserve">Bake (save selection with settings applied) </w:t>
            </w:r>
          </w:p>
        </w:tc>
        <w:tc>
          <w:tcPr>
            <w:tcW w:w="1176" w:type="pct"/>
          </w:tcPr>
          <w:p w14:paraId="19F3A6A0" w14:textId="4D4AAD3C"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34BF934" w14:textId="5BC4A46F"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75C9D92"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568E4A" w14:textId="1E2064B8" w:rsidR="00DD6826" w:rsidRDefault="00DD6826" w:rsidP="005C15EE">
            <w:pPr>
              <w:ind w:left="216"/>
            </w:pPr>
            <w:r>
              <w:t>Delete selection</w:t>
            </w:r>
          </w:p>
        </w:tc>
        <w:tc>
          <w:tcPr>
            <w:tcW w:w="1176" w:type="pct"/>
          </w:tcPr>
          <w:p w14:paraId="619D6F1E" w14:textId="44E4B44F"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BCC19D" w14:textId="0370EC28"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FDE6FC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715B57D" w14:textId="446F788F" w:rsidR="00DD6826" w:rsidRDefault="00DD6826" w:rsidP="005C15EE">
            <w:pPr>
              <w:ind w:left="216"/>
            </w:pPr>
            <w:r>
              <w:t>Delete all</w:t>
            </w:r>
          </w:p>
        </w:tc>
        <w:tc>
          <w:tcPr>
            <w:tcW w:w="1176" w:type="pct"/>
          </w:tcPr>
          <w:p w14:paraId="16E0793E" w14:textId="14E6088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80AAD" w14:textId="09029DE1"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4B6827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3740D54" w14:textId="0DB58D83" w:rsidR="00DD6826" w:rsidRPr="00796968" w:rsidRDefault="00DD6826" w:rsidP="005C15EE">
            <w:pPr>
              <w:rPr>
                <w:b/>
              </w:rPr>
            </w:pPr>
            <w:r w:rsidRPr="00796968">
              <w:rPr>
                <w:b/>
              </w:rPr>
              <w:t>Workspace operations</w:t>
            </w:r>
          </w:p>
        </w:tc>
        <w:tc>
          <w:tcPr>
            <w:tcW w:w="1176" w:type="pct"/>
          </w:tcPr>
          <w:p w14:paraId="162FFAAD" w14:textId="57E2D87F"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B08A4D" w14:textId="2D46BC61"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0E861E7"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8B6F40E" w14:textId="32B6E39D" w:rsidR="00DD6826" w:rsidRDefault="00DD6826" w:rsidP="005C15EE">
            <w:pPr>
              <w:ind w:left="216"/>
            </w:pPr>
            <w:r>
              <w:t>Visibility toggle</w:t>
            </w:r>
          </w:p>
        </w:tc>
        <w:tc>
          <w:tcPr>
            <w:tcW w:w="1176" w:type="pct"/>
          </w:tcPr>
          <w:p w14:paraId="5DBD901B" w14:textId="349860B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4E3F8A" w14:textId="48EC77A5"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0FE7139"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E00D3C8" w14:textId="7388247B" w:rsidR="00DD6826" w:rsidRDefault="00DD6826" w:rsidP="005C15EE">
            <w:pPr>
              <w:ind w:left="216"/>
            </w:pPr>
            <w:r>
              <w:t>Create group for volume data</w:t>
            </w:r>
          </w:p>
        </w:tc>
        <w:tc>
          <w:tcPr>
            <w:tcW w:w="1176" w:type="pct"/>
          </w:tcPr>
          <w:p w14:paraId="20C952AF" w14:textId="54C351DA"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75D1CC" w14:textId="729259B3"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93545A3"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C4A8A0C" w14:textId="250CAE95" w:rsidR="00DD6826" w:rsidRDefault="00DD6826" w:rsidP="005C15EE">
            <w:pPr>
              <w:ind w:left="216"/>
            </w:pPr>
            <w:r>
              <w:t>Create group for mesh data</w:t>
            </w:r>
          </w:p>
        </w:tc>
        <w:tc>
          <w:tcPr>
            <w:tcW w:w="1176" w:type="pct"/>
          </w:tcPr>
          <w:p w14:paraId="629ECF3D" w14:textId="6427FE52"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81520C" w14:textId="28E645B3"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0369CC3"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BBD6FA8" w14:textId="06FCBCDE" w:rsidR="00DD6826" w:rsidRDefault="00DD6826" w:rsidP="005C15EE">
            <w:pPr>
              <w:ind w:left="216"/>
            </w:pPr>
            <w:r>
              <w:t>Ordering through drag-n-drop</w:t>
            </w:r>
          </w:p>
        </w:tc>
        <w:tc>
          <w:tcPr>
            <w:tcW w:w="1176" w:type="pct"/>
          </w:tcPr>
          <w:p w14:paraId="5D71657C" w14:textId="6D547FBB"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4F1DC9" w14:textId="3922CC19"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6021DCC6"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A28982B" w14:textId="175F2BDF" w:rsidR="00DD6826" w:rsidRDefault="00DD6826" w:rsidP="005C15EE">
            <w:pPr>
              <w:ind w:left="216"/>
            </w:pPr>
            <w:r>
              <w:t>Delete selection</w:t>
            </w:r>
          </w:p>
        </w:tc>
        <w:tc>
          <w:tcPr>
            <w:tcW w:w="1176" w:type="pct"/>
          </w:tcPr>
          <w:p w14:paraId="22626D5C" w14:textId="5DB51102"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0A1DB1" w14:textId="2A8DA77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1A65148"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1F9118" w14:textId="6EAAD3D6" w:rsidR="00DD6826" w:rsidRDefault="00DD6826" w:rsidP="005C15EE">
            <w:pPr>
              <w:ind w:left="216"/>
            </w:pPr>
            <w:r>
              <w:t>Isolation</w:t>
            </w:r>
          </w:p>
        </w:tc>
        <w:tc>
          <w:tcPr>
            <w:tcW w:w="1176" w:type="pct"/>
          </w:tcPr>
          <w:p w14:paraId="6C0DEE2D" w14:textId="065A5F1C"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D7737D8" w14:textId="18B18E3F"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FA5CEFF"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488FBB7" w14:textId="0E7424B9" w:rsidR="00DD6826" w:rsidRDefault="00DD6826" w:rsidP="005C15EE">
            <w:pPr>
              <w:ind w:left="216"/>
            </w:pPr>
            <w:r>
              <w:t>Show all</w:t>
            </w:r>
          </w:p>
        </w:tc>
        <w:tc>
          <w:tcPr>
            <w:tcW w:w="1176" w:type="pct"/>
          </w:tcPr>
          <w:p w14:paraId="062D7D0A" w14:textId="53FF5F6E"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22AF25" w14:textId="35C2D50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06896D2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02DB16" w14:textId="3A039047" w:rsidR="00DD6826" w:rsidRDefault="00DD6826" w:rsidP="005C15EE">
            <w:pPr>
              <w:ind w:left="216"/>
            </w:pPr>
            <w:r>
              <w:t>Randomize color</w:t>
            </w:r>
          </w:p>
        </w:tc>
        <w:tc>
          <w:tcPr>
            <w:tcW w:w="1176" w:type="pct"/>
          </w:tcPr>
          <w:p w14:paraId="239BBBA7" w14:textId="06FCE9E3"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7AB549" w14:textId="581F0B5B"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rsidRPr="007D22B2" w14:paraId="17FE0F1B"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12DAE36" w14:textId="4D97EAFF" w:rsidR="00DD6826" w:rsidRPr="007D22B2" w:rsidRDefault="00DD6826" w:rsidP="005C15EE">
            <w:pPr>
              <w:rPr>
                <w:b/>
              </w:rPr>
            </w:pPr>
            <w:r w:rsidRPr="007D22B2">
              <w:rPr>
                <w:b/>
              </w:rPr>
              <w:t>Record/Export operations</w:t>
            </w:r>
            <w:r>
              <w:rPr>
                <w:b/>
              </w:rPr>
              <w:t xml:space="preserve"> </w:t>
            </w:r>
          </w:p>
        </w:tc>
        <w:tc>
          <w:tcPr>
            <w:tcW w:w="1176" w:type="pct"/>
          </w:tcPr>
          <w:p w14:paraId="3081322C" w14:textId="2FA564A9" w:rsidR="00DD6826" w:rsidRPr="007D22B2"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6E92AE" w14:textId="655A2059" w:rsidR="00DD6826" w:rsidRPr="007D22B2"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4DF48C2"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635E2" w14:textId="726D476D" w:rsidR="00DD6826" w:rsidRDefault="00DD6826" w:rsidP="005C15EE">
            <w:pPr>
              <w:ind w:left="216"/>
            </w:pPr>
            <w:r>
              <w:t>Axis-aligned rotations</w:t>
            </w:r>
          </w:p>
        </w:tc>
        <w:tc>
          <w:tcPr>
            <w:tcW w:w="1176" w:type="pct"/>
          </w:tcPr>
          <w:p w14:paraId="059DE5FD" w14:textId="77136DE6"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8CC7F2" w14:textId="4A7B2CAA"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9C1E922"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3561800" w14:textId="56886AEF" w:rsidR="00DD6826" w:rsidRDefault="00DD6826" w:rsidP="005C15EE">
            <w:pPr>
              <w:ind w:left="216"/>
            </w:pPr>
            <w:r>
              <w:t xml:space="preserve">Smooth interpolation for axis-aligned rotations </w:t>
            </w:r>
          </w:p>
        </w:tc>
        <w:tc>
          <w:tcPr>
            <w:tcW w:w="1176" w:type="pct"/>
          </w:tcPr>
          <w:p w14:paraId="58E3889F" w14:textId="3682370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FD26B0" w14:textId="607729B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03740B4"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4F71D03" w14:textId="20866FAE" w:rsidR="00DD6826" w:rsidRDefault="00DD6826" w:rsidP="005C15EE">
            <w:pPr>
              <w:ind w:left="216"/>
            </w:pPr>
            <w:r>
              <w:t>Time sequence playback</w:t>
            </w:r>
          </w:p>
        </w:tc>
        <w:tc>
          <w:tcPr>
            <w:tcW w:w="1176" w:type="pct"/>
          </w:tcPr>
          <w:p w14:paraId="6720AA18" w14:textId="3F6C0DD6"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2A48C9" w14:textId="24B72155"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619F1D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2BA12A1" w14:textId="567A1652" w:rsidR="00DD6826" w:rsidRDefault="00DD6826" w:rsidP="005C15EE">
            <w:pPr>
              <w:ind w:left="216"/>
            </w:pPr>
            <w:r>
              <w:t>File batch playback</w:t>
            </w:r>
          </w:p>
        </w:tc>
        <w:tc>
          <w:tcPr>
            <w:tcW w:w="1176" w:type="pct"/>
          </w:tcPr>
          <w:p w14:paraId="67699123" w14:textId="2F5B9932"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F1E639" w14:textId="7EE5F1CC"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66387E90"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60D7B2" w14:textId="46DBF229" w:rsidR="00DD6826" w:rsidRDefault="00DD6826" w:rsidP="005C15EE">
            <w:pPr>
              <w:ind w:left="216"/>
            </w:pPr>
            <w:r>
              <w:t>Time control</w:t>
            </w:r>
          </w:p>
        </w:tc>
        <w:tc>
          <w:tcPr>
            <w:tcW w:w="1176" w:type="pct"/>
          </w:tcPr>
          <w:p w14:paraId="0A3F9FDC" w14:textId="6810CD75"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46661" w14:textId="42F1872F"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F7F1A71"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05C46A9" w14:textId="119CAEFB" w:rsidR="00DD6826" w:rsidRDefault="00DD6826" w:rsidP="005C15EE">
            <w:pPr>
              <w:ind w:left="216"/>
            </w:pPr>
            <w:r>
              <w:t>View selection</w:t>
            </w:r>
          </w:p>
        </w:tc>
        <w:tc>
          <w:tcPr>
            <w:tcW w:w="1176" w:type="pct"/>
          </w:tcPr>
          <w:p w14:paraId="0F0F8DE6" w14:textId="67A6E77B"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C3757D" w14:textId="3E6A5DC9"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0C52965"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A265FAE" w14:textId="5CAB9B1C" w:rsidR="00DD6826" w:rsidRDefault="00DD6826" w:rsidP="005C15EE">
            <w:pPr>
              <w:ind w:left="216"/>
            </w:pPr>
            <w:r>
              <w:t xml:space="preserve">Key frame animation </w:t>
            </w:r>
          </w:p>
        </w:tc>
        <w:tc>
          <w:tcPr>
            <w:tcW w:w="1176" w:type="pct"/>
          </w:tcPr>
          <w:p w14:paraId="3D316F27" w14:textId="090B3BB2"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81F5F3" w14:textId="2457F054"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E7C6789"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6D1D16B" w14:textId="5D872309" w:rsidR="00DD6826" w:rsidRDefault="00DD6826" w:rsidP="005C15EE">
            <w:pPr>
              <w:ind w:left="216"/>
            </w:pPr>
            <w:r>
              <w:t>Key frame interpolation (linear/smooth)</w:t>
            </w:r>
          </w:p>
        </w:tc>
        <w:tc>
          <w:tcPr>
            <w:tcW w:w="1176" w:type="pct"/>
          </w:tcPr>
          <w:p w14:paraId="6A5BEBE2" w14:textId="0EFDBF42"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751A3C" w14:textId="1A9EEA17"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6F511557"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D0118D" w14:textId="6E64585D" w:rsidR="00DD6826" w:rsidRDefault="00DD6826" w:rsidP="005C15EE">
            <w:pPr>
              <w:ind w:left="216"/>
            </w:pPr>
            <w:r>
              <w:t>Automatic key generation</w:t>
            </w:r>
          </w:p>
        </w:tc>
        <w:tc>
          <w:tcPr>
            <w:tcW w:w="1176" w:type="pct"/>
          </w:tcPr>
          <w:p w14:paraId="053E3301" w14:textId="59A6C91F"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376CAE" w14:textId="160F9218"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7FCAE01"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59CB04A" w14:textId="37857613" w:rsidR="00DD6826" w:rsidRDefault="00DD6826" w:rsidP="005C15EE">
            <w:pPr>
              <w:ind w:left="216"/>
            </w:pPr>
            <w:r>
              <w:t>View cropping</w:t>
            </w:r>
          </w:p>
        </w:tc>
        <w:tc>
          <w:tcPr>
            <w:tcW w:w="1176" w:type="pct"/>
          </w:tcPr>
          <w:p w14:paraId="0723BF3C" w14:textId="379F052B"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6C04B1" w14:textId="14D7D7FB"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6704437C"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AC1C94" w14:textId="130DD602" w:rsidR="00DD6826" w:rsidRPr="00F92703" w:rsidRDefault="00DD6826" w:rsidP="005C15EE">
            <w:pPr>
              <w:rPr>
                <w:b/>
              </w:rPr>
            </w:pPr>
            <w:r w:rsidRPr="00F92703">
              <w:rPr>
                <w:b/>
              </w:rPr>
              <w:t>Movie export formats</w:t>
            </w:r>
          </w:p>
        </w:tc>
        <w:tc>
          <w:tcPr>
            <w:tcW w:w="1176" w:type="pct"/>
          </w:tcPr>
          <w:p w14:paraId="1CD1324C" w14:textId="6A961351"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83453F" w14:textId="2AC2ED14"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6EE14A1"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99DDA15" w14:textId="5DE4BA10" w:rsidR="00DD6826" w:rsidRDefault="00DD6826" w:rsidP="005C15EE">
            <w:pPr>
              <w:ind w:left="216"/>
            </w:pPr>
            <w:r>
              <w:t>TIFF, LZW compression selectable</w:t>
            </w:r>
          </w:p>
        </w:tc>
        <w:tc>
          <w:tcPr>
            <w:tcW w:w="1176" w:type="pct"/>
          </w:tcPr>
          <w:p w14:paraId="27C41453" w14:textId="1A6FFC52"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4C6C93" w14:textId="2115D6F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42FD60E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9A1411" w14:textId="42C88151" w:rsidR="00DD6826" w:rsidRDefault="00DD6826" w:rsidP="005C15EE">
            <w:pPr>
              <w:ind w:left="216"/>
            </w:pPr>
            <w:r>
              <w:t>MOV, bit rate selectable</w:t>
            </w:r>
          </w:p>
        </w:tc>
        <w:tc>
          <w:tcPr>
            <w:tcW w:w="1176" w:type="pct"/>
          </w:tcPr>
          <w:p w14:paraId="2000B721" w14:textId="552F8CDC"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7E367E" w14:textId="340BC670"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D4A3DAA"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D7A812A" w14:textId="224B0BAE" w:rsidR="00DD6826" w:rsidRPr="00882310" w:rsidRDefault="00DD6826" w:rsidP="005C15EE">
            <w:pPr>
              <w:rPr>
                <w:b/>
              </w:rPr>
            </w:pPr>
            <w:r w:rsidRPr="00882310">
              <w:rPr>
                <w:b/>
              </w:rPr>
              <w:t>Paint selection</w:t>
            </w:r>
            <w:r>
              <w:rPr>
                <w:b/>
              </w:rPr>
              <w:t xml:space="preserve"> </w:t>
            </w:r>
          </w:p>
        </w:tc>
        <w:tc>
          <w:tcPr>
            <w:tcW w:w="1176" w:type="pct"/>
          </w:tcPr>
          <w:p w14:paraId="2FB9F18A" w14:textId="1C3BC12B"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740757" w14:textId="27206EE5"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70B1472"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42C9147" w14:textId="54E3181A" w:rsidR="00DD6826" w:rsidRDefault="00DD6826" w:rsidP="005C15EE">
            <w:pPr>
              <w:ind w:left="216"/>
            </w:pPr>
            <w:r>
              <w:t>Selection brush</w:t>
            </w:r>
          </w:p>
        </w:tc>
        <w:tc>
          <w:tcPr>
            <w:tcW w:w="1176" w:type="pct"/>
          </w:tcPr>
          <w:p w14:paraId="5CCE27A2" w14:textId="3B6E6204"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D35FB2" w14:textId="562E9A52"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44D11C17"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F1C18BA" w14:textId="48D60946" w:rsidR="00DD6826" w:rsidRDefault="00DD6826" w:rsidP="005C15EE">
            <w:pPr>
              <w:ind w:left="216"/>
            </w:pPr>
            <w:r>
              <w:t>Diffusion brush</w:t>
            </w:r>
          </w:p>
        </w:tc>
        <w:tc>
          <w:tcPr>
            <w:tcW w:w="1176" w:type="pct"/>
          </w:tcPr>
          <w:p w14:paraId="23ED8412" w14:textId="14B313AA"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F05A9D" w14:textId="707B64C7"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9DF2BD3"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0EE210" w14:textId="58848F54" w:rsidR="00DD6826" w:rsidRDefault="00DD6826" w:rsidP="005C15EE">
            <w:pPr>
              <w:ind w:left="216"/>
            </w:pPr>
            <w:r>
              <w:t>Solid brush</w:t>
            </w:r>
          </w:p>
        </w:tc>
        <w:tc>
          <w:tcPr>
            <w:tcW w:w="1176" w:type="pct"/>
          </w:tcPr>
          <w:p w14:paraId="60033622" w14:textId="15E78CE3"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40AAA3" w14:textId="4A13111E"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68E451F5"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52F7D24" w14:textId="06E63F32" w:rsidR="00DD6826" w:rsidRDefault="00DD6826" w:rsidP="005C15EE">
            <w:pPr>
              <w:ind w:left="216"/>
            </w:pPr>
            <w:r>
              <w:t>Unselecting brush</w:t>
            </w:r>
          </w:p>
        </w:tc>
        <w:tc>
          <w:tcPr>
            <w:tcW w:w="1176" w:type="pct"/>
          </w:tcPr>
          <w:p w14:paraId="29E09F4D" w14:textId="35061CE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22EB" w14:textId="29CF0B03"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01F70C70"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2913E0" w14:textId="5EF9A22A" w:rsidR="00DD6826" w:rsidRDefault="00DD6826" w:rsidP="005C15EE">
            <w:pPr>
              <w:ind w:left="216"/>
            </w:pPr>
            <w:r>
              <w:t>Reset selection</w:t>
            </w:r>
          </w:p>
        </w:tc>
        <w:tc>
          <w:tcPr>
            <w:tcW w:w="1176" w:type="pct"/>
          </w:tcPr>
          <w:p w14:paraId="34EC331F" w14:textId="46908478"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71EF52" w14:textId="3466989E"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611897AF"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DA4CA86" w14:textId="1BC6CB01" w:rsidR="00DD6826" w:rsidRDefault="00DD6826" w:rsidP="005C15EE">
            <w:pPr>
              <w:ind w:left="216"/>
            </w:pPr>
            <w:r>
              <w:t>Erase</w:t>
            </w:r>
          </w:p>
        </w:tc>
        <w:tc>
          <w:tcPr>
            <w:tcW w:w="1176" w:type="pct"/>
          </w:tcPr>
          <w:p w14:paraId="35FA6C78" w14:textId="3136B74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2016D3" w14:textId="068AF432"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40E6E08"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7FF828" w14:textId="0B20DB55" w:rsidR="00DD6826" w:rsidRDefault="00DD6826" w:rsidP="005C15EE">
            <w:pPr>
              <w:ind w:left="216"/>
            </w:pPr>
            <w:r>
              <w:t>Extract</w:t>
            </w:r>
          </w:p>
        </w:tc>
        <w:tc>
          <w:tcPr>
            <w:tcW w:w="1176" w:type="pct"/>
          </w:tcPr>
          <w:p w14:paraId="535FD95E" w14:textId="1B22D84C"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22C5E4" w14:textId="5FBDB049"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EF7422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89FF736" w14:textId="792D73BA" w:rsidR="00DD6826" w:rsidRDefault="00DD6826" w:rsidP="005C15EE">
            <w:pPr>
              <w:ind w:left="216"/>
            </w:pPr>
            <w:r>
              <w:t>Threshold setting</w:t>
            </w:r>
          </w:p>
        </w:tc>
        <w:tc>
          <w:tcPr>
            <w:tcW w:w="1176" w:type="pct"/>
          </w:tcPr>
          <w:p w14:paraId="7BDB7EF9" w14:textId="22D08E7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A304AE" w14:textId="521B3783"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459C2949"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B2B6AE" w14:textId="36BED5C2" w:rsidR="00DD6826" w:rsidRDefault="00DD6826" w:rsidP="005C15EE">
            <w:pPr>
              <w:ind w:left="216"/>
            </w:pPr>
            <w:r>
              <w:t>Auto threshold estimation</w:t>
            </w:r>
          </w:p>
        </w:tc>
        <w:tc>
          <w:tcPr>
            <w:tcW w:w="1176" w:type="pct"/>
          </w:tcPr>
          <w:p w14:paraId="1916EE21" w14:textId="7D04ABE2"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BA3551" w14:textId="4289AD01"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C84F0E5" w14:textId="77777777" w:rsidTr="005C15EE">
        <w:trPr>
          <w:trHeight w:val="80"/>
        </w:trPr>
        <w:tc>
          <w:tcPr>
            <w:cnfStyle w:val="001000000000" w:firstRow="0" w:lastRow="0" w:firstColumn="1" w:lastColumn="0" w:oddVBand="0" w:evenVBand="0" w:oddHBand="0" w:evenHBand="0" w:firstRowFirstColumn="0" w:firstRowLastColumn="0" w:lastRowFirstColumn="0" w:lastRowLastColumn="0"/>
            <w:tcW w:w="2593" w:type="pct"/>
          </w:tcPr>
          <w:p w14:paraId="12E8AC97" w14:textId="69FDA401" w:rsidR="00DD6826" w:rsidRDefault="00DD6826" w:rsidP="005C15EE">
            <w:pPr>
              <w:ind w:left="216"/>
            </w:pPr>
            <w:r>
              <w:t>Edge detection</w:t>
            </w:r>
          </w:p>
        </w:tc>
        <w:tc>
          <w:tcPr>
            <w:tcW w:w="1176" w:type="pct"/>
          </w:tcPr>
          <w:p w14:paraId="0331D2E2" w14:textId="374308B2"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73DA28" w14:textId="27F7D6F1"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47E31683"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FDC84D" w14:textId="3616E910" w:rsidR="00DD6826" w:rsidRDefault="00DD6826" w:rsidP="005C15EE">
            <w:pPr>
              <w:ind w:left="216"/>
            </w:pPr>
            <w:r>
              <w:t xml:space="preserve">Edge detection strength setting </w:t>
            </w:r>
          </w:p>
        </w:tc>
        <w:tc>
          <w:tcPr>
            <w:tcW w:w="1176" w:type="pct"/>
          </w:tcPr>
          <w:p w14:paraId="5AF9E5E6" w14:textId="014BE23E"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F57DAC" w14:textId="41BE2179"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A64240C"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31A7328" w14:textId="2E5659C2" w:rsidR="00DD6826" w:rsidRDefault="00DD6826" w:rsidP="005C15EE">
            <w:pPr>
              <w:ind w:left="216"/>
            </w:pPr>
            <w:r>
              <w:lastRenderedPageBreak/>
              <w:t>Visible-only selection</w:t>
            </w:r>
          </w:p>
        </w:tc>
        <w:tc>
          <w:tcPr>
            <w:tcW w:w="1176" w:type="pct"/>
          </w:tcPr>
          <w:p w14:paraId="58C0A9EF" w14:textId="21B1576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441EF2" w14:textId="1F8AE3EA"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9813EB5"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C7BD32" w14:textId="422EFC1E" w:rsidR="00DD6826" w:rsidRDefault="00DD6826" w:rsidP="005C15EE">
            <w:pPr>
              <w:ind w:left="216"/>
            </w:pPr>
            <w:r>
              <w:t>Select multi-channel volumes in group</w:t>
            </w:r>
          </w:p>
        </w:tc>
        <w:tc>
          <w:tcPr>
            <w:tcW w:w="1176" w:type="pct"/>
          </w:tcPr>
          <w:p w14:paraId="3FB20307" w14:textId="2B73C45E"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2AF18B" w14:textId="06B75470"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1BB3583"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E4F7E18" w14:textId="4B974ED0" w:rsidR="00DD6826" w:rsidRDefault="00DD6826" w:rsidP="005C15EE">
            <w:pPr>
              <w:ind w:left="216"/>
            </w:pPr>
            <w:r>
              <w:t>Growth strength</w:t>
            </w:r>
          </w:p>
        </w:tc>
        <w:tc>
          <w:tcPr>
            <w:tcW w:w="1176" w:type="pct"/>
          </w:tcPr>
          <w:p w14:paraId="2AA53E7B" w14:textId="134126D6"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5AAD68" w14:textId="37F4F63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659C0A69"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00CE6A" w14:textId="5E532D12" w:rsidR="00DD6826" w:rsidRDefault="00DD6826" w:rsidP="005C15EE">
            <w:pPr>
              <w:ind w:left="216"/>
            </w:pPr>
            <w:r>
              <w:t>Brush size adjustment</w:t>
            </w:r>
          </w:p>
        </w:tc>
        <w:tc>
          <w:tcPr>
            <w:tcW w:w="1176" w:type="pct"/>
          </w:tcPr>
          <w:p w14:paraId="37FB7A98" w14:textId="457BADAB"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9AFB00" w14:textId="40BAEE42"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E880222"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419412B" w14:textId="1661CB24" w:rsidR="00DD6826" w:rsidRDefault="00DD6826" w:rsidP="005C15EE">
            <w:pPr>
              <w:ind w:left="216"/>
            </w:pPr>
            <w:r>
              <w:t xml:space="preserve">Paint history </w:t>
            </w:r>
          </w:p>
        </w:tc>
        <w:tc>
          <w:tcPr>
            <w:tcW w:w="1176" w:type="pct"/>
          </w:tcPr>
          <w:p w14:paraId="67E5EAC8" w14:textId="5B913981"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A6CE487" w14:textId="2BE54A5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rsidRPr="00882310" w14:paraId="15D7B1FA"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484F10" w14:textId="42114733" w:rsidR="00DD6826" w:rsidRPr="00882310" w:rsidRDefault="00DD6826" w:rsidP="005C15EE">
            <w:pPr>
              <w:rPr>
                <w:b/>
              </w:rPr>
            </w:pPr>
            <w:r w:rsidRPr="00882310">
              <w:rPr>
                <w:b/>
              </w:rPr>
              <w:t>Measurement</w:t>
            </w:r>
          </w:p>
        </w:tc>
        <w:tc>
          <w:tcPr>
            <w:tcW w:w="1176" w:type="pct"/>
          </w:tcPr>
          <w:p w14:paraId="270DE863" w14:textId="34C24F5D" w:rsidR="00DD6826" w:rsidRPr="00882310"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B98F40E" w14:textId="5D7DE6EF" w:rsidR="00DD6826" w:rsidRPr="00882310"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7FF9565"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ED38516" w14:textId="173B6AD3" w:rsidR="00DD6826" w:rsidRDefault="00DD6826" w:rsidP="005C15EE">
            <w:pPr>
              <w:ind w:left="216"/>
            </w:pPr>
            <w:r>
              <w:t>Locator</w:t>
            </w:r>
          </w:p>
        </w:tc>
        <w:tc>
          <w:tcPr>
            <w:tcW w:w="1176" w:type="pct"/>
          </w:tcPr>
          <w:p w14:paraId="63A5587C" w14:textId="1D6B7F40"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406F6D" w14:textId="4C4F3F47"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6225910"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4044C4" w14:textId="718667F6" w:rsidR="00DD6826" w:rsidRDefault="00DD6826" w:rsidP="005C15EE">
            <w:pPr>
              <w:ind w:left="216"/>
            </w:pPr>
            <w:r>
              <w:t>Probe</w:t>
            </w:r>
          </w:p>
        </w:tc>
        <w:tc>
          <w:tcPr>
            <w:tcW w:w="1176" w:type="pct"/>
          </w:tcPr>
          <w:p w14:paraId="2A9AF30A" w14:textId="139E1F43"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6A9D54" w14:textId="6CB1869F"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68B591C5"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24E52C5" w14:textId="226DE331" w:rsidR="00DD6826" w:rsidRDefault="00DD6826" w:rsidP="005C15EE">
            <w:pPr>
              <w:ind w:left="216"/>
            </w:pPr>
            <w:r>
              <w:t xml:space="preserve">Protractor </w:t>
            </w:r>
          </w:p>
        </w:tc>
        <w:tc>
          <w:tcPr>
            <w:tcW w:w="1176" w:type="pct"/>
          </w:tcPr>
          <w:p w14:paraId="61CA176C" w14:textId="01673BF2"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F16B7E" w14:textId="5784F312"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85DB47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1313A4" w14:textId="4F003F30" w:rsidR="00DD6826" w:rsidRDefault="00DD6826" w:rsidP="005C15EE">
            <w:pPr>
              <w:ind w:left="216"/>
            </w:pPr>
            <w:r>
              <w:t>2 point ruler</w:t>
            </w:r>
          </w:p>
        </w:tc>
        <w:tc>
          <w:tcPr>
            <w:tcW w:w="1176" w:type="pct"/>
          </w:tcPr>
          <w:p w14:paraId="4DE54D26" w14:textId="3FFD7345"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CD8B16" w14:textId="07FEA4AD"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88967B7"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DE21605" w14:textId="37530BF6" w:rsidR="00DD6826" w:rsidRDefault="00DD6826" w:rsidP="005C15EE">
            <w:pPr>
              <w:ind w:left="216"/>
            </w:pPr>
            <w:r>
              <w:t>2+ point ruler</w:t>
            </w:r>
          </w:p>
        </w:tc>
        <w:tc>
          <w:tcPr>
            <w:tcW w:w="1176" w:type="pct"/>
          </w:tcPr>
          <w:p w14:paraId="4573AC43" w14:textId="793C00AB"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A45625" w14:textId="173715FB"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601ED068"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A5C99A4" w14:textId="2D75B1E9" w:rsidR="00DD6826" w:rsidRDefault="00DD6826" w:rsidP="005C15EE">
            <w:pPr>
              <w:ind w:left="216"/>
            </w:pPr>
            <w:r>
              <w:t>Ruler point editing</w:t>
            </w:r>
          </w:p>
        </w:tc>
        <w:tc>
          <w:tcPr>
            <w:tcW w:w="1176" w:type="pct"/>
          </w:tcPr>
          <w:p w14:paraId="7D7F1CD3" w14:textId="0DF2A1D3"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81D6EC" w14:textId="156060FE"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06A1C8D3"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A8D8A06" w14:textId="36D49B8E" w:rsidR="00DD6826" w:rsidRDefault="00DD6826" w:rsidP="005C15EE">
            <w:pPr>
              <w:ind w:left="216"/>
            </w:pPr>
            <w:r>
              <w:t>Profile</w:t>
            </w:r>
          </w:p>
        </w:tc>
        <w:tc>
          <w:tcPr>
            <w:tcW w:w="1176" w:type="pct"/>
          </w:tcPr>
          <w:p w14:paraId="72F4CB63" w14:textId="3422059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2B928C" w14:textId="4C5A1496"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AA7A9AF"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2E1A39" w14:textId="4A6629B0" w:rsidR="00DD6826" w:rsidRDefault="00DD6826" w:rsidP="005C15EE">
            <w:pPr>
              <w:ind w:left="216"/>
            </w:pPr>
            <w:r>
              <w:t>Delete selection</w:t>
            </w:r>
          </w:p>
        </w:tc>
        <w:tc>
          <w:tcPr>
            <w:tcW w:w="1176" w:type="pct"/>
          </w:tcPr>
          <w:p w14:paraId="18B0BA87" w14:textId="3036DF50"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EF07AE6" w14:textId="126867E3"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661D615"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D25A081" w14:textId="0283B94D" w:rsidR="00DD6826" w:rsidRDefault="00DD6826" w:rsidP="005C15EE">
            <w:pPr>
              <w:ind w:left="216"/>
            </w:pPr>
            <w:r>
              <w:t>Delete all</w:t>
            </w:r>
          </w:p>
        </w:tc>
        <w:tc>
          <w:tcPr>
            <w:tcW w:w="1176" w:type="pct"/>
          </w:tcPr>
          <w:p w14:paraId="778B2723" w14:textId="4421DABA"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696559" w14:textId="1342BE1A"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0E596C0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5EB9CD" w14:textId="68294B83" w:rsidR="00DD6826" w:rsidRDefault="00DD6826" w:rsidP="005C15EE">
            <w:pPr>
              <w:ind w:left="216"/>
            </w:pPr>
            <w:r>
              <w:t>Export ruler information</w:t>
            </w:r>
          </w:p>
        </w:tc>
        <w:tc>
          <w:tcPr>
            <w:tcW w:w="1176" w:type="pct"/>
          </w:tcPr>
          <w:p w14:paraId="070A9C9B" w14:textId="61D0E32A"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6A374" w14:textId="3A68F91B"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EFF344C"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79128E0" w14:textId="4AAF1943" w:rsidR="00DD6826" w:rsidRDefault="00DD6826" w:rsidP="005C15EE">
            <w:pPr>
              <w:ind w:left="216"/>
            </w:pPr>
            <w:r>
              <w:t>Setting ruler point on view plane</w:t>
            </w:r>
          </w:p>
        </w:tc>
        <w:tc>
          <w:tcPr>
            <w:tcW w:w="1176" w:type="pct"/>
          </w:tcPr>
          <w:p w14:paraId="36D9C9EE" w14:textId="25A7BB0B"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247DE9" w14:textId="3EA4932E"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0E84D67"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8653F4" w14:textId="17A8B7EC" w:rsidR="00DD6826" w:rsidRDefault="00DD6826" w:rsidP="005C15EE">
            <w:pPr>
              <w:ind w:left="216"/>
            </w:pPr>
            <w:r>
              <w:t>Setting ruler point at maximum intensity</w:t>
            </w:r>
          </w:p>
        </w:tc>
        <w:tc>
          <w:tcPr>
            <w:tcW w:w="1176" w:type="pct"/>
          </w:tcPr>
          <w:p w14:paraId="7F4F735B" w14:textId="2EBF6758"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096159" w14:textId="0F42FB20"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3204F0A"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AEE397D" w14:textId="0222E1F4" w:rsidR="00DD6826" w:rsidRDefault="00DD6826" w:rsidP="005C15EE">
            <w:pPr>
              <w:ind w:left="216"/>
            </w:pPr>
            <w:r>
              <w:t>Setting ruler point at accumulated intensity</w:t>
            </w:r>
          </w:p>
        </w:tc>
        <w:tc>
          <w:tcPr>
            <w:tcW w:w="1176" w:type="pct"/>
          </w:tcPr>
          <w:p w14:paraId="20205EC8" w14:textId="7FEC665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E0E790" w14:textId="5D7239DE"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32A35BA"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84F04C" w14:textId="358C2B9F" w:rsidR="00DD6826" w:rsidRDefault="00DD6826" w:rsidP="005C15EE">
            <w:pPr>
              <w:ind w:left="216"/>
            </w:pPr>
            <w:r>
              <w:t xml:space="preserve">Time-dependent ruler (transient) </w:t>
            </w:r>
          </w:p>
        </w:tc>
        <w:tc>
          <w:tcPr>
            <w:tcW w:w="1176" w:type="pct"/>
          </w:tcPr>
          <w:p w14:paraId="5C038041" w14:textId="2B1F33D5"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D5C25FE" w14:textId="202138C9"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F2D8F3F"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55BD9BE" w14:textId="0F969D67" w:rsidR="00DD6826" w:rsidRDefault="00DD6826" w:rsidP="005C15EE">
            <w:pPr>
              <w:ind w:left="216"/>
            </w:pPr>
            <w:r>
              <w:t>Use volume properties for calculation</w:t>
            </w:r>
          </w:p>
        </w:tc>
        <w:tc>
          <w:tcPr>
            <w:tcW w:w="1176" w:type="pct"/>
          </w:tcPr>
          <w:p w14:paraId="4FBD1834" w14:textId="67144193"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5655FD" w14:textId="4C63112C"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B8F9C8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DD308A" w14:textId="32BB095D" w:rsidR="00DD6826" w:rsidRDefault="00DD6826" w:rsidP="005C15EE">
            <w:pPr>
              <w:ind w:left="216"/>
            </w:pPr>
            <w:r>
              <w:t>Paint brush selection in ruler mode</w:t>
            </w:r>
          </w:p>
        </w:tc>
        <w:tc>
          <w:tcPr>
            <w:tcW w:w="1176" w:type="pct"/>
          </w:tcPr>
          <w:p w14:paraId="0D9BF102" w14:textId="0F24A462"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2798928" w14:textId="63EDBEBB"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1A22B17"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F75789B" w14:textId="34E58360" w:rsidR="00DD6826" w:rsidRDefault="00DD6826" w:rsidP="005C15EE">
            <w:pPr>
              <w:ind w:left="216"/>
            </w:pPr>
            <w:r>
              <w:t>Measure location</w:t>
            </w:r>
          </w:p>
        </w:tc>
        <w:tc>
          <w:tcPr>
            <w:tcW w:w="1176" w:type="pct"/>
          </w:tcPr>
          <w:p w14:paraId="68A0B2BD" w14:textId="0BC3005F"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F5F418" w14:textId="361A957C"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98F15C0"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5BDA43" w14:textId="32A66FC5" w:rsidR="00DD6826" w:rsidRDefault="00DD6826" w:rsidP="005C15EE">
            <w:pPr>
              <w:ind w:left="216"/>
            </w:pPr>
            <w:r>
              <w:t>Measure length</w:t>
            </w:r>
          </w:p>
        </w:tc>
        <w:tc>
          <w:tcPr>
            <w:tcW w:w="1176" w:type="pct"/>
          </w:tcPr>
          <w:p w14:paraId="1FD10C11" w14:textId="52F1FBE6"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C8A5D8" w14:textId="10374032"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D7EB33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1424F21" w14:textId="68CCB48C" w:rsidR="00DD6826" w:rsidRDefault="00DD6826" w:rsidP="005C15EE">
            <w:pPr>
              <w:ind w:left="216"/>
            </w:pPr>
            <w:r>
              <w:t>Measure angle (2 point ruler only)</w:t>
            </w:r>
          </w:p>
        </w:tc>
        <w:tc>
          <w:tcPr>
            <w:tcW w:w="1176" w:type="pct"/>
          </w:tcPr>
          <w:p w14:paraId="67E25983" w14:textId="28599A05"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90DD17" w14:textId="25BD4354"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3E4957D"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AF1CF9" w14:textId="427F3912" w:rsidR="00DD6826" w:rsidRDefault="00DD6826" w:rsidP="005C15EE">
            <w:pPr>
              <w:ind w:left="216"/>
            </w:pPr>
            <w:r>
              <w:t>Measure volume (when paint selected)</w:t>
            </w:r>
          </w:p>
        </w:tc>
        <w:tc>
          <w:tcPr>
            <w:tcW w:w="1176" w:type="pct"/>
          </w:tcPr>
          <w:p w14:paraId="38F7794A" w14:textId="10768823"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8F4D6E4" w14:textId="5BA4207D"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681EB5B"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C32B93F" w14:textId="4CE0803A" w:rsidR="00DD6826" w:rsidRDefault="00DD6826" w:rsidP="005C15EE">
            <w:pPr>
              <w:ind w:left="216"/>
            </w:pPr>
            <w:r>
              <w:t>Configurable text</w:t>
            </w:r>
          </w:p>
        </w:tc>
        <w:tc>
          <w:tcPr>
            <w:tcW w:w="1176" w:type="pct"/>
          </w:tcPr>
          <w:p w14:paraId="20F98DD1" w14:textId="067F3EE6"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C23BEE" w14:textId="7DEB747B"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C5793E6"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0191A9" w14:textId="680AB5C0" w:rsidR="00DD6826" w:rsidRDefault="00DD6826" w:rsidP="005C15EE">
            <w:pPr>
              <w:ind w:left="216"/>
            </w:pPr>
            <w:r>
              <w:t>Configurable color</w:t>
            </w:r>
          </w:p>
        </w:tc>
        <w:tc>
          <w:tcPr>
            <w:tcW w:w="1176" w:type="pct"/>
          </w:tcPr>
          <w:p w14:paraId="273DA795" w14:textId="5A9CC483"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52D8E6" w14:textId="196F9097"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67750A8"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C92EB9A" w14:textId="09E7B74C" w:rsidR="00DD6826" w:rsidRDefault="00DD6826" w:rsidP="005C15EE">
            <w:r w:rsidRPr="005C15EE">
              <w:rPr>
                <w:b/>
              </w:rPr>
              <w:t>Component Analyzer</w:t>
            </w:r>
            <w:r>
              <w:t xml:space="preserve"> </w:t>
            </w:r>
            <w:r>
              <w:rPr>
                <w:noProof/>
                <w:lang w:eastAsia="en-US"/>
              </w:rPr>
              <w:drawing>
                <wp:inline distT="0" distB="0" distL="0" distR="0" wp14:anchorId="3BAA7C9F" wp14:editId="167BA61F">
                  <wp:extent cx="94615" cy="94615"/>
                  <wp:effectExtent l="0" t="0" r="635" b="63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B6546A3" w14:textId="7A3EFF29"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53D74C" w14:textId="012BD71A"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E152546"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A90B6A" w14:textId="208749ED" w:rsidR="00DD6826" w:rsidRDefault="00DD6826" w:rsidP="005C15EE">
            <w:pPr>
              <w:ind w:left="216"/>
            </w:pPr>
            <w:r>
              <w:t xml:space="preserve">Component generation </w:t>
            </w:r>
            <w:r>
              <w:rPr>
                <w:noProof/>
                <w:lang w:eastAsia="en-US"/>
              </w:rPr>
              <w:drawing>
                <wp:inline distT="0" distB="0" distL="0" distR="0" wp14:anchorId="446A6409" wp14:editId="408C7F8B">
                  <wp:extent cx="94615" cy="94615"/>
                  <wp:effectExtent l="0" t="0" r="635" b="63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C27ABE9" w14:textId="21E27FB6"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FAF1A5" w14:textId="5B3F2550"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4226FC2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201445C" w14:textId="19EAAEC3" w:rsidR="00DD6826" w:rsidRDefault="00DD6826" w:rsidP="005C15EE">
            <w:pPr>
              <w:ind w:left="216"/>
            </w:pPr>
            <w:r>
              <w:t xml:space="preserve">Component refinement </w:t>
            </w:r>
            <w:r>
              <w:rPr>
                <w:noProof/>
                <w:lang w:eastAsia="en-US"/>
              </w:rPr>
              <w:drawing>
                <wp:inline distT="0" distB="0" distL="0" distR="0" wp14:anchorId="1C0686E7" wp14:editId="41721AAB">
                  <wp:extent cx="94615" cy="94615"/>
                  <wp:effectExtent l="0" t="0" r="635" b="63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5A87A54" w14:textId="471267EF"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69BA91" w14:textId="360FDEFF"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F64874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FEB1A2" w14:textId="487B1CE2" w:rsidR="00DD6826" w:rsidRDefault="00DD6826" w:rsidP="005C15EE">
            <w:pPr>
              <w:ind w:left="216"/>
            </w:pPr>
            <w:r>
              <w:t xml:space="preserve">Basic component generation settings </w:t>
            </w:r>
            <w:r>
              <w:rPr>
                <w:noProof/>
                <w:lang w:eastAsia="en-US"/>
              </w:rPr>
              <w:drawing>
                <wp:inline distT="0" distB="0" distL="0" distR="0" wp14:anchorId="335D3461" wp14:editId="19AF2A62">
                  <wp:extent cx="94615" cy="94615"/>
                  <wp:effectExtent l="0" t="0" r="635" b="63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9F15AE3" w14:textId="5D1978CC"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38716F" w14:textId="6CF32FBB"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0B5AB838"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801BD25" w14:textId="229C9B01" w:rsidR="00DD6826" w:rsidRDefault="00DD6826" w:rsidP="005C15EE">
            <w:pPr>
              <w:ind w:left="216"/>
            </w:pPr>
            <w:r>
              <w:t xml:space="preserve">Advanced component generation settings </w:t>
            </w:r>
            <w:r>
              <w:rPr>
                <w:noProof/>
                <w:lang w:eastAsia="en-US"/>
              </w:rPr>
              <w:drawing>
                <wp:inline distT="0" distB="0" distL="0" distR="0" wp14:anchorId="5880B374" wp14:editId="5C71417B">
                  <wp:extent cx="94615" cy="94615"/>
                  <wp:effectExtent l="0" t="0" r="635" b="63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5C20AFC" w14:textId="1D34AA3A"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2C3786" w14:textId="024B6CE1"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73EA439"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DC7249" w14:textId="0EE1AA35" w:rsidR="00DD6826" w:rsidRDefault="00DD6826" w:rsidP="005C15EE">
            <w:pPr>
              <w:ind w:left="216"/>
            </w:pPr>
            <w:r>
              <w:t xml:space="preserve">Load setting file </w:t>
            </w:r>
            <w:r>
              <w:rPr>
                <w:noProof/>
                <w:lang w:eastAsia="en-US"/>
              </w:rPr>
              <w:drawing>
                <wp:inline distT="0" distB="0" distL="0" distR="0" wp14:anchorId="4BFA2D22" wp14:editId="57A25E85">
                  <wp:extent cx="94615" cy="94615"/>
                  <wp:effectExtent l="0" t="0" r="635" b="63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2193915" w14:textId="6A0A15A7"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AF96F2" w14:textId="1793744F"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D61359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72576BB" w14:textId="68EE4329" w:rsidR="00DD6826" w:rsidRDefault="00DD6826" w:rsidP="005C15EE">
            <w:pPr>
              <w:ind w:left="216"/>
            </w:pPr>
            <w:r>
              <w:t xml:space="preserve">Save setting file </w:t>
            </w:r>
            <w:r>
              <w:rPr>
                <w:noProof/>
                <w:lang w:eastAsia="en-US"/>
              </w:rPr>
              <w:drawing>
                <wp:inline distT="0" distB="0" distL="0" distR="0" wp14:anchorId="274A7B24" wp14:editId="6F62CFDE">
                  <wp:extent cx="94615" cy="94615"/>
                  <wp:effectExtent l="0" t="0" r="635" b="63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3489F6D" w14:textId="5395E1C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418FAFA" w14:textId="4B6B281A"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4654801C"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98335F" w14:textId="208C8F88" w:rsidR="00DD6826" w:rsidRDefault="00DD6826" w:rsidP="005C15EE">
            <w:pPr>
              <w:ind w:left="216"/>
            </w:pPr>
            <w:r>
              <w:t xml:space="preserve">Initial grow settings </w:t>
            </w:r>
            <w:r>
              <w:rPr>
                <w:noProof/>
                <w:lang w:eastAsia="en-US"/>
              </w:rPr>
              <w:drawing>
                <wp:inline distT="0" distB="0" distL="0" distR="0" wp14:anchorId="3130FB4E" wp14:editId="3F25B7C0">
                  <wp:extent cx="94615" cy="94615"/>
                  <wp:effectExtent l="0" t="0" r="635" b="63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2F78FF0" w14:textId="00B031B6"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59CE85" w14:textId="4C101899"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E9B28D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09EF190" w14:textId="44DF781F" w:rsidR="00DD6826" w:rsidRDefault="00DD6826" w:rsidP="005C15EE">
            <w:pPr>
              <w:ind w:left="216"/>
            </w:pPr>
            <w:r>
              <w:t xml:space="preserve">Sized grow settings </w:t>
            </w:r>
            <w:r>
              <w:rPr>
                <w:noProof/>
                <w:lang w:eastAsia="en-US"/>
              </w:rPr>
              <w:drawing>
                <wp:inline distT="0" distB="0" distL="0" distR="0" wp14:anchorId="1E824E49" wp14:editId="08020DA1">
                  <wp:extent cx="94615" cy="94615"/>
                  <wp:effectExtent l="0" t="0" r="635" b="63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CA60AAA" w14:textId="6A3FA8CB"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F3DE11" w14:textId="06A00B55"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F581B68"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C287DC" w14:textId="167AF89B" w:rsidR="00DD6826" w:rsidRDefault="00DD6826" w:rsidP="005C15EE">
            <w:pPr>
              <w:ind w:left="216"/>
            </w:pPr>
            <w:r>
              <w:t xml:space="preserve">Clean up settings </w:t>
            </w:r>
            <w:r>
              <w:rPr>
                <w:noProof/>
                <w:lang w:eastAsia="en-US"/>
              </w:rPr>
              <w:drawing>
                <wp:inline distT="0" distB="0" distL="0" distR="0" wp14:anchorId="71447871" wp14:editId="6ACD6AB4">
                  <wp:extent cx="94615" cy="94615"/>
                  <wp:effectExtent l="0" t="0" r="635" b="63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BE2D44B" w14:textId="070FAE75"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7251F" w14:textId="73261184"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6CD1D8A9"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E1FA3F5" w14:textId="39866038" w:rsidR="00DD6826" w:rsidRDefault="00DD6826" w:rsidP="005C15EE">
            <w:pPr>
              <w:ind w:left="216"/>
            </w:pPr>
            <w:r>
              <w:t xml:space="preserve">Match slices settings </w:t>
            </w:r>
            <w:r>
              <w:rPr>
                <w:noProof/>
                <w:lang w:eastAsia="en-US"/>
              </w:rPr>
              <w:drawing>
                <wp:inline distT="0" distB="0" distL="0" distR="0" wp14:anchorId="7DC7E361" wp14:editId="786AFE44">
                  <wp:extent cx="94615" cy="94615"/>
                  <wp:effectExtent l="0" t="0" r="635" b="63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EE19C88" w14:textId="0CBE2F36"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3F05E4" w14:textId="63BBDFD2"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BD161FA"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46B54B" w14:textId="74365731" w:rsidR="00DD6826" w:rsidRDefault="00DD6826" w:rsidP="005C15EE">
            <w:pPr>
              <w:ind w:left="216"/>
            </w:pPr>
            <w:r>
              <w:t xml:space="preserve">Component selection by ID </w:t>
            </w:r>
            <w:r>
              <w:rPr>
                <w:noProof/>
                <w:lang w:eastAsia="en-US"/>
              </w:rPr>
              <w:drawing>
                <wp:inline distT="0" distB="0" distL="0" distR="0" wp14:anchorId="6C861395" wp14:editId="6EAA2394">
                  <wp:extent cx="94615" cy="94615"/>
                  <wp:effectExtent l="0" t="0" r="635" b="63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FA5EF76" w14:textId="1DF3EF69"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BE06D64" w14:textId="7FA83CED"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F0454C9"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C302BBD" w14:textId="723BEAB6" w:rsidR="00DD6826" w:rsidRDefault="00DD6826" w:rsidP="005C15EE">
            <w:pPr>
              <w:ind w:left="216"/>
            </w:pPr>
            <w:r>
              <w:t xml:space="preserve">Component selection by size </w:t>
            </w:r>
            <w:r>
              <w:rPr>
                <w:noProof/>
                <w:lang w:eastAsia="en-US"/>
              </w:rPr>
              <w:drawing>
                <wp:inline distT="0" distB="0" distL="0" distR="0" wp14:anchorId="478A8417" wp14:editId="27FA2FA3">
                  <wp:extent cx="94615" cy="94615"/>
                  <wp:effectExtent l="0" t="0" r="635" b="63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F0AD8D7" w14:textId="3BAD7557"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2D683A" w14:textId="7B471D4C"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60B42E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86B59" w14:textId="6DD0B89C" w:rsidR="00DD6826" w:rsidRDefault="00DD6826" w:rsidP="005C15EE">
            <w:pPr>
              <w:ind w:left="216"/>
            </w:pPr>
            <w:r>
              <w:t xml:space="preserve">Output each component as a channel </w:t>
            </w:r>
            <w:r>
              <w:rPr>
                <w:noProof/>
                <w:lang w:eastAsia="en-US"/>
              </w:rPr>
              <w:drawing>
                <wp:inline distT="0" distB="0" distL="0" distR="0" wp14:anchorId="273A744C" wp14:editId="088C4FC5">
                  <wp:extent cx="94615" cy="94615"/>
                  <wp:effectExtent l="0" t="0" r="635" b="63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A5ADC25" w14:textId="71D97496"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C54BA" w14:textId="375C5FB7"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AEE9B39"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508660B" w14:textId="5FE034F4" w:rsidR="00DD6826" w:rsidRDefault="00DD6826" w:rsidP="005C15EE">
            <w:pPr>
              <w:ind w:left="216"/>
            </w:pPr>
            <w:r>
              <w:lastRenderedPageBreak/>
              <w:t xml:space="preserve">Output all components as RGB </w:t>
            </w:r>
            <w:r>
              <w:rPr>
                <w:noProof/>
                <w:lang w:eastAsia="en-US"/>
              </w:rPr>
              <w:drawing>
                <wp:inline distT="0" distB="0" distL="0" distR="0" wp14:anchorId="7AE258F8" wp14:editId="587C0AFE">
                  <wp:extent cx="94615" cy="94615"/>
                  <wp:effectExtent l="0" t="0" r="635" b="63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E3F67EC" w14:textId="01637361"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829DDA" w14:textId="5FF54836"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0608910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7EC3FF" w14:textId="4A34A045" w:rsidR="00DD6826" w:rsidRDefault="00DD6826" w:rsidP="005C15EE">
            <w:pPr>
              <w:ind w:left="216"/>
            </w:pPr>
            <w:r>
              <w:t xml:space="preserve">Random color coding for components </w:t>
            </w:r>
            <w:r>
              <w:rPr>
                <w:noProof/>
                <w:lang w:eastAsia="en-US"/>
              </w:rPr>
              <w:drawing>
                <wp:inline distT="0" distB="0" distL="0" distR="0" wp14:anchorId="0FC6F28D" wp14:editId="5E53D806">
                  <wp:extent cx="94615" cy="94615"/>
                  <wp:effectExtent l="0" t="0" r="635" b="6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F31EAC5" w14:textId="4E4DA9BC"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087F4D" w14:textId="6EBC55CE"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0003B180"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792E79F" w14:textId="2D53464A" w:rsidR="00DD6826" w:rsidRDefault="00DD6826" w:rsidP="005C15EE">
            <w:pPr>
              <w:ind w:left="216"/>
            </w:pPr>
            <w:r>
              <w:t xml:space="preserve">Size-based color coding for components </w:t>
            </w:r>
            <w:r>
              <w:rPr>
                <w:noProof/>
                <w:lang w:eastAsia="en-US"/>
              </w:rPr>
              <w:drawing>
                <wp:inline distT="0" distB="0" distL="0" distR="0" wp14:anchorId="18E43D77" wp14:editId="0716B1A3">
                  <wp:extent cx="94615" cy="94615"/>
                  <wp:effectExtent l="0" t="0" r="635" b="63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9CCA3C3" w14:textId="7D91CC75"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36A58" w14:textId="0374A7BA"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E94680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C6E5BF" w14:textId="56973FBA" w:rsidR="00DD6826" w:rsidRDefault="00DD6826" w:rsidP="005C15EE">
            <w:pPr>
              <w:ind w:left="216"/>
            </w:pPr>
            <w:r>
              <w:t xml:space="preserve">Component annotations </w:t>
            </w:r>
            <w:r>
              <w:rPr>
                <w:noProof/>
                <w:lang w:eastAsia="en-US"/>
              </w:rPr>
              <w:drawing>
                <wp:inline distT="0" distB="0" distL="0" distR="0" wp14:anchorId="589D4B18" wp14:editId="2556CBEF">
                  <wp:extent cx="94615" cy="94615"/>
                  <wp:effectExtent l="0" t="0" r="635" b="63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168C9FF" w14:textId="1180EC64"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1A0DE9" w14:textId="51842BF5"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E6EBDC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34799C6" w14:textId="7CE0A76E" w:rsidR="00DD6826" w:rsidRPr="001D3430" w:rsidRDefault="00DD6826" w:rsidP="005C15EE">
            <w:pPr>
              <w:rPr>
                <w:b/>
              </w:rPr>
            </w:pPr>
            <w:r>
              <w:rPr>
                <w:b/>
              </w:rPr>
              <w:t>Processing and a</w:t>
            </w:r>
            <w:r w:rsidRPr="001D3430">
              <w:rPr>
                <w:b/>
              </w:rPr>
              <w:t>nalysis</w:t>
            </w:r>
            <w:r>
              <w:rPr>
                <w:b/>
              </w:rPr>
              <w:t xml:space="preserve"> </w:t>
            </w:r>
          </w:p>
        </w:tc>
        <w:tc>
          <w:tcPr>
            <w:tcW w:w="1176" w:type="pct"/>
          </w:tcPr>
          <w:p w14:paraId="4CE33811" w14:textId="2E5163C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EAB6AC" w14:textId="6FCBEA19"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4CB31E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7428BB" w14:textId="251D4AD1" w:rsidR="00DD6826" w:rsidRDefault="00DD6826" w:rsidP="005C15EE">
            <w:pPr>
              <w:ind w:left="216"/>
            </w:pPr>
            <w:r>
              <w:t>Component counting</w:t>
            </w:r>
          </w:p>
        </w:tc>
        <w:tc>
          <w:tcPr>
            <w:tcW w:w="1176" w:type="pct"/>
          </w:tcPr>
          <w:p w14:paraId="184B5DCF" w14:textId="036DCAEC"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5A99CE" w14:textId="3FCC8BD5"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0F97360B"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2454780" w14:textId="01A205FE" w:rsidR="00DD6826" w:rsidRDefault="00DD6826" w:rsidP="005C15EE">
            <w:pPr>
              <w:ind w:left="216"/>
            </w:pPr>
            <w:r>
              <w:t>Component size</w:t>
            </w:r>
          </w:p>
        </w:tc>
        <w:tc>
          <w:tcPr>
            <w:tcW w:w="1176" w:type="pct"/>
          </w:tcPr>
          <w:p w14:paraId="46D4CD45" w14:textId="260E7C5A"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D3ACC0" w14:textId="33A2A50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0F48F3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00F3E0" w14:textId="65B6DF55" w:rsidR="00DD6826" w:rsidRDefault="00DD6826" w:rsidP="005C15EE">
            <w:pPr>
              <w:ind w:left="216"/>
            </w:pPr>
            <w:r>
              <w:t>Component export</w:t>
            </w:r>
          </w:p>
        </w:tc>
        <w:tc>
          <w:tcPr>
            <w:tcW w:w="1176" w:type="pct"/>
          </w:tcPr>
          <w:p w14:paraId="3A98B4D6" w14:textId="14C56084"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5E5521" w14:textId="1FCBBA4D"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3F26506"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127A5C6" w14:textId="1FDDECA2" w:rsidR="00DD6826" w:rsidRDefault="00DD6826" w:rsidP="005C15EE">
            <w:pPr>
              <w:ind w:left="216"/>
            </w:pPr>
            <w:r>
              <w:t>Component annotation</w:t>
            </w:r>
          </w:p>
        </w:tc>
        <w:tc>
          <w:tcPr>
            <w:tcW w:w="1176" w:type="pct"/>
          </w:tcPr>
          <w:p w14:paraId="590F6084" w14:textId="731456EE"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F67BA6" w14:textId="5B63D48C"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98D0204"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986CA2" w14:textId="34311E4A" w:rsidR="00DD6826" w:rsidRDefault="00DD6826" w:rsidP="005C15EE">
            <w:pPr>
              <w:ind w:left="216"/>
            </w:pPr>
            <w:r>
              <w:t>Noise removal</w:t>
            </w:r>
          </w:p>
        </w:tc>
        <w:tc>
          <w:tcPr>
            <w:tcW w:w="1176" w:type="pct"/>
          </w:tcPr>
          <w:p w14:paraId="268C5A85" w14:textId="29F2D1FE"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7967B8" w14:textId="4DFB13BD"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D73210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1933D2E" w14:textId="1B92134C" w:rsidR="00DD6826" w:rsidRDefault="00DD6826" w:rsidP="005C15EE">
            <w:pPr>
              <w:ind w:left="216"/>
            </w:pPr>
            <w:r>
              <w:t>Voxel consolidation</w:t>
            </w:r>
          </w:p>
        </w:tc>
        <w:tc>
          <w:tcPr>
            <w:tcW w:w="1176" w:type="pct"/>
          </w:tcPr>
          <w:p w14:paraId="589ECC80" w14:textId="636EC08F"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182C94" w14:textId="4841B38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C2350" w14:paraId="20DBDEF3"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BCADCA6" w14:textId="4F3F8D13" w:rsidR="004C2350" w:rsidRDefault="004C2350" w:rsidP="004C2350">
            <w:pPr>
              <w:ind w:left="216"/>
            </w:pPr>
            <w:r>
              <w:t xml:space="preserve">Combining channels to RGB </w:t>
            </w:r>
            <w:r>
              <w:rPr>
                <w:noProof/>
                <w:lang w:eastAsia="en-US"/>
              </w:rPr>
              <w:drawing>
                <wp:inline distT="0" distB="0" distL="0" distR="0" wp14:anchorId="4199804D" wp14:editId="38DBDF77">
                  <wp:extent cx="94615" cy="94615"/>
                  <wp:effectExtent l="0" t="0" r="635"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07F9451" w14:textId="7010B852"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6989E5" w14:textId="522E249D"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C2350" w14:paraId="07783D43"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4C7D029" w14:textId="4F0685A4" w:rsidR="004C2350" w:rsidRDefault="004C2350" w:rsidP="004C2350">
            <w:pPr>
              <w:ind w:left="216"/>
            </w:pPr>
            <w:r>
              <w:t>Volume subtraction</w:t>
            </w:r>
          </w:p>
        </w:tc>
        <w:tc>
          <w:tcPr>
            <w:tcW w:w="1176" w:type="pct"/>
          </w:tcPr>
          <w:p w14:paraId="00895F9C" w14:textId="2ADE0C23"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258551" w14:textId="4B888296"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C2350" w14:paraId="452CAEB0"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AD2E13C" w14:textId="6DBECB42" w:rsidR="004C2350" w:rsidRDefault="004C2350" w:rsidP="004C2350">
            <w:pPr>
              <w:ind w:left="216"/>
            </w:pPr>
            <w:r>
              <w:t>Volume summation</w:t>
            </w:r>
          </w:p>
        </w:tc>
        <w:tc>
          <w:tcPr>
            <w:tcW w:w="1176" w:type="pct"/>
          </w:tcPr>
          <w:p w14:paraId="77178B3B" w14:textId="23845A8E"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D45431E" w14:textId="2E397809"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C2350" w14:paraId="45D90BFC"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E367924" w14:textId="5D660778" w:rsidR="004C2350" w:rsidRDefault="004C2350" w:rsidP="004C2350">
            <w:pPr>
              <w:ind w:left="216"/>
            </w:pPr>
            <w:r>
              <w:t>Volume division</w:t>
            </w:r>
          </w:p>
        </w:tc>
        <w:tc>
          <w:tcPr>
            <w:tcW w:w="1176" w:type="pct"/>
          </w:tcPr>
          <w:p w14:paraId="6AD246CC" w14:textId="2792CA23"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F2EF75" w14:textId="06B4B3E5"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C2350" w14:paraId="574EDFD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AD8A08" w14:textId="12FCC8EC" w:rsidR="004C2350" w:rsidRDefault="004C2350" w:rsidP="004C2350">
            <w:pPr>
              <w:ind w:left="216"/>
            </w:pPr>
            <w:r>
              <w:t>Volume colocalization</w:t>
            </w:r>
          </w:p>
        </w:tc>
        <w:tc>
          <w:tcPr>
            <w:tcW w:w="1176" w:type="pct"/>
          </w:tcPr>
          <w:p w14:paraId="46951352" w14:textId="45615E4E"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131664" w14:textId="3ED1D59D"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C2350" w14:paraId="4BF0105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7EEB31F" w14:textId="2626EFFF" w:rsidR="004C2350" w:rsidRDefault="004C2350" w:rsidP="004C2350">
            <w:pPr>
              <w:ind w:left="216"/>
            </w:pPr>
            <w:r>
              <w:t>Volume-mesh conversion</w:t>
            </w:r>
          </w:p>
        </w:tc>
        <w:tc>
          <w:tcPr>
            <w:tcW w:w="1176" w:type="pct"/>
          </w:tcPr>
          <w:p w14:paraId="6B5A6894" w14:textId="436BBC04"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66AD813" w14:textId="25CC3556"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C2350" w14:paraId="4D1B096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A25BFA" w14:textId="7278F7ED" w:rsidR="004C2350" w:rsidRDefault="004C2350" w:rsidP="004C2350">
            <w:pPr>
              <w:ind w:left="216"/>
            </w:pPr>
            <w:r>
              <w:t xml:space="preserve">Mesh surface area computing </w:t>
            </w:r>
          </w:p>
        </w:tc>
        <w:tc>
          <w:tcPr>
            <w:tcW w:w="1176" w:type="pct"/>
          </w:tcPr>
          <w:p w14:paraId="0BAF75B1" w14:textId="0E5BFA83"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542C20B" w14:textId="1BBB109C"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C2350" w14:paraId="21CDC149"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15E5D75" w14:textId="7661A9C6" w:rsidR="004C2350" w:rsidRDefault="004C2350" w:rsidP="004C2350">
            <w:r w:rsidRPr="00B951D9">
              <w:rPr>
                <w:b/>
              </w:rPr>
              <w:t>Component tracking</w:t>
            </w:r>
            <w:r>
              <w:rPr>
                <w:b/>
              </w:rPr>
              <w:t xml:space="preserve"> </w:t>
            </w:r>
            <w:r>
              <w:rPr>
                <w:noProof/>
                <w:lang w:eastAsia="en-US"/>
              </w:rPr>
              <w:drawing>
                <wp:inline distT="0" distB="0" distL="0" distR="0" wp14:anchorId="08BCA44E" wp14:editId="47F80573">
                  <wp:extent cx="94615" cy="94615"/>
                  <wp:effectExtent l="0" t="0" r="635" b="6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C3410BF" w14:textId="2CC53FE2"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732E8E" w14:textId="34532FE8"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C2350" w14:paraId="348A8A30"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2CF58C" w14:textId="7031749A" w:rsidR="004C2350" w:rsidRDefault="004C2350" w:rsidP="004C2350">
            <w:pPr>
              <w:ind w:left="216"/>
            </w:pPr>
            <w:r>
              <w:t xml:space="preserve">Track map generation (automatic tracking) </w:t>
            </w:r>
          </w:p>
        </w:tc>
        <w:tc>
          <w:tcPr>
            <w:tcW w:w="1176" w:type="pct"/>
          </w:tcPr>
          <w:p w14:paraId="4FD4DEC4" w14:textId="77777777"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72D60D" w14:textId="2548AD6A"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C2350" w14:paraId="5BE5A179"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ED36CAB" w14:textId="005DB07F" w:rsidR="004C2350" w:rsidRDefault="004C2350" w:rsidP="004C2350">
            <w:pPr>
              <w:ind w:left="216"/>
            </w:pPr>
            <w:r>
              <w:t xml:space="preserve">Track map refinement </w:t>
            </w:r>
          </w:p>
        </w:tc>
        <w:tc>
          <w:tcPr>
            <w:tcW w:w="1176" w:type="pct"/>
          </w:tcPr>
          <w:p w14:paraId="4FFCB18A" w14:textId="39C44F86"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33D7AC" w14:textId="523CC4FB"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C2350" w14:paraId="3104AF74"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6200C6" w14:textId="054F675B" w:rsidR="004C2350" w:rsidRDefault="004C2350" w:rsidP="004C2350">
            <w:pPr>
              <w:ind w:left="216"/>
            </w:pPr>
            <w:r>
              <w:t xml:space="preserve">Track map refinement at one time point </w:t>
            </w:r>
          </w:p>
        </w:tc>
        <w:tc>
          <w:tcPr>
            <w:tcW w:w="1176" w:type="pct"/>
          </w:tcPr>
          <w:p w14:paraId="16C481BA" w14:textId="0DF204D4"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B16F3A" w14:textId="49636611" w:rsidR="004C2350"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C2350" w14:paraId="2807EC78"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E8871D0" w14:textId="5F07CD7F" w:rsidR="004C2350" w:rsidRDefault="004C2350" w:rsidP="004C2350">
            <w:pPr>
              <w:ind w:left="216"/>
            </w:pPr>
            <w:r>
              <w:t xml:space="preserve">Track map computing iteration </w:t>
            </w:r>
          </w:p>
        </w:tc>
        <w:tc>
          <w:tcPr>
            <w:tcW w:w="1176" w:type="pct"/>
          </w:tcPr>
          <w:p w14:paraId="13831973" w14:textId="64BBC0D4"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73FEEF" w14:textId="7C1C26C2"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C2350" w14:paraId="3C0B296A"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E428A2" w14:textId="076300A3" w:rsidR="004C2350" w:rsidRDefault="004C2350" w:rsidP="004C2350">
            <w:pPr>
              <w:ind w:left="216"/>
            </w:pPr>
            <w:r>
              <w:t>Track map loading</w:t>
            </w:r>
          </w:p>
        </w:tc>
        <w:tc>
          <w:tcPr>
            <w:tcW w:w="1176" w:type="pct"/>
          </w:tcPr>
          <w:p w14:paraId="68F7967B" w14:textId="77777777"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54DF65" w14:textId="107C30A6"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C2350" w14:paraId="06ED8C68"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340ADF0" w14:textId="4A85F7B1" w:rsidR="004C2350" w:rsidRDefault="004C2350" w:rsidP="004C2350">
            <w:pPr>
              <w:ind w:left="216"/>
            </w:pPr>
            <w:r>
              <w:t>Track map saving</w:t>
            </w:r>
          </w:p>
        </w:tc>
        <w:tc>
          <w:tcPr>
            <w:tcW w:w="1176" w:type="pct"/>
          </w:tcPr>
          <w:p w14:paraId="335D8F47" w14:textId="77777777"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4E6E63" w14:textId="4D29754D"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C2350" w14:paraId="0FD15BD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302D59" w14:textId="227066EE" w:rsidR="004C2350" w:rsidRDefault="004C2350" w:rsidP="004C2350">
            <w:pPr>
              <w:ind w:left="216"/>
            </w:pPr>
            <w:r>
              <w:t>Track map visualization</w:t>
            </w:r>
          </w:p>
        </w:tc>
        <w:tc>
          <w:tcPr>
            <w:tcW w:w="1176" w:type="pct"/>
          </w:tcPr>
          <w:p w14:paraId="6D4898AE" w14:textId="77777777"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1633E4" w14:textId="49BE3E7F"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C2350" w14:paraId="1C72FE10"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AD8CEB8" w14:textId="4158A293" w:rsidR="004C2350" w:rsidRDefault="004C2350" w:rsidP="004C2350">
            <w:pPr>
              <w:ind w:left="216"/>
            </w:pPr>
            <w:r>
              <w:t>Track length control</w:t>
            </w:r>
          </w:p>
        </w:tc>
        <w:tc>
          <w:tcPr>
            <w:tcW w:w="1176" w:type="pct"/>
          </w:tcPr>
          <w:p w14:paraId="6A7F6885" w14:textId="2FB748A4"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D9A3F0" w14:textId="4B2E7246"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C2350" w14:paraId="54E8C2A7"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537EF3" w14:textId="3155FF43" w:rsidR="004C2350" w:rsidRDefault="004C2350" w:rsidP="004C2350">
            <w:pPr>
              <w:ind w:left="216"/>
            </w:pPr>
            <w:r>
              <w:t xml:space="preserve">Component listing </w:t>
            </w:r>
          </w:p>
        </w:tc>
        <w:tc>
          <w:tcPr>
            <w:tcW w:w="1176" w:type="pct"/>
          </w:tcPr>
          <w:p w14:paraId="173A138F" w14:textId="41BB6171"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0D2247" w14:textId="07610DAB" w:rsidR="004C2350"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C2350" w14:paraId="27A344C2"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DBE034D" w14:textId="5877CF85" w:rsidR="004C2350" w:rsidRDefault="004C2350" w:rsidP="004C2350">
            <w:pPr>
              <w:ind w:left="216"/>
            </w:pPr>
            <w:r>
              <w:t xml:space="preserve">Component selection by ID </w:t>
            </w:r>
          </w:p>
        </w:tc>
        <w:tc>
          <w:tcPr>
            <w:tcW w:w="1176" w:type="pct"/>
          </w:tcPr>
          <w:p w14:paraId="2D918EE5" w14:textId="77777777"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23ACA6" w14:textId="5BB561DA"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C2350" w14:paraId="7CC314CC"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F7A0D80" w14:textId="7186CEB8" w:rsidR="004C2350" w:rsidRDefault="004C2350" w:rsidP="004C2350">
            <w:pPr>
              <w:ind w:left="216"/>
            </w:pPr>
            <w:r>
              <w:t xml:space="preserve">Component filter by uncertainty </w:t>
            </w:r>
            <w:r>
              <w:rPr>
                <w:noProof/>
                <w:lang w:eastAsia="en-US"/>
              </w:rPr>
              <w:drawing>
                <wp:inline distT="0" distB="0" distL="0" distR="0" wp14:anchorId="3EFFB0E2" wp14:editId="7231AAEF">
                  <wp:extent cx="94615" cy="94615"/>
                  <wp:effectExtent l="0" t="0" r="635"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864E66F" w14:textId="17EF133D"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E8D86A" w14:textId="54E1B26C"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C2350" w14:paraId="4AC35394"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520434D" w14:textId="69F0C5D0" w:rsidR="004C2350" w:rsidRDefault="004C2350" w:rsidP="004C2350">
            <w:pPr>
              <w:ind w:left="216"/>
            </w:pPr>
            <w:r>
              <w:t xml:space="preserve">Manual component linking </w:t>
            </w:r>
          </w:p>
        </w:tc>
        <w:tc>
          <w:tcPr>
            <w:tcW w:w="1176" w:type="pct"/>
          </w:tcPr>
          <w:p w14:paraId="31C2A130" w14:textId="6050B345"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AE7B78" w14:textId="3BD15D30"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C2350" w14:paraId="74170E19"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AFC6BB5" w14:textId="43EB7AC3" w:rsidR="004C2350" w:rsidRDefault="004C2350" w:rsidP="004C2350">
            <w:pPr>
              <w:ind w:left="216"/>
            </w:pPr>
            <w:r>
              <w:t xml:space="preserve">Automatic component linking </w:t>
            </w:r>
          </w:p>
        </w:tc>
        <w:tc>
          <w:tcPr>
            <w:tcW w:w="1176" w:type="pct"/>
          </w:tcPr>
          <w:p w14:paraId="70BCFC2E" w14:textId="26E32A7B"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D23739D" w14:textId="7DE13642" w:rsidR="004C2350"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C2350" w14:paraId="7439F709"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F4AD910" w14:textId="079518B3" w:rsidR="004C2350" w:rsidRDefault="004C2350" w:rsidP="004C2350">
            <w:pPr>
              <w:ind w:left="216"/>
            </w:pPr>
            <w:r>
              <w:t xml:space="preserve">Exclusive component linking </w:t>
            </w:r>
          </w:p>
        </w:tc>
        <w:tc>
          <w:tcPr>
            <w:tcW w:w="1176" w:type="pct"/>
          </w:tcPr>
          <w:p w14:paraId="057609DE" w14:textId="504B1864"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6545F8" w14:textId="75CE54B8" w:rsidR="004C2350"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C2350" w14:paraId="507C84C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1AA7AD" w14:textId="2757FE95" w:rsidR="004C2350" w:rsidRDefault="004C2350" w:rsidP="004C2350">
            <w:pPr>
              <w:ind w:left="216"/>
            </w:pPr>
            <w:r>
              <w:t xml:space="preserve">Component isolation </w:t>
            </w:r>
          </w:p>
        </w:tc>
        <w:tc>
          <w:tcPr>
            <w:tcW w:w="1176" w:type="pct"/>
          </w:tcPr>
          <w:p w14:paraId="739F6D1D" w14:textId="1C516073"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29E680" w14:textId="392A5051" w:rsidR="004C2350"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C2350" w14:paraId="473DF846"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FC4A60A" w14:textId="7D72D38A" w:rsidR="004C2350" w:rsidRDefault="004C2350" w:rsidP="004C2350">
            <w:pPr>
              <w:ind w:left="216"/>
            </w:pPr>
            <w:r>
              <w:t xml:space="preserve">Component unlinking </w:t>
            </w:r>
          </w:p>
        </w:tc>
        <w:tc>
          <w:tcPr>
            <w:tcW w:w="1176" w:type="pct"/>
          </w:tcPr>
          <w:p w14:paraId="6622B389" w14:textId="403B240C"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4E69CE" w14:textId="4C3DE479" w:rsidR="004C2350"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C2350" w14:paraId="6993FF2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6A2102" w14:textId="7C61BA88" w:rsidR="004C2350" w:rsidRDefault="004C2350" w:rsidP="004C2350">
            <w:pPr>
              <w:ind w:left="216"/>
            </w:pPr>
            <w:r>
              <w:t xml:space="preserve">Manual ID assignment </w:t>
            </w:r>
          </w:p>
        </w:tc>
        <w:tc>
          <w:tcPr>
            <w:tcW w:w="1176" w:type="pct"/>
          </w:tcPr>
          <w:p w14:paraId="06811B2E" w14:textId="43DEA8B1"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FC5D4C" w14:textId="586A2D89" w:rsidR="004C2350"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C2350" w14:paraId="57AF3101"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EE8B2AF" w14:textId="66B5682B" w:rsidR="004C2350" w:rsidRDefault="004C2350" w:rsidP="004C2350">
            <w:pPr>
              <w:ind w:left="216"/>
            </w:pPr>
            <w:r>
              <w:rPr>
                <w:noProof/>
                <w:lang w:eastAsia="en-US"/>
              </w:rPr>
              <w:t xml:space="preserve">Automatic ID assignment </w:t>
            </w:r>
          </w:p>
        </w:tc>
        <w:tc>
          <w:tcPr>
            <w:tcW w:w="1176" w:type="pct"/>
          </w:tcPr>
          <w:p w14:paraId="501BB95E" w14:textId="1409A52B"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2A3242A" w14:textId="5995E66A" w:rsidR="004C2350"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C2350" w14:paraId="778E302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841FDE" w14:textId="034718FA" w:rsidR="004C2350" w:rsidRDefault="004C2350" w:rsidP="004C2350">
            <w:pPr>
              <w:ind w:left="216"/>
            </w:pPr>
            <w:r>
              <w:t xml:space="preserve">ID appending </w:t>
            </w:r>
          </w:p>
        </w:tc>
        <w:tc>
          <w:tcPr>
            <w:tcW w:w="1176" w:type="pct"/>
          </w:tcPr>
          <w:p w14:paraId="6DC759D8" w14:textId="74C02E72"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3CE9747" w14:textId="11FF1EA3" w:rsidR="004C2350"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C2350" w14:paraId="0477E492"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46048F3" w14:textId="3F7F4ECF" w:rsidR="004C2350" w:rsidRDefault="004C2350" w:rsidP="004C2350">
            <w:pPr>
              <w:ind w:left="216"/>
            </w:pPr>
            <w:r>
              <w:t xml:space="preserve">ID replacement </w:t>
            </w:r>
          </w:p>
        </w:tc>
        <w:tc>
          <w:tcPr>
            <w:tcW w:w="1176" w:type="pct"/>
          </w:tcPr>
          <w:p w14:paraId="7CDB4DEB" w14:textId="26B71068"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4920B1" w14:textId="4D5B37FA" w:rsidR="004C2350"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C2350" w14:paraId="17E07C3C"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7545ED" w14:textId="7C9A7A85" w:rsidR="004C2350" w:rsidRDefault="004C2350" w:rsidP="004C2350">
            <w:pPr>
              <w:ind w:left="216"/>
            </w:pPr>
            <w:r>
              <w:t xml:space="preserve">Component combining </w:t>
            </w:r>
          </w:p>
        </w:tc>
        <w:tc>
          <w:tcPr>
            <w:tcW w:w="1176" w:type="pct"/>
          </w:tcPr>
          <w:p w14:paraId="24087FF3" w14:textId="5474341E"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2141A6" w14:textId="673F25D0" w:rsidR="004C2350"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C2350" w14:paraId="3F253780"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5F2D924" w14:textId="5F700365" w:rsidR="004C2350" w:rsidRDefault="004C2350" w:rsidP="004C2350">
            <w:pPr>
              <w:ind w:left="216"/>
            </w:pPr>
            <w:r>
              <w:t xml:space="preserve">Component dividing </w:t>
            </w:r>
          </w:p>
        </w:tc>
        <w:tc>
          <w:tcPr>
            <w:tcW w:w="1176" w:type="pct"/>
          </w:tcPr>
          <w:p w14:paraId="10811D70" w14:textId="76B641CF"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52FF9E" w14:textId="773FA37E" w:rsidR="004C2350"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C2350" w14:paraId="12038F5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D0884E" w14:textId="6CB1ACD0" w:rsidR="004C2350" w:rsidRDefault="004C2350" w:rsidP="004C2350">
            <w:pPr>
              <w:ind w:left="216"/>
            </w:pPr>
            <w:r>
              <w:t xml:space="preserve">Converting trajectory to rulers </w:t>
            </w:r>
          </w:p>
        </w:tc>
        <w:tc>
          <w:tcPr>
            <w:tcW w:w="1176" w:type="pct"/>
          </w:tcPr>
          <w:p w14:paraId="1209D807" w14:textId="35C545A2"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14728" w14:textId="0D1EABCE" w:rsidR="004C2350"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C2350" w14:paraId="6C4782F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9D03E9D" w14:textId="138C6C2D" w:rsidR="004C2350" w:rsidRDefault="004C2350" w:rsidP="004C2350">
            <w:pPr>
              <w:ind w:left="216"/>
            </w:pPr>
            <w:r>
              <w:lastRenderedPageBreak/>
              <w:t xml:space="preserve">Generating consistent IDs over time </w:t>
            </w:r>
          </w:p>
        </w:tc>
        <w:tc>
          <w:tcPr>
            <w:tcW w:w="1176" w:type="pct"/>
          </w:tcPr>
          <w:p w14:paraId="24FEF5C9" w14:textId="1D2A845E"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27F74F" w14:textId="628E98E5" w:rsidR="004C2350"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C2350" w14:paraId="035F4B9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326A2" w14:textId="2141560B" w:rsidR="004C2350" w:rsidRDefault="004C2350" w:rsidP="004C2350">
            <w:pPr>
              <w:ind w:left="216"/>
            </w:pPr>
            <w:r>
              <w:t xml:space="preserve">Computing component information </w:t>
            </w:r>
          </w:p>
        </w:tc>
        <w:tc>
          <w:tcPr>
            <w:tcW w:w="1176" w:type="pct"/>
          </w:tcPr>
          <w:p w14:paraId="713DFD4D" w14:textId="151A1CED"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2B54C0" w14:textId="063E5B4D" w:rsidR="004C2350"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C2350" w14:paraId="7DE00546"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075D4BF" w14:textId="74A20247" w:rsidR="004C2350" w:rsidRDefault="004C2350" w:rsidP="004C2350">
            <w:pPr>
              <w:ind w:left="216"/>
            </w:pPr>
            <w:r>
              <w:t xml:space="preserve">Computing track map information </w:t>
            </w:r>
          </w:p>
        </w:tc>
        <w:tc>
          <w:tcPr>
            <w:tcW w:w="1176" w:type="pct"/>
          </w:tcPr>
          <w:p w14:paraId="636F64A6" w14:textId="50717297"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751629" w14:textId="6E9C136C" w:rsidR="004C2350"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C2350" w14:paraId="2C4B500F"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30F766" w14:textId="61680531" w:rsidR="004C2350" w:rsidRDefault="004C2350" w:rsidP="004C2350">
            <w:pPr>
              <w:ind w:left="216"/>
            </w:pPr>
            <w:r>
              <w:t xml:space="preserve">Saving tracking information </w:t>
            </w:r>
          </w:p>
        </w:tc>
        <w:tc>
          <w:tcPr>
            <w:tcW w:w="1176" w:type="pct"/>
          </w:tcPr>
          <w:p w14:paraId="4F8FF845" w14:textId="3A0448C6"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43E6A" w14:textId="0F5595FF" w:rsidR="004C2350"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C2350" w:rsidRPr="007870EF" w14:paraId="2A3183E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3B0BA38" w14:textId="363AF855" w:rsidR="004C2350" w:rsidRPr="007870EF" w:rsidRDefault="004C2350" w:rsidP="004C2350">
            <w:pPr>
              <w:rPr>
                <w:b/>
              </w:rPr>
            </w:pPr>
            <w:r w:rsidRPr="007870EF">
              <w:rPr>
                <w:b/>
              </w:rPr>
              <w:t>OpenCL filtering</w:t>
            </w:r>
            <w:r>
              <w:rPr>
                <w:b/>
              </w:rPr>
              <w:t xml:space="preserve"> </w:t>
            </w:r>
            <w:r>
              <w:rPr>
                <w:noProof/>
                <w:lang w:eastAsia="en-US"/>
              </w:rPr>
              <w:drawing>
                <wp:inline distT="0" distB="0" distL="0" distR="0" wp14:anchorId="6320A3A9" wp14:editId="76337B02">
                  <wp:extent cx="94615" cy="94615"/>
                  <wp:effectExtent l="0" t="0" r="635" b="63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DE4C88A" w14:textId="1718AB97" w:rsidR="004C2350" w:rsidRPr="007870EF"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EE39F1" w14:textId="1EFEF648" w:rsidR="004C2350" w:rsidRPr="007870EF"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C2350" w14:paraId="3277FD15"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9F0FD6" w14:textId="2C4CF27A" w:rsidR="004C2350" w:rsidRDefault="004C2350" w:rsidP="004C2350">
            <w:pPr>
              <w:ind w:left="216"/>
            </w:pPr>
            <w:r>
              <w:t>Box filter</w:t>
            </w:r>
          </w:p>
        </w:tc>
        <w:tc>
          <w:tcPr>
            <w:tcW w:w="1176" w:type="pct"/>
          </w:tcPr>
          <w:p w14:paraId="192F5E6F" w14:textId="287B73EF"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468C0F" w14:textId="34E4102A"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C2350" w14:paraId="078BD47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034DC1B" w14:textId="56EF4983" w:rsidR="004C2350" w:rsidRDefault="004C2350" w:rsidP="004C2350">
            <w:pPr>
              <w:ind w:left="216"/>
            </w:pPr>
            <w:r>
              <w:t>Gaussian filter</w:t>
            </w:r>
          </w:p>
        </w:tc>
        <w:tc>
          <w:tcPr>
            <w:tcW w:w="1176" w:type="pct"/>
          </w:tcPr>
          <w:p w14:paraId="46ECCA9B" w14:textId="231B5485"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256B23" w14:textId="058B9567"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C2350" w14:paraId="04E9D2F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6390C9" w14:textId="4F081E9F" w:rsidR="004C2350" w:rsidRDefault="004C2350" w:rsidP="004C2350">
            <w:pPr>
              <w:ind w:left="216"/>
            </w:pPr>
            <w:r>
              <w:t>Convolution</w:t>
            </w:r>
          </w:p>
        </w:tc>
        <w:tc>
          <w:tcPr>
            <w:tcW w:w="1176" w:type="pct"/>
          </w:tcPr>
          <w:p w14:paraId="78B62C88" w14:textId="6A862ABC"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D7627A" w14:textId="3A6BA790"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C2350" w14:paraId="01C77B8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94E1B54" w14:textId="27BDE0F4" w:rsidR="004C2350" w:rsidRDefault="004C2350" w:rsidP="004C2350">
            <w:pPr>
              <w:ind w:left="216"/>
            </w:pPr>
            <w:r>
              <w:t>Median filter</w:t>
            </w:r>
          </w:p>
        </w:tc>
        <w:tc>
          <w:tcPr>
            <w:tcW w:w="1176" w:type="pct"/>
          </w:tcPr>
          <w:p w14:paraId="647B2CB2" w14:textId="382265E2"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6E97EE" w14:textId="7365E98E"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C2350" w14:paraId="59E0B9F8"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DB8DE3" w14:textId="2D7EC55A" w:rsidR="004C2350" w:rsidRDefault="004C2350" w:rsidP="004C2350">
            <w:pPr>
              <w:ind w:left="216"/>
            </w:pPr>
            <w:r>
              <w:t>Morphological erosion</w:t>
            </w:r>
          </w:p>
        </w:tc>
        <w:tc>
          <w:tcPr>
            <w:tcW w:w="1176" w:type="pct"/>
          </w:tcPr>
          <w:p w14:paraId="6DDF2A1C" w14:textId="1AAB650C"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F738D" w14:textId="24C17A55"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C2350" w14:paraId="6D0C51E8"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D4B3F74" w14:textId="44AFBBB9" w:rsidR="004C2350" w:rsidRDefault="004C2350" w:rsidP="004C2350">
            <w:pPr>
              <w:ind w:left="216"/>
            </w:pPr>
            <w:r>
              <w:t>Morphological dilation</w:t>
            </w:r>
          </w:p>
        </w:tc>
        <w:tc>
          <w:tcPr>
            <w:tcW w:w="1176" w:type="pct"/>
          </w:tcPr>
          <w:p w14:paraId="6ACE0F3E" w14:textId="3C503DF3"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E2BB003" w14:textId="167FECE5"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C2350" w14:paraId="2A14186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AF2400" w14:textId="5A0BEC95" w:rsidR="004C2350" w:rsidRDefault="004C2350" w:rsidP="004C2350">
            <w:pPr>
              <w:ind w:left="216"/>
            </w:pPr>
            <w:r>
              <w:t>Feature sharpening</w:t>
            </w:r>
          </w:p>
        </w:tc>
        <w:tc>
          <w:tcPr>
            <w:tcW w:w="1176" w:type="pct"/>
          </w:tcPr>
          <w:p w14:paraId="3604CB13" w14:textId="6D655CC8"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EF5EC8" w14:textId="64883FFE"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C2350" w14:paraId="2071F38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3D5661F" w14:textId="713A4C26" w:rsidR="004C2350" w:rsidRDefault="004C2350" w:rsidP="004C2350">
            <w:pPr>
              <w:ind w:left="216"/>
            </w:pPr>
            <w:r>
              <w:t xml:space="preserve">Sobel edge detection </w:t>
            </w:r>
            <w:r>
              <w:rPr>
                <w:noProof/>
                <w:lang w:eastAsia="en-US"/>
              </w:rPr>
              <w:drawing>
                <wp:inline distT="0" distB="0" distL="0" distR="0" wp14:anchorId="03259BFE" wp14:editId="54DE1140">
                  <wp:extent cx="94615" cy="94615"/>
                  <wp:effectExtent l="0" t="0" r="635" b="63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CBB7A84" w14:textId="23960E28"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81030" w14:textId="66B60DBF"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C2350" w14:paraId="35561AFC"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DED93B" w14:textId="51312DC7" w:rsidR="004C2350" w:rsidRDefault="004C2350" w:rsidP="004C2350">
            <w:pPr>
              <w:ind w:left="216"/>
            </w:pPr>
            <w:r>
              <w:t xml:space="preserve">Morphological gradient </w:t>
            </w:r>
            <w:r>
              <w:rPr>
                <w:noProof/>
                <w:lang w:eastAsia="en-US"/>
              </w:rPr>
              <w:drawing>
                <wp:inline distT="0" distB="0" distL="0" distR="0" wp14:anchorId="11B5D8A9" wp14:editId="084588D7">
                  <wp:extent cx="94615" cy="94615"/>
                  <wp:effectExtent l="0" t="0" r="635" b="63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64095EF" w14:textId="4EA9DBCA"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C4C213" w14:textId="07DD55CC" w:rsidR="004C2350"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C2350" w:rsidRPr="002E6C5D" w14:paraId="45EFFAC7"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FF97ACA" w14:textId="549233E2" w:rsidR="004C2350" w:rsidRPr="002E6C5D" w:rsidRDefault="004C2350" w:rsidP="004C2350">
            <w:pPr>
              <w:rPr>
                <w:b/>
              </w:rPr>
            </w:pPr>
            <w:r w:rsidRPr="002E6C5D">
              <w:rPr>
                <w:b/>
              </w:rPr>
              <w:t>Batch processing (4D script)</w:t>
            </w:r>
            <w:r>
              <w:rPr>
                <w:b/>
              </w:rPr>
              <w:t xml:space="preserve"> </w:t>
            </w:r>
            <w:r>
              <w:rPr>
                <w:noProof/>
                <w:lang w:eastAsia="en-US"/>
              </w:rPr>
              <w:drawing>
                <wp:inline distT="0" distB="0" distL="0" distR="0" wp14:anchorId="04A21CB9" wp14:editId="5A349755">
                  <wp:extent cx="94615" cy="94615"/>
                  <wp:effectExtent l="0" t="0" r="635" b="63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0E880E3" w14:textId="64A545C3" w:rsidR="004C2350" w:rsidRPr="002E6C5D"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A52E59" w14:textId="3DD94E00" w:rsidR="004C2350" w:rsidRPr="002E6C5D"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C2350" w:rsidRPr="00E37947" w14:paraId="54FA8652"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747FA2" w14:textId="71860777" w:rsidR="004C2350" w:rsidRPr="00E37947" w:rsidRDefault="004C2350" w:rsidP="004C2350">
            <w:pPr>
              <w:ind w:left="216"/>
            </w:pPr>
            <w:r w:rsidRPr="00E37947">
              <w:t>Noise</w:t>
            </w:r>
            <w:r>
              <w:t xml:space="preserve"> reduction</w:t>
            </w:r>
          </w:p>
        </w:tc>
        <w:tc>
          <w:tcPr>
            <w:tcW w:w="1176" w:type="pct"/>
          </w:tcPr>
          <w:p w14:paraId="6A512D6F" w14:textId="33723344" w:rsidR="004C2350" w:rsidRPr="007A6272"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48F562" w14:textId="5A6BB831" w:rsidR="004C2350" w:rsidRPr="007B3341"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C2350" w:rsidRPr="00E37947" w14:paraId="00A486A9"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9FFC9D6" w14:textId="23F3C8D1" w:rsidR="004C2350" w:rsidRPr="00E37947" w:rsidRDefault="004C2350" w:rsidP="004C2350">
            <w:pPr>
              <w:ind w:left="216"/>
            </w:pPr>
            <w:r>
              <w:t>Separate RGB channels</w:t>
            </w:r>
          </w:p>
        </w:tc>
        <w:tc>
          <w:tcPr>
            <w:tcW w:w="1176" w:type="pct"/>
          </w:tcPr>
          <w:p w14:paraId="54EEEC9C" w14:textId="3F2580FC" w:rsidR="004C2350" w:rsidRPr="007A6272"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F7FCA7" w14:textId="659BC57A" w:rsidR="004C2350" w:rsidRPr="007B3341"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C2350" w:rsidRPr="00E37947" w14:paraId="5A769AD2"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2CEBBC4" w14:textId="5AAACD88" w:rsidR="004C2350" w:rsidRDefault="004C2350" w:rsidP="004C2350">
            <w:pPr>
              <w:ind w:left="216"/>
            </w:pPr>
            <w:r>
              <w:t>Export components as RGB channels</w:t>
            </w:r>
          </w:p>
        </w:tc>
        <w:tc>
          <w:tcPr>
            <w:tcW w:w="1176" w:type="pct"/>
          </w:tcPr>
          <w:p w14:paraId="100614CA" w14:textId="1CD20FC0" w:rsidR="004C2350" w:rsidRPr="007A6272"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4584C5E" w14:textId="5FA511DA" w:rsidR="004C2350" w:rsidRPr="007B3341"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C2350" w:rsidRPr="00E37947" w14:paraId="2F2D8DA7"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DF719B5" w14:textId="23A72E39" w:rsidR="004C2350" w:rsidRDefault="004C2350" w:rsidP="004C2350">
            <w:pPr>
              <w:ind w:left="216"/>
            </w:pPr>
            <w:r>
              <w:t>Selection tracking</w:t>
            </w:r>
          </w:p>
        </w:tc>
        <w:tc>
          <w:tcPr>
            <w:tcW w:w="1176" w:type="pct"/>
          </w:tcPr>
          <w:p w14:paraId="5BA1F987" w14:textId="0C4D6E82" w:rsidR="004C2350" w:rsidRPr="007A6272"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EE9741" w14:textId="7087C540" w:rsidR="004C2350" w:rsidRPr="007B3341"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C2350" w:rsidRPr="00E37947" w14:paraId="641513EA"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F2B822" w14:textId="3E80DC14" w:rsidR="004C2350" w:rsidRDefault="004C2350" w:rsidP="004C2350">
            <w:pPr>
              <w:ind w:left="216"/>
            </w:pPr>
            <w:r>
              <w:t xml:space="preserve">External application execution </w:t>
            </w:r>
          </w:p>
        </w:tc>
        <w:tc>
          <w:tcPr>
            <w:tcW w:w="1176" w:type="pct"/>
          </w:tcPr>
          <w:p w14:paraId="4F8ED415" w14:textId="24EDBE3B"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6AFA67" w14:textId="11C14500"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C2350" w:rsidRPr="00E37947" w14:paraId="138602BC"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4533C75" w14:textId="3ECB2117" w:rsidR="004C2350" w:rsidRDefault="004C2350" w:rsidP="004C2350">
            <w:pPr>
              <w:ind w:left="216"/>
            </w:pPr>
            <w:r>
              <w:t xml:space="preserve">Fetch mask </w:t>
            </w:r>
          </w:p>
        </w:tc>
        <w:tc>
          <w:tcPr>
            <w:tcW w:w="1176" w:type="pct"/>
          </w:tcPr>
          <w:p w14:paraId="68432DD1" w14:textId="3D7F89CF"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441988B" w14:textId="7C6160CA"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C2350" w:rsidRPr="00E37947" w14:paraId="3EA3105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01AECAD" w14:textId="1FF43631" w:rsidR="004C2350" w:rsidRDefault="004C2350" w:rsidP="004C2350">
            <w:pPr>
              <w:ind w:left="216"/>
            </w:pPr>
            <w:r>
              <w:t xml:space="preserve">Executing OpenCL filter </w:t>
            </w:r>
            <w:r>
              <w:rPr>
                <w:noProof/>
                <w:lang w:eastAsia="en-US"/>
              </w:rPr>
              <w:drawing>
                <wp:inline distT="0" distB="0" distL="0" distR="0" wp14:anchorId="5B113C9F" wp14:editId="3F4F9686">
                  <wp:extent cx="94615" cy="94615"/>
                  <wp:effectExtent l="0" t="0" r="635" b="63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3F64B3E" w14:textId="6B4E68B2"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B14B50" w14:textId="12FD7167"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C2350" w:rsidRPr="00E37947" w14:paraId="4288F516"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F1C02E9" w14:textId="33F01048" w:rsidR="004C2350" w:rsidRDefault="004C2350" w:rsidP="004C2350">
            <w:pPr>
              <w:ind w:left="216"/>
            </w:pPr>
            <w:r>
              <w:t xml:space="preserve">Component analysis </w:t>
            </w:r>
            <w:r>
              <w:rPr>
                <w:noProof/>
                <w:lang w:eastAsia="en-US"/>
              </w:rPr>
              <w:drawing>
                <wp:inline distT="0" distB="0" distL="0" distR="0" wp14:anchorId="1BAD7951" wp14:editId="6913E620">
                  <wp:extent cx="94615" cy="94615"/>
                  <wp:effectExtent l="0" t="0" r="635" b="63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0A86ED3" w14:textId="64BFA56B"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B067C0" w14:textId="4DC72FD6"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C2350" w:rsidRPr="00E37947" w14:paraId="2E8F704D"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4D750D" w14:textId="6D6D4A78" w:rsidR="004C2350" w:rsidRDefault="004C2350" w:rsidP="004C2350">
            <w:pPr>
              <w:ind w:left="216"/>
            </w:pPr>
            <w:r>
              <w:t xml:space="preserve">Generate components </w:t>
            </w:r>
            <w:r>
              <w:rPr>
                <w:noProof/>
                <w:lang w:eastAsia="en-US"/>
              </w:rPr>
              <w:drawing>
                <wp:inline distT="0" distB="0" distL="0" distR="0" wp14:anchorId="14CEBD0E" wp14:editId="5A378572">
                  <wp:extent cx="94615" cy="94615"/>
                  <wp:effectExtent l="0" t="0" r="635" b="63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890537B" w14:textId="5353D9DD"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F74C6" w14:textId="2937AF85"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C2350" w:rsidRPr="00E37947" w14:paraId="1FCE264F"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991FB89" w14:textId="55245761" w:rsidR="004C2350" w:rsidRDefault="004C2350" w:rsidP="004C2350">
            <w:pPr>
              <w:ind w:left="216"/>
            </w:pPr>
            <w:r>
              <w:t xml:space="preserve">Save mask </w:t>
            </w:r>
            <w:r>
              <w:rPr>
                <w:noProof/>
                <w:lang w:eastAsia="en-US"/>
              </w:rPr>
              <w:drawing>
                <wp:inline distT="0" distB="0" distL="0" distR="0" wp14:anchorId="6E390784" wp14:editId="1CE246A5">
                  <wp:extent cx="94615" cy="94615"/>
                  <wp:effectExtent l="0" t="0" r="635" b="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06B84FE" w14:textId="12EF5FB0"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7D9F664" w14:textId="3DC0CB45" w:rsidR="004C2350"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C2350" w:rsidRPr="00F62C0E" w14:paraId="20E84688"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1D9F19" w14:textId="749CC865" w:rsidR="004C2350" w:rsidRPr="00F62C0E" w:rsidRDefault="004C2350" w:rsidP="004C2350">
            <w:pPr>
              <w:rPr>
                <w:b/>
              </w:rPr>
            </w:pPr>
            <w:r w:rsidRPr="00F62C0E">
              <w:rPr>
                <w:b/>
              </w:rPr>
              <w:t>Project</w:t>
            </w:r>
          </w:p>
        </w:tc>
        <w:tc>
          <w:tcPr>
            <w:tcW w:w="1176" w:type="pct"/>
          </w:tcPr>
          <w:p w14:paraId="486D7925" w14:textId="119521A2" w:rsidR="004C2350" w:rsidRPr="007A6272"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CD4BF9" w14:textId="290D0C47" w:rsidR="004C2350" w:rsidRPr="007B3341"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C2350" w:rsidRPr="00E37947" w14:paraId="7C790F2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1F25E8B" w14:textId="742E234C" w:rsidR="004C2350" w:rsidRDefault="004C2350" w:rsidP="004C2350">
            <w:pPr>
              <w:ind w:left="216"/>
            </w:pPr>
            <w:r>
              <w:t>Loading project</w:t>
            </w:r>
          </w:p>
        </w:tc>
        <w:tc>
          <w:tcPr>
            <w:tcW w:w="1176" w:type="pct"/>
          </w:tcPr>
          <w:p w14:paraId="3A21D948" w14:textId="2138045E" w:rsidR="004C2350" w:rsidRPr="007A6272"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997061" w14:textId="2F0F2C95" w:rsidR="004C2350" w:rsidRPr="007B3341"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C2350" w:rsidRPr="00E37947" w14:paraId="562017D7"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104ED4" w14:textId="39EC0882" w:rsidR="004C2350" w:rsidRDefault="004C2350" w:rsidP="004C2350">
            <w:pPr>
              <w:ind w:left="216"/>
            </w:pPr>
            <w:r>
              <w:t>Saving project</w:t>
            </w:r>
          </w:p>
        </w:tc>
        <w:tc>
          <w:tcPr>
            <w:tcW w:w="1176" w:type="pct"/>
          </w:tcPr>
          <w:p w14:paraId="2AACD96F" w14:textId="7D0C4CAE" w:rsidR="004C2350" w:rsidRPr="007A6272"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1E3690" w14:textId="6CFCD108" w:rsidR="004C2350" w:rsidRPr="007B3341"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C2350" w:rsidRPr="00E37947" w14:paraId="268FD7A1"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F3F6057" w14:textId="403FDC8D" w:rsidR="004C2350" w:rsidRDefault="004C2350" w:rsidP="004C2350">
            <w:pPr>
              <w:ind w:left="216"/>
            </w:pPr>
            <w:r>
              <w:t>Automatic project saving when capture</w:t>
            </w:r>
          </w:p>
        </w:tc>
        <w:tc>
          <w:tcPr>
            <w:tcW w:w="1176" w:type="pct"/>
          </w:tcPr>
          <w:p w14:paraId="5D5FBB0D" w14:textId="5BE6BACD" w:rsidR="004C2350" w:rsidRPr="007A6272"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7CC92" w14:textId="1DCF997C" w:rsidR="004C2350" w:rsidRPr="007B3341"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C2350" w:rsidRPr="00E37947" w14:paraId="6BA0A4E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394A92" w14:textId="0EB05593" w:rsidR="004C2350" w:rsidRPr="00472A08" w:rsidRDefault="004C2350" w:rsidP="004C2350">
            <w:pPr>
              <w:rPr>
                <w:b/>
              </w:rPr>
            </w:pPr>
            <w:r w:rsidRPr="00472A08">
              <w:rPr>
                <w:b/>
              </w:rPr>
              <w:t>Miscellaneous</w:t>
            </w:r>
          </w:p>
        </w:tc>
        <w:tc>
          <w:tcPr>
            <w:tcW w:w="1176" w:type="pct"/>
          </w:tcPr>
          <w:p w14:paraId="69EE899F" w14:textId="6875FD29"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228DA3" w14:textId="7AEA6EFA"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4C2350" w:rsidRPr="00E37947" w14:paraId="28BDB67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0B1D105" w14:textId="4407D104" w:rsidR="004C2350" w:rsidRDefault="004C2350" w:rsidP="004C2350">
            <w:pPr>
              <w:ind w:left="216"/>
            </w:pPr>
            <w:r>
              <w:t>10-bit output (requires GPU support)</w:t>
            </w:r>
          </w:p>
        </w:tc>
        <w:tc>
          <w:tcPr>
            <w:tcW w:w="1176" w:type="pct"/>
          </w:tcPr>
          <w:p w14:paraId="10AC59A0" w14:textId="10721784"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F71A6E" w14:textId="76EB82DA" w:rsidR="004C2350"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4C2350" w:rsidRPr="00E37947" w14:paraId="15DF382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73D0E5" w14:textId="18CFCCAB" w:rsidR="004C2350" w:rsidRDefault="004C2350" w:rsidP="004C2350">
            <w:pPr>
              <w:ind w:left="216"/>
            </w:pPr>
            <w:r>
              <w:t>Antialiasing (requires GPU support)</w:t>
            </w:r>
          </w:p>
        </w:tc>
        <w:tc>
          <w:tcPr>
            <w:tcW w:w="1176" w:type="pct"/>
          </w:tcPr>
          <w:p w14:paraId="2421A262" w14:textId="4ADB428F"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5F3E21" w14:textId="419C0099" w:rsidR="004C2350"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C2350" w:rsidRPr="00E37947" w14:paraId="561EB12B"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11F469A" w14:textId="084B08C4" w:rsidR="004C2350" w:rsidRDefault="004C2350" w:rsidP="004C2350">
            <w:pPr>
              <w:ind w:left="216"/>
            </w:pPr>
            <w:r>
              <w:t>Selection of OpenCL GPU (requires multiple GPUs)</w:t>
            </w:r>
          </w:p>
        </w:tc>
        <w:tc>
          <w:tcPr>
            <w:tcW w:w="1176" w:type="pct"/>
          </w:tcPr>
          <w:p w14:paraId="07E47005" w14:textId="5C68BF27"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AA1CC6" w14:textId="4F3D935C" w:rsidR="004C2350" w:rsidRPr="00302398" w:rsidRDefault="004C2350" w:rsidP="004C2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C2350" w:rsidRPr="00E37947" w14:paraId="60E97DC0"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2BEB3B" w14:textId="6943205E" w:rsidR="004C2350" w:rsidRDefault="004C2350" w:rsidP="004C2350">
            <w:pPr>
              <w:ind w:left="216"/>
            </w:pPr>
            <w:r>
              <w:t>Selection of OpenGL core profile version</w:t>
            </w:r>
          </w:p>
        </w:tc>
        <w:tc>
          <w:tcPr>
            <w:tcW w:w="1176" w:type="pct"/>
          </w:tcPr>
          <w:p w14:paraId="4FEBE8C9" w14:textId="650E33CF"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E5A43" w14:textId="1DB5F9F6" w:rsidR="004C2350" w:rsidRPr="00302398" w:rsidRDefault="004C2350" w:rsidP="004C2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bl>
    <w:p w14:paraId="01A00F05" w14:textId="6CFF8A0E" w:rsidR="003010F7" w:rsidRDefault="005C15EE" w:rsidP="009C1C73">
      <w:pPr>
        <w:pStyle w:val="ListParagraph"/>
        <w:spacing w:after="0"/>
        <w:ind w:right="900"/>
        <w:jc w:val="right"/>
      </w:pPr>
      <w:r>
        <w:rPr>
          <w:noProof/>
          <w:lang w:eastAsia="en-US"/>
        </w:rPr>
        <w:br w:type="textWrapping" w:clear="all"/>
      </w:r>
      <w:r w:rsidR="009C1C73">
        <w:rPr>
          <w:noProof/>
          <w:lang w:eastAsia="en-US"/>
        </w:rPr>
        <w:drawing>
          <wp:inline distT="0" distB="0" distL="0" distR="0" wp14:anchorId="5D94884D" wp14:editId="263DC7D8">
            <wp:extent cx="94615" cy="94615"/>
            <wp:effectExtent l="0" t="0" r="635" b="63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009C1C73">
        <w:rPr>
          <w:noProof/>
          <w:lang w:eastAsia="en-US"/>
        </w:rPr>
        <w:t xml:space="preserve"> </w:t>
      </w:r>
      <w:r w:rsidR="00CF76FB">
        <w:t xml:space="preserve">= New </w:t>
      </w:r>
      <w:r w:rsidR="009453E1">
        <w:t>or improvements in</w:t>
      </w:r>
      <w:r w:rsidR="00CF76FB">
        <w:t xml:space="preserve"> FluoRender 2.1</w:t>
      </w:r>
      <w:r w:rsidR="007A65A0">
        <w:t>9</w:t>
      </w:r>
      <w:r w:rsidR="00A86640">
        <w:t>/2.19.4</w:t>
      </w:r>
    </w:p>
    <w:p w14:paraId="2017C745" w14:textId="6A401BEA" w:rsidR="009F5D5E" w:rsidRDefault="009C1C73" w:rsidP="00882310">
      <w:pPr>
        <w:ind w:right="900"/>
        <w:jc w:val="right"/>
      </w:pPr>
      <w:r>
        <w:rPr>
          <w:noProof/>
          <w:lang w:eastAsia="en-US"/>
        </w:rPr>
        <w:drawing>
          <wp:inline distT="0" distB="0" distL="0" distR="0" wp14:anchorId="68027CB1" wp14:editId="2B005AD5">
            <wp:extent cx="128016" cy="128016"/>
            <wp:effectExtent l="0" t="0" r="5715" b="571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OneDrive\FluoRender\apple_small.png"/>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128016" cy="128016"/>
                    </a:xfrm>
                    <a:prstGeom prst="rect">
                      <a:avLst/>
                    </a:prstGeom>
                    <a:noFill/>
                    <a:ln>
                      <a:noFill/>
                    </a:ln>
                  </pic:spPr>
                </pic:pic>
              </a:graphicData>
            </a:graphic>
          </wp:inline>
        </w:drawing>
      </w:r>
      <w:r>
        <w:t xml:space="preserve"> = New or improvements for Mac OS X</w:t>
      </w:r>
    </w:p>
    <w:p w14:paraId="477D3FB9" w14:textId="77777777" w:rsidR="004F09D8" w:rsidRDefault="004F09D8" w:rsidP="00EA6713">
      <w:bookmarkStart w:id="421" w:name="_Toc406575235"/>
      <w:bookmarkStart w:id="422" w:name="_Toc406755697"/>
      <w:bookmarkStart w:id="423" w:name="_Toc406770779"/>
    </w:p>
    <w:p w14:paraId="15CE3AAF" w14:textId="77777777" w:rsidR="004F09D8" w:rsidRDefault="004F09D8" w:rsidP="004F09D8">
      <w:pPr>
        <w:rPr>
          <w:sz w:val="26"/>
          <w:szCs w:val="26"/>
        </w:rPr>
      </w:pPr>
      <w:r>
        <w:br w:type="page"/>
      </w:r>
    </w:p>
    <w:p w14:paraId="50215CFE" w14:textId="267F8B69" w:rsidR="00993DC1" w:rsidRDefault="008948BC" w:rsidP="00BF54AB">
      <w:pPr>
        <w:pStyle w:val="Heading2"/>
      </w:pPr>
      <w:bookmarkStart w:id="424" w:name="_Toc457293761"/>
      <w:r>
        <w:lastRenderedPageBreak/>
        <w:t xml:space="preserve">B. </w:t>
      </w:r>
      <w:r w:rsidR="00993DC1">
        <w:t>File Formats</w:t>
      </w:r>
      <w:bookmarkEnd w:id="421"/>
      <w:bookmarkEnd w:id="422"/>
      <w:bookmarkEnd w:id="423"/>
      <w:bookmarkEnd w:id="424"/>
    </w:p>
    <w:p w14:paraId="023DC678" w14:textId="26CEABCD" w:rsidR="005066DE" w:rsidRDefault="00CD2F54" w:rsidP="00CD2F54">
      <w:r>
        <w:t>FluoRender supports a series of file formats to load and save data. This is a list of all supported formats.</w:t>
      </w:r>
    </w:p>
    <w:p w14:paraId="2B3EE472" w14:textId="1A7CD3CF" w:rsidR="00CD2F54" w:rsidRDefault="00CD2F54" w:rsidP="00CD2F54">
      <w:pPr>
        <w:pStyle w:val="Heading3"/>
      </w:pPr>
      <w:r>
        <w:t>Tagged Image File Format (TIFF)</w:t>
      </w:r>
    </w:p>
    <w:p w14:paraId="350EF940" w14:textId="4B2421CF" w:rsidR="00CD2F54" w:rsidRDefault="00CD2F54" w:rsidP="00CD2F54">
      <w:r>
        <w:t>The implementation of TIFF format is based on TIFF specification revision 6.0 of June, 1992. Features of TIFF format that are supported in FluoRender include:</w:t>
      </w:r>
    </w:p>
    <w:p w14:paraId="2FDD3817" w14:textId="54BD991B" w:rsidR="00CB442E" w:rsidRDefault="00CB442E" w:rsidP="00CB442E">
      <w:pPr>
        <w:spacing w:after="0"/>
      </w:pPr>
      <w:r>
        <w:t>System-dependent bit order;</w:t>
      </w:r>
    </w:p>
    <w:p w14:paraId="3411BB38" w14:textId="14D24E94" w:rsidR="00CD2F54" w:rsidRDefault="00CD2F54" w:rsidP="00CB442E">
      <w:pPr>
        <w:spacing w:after="0"/>
      </w:pPr>
      <w:r>
        <w:t>Grayscale and RGB data;</w:t>
      </w:r>
    </w:p>
    <w:p w14:paraId="27481ECC" w14:textId="631D4EC4" w:rsidR="00CD2F54" w:rsidRDefault="00CD2F54" w:rsidP="00CB442E">
      <w:pPr>
        <w:spacing w:after="0"/>
      </w:pPr>
      <w:r>
        <w:t>Image stacks;</w:t>
      </w:r>
    </w:p>
    <w:p w14:paraId="37FB5C9B" w14:textId="7C2DF1D4" w:rsidR="00CD2F54" w:rsidRDefault="00CD2F54" w:rsidP="00CB442E">
      <w:pPr>
        <w:spacing w:after="0"/>
      </w:pPr>
      <w:r>
        <w:t>BYTE and SHORT data;</w:t>
      </w:r>
    </w:p>
    <w:p w14:paraId="411C77D5" w14:textId="5914A5FC" w:rsidR="00CD2F54" w:rsidRDefault="00CD2F54" w:rsidP="00CB442E">
      <w:pPr>
        <w:spacing w:after="0"/>
      </w:pPr>
      <w:r>
        <w:t>LZW compression;</w:t>
      </w:r>
    </w:p>
    <w:p w14:paraId="09A34EDA" w14:textId="08309582" w:rsidR="00CD2F54" w:rsidRDefault="00CD2F54" w:rsidP="00CB442E">
      <w:r>
        <w:t>Data strips;</w:t>
      </w:r>
    </w:p>
    <w:p w14:paraId="4AE4515A" w14:textId="4C3173C2" w:rsidR="00CD2F54" w:rsidRDefault="00CB442E" w:rsidP="00CD2F54">
      <w:r>
        <w:t>In addition, Big-TIFF specification is also supported.</w:t>
      </w:r>
    </w:p>
    <w:p w14:paraId="2FBCECCD" w14:textId="068343A0" w:rsidR="00A86640" w:rsidRDefault="00A86640" w:rsidP="00A86640">
      <w:pPr>
        <w:pStyle w:val="Heading3"/>
      </w:pPr>
      <w:r>
        <w:t>ImageJ Hyperstack Format (TIFF)</w:t>
      </w:r>
    </w:p>
    <w:p w14:paraId="1905971F" w14:textId="544627CF" w:rsidR="00A86640" w:rsidRDefault="00A86640" w:rsidP="00CD2F54">
      <w:r>
        <w:t>ImageJ can save multichannel time sequence data with the hyperstack format. FluoRender automatically detects this format and reads channels and time points correctly.</w:t>
      </w:r>
    </w:p>
    <w:p w14:paraId="2032A887" w14:textId="27A691BD" w:rsidR="00CB442E" w:rsidRDefault="00CB442E" w:rsidP="00CB442E">
      <w:pPr>
        <w:pStyle w:val="Heading3"/>
      </w:pPr>
      <w:r>
        <w:t xml:space="preserve">Near Raw </w:t>
      </w:r>
      <w:r w:rsidR="00C1357C">
        <w:t>Raster Data</w:t>
      </w:r>
      <w:r>
        <w:t xml:space="preserve"> (NRRD)</w:t>
      </w:r>
    </w:p>
    <w:p w14:paraId="52780EB8" w14:textId="3E1BED1B" w:rsidR="00CB442E" w:rsidRDefault="00CB442E" w:rsidP="00CD2F54">
      <w:r>
        <w:t xml:space="preserve">Nrrd reading and writing is based on Teem tools. FluoRender supports reading and writing single channel byte and short nrrd </w:t>
      </w:r>
      <w:r w:rsidR="00C1357C">
        <w:t>formats</w:t>
      </w:r>
      <w:r>
        <w:t>.</w:t>
      </w:r>
    </w:p>
    <w:p w14:paraId="630D7436" w14:textId="0F599066" w:rsidR="00CB442E" w:rsidRDefault="00ED4B07" w:rsidP="00ED4B07">
      <w:pPr>
        <w:pStyle w:val="Heading3"/>
      </w:pPr>
      <w:r>
        <w:t>Olympus Microscopy (OIB and OIF)</w:t>
      </w:r>
    </w:p>
    <w:p w14:paraId="6E92C341" w14:textId="364B9BEF" w:rsidR="00ED4B07" w:rsidRDefault="00C1357C" w:rsidP="00CD2F54">
      <w:r>
        <w:t>Our i</w:t>
      </w:r>
      <w:r w:rsidR="00ED4B07">
        <w:t>mplementation is based on OIB/OIF format specification version 1.0.0.0.</w:t>
      </w:r>
    </w:p>
    <w:p w14:paraId="6FAFBC0A" w14:textId="53BE12F8" w:rsidR="00ED4B07" w:rsidRDefault="00ED4B07" w:rsidP="00ED4B07">
      <w:pPr>
        <w:pStyle w:val="Heading3"/>
      </w:pPr>
      <w:r>
        <w:t>Zeiss Laser Scanning Microscopy (LSM)</w:t>
      </w:r>
    </w:p>
    <w:p w14:paraId="4C00BF77" w14:textId="0E852E55" w:rsidR="00ED4B07" w:rsidRDefault="00C1357C" w:rsidP="00CD2F54">
      <w:r>
        <w:t>Our i</w:t>
      </w:r>
      <w:r w:rsidR="00ED4B07">
        <w:t>mplementation is based on LSM 5/7 release 6.0 of January 2011. Larger-than-4GB data are supported.</w:t>
      </w:r>
    </w:p>
    <w:p w14:paraId="4497CFD9" w14:textId="3E8C9295" w:rsidR="00ED4B07" w:rsidRDefault="00ED4B07" w:rsidP="00ED4B07">
      <w:pPr>
        <w:pStyle w:val="Heading3"/>
      </w:pPr>
      <w:r>
        <w:t>Prairie View (XML)</w:t>
      </w:r>
    </w:p>
    <w:p w14:paraId="00D5E920" w14:textId="1AF9AACA" w:rsidR="007A4329" w:rsidRDefault="00C1357C" w:rsidP="00CD2F54">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4B451AA2" w14:textId="77777777" w:rsidR="00050DF9" w:rsidRDefault="005066DE" w:rsidP="00FB6E15">
      <w:r>
        <w:br w:type="page"/>
      </w:r>
    </w:p>
    <w:p w14:paraId="749A487F" w14:textId="6B60A870" w:rsidR="00050DF9" w:rsidRDefault="00050DF9" w:rsidP="00050DF9">
      <w:pPr>
        <w:pStyle w:val="Heading2"/>
      </w:pPr>
      <w:bookmarkStart w:id="425" w:name="_Ref433193019"/>
      <w:bookmarkStart w:id="426" w:name="_Toc457293762"/>
      <w:r>
        <w:lastRenderedPageBreak/>
        <w:t>C. Keyboard Shortcuts</w:t>
      </w:r>
      <w:bookmarkEnd w:id="425"/>
      <w:bookmarkEnd w:id="426"/>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F1BE5" w14:paraId="6931B0E3" w14:textId="77777777" w:rsidTr="00BC425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CDE306" w14:textId="77777777" w:rsidR="00DF1BE5" w:rsidRDefault="00DF1BE5" w:rsidP="00BC4251">
            <w:pPr>
              <w:pStyle w:val="Icon"/>
            </w:pPr>
            <w:r>
              <w:rPr>
                <w:noProof/>
                <w:lang w:eastAsia="en-US"/>
              </w:rPr>
              <mc:AlternateContent>
                <mc:Choice Requires="wpg">
                  <w:drawing>
                    <wp:inline distT="0" distB="0" distL="0" distR="0" wp14:anchorId="325BD546" wp14:editId="0811ABFC">
                      <wp:extent cx="228600" cy="228600"/>
                      <wp:effectExtent l="0" t="0" r="0" b="0"/>
                      <wp:docPr id="5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8" name="Oval 5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9" name="Freeform 5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B309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9ohg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cJEwxSskydtlo8uEpdIKsHVf1KwQWhFdu3qzBOqdqT/VH03z&#10;YBPuiIHHzFT0i9jYoyf6qSNaPjom8HA8vpgPkQ6BV821T4TIka1nKJH//FXcoDU6IN86V3Y1Ssr2&#10;rNl/x9qnnNfSJ8NS/B1rKPDA2ocHXrLZ8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Mu9vaIYFAAD1EQAADgAAAAAAAAAAAAAAAAAuAgAAZHJzL2Uy&#10;b0RvYy54bWxQSwECLQAUAAYACAAAACEA+AwpmdgAAAADAQAADwAAAAAAAAAAAAAAAADgBwAAZHJz&#10;L2Rvd25yZXYueG1sUEsFBgAAAAAEAAQA8wAAAOUIAAAAAA==&#10;">
                      <v:oval id="Oval 5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HB8AA&#10;AADcAAAADwAAAGRycy9kb3ducmV2LnhtbERPzU4CMRC+m/gOzZh4k64m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pHB8AAAADcAAAADwAAAAAAAAAAAAAAAACYAgAAZHJzL2Rvd25y&#10;ZXYueG1sUEsFBgAAAAAEAAQA9QAAAIUDAAAAAA==&#10;" fillcolor="#f24f4f [3204]" stroked="f" strokeweight="0">
                        <v:stroke joinstyle="miter"/>
                        <o:lock v:ext="edit" aspectratio="t"/>
                      </v:oval>
                      <v:shape id="Freeform 5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PFcUA&#10;AADcAAAADwAAAGRycy9kb3ducmV2LnhtbESPQUvDQBSE7wX/w/IEb+3GaoON3RYpCDkJNkqvz+xL&#10;Nph9G3a3afTXu0Khx2FmvmE2u8n2YiQfOscK7hcZCOLa6Y5bBR/V6/wJRIjIGnvHpOCHAuy2N7MN&#10;Ftqd+Z3GQ2xFgnAoUIGJcSikDLUhi2HhBuLkNc5bjEn6VmqP5wS3vVxmWS4tdpwWDA60N1R/H05W&#10;wfH3sxpPvjJvjS/Lx/XXMffNg1J3t9PLM4hIU7yGL+1SK1hla/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o8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B8B470E" w14:textId="2A8820AD" w:rsidR="00DF1BE5" w:rsidRDefault="00DF1BE5" w:rsidP="00BC4251">
            <w:pPr>
              <w:pStyle w:val="TipText"/>
              <w:cnfStyle w:val="000000000000" w:firstRow="0" w:lastRow="0" w:firstColumn="0" w:lastColumn="0" w:oddVBand="0" w:evenVBand="0" w:oddHBand="0" w:evenHBand="0" w:firstRowFirstColumn="0" w:firstRowLastColumn="0" w:lastRowFirstColumn="0" w:lastRowLastColumn="0"/>
            </w:pPr>
            <w:r>
              <w:t xml:space="preserve">Make sure the mouse cursor is in the render view region when render view related shortcuts are used. </w:t>
            </w:r>
          </w:p>
        </w:tc>
      </w:tr>
    </w:tbl>
    <w:p w14:paraId="615740DF" w14:textId="69ED23A0" w:rsidR="00050DF9" w:rsidRDefault="00050DF9" w:rsidP="00050DF9">
      <w:pPr>
        <w:pStyle w:val="Heading3"/>
      </w:pPr>
      <w:r>
        <w:t>For render view</w:t>
      </w:r>
    </w:p>
    <w:p w14:paraId="5BC32EF4" w14:textId="30C1F264" w:rsidR="00050DF9" w:rsidRDefault="00050DF9" w:rsidP="00547764">
      <w:pPr>
        <w:spacing w:after="0"/>
        <w:ind w:left="288"/>
      </w:pPr>
      <w:r w:rsidRPr="00050DF9">
        <w:rPr>
          <w:b/>
        </w:rPr>
        <w:t>F5.</w:t>
      </w:r>
      <w:r>
        <w:t xml:space="preserve"> Refresh render view.</w:t>
      </w:r>
    </w:p>
    <w:p w14:paraId="7ACF3624" w14:textId="33DE2B61" w:rsidR="00957B25" w:rsidRDefault="00957B25" w:rsidP="00547764">
      <w:pPr>
        <w:spacing w:after="0"/>
        <w:ind w:left="288"/>
      </w:pPr>
      <w:r w:rsidRPr="00957B25">
        <w:rPr>
          <w:b/>
        </w:rPr>
        <w:t>Ctrl</w:t>
      </w:r>
      <w:r w:rsidR="003B75C1">
        <w:rPr>
          <w:b/>
        </w:rPr>
        <w:t xml:space="preserve"> </w:t>
      </w:r>
      <w:r w:rsidRPr="00957B25">
        <w:rPr>
          <w:b/>
        </w:rPr>
        <w:t>+</w:t>
      </w:r>
      <w:r w:rsidR="003B75C1">
        <w:rPr>
          <w:b/>
        </w:rPr>
        <w:t xml:space="preserve"> </w:t>
      </w:r>
      <w:r w:rsidRPr="00957B25">
        <w:rPr>
          <w:b/>
        </w:rPr>
        <w:t>Left.</w:t>
      </w:r>
      <w:r>
        <w:t xml:space="preserve"> Pan left for one entire view.</w:t>
      </w:r>
    </w:p>
    <w:p w14:paraId="72805331" w14:textId="58464D11" w:rsidR="00957B25" w:rsidRDefault="00957B25" w:rsidP="00547764">
      <w:pPr>
        <w:spacing w:after="0"/>
        <w:ind w:left="288"/>
      </w:pPr>
      <w:r w:rsidRPr="00957B25">
        <w:rPr>
          <w:b/>
        </w:rPr>
        <w:t>Ctrl</w:t>
      </w:r>
      <w:r w:rsidR="003B75C1">
        <w:rPr>
          <w:b/>
        </w:rPr>
        <w:t xml:space="preserve"> </w:t>
      </w:r>
      <w:r w:rsidRPr="00957B25">
        <w:rPr>
          <w:b/>
        </w:rPr>
        <w:t>+</w:t>
      </w:r>
      <w:r w:rsidR="003B75C1">
        <w:rPr>
          <w:b/>
        </w:rPr>
        <w:t xml:space="preserve"> </w:t>
      </w:r>
      <w:r w:rsidRPr="00957B25">
        <w:rPr>
          <w:b/>
        </w:rPr>
        <w:t>Right.</w:t>
      </w:r>
      <w:r>
        <w:t xml:space="preserve"> Pan right for one entire view.</w:t>
      </w:r>
    </w:p>
    <w:p w14:paraId="040283B9" w14:textId="502E488F" w:rsidR="00957B25" w:rsidRDefault="00957B25" w:rsidP="00547764">
      <w:pPr>
        <w:spacing w:after="0"/>
        <w:ind w:left="288"/>
      </w:pPr>
      <w:r w:rsidRPr="00957B25">
        <w:rPr>
          <w:b/>
        </w:rPr>
        <w:t>Ctrl</w:t>
      </w:r>
      <w:r w:rsidR="003B75C1">
        <w:rPr>
          <w:b/>
        </w:rPr>
        <w:t xml:space="preserve"> </w:t>
      </w:r>
      <w:r w:rsidRPr="00957B25">
        <w:rPr>
          <w:b/>
        </w:rPr>
        <w:t>+</w:t>
      </w:r>
      <w:r w:rsidR="003B75C1">
        <w:rPr>
          <w:b/>
        </w:rPr>
        <w:t xml:space="preserve"> </w:t>
      </w:r>
      <w:r w:rsidRPr="00957B25">
        <w:rPr>
          <w:b/>
        </w:rPr>
        <w:t>Up.</w:t>
      </w:r>
      <w:r>
        <w:t xml:space="preserve"> Pan up for one entire view.</w:t>
      </w:r>
    </w:p>
    <w:p w14:paraId="35FB88D8" w14:textId="33ED5FD2" w:rsidR="00957B25" w:rsidRPr="00FD5CCF" w:rsidRDefault="00957B25" w:rsidP="00FD5CCF">
      <w:pPr>
        <w:spacing w:after="0"/>
        <w:ind w:left="288"/>
      </w:pPr>
      <w:r w:rsidRPr="00957B25">
        <w:rPr>
          <w:b/>
        </w:rPr>
        <w:t>Ctrl</w:t>
      </w:r>
      <w:r w:rsidR="003B75C1">
        <w:rPr>
          <w:b/>
        </w:rPr>
        <w:t xml:space="preserve"> </w:t>
      </w:r>
      <w:r w:rsidRPr="00957B25">
        <w:rPr>
          <w:b/>
        </w:rPr>
        <w:t>+</w:t>
      </w:r>
      <w:r w:rsidR="003B75C1">
        <w:rPr>
          <w:b/>
        </w:rPr>
        <w:t xml:space="preserve"> </w:t>
      </w:r>
      <w:r w:rsidRPr="00957B25">
        <w:rPr>
          <w:b/>
        </w:rPr>
        <w:t>Down.</w:t>
      </w:r>
      <w:r w:rsidRPr="00FD5CCF">
        <w:t xml:space="preserve"> Pan down for one entire view.</w:t>
      </w:r>
    </w:p>
    <w:p w14:paraId="6C376AD0" w14:textId="05C126E7" w:rsidR="00FD5CCF" w:rsidRPr="00FD5CCF" w:rsidRDefault="00FD5CCF" w:rsidP="00547764">
      <w:pPr>
        <w:ind w:left="288"/>
      </w:pPr>
      <w:r w:rsidRPr="00FD5CCF">
        <w:rPr>
          <w:b/>
        </w:rPr>
        <w:t xml:space="preserve">Esc. </w:t>
      </w:r>
      <w:r w:rsidRPr="00FD5CCF">
        <w:t>Exit full screen mode</w:t>
      </w:r>
      <w:r w:rsidR="00523220">
        <w:t xml:space="preserve"> (Microsoft Windows Only)</w:t>
      </w:r>
      <w:r w:rsidRPr="00FD5CCF">
        <w:t>.</w:t>
      </w:r>
    </w:p>
    <w:p w14:paraId="485645D6" w14:textId="1C609DBC" w:rsidR="00050DF9" w:rsidRDefault="00050DF9" w:rsidP="00050DF9">
      <w:pPr>
        <w:pStyle w:val="Heading3"/>
      </w:pPr>
      <w:r>
        <w:t>For color input in volume property settings</w:t>
      </w:r>
    </w:p>
    <w:p w14:paraId="5B3D0E2D" w14:textId="41280C1F" w:rsidR="00050DF9" w:rsidRDefault="00050DF9" w:rsidP="00547764">
      <w:pPr>
        <w:spacing w:after="0"/>
        <w:ind w:left="288"/>
      </w:pPr>
      <w:r w:rsidRPr="00050DF9">
        <w:rPr>
          <w:b/>
        </w:rPr>
        <w:t>B.</w:t>
      </w:r>
      <w:r>
        <w:t xml:space="preserve"> Blue (0, 0, 255)</w:t>
      </w:r>
    </w:p>
    <w:p w14:paraId="0591B060" w14:textId="3545D51F" w:rsidR="00050DF9" w:rsidRDefault="00050DF9" w:rsidP="00547764">
      <w:pPr>
        <w:spacing w:after="0"/>
        <w:ind w:left="288"/>
      </w:pPr>
      <w:r w:rsidRPr="00050DF9">
        <w:rPr>
          <w:b/>
        </w:rPr>
        <w:t>C.</w:t>
      </w:r>
      <w:r>
        <w:t xml:space="preserve"> Cyan (0, 255, 255)</w:t>
      </w:r>
    </w:p>
    <w:p w14:paraId="3441CCF8" w14:textId="77777777" w:rsidR="00050DF9" w:rsidRDefault="00050DF9" w:rsidP="00547764">
      <w:pPr>
        <w:spacing w:after="0"/>
        <w:ind w:left="288"/>
      </w:pPr>
      <w:r w:rsidRPr="00050DF9">
        <w:rPr>
          <w:b/>
        </w:rPr>
        <w:t>G.</w:t>
      </w:r>
      <w:r>
        <w:t xml:space="preserve"> Green (0, 255, 0)</w:t>
      </w:r>
    </w:p>
    <w:p w14:paraId="26888C37" w14:textId="77777777" w:rsidR="00050DF9" w:rsidRDefault="00050DF9" w:rsidP="00547764">
      <w:pPr>
        <w:spacing w:after="0"/>
        <w:ind w:left="288"/>
      </w:pPr>
      <w:r w:rsidRPr="00050DF9">
        <w:rPr>
          <w:b/>
        </w:rPr>
        <w:t>K.</w:t>
      </w:r>
      <w:r>
        <w:t xml:space="preserve"> Black (0, 0, 0)</w:t>
      </w:r>
    </w:p>
    <w:p w14:paraId="3865D269" w14:textId="53307B96" w:rsidR="00050DF9" w:rsidRDefault="00050DF9" w:rsidP="00547764">
      <w:pPr>
        <w:spacing w:after="0"/>
        <w:ind w:left="288"/>
      </w:pPr>
      <w:r w:rsidRPr="00050DF9">
        <w:rPr>
          <w:b/>
        </w:rPr>
        <w:t>M.</w:t>
      </w:r>
      <w:r>
        <w:t xml:space="preserve"> Magenta (255, 0, 255)</w:t>
      </w:r>
    </w:p>
    <w:p w14:paraId="68963E16" w14:textId="77777777" w:rsidR="00050DF9" w:rsidRDefault="00050DF9" w:rsidP="00547764">
      <w:pPr>
        <w:spacing w:after="0"/>
        <w:ind w:left="288"/>
      </w:pPr>
      <w:r w:rsidRPr="00050DF9">
        <w:rPr>
          <w:b/>
        </w:rPr>
        <w:t>R.</w:t>
      </w:r>
      <w:r>
        <w:t xml:space="preserve"> Red (255, 0, 0)</w:t>
      </w:r>
    </w:p>
    <w:p w14:paraId="4F969289" w14:textId="77777777" w:rsidR="00050DF9" w:rsidRDefault="00050DF9" w:rsidP="00547764">
      <w:pPr>
        <w:spacing w:after="0"/>
        <w:ind w:left="288"/>
      </w:pPr>
      <w:r w:rsidRPr="00050DF9">
        <w:rPr>
          <w:b/>
        </w:rPr>
        <w:t>W</w:t>
      </w:r>
      <w:r>
        <w:t>. White (255, 255, 255)</w:t>
      </w:r>
    </w:p>
    <w:p w14:paraId="530DCAF8" w14:textId="06020E20" w:rsidR="00050DF9" w:rsidRDefault="00050DF9" w:rsidP="00547764">
      <w:pPr>
        <w:ind w:left="288"/>
      </w:pPr>
      <w:r w:rsidRPr="00050DF9">
        <w:rPr>
          <w:b/>
        </w:rPr>
        <w:t>Y.</w:t>
      </w:r>
      <w:r>
        <w:t xml:space="preserve"> Yellow (255, 255, 0)</w:t>
      </w:r>
    </w:p>
    <w:p w14:paraId="6A82AA2C" w14:textId="42BCF015" w:rsidR="00050DF9" w:rsidRDefault="00050DF9" w:rsidP="00050DF9">
      <w:pPr>
        <w:pStyle w:val="Heading3"/>
      </w:pPr>
      <w:r>
        <w:t>For paint brush tool</w:t>
      </w:r>
    </w:p>
    <w:p w14:paraId="31C73805" w14:textId="66C50855" w:rsidR="00050DF9" w:rsidRDefault="009909EC" w:rsidP="00547764">
      <w:pPr>
        <w:spacing w:after="0"/>
        <w:ind w:left="288"/>
      </w:pPr>
      <w:r w:rsidRPr="009909EC">
        <w:rPr>
          <w:b/>
        </w:rPr>
        <w:t>Shift (Hold).</w:t>
      </w:r>
      <w:r>
        <w:t xml:space="preserve"> Enable selection brush.</w:t>
      </w:r>
    </w:p>
    <w:p w14:paraId="30AC8DB4" w14:textId="614A33E2" w:rsidR="009909EC" w:rsidRDefault="009909EC" w:rsidP="00547764">
      <w:pPr>
        <w:spacing w:after="0"/>
        <w:ind w:left="288"/>
      </w:pPr>
      <w:r w:rsidRPr="009909EC">
        <w:rPr>
          <w:b/>
        </w:rPr>
        <w:t>Z (Hold).</w:t>
      </w:r>
      <w:r>
        <w:t xml:space="preserve"> Enable diffusion brush.</w:t>
      </w:r>
    </w:p>
    <w:p w14:paraId="2FDD8BD5" w14:textId="235348AE" w:rsidR="009909EC" w:rsidRDefault="009909EC" w:rsidP="00547764">
      <w:pPr>
        <w:spacing w:after="0"/>
        <w:ind w:left="288"/>
      </w:pPr>
      <w:r w:rsidRPr="009909EC">
        <w:rPr>
          <w:b/>
        </w:rPr>
        <w:t>X (Hold).</w:t>
      </w:r>
      <w:r>
        <w:t xml:space="preserve"> Enable eraser.</w:t>
      </w:r>
    </w:p>
    <w:p w14:paraId="76B54635" w14:textId="2D7401D9" w:rsidR="009909EC" w:rsidRPr="00FD5CCF" w:rsidRDefault="009909EC" w:rsidP="00FD5CCF">
      <w:pPr>
        <w:spacing w:after="0"/>
        <w:ind w:left="288"/>
      </w:pPr>
      <w:r w:rsidRPr="009909EC">
        <w:rPr>
          <w:b/>
        </w:rPr>
        <w:t>V (Hold).</w:t>
      </w:r>
      <w:r w:rsidRPr="00FD5CCF">
        <w:rPr>
          <w:b/>
        </w:rPr>
        <w:t xml:space="preserve"> </w:t>
      </w:r>
      <w:r w:rsidRPr="00FD5CCF">
        <w:t>Disable highlighting.</w:t>
      </w:r>
    </w:p>
    <w:p w14:paraId="3A57DFD4" w14:textId="06821D16" w:rsidR="00FD5CCF" w:rsidRPr="00FD5CCF" w:rsidRDefault="00FD5CCF" w:rsidP="00547764">
      <w:pPr>
        <w:ind w:left="288"/>
      </w:pPr>
      <w:r w:rsidRPr="00FD5CCF">
        <w:rPr>
          <w:b/>
        </w:rPr>
        <w:t xml:space="preserve">C. </w:t>
      </w:r>
      <w:r w:rsidRPr="00FD5CCF">
        <w:t>Clear selection.</w:t>
      </w:r>
    </w:p>
    <w:p w14:paraId="5677AD22" w14:textId="50117E9F" w:rsidR="009909EC" w:rsidRDefault="009909EC" w:rsidP="009909EC">
      <w:pPr>
        <w:pStyle w:val="Heading3"/>
      </w:pPr>
      <w:r>
        <w:t>For moving clipping plane slab</w:t>
      </w:r>
    </w:p>
    <w:p w14:paraId="6F5CA421" w14:textId="70122BA6" w:rsidR="009909EC" w:rsidRDefault="009909EC" w:rsidP="00547764">
      <w:pPr>
        <w:spacing w:after="0"/>
        <w:ind w:left="288"/>
      </w:pPr>
      <w:r w:rsidRPr="009909EC">
        <w:rPr>
          <w:b/>
        </w:rPr>
        <w:t>W.</w:t>
      </w:r>
      <w:r w:rsidR="00957B25">
        <w:t xml:space="preserve"> Move</w:t>
      </w:r>
      <w:r>
        <w:t xml:space="preserve"> up one slab.</w:t>
      </w:r>
    </w:p>
    <w:p w14:paraId="3EC0D433" w14:textId="57081395" w:rsidR="009909EC" w:rsidRDefault="009909EC" w:rsidP="00547764">
      <w:pPr>
        <w:ind w:left="288"/>
      </w:pPr>
      <w:r w:rsidRPr="009909EC">
        <w:rPr>
          <w:b/>
        </w:rPr>
        <w:t>S.</w:t>
      </w:r>
      <w:r w:rsidR="00957B25">
        <w:t xml:space="preserve"> Move</w:t>
      </w:r>
      <w:r>
        <w:t xml:space="preserve"> down one slab.</w:t>
      </w:r>
    </w:p>
    <w:p w14:paraId="249FD474" w14:textId="5C1732B4" w:rsidR="009909EC" w:rsidRDefault="009909EC" w:rsidP="009909EC">
      <w:pPr>
        <w:pStyle w:val="Heading3"/>
      </w:pPr>
      <w:r>
        <w:t>For stepping through a time sequence</w:t>
      </w:r>
    </w:p>
    <w:p w14:paraId="22A62CF3" w14:textId="72A2A398" w:rsidR="009909EC" w:rsidRDefault="009909EC" w:rsidP="00547764">
      <w:pPr>
        <w:spacing w:after="0"/>
        <w:ind w:left="288"/>
      </w:pPr>
      <w:r w:rsidRPr="009909EC">
        <w:rPr>
          <w:b/>
        </w:rPr>
        <w:t>A.</w:t>
      </w:r>
      <w:r w:rsidR="00957B25">
        <w:t xml:space="preserve"> Step</w:t>
      </w:r>
      <w:r>
        <w:t xml:space="preserve"> backward one time point.</w:t>
      </w:r>
    </w:p>
    <w:p w14:paraId="6EC255DB" w14:textId="33647966" w:rsidR="009909EC" w:rsidRPr="00BB248B" w:rsidRDefault="009909EC" w:rsidP="00BB248B">
      <w:pPr>
        <w:spacing w:after="0"/>
        <w:ind w:left="288"/>
      </w:pPr>
      <w:r w:rsidRPr="009909EC">
        <w:rPr>
          <w:b/>
        </w:rPr>
        <w:t>D.</w:t>
      </w:r>
      <w:r w:rsidR="00957B25" w:rsidRPr="00BB248B">
        <w:t xml:space="preserve"> Step</w:t>
      </w:r>
      <w:r w:rsidRPr="00BB248B">
        <w:t xml:space="preserve"> forward one time point.</w:t>
      </w:r>
    </w:p>
    <w:p w14:paraId="612F4B21" w14:textId="07563C95" w:rsidR="00BB248B" w:rsidRDefault="00BB248B" w:rsidP="00547764">
      <w:pPr>
        <w:ind w:left="288"/>
      </w:pPr>
      <w:r w:rsidRPr="00BB248B">
        <w:rPr>
          <w:b/>
        </w:rPr>
        <w:t>Space (Hold).</w:t>
      </w:r>
      <w:r>
        <w:t xml:space="preserve"> Continuously play back a time sequence.</w:t>
      </w:r>
    </w:p>
    <w:p w14:paraId="5E4E0258" w14:textId="2F9824B6" w:rsidR="00206BAF" w:rsidRDefault="00206BAF" w:rsidP="00FD5CCF">
      <w:pPr>
        <w:pStyle w:val="Heading3"/>
      </w:pPr>
      <w:r>
        <w:t>For tracking</w:t>
      </w:r>
    </w:p>
    <w:p w14:paraId="5DCA291D" w14:textId="7B741C29" w:rsidR="00206BAF" w:rsidRPr="00FD5CCF" w:rsidRDefault="00206BAF" w:rsidP="00FD5CCF">
      <w:pPr>
        <w:spacing w:after="0"/>
        <w:ind w:left="288"/>
      </w:pPr>
      <w:r w:rsidRPr="00FD5CCF">
        <w:rPr>
          <w:b/>
        </w:rPr>
        <w:t xml:space="preserve">F. </w:t>
      </w:r>
      <w:r w:rsidRPr="00FD5CCF">
        <w:t>Select full component.</w:t>
      </w:r>
    </w:p>
    <w:p w14:paraId="0F8BA636" w14:textId="001D9922" w:rsidR="00206BAF" w:rsidRPr="00FD5CCF" w:rsidRDefault="00206BAF" w:rsidP="00FD5CCF">
      <w:pPr>
        <w:spacing w:after="0"/>
        <w:ind w:left="288"/>
      </w:pPr>
      <w:r w:rsidRPr="00FD5CCF">
        <w:rPr>
          <w:b/>
        </w:rPr>
        <w:t xml:space="preserve">L. </w:t>
      </w:r>
      <w:r w:rsidRPr="00FD5CCF">
        <w:t>Link IDs.</w:t>
      </w:r>
    </w:p>
    <w:p w14:paraId="74F8994A" w14:textId="5DE30F13" w:rsidR="00206BAF" w:rsidRDefault="00206BAF" w:rsidP="00DE625A">
      <w:pPr>
        <w:spacing w:after="0"/>
        <w:ind w:left="288"/>
      </w:pPr>
      <w:r w:rsidRPr="00FD5CCF">
        <w:rPr>
          <w:b/>
        </w:rPr>
        <w:t xml:space="preserve">N. </w:t>
      </w:r>
      <w:r w:rsidRPr="00FD5CCF">
        <w:t>Assign ID.</w:t>
      </w:r>
    </w:p>
    <w:p w14:paraId="22720CBD" w14:textId="0B986776" w:rsidR="00A86640" w:rsidRPr="00FD5CCF" w:rsidRDefault="00A86640" w:rsidP="00DE625A">
      <w:pPr>
        <w:spacing w:after="0"/>
        <w:ind w:left="288"/>
      </w:pPr>
      <w:r w:rsidRPr="00A86640">
        <w:rPr>
          <w:b/>
        </w:rPr>
        <w:t>M.</w:t>
      </w:r>
      <w:r>
        <w:t xml:space="preserve"> Save masks.</w:t>
      </w:r>
    </w:p>
    <w:p w14:paraId="7DC2C98A" w14:textId="1A700922" w:rsidR="00506D8F" w:rsidRDefault="00506D8F" w:rsidP="00506D8F">
      <w:pPr>
        <w:pStyle w:val="Heading2"/>
      </w:pPr>
      <w:bookmarkStart w:id="427" w:name="_Toc457293763"/>
      <w:r>
        <w:lastRenderedPageBreak/>
        <w:t>D. Frequently Asked Questions</w:t>
      </w:r>
      <w:bookmarkEnd w:id="427"/>
    </w:p>
    <w:p w14:paraId="34BAAAA5" w14:textId="77777777" w:rsidR="00506D8F" w:rsidRDefault="00506D8F" w:rsidP="00506D8F">
      <w:pPr>
        <w:pStyle w:val="Heading3"/>
      </w:pPr>
      <w:r>
        <w:t>1. What computer hardware is good for running FluoRender?</w:t>
      </w:r>
    </w:p>
    <w:p w14:paraId="78314AFD" w14:textId="50712013" w:rsidR="00506D8F" w:rsidRDefault="00506D8F" w:rsidP="00506D8F">
      <w:r>
        <w:t xml:space="preserve">First of all, FluoRender is built to run on a personal computer with good graphics processing capabilities. Although most of </w:t>
      </w:r>
      <w:r w:rsidR="00977DEC">
        <w:t>newly purchased</w:t>
      </w:r>
      <w:r>
        <w:t xml:space="preserve"> personal computers can run FluoRender, including Windows desktops, laptops, Apple MacBooks, iMacs, and MacPros, it is best to purchase one with a gaming level or professional graphics card. Wikipedia provides detailed comparisons of graphics card from both Nvidia and AMD. Generally speaking, a graphics card with higher “Processing Power GFLOPs” is also better for FluoRender.</w:t>
      </w:r>
      <w:r w:rsidRPr="000213E3">
        <w:t xml:space="preserve"> </w:t>
      </w:r>
      <w:r>
        <w:t xml:space="preserve">We would recommend a top-of-the-line gaming graphics card over a professional graphics card. FluoRender can take advantage of some features of a professional graphics card, such as 10-bit output and better anti-aliasing. However, the difference is subtle in most situations. Second, strong CPU processing power is generally desired. We would recommend a latest CPU with higher clock frequency over more cores. Third, if you have large data sets to process, equip as much system memory as possible. For the year 2016, the consumer level computers can be equipped with as much as 128 GB of system memory, while a professional desktop can have </w:t>
      </w:r>
      <w:r w:rsidR="00A86640">
        <w:t>1 TB</w:t>
      </w:r>
      <w:r>
        <w:t xml:space="preserve"> or more. Last, if you want to load data quickly or play back large time sequence smoothly, you need high speed access to hard drives. We would recommend </w:t>
      </w:r>
      <w:r w:rsidR="00A86640">
        <w:t xml:space="preserve">PCI Express based RAID configurations including </w:t>
      </w:r>
      <w:r w:rsidR="00977DEC">
        <w:t>onboard</w:t>
      </w:r>
      <w:r w:rsidR="00A86640">
        <w:t xml:space="preserve"> or </w:t>
      </w:r>
      <w:r>
        <w:t xml:space="preserve">a discrete controller with abundant cache. Speed of hard drives is also important for handling large data sets. We would recommend </w:t>
      </w:r>
      <w:r w:rsidR="00977DEC">
        <w:t>SSDs that support the NVMe standard for onboard RAID controllers or 4-8x SATA/SAS SSDs for discrete RAID controllers</w:t>
      </w:r>
      <w:r>
        <w:t>.</w:t>
      </w:r>
    </w:p>
    <w:p w14:paraId="1616BDF4" w14:textId="77777777" w:rsidR="00506D8F" w:rsidRDefault="00506D8F" w:rsidP="00506D8F">
      <w:pPr>
        <w:pStyle w:val="Heading3"/>
      </w:pPr>
      <w:r>
        <w:t>2. Why can’t I start FluoRender?</w:t>
      </w:r>
    </w:p>
    <w:p w14:paraId="0181FECE" w14:textId="77777777" w:rsidR="00506D8F" w:rsidRDefault="00506D8F" w:rsidP="00506D8F">
      <w:r>
        <w:t>There are several possibilities for FluoRender to fail. First, check if the graphics driver is installed and updated to the latest version. Some old graphics card may not support OpenCL, which is required since version 2.15. If that is the case, you can download and try an earlier version of FluoRender. Since version 2.16, we require the graphics card to support at least OpenGL 3.3. If you have an old graphics card and want to use FluoRender on it, please replace your graphics card or download an old version of FluoRender. Second, make sure that your operating system supports 64-bit applications. Since version 2.15, we have dropped the support of 32-bit applications, which means FluoRender is 64-bit only. For Windows, you have to purchase the x64 version of the operating system; for Mac OSX, you have to update to the recent versions. Finally, FluoRender may not be properly installed, or some required modules have been accidentally uninstalled. Reinstalling FluoRender may solve the issue.</w:t>
      </w:r>
    </w:p>
    <w:p w14:paraId="7318CB0C" w14:textId="77777777" w:rsidR="00506D8F" w:rsidRDefault="00506D8F" w:rsidP="00506D8F">
      <w:pPr>
        <w:pStyle w:val="Heading3"/>
      </w:pPr>
      <w:r>
        <w:t>3. Why can’t I load a file into FluoRender?</w:t>
      </w:r>
    </w:p>
    <w:p w14:paraId="19327DA1" w14:textId="77777777" w:rsidR="00506D8F" w:rsidRDefault="00506D8F" w:rsidP="00506D8F">
      <w:r>
        <w:t>FluoRender can only load supported file formats, which include TIFF and some microscopy manufacturer specific formats. We write our own readers for these formats to achieve the best performance, especially for large data and time sequence data. So, we can only support “Open” and standard formats. If you have files of unsupported formats, you have to convert the format using a third-party tool. ImageJ can be a good choice in most situations.</w:t>
      </w:r>
    </w:p>
    <w:p w14:paraId="410A48A7" w14:textId="77777777" w:rsidR="00506D8F" w:rsidRDefault="00506D8F" w:rsidP="00506D8F">
      <w:pPr>
        <w:pStyle w:val="Heading3"/>
      </w:pPr>
      <w:r>
        <w:t>4. Why can’t I use some of the functions in FluoRender?</w:t>
      </w:r>
    </w:p>
    <w:p w14:paraId="42920D3A" w14:textId="77777777" w:rsidR="00506D8F" w:rsidRDefault="00506D8F" w:rsidP="00506D8F">
      <w:r>
        <w:t>If you can use FluoRender for the basic visualizations of volume data, but not some advanced functions, such as paint brushes, it means your system does not support all OpenGL features. This can be that you are using a virtual machine, a remote client, or a system with an integrated graphics card with limited capabilities. You may want to upgrade your system to a standalone desktop computer with the latest graphics hardware to use all features in FluoRender.</w:t>
      </w:r>
    </w:p>
    <w:p w14:paraId="78124CBF" w14:textId="77777777" w:rsidR="00506D8F" w:rsidRDefault="00506D8F" w:rsidP="00506D8F">
      <w:pPr>
        <w:pStyle w:val="Heading3"/>
      </w:pPr>
      <w:r>
        <w:t>5. Does FluoRender have a Linux version?</w:t>
      </w:r>
    </w:p>
    <w:p w14:paraId="7117440E" w14:textId="77777777" w:rsidR="00506D8F" w:rsidRDefault="00506D8F" w:rsidP="00506D8F">
      <w:r>
        <w:t>The official FluoRender releases only include a Windows version and a Mac OSX version, both 64-bit. If you want to run FluoRender on systems other than these, you can download the source code of FluoRender and build it on a different operating system. Additionally, you can send us emails and let us know your requirements.</w:t>
      </w:r>
    </w:p>
    <w:p w14:paraId="249AB2EA" w14:textId="77777777" w:rsidR="00506D8F" w:rsidRPr="00077BE2" w:rsidRDefault="00506D8F" w:rsidP="00506D8F">
      <w:pPr>
        <w:pStyle w:val="Heading3"/>
      </w:pPr>
      <w:r w:rsidRPr="00077BE2">
        <w:lastRenderedPageBreak/>
        <w:t>6. How can I fix FluoRender crashes when rendering and computing take long time?</w:t>
      </w:r>
    </w:p>
    <w:p w14:paraId="5DCE8F27" w14:textId="77777777" w:rsidR="00506D8F" w:rsidRPr="00077BE2" w:rsidRDefault="00506D8F" w:rsidP="00506D8F">
      <w:pPr>
        <w:spacing w:after="0" w:line="240" w:lineRule="auto"/>
        <w:rPr>
          <w:rFonts w:ascii="Calibri" w:eastAsia="Times New Roman" w:hAnsi="Calibri" w:cs="Times New Roman"/>
          <w:color w:val="000000"/>
        </w:rPr>
      </w:pPr>
      <w:r w:rsidRPr="00077BE2">
        <w:t>You may add a registry value, called “TdrLevel”, on Windows. More information can be found here:</w:t>
      </w:r>
      <w:r w:rsidRPr="00C513F2">
        <w:rPr>
          <w:rFonts w:ascii="Calibri" w:eastAsia="Times New Roman" w:hAnsi="Calibri" w:cs="Times New Roman"/>
          <w:color w:val="000000"/>
          <w:sz w:val="24"/>
          <w:szCs w:val="24"/>
        </w:rPr>
        <w:t xml:space="preserve"> </w:t>
      </w:r>
      <w:hyperlink r:id="rId176" w:tooltip="http://nvidia.custhelp.com/app/answers/detail/a_id/3007/~/opengl-message-%E2%80%9Clost-connection%E2%80%9D" w:history="1">
        <w:r w:rsidRPr="00077BE2">
          <w:rPr>
            <w:rFonts w:ascii="Calibri" w:eastAsia="Times New Roman" w:hAnsi="Calibri" w:cs="Times New Roman"/>
            <w:color w:val="0000FF"/>
            <w:u w:val="single"/>
          </w:rPr>
          <w:t>http://nvidia.custhelp.com/app/answers/detail/a_id/3007/~/opengl-message-%E2%80%9Clost-connection%E2%80%9D</w:t>
        </w:r>
      </w:hyperlink>
    </w:p>
    <w:p w14:paraId="53B20F15" w14:textId="77777777" w:rsidR="00506D8F" w:rsidRDefault="00506D8F"/>
    <w:p w14:paraId="2C69FA1D" w14:textId="77777777" w:rsidR="00506D8F" w:rsidRDefault="00506D8F">
      <w:r>
        <w:br w:type="page"/>
      </w:r>
    </w:p>
    <w:p w14:paraId="7B41926B" w14:textId="4F09619B" w:rsidR="005066DE" w:rsidRPr="005066DE" w:rsidRDefault="005066DE" w:rsidP="00BF54AB">
      <w:pPr>
        <w:pStyle w:val="Heading1"/>
        <w:numPr>
          <w:ilvl w:val="0"/>
          <w:numId w:val="0"/>
        </w:numPr>
      </w:pPr>
      <w:bookmarkStart w:id="428" w:name="_Toc406575236"/>
      <w:bookmarkStart w:id="429" w:name="_Toc406755698"/>
      <w:bookmarkStart w:id="430" w:name="_Toc406770780"/>
      <w:bookmarkStart w:id="431" w:name="_Toc457293764"/>
      <w:r>
        <w:lastRenderedPageBreak/>
        <w:t>Index</w:t>
      </w:r>
      <w:bookmarkEnd w:id="428"/>
      <w:bookmarkEnd w:id="429"/>
      <w:bookmarkEnd w:id="430"/>
      <w:bookmarkEnd w:id="431"/>
    </w:p>
    <w:p w14:paraId="2E3350DE" w14:textId="77777777" w:rsidR="000B0FCA" w:rsidRDefault="005066DE" w:rsidP="005066DE">
      <w:pPr>
        <w:rPr>
          <w:noProof/>
        </w:rPr>
        <w:sectPr w:rsidR="000B0FCA" w:rsidSect="000B0FCA">
          <w:footerReference w:type="even" r:id="rId177"/>
          <w:footerReference w:type="default" r:id="rId178"/>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01B22A4C" w14:textId="77777777" w:rsidR="000B0FCA" w:rsidRDefault="000B0FCA">
      <w:pPr>
        <w:pStyle w:val="IndexHeading"/>
        <w:keepNext/>
        <w:tabs>
          <w:tab w:val="right" w:leader="dot" w:pos="4310"/>
        </w:tabs>
        <w:rPr>
          <w:rFonts w:asciiTheme="minorHAnsi" w:hAnsiTheme="minorHAnsi"/>
          <w:b w:val="0"/>
          <w:bCs w:val="0"/>
          <w:noProof/>
        </w:rPr>
      </w:pPr>
      <w:r>
        <w:rPr>
          <w:noProof/>
        </w:rPr>
        <w:t>A</w:t>
      </w:r>
    </w:p>
    <w:p w14:paraId="2B0D4A53" w14:textId="77777777" w:rsidR="000B0FCA" w:rsidRDefault="000B0FCA">
      <w:pPr>
        <w:pStyle w:val="Index1"/>
        <w:tabs>
          <w:tab w:val="right" w:leader="dot" w:pos="4310"/>
        </w:tabs>
        <w:rPr>
          <w:noProof/>
        </w:rPr>
      </w:pPr>
      <w:r>
        <w:rPr>
          <w:noProof/>
        </w:rPr>
        <w:t>Alpha</w:t>
      </w:r>
      <w:r>
        <w:rPr>
          <w:noProof/>
        </w:rPr>
        <w:tab/>
        <w:t>33, 34</w:t>
      </w:r>
    </w:p>
    <w:p w14:paraId="37E92C25" w14:textId="77777777" w:rsidR="000B0FCA" w:rsidRDefault="000B0FCA">
      <w:pPr>
        <w:pStyle w:val="IndexHeading"/>
        <w:keepNext/>
        <w:tabs>
          <w:tab w:val="right" w:leader="dot" w:pos="4310"/>
        </w:tabs>
        <w:rPr>
          <w:rFonts w:asciiTheme="minorHAnsi" w:hAnsiTheme="minorHAnsi"/>
          <w:b w:val="0"/>
          <w:bCs w:val="0"/>
          <w:noProof/>
        </w:rPr>
      </w:pPr>
      <w:r>
        <w:rPr>
          <w:noProof/>
        </w:rPr>
        <w:t>B</w:t>
      </w:r>
    </w:p>
    <w:p w14:paraId="074F57B2" w14:textId="77777777" w:rsidR="000B0FCA" w:rsidRDefault="000B0FCA">
      <w:pPr>
        <w:pStyle w:val="Index1"/>
        <w:tabs>
          <w:tab w:val="right" w:leader="dot" w:pos="4310"/>
        </w:tabs>
        <w:rPr>
          <w:noProof/>
        </w:rPr>
      </w:pPr>
      <w:r>
        <w:rPr>
          <w:noProof/>
        </w:rPr>
        <w:t>Bake</w:t>
      </w:r>
      <w:r>
        <w:rPr>
          <w:noProof/>
        </w:rPr>
        <w:tab/>
        <w:t>23, 55, 58</w:t>
      </w:r>
    </w:p>
    <w:p w14:paraId="09E3E963" w14:textId="77777777" w:rsidR="000B0FCA" w:rsidRDefault="000B0FCA">
      <w:pPr>
        <w:pStyle w:val="IndexHeading"/>
        <w:keepNext/>
        <w:tabs>
          <w:tab w:val="right" w:leader="dot" w:pos="4310"/>
        </w:tabs>
        <w:rPr>
          <w:rFonts w:asciiTheme="minorHAnsi" w:hAnsiTheme="minorHAnsi"/>
          <w:b w:val="0"/>
          <w:bCs w:val="0"/>
          <w:noProof/>
        </w:rPr>
      </w:pPr>
      <w:r>
        <w:rPr>
          <w:noProof/>
        </w:rPr>
        <w:t>C</w:t>
      </w:r>
    </w:p>
    <w:p w14:paraId="077D2467" w14:textId="77777777" w:rsidR="000B0FCA" w:rsidRDefault="000B0FCA">
      <w:pPr>
        <w:pStyle w:val="Index1"/>
        <w:tabs>
          <w:tab w:val="right" w:leader="dot" w:pos="4310"/>
        </w:tabs>
        <w:rPr>
          <w:noProof/>
        </w:rPr>
      </w:pPr>
      <w:r>
        <w:rPr>
          <w:noProof/>
        </w:rPr>
        <w:t>Channels</w:t>
      </w:r>
      <w:r>
        <w:rPr>
          <w:noProof/>
        </w:rPr>
        <w:tab/>
        <w:t>18, 30, 31, 39, 58, 64, 80, 82</w:t>
      </w:r>
    </w:p>
    <w:p w14:paraId="66EA480D" w14:textId="77777777" w:rsidR="000B0FCA" w:rsidRDefault="000B0FCA">
      <w:pPr>
        <w:pStyle w:val="Index1"/>
        <w:tabs>
          <w:tab w:val="right" w:leader="dot" w:pos="4310"/>
        </w:tabs>
        <w:rPr>
          <w:noProof/>
        </w:rPr>
      </w:pPr>
      <w:r>
        <w:rPr>
          <w:noProof/>
        </w:rPr>
        <w:t>Clipping plane</w:t>
      </w:r>
      <w:r>
        <w:rPr>
          <w:noProof/>
        </w:rPr>
        <w:tab/>
        <w:t>40, 41</w:t>
      </w:r>
    </w:p>
    <w:p w14:paraId="44DB033F" w14:textId="77777777" w:rsidR="000B0FCA" w:rsidRDefault="000B0FCA">
      <w:pPr>
        <w:pStyle w:val="Index1"/>
        <w:tabs>
          <w:tab w:val="right" w:leader="dot" w:pos="4310"/>
        </w:tabs>
        <w:rPr>
          <w:noProof/>
        </w:rPr>
      </w:pPr>
      <w:r>
        <w:rPr>
          <w:noProof/>
        </w:rPr>
        <w:t>Colocalization</w:t>
      </w:r>
      <w:r>
        <w:rPr>
          <w:noProof/>
        </w:rPr>
        <w:tab/>
        <w:t>25</w:t>
      </w:r>
    </w:p>
    <w:p w14:paraId="211870A4" w14:textId="77777777" w:rsidR="000B0FCA" w:rsidRDefault="000B0FCA">
      <w:pPr>
        <w:pStyle w:val="Index1"/>
        <w:tabs>
          <w:tab w:val="right" w:leader="dot" w:pos="4310"/>
        </w:tabs>
        <w:rPr>
          <w:noProof/>
        </w:rPr>
      </w:pPr>
      <w:r>
        <w:rPr>
          <w:noProof/>
        </w:rPr>
        <w:t>Colocalized</w:t>
      </w:r>
      <w:r>
        <w:rPr>
          <w:noProof/>
        </w:rPr>
        <w:tab/>
        <w:t>31, 49, 63</w:t>
      </w:r>
    </w:p>
    <w:p w14:paraId="41A5F482" w14:textId="77777777" w:rsidR="000B0FCA" w:rsidRDefault="000B0FCA">
      <w:pPr>
        <w:pStyle w:val="Index1"/>
        <w:tabs>
          <w:tab w:val="right" w:leader="dot" w:pos="4310"/>
        </w:tabs>
        <w:rPr>
          <w:noProof/>
        </w:rPr>
      </w:pPr>
      <w:r>
        <w:rPr>
          <w:noProof/>
        </w:rPr>
        <w:t>Component analysis</w:t>
      </w:r>
      <w:r>
        <w:rPr>
          <w:noProof/>
        </w:rPr>
        <w:tab/>
        <w:t>69</w:t>
      </w:r>
    </w:p>
    <w:p w14:paraId="16A1EA28" w14:textId="77777777" w:rsidR="000B0FCA" w:rsidRDefault="000B0FCA">
      <w:pPr>
        <w:pStyle w:val="Index1"/>
        <w:tabs>
          <w:tab w:val="right" w:leader="dot" w:pos="4310"/>
        </w:tabs>
        <w:rPr>
          <w:noProof/>
        </w:rPr>
      </w:pPr>
      <w:r>
        <w:rPr>
          <w:noProof/>
        </w:rPr>
        <w:t>Composite mode</w:t>
      </w:r>
      <w:r>
        <w:rPr>
          <w:noProof/>
        </w:rPr>
        <w:tab/>
        <w:t>31</w:t>
      </w:r>
    </w:p>
    <w:p w14:paraId="5CA0CC95" w14:textId="77777777" w:rsidR="000B0FCA" w:rsidRDefault="000B0FCA">
      <w:pPr>
        <w:pStyle w:val="Index1"/>
        <w:tabs>
          <w:tab w:val="right" w:leader="dot" w:pos="4310"/>
        </w:tabs>
        <w:rPr>
          <w:noProof/>
        </w:rPr>
      </w:pPr>
      <w:r>
        <w:rPr>
          <w:noProof/>
        </w:rPr>
        <w:t>Cropping</w:t>
      </w:r>
      <w:r>
        <w:rPr>
          <w:noProof/>
        </w:rPr>
        <w:tab/>
        <w:t>48, 50</w:t>
      </w:r>
    </w:p>
    <w:p w14:paraId="1FD557FB" w14:textId="77777777" w:rsidR="000B0FCA" w:rsidRDefault="000B0FCA">
      <w:pPr>
        <w:pStyle w:val="IndexHeading"/>
        <w:keepNext/>
        <w:tabs>
          <w:tab w:val="right" w:leader="dot" w:pos="4310"/>
        </w:tabs>
        <w:rPr>
          <w:rFonts w:asciiTheme="minorHAnsi" w:hAnsiTheme="minorHAnsi"/>
          <w:b w:val="0"/>
          <w:bCs w:val="0"/>
          <w:noProof/>
        </w:rPr>
      </w:pPr>
      <w:r>
        <w:rPr>
          <w:noProof/>
        </w:rPr>
        <w:t>D</w:t>
      </w:r>
    </w:p>
    <w:p w14:paraId="569D0895" w14:textId="77777777" w:rsidR="000B0FCA" w:rsidRDefault="000B0FCA">
      <w:pPr>
        <w:pStyle w:val="Index1"/>
        <w:tabs>
          <w:tab w:val="right" w:leader="dot" w:pos="4310"/>
        </w:tabs>
        <w:rPr>
          <w:noProof/>
        </w:rPr>
      </w:pPr>
      <w:r>
        <w:rPr>
          <w:noProof/>
        </w:rPr>
        <w:t>Depth attenuation</w:t>
      </w:r>
      <w:r>
        <w:rPr>
          <w:noProof/>
        </w:rPr>
        <w:tab/>
        <w:t>32</w:t>
      </w:r>
    </w:p>
    <w:p w14:paraId="615F1225" w14:textId="77777777" w:rsidR="000B0FCA" w:rsidRDefault="000B0FCA">
      <w:pPr>
        <w:pStyle w:val="Index1"/>
        <w:tabs>
          <w:tab w:val="right" w:leader="dot" w:pos="4310"/>
        </w:tabs>
        <w:rPr>
          <w:noProof/>
        </w:rPr>
      </w:pPr>
      <w:r>
        <w:rPr>
          <w:noProof/>
        </w:rPr>
        <w:t>Depth mode</w:t>
      </w:r>
      <w:r>
        <w:rPr>
          <w:noProof/>
        </w:rPr>
        <w:tab/>
        <w:t>31, 37</w:t>
      </w:r>
    </w:p>
    <w:p w14:paraId="1748035D" w14:textId="77777777" w:rsidR="000B0FCA" w:rsidRDefault="000B0FCA">
      <w:pPr>
        <w:pStyle w:val="IndexHeading"/>
        <w:keepNext/>
        <w:tabs>
          <w:tab w:val="right" w:leader="dot" w:pos="4310"/>
        </w:tabs>
        <w:rPr>
          <w:rFonts w:asciiTheme="minorHAnsi" w:hAnsiTheme="minorHAnsi"/>
          <w:b w:val="0"/>
          <w:bCs w:val="0"/>
          <w:noProof/>
        </w:rPr>
      </w:pPr>
      <w:r>
        <w:rPr>
          <w:noProof/>
        </w:rPr>
        <w:t>E</w:t>
      </w:r>
    </w:p>
    <w:p w14:paraId="40B5CC2B" w14:textId="77777777" w:rsidR="000B0FCA" w:rsidRDefault="000B0FCA">
      <w:pPr>
        <w:pStyle w:val="Index1"/>
        <w:tabs>
          <w:tab w:val="right" w:leader="dot" w:pos="4310"/>
        </w:tabs>
        <w:rPr>
          <w:noProof/>
        </w:rPr>
      </w:pPr>
      <w:r>
        <w:rPr>
          <w:noProof/>
        </w:rPr>
        <w:t>Edge detect</w:t>
      </w:r>
      <w:r>
        <w:rPr>
          <w:noProof/>
        </w:rPr>
        <w:tab/>
        <w:t>63</w:t>
      </w:r>
    </w:p>
    <w:p w14:paraId="19666F1B" w14:textId="77777777" w:rsidR="000B0FCA" w:rsidRDefault="000B0FCA">
      <w:pPr>
        <w:pStyle w:val="Index1"/>
        <w:tabs>
          <w:tab w:val="right" w:leader="dot" w:pos="4310"/>
        </w:tabs>
        <w:rPr>
          <w:noProof/>
        </w:rPr>
      </w:pPr>
      <w:r>
        <w:rPr>
          <w:noProof/>
        </w:rPr>
        <w:t>Equalization</w:t>
      </w:r>
      <w:r>
        <w:rPr>
          <w:noProof/>
        </w:rPr>
        <w:tab/>
        <w:t>39</w:t>
      </w:r>
    </w:p>
    <w:p w14:paraId="09C11E5A" w14:textId="77777777" w:rsidR="000B0FCA" w:rsidRDefault="000B0FCA">
      <w:pPr>
        <w:pStyle w:val="IndexHeading"/>
        <w:keepNext/>
        <w:tabs>
          <w:tab w:val="right" w:leader="dot" w:pos="4310"/>
        </w:tabs>
        <w:rPr>
          <w:rFonts w:asciiTheme="minorHAnsi" w:hAnsiTheme="minorHAnsi"/>
          <w:b w:val="0"/>
          <w:bCs w:val="0"/>
          <w:noProof/>
        </w:rPr>
      </w:pPr>
      <w:r>
        <w:rPr>
          <w:noProof/>
        </w:rPr>
        <w:t>F</w:t>
      </w:r>
    </w:p>
    <w:p w14:paraId="50B6175F" w14:textId="77777777" w:rsidR="000B0FCA" w:rsidRDefault="000B0FCA">
      <w:pPr>
        <w:pStyle w:val="Index1"/>
        <w:tabs>
          <w:tab w:val="right" w:leader="dot" w:pos="4310"/>
        </w:tabs>
        <w:rPr>
          <w:noProof/>
        </w:rPr>
      </w:pPr>
      <w:r>
        <w:rPr>
          <w:noProof/>
        </w:rPr>
        <w:t>FPS</w:t>
      </w:r>
      <w:r>
        <w:rPr>
          <w:noProof/>
        </w:rPr>
        <w:tab/>
        <w:t>44, 48</w:t>
      </w:r>
    </w:p>
    <w:p w14:paraId="74AB6596" w14:textId="77777777" w:rsidR="000B0FCA" w:rsidRDefault="000B0FCA">
      <w:pPr>
        <w:pStyle w:val="Index1"/>
        <w:tabs>
          <w:tab w:val="right" w:leader="dot" w:pos="4310"/>
        </w:tabs>
        <w:rPr>
          <w:noProof/>
        </w:rPr>
      </w:pPr>
      <w:r>
        <w:rPr>
          <w:noProof/>
        </w:rPr>
        <w:t>Full screen</w:t>
      </w:r>
      <w:r>
        <w:rPr>
          <w:noProof/>
        </w:rPr>
        <w:tab/>
        <w:t>33</w:t>
      </w:r>
    </w:p>
    <w:p w14:paraId="6E650FAB" w14:textId="77777777" w:rsidR="000B0FCA" w:rsidRDefault="000B0FCA">
      <w:pPr>
        <w:pStyle w:val="IndexHeading"/>
        <w:keepNext/>
        <w:tabs>
          <w:tab w:val="right" w:leader="dot" w:pos="4310"/>
        </w:tabs>
        <w:rPr>
          <w:rFonts w:asciiTheme="minorHAnsi" w:hAnsiTheme="minorHAnsi"/>
          <w:b w:val="0"/>
          <w:bCs w:val="0"/>
          <w:noProof/>
        </w:rPr>
      </w:pPr>
      <w:r>
        <w:rPr>
          <w:noProof/>
        </w:rPr>
        <w:t>G</w:t>
      </w:r>
    </w:p>
    <w:p w14:paraId="36170DC8" w14:textId="77777777" w:rsidR="000B0FCA" w:rsidRDefault="000B0FCA">
      <w:pPr>
        <w:pStyle w:val="Index1"/>
        <w:tabs>
          <w:tab w:val="right" w:leader="dot" w:pos="4310"/>
        </w:tabs>
        <w:rPr>
          <w:noProof/>
        </w:rPr>
      </w:pPr>
      <w:r>
        <w:rPr>
          <w:noProof/>
        </w:rPr>
        <w:t>Gamma</w:t>
      </w:r>
      <w:r>
        <w:rPr>
          <w:noProof/>
        </w:rPr>
        <w:tab/>
        <w:t>34, 39</w:t>
      </w:r>
    </w:p>
    <w:p w14:paraId="2D787278" w14:textId="77777777" w:rsidR="000B0FCA" w:rsidRDefault="000B0FCA">
      <w:pPr>
        <w:pStyle w:val="IndexHeading"/>
        <w:keepNext/>
        <w:tabs>
          <w:tab w:val="right" w:leader="dot" w:pos="4310"/>
        </w:tabs>
        <w:rPr>
          <w:rFonts w:asciiTheme="minorHAnsi" w:hAnsiTheme="minorHAnsi"/>
          <w:b w:val="0"/>
          <w:bCs w:val="0"/>
          <w:noProof/>
        </w:rPr>
      </w:pPr>
      <w:r>
        <w:rPr>
          <w:noProof/>
        </w:rPr>
        <w:t>I</w:t>
      </w:r>
    </w:p>
    <w:p w14:paraId="00CC4402" w14:textId="77777777" w:rsidR="000B0FCA" w:rsidRDefault="000B0FCA">
      <w:pPr>
        <w:pStyle w:val="Index1"/>
        <w:tabs>
          <w:tab w:val="right" w:leader="dot" w:pos="4310"/>
        </w:tabs>
        <w:rPr>
          <w:noProof/>
        </w:rPr>
      </w:pPr>
      <w:r>
        <w:rPr>
          <w:noProof/>
        </w:rPr>
        <w:t>Install</w:t>
      </w:r>
      <w:r>
        <w:rPr>
          <w:noProof/>
        </w:rPr>
        <w:tab/>
        <w:t>10</w:t>
      </w:r>
    </w:p>
    <w:p w14:paraId="3759AF1C" w14:textId="77777777" w:rsidR="000B0FCA" w:rsidRDefault="000B0FCA">
      <w:pPr>
        <w:pStyle w:val="Index1"/>
        <w:tabs>
          <w:tab w:val="right" w:leader="dot" w:pos="4310"/>
        </w:tabs>
        <w:rPr>
          <w:noProof/>
        </w:rPr>
      </w:pPr>
      <w:r>
        <w:rPr>
          <w:noProof/>
        </w:rPr>
        <w:t>Interpolation</w:t>
      </w:r>
      <w:r>
        <w:rPr>
          <w:noProof/>
        </w:rPr>
        <w:tab/>
        <w:t>37, 48</w:t>
      </w:r>
    </w:p>
    <w:p w14:paraId="069F895D" w14:textId="77777777" w:rsidR="000B0FCA" w:rsidRDefault="000B0FCA">
      <w:pPr>
        <w:pStyle w:val="IndexHeading"/>
        <w:keepNext/>
        <w:tabs>
          <w:tab w:val="right" w:leader="dot" w:pos="4310"/>
        </w:tabs>
        <w:rPr>
          <w:rFonts w:asciiTheme="minorHAnsi" w:hAnsiTheme="minorHAnsi"/>
          <w:b w:val="0"/>
          <w:bCs w:val="0"/>
          <w:noProof/>
        </w:rPr>
      </w:pPr>
      <w:r>
        <w:rPr>
          <w:noProof/>
        </w:rPr>
        <w:t>L</w:t>
      </w:r>
    </w:p>
    <w:p w14:paraId="3165589A" w14:textId="77777777" w:rsidR="000B0FCA" w:rsidRDefault="000B0FCA">
      <w:pPr>
        <w:pStyle w:val="Index1"/>
        <w:tabs>
          <w:tab w:val="right" w:leader="dot" w:pos="4310"/>
        </w:tabs>
        <w:rPr>
          <w:noProof/>
        </w:rPr>
      </w:pPr>
      <w:r>
        <w:rPr>
          <w:noProof/>
        </w:rPr>
        <w:t>Layered mode</w:t>
      </w:r>
      <w:r>
        <w:rPr>
          <w:noProof/>
        </w:rPr>
        <w:tab/>
        <w:t>30, 37</w:t>
      </w:r>
    </w:p>
    <w:p w14:paraId="1804DF0B" w14:textId="77777777" w:rsidR="000B0FCA" w:rsidRDefault="000B0FCA">
      <w:pPr>
        <w:pStyle w:val="Index1"/>
        <w:tabs>
          <w:tab w:val="right" w:leader="dot" w:pos="4310"/>
        </w:tabs>
        <w:rPr>
          <w:noProof/>
        </w:rPr>
      </w:pPr>
      <w:r>
        <w:rPr>
          <w:noProof/>
        </w:rPr>
        <w:t>Leads</w:t>
      </w:r>
      <w:r>
        <w:rPr>
          <w:noProof/>
        </w:rPr>
        <w:tab/>
        <w:t>87</w:t>
      </w:r>
    </w:p>
    <w:p w14:paraId="0DED6D56" w14:textId="77777777" w:rsidR="000B0FCA" w:rsidRDefault="000B0FCA">
      <w:pPr>
        <w:pStyle w:val="Index1"/>
        <w:tabs>
          <w:tab w:val="right" w:leader="dot" w:pos="4310"/>
        </w:tabs>
        <w:rPr>
          <w:noProof/>
        </w:rPr>
      </w:pPr>
      <w:r>
        <w:rPr>
          <w:noProof/>
        </w:rPr>
        <w:t>Legend</w:t>
      </w:r>
      <w:r>
        <w:rPr>
          <w:noProof/>
        </w:rPr>
        <w:tab/>
        <w:t>31, 37</w:t>
      </w:r>
    </w:p>
    <w:p w14:paraId="68882287" w14:textId="77777777" w:rsidR="000B0FCA" w:rsidRDefault="000B0FCA">
      <w:pPr>
        <w:pStyle w:val="Index1"/>
        <w:tabs>
          <w:tab w:val="right" w:leader="dot" w:pos="4310"/>
        </w:tabs>
        <w:rPr>
          <w:noProof/>
        </w:rPr>
      </w:pPr>
      <w:r>
        <w:rPr>
          <w:noProof/>
        </w:rPr>
        <w:t>Lempel-Ziv-Welch Compression</w:t>
      </w:r>
      <w:r>
        <w:rPr>
          <w:noProof/>
        </w:rPr>
        <w:tab/>
        <w:t>32</w:t>
      </w:r>
    </w:p>
    <w:p w14:paraId="49A18E47" w14:textId="77777777" w:rsidR="000B0FCA" w:rsidRDefault="000B0FCA">
      <w:pPr>
        <w:pStyle w:val="IndexHeading"/>
        <w:keepNext/>
        <w:tabs>
          <w:tab w:val="right" w:leader="dot" w:pos="4310"/>
        </w:tabs>
        <w:rPr>
          <w:rFonts w:asciiTheme="minorHAnsi" w:hAnsiTheme="minorHAnsi"/>
          <w:b w:val="0"/>
          <w:bCs w:val="0"/>
          <w:noProof/>
        </w:rPr>
      </w:pPr>
      <w:r>
        <w:rPr>
          <w:noProof/>
        </w:rPr>
        <w:t>M</w:t>
      </w:r>
    </w:p>
    <w:p w14:paraId="55DC0F96" w14:textId="77777777" w:rsidR="000B0FCA" w:rsidRDefault="000B0FCA">
      <w:pPr>
        <w:pStyle w:val="Index1"/>
        <w:tabs>
          <w:tab w:val="right" w:leader="dot" w:pos="4310"/>
        </w:tabs>
        <w:rPr>
          <w:noProof/>
        </w:rPr>
      </w:pPr>
      <w:r>
        <w:rPr>
          <w:noProof/>
        </w:rPr>
        <w:t>Measurement</w:t>
      </w:r>
      <w:r>
        <w:rPr>
          <w:noProof/>
        </w:rPr>
        <w:tab/>
        <w:t>25, 65</w:t>
      </w:r>
    </w:p>
    <w:p w14:paraId="764EC681" w14:textId="77777777" w:rsidR="000B0FCA" w:rsidRDefault="000B0FCA">
      <w:pPr>
        <w:pStyle w:val="Index1"/>
        <w:tabs>
          <w:tab w:val="right" w:leader="dot" w:pos="4310"/>
        </w:tabs>
        <w:rPr>
          <w:noProof/>
        </w:rPr>
      </w:pPr>
      <w:r>
        <w:rPr>
          <w:noProof/>
        </w:rPr>
        <w:t>MIP</w:t>
      </w:r>
      <w:r>
        <w:rPr>
          <w:noProof/>
        </w:rPr>
        <w:tab/>
        <w:t>36</w:t>
      </w:r>
    </w:p>
    <w:p w14:paraId="47223AF9" w14:textId="77777777" w:rsidR="000B0FCA" w:rsidRDefault="000B0FCA">
      <w:pPr>
        <w:pStyle w:val="IndexHeading"/>
        <w:keepNext/>
        <w:tabs>
          <w:tab w:val="right" w:leader="dot" w:pos="4310"/>
        </w:tabs>
        <w:rPr>
          <w:rFonts w:asciiTheme="minorHAnsi" w:hAnsiTheme="minorHAnsi"/>
          <w:b w:val="0"/>
          <w:bCs w:val="0"/>
          <w:noProof/>
        </w:rPr>
      </w:pPr>
      <w:r>
        <w:rPr>
          <w:noProof/>
        </w:rPr>
        <w:t>N</w:t>
      </w:r>
    </w:p>
    <w:p w14:paraId="073D42E5" w14:textId="77777777" w:rsidR="000B0FCA" w:rsidRDefault="000B0FCA">
      <w:pPr>
        <w:pStyle w:val="Index1"/>
        <w:tabs>
          <w:tab w:val="right" w:leader="dot" w:pos="4310"/>
        </w:tabs>
        <w:rPr>
          <w:noProof/>
        </w:rPr>
      </w:pPr>
      <w:r>
        <w:rPr>
          <w:noProof/>
        </w:rPr>
        <w:t>Noise</w:t>
      </w:r>
      <w:r>
        <w:rPr>
          <w:noProof/>
        </w:rPr>
        <w:tab/>
        <w:t>23, 37, 56, 77, 80, 81</w:t>
      </w:r>
    </w:p>
    <w:p w14:paraId="543BF5E6" w14:textId="77777777" w:rsidR="000B0FCA" w:rsidRDefault="000B0FCA">
      <w:pPr>
        <w:pStyle w:val="Index1"/>
        <w:tabs>
          <w:tab w:val="right" w:leader="dot" w:pos="4310"/>
        </w:tabs>
        <w:rPr>
          <w:noProof/>
        </w:rPr>
      </w:pPr>
      <w:r>
        <w:rPr>
          <w:noProof/>
        </w:rPr>
        <w:t>Noise reduction</w:t>
      </w:r>
      <w:r>
        <w:rPr>
          <w:noProof/>
        </w:rPr>
        <w:tab/>
        <w:t>25, 56, 81</w:t>
      </w:r>
    </w:p>
    <w:p w14:paraId="1B5566ED" w14:textId="77777777" w:rsidR="000B0FCA" w:rsidRDefault="000B0FCA">
      <w:pPr>
        <w:pStyle w:val="IndexHeading"/>
        <w:keepNext/>
        <w:tabs>
          <w:tab w:val="right" w:leader="dot" w:pos="4310"/>
        </w:tabs>
        <w:rPr>
          <w:rFonts w:asciiTheme="minorHAnsi" w:hAnsiTheme="minorHAnsi"/>
          <w:b w:val="0"/>
          <w:bCs w:val="0"/>
          <w:noProof/>
        </w:rPr>
      </w:pPr>
      <w:r>
        <w:rPr>
          <w:noProof/>
        </w:rPr>
        <w:t>O</w:t>
      </w:r>
    </w:p>
    <w:p w14:paraId="365A5AEE" w14:textId="77777777" w:rsidR="000B0FCA" w:rsidRDefault="000B0FCA">
      <w:pPr>
        <w:pStyle w:val="Index1"/>
        <w:tabs>
          <w:tab w:val="right" w:leader="dot" w:pos="4310"/>
        </w:tabs>
        <w:rPr>
          <w:noProof/>
        </w:rPr>
      </w:pPr>
      <w:r>
        <w:rPr>
          <w:noProof/>
        </w:rPr>
        <w:t>OpenCL</w:t>
      </w:r>
      <w:r>
        <w:rPr>
          <w:noProof/>
        </w:rPr>
        <w:tab/>
        <w:t>94</w:t>
      </w:r>
    </w:p>
    <w:p w14:paraId="435F2537" w14:textId="77777777" w:rsidR="000B0FCA" w:rsidRDefault="000B0FCA">
      <w:pPr>
        <w:pStyle w:val="Index1"/>
        <w:tabs>
          <w:tab w:val="right" w:leader="dot" w:pos="4310"/>
        </w:tabs>
        <w:rPr>
          <w:noProof/>
        </w:rPr>
      </w:pPr>
      <w:r>
        <w:rPr>
          <w:noProof/>
        </w:rPr>
        <w:t>OpenGL</w:t>
      </w:r>
      <w:r>
        <w:rPr>
          <w:noProof/>
        </w:rPr>
        <w:tab/>
        <w:t>95, 96, 102</w:t>
      </w:r>
    </w:p>
    <w:p w14:paraId="34239722" w14:textId="77777777" w:rsidR="000B0FCA" w:rsidRDefault="000B0FCA">
      <w:pPr>
        <w:pStyle w:val="IndexHeading"/>
        <w:keepNext/>
        <w:tabs>
          <w:tab w:val="right" w:leader="dot" w:pos="4310"/>
        </w:tabs>
        <w:rPr>
          <w:rFonts w:asciiTheme="minorHAnsi" w:hAnsiTheme="minorHAnsi"/>
          <w:b w:val="0"/>
          <w:bCs w:val="0"/>
          <w:noProof/>
        </w:rPr>
      </w:pPr>
      <w:r>
        <w:rPr>
          <w:noProof/>
        </w:rPr>
        <w:t>P</w:t>
      </w:r>
    </w:p>
    <w:p w14:paraId="5469B942" w14:textId="77777777" w:rsidR="000B0FCA" w:rsidRDefault="000B0FCA">
      <w:pPr>
        <w:pStyle w:val="Index1"/>
        <w:tabs>
          <w:tab w:val="right" w:leader="dot" w:pos="4310"/>
        </w:tabs>
        <w:rPr>
          <w:noProof/>
        </w:rPr>
      </w:pPr>
      <w:r>
        <w:rPr>
          <w:noProof/>
        </w:rPr>
        <w:t>Paint selection</w:t>
      </w:r>
      <w:r>
        <w:rPr>
          <w:noProof/>
        </w:rPr>
        <w:tab/>
        <w:t>61</w:t>
      </w:r>
    </w:p>
    <w:p w14:paraId="76F504DF" w14:textId="77777777" w:rsidR="000B0FCA" w:rsidRDefault="000B0FCA">
      <w:pPr>
        <w:pStyle w:val="Index1"/>
        <w:tabs>
          <w:tab w:val="right" w:leader="dot" w:pos="4310"/>
        </w:tabs>
        <w:rPr>
          <w:noProof/>
        </w:rPr>
      </w:pPr>
      <w:r>
        <w:rPr>
          <w:noProof/>
        </w:rPr>
        <w:t>Perspective</w:t>
      </w:r>
      <w:r>
        <w:rPr>
          <w:noProof/>
        </w:rPr>
        <w:tab/>
        <w:t>30</w:t>
      </w:r>
    </w:p>
    <w:p w14:paraId="30C8CE6E" w14:textId="77777777" w:rsidR="000B0FCA" w:rsidRDefault="000B0FCA">
      <w:pPr>
        <w:pStyle w:val="Index1"/>
        <w:tabs>
          <w:tab w:val="right" w:leader="dot" w:pos="4310"/>
        </w:tabs>
        <w:rPr>
          <w:noProof/>
        </w:rPr>
      </w:pPr>
      <w:r>
        <w:rPr>
          <w:noProof/>
        </w:rPr>
        <w:t>Probe</w:t>
      </w:r>
      <w:r>
        <w:rPr>
          <w:noProof/>
        </w:rPr>
        <w:tab/>
        <w:t>66</w:t>
      </w:r>
    </w:p>
    <w:p w14:paraId="22A42FB3" w14:textId="77777777" w:rsidR="000B0FCA" w:rsidRDefault="000B0FCA">
      <w:pPr>
        <w:pStyle w:val="Index1"/>
        <w:tabs>
          <w:tab w:val="right" w:leader="dot" w:pos="4310"/>
        </w:tabs>
        <w:rPr>
          <w:noProof/>
        </w:rPr>
      </w:pPr>
      <w:r>
        <w:rPr>
          <w:noProof/>
        </w:rPr>
        <w:t>Profile</w:t>
      </w:r>
      <w:r>
        <w:rPr>
          <w:noProof/>
        </w:rPr>
        <w:tab/>
        <w:t>67</w:t>
      </w:r>
    </w:p>
    <w:p w14:paraId="0FC6A26C" w14:textId="77777777" w:rsidR="000B0FCA" w:rsidRDefault="000B0FCA">
      <w:pPr>
        <w:pStyle w:val="Index1"/>
        <w:tabs>
          <w:tab w:val="right" w:leader="dot" w:pos="4310"/>
        </w:tabs>
        <w:rPr>
          <w:noProof/>
        </w:rPr>
      </w:pPr>
      <w:r>
        <w:rPr>
          <w:noProof/>
        </w:rPr>
        <w:t>Project</w:t>
      </w:r>
      <w:r>
        <w:rPr>
          <w:noProof/>
        </w:rPr>
        <w:tab/>
        <w:t>59</w:t>
      </w:r>
    </w:p>
    <w:p w14:paraId="5251CC25" w14:textId="77777777" w:rsidR="000B0FCA" w:rsidRDefault="000B0FCA">
      <w:pPr>
        <w:pStyle w:val="IndexHeading"/>
        <w:keepNext/>
        <w:tabs>
          <w:tab w:val="right" w:leader="dot" w:pos="4310"/>
        </w:tabs>
        <w:rPr>
          <w:rFonts w:asciiTheme="minorHAnsi" w:hAnsiTheme="minorHAnsi"/>
          <w:b w:val="0"/>
          <w:bCs w:val="0"/>
          <w:noProof/>
        </w:rPr>
      </w:pPr>
      <w:r>
        <w:rPr>
          <w:noProof/>
        </w:rPr>
        <w:t>S</w:t>
      </w:r>
    </w:p>
    <w:p w14:paraId="27118926" w14:textId="77777777" w:rsidR="000B0FCA" w:rsidRDefault="000B0FCA">
      <w:pPr>
        <w:pStyle w:val="Index1"/>
        <w:tabs>
          <w:tab w:val="right" w:leader="dot" w:pos="4310"/>
        </w:tabs>
        <w:rPr>
          <w:noProof/>
        </w:rPr>
      </w:pPr>
      <w:r>
        <w:rPr>
          <w:noProof/>
        </w:rPr>
        <w:t>Sample rate</w:t>
      </w:r>
      <w:r>
        <w:rPr>
          <w:noProof/>
        </w:rPr>
        <w:tab/>
        <w:t>36</w:t>
      </w:r>
    </w:p>
    <w:p w14:paraId="66C74B3F" w14:textId="77777777" w:rsidR="000B0FCA" w:rsidRDefault="000B0FCA">
      <w:pPr>
        <w:pStyle w:val="Index1"/>
        <w:tabs>
          <w:tab w:val="right" w:leader="dot" w:pos="4310"/>
        </w:tabs>
        <w:rPr>
          <w:noProof/>
        </w:rPr>
      </w:pPr>
      <w:r>
        <w:rPr>
          <w:noProof/>
        </w:rPr>
        <w:t>Select</w:t>
      </w:r>
      <w:r>
        <w:rPr>
          <w:noProof/>
        </w:rPr>
        <w:tab/>
        <w:t>30, 61, 62, 63, 76, 79, 83</w:t>
      </w:r>
    </w:p>
    <w:p w14:paraId="069EA4EE" w14:textId="77777777" w:rsidR="000B0FCA" w:rsidRDefault="000B0FCA">
      <w:pPr>
        <w:pStyle w:val="Index1"/>
        <w:tabs>
          <w:tab w:val="right" w:leader="dot" w:pos="4310"/>
        </w:tabs>
        <w:rPr>
          <w:noProof/>
        </w:rPr>
      </w:pPr>
      <w:r>
        <w:rPr>
          <w:noProof/>
        </w:rPr>
        <w:t>Sequence</w:t>
      </w:r>
      <w:r>
        <w:rPr>
          <w:noProof/>
        </w:rPr>
        <w:tab/>
        <w:t>19, 20, 44, 51, 68, 84</w:t>
      </w:r>
    </w:p>
    <w:p w14:paraId="0F29E74D" w14:textId="77777777" w:rsidR="000B0FCA" w:rsidRDefault="000B0FCA">
      <w:pPr>
        <w:pStyle w:val="Index1"/>
        <w:tabs>
          <w:tab w:val="right" w:leader="dot" w:pos="4310"/>
        </w:tabs>
        <w:rPr>
          <w:noProof/>
        </w:rPr>
      </w:pPr>
      <w:r>
        <w:rPr>
          <w:noProof/>
        </w:rPr>
        <w:t>Settings</w:t>
      </w:r>
      <w:r>
        <w:rPr>
          <w:noProof/>
        </w:rPr>
        <w:tab/>
        <w:t>27, 31, 37, 39, 61, 63, 68, 96</w:t>
      </w:r>
    </w:p>
    <w:p w14:paraId="559B2839" w14:textId="77777777" w:rsidR="000B0FCA" w:rsidRDefault="000B0FCA">
      <w:pPr>
        <w:pStyle w:val="Index1"/>
        <w:tabs>
          <w:tab w:val="right" w:leader="dot" w:pos="4310"/>
        </w:tabs>
        <w:rPr>
          <w:noProof/>
        </w:rPr>
      </w:pPr>
      <w:r>
        <w:rPr>
          <w:noProof/>
        </w:rPr>
        <w:t>Shading</w:t>
      </w:r>
      <w:r>
        <w:rPr>
          <w:noProof/>
        </w:rPr>
        <w:tab/>
        <w:t>36</w:t>
      </w:r>
    </w:p>
    <w:p w14:paraId="3C62F5D6" w14:textId="77777777" w:rsidR="000B0FCA" w:rsidRDefault="000B0FCA">
      <w:pPr>
        <w:pStyle w:val="Index1"/>
        <w:tabs>
          <w:tab w:val="right" w:leader="dot" w:pos="4310"/>
        </w:tabs>
        <w:rPr>
          <w:noProof/>
        </w:rPr>
      </w:pPr>
      <w:r>
        <w:rPr>
          <w:noProof/>
        </w:rPr>
        <w:t>Shadow</w:t>
      </w:r>
      <w:r>
        <w:rPr>
          <w:noProof/>
        </w:rPr>
        <w:tab/>
        <w:t>36, 42, 98</w:t>
      </w:r>
    </w:p>
    <w:p w14:paraId="3B7DF87F" w14:textId="77777777" w:rsidR="000B0FCA" w:rsidRDefault="000B0FCA">
      <w:pPr>
        <w:pStyle w:val="Index1"/>
        <w:tabs>
          <w:tab w:val="right" w:leader="dot" w:pos="4310"/>
        </w:tabs>
        <w:rPr>
          <w:noProof/>
        </w:rPr>
      </w:pPr>
      <w:r>
        <w:rPr>
          <w:noProof/>
        </w:rPr>
        <w:t>Streaming</w:t>
      </w:r>
      <w:r>
        <w:rPr>
          <w:noProof/>
        </w:rPr>
        <w:tab/>
        <w:t>20, 99</w:t>
      </w:r>
    </w:p>
    <w:p w14:paraId="6AB2ED3C" w14:textId="77777777" w:rsidR="000B0FCA" w:rsidRDefault="000B0FCA">
      <w:pPr>
        <w:pStyle w:val="Index1"/>
        <w:tabs>
          <w:tab w:val="right" w:leader="dot" w:pos="4310"/>
        </w:tabs>
        <w:rPr>
          <w:noProof/>
        </w:rPr>
      </w:pPr>
      <w:r>
        <w:rPr>
          <w:noProof/>
        </w:rPr>
        <w:t>Surface area</w:t>
      </w:r>
      <w:r>
        <w:rPr>
          <w:noProof/>
        </w:rPr>
        <w:tab/>
        <w:t>93</w:t>
      </w:r>
    </w:p>
    <w:p w14:paraId="6D44137A" w14:textId="77777777" w:rsidR="000B0FCA" w:rsidRDefault="000B0FCA">
      <w:pPr>
        <w:pStyle w:val="Index1"/>
        <w:tabs>
          <w:tab w:val="right" w:leader="dot" w:pos="4310"/>
        </w:tabs>
        <w:rPr>
          <w:noProof/>
        </w:rPr>
      </w:pPr>
      <w:r>
        <w:rPr>
          <w:noProof/>
        </w:rPr>
        <w:t>Synchronize</w:t>
      </w:r>
      <w:r>
        <w:rPr>
          <w:noProof/>
        </w:rPr>
        <w:tab/>
        <w:t>37, 38, 39, 40, 98</w:t>
      </w:r>
    </w:p>
    <w:p w14:paraId="67AC12C0" w14:textId="77777777" w:rsidR="000B0FCA" w:rsidRDefault="000B0FCA">
      <w:pPr>
        <w:pStyle w:val="IndexHeading"/>
        <w:keepNext/>
        <w:tabs>
          <w:tab w:val="right" w:leader="dot" w:pos="4310"/>
        </w:tabs>
        <w:rPr>
          <w:rFonts w:asciiTheme="minorHAnsi" w:hAnsiTheme="minorHAnsi"/>
          <w:b w:val="0"/>
          <w:bCs w:val="0"/>
          <w:noProof/>
        </w:rPr>
      </w:pPr>
      <w:r>
        <w:rPr>
          <w:noProof/>
        </w:rPr>
        <w:t>T</w:t>
      </w:r>
    </w:p>
    <w:p w14:paraId="4F582B16" w14:textId="77777777" w:rsidR="000B0FCA" w:rsidRDefault="000B0FCA">
      <w:pPr>
        <w:pStyle w:val="Index1"/>
        <w:tabs>
          <w:tab w:val="right" w:leader="dot" w:pos="4310"/>
        </w:tabs>
        <w:rPr>
          <w:noProof/>
        </w:rPr>
      </w:pPr>
      <w:r>
        <w:rPr>
          <w:noProof/>
        </w:rPr>
        <w:t>Tails</w:t>
      </w:r>
      <w:r>
        <w:rPr>
          <w:noProof/>
        </w:rPr>
        <w:tab/>
        <w:t>87</w:t>
      </w:r>
    </w:p>
    <w:p w14:paraId="0479D4F2" w14:textId="77777777" w:rsidR="000B0FCA" w:rsidRDefault="000B0FCA">
      <w:pPr>
        <w:pStyle w:val="Index1"/>
        <w:tabs>
          <w:tab w:val="right" w:leader="dot" w:pos="4310"/>
        </w:tabs>
        <w:rPr>
          <w:noProof/>
        </w:rPr>
      </w:pPr>
      <w:r>
        <w:rPr>
          <w:noProof/>
        </w:rPr>
        <w:t>Threshold</w:t>
      </w:r>
      <w:r>
        <w:rPr>
          <w:noProof/>
        </w:rPr>
        <w:tab/>
        <w:t>35, 56, 63, 70, 79, 81</w:t>
      </w:r>
    </w:p>
    <w:p w14:paraId="50EAF53F" w14:textId="77777777" w:rsidR="000B0FCA" w:rsidRDefault="000B0FCA">
      <w:pPr>
        <w:pStyle w:val="Index1"/>
        <w:tabs>
          <w:tab w:val="right" w:leader="dot" w:pos="4310"/>
        </w:tabs>
        <w:rPr>
          <w:noProof/>
        </w:rPr>
      </w:pPr>
      <w:r>
        <w:rPr>
          <w:noProof/>
        </w:rPr>
        <w:t>Tracking</w:t>
      </w:r>
      <w:r>
        <w:rPr>
          <w:noProof/>
        </w:rPr>
        <w:tab/>
        <w:t>25, 84</w:t>
      </w:r>
    </w:p>
    <w:p w14:paraId="60CF479A" w14:textId="77777777" w:rsidR="000B0FCA" w:rsidRDefault="000B0FCA">
      <w:pPr>
        <w:pStyle w:val="Index1"/>
        <w:tabs>
          <w:tab w:val="right" w:leader="dot" w:pos="4310"/>
        </w:tabs>
        <w:rPr>
          <w:noProof/>
        </w:rPr>
      </w:pPr>
      <w:r>
        <w:rPr>
          <w:noProof/>
        </w:rPr>
        <w:t>Tracks</w:t>
      </w:r>
      <w:r>
        <w:rPr>
          <w:noProof/>
        </w:rPr>
        <w:tab/>
        <w:t>87</w:t>
      </w:r>
    </w:p>
    <w:p w14:paraId="3266D62D" w14:textId="77777777" w:rsidR="000B0FCA" w:rsidRDefault="000B0FCA" w:rsidP="005066DE">
      <w:pPr>
        <w:rPr>
          <w:noProof/>
        </w:rPr>
        <w:sectPr w:rsidR="000B0FCA" w:rsidSect="000B0FCA">
          <w:type w:val="continuous"/>
          <w:pgSz w:w="12240" w:h="15840" w:code="1"/>
          <w:pgMar w:top="1080" w:right="1440" w:bottom="1080" w:left="1440" w:header="720" w:footer="720" w:gutter="0"/>
          <w:cols w:num="2" w:space="720"/>
          <w:docGrid w:linePitch="360"/>
        </w:sectPr>
      </w:pPr>
    </w:p>
    <w:p w14:paraId="746CF400" w14:textId="52949FDE" w:rsidR="00882310" w:rsidRDefault="005066DE" w:rsidP="005066DE">
      <w:r>
        <w:lastRenderedPageBreak/>
        <w:fldChar w:fldCharType="end"/>
      </w:r>
    </w:p>
    <w:sectPr w:rsidR="00882310" w:rsidSect="000B0FCA">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80644D" w14:textId="77777777" w:rsidR="00151CBC" w:rsidRDefault="00151CBC">
      <w:pPr>
        <w:spacing w:after="0" w:line="240" w:lineRule="auto"/>
      </w:pPr>
      <w:r>
        <w:separator/>
      </w:r>
    </w:p>
  </w:endnote>
  <w:endnote w:type="continuationSeparator" w:id="0">
    <w:p w14:paraId="04EE8F30" w14:textId="77777777" w:rsidR="00151CBC" w:rsidRDefault="00151CBC">
      <w:pPr>
        <w:spacing w:after="0" w:line="240" w:lineRule="auto"/>
      </w:pPr>
      <w:r>
        <w:continuationSeparator/>
      </w:r>
    </w:p>
  </w:endnote>
  <w:endnote w:type="continuationNotice" w:id="1">
    <w:p w14:paraId="15315D09" w14:textId="77777777" w:rsidR="00151CBC" w:rsidRDefault="00151C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4E97B" w14:textId="17CCEAE6" w:rsidR="00151CBC" w:rsidRPr="00AE32B4" w:rsidRDefault="00151CBC"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61BADFC3" w:rsidR="00151CBC" w:rsidRDefault="00151CBC"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B137B9">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230AF" w14:textId="17B489CF" w:rsidR="00151CBC" w:rsidRPr="00081364" w:rsidRDefault="00151CBC">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sidR="00B137B9">
      <w:rPr>
        <w:noProof/>
        <w:color w:val="669748" w:themeColor="accent2" w:themeShade="BF"/>
      </w:rPr>
      <w:t>1</w:t>
    </w:r>
    <w:r w:rsidRPr="00081364">
      <w:rPr>
        <w:noProof/>
        <w:color w:val="669748" w:themeColor="accent2" w:themeShade="B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AB0DA5" w14:textId="77777777" w:rsidR="00151CBC" w:rsidRPr="00AE32B4" w:rsidRDefault="00151CBC"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77777777" w:rsidR="00151CBC" w:rsidRDefault="00151CBC"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B137B9">
      <w:rPr>
        <w:noProof/>
        <w:color w:val="669748" w:themeColor="accent2" w:themeShade="BF"/>
      </w:rPr>
      <w:t>106</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B137B9">
      <w:rPr>
        <w:noProof/>
        <w:color w:val="669748" w:themeColor="accent2" w:themeShade="BF"/>
      </w:rPr>
      <w:t>Appendices</w:t>
    </w:r>
    <w:r>
      <w:rPr>
        <w:color w:val="669748" w:themeColor="accent2" w:themeShade="B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277805" w14:textId="2E2D4E21" w:rsidR="00151CBC" w:rsidRPr="00AE32B4" w:rsidRDefault="00151CBC">
    <w:pPr>
      <w:pStyle w:val="Footer"/>
      <w:rPr>
        <w:color w:val="669748" w:themeColor="accent2" w:themeShade="BF"/>
      </w:rPr>
    </w:pPr>
    <w:sdt>
      <w:sdtPr>
        <w:rPr>
          <w:color w:val="669748" w:themeColor="accent2" w:themeShade="BF"/>
        </w:rPr>
        <w:alias w:val="Title"/>
        <w:tag w:val=""/>
        <w:id w:val="1810126187"/>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Content>
        <w:r w:rsidRPr="00AE32B4">
          <w:rPr>
            <w:color w:val="669748" w:themeColor="accent2" w:themeShade="BF"/>
          </w:rPr>
          <w:t>FluoRender User’s Guide</w:t>
        </w:r>
      </w:sdtContent>
    </w:sdt>
    <w:r w:rsidRPr="00AE32B4">
      <w:rPr>
        <w:color w:val="669748" w:themeColor="accent2" w:themeShade="BF"/>
      </w:rPr>
      <w:t xml:space="preserve"> - </w:t>
    </w:r>
    <w:sdt>
      <w:sdtPr>
        <w:rPr>
          <w:color w:val="669748" w:themeColor="accent2" w:themeShade="BF"/>
        </w:rPr>
        <w:alias w:val="Date"/>
        <w:tag w:val=""/>
        <w:id w:val="862092321"/>
        <w:placeholder>
          <w:docPart w:val="42D70FFABA1B48C7A436A64D38805292"/>
        </w:placeholder>
        <w:dataBinding w:prefixMappings="xmlns:ns0='http://schemas.microsoft.com/office/2006/coverPageProps' " w:xpath="/ns0:CoverPageProperties[1]/ns0:PublishDate[1]" w:storeItemID="{55AF091B-3C7A-41E3-B477-F2FDAA23CFDA}"/>
        <w:date w:fullDate="2016-07-20T00:00:00Z">
          <w:dateFormat w:val="MMMM yyyy"/>
          <w:lid w:val="en-US"/>
          <w:storeMappedDataAs w:val="dateTime"/>
          <w:calendar w:val="gregorian"/>
        </w:date>
      </w:sdtPr>
      <w:sdtContent>
        <w:r>
          <w:rPr>
            <w:color w:val="669748" w:themeColor="accent2" w:themeShade="BF"/>
          </w:rPr>
          <w:t>July 2016</w:t>
        </w:r>
      </w:sdtContent>
    </w:sdt>
    <w:r w:rsidRPr="00AE32B4">
      <w:rPr>
        <w:color w:val="669748" w:themeColor="accent2" w:themeShade="BF"/>
      </w:rPr>
      <w:ptab w:relativeTo="margin" w:alignment="right" w:leader="none"/>
    </w: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B137B9">
      <w:rPr>
        <w:noProof/>
        <w:color w:val="669748" w:themeColor="accent2" w:themeShade="BF"/>
      </w:rPr>
      <w:t>107</w:t>
    </w:r>
    <w:r w:rsidRPr="00AE32B4">
      <w:rPr>
        <w:noProof/>
        <w:color w:val="669748" w:themeColor="accent2" w:themeShade="B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69BD45" w14:textId="77777777" w:rsidR="00151CBC" w:rsidRDefault="00151CBC">
      <w:pPr>
        <w:spacing w:after="0" w:line="240" w:lineRule="auto"/>
      </w:pPr>
      <w:r>
        <w:separator/>
      </w:r>
    </w:p>
  </w:footnote>
  <w:footnote w:type="continuationSeparator" w:id="0">
    <w:p w14:paraId="53929EBD" w14:textId="77777777" w:rsidR="00151CBC" w:rsidRDefault="00151CBC">
      <w:pPr>
        <w:spacing w:after="0" w:line="240" w:lineRule="auto"/>
      </w:pPr>
      <w:r>
        <w:continuationSeparator/>
      </w:r>
    </w:p>
  </w:footnote>
  <w:footnote w:type="continuationNotice" w:id="1">
    <w:p w14:paraId="56D3ADFA" w14:textId="77777777" w:rsidR="00151CBC" w:rsidRDefault="00151CBC">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93B161" w14:textId="77777777" w:rsidR="00151CBC" w:rsidRDefault="00151CBC"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151CBC" w:rsidRDefault="00151CBC"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93DC4DC"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D15CE" w14:textId="77777777" w:rsidR="00151CBC" w:rsidRDefault="00151CBC"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151CBC" w:rsidRDefault="00151CBC"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B41129"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20pt;height:20pt;visibility:visible;mso-wrap-style:square" o:bullet="t">
        <v:imagedata r:id="rId1" o:title="eraser_icon"/>
      </v:shape>
    </w:pict>
  </w:numPicBullet>
  <w:numPicBullet w:numPicBulletId="1">
    <w:pict>
      <v:shape w14:anchorId="12D9A541" id="_x0000_i1040" type="#_x0000_t75" style="width:20pt;height:20pt;visibility:visible;mso-wrap-style:square" o:bullet="t">
        <v:imagedata r:id="rId2" o:title="saw_icon"/>
      </v:shape>
    </w:pict>
  </w:numPicBullet>
  <w:numPicBullet w:numPicBulletId="2">
    <w:pict>
      <v:shape id="_x0000_i1041" type="#_x0000_t75" style="width:20pt;height:20pt;visibility:visible;mso-wrap-style:square" o:bullet="t">
        <v:imagedata r:id="rId3" o:title="listicon_locator"/>
      </v:shape>
    </w:pict>
  </w:numPicBullet>
  <w:numPicBullet w:numPicBulletId="3">
    <w:pict>
      <v:shape w14:anchorId="61543420" id="_x0000_i1042" type="#_x0000_t75" style="width:20pt;height:20pt;visibility:visible;mso-wrap-style:square" o:bullet="t">
        <v:imagedata r:id="rId4" o:title="listicon_addruler"/>
      </v:shape>
    </w:pict>
  </w:numPicBullet>
  <w:numPicBullet w:numPicBulletId="4">
    <w:pict>
      <v:shape id="_x0000_i1043" type="#_x0000_t75" style="width:20pt;height:20pt;visibility:visible;mso-wrap-style:square" o:bullet="t">
        <v:imagedata r:id="rId5" o:title="listicon_delete"/>
      </v:shape>
    </w:pict>
  </w:numPicBullet>
  <w:numPicBullet w:numPicBulletId="5">
    <w:pict>
      <v:shape w14:anchorId="71949FBE" id="_x0000_i1044" type="#_x0000_t75" style="width:20pt;height:20pt;visibility:visible;mso-wrap-style:square" o:bullet="t">
        <v:imagedata r:id="rId6" o:title="listicon_delall"/>
      </v:shape>
    </w:pict>
  </w:numPicBullet>
  <w:numPicBullet w:numPicBulletId="6">
    <w:pict>
      <v:shape id="_x0000_i1045" type="#_x0000_t75" style="width:20pt;height:20pt;visibility:visible;mso-wrap-style:square" o:bullet="t">
        <v:imagedata r:id="rId7" o:title="listicon_save"/>
      </v:shape>
    </w:pict>
  </w:numPicBullet>
  <w:numPicBullet w:numPicBulletId="7">
    <w:pict>
      <v:shape id="_x0000_i1046" type="#_x0000_t75" style="width:22.5pt;height:21.75pt;visibility:visible;mso-wrap-style:square" o:bullet="t">
        <v:imagedata r:id="rId8" o:title=""/>
      </v:shape>
    </w:pict>
  </w:numPicBullet>
  <w:numPicBullet w:numPicBulletId="8">
    <w:pict>
      <v:shape w14:anchorId="0B02CCB1" id="_x0000_i1047" type="#_x0000_t75" style="width:21pt;height:21pt;visibility:visible;mso-wrap-style:square" o:bullet="t">
        <v:imagedata r:id="rId9" o:title=""/>
      </v:shape>
    </w:pict>
  </w:numPicBullet>
  <w:numPicBullet w:numPicBulletId="9">
    <w:pict>
      <v:shape id="_x0000_i1048" type="#_x0000_t75" style="width:20pt;height:20pt;visibility:visible;mso-wrap-style:square" o:bullet="t">
        <v:imagedata r:id="rId10" o:title=""/>
      </v:shape>
    </w:pict>
  </w:numPicBullet>
  <w:numPicBullet w:numPicBulletId="10">
    <w:pict>
      <v:shape id="_x0000_i1049" type="#_x0000_t75" style="width:43.5pt;height:15.75pt;visibility:visible;mso-wrap-style:square" o:bullet="t">
        <v:imagedata r:id="rId11" o:title=""/>
      </v:shape>
    </w:pict>
  </w:numPicBullet>
  <w:numPicBullet w:numPicBulletId="11">
    <w:pict>
      <v:shape id="_x0000_i1050" type="#_x0000_t75" style="width:20pt;height:20pt;visibility:visible;mso-wrap-style:square" o:bullet="t">
        <v:imagedata r:id="rId12" o:title=""/>
      </v:shape>
    </w:pict>
  </w:numPicBullet>
  <w:numPicBullet w:numPicBulletId="12">
    <w:pict>
      <v:shape id="_x0000_i1051" type="#_x0000_t75" style="width:25pt;height:24pt;visibility:visible;mso-wrap-style:square" o:bullet="t">
        <v:imagedata r:id="rId13" o:title=""/>
      </v:shape>
    </w:pict>
  </w:numPicBullet>
  <w:abstractNum w:abstractNumId="0" w15:restartNumberingAfterBreak="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79625A"/>
    <w:multiLevelType w:val="hybridMultilevel"/>
    <w:tmpl w:val="BA806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A06AC2"/>
    <w:multiLevelType w:val="hybridMultilevel"/>
    <w:tmpl w:val="AE96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3E495B"/>
    <w:multiLevelType w:val="hybridMultilevel"/>
    <w:tmpl w:val="DABCE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AE75B3"/>
    <w:multiLevelType w:val="hybridMultilevel"/>
    <w:tmpl w:val="275A34E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EC250E"/>
    <w:multiLevelType w:val="hybridMultilevel"/>
    <w:tmpl w:val="843EDC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E462734"/>
    <w:multiLevelType w:val="multilevel"/>
    <w:tmpl w:val="E7AE7B6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15"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EE5D35"/>
    <w:multiLevelType w:val="hybridMultilevel"/>
    <w:tmpl w:val="EE96A3E0"/>
    <w:lvl w:ilvl="0" w:tplc="443C1690">
      <w:start w:val="1"/>
      <w:numFmt w:val="bullet"/>
      <w:lvlText w:val=""/>
      <w:lvlPicBulletId w:val="12"/>
      <w:lvlJc w:val="left"/>
      <w:pPr>
        <w:tabs>
          <w:tab w:val="num" w:pos="720"/>
        </w:tabs>
        <w:ind w:left="720" w:hanging="360"/>
      </w:pPr>
      <w:rPr>
        <w:rFonts w:ascii="Symbol" w:hAnsi="Symbol" w:hint="default"/>
      </w:rPr>
    </w:lvl>
    <w:lvl w:ilvl="1" w:tplc="FA58978C" w:tentative="1">
      <w:start w:val="1"/>
      <w:numFmt w:val="bullet"/>
      <w:lvlText w:val=""/>
      <w:lvlJc w:val="left"/>
      <w:pPr>
        <w:tabs>
          <w:tab w:val="num" w:pos="1440"/>
        </w:tabs>
        <w:ind w:left="1440" w:hanging="360"/>
      </w:pPr>
      <w:rPr>
        <w:rFonts w:ascii="Symbol" w:hAnsi="Symbol" w:hint="default"/>
      </w:rPr>
    </w:lvl>
    <w:lvl w:ilvl="2" w:tplc="4F641218" w:tentative="1">
      <w:start w:val="1"/>
      <w:numFmt w:val="bullet"/>
      <w:lvlText w:val=""/>
      <w:lvlJc w:val="left"/>
      <w:pPr>
        <w:tabs>
          <w:tab w:val="num" w:pos="2160"/>
        </w:tabs>
        <w:ind w:left="2160" w:hanging="360"/>
      </w:pPr>
      <w:rPr>
        <w:rFonts w:ascii="Symbol" w:hAnsi="Symbol" w:hint="default"/>
      </w:rPr>
    </w:lvl>
    <w:lvl w:ilvl="3" w:tplc="8270751E" w:tentative="1">
      <w:start w:val="1"/>
      <w:numFmt w:val="bullet"/>
      <w:lvlText w:val=""/>
      <w:lvlJc w:val="left"/>
      <w:pPr>
        <w:tabs>
          <w:tab w:val="num" w:pos="2880"/>
        </w:tabs>
        <w:ind w:left="2880" w:hanging="360"/>
      </w:pPr>
      <w:rPr>
        <w:rFonts w:ascii="Symbol" w:hAnsi="Symbol" w:hint="default"/>
      </w:rPr>
    </w:lvl>
    <w:lvl w:ilvl="4" w:tplc="663A3006" w:tentative="1">
      <w:start w:val="1"/>
      <w:numFmt w:val="bullet"/>
      <w:lvlText w:val=""/>
      <w:lvlJc w:val="left"/>
      <w:pPr>
        <w:tabs>
          <w:tab w:val="num" w:pos="3600"/>
        </w:tabs>
        <w:ind w:left="3600" w:hanging="360"/>
      </w:pPr>
      <w:rPr>
        <w:rFonts w:ascii="Symbol" w:hAnsi="Symbol" w:hint="default"/>
      </w:rPr>
    </w:lvl>
    <w:lvl w:ilvl="5" w:tplc="9D241254" w:tentative="1">
      <w:start w:val="1"/>
      <w:numFmt w:val="bullet"/>
      <w:lvlText w:val=""/>
      <w:lvlJc w:val="left"/>
      <w:pPr>
        <w:tabs>
          <w:tab w:val="num" w:pos="4320"/>
        </w:tabs>
        <w:ind w:left="4320" w:hanging="360"/>
      </w:pPr>
      <w:rPr>
        <w:rFonts w:ascii="Symbol" w:hAnsi="Symbol" w:hint="default"/>
      </w:rPr>
    </w:lvl>
    <w:lvl w:ilvl="6" w:tplc="8B527186" w:tentative="1">
      <w:start w:val="1"/>
      <w:numFmt w:val="bullet"/>
      <w:lvlText w:val=""/>
      <w:lvlJc w:val="left"/>
      <w:pPr>
        <w:tabs>
          <w:tab w:val="num" w:pos="5040"/>
        </w:tabs>
        <w:ind w:left="5040" w:hanging="360"/>
      </w:pPr>
      <w:rPr>
        <w:rFonts w:ascii="Symbol" w:hAnsi="Symbol" w:hint="default"/>
      </w:rPr>
    </w:lvl>
    <w:lvl w:ilvl="7" w:tplc="7BD0558E" w:tentative="1">
      <w:start w:val="1"/>
      <w:numFmt w:val="bullet"/>
      <w:lvlText w:val=""/>
      <w:lvlJc w:val="left"/>
      <w:pPr>
        <w:tabs>
          <w:tab w:val="num" w:pos="5760"/>
        </w:tabs>
        <w:ind w:left="5760" w:hanging="360"/>
      </w:pPr>
      <w:rPr>
        <w:rFonts w:ascii="Symbol" w:hAnsi="Symbol" w:hint="default"/>
      </w:rPr>
    </w:lvl>
    <w:lvl w:ilvl="8" w:tplc="86C83D5A" w:tentative="1">
      <w:start w:val="1"/>
      <w:numFmt w:val="bullet"/>
      <w:lvlText w:val=""/>
      <w:lvlJc w:val="left"/>
      <w:pPr>
        <w:tabs>
          <w:tab w:val="num" w:pos="6480"/>
        </w:tabs>
        <w:ind w:left="6480" w:hanging="360"/>
      </w:pPr>
      <w:rPr>
        <w:rFonts w:ascii="Symbol" w:hAnsi="Symbol" w:hint="default"/>
      </w:rPr>
    </w:lvl>
  </w:abstractNum>
  <w:num w:numId="1">
    <w:abstractNumId w:val="0"/>
  </w:num>
  <w:num w:numId="2">
    <w:abstractNumId w:val="18"/>
  </w:num>
  <w:num w:numId="3">
    <w:abstractNumId w:val="2"/>
  </w:num>
  <w:num w:numId="4">
    <w:abstractNumId w:val="14"/>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8"/>
  </w:num>
  <w:num w:numId="8">
    <w:abstractNumId w:val="10"/>
  </w:num>
  <w:num w:numId="9">
    <w:abstractNumId w:val="1"/>
  </w:num>
  <w:num w:numId="10">
    <w:abstractNumId w:val="9"/>
  </w:num>
  <w:num w:numId="11">
    <w:abstractNumId w:val="11"/>
  </w:num>
  <w:num w:numId="12">
    <w:abstractNumId w:val="4"/>
  </w:num>
  <w:num w:numId="13">
    <w:abstractNumId w:val="15"/>
  </w:num>
  <w:num w:numId="14">
    <w:abstractNumId w:val="17"/>
  </w:num>
  <w:num w:numId="15">
    <w:abstractNumId w:val="16"/>
  </w:num>
  <w:num w:numId="16">
    <w:abstractNumId w:val="19"/>
  </w:num>
  <w:num w:numId="17">
    <w:abstractNumId w:val="6"/>
  </w:num>
  <w:num w:numId="18">
    <w:abstractNumId w:val="5"/>
  </w:num>
  <w:num w:numId="19">
    <w:abstractNumId w:val="7"/>
  </w:num>
  <w:num w:numId="20">
    <w:abstractNumId w:val="13"/>
  </w:num>
  <w:num w:numId="21">
    <w:abstractNumId w:val="1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5A72"/>
    <w:rsid w:val="000004D3"/>
    <w:rsid w:val="00001582"/>
    <w:rsid w:val="00004A70"/>
    <w:rsid w:val="0000555A"/>
    <w:rsid w:val="00015019"/>
    <w:rsid w:val="00030B6A"/>
    <w:rsid w:val="000321EA"/>
    <w:rsid w:val="00033327"/>
    <w:rsid w:val="00033C0A"/>
    <w:rsid w:val="0003439C"/>
    <w:rsid w:val="0003445B"/>
    <w:rsid w:val="000357A6"/>
    <w:rsid w:val="00040824"/>
    <w:rsid w:val="000414DC"/>
    <w:rsid w:val="00041D79"/>
    <w:rsid w:val="00042341"/>
    <w:rsid w:val="0004273F"/>
    <w:rsid w:val="00043826"/>
    <w:rsid w:val="00044CBD"/>
    <w:rsid w:val="00050DF9"/>
    <w:rsid w:val="00051F31"/>
    <w:rsid w:val="00054AC3"/>
    <w:rsid w:val="00055C96"/>
    <w:rsid w:val="00057060"/>
    <w:rsid w:val="00061394"/>
    <w:rsid w:val="000624AF"/>
    <w:rsid w:val="0006368E"/>
    <w:rsid w:val="00065CCA"/>
    <w:rsid w:val="0007023F"/>
    <w:rsid w:val="00072E2A"/>
    <w:rsid w:val="00073435"/>
    <w:rsid w:val="00075E30"/>
    <w:rsid w:val="00076488"/>
    <w:rsid w:val="00081364"/>
    <w:rsid w:val="000815F7"/>
    <w:rsid w:val="00084A80"/>
    <w:rsid w:val="00091488"/>
    <w:rsid w:val="00095378"/>
    <w:rsid w:val="00097DB3"/>
    <w:rsid w:val="000A24E1"/>
    <w:rsid w:val="000A2AA2"/>
    <w:rsid w:val="000A6E3D"/>
    <w:rsid w:val="000A7C7E"/>
    <w:rsid w:val="000B0FCA"/>
    <w:rsid w:val="000B1DC8"/>
    <w:rsid w:val="000B4467"/>
    <w:rsid w:val="000B77AE"/>
    <w:rsid w:val="000C36AD"/>
    <w:rsid w:val="000C4100"/>
    <w:rsid w:val="000D1AE9"/>
    <w:rsid w:val="000D206B"/>
    <w:rsid w:val="000D63B1"/>
    <w:rsid w:val="000E078C"/>
    <w:rsid w:val="000E07FC"/>
    <w:rsid w:val="000E1C7D"/>
    <w:rsid w:val="000E2B2D"/>
    <w:rsid w:val="000E3117"/>
    <w:rsid w:val="000E4270"/>
    <w:rsid w:val="000E5D19"/>
    <w:rsid w:val="000E6661"/>
    <w:rsid w:val="000F10EB"/>
    <w:rsid w:val="000F242E"/>
    <w:rsid w:val="000F2C6F"/>
    <w:rsid w:val="000F4902"/>
    <w:rsid w:val="000F5A91"/>
    <w:rsid w:val="000F6B58"/>
    <w:rsid w:val="001001D4"/>
    <w:rsid w:val="00107742"/>
    <w:rsid w:val="00107FFC"/>
    <w:rsid w:val="00110F79"/>
    <w:rsid w:val="001137BD"/>
    <w:rsid w:val="001142FB"/>
    <w:rsid w:val="001152E3"/>
    <w:rsid w:val="00115F1F"/>
    <w:rsid w:val="00122B05"/>
    <w:rsid w:val="001257EC"/>
    <w:rsid w:val="001269AC"/>
    <w:rsid w:val="00127BDC"/>
    <w:rsid w:val="00133F54"/>
    <w:rsid w:val="00134C8A"/>
    <w:rsid w:val="00137525"/>
    <w:rsid w:val="0014006D"/>
    <w:rsid w:val="001410D5"/>
    <w:rsid w:val="0014210B"/>
    <w:rsid w:val="00143E70"/>
    <w:rsid w:val="0014510B"/>
    <w:rsid w:val="0014598B"/>
    <w:rsid w:val="00151CBC"/>
    <w:rsid w:val="001522AE"/>
    <w:rsid w:val="001539C9"/>
    <w:rsid w:val="001600F2"/>
    <w:rsid w:val="00160113"/>
    <w:rsid w:val="0016365D"/>
    <w:rsid w:val="0016500E"/>
    <w:rsid w:val="001803B4"/>
    <w:rsid w:val="0018205D"/>
    <w:rsid w:val="0018549A"/>
    <w:rsid w:val="00190049"/>
    <w:rsid w:val="001952D0"/>
    <w:rsid w:val="00195CCC"/>
    <w:rsid w:val="0019654D"/>
    <w:rsid w:val="001B1A0F"/>
    <w:rsid w:val="001B5AA3"/>
    <w:rsid w:val="001B7002"/>
    <w:rsid w:val="001B70ED"/>
    <w:rsid w:val="001D1A89"/>
    <w:rsid w:val="001D3430"/>
    <w:rsid w:val="001D4A09"/>
    <w:rsid w:val="001D6308"/>
    <w:rsid w:val="001D76DD"/>
    <w:rsid w:val="001E07AB"/>
    <w:rsid w:val="001E0FF1"/>
    <w:rsid w:val="001E4F4F"/>
    <w:rsid w:val="001F3F20"/>
    <w:rsid w:val="00201C18"/>
    <w:rsid w:val="00203D84"/>
    <w:rsid w:val="0020583B"/>
    <w:rsid w:val="00206BAF"/>
    <w:rsid w:val="002112D6"/>
    <w:rsid w:val="0021293F"/>
    <w:rsid w:val="00220B00"/>
    <w:rsid w:val="00221BCD"/>
    <w:rsid w:val="00230BE0"/>
    <w:rsid w:val="00232A0A"/>
    <w:rsid w:val="002339A6"/>
    <w:rsid w:val="00235276"/>
    <w:rsid w:val="002421F1"/>
    <w:rsid w:val="00243C8F"/>
    <w:rsid w:val="00250042"/>
    <w:rsid w:val="0025080D"/>
    <w:rsid w:val="002524DB"/>
    <w:rsid w:val="00252671"/>
    <w:rsid w:val="00253C49"/>
    <w:rsid w:val="00253F9F"/>
    <w:rsid w:val="00261115"/>
    <w:rsid w:val="00261CAA"/>
    <w:rsid w:val="00266CC8"/>
    <w:rsid w:val="00270E67"/>
    <w:rsid w:val="00271E16"/>
    <w:rsid w:val="00273CFE"/>
    <w:rsid w:val="00275E23"/>
    <w:rsid w:val="00276C35"/>
    <w:rsid w:val="00282A3F"/>
    <w:rsid w:val="002905D7"/>
    <w:rsid w:val="00293F18"/>
    <w:rsid w:val="002941B5"/>
    <w:rsid w:val="00297AD6"/>
    <w:rsid w:val="002A4C39"/>
    <w:rsid w:val="002A5194"/>
    <w:rsid w:val="002B06A6"/>
    <w:rsid w:val="002B2148"/>
    <w:rsid w:val="002B3B25"/>
    <w:rsid w:val="002C0D6A"/>
    <w:rsid w:val="002C325E"/>
    <w:rsid w:val="002C4755"/>
    <w:rsid w:val="002C55B0"/>
    <w:rsid w:val="002D4100"/>
    <w:rsid w:val="002E6C5D"/>
    <w:rsid w:val="002F0BF7"/>
    <w:rsid w:val="002F0F0F"/>
    <w:rsid w:val="002F11D8"/>
    <w:rsid w:val="002F1AC5"/>
    <w:rsid w:val="002F46EA"/>
    <w:rsid w:val="003010F7"/>
    <w:rsid w:val="00302398"/>
    <w:rsid w:val="00304412"/>
    <w:rsid w:val="003107BB"/>
    <w:rsid w:val="003153DD"/>
    <w:rsid w:val="0031570F"/>
    <w:rsid w:val="00315AD8"/>
    <w:rsid w:val="0032688B"/>
    <w:rsid w:val="00327096"/>
    <w:rsid w:val="003315F1"/>
    <w:rsid w:val="00333214"/>
    <w:rsid w:val="0033519F"/>
    <w:rsid w:val="003354CE"/>
    <w:rsid w:val="00344B6E"/>
    <w:rsid w:val="00346E7A"/>
    <w:rsid w:val="003500C1"/>
    <w:rsid w:val="00355BB5"/>
    <w:rsid w:val="00356EC1"/>
    <w:rsid w:val="003636A8"/>
    <w:rsid w:val="00366F7C"/>
    <w:rsid w:val="003714B6"/>
    <w:rsid w:val="0037433D"/>
    <w:rsid w:val="00374CB5"/>
    <w:rsid w:val="0037532B"/>
    <w:rsid w:val="003846A9"/>
    <w:rsid w:val="00385B6E"/>
    <w:rsid w:val="00390845"/>
    <w:rsid w:val="003939BB"/>
    <w:rsid w:val="00394F46"/>
    <w:rsid w:val="00396956"/>
    <w:rsid w:val="003A0C66"/>
    <w:rsid w:val="003A136B"/>
    <w:rsid w:val="003A32F9"/>
    <w:rsid w:val="003B0E77"/>
    <w:rsid w:val="003B5909"/>
    <w:rsid w:val="003B75C1"/>
    <w:rsid w:val="003C6FA7"/>
    <w:rsid w:val="003C7BB6"/>
    <w:rsid w:val="003E35C8"/>
    <w:rsid w:val="003E50A3"/>
    <w:rsid w:val="003E6A57"/>
    <w:rsid w:val="003F516A"/>
    <w:rsid w:val="003F523D"/>
    <w:rsid w:val="00401EF8"/>
    <w:rsid w:val="00402692"/>
    <w:rsid w:val="0040461A"/>
    <w:rsid w:val="00406B51"/>
    <w:rsid w:val="00413945"/>
    <w:rsid w:val="00414469"/>
    <w:rsid w:val="00417054"/>
    <w:rsid w:val="0042045F"/>
    <w:rsid w:val="00425AF1"/>
    <w:rsid w:val="004264F5"/>
    <w:rsid w:val="004274BB"/>
    <w:rsid w:val="00427668"/>
    <w:rsid w:val="00431ABD"/>
    <w:rsid w:val="00433140"/>
    <w:rsid w:val="00433A66"/>
    <w:rsid w:val="00437F6F"/>
    <w:rsid w:val="004402C2"/>
    <w:rsid w:val="00451314"/>
    <w:rsid w:val="0045256D"/>
    <w:rsid w:val="00454809"/>
    <w:rsid w:val="00454EF4"/>
    <w:rsid w:val="00457161"/>
    <w:rsid w:val="004618AC"/>
    <w:rsid w:val="004623CC"/>
    <w:rsid w:val="0046407F"/>
    <w:rsid w:val="0046741E"/>
    <w:rsid w:val="00470228"/>
    <w:rsid w:val="00472A08"/>
    <w:rsid w:val="00474554"/>
    <w:rsid w:val="00475655"/>
    <w:rsid w:val="00475F37"/>
    <w:rsid w:val="004771F9"/>
    <w:rsid w:val="00483DFF"/>
    <w:rsid w:val="00485DFB"/>
    <w:rsid w:val="00486088"/>
    <w:rsid w:val="00486E7C"/>
    <w:rsid w:val="00490171"/>
    <w:rsid w:val="00492708"/>
    <w:rsid w:val="00493F04"/>
    <w:rsid w:val="00494DAE"/>
    <w:rsid w:val="004A5B0C"/>
    <w:rsid w:val="004A6020"/>
    <w:rsid w:val="004B2A2E"/>
    <w:rsid w:val="004B508F"/>
    <w:rsid w:val="004B6019"/>
    <w:rsid w:val="004B71A0"/>
    <w:rsid w:val="004C0497"/>
    <w:rsid w:val="004C2350"/>
    <w:rsid w:val="004D2960"/>
    <w:rsid w:val="004D404F"/>
    <w:rsid w:val="004D6251"/>
    <w:rsid w:val="004D65A1"/>
    <w:rsid w:val="004E1B06"/>
    <w:rsid w:val="004E3B7F"/>
    <w:rsid w:val="004E49AC"/>
    <w:rsid w:val="004E530D"/>
    <w:rsid w:val="004F09D8"/>
    <w:rsid w:val="004F7C75"/>
    <w:rsid w:val="005011BE"/>
    <w:rsid w:val="005040A8"/>
    <w:rsid w:val="00505249"/>
    <w:rsid w:val="005066DE"/>
    <w:rsid w:val="00506D8F"/>
    <w:rsid w:val="00511852"/>
    <w:rsid w:val="00512D68"/>
    <w:rsid w:val="00515460"/>
    <w:rsid w:val="005176F5"/>
    <w:rsid w:val="005229F3"/>
    <w:rsid w:val="00523220"/>
    <w:rsid w:val="00527C12"/>
    <w:rsid w:val="00527E1E"/>
    <w:rsid w:val="005308B8"/>
    <w:rsid w:val="0053460F"/>
    <w:rsid w:val="005379DF"/>
    <w:rsid w:val="0054096F"/>
    <w:rsid w:val="00540F6D"/>
    <w:rsid w:val="00542973"/>
    <w:rsid w:val="00547764"/>
    <w:rsid w:val="00554B81"/>
    <w:rsid w:val="0055721E"/>
    <w:rsid w:val="0056218A"/>
    <w:rsid w:val="00564932"/>
    <w:rsid w:val="00564DE6"/>
    <w:rsid w:val="0056658B"/>
    <w:rsid w:val="00572ED7"/>
    <w:rsid w:val="00574DB9"/>
    <w:rsid w:val="00575E98"/>
    <w:rsid w:val="00576CAC"/>
    <w:rsid w:val="0057748B"/>
    <w:rsid w:val="00577758"/>
    <w:rsid w:val="00590A1B"/>
    <w:rsid w:val="005969AF"/>
    <w:rsid w:val="005A51BC"/>
    <w:rsid w:val="005A6FC8"/>
    <w:rsid w:val="005A77D4"/>
    <w:rsid w:val="005B2E80"/>
    <w:rsid w:val="005B4DEB"/>
    <w:rsid w:val="005C070B"/>
    <w:rsid w:val="005C096B"/>
    <w:rsid w:val="005C15EE"/>
    <w:rsid w:val="005C2859"/>
    <w:rsid w:val="005C3505"/>
    <w:rsid w:val="005D2634"/>
    <w:rsid w:val="005D4299"/>
    <w:rsid w:val="005D4409"/>
    <w:rsid w:val="005D4838"/>
    <w:rsid w:val="005F29A0"/>
    <w:rsid w:val="0060012B"/>
    <w:rsid w:val="00605AEF"/>
    <w:rsid w:val="00607659"/>
    <w:rsid w:val="0061441F"/>
    <w:rsid w:val="00617B20"/>
    <w:rsid w:val="0062306E"/>
    <w:rsid w:val="00625E9C"/>
    <w:rsid w:val="00632FBC"/>
    <w:rsid w:val="00634022"/>
    <w:rsid w:val="00641025"/>
    <w:rsid w:val="00641ACE"/>
    <w:rsid w:val="00644251"/>
    <w:rsid w:val="00644A91"/>
    <w:rsid w:val="00644FFA"/>
    <w:rsid w:val="00647C9F"/>
    <w:rsid w:val="00657088"/>
    <w:rsid w:val="0066225E"/>
    <w:rsid w:val="00675253"/>
    <w:rsid w:val="0067545E"/>
    <w:rsid w:val="00680A0E"/>
    <w:rsid w:val="0068755C"/>
    <w:rsid w:val="00687D5F"/>
    <w:rsid w:val="00692992"/>
    <w:rsid w:val="006944AE"/>
    <w:rsid w:val="00696FBB"/>
    <w:rsid w:val="006A062A"/>
    <w:rsid w:val="006A7115"/>
    <w:rsid w:val="006A7AD5"/>
    <w:rsid w:val="006B08C9"/>
    <w:rsid w:val="006B1AB7"/>
    <w:rsid w:val="006B23FB"/>
    <w:rsid w:val="006B2529"/>
    <w:rsid w:val="006B2F3E"/>
    <w:rsid w:val="006B4762"/>
    <w:rsid w:val="006B5A72"/>
    <w:rsid w:val="006D0004"/>
    <w:rsid w:val="006D03F8"/>
    <w:rsid w:val="006D400C"/>
    <w:rsid w:val="006D42D3"/>
    <w:rsid w:val="006D733A"/>
    <w:rsid w:val="006E1905"/>
    <w:rsid w:val="006E3105"/>
    <w:rsid w:val="006E65F2"/>
    <w:rsid w:val="006F315E"/>
    <w:rsid w:val="00701DBB"/>
    <w:rsid w:val="0070560E"/>
    <w:rsid w:val="007063AF"/>
    <w:rsid w:val="0070765C"/>
    <w:rsid w:val="00710A88"/>
    <w:rsid w:val="00713C60"/>
    <w:rsid w:val="00714C4F"/>
    <w:rsid w:val="007153DF"/>
    <w:rsid w:val="00720EC0"/>
    <w:rsid w:val="00721499"/>
    <w:rsid w:val="007223DB"/>
    <w:rsid w:val="007227D9"/>
    <w:rsid w:val="00726A90"/>
    <w:rsid w:val="00727BB3"/>
    <w:rsid w:val="007308ED"/>
    <w:rsid w:val="0073090C"/>
    <w:rsid w:val="00733693"/>
    <w:rsid w:val="00733984"/>
    <w:rsid w:val="00734E57"/>
    <w:rsid w:val="00741CB2"/>
    <w:rsid w:val="007424D5"/>
    <w:rsid w:val="00742E62"/>
    <w:rsid w:val="00747895"/>
    <w:rsid w:val="00750E33"/>
    <w:rsid w:val="00756359"/>
    <w:rsid w:val="0075635A"/>
    <w:rsid w:val="00756FCF"/>
    <w:rsid w:val="00760996"/>
    <w:rsid w:val="00762FFC"/>
    <w:rsid w:val="00764736"/>
    <w:rsid w:val="0076505C"/>
    <w:rsid w:val="00766D8E"/>
    <w:rsid w:val="00774EE9"/>
    <w:rsid w:val="007774A8"/>
    <w:rsid w:val="00780F09"/>
    <w:rsid w:val="0078369E"/>
    <w:rsid w:val="00784D2B"/>
    <w:rsid w:val="00785427"/>
    <w:rsid w:val="007870EF"/>
    <w:rsid w:val="00787331"/>
    <w:rsid w:val="00796968"/>
    <w:rsid w:val="007A0128"/>
    <w:rsid w:val="007A2C90"/>
    <w:rsid w:val="007A3C0C"/>
    <w:rsid w:val="007A4329"/>
    <w:rsid w:val="007A5EBA"/>
    <w:rsid w:val="007A6272"/>
    <w:rsid w:val="007A65A0"/>
    <w:rsid w:val="007B1590"/>
    <w:rsid w:val="007B1935"/>
    <w:rsid w:val="007B29DA"/>
    <w:rsid w:val="007B3341"/>
    <w:rsid w:val="007B4140"/>
    <w:rsid w:val="007B72F6"/>
    <w:rsid w:val="007C5CF6"/>
    <w:rsid w:val="007C791A"/>
    <w:rsid w:val="007C795F"/>
    <w:rsid w:val="007C7A04"/>
    <w:rsid w:val="007D1FFD"/>
    <w:rsid w:val="007D22B2"/>
    <w:rsid w:val="007D2A65"/>
    <w:rsid w:val="007D4799"/>
    <w:rsid w:val="007E283E"/>
    <w:rsid w:val="007E7387"/>
    <w:rsid w:val="007E7585"/>
    <w:rsid w:val="007F0FD8"/>
    <w:rsid w:val="007F6211"/>
    <w:rsid w:val="007F7851"/>
    <w:rsid w:val="00804144"/>
    <w:rsid w:val="00804AA2"/>
    <w:rsid w:val="0080609C"/>
    <w:rsid w:val="00806808"/>
    <w:rsid w:val="008168A8"/>
    <w:rsid w:val="00816D3C"/>
    <w:rsid w:val="008216FB"/>
    <w:rsid w:val="00821F1A"/>
    <w:rsid w:val="0082655B"/>
    <w:rsid w:val="00833EA3"/>
    <w:rsid w:val="00833FDC"/>
    <w:rsid w:val="00833FF7"/>
    <w:rsid w:val="00834FF5"/>
    <w:rsid w:val="00841D9C"/>
    <w:rsid w:val="008440D7"/>
    <w:rsid w:val="0084618A"/>
    <w:rsid w:val="008466AD"/>
    <w:rsid w:val="008468B4"/>
    <w:rsid w:val="008479DD"/>
    <w:rsid w:val="00860D7B"/>
    <w:rsid w:val="00861187"/>
    <w:rsid w:val="008626F7"/>
    <w:rsid w:val="00862DEB"/>
    <w:rsid w:val="0087722A"/>
    <w:rsid w:val="008812F7"/>
    <w:rsid w:val="00882310"/>
    <w:rsid w:val="00882632"/>
    <w:rsid w:val="00884FDA"/>
    <w:rsid w:val="00887B9C"/>
    <w:rsid w:val="008948BC"/>
    <w:rsid w:val="0089510B"/>
    <w:rsid w:val="00895509"/>
    <w:rsid w:val="008957EB"/>
    <w:rsid w:val="00896DAB"/>
    <w:rsid w:val="008A31FF"/>
    <w:rsid w:val="008B16C1"/>
    <w:rsid w:val="008B5B48"/>
    <w:rsid w:val="008C2E3B"/>
    <w:rsid w:val="008C44FD"/>
    <w:rsid w:val="008C7A0A"/>
    <w:rsid w:val="008C7E21"/>
    <w:rsid w:val="008D4CA7"/>
    <w:rsid w:val="008D781E"/>
    <w:rsid w:val="008E0360"/>
    <w:rsid w:val="008E36CD"/>
    <w:rsid w:val="008E46C0"/>
    <w:rsid w:val="008E4A39"/>
    <w:rsid w:val="008E59EF"/>
    <w:rsid w:val="008F03B5"/>
    <w:rsid w:val="008F0493"/>
    <w:rsid w:val="008F1F1E"/>
    <w:rsid w:val="008F3504"/>
    <w:rsid w:val="00910200"/>
    <w:rsid w:val="009109F2"/>
    <w:rsid w:val="00917559"/>
    <w:rsid w:val="00923C0F"/>
    <w:rsid w:val="00925D95"/>
    <w:rsid w:val="00927DF4"/>
    <w:rsid w:val="00934739"/>
    <w:rsid w:val="00940C3B"/>
    <w:rsid w:val="00942C78"/>
    <w:rsid w:val="00943F42"/>
    <w:rsid w:val="009444BC"/>
    <w:rsid w:val="009453E1"/>
    <w:rsid w:val="0094625D"/>
    <w:rsid w:val="00957B25"/>
    <w:rsid w:val="00960380"/>
    <w:rsid w:val="0096289A"/>
    <w:rsid w:val="00977DEC"/>
    <w:rsid w:val="00983636"/>
    <w:rsid w:val="00985754"/>
    <w:rsid w:val="00985B65"/>
    <w:rsid w:val="009909EC"/>
    <w:rsid w:val="00991DDE"/>
    <w:rsid w:val="00993DC1"/>
    <w:rsid w:val="009A0E38"/>
    <w:rsid w:val="009A3295"/>
    <w:rsid w:val="009B07C5"/>
    <w:rsid w:val="009B17C9"/>
    <w:rsid w:val="009B409F"/>
    <w:rsid w:val="009C1606"/>
    <w:rsid w:val="009C1C73"/>
    <w:rsid w:val="009C38F4"/>
    <w:rsid w:val="009C4E38"/>
    <w:rsid w:val="009D040F"/>
    <w:rsid w:val="009D443E"/>
    <w:rsid w:val="009D5147"/>
    <w:rsid w:val="009E08BF"/>
    <w:rsid w:val="009E5A29"/>
    <w:rsid w:val="009F343B"/>
    <w:rsid w:val="009F3D60"/>
    <w:rsid w:val="009F4C48"/>
    <w:rsid w:val="009F4E41"/>
    <w:rsid w:val="009F5D5E"/>
    <w:rsid w:val="00A011D9"/>
    <w:rsid w:val="00A03465"/>
    <w:rsid w:val="00A0401A"/>
    <w:rsid w:val="00A10102"/>
    <w:rsid w:val="00A13331"/>
    <w:rsid w:val="00A175D3"/>
    <w:rsid w:val="00A17898"/>
    <w:rsid w:val="00A2119E"/>
    <w:rsid w:val="00A3008E"/>
    <w:rsid w:val="00A3170D"/>
    <w:rsid w:val="00A31EC3"/>
    <w:rsid w:val="00A3225D"/>
    <w:rsid w:val="00A33467"/>
    <w:rsid w:val="00A35CFD"/>
    <w:rsid w:val="00A40222"/>
    <w:rsid w:val="00A40D0E"/>
    <w:rsid w:val="00A41F20"/>
    <w:rsid w:val="00A43132"/>
    <w:rsid w:val="00A456E5"/>
    <w:rsid w:val="00A4579A"/>
    <w:rsid w:val="00A45C95"/>
    <w:rsid w:val="00A50BE0"/>
    <w:rsid w:val="00A51D87"/>
    <w:rsid w:val="00A54A9C"/>
    <w:rsid w:val="00A5604C"/>
    <w:rsid w:val="00A72743"/>
    <w:rsid w:val="00A7275D"/>
    <w:rsid w:val="00A74FC6"/>
    <w:rsid w:val="00A75694"/>
    <w:rsid w:val="00A762EE"/>
    <w:rsid w:val="00A81C43"/>
    <w:rsid w:val="00A85B20"/>
    <w:rsid w:val="00A85B98"/>
    <w:rsid w:val="00A85CAA"/>
    <w:rsid w:val="00A86640"/>
    <w:rsid w:val="00A91728"/>
    <w:rsid w:val="00A92952"/>
    <w:rsid w:val="00A977D8"/>
    <w:rsid w:val="00A97A4B"/>
    <w:rsid w:val="00AA0655"/>
    <w:rsid w:val="00AA1ABE"/>
    <w:rsid w:val="00AA348B"/>
    <w:rsid w:val="00AA362F"/>
    <w:rsid w:val="00AA6384"/>
    <w:rsid w:val="00AA706C"/>
    <w:rsid w:val="00AA7CA6"/>
    <w:rsid w:val="00AB17CF"/>
    <w:rsid w:val="00AB5FE9"/>
    <w:rsid w:val="00AB60DB"/>
    <w:rsid w:val="00AB64F2"/>
    <w:rsid w:val="00AC15EA"/>
    <w:rsid w:val="00AC59FB"/>
    <w:rsid w:val="00AC6475"/>
    <w:rsid w:val="00AD39CE"/>
    <w:rsid w:val="00AE041D"/>
    <w:rsid w:val="00AE1156"/>
    <w:rsid w:val="00AE143B"/>
    <w:rsid w:val="00AE32B4"/>
    <w:rsid w:val="00AE3412"/>
    <w:rsid w:val="00AF099F"/>
    <w:rsid w:val="00AF11CB"/>
    <w:rsid w:val="00AF2915"/>
    <w:rsid w:val="00AF350D"/>
    <w:rsid w:val="00AF360D"/>
    <w:rsid w:val="00AF41AB"/>
    <w:rsid w:val="00AF4C71"/>
    <w:rsid w:val="00AF5AC0"/>
    <w:rsid w:val="00AF6704"/>
    <w:rsid w:val="00B04098"/>
    <w:rsid w:val="00B05011"/>
    <w:rsid w:val="00B0651A"/>
    <w:rsid w:val="00B137B9"/>
    <w:rsid w:val="00B16A9A"/>
    <w:rsid w:val="00B17871"/>
    <w:rsid w:val="00B2033F"/>
    <w:rsid w:val="00B22AC6"/>
    <w:rsid w:val="00B253E9"/>
    <w:rsid w:val="00B27B95"/>
    <w:rsid w:val="00B34E66"/>
    <w:rsid w:val="00B434F2"/>
    <w:rsid w:val="00B51B64"/>
    <w:rsid w:val="00B52AE4"/>
    <w:rsid w:val="00B54461"/>
    <w:rsid w:val="00B601B0"/>
    <w:rsid w:val="00B61F6F"/>
    <w:rsid w:val="00B6447C"/>
    <w:rsid w:val="00B70E1E"/>
    <w:rsid w:val="00B7144D"/>
    <w:rsid w:val="00B71BC2"/>
    <w:rsid w:val="00B74D6F"/>
    <w:rsid w:val="00B762E6"/>
    <w:rsid w:val="00B92D86"/>
    <w:rsid w:val="00B9368C"/>
    <w:rsid w:val="00B9410E"/>
    <w:rsid w:val="00B951D9"/>
    <w:rsid w:val="00B9628C"/>
    <w:rsid w:val="00B96966"/>
    <w:rsid w:val="00B97E11"/>
    <w:rsid w:val="00BA0E1B"/>
    <w:rsid w:val="00BA2C21"/>
    <w:rsid w:val="00BA4E57"/>
    <w:rsid w:val="00BA65E8"/>
    <w:rsid w:val="00BB1485"/>
    <w:rsid w:val="00BB1F2E"/>
    <w:rsid w:val="00BB248B"/>
    <w:rsid w:val="00BB3A15"/>
    <w:rsid w:val="00BB5AC4"/>
    <w:rsid w:val="00BB6613"/>
    <w:rsid w:val="00BC09CE"/>
    <w:rsid w:val="00BC14FC"/>
    <w:rsid w:val="00BC1DC1"/>
    <w:rsid w:val="00BC2A25"/>
    <w:rsid w:val="00BC4251"/>
    <w:rsid w:val="00BC49EA"/>
    <w:rsid w:val="00BC58E5"/>
    <w:rsid w:val="00BD0C2D"/>
    <w:rsid w:val="00BF418F"/>
    <w:rsid w:val="00BF4F10"/>
    <w:rsid w:val="00BF54AB"/>
    <w:rsid w:val="00BF6388"/>
    <w:rsid w:val="00C13071"/>
    <w:rsid w:val="00C1357C"/>
    <w:rsid w:val="00C14A83"/>
    <w:rsid w:val="00C211C7"/>
    <w:rsid w:val="00C21424"/>
    <w:rsid w:val="00C2465D"/>
    <w:rsid w:val="00C34969"/>
    <w:rsid w:val="00C34AFF"/>
    <w:rsid w:val="00C3502C"/>
    <w:rsid w:val="00C36365"/>
    <w:rsid w:val="00C42FED"/>
    <w:rsid w:val="00C44689"/>
    <w:rsid w:val="00C4555A"/>
    <w:rsid w:val="00C50376"/>
    <w:rsid w:val="00C612E5"/>
    <w:rsid w:val="00C637CF"/>
    <w:rsid w:val="00C63B7F"/>
    <w:rsid w:val="00C656F1"/>
    <w:rsid w:val="00C71F21"/>
    <w:rsid w:val="00C748CB"/>
    <w:rsid w:val="00C82575"/>
    <w:rsid w:val="00C869E1"/>
    <w:rsid w:val="00C9134D"/>
    <w:rsid w:val="00C91712"/>
    <w:rsid w:val="00C918E8"/>
    <w:rsid w:val="00C94B71"/>
    <w:rsid w:val="00C96103"/>
    <w:rsid w:val="00CA28C6"/>
    <w:rsid w:val="00CA3B96"/>
    <w:rsid w:val="00CB0B0C"/>
    <w:rsid w:val="00CB442E"/>
    <w:rsid w:val="00CC0C43"/>
    <w:rsid w:val="00CC5487"/>
    <w:rsid w:val="00CC712E"/>
    <w:rsid w:val="00CC72E6"/>
    <w:rsid w:val="00CC77C3"/>
    <w:rsid w:val="00CD2F54"/>
    <w:rsid w:val="00CD5164"/>
    <w:rsid w:val="00CD7BE6"/>
    <w:rsid w:val="00CE0081"/>
    <w:rsid w:val="00CE2274"/>
    <w:rsid w:val="00CE2CD1"/>
    <w:rsid w:val="00CE559B"/>
    <w:rsid w:val="00CE73B9"/>
    <w:rsid w:val="00CF0180"/>
    <w:rsid w:val="00CF10FA"/>
    <w:rsid w:val="00CF312B"/>
    <w:rsid w:val="00CF3EDA"/>
    <w:rsid w:val="00CF4066"/>
    <w:rsid w:val="00CF4E59"/>
    <w:rsid w:val="00CF6608"/>
    <w:rsid w:val="00CF76FB"/>
    <w:rsid w:val="00D007F1"/>
    <w:rsid w:val="00D1082B"/>
    <w:rsid w:val="00D17C8C"/>
    <w:rsid w:val="00D2077D"/>
    <w:rsid w:val="00D24DB7"/>
    <w:rsid w:val="00D354C5"/>
    <w:rsid w:val="00D360B6"/>
    <w:rsid w:val="00D36A2D"/>
    <w:rsid w:val="00D4003A"/>
    <w:rsid w:val="00D44055"/>
    <w:rsid w:val="00D45129"/>
    <w:rsid w:val="00D47FD0"/>
    <w:rsid w:val="00D50F77"/>
    <w:rsid w:val="00D5784A"/>
    <w:rsid w:val="00D656ED"/>
    <w:rsid w:val="00D67ED8"/>
    <w:rsid w:val="00D70083"/>
    <w:rsid w:val="00D76E93"/>
    <w:rsid w:val="00D77B82"/>
    <w:rsid w:val="00D807A8"/>
    <w:rsid w:val="00D82678"/>
    <w:rsid w:val="00D848D0"/>
    <w:rsid w:val="00D84B82"/>
    <w:rsid w:val="00D857C2"/>
    <w:rsid w:val="00D87D5D"/>
    <w:rsid w:val="00D93419"/>
    <w:rsid w:val="00D9729D"/>
    <w:rsid w:val="00DA14A7"/>
    <w:rsid w:val="00DA38B0"/>
    <w:rsid w:val="00DA3DA8"/>
    <w:rsid w:val="00DA3E15"/>
    <w:rsid w:val="00DA4C17"/>
    <w:rsid w:val="00DA77F0"/>
    <w:rsid w:val="00DB026E"/>
    <w:rsid w:val="00DB0546"/>
    <w:rsid w:val="00DC0A1D"/>
    <w:rsid w:val="00DC0B8A"/>
    <w:rsid w:val="00DC26F0"/>
    <w:rsid w:val="00DC4447"/>
    <w:rsid w:val="00DC4ADC"/>
    <w:rsid w:val="00DC531F"/>
    <w:rsid w:val="00DD194F"/>
    <w:rsid w:val="00DD31F5"/>
    <w:rsid w:val="00DD6826"/>
    <w:rsid w:val="00DE06D7"/>
    <w:rsid w:val="00DE2A50"/>
    <w:rsid w:val="00DE3626"/>
    <w:rsid w:val="00DE625A"/>
    <w:rsid w:val="00DF1BE5"/>
    <w:rsid w:val="00DF38B9"/>
    <w:rsid w:val="00DF5798"/>
    <w:rsid w:val="00E0502F"/>
    <w:rsid w:val="00E062D2"/>
    <w:rsid w:val="00E072EB"/>
    <w:rsid w:val="00E23C2C"/>
    <w:rsid w:val="00E2765B"/>
    <w:rsid w:val="00E37947"/>
    <w:rsid w:val="00E401A5"/>
    <w:rsid w:val="00E45624"/>
    <w:rsid w:val="00E50FE8"/>
    <w:rsid w:val="00E625E9"/>
    <w:rsid w:val="00E638C1"/>
    <w:rsid w:val="00E63CC9"/>
    <w:rsid w:val="00E66E60"/>
    <w:rsid w:val="00E67B16"/>
    <w:rsid w:val="00E71242"/>
    <w:rsid w:val="00E7184B"/>
    <w:rsid w:val="00E75FF7"/>
    <w:rsid w:val="00E76613"/>
    <w:rsid w:val="00E80214"/>
    <w:rsid w:val="00E81A91"/>
    <w:rsid w:val="00E81B3F"/>
    <w:rsid w:val="00E82B03"/>
    <w:rsid w:val="00E84CBB"/>
    <w:rsid w:val="00E92D17"/>
    <w:rsid w:val="00E93314"/>
    <w:rsid w:val="00E94015"/>
    <w:rsid w:val="00E96335"/>
    <w:rsid w:val="00EA57E1"/>
    <w:rsid w:val="00EA6713"/>
    <w:rsid w:val="00EB066F"/>
    <w:rsid w:val="00EB172E"/>
    <w:rsid w:val="00EB4F68"/>
    <w:rsid w:val="00EB53C4"/>
    <w:rsid w:val="00EB7655"/>
    <w:rsid w:val="00EC0848"/>
    <w:rsid w:val="00EC0C4C"/>
    <w:rsid w:val="00EC1378"/>
    <w:rsid w:val="00EC238F"/>
    <w:rsid w:val="00EC2522"/>
    <w:rsid w:val="00ED0043"/>
    <w:rsid w:val="00ED2B03"/>
    <w:rsid w:val="00ED4B07"/>
    <w:rsid w:val="00ED5E19"/>
    <w:rsid w:val="00ED7FE2"/>
    <w:rsid w:val="00EE3C0A"/>
    <w:rsid w:val="00EE5A3C"/>
    <w:rsid w:val="00EE6BDB"/>
    <w:rsid w:val="00EF42EB"/>
    <w:rsid w:val="00EF5AD8"/>
    <w:rsid w:val="00EF7247"/>
    <w:rsid w:val="00F012AB"/>
    <w:rsid w:val="00F02C65"/>
    <w:rsid w:val="00F02D8C"/>
    <w:rsid w:val="00F0708F"/>
    <w:rsid w:val="00F076EA"/>
    <w:rsid w:val="00F14268"/>
    <w:rsid w:val="00F22D15"/>
    <w:rsid w:val="00F24021"/>
    <w:rsid w:val="00F253C4"/>
    <w:rsid w:val="00F26711"/>
    <w:rsid w:val="00F30475"/>
    <w:rsid w:val="00F30514"/>
    <w:rsid w:val="00F3111A"/>
    <w:rsid w:val="00F43440"/>
    <w:rsid w:val="00F51FB0"/>
    <w:rsid w:val="00F52066"/>
    <w:rsid w:val="00F5281E"/>
    <w:rsid w:val="00F52FDF"/>
    <w:rsid w:val="00F532D2"/>
    <w:rsid w:val="00F55ACD"/>
    <w:rsid w:val="00F62C0E"/>
    <w:rsid w:val="00F646C0"/>
    <w:rsid w:val="00F6494E"/>
    <w:rsid w:val="00F66E58"/>
    <w:rsid w:val="00F702A5"/>
    <w:rsid w:val="00F720A7"/>
    <w:rsid w:val="00F7214A"/>
    <w:rsid w:val="00F8404B"/>
    <w:rsid w:val="00F92703"/>
    <w:rsid w:val="00F95B8E"/>
    <w:rsid w:val="00FA0F16"/>
    <w:rsid w:val="00FA50D8"/>
    <w:rsid w:val="00FB16CD"/>
    <w:rsid w:val="00FB69FB"/>
    <w:rsid w:val="00FB6E15"/>
    <w:rsid w:val="00FC1DFA"/>
    <w:rsid w:val="00FC3C45"/>
    <w:rsid w:val="00FC3D75"/>
    <w:rsid w:val="00FC44C6"/>
    <w:rsid w:val="00FC68F8"/>
    <w:rsid w:val="00FD047C"/>
    <w:rsid w:val="00FD461D"/>
    <w:rsid w:val="00FD57CB"/>
    <w:rsid w:val="00FD5CCF"/>
    <w:rsid w:val="00FD6DB6"/>
    <w:rsid w:val="00FE4C43"/>
    <w:rsid w:val="00FF63E0"/>
    <w:rsid w:val="00FF7058"/>
    <w:rsid w:val="00FF7A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4.png"/><Relationship Id="rId107" Type="http://schemas.openxmlformats.org/officeDocument/2006/relationships/image" Target="media/image102.png"/><Relationship Id="rId11" Type="http://schemas.openxmlformats.org/officeDocument/2006/relationships/hyperlink" Target="https://en.wikipedia.org/wiki/List_of_AMD_graphics_processing_units" TargetMode="External"/><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styles" Target="styl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5.png"/><Relationship Id="rId12" Type="http://schemas.openxmlformats.org/officeDocument/2006/relationships/hyperlink" Target="https://en.wikipedia.org/wiki/List_of_Intel_graphics_processing_units" TargetMode="External"/><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6" Type="http://schemas.openxmlformats.org/officeDocument/2006/relationships/settings" Target="settings.xml"/><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footer" Target="footer3.xml"/><Relationship Id="rId172" Type="http://schemas.openxmlformats.org/officeDocument/2006/relationships/image" Target="media/image166.png"/><Relationship Id="rId13" Type="http://schemas.openxmlformats.org/officeDocument/2006/relationships/hyperlink" Target="https://en.wikipedia.org/wiki/List_of_Nvidia_graphics_processing_units" TargetMode="External"/><Relationship Id="rId18" Type="http://schemas.openxmlformats.org/officeDocument/2006/relationships/footer" Target="footer2.xml"/><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hyperlink" Target="http://www.khronos.org/opencl/" TargetMode="External"/><Relationship Id="rId7" Type="http://schemas.openxmlformats.org/officeDocument/2006/relationships/webSettings" Target="webSetting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customXml" Target="../customXml/item2.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footer" Target="footer4.xm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hyperlink" Target="https://github.com/SCIInstitute/fluorender" TargetMode="External"/><Relationship Id="rId19" Type="http://schemas.openxmlformats.org/officeDocument/2006/relationships/hyperlink" Target="https://d.docs.live.net/6a73dd1f17cfc8cb/FluoRender/Manual_2192_Apr-16.docx" TargetMode="External"/><Relationship Id="rId14" Type="http://schemas.openxmlformats.org/officeDocument/2006/relationships/image" Target="media/image15.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2.png"/><Relationship Id="rId8" Type="http://schemas.openxmlformats.org/officeDocument/2006/relationships/footnotes" Target="footnotes.xml"/><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customXml" Target="../customXml/item3.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hyperlink" Target="https://d.docs.live.net/6a73dd1f17cfc8cb/FluoRender/Manual_2192_Apr-16.docx" TargetMode="External"/><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7.png"/><Relationship Id="rId179" Type="http://schemas.openxmlformats.org/officeDocument/2006/relationships/fontTable" Target="fontTable.xml"/><Relationship Id="rId15" Type="http://schemas.openxmlformats.org/officeDocument/2006/relationships/header" Target="header1.xml"/><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14.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3.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glossaryDocument" Target="glossary/document.xm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8.png"/><Relationship Id="rId16" Type="http://schemas.openxmlformats.org/officeDocument/2006/relationships/header" Target="header2.xm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hyperlink" Target="http://nvidia.custhelp.com/app/answers/detail/a_id/3007/~/opengl-message-%E2%80%9Clost-connection%E2%80%9D" TargetMode="External"/><Relationship Id="rId17" Type="http://schemas.openxmlformats.org/officeDocument/2006/relationships/footer" Target="footer1.xml"/><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F10"/>
    <w:rsid w:val="00070EC4"/>
    <w:rsid w:val="000C066C"/>
    <w:rsid w:val="000D0E63"/>
    <w:rsid w:val="000E53EE"/>
    <w:rsid w:val="00132717"/>
    <w:rsid w:val="00145D04"/>
    <w:rsid w:val="001B18DC"/>
    <w:rsid w:val="001C278B"/>
    <w:rsid w:val="00257093"/>
    <w:rsid w:val="002C2D34"/>
    <w:rsid w:val="00395E74"/>
    <w:rsid w:val="003C2391"/>
    <w:rsid w:val="003F2D84"/>
    <w:rsid w:val="0046046D"/>
    <w:rsid w:val="004D3662"/>
    <w:rsid w:val="00506F51"/>
    <w:rsid w:val="00572121"/>
    <w:rsid w:val="00587AED"/>
    <w:rsid w:val="00593C5B"/>
    <w:rsid w:val="005C2273"/>
    <w:rsid w:val="0060668F"/>
    <w:rsid w:val="00614606"/>
    <w:rsid w:val="00624E1F"/>
    <w:rsid w:val="00640441"/>
    <w:rsid w:val="006F053C"/>
    <w:rsid w:val="0070719C"/>
    <w:rsid w:val="00867F10"/>
    <w:rsid w:val="008A7519"/>
    <w:rsid w:val="008C209C"/>
    <w:rsid w:val="0090003B"/>
    <w:rsid w:val="00917BF4"/>
    <w:rsid w:val="00A67DF0"/>
    <w:rsid w:val="00AF57D7"/>
    <w:rsid w:val="00B34585"/>
    <w:rsid w:val="00BB42AC"/>
    <w:rsid w:val="00C0677B"/>
    <w:rsid w:val="00C40C3A"/>
    <w:rsid w:val="00C67A81"/>
    <w:rsid w:val="00D04FF6"/>
    <w:rsid w:val="00D1649E"/>
    <w:rsid w:val="00D5561D"/>
    <w:rsid w:val="00DE6B89"/>
    <w:rsid w:val="00E330F6"/>
    <w:rsid w:val="00EC6E4C"/>
    <w:rsid w:val="00EE5FD5"/>
    <w:rsid w:val="00F477CB"/>
    <w:rsid w:val="00F51CE6"/>
    <w:rsid w:val="00F77611"/>
    <w:rsid w:val="00FE51B5"/>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2016-07-20T00:00:00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78A9EC31-1AD5-46EF-B9FC-4D63A9B881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747</TotalTime>
  <Pages>118</Pages>
  <Words>28324</Words>
  <Characters>161451</Characters>
  <Application>Microsoft Office Word</Application>
  <DocSecurity>0</DocSecurity>
  <Lines>1345</Lines>
  <Paragraphs>378</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189397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Basis Unus</cp:lastModifiedBy>
  <cp:revision>26</cp:revision>
  <cp:lastPrinted>2016-07-29T16:45:00Z</cp:lastPrinted>
  <dcterms:created xsi:type="dcterms:W3CDTF">2016-06-17T18:15:00Z</dcterms:created>
  <dcterms:modified xsi:type="dcterms:W3CDTF">2016-07-29T16:45:00Z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