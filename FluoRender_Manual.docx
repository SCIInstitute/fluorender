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Content>
        <w:p w14:paraId="5F5FAE8E" w14:textId="26E91194" w:rsidR="003010F7" w:rsidRDefault="00E94015">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5C15EE"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5C15EE" w:rsidRPr="00355BB5" w:rsidRDefault="005C15EE"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5C15EE" w:rsidRDefault="005C15EE">
                                      <w:pPr>
                                        <w:pStyle w:val="ContactInfo"/>
                                      </w:pPr>
                                    </w:p>
                                  </w:tc>
                                  <w:tc>
                                    <w:tcPr>
                                      <w:tcW w:w="1501" w:type="pct"/>
                                    </w:tcPr>
                                    <w:p w14:paraId="30C101F6" w14:textId="77777777" w:rsidR="005C15EE" w:rsidRDefault="005C15EE">
                                      <w:pPr>
                                        <w:pStyle w:val="ContactInfo"/>
                                        <w:jc w:val="center"/>
                                      </w:pPr>
                                    </w:p>
                                  </w:tc>
                                  <w:tc>
                                    <w:tcPr>
                                      <w:tcW w:w="252" w:type="pct"/>
                                    </w:tcPr>
                                    <w:p w14:paraId="777509A3" w14:textId="77777777" w:rsidR="005C15EE" w:rsidRDefault="005C15EE">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5C15EE" w:rsidRPr="00355BB5" w:rsidRDefault="005C15EE">
                                          <w:pPr>
                                            <w:pStyle w:val="ContactInfo"/>
                                            <w:jc w:val="right"/>
                                            <w:rPr>
                                              <w:rFonts w:ascii="Arial Narrow" w:hAnsi="Arial Narrow"/>
                                            </w:rPr>
                                          </w:pPr>
                                          <w:r w:rsidRPr="00355BB5">
                                            <w:rPr>
                                              <w:rFonts w:ascii="Arial Narrow" w:hAnsi="Arial Narrow"/>
                                            </w:rPr>
                                            <w:t>fluorender@sci.utah.edu</w:t>
                                          </w:r>
                                        </w:p>
                                      </w:sdtContent>
                                    </w:sdt>
                                    <w:p w14:paraId="706F38FA" w14:textId="77777777" w:rsidR="005C15EE" w:rsidRDefault="005C15EE"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5C15EE" w:rsidRDefault="005C15EE">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5C15EE"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5C15EE" w:rsidRPr="00355BB5" w:rsidRDefault="005C15EE"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5C15EE" w:rsidRDefault="005C15EE">
                                <w:pPr>
                                  <w:pStyle w:val="ContactInfo"/>
                                </w:pPr>
                              </w:p>
                            </w:tc>
                            <w:tc>
                              <w:tcPr>
                                <w:tcW w:w="1501" w:type="pct"/>
                              </w:tcPr>
                              <w:p w14:paraId="30C101F6" w14:textId="77777777" w:rsidR="005C15EE" w:rsidRDefault="005C15EE">
                                <w:pPr>
                                  <w:pStyle w:val="ContactInfo"/>
                                  <w:jc w:val="center"/>
                                </w:pPr>
                              </w:p>
                            </w:tc>
                            <w:tc>
                              <w:tcPr>
                                <w:tcW w:w="252" w:type="pct"/>
                              </w:tcPr>
                              <w:p w14:paraId="777509A3" w14:textId="77777777" w:rsidR="005C15EE" w:rsidRDefault="005C15EE">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5C15EE" w:rsidRPr="00355BB5" w:rsidRDefault="005C15EE">
                                    <w:pPr>
                                      <w:pStyle w:val="ContactInfo"/>
                                      <w:jc w:val="right"/>
                                      <w:rPr>
                                        <w:rFonts w:ascii="Arial Narrow" w:hAnsi="Arial Narrow"/>
                                      </w:rPr>
                                    </w:pPr>
                                    <w:r w:rsidRPr="00355BB5">
                                      <w:rPr>
                                        <w:rFonts w:ascii="Arial Narrow" w:hAnsi="Arial Narrow"/>
                                      </w:rPr>
                                      <w:t>fluorender@sci.utah.edu</w:t>
                                    </w:r>
                                  </w:p>
                                </w:sdtContent>
                              </w:sdt>
                              <w:p w14:paraId="706F38FA" w14:textId="77777777" w:rsidR="005C15EE" w:rsidRDefault="005C15EE"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5C15EE" w:rsidRDefault="005C15EE">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5C15EE" w:rsidRPr="006B5A72" w:rsidRDefault="005C15EE">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2D70F580" w:rsidR="005C15EE" w:rsidRPr="006B5A72" w:rsidRDefault="005C15EE"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2.19.4/July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5C15EE" w:rsidRPr="006B5A72" w:rsidRDefault="005C15EE">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2D70F580" w:rsidR="005C15EE" w:rsidRPr="006B5A72" w:rsidRDefault="005C15EE"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2.19.4/July 2016</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4B71A0" w14:paraId="1D3EBDC4" w14:textId="77777777" w:rsidTr="004B71A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DC0A1D">
                <w:pPr>
                  <w:pStyle w:val="Icon"/>
                </w:pPr>
                <w:r>
                  <w:rPr>
                    <w:noProof/>
                    <w:lang w:eastAsia="en-US"/>
                  </w:rPr>
                  <w:lastRenderedPageBreak/>
                  <mc:AlternateContent>
                    <mc:Choice Requires="wpg">
                      <w:drawing>
                        <wp:inline distT="0" distB="0" distL="0" distR="0" wp14:anchorId="0B02CCB1" wp14:editId="05735688">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5608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D82D78A" w:rsidR="004B71A0"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support:</w:t>
                </w:r>
              </w:p>
              <w:p w14:paraId="21B59BEC" w14:textId="77777777" w:rsidR="004B71A0" w:rsidRDefault="004B71A0" w:rsidP="00073435">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OpenGL 4.0</w:t>
                </w:r>
              </w:p>
              <w:p w14:paraId="22CF726D" w14:textId="77777777" w:rsidR="004B71A0" w:rsidRDefault="004B71A0" w:rsidP="00073435">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E94015"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E94015"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 xml:space="preserve">For </w:t>
                </w:r>
                <w:proofErr w:type="spellStart"/>
                <w:r w:rsidRPr="00073435">
                  <w:rPr>
                    <w:b/>
                    <w:sz w:val="22"/>
                    <w:szCs w:val="22"/>
                  </w:rPr>
                  <w:t>Nvidia</w:t>
                </w:r>
                <w:proofErr w:type="spellEnd"/>
                <w:r w:rsidRPr="00073435">
                  <w:rPr>
                    <w:b/>
                    <w:sz w:val="22"/>
                    <w:szCs w:val="22"/>
                  </w:rPr>
                  <w:t xml:space="preserve"> graphics processing units:</w:t>
                </w:r>
              </w:p>
              <w:p w14:paraId="2445F8B3" w14:textId="592F43D8" w:rsidR="00073435" w:rsidRPr="00073435" w:rsidRDefault="00E94015"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DC0A1D">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
            <w:br w:type="page"/>
          </w:r>
        </w:p>
        <w:p w14:paraId="74B87611" w14:textId="5EC1BDCF" w:rsidR="003010F7" w:rsidRDefault="00E94015"/>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568A2DB1" w14:textId="77777777" w:rsidR="00977DEC"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56792828" w:history="1">
            <w:r w:rsidR="00977DEC" w:rsidRPr="00A533F4">
              <w:rPr>
                <w:rStyle w:val="Hyperlink"/>
                <w:noProof/>
              </w:rPr>
              <w:t>List of Figures</w:t>
            </w:r>
            <w:r w:rsidR="00977DEC">
              <w:rPr>
                <w:noProof/>
                <w:webHidden/>
              </w:rPr>
              <w:tab/>
            </w:r>
            <w:r w:rsidR="00977DEC">
              <w:rPr>
                <w:noProof/>
                <w:webHidden/>
              </w:rPr>
              <w:fldChar w:fldCharType="begin"/>
            </w:r>
            <w:r w:rsidR="00977DEC">
              <w:rPr>
                <w:noProof/>
                <w:webHidden/>
              </w:rPr>
              <w:instrText xml:space="preserve"> PAGEREF _Toc456792828 \h </w:instrText>
            </w:r>
            <w:r w:rsidR="00977DEC">
              <w:rPr>
                <w:noProof/>
                <w:webHidden/>
              </w:rPr>
            </w:r>
            <w:r w:rsidR="00977DEC">
              <w:rPr>
                <w:noProof/>
                <w:webHidden/>
              </w:rPr>
              <w:fldChar w:fldCharType="separate"/>
            </w:r>
            <w:r w:rsidR="00977DEC">
              <w:rPr>
                <w:noProof/>
                <w:webHidden/>
              </w:rPr>
              <w:t>5</w:t>
            </w:r>
            <w:r w:rsidR="00977DEC">
              <w:rPr>
                <w:noProof/>
                <w:webHidden/>
              </w:rPr>
              <w:fldChar w:fldCharType="end"/>
            </w:r>
          </w:hyperlink>
        </w:p>
        <w:p w14:paraId="0E07CAAD" w14:textId="77777777" w:rsidR="00977DEC" w:rsidRDefault="00977DEC">
          <w:pPr>
            <w:pStyle w:val="TOC1"/>
            <w:rPr>
              <w:rFonts w:asciiTheme="minorHAnsi" w:hAnsiTheme="minorHAnsi"/>
              <w:b w:val="0"/>
              <w:bCs w:val="0"/>
              <w:noProof/>
              <w:color w:val="auto"/>
              <w:sz w:val="22"/>
              <w:szCs w:val="22"/>
              <w:lang w:eastAsia="en-US"/>
            </w:rPr>
          </w:pPr>
          <w:hyperlink w:anchor="_Toc456792829" w:history="1">
            <w:r w:rsidRPr="00A533F4">
              <w:rPr>
                <w:rStyle w:val="Hyperlink"/>
                <w:noProof/>
                <w14:scene3d>
                  <w14:camera w14:prst="orthographicFront"/>
                  <w14:lightRig w14:rig="threePt" w14:dir="t">
                    <w14:rot w14:lat="0" w14:lon="0" w14:rev="0"/>
                  </w14:lightRig>
                </w14:scene3d>
              </w:rPr>
              <w:t>Chapter 1</w:t>
            </w:r>
            <w:r w:rsidRPr="00A533F4">
              <w:rPr>
                <w:rStyle w:val="Hyperlink"/>
                <w:noProof/>
              </w:rPr>
              <w:t xml:space="preserve"> What’s New in Version 2.19.4</w:t>
            </w:r>
            <w:r>
              <w:rPr>
                <w:noProof/>
                <w:webHidden/>
              </w:rPr>
              <w:tab/>
            </w:r>
            <w:r>
              <w:rPr>
                <w:noProof/>
                <w:webHidden/>
              </w:rPr>
              <w:fldChar w:fldCharType="begin"/>
            </w:r>
            <w:r>
              <w:rPr>
                <w:noProof/>
                <w:webHidden/>
              </w:rPr>
              <w:instrText xml:space="preserve"> PAGEREF _Toc456792829 \h </w:instrText>
            </w:r>
            <w:r>
              <w:rPr>
                <w:noProof/>
                <w:webHidden/>
              </w:rPr>
            </w:r>
            <w:r>
              <w:rPr>
                <w:noProof/>
                <w:webHidden/>
              </w:rPr>
              <w:fldChar w:fldCharType="separate"/>
            </w:r>
            <w:r>
              <w:rPr>
                <w:noProof/>
                <w:webHidden/>
              </w:rPr>
              <w:t>7</w:t>
            </w:r>
            <w:r>
              <w:rPr>
                <w:noProof/>
                <w:webHidden/>
              </w:rPr>
              <w:fldChar w:fldCharType="end"/>
            </w:r>
          </w:hyperlink>
        </w:p>
        <w:p w14:paraId="5BF70D7D" w14:textId="77777777" w:rsidR="00977DEC" w:rsidRDefault="00977DEC">
          <w:pPr>
            <w:pStyle w:val="TOC1"/>
            <w:rPr>
              <w:rFonts w:asciiTheme="minorHAnsi" w:hAnsiTheme="minorHAnsi"/>
              <w:b w:val="0"/>
              <w:bCs w:val="0"/>
              <w:noProof/>
              <w:color w:val="auto"/>
              <w:sz w:val="22"/>
              <w:szCs w:val="22"/>
              <w:lang w:eastAsia="en-US"/>
            </w:rPr>
          </w:pPr>
          <w:hyperlink w:anchor="_Toc456792830" w:history="1">
            <w:r w:rsidRPr="00A533F4">
              <w:rPr>
                <w:rStyle w:val="Hyperlink"/>
                <w:noProof/>
                <w14:scene3d>
                  <w14:camera w14:prst="orthographicFront"/>
                  <w14:lightRig w14:rig="threePt" w14:dir="t">
                    <w14:rot w14:lat="0" w14:lon="0" w14:rev="0"/>
                  </w14:lightRig>
                </w14:scene3d>
              </w:rPr>
              <w:t>Chapter 2</w:t>
            </w:r>
            <w:r w:rsidRPr="00A533F4">
              <w:rPr>
                <w:rStyle w:val="Hyperlink"/>
                <w:noProof/>
              </w:rPr>
              <w:t xml:space="preserve"> Installation</w:t>
            </w:r>
            <w:r>
              <w:rPr>
                <w:noProof/>
                <w:webHidden/>
              </w:rPr>
              <w:tab/>
            </w:r>
            <w:r>
              <w:rPr>
                <w:noProof/>
                <w:webHidden/>
              </w:rPr>
              <w:fldChar w:fldCharType="begin"/>
            </w:r>
            <w:r>
              <w:rPr>
                <w:noProof/>
                <w:webHidden/>
              </w:rPr>
              <w:instrText xml:space="preserve"> PAGEREF _Toc456792830 \h </w:instrText>
            </w:r>
            <w:r>
              <w:rPr>
                <w:noProof/>
                <w:webHidden/>
              </w:rPr>
            </w:r>
            <w:r>
              <w:rPr>
                <w:noProof/>
                <w:webHidden/>
              </w:rPr>
              <w:fldChar w:fldCharType="separate"/>
            </w:r>
            <w:r>
              <w:rPr>
                <w:noProof/>
                <w:webHidden/>
              </w:rPr>
              <w:t>10</w:t>
            </w:r>
            <w:r>
              <w:rPr>
                <w:noProof/>
                <w:webHidden/>
              </w:rPr>
              <w:fldChar w:fldCharType="end"/>
            </w:r>
          </w:hyperlink>
        </w:p>
        <w:p w14:paraId="2FCD488E" w14:textId="77777777" w:rsidR="00977DEC" w:rsidRDefault="00977DEC">
          <w:pPr>
            <w:pStyle w:val="TOC2"/>
            <w:rPr>
              <w:rFonts w:asciiTheme="minorHAnsi" w:hAnsiTheme="minorHAnsi"/>
              <w:noProof/>
              <w:color w:val="auto"/>
              <w:lang w:eastAsia="en-US"/>
            </w:rPr>
          </w:pPr>
          <w:hyperlink w:anchor="_Toc456792831" w:history="1">
            <w:r w:rsidRPr="00A533F4">
              <w:rPr>
                <w:rStyle w:val="Hyperlink"/>
                <w:noProof/>
              </w:rPr>
              <w:t>Install FluoRender on Microsoft Windows</w:t>
            </w:r>
          </w:hyperlink>
        </w:p>
        <w:p w14:paraId="716548BF" w14:textId="77777777" w:rsidR="00977DEC" w:rsidRDefault="00977DEC">
          <w:pPr>
            <w:pStyle w:val="TOC2"/>
            <w:rPr>
              <w:rFonts w:asciiTheme="minorHAnsi" w:hAnsiTheme="minorHAnsi"/>
              <w:noProof/>
              <w:color w:val="auto"/>
              <w:lang w:eastAsia="en-US"/>
            </w:rPr>
          </w:pPr>
          <w:hyperlink w:anchor="_Toc456792832" w:history="1">
            <w:r w:rsidRPr="00A533F4">
              <w:rPr>
                <w:rStyle w:val="Hyperlink"/>
                <w:noProof/>
              </w:rPr>
              <w:t>Install FluoRender on Mac OS X</w:t>
            </w:r>
          </w:hyperlink>
        </w:p>
        <w:p w14:paraId="55A4CD6F" w14:textId="77777777" w:rsidR="00977DEC" w:rsidRDefault="00977DEC">
          <w:pPr>
            <w:pStyle w:val="TOC1"/>
            <w:rPr>
              <w:rFonts w:asciiTheme="minorHAnsi" w:hAnsiTheme="minorHAnsi"/>
              <w:b w:val="0"/>
              <w:bCs w:val="0"/>
              <w:noProof/>
              <w:color w:val="auto"/>
              <w:sz w:val="22"/>
              <w:szCs w:val="22"/>
              <w:lang w:eastAsia="en-US"/>
            </w:rPr>
          </w:pPr>
          <w:hyperlink w:anchor="_Toc456792833" w:history="1">
            <w:r w:rsidRPr="00A533F4">
              <w:rPr>
                <w:rStyle w:val="Hyperlink"/>
                <w:noProof/>
                <w14:scene3d>
                  <w14:camera w14:prst="orthographicFront"/>
                  <w14:lightRig w14:rig="threePt" w14:dir="t">
                    <w14:rot w14:lat="0" w14:lon="0" w14:rev="0"/>
                  </w14:lightRig>
                </w14:scene3d>
              </w:rPr>
              <w:t>Chapter 3</w:t>
            </w:r>
            <w:r w:rsidRPr="00A533F4">
              <w:rPr>
                <w:rStyle w:val="Hyperlink"/>
                <w:noProof/>
              </w:rPr>
              <w:t xml:space="preserve"> FluoRender User Interface</w:t>
            </w:r>
            <w:r>
              <w:rPr>
                <w:noProof/>
                <w:webHidden/>
              </w:rPr>
              <w:tab/>
            </w:r>
            <w:r>
              <w:rPr>
                <w:noProof/>
                <w:webHidden/>
              </w:rPr>
              <w:fldChar w:fldCharType="begin"/>
            </w:r>
            <w:r>
              <w:rPr>
                <w:noProof/>
                <w:webHidden/>
              </w:rPr>
              <w:instrText xml:space="preserve"> PAGEREF _Toc456792833 \h </w:instrText>
            </w:r>
            <w:r>
              <w:rPr>
                <w:noProof/>
                <w:webHidden/>
              </w:rPr>
            </w:r>
            <w:r>
              <w:rPr>
                <w:noProof/>
                <w:webHidden/>
              </w:rPr>
              <w:fldChar w:fldCharType="separate"/>
            </w:r>
            <w:r>
              <w:rPr>
                <w:noProof/>
                <w:webHidden/>
              </w:rPr>
              <w:t>15</w:t>
            </w:r>
            <w:r>
              <w:rPr>
                <w:noProof/>
                <w:webHidden/>
              </w:rPr>
              <w:fldChar w:fldCharType="end"/>
            </w:r>
          </w:hyperlink>
        </w:p>
        <w:p w14:paraId="2E69F384" w14:textId="77777777" w:rsidR="00977DEC" w:rsidRDefault="00977DEC">
          <w:pPr>
            <w:pStyle w:val="TOC2"/>
            <w:rPr>
              <w:rFonts w:asciiTheme="minorHAnsi" w:hAnsiTheme="minorHAnsi"/>
              <w:noProof/>
              <w:color w:val="auto"/>
              <w:lang w:eastAsia="en-US"/>
            </w:rPr>
          </w:pPr>
          <w:hyperlink w:anchor="_Toc456792834" w:history="1">
            <w:r w:rsidRPr="00A533F4">
              <w:rPr>
                <w:rStyle w:val="Hyperlink"/>
                <w:noProof/>
              </w:rPr>
              <w:t>FluoRender on Windows</w:t>
            </w:r>
          </w:hyperlink>
        </w:p>
        <w:p w14:paraId="31AFE0C7" w14:textId="77777777" w:rsidR="00977DEC" w:rsidRDefault="00977DEC">
          <w:pPr>
            <w:pStyle w:val="TOC2"/>
            <w:rPr>
              <w:rFonts w:asciiTheme="minorHAnsi" w:hAnsiTheme="minorHAnsi"/>
              <w:noProof/>
              <w:color w:val="auto"/>
              <w:lang w:eastAsia="en-US"/>
            </w:rPr>
          </w:pPr>
          <w:hyperlink w:anchor="_Toc456792835" w:history="1">
            <w:r w:rsidRPr="00A533F4">
              <w:rPr>
                <w:rStyle w:val="Hyperlink"/>
                <w:noProof/>
              </w:rPr>
              <w:t>FluoRender on Mac OS X</w:t>
            </w:r>
          </w:hyperlink>
        </w:p>
        <w:p w14:paraId="434EF342" w14:textId="77777777" w:rsidR="00977DEC" w:rsidRDefault="00977DEC">
          <w:pPr>
            <w:pStyle w:val="TOC2"/>
            <w:rPr>
              <w:rFonts w:asciiTheme="minorHAnsi" w:hAnsiTheme="minorHAnsi"/>
              <w:noProof/>
              <w:color w:val="auto"/>
              <w:lang w:eastAsia="en-US"/>
            </w:rPr>
          </w:pPr>
          <w:hyperlink w:anchor="_Toc456792836" w:history="1">
            <w:r w:rsidRPr="00A533F4">
              <w:rPr>
                <w:rStyle w:val="Hyperlink"/>
                <w:noProof/>
              </w:rPr>
              <w:t>Reorganizing FluoRender’s User Interface</w:t>
            </w:r>
          </w:hyperlink>
        </w:p>
        <w:p w14:paraId="46D6F0F6" w14:textId="77777777" w:rsidR="00977DEC" w:rsidRDefault="00977DEC">
          <w:pPr>
            <w:pStyle w:val="TOC1"/>
            <w:rPr>
              <w:rFonts w:asciiTheme="minorHAnsi" w:hAnsiTheme="minorHAnsi"/>
              <w:b w:val="0"/>
              <w:bCs w:val="0"/>
              <w:noProof/>
              <w:color w:val="auto"/>
              <w:sz w:val="22"/>
              <w:szCs w:val="22"/>
              <w:lang w:eastAsia="en-US"/>
            </w:rPr>
          </w:pPr>
          <w:hyperlink w:anchor="_Toc456792837" w:history="1">
            <w:r w:rsidRPr="00A533F4">
              <w:rPr>
                <w:rStyle w:val="Hyperlink"/>
                <w:noProof/>
                <w14:scene3d>
                  <w14:camera w14:prst="orthographicFront"/>
                  <w14:lightRig w14:rig="threePt" w14:dir="t">
                    <w14:rot w14:lat="0" w14:lon="0" w14:rev="0"/>
                  </w14:lightRig>
                </w14:scene3d>
              </w:rPr>
              <w:t>Chapter 4</w:t>
            </w:r>
            <w:r w:rsidRPr="00A533F4">
              <w:rPr>
                <w:rStyle w:val="Hyperlink"/>
                <w:noProof/>
              </w:rPr>
              <w:t xml:space="preserve"> Loading Data</w:t>
            </w:r>
            <w:r>
              <w:rPr>
                <w:noProof/>
                <w:webHidden/>
              </w:rPr>
              <w:tab/>
            </w:r>
            <w:r>
              <w:rPr>
                <w:noProof/>
                <w:webHidden/>
              </w:rPr>
              <w:fldChar w:fldCharType="begin"/>
            </w:r>
            <w:r>
              <w:rPr>
                <w:noProof/>
                <w:webHidden/>
              </w:rPr>
              <w:instrText xml:space="preserve"> PAGEREF _Toc456792837 \h </w:instrText>
            </w:r>
            <w:r>
              <w:rPr>
                <w:noProof/>
                <w:webHidden/>
              </w:rPr>
            </w:r>
            <w:r>
              <w:rPr>
                <w:noProof/>
                <w:webHidden/>
              </w:rPr>
              <w:fldChar w:fldCharType="separate"/>
            </w:r>
            <w:r>
              <w:rPr>
                <w:noProof/>
                <w:webHidden/>
              </w:rPr>
              <w:t>18</w:t>
            </w:r>
            <w:r>
              <w:rPr>
                <w:noProof/>
                <w:webHidden/>
              </w:rPr>
              <w:fldChar w:fldCharType="end"/>
            </w:r>
          </w:hyperlink>
        </w:p>
        <w:p w14:paraId="3EE6D9DF" w14:textId="77777777" w:rsidR="00977DEC" w:rsidRDefault="00977DEC">
          <w:pPr>
            <w:pStyle w:val="TOC2"/>
            <w:rPr>
              <w:rFonts w:asciiTheme="minorHAnsi" w:hAnsiTheme="minorHAnsi"/>
              <w:noProof/>
              <w:color w:val="auto"/>
              <w:lang w:eastAsia="en-US"/>
            </w:rPr>
          </w:pPr>
          <w:hyperlink w:anchor="_Toc456792838" w:history="1">
            <w:r w:rsidRPr="00A533F4">
              <w:rPr>
                <w:rStyle w:val="Hyperlink"/>
                <w:noProof/>
              </w:rPr>
              <w:t>Volume Data</w:t>
            </w:r>
          </w:hyperlink>
        </w:p>
        <w:p w14:paraId="394104F2" w14:textId="77777777" w:rsidR="00977DEC" w:rsidRDefault="00977DEC">
          <w:pPr>
            <w:pStyle w:val="TOC2"/>
            <w:rPr>
              <w:rFonts w:asciiTheme="minorHAnsi" w:hAnsiTheme="minorHAnsi"/>
              <w:noProof/>
              <w:color w:val="auto"/>
              <w:lang w:eastAsia="en-US"/>
            </w:rPr>
          </w:pPr>
          <w:hyperlink w:anchor="_Toc456792839" w:history="1">
            <w:r w:rsidRPr="00A533F4">
              <w:rPr>
                <w:rStyle w:val="Hyperlink"/>
                <w:noProof/>
              </w:rPr>
              <w:t>Mesh Data</w:t>
            </w:r>
          </w:hyperlink>
        </w:p>
        <w:p w14:paraId="0E6795F4" w14:textId="77777777" w:rsidR="00977DEC" w:rsidRDefault="00977DEC">
          <w:pPr>
            <w:pStyle w:val="TOC1"/>
            <w:rPr>
              <w:rFonts w:asciiTheme="minorHAnsi" w:hAnsiTheme="minorHAnsi"/>
              <w:b w:val="0"/>
              <w:bCs w:val="0"/>
              <w:noProof/>
              <w:color w:val="auto"/>
              <w:sz w:val="22"/>
              <w:szCs w:val="22"/>
              <w:lang w:eastAsia="en-US"/>
            </w:rPr>
          </w:pPr>
          <w:hyperlink w:anchor="_Toc456792840" w:history="1">
            <w:r w:rsidRPr="00A533F4">
              <w:rPr>
                <w:rStyle w:val="Hyperlink"/>
                <w:noProof/>
                <w14:scene3d>
                  <w14:camera w14:prst="orthographicFront"/>
                  <w14:lightRig w14:rig="threePt" w14:dir="t">
                    <w14:rot w14:lat="0" w14:lon="0" w14:rev="0"/>
                  </w14:lightRig>
                </w14:scene3d>
              </w:rPr>
              <w:t>Chapter 5</w:t>
            </w:r>
            <w:r w:rsidRPr="00A533F4">
              <w:rPr>
                <w:rStyle w:val="Hyperlink"/>
                <w:noProof/>
              </w:rPr>
              <w:t xml:space="preserve"> Managing Data Sets</w:t>
            </w:r>
            <w:r>
              <w:rPr>
                <w:noProof/>
                <w:webHidden/>
              </w:rPr>
              <w:tab/>
            </w:r>
            <w:r>
              <w:rPr>
                <w:noProof/>
                <w:webHidden/>
              </w:rPr>
              <w:fldChar w:fldCharType="begin"/>
            </w:r>
            <w:r>
              <w:rPr>
                <w:noProof/>
                <w:webHidden/>
              </w:rPr>
              <w:instrText xml:space="preserve"> PAGEREF _Toc456792840 \h </w:instrText>
            </w:r>
            <w:r>
              <w:rPr>
                <w:noProof/>
                <w:webHidden/>
              </w:rPr>
            </w:r>
            <w:r>
              <w:rPr>
                <w:noProof/>
                <w:webHidden/>
              </w:rPr>
              <w:fldChar w:fldCharType="separate"/>
            </w:r>
            <w:r>
              <w:rPr>
                <w:noProof/>
                <w:webHidden/>
              </w:rPr>
              <w:t>22</w:t>
            </w:r>
            <w:r>
              <w:rPr>
                <w:noProof/>
                <w:webHidden/>
              </w:rPr>
              <w:fldChar w:fldCharType="end"/>
            </w:r>
          </w:hyperlink>
        </w:p>
        <w:p w14:paraId="36F0638B" w14:textId="77777777" w:rsidR="00977DEC" w:rsidRDefault="00977DEC">
          <w:pPr>
            <w:pStyle w:val="TOC1"/>
            <w:rPr>
              <w:rFonts w:asciiTheme="minorHAnsi" w:hAnsiTheme="minorHAnsi"/>
              <w:b w:val="0"/>
              <w:bCs w:val="0"/>
              <w:noProof/>
              <w:color w:val="auto"/>
              <w:sz w:val="22"/>
              <w:szCs w:val="22"/>
              <w:lang w:eastAsia="en-US"/>
            </w:rPr>
          </w:pPr>
          <w:hyperlink w:anchor="_Toc456792841" w:history="1">
            <w:r w:rsidRPr="00A533F4">
              <w:rPr>
                <w:rStyle w:val="Hyperlink"/>
                <w:noProof/>
                <w14:scene3d>
                  <w14:camera w14:prst="orthographicFront"/>
                  <w14:lightRig w14:rig="threePt" w14:dir="t">
                    <w14:rot w14:lat="0" w14:lon="0" w14:rev="0"/>
                  </w14:lightRig>
                </w14:scene3d>
              </w:rPr>
              <w:t>Chapter 6</w:t>
            </w:r>
            <w:r w:rsidRPr="00A533F4">
              <w:rPr>
                <w:rStyle w:val="Hyperlink"/>
                <w:noProof/>
              </w:rPr>
              <w:t xml:space="preserve"> Managing Workspace</w:t>
            </w:r>
            <w:r>
              <w:rPr>
                <w:noProof/>
                <w:webHidden/>
              </w:rPr>
              <w:tab/>
            </w:r>
            <w:r>
              <w:rPr>
                <w:noProof/>
                <w:webHidden/>
              </w:rPr>
              <w:fldChar w:fldCharType="begin"/>
            </w:r>
            <w:r>
              <w:rPr>
                <w:noProof/>
                <w:webHidden/>
              </w:rPr>
              <w:instrText xml:space="preserve"> PAGEREF _Toc456792841 \h </w:instrText>
            </w:r>
            <w:r>
              <w:rPr>
                <w:noProof/>
                <w:webHidden/>
              </w:rPr>
            </w:r>
            <w:r>
              <w:rPr>
                <w:noProof/>
                <w:webHidden/>
              </w:rPr>
              <w:fldChar w:fldCharType="separate"/>
            </w:r>
            <w:r>
              <w:rPr>
                <w:noProof/>
                <w:webHidden/>
              </w:rPr>
              <w:t>24</w:t>
            </w:r>
            <w:r>
              <w:rPr>
                <w:noProof/>
                <w:webHidden/>
              </w:rPr>
              <w:fldChar w:fldCharType="end"/>
            </w:r>
          </w:hyperlink>
        </w:p>
        <w:p w14:paraId="3F27A449" w14:textId="77777777" w:rsidR="00977DEC" w:rsidRDefault="00977DEC">
          <w:pPr>
            <w:pStyle w:val="TOC2"/>
            <w:rPr>
              <w:rFonts w:asciiTheme="minorHAnsi" w:hAnsiTheme="minorHAnsi"/>
              <w:noProof/>
              <w:color w:val="auto"/>
              <w:lang w:eastAsia="en-US"/>
            </w:rPr>
          </w:pPr>
          <w:hyperlink w:anchor="_Toc456792842" w:history="1">
            <w:r w:rsidRPr="00A533F4">
              <w:rPr>
                <w:rStyle w:val="Hyperlink"/>
                <w:noProof/>
              </w:rPr>
              <w:t>Toolbar Icons</w:t>
            </w:r>
          </w:hyperlink>
        </w:p>
        <w:p w14:paraId="6ED667B9" w14:textId="77777777" w:rsidR="00977DEC" w:rsidRDefault="00977DEC">
          <w:pPr>
            <w:pStyle w:val="TOC2"/>
            <w:rPr>
              <w:rFonts w:asciiTheme="minorHAnsi" w:hAnsiTheme="minorHAnsi"/>
              <w:noProof/>
              <w:color w:val="auto"/>
              <w:lang w:eastAsia="en-US"/>
            </w:rPr>
          </w:pPr>
          <w:hyperlink w:anchor="_Toc456792843" w:history="1">
            <w:r w:rsidRPr="00A533F4">
              <w:rPr>
                <w:rStyle w:val="Hyperlink"/>
                <w:noProof/>
              </w:rPr>
              <w:t>Context Menu Commands</w:t>
            </w:r>
          </w:hyperlink>
        </w:p>
        <w:p w14:paraId="325610EE" w14:textId="77777777" w:rsidR="00977DEC" w:rsidRDefault="00977DEC">
          <w:pPr>
            <w:pStyle w:val="TOC1"/>
            <w:rPr>
              <w:rFonts w:asciiTheme="minorHAnsi" w:hAnsiTheme="minorHAnsi"/>
              <w:b w:val="0"/>
              <w:bCs w:val="0"/>
              <w:noProof/>
              <w:color w:val="auto"/>
              <w:sz w:val="22"/>
              <w:szCs w:val="22"/>
              <w:lang w:eastAsia="en-US"/>
            </w:rPr>
          </w:pPr>
          <w:hyperlink w:anchor="_Toc456792844" w:history="1">
            <w:r w:rsidRPr="00A533F4">
              <w:rPr>
                <w:rStyle w:val="Hyperlink"/>
                <w:noProof/>
                <w14:scene3d>
                  <w14:camera w14:prst="orthographicFront"/>
                  <w14:lightRig w14:rig="threePt" w14:dir="t">
                    <w14:rot w14:lat="0" w14:lon="0" w14:rev="0"/>
                  </w14:lightRig>
                </w14:scene3d>
              </w:rPr>
              <w:t>Chapter 7</w:t>
            </w:r>
            <w:r w:rsidRPr="00A533F4">
              <w:rPr>
                <w:rStyle w:val="Hyperlink"/>
                <w:noProof/>
              </w:rPr>
              <w:t xml:space="preserve"> Basic Render View Operations</w:t>
            </w:r>
            <w:r>
              <w:rPr>
                <w:noProof/>
                <w:webHidden/>
              </w:rPr>
              <w:tab/>
            </w:r>
            <w:r>
              <w:rPr>
                <w:noProof/>
                <w:webHidden/>
              </w:rPr>
              <w:fldChar w:fldCharType="begin"/>
            </w:r>
            <w:r>
              <w:rPr>
                <w:noProof/>
                <w:webHidden/>
              </w:rPr>
              <w:instrText xml:space="preserve"> PAGEREF _Toc456792844 \h </w:instrText>
            </w:r>
            <w:r>
              <w:rPr>
                <w:noProof/>
                <w:webHidden/>
              </w:rPr>
            </w:r>
            <w:r>
              <w:rPr>
                <w:noProof/>
                <w:webHidden/>
              </w:rPr>
              <w:fldChar w:fldCharType="separate"/>
            </w:r>
            <w:r>
              <w:rPr>
                <w:noProof/>
                <w:webHidden/>
              </w:rPr>
              <w:t>27</w:t>
            </w:r>
            <w:r>
              <w:rPr>
                <w:noProof/>
                <w:webHidden/>
              </w:rPr>
              <w:fldChar w:fldCharType="end"/>
            </w:r>
          </w:hyperlink>
        </w:p>
        <w:p w14:paraId="2AD44385" w14:textId="77777777" w:rsidR="00977DEC" w:rsidRDefault="00977DEC">
          <w:pPr>
            <w:pStyle w:val="TOC2"/>
            <w:rPr>
              <w:rFonts w:asciiTheme="minorHAnsi" w:hAnsiTheme="minorHAnsi"/>
              <w:noProof/>
              <w:color w:val="auto"/>
              <w:lang w:eastAsia="en-US"/>
            </w:rPr>
          </w:pPr>
          <w:hyperlink w:anchor="_Toc456792845" w:history="1">
            <w:r w:rsidRPr="00A533F4">
              <w:rPr>
                <w:rStyle w:val="Hyperlink"/>
                <w:noProof/>
              </w:rPr>
              <w:t>Multi-view Management</w:t>
            </w:r>
          </w:hyperlink>
        </w:p>
        <w:p w14:paraId="2C2EFC9D" w14:textId="77777777" w:rsidR="00977DEC" w:rsidRDefault="00977DEC">
          <w:pPr>
            <w:pStyle w:val="TOC2"/>
            <w:rPr>
              <w:rFonts w:asciiTheme="minorHAnsi" w:hAnsiTheme="minorHAnsi"/>
              <w:noProof/>
              <w:color w:val="auto"/>
              <w:lang w:eastAsia="en-US"/>
            </w:rPr>
          </w:pPr>
          <w:hyperlink w:anchor="_Toc456792846" w:history="1">
            <w:r w:rsidRPr="00A533F4">
              <w:rPr>
                <w:rStyle w:val="Hyperlink"/>
                <w:noProof/>
              </w:rPr>
              <w:t>Interactions</w:t>
            </w:r>
          </w:hyperlink>
        </w:p>
        <w:p w14:paraId="219DEED3" w14:textId="77777777" w:rsidR="00977DEC" w:rsidRDefault="00977DEC">
          <w:pPr>
            <w:pStyle w:val="TOC2"/>
            <w:rPr>
              <w:rFonts w:asciiTheme="minorHAnsi" w:hAnsiTheme="minorHAnsi"/>
              <w:noProof/>
              <w:color w:val="auto"/>
              <w:lang w:eastAsia="en-US"/>
            </w:rPr>
          </w:pPr>
          <w:hyperlink w:anchor="_Toc456792847" w:history="1">
            <w:r w:rsidRPr="00A533F4">
              <w:rPr>
                <w:rStyle w:val="Hyperlink"/>
                <w:noProof/>
              </w:rPr>
              <w:t>Channel Intermixing Methods</w:t>
            </w:r>
          </w:hyperlink>
        </w:p>
        <w:p w14:paraId="42DFDBAF" w14:textId="77777777" w:rsidR="00977DEC" w:rsidRDefault="00977DEC">
          <w:pPr>
            <w:pStyle w:val="TOC2"/>
            <w:rPr>
              <w:rFonts w:asciiTheme="minorHAnsi" w:hAnsiTheme="minorHAnsi"/>
              <w:noProof/>
              <w:color w:val="auto"/>
              <w:lang w:eastAsia="en-US"/>
            </w:rPr>
          </w:pPr>
          <w:hyperlink w:anchor="_Toc456792848" w:history="1">
            <w:r w:rsidRPr="00A533F4">
              <w:rPr>
                <w:rStyle w:val="Hyperlink"/>
                <w:noProof/>
              </w:rPr>
              <w:t>Render View Settings</w:t>
            </w:r>
          </w:hyperlink>
        </w:p>
        <w:p w14:paraId="20FBA9E9" w14:textId="77777777" w:rsidR="00977DEC" w:rsidRDefault="00977DEC">
          <w:pPr>
            <w:pStyle w:val="TOC2"/>
            <w:rPr>
              <w:rFonts w:asciiTheme="minorHAnsi" w:hAnsiTheme="minorHAnsi"/>
              <w:noProof/>
              <w:color w:val="auto"/>
              <w:lang w:eastAsia="en-US"/>
            </w:rPr>
          </w:pPr>
          <w:hyperlink w:anchor="_Toc456792849" w:history="1">
            <w:r w:rsidRPr="00A533F4">
              <w:rPr>
                <w:rStyle w:val="Hyperlink"/>
                <w:noProof/>
              </w:rPr>
              <w:t>Capturing Render View</w:t>
            </w:r>
          </w:hyperlink>
        </w:p>
        <w:p w14:paraId="71B2013F" w14:textId="77777777" w:rsidR="00977DEC" w:rsidRDefault="00977DEC">
          <w:pPr>
            <w:pStyle w:val="TOC2"/>
            <w:rPr>
              <w:rFonts w:asciiTheme="minorHAnsi" w:hAnsiTheme="minorHAnsi"/>
              <w:noProof/>
              <w:color w:val="auto"/>
              <w:lang w:eastAsia="en-US"/>
            </w:rPr>
          </w:pPr>
          <w:hyperlink w:anchor="_Toc456792850" w:history="1">
            <w:r w:rsidRPr="00A533F4">
              <w:rPr>
                <w:rStyle w:val="Hyperlink"/>
                <w:noProof/>
              </w:rPr>
              <w:t>Full Screen Mode (Microsoft Windows Only)</w:t>
            </w:r>
          </w:hyperlink>
        </w:p>
        <w:p w14:paraId="54E6B12A" w14:textId="77777777" w:rsidR="00977DEC" w:rsidRDefault="00977DEC">
          <w:pPr>
            <w:pStyle w:val="TOC1"/>
            <w:rPr>
              <w:rFonts w:asciiTheme="minorHAnsi" w:hAnsiTheme="minorHAnsi"/>
              <w:b w:val="0"/>
              <w:bCs w:val="0"/>
              <w:noProof/>
              <w:color w:val="auto"/>
              <w:sz w:val="22"/>
              <w:szCs w:val="22"/>
              <w:lang w:eastAsia="en-US"/>
            </w:rPr>
          </w:pPr>
          <w:hyperlink w:anchor="_Toc456792851" w:history="1">
            <w:r w:rsidRPr="00A533F4">
              <w:rPr>
                <w:rStyle w:val="Hyperlink"/>
                <w:noProof/>
                <w14:scene3d>
                  <w14:camera w14:prst="orthographicFront"/>
                  <w14:lightRig w14:rig="threePt" w14:dir="t">
                    <w14:rot w14:lat="0" w14:lon="0" w14:rev="0"/>
                  </w14:lightRig>
                </w14:scene3d>
              </w:rPr>
              <w:t>Chapter 8</w:t>
            </w:r>
            <w:r w:rsidRPr="00A533F4">
              <w:rPr>
                <w:rStyle w:val="Hyperlink"/>
                <w:noProof/>
              </w:rPr>
              <w:t xml:space="preserve"> Adjusting Volume Properties</w:t>
            </w:r>
            <w:r>
              <w:rPr>
                <w:noProof/>
                <w:webHidden/>
              </w:rPr>
              <w:tab/>
            </w:r>
            <w:r>
              <w:rPr>
                <w:noProof/>
                <w:webHidden/>
              </w:rPr>
              <w:fldChar w:fldCharType="begin"/>
            </w:r>
            <w:r>
              <w:rPr>
                <w:noProof/>
                <w:webHidden/>
              </w:rPr>
              <w:instrText xml:space="preserve"> PAGEREF _Toc456792851 \h </w:instrText>
            </w:r>
            <w:r>
              <w:rPr>
                <w:noProof/>
                <w:webHidden/>
              </w:rPr>
            </w:r>
            <w:r>
              <w:rPr>
                <w:noProof/>
                <w:webHidden/>
              </w:rPr>
              <w:fldChar w:fldCharType="separate"/>
            </w:r>
            <w:r>
              <w:rPr>
                <w:noProof/>
                <w:webHidden/>
              </w:rPr>
              <w:t>34</w:t>
            </w:r>
            <w:r>
              <w:rPr>
                <w:noProof/>
                <w:webHidden/>
              </w:rPr>
              <w:fldChar w:fldCharType="end"/>
            </w:r>
          </w:hyperlink>
        </w:p>
        <w:p w14:paraId="31278C06" w14:textId="77777777" w:rsidR="00977DEC" w:rsidRDefault="00977DEC">
          <w:pPr>
            <w:pStyle w:val="TOC2"/>
            <w:rPr>
              <w:rFonts w:asciiTheme="minorHAnsi" w:hAnsiTheme="minorHAnsi"/>
              <w:noProof/>
              <w:color w:val="auto"/>
              <w:lang w:eastAsia="en-US"/>
            </w:rPr>
          </w:pPr>
          <w:hyperlink w:anchor="_Toc456792852" w:history="1">
            <w:r w:rsidRPr="00A533F4">
              <w:rPr>
                <w:rStyle w:val="Hyperlink"/>
                <w:noProof/>
              </w:rPr>
              <w:t>Transfer Function Settings</w:t>
            </w:r>
          </w:hyperlink>
        </w:p>
        <w:p w14:paraId="55338E02" w14:textId="77777777" w:rsidR="00977DEC" w:rsidRDefault="00977DEC">
          <w:pPr>
            <w:pStyle w:val="TOC2"/>
            <w:rPr>
              <w:rFonts w:asciiTheme="minorHAnsi" w:hAnsiTheme="minorHAnsi"/>
              <w:noProof/>
              <w:color w:val="auto"/>
              <w:lang w:eastAsia="en-US"/>
            </w:rPr>
          </w:pPr>
          <w:hyperlink w:anchor="_Toc456792853" w:history="1">
            <w:r w:rsidRPr="00A533F4">
              <w:rPr>
                <w:rStyle w:val="Hyperlink"/>
                <w:noProof/>
              </w:rPr>
              <w:t>Effect Settings</w:t>
            </w:r>
          </w:hyperlink>
        </w:p>
        <w:p w14:paraId="35DBB5AC" w14:textId="77777777" w:rsidR="00977DEC" w:rsidRDefault="00977DEC">
          <w:pPr>
            <w:pStyle w:val="TOC2"/>
            <w:rPr>
              <w:rFonts w:asciiTheme="minorHAnsi" w:hAnsiTheme="minorHAnsi"/>
              <w:noProof/>
              <w:color w:val="auto"/>
              <w:lang w:eastAsia="en-US"/>
            </w:rPr>
          </w:pPr>
          <w:hyperlink w:anchor="_Toc456792854" w:history="1">
            <w:r w:rsidRPr="00A533F4">
              <w:rPr>
                <w:rStyle w:val="Hyperlink"/>
                <w:noProof/>
              </w:rPr>
              <w:t>MIP Render Mode</w:t>
            </w:r>
          </w:hyperlink>
        </w:p>
        <w:p w14:paraId="48D5643F" w14:textId="77777777" w:rsidR="00977DEC" w:rsidRDefault="00977DEC">
          <w:pPr>
            <w:pStyle w:val="TOC2"/>
            <w:rPr>
              <w:rFonts w:asciiTheme="minorHAnsi" w:hAnsiTheme="minorHAnsi"/>
              <w:noProof/>
              <w:color w:val="auto"/>
              <w:lang w:eastAsia="en-US"/>
            </w:rPr>
          </w:pPr>
          <w:hyperlink w:anchor="_Toc456792855" w:history="1">
            <w:r w:rsidRPr="00A533F4">
              <w:rPr>
                <w:rStyle w:val="Hyperlink"/>
                <w:noProof/>
              </w:rPr>
              <w:t>Quality Settings</w:t>
            </w:r>
          </w:hyperlink>
        </w:p>
        <w:p w14:paraId="3D7399C8" w14:textId="77777777" w:rsidR="00977DEC" w:rsidRDefault="00977DEC">
          <w:pPr>
            <w:pStyle w:val="TOC2"/>
            <w:rPr>
              <w:rFonts w:asciiTheme="minorHAnsi" w:hAnsiTheme="minorHAnsi"/>
              <w:noProof/>
              <w:color w:val="auto"/>
              <w:lang w:eastAsia="en-US"/>
            </w:rPr>
          </w:pPr>
          <w:hyperlink w:anchor="_Toc456792856" w:history="1">
            <w:r w:rsidRPr="00A533F4">
              <w:rPr>
                <w:rStyle w:val="Hyperlink"/>
                <w:noProof/>
              </w:rPr>
              <w:t>Other Settings</w:t>
            </w:r>
          </w:hyperlink>
        </w:p>
        <w:p w14:paraId="16DF5FC8" w14:textId="77777777" w:rsidR="00977DEC" w:rsidRDefault="00977DEC">
          <w:pPr>
            <w:pStyle w:val="TOC2"/>
            <w:rPr>
              <w:rFonts w:asciiTheme="minorHAnsi" w:hAnsiTheme="minorHAnsi"/>
              <w:noProof/>
              <w:color w:val="auto"/>
              <w:lang w:eastAsia="en-US"/>
            </w:rPr>
          </w:pPr>
          <w:hyperlink w:anchor="_Toc456792857" w:history="1">
            <w:r w:rsidRPr="00A533F4">
              <w:rPr>
                <w:rStyle w:val="Hyperlink"/>
                <w:noProof/>
              </w:rPr>
              <w:t>Synchronize Settings</w:t>
            </w:r>
          </w:hyperlink>
        </w:p>
        <w:p w14:paraId="126A3222" w14:textId="77777777" w:rsidR="00977DEC" w:rsidRDefault="00977DEC">
          <w:pPr>
            <w:pStyle w:val="TOC1"/>
            <w:rPr>
              <w:rFonts w:asciiTheme="minorHAnsi" w:hAnsiTheme="minorHAnsi"/>
              <w:b w:val="0"/>
              <w:bCs w:val="0"/>
              <w:noProof/>
              <w:color w:val="auto"/>
              <w:sz w:val="22"/>
              <w:szCs w:val="22"/>
              <w:lang w:eastAsia="en-US"/>
            </w:rPr>
          </w:pPr>
          <w:hyperlink w:anchor="_Toc456792858" w:history="1">
            <w:r w:rsidRPr="00A533F4">
              <w:rPr>
                <w:rStyle w:val="Hyperlink"/>
                <w:noProof/>
                <w14:scene3d>
                  <w14:camera w14:prst="orthographicFront"/>
                  <w14:lightRig w14:rig="threePt" w14:dir="t">
                    <w14:rot w14:lat="0" w14:lon="0" w14:rev="0"/>
                  </w14:lightRig>
                </w14:scene3d>
              </w:rPr>
              <w:t>Chapter 9</w:t>
            </w:r>
            <w:r w:rsidRPr="00A533F4">
              <w:rPr>
                <w:rStyle w:val="Hyperlink"/>
                <w:noProof/>
              </w:rPr>
              <w:t xml:space="preserve"> Output Adjustment</w:t>
            </w:r>
            <w:r>
              <w:rPr>
                <w:noProof/>
                <w:webHidden/>
              </w:rPr>
              <w:tab/>
            </w:r>
            <w:r>
              <w:rPr>
                <w:noProof/>
                <w:webHidden/>
              </w:rPr>
              <w:fldChar w:fldCharType="begin"/>
            </w:r>
            <w:r>
              <w:rPr>
                <w:noProof/>
                <w:webHidden/>
              </w:rPr>
              <w:instrText xml:space="preserve"> PAGEREF _Toc456792858 \h </w:instrText>
            </w:r>
            <w:r>
              <w:rPr>
                <w:noProof/>
                <w:webHidden/>
              </w:rPr>
            </w:r>
            <w:r>
              <w:rPr>
                <w:noProof/>
                <w:webHidden/>
              </w:rPr>
              <w:fldChar w:fldCharType="separate"/>
            </w:r>
            <w:r>
              <w:rPr>
                <w:noProof/>
                <w:webHidden/>
              </w:rPr>
              <w:t>39</w:t>
            </w:r>
            <w:r>
              <w:rPr>
                <w:noProof/>
                <w:webHidden/>
              </w:rPr>
              <w:fldChar w:fldCharType="end"/>
            </w:r>
          </w:hyperlink>
        </w:p>
        <w:p w14:paraId="0F11F7DB" w14:textId="77777777" w:rsidR="00977DEC" w:rsidRDefault="00977DEC">
          <w:pPr>
            <w:pStyle w:val="TOC1"/>
            <w:rPr>
              <w:rFonts w:asciiTheme="minorHAnsi" w:hAnsiTheme="minorHAnsi"/>
              <w:b w:val="0"/>
              <w:bCs w:val="0"/>
              <w:noProof/>
              <w:color w:val="auto"/>
              <w:sz w:val="22"/>
              <w:szCs w:val="22"/>
              <w:lang w:eastAsia="en-US"/>
            </w:rPr>
          </w:pPr>
          <w:hyperlink w:anchor="_Toc456792859" w:history="1">
            <w:r w:rsidRPr="00A533F4">
              <w:rPr>
                <w:rStyle w:val="Hyperlink"/>
                <w:noProof/>
                <w14:scene3d>
                  <w14:camera w14:prst="orthographicFront"/>
                  <w14:lightRig w14:rig="threePt" w14:dir="t">
                    <w14:rot w14:lat="0" w14:lon="0" w14:rev="0"/>
                  </w14:lightRig>
                </w14:scene3d>
              </w:rPr>
              <w:t>Chapter 10</w:t>
            </w:r>
            <w:r w:rsidRPr="00A533F4">
              <w:rPr>
                <w:rStyle w:val="Hyperlink"/>
                <w:noProof/>
              </w:rPr>
              <w:t xml:space="preserve"> Clipping Volumes</w:t>
            </w:r>
            <w:r>
              <w:rPr>
                <w:noProof/>
                <w:webHidden/>
              </w:rPr>
              <w:tab/>
            </w:r>
            <w:r>
              <w:rPr>
                <w:noProof/>
                <w:webHidden/>
              </w:rPr>
              <w:fldChar w:fldCharType="begin"/>
            </w:r>
            <w:r>
              <w:rPr>
                <w:noProof/>
                <w:webHidden/>
              </w:rPr>
              <w:instrText xml:space="preserve"> PAGEREF _Toc456792859 \h </w:instrText>
            </w:r>
            <w:r>
              <w:rPr>
                <w:noProof/>
                <w:webHidden/>
              </w:rPr>
            </w:r>
            <w:r>
              <w:rPr>
                <w:noProof/>
                <w:webHidden/>
              </w:rPr>
              <w:fldChar w:fldCharType="separate"/>
            </w:r>
            <w:r>
              <w:rPr>
                <w:noProof/>
                <w:webHidden/>
              </w:rPr>
              <w:t>40</w:t>
            </w:r>
            <w:r>
              <w:rPr>
                <w:noProof/>
                <w:webHidden/>
              </w:rPr>
              <w:fldChar w:fldCharType="end"/>
            </w:r>
          </w:hyperlink>
        </w:p>
        <w:p w14:paraId="3F5E3432" w14:textId="77777777" w:rsidR="00977DEC" w:rsidRDefault="00977DEC">
          <w:pPr>
            <w:pStyle w:val="TOC2"/>
            <w:rPr>
              <w:rFonts w:asciiTheme="minorHAnsi" w:hAnsiTheme="minorHAnsi"/>
              <w:noProof/>
              <w:color w:val="auto"/>
              <w:lang w:eastAsia="en-US"/>
            </w:rPr>
          </w:pPr>
          <w:hyperlink w:anchor="_Toc456792860" w:history="1">
            <w:r w:rsidRPr="00A533F4">
              <w:rPr>
                <w:rStyle w:val="Hyperlink"/>
                <w:noProof/>
              </w:rPr>
              <w:t>Clipping Plane Display Controls</w:t>
            </w:r>
          </w:hyperlink>
        </w:p>
        <w:p w14:paraId="1C053F61" w14:textId="77777777" w:rsidR="00977DEC" w:rsidRDefault="00977DEC">
          <w:pPr>
            <w:pStyle w:val="TOC2"/>
            <w:rPr>
              <w:rFonts w:asciiTheme="minorHAnsi" w:hAnsiTheme="minorHAnsi"/>
              <w:noProof/>
              <w:color w:val="auto"/>
              <w:lang w:eastAsia="en-US"/>
            </w:rPr>
          </w:pPr>
          <w:hyperlink w:anchor="_Toc456792861" w:history="1">
            <w:r w:rsidRPr="00A533F4">
              <w:rPr>
                <w:rStyle w:val="Hyperlink"/>
                <w:noProof/>
              </w:rPr>
              <w:t>Clipping Plane Translations</w:t>
            </w:r>
          </w:hyperlink>
        </w:p>
        <w:p w14:paraId="105D1E38" w14:textId="77777777" w:rsidR="00977DEC" w:rsidRDefault="00977DEC">
          <w:pPr>
            <w:pStyle w:val="TOC2"/>
            <w:rPr>
              <w:rFonts w:asciiTheme="minorHAnsi" w:hAnsiTheme="minorHAnsi"/>
              <w:noProof/>
              <w:color w:val="auto"/>
              <w:lang w:eastAsia="en-US"/>
            </w:rPr>
          </w:pPr>
          <w:hyperlink w:anchor="_Toc456792862" w:history="1">
            <w:r w:rsidRPr="00A533F4">
              <w:rPr>
                <w:rStyle w:val="Hyperlink"/>
                <w:noProof/>
              </w:rPr>
              <w:t>Clipping Plane Rotations</w:t>
            </w:r>
          </w:hyperlink>
        </w:p>
        <w:p w14:paraId="5F5D03BD" w14:textId="77777777" w:rsidR="00977DEC" w:rsidRDefault="00977DEC">
          <w:pPr>
            <w:pStyle w:val="TOC1"/>
            <w:rPr>
              <w:rFonts w:asciiTheme="minorHAnsi" w:hAnsiTheme="minorHAnsi"/>
              <w:b w:val="0"/>
              <w:bCs w:val="0"/>
              <w:noProof/>
              <w:color w:val="auto"/>
              <w:sz w:val="22"/>
              <w:szCs w:val="22"/>
              <w:lang w:eastAsia="en-US"/>
            </w:rPr>
          </w:pPr>
          <w:hyperlink w:anchor="_Toc456792863" w:history="1">
            <w:r w:rsidRPr="00A533F4">
              <w:rPr>
                <w:rStyle w:val="Hyperlink"/>
                <w:noProof/>
                <w14:scene3d>
                  <w14:camera w14:prst="orthographicFront"/>
                  <w14:lightRig w14:rig="threePt" w14:dir="t">
                    <w14:rot w14:lat="0" w14:lon="0" w14:rev="0"/>
                  </w14:lightRig>
                </w14:scene3d>
              </w:rPr>
              <w:t>Chapter 11</w:t>
            </w:r>
            <w:r w:rsidRPr="00A533F4">
              <w:rPr>
                <w:rStyle w:val="Hyperlink"/>
                <w:noProof/>
              </w:rPr>
              <w:t xml:space="preserve"> Adjusting Mesh Properties</w:t>
            </w:r>
            <w:r>
              <w:rPr>
                <w:noProof/>
                <w:webHidden/>
              </w:rPr>
              <w:tab/>
            </w:r>
            <w:r>
              <w:rPr>
                <w:noProof/>
                <w:webHidden/>
              </w:rPr>
              <w:fldChar w:fldCharType="begin"/>
            </w:r>
            <w:r>
              <w:rPr>
                <w:noProof/>
                <w:webHidden/>
              </w:rPr>
              <w:instrText xml:space="preserve"> PAGEREF _Toc456792863 \h </w:instrText>
            </w:r>
            <w:r>
              <w:rPr>
                <w:noProof/>
                <w:webHidden/>
              </w:rPr>
            </w:r>
            <w:r>
              <w:rPr>
                <w:noProof/>
                <w:webHidden/>
              </w:rPr>
              <w:fldChar w:fldCharType="separate"/>
            </w:r>
            <w:r>
              <w:rPr>
                <w:noProof/>
                <w:webHidden/>
              </w:rPr>
              <w:t>42</w:t>
            </w:r>
            <w:r>
              <w:rPr>
                <w:noProof/>
                <w:webHidden/>
              </w:rPr>
              <w:fldChar w:fldCharType="end"/>
            </w:r>
          </w:hyperlink>
        </w:p>
        <w:p w14:paraId="0E6548BF" w14:textId="77777777" w:rsidR="00977DEC" w:rsidRDefault="00977DEC">
          <w:pPr>
            <w:pStyle w:val="TOC2"/>
            <w:rPr>
              <w:rFonts w:asciiTheme="minorHAnsi" w:hAnsiTheme="minorHAnsi"/>
              <w:noProof/>
              <w:color w:val="auto"/>
              <w:lang w:eastAsia="en-US"/>
            </w:rPr>
          </w:pPr>
          <w:hyperlink w:anchor="_Toc456792864" w:history="1">
            <w:r w:rsidRPr="00A533F4">
              <w:rPr>
                <w:rStyle w:val="Hyperlink"/>
                <w:noProof/>
              </w:rPr>
              <w:t>Basic Mesh Properties</w:t>
            </w:r>
          </w:hyperlink>
        </w:p>
        <w:p w14:paraId="5EA48E1E" w14:textId="77777777" w:rsidR="00977DEC" w:rsidRDefault="00977DEC">
          <w:pPr>
            <w:pStyle w:val="TOC2"/>
            <w:rPr>
              <w:rFonts w:asciiTheme="minorHAnsi" w:hAnsiTheme="minorHAnsi"/>
              <w:noProof/>
              <w:color w:val="auto"/>
              <w:lang w:eastAsia="en-US"/>
            </w:rPr>
          </w:pPr>
          <w:hyperlink w:anchor="_Toc456792865" w:history="1">
            <w:r w:rsidRPr="00A533F4">
              <w:rPr>
                <w:rStyle w:val="Hyperlink"/>
                <w:noProof/>
              </w:rPr>
              <w:t>Mesh Manipulations</w:t>
            </w:r>
          </w:hyperlink>
        </w:p>
        <w:p w14:paraId="69ED00B8" w14:textId="77777777" w:rsidR="00977DEC" w:rsidRDefault="00977DEC">
          <w:pPr>
            <w:pStyle w:val="TOC1"/>
            <w:rPr>
              <w:rFonts w:asciiTheme="minorHAnsi" w:hAnsiTheme="minorHAnsi"/>
              <w:b w:val="0"/>
              <w:bCs w:val="0"/>
              <w:noProof/>
              <w:color w:val="auto"/>
              <w:sz w:val="22"/>
              <w:szCs w:val="22"/>
              <w:lang w:eastAsia="en-US"/>
            </w:rPr>
          </w:pPr>
          <w:hyperlink w:anchor="_Toc456792866" w:history="1">
            <w:r w:rsidRPr="00A533F4">
              <w:rPr>
                <w:rStyle w:val="Hyperlink"/>
                <w:noProof/>
                <w14:scene3d>
                  <w14:camera w14:prst="orthographicFront"/>
                  <w14:lightRig w14:rig="threePt" w14:dir="t">
                    <w14:rot w14:lat="0" w14:lon="0" w14:rev="0"/>
                  </w14:lightRig>
                </w14:scene3d>
              </w:rPr>
              <w:t>Chapter 12</w:t>
            </w:r>
            <w:r w:rsidRPr="00A533F4">
              <w:rPr>
                <w:rStyle w:val="Hyperlink"/>
                <w:noProof/>
              </w:rPr>
              <w:t xml:space="preserve"> Movie Playback and Export</w:t>
            </w:r>
            <w:r>
              <w:rPr>
                <w:noProof/>
                <w:webHidden/>
              </w:rPr>
              <w:tab/>
            </w:r>
            <w:r>
              <w:rPr>
                <w:noProof/>
                <w:webHidden/>
              </w:rPr>
              <w:fldChar w:fldCharType="begin"/>
            </w:r>
            <w:r>
              <w:rPr>
                <w:noProof/>
                <w:webHidden/>
              </w:rPr>
              <w:instrText xml:space="preserve"> PAGEREF _Toc456792866 \h </w:instrText>
            </w:r>
            <w:r>
              <w:rPr>
                <w:noProof/>
                <w:webHidden/>
              </w:rPr>
            </w:r>
            <w:r>
              <w:rPr>
                <w:noProof/>
                <w:webHidden/>
              </w:rPr>
              <w:fldChar w:fldCharType="separate"/>
            </w:r>
            <w:r>
              <w:rPr>
                <w:noProof/>
                <w:webHidden/>
              </w:rPr>
              <w:t>44</w:t>
            </w:r>
            <w:r>
              <w:rPr>
                <w:noProof/>
                <w:webHidden/>
              </w:rPr>
              <w:fldChar w:fldCharType="end"/>
            </w:r>
          </w:hyperlink>
        </w:p>
        <w:p w14:paraId="44417B4B" w14:textId="77777777" w:rsidR="00977DEC" w:rsidRDefault="00977DEC">
          <w:pPr>
            <w:pStyle w:val="TOC2"/>
            <w:rPr>
              <w:rFonts w:asciiTheme="minorHAnsi" w:hAnsiTheme="minorHAnsi"/>
              <w:noProof/>
              <w:color w:val="auto"/>
              <w:lang w:eastAsia="en-US"/>
            </w:rPr>
          </w:pPr>
          <w:hyperlink w:anchor="_Toc456792867" w:history="1">
            <w:r w:rsidRPr="00A533F4">
              <w:rPr>
                <w:rStyle w:val="Hyperlink"/>
                <w:noProof/>
              </w:rPr>
              <w:t>Basic Movie Operations</w:t>
            </w:r>
          </w:hyperlink>
        </w:p>
        <w:p w14:paraId="1F23CE08" w14:textId="77777777" w:rsidR="00977DEC" w:rsidRDefault="00977DEC">
          <w:pPr>
            <w:pStyle w:val="TOC2"/>
            <w:rPr>
              <w:rFonts w:asciiTheme="minorHAnsi" w:hAnsiTheme="minorHAnsi"/>
              <w:noProof/>
              <w:color w:val="auto"/>
              <w:lang w:eastAsia="en-US"/>
            </w:rPr>
          </w:pPr>
          <w:hyperlink w:anchor="_Toc456792868" w:history="1">
            <w:r w:rsidRPr="00A533F4">
              <w:rPr>
                <w:rStyle w:val="Hyperlink"/>
                <w:noProof/>
              </w:rPr>
              <w:t>Advanced Key Frame Movies</w:t>
            </w:r>
          </w:hyperlink>
        </w:p>
        <w:p w14:paraId="3BA3BDF5" w14:textId="77777777" w:rsidR="00977DEC" w:rsidRDefault="00977DEC">
          <w:pPr>
            <w:pStyle w:val="TOC2"/>
            <w:rPr>
              <w:rFonts w:asciiTheme="minorHAnsi" w:hAnsiTheme="minorHAnsi"/>
              <w:noProof/>
              <w:color w:val="auto"/>
              <w:lang w:eastAsia="en-US"/>
            </w:rPr>
          </w:pPr>
          <w:hyperlink w:anchor="_Toc456792869" w:history="1">
            <w:r w:rsidRPr="00A533F4">
              <w:rPr>
                <w:rStyle w:val="Hyperlink"/>
                <w:noProof/>
              </w:rPr>
              <w:t>Automatic Key Generation</w:t>
            </w:r>
          </w:hyperlink>
        </w:p>
        <w:p w14:paraId="13BB2A90" w14:textId="77777777" w:rsidR="00977DEC" w:rsidRDefault="00977DEC">
          <w:pPr>
            <w:pStyle w:val="TOC2"/>
            <w:rPr>
              <w:rFonts w:asciiTheme="minorHAnsi" w:hAnsiTheme="minorHAnsi"/>
              <w:noProof/>
              <w:color w:val="auto"/>
              <w:lang w:eastAsia="en-US"/>
            </w:rPr>
          </w:pPr>
          <w:hyperlink w:anchor="_Toc456792870" w:history="1">
            <w:r w:rsidRPr="00A533F4">
              <w:rPr>
                <w:rStyle w:val="Hyperlink"/>
                <w:noProof/>
              </w:rPr>
              <w:t>Frame Cropping</w:t>
            </w:r>
          </w:hyperlink>
        </w:p>
        <w:p w14:paraId="0E5C7F87" w14:textId="77777777" w:rsidR="00977DEC" w:rsidRDefault="00977DEC">
          <w:pPr>
            <w:pStyle w:val="TOC1"/>
            <w:rPr>
              <w:rFonts w:asciiTheme="minorHAnsi" w:hAnsiTheme="minorHAnsi"/>
              <w:b w:val="0"/>
              <w:bCs w:val="0"/>
              <w:noProof/>
              <w:color w:val="auto"/>
              <w:sz w:val="22"/>
              <w:szCs w:val="22"/>
              <w:lang w:eastAsia="en-US"/>
            </w:rPr>
          </w:pPr>
          <w:hyperlink w:anchor="_Toc456792871" w:history="1">
            <w:r w:rsidRPr="00A533F4">
              <w:rPr>
                <w:rStyle w:val="Hyperlink"/>
                <w:noProof/>
                <w14:scene3d>
                  <w14:camera w14:prst="orthographicFront"/>
                  <w14:lightRig w14:rig="threePt" w14:dir="t">
                    <w14:rot w14:lat="0" w14:lon="0" w14:rev="0"/>
                  </w14:lightRig>
                </w14:scene3d>
              </w:rPr>
              <w:t>Chapter 13</w:t>
            </w:r>
            <w:r w:rsidRPr="00A533F4">
              <w:rPr>
                <w:rStyle w:val="Hyperlink"/>
                <w:noProof/>
              </w:rPr>
              <w:t xml:space="preserve"> Batch Processing with 4D Scripts</w:t>
            </w:r>
            <w:r>
              <w:rPr>
                <w:noProof/>
                <w:webHidden/>
              </w:rPr>
              <w:tab/>
            </w:r>
            <w:r>
              <w:rPr>
                <w:noProof/>
                <w:webHidden/>
              </w:rPr>
              <w:fldChar w:fldCharType="begin"/>
            </w:r>
            <w:r>
              <w:rPr>
                <w:noProof/>
                <w:webHidden/>
              </w:rPr>
              <w:instrText xml:space="preserve"> PAGEREF _Toc456792871 \h </w:instrText>
            </w:r>
            <w:r>
              <w:rPr>
                <w:noProof/>
                <w:webHidden/>
              </w:rPr>
            </w:r>
            <w:r>
              <w:rPr>
                <w:noProof/>
                <w:webHidden/>
              </w:rPr>
              <w:fldChar w:fldCharType="separate"/>
            </w:r>
            <w:r>
              <w:rPr>
                <w:noProof/>
                <w:webHidden/>
              </w:rPr>
              <w:t>51</w:t>
            </w:r>
            <w:r>
              <w:rPr>
                <w:noProof/>
                <w:webHidden/>
              </w:rPr>
              <w:fldChar w:fldCharType="end"/>
            </w:r>
          </w:hyperlink>
        </w:p>
        <w:p w14:paraId="0D950DC7" w14:textId="77777777" w:rsidR="00977DEC" w:rsidRDefault="00977DEC">
          <w:pPr>
            <w:pStyle w:val="TOC2"/>
            <w:rPr>
              <w:rFonts w:asciiTheme="minorHAnsi" w:hAnsiTheme="minorHAnsi"/>
              <w:noProof/>
              <w:color w:val="auto"/>
              <w:lang w:eastAsia="en-US"/>
            </w:rPr>
          </w:pPr>
          <w:hyperlink w:anchor="_Toc456792872" w:history="1">
            <w:r w:rsidRPr="00A533F4">
              <w:rPr>
                <w:rStyle w:val="Hyperlink"/>
                <w:noProof/>
              </w:rPr>
              <w:t>4D Script Settings</w:t>
            </w:r>
          </w:hyperlink>
        </w:p>
        <w:p w14:paraId="2A3E3375" w14:textId="77777777" w:rsidR="00977DEC" w:rsidRDefault="00977DEC">
          <w:pPr>
            <w:pStyle w:val="TOC2"/>
            <w:rPr>
              <w:rFonts w:asciiTheme="minorHAnsi" w:hAnsiTheme="minorHAnsi"/>
              <w:noProof/>
              <w:color w:val="auto"/>
              <w:lang w:eastAsia="en-US"/>
            </w:rPr>
          </w:pPr>
          <w:hyperlink w:anchor="_Toc456792873" w:history="1">
            <w:r w:rsidRPr="00A533F4">
              <w:rPr>
                <w:rStyle w:val="Hyperlink"/>
                <w:noProof/>
              </w:rPr>
              <w:t>4D Script Files</w:t>
            </w:r>
          </w:hyperlink>
        </w:p>
        <w:p w14:paraId="2F48D0C5" w14:textId="77777777" w:rsidR="00977DEC" w:rsidRDefault="00977DEC">
          <w:pPr>
            <w:pStyle w:val="TOC2"/>
            <w:rPr>
              <w:rFonts w:asciiTheme="minorHAnsi" w:hAnsiTheme="minorHAnsi"/>
              <w:noProof/>
              <w:color w:val="auto"/>
              <w:lang w:eastAsia="en-US"/>
            </w:rPr>
          </w:pPr>
          <w:hyperlink w:anchor="_Toc456792874" w:history="1">
            <w:r w:rsidRPr="00A533F4">
              <w:rPr>
                <w:rStyle w:val="Hyperlink"/>
                <w:noProof/>
              </w:rPr>
              <w:t>4D Script Tasks</w:t>
            </w:r>
          </w:hyperlink>
        </w:p>
        <w:p w14:paraId="177DD110" w14:textId="77777777" w:rsidR="00977DEC" w:rsidRDefault="00977DEC">
          <w:pPr>
            <w:pStyle w:val="TOC1"/>
            <w:rPr>
              <w:rFonts w:asciiTheme="minorHAnsi" w:hAnsiTheme="minorHAnsi"/>
              <w:b w:val="0"/>
              <w:bCs w:val="0"/>
              <w:noProof/>
              <w:color w:val="auto"/>
              <w:sz w:val="22"/>
              <w:szCs w:val="22"/>
              <w:lang w:eastAsia="en-US"/>
            </w:rPr>
          </w:pPr>
          <w:hyperlink w:anchor="_Toc456792875" w:history="1">
            <w:r w:rsidRPr="00A533F4">
              <w:rPr>
                <w:rStyle w:val="Hyperlink"/>
                <w:noProof/>
                <w14:scene3d>
                  <w14:camera w14:prst="orthographicFront"/>
                  <w14:lightRig w14:rig="threePt" w14:dir="t">
                    <w14:rot w14:lat="0" w14:lon="0" w14:rev="0"/>
                  </w14:lightRig>
                </w14:scene3d>
              </w:rPr>
              <w:t>Chapter 14</w:t>
            </w:r>
            <w:r w:rsidRPr="00A533F4">
              <w:rPr>
                <w:rStyle w:val="Hyperlink"/>
                <w:noProof/>
              </w:rPr>
              <w:t xml:space="preserve"> Managing Projects</w:t>
            </w:r>
            <w:r>
              <w:rPr>
                <w:noProof/>
                <w:webHidden/>
              </w:rPr>
              <w:tab/>
            </w:r>
            <w:r>
              <w:rPr>
                <w:noProof/>
                <w:webHidden/>
              </w:rPr>
              <w:fldChar w:fldCharType="begin"/>
            </w:r>
            <w:r>
              <w:rPr>
                <w:noProof/>
                <w:webHidden/>
              </w:rPr>
              <w:instrText xml:space="preserve"> PAGEREF _Toc456792875 \h </w:instrText>
            </w:r>
            <w:r>
              <w:rPr>
                <w:noProof/>
                <w:webHidden/>
              </w:rPr>
            </w:r>
            <w:r>
              <w:rPr>
                <w:noProof/>
                <w:webHidden/>
              </w:rPr>
              <w:fldChar w:fldCharType="separate"/>
            </w:r>
            <w:r>
              <w:rPr>
                <w:noProof/>
                <w:webHidden/>
              </w:rPr>
              <w:t>59</w:t>
            </w:r>
            <w:r>
              <w:rPr>
                <w:noProof/>
                <w:webHidden/>
              </w:rPr>
              <w:fldChar w:fldCharType="end"/>
            </w:r>
          </w:hyperlink>
        </w:p>
        <w:p w14:paraId="50CA0ED4" w14:textId="77777777" w:rsidR="00977DEC" w:rsidRDefault="00977DEC">
          <w:pPr>
            <w:pStyle w:val="TOC1"/>
            <w:rPr>
              <w:rFonts w:asciiTheme="minorHAnsi" w:hAnsiTheme="minorHAnsi"/>
              <w:b w:val="0"/>
              <w:bCs w:val="0"/>
              <w:noProof/>
              <w:color w:val="auto"/>
              <w:sz w:val="22"/>
              <w:szCs w:val="22"/>
              <w:lang w:eastAsia="en-US"/>
            </w:rPr>
          </w:pPr>
          <w:hyperlink w:anchor="_Toc456792876" w:history="1">
            <w:r w:rsidRPr="00A533F4">
              <w:rPr>
                <w:rStyle w:val="Hyperlink"/>
                <w:noProof/>
                <w14:scene3d>
                  <w14:camera w14:prst="orthographicFront"/>
                  <w14:lightRig w14:rig="threePt" w14:dir="t">
                    <w14:rot w14:lat="0" w14:lon="0" w14:rev="0"/>
                  </w14:lightRig>
                </w14:scene3d>
              </w:rPr>
              <w:t>Chapter 15</w:t>
            </w:r>
            <w:r w:rsidRPr="00A533F4">
              <w:rPr>
                <w:rStyle w:val="Hyperlink"/>
                <w:noProof/>
              </w:rPr>
              <w:t xml:space="preserve"> Paint Selection</w:t>
            </w:r>
            <w:r>
              <w:rPr>
                <w:noProof/>
                <w:webHidden/>
              </w:rPr>
              <w:tab/>
            </w:r>
            <w:r>
              <w:rPr>
                <w:noProof/>
                <w:webHidden/>
              </w:rPr>
              <w:fldChar w:fldCharType="begin"/>
            </w:r>
            <w:r>
              <w:rPr>
                <w:noProof/>
                <w:webHidden/>
              </w:rPr>
              <w:instrText xml:space="preserve"> PAGEREF _Toc456792876 \h </w:instrText>
            </w:r>
            <w:r>
              <w:rPr>
                <w:noProof/>
                <w:webHidden/>
              </w:rPr>
            </w:r>
            <w:r>
              <w:rPr>
                <w:noProof/>
                <w:webHidden/>
              </w:rPr>
              <w:fldChar w:fldCharType="separate"/>
            </w:r>
            <w:r>
              <w:rPr>
                <w:noProof/>
                <w:webHidden/>
              </w:rPr>
              <w:t>61</w:t>
            </w:r>
            <w:r>
              <w:rPr>
                <w:noProof/>
                <w:webHidden/>
              </w:rPr>
              <w:fldChar w:fldCharType="end"/>
            </w:r>
          </w:hyperlink>
        </w:p>
        <w:p w14:paraId="72A7C7CF" w14:textId="77777777" w:rsidR="00977DEC" w:rsidRDefault="00977DEC">
          <w:pPr>
            <w:pStyle w:val="TOC2"/>
            <w:rPr>
              <w:rFonts w:asciiTheme="minorHAnsi" w:hAnsiTheme="minorHAnsi"/>
              <w:noProof/>
              <w:color w:val="auto"/>
              <w:lang w:eastAsia="en-US"/>
            </w:rPr>
          </w:pPr>
          <w:hyperlink w:anchor="_Toc456792877" w:history="1">
            <w:r w:rsidRPr="00A533F4">
              <w:rPr>
                <w:rStyle w:val="Hyperlink"/>
                <w:noProof/>
              </w:rPr>
              <w:t>Brush Types</w:t>
            </w:r>
          </w:hyperlink>
        </w:p>
        <w:p w14:paraId="29A94683" w14:textId="77777777" w:rsidR="00977DEC" w:rsidRDefault="00977DEC">
          <w:pPr>
            <w:pStyle w:val="TOC2"/>
            <w:rPr>
              <w:rFonts w:asciiTheme="minorHAnsi" w:hAnsiTheme="minorHAnsi"/>
              <w:noProof/>
              <w:color w:val="auto"/>
              <w:lang w:eastAsia="en-US"/>
            </w:rPr>
          </w:pPr>
          <w:hyperlink w:anchor="_Toc456792878" w:history="1">
            <w:r w:rsidRPr="00A533F4">
              <w:rPr>
                <w:rStyle w:val="Hyperlink"/>
                <w:noProof/>
              </w:rPr>
              <w:t>Brush History</w:t>
            </w:r>
          </w:hyperlink>
        </w:p>
        <w:p w14:paraId="5E02E23C" w14:textId="77777777" w:rsidR="00977DEC" w:rsidRDefault="00977DEC">
          <w:pPr>
            <w:pStyle w:val="TOC2"/>
            <w:rPr>
              <w:rFonts w:asciiTheme="minorHAnsi" w:hAnsiTheme="minorHAnsi"/>
              <w:noProof/>
              <w:color w:val="auto"/>
              <w:lang w:eastAsia="en-US"/>
            </w:rPr>
          </w:pPr>
          <w:hyperlink w:anchor="_Toc456792879" w:history="1">
            <w:r w:rsidRPr="00A533F4">
              <w:rPr>
                <w:rStyle w:val="Hyperlink"/>
                <w:noProof/>
              </w:rPr>
              <w:t>Selection Settings</w:t>
            </w:r>
          </w:hyperlink>
        </w:p>
        <w:p w14:paraId="2FADFF0D" w14:textId="77777777" w:rsidR="00977DEC" w:rsidRDefault="00977DEC">
          <w:pPr>
            <w:pStyle w:val="TOC2"/>
            <w:rPr>
              <w:rFonts w:asciiTheme="minorHAnsi" w:hAnsiTheme="minorHAnsi"/>
              <w:noProof/>
              <w:color w:val="auto"/>
              <w:lang w:eastAsia="en-US"/>
            </w:rPr>
          </w:pPr>
          <w:hyperlink w:anchor="_Toc456792880" w:history="1">
            <w:r w:rsidRPr="00A533F4">
              <w:rPr>
                <w:rStyle w:val="Hyperlink"/>
                <w:noProof/>
              </w:rPr>
              <w:t>Brush Properties</w:t>
            </w:r>
          </w:hyperlink>
        </w:p>
        <w:p w14:paraId="411E54BD" w14:textId="77777777" w:rsidR="00977DEC" w:rsidRDefault="00977DEC">
          <w:pPr>
            <w:pStyle w:val="TOC2"/>
            <w:rPr>
              <w:rFonts w:asciiTheme="minorHAnsi" w:hAnsiTheme="minorHAnsi"/>
              <w:noProof/>
              <w:color w:val="auto"/>
              <w:lang w:eastAsia="en-US"/>
            </w:rPr>
          </w:pPr>
          <w:hyperlink w:anchor="_Toc456792881" w:history="1">
            <w:r w:rsidRPr="00A533F4">
              <w:rPr>
                <w:rStyle w:val="Hyperlink"/>
                <w:noProof/>
              </w:rPr>
              <w:t>Creating New Channels from Selection</w:t>
            </w:r>
          </w:hyperlink>
        </w:p>
        <w:p w14:paraId="43A5A748" w14:textId="77777777" w:rsidR="00977DEC" w:rsidRDefault="00977DEC">
          <w:pPr>
            <w:pStyle w:val="TOC1"/>
            <w:rPr>
              <w:rFonts w:asciiTheme="minorHAnsi" w:hAnsiTheme="minorHAnsi"/>
              <w:b w:val="0"/>
              <w:bCs w:val="0"/>
              <w:noProof/>
              <w:color w:val="auto"/>
              <w:sz w:val="22"/>
              <w:szCs w:val="22"/>
              <w:lang w:eastAsia="en-US"/>
            </w:rPr>
          </w:pPr>
          <w:hyperlink w:anchor="_Toc456792882" w:history="1">
            <w:r w:rsidRPr="00A533F4">
              <w:rPr>
                <w:rStyle w:val="Hyperlink"/>
                <w:noProof/>
                <w14:scene3d>
                  <w14:camera w14:prst="orthographicFront"/>
                  <w14:lightRig w14:rig="threePt" w14:dir="t">
                    <w14:rot w14:lat="0" w14:lon="0" w14:rev="0"/>
                  </w14:lightRig>
                </w14:scene3d>
              </w:rPr>
              <w:t>Chapter 16</w:t>
            </w:r>
            <w:r w:rsidRPr="00A533F4">
              <w:rPr>
                <w:rStyle w:val="Hyperlink"/>
                <w:noProof/>
              </w:rPr>
              <w:t xml:space="preserve"> Measurement</w:t>
            </w:r>
            <w:r>
              <w:rPr>
                <w:noProof/>
                <w:webHidden/>
              </w:rPr>
              <w:tab/>
            </w:r>
            <w:r>
              <w:rPr>
                <w:noProof/>
                <w:webHidden/>
              </w:rPr>
              <w:fldChar w:fldCharType="begin"/>
            </w:r>
            <w:r>
              <w:rPr>
                <w:noProof/>
                <w:webHidden/>
              </w:rPr>
              <w:instrText xml:space="preserve"> PAGEREF _Toc456792882 \h </w:instrText>
            </w:r>
            <w:r>
              <w:rPr>
                <w:noProof/>
                <w:webHidden/>
              </w:rPr>
            </w:r>
            <w:r>
              <w:rPr>
                <w:noProof/>
                <w:webHidden/>
              </w:rPr>
              <w:fldChar w:fldCharType="separate"/>
            </w:r>
            <w:r>
              <w:rPr>
                <w:noProof/>
                <w:webHidden/>
              </w:rPr>
              <w:t>65</w:t>
            </w:r>
            <w:r>
              <w:rPr>
                <w:noProof/>
                <w:webHidden/>
              </w:rPr>
              <w:fldChar w:fldCharType="end"/>
            </w:r>
          </w:hyperlink>
        </w:p>
        <w:p w14:paraId="450F6014" w14:textId="77777777" w:rsidR="00977DEC" w:rsidRDefault="00977DEC">
          <w:pPr>
            <w:pStyle w:val="TOC2"/>
            <w:rPr>
              <w:rFonts w:asciiTheme="minorHAnsi" w:hAnsiTheme="minorHAnsi"/>
              <w:noProof/>
              <w:color w:val="auto"/>
              <w:lang w:eastAsia="en-US"/>
            </w:rPr>
          </w:pPr>
          <w:hyperlink w:anchor="_Toc456792883" w:history="1">
            <w:r w:rsidRPr="00A533F4">
              <w:rPr>
                <w:rStyle w:val="Hyperlink"/>
                <w:noProof/>
              </w:rPr>
              <w:t>Measurement Tool Types</w:t>
            </w:r>
          </w:hyperlink>
        </w:p>
        <w:p w14:paraId="79E5C0D2" w14:textId="77777777" w:rsidR="00977DEC" w:rsidRDefault="00977DEC">
          <w:pPr>
            <w:pStyle w:val="TOC2"/>
            <w:rPr>
              <w:rFonts w:asciiTheme="minorHAnsi" w:hAnsiTheme="minorHAnsi"/>
              <w:noProof/>
              <w:color w:val="auto"/>
              <w:lang w:eastAsia="en-US"/>
            </w:rPr>
          </w:pPr>
          <w:hyperlink w:anchor="_Toc456792884" w:history="1">
            <w:r w:rsidRPr="00A533F4">
              <w:rPr>
                <w:rStyle w:val="Hyperlink"/>
                <w:noProof/>
              </w:rPr>
              <w:t>Profiling</w:t>
            </w:r>
          </w:hyperlink>
        </w:p>
        <w:p w14:paraId="7E232528" w14:textId="77777777" w:rsidR="00977DEC" w:rsidRDefault="00977DEC">
          <w:pPr>
            <w:pStyle w:val="TOC2"/>
            <w:rPr>
              <w:rFonts w:asciiTheme="minorHAnsi" w:hAnsiTheme="minorHAnsi"/>
              <w:noProof/>
              <w:color w:val="auto"/>
              <w:lang w:eastAsia="en-US"/>
            </w:rPr>
          </w:pPr>
          <w:hyperlink w:anchor="_Toc456792885" w:history="1">
            <w:r w:rsidRPr="00A533F4">
              <w:rPr>
                <w:rStyle w:val="Hyperlink"/>
                <w:noProof/>
              </w:rPr>
              <w:t>Making Changes to Measurement Tools</w:t>
            </w:r>
          </w:hyperlink>
        </w:p>
        <w:p w14:paraId="25556CE3" w14:textId="77777777" w:rsidR="00977DEC" w:rsidRDefault="00977DEC">
          <w:pPr>
            <w:pStyle w:val="TOC1"/>
            <w:rPr>
              <w:rFonts w:asciiTheme="minorHAnsi" w:hAnsiTheme="minorHAnsi"/>
              <w:b w:val="0"/>
              <w:bCs w:val="0"/>
              <w:noProof/>
              <w:color w:val="auto"/>
              <w:sz w:val="22"/>
              <w:szCs w:val="22"/>
              <w:lang w:eastAsia="en-US"/>
            </w:rPr>
          </w:pPr>
          <w:hyperlink w:anchor="_Toc456792886" w:history="1">
            <w:r w:rsidRPr="00A533F4">
              <w:rPr>
                <w:rStyle w:val="Hyperlink"/>
                <w:noProof/>
                <w14:scene3d>
                  <w14:camera w14:prst="orthographicFront"/>
                  <w14:lightRig w14:rig="threePt" w14:dir="t">
                    <w14:rot w14:lat="0" w14:lon="0" w14:rev="0"/>
                  </w14:lightRig>
                </w14:scene3d>
              </w:rPr>
              <w:t>Chapter 17</w:t>
            </w:r>
            <w:r w:rsidRPr="00A533F4">
              <w:rPr>
                <w:rStyle w:val="Hyperlink"/>
                <w:noProof/>
              </w:rPr>
              <w:t xml:space="preserve"> Component Analysis</w:t>
            </w:r>
            <w:r>
              <w:rPr>
                <w:noProof/>
                <w:webHidden/>
              </w:rPr>
              <w:tab/>
            </w:r>
            <w:r>
              <w:rPr>
                <w:noProof/>
                <w:webHidden/>
              </w:rPr>
              <w:fldChar w:fldCharType="begin"/>
            </w:r>
            <w:r>
              <w:rPr>
                <w:noProof/>
                <w:webHidden/>
              </w:rPr>
              <w:instrText xml:space="preserve"> PAGEREF _Toc456792886 \h </w:instrText>
            </w:r>
            <w:r>
              <w:rPr>
                <w:noProof/>
                <w:webHidden/>
              </w:rPr>
            </w:r>
            <w:r>
              <w:rPr>
                <w:noProof/>
                <w:webHidden/>
              </w:rPr>
              <w:fldChar w:fldCharType="separate"/>
            </w:r>
            <w:r>
              <w:rPr>
                <w:noProof/>
                <w:webHidden/>
              </w:rPr>
              <w:t>69</w:t>
            </w:r>
            <w:r>
              <w:rPr>
                <w:noProof/>
                <w:webHidden/>
              </w:rPr>
              <w:fldChar w:fldCharType="end"/>
            </w:r>
          </w:hyperlink>
        </w:p>
        <w:p w14:paraId="593F15F5" w14:textId="77777777" w:rsidR="00977DEC" w:rsidRDefault="00977DEC">
          <w:pPr>
            <w:pStyle w:val="TOC2"/>
            <w:rPr>
              <w:rFonts w:asciiTheme="minorHAnsi" w:hAnsiTheme="minorHAnsi"/>
              <w:noProof/>
              <w:color w:val="auto"/>
              <w:lang w:eastAsia="en-US"/>
            </w:rPr>
          </w:pPr>
          <w:hyperlink w:anchor="_Toc456792887" w:history="1">
            <w:r w:rsidRPr="00A533F4">
              <w:rPr>
                <w:rStyle w:val="Hyperlink"/>
                <w:noProof/>
              </w:rPr>
              <w:t>Basic Settings for Component Generation</w:t>
            </w:r>
          </w:hyperlink>
        </w:p>
        <w:p w14:paraId="643A3B82" w14:textId="77777777" w:rsidR="00977DEC" w:rsidRDefault="00977DEC">
          <w:pPr>
            <w:pStyle w:val="TOC2"/>
            <w:rPr>
              <w:rFonts w:asciiTheme="minorHAnsi" w:hAnsiTheme="minorHAnsi"/>
              <w:noProof/>
              <w:color w:val="auto"/>
              <w:lang w:eastAsia="en-US"/>
            </w:rPr>
          </w:pPr>
          <w:hyperlink w:anchor="_Toc456792888" w:history="1">
            <w:r w:rsidRPr="00A533F4">
              <w:rPr>
                <w:rStyle w:val="Hyperlink"/>
                <w:noProof/>
              </w:rPr>
              <w:t>Advanced Settings for Component Generation</w:t>
            </w:r>
          </w:hyperlink>
        </w:p>
        <w:p w14:paraId="2909CC76" w14:textId="77777777" w:rsidR="00977DEC" w:rsidRDefault="00977DEC">
          <w:pPr>
            <w:pStyle w:val="TOC2"/>
            <w:rPr>
              <w:rFonts w:asciiTheme="minorHAnsi" w:hAnsiTheme="minorHAnsi"/>
              <w:noProof/>
              <w:color w:val="auto"/>
              <w:lang w:eastAsia="en-US"/>
            </w:rPr>
          </w:pPr>
          <w:hyperlink w:anchor="_Toc456792889" w:history="1">
            <w:r w:rsidRPr="00A533F4">
              <w:rPr>
                <w:rStyle w:val="Hyperlink"/>
                <w:noProof/>
              </w:rPr>
              <w:t>Component Analysis</w:t>
            </w:r>
          </w:hyperlink>
        </w:p>
        <w:p w14:paraId="77F5835C" w14:textId="77777777" w:rsidR="00977DEC" w:rsidRDefault="00977DEC">
          <w:pPr>
            <w:pStyle w:val="TOC1"/>
            <w:rPr>
              <w:rFonts w:asciiTheme="minorHAnsi" w:hAnsiTheme="minorHAnsi"/>
              <w:b w:val="0"/>
              <w:bCs w:val="0"/>
              <w:noProof/>
              <w:color w:val="auto"/>
              <w:sz w:val="22"/>
              <w:szCs w:val="22"/>
              <w:lang w:eastAsia="en-US"/>
            </w:rPr>
          </w:pPr>
          <w:hyperlink w:anchor="_Toc456792890" w:history="1">
            <w:r w:rsidRPr="00A533F4">
              <w:rPr>
                <w:rStyle w:val="Hyperlink"/>
                <w:noProof/>
                <w14:scene3d>
                  <w14:camera w14:prst="orthographicFront"/>
                  <w14:lightRig w14:rig="threePt" w14:dir="t">
                    <w14:rot w14:lat="0" w14:lon="0" w14:rev="0"/>
                  </w14:lightRig>
                </w14:scene3d>
              </w:rPr>
              <w:t>Chapter 18</w:t>
            </w:r>
            <w:r w:rsidRPr="00A533F4">
              <w:rPr>
                <w:rStyle w:val="Hyperlink"/>
                <w:noProof/>
              </w:rPr>
              <w:t xml:space="preserve"> Processing and Analyzing Volumes</w:t>
            </w:r>
            <w:r>
              <w:rPr>
                <w:noProof/>
                <w:webHidden/>
              </w:rPr>
              <w:tab/>
            </w:r>
            <w:r>
              <w:rPr>
                <w:noProof/>
                <w:webHidden/>
              </w:rPr>
              <w:fldChar w:fldCharType="begin"/>
            </w:r>
            <w:r>
              <w:rPr>
                <w:noProof/>
                <w:webHidden/>
              </w:rPr>
              <w:instrText xml:space="preserve"> PAGEREF _Toc456792890 \h </w:instrText>
            </w:r>
            <w:r>
              <w:rPr>
                <w:noProof/>
                <w:webHidden/>
              </w:rPr>
            </w:r>
            <w:r>
              <w:rPr>
                <w:noProof/>
                <w:webHidden/>
              </w:rPr>
              <w:fldChar w:fldCharType="separate"/>
            </w:r>
            <w:r>
              <w:rPr>
                <w:noProof/>
                <w:webHidden/>
              </w:rPr>
              <w:t>79</w:t>
            </w:r>
            <w:r>
              <w:rPr>
                <w:noProof/>
                <w:webHidden/>
              </w:rPr>
              <w:fldChar w:fldCharType="end"/>
            </w:r>
          </w:hyperlink>
        </w:p>
        <w:p w14:paraId="20BD5EFA" w14:textId="77777777" w:rsidR="00977DEC" w:rsidRDefault="00977DEC">
          <w:pPr>
            <w:pStyle w:val="TOC2"/>
            <w:rPr>
              <w:rFonts w:asciiTheme="minorHAnsi" w:hAnsiTheme="minorHAnsi"/>
              <w:noProof/>
              <w:color w:val="auto"/>
              <w:lang w:eastAsia="en-US"/>
            </w:rPr>
          </w:pPr>
          <w:hyperlink w:anchor="_Toc456792891" w:history="1">
            <w:r w:rsidRPr="00A533F4">
              <w:rPr>
                <w:rStyle w:val="Hyperlink"/>
                <w:noProof/>
              </w:rPr>
              <w:t>Volume Size</w:t>
            </w:r>
          </w:hyperlink>
        </w:p>
        <w:p w14:paraId="1BF16EB8" w14:textId="77777777" w:rsidR="00977DEC" w:rsidRDefault="00977DEC">
          <w:pPr>
            <w:pStyle w:val="TOC2"/>
            <w:rPr>
              <w:rFonts w:asciiTheme="minorHAnsi" w:hAnsiTheme="minorHAnsi"/>
              <w:noProof/>
              <w:color w:val="auto"/>
              <w:lang w:eastAsia="en-US"/>
            </w:rPr>
          </w:pPr>
          <w:hyperlink w:anchor="_Toc456792892" w:history="1">
            <w:r w:rsidRPr="00A533F4">
              <w:rPr>
                <w:rStyle w:val="Hyperlink"/>
                <w:noProof/>
              </w:rPr>
              <w:t>Noise Reduction</w:t>
            </w:r>
          </w:hyperlink>
        </w:p>
        <w:p w14:paraId="183150C7" w14:textId="77777777" w:rsidR="00977DEC" w:rsidRDefault="00977DEC">
          <w:pPr>
            <w:pStyle w:val="TOC2"/>
            <w:rPr>
              <w:rFonts w:asciiTheme="minorHAnsi" w:hAnsiTheme="minorHAnsi"/>
              <w:noProof/>
              <w:color w:val="auto"/>
              <w:lang w:eastAsia="en-US"/>
            </w:rPr>
          </w:pPr>
          <w:hyperlink w:anchor="_Toc456792893" w:history="1">
            <w:r w:rsidRPr="00A533F4">
              <w:rPr>
                <w:rStyle w:val="Hyperlink"/>
                <w:noProof/>
              </w:rPr>
              <w:t>Volume Channel Calculations</w:t>
            </w:r>
          </w:hyperlink>
        </w:p>
        <w:p w14:paraId="36F4A428" w14:textId="77777777" w:rsidR="00977DEC" w:rsidRDefault="00977DEC">
          <w:pPr>
            <w:pStyle w:val="TOC2"/>
            <w:rPr>
              <w:rFonts w:asciiTheme="minorHAnsi" w:hAnsiTheme="minorHAnsi"/>
              <w:noProof/>
              <w:color w:val="auto"/>
              <w:lang w:eastAsia="en-US"/>
            </w:rPr>
          </w:pPr>
          <w:hyperlink w:anchor="_Toc456792894" w:history="1">
            <w:r w:rsidRPr="00A533F4">
              <w:rPr>
                <w:rStyle w:val="Hyperlink"/>
                <w:noProof/>
              </w:rPr>
              <w:t>Colocalization Analysis</w:t>
            </w:r>
          </w:hyperlink>
        </w:p>
        <w:p w14:paraId="624A5F68" w14:textId="77777777" w:rsidR="00977DEC" w:rsidRDefault="00977DEC">
          <w:pPr>
            <w:pStyle w:val="TOC1"/>
            <w:rPr>
              <w:rFonts w:asciiTheme="minorHAnsi" w:hAnsiTheme="minorHAnsi"/>
              <w:b w:val="0"/>
              <w:bCs w:val="0"/>
              <w:noProof/>
              <w:color w:val="auto"/>
              <w:sz w:val="22"/>
              <w:szCs w:val="22"/>
              <w:lang w:eastAsia="en-US"/>
            </w:rPr>
          </w:pPr>
          <w:hyperlink w:anchor="_Toc456792895" w:history="1">
            <w:r w:rsidRPr="00A533F4">
              <w:rPr>
                <w:rStyle w:val="Hyperlink"/>
                <w:noProof/>
                <w14:scene3d>
                  <w14:camera w14:prst="orthographicFront"/>
                  <w14:lightRig w14:rig="threePt" w14:dir="t">
                    <w14:rot w14:lat="0" w14:lon="0" w14:rev="0"/>
                  </w14:lightRig>
                </w14:scene3d>
              </w:rPr>
              <w:t>Chapter 19</w:t>
            </w:r>
            <w:r w:rsidRPr="00A533F4">
              <w:rPr>
                <w:rStyle w:val="Hyperlink"/>
                <w:noProof/>
              </w:rPr>
              <w:t xml:space="preserve"> Tracking</w:t>
            </w:r>
            <w:r>
              <w:rPr>
                <w:noProof/>
                <w:webHidden/>
              </w:rPr>
              <w:tab/>
            </w:r>
            <w:r>
              <w:rPr>
                <w:noProof/>
                <w:webHidden/>
              </w:rPr>
              <w:fldChar w:fldCharType="begin"/>
            </w:r>
            <w:r>
              <w:rPr>
                <w:noProof/>
                <w:webHidden/>
              </w:rPr>
              <w:instrText xml:space="preserve"> PAGEREF _Toc456792895 \h </w:instrText>
            </w:r>
            <w:r>
              <w:rPr>
                <w:noProof/>
                <w:webHidden/>
              </w:rPr>
            </w:r>
            <w:r>
              <w:rPr>
                <w:noProof/>
                <w:webHidden/>
              </w:rPr>
              <w:fldChar w:fldCharType="separate"/>
            </w:r>
            <w:r>
              <w:rPr>
                <w:noProof/>
                <w:webHidden/>
              </w:rPr>
              <w:t>84</w:t>
            </w:r>
            <w:r>
              <w:rPr>
                <w:noProof/>
                <w:webHidden/>
              </w:rPr>
              <w:fldChar w:fldCharType="end"/>
            </w:r>
          </w:hyperlink>
        </w:p>
        <w:p w14:paraId="5A3B008E" w14:textId="77777777" w:rsidR="00977DEC" w:rsidRDefault="00977DEC">
          <w:pPr>
            <w:pStyle w:val="TOC2"/>
            <w:rPr>
              <w:rFonts w:asciiTheme="minorHAnsi" w:hAnsiTheme="minorHAnsi"/>
              <w:noProof/>
              <w:color w:val="auto"/>
              <w:lang w:eastAsia="en-US"/>
            </w:rPr>
          </w:pPr>
          <w:hyperlink w:anchor="_Toc456792896" w:history="1">
            <w:r w:rsidRPr="00A533F4">
              <w:rPr>
                <w:rStyle w:val="Hyperlink"/>
                <w:noProof/>
              </w:rPr>
              <w:t>Track Map Generation and Management</w:t>
            </w:r>
          </w:hyperlink>
        </w:p>
        <w:p w14:paraId="24913762" w14:textId="77777777" w:rsidR="00977DEC" w:rsidRDefault="00977DEC">
          <w:pPr>
            <w:pStyle w:val="TOC2"/>
            <w:rPr>
              <w:rFonts w:asciiTheme="minorHAnsi" w:hAnsiTheme="minorHAnsi"/>
              <w:noProof/>
              <w:color w:val="auto"/>
              <w:lang w:eastAsia="en-US"/>
            </w:rPr>
          </w:pPr>
          <w:hyperlink w:anchor="_Toc456792897" w:history="1">
            <w:r w:rsidRPr="00A533F4">
              <w:rPr>
                <w:rStyle w:val="Hyperlink"/>
                <w:noProof/>
              </w:rPr>
              <w:t>Component Selection Settings</w:t>
            </w:r>
          </w:hyperlink>
        </w:p>
        <w:p w14:paraId="72065E60" w14:textId="77777777" w:rsidR="00977DEC" w:rsidRDefault="00977DEC">
          <w:pPr>
            <w:pStyle w:val="TOC2"/>
            <w:rPr>
              <w:rFonts w:asciiTheme="minorHAnsi" w:hAnsiTheme="minorHAnsi"/>
              <w:noProof/>
              <w:color w:val="auto"/>
              <w:lang w:eastAsia="en-US"/>
            </w:rPr>
          </w:pPr>
          <w:hyperlink w:anchor="_Toc456792898" w:history="1">
            <w:r w:rsidRPr="00A533F4">
              <w:rPr>
                <w:rStyle w:val="Hyperlink"/>
                <w:noProof/>
              </w:rPr>
              <w:t>Visualizing Tracking Results</w:t>
            </w:r>
          </w:hyperlink>
        </w:p>
        <w:p w14:paraId="795F766B" w14:textId="77777777" w:rsidR="00977DEC" w:rsidRDefault="00977DEC">
          <w:pPr>
            <w:pStyle w:val="TOC2"/>
            <w:rPr>
              <w:rFonts w:asciiTheme="minorHAnsi" w:hAnsiTheme="minorHAnsi"/>
              <w:noProof/>
              <w:color w:val="auto"/>
              <w:lang w:eastAsia="en-US"/>
            </w:rPr>
          </w:pPr>
          <w:hyperlink w:anchor="_Toc456792899" w:history="1">
            <w:r w:rsidRPr="00A533F4">
              <w:rPr>
                <w:rStyle w:val="Hyperlink"/>
                <w:noProof/>
              </w:rPr>
              <w:t>Manually Linking Components</w:t>
            </w:r>
          </w:hyperlink>
        </w:p>
        <w:p w14:paraId="5E4ED64A" w14:textId="77777777" w:rsidR="00977DEC" w:rsidRDefault="00977DEC">
          <w:pPr>
            <w:pStyle w:val="TOC2"/>
            <w:rPr>
              <w:rFonts w:asciiTheme="minorHAnsi" w:hAnsiTheme="minorHAnsi"/>
              <w:noProof/>
              <w:color w:val="auto"/>
              <w:lang w:eastAsia="en-US"/>
            </w:rPr>
          </w:pPr>
          <w:hyperlink w:anchor="_Toc456792900" w:history="1">
            <w:r w:rsidRPr="00A533F4">
              <w:rPr>
                <w:rStyle w:val="Hyperlink"/>
                <w:noProof/>
              </w:rPr>
              <w:t>Manually Assign/Modify IDs</w:t>
            </w:r>
          </w:hyperlink>
        </w:p>
        <w:p w14:paraId="117FB29F" w14:textId="77777777" w:rsidR="00977DEC" w:rsidRDefault="00977DEC">
          <w:pPr>
            <w:pStyle w:val="TOC2"/>
            <w:rPr>
              <w:rFonts w:asciiTheme="minorHAnsi" w:hAnsiTheme="minorHAnsi"/>
              <w:noProof/>
              <w:color w:val="auto"/>
              <w:lang w:eastAsia="en-US"/>
            </w:rPr>
          </w:pPr>
          <w:hyperlink w:anchor="_Toc456792901" w:history="1">
            <w:r w:rsidRPr="00A533F4">
              <w:rPr>
                <w:rStyle w:val="Hyperlink"/>
                <w:noProof/>
              </w:rPr>
              <w:t>Making Analysis</w:t>
            </w:r>
          </w:hyperlink>
        </w:p>
        <w:p w14:paraId="6AF43A27" w14:textId="77777777" w:rsidR="00977DEC" w:rsidRDefault="00977DEC">
          <w:pPr>
            <w:pStyle w:val="TOC1"/>
            <w:rPr>
              <w:rFonts w:asciiTheme="minorHAnsi" w:hAnsiTheme="minorHAnsi"/>
              <w:b w:val="0"/>
              <w:bCs w:val="0"/>
              <w:noProof/>
              <w:color w:val="auto"/>
              <w:sz w:val="22"/>
              <w:szCs w:val="22"/>
              <w:lang w:eastAsia="en-US"/>
            </w:rPr>
          </w:pPr>
          <w:hyperlink w:anchor="_Toc456792902" w:history="1">
            <w:r w:rsidRPr="00A533F4">
              <w:rPr>
                <w:rStyle w:val="Hyperlink"/>
                <w:noProof/>
                <w14:scene3d>
                  <w14:camera w14:prst="orthographicFront"/>
                  <w14:lightRig w14:rig="threePt" w14:dir="t">
                    <w14:rot w14:lat="0" w14:lon="0" w14:rev="0"/>
                  </w14:lightRig>
                </w14:scene3d>
              </w:rPr>
              <w:t>Chapter 20</w:t>
            </w:r>
            <w:r w:rsidRPr="00A533F4">
              <w:rPr>
                <w:rStyle w:val="Hyperlink"/>
                <w:noProof/>
              </w:rPr>
              <w:t xml:space="preserve"> Volume-Mesh Conversion</w:t>
            </w:r>
            <w:r>
              <w:rPr>
                <w:noProof/>
                <w:webHidden/>
              </w:rPr>
              <w:tab/>
            </w:r>
            <w:r>
              <w:rPr>
                <w:noProof/>
                <w:webHidden/>
              </w:rPr>
              <w:fldChar w:fldCharType="begin"/>
            </w:r>
            <w:r>
              <w:rPr>
                <w:noProof/>
                <w:webHidden/>
              </w:rPr>
              <w:instrText xml:space="preserve"> PAGEREF _Toc456792902 \h </w:instrText>
            </w:r>
            <w:r>
              <w:rPr>
                <w:noProof/>
                <w:webHidden/>
              </w:rPr>
            </w:r>
            <w:r>
              <w:rPr>
                <w:noProof/>
                <w:webHidden/>
              </w:rPr>
              <w:fldChar w:fldCharType="separate"/>
            </w:r>
            <w:r>
              <w:rPr>
                <w:noProof/>
                <w:webHidden/>
              </w:rPr>
              <w:t>92</w:t>
            </w:r>
            <w:r>
              <w:rPr>
                <w:noProof/>
                <w:webHidden/>
              </w:rPr>
              <w:fldChar w:fldCharType="end"/>
            </w:r>
          </w:hyperlink>
        </w:p>
        <w:p w14:paraId="3667D371" w14:textId="77777777" w:rsidR="00977DEC" w:rsidRDefault="00977DEC">
          <w:pPr>
            <w:pStyle w:val="TOC1"/>
            <w:rPr>
              <w:rFonts w:asciiTheme="minorHAnsi" w:hAnsiTheme="minorHAnsi"/>
              <w:b w:val="0"/>
              <w:bCs w:val="0"/>
              <w:noProof/>
              <w:color w:val="auto"/>
              <w:sz w:val="22"/>
              <w:szCs w:val="22"/>
              <w:lang w:eastAsia="en-US"/>
            </w:rPr>
          </w:pPr>
          <w:hyperlink w:anchor="_Toc456792903" w:history="1">
            <w:r w:rsidRPr="00A533F4">
              <w:rPr>
                <w:rStyle w:val="Hyperlink"/>
                <w:noProof/>
                <w14:scene3d>
                  <w14:camera w14:prst="orthographicFront"/>
                  <w14:lightRig w14:rig="threePt" w14:dir="t">
                    <w14:rot w14:lat="0" w14:lon="0" w14:rev="0"/>
                  </w14:lightRig>
                </w14:scene3d>
              </w:rPr>
              <w:t>Chapter 21</w:t>
            </w:r>
            <w:r w:rsidRPr="00A533F4">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_Toc456792903 \h </w:instrText>
            </w:r>
            <w:r>
              <w:rPr>
                <w:noProof/>
                <w:webHidden/>
              </w:rPr>
            </w:r>
            <w:r>
              <w:rPr>
                <w:noProof/>
                <w:webHidden/>
              </w:rPr>
              <w:fldChar w:fldCharType="separate"/>
            </w:r>
            <w:r>
              <w:rPr>
                <w:noProof/>
                <w:webHidden/>
              </w:rPr>
              <w:t>94</w:t>
            </w:r>
            <w:r>
              <w:rPr>
                <w:noProof/>
                <w:webHidden/>
              </w:rPr>
              <w:fldChar w:fldCharType="end"/>
            </w:r>
          </w:hyperlink>
        </w:p>
        <w:p w14:paraId="482777D5" w14:textId="77777777" w:rsidR="00977DEC" w:rsidRDefault="00977DEC">
          <w:pPr>
            <w:pStyle w:val="TOC1"/>
            <w:rPr>
              <w:rFonts w:asciiTheme="minorHAnsi" w:hAnsiTheme="minorHAnsi"/>
              <w:b w:val="0"/>
              <w:bCs w:val="0"/>
              <w:noProof/>
              <w:color w:val="auto"/>
              <w:sz w:val="22"/>
              <w:szCs w:val="22"/>
              <w:lang w:eastAsia="en-US"/>
            </w:rPr>
          </w:pPr>
          <w:hyperlink w:anchor="_Toc456792904" w:history="1">
            <w:r w:rsidRPr="00A533F4">
              <w:rPr>
                <w:rStyle w:val="Hyperlink"/>
                <w:noProof/>
                <w14:scene3d>
                  <w14:camera w14:prst="orthographicFront"/>
                  <w14:lightRig w14:rig="threePt" w14:dir="t">
                    <w14:rot w14:lat="0" w14:lon="0" w14:rev="0"/>
                  </w14:lightRig>
                </w14:scene3d>
              </w:rPr>
              <w:t>Chapter 22</w:t>
            </w:r>
            <w:r w:rsidRPr="00A533F4">
              <w:rPr>
                <w:rStyle w:val="Hyperlink"/>
                <w:noProof/>
              </w:rPr>
              <w:t xml:space="preserve"> Settings</w:t>
            </w:r>
            <w:r>
              <w:rPr>
                <w:noProof/>
                <w:webHidden/>
              </w:rPr>
              <w:tab/>
            </w:r>
            <w:r>
              <w:rPr>
                <w:noProof/>
                <w:webHidden/>
              </w:rPr>
              <w:fldChar w:fldCharType="begin"/>
            </w:r>
            <w:r>
              <w:rPr>
                <w:noProof/>
                <w:webHidden/>
              </w:rPr>
              <w:instrText xml:space="preserve"> PAGEREF _Toc456792904 \h </w:instrText>
            </w:r>
            <w:r>
              <w:rPr>
                <w:noProof/>
                <w:webHidden/>
              </w:rPr>
            </w:r>
            <w:r>
              <w:rPr>
                <w:noProof/>
                <w:webHidden/>
              </w:rPr>
              <w:fldChar w:fldCharType="separate"/>
            </w:r>
            <w:r>
              <w:rPr>
                <w:noProof/>
                <w:webHidden/>
              </w:rPr>
              <w:t>96</w:t>
            </w:r>
            <w:r>
              <w:rPr>
                <w:noProof/>
                <w:webHidden/>
              </w:rPr>
              <w:fldChar w:fldCharType="end"/>
            </w:r>
          </w:hyperlink>
        </w:p>
        <w:p w14:paraId="2D2D01CB" w14:textId="77777777" w:rsidR="00977DEC" w:rsidRDefault="00977DEC">
          <w:pPr>
            <w:pStyle w:val="TOC2"/>
            <w:rPr>
              <w:rFonts w:asciiTheme="minorHAnsi" w:hAnsiTheme="minorHAnsi"/>
              <w:noProof/>
              <w:color w:val="auto"/>
              <w:lang w:eastAsia="en-US"/>
            </w:rPr>
          </w:pPr>
          <w:hyperlink w:anchor="_Toc456792905" w:history="1">
            <w:r w:rsidRPr="00A533F4">
              <w:rPr>
                <w:rStyle w:val="Hyperlink"/>
                <w:noProof/>
              </w:rPr>
              <w:t>Project Settings</w:t>
            </w:r>
          </w:hyperlink>
        </w:p>
        <w:p w14:paraId="32AA934D" w14:textId="77777777" w:rsidR="00977DEC" w:rsidRDefault="00977DEC">
          <w:pPr>
            <w:pStyle w:val="TOC2"/>
            <w:rPr>
              <w:rFonts w:asciiTheme="minorHAnsi" w:hAnsiTheme="minorHAnsi"/>
              <w:noProof/>
              <w:color w:val="auto"/>
              <w:lang w:eastAsia="en-US"/>
            </w:rPr>
          </w:pPr>
          <w:hyperlink w:anchor="_Toc456792906" w:history="1">
            <w:r w:rsidRPr="00A533F4">
              <w:rPr>
                <w:rStyle w:val="Hyperlink"/>
                <w:noProof/>
              </w:rPr>
              <w:t>Rendering Settings</w:t>
            </w:r>
          </w:hyperlink>
        </w:p>
        <w:p w14:paraId="54E1C08C" w14:textId="77777777" w:rsidR="00977DEC" w:rsidRDefault="00977DEC">
          <w:pPr>
            <w:pStyle w:val="TOC2"/>
            <w:rPr>
              <w:rFonts w:asciiTheme="minorHAnsi" w:hAnsiTheme="minorHAnsi"/>
              <w:noProof/>
              <w:color w:val="auto"/>
              <w:lang w:eastAsia="en-US"/>
            </w:rPr>
          </w:pPr>
          <w:hyperlink w:anchor="_Toc456792907" w:history="1">
            <w:r w:rsidRPr="00A533F4">
              <w:rPr>
                <w:rStyle w:val="Hyperlink"/>
                <w:noProof/>
              </w:rPr>
              <w:t>Performance Settings</w:t>
            </w:r>
          </w:hyperlink>
        </w:p>
        <w:p w14:paraId="73A490F3" w14:textId="77777777" w:rsidR="00977DEC" w:rsidRDefault="00977DEC">
          <w:pPr>
            <w:pStyle w:val="TOC2"/>
            <w:rPr>
              <w:rFonts w:asciiTheme="minorHAnsi" w:hAnsiTheme="minorHAnsi"/>
              <w:noProof/>
              <w:color w:val="auto"/>
              <w:lang w:eastAsia="en-US"/>
            </w:rPr>
          </w:pPr>
          <w:hyperlink w:anchor="_Toc456792908" w:history="1">
            <w:r w:rsidRPr="00A533F4">
              <w:rPr>
                <w:rStyle w:val="Hyperlink"/>
                <w:noProof/>
              </w:rPr>
              <w:t>File Format Settings</w:t>
            </w:r>
          </w:hyperlink>
        </w:p>
        <w:p w14:paraId="0B59AF2B" w14:textId="77777777" w:rsidR="00977DEC" w:rsidRDefault="00977DEC">
          <w:pPr>
            <w:pStyle w:val="TOC2"/>
            <w:rPr>
              <w:rFonts w:asciiTheme="minorHAnsi" w:hAnsiTheme="minorHAnsi"/>
              <w:noProof/>
              <w:color w:val="auto"/>
              <w:lang w:eastAsia="en-US"/>
            </w:rPr>
          </w:pPr>
          <w:hyperlink w:anchor="_Toc456792909" w:history="1">
            <w:r w:rsidRPr="00A533F4">
              <w:rPr>
                <w:rStyle w:val="Hyperlink"/>
                <w:noProof/>
              </w:rPr>
              <w:t>Settings through the “fluorender.set” File</w:t>
            </w:r>
          </w:hyperlink>
        </w:p>
        <w:p w14:paraId="0AA1C5E3" w14:textId="77777777" w:rsidR="00977DEC" w:rsidRDefault="00977DEC">
          <w:pPr>
            <w:pStyle w:val="TOC1"/>
            <w:rPr>
              <w:rFonts w:asciiTheme="minorHAnsi" w:hAnsiTheme="minorHAnsi"/>
              <w:b w:val="0"/>
              <w:bCs w:val="0"/>
              <w:noProof/>
              <w:color w:val="auto"/>
              <w:sz w:val="22"/>
              <w:szCs w:val="22"/>
              <w:lang w:eastAsia="en-US"/>
            </w:rPr>
          </w:pPr>
          <w:hyperlink w:anchor="_Toc456792910" w:history="1">
            <w:r w:rsidRPr="00A533F4">
              <w:rPr>
                <w:rStyle w:val="Hyperlink"/>
                <w:noProof/>
                <w14:scene3d>
                  <w14:camera w14:prst="orthographicFront"/>
                  <w14:lightRig w14:rig="threePt" w14:dir="t">
                    <w14:rot w14:lat="0" w14:lon="0" w14:rev="0"/>
                  </w14:lightRig>
                </w14:scene3d>
              </w:rPr>
              <w:t>Chapter 23</w:t>
            </w:r>
            <w:r w:rsidRPr="00A533F4">
              <w:rPr>
                <w:rStyle w:val="Hyperlink"/>
                <w:noProof/>
              </w:rPr>
              <w:t xml:space="preserve"> Contributing to FluoRender</w:t>
            </w:r>
            <w:r>
              <w:rPr>
                <w:noProof/>
                <w:webHidden/>
              </w:rPr>
              <w:tab/>
            </w:r>
            <w:r>
              <w:rPr>
                <w:noProof/>
                <w:webHidden/>
              </w:rPr>
              <w:fldChar w:fldCharType="begin"/>
            </w:r>
            <w:r>
              <w:rPr>
                <w:noProof/>
                <w:webHidden/>
              </w:rPr>
              <w:instrText xml:space="preserve"> PAGEREF _Toc456792910 \h </w:instrText>
            </w:r>
            <w:r>
              <w:rPr>
                <w:noProof/>
                <w:webHidden/>
              </w:rPr>
            </w:r>
            <w:r>
              <w:rPr>
                <w:noProof/>
                <w:webHidden/>
              </w:rPr>
              <w:fldChar w:fldCharType="separate"/>
            </w:r>
            <w:r>
              <w:rPr>
                <w:noProof/>
                <w:webHidden/>
              </w:rPr>
              <w:t>104</w:t>
            </w:r>
            <w:r>
              <w:rPr>
                <w:noProof/>
                <w:webHidden/>
              </w:rPr>
              <w:fldChar w:fldCharType="end"/>
            </w:r>
          </w:hyperlink>
        </w:p>
        <w:p w14:paraId="7B3150F4" w14:textId="77777777" w:rsidR="00977DEC" w:rsidRDefault="00977DEC">
          <w:pPr>
            <w:pStyle w:val="TOC2"/>
            <w:rPr>
              <w:rFonts w:asciiTheme="minorHAnsi" w:hAnsiTheme="minorHAnsi"/>
              <w:noProof/>
              <w:color w:val="auto"/>
              <w:lang w:eastAsia="en-US"/>
            </w:rPr>
          </w:pPr>
          <w:hyperlink w:anchor="_Toc456792911" w:history="1">
            <w:r w:rsidRPr="00A533F4">
              <w:rPr>
                <w:rStyle w:val="Hyperlink"/>
                <w:noProof/>
              </w:rPr>
              <w:t>Developing and Contributing with Source Code via GitHub</w:t>
            </w:r>
          </w:hyperlink>
        </w:p>
        <w:p w14:paraId="2DFBA963" w14:textId="77777777" w:rsidR="00977DEC" w:rsidRDefault="00977DEC">
          <w:pPr>
            <w:pStyle w:val="TOC1"/>
            <w:rPr>
              <w:rFonts w:asciiTheme="minorHAnsi" w:hAnsiTheme="minorHAnsi"/>
              <w:b w:val="0"/>
              <w:bCs w:val="0"/>
              <w:noProof/>
              <w:color w:val="auto"/>
              <w:sz w:val="22"/>
              <w:szCs w:val="22"/>
              <w:lang w:eastAsia="en-US"/>
            </w:rPr>
          </w:pPr>
          <w:hyperlink w:anchor="_Toc456792912" w:history="1">
            <w:r w:rsidRPr="00A533F4">
              <w:rPr>
                <w:rStyle w:val="Hyperlink"/>
                <w:noProof/>
              </w:rPr>
              <w:t>Appendices</w:t>
            </w:r>
            <w:r>
              <w:rPr>
                <w:noProof/>
                <w:webHidden/>
              </w:rPr>
              <w:tab/>
            </w:r>
            <w:r>
              <w:rPr>
                <w:noProof/>
                <w:webHidden/>
              </w:rPr>
              <w:fldChar w:fldCharType="begin"/>
            </w:r>
            <w:r>
              <w:rPr>
                <w:noProof/>
                <w:webHidden/>
              </w:rPr>
              <w:instrText xml:space="preserve"> PAGEREF _Toc456792912 \h </w:instrText>
            </w:r>
            <w:r>
              <w:rPr>
                <w:noProof/>
                <w:webHidden/>
              </w:rPr>
            </w:r>
            <w:r>
              <w:rPr>
                <w:noProof/>
                <w:webHidden/>
              </w:rPr>
              <w:fldChar w:fldCharType="separate"/>
            </w:r>
            <w:r>
              <w:rPr>
                <w:noProof/>
                <w:webHidden/>
              </w:rPr>
              <w:t>105</w:t>
            </w:r>
            <w:r>
              <w:rPr>
                <w:noProof/>
                <w:webHidden/>
              </w:rPr>
              <w:fldChar w:fldCharType="end"/>
            </w:r>
          </w:hyperlink>
        </w:p>
        <w:p w14:paraId="2A9E0179" w14:textId="77777777" w:rsidR="00977DEC" w:rsidRDefault="00977DEC">
          <w:pPr>
            <w:pStyle w:val="TOC2"/>
            <w:rPr>
              <w:rFonts w:asciiTheme="minorHAnsi" w:hAnsiTheme="minorHAnsi"/>
              <w:noProof/>
              <w:color w:val="auto"/>
              <w:lang w:eastAsia="en-US"/>
            </w:rPr>
          </w:pPr>
          <w:hyperlink w:anchor="_Toc456792913" w:history="1">
            <w:r w:rsidRPr="00A533F4">
              <w:rPr>
                <w:rStyle w:val="Hyperlink"/>
                <w:noProof/>
              </w:rPr>
              <w:t>A. Functions of FluoRender</w:t>
            </w:r>
          </w:hyperlink>
        </w:p>
        <w:p w14:paraId="0AAB55E1" w14:textId="77777777" w:rsidR="00977DEC" w:rsidRDefault="00977DEC">
          <w:pPr>
            <w:pStyle w:val="TOC2"/>
            <w:rPr>
              <w:rFonts w:asciiTheme="minorHAnsi" w:hAnsiTheme="minorHAnsi"/>
              <w:noProof/>
              <w:color w:val="auto"/>
              <w:lang w:eastAsia="en-US"/>
            </w:rPr>
          </w:pPr>
          <w:hyperlink w:anchor="_Toc456792914" w:history="1">
            <w:r w:rsidRPr="00A533F4">
              <w:rPr>
                <w:rStyle w:val="Hyperlink"/>
                <w:noProof/>
              </w:rPr>
              <w:t>B. File Formats</w:t>
            </w:r>
          </w:hyperlink>
        </w:p>
        <w:p w14:paraId="6A0A40D3" w14:textId="77777777" w:rsidR="00977DEC" w:rsidRDefault="00977DEC">
          <w:pPr>
            <w:pStyle w:val="TOC2"/>
            <w:rPr>
              <w:rFonts w:asciiTheme="minorHAnsi" w:hAnsiTheme="minorHAnsi"/>
              <w:noProof/>
              <w:color w:val="auto"/>
              <w:lang w:eastAsia="en-US"/>
            </w:rPr>
          </w:pPr>
          <w:hyperlink w:anchor="_Toc456792915" w:history="1">
            <w:r w:rsidRPr="00A533F4">
              <w:rPr>
                <w:rStyle w:val="Hyperlink"/>
                <w:noProof/>
              </w:rPr>
              <w:t>C. Keyboard Shortcuts</w:t>
            </w:r>
          </w:hyperlink>
        </w:p>
        <w:p w14:paraId="2665BF50" w14:textId="77777777" w:rsidR="00977DEC" w:rsidRDefault="00977DEC">
          <w:pPr>
            <w:pStyle w:val="TOC2"/>
            <w:rPr>
              <w:rFonts w:asciiTheme="minorHAnsi" w:hAnsiTheme="minorHAnsi"/>
              <w:noProof/>
              <w:color w:val="auto"/>
              <w:lang w:eastAsia="en-US"/>
            </w:rPr>
          </w:pPr>
          <w:hyperlink w:anchor="_Toc456792916" w:history="1">
            <w:r w:rsidRPr="00A533F4">
              <w:rPr>
                <w:rStyle w:val="Hyperlink"/>
                <w:noProof/>
              </w:rPr>
              <w:t>D. Frequently Asked Questions</w:t>
            </w:r>
          </w:hyperlink>
        </w:p>
        <w:p w14:paraId="28691FAE" w14:textId="77777777" w:rsidR="00977DEC" w:rsidRDefault="00977DEC">
          <w:pPr>
            <w:pStyle w:val="TOC1"/>
            <w:rPr>
              <w:rFonts w:asciiTheme="minorHAnsi" w:hAnsiTheme="minorHAnsi"/>
              <w:b w:val="0"/>
              <w:bCs w:val="0"/>
              <w:noProof/>
              <w:color w:val="auto"/>
              <w:sz w:val="22"/>
              <w:szCs w:val="22"/>
              <w:lang w:eastAsia="en-US"/>
            </w:rPr>
          </w:pPr>
          <w:hyperlink w:anchor="_Toc456792917" w:history="1">
            <w:r w:rsidRPr="00A533F4">
              <w:rPr>
                <w:rStyle w:val="Hyperlink"/>
                <w:noProof/>
              </w:rPr>
              <w:t>Index</w:t>
            </w:r>
            <w:r>
              <w:rPr>
                <w:noProof/>
                <w:webHidden/>
              </w:rPr>
              <w:tab/>
            </w:r>
            <w:r>
              <w:rPr>
                <w:noProof/>
                <w:webHidden/>
              </w:rPr>
              <w:fldChar w:fldCharType="begin"/>
            </w:r>
            <w:r>
              <w:rPr>
                <w:noProof/>
                <w:webHidden/>
              </w:rPr>
              <w:instrText xml:space="preserve"> PAGEREF _Toc456792917 \h </w:instrText>
            </w:r>
            <w:r>
              <w:rPr>
                <w:noProof/>
                <w:webHidden/>
              </w:rPr>
            </w:r>
            <w:r>
              <w:rPr>
                <w:noProof/>
                <w:webHidden/>
              </w:rPr>
              <w:fldChar w:fldCharType="separate"/>
            </w:r>
            <w:r>
              <w:rPr>
                <w:noProof/>
                <w:webHidden/>
              </w:rPr>
              <w:t>116</w:t>
            </w:r>
            <w:r>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4"/>
          <w:headerReference w:type="default" r:id="rId15"/>
          <w:footerReference w:type="even" r:id="rId16"/>
          <w:footerReference w:type="default" r:id="rId17"/>
          <w:pgSz w:w="12240" w:h="15840" w:code="1"/>
          <w:pgMar w:top="1080" w:right="1440" w:bottom="1080" w:left="1440" w:header="720" w:footer="576" w:gutter="0"/>
          <w:pgNumType w:start="0"/>
          <w:cols w:space="720"/>
          <w:titlePg/>
          <w:docGrid w:linePitch="360"/>
        </w:sectPr>
      </w:pPr>
    </w:p>
    <w:p w14:paraId="6273B232" w14:textId="77777777" w:rsidR="00547764" w:rsidRDefault="00547764">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lastRenderedPageBreak/>
        <w:br w:type="page"/>
      </w:r>
    </w:p>
    <w:p w14:paraId="224762CC" w14:textId="07A1BA46" w:rsidR="00EA57E1" w:rsidRDefault="00EA57E1" w:rsidP="00EA57E1">
      <w:pPr>
        <w:pStyle w:val="Heading1"/>
        <w:numPr>
          <w:ilvl w:val="0"/>
          <w:numId w:val="0"/>
        </w:numPr>
      </w:pPr>
      <w:bookmarkStart w:id="3" w:name="_Toc456792828"/>
      <w:r>
        <w:lastRenderedPageBreak/>
        <w:t>List of Figures</w:t>
      </w:r>
      <w:bookmarkEnd w:id="3"/>
    </w:p>
    <w:p w14:paraId="253DC182" w14:textId="77777777" w:rsidR="00977DEC"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56792918" w:history="1">
        <w:r w:rsidR="00977DEC" w:rsidRPr="00863D01">
          <w:rPr>
            <w:rStyle w:val="Hyperlink"/>
            <w:noProof/>
          </w:rPr>
          <w:t>Figure 2</w:t>
        </w:r>
        <w:r w:rsidR="00977DEC" w:rsidRPr="00863D01">
          <w:rPr>
            <w:rStyle w:val="Hyperlink"/>
            <w:noProof/>
          </w:rPr>
          <w:noBreakHyphen/>
          <w:t>1. Installation language.</w:t>
        </w:r>
        <w:r w:rsidR="00977DEC">
          <w:rPr>
            <w:noProof/>
            <w:webHidden/>
          </w:rPr>
          <w:tab/>
        </w:r>
        <w:r w:rsidR="00977DEC">
          <w:rPr>
            <w:noProof/>
            <w:webHidden/>
          </w:rPr>
          <w:fldChar w:fldCharType="begin"/>
        </w:r>
        <w:r w:rsidR="00977DEC">
          <w:rPr>
            <w:noProof/>
            <w:webHidden/>
          </w:rPr>
          <w:instrText xml:space="preserve"> PAGEREF _Toc456792918 \h </w:instrText>
        </w:r>
        <w:r w:rsidR="00977DEC">
          <w:rPr>
            <w:noProof/>
            <w:webHidden/>
          </w:rPr>
        </w:r>
        <w:r w:rsidR="00977DEC">
          <w:rPr>
            <w:noProof/>
            <w:webHidden/>
          </w:rPr>
          <w:fldChar w:fldCharType="separate"/>
        </w:r>
        <w:r w:rsidR="00977DEC">
          <w:rPr>
            <w:noProof/>
            <w:webHidden/>
          </w:rPr>
          <w:t>10</w:t>
        </w:r>
        <w:r w:rsidR="00977DEC">
          <w:rPr>
            <w:noProof/>
            <w:webHidden/>
          </w:rPr>
          <w:fldChar w:fldCharType="end"/>
        </w:r>
      </w:hyperlink>
    </w:p>
    <w:p w14:paraId="4D356494"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19" w:history="1">
        <w:r w:rsidRPr="00863D01">
          <w:rPr>
            <w:rStyle w:val="Hyperlink"/>
            <w:noProof/>
          </w:rPr>
          <w:t>Figure 2</w:t>
        </w:r>
        <w:r w:rsidRPr="00863D01">
          <w:rPr>
            <w:rStyle w:val="Hyperlink"/>
            <w:noProof/>
          </w:rPr>
          <w:noBreakHyphen/>
          <w:t>2. Setup welcome box.</w:t>
        </w:r>
        <w:r>
          <w:rPr>
            <w:noProof/>
            <w:webHidden/>
          </w:rPr>
          <w:tab/>
        </w:r>
        <w:r>
          <w:rPr>
            <w:noProof/>
            <w:webHidden/>
          </w:rPr>
          <w:fldChar w:fldCharType="begin"/>
        </w:r>
        <w:r>
          <w:rPr>
            <w:noProof/>
            <w:webHidden/>
          </w:rPr>
          <w:instrText xml:space="preserve"> PAGEREF _Toc456792919 \h </w:instrText>
        </w:r>
        <w:r>
          <w:rPr>
            <w:noProof/>
            <w:webHidden/>
          </w:rPr>
        </w:r>
        <w:r>
          <w:rPr>
            <w:noProof/>
            <w:webHidden/>
          </w:rPr>
          <w:fldChar w:fldCharType="separate"/>
        </w:r>
        <w:r>
          <w:rPr>
            <w:noProof/>
            <w:webHidden/>
          </w:rPr>
          <w:t>11</w:t>
        </w:r>
        <w:r>
          <w:rPr>
            <w:noProof/>
            <w:webHidden/>
          </w:rPr>
          <w:fldChar w:fldCharType="end"/>
        </w:r>
      </w:hyperlink>
    </w:p>
    <w:p w14:paraId="14605F21"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0" w:history="1">
        <w:r w:rsidRPr="00863D01">
          <w:rPr>
            <w:rStyle w:val="Hyperlink"/>
            <w:noProof/>
          </w:rPr>
          <w:t>Figure 2</w:t>
        </w:r>
        <w:r w:rsidRPr="00863D01">
          <w:rPr>
            <w:rStyle w:val="Hyperlink"/>
            <w:noProof/>
          </w:rPr>
          <w:noBreakHyphen/>
          <w:t>3. License agreement.</w:t>
        </w:r>
        <w:r>
          <w:rPr>
            <w:noProof/>
            <w:webHidden/>
          </w:rPr>
          <w:tab/>
        </w:r>
        <w:r>
          <w:rPr>
            <w:noProof/>
            <w:webHidden/>
          </w:rPr>
          <w:fldChar w:fldCharType="begin"/>
        </w:r>
        <w:r>
          <w:rPr>
            <w:noProof/>
            <w:webHidden/>
          </w:rPr>
          <w:instrText xml:space="preserve"> PAGEREF _Toc456792920 \h </w:instrText>
        </w:r>
        <w:r>
          <w:rPr>
            <w:noProof/>
            <w:webHidden/>
          </w:rPr>
        </w:r>
        <w:r>
          <w:rPr>
            <w:noProof/>
            <w:webHidden/>
          </w:rPr>
          <w:fldChar w:fldCharType="separate"/>
        </w:r>
        <w:r>
          <w:rPr>
            <w:noProof/>
            <w:webHidden/>
          </w:rPr>
          <w:t>11</w:t>
        </w:r>
        <w:r>
          <w:rPr>
            <w:noProof/>
            <w:webHidden/>
          </w:rPr>
          <w:fldChar w:fldCharType="end"/>
        </w:r>
      </w:hyperlink>
    </w:p>
    <w:p w14:paraId="502E34E7"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1" w:history="1">
        <w:r w:rsidRPr="00863D01">
          <w:rPr>
            <w:rStyle w:val="Hyperlink"/>
            <w:noProof/>
          </w:rPr>
          <w:t>Figure 2</w:t>
        </w:r>
        <w:r w:rsidRPr="00863D01">
          <w:rPr>
            <w:rStyle w:val="Hyperlink"/>
            <w:noProof/>
          </w:rPr>
          <w:noBreakHyphen/>
          <w:t>4. Destination location.</w:t>
        </w:r>
        <w:r>
          <w:rPr>
            <w:noProof/>
            <w:webHidden/>
          </w:rPr>
          <w:tab/>
        </w:r>
        <w:r>
          <w:rPr>
            <w:noProof/>
            <w:webHidden/>
          </w:rPr>
          <w:fldChar w:fldCharType="begin"/>
        </w:r>
        <w:r>
          <w:rPr>
            <w:noProof/>
            <w:webHidden/>
          </w:rPr>
          <w:instrText xml:space="preserve"> PAGEREF _Toc456792921 \h </w:instrText>
        </w:r>
        <w:r>
          <w:rPr>
            <w:noProof/>
            <w:webHidden/>
          </w:rPr>
        </w:r>
        <w:r>
          <w:rPr>
            <w:noProof/>
            <w:webHidden/>
          </w:rPr>
          <w:fldChar w:fldCharType="separate"/>
        </w:r>
        <w:r>
          <w:rPr>
            <w:noProof/>
            <w:webHidden/>
          </w:rPr>
          <w:t>12</w:t>
        </w:r>
        <w:r>
          <w:rPr>
            <w:noProof/>
            <w:webHidden/>
          </w:rPr>
          <w:fldChar w:fldCharType="end"/>
        </w:r>
      </w:hyperlink>
    </w:p>
    <w:p w14:paraId="17B05970"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2" w:history="1">
        <w:r w:rsidRPr="00863D01">
          <w:rPr>
            <w:rStyle w:val="Hyperlink"/>
            <w:noProof/>
          </w:rPr>
          <w:t>Figure 2</w:t>
        </w:r>
        <w:r w:rsidRPr="00863D01">
          <w:rPr>
            <w:rStyle w:val="Hyperlink"/>
            <w:noProof/>
          </w:rPr>
          <w:noBreakHyphen/>
          <w:t>5. Main user interface of FluoRender on Windows.</w:t>
        </w:r>
        <w:r>
          <w:rPr>
            <w:noProof/>
            <w:webHidden/>
          </w:rPr>
          <w:tab/>
        </w:r>
        <w:r>
          <w:rPr>
            <w:noProof/>
            <w:webHidden/>
          </w:rPr>
          <w:fldChar w:fldCharType="begin"/>
        </w:r>
        <w:r>
          <w:rPr>
            <w:noProof/>
            <w:webHidden/>
          </w:rPr>
          <w:instrText xml:space="preserve"> PAGEREF _Toc456792922 \h </w:instrText>
        </w:r>
        <w:r>
          <w:rPr>
            <w:noProof/>
            <w:webHidden/>
          </w:rPr>
        </w:r>
        <w:r>
          <w:rPr>
            <w:noProof/>
            <w:webHidden/>
          </w:rPr>
          <w:fldChar w:fldCharType="separate"/>
        </w:r>
        <w:r>
          <w:rPr>
            <w:noProof/>
            <w:webHidden/>
          </w:rPr>
          <w:t>12</w:t>
        </w:r>
        <w:r>
          <w:rPr>
            <w:noProof/>
            <w:webHidden/>
          </w:rPr>
          <w:fldChar w:fldCharType="end"/>
        </w:r>
      </w:hyperlink>
    </w:p>
    <w:p w14:paraId="6363D728"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3" w:history="1">
        <w:r w:rsidRPr="00863D01">
          <w:rPr>
            <w:rStyle w:val="Hyperlink"/>
            <w:noProof/>
          </w:rPr>
          <w:t>Figure 2</w:t>
        </w:r>
        <w:r w:rsidRPr="00863D01">
          <w:rPr>
            <w:rStyle w:val="Hyperlink"/>
            <w:noProof/>
          </w:rPr>
          <w:noBreakHyphen/>
          <w:t>6. Additional tasks.</w:t>
        </w:r>
        <w:r>
          <w:rPr>
            <w:noProof/>
            <w:webHidden/>
          </w:rPr>
          <w:tab/>
        </w:r>
        <w:r>
          <w:rPr>
            <w:noProof/>
            <w:webHidden/>
          </w:rPr>
          <w:fldChar w:fldCharType="begin"/>
        </w:r>
        <w:r>
          <w:rPr>
            <w:noProof/>
            <w:webHidden/>
          </w:rPr>
          <w:instrText xml:space="preserve"> PAGEREF _Toc456792923 \h </w:instrText>
        </w:r>
        <w:r>
          <w:rPr>
            <w:noProof/>
            <w:webHidden/>
          </w:rPr>
        </w:r>
        <w:r>
          <w:rPr>
            <w:noProof/>
            <w:webHidden/>
          </w:rPr>
          <w:fldChar w:fldCharType="separate"/>
        </w:r>
        <w:r>
          <w:rPr>
            <w:noProof/>
            <w:webHidden/>
          </w:rPr>
          <w:t>13</w:t>
        </w:r>
        <w:r>
          <w:rPr>
            <w:noProof/>
            <w:webHidden/>
          </w:rPr>
          <w:fldChar w:fldCharType="end"/>
        </w:r>
      </w:hyperlink>
    </w:p>
    <w:p w14:paraId="0841FF96"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4" w:history="1">
        <w:r w:rsidRPr="00863D01">
          <w:rPr>
            <w:rStyle w:val="Hyperlink"/>
            <w:noProof/>
          </w:rPr>
          <w:t>Figure 2</w:t>
        </w:r>
        <w:r w:rsidRPr="00863D01">
          <w:rPr>
            <w:rStyle w:val="Hyperlink"/>
            <w:noProof/>
          </w:rPr>
          <w:noBreakHyphen/>
          <w:t>7. Ready to install.</w:t>
        </w:r>
        <w:r>
          <w:rPr>
            <w:noProof/>
            <w:webHidden/>
          </w:rPr>
          <w:tab/>
        </w:r>
        <w:r>
          <w:rPr>
            <w:noProof/>
            <w:webHidden/>
          </w:rPr>
          <w:fldChar w:fldCharType="begin"/>
        </w:r>
        <w:r>
          <w:rPr>
            <w:noProof/>
            <w:webHidden/>
          </w:rPr>
          <w:instrText xml:space="preserve"> PAGEREF _Toc456792924 \h </w:instrText>
        </w:r>
        <w:r>
          <w:rPr>
            <w:noProof/>
            <w:webHidden/>
          </w:rPr>
        </w:r>
        <w:r>
          <w:rPr>
            <w:noProof/>
            <w:webHidden/>
          </w:rPr>
          <w:fldChar w:fldCharType="separate"/>
        </w:r>
        <w:r>
          <w:rPr>
            <w:noProof/>
            <w:webHidden/>
          </w:rPr>
          <w:t>13</w:t>
        </w:r>
        <w:r>
          <w:rPr>
            <w:noProof/>
            <w:webHidden/>
          </w:rPr>
          <w:fldChar w:fldCharType="end"/>
        </w:r>
      </w:hyperlink>
    </w:p>
    <w:p w14:paraId="66F6E01A"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5" w:history="1">
        <w:r w:rsidRPr="00863D01">
          <w:rPr>
            <w:rStyle w:val="Hyperlink"/>
            <w:noProof/>
          </w:rPr>
          <w:t>Figure 2</w:t>
        </w:r>
        <w:r w:rsidRPr="00863D01">
          <w:rPr>
            <w:rStyle w:val="Hyperlink"/>
            <w:noProof/>
          </w:rPr>
          <w:noBreakHyphen/>
          <w:t>8. FluoRender DMG image on Mac OSX.</w:t>
        </w:r>
        <w:r>
          <w:rPr>
            <w:noProof/>
            <w:webHidden/>
          </w:rPr>
          <w:tab/>
        </w:r>
        <w:r>
          <w:rPr>
            <w:noProof/>
            <w:webHidden/>
          </w:rPr>
          <w:fldChar w:fldCharType="begin"/>
        </w:r>
        <w:r>
          <w:rPr>
            <w:noProof/>
            <w:webHidden/>
          </w:rPr>
          <w:instrText xml:space="preserve"> PAGEREF _Toc456792925 \h </w:instrText>
        </w:r>
        <w:r>
          <w:rPr>
            <w:noProof/>
            <w:webHidden/>
          </w:rPr>
        </w:r>
        <w:r>
          <w:rPr>
            <w:noProof/>
            <w:webHidden/>
          </w:rPr>
          <w:fldChar w:fldCharType="separate"/>
        </w:r>
        <w:r>
          <w:rPr>
            <w:noProof/>
            <w:webHidden/>
          </w:rPr>
          <w:t>14</w:t>
        </w:r>
        <w:r>
          <w:rPr>
            <w:noProof/>
            <w:webHidden/>
          </w:rPr>
          <w:fldChar w:fldCharType="end"/>
        </w:r>
      </w:hyperlink>
    </w:p>
    <w:p w14:paraId="280031A5"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6" w:history="1">
        <w:r w:rsidRPr="00863D01">
          <w:rPr>
            <w:rStyle w:val="Hyperlink"/>
            <w:noProof/>
          </w:rPr>
          <w:t>Figure 3</w:t>
        </w:r>
        <w:r w:rsidRPr="00863D01">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_Toc456792926 \h </w:instrText>
        </w:r>
        <w:r>
          <w:rPr>
            <w:noProof/>
            <w:webHidden/>
          </w:rPr>
        </w:r>
        <w:r>
          <w:rPr>
            <w:noProof/>
            <w:webHidden/>
          </w:rPr>
          <w:fldChar w:fldCharType="separate"/>
        </w:r>
        <w:r>
          <w:rPr>
            <w:noProof/>
            <w:webHidden/>
          </w:rPr>
          <w:t>15</w:t>
        </w:r>
        <w:r>
          <w:rPr>
            <w:noProof/>
            <w:webHidden/>
          </w:rPr>
          <w:fldChar w:fldCharType="end"/>
        </w:r>
      </w:hyperlink>
    </w:p>
    <w:p w14:paraId="2A7D4582"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7" w:history="1">
        <w:r w:rsidRPr="00863D01">
          <w:rPr>
            <w:rStyle w:val="Hyperlink"/>
            <w:noProof/>
          </w:rPr>
          <w:t>Figure 3</w:t>
        </w:r>
        <w:r w:rsidRPr="00863D01">
          <w:rPr>
            <w:rStyle w:val="Hyperlink"/>
            <w:noProof/>
          </w:rPr>
          <w:noBreakHyphen/>
          <w:t>2. Main user interface of FluoRender on Mac OSX.</w:t>
        </w:r>
        <w:r>
          <w:rPr>
            <w:noProof/>
            <w:webHidden/>
          </w:rPr>
          <w:tab/>
        </w:r>
        <w:r>
          <w:rPr>
            <w:noProof/>
            <w:webHidden/>
          </w:rPr>
          <w:fldChar w:fldCharType="begin"/>
        </w:r>
        <w:r>
          <w:rPr>
            <w:noProof/>
            <w:webHidden/>
          </w:rPr>
          <w:instrText xml:space="preserve"> PAGEREF _Toc456792927 \h </w:instrText>
        </w:r>
        <w:r>
          <w:rPr>
            <w:noProof/>
            <w:webHidden/>
          </w:rPr>
        </w:r>
        <w:r>
          <w:rPr>
            <w:noProof/>
            <w:webHidden/>
          </w:rPr>
          <w:fldChar w:fldCharType="separate"/>
        </w:r>
        <w:r>
          <w:rPr>
            <w:noProof/>
            <w:webHidden/>
          </w:rPr>
          <w:t>16</w:t>
        </w:r>
        <w:r>
          <w:rPr>
            <w:noProof/>
            <w:webHidden/>
          </w:rPr>
          <w:fldChar w:fldCharType="end"/>
        </w:r>
      </w:hyperlink>
    </w:p>
    <w:p w14:paraId="22E05968"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8" w:history="1">
        <w:r w:rsidRPr="00863D01">
          <w:rPr>
            <w:rStyle w:val="Hyperlink"/>
            <w:noProof/>
          </w:rPr>
          <w:t>Figure 4</w:t>
        </w:r>
        <w:r w:rsidRPr="00863D01">
          <w:rPr>
            <w:rStyle w:val="Hyperlink"/>
            <w:noProof/>
          </w:rPr>
          <w:noBreakHyphen/>
          <w:t>1. Load a Z-stack sequence.</w:t>
        </w:r>
        <w:r>
          <w:rPr>
            <w:noProof/>
            <w:webHidden/>
          </w:rPr>
          <w:tab/>
        </w:r>
        <w:r>
          <w:rPr>
            <w:noProof/>
            <w:webHidden/>
          </w:rPr>
          <w:fldChar w:fldCharType="begin"/>
        </w:r>
        <w:r>
          <w:rPr>
            <w:noProof/>
            <w:webHidden/>
          </w:rPr>
          <w:instrText xml:space="preserve"> PAGEREF _Toc456792928 \h </w:instrText>
        </w:r>
        <w:r>
          <w:rPr>
            <w:noProof/>
            <w:webHidden/>
          </w:rPr>
        </w:r>
        <w:r>
          <w:rPr>
            <w:noProof/>
            <w:webHidden/>
          </w:rPr>
          <w:fldChar w:fldCharType="separate"/>
        </w:r>
        <w:r>
          <w:rPr>
            <w:noProof/>
            <w:webHidden/>
          </w:rPr>
          <w:t>19</w:t>
        </w:r>
        <w:r>
          <w:rPr>
            <w:noProof/>
            <w:webHidden/>
          </w:rPr>
          <w:fldChar w:fldCharType="end"/>
        </w:r>
      </w:hyperlink>
    </w:p>
    <w:p w14:paraId="13D2A1B5"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29" w:history="1">
        <w:r w:rsidRPr="00863D01">
          <w:rPr>
            <w:rStyle w:val="Hyperlink"/>
            <w:noProof/>
          </w:rPr>
          <w:t>Figure 4</w:t>
        </w:r>
        <w:r w:rsidRPr="00863D01">
          <w:rPr>
            <w:rStyle w:val="Hyperlink"/>
            <w:noProof/>
          </w:rPr>
          <w:noBreakHyphen/>
          <w:t>2. Load a time sequence.</w:t>
        </w:r>
        <w:r>
          <w:rPr>
            <w:noProof/>
            <w:webHidden/>
          </w:rPr>
          <w:tab/>
        </w:r>
        <w:r>
          <w:rPr>
            <w:noProof/>
            <w:webHidden/>
          </w:rPr>
          <w:fldChar w:fldCharType="begin"/>
        </w:r>
        <w:r>
          <w:rPr>
            <w:noProof/>
            <w:webHidden/>
          </w:rPr>
          <w:instrText xml:space="preserve"> PAGEREF _Toc456792929 \h </w:instrText>
        </w:r>
        <w:r>
          <w:rPr>
            <w:noProof/>
            <w:webHidden/>
          </w:rPr>
        </w:r>
        <w:r>
          <w:rPr>
            <w:noProof/>
            <w:webHidden/>
          </w:rPr>
          <w:fldChar w:fldCharType="separate"/>
        </w:r>
        <w:r>
          <w:rPr>
            <w:noProof/>
            <w:webHidden/>
          </w:rPr>
          <w:t>20</w:t>
        </w:r>
        <w:r>
          <w:rPr>
            <w:noProof/>
            <w:webHidden/>
          </w:rPr>
          <w:fldChar w:fldCharType="end"/>
        </w:r>
      </w:hyperlink>
    </w:p>
    <w:p w14:paraId="129255B4"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30" w:history="1">
        <w:r w:rsidRPr="00863D01">
          <w:rPr>
            <w:rStyle w:val="Hyperlink"/>
            <w:noProof/>
          </w:rPr>
          <w:t>Figure 5</w:t>
        </w:r>
        <w:r w:rsidRPr="00863D01">
          <w:rPr>
            <w:rStyle w:val="Hyperlink"/>
            <w:noProof/>
          </w:rPr>
          <w:noBreakHyphen/>
          <w:t>1. Dataset panel.</w:t>
        </w:r>
        <w:r>
          <w:rPr>
            <w:noProof/>
            <w:webHidden/>
          </w:rPr>
          <w:tab/>
        </w:r>
        <w:r>
          <w:rPr>
            <w:noProof/>
            <w:webHidden/>
          </w:rPr>
          <w:fldChar w:fldCharType="begin"/>
        </w:r>
        <w:r>
          <w:rPr>
            <w:noProof/>
            <w:webHidden/>
          </w:rPr>
          <w:instrText xml:space="preserve"> PAGEREF _Toc456792930 \h </w:instrText>
        </w:r>
        <w:r>
          <w:rPr>
            <w:noProof/>
            <w:webHidden/>
          </w:rPr>
        </w:r>
        <w:r>
          <w:rPr>
            <w:noProof/>
            <w:webHidden/>
          </w:rPr>
          <w:fldChar w:fldCharType="separate"/>
        </w:r>
        <w:r>
          <w:rPr>
            <w:noProof/>
            <w:webHidden/>
          </w:rPr>
          <w:t>22</w:t>
        </w:r>
        <w:r>
          <w:rPr>
            <w:noProof/>
            <w:webHidden/>
          </w:rPr>
          <w:fldChar w:fldCharType="end"/>
        </w:r>
      </w:hyperlink>
    </w:p>
    <w:p w14:paraId="12EE8FAB"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31" w:history="1">
        <w:r w:rsidRPr="00863D01">
          <w:rPr>
            <w:rStyle w:val="Hyperlink"/>
            <w:noProof/>
          </w:rPr>
          <w:t>Figure 6</w:t>
        </w:r>
        <w:r w:rsidRPr="00863D01">
          <w:rPr>
            <w:rStyle w:val="Hyperlink"/>
            <w:noProof/>
          </w:rPr>
          <w:noBreakHyphen/>
          <w:t>1. Workspace panel.</w:t>
        </w:r>
        <w:r>
          <w:rPr>
            <w:noProof/>
            <w:webHidden/>
          </w:rPr>
          <w:tab/>
        </w:r>
        <w:r>
          <w:rPr>
            <w:noProof/>
            <w:webHidden/>
          </w:rPr>
          <w:fldChar w:fldCharType="begin"/>
        </w:r>
        <w:r>
          <w:rPr>
            <w:noProof/>
            <w:webHidden/>
          </w:rPr>
          <w:instrText xml:space="preserve"> PAGEREF _Toc456792931 \h </w:instrText>
        </w:r>
        <w:r>
          <w:rPr>
            <w:noProof/>
            <w:webHidden/>
          </w:rPr>
        </w:r>
        <w:r>
          <w:rPr>
            <w:noProof/>
            <w:webHidden/>
          </w:rPr>
          <w:fldChar w:fldCharType="separate"/>
        </w:r>
        <w:r>
          <w:rPr>
            <w:noProof/>
            <w:webHidden/>
          </w:rPr>
          <w:t>24</w:t>
        </w:r>
        <w:r>
          <w:rPr>
            <w:noProof/>
            <w:webHidden/>
          </w:rPr>
          <w:fldChar w:fldCharType="end"/>
        </w:r>
      </w:hyperlink>
    </w:p>
    <w:p w14:paraId="650A4C37"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32" w:history="1">
        <w:r w:rsidRPr="00863D01">
          <w:rPr>
            <w:rStyle w:val="Hyperlink"/>
            <w:noProof/>
          </w:rPr>
          <w:t>Figure 7</w:t>
        </w:r>
        <w:r w:rsidRPr="00863D01">
          <w:rPr>
            <w:rStyle w:val="Hyperlink"/>
            <w:noProof/>
          </w:rPr>
          <w:noBreakHyphen/>
          <w:t>1. Multiple render views in FluoRender.</w:t>
        </w:r>
        <w:r>
          <w:rPr>
            <w:noProof/>
            <w:webHidden/>
          </w:rPr>
          <w:tab/>
        </w:r>
        <w:r>
          <w:rPr>
            <w:noProof/>
            <w:webHidden/>
          </w:rPr>
          <w:fldChar w:fldCharType="begin"/>
        </w:r>
        <w:r>
          <w:rPr>
            <w:noProof/>
            <w:webHidden/>
          </w:rPr>
          <w:instrText xml:space="preserve"> PAGEREF _Toc456792932 \h </w:instrText>
        </w:r>
        <w:r>
          <w:rPr>
            <w:noProof/>
            <w:webHidden/>
          </w:rPr>
        </w:r>
        <w:r>
          <w:rPr>
            <w:noProof/>
            <w:webHidden/>
          </w:rPr>
          <w:fldChar w:fldCharType="separate"/>
        </w:r>
        <w:r>
          <w:rPr>
            <w:noProof/>
            <w:webHidden/>
          </w:rPr>
          <w:t>27</w:t>
        </w:r>
        <w:r>
          <w:rPr>
            <w:noProof/>
            <w:webHidden/>
          </w:rPr>
          <w:fldChar w:fldCharType="end"/>
        </w:r>
      </w:hyperlink>
    </w:p>
    <w:p w14:paraId="571AC38E"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33" w:history="1">
        <w:r w:rsidRPr="00863D01">
          <w:rPr>
            <w:rStyle w:val="Hyperlink"/>
            <w:noProof/>
          </w:rPr>
          <w:t>Figure 7</w:t>
        </w:r>
        <w:r w:rsidRPr="00863D01">
          <w:rPr>
            <w:rStyle w:val="Hyperlink"/>
            <w:noProof/>
          </w:rPr>
          <w:noBreakHyphen/>
          <w:t>2. Channel intermixing modes.</w:t>
        </w:r>
        <w:r>
          <w:rPr>
            <w:noProof/>
            <w:webHidden/>
          </w:rPr>
          <w:tab/>
        </w:r>
        <w:r>
          <w:rPr>
            <w:noProof/>
            <w:webHidden/>
          </w:rPr>
          <w:fldChar w:fldCharType="begin"/>
        </w:r>
        <w:r>
          <w:rPr>
            <w:noProof/>
            <w:webHidden/>
          </w:rPr>
          <w:instrText xml:space="preserve"> PAGEREF _Toc456792933 \h </w:instrText>
        </w:r>
        <w:r>
          <w:rPr>
            <w:noProof/>
            <w:webHidden/>
          </w:rPr>
        </w:r>
        <w:r>
          <w:rPr>
            <w:noProof/>
            <w:webHidden/>
          </w:rPr>
          <w:fldChar w:fldCharType="separate"/>
        </w:r>
        <w:r>
          <w:rPr>
            <w:noProof/>
            <w:webHidden/>
          </w:rPr>
          <w:t>30</w:t>
        </w:r>
        <w:r>
          <w:rPr>
            <w:noProof/>
            <w:webHidden/>
          </w:rPr>
          <w:fldChar w:fldCharType="end"/>
        </w:r>
      </w:hyperlink>
    </w:p>
    <w:p w14:paraId="38CCF5CE"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34" w:history="1">
        <w:r w:rsidRPr="00863D01">
          <w:rPr>
            <w:rStyle w:val="Hyperlink"/>
            <w:noProof/>
          </w:rPr>
          <w:t>Figure 7</w:t>
        </w:r>
        <w:r w:rsidRPr="00863D01">
          <w:rPr>
            <w:rStyle w:val="Hyperlink"/>
            <w:noProof/>
          </w:rPr>
          <w:noBreakHyphen/>
          <w:t>3. Save captured image dialog.</w:t>
        </w:r>
        <w:r>
          <w:rPr>
            <w:noProof/>
            <w:webHidden/>
          </w:rPr>
          <w:tab/>
        </w:r>
        <w:r>
          <w:rPr>
            <w:noProof/>
            <w:webHidden/>
          </w:rPr>
          <w:fldChar w:fldCharType="begin"/>
        </w:r>
        <w:r>
          <w:rPr>
            <w:noProof/>
            <w:webHidden/>
          </w:rPr>
          <w:instrText xml:space="preserve"> PAGEREF _Toc456792934 \h </w:instrText>
        </w:r>
        <w:r>
          <w:rPr>
            <w:noProof/>
            <w:webHidden/>
          </w:rPr>
        </w:r>
        <w:r>
          <w:rPr>
            <w:noProof/>
            <w:webHidden/>
          </w:rPr>
          <w:fldChar w:fldCharType="separate"/>
        </w:r>
        <w:r>
          <w:rPr>
            <w:noProof/>
            <w:webHidden/>
          </w:rPr>
          <w:t>32</w:t>
        </w:r>
        <w:r>
          <w:rPr>
            <w:noProof/>
            <w:webHidden/>
          </w:rPr>
          <w:fldChar w:fldCharType="end"/>
        </w:r>
      </w:hyperlink>
    </w:p>
    <w:p w14:paraId="29FEA3CC"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35" w:history="1">
        <w:r w:rsidRPr="00863D01">
          <w:rPr>
            <w:rStyle w:val="Hyperlink"/>
            <w:noProof/>
          </w:rPr>
          <w:t>Figure 8</w:t>
        </w:r>
        <w:r w:rsidRPr="00863D01">
          <w:rPr>
            <w:rStyle w:val="Hyperlink"/>
            <w:noProof/>
          </w:rPr>
          <w:noBreakHyphen/>
          <w:t>1. Volume properties.</w:t>
        </w:r>
        <w:r>
          <w:rPr>
            <w:noProof/>
            <w:webHidden/>
          </w:rPr>
          <w:tab/>
        </w:r>
        <w:r>
          <w:rPr>
            <w:noProof/>
            <w:webHidden/>
          </w:rPr>
          <w:fldChar w:fldCharType="begin"/>
        </w:r>
        <w:r>
          <w:rPr>
            <w:noProof/>
            <w:webHidden/>
          </w:rPr>
          <w:instrText xml:space="preserve"> PAGEREF _Toc456792935 \h </w:instrText>
        </w:r>
        <w:r>
          <w:rPr>
            <w:noProof/>
            <w:webHidden/>
          </w:rPr>
        </w:r>
        <w:r>
          <w:rPr>
            <w:noProof/>
            <w:webHidden/>
          </w:rPr>
          <w:fldChar w:fldCharType="separate"/>
        </w:r>
        <w:r>
          <w:rPr>
            <w:noProof/>
            <w:webHidden/>
          </w:rPr>
          <w:t>34</w:t>
        </w:r>
        <w:r>
          <w:rPr>
            <w:noProof/>
            <w:webHidden/>
          </w:rPr>
          <w:fldChar w:fldCharType="end"/>
        </w:r>
      </w:hyperlink>
    </w:p>
    <w:p w14:paraId="28DE9949"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r:id="rId18" w:anchor="_Toc456792936" w:history="1">
        <w:r w:rsidRPr="00863D01">
          <w:rPr>
            <w:rStyle w:val="Hyperlink"/>
            <w:noProof/>
          </w:rPr>
          <w:t>Figure 9</w:t>
        </w:r>
        <w:r w:rsidRPr="00863D01">
          <w:rPr>
            <w:rStyle w:val="Hyperlink"/>
            <w:noProof/>
          </w:rPr>
          <w:noBreakHyphen/>
          <w:t>1. Output adjustment panel.</w:t>
        </w:r>
        <w:r>
          <w:rPr>
            <w:noProof/>
            <w:webHidden/>
          </w:rPr>
          <w:tab/>
        </w:r>
        <w:r>
          <w:rPr>
            <w:noProof/>
            <w:webHidden/>
          </w:rPr>
          <w:fldChar w:fldCharType="begin"/>
        </w:r>
        <w:r>
          <w:rPr>
            <w:noProof/>
            <w:webHidden/>
          </w:rPr>
          <w:instrText xml:space="preserve"> PAGEREF _Toc456792936 \h </w:instrText>
        </w:r>
        <w:r>
          <w:rPr>
            <w:noProof/>
            <w:webHidden/>
          </w:rPr>
        </w:r>
        <w:r>
          <w:rPr>
            <w:noProof/>
            <w:webHidden/>
          </w:rPr>
          <w:fldChar w:fldCharType="separate"/>
        </w:r>
        <w:r>
          <w:rPr>
            <w:noProof/>
            <w:webHidden/>
          </w:rPr>
          <w:t>39</w:t>
        </w:r>
        <w:r>
          <w:rPr>
            <w:noProof/>
            <w:webHidden/>
          </w:rPr>
          <w:fldChar w:fldCharType="end"/>
        </w:r>
      </w:hyperlink>
    </w:p>
    <w:p w14:paraId="7EAB46A1"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r:id="rId19" w:anchor="_Toc456792937" w:history="1">
        <w:r w:rsidRPr="00863D01">
          <w:rPr>
            <w:rStyle w:val="Hyperlink"/>
            <w:noProof/>
          </w:rPr>
          <w:t>Figure 10</w:t>
        </w:r>
        <w:r w:rsidRPr="00863D01">
          <w:rPr>
            <w:rStyle w:val="Hyperlink"/>
            <w:noProof/>
          </w:rPr>
          <w:noBreakHyphen/>
          <w:t>1. Clipping plane panel.</w:t>
        </w:r>
        <w:r>
          <w:rPr>
            <w:noProof/>
            <w:webHidden/>
          </w:rPr>
          <w:tab/>
        </w:r>
        <w:r>
          <w:rPr>
            <w:noProof/>
            <w:webHidden/>
          </w:rPr>
          <w:fldChar w:fldCharType="begin"/>
        </w:r>
        <w:r>
          <w:rPr>
            <w:noProof/>
            <w:webHidden/>
          </w:rPr>
          <w:instrText xml:space="preserve"> PAGEREF _Toc456792937 \h </w:instrText>
        </w:r>
        <w:r>
          <w:rPr>
            <w:noProof/>
            <w:webHidden/>
          </w:rPr>
        </w:r>
        <w:r>
          <w:rPr>
            <w:noProof/>
            <w:webHidden/>
          </w:rPr>
          <w:fldChar w:fldCharType="separate"/>
        </w:r>
        <w:r>
          <w:rPr>
            <w:noProof/>
            <w:webHidden/>
          </w:rPr>
          <w:t>40</w:t>
        </w:r>
        <w:r>
          <w:rPr>
            <w:noProof/>
            <w:webHidden/>
          </w:rPr>
          <w:fldChar w:fldCharType="end"/>
        </w:r>
      </w:hyperlink>
    </w:p>
    <w:p w14:paraId="0BC188C6"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38" w:history="1">
        <w:r w:rsidRPr="00863D01">
          <w:rPr>
            <w:rStyle w:val="Hyperlink"/>
            <w:noProof/>
          </w:rPr>
          <w:t>Figure 11</w:t>
        </w:r>
        <w:r w:rsidRPr="00863D01">
          <w:rPr>
            <w:rStyle w:val="Hyperlink"/>
            <w:noProof/>
          </w:rPr>
          <w:noBreakHyphen/>
          <w:t>1. Mesh properties.</w:t>
        </w:r>
        <w:r>
          <w:rPr>
            <w:noProof/>
            <w:webHidden/>
          </w:rPr>
          <w:tab/>
        </w:r>
        <w:r>
          <w:rPr>
            <w:noProof/>
            <w:webHidden/>
          </w:rPr>
          <w:fldChar w:fldCharType="begin"/>
        </w:r>
        <w:r>
          <w:rPr>
            <w:noProof/>
            <w:webHidden/>
          </w:rPr>
          <w:instrText xml:space="preserve"> PAGEREF _Toc456792938 \h </w:instrText>
        </w:r>
        <w:r>
          <w:rPr>
            <w:noProof/>
            <w:webHidden/>
          </w:rPr>
        </w:r>
        <w:r>
          <w:rPr>
            <w:noProof/>
            <w:webHidden/>
          </w:rPr>
          <w:fldChar w:fldCharType="separate"/>
        </w:r>
        <w:r>
          <w:rPr>
            <w:noProof/>
            <w:webHidden/>
          </w:rPr>
          <w:t>42</w:t>
        </w:r>
        <w:r>
          <w:rPr>
            <w:noProof/>
            <w:webHidden/>
          </w:rPr>
          <w:fldChar w:fldCharType="end"/>
        </w:r>
      </w:hyperlink>
    </w:p>
    <w:p w14:paraId="1AA8D831"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39" w:history="1">
        <w:r w:rsidRPr="00863D01">
          <w:rPr>
            <w:rStyle w:val="Hyperlink"/>
            <w:noProof/>
          </w:rPr>
          <w:t>Figure 11</w:t>
        </w:r>
        <w:r w:rsidRPr="00863D01">
          <w:rPr>
            <w:rStyle w:val="Hyperlink"/>
            <w:noProof/>
          </w:rPr>
          <w:noBreakHyphen/>
          <w:t>2. Mesh manipulations.</w:t>
        </w:r>
        <w:r>
          <w:rPr>
            <w:noProof/>
            <w:webHidden/>
          </w:rPr>
          <w:tab/>
        </w:r>
        <w:r>
          <w:rPr>
            <w:noProof/>
            <w:webHidden/>
          </w:rPr>
          <w:fldChar w:fldCharType="begin"/>
        </w:r>
        <w:r>
          <w:rPr>
            <w:noProof/>
            <w:webHidden/>
          </w:rPr>
          <w:instrText xml:space="preserve"> PAGEREF _Toc456792939 \h </w:instrText>
        </w:r>
        <w:r>
          <w:rPr>
            <w:noProof/>
            <w:webHidden/>
          </w:rPr>
        </w:r>
        <w:r>
          <w:rPr>
            <w:noProof/>
            <w:webHidden/>
          </w:rPr>
          <w:fldChar w:fldCharType="separate"/>
        </w:r>
        <w:r>
          <w:rPr>
            <w:noProof/>
            <w:webHidden/>
          </w:rPr>
          <w:t>43</w:t>
        </w:r>
        <w:r>
          <w:rPr>
            <w:noProof/>
            <w:webHidden/>
          </w:rPr>
          <w:fldChar w:fldCharType="end"/>
        </w:r>
      </w:hyperlink>
    </w:p>
    <w:p w14:paraId="5A7A957C"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0" w:history="1">
        <w:r w:rsidRPr="00863D01">
          <w:rPr>
            <w:rStyle w:val="Hyperlink"/>
            <w:noProof/>
          </w:rPr>
          <w:t>Figure 12</w:t>
        </w:r>
        <w:r w:rsidRPr="00863D01">
          <w:rPr>
            <w:rStyle w:val="Hyperlink"/>
            <w:noProof/>
          </w:rPr>
          <w:noBreakHyphen/>
          <w:t>1. Main movie playback controls.</w:t>
        </w:r>
        <w:r>
          <w:rPr>
            <w:noProof/>
            <w:webHidden/>
          </w:rPr>
          <w:tab/>
        </w:r>
        <w:r>
          <w:rPr>
            <w:noProof/>
            <w:webHidden/>
          </w:rPr>
          <w:fldChar w:fldCharType="begin"/>
        </w:r>
        <w:r>
          <w:rPr>
            <w:noProof/>
            <w:webHidden/>
          </w:rPr>
          <w:instrText xml:space="preserve"> PAGEREF _Toc456792940 \h </w:instrText>
        </w:r>
        <w:r>
          <w:rPr>
            <w:noProof/>
            <w:webHidden/>
          </w:rPr>
        </w:r>
        <w:r>
          <w:rPr>
            <w:noProof/>
            <w:webHidden/>
          </w:rPr>
          <w:fldChar w:fldCharType="separate"/>
        </w:r>
        <w:r>
          <w:rPr>
            <w:noProof/>
            <w:webHidden/>
          </w:rPr>
          <w:t>44</w:t>
        </w:r>
        <w:r>
          <w:rPr>
            <w:noProof/>
            <w:webHidden/>
          </w:rPr>
          <w:fldChar w:fldCharType="end"/>
        </w:r>
      </w:hyperlink>
    </w:p>
    <w:p w14:paraId="2BC58D0A"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1" w:history="1">
        <w:r w:rsidRPr="00863D01">
          <w:rPr>
            <w:rStyle w:val="Hyperlink"/>
            <w:noProof/>
          </w:rPr>
          <w:t>Figure 12</w:t>
        </w:r>
        <w:r w:rsidRPr="00863D01">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_Toc456792941 \h </w:instrText>
        </w:r>
        <w:r>
          <w:rPr>
            <w:noProof/>
            <w:webHidden/>
          </w:rPr>
        </w:r>
        <w:r>
          <w:rPr>
            <w:noProof/>
            <w:webHidden/>
          </w:rPr>
          <w:fldChar w:fldCharType="separate"/>
        </w:r>
        <w:r>
          <w:rPr>
            <w:noProof/>
            <w:webHidden/>
          </w:rPr>
          <w:t>45</w:t>
        </w:r>
        <w:r>
          <w:rPr>
            <w:noProof/>
            <w:webHidden/>
          </w:rPr>
          <w:fldChar w:fldCharType="end"/>
        </w:r>
      </w:hyperlink>
    </w:p>
    <w:p w14:paraId="54C08E0D"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2" w:history="1">
        <w:r w:rsidRPr="00863D01">
          <w:rPr>
            <w:rStyle w:val="Hyperlink"/>
            <w:noProof/>
          </w:rPr>
          <w:t>Figure 12</w:t>
        </w:r>
        <w:r w:rsidRPr="00863D01">
          <w:rPr>
            <w:rStyle w:val="Hyperlink"/>
            <w:noProof/>
          </w:rPr>
          <w:noBreakHyphen/>
          <w:t>3. Basic movie playback controls.</w:t>
        </w:r>
        <w:r>
          <w:rPr>
            <w:noProof/>
            <w:webHidden/>
          </w:rPr>
          <w:tab/>
        </w:r>
        <w:r>
          <w:rPr>
            <w:noProof/>
            <w:webHidden/>
          </w:rPr>
          <w:fldChar w:fldCharType="begin"/>
        </w:r>
        <w:r>
          <w:rPr>
            <w:noProof/>
            <w:webHidden/>
          </w:rPr>
          <w:instrText xml:space="preserve"> PAGEREF _Toc456792942 \h </w:instrText>
        </w:r>
        <w:r>
          <w:rPr>
            <w:noProof/>
            <w:webHidden/>
          </w:rPr>
        </w:r>
        <w:r>
          <w:rPr>
            <w:noProof/>
            <w:webHidden/>
          </w:rPr>
          <w:fldChar w:fldCharType="separate"/>
        </w:r>
        <w:r>
          <w:rPr>
            <w:noProof/>
            <w:webHidden/>
          </w:rPr>
          <w:t>46</w:t>
        </w:r>
        <w:r>
          <w:rPr>
            <w:noProof/>
            <w:webHidden/>
          </w:rPr>
          <w:fldChar w:fldCharType="end"/>
        </w:r>
      </w:hyperlink>
    </w:p>
    <w:p w14:paraId="7A166542"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3" w:history="1">
        <w:r w:rsidRPr="00863D01">
          <w:rPr>
            <w:rStyle w:val="Hyperlink"/>
            <w:noProof/>
          </w:rPr>
          <w:t>Figure 12</w:t>
        </w:r>
        <w:r w:rsidRPr="00863D01">
          <w:rPr>
            <w:rStyle w:val="Hyperlink"/>
            <w:noProof/>
          </w:rPr>
          <w:noBreakHyphen/>
          <w:t>4. Advanced movie playback controls.</w:t>
        </w:r>
        <w:r>
          <w:rPr>
            <w:noProof/>
            <w:webHidden/>
          </w:rPr>
          <w:tab/>
        </w:r>
        <w:r>
          <w:rPr>
            <w:noProof/>
            <w:webHidden/>
          </w:rPr>
          <w:fldChar w:fldCharType="begin"/>
        </w:r>
        <w:r>
          <w:rPr>
            <w:noProof/>
            <w:webHidden/>
          </w:rPr>
          <w:instrText xml:space="preserve"> PAGEREF _Toc456792943 \h </w:instrText>
        </w:r>
        <w:r>
          <w:rPr>
            <w:noProof/>
            <w:webHidden/>
          </w:rPr>
        </w:r>
        <w:r>
          <w:rPr>
            <w:noProof/>
            <w:webHidden/>
          </w:rPr>
          <w:fldChar w:fldCharType="separate"/>
        </w:r>
        <w:r>
          <w:rPr>
            <w:noProof/>
            <w:webHidden/>
          </w:rPr>
          <w:t>48</w:t>
        </w:r>
        <w:r>
          <w:rPr>
            <w:noProof/>
            <w:webHidden/>
          </w:rPr>
          <w:fldChar w:fldCharType="end"/>
        </w:r>
      </w:hyperlink>
    </w:p>
    <w:p w14:paraId="48377B54"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4" w:history="1">
        <w:r w:rsidRPr="00863D01">
          <w:rPr>
            <w:rStyle w:val="Hyperlink"/>
            <w:noProof/>
          </w:rPr>
          <w:t>Figure 12</w:t>
        </w:r>
        <w:r w:rsidRPr="00863D01">
          <w:rPr>
            <w:rStyle w:val="Hyperlink"/>
            <w:noProof/>
          </w:rPr>
          <w:noBreakHyphen/>
          <w:t>5. Auto key options.</w:t>
        </w:r>
        <w:r>
          <w:rPr>
            <w:noProof/>
            <w:webHidden/>
          </w:rPr>
          <w:tab/>
        </w:r>
        <w:r>
          <w:rPr>
            <w:noProof/>
            <w:webHidden/>
          </w:rPr>
          <w:fldChar w:fldCharType="begin"/>
        </w:r>
        <w:r>
          <w:rPr>
            <w:noProof/>
            <w:webHidden/>
          </w:rPr>
          <w:instrText xml:space="preserve"> PAGEREF _Toc456792944 \h </w:instrText>
        </w:r>
        <w:r>
          <w:rPr>
            <w:noProof/>
            <w:webHidden/>
          </w:rPr>
        </w:r>
        <w:r>
          <w:rPr>
            <w:noProof/>
            <w:webHidden/>
          </w:rPr>
          <w:fldChar w:fldCharType="separate"/>
        </w:r>
        <w:r>
          <w:rPr>
            <w:noProof/>
            <w:webHidden/>
          </w:rPr>
          <w:t>49</w:t>
        </w:r>
        <w:r>
          <w:rPr>
            <w:noProof/>
            <w:webHidden/>
          </w:rPr>
          <w:fldChar w:fldCharType="end"/>
        </w:r>
      </w:hyperlink>
    </w:p>
    <w:p w14:paraId="13832427"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5" w:history="1">
        <w:r w:rsidRPr="00863D01">
          <w:rPr>
            <w:rStyle w:val="Hyperlink"/>
            <w:noProof/>
          </w:rPr>
          <w:t>Figure 12</w:t>
        </w:r>
        <w:r w:rsidRPr="00863D01">
          <w:rPr>
            <w:rStyle w:val="Hyperlink"/>
            <w:noProof/>
          </w:rPr>
          <w:noBreakHyphen/>
          <w:t>6. Frame cropping controls.</w:t>
        </w:r>
        <w:r>
          <w:rPr>
            <w:noProof/>
            <w:webHidden/>
          </w:rPr>
          <w:tab/>
        </w:r>
        <w:r>
          <w:rPr>
            <w:noProof/>
            <w:webHidden/>
          </w:rPr>
          <w:fldChar w:fldCharType="begin"/>
        </w:r>
        <w:r>
          <w:rPr>
            <w:noProof/>
            <w:webHidden/>
          </w:rPr>
          <w:instrText xml:space="preserve"> PAGEREF _Toc456792945 \h </w:instrText>
        </w:r>
        <w:r>
          <w:rPr>
            <w:noProof/>
            <w:webHidden/>
          </w:rPr>
        </w:r>
        <w:r>
          <w:rPr>
            <w:noProof/>
            <w:webHidden/>
          </w:rPr>
          <w:fldChar w:fldCharType="separate"/>
        </w:r>
        <w:r>
          <w:rPr>
            <w:noProof/>
            <w:webHidden/>
          </w:rPr>
          <w:t>50</w:t>
        </w:r>
        <w:r>
          <w:rPr>
            <w:noProof/>
            <w:webHidden/>
          </w:rPr>
          <w:fldChar w:fldCharType="end"/>
        </w:r>
      </w:hyperlink>
    </w:p>
    <w:p w14:paraId="290EAF75"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6" w:history="1">
        <w:r w:rsidRPr="00863D01">
          <w:rPr>
            <w:rStyle w:val="Hyperlink"/>
            <w:noProof/>
          </w:rPr>
          <w:t>Figure 13</w:t>
        </w:r>
        <w:r w:rsidRPr="00863D01">
          <w:rPr>
            <w:rStyle w:val="Hyperlink"/>
            <w:noProof/>
          </w:rPr>
          <w:noBreakHyphen/>
          <w:t>1. 4D script settings.</w:t>
        </w:r>
        <w:r>
          <w:rPr>
            <w:noProof/>
            <w:webHidden/>
          </w:rPr>
          <w:tab/>
        </w:r>
        <w:r>
          <w:rPr>
            <w:noProof/>
            <w:webHidden/>
          </w:rPr>
          <w:fldChar w:fldCharType="begin"/>
        </w:r>
        <w:r>
          <w:rPr>
            <w:noProof/>
            <w:webHidden/>
          </w:rPr>
          <w:instrText xml:space="preserve"> PAGEREF _Toc456792946 \h </w:instrText>
        </w:r>
        <w:r>
          <w:rPr>
            <w:noProof/>
            <w:webHidden/>
          </w:rPr>
        </w:r>
        <w:r>
          <w:rPr>
            <w:noProof/>
            <w:webHidden/>
          </w:rPr>
          <w:fldChar w:fldCharType="separate"/>
        </w:r>
        <w:r>
          <w:rPr>
            <w:noProof/>
            <w:webHidden/>
          </w:rPr>
          <w:t>51</w:t>
        </w:r>
        <w:r>
          <w:rPr>
            <w:noProof/>
            <w:webHidden/>
          </w:rPr>
          <w:fldChar w:fldCharType="end"/>
        </w:r>
      </w:hyperlink>
    </w:p>
    <w:p w14:paraId="336DD354"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7" w:history="1">
        <w:r w:rsidRPr="00863D01">
          <w:rPr>
            <w:rStyle w:val="Hyperlink"/>
            <w:noProof/>
          </w:rPr>
          <w:t>Figure 14</w:t>
        </w:r>
        <w:r w:rsidRPr="00863D01">
          <w:rPr>
            <w:rStyle w:val="Hyperlink"/>
            <w:noProof/>
          </w:rPr>
          <w:noBreakHyphen/>
          <w:t>1. Save project dialog.</w:t>
        </w:r>
        <w:r>
          <w:rPr>
            <w:noProof/>
            <w:webHidden/>
          </w:rPr>
          <w:tab/>
        </w:r>
        <w:r>
          <w:rPr>
            <w:noProof/>
            <w:webHidden/>
          </w:rPr>
          <w:fldChar w:fldCharType="begin"/>
        </w:r>
        <w:r>
          <w:rPr>
            <w:noProof/>
            <w:webHidden/>
          </w:rPr>
          <w:instrText xml:space="preserve"> PAGEREF _Toc456792947 \h </w:instrText>
        </w:r>
        <w:r>
          <w:rPr>
            <w:noProof/>
            <w:webHidden/>
          </w:rPr>
        </w:r>
        <w:r>
          <w:rPr>
            <w:noProof/>
            <w:webHidden/>
          </w:rPr>
          <w:fldChar w:fldCharType="separate"/>
        </w:r>
        <w:r>
          <w:rPr>
            <w:noProof/>
            <w:webHidden/>
          </w:rPr>
          <w:t>59</w:t>
        </w:r>
        <w:r>
          <w:rPr>
            <w:noProof/>
            <w:webHidden/>
          </w:rPr>
          <w:fldChar w:fldCharType="end"/>
        </w:r>
      </w:hyperlink>
    </w:p>
    <w:p w14:paraId="1750FD5B"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8" w:history="1">
        <w:r w:rsidRPr="00863D01">
          <w:rPr>
            <w:rStyle w:val="Hyperlink"/>
            <w:noProof/>
          </w:rPr>
          <w:t>Figure 15</w:t>
        </w:r>
        <w:r w:rsidRPr="00863D01">
          <w:rPr>
            <w:rStyle w:val="Hyperlink"/>
            <w:noProof/>
          </w:rPr>
          <w:noBreakHyphen/>
          <w:t>1. The Paint Brush dialog.</w:t>
        </w:r>
        <w:r>
          <w:rPr>
            <w:noProof/>
            <w:webHidden/>
          </w:rPr>
          <w:tab/>
        </w:r>
        <w:r>
          <w:rPr>
            <w:noProof/>
            <w:webHidden/>
          </w:rPr>
          <w:fldChar w:fldCharType="begin"/>
        </w:r>
        <w:r>
          <w:rPr>
            <w:noProof/>
            <w:webHidden/>
          </w:rPr>
          <w:instrText xml:space="preserve"> PAGEREF _Toc456792948 \h </w:instrText>
        </w:r>
        <w:r>
          <w:rPr>
            <w:noProof/>
            <w:webHidden/>
          </w:rPr>
        </w:r>
        <w:r>
          <w:rPr>
            <w:noProof/>
            <w:webHidden/>
          </w:rPr>
          <w:fldChar w:fldCharType="separate"/>
        </w:r>
        <w:r>
          <w:rPr>
            <w:noProof/>
            <w:webHidden/>
          </w:rPr>
          <w:t>61</w:t>
        </w:r>
        <w:r>
          <w:rPr>
            <w:noProof/>
            <w:webHidden/>
          </w:rPr>
          <w:fldChar w:fldCharType="end"/>
        </w:r>
      </w:hyperlink>
    </w:p>
    <w:p w14:paraId="19145C9C"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49" w:history="1">
        <w:r w:rsidRPr="00863D01">
          <w:rPr>
            <w:rStyle w:val="Hyperlink"/>
            <w:noProof/>
          </w:rPr>
          <w:t>Figure 16</w:t>
        </w:r>
        <w:r w:rsidRPr="00863D01">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_Toc456792949 \h </w:instrText>
        </w:r>
        <w:r>
          <w:rPr>
            <w:noProof/>
            <w:webHidden/>
          </w:rPr>
        </w:r>
        <w:r>
          <w:rPr>
            <w:noProof/>
            <w:webHidden/>
          </w:rPr>
          <w:fldChar w:fldCharType="separate"/>
        </w:r>
        <w:r>
          <w:rPr>
            <w:noProof/>
            <w:webHidden/>
          </w:rPr>
          <w:t>65</w:t>
        </w:r>
        <w:r>
          <w:rPr>
            <w:noProof/>
            <w:webHidden/>
          </w:rPr>
          <w:fldChar w:fldCharType="end"/>
        </w:r>
      </w:hyperlink>
    </w:p>
    <w:p w14:paraId="3D318A43"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0" w:history="1">
        <w:r w:rsidRPr="00863D01">
          <w:rPr>
            <w:rStyle w:val="Hyperlink"/>
            <w:noProof/>
          </w:rPr>
          <w:t>Figure 16</w:t>
        </w:r>
        <w:r w:rsidRPr="00863D01">
          <w:rPr>
            <w:rStyle w:val="Hyperlink"/>
            <w:noProof/>
          </w:rPr>
          <w:noBreakHyphen/>
          <w:t>2. Measurement window.</w:t>
        </w:r>
        <w:r>
          <w:rPr>
            <w:noProof/>
            <w:webHidden/>
          </w:rPr>
          <w:tab/>
        </w:r>
        <w:r>
          <w:rPr>
            <w:noProof/>
            <w:webHidden/>
          </w:rPr>
          <w:fldChar w:fldCharType="begin"/>
        </w:r>
        <w:r>
          <w:rPr>
            <w:noProof/>
            <w:webHidden/>
          </w:rPr>
          <w:instrText xml:space="preserve"> PAGEREF _Toc456792950 \h </w:instrText>
        </w:r>
        <w:r>
          <w:rPr>
            <w:noProof/>
            <w:webHidden/>
          </w:rPr>
        </w:r>
        <w:r>
          <w:rPr>
            <w:noProof/>
            <w:webHidden/>
          </w:rPr>
          <w:fldChar w:fldCharType="separate"/>
        </w:r>
        <w:r>
          <w:rPr>
            <w:noProof/>
            <w:webHidden/>
          </w:rPr>
          <w:t>65</w:t>
        </w:r>
        <w:r>
          <w:rPr>
            <w:noProof/>
            <w:webHidden/>
          </w:rPr>
          <w:fldChar w:fldCharType="end"/>
        </w:r>
      </w:hyperlink>
    </w:p>
    <w:p w14:paraId="30921205"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1" w:history="1">
        <w:r w:rsidRPr="00863D01">
          <w:rPr>
            <w:rStyle w:val="Hyperlink"/>
            <w:noProof/>
          </w:rPr>
          <w:t>Figure 17</w:t>
        </w:r>
        <w:r w:rsidRPr="00863D01">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_Toc456792951 \h </w:instrText>
        </w:r>
        <w:r>
          <w:rPr>
            <w:noProof/>
            <w:webHidden/>
          </w:rPr>
        </w:r>
        <w:r>
          <w:rPr>
            <w:noProof/>
            <w:webHidden/>
          </w:rPr>
          <w:fldChar w:fldCharType="separate"/>
        </w:r>
        <w:r>
          <w:rPr>
            <w:noProof/>
            <w:webHidden/>
          </w:rPr>
          <w:t>69</w:t>
        </w:r>
        <w:r>
          <w:rPr>
            <w:noProof/>
            <w:webHidden/>
          </w:rPr>
          <w:fldChar w:fldCharType="end"/>
        </w:r>
      </w:hyperlink>
    </w:p>
    <w:p w14:paraId="6ECA0FF2"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2" w:history="1">
        <w:r w:rsidRPr="00863D01">
          <w:rPr>
            <w:rStyle w:val="Hyperlink"/>
            <w:noProof/>
          </w:rPr>
          <w:t>Figure 17</w:t>
        </w:r>
        <w:r w:rsidRPr="00863D01">
          <w:rPr>
            <w:rStyle w:val="Hyperlink"/>
            <w:noProof/>
          </w:rPr>
          <w:noBreakHyphen/>
          <w:t>2. The advanced setting tab of the component analyzer dialog.</w:t>
        </w:r>
        <w:r>
          <w:rPr>
            <w:noProof/>
            <w:webHidden/>
          </w:rPr>
          <w:tab/>
        </w:r>
        <w:r>
          <w:rPr>
            <w:noProof/>
            <w:webHidden/>
          </w:rPr>
          <w:fldChar w:fldCharType="begin"/>
        </w:r>
        <w:r>
          <w:rPr>
            <w:noProof/>
            <w:webHidden/>
          </w:rPr>
          <w:instrText xml:space="preserve"> PAGEREF _Toc456792952 \h </w:instrText>
        </w:r>
        <w:r>
          <w:rPr>
            <w:noProof/>
            <w:webHidden/>
          </w:rPr>
        </w:r>
        <w:r>
          <w:rPr>
            <w:noProof/>
            <w:webHidden/>
          </w:rPr>
          <w:fldChar w:fldCharType="separate"/>
        </w:r>
        <w:r>
          <w:rPr>
            <w:noProof/>
            <w:webHidden/>
          </w:rPr>
          <w:t>71</w:t>
        </w:r>
        <w:r>
          <w:rPr>
            <w:noProof/>
            <w:webHidden/>
          </w:rPr>
          <w:fldChar w:fldCharType="end"/>
        </w:r>
      </w:hyperlink>
    </w:p>
    <w:p w14:paraId="58D2B7B7"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3" w:history="1">
        <w:r w:rsidRPr="00863D01">
          <w:rPr>
            <w:rStyle w:val="Hyperlink"/>
            <w:noProof/>
          </w:rPr>
          <w:t>Figure 17</w:t>
        </w:r>
        <w:r w:rsidRPr="00863D01">
          <w:rPr>
            <w:rStyle w:val="Hyperlink"/>
            <w:noProof/>
          </w:rPr>
          <w:noBreakHyphen/>
          <w:t>3. Setting for initial grow.</w:t>
        </w:r>
        <w:r>
          <w:rPr>
            <w:noProof/>
            <w:webHidden/>
          </w:rPr>
          <w:tab/>
        </w:r>
        <w:r>
          <w:rPr>
            <w:noProof/>
            <w:webHidden/>
          </w:rPr>
          <w:fldChar w:fldCharType="begin"/>
        </w:r>
        <w:r>
          <w:rPr>
            <w:noProof/>
            <w:webHidden/>
          </w:rPr>
          <w:instrText xml:space="preserve"> PAGEREF _Toc456792953 \h </w:instrText>
        </w:r>
        <w:r>
          <w:rPr>
            <w:noProof/>
            <w:webHidden/>
          </w:rPr>
        </w:r>
        <w:r>
          <w:rPr>
            <w:noProof/>
            <w:webHidden/>
          </w:rPr>
          <w:fldChar w:fldCharType="separate"/>
        </w:r>
        <w:r>
          <w:rPr>
            <w:noProof/>
            <w:webHidden/>
          </w:rPr>
          <w:t>72</w:t>
        </w:r>
        <w:r>
          <w:rPr>
            <w:noProof/>
            <w:webHidden/>
          </w:rPr>
          <w:fldChar w:fldCharType="end"/>
        </w:r>
      </w:hyperlink>
    </w:p>
    <w:p w14:paraId="26DECA9D"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4" w:history="1">
        <w:r w:rsidRPr="00863D01">
          <w:rPr>
            <w:rStyle w:val="Hyperlink"/>
            <w:noProof/>
          </w:rPr>
          <w:t>Figure 17</w:t>
        </w:r>
        <w:r w:rsidRPr="00863D01">
          <w:rPr>
            <w:rStyle w:val="Hyperlink"/>
            <w:noProof/>
          </w:rPr>
          <w:noBreakHyphen/>
          <w:t>4. Setting for scaled grow.</w:t>
        </w:r>
        <w:r>
          <w:rPr>
            <w:noProof/>
            <w:webHidden/>
          </w:rPr>
          <w:tab/>
        </w:r>
        <w:r>
          <w:rPr>
            <w:noProof/>
            <w:webHidden/>
          </w:rPr>
          <w:fldChar w:fldCharType="begin"/>
        </w:r>
        <w:r>
          <w:rPr>
            <w:noProof/>
            <w:webHidden/>
          </w:rPr>
          <w:instrText xml:space="preserve"> PAGEREF _Toc456792954 \h </w:instrText>
        </w:r>
        <w:r>
          <w:rPr>
            <w:noProof/>
            <w:webHidden/>
          </w:rPr>
        </w:r>
        <w:r>
          <w:rPr>
            <w:noProof/>
            <w:webHidden/>
          </w:rPr>
          <w:fldChar w:fldCharType="separate"/>
        </w:r>
        <w:r>
          <w:rPr>
            <w:noProof/>
            <w:webHidden/>
          </w:rPr>
          <w:t>73</w:t>
        </w:r>
        <w:r>
          <w:rPr>
            <w:noProof/>
            <w:webHidden/>
          </w:rPr>
          <w:fldChar w:fldCharType="end"/>
        </w:r>
      </w:hyperlink>
    </w:p>
    <w:p w14:paraId="4C0FA86D"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5" w:history="1">
        <w:r w:rsidRPr="00863D01">
          <w:rPr>
            <w:rStyle w:val="Hyperlink"/>
            <w:noProof/>
          </w:rPr>
          <w:t>Figure 17</w:t>
        </w:r>
        <w:r w:rsidRPr="00863D01">
          <w:rPr>
            <w:rStyle w:val="Hyperlink"/>
            <w:noProof/>
          </w:rPr>
          <w:noBreakHyphen/>
          <w:t>5. Settings for cleanup.</w:t>
        </w:r>
        <w:r>
          <w:rPr>
            <w:noProof/>
            <w:webHidden/>
          </w:rPr>
          <w:tab/>
        </w:r>
        <w:r>
          <w:rPr>
            <w:noProof/>
            <w:webHidden/>
          </w:rPr>
          <w:fldChar w:fldCharType="begin"/>
        </w:r>
        <w:r>
          <w:rPr>
            <w:noProof/>
            <w:webHidden/>
          </w:rPr>
          <w:instrText xml:space="preserve"> PAGEREF _Toc456792955 \h </w:instrText>
        </w:r>
        <w:r>
          <w:rPr>
            <w:noProof/>
            <w:webHidden/>
          </w:rPr>
        </w:r>
        <w:r>
          <w:rPr>
            <w:noProof/>
            <w:webHidden/>
          </w:rPr>
          <w:fldChar w:fldCharType="separate"/>
        </w:r>
        <w:r>
          <w:rPr>
            <w:noProof/>
            <w:webHidden/>
          </w:rPr>
          <w:t>74</w:t>
        </w:r>
        <w:r>
          <w:rPr>
            <w:noProof/>
            <w:webHidden/>
          </w:rPr>
          <w:fldChar w:fldCharType="end"/>
        </w:r>
      </w:hyperlink>
    </w:p>
    <w:p w14:paraId="0FBD2AB4"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6" w:history="1">
        <w:r w:rsidRPr="00863D01">
          <w:rPr>
            <w:rStyle w:val="Hyperlink"/>
            <w:noProof/>
          </w:rPr>
          <w:t>Figure 17</w:t>
        </w:r>
        <w:r w:rsidRPr="00863D01">
          <w:rPr>
            <w:rStyle w:val="Hyperlink"/>
            <w:noProof/>
          </w:rPr>
          <w:noBreakHyphen/>
          <w:t>6. Settings for the match slices step.</w:t>
        </w:r>
        <w:r>
          <w:rPr>
            <w:noProof/>
            <w:webHidden/>
          </w:rPr>
          <w:tab/>
        </w:r>
        <w:r>
          <w:rPr>
            <w:noProof/>
            <w:webHidden/>
          </w:rPr>
          <w:fldChar w:fldCharType="begin"/>
        </w:r>
        <w:r>
          <w:rPr>
            <w:noProof/>
            <w:webHidden/>
          </w:rPr>
          <w:instrText xml:space="preserve"> PAGEREF _Toc456792956 \h </w:instrText>
        </w:r>
        <w:r>
          <w:rPr>
            <w:noProof/>
            <w:webHidden/>
          </w:rPr>
        </w:r>
        <w:r>
          <w:rPr>
            <w:noProof/>
            <w:webHidden/>
          </w:rPr>
          <w:fldChar w:fldCharType="separate"/>
        </w:r>
        <w:r>
          <w:rPr>
            <w:noProof/>
            <w:webHidden/>
          </w:rPr>
          <w:t>75</w:t>
        </w:r>
        <w:r>
          <w:rPr>
            <w:noProof/>
            <w:webHidden/>
          </w:rPr>
          <w:fldChar w:fldCharType="end"/>
        </w:r>
      </w:hyperlink>
    </w:p>
    <w:p w14:paraId="671BEB58"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7" w:history="1">
        <w:r w:rsidRPr="00863D01">
          <w:rPr>
            <w:rStyle w:val="Hyperlink"/>
            <w:noProof/>
          </w:rPr>
          <w:t>Figure 17</w:t>
        </w:r>
        <w:r w:rsidRPr="00863D01">
          <w:rPr>
            <w:rStyle w:val="Hyperlink"/>
            <w:noProof/>
          </w:rPr>
          <w:noBreakHyphen/>
          <w:t>7. Component analysis tools.</w:t>
        </w:r>
        <w:r>
          <w:rPr>
            <w:noProof/>
            <w:webHidden/>
          </w:rPr>
          <w:tab/>
        </w:r>
        <w:r>
          <w:rPr>
            <w:noProof/>
            <w:webHidden/>
          </w:rPr>
          <w:fldChar w:fldCharType="begin"/>
        </w:r>
        <w:r>
          <w:rPr>
            <w:noProof/>
            <w:webHidden/>
          </w:rPr>
          <w:instrText xml:space="preserve"> PAGEREF _Toc456792957 \h </w:instrText>
        </w:r>
        <w:r>
          <w:rPr>
            <w:noProof/>
            <w:webHidden/>
          </w:rPr>
        </w:r>
        <w:r>
          <w:rPr>
            <w:noProof/>
            <w:webHidden/>
          </w:rPr>
          <w:fldChar w:fldCharType="separate"/>
        </w:r>
        <w:r>
          <w:rPr>
            <w:noProof/>
            <w:webHidden/>
          </w:rPr>
          <w:t>76</w:t>
        </w:r>
        <w:r>
          <w:rPr>
            <w:noProof/>
            <w:webHidden/>
          </w:rPr>
          <w:fldChar w:fldCharType="end"/>
        </w:r>
      </w:hyperlink>
    </w:p>
    <w:p w14:paraId="35207266"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8" w:history="1">
        <w:r w:rsidRPr="00863D01">
          <w:rPr>
            <w:rStyle w:val="Hyperlink"/>
            <w:noProof/>
          </w:rPr>
          <w:t>Figure 18</w:t>
        </w:r>
        <w:r w:rsidRPr="00863D01">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_Toc456792958 \h </w:instrText>
        </w:r>
        <w:r>
          <w:rPr>
            <w:noProof/>
            <w:webHidden/>
          </w:rPr>
        </w:r>
        <w:r>
          <w:rPr>
            <w:noProof/>
            <w:webHidden/>
          </w:rPr>
          <w:fldChar w:fldCharType="separate"/>
        </w:r>
        <w:r>
          <w:rPr>
            <w:noProof/>
            <w:webHidden/>
          </w:rPr>
          <w:t>79</w:t>
        </w:r>
        <w:r>
          <w:rPr>
            <w:noProof/>
            <w:webHidden/>
          </w:rPr>
          <w:fldChar w:fldCharType="end"/>
        </w:r>
      </w:hyperlink>
    </w:p>
    <w:p w14:paraId="38D18E51"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59" w:history="1">
        <w:r w:rsidRPr="00863D01">
          <w:rPr>
            <w:rStyle w:val="Hyperlink"/>
            <w:noProof/>
          </w:rPr>
          <w:t>Figure 18</w:t>
        </w:r>
        <w:r w:rsidRPr="00863D01">
          <w:rPr>
            <w:rStyle w:val="Hyperlink"/>
            <w:noProof/>
          </w:rPr>
          <w:noBreakHyphen/>
          <w:t>2. Volume size dialog.</w:t>
        </w:r>
        <w:r>
          <w:rPr>
            <w:noProof/>
            <w:webHidden/>
          </w:rPr>
          <w:tab/>
        </w:r>
        <w:r>
          <w:rPr>
            <w:noProof/>
            <w:webHidden/>
          </w:rPr>
          <w:fldChar w:fldCharType="begin"/>
        </w:r>
        <w:r>
          <w:rPr>
            <w:noProof/>
            <w:webHidden/>
          </w:rPr>
          <w:instrText xml:space="preserve"> PAGEREF _Toc456792959 \h </w:instrText>
        </w:r>
        <w:r>
          <w:rPr>
            <w:noProof/>
            <w:webHidden/>
          </w:rPr>
        </w:r>
        <w:r>
          <w:rPr>
            <w:noProof/>
            <w:webHidden/>
          </w:rPr>
          <w:fldChar w:fldCharType="separate"/>
        </w:r>
        <w:r>
          <w:rPr>
            <w:noProof/>
            <w:webHidden/>
          </w:rPr>
          <w:t>79</w:t>
        </w:r>
        <w:r>
          <w:rPr>
            <w:noProof/>
            <w:webHidden/>
          </w:rPr>
          <w:fldChar w:fldCharType="end"/>
        </w:r>
      </w:hyperlink>
    </w:p>
    <w:p w14:paraId="5A4D9C68"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0" w:history="1">
        <w:r w:rsidRPr="00863D01">
          <w:rPr>
            <w:rStyle w:val="Hyperlink"/>
            <w:noProof/>
          </w:rPr>
          <w:t>Figure 18</w:t>
        </w:r>
        <w:r w:rsidRPr="00863D01">
          <w:rPr>
            <w:rStyle w:val="Hyperlink"/>
            <w:noProof/>
          </w:rPr>
          <w:noBreakHyphen/>
          <w:t>3. Noise reduction dialog.</w:t>
        </w:r>
        <w:r>
          <w:rPr>
            <w:noProof/>
            <w:webHidden/>
          </w:rPr>
          <w:tab/>
        </w:r>
        <w:r>
          <w:rPr>
            <w:noProof/>
            <w:webHidden/>
          </w:rPr>
          <w:fldChar w:fldCharType="begin"/>
        </w:r>
        <w:r>
          <w:rPr>
            <w:noProof/>
            <w:webHidden/>
          </w:rPr>
          <w:instrText xml:space="preserve"> PAGEREF _Toc456792960 \h </w:instrText>
        </w:r>
        <w:r>
          <w:rPr>
            <w:noProof/>
            <w:webHidden/>
          </w:rPr>
        </w:r>
        <w:r>
          <w:rPr>
            <w:noProof/>
            <w:webHidden/>
          </w:rPr>
          <w:fldChar w:fldCharType="separate"/>
        </w:r>
        <w:r>
          <w:rPr>
            <w:noProof/>
            <w:webHidden/>
          </w:rPr>
          <w:t>81</w:t>
        </w:r>
        <w:r>
          <w:rPr>
            <w:noProof/>
            <w:webHidden/>
          </w:rPr>
          <w:fldChar w:fldCharType="end"/>
        </w:r>
      </w:hyperlink>
    </w:p>
    <w:p w14:paraId="6E761998"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1" w:history="1">
        <w:r w:rsidRPr="00863D01">
          <w:rPr>
            <w:rStyle w:val="Hyperlink"/>
            <w:noProof/>
          </w:rPr>
          <w:t>Figure 18</w:t>
        </w:r>
        <w:r w:rsidRPr="00863D01">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_Toc456792961 \h </w:instrText>
        </w:r>
        <w:r>
          <w:rPr>
            <w:noProof/>
            <w:webHidden/>
          </w:rPr>
        </w:r>
        <w:r>
          <w:rPr>
            <w:noProof/>
            <w:webHidden/>
          </w:rPr>
          <w:fldChar w:fldCharType="separate"/>
        </w:r>
        <w:r>
          <w:rPr>
            <w:noProof/>
            <w:webHidden/>
          </w:rPr>
          <w:t>82</w:t>
        </w:r>
        <w:r>
          <w:rPr>
            <w:noProof/>
            <w:webHidden/>
          </w:rPr>
          <w:fldChar w:fldCharType="end"/>
        </w:r>
      </w:hyperlink>
    </w:p>
    <w:p w14:paraId="43C0D7ED"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2" w:history="1">
        <w:r w:rsidRPr="00863D01">
          <w:rPr>
            <w:rStyle w:val="Hyperlink"/>
            <w:noProof/>
          </w:rPr>
          <w:t>Figure 18</w:t>
        </w:r>
        <w:r w:rsidRPr="00863D01">
          <w:rPr>
            <w:rStyle w:val="Hyperlink"/>
            <w:noProof/>
          </w:rPr>
          <w:noBreakHyphen/>
          <w:t>5. Colocalization analysis dialog.</w:t>
        </w:r>
        <w:r>
          <w:rPr>
            <w:noProof/>
            <w:webHidden/>
          </w:rPr>
          <w:tab/>
        </w:r>
        <w:r>
          <w:rPr>
            <w:noProof/>
            <w:webHidden/>
          </w:rPr>
          <w:fldChar w:fldCharType="begin"/>
        </w:r>
        <w:r>
          <w:rPr>
            <w:noProof/>
            <w:webHidden/>
          </w:rPr>
          <w:instrText xml:space="preserve"> PAGEREF _Toc456792962 \h </w:instrText>
        </w:r>
        <w:r>
          <w:rPr>
            <w:noProof/>
            <w:webHidden/>
          </w:rPr>
        </w:r>
        <w:r>
          <w:rPr>
            <w:noProof/>
            <w:webHidden/>
          </w:rPr>
          <w:fldChar w:fldCharType="separate"/>
        </w:r>
        <w:r>
          <w:rPr>
            <w:noProof/>
            <w:webHidden/>
          </w:rPr>
          <w:t>83</w:t>
        </w:r>
        <w:r>
          <w:rPr>
            <w:noProof/>
            <w:webHidden/>
          </w:rPr>
          <w:fldChar w:fldCharType="end"/>
        </w:r>
      </w:hyperlink>
    </w:p>
    <w:p w14:paraId="582874BD"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3" w:history="1">
        <w:r w:rsidRPr="00863D01">
          <w:rPr>
            <w:rStyle w:val="Hyperlink"/>
            <w:noProof/>
          </w:rPr>
          <w:t>Figure 19</w:t>
        </w:r>
        <w:r w:rsidRPr="00863D01">
          <w:rPr>
            <w:rStyle w:val="Hyperlink"/>
            <w:noProof/>
          </w:rPr>
          <w:noBreakHyphen/>
          <w:t>1. Components and Tracking window.</w:t>
        </w:r>
        <w:r>
          <w:rPr>
            <w:noProof/>
            <w:webHidden/>
          </w:rPr>
          <w:tab/>
        </w:r>
        <w:r>
          <w:rPr>
            <w:noProof/>
            <w:webHidden/>
          </w:rPr>
          <w:fldChar w:fldCharType="begin"/>
        </w:r>
        <w:r>
          <w:rPr>
            <w:noProof/>
            <w:webHidden/>
          </w:rPr>
          <w:instrText xml:space="preserve"> PAGEREF _Toc456792963 \h </w:instrText>
        </w:r>
        <w:r>
          <w:rPr>
            <w:noProof/>
            <w:webHidden/>
          </w:rPr>
        </w:r>
        <w:r>
          <w:rPr>
            <w:noProof/>
            <w:webHidden/>
          </w:rPr>
          <w:fldChar w:fldCharType="separate"/>
        </w:r>
        <w:r>
          <w:rPr>
            <w:noProof/>
            <w:webHidden/>
          </w:rPr>
          <w:t>84</w:t>
        </w:r>
        <w:r>
          <w:rPr>
            <w:noProof/>
            <w:webHidden/>
          </w:rPr>
          <w:fldChar w:fldCharType="end"/>
        </w:r>
      </w:hyperlink>
    </w:p>
    <w:p w14:paraId="2313681B"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4" w:history="1">
        <w:r w:rsidRPr="00863D01">
          <w:rPr>
            <w:rStyle w:val="Hyperlink"/>
            <w:noProof/>
          </w:rPr>
          <w:t>Figure 19</w:t>
        </w:r>
        <w:r w:rsidRPr="00863D01">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_Toc456792964 \h </w:instrText>
        </w:r>
        <w:r>
          <w:rPr>
            <w:noProof/>
            <w:webHidden/>
          </w:rPr>
        </w:r>
        <w:r>
          <w:rPr>
            <w:noProof/>
            <w:webHidden/>
          </w:rPr>
          <w:fldChar w:fldCharType="separate"/>
        </w:r>
        <w:r>
          <w:rPr>
            <w:noProof/>
            <w:webHidden/>
          </w:rPr>
          <w:t>86</w:t>
        </w:r>
        <w:r>
          <w:rPr>
            <w:noProof/>
            <w:webHidden/>
          </w:rPr>
          <w:fldChar w:fldCharType="end"/>
        </w:r>
      </w:hyperlink>
    </w:p>
    <w:p w14:paraId="3A8D876F"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5" w:history="1">
        <w:r w:rsidRPr="00863D01">
          <w:rPr>
            <w:rStyle w:val="Hyperlink"/>
            <w:noProof/>
          </w:rPr>
          <w:t>Figure 19</w:t>
        </w:r>
        <w:r w:rsidRPr="00863D01">
          <w:rPr>
            <w:rStyle w:val="Hyperlink"/>
            <w:noProof/>
          </w:rPr>
          <w:noBreakHyphen/>
          <w:t>3. Tracks of a tracked cell.</w:t>
        </w:r>
        <w:r>
          <w:rPr>
            <w:noProof/>
            <w:webHidden/>
          </w:rPr>
          <w:tab/>
        </w:r>
        <w:r>
          <w:rPr>
            <w:noProof/>
            <w:webHidden/>
          </w:rPr>
          <w:fldChar w:fldCharType="begin"/>
        </w:r>
        <w:r>
          <w:rPr>
            <w:noProof/>
            <w:webHidden/>
          </w:rPr>
          <w:instrText xml:space="preserve"> PAGEREF _Toc456792965 \h </w:instrText>
        </w:r>
        <w:r>
          <w:rPr>
            <w:noProof/>
            <w:webHidden/>
          </w:rPr>
        </w:r>
        <w:r>
          <w:rPr>
            <w:noProof/>
            <w:webHidden/>
          </w:rPr>
          <w:fldChar w:fldCharType="separate"/>
        </w:r>
        <w:r>
          <w:rPr>
            <w:noProof/>
            <w:webHidden/>
          </w:rPr>
          <w:t>87</w:t>
        </w:r>
        <w:r>
          <w:rPr>
            <w:noProof/>
            <w:webHidden/>
          </w:rPr>
          <w:fldChar w:fldCharType="end"/>
        </w:r>
      </w:hyperlink>
    </w:p>
    <w:p w14:paraId="62918CEE"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6" w:history="1">
        <w:r w:rsidRPr="00863D01">
          <w:rPr>
            <w:rStyle w:val="Hyperlink"/>
            <w:noProof/>
          </w:rPr>
          <w:t>Figure 19</w:t>
        </w:r>
        <w:r w:rsidRPr="00863D01">
          <w:rPr>
            <w:rStyle w:val="Hyperlink"/>
            <w:noProof/>
          </w:rPr>
          <w:noBreakHyphen/>
          <w:t>4. The Linkage tab of the Component and Tracking window.</w:t>
        </w:r>
        <w:r>
          <w:rPr>
            <w:noProof/>
            <w:webHidden/>
          </w:rPr>
          <w:tab/>
        </w:r>
        <w:r>
          <w:rPr>
            <w:noProof/>
            <w:webHidden/>
          </w:rPr>
          <w:fldChar w:fldCharType="begin"/>
        </w:r>
        <w:r>
          <w:rPr>
            <w:noProof/>
            <w:webHidden/>
          </w:rPr>
          <w:instrText xml:space="preserve"> PAGEREF _Toc456792966 \h </w:instrText>
        </w:r>
        <w:r>
          <w:rPr>
            <w:noProof/>
            <w:webHidden/>
          </w:rPr>
        </w:r>
        <w:r>
          <w:rPr>
            <w:noProof/>
            <w:webHidden/>
          </w:rPr>
          <w:fldChar w:fldCharType="separate"/>
        </w:r>
        <w:r>
          <w:rPr>
            <w:noProof/>
            <w:webHidden/>
          </w:rPr>
          <w:t>88</w:t>
        </w:r>
        <w:r>
          <w:rPr>
            <w:noProof/>
            <w:webHidden/>
          </w:rPr>
          <w:fldChar w:fldCharType="end"/>
        </w:r>
      </w:hyperlink>
    </w:p>
    <w:p w14:paraId="04D87DFA"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7" w:history="1">
        <w:r w:rsidRPr="00863D01">
          <w:rPr>
            <w:rStyle w:val="Hyperlink"/>
            <w:noProof/>
          </w:rPr>
          <w:t>Figure 19</w:t>
        </w:r>
        <w:r w:rsidRPr="00863D01">
          <w:rPr>
            <w:rStyle w:val="Hyperlink"/>
            <w:noProof/>
          </w:rPr>
          <w:noBreakHyphen/>
          <w:t>5. The Modify tab of the Component and Tracking Window.</w:t>
        </w:r>
        <w:r>
          <w:rPr>
            <w:noProof/>
            <w:webHidden/>
          </w:rPr>
          <w:tab/>
        </w:r>
        <w:r>
          <w:rPr>
            <w:noProof/>
            <w:webHidden/>
          </w:rPr>
          <w:fldChar w:fldCharType="begin"/>
        </w:r>
        <w:r>
          <w:rPr>
            <w:noProof/>
            <w:webHidden/>
          </w:rPr>
          <w:instrText xml:space="preserve"> PAGEREF _Toc456792967 \h </w:instrText>
        </w:r>
        <w:r>
          <w:rPr>
            <w:noProof/>
            <w:webHidden/>
          </w:rPr>
        </w:r>
        <w:r>
          <w:rPr>
            <w:noProof/>
            <w:webHidden/>
          </w:rPr>
          <w:fldChar w:fldCharType="separate"/>
        </w:r>
        <w:r>
          <w:rPr>
            <w:noProof/>
            <w:webHidden/>
          </w:rPr>
          <w:t>89</w:t>
        </w:r>
        <w:r>
          <w:rPr>
            <w:noProof/>
            <w:webHidden/>
          </w:rPr>
          <w:fldChar w:fldCharType="end"/>
        </w:r>
      </w:hyperlink>
    </w:p>
    <w:p w14:paraId="00658870"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8" w:history="1">
        <w:r w:rsidRPr="00863D01">
          <w:rPr>
            <w:rStyle w:val="Hyperlink"/>
            <w:noProof/>
          </w:rPr>
          <w:t>Figure 19</w:t>
        </w:r>
        <w:r w:rsidRPr="00863D01">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_Toc456792968 \h </w:instrText>
        </w:r>
        <w:r>
          <w:rPr>
            <w:noProof/>
            <w:webHidden/>
          </w:rPr>
        </w:r>
        <w:r>
          <w:rPr>
            <w:noProof/>
            <w:webHidden/>
          </w:rPr>
          <w:fldChar w:fldCharType="separate"/>
        </w:r>
        <w:r>
          <w:rPr>
            <w:noProof/>
            <w:webHidden/>
          </w:rPr>
          <w:t>91</w:t>
        </w:r>
        <w:r>
          <w:rPr>
            <w:noProof/>
            <w:webHidden/>
          </w:rPr>
          <w:fldChar w:fldCharType="end"/>
        </w:r>
      </w:hyperlink>
    </w:p>
    <w:p w14:paraId="522FCF08"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69" w:history="1">
        <w:r w:rsidRPr="00863D01">
          <w:rPr>
            <w:rStyle w:val="Hyperlink"/>
            <w:noProof/>
          </w:rPr>
          <w:t>Figure 20</w:t>
        </w:r>
        <w:r w:rsidRPr="00863D01">
          <w:rPr>
            <w:rStyle w:val="Hyperlink"/>
            <w:noProof/>
          </w:rPr>
          <w:noBreakHyphen/>
          <w:t>1. Convert dialog.</w:t>
        </w:r>
        <w:r>
          <w:rPr>
            <w:noProof/>
            <w:webHidden/>
          </w:rPr>
          <w:tab/>
        </w:r>
        <w:r>
          <w:rPr>
            <w:noProof/>
            <w:webHidden/>
          </w:rPr>
          <w:fldChar w:fldCharType="begin"/>
        </w:r>
        <w:r>
          <w:rPr>
            <w:noProof/>
            <w:webHidden/>
          </w:rPr>
          <w:instrText xml:space="preserve"> PAGEREF _Toc456792969 \h </w:instrText>
        </w:r>
        <w:r>
          <w:rPr>
            <w:noProof/>
            <w:webHidden/>
          </w:rPr>
        </w:r>
        <w:r>
          <w:rPr>
            <w:noProof/>
            <w:webHidden/>
          </w:rPr>
          <w:fldChar w:fldCharType="separate"/>
        </w:r>
        <w:r>
          <w:rPr>
            <w:noProof/>
            <w:webHidden/>
          </w:rPr>
          <w:t>92</w:t>
        </w:r>
        <w:r>
          <w:rPr>
            <w:noProof/>
            <w:webHidden/>
          </w:rPr>
          <w:fldChar w:fldCharType="end"/>
        </w:r>
      </w:hyperlink>
    </w:p>
    <w:p w14:paraId="0F265568"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70" w:history="1">
        <w:r w:rsidRPr="00863D01">
          <w:rPr>
            <w:rStyle w:val="Hyperlink"/>
            <w:noProof/>
          </w:rPr>
          <w:t>Figure 21</w:t>
        </w:r>
        <w:r w:rsidRPr="00863D01">
          <w:rPr>
            <w:rStyle w:val="Hyperlink"/>
            <w:noProof/>
          </w:rPr>
          <w:noBreakHyphen/>
          <w:t>1. OpenCL kernel editor.</w:t>
        </w:r>
        <w:r>
          <w:rPr>
            <w:noProof/>
            <w:webHidden/>
          </w:rPr>
          <w:tab/>
        </w:r>
        <w:r>
          <w:rPr>
            <w:noProof/>
            <w:webHidden/>
          </w:rPr>
          <w:fldChar w:fldCharType="begin"/>
        </w:r>
        <w:r>
          <w:rPr>
            <w:noProof/>
            <w:webHidden/>
          </w:rPr>
          <w:instrText xml:space="preserve"> PAGEREF _Toc456792970 \h </w:instrText>
        </w:r>
        <w:r>
          <w:rPr>
            <w:noProof/>
            <w:webHidden/>
          </w:rPr>
        </w:r>
        <w:r>
          <w:rPr>
            <w:noProof/>
            <w:webHidden/>
          </w:rPr>
          <w:fldChar w:fldCharType="separate"/>
        </w:r>
        <w:r>
          <w:rPr>
            <w:noProof/>
            <w:webHidden/>
          </w:rPr>
          <w:t>94</w:t>
        </w:r>
        <w:r>
          <w:rPr>
            <w:noProof/>
            <w:webHidden/>
          </w:rPr>
          <w:fldChar w:fldCharType="end"/>
        </w:r>
      </w:hyperlink>
    </w:p>
    <w:p w14:paraId="4CA71D12"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71" w:history="1">
        <w:r w:rsidRPr="00863D01">
          <w:rPr>
            <w:rStyle w:val="Hyperlink"/>
            <w:noProof/>
          </w:rPr>
          <w:t>Figure 22</w:t>
        </w:r>
        <w:r w:rsidRPr="00863D01">
          <w:rPr>
            <w:rStyle w:val="Hyperlink"/>
            <w:noProof/>
          </w:rPr>
          <w:noBreakHyphen/>
          <w:t>1. Settings, project panel.</w:t>
        </w:r>
        <w:r>
          <w:rPr>
            <w:noProof/>
            <w:webHidden/>
          </w:rPr>
          <w:tab/>
        </w:r>
        <w:r>
          <w:rPr>
            <w:noProof/>
            <w:webHidden/>
          </w:rPr>
          <w:fldChar w:fldCharType="begin"/>
        </w:r>
        <w:r>
          <w:rPr>
            <w:noProof/>
            <w:webHidden/>
          </w:rPr>
          <w:instrText xml:space="preserve"> PAGEREF _Toc456792971 \h </w:instrText>
        </w:r>
        <w:r>
          <w:rPr>
            <w:noProof/>
            <w:webHidden/>
          </w:rPr>
        </w:r>
        <w:r>
          <w:rPr>
            <w:noProof/>
            <w:webHidden/>
          </w:rPr>
          <w:fldChar w:fldCharType="separate"/>
        </w:r>
        <w:r>
          <w:rPr>
            <w:noProof/>
            <w:webHidden/>
          </w:rPr>
          <w:t>96</w:t>
        </w:r>
        <w:r>
          <w:rPr>
            <w:noProof/>
            <w:webHidden/>
          </w:rPr>
          <w:fldChar w:fldCharType="end"/>
        </w:r>
      </w:hyperlink>
    </w:p>
    <w:p w14:paraId="42130E69"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72" w:history="1">
        <w:r w:rsidRPr="00863D01">
          <w:rPr>
            <w:rStyle w:val="Hyperlink"/>
            <w:noProof/>
          </w:rPr>
          <w:t>Figure 22</w:t>
        </w:r>
        <w:r w:rsidRPr="00863D01">
          <w:rPr>
            <w:rStyle w:val="Hyperlink"/>
            <w:noProof/>
          </w:rPr>
          <w:noBreakHyphen/>
          <w:t>2. Settings, rendering panel.</w:t>
        </w:r>
        <w:r>
          <w:rPr>
            <w:noProof/>
            <w:webHidden/>
          </w:rPr>
          <w:tab/>
        </w:r>
        <w:r>
          <w:rPr>
            <w:noProof/>
            <w:webHidden/>
          </w:rPr>
          <w:fldChar w:fldCharType="begin"/>
        </w:r>
        <w:r>
          <w:rPr>
            <w:noProof/>
            <w:webHidden/>
          </w:rPr>
          <w:instrText xml:space="preserve"> PAGEREF _Toc456792972 \h </w:instrText>
        </w:r>
        <w:r>
          <w:rPr>
            <w:noProof/>
            <w:webHidden/>
          </w:rPr>
        </w:r>
        <w:r>
          <w:rPr>
            <w:noProof/>
            <w:webHidden/>
          </w:rPr>
          <w:fldChar w:fldCharType="separate"/>
        </w:r>
        <w:r>
          <w:rPr>
            <w:noProof/>
            <w:webHidden/>
          </w:rPr>
          <w:t>98</w:t>
        </w:r>
        <w:r>
          <w:rPr>
            <w:noProof/>
            <w:webHidden/>
          </w:rPr>
          <w:fldChar w:fldCharType="end"/>
        </w:r>
      </w:hyperlink>
    </w:p>
    <w:p w14:paraId="701CA7EF"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73" w:history="1">
        <w:r w:rsidRPr="00863D01">
          <w:rPr>
            <w:rStyle w:val="Hyperlink"/>
            <w:noProof/>
          </w:rPr>
          <w:t>Figure 22</w:t>
        </w:r>
        <w:r w:rsidRPr="00863D01">
          <w:rPr>
            <w:rStyle w:val="Hyperlink"/>
            <w:noProof/>
          </w:rPr>
          <w:noBreakHyphen/>
          <w:t>3. Settings, performance panel.</w:t>
        </w:r>
        <w:r>
          <w:rPr>
            <w:noProof/>
            <w:webHidden/>
          </w:rPr>
          <w:tab/>
        </w:r>
        <w:r>
          <w:rPr>
            <w:noProof/>
            <w:webHidden/>
          </w:rPr>
          <w:fldChar w:fldCharType="begin"/>
        </w:r>
        <w:r>
          <w:rPr>
            <w:noProof/>
            <w:webHidden/>
          </w:rPr>
          <w:instrText xml:space="preserve"> PAGEREF _Toc456792973 \h </w:instrText>
        </w:r>
        <w:r>
          <w:rPr>
            <w:noProof/>
            <w:webHidden/>
          </w:rPr>
        </w:r>
        <w:r>
          <w:rPr>
            <w:noProof/>
            <w:webHidden/>
          </w:rPr>
          <w:fldChar w:fldCharType="separate"/>
        </w:r>
        <w:r>
          <w:rPr>
            <w:noProof/>
            <w:webHidden/>
          </w:rPr>
          <w:t>99</w:t>
        </w:r>
        <w:r>
          <w:rPr>
            <w:noProof/>
            <w:webHidden/>
          </w:rPr>
          <w:fldChar w:fldCharType="end"/>
        </w:r>
      </w:hyperlink>
    </w:p>
    <w:p w14:paraId="16637B35" w14:textId="77777777" w:rsidR="00977DEC" w:rsidRDefault="00977DEC">
      <w:pPr>
        <w:pStyle w:val="TableofFigures"/>
        <w:tabs>
          <w:tab w:val="right" w:leader="dot" w:pos="9350"/>
        </w:tabs>
        <w:rPr>
          <w:rFonts w:asciiTheme="minorHAnsi" w:hAnsiTheme="minorHAnsi"/>
          <w:noProof/>
          <w:color w:val="auto"/>
          <w:sz w:val="22"/>
          <w:szCs w:val="22"/>
          <w:lang w:eastAsia="en-US"/>
        </w:rPr>
      </w:pPr>
      <w:hyperlink w:anchor="_Toc456792974" w:history="1">
        <w:r w:rsidRPr="00863D01">
          <w:rPr>
            <w:rStyle w:val="Hyperlink"/>
            <w:noProof/>
          </w:rPr>
          <w:t>Figure 22</w:t>
        </w:r>
        <w:r w:rsidRPr="00863D01">
          <w:rPr>
            <w:rStyle w:val="Hyperlink"/>
            <w:noProof/>
          </w:rPr>
          <w:noBreakHyphen/>
          <w:t>4. Settings, file format panel.</w:t>
        </w:r>
        <w:r>
          <w:rPr>
            <w:noProof/>
            <w:webHidden/>
          </w:rPr>
          <w:tab/>
        </w:r>
        <w:r>
          <w:rPr>
            <w:noProof/>
            <w:webHidden/>
          </w:rPr>
          <w:fldChar w:fldCharType="begin"/>
        </w:r>
        <w:r>
          <w:rPr>
            <w:noProof/>
            <w:webHidden/>
          </w:rPr>
          <w:instrText xml:space="preserve"> PAGEREF _Toc456792974 \h </w:instrText>
        </w:r>
        <w:r>
          <w:rPr>
            <w:noProof/>
            <w:webHidden/>
          </w:rPr>
        </w:r>
        <w:r>
          <w:rPr>
            <w:noProof/>
            <w:webHidden/>
          </w:rPr>
          <w:fldChar w:fldCharType="separate"/>
        </w:r>
        <w:r>
          <w:rPr>
            <w:noProof/>
            <w:webHidden/>
          </w:rPr>
          <w:t>100</w:t>
        </w:r>
        <w:r>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A411901" w:rsidR="003010F7" w:rsidRDefault="00DC0B8A" w:rsidP="00BF54AB">
      <w:pPr>
        <w:pStyle w:val="Heading1"/>
        <w:numPr>
          <w:ilvl w:val="0"/>
          <w:numId w:val="5"/>
        </w:numPr>
        <w:ind w:left="0"/>
      </w:pPr>
      <w:bookmarkStart w:id="4" w:name="_Toc456792829"/>
      <w:r w:rsidRPr="00BF54AB">
        <w:lastRenderedPageBreak/>
        <w:t>What’s N</w:t>
      </w:r>
      <w:r w:rsidR="0019654D" w:rsidRPr="00BF54AB">
        <w:t>ew</w:t>
      </w:r>
      <w:bookmarkEnd w:id="0"/>
      <w:bookmarkEnd w:id="1"/>
      <w:bookmarkEnd w:id="2"/>
      <w:r w:rsidR="00FF63E0">
        <w:t xml:space="preserve"> in Version 2.1</w:t>
      </w:r>
      <w:r w:rsidR="00BC4251">
        <w:t>9</w:t>
      </w:r>
      <w:r w:rsidR="00E94015">
        <w:t>.4</w:t>
      </w:r>
      <w:bookmarkEnd w:id="4"/>
    </w:p>
    <w:p w14:paraId="4AA58B6C" w14:textId="081C540C"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501B4D2" w14:textId="3B80A987" w:rsidR="00B04098" w:rsidRDefault="00E94015" w:rsidP="0087722A">
      <w:r>
        <w:t>FluoRender Version 2.19.4</w:t>
      </w:r>
      <w:r w:rsidR="00B04098">
        <w:t xml:space="preserve"> </w:t>
      </w:r>
      <w:r w:rsidR="00D44055">
        <w:t>made</w:t>
      </w:r>
      <w:r w:rsidR="00B04098">
        <w:t xml:space="preserve"> minor improvements to Version 2.19:</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7338C462"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83C8E61" w14:textId="77777777" w:rsidR="00B04098" w:rsidRDefault="00B04098" w:rsidP="00B04098">
            <w:pPr>
              <w:pStyle w:val="Icon"/>
            </w:pPr>
            <w:r>
              <w:rPr>
                <w:noProof/>
                <w:lang w:eastAsia="en-US"/>
              </w:rPr>
              <w:drawing>
                <wp:inline distT="0" distB="0" distL="0" distR="0" wp14:anchorId="2ABF7B80" wp14:editId="0EF1AC54">
                  <wp:extent cx="351130" cy="33871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2EF9FA" w14:textId="1AD665B1" w:rsidR="00B04098" w:rsidRPr="000E4270" w:rsidRDefault="00E94015" w:rsidP="00B0409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Reorganization of 4D scripts</w:t>
            </w:r>
          </w:p>
        </w:tc>
      </w:tr>
    </w:tbl>
    <w:p w14:paraId="2BD7C4D9" w14:textId="39B58A84" w:rsidR="00B04098" w:rsidRDefault="00E94015" w:rsidP="00B04098">
      <w:r>
        <w:t>I</w:t>
      </w:r>
      <w:r w:rsidR="00BB5AC4">
        <w:t>n the 2.19.4</w:t>
      </w:r>
      <w:r w:rsidR="00B04098">
        <w:t xml:space="preserve"> release of FluoRender, </w:t>
      </w:r>
      <w:r w:rsidR="00AC59FB">
        <w:t>4D scripts are managed within a tab in the “Record/Export” panel</w:t>
      </w:r>
      <w:r w:rsidR="00B04098">
        <w:t>.</w:t>
      </w:r>
      <w:r w:rsidR="00AC59FB">
        <w:t xml:space="preserve"> We also included several new script templates that take advantage of the new commands for easier 4D tracking. See </w:t>
      </w:r>
      <w:r w:rsidR="00AC59FB">
        <w:fldChar w:fldCharType="begin"/>
      </w:r>
      <w:r w:rsidR="00AC59FB">
        <w:instrText xml:space="preserve"> REF _Ref456775715 \r \h </w:instrText>
      </w:r>
      <w:r w:rsidR="00AC59FB">
        <w:fldChar w:fldCharType="separate"/>
      </w:r>
      <w:r w:rsidR="00CC0C43">
        <w:t>Chapter 13</w:t>
      </w:r>
      <w:r w:rsidR="00AC59FB">
        <w:fldChar w:fldCharType="end"/>
      </w:r>
      <w:r w:rsidR="00AC59F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301FCCED"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1E08A47" w14:textId="77777777" w:rsidR="00B04098" w:rsidRDefault="00B04098" w:rsidP="00B04098">
            <w:pPr>
              <w:pStyle w:val="Icon"/>
            </w:pPr>
            <w:r>
              <w:rPr>
                <w:noProof/>
                <w:lang w:eastAsia="en-US"/>
              </w:rPr>
              <w:drawing>
                <wp:inline distT="0" distB="0" distL="0" distR="0" wp14:anchorId="20463C4F" wp14:editId="41847100">
                  <wp:extent cx="351130" cy="3387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E258302" w14:textId="559F8D15" w:rsidR="00B04098" w:rsidRPr="000E4270" w:rsidRDefault="00B04098" w:rsidP="00FF7A06">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A new </w:t>
            </w:r>
            <w:r w:rsidR="00FF7A06">
              <w:rPr>
                <w:b/>
                <w:sz w:val="20"/>
              </w:rPr>
              <w:t>volume</w:t>
            </w:r>
            <w:r>
              <w:rPr>
                <w:b/>
                <w:sz w:val="20"/>
              </w:rPr>
              <w:t xml:space="preserve"> calculation </w:t>
            </w:r>
            <w:r w:rsidR="00AC59FB">
              <w:rPr>
                <w:b/>
                <w:sz w:val="20"/>
              </w:rPr>
              <w:t xml:space="preserve">operation </w:t>
            </w:r>
            <w:r>
              <w:rPr>
                <w:b/>
                <w:sz w:val="20"/>
              </w:rPr>
              <w:t xml:space="preserve">for </w:t>
            </w:r>
            <w:r w:rsidR="00FF7A06">
              <w:rPr>
                <w:b/>
                <w:sz w:val="20"/>
              </w:rPr>
              <w:t>combining any number of channels into RGB</w:t>
            </w:r>
          </w:p>
        </w:tc>
      </w:tr>
    </w:tbl>
    <w:p w14:paraId="4F057AD6" w14:textId="4BBC3687" w:rsidR="00B04098" w:rsidRDefault="00AC59FB" w:rsidP="00B04098">
      <w:r>
        <w:t>New in the 2.19.4</w:t>
      </w:r>
      <w:r w:rsidR="00B04098">
        <w:t xml:space="preserve"> release of FluoRender, a new </w:t>
      </w:r>
      <w:r w:rsidR="00FF7A06">
        <w:t>calculation</w:t>
      </w:r>
      <w:r w:rsidR="00B04098">
        <w:t xml:space="preserve"> allows </w:t>
      </w:r>
      <w:r w:rsidR="00FF7A06">
        <w:t>combining any number of channels in a group into a new group of three channels of red, green, and blue colors</w:t>
      </w:r>
      <w:r w:rsidR="00B04098">
        <w:t xml:space="preserve">. </w:t>
      </w:r>
      <w:r w:rsidR="00FF7A06">
        <w:t xml:space="preserve">The colors of original channels are summed in RGB respectively. </w:t>
      </w:r>
      <w:r w:rsidR="00B04098">
        <w:t xml:space="preserve">See </w:t>
      </w:r>
      <w:r w:rsidR="00FF7A06">
        <w:fldChar w:fldCharType="begin"/>
      </w:r>
      <w:r w:rsidR="00FF7A06">
        <w:instrText xml:space="preserve"> REF _Ref448759807 \r \h </w:instrText>
      </w:r>
      <w:r w:rsidR="00FF7A06">
        <w:fldChar w:fldCharType="separate"/>
      </w:r>
      <w:r w:rsidR="00CC0C43">
        <w:t>Chapter 18</w:t>
      </w:r>
      <w:r w:rsidR="00FF7A06">
        <w:fldChar w:fldCharType="end"/>
      </w:r>
      <w:r w:rsidR="00B0409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F7A06" w14:paraId="6800551E" w14:textId="77777777" w:rsidTr="00E9401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4F7A51" w14:textId="77777777" w:rsidR="00FF7A06" w:rsidRDefault="00FF7A06" w:rsidP="00E94015">
            <w:pPr>
              <w:pStyle w:val="Icon"/>
            </w:pPr>
            <w:r>
              <w:rPr>
                <w:noProof/>
                <w:lang w:eastAsia="en-US"/>
              </w:rPr>
              <w:drawing>
                <wp:inline distT="0" distB="0" distL="0" distR="0" wp14:anchorId="5758A482" wp14:editId="7EAC03BD">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B1461FF" w14:textId="7F0F893C" w:rsidR="00FF7A06" w:rsidRPr="000E4270" w:rsidRDefault="00FF7A06" w:rsidP="00E94015">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Improved OpenGL performance on certain platforms</w:t>
            </w:r>
          </w:p>
        </w:tc>
      </w:tr>
    </w:tbl>
    <w:p w14:paraId="6FCE45CC" w14:textId="52180729" w:rsidR="00FF7A06" w:rsidRDefault="00FF7A06" w:rsidP="00FF7A06">
      <w:r>
        <w:t>We improved OpenGL performance on</w:t>
      </w:r>
      <w:r w:rsidR="00AC59FB">
        <w:t xml:space="preserve"> certain platforms in the 2.19.4</w:t>
      </w:r>
      <w:r>
        <w:t xml:space="preserve"> release of FluoRender by removing query functions from render loops.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F7A06" w14:paraId="67FEF9AC" w14:textId="77777777" w:rsidTr="00E9401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8D6B852" w14:textId="77777777" w:rsidR="00FF7A06" w:rsidRDefault="00FF7A06" w:rsidP="00E94015">
            <w:pPr>
              <w:pStyle w:val="Icon"/>
            </w:pPr>
            <w:r>
              <w:rPr>
                <w:noProof/>
                <w:lang w:eastAsia="en-US"/>
              </w:rPr>
              <w:drawing>
                <wp:inline distT="0" distB="0" distL="0" distR="0" wp14:anchorId="65430522" wp14:editId="5728DFE3">
                  <wp:extent cx="351130" cy="33871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69DAE3" w14:textId="6ABF9E7A" w:rsidR="00FF7A06" w:rsidRPr="000E4270" w:rsidRDefault="00FF7A06" w:rsidP="00E94015">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ImageJ </w:t>
            </w:r>
            <w:proofErr w:type="spellStart"/>
            <w:r>
              <w:rPr>
                <w:b/>
                <w:sz w:val="20"/>
              </w:rPr>
              <w:t>hyperstack</w:t>
            </w:r>
            <w:proofErr w:type="spellEnd"/>
            <w:r>
              <w:rPr>
                <w:b/>
                <w:sz w:val="20"/>
              </w:rPr>
              <w:t xml:space="preserve"> support</w:t>
            </w:r>
          </w:p>
        </w:tc>
      </w:tr>
    </w:tbl>
    <w:p w14:paraId="3BBD3911" w14:textId="50705EF0" w:rsidR="00FF7A06" w:rsidRDefault="00FF7A06" w:rsidP="00FF7A06">
      <w:r>
        <w:t xml:space="preserve">ImageJ </w:t>
      </w:r>
      <w:proofErr w:type="spellStart"/>
      <w:r>
        <w:t>hyperstacks</w:t>
      </w:r>
      <w:proofErr w:type="spellEnd"/>
      <w:r>
        <w:t xml:space="preserve"> can be opened in FluoRender.</w:t>
      </w:r>
      <w:r w:rsidR="00203D84">
        <w:t xml:space="preserve"> </w:t>
      </w:r>
      <w:proofErr w:type="spellStart"/>
      <w:r w:rsidR="00203D84">
        <w:t>Hyperstacks</w:t>
      </w:r>
      <w:proofErr w:type="spellEnd"/>
      <w:r w:rsidR="00203D84">
        <w:t xml:space="preserve"> are multipage TIFF files with specific metadata for ordering image sections into channels, z-stacks, and time sequences.</w:t>
      </w:r>
      <w:r w:rsidR="00C71F21">
        <w:t xml:space="preserve"> You can process and analyze (component analysis and tracking) </w:t>
      </w:r>
      <w:proofErr w:type="spellStart"/>
      <w:r w:rsidR="00C71F21">
        <w:t>hyperstack</w:t>
      </w:r>
      <w:proofErr w:type="spellEnd"/>
      <w:r w:rsidR="00C71F21">
        <w:t xml:space="preserve"> files just like TIFFs. Masks generated for any channel or time point of a </w:t>
      </w:r>
      <w:proofErr w:type="spellStart"/>
      <w:r w:rsidR="00C71F21">
        <w:t>hyperstack</w:t>
      </w:r>
      <w:proofErr w:type="spellEnd"/>
      <w:r w:rsidR="00C71F21">
        <w:t xml:space="preserve"> are saved as individual files. FluoRender automatically determines the file names for mask files so that they can be loaded later.</w:t>
      </w:r>
    </w:p>
    <w:p w14:paraId="7ED78935" w14:textId="1A128483" w:rsidR="00861187" w:rsidRDefault="00861187">
      <w:r>
        <w:br w:type="page"/>
      </w:r>
    </w:p>
    <w:p w14:paraId="225B182B" w14:textId="25DA325C" w:rsidR="0066225E" w:rsidRDefault="00E94015" w:rsidP="0087722A">
      <w:r>
        <w:t xml:space="preserve">The major release of </w:t>
      </w:r>
      <w:r w:rsidR="00BC4251">
        <w:t>FluoRender</w:t>
      </w:r>
      <w:r>
        <w:t>,</w:t>
      </w:r>
      <w:r w:rsidR="00BC4251">
        <w:t xml:space="preserve"> Version 2.19</w:t>
      </w:r>
      <w:r w:rsidR="00625E9C">
        <w:t xml:space="preserve"> fixed </w:t>
      </w:r>
      <w:r w:rsidR="004D65A1">
        <w:t>these</w:t>
      </w:r>
      <w:r w:rsidR="00625E9C">
        <w:t xml:space="preserve"> issues</w:t>
      </w:r>
      <w:r w:rsidR="004D65A1">
        <w:t>:</w:t>
      </w:r>
    </w:p>
    <w:p w14:paraId="69CCE116" w14:textId="3BD670DA" w:rsidR="004D65A1" w:rsidRDefault="00BC4251" w:rsidP="00D84B82">
      <w:pPr>
        <w:pStyle w:val="ListParagraph"/>
        <w:numPr>
          <w:ilvl w:val="0"/>
          <w:numId w:val="19"/>
        </w:numPr>
      </w:pPr>
      <w:r>
        <w:t>Insufficient slic</w:t>
      </w:r>
      <w:r w:rsidR="00925D95">
        <w:t>ing numerical precision that might</w:t>
      </w:r>
      <w:r>
        <w:t xml:space="preserve"> cause artifacts due to misalignment</w:t>
      </w:r>
      <w:r w:rsidR="004D65A1">
        <w:t>.</w:t>
      </w:r>
    </w:p>
    <w:p w14:paraId="0EA07092" w14:textId="1771F6CF" w:rsidR="004D65A1" w:rsidRDefault="00B70E1E" w:rsidP="00D84B82">
      <w:pPr>
        <w:pStyle w:val="ListParagraph"/>
        <w:numPr>
          <w:ilvl w:val="0"/>
          <w:numId w:val="19"/>
        </w:numPr>
      </w:pPr>
      <w:r>
        <w:t>I</w:t>
      </w:r>
      <w:r w:rsidR="00925D95">
        <w:t>t read</w:t>
      </w:r>
      <w:r>
        <w:t xml:space="preserve"> hidden files as</w:t>
      </w:r>
      <w:r w:rsidR="00925D95">
        <w:t xml:space="preserve"> part of a sequence on Mac OS X</w:t>
      </w:r>
      <w:r w:rsidR="004D65A1">
        <w:t>.</w:t>
      </w:r>
    </w:p>
    <w:p w14:paraId="41BFEEF4" w14:textId="6EC0906C" w:rsidR="004D65A1" w:rsidRDefault="00925D95" w:rsidP="00D84B82">
      <w:pPr>
        <w:pStyle w:val="ListParagraph"/>
        <w:numPr>
          <w:ilvl w:val="0"/>
          <w:numId w:val="19"/>
        </w:numPr>
      </w:pPr>
      <w:r>
        <w:t>Problems to read time sequence data correctly</w:t>
      </w:r>
      <w:r w:rsidR="004D65A1">
        <w:t>.</w:t>
      </w:r>
    </w:p>
    <w:p w14:paraId="34763488" w14:textId="75775058" w:rsidR="004D65A1" w:rsidRDefault="00925D95" w:rsidP="00D84B82">
      <w:pPr>
        <w:pStyle w:val="ListParagraph"/>
        <w:numPr>
          <w:ilvl w:val="0"/>
          <w:numId w:val="19"/>
        </w:numPr>
      </w:pPr>
      <w:r>
        <w:t>It sometimes cleared a selection mask when paint brush history was recalled</w:t>
      </w:r>
      <w:r w:rsidR="00E2765B">
        <w:t>.</w:t>
      </w:r>
    </w:p>
    <w:p w14:paraId="616EB47E" w14:textId="7D5223D8" w:rsidR="00E2765B" w:rsidRDefault="00925D95" w:rsidP="00D84B82">
      <w:pPr>
        <w:pStyle w:val="ListParagraph"/>
        <w:numPr>
          <w:ilvl w:val="0"/>
          <w:numId w:val="19"/>
        </w:numPr>
      </w:pPr>
      <w:r>
        <w:t>Selection mask operations from the tracking dialog were not registered in the paint brush history</w:t>
      </w:r>
      <w:r w:rsidR="00E2765B">
        <w:t>.</w:t>
      </w:r>
    </w:p>
    <w:p w14:paraId="0436A546" w14:textId="02D9BC8E" w:rsidR="005C096B" w:rsidRDefault="00AE3412" w:rsidP="00D84B82">
      <w:pPr>
        <w:pStyle w:val="ListParagraph"/>
        <w:numPr>
          <w:ilvl w:val="0"/>
          <w:numId w:val="19"/>
        </w:numPr>
      </w:pPr>
      <w:r>
        <w:t xml:space="preserve">Empty groups were left </w:t>
      </w:r>
      <w:r w:rsidR="00506D8F">
        <w:t>un</w:t>
      </w:r>
      <w:r>
        <w:t>used when several data sets were repeatedly loaded and deleted</w:t>
      </w:r>
      <w:r w:rsidR="005C096B">
        <w:t>.</w:t>
      </w:r>
    </w:p>
    <w:p w14:paraId="049F6F9C" w14:textId="264C37F6" w:rsidR="00D84B82" w:rsidRDefault="00AE3412" w:rsidP="00D84B82">
      <w:pPr>
        <w:pStyle w:val="ListParagraph"/>
        <w:numPr>
          <w:ilvl w:val="0"/>
          <w:numId w:val="19"/>
        </w:numPr>
      </w:pPr>
      <w:r>
        <w:t xml:space="preserve">Clipping patterns when many channels were rendered with </w:t>
      </w:r>
      <w:proofErr w:type="spellStart"/>
      <w:r>
        <w:t>microblending</w:t>
      </w:r>
      <w:proofErr w:type="spellEnd"/>
      <w:r w:rsidR="00D84B82">
        <w:t>.</w:t>
      </w:r>
    </w:p>
    <w:p w14:paraId="571B2402" w14:textId="303BE5E6" w:rsidR="00506D8F" w:rsidRDefault="00506D8F" w:rsidP="00D84B82">
      <w:pPr>
        <w:pStyle w:val="ListParagraph"/>
        <w:numPr>
          <w:ilvl w:val="0"/>
          <w:numId w:val="19"/>
        </w:numPr>
      </w:pPr>
      <w:r>
        <w:lastRenderedPageBreak/>
        <w:t>The bitrate setting for QuickTime movie export was not working on Mac OS X.</w:t>
      </w:r>
    </w:p>
    <w:p w14:paraId="4850FA92" w14:textId="61DA3073" w:rsidR="00073435" w:rsidRDefault="00073435" w:rsidP="00D84B82">
      <w:pPr>
        <w:pStyle w:val="ListParagraph"/>
        <w:numPr>
          <w:ilvl w:val="0"/>
          <w:numId w:val="19"/>
        </w:numPr>
      </w:pPr>
      <w:r>
        <w:t>FluoRender settings were not read and saved correctly on Mac OS X.</w:t>
      </w:r>
    </w:p>
    <w:p w14:paraId="6664FF3F" w14:textId="0103CC5D" w:rsidR="00CC5487" w:rsidRDefault="00CC5487" w:rsidP="00D84B82">
      <w:pPr>
        <w:pStyle w:val="ListParagraph"/>
        <w:numPr>
          <w:ilvl w:val="0"/>
          <w:numId w:val="19"/>
        </w:numPr>
      </w:pPr>
      <w:r>
        <w:t xml:space="preserve">Issues </w:t>
      </w:r>
      <w:r w:rsidR="00AF099F">
        <w:t>of</w:t>
      </w:r>
      <w:r>
        <w:t xml:space="preserve"> the user interface.</w:t>
      </w:r>
    </w:p>
    <w:p w14:paraId="6FBCD329" w14:textId="3925261A" w:rsidR="00787331" w:rsidRDefault="00366F7C" w:rsidP="0087722A">
      <w:r>
        <w:t>New features and</w:t>
      </w:r>
      <w:r w:rsidR="00787331">
        <w:t xml:space="preserve"> improvements </w:t>
      </w:r>
      <w:r w:rsidR="00B04098">
        <w:t xml:space="preserve">of Version 2.19 </w:t>
      </w:r>
      <w:r w:rsidR="00787331">
        <w:t>include:</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73435" w14:paraId="710A5539" w14:textId="77777777" w:rsidTr="00DC0A1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86E180F" w14:textId="77777777" w:rsidR="00073435" w:rsidRDefault="00073435" w:rsidP="00DC0A1D">
            <w:pPr>
              <w:pStyle w:val="Icon"/>
            </w:pPr>
            <w:r>
              <w:rPr>
                <w:noProof/>
                <w:lang w:eastAsia="en-US"/>
              </w:rPr>
              <w:drawing>
                <wp:inline distT="0" distB="0" distL="0" distR="0" wp14:anchorId="34745F66" wp14:editId="6F7C90E9">
                  <wp:extent cx="351130" cy="338716"/>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29DF69B" w14:textId="4184680A" w:rsidR="00073435" w:rsidRPr="000E4270" w:rsidRDefault="00073435" w:rsidP="00DC0A1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Support of OpenCL 1.2</w:t>
            </w:r>
          </w:p>
        </w:tc>
      </w:tr>
    </w:tbl>
    <w:p w14:paraId="6D614B70" w14:textId="07CFC1F8" w:rsidR="00073435" w:rsidRDefault="00073435" w:rsidP="0087722A">
      <w:r>
        <w:t>Please make sure the latest graphics driver is installed. Deprecated functions from OpenCL 1.1 have been updated in FluoRender to work with OpenCL 1.2.</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152E3" w14:paraId="604E93B0" w14:textId="77777777" w:rsidTr="007F0FD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944D3B" w14:textId="77777777" w:rsidR="001152E3" w:rsidRDefault="001152E3" w:rsidP="007F0FD8">
            <w:pPr>
              <w:pStyle w:val="Icon"/>
            </w:pPr>
            <w:r>
              <w:rPr>
                <w:noProof/>
                <w:lang w:eastAsia="en-US"/>
              </w:rPr>
              <w:drawing>
                <wp:inline distT="0" distB="0" distL="0" distR="0" wp14:anchorId="4184A606" wp14:editId="18E1FAEA">
                  <wp:extent cx="351130" cy="3387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E63A8C6" w14:textId="118BAABF" w:rsidR="001152E3" w:rsidRPr="000E4270" w:rsidRDefault="00BC4251" w:rsidP="007F0FD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setting for render view text color</w:t>
            </w:r>
          </w:p>
        </w:tc>
      </w:tr>
    </w:tbl>
    <w:p w14:paraId="6A6CC4AE" w14:textId="77777777" w:rsidR="001152E3" w:rsidRDefault="00BC4251" w:rsidP="0087722A">
      <w:r>
        <w:t>New</w:t>
      </w:r>
      <w:r w:rsidR="00E072EB">
        <w:t xml:space="preserve"> in the 2.1</w:t>
      </w:r>
      <w:r>
        <w:t>9 release of FluoRender,</w:t>
      </w:r>
      <w:r w:rsidR="00E072EB">
        <w:t xml:space="preserve"> </w:t>
      </w:r>
      <w:r>
        <w:t>it allows more flexible customization of the color of render view text, including the scale bar</w:t>
      </w:r>
      <w:r w:rsidR="00E072EB">
        <w:t>.</w:t>
      </w:r>
      <w:r>
        <w:t xml:space="preserve"> You can choose to use the background color, the inverse of background color, or the secondary color of a volume channel.</w:t>
      </w:r>
      <w:r w:rsidR="00D007F1">
        <w:t xml:space="preserve"> See </w:t>
      </w:r>
      <w:r w:rsidR="00D007F1">
        <w:fldChar w:fldCharType="begin"/>
      </w:r>
      <w:r w:rsidR="00D007F1">
        <w:instrText xml:space="preserve"> REF _Ref448311550 \r \h </w:instrText>
      </w:r>
      <w:r w:rsidR="00D007F1">
        <w:fldChar w:fldCharType="separate"/>
      </w:r>
      <w:r w:rsidR="00CC0C43">
        <w:t>Chapter 22</w:t>
      </w:r>
      <w:r w:rsidR="00D007F1">
        <w:fldChar w:fldCharType="end"/>
      </w:r>
      <w:r w:rsidR="00D007F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6500E" w14:paraId="3F0B9001" w14:textId="77777777" w:rsidTr="00CE73B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903E627" w14:textId="77777777" w:rsidR="0016500E" w:rsidRDefault="0016500E" w:rsidP="00CE73B9">
            <w:pPr>
              <w:pStyle w:val="Icon"/>
            </w:pPr>
            <w:r>
              <w:rPr>
                <w:noProof/>
                <w:lang w:eastAsia="en-US"/>
              </w:rPr>
              <w:drawing>
                <wp:inline distT="0" distB="0" distL="0" distR="0" wp14:anchorId="54E43B90" wp14:editId="52CDEE62">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5A110B9" w14:textId="5B86F93F" w:rsidR="0016500E" w:rsidRPr="000E4270" w:rsidRDefault="005308B8" w:rsidP="0007023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4D script type for executing OpenCL filters</w:t>
            </w:r>
          </w:p>
        </w:tc>
      </w:tr>
    </w:tbl>
    <w:p w14:paraId="39A04783" w14:textId="718BD70F" w:rsidR="0016500E" w:rsidRDefault="005308B8" w:rsidP="0016500E">
      <w:r>
        <w:t>New in the 2.19 release of FluoRender, a new 4D script allows application of an OpenCL filter to each file of a time sequence</w:t>
      </w:r>
      <w:r w:rsidR="00CC5487">
        <w:t>.</w:t>
      </w:r>
      <w:r>
        <w:t xml:space="preserve"> Use this function for image processing of a time sequence.</w:t>
      </w:r>
      <w:r w:rsidR="00CC5487">
        <w:t xml:space="preserve"> </w:t>
      </w:r>
      <w:r w:rsidR="00680A0E">
        <w:t xml:space="preserve">See </w:t>
      </w:r>
      <w:r w:rsidR="00AC59FB">
        <w:fldChar w:fldCharType="begin"/>
      </w:r>
      <w:r w:rsidR="00AC59FB">
        <w:instrText xml:space="preserve"> REF _Ref456775982 \r \h </w:instrText>
      </w:r>
      <w:r w:rsidR="00AC59FB">
        <w:fldChar w:fldCharType="separate"/>
      </w:r>
      <w:r w:rsidR="00CC0C43">
        <w:t>Chapter 13</w:t>
      </w:r>
      <w:r w:rsidR="00AC59FB">
        <w:fldChar w:fldCharType="end"/>
      </w:r>
      <w:r w:rsidR="00680A0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43492E3E"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EBFB64" w14:textId="77777777" w:rsidR="00107FFC" w:rsidRDefault="00107FFC" w:rsidP="00505249">
            <w:pPr>
              <w:pStyle w:val="Icon"/>
            </w:pPr>
            <w:r>
              <w:rPr>
                <w:noProof/>
                <w:lang w:eastAsia="en-US"/>
              </w:rPr>
              <w:drawing>
                <wp:inline distT="0" distB="0" distL="0" distR="0" wp14:anchorId="67D22000" wp14:editId="03228981">
                  <wp:extent cx="351130" cy="33871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017FCC7" w14:textId="771C0416" w:rsidR="00107FFC" w:rsidRPr="000E4270" w:rsidRDefault="005308B8"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Improved main tool bar for analysis tools</w:t>
            </w:r>
          </w:p>
        </w:tc>
      </w:tr>
    </w:tbl>
    <w:p w14:paraId="697FD318" w14:textId="76D8D639" w:rsidR="00107FFC" w:rsidRDefault="00680A0E" w:rsidP="00107FFC">
      <w:r>
        <w:t>New in the 2.1</w:t>
      </w:r>
      <w:r w:rsidR="005308B8">
        <w:t>9</w:t>
      </w:r>
      <w:r w:rsidR="00107FFC">
        <w:t xml:space="preserve"> release of FluoRender, </w:t>
      </w:r>
      <w:r w:rsidR="005308B8">
        <w:t xml:space="preserve">the last used analysis tool will be displayed on the main tool bar, allowing easy access to </w:t>
      </w:r>
      <w:r w:rsidR="00B70E1E">
        <w:t>the tool</w:t>
      </w:r>
      <w:r>
        <w:t xml:space="preserve">. See </w:t>
      </w:r>
      <w:r w:rsidR="00B70E1E">
        <w:fldChar w:fldCharType="begin"/>
      </w:r>
      <w:r w:rsidR="00B70E1E">
        <w:instrText xml:space="preserve"> REF _Ref448312155 \r \h </w:instrText>
      </w:r>
      <w:r w:rsidR="00B70E1E">
        <w:fldChar w:fldCharType="separate"/>
      </w:r>
      <w:r w:rsidR="00CC0C43">
        <w:t>Chapter 3</w:t>
      </w:r>
      <w:r w:rsidR="00B70E1E">
        <w:fldChar w:fldCharType="end"/>
      </w:r>
      <w:r>
        <w:t xml:space="preserve"> for more details.</w:t>
      </w:r>
    </w:p>
    <w:p w14:paraId="791FE612" w14:textId="77777777" w:rsidR="00861187" w:rsidRDefault="00861187" w:rsidP="00107FFC"/>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0584E024"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3C6F70" w14:textId="77777777" w:rsidR="00107FFC" w:rsidRDefault="00107FFC" w:rsidP="00505249">
            <w:pPr>
              <w:pStyle w:val="Icon"/>
            </w:pPr>
            <w:r>
              <w:rPr>
                <w:noProof/>
                <w:lang w:eastAsia="en-US"/>
              </w:rPr>
              <w:drawing>
                <wp:inline distT="0" distB="0" distL="0" distR="0" wp14:anchorId="2D4C6487" wp14:editId="66B968A8">
                  <wp:extent cx="351130" cy="338716"/>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8BFD65" w14:textId="3E968ABE" w:rsidR="00107FFC" w:rsidRPr="000E4270" w:rsidRDefault="00B70E1E"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component analysis module</w:t>
            </w:r>
          </w:p>
        </w:tc>
      </w:tr>
    </w:tbl>
    <w:p w14:paraId="55976D63" w14:textId="4CAA8182" w:rsidR="00107FFC" w:rsidRDefault="00B70E1E" w:rsidP="00107FFC">
      <w:r>
        <w:t>New in the 2.19</w:t>
      </w:r>
      <w:r w:rsidR="00107FFC">
        <w:t xml:space="preserve"> release of FluoRender, </w:t>
      </w:r>
      <w:r>
        <w:t>a new component analysis dialog window manages all settings and analysis functions</w:t>
      </w:r>
      <w:r w:rsidR="00107FFC">
        <w:t>.</w:t>
      </w:r>
      <w:r w:rsidR="00F66E58">
        <w:t xml:space="preserve"> See </w:t>
      </w:r>
      <w:r>
        <w:fldChar w:fldCharType="begin"/>
      </w:r>
      <w:r>
        <w:instrText xml:space="preserve"> REF _Ref406746597 \r \h </w:instrText>
      </w:r>
      <w:r>
        <w:fldChar w:fldCharType="separate"/>
      </w:r>
      <w:r w:rsidR="00CC0C43">
        <w:t>Chapter 17</w:t>
      </w:r>
      <w:r>
        <w:fldChar w:fldCharType="end"/>
      </w:r>
      <w:r w:rsidR="000E078C">
        <w:t xml:space="preserve"> </w:t>
      </w:r>
      <w:r w:rsidR="00F66E58">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1BCD7BF6"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13F5ED4" w14:textId="77777777" w:rsidR="004E49AC" w:rsidRDefault="004E49AC" w:rsidP="00F52FDF">
            <w:pPr>
              <w:pStyle w:val="Icon"/>
            </w:pPr>
            <w:r>
              <w:rPr>
                <w:noProof/>
                <w:lang w:eastAsia="en-US"/>
              </w:rPr>
              <w:drawing>
                <wp:inline distT="0" distB="0" distL="0" distR="0" wp14:anchorId="278D324B" wp14:editId="6ECF35B2">
                  <wp:extent cx="351130" cy="33871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725AF94" w14:textId="3FC4C0C7" w:rsidR="004E49AC" w:rsidRPr="000E4270" w:rsidRDefault="00B70E1E"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external executable for applying component analysis settings to a time sequence</w:t>
            </w:r>
          </w:p>
        </w:tc>
      </w:tr>
    </w:tbl>
    <w:p w14:paraId="351952E0" w14:textId="438AD5F7" w:rsidR="004E49AC" w:rsidRDefault="000E078C" w:rsidP="004E49AC">
      <w:r>
        <w:t>New in the 2.1</w:t>
      </w:r>
      <w:r w:rsidR="00B70E1E">
        <w:t>9</w:t>
      </w:r>
      <w:r w:rsidR="004E49AC">
        <w:t xml:space="preserve"> release of FluoRender, </w:t>
      </w:r>
      <w:r w:rsidR="00B70E1E">
        <w:t>we developed a new executable that can read settings from the new component analysis module and then apply them to an input file</w:t>
      </w:r>
      <w:r w:rsidR="004E49AC">
        <w:t xml:space="preserve">. </w:t>
      </w:r>
      <w:r w:rsidR="00B70E1E">
        <w:t xml:space="preserve">Use this feature along with the 4D script for external executable to apply component analysis to a sequence of files. </w:t>
      </w:r>
      <w:r w:rsidR="004E49AC">
        <w:t xml:space="preserve">See </w:t>
      </w:r>
      <w:r w:rsidR="007F7851">
        <w:fldChar w:fldCharType="begin"/>
      </w:r>
      <w:r w:rsidR="007F7851">
        <w:instrText xml:space="preserve"> REF _Ref406746597 \r \h </w:instrText>
      </w:r>
      <w:r w:rsidR="007F7851">
        <w:fldChar w:fldCharType="separate"/>
      </w:r>
      <w:r w:rsidR="00CC0C43">
        <w:t>Chapter 17</w:t>
      </w:r>
      <w:r w:rsidR="007F7851">
        <w:fldChar w:fldCharType="end"/>
      </w:r>
      <w:r>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7FE2AC52"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94A603C" w14:textId="77777777" w:rsidR="004E49AC" w:rsidRDefault="004E49AC" w:rsidP="00F52FDF">
            <w:pPr>
              <w:pStyle w:val="Icon"/>
            </w:pPr>
            <w:r>
              <w:rPr>
                <w:noProof/>
                <w:lang w:eastAsia="en-US"/>
              </w:rPr>
              <w:lastRenderedPageBreak/>
              <w:drawing>
                <wp:inline distT="0" distB="0" distL="0" distR="0" wp14:anchorId="4980FAC8" wp14:editId="742195BB">
                  <wp:extent cx="351130" cy="33871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55A9A6B" w14:textId="0FEF8E24" w:rsidR="004E49AC" w:rsidRPr="000E4270" w:rsidRDefault="00AE3412"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OpenCL filters</w:t>
            </w:r>
          </w:p>
        </w:tc>
      </w:tr>
    </w:tbl>
    <w:p w14:paraId="35F9C17F" w14:textId="7A7F320F" w:rsidR="004E49AC" w:rsidRDefault="00AE3412" w:rsidP="004E49AC">
      <w:r>
        <w:t>New in the 2.19</w:t>
      </w:r>
      <w:r w:rsidR="004E49AC">
        <w:t xml:space="preserve"> release of FluoRender, </w:t>
      </w:r>
      <w:r>
        <w:t>two OpenCL filters are included for comput</w:t>
      </w:r>
      <w:r w:rsidR="00FC1DFA">
        <w:t>ing morphological gradient and S</w:t>
      </w:r>
      <w:r>
        <w:t>obel edge detection</w:t>
      </w:r>
      <w:r w:rsidR="00D17C8C">
        <w:t xml:space="preserve">. </w:t>
      </w:r>
      <w:r w:rsidR="004E49AC">
        <w:t xml:space="preserve">See </w:t>
      </w:r>
      <w:r w:rsidR="00DD6826">
        <w:fldChar w:fldCharType="begin"/>
      </w:r>
      <w:r w:rsidR="00DD6826">
        <w:instrText xml:space="preserve"> REF _Ref448759940 \r \h </w:instrText>
      </w:r>
      <w:r w:rsidR="00DD6826">
        <w:fldChar w:fldCharType="separate"/>
      </w:r>
      <w:r w:rsidR="00CC0C43">
        <w:t>Chapter 21</w:t>
      </w:r>
      <w:r w:rsidR="00DD6826">
        <w:fldChar w:fldCharType="end"/>
      </w:r>
      <w:r w:rsidR="000E078C">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172F9524"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C7170E1" w14:textId="77777777" w:rsidR="004E49AC" w:rsidRDefault="004E49AC" w:rsidP="00F52FDF">
            <w:pPr>
              <w:pStyle w:val="Icon"/>
            </w:pPr>
            <w:r>
              <w:rPr>
                <w:noProof/>
                <w:lang w:eastAsia="en-US"/>
              </w:rPr>
              <w:drawing>
                <wp:inline distT="0" distB="0" distL="0" distR="0" wp14:anchorId="238A4CC4" wp14:editId="0BAFB50D">
                  <wp:extent cx="351130" cy="33871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7043345" w14:textId="107FEA4A" w:rsidR="004E49AC" w:rsidRPr="000E4270" w:rsidRDefault="00AE3412" w:rsidP="0061441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An option to save the alpha channel in screenshots</w:t>
            </w:r>
          </w:p>
        </w:tc>
      </w:tr>
    </w:tbl>
    <w:p w14:paraId="17794CF7" w14:textId="3F2777D4" w:rsidR="004E49AC" w:rsidRDefault="00AE3412" w:rsidP="004E49AC">
      <w:r>
        <w:t>New in the 2.19</w:t>
      </w:r>
      <w:r w:rsidR="004E49AC">
        <w:t xml:space="preserve"> release of FluoRender, </w:t>
      </w:r>
      <w:r w:rsidR="0061441F">
        <w:t xml:space="preserve">you </w:t>
      </w:r>
      <w:r>
        <w:t>choose to save an additional alpha channel in screenshots, so that the captured images can be used in a compositing software</w:t>
      </w:r>
      <w:r w:rsidR="0061441F">
        <w:t xml:space="preserve">. </w:t>
      </w:r>
      <w:r>
        <w:t xml:space="preserve">It works for the TIFF format only. </w:t>
      </w:r>
      <w:r w:rsidR="004E49AC">
        <w:t xml:space="preserve">See </w:t>
      </w:r>
      <w:r>
        <w:fldChar w:fldCharType="begin"/>
      </w:r>
      <w:r>
        <w:instrText xml:space="preserve"> REF _Ref448313623 \r \h </w:instrText>
      </w:r>
      <w:r>
        <w:fldChar w:fldCharType="separate"/>
      </w:r>
      <w:r w:rsidR="00CC0C43">
        <w:t>Chapter 7</w:t>
      </w:r>
      <w:r>
        <w:fldChar w:fldCharType="end"/>
      </w:r>
      <w:r w:rsidR="0061441F">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331CFE67"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C62F34D" w14:textId="77777777" w:rsidR="004E49AC" w:rsidRDefault="004E49AC" w:rsidP="00F52FDF">
            <w:pPr>
              <w:pStyle w:val="Icon"/>
            </w:pPr>
            <w:r>
              <w:rPr>
                <w:noProof/>
                <w:lang w:eastAsia="en-US"/>
              </w:rPr>
              <w:drawing>
                <wp:inline distT="0" distB="0" distL="0" distR="0" wp14:anchorId="31C790CC" wp14:editId="500AB2A8">
                  <wp:extent cx="351130" cy="33871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B1C98C2" w14:textId="3E95F599" w:rsidR="004E49AC" w:rsidRPr="000E4270" w:rsidRDefault="00AE3412"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An uncertainty analysis on tracking results</w:t>
            </w:r>
          </w:p>
        </w:tc>
      </w:tr>
    </w:tbl>
    <w:p w14:paraId="7A588A89" w14:textId="593E1E5F" w:rsidR="004E49AC" w:rsidRDefault="00AE3412" w:rsidP="004E49AC">
      <w:r>
        <w:t>New in the 2.19</w:t>
      </w:r>
      <w:r w:rsidR="004E49AC">
        <w:t xml:space="preserve"> release of FluoRender, </w:t>
      </w:r>
      <w:r>
        <w:t>you can analyze an automatic tracking result and locate uncertain tracks</w:t>
      </w:r>
      <w:r w:rsidR="00366F7C">
        <w:t xml:space="preserve">. </w:t>
      </w:r>
      <w:r>
        <w:t xml:space="preserve">Use this feature to manually fix tracking issues with </w:t>
      </w:r>
      <w:r w:rsidR="00065CCA">
        <w:t xml:space="preserve">good efficiency. </w:t>
      </w:r>
      <w:r w:rsidR="004E49AC">
        <w:t xml:space="preserve">See </w:t>
      </w:r>
      <w:r w:rsidR="00065CCA">
        <w:fldChar w:fldCharType="begin"/>
      </w:r>
      <w:r w:rsidR="00065CCA">
        <w:instrText xml:space="preserve"> REF _Ref406749322 \r \h </w:instrText>
      </w:r>
      <w:r w:rsidR="00065CCA">
        <w:fldChar w:fldCharType="separate"/>
      </w:r>
      <w:r w:rsidR="00CC0C43">
        <w:t>Chapter 19</w:t>
      </w:r>
      <w:r w:rsidR="00065CCA">
        <w:fldChar w:fldCharType="end"/>
      </w:r>
      <w:r w:rsidR="0061441F">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762E6" w14:paraId="1FCBB388"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B843318" w14:textId="77777777" w:rsidR="00B762E6" w:rsidRDefault="00B762E6" w:rsidP="00F52FDF">
            <w:pPr>
              <w:pStyle w:val="Icon"/>
            </w:pPr>
            <w:r>
              <w:rPr>
                <w:noProof/>
                <w:lang w:eastAsia="en-US"/>
              </w:rPr>
              <w:drawing>
                <wp:inline distT="0" distB="0" distL="0" distR="0" wp14:anchorId="4A0FF2EF" wp14:editId="60E78441">
                  <wp:extent cx="351130" cy="338716"/>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9A8E7A7" w14:textId="65643A25" w:rsidR="00B762E6" w:rsidRPr="000E4270" w:rsidRDefault="00065CCA"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mode switch for zoom ratio display</w:t>
            </w:r>
          </w:p>
        </w:tc>
      </w:tr>
    </w:tbl>
    <w:p w14:paraId="64B33548" w14:textId="3FC9A4FF" w:rsidR="00B762E6" w:rsidRDefault="0061441F" w:rsidP="00B762E6">
      <w:r>
        <w:t>New</w:t>
      </w:r>
      <w:r w:rsidR="00065CCA">
        <w:t xml:space="preserve"> in the 2.19</w:t>
      </w:r>
      <w:r w:rsidR="00B762E6">
        <w:t xml:space="preserve"> release of FluoRender, </w:t>
      </w:r>
      <w:r>
        <w:t xml:space="preserve">you can </w:t>
      </w:r>
      <w:r w:rsidR="00065CCA">
        <w:t>choose how the zoom ratio is displayed</w:t>
      </w:r>
      <w:r w:rsidR="00190049">
        <w:t xml:space="preserve">. </w:t>
      </w:r>
      <w:r w:rsidR="00065CCA">
        <w:t>Two modes are available</w:t>
      </w:r>
      <w:r w:rsidR="00190049">
        <w:t xml:space="preserve">. </w:t>
      </w:r>
      <w:r w:rsidR="00065CCA">
        <w:t xml:space="preserve">The first mode is view-based, where the percentage of the zoom ratio value represents the size of an entire data set to that of the render view. The second mode is data-based, where the zoom ratio value represents the rendered size of a data set to its 1:1 voxel-pixel state. </w:t>
      </w:r>
      <w:r w:rsidR="00B762E6">
        <w:t xml:space="preserve">See </w:t>
      </w:r>
      <w:r w:rsidR="00190049">
        <w:fldChar w:fldCharType="begin"/>
      </w:r>
      <w:r w:rsidR="00190049">
        <w:instrText xml:space="preserve"> REF _Ref433193493 \r \h </w:instrText>
      </w:r>
      <w:r w:rsidR="00190049">
        <w:fldChar w:fldCharType="separate"/>
      </w:r>
      <w:r w:rsidR="00CC0C43">
        <w:t>Chapter 7</w:t>
      </w:r>
      <w:r w:rsidR="00190049">
        <w:fldChar w:fldCharType="end"/>
      </w:r>
      <w:r w:rsidR="00190049">
        <w:t xml:space="preserve"> </w:t>
      </w:r>
      <w:r w:rsidR="00B762E6">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969AF" w14:paraId="7BEB8FFD" w14:textId="77777777" w:rsidTr="00FB16C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E850D19" w14:textId="77777777" w:rsidR="005969AF" w:rsidRDefault="005969AF" w:rsidP="00FB16CD">
            <w:pPr>
              <w:pStyle w:val="Icon"/>
            </w:pPr>
            <w:r>
              <w:rPr>
                <w:noProof/>
                <w:lang w:eastAsia="en-US"/>
              </w:rPr>
              <w:drawing>
                <wp:inline distT="0" distB="0" distL="0" distR="0" wp14:anchorId="6EF548BF" wp14:editId="52F4C7AA">
                  <wp:extent cx="351130" cy="33871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154591D" w14:textId="29E60723" w:rsidR="005969AF" w:rsidRPr="000E4270" w:rsidRDefault="00065CCA" w:rsidP="00FB16C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Synchronization of individual volume property settings</w:t>
            </w:r>
          </w:p>
        </w:tc>
      </w:tr>
    </w:tbl>
    <w:p w14:paraId="6F583E16" w14:textId="495FFBE1" w:rsidR="00F66E58" w:rsidRDefault="00065CCA" w:rsidP="00107FFC">
      <w:r>
        <w:t>New in the 2.19</w:t>
      </w:r>
      <w:r w:rsidR="005969AF">
        <w:t xml:space="preserve"> release of FluoRender, </w:t>
      </w:r>
      <w:r>
        <w:t>volume property settings can be individually synchronized within a group</w:t>
      </w:r>
      <w:r w:rsidR="005969AF">
        <w:t xml:space="preserve">. </w:t>
      </w:r>
      <w:r>
        <w:t xml:space="preserve">Double-click a property’s name to synchronize. </w:t>
      </w:r>
      <w:r w:rsidR="005969AF">
        <w:t xml:space="preserve">See </w:t>
      </w:r>
      <w:r>
        <w:fldChar w:fldCharType="begin"/>
      </w:r>
      <w:r>
        <w:instrText xml:space="preserve"> REF _Ref448314485 \r \h </w:instrText>
      </w:r>
      <w:r>
        <w:fldChar w:fldCharType="separate"/>
      </w:r>
      <w:r w:rsidR="00CC0C43">
        <w:t>Chapter 8</w:t>
      </w:r>
      <w:r>
        <w:fldChar w:fldCharType="end"/>
      </w:r>
      <w:r w:rsidR="005969AF">
        <w:t xml:space="preserve"> for more details.</w:t>
      </w:r>
    </w:p>
    <w:p w14:paraId="63590A5B" w14:textId="77777777" w:rsidR="003010F7" w:rsidRPr="00BF54AB" w:rsidRDefault="00E67B16" w:rsidP="00BF54AB">
      <w:pPr>
        <w:pStyle w:val="Heading1"/>
      </w:pPr>
      <w:bookmarkStart w:id="5" w:name="_Toc406575210"/>
      <w:bookmarkStart w:id="6" w:name="_Toc406755640"/>
      <w:bookmarkStart w:id="7" w:name="_Toc406770713"/>
      <w:bookmarkStart w:id="8" w:name="_Toc456792830"/>
      <w:r w:rsidRPr="00BF54AB">
        <w:t>Installation</w:t>
      </w:r>
      <w:bookmarkEnd w:id="5"/>
      <w:bookmarkEnd w:id="6"/>
      <w:bookmarkEnd w:id="7"/>
      <w:bookmarkEnd w:id="8"/>
    </w:p>
    <w:p w14:paraId="69EF26B0" w14:textId="013F9CE8" w:rsidR="003010F7" w:rsidRDefault="00E67B16" w:rsidP="00BF54AB">
      <w:pPr>
        <w:pStyle w:val="Heading2"/>
      </w:pPr>
      <w:bookmarkStart w:id="9" w:name="_Toc406575211"/>
      <w:bookmarkStart w:id="10" w:name="_Toc406755641"/>
      <w:bookmarkStart w:id="11" w:name="_Toc406770714"/>
      <w:bookmarkStart w:id="12" w:name="_Toc456792831"/>
      <w:r>
        <w:t>Install FluoRender on Microsoft Windows</w:t>
      </w:r>
      <w:bookmarkEnd w:id="9"/>
      <w:bookmarkEnd w:id="10"/>
      <w:bookmarkEnd w:id="11"/>
      <w:bookmarkEnd w:id="12"/>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1504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51FBE334" w:rsidR="000C36AD" w:rsidRDefault="00DC0B8A" w:rsidP="001257EC">
          <w:pPr>
            <w:pStyle w:val="ListParagraph"/>
            <w:numPr>
              <w:ilvl w:val="0"/>
              <w:numId w:val="2"/>
            </w:numPr>
          </w:pPr>
          <w:r>
            <w:t xml:space="preserve">Download </w:t>
          </w:r>
          <w:r w:rsidR="00F43440">
            <w:rPr>
              <w:i/>
            </w:rPr>
            <w:t>FluoRender_2.19</w:t>
          </w:r>
          <w:r w:rsidR="00505249">
            <w:rPr>
              <w:i/>
            </w:rPr>
            <w:t>.</w:t>
          </w:r>
          <w:r w:rsidR="00AC59FB">
            <w:rPr>
              <w:i/>
            </w:rPr>
            <w:t>4</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FDDB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127F569E" w:rsidR="000B77AE" w:rsidRDefault="000B77AE" w:rsidP="000B77AE">
          <w:pPr>
            <w:pStyle w:val="Caption"/>
            <w:jc w:val="center"/>
          </w:pPr>
          <w:bookmarkStart w:id="13" w:name="_Toc456792918"/>
          <w:r>
            <w:t xml:space="preserve">Figure </w:t>
          </w:r>
          <w:fldSimple w:instr=" STYLEREF 1 \s ">
            <w:r w:rsidR="00CC0C43">
              <w:rPr>
                <w:noProof/>
              </w:rPr>
              <w:t>2</w:t>
            </w:r>
          </w:fldSimple>
          <w:r w:rsidR="00033327">
            <w:noBreakHyphen/>
          </w:r>
          <w:fldSimple w:instr=" SEQ Figure \* ARABIC \s 1 ">
            <w:r w:rsidR="00CC0C43">
              <w:rPr>
                <w:noProof/>
              </w:rPr>
              <w:t>1</w:t>
            </w:r>
          </w:fldSimple>
          <w:r w:rsidR="00C50376">
            <w:rPr>
              <w:noProof/>
            </w:rPr>
            <w:t>.</w:t>
          </w:r>
          <w:r w:rsidR="002F1AC5">
            <w:t xml:space="preserve"> Installation l</w:t>
          </w:r>
          <w:r>
            <w:t>anguage.</w:t>
          </w:r>
          <w:bookmarkEnd w:id="13"/>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8F19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2AC5C8C" w:rsidR="000B77AE" w:rsidRDefault="00C50376" w:rsidP="000B77AE">
          <w:pPr>
            <w:pStyle w:val="Caption"/>
            <w:jc w:val="center"/>
          </w:pPr>
          <w:bookmarkStart w:id="14" w:name="_Toc456792919"/>
          <w:r>
            <w:t xml:space="preserve">Figure </w:t>
          </w:r>
          <w:fldSimple w:instr=" STYLEREF 1 \s ">
            <w:r w:rsidR="00CC0C43">
              <w:rPr>
                <w:noProof/>
              </w:rPr>
              <w:t>2</w:t>
            </w:r>
          </w:fldSimple>
          <w:r w:rsidR="00033327">
            <w:noBreakHyphen/>
          </w:r>
          <w:fldSimple w:instr=" SEQ Figure \* ARABIC \s 1 ">
            <w:r w:rsidR="00CC0C43">
              <w:rPr>
                <w:noProof/>
              </w:rPr>
              <w:t>2</w:t>
            </w:r>
          </w:fldSimple>
          <w:r>
            <w:rPr>
              <w:noProof/>
            </w:rPr>
            <w:t>.</w:t>
          </w:r>
          <w:r>
            <w:t xml:space="preserve"> </w:t>
          </w:r>
          <w:r w:rsidR="002F1AC5">
            <w:t>Setup w</w:t>
          </w:r>
          <w:r w:rsidR="000B77AE">
            <w:t>elcome box.</w:t>
          </w:r>
          <w:bookmarkEnd w:id="14"/>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1A4ACDE" w:rsidR="000B77AE" w:rsidRDefault="00C50376" w:rsidP="000B77AE">
          <w:pPr>
            <w:pStyle w:val="Caption"/>
            <w:jc w:val="center"/>
          </w:pPr>
          <w:bookmarkStart w:id="15" w:name="_Toc456792920"/>
          <w:r>
            <w:t xml:space="preserve">Figure </w:t>
          </w:r>
          <w:fldSimple w:instr=" STYLEREF 1 \s ">
            <w:r w:rsidR="00CC0C43">
              <w:rPr>
                <w:noProof/>
              </w:rPr>
              <w:t>2</w:t>
            </w:r>
          </w:fldSimple>
          <w:r w:rsidR="00033327">
            <w:noBreakHyphen/>
          </w:r>
          <w:fldSimple w:instr=" SEQ Figure \* ARABIC \s 1 ">
            <w:r w:rsidR="00CC0C43">
              <w:rPr>
                <w:noProof/>
              </w:rPr>
              <w:t>3</w:t>
            </w:r>
          </w:fldSimple>
          <w:r>
            <w:rPr>
              <w:noProof/>
            </w:rPr>
            <w:t>.</w:t>
          </w:r>
          <w:r>
            <w:t xml:space="preserve"> </w:t>
          </w:r>
          <w:r w:rsidR="002F1AC5">
            <w:t>License a</w:t>
          </w:r>
          <w:r w:rsidR="000B77AE">
            <w:t>greement.</w:t>
          </w:r>
          <w:bookmarkEnd w:id="15"/>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35E9A213" w:rsidR="000B77AE" w:rsidRDefault="00C50376" w:rsidP="000B77AE">
          <w:pPr>
            <w:pStyle w:val="Caption"/>
            <w:jc w:val="center"/>
          </w:pPr>
          <w:bookmarkStart w:id="16" w:name="_Toc456792921"/>
          <w:r>
            <w:t xml:space="preserve">Figure </w:t>
          </w:r>
          <w:fldSimple w:instr=" STYLEREF 1 \s ">
            <w:r w:rsidR="00CC0C43">
              <w:rPr>
                <w:noProof/>
              </w:rPr>
              <w:t>2</w:t>
            </w:r>
          </w:fldSimple>
          <w:r w:rsidR="00033327">
            <w:noBreakHyphen/>
          </w:r>
          <w:fldSimple w:instr=" SEQ Figure \* ARABIC \s 1 ">
            <w:r w:rsidR="00CC0C43">
              <w:rPr>
                <w:noProof/>
              </w:rPr>
              <w:t>4</w:t>
            </w:r>
          </w:fldSimple>
          <w:r>
            <w:rPr>
              <w:noProof/>
            </w:rPr>
            <w:t>.</w:t>
          </w:r>
          <w:r>
            <w:t xml:space="preserve"> </w:t>
          </w:r>
          <w:r w:rsidR="002F1AC5">
            <w:t>Destination l</w:t>
          </w:r>
          <w:r w:rsidR="000B77AE">
            <w:t>ocation.</w:t>
          </w:r>
          <w:bookmarkEnd w:id="16"/>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6AECBC3B" w:rsidR="000B77AE" w:rsidRDefault="00C50376" w:rsidP="000B77AE">
          <w:pPr>
            <w:pStyle w:val="Caption"/>
            <w:jc w:val="center"/>
          </w:pPr>
          <w:bookmarkStart w:id="17" w:name="_Toc456792922"/>
          <w:r>
            <w:t xml:space="preserve">Figure </w:t>
          </w:r>
          <w:fldSimple w:instr=" STYLEREF 1 \s ">
            <w:r w:rsidR="00CC0C43">
              <w:rPr>
                <w:noProof/>
              </w:rPr>
              <w:t>2</w:t>
            </w:r>
          </w:fldSimple>
          <w:r w:rsidR="00033327">
            <w:noBreakHyphen/>
          </w:r>
          <w:fldSimple w:instr=" SEQ Figure \* ARABIC \s 1 ">
            <w:r w:rsidR="00CC0C43">
              <w:rPr>
                <w:noProof/>
              </w:rPr>
              <w:t>5</w:t>
            </w:r>
          </w:fldSimple>
          <w:r>
            <w:rPr>
              <w:noProof/>
            </w:rPr>
            <w:t>.</w:t>
          </w:r>
          <w:r>
            <w:t xml:space="preserve"> </w:t>
          </w:r>
          <w:r w:rsidR="000B77AE">
            <w:t>Main user interface of FluoRender on Windows.</w:t>
          </w:r>
          <w:bookmarkEnd w:id="17"/>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681C936F" w:rsidR="000B77AE" w:rsidRDefault="00C50376" w:rsidP="000B77AE">
          <w:pPr>
            <w:pStyle w:val="Caption"/>
            <w:jc w:val="center"/>
          </w:pPr>
          <w:bookmarkStart w:id="18" w:name="_Toc456792923"/>
          <w:r>
            <w:t xml:space="preserve">Figure </w:t>
          </w:r>
          <w:fldSimple w:instr=" STYLEREF 1 \s ">
            <w:r w:rsidR="00CC0C43">
              <w:rPr>
                <w:noProof/>
              </w:rPr>
              <w:t>2</w:t>
            </w:r>
          </w:fldSimple>
          <w:r w:rsidR="00033327">
            <w:noBreakHyphen/>
          </w:r>
          <w:fldSimple w:instr=" SEQ Figure \* ARABIC \s 1 ">
            <w:r w:rsidR="00CC0C43">
              <w:rPr>
                <w:noProof/>
              </w:rPr>
              <w:t>6</w:t>
            </w:r>
          </w:fldSimple>
          <w:r>
            <w:rPr>
              <w:noProof/>
            </w:rPr>
            <w:t>.</w:t>
          </w:r>
          <w:r>
            <w:t xml:space="preserve"> </w:t>
          </w:r>
          <w:r w:rsidR="002F1AC5">
            <w:t>Additional t</w:t>
          </w:r>
          <w:r w:rsidR="000B77AE">
            <w:t>asks.</w:t>
          </w:r>
          <w:bookmarkEnd w:id="18"/>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69229C9F" w:rsidR="000B77AE" w:rsidRDefault="00C50376" w:rsidP="000B77AE">
          <w:pPr>
            <w:pStyle w:val="Caption"/>
            <w:jc w:val="center"/>
          </w:pPr>
          <w:bookmarkStart w:id="19" w:name="_Toc456792924"/>
          <w:r>
            <w:t xml:space="preserve">Figure </w:t>
          </w:r>
          <w:fldSimple w:instr=" STYLEREF 1 \s ">
            <w:r w:rsidR="00CC0C43">
              <w:rPr>
                <w:noProof/>
              </w:rPr>
              <w:t>2</w:t>
            </w:r>
          </w:fldSimple>
          <w:r w:rsidR="00033327">
            <w:noBreakHyphen/>
          </w:r>
          <w:fldSimple w:instr=" SEQ Figure \* ARABIC \s 1 ">
            <w:r w:rsidR="00CC0C43">
              <w:rPr>
                <w:noProof/>
              </w:rPr>
              <w:t>7</w:t>
            </w:r>
          </w:fldSimple>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04D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3D68C6B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14</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77777777" w:rsidR="003010F7" w:rsidRDefault="00E67B16" w:rsidP="00BF54AB">
      <w:pPr>
        <w:pStyle w:val="Heading2"/>
      </w:pPr>
      <w:bookmarkStart w:id="20" w:name="_Toc406575212"/>
      <w:bookmarkStart w:id="21" w:name="_Toc406755642"/>
      <w:bookmarkStart w:id="22" w:name="_Toc406770715"/>
      <w:bookmarkStart w:id="23" w:name="_Toc456792832"/>
      <w:r>
        <w:lastRenderedPageBreak/>
        <w:t>Install FluoRender on Mac OS X</w:t>
      </w:r>
      <w:bookmarkEnd w:id="20"/>
      <w:bookmarkEnd w:id="21"/>
      <w:bookmarkEnd w:id="22"/>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2F8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66A6C120" w:rsidR="009109F2" w:rsidRDefault="009109F2" w:rsidP="001257EC">
      <w:pPr>
        <w:pStyle w:val="ListParagraph"/>
        <w:numPr>
          <w:ilvl w:val="0"/>
          <w:numId w:val="3"/>
        </w:numPr>
      </w:pPr>
      <w:r>
        <w:t xml:space="preserve">Download </w:t>
      </w:r>
      <w:r w:rsidR="00F43440">
        <w:rPr>
          <w:i/>
        </w:rPr>
        <w:t>FluoRender_2.19</w:t>
      </w:r>
      <w:r w:rsidR="00505249">
        <w:rPr>
          <w:i/>
        </w:rPr>
        <w:t>.</w:t>
      </w:r>
      <w:r w:rsidR="00AC59FB">
        <w:rPr>
          <w:i/>
        </w:rPr>
        <w:t>4</w:t>
      </w:r>
      <w:r w:rsidRPr="00095378">
        <w:rPr>
          <w:i/>
        </w:rPr>
        <w:t>_osx.dmg</w:t>
      </w:r>
      <w:r w:rsidR="00D4003A">
        <w:t xml:space="preserve"> from our website (</w:t>
      </w:r>
      <w:r w:rsidR="001257EC" w:rsidRPr="001257EC">
        <w:t>https://github.com/SCIInstitute/fluorender/releases</w:t>
      </w:r>
      <w:r w:rsidR="00D4003A">
        <w:t>).</w:t>
      </w:r>
    </w:p>
    <w:p w14:paraId="2F2A5CD0" w14:textId="463A1B68" w:rsidR="009109F2" w:rsidRDefault="009109F2" w:rsidP="00806808">
      <w:pPr>
        <w:pStyle w:val="ListParagraph"/>
        <w:numPr>
          <w:ilvl w:val="0"/>
          <w:numId w:val="3"/>
        </w:numPr>
      </w:pPr>
      <w:r>
        <w:t>Double-click the</w:t>
      </w:r>
      <w:r w:rsidR="008468B4">
        <w:t xml:space="preserve"> disk image file icon to open the image and view it in </w:t>
      </w:r>
      <w:r>
        <w:t>Finder.</w:t>
      </w:r>
    </w:p>
    <w:p w14:paraId="3F65FA24" w14:textId="2ED16FBB" w:rsidR="008468B4" w:rsidRDefault="00261115" w:rsidP="000B77AE">
      <w:pPr>
        <w:pStyle w:val="ListParagraph"/>
        <w:jc w:val="center"/>
      </w:pPr>
      <w:r>
        <w:rPr>
          <w:noProof/>
          <w:lang w:eastAsia="en-US"/>
        </w:rPr>
        <w:drawing>
          <wp:inline distT="0" distB="0" distL="0" distR="0" wp14:anchorId="1CA69478" wp14:editId="33B83386">
            <wp:extent cx="2221992" cy="1709928"/>
            <wp:effectExtent l="0" t="0" r="6985" b="5080"/>
            <wp:docPr id="7" name="Picture 7" descr="C:\Users\ASUS\OneDrive\FluoRender\Screen Shot 2015-05-20 at 7.1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OneDrive\FluoRender\Screen Shot 2015-05-20 at 7.17.07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1992" cy="1709928"/>
                    </a:xfrm>
                    <a:prstGeom prst="rect">
                      <a:avLst/>
                    </a:prstGeom>
                    <a:noFill/>
                    <a:ln>
                      <a:noFill/>
                    </a:ln>
                  </pic:spPr>
                </pic:pic>
              </a:graphicData>
            </a:graphic>
          </wp:inline>
        </w:drawing>
      </w:r>
    </w:p>
    <w:p w14:paraId="50BCCC2D" w14:textId="5EC6E652" w:rsidR="000B77AE" w:rsidRDefault="00C50376" w:rsidP="000B77AE">
      <w:pPr>
        <w:pStyle w:val="Caption"/>
        <w:jc w:val="center"/>
      </w:pPr>
      <w:bookmarkStart w:id="24" w:name="_Toc456792925"/>
      <w:r>
        <w:t xml:space="preserve">Figure </w:t>
      </w:r>
      <w:fldSimple w:instr=" STYLEREF 1 \s ">
        <w:r w:rsidR="00CC0C43">
          <w:rPr>
            <w:noProof/>
          </w:rPr>
          <w:t>2</w:t>
        </w:r>
      </w:fldSimple>
      <w:r w:rsidR="00033327">
        <w:noBreakHyphen/>
      </w:r>
      <w:fldSimple w:instr=" SEQ Figure \* ARABIC \s 1 ">
        <w:r w:rsidR="00CC0C43">
          <w:rPr>
            <w:noProof/>
          </w:rPr>
          <w:t>8</w:t>
        </w:r>
      </w:fldSimple>
      <w:r>
        <w:rPr>
          <w:noProof/>
        </w:rPr>
        <w:t>.</w:t>
      </w:r>
      <w:r>
        <w:t xml:space="preserve"> </w:t>
      </w:r>
      <w:r w:rsidR="002F1AC5">
        <w:t>FluoRender DMG i</w:t>
      </w:r>
      <w:r w:rsidR="000B77AE">
        <w:t>mage on Mac OSX.</w:t>
      </w:r>
      <w:bookmarkEnd w:id="24"/>
    </w:p>
    <w:p w14:paraId="7F9B521F" w14:textId="77777777" w:rsidR="000B77AE" w:rsidRDefault="000B77AE" w:rsidP="008468B4">
      <w:pPr>
        <w:pStyle w:val="ListParagraph"/>
      </w:pPr>
    </w:p>
    <w:p w14:paraId="07375395" w14:textId="2834A4CD" w:rsidR="00A5604C" w:rsidRDefault="008468B4" w:rsidP="00806808">
      <w:pPr>
        <w:pStyle w:val="ListParagraph"/>
        <w:numPr>
          <w:ilvl w:val="0"/>
          <w:numId w:val="3"/>
        </w:numPr>
      </w:pPr>
      <w:r>
        <w:t xml:space="preserve">Please open the </w:t>
      </w:r>
      <w:r w:rsidR="007A3C0C">
        <w:t>LICENSE</w:t>
      </w:r>
      <w:r>
        <w:t>.txt and be sure you agree to the terms of the license.</w:t>
      </w:r>
    </w:p>
    <w:p w14:paraId="308C0638" w14:textId="3B1A65D1" w:rsidR="008468B4" w:rsidRDefault="008468B4" w:rsidP="00806808">
      <w:pPr>
        <w:pStyle w:val="ListParagraph"/>
        <w:numPr>
          <w:ilvl w:val="0"/>
          <w:numId w:val="3"/>
        </w:numPr>
      </w:pPr>
      <w:r>
        <w:t xml:space="preserve">Select </w:t>
      </w:r>
      <w:r w:rsidR="001522AE">
        <w:t xml:space="preserve">the </w:t>
      </w:r>
      <w:r>
        <w:t>FluoRender</w:t>
      </w:r>
      <w:r w:rsidR="001522AE">
        <w:t xml:space="preserve"> file icon</w:t>
      </w:r>
      <w:r>
        <w:t xml:space="preserve">, and drag and drop </w:t>
      </w:r>
      <w:r w:rsidR="001522AE">
        <w:t>it</w:t>
      </w:r>
      <w:r>
        <w:t xml:space="preserve"> onto the “Applications” shortcut. You may have to grant permission by entering your computer password. </w:t>
      </w:r>
    </w:p>
    <w:p w14:paraId="64C94C3B" w14:textId="233F30F1" w:rsidR="008468B4" w:rsidRDefault="008468B4" w:rsidP="00806808">
      <w:pPr>
        <w:pStyle w:val="ListParagraph"/>
        <w:numPr>
          <w:ilvl w:val="0"/>
          <w:numId w:val="3"/>
        </w:numPr>
      </w:pPr>
      <w:r>
        <w:t>FluoRender is now on your machine. You can access it in your launcher or Applications shortcuts.</w:t>
      </w:r>
    </w:p>
    <w:p w14:paraId="708E418F" w14:textId="77777777" w:rsidR="00E67B16" w:rsidRDefault="00E67B16">
      <w:r>
        <w:br w:type="page"/>
      </w:r>
    </w:p>
    <w:p w14:paraId="1C760143" w14:textId="77777777" w:rsidR="003010F7" w:rsidRPr="00AB5FE9" w:rsidRDefault="00DC0B8A" w:rsidP="00BF54AB">
      <w:pPr>
        <w:pStyle w:val="Heading1"/>
      </w:pPr>
      <w:bookmarkStart w:id="25" w:name="_Toc406575213"/>
      <w:bookmarkStart w:id="26" w:name="_Toc406755643"/>
      <w:bookmarkStart w:id="27" w:name="_Toc406770716"/>
      <w:bookmarkStart w:id="28" w:name="_Ref448312155"/>
      <w:bookmarkStart w:id="29" w:name="_Toc456792833"/>
      <w:r w:rsidRPr="00AB5FE9">
        <w:lastRenderedPageBreak/>
        <w:t>FluoRender User Interface</w:t>
      </w:r>
      <w:bookmarkEnd w:id="25"/>
      <w:bookmarkEnd w:id="26"/>
      <w:bookmarkEnd w:id="27"/>
      <w:bookmarkEnd w:id="28"/>
      <w:bookmarkEnd w:id="2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9ECD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0" w:name="_Toc406575214"/>
      <w:bookmarkStart w:id="31" w:name="_Toc406755644"/>
      <w:bookmarkStart w:id="32" w:name="_Toc406770717"/>
      <w:bookmarkStart w:id="33" w:name="_Toc456792834"/>
      <w:r>
        <w:t>FluoRender on Windows</w:t>
      </w:r>
      <w:bookmarkEnd w:id="30"/>
      <w:bookmarkEnd w:id="31"/>
      <w:bookmarkEnd w:id="32"/>
      <w:bookmarkEnd w:id="33"/>
    </w:p>
    <w:p w14:paraId="13F89DFB" w14:textId="7EBC566D" w:rsidR="00A5604C" w:rsidRDefault="00261115" w:rsidP="00A45C95">
      <w:pPr>
        <w:jc w:val="center"/>
      </w:pPr>
      <w:r>
        <w:rPr>
          <w:noProof/>
          <w:lang w:eastAsia="en-US"/>
        </w:rPr>
        <w:drawing>
          <wp:inline distT="0" distB="0" distL="0" distR="0" wp14:anchorId="015EEF9C" wp14:editId="41376242">
            <wp:extent cx="5769864" cy="302666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69864" cy="3026664"/>
                    </a:xfrm>
                    <a:prstGeom prst="rect">
                      <a:avLst/>
                    </a:prstGeom>
                    <a:noFill/>
                    <a:ln>
                      <a:noFill/>
                    </a:ln>
                  </pic:spPr>
                </pic:pic>
              </a:graphicData>
            </a:graphic>
          </wp:inline>
        </w:drawing>
      </w:r>
    </w:p>
    <w:p w14:paraId="7E227DEA" w14:textId="36640DD2" w:rsidR="00095378" w:rsidRDefault="00095378" w:rsidP="00A45C95">
      <w:pPr>
        <w:pStyle w:val="Caption"/>
        <w:jc w:val="center"/>
      </w:pPr>
      <w:bookmarkStart w:id="34" w:name="_Ref407105352"/>
      <w:bookmarkStart w:id="35" w:name="_Toc456792926"/>
      <w:r>
        <w:t xml:space="preserve">Figure </w:t>
      </w:r>
      <w:fldSimple w:instr=" STYLEREF 1 \s ">
        <w:r w:rsidR="00CC0C43">
          <w:rPr>
            <w:noProof/>
          </w:rPr>
          <w:t>3</w:t>
        </w:r>
      </w:fldSimple>
      <w:r w:rsidR="00033327">
        <w:noBreakHyphen/>
      </w:r>
      <w:fldSimple w:instr=" SEQ Figure \* ARABIC \s 1 ">
        <w:r w:rsidR="00CC0C43">
          <w:rPr>
            <w:noProof/>
          </w:rPr>
          <w:t>1</w:t>
        </w:r>
      </w:fldSimple>
      <w:bookmarkEnd w:id="34"/>
      <w:r w:rsidR="00C50376">
        <w:rPr>
          <w:noProof/>
        </w:rPr>
        <w:t>.</w:t>
      </w:r>
      <w:r>
        <w:t xml:space="preserve"> Main user interface of FluoRender on Windows.</w:t>
      </w:r>
      <w:bookmarkEnd w:id="35"/>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36" w:name="_Toc406575215"/>
      <w:bookmarkStart w:id="37" w:name="_Toc406755645"/>
      <w:bookmarkStart w:id="38" w:name="_Toc406770718"/>
      <w:bookmarkStart w:id="39" w:name="_Toc456792835"/>
      <w:r>
        <w:t>FluoRender on Mac OS X</w:t>
      </w:r>
      <w:bookmarkEnd w:id="36"/>
      <w:bookmarkEnd w:id="37"/>
      <w:bookmarkEnd w:id="38"/>
      <w:bookmarkEnd w:id="3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DC69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0B467A40">
            <wp:extent cx="5767196" cy="30295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67196" cy="3029585"/>
                    </a:xfrm>
                    <a:prstGeom prst="rect">
                      <a:avLst/>
                    </a:prstGeom>
                    <a:noFill/>
                    <a:ln>
                      <a:noFill/>
                    </a:ln>
                  </pic:spPr>
                </pic:pic>
              </a:graphicData>
            </a:graphic>
          </wp:inline>
        </w:drawing>
      </w:r>
    </w:p>
    <w:p w14:paraId="71513CD2" w14:textId="0C179DCC" w:rsidR="00B92D86" w:rsidRDefault="00C50376" w:rsidP="00B92D86">
      <w:pPr>
        <w:pStyle w:val="Caption"/>
        <w:jc w:val="center"/>
      </w:pPr>
      <w:bookmarkStart w:id="40" w:name="_Ref407105359"/>
      <w:bookmarkStart w:id="41" w:name="_Toc456792927"/>
      <w:r>
        <w:t xml:space="preserve">Figure </w:t>
      </w:r>
      <w:fldSimple w:instr=" STYLEREF 1 \s ">
        <w:r w:rsidR="00CC0C43">
          <w:rPr>
            <w:noProof/>
          </w:rPr>
          <w:t>3</w:t>
        </w:r>
      </w:fldSimple>
      <w:r w:rsidR="00033327">
        <w:noBreakHyphen/>
      </w:r>
      <w:fldSimple w:instr=" SEQ Figure \* ARABIC \s 1 ">
        <w:r w:rsidR="00CC0C43">
          <w:rPr>
            <w:noProof/>
          </w:rPr>
          <w:t>2</w:t>
        </w:r>
      </w:fldSimple>
      <w:bookmarkEnd w:id="40"/>
      <w:r>
        <w:rPr>
          <w:noProof/>
        </w:rPr>
        <w:t>.</w:t>
      </w:r>
      <w:r>
        <w:t xml:space="preserve"> </w:t>
      </w:r>
      <w:r w:rsidR="00B92D86">
        <w:t>Main user interface of FluoRender on Mac OSX.</w:t>
      </w:r>
      <w:bookmarkEnd w:id="41"/>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2" w:name="_Toc456792836"/>
      <w:r>
        <w:t>Reorganizing FluoRender’s User Interface</w:t>
      </w:r>
      <w:bookmarkEnd w:id="42"/>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3" w:name="_Toc406575216"/>
      <w:bookmarkStart w:id="44" w:name="_Toc406755646"/>
      <w:bookmarkStart w:id="45" w:name="_Toc406770719"/>
      <w:bookmarkStart w:id="46" w:name="_Ref428197245"/>
      <w:bookmarkStart w:id="47" w:name="_Toc456792837"/>
      <w:r w:rsidRPr="00454EF4">
        <w:lastRenderedPageBreak/>
        <w:t>Loading Data</w:t>
      </w:r>
      <w:bookmarkEnd w:id="43"/>
      <w:bookmarkEnd w:id="44"/>
      <w:bookmarkEnd w:id="45"/>
      <w:bookmarkEnd w:id="46"/>
      <w:bookmarkEnd w:id="47"/>
    </w:p>
    <w:p w14:paraId="0D36E22F" w14:textId="4ADBA0CE" w:rsidR="00457161" w:rsidRDefault="00457161" w:rsidP="00457161">
      <w:bookmarkStart w:id="48" w:name="_Toc406575217"/>
      <w:bookmarkStart w:id="49" w:name="_Toc406755647"/>
      <w:bookmarkStart w:id="50"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CC0C43" w:rsidRPr="00D807A8">
        <w:t>Appendi</w:t>
      </w:r>
      <w:r w:rsidR="00CC0C43">
        <w:t>ces</w:t>
      </w:r>
      <w:r w:rsidR="000A6E3D">
        <w:fldChar w:fldCharType="end"/>
      </w:r>
      <w:r w:rsidR="000A6E3D">
        <w:t xml:space="preserve"> for more details on file formats.</w:t>
      </w:r>
    </w:p>
    <w:p w14:paraId="31401190" w14:textId="759096BF" w:rsidR="00D848D0" w:rsidRDefault="00D848D0" w:rsidP="00BF54AB">
      <w:pPr>
        <w:pStyle w:val="Heading2"/>
      </w:pPr>
      <w:bookmarkStart w:id="51" w:name="_Toc456792838"/>
      <w:r>
        <w:t>Volume Data</w:t>
      </w:r>
      <w:bookmarkEnd w:id="48"/>
      <w:bookmarkEnd w:id="49"/>
      <w:bookmarkEnd w:id="50"/>
      <w:bookmarkEnd w:id="51"/>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03C2C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66F8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CC0C43">
              <w:t>Chapter 22</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B83A48F" w:rsidR="002B06A6" w:rsidRDefault="002B06A6" w:rsidP="00A45C95">
      <w:pPr>
        <w:pStyle w:val="Caption"/>
        <w:jc w:val="center"/>
      </w:pPr>
      <w:bookmarkStart w:id="52" w:name="_Ref406489482"/>
      <w:bookmarkStart w:id="53" w:name="_Ref406489471"/>
      <w:bookmarkStart w:id="54" w:name="_Toc456792928"/>
      <w:r>
        <w:t xml:space="preserve">Figure </w:t>
      </w:r>
      <w:fldSimple w:instr=" STYLEREF 1 \s ">
        <w:r w:rsidR="00CC0C43">
          <w:rPr>
            <w:noProof/>
          </w:rPr>
          <w:t>4</w:t>
        </w:r>
      </w:fldSimple>
      <w:r w:rsidR="00033327">
        <w:noBreakHyphen/>
      </w:r>
      <w:fldSimple w:instr=" SEQ Figure \* ARABIC \s 1 ">
        <w:r w:rsidR="00CC0C43">
          <w:rPr>
            <w:noProof/>
          </w:rPr>
          <w:t>1</w:t>
        </w:r>
      </w:fldSimple>
      <w:bookmarkEnd w:id="52"/>
      <w:r w:rsidR="00C50376">
        <w:rPr>
          <w:noProof/>
        </w:rPr>
        <w:t>.</w:t>
      </w:r>
      <w:r>
        <w:t xml:space="preserve"> Load a Z-stack sequence.</w:t>
      </w:r>
      <w:bookmarkEnd w:id="53"/>
      <w:bookmarkEnd w:id="54"/>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CC0C43">
        <w:t xml:space="preserve">Figure </w:t>
      </w:r>
      <w:r w:rsidR="00CC0C43">
        <w:rPr>
          <w:noProof/>
        </w:rPr>
        <w:t>4</w:t>
      </w:r>
      <w:r w:rsidR="00CC0C43">
        <w:noBreakHyphen/>
      </w:r>
      <w:r w:rsidR="00CC0C43">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7666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w:t>
            </w:r>
            <w:proofErr w:type="spellStart"/>
            <w:r w:rsidR="00EC1378">
              <w:t>RGB.tif</w:t>
            </w:r>
            <w:proofErr w:type="spellEnd"/>
            <w:r w:rsidR="00EC1378">
              <w:t>.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7B3823D3" w:rsidR="00EC1378" w:rsidRDefault="00EC1378" w:rsidP="00A45C95">
      <w:pPr>
        <w:pStyle w:val="Caption"/>
        <w:jc w:val="center"/>
      </w:pPr>
      <w:bookmarkStart w:id="55" w:name="_Toc456792929"/>
      <w:r>
        <w:t xml:space="preserve">Figure </w:t>
      </w:r>
      <w:fldSimple w:instr=" STYLEREF 1 \s ">
        <w:r w:rsidR="00CC0C43">
          <w:rPr>
            <w:noProof/>
          </w:rPr>
          <w:t>4</w:t>
        </w:r>
      </w:fldSimple>
      <w:r w:rsidR="00033327">
        <w:noBreakHyphen/>
      </w:r>
      <w:fldSimple w:instr=" SEQ Figure \* ARABIC \s 1 ">
        <w:r w:rsidR="00CC0C43">
          <w:rPr>
            <w:noProof/>
          </w:rPr>
          <w:t>2</w:t>
        </w:r>
      </w:fldSimple>
      <w:r w:rsidR="00C50376">
        <w:rPr>
          <w:noProof/>
        </w:rPr>
        <w:t>.</w:t>
      </w:r>
      <w:r>
        <w:t xml:space="preserve"> </w:t>
      </w:r>
      <w:r w:rsidR="0040461A">
        <w:t>Load a time sequence.</w:t>
      </w:r>
      <w:bookmarkEnd w:id="55"/>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CC0C43">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C7C7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77777777" w:rsidR="004E530D" w:rsidRDefault="004E530D" w:rsidP="00943F42"/>
    <w:p w14:paraId="77B567BC" w14:textId="255AEAD4" w:rsidR="00EB066F" w:rsidRDefault="00EB066F" w:rsidP="00EB066F">
      <w:pPr>
        <w:pStyle w:val="Heading3"/>
      </w:pPr>
      <w:r>
        <w:t xml:space="preserve">ImageJ </w:t>
      </w:r>
      <w:proofErr w:type="spellStart"/>
      <w:r>
        <w:t>Hyperstack</w:t>
      </w:r>
      <w:proofErr w:type="spellEnd"/>
    </w:p>
    <w:p w14:paraId="1BFBC901" w14:textId="42135844" w:rsidR="00EB066F" w:rsidRPr="00EB066F" w:rsidRDefault="00EB066F" w:rsidP="00EB066F">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p>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CC0C43">
        <w:t>Chapter 22</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w:lastRenderedPageBreak/>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04D2D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CC0C43" w:rsidRPr="00D807A8">
        <w:t>Appendi</w:t>
      </w:r>
      <w:r w:rsidR="00CC0C43">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55C97043" w:rsidR="00F52FDF" w:rsidRP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3758F4A5" w14:textId="3C9B920E" w:rsidR="00D848D0" w:rsidRDefault="00D848D0" w:rsidP="00BF54AB">
      <w:pPr>
        <w:pStyle w:val="Heading2"/>
      </w:pPr>
      <w:bookmarkStart w:id="56" w:name="_Toc406575218"/>
      <w:bookmarkStart w:id="57" w:name="_Toc406755648"/>
      <w:bookmarkStart w:id="58" w:name="_Toc406770721"/>
      <w:bookmarkStart w:id="59" w:name="_Toc456792839"/>
      <w:r>
        <w:t>Mesh Data</w:t>
      </w:r>
      <w:bookmarkEnd w:id="56"/>
      <w:bookmarkEnd w:id="57"/>
      <w:bookmarkEnd w:id="58"/>
      <w:bookmarkEnd w:id="59"/>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F479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t>
            </w:r>
            <w:proofErr w:type="spellStart"/>
            <w:r>
              <w:t>Wavefront</w:t>
            </w:r>
            <w:proofErr w:type="spellEnd"/>
            <w:r>
              <w:t xml:space="preserve">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0" w:name="_Toc406575219"/>
      <w:bookmarkStart w:id="61" w:name="_Toc406755649"/>
      <w:bookmarkStart w:id="62" w:name="_Toc406770722"/>
      <w:bookmarkStart w:id="63" w:name="_Ref428197503"/>
      <w:bookmarkStart w:id="64" w:name="_Ref428266974"/>
      <w:bookmarkStart w:id="65" w:name="_Toc456792840"/>
      <w:r w:rsidRPr="00DF38B9">
        <w:lastRenderedPageBreak/>
        <w:t>Managing Data Sets</w:t>
      </w:r>
      <w:bookmarkEnd w:id="60"/>
      <w:bookmarkEnd w:id="61"/>
      <w:bookmarkEnd w:id="62"/>
      <w:bookmarkEnd w:id="63"/>
      <w:bookmarkEnd w:id="64"/>
      <w:bookmarkEnd w:id="65"/>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CC0C43">
        <w:t xml:space="preserve">Figure </w:t>
      </w:r>
      <w:r w:rsidR="00CC0C43">
        <w:rPr>
          <w:noProof/>
        </w:rPr>
        <w:t>5</w:t>
      </w:r>
      <w:r w:rsidR="00CC0C43">
        <w:noBreakHyphen/>
      </w:r>
      <w:r w:rsidR="00CC0C43">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3416ACAB">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A45C95">
      <w:pPr>
        <w:pStyle w:val="Caption"/>
        <w:jc w:val="center"/>
      </w:pPr>
      <w:bookmarkStart w:id="66" w:name="_Ref406492246"/>
      <w:bookmarkStart w:id="67" w:name="_Toc456792930"/>
      <w:r>
        <w:t xml:space="preserve">Figure </w:t>
      </w:r>
      <w:fldSimple w:instr=" STYLEREF 1 \s ">
        <w:r w:rsidR="00CC0C43">
          <w:rPr>
            <w:noProof/>
          </w:rPr>
          <w:t>5</w:t>
        </w:r>
      </w:fldSimple>
      <w:r w:rsidR="00033327">
        <w:noBreakHyphen/>
      </w:r>
      <w:fldSimple w:instr=" SEQ Figure \* ARABIC \s 1 ">
        <w:r w:rsidR="00CC0C43">
          <w:rPr>
            <w:noProof/>
          </w:rPr>
          <w:t>1</w:t>
        </w:r>
      </w:fldSimple>
      <w:bookmarkEnd w:id="66"/>
      <w:r w:rsidR="00C50376">
        <w:rPr>
          <w:noProof/>
        </w:rPr>
        <w:t>.</w:t>
      </w:r>
      <w:r>
        <w:t xml:space="preserve"> Dataset panel.</w:t>
      </w:r>
      <w:bookmarkEnd w:id="67"/>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0258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2DAD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7777777" w:rsidR="00DA3DA8" w:rsidRDefault="00DA3DA8" w:rsidP="007A6272">
      <w:pPr>
        <w:spacing w:line="240" w:lineRule="auto"/>
      </w:pPr>
    </w:p>
    <w:p w14:paraId="7251C2CD" w14:textId="4173558A"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CC0C43">
        <w:t>Chapter 22</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77777777" w:rsidR="00F6494E" w:rsidRDefault="00F6494E" w:rsidP="00F6494E">
      <w:pPr>
        <w:spacing w:line="240" w:lineRule="auto"/>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11B8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64EAFDAD" w14:textId="6DC48522" w:rsidR="00884FDA" w:rsidRDefault="00884FDA" w:rsidP="001D1A89">
      <w:pPr>
        <w:spacing w:line="240" w:lineRule="auto"/>
      </w:pPr>
      <w:r>
        <w:rPr>
          <w:noProof/>
          <w:lang w:eastAsia="en-US"/>
        </w:rPr>
        <w:drawing>
          <wp:inline distT="0" distB="0" distL="0" distR="0" wp14:anchorId="13F8B6F3" wp14:editId="60DF5FA6">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It saves the selection mask and label mask of a selected volume channel. The name of the mask files are automatically chosen based on the file name of the selected volume channel. Therefore, make sure the volume channel is saved before saving its masks.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68" w:name="_Toc406575220"/>
      <w:bookmarkStart w:id="69" w:name="_Toc406755650"/>
      <w:bookmarkStart w:id="70" w:name="_Toc406770723"/>
      <w:bookmarkStart w:id="71" w:name="_Ref428360892"/>
      <w:bookmarkStart w:id="72" w:name="_Toc456792841"/>
      <w:r w:rsidRPr="005011BE">
        <w:lastRenderedPageBreak/>
        <w:t>Managing Workspace</w:t>
      </w:r>
      <w:bookmarkEnd w:id="68"/>
      <w:bookmarkEnd w:id="69"/>
      <w:bookmarkEnd w:id="70"/>
      <w:bookmarkEnd w:id="71"/>
      <w:bookmarkEnd w:id="72"/>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CC0C43">
        <w:t xml:space="preserve">Figure </w:t>
      </w:r>
      <w:r w:rsidR="00CC0C43">
        <w:rPr>
          <w:noProof/>
        </w:rPr>
        <w:t>6</w:t>
      </w:r>
      <w:r w:rsidR="00CC0C43">
        <w:noBreakHyphen/>
      </w:r>
      <w:r w:rsidR="00CC0C43">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57613557" w:rsidR="005A6FC8" w:rsidRDefault="005A6FC8" w:rsidP="00A45C95">
      <w:pPr>
        <w:pStyle w:val="Caption"/>
        <w:jc w:val="center"/>
      </w:pPr>
      <w:bookmarkStart w:id="73" w:name="_Ref406494076"/>
      <w:bookmarkStart w:id="74" w:name="_Toc456792931"/>
      <w:r>
        <w:t xml:space="preserve">Figure </w:t>
      </w:r>
      <w:fldSimple w:instr=" STYLEREF 1 \s ">
        <w:r w:rsidR="00CC0C43">
          <w:rPr>
            <w:noProof/>
          </w:rPr>
          <w:t>6</w:t>
        </w:r>
      </w:fldSimple>
      <w:r w:rsidR="00033327">
        <w:noBreakHyphen/>
      </w:r>
      <w:fldSimple w:instr=" SEQ Figure \* ARABIC \s 1 ">
        <w:r w:rsidR="00CC0C43">
          <w:rPr>
            <w:noProof/>
          </w:rPr>
          <w:t>1</w:t>
        </w:r>
      </w:fldSimple>
      <w:bookmarkEnd w:id="73"/>
      <w:r w:rsidR="00C50376">
        <w:rPr>
          <w:noProof/>
        </w:rPr>
        <w:t>.</w:t>
      </w:r>
      <w:r>
        <w:t xml:space="preserve"> Workspace panel.</w:t>
      </w:r>
      <w:bookmarkEnd w:id="74"/>
    </w:p>
    <w:p w14:paraId="608A4EEB" w14:textId="0325756E" w:rsidR="005A6FC8" w:rsidRDefault="003C6FA7" w:rsidP="00BF54AB">
      <w:pPr>
        <w:pStyle w:val="Heading2"/>
      </w:pPr>
      <w:bookmarkStart w:id="75" w:name="_Toc406575221"/>
      <w:bookmarkStart w:id="76" w:name="_Toc406755651"/>
      <w:bookmarkStart w:id="77" w:name="_Toc406770724"/>
      <w:bookmarkStart w:id="78" w:name="_Toc456792842"/>
      <w:r>
        <w:t>Toolbar I</w:t>
      </w:r>
      <w:r w:rsidR="00BC58E5">
        <w:t>cons</w:t>
      </w:r>
      <w:bookmarkEnd w:id="75"/>
      <w:bookmarkEnd w:id="76"/>
      <w:bookmarkEnd w:id="77"/>
      <w:bookmarkEnd w:id="78"/>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2BAF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CC0C43">
        <w:t>Chapter 15</w:t>
      </w:r>
      <w:r w:rsidR="002C4755">
        <w:fldChar w:fldCharType="end"/>
      </w:r>
      <w:r>
        <w:t xml:space="preserve"> for details.</w:t>
      </w:r>
    </w:p>
    <w:p w14:paraId="0479FE64" w14:textId="4D5F01C4" w:rsidR="006A7AD5" w:rsidRDefault="006A7AD5" w:rsidP="00BF54AB">
      <w:pPr>
        <w:pStyle w:val="Heading2"/>
      </w:pPr>
      <w:bookmarkStart w:id="79" w:name="_Toc406575222"/>
      <w:bookmarkStart w:id="80" w:name="_Toc406755652"/>
      <w:bookmarkStart w:id="81" w:name="_Toc406770725"/>
      <w:bookmarkStart w:id="82" w:name="_Toc456792843"/>
      <w:r>
        <w:lastRenderedPageBreak/>
        <w:t xml:space="preserve">Context Menu </w:t>
      </w:r>
      <w:r w:rsidR="007A5EBA">
        <w:t>Commands</w:t>
      </w:r>
      <w:bookmarkEnd w:id="79"/>
      <w:bookmarkEnd w:id="80"/>
      <w:bookmarkEnd w:id="81"/>
      <w:bookmarkEnd w:id="8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2B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FA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CC0C43">
        <w:t>Chapter 15</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CC0C43">
        <w:t>Chapter 16</w:t>
      </w:r>
      <w:r>
        <w:fldChar w:fldCharType="end"/>
      </w:r>
      <w:r>
        <w:t>).</w:t>
      </w:r>
    </w:p>
    <w:p w14:paraId="3011C53A" w14:textId="405889E0" w:rsidR="00A31EC3" w:rsidRDefault="00A31EC3" w:rsidP="007A5EBA">
      <w:r w:rsidRPr="00A31EC3">
        <w:rPr>
          <w:b/>
        </w:rPr>
        <w:t>Component Analyzer.</w:t>
      </w:r>
      <w:r>
        <w:t xml:space="preserve"> It shows the “Component Analyzer” window (see </w:t>
      </w:r>
      <w:r>
        <w:fldChar w:fldCharType="begin"/>
      </w:r>
      <w:r>
        <w:instrText xml:space="preserve"> REF _Ref406746597 \r \h </w:instrText>
      </w:r>
      <w:r>
        <w:fldChar w:fldCharType="separate"/>
      </w:r>
      <w:r w:rsidR="00CC0C43">
        <w:t>Chapter 17</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CC0C43">
        <w:t>Chapter 19</w:t>
      </w:r>
      <w:r>
        <w:fldChar w:fldCharType="end"/>
      </w:r>
      <w:r>
        <w:t>).</w:t>
      </w:r>
    </w:p>
    <w:p w14:paraId="3253C7D4" w14:textId="7D4251FA" w:rsidR="00E7184B" w:rsidRDefault="00E7184B" w:rsidP="007A5EBA">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CC0C43">
        <w:t>Chapter 17</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CC0C43">
        <w:t>Chapter 17</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CC0C43">
        <w:t>Chapter 17</w:t>
      </w:r>
      <w:r w:rsidR="00713C60">
        <w:fldChar w:fldCharType="end"/>
      </w:r>
      <w:r w:rsidR="00713C60">
        <w:t>)</w:t>
      </w:r>
      <w:r w:rsidR="00E7184B">
        <w:t>.</w:t>
      </w:r>
    </w:p>
    <w:p w14:paraId="7F95645D" w14:textId="1FCFD1EF" w:rsidR="00E7184B" w:rsidRDefault="00B52AE4" w:rsidP="007A5EBA">
      <w:r w:rsidRPr="00B52AE4">
        <w:rPr>
          <w:b/>
        </w:rPr>
        <w:lastRenderedPageBreak/>
        <w:t>Convert.</w:t>
      </w:r>
      <w:r>
        <w:t xml:space="preserve"> It shows the “Convert” window (see </w:t>
      </w:r>
      <w:r>
        <w:fldChar w:fldCharType="begin"/>
      </w:r>
      <w:r>
        <w:instrText xml:space="preserve"> REF _Ref433887780 \r \h </w:instrText>
      </w:r>
      <w:r>
        <w:fldChar w:fldCharType="separate"/>
      </w:r>
      <w:r w:rsidR="00CC0C43">
        <w:t>Chapter 20</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CC0C43">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BB71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CC0C43">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83" w:name="_Toc406575223"/>
      <w:bookmarkStart w:id="84" w:name="_Toc406755653"/>
      <w:bookmarkStart w:id="85" w:name="_Toc406770726"/>
      <w:bookmarkStart w:id="86" w:name="_Ref433192595"/>
      <w:bookmarkStart w:id="87" w:name="_Ref433193493"/>
      <w:bookmarkStart w:id="88" w:name="_Ref448313623"/>
      <w:bookmarkStart w:id="89" w:name="_Toc456792844"/>
      <w:r w:rsidRPr="00DA3DA8">
        <w:lastRenderedPageBreak/>
        <w:t xml:space="preserve">Basic </w:t>
      </w:r>
      <w:r w:rsidR="002C4755" w:rsidRPr="00DA3DA8">
        <w:t xml:space="preserve">Render View </w:t>
      </w:r>
      <w:r w:rsidRPr="00DA3DA8">
        <w:t>Operations</w:t>
      </w:r>
      <w:bookmarkEnd w:id="83"/>
      <w:bookmarkEnd w:id="84"/>
      <w:bookmarkEnd w:id="85"/>
      <w:bookmarkEnd w:id="86"/>
      <w:bookmarkEnd w:id="87"/>
      <w:bookmarkEnd w:id="88"/>
      <w:bookmarkEnd w:id="89"/>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CC0C43">
        <w:t xml:space="preserve">Figure </w:t>
      </w:r>
      <w:r w:rsidR="00CC0C43">
        <w:rPr>
          <w:noProof/>
        </w:rPr>
        <w:t>7</w:t>
      </w:r>
      <w:r w:rsidR="00CC0C43">
        <w:noBreakHyphen/>
      </w:r>
      <w:r w:rsidR="00CC0C43">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264D8C06">
            <wp:extent cx="5770879"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70879" cy="3246119"/>
                    </a:xfrm>
                    <a:prstGeom prst="rect">
                      <a:avLst/>
                    </a:prstGeom>
                    <a:noFill/>
                    <a:ln>
                      <a:noFill/>
                    </a:ln>
                  </pic:spPr>
                </pic:pic>
              </a:graphicData>
            </a:graphic>
          </wp:inline>
        </w:drawing>
      </w:r>
    </w:p>
    <w:p w14:paraId="4A5C5D70" w14:textId="5DB21562" w:rsidR="00BC49EA" w:rsidRDefault="00BC49EA" w:rsidP="00A45C95">
      <w:pPr>
        <w:pStyle w:val="Caption"/>
        <w:jc w:val="center"/>
      </w:pPr>
      <w:bookmarkStart w:id="90" w:name="_Ref406501776"/>
      <w:bookmarkStart w:id="91" w:name="_Ref406589078"/>
      <w:bookmarkStart w:id="92" w:name="_Ref406588941"/>
      <w:bookmarkStart w:id="93" w:name="_Toc456792932"/>
      <w:r>
        <w:t xml:space="preserve">Figure </w:t>
      </w:r>
      <w:fldSimple w:instr=" STYLEREF 1 \s ">
        <w:r w:rsidR="00CC0C43">
          <w:rPr>
            <w:noProof/>
          </w:rPr>
          <w:t>7</w:t>
        </w:r>
      </w:fldSimple>
      <w:r w:rsidR="00033327">
        <w:noBreakHyphen/>
      </w:r>
      <w:fldSimple w:instr=" SEQ Figure \* ARABIC \s 1 ">
        <w:r w:rsidR="00CC0C43">
          <w:rPr>
            <w:noProof/>
          </w:rPr>
          <w:t>1</w:t>
        </w:r>
      </w:fldSimple>
      <w:bookmarkEnd w:id="90"/>
      <w:bookmarkEnd w:id="91"/>
      <w:r>
        <w:t>. Multiple render views in FluoRender.</w:t>
      </w:r>
      <w:bookmarkEnd w:id="92"/>
      <w:bookmarkEnd w:id="93"/>
    </w:p>
    <w:p w14:paraId="3954B90B" w14:textId="206F077C" w:rsidR="00115F1F" w:rsidRDefault="00115F1F" w:rsidP="00BF54AB">
      <w:pPr>
        <w:pStyle w:val="Heading2"/>
      </w:pPr>
      <w:bookmarkStart w:id="94" w:name="_Toc406575224"/>
      <w:bookmarkStart w:id="95" w:name="_Toc406755654"/>
      <w:bookmarkStart w:id="96" w:name="_Toc406770727"/>
      <w:bookmarkStart w:id="97" w:name="_Toc456792845"/>
      <w:r>
        <w:t>Multi-view Management</w:t>
      </w:r>
      <w:bookmarkEnd w:id="94"/>
      <w:bookmarkEnd w:id="95"/>
      <w:bookmarkEnd w:id="96"/>
      <w:bookmarkEnd w:id="97"/>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CC0C43">
        <w:t xml:space="preserve">Figure </w:t>
      </w:r>
      <w:r w:rsidR="00CC0C43">
        <w:rPr>
          <w:noProof/>
        </w:rPr>
        <w:t>7</w:t>
      </w:r>
      <w:r w:rsidR="00CC0C43">
        <w:noBreakHyphen/>
      </w:r>
      <w:r w:rsidR="00CC0C43">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98" w:name="_Toc406575225"/>
      <w:bookmarkStart w:id="99" w:name="_Toc406755655"/>
      <w:bookmarkStart w:id="100" w:name="_Toc406770728"/>
      <w:bookmarkStart w:id="101" w:name="_Toc456792846"/>
      <w:r>
        <w:lastRenderedPageBreak/>
        <w:t>Interactions</w:t>
      </w:r>
      <w:bookmarkEnd w:id="98"/>
      <w:bookmarkEnd w:id="99"/>
      <w:bookmarkEnd w:id="100"/>
      <w:bookmarkEnd w:id="101"/>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80BEA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2674E225">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CC0C43">
        <w:t xml:space="preserve">Figure </w:t>
      </w:r>
      <w:r w:rsidR="00CC0C43">
        <w:rPr>
          <w:noProof/>
        </w:rPr>
        <w:t>7</w:t>
      </w:r>
      <w:r w:rsidR="00CC0C43">
        <w:noBreakHyphen/>
      </w:r>
      <w:r w:rsidR="00CC0C43">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2B73B417">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1EC0ADEA">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32E3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lastRenderedPageBreak/>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20D13F6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7CEF5DE4">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4C8F00AD" w:rsidR="00A75694" w:rsidRDefault="00A75694" w:rsidP="00475655">
      <w:pPr>
        <w:ind w:left="270"/>
      </w:pPr>
      <w:r>
        <w:rPr>
          <w:noProof/>
          <w:lang w:eastAsia="en-US"/>
        </w:rPr>
        <w:drawing>
          <wp:inline distT="0" distB="0" distL="0" distR="0" wp14:anchorId="2AAAB4B8" wp14:editId="27FDEE22">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values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70B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w:t>
            </w:r>
            <w:proofErr w:type="gramStart"/>
            <w:r w:rsidR="00917559">
              <w:t xml:space="preserve">= </w:t>
            </w:r>
            <w:proofErr w:type="gramEnd"/>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w:lastRenderedPageBreak/>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4A62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2FA5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02" w:name="_Toc406575226"/>
      <w:bookmarkStart w:id="103" w:name="_Toc406755656"/>
      <w:bookmarkStart w:id="104" w:name="_Toc406770729"/>
      <w:bookmarkStart w:id="105" w:name="_Toc456792847"/>
      <w:r>
        <w:t>Channel Intermixing Methods</w:t>
      </w:r>
      <w:bookmarkEnd w:id="102"/>
      <w:bookmarkEnd w:id="103"/>
      <w:bookmarkEnd w:id="104"/>
      <w:bookmarkEnd w:id="105"/>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CC0C43">
        <w:t xml:space="preserve">Figure </w:t>
      </w:r>
      <w:r w:rsidR="00CC0C43">
        <w:rPr>
          <w:noProof/>
        </w:rPr>
        <w:t>7</w:t>
      </w:r>
      <w:r w:rsidR="00CC0C43">
        <w:noBreakHyphen/>
      </w:r>
      <w:r w:rsidR="00CC0C43">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A45C95">
      <w:pPr>
        <w:pStyle w:val="Caption"/>
        <w:jc w:val="center"/>
      </w:pPr>
      <w:bookmarkStart w:id="106" w:name="_Ref406509387"/>
      <w:bookmarkStart w:id="107" w:name="_Toc456792933"/>
      <w:r>
        <w:t xml:space="preserve">Figure </w:t>
      </w:r>
      <w:fldSimple w:instr=" STYLEREF 1 \s ">
        <w:r w:rsidR="00CC0C43">
          <w:rPr>
            <w:noProof/>
          </w:rPr>
          <w:t>7</w:t>
        </w:r>
      </w:fldSimple>
      <w:r w:rsidR="00033327">
        <w:noBreakHyphen/>
      </w:r>
      <w:fldSimple w:instr=" SEQ Figure \* ARABIC \s 1 ">
        <w:r w:rsidR="00CC0C43">
          <w:rPr>
            <w:noProof/>
          </w:rPr>
          <w:t>2</w:t>
        </w:r>
      </w:fldSimple>
      <w:bookmarkEnd w:id="106"/>
      <w:r w:rsidR="00C50376">
        <w:t>. Channel intermixing modes</w:t>
      </w:r>
      <w:r>
        <w:t>.</w:t>
      </w:r>
      <w:bookmarkEnd w:id="107"/>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lastRenderedPageBreak/>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6059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CC0C43">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36E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CC0C43">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08" w:name="_Toc406575227"/>
      <w:bookmarkStart w:id="109" w:name="_Toc406755657"/>
      <w:bookmarkStart w:id="110" w:name="_Toc406770730"/>
      <w:bookmarkStart w:id="111" w:name="_Toc456792848"/>
      <w:r>
        <w:t xml:space="preserve">Render View </w:t>
      </w:r>
      <w:r w:rsidR="00B601B0">
        <w:t>Settings</w:t>
      </w:r>
      <w:bookmarkEnd w:id="108"/>
      <w:bookmarkEnd w:id="109"/>
      <w:bookmarkEnd w:id="110"/>
      <w:bookmarkEnd w:id="111"/>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DD8B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w:lastRenderedPageBreak/>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C8F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509492F2"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 xml:space="preserve">uates </w:t>
      </w:r>
      <w:r w:rsidR="00991DDE">
        <w:t xml:space="preserve">the renderings of </w:t>
      </w:r>
      <w:r>
        <w:t>data into a dark color based on their distance</w:t>
      </w:r>
      <w:r w:rsidR="00F720A7">
        <w:t xml:space="preserve"> to the viewer. The strength of depth attenuation can be adjusted using the slider on the left border of render view.</w:t>
      </w:r>
    </w:p>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66">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12" w:name="_Toc456792849"/>
      <w:r>
        <w:t>Capturing Render View</w:t>
      </w:r>
      <w:bookmarkEnd w:id="112"/>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drawing>
          <wp:inline distT="0" distB="0" distL="0" distR="0" wp14:anchorId="36325138" wp14:editId="6667D4AC">
            <wp:extent cx="5120640" cy="3593592"/>
            <wp:effectExtent l="0" t="0" r="381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67">
                      <a:extLst>
                        <a:ext uri="{28A0092B-C50C-407E-A947-70E740481C1C}">
                          <a14:useLocalDpi xmlns:a14="http://schemas.microsoft.com/office/drawing/2010/main" val="0"/>
                        </a:ext>
                      </a:extLst>
                    </a:blip>
                    <a:stretch>
                      <a:fillRect/>
                    </a:stretch>
                  </pic:blipFill>
                  <pic:spPr>
                    <a:xfrm>
                      <a:off x="0" y="0"/>
                      <a:ext cx="5120640" cy="3593592"/>
                    </a:xfrm>
                    <a:prstGeom prst="rect">
                      <a:avLst/>
                    </a:prstGeom>
                  </pic:spPr>
                </pic:pic>
              </a:graphicData>
            </a:graphic>
          </wp:inline>
        </w:drawing>
      </w:r>
    </w:p>
    <w:p w14:paraId="0858ECB4" w14:textId="6951D91F" w:rsidR="00C34AFF" w:rsidRDefault="00C34AFF" w:rsidP="00C34AFF">
      <w:pPr>
        <w:pStyle w:val="Caption"/>
        <w:jc w:val="center"/>
      </w:pPr>
      <w:bookmarkStart w:id="113" w:name="_Ref448757674"/>
      <w:bookmarkStart w:id="114" w:name="_Toc456792934"/>
      <w:r>
        <w:t xml:space="preserve">Figure </w:t>
      </w:r>
      <w:fldSimple w:instr=" STYLEREF 1 \s ">
        <w:r w:rsidR="00CC0C43">
          <w:rPr>
            <w:noProof/>
          </w:rPr>
          <w:t>7</w:t>
        </w:r>
      </w:fldSimple>
      <w:r w:rsidR="00033327">
        <w:noBreakHyphen/>
      </w:r>
      <w:fldSimple w:instr=" SEQ Figure \* ARABIC \s 1 ">
        <w:r w:rsidR="00CC0C43">
          <w:rPr>
            <w:noProof/>
          </w:rPr>
          <w:t>3</w:t>
        </w:r>
      </w:fldSimple>
      <w:bookmarkEnd w:id="113"/>
      <w:r>
        <w:t>. Save captured image dialog.</w:t>
      </w:r>
      <w:bookmarkEnd w:id="114"/>
    </w:p>
    <w:p w14:paraId="45B18CBA" w14:textId="0E9D7D74" w:rsidR="0053460F" w:rsidRDefault="00991DDE" w:rsidP="00B601B0">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CC0C43">
        <w:t xml:space="preserve">Figure </w:t>
      </w:r>
      <w:r w:rsidR="00CC0C43">
        <w:rPr>
          <w:noProof/>
        </w:rPr>
        <w:t>7</w:t>
      </w:r>
      <w:r w:rsidR="00CC0C43">
        <w:noBreakHyphen/>
      </w:r>
      <w:r w:rsidR="00CC0C43">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7090AF80" w:rsidR="00C34AFF" w:rsidRDefault="00C34AFF" w:rsidP="00B601B0">
      <w:r w:rsidRPr="004623CC">
        <w:rPr>
          <w:b/>
        </w:rPr>
        <w:lastRenderedPageBreak/>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7093D851" w14:textId="73711EA5" w:rsidR="004623CC" w:rsidRDefault="004623CC" w:rsidP="00B601B0">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15" w:name="_Toc456792850"/>
      <w:r>
        <w:t>Full Screen Mode</w:t>
      </w:r>
      <w:r w:rsidR="00D17C8C">
        <w:t xml:space="preserve"> (Microsoft Windows Only)</w:t>
      </w:r>
      <w:bookmarkEnd w:id="115"/>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4B4311A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7AF6090F">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4C6D232C" w:rsidR="0031570F" w:rsidRP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5DE1C864">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55C6B46F" w14:textId="77777777" w:rsidR="00806808" w:rsidRDefault="00806808">
      <w:r>
        <w:br w:type="page"/>
      </w:r>
    </w:p>
    <w:p w14:paraId="2FB3B8B7" w14:textId="64D5FEF5" w:rsidR="0075635A" w:rsidRDefault="0075635A" w:rsidP="00BF54AB">
      <w:pPr>
        <w:pStyle w:val="Heading1"/>
      </w:pPr>
      <w:bookmarkStart w:id="116" w:name="_Toc406575228"/>
      <w:bookmarkStart w:id="117" w:name="_Toc406755658"/>
      <w:bookmarkStart w:id="118" w:name="_Ref406770169"/>
      <w:bookmarkStart w:id="119" w:name="_Toc406770731"/>
      <w:bookmarkStart w:id="120" w:name="_Ref428196672"/>
      <w:bookmarkStart w:id="121" w:name="_Ref428196684"/>
      <w:bookmarkStart w:id="122" w:name="_Ref428197006"/>
      <w:bookmarkStart w:id="123" w:name="_Ref428358952"/>
      <w:bookmarkStart w:id="124" w:name="_Ref448314485"/>
      <w:bookmarkStart w:id="125" w:name="_Ref448912971"/>
      <w:bookmarkStart w:id="126" w:name="_Toc456792851"/>
      <w:r>
        <w:lastRenderedPageBreak/>
        <w:t>Adjusting Volume Properties</w:t>
      </w:r>
      <w:bookmarkEnd w:id="116"/>
      <w:bookmarkEnd w:id="117"/>
      <w:bookmarkEnd w:id="118"/>
      <w:bookmarkEnd w:id="119"/>
      <w:bookmarkEnd w:id="120"/>
      <w:bookmarkEnd w:id="121"/>
      <w:bookmarkEnd w:id="122"/>
      <w:bookmarkEnd w:id="123"/>
      <w:bookmarkEnd w:id="124"/>
      <w:bookmarkEnd w:id="125"/>
      <w:bookmarkEnd w:id="126"/>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CC0C43">
        <w:t xml:space="preserve">Figure </w:t>
      </w:r>
      <w:r w:rsidR="00CC0C43">
        <w:rPr>
          <w:noProof/>
        </w:rPr>
        <w:t>8</w:t>
      </w:r>
      <w:r w:rsidR="00CC0C43">
        <w:noBreakHyphen/>
      </w:r>
      <w:r w:rsidR="00CC0C43">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75C4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2D18E9E1">
            <wp:extent cx="5836286" cy="7927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836286" cy="792713"/>
                    </a:xfrm>
                    <a:prstGeom prst="rect">
                      <a:avLst/>
                    </a:prstGeom>
                    <a:noFill/>
                    <a:ln>
                      <a:noFill/>
                    </a:ln>
                  </pic:spPr>
                </pic:pic>
              </a:graphicData>
            </a:graphic>
          </wp:inline>
        </w:drawing>
      </w:r>
    </w:p>
    <w:p w14:paraId="1B620F87" w14:textId="3A7B983F" w:rsidR="0000555A" w:rsidRDefault="001B7002" w:rsidP="00A45C95">
      <w:pPr>
        <w:pStyle w:val="Caption"/>
        <w:jc w:val="center"/>
      </w:pPr>
      <w:bookmarkStart w:id="127" w:name="_Ref406575957"/>
      <w:bookmarkStart w:id="128" w:name="_Toc456792935"/>
      <w:r>
        <w:t xml:space="preserve">Figure </w:t>
      </w:r>
      <w:fldSimple w:instr=" STYLEREF 1 \s ">
        <w:r w:rsidR="00CC0C43">
          <w:rPr>
            <w:noProof/>
          </w:rPr>
          <w:t>8</w:t>
        </w:r>
      </w:fldSimple>
      <w:r w:rsidR="00033327">
        <w:noBreakHyphen/>
      </w:r>
      <w:fldSimple w:instr=" SEQ Figure \* ARABIC \s 1 ">
        <w:r w:rsidR="00CC0C43">
          <w:rPr>
            <w:noProof/>
          </w:rPr>
          <w:t>1</w:t>
        </w:r>
      </w:fldSimple>
      <w:bookmarkEnd w:id="127"/>
      <w:r>
        <w:t>. Volume properties.</w:t>
      </w:r>
      <w:bookmarkEnd w:id="128"/>
    </w:p>
    <w:p w14:paraId="11461070" w14:textId="0B5EFFF5" w:rsidR="00D1082B" w:rsidRDefault="00D1082B" w:rsidP="00BF54AB">
      <w:pPr>
        <w:pStyle w:val="Heading2"/>
      </w:pPr>
      <w:bookmarkStart w:id="129" w:name="_Toc406755659"/>
      <w:bookmarkStart w:id="130" w:name="_Toc406770732"/>
      <w:bookmarkStart w:id="131" w:name="_Toc456792852"/>
      <w:r>
        <w:t>Transfer Function Settings</w:t>
      </w:r>
      <w:bookmarkEnd w:id="129"/>
      <w:bookmarkEnd w:id="130"/>
      <w:bookmarkEnd w:id="131"/>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w:t>
      </w:r>
      <w:proofErr w:type="gramStart"/>
      <w:r>
        <w:t xml:space="preserve">: </w:t>
      </w:r>
      <w:proofErr w:type="gramEnd"/>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6911C5AC" w:rsidR="00D1082B" w:rsidRDefault="00F646C0" w:rsidP="001B7002">
      <w:r>
        <w:rPr>
          <w:b/>
          <w:noProof/>
          <w:lang w:eastAsia="en-US"/>
        </w:rPr>
        <w:drawing>
          <wp:inline distT="0" distB="0" distL="0" distR="0" wp14:anchorId="69D939B7" wp14:editId="7581E1CB">
            <wp:extent cx="634921" cy="25396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lpha.png"/>
                    <pic:cNvPicPr/>
                  </pic:nvPicPr>
                  <pic:blipFill>
                    <a:blip r:embed="rId72">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00D1082B" w:rsidRPr="00D1082B">
        <w:rPr>
          <w:b/>
        </w:rPr>
        <w:t>.</w:t>
      </w:r>
      <w:r w:rsidR="00D1082B">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CC0C43">
        <w:t xml:space="preserve">Figure </w:t>
      </w:r>
      <w:r w:rsidR="00CC0C43">
        <w:rPr>
          <w:noProof/>
        </w:rPr>
        <w:t>7</w:t>
      </w:r>
      <w:r w:rsidR="00CC0C43">
        <w:noBreakHyphen/>
      </w:r>
      <w:r w:rsidR="00CC0C43">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C442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CC0C43">
              <w:t>Chapter 22</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2436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87B9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CC0C43">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DB1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CC0C43">
              <w:t>Chapter 22</w:t>
            </w:r>
            <w:r w:rsidR="00D77B82">
              <w:fldChar w:fldCharType="end"/>
            </w:r>
            <w:r>
              <w:t xml:space="preserve"> and </w:t>
            </w:r>
            <w:r w:rsidR="00D77B82">
              <w:fldChar w:fldCharType="begin"/>
            </w:r>
            <w:r w:rsidR="00D77B82">
              <w:instrText xml:space="preserve"> REF _Ref407097453 \h </w:instrText>
            </w:r>
            <w:r w:rsidR="00D77B82">
              <w:fldChar w:fldCharType="separate"/>
            </w:r>
            <w:r w:rsidR="00CC0C43" w:rsidRPr="00D807A8">
              <w:t>Appendi</w:t>
            </w:r>
            <w:r w:rsidR="00CC0C43">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174F5ACE" w:rsidR="00F24021" w:rsidRDefault="00F646C0" w:rsidP="001B7002">
      <w:r>
        <w:rPr>
          <w:b/>
          <w:noProof/>
          <w:lang w:eastAsia="en-US"/>
        </w:rPr>
        <w:drawing>
          <wp:inline distT="0" distB="0" distL="0" distR="0" wp14:anchorId="5A5B3D58" wp14:editId="2107C7DB">
            <wp:extent cx="634921" cy="25396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lette.png"/>
                    <pic:cNvPicPr/>
                  </pic:nvPicPr>
                  <pic:blipFill>
                    <a:blip r:embed="rId73">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F24021" w:rsidRPr="00F24021">
        <w:rPr>
          <w:b/>
        </w:rPr>
        <w:t>Color map.</w:t>
      </w:r>
      <w:r w:rsidR="00F24021">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2D446153" w:rsidR="00C34969" w:rsidRDefault="00C34969" w:rsidP="00C34969">
            <w:pPr>
              <w:jc w:val="center"/>
            </w:pPr>
            <w:r>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70E2F8FB" w:rsidR="00C34969" w:rsidRDefault="00C34969"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w:lastRenderedPageBreak/>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1F49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32" w:name="_Toc406755660"/>
      <w:bookmarkStart w:id="133" w:name="_Toc406770733"/>
      <w:bookmarkStart w:id="134" w:name="_Toc456792853"/>
      <w:r>
        <w:t>Effect Settings</w:t>
      </w:r>
      <w:bookmarkEnd w:id="132"/>
      <w:bookmarkEnd w:id="133"/>
      <w:bookmarkEnd w:id="134"/>
    </w:p>
    <w:p w14:paraId="41B56BDB" w14:textId="2D43E5B2" w:rsidR="00D1082B" w:rsidRDefault="00F646C0" w:rsidP="001B7002">
      <w:r>
        <w:rPr>
          <w:b/>
          <w:noProof/>
          <w:lang w:eastAsia="en-US"/>
        </w:rPr>
        <w:drawing>
          <wp:inline distT="0" distB="0" distL="0" distR="0" wp14:anchorId="20CFA61F" wp14:editId="71D4E786">
            <wp:extent cx="634921" cy="25396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hade.png"/>
                    <pic:cNvPicPr/>
                  </pic:nvPicPr>
                  <pic:blipFill>
                    <a:blip r:embed="rId80">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A93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CC0C43">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3C6BA002" w:rsidR="00C918E8" w:rsidRDefault="00F646C0" w:rsidP="001B7002">
      <w:r>
        <w:rPr>
          <w:b/>
          <w:noProof/>
          <w:lang w:eastAsia="en-US"/>
        </w:rPr>
        <w:drawing>
          <wp:inline distT="0" distB="0" distL="0" distR="0" wp14:anchorId="07E653D5" wp14:editId="4599385E">
            <wp:extent cx="634921" cy="25396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hadow.png"/>
                    <pic:cNvPicPr/>
                  </pic:nvPicPr>
                  <pic:blipFill>
                    <a:blip r:embed="rId81">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BF54AB">
      <w:pPr>
        <w:pStyle w:val="Heading2"/>
      </w:pPr>
      <w:bookmarkStart w:id="135" w:name="_Toc406755661"/>
      <w:bookmarkStart w:id="136" w:name="_Toc406770734"/>
      <w:bookmarkStart w:id="137" w:name="_Toc456792854"/>
      <w:r>
        <w:t>MIP</w:t>
      </w:r>
      <w:r w:rsidR="00044CBD">
        <w:t xml:space="preserve"> </w:t>
      </w:r>
      <w:r>
        <w:t>Render Mode</w:t>
      </w:r>
      <w:bookmarkEnd w:id="135"/>
      <w:bookmarkEnd w:id="136"/>
      <w:bookmarkEnd w:id="137"/>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68D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38" w:name="_Toc406755662"/>
      <w:bookmarkStart w:id="139" w:name="_Toc406770735"/>
      <w:bookmarkStart w:id="140" w:name="_Toc456792855"/>
      <w:r>
        <w:t>Quality Settings</w:t>
      </w:r>
      <w:bookmarkEnd w:id="138"/>
      <w:bookmarkEnd w:id="139"/>
      <w:bookmarkEnd w:id="140"/>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75CF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CC0C43">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2F17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lastRenderedPageBreak/>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F26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09233E7"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visualized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CC0C43">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3D5C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41" w:name="_Toc406755663"/>
      <w:bookmarkStart w:id="142" w:name="_Toc406770736"/>
    </w:p>
    <w:p w14:paraId="4D0072F1" w14:textId="481D4762" w:rsidR="00276C35" w:rsidRDefault="00276C35" w:rsidP="00BF54AB">
      <w:pPr>
        <w:pStyle w:val="Heading2"/>
      </w:pPr>
      <w:bookmarkStart w:id="143" w:name="_Toc456792856"/>
      <w:r>
        <w:t>Other Settings</w:t>
      </w:r>
      <w:bookmarkEnd w:id="141"/>
      <w:bookmarkEnd w:id="142"/>
      <w:bookmarkEnd w:id="143"/>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71F461A9">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4912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44" w:name="_Toc456792857"/>
      <w:r>
        <w:lastRenderedPageBreak/>
        <w:t>Synchronize Settings</w:t>
      </w:r>
      <w:bookmarkEnd w:id="144"/>
    </w:p>
    <w:p w14:paraId="787D06D7" w14:textId="046E92D1"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19486E4">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21CC88B8">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41B9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nvMMA&#10;AADcAAAADwAAAGRycy9kb3ducmV2LnhtbESP3WoCMRCF7wu+QxihdzWrF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snvMMAAADcAAAADwAAAAAAAAAAAAAAAACYAgAAZHJzL2Rv&#10;d25yZXYueG1sUEsFBgAAAAAEAAQA9QAAAIgD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Q1cIA&#10;AADcAAAADwAAAGRycy9kb3ducmV2LnhtbERPz2vCMBS+C/sfwhvspum2IrMaZQwGPQ1mHV6fzWtT&#10;bF5KEmu3v345CB4/vt+b3WR7MZIPnWMFz4sMBHHtdMetgkP1OX8DESKyxt4xKfilALvtw2yDhXZX&#10;/qZxH1uRQjgUqMDEOBRShtqQxbBwA3HiGuctxgR9K7XHawq3vXzJsqW02HFqMDjQh6H6vL9YBce/&#10;n2q8+Mp8Nb4s89XpuPTNq1JPj9P7GkSkKd7FN3epFeR5mp/Op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5D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77777777" w:rsidR="00E92D17" w:rsidRDefault="00E92D17" w:rsidP="00C918E8"/>
    <w:p w14:paraId="1A265B8A" w14:textId="77777777" w:rsidR="00806808" w:rsidRDefault="00806808">
      <w:r>
        <w:br w:type="page"/>
      </w:r>
    </w:p>
    <w:p w14:paraId="42D20FE0" w14:textId="19147557" w:rsidR="00762FFC" w:rsidRDefault="00762FFC" w:rsidP="00BF54AB">
      <w:pPr>
        <w:pStyle w:val="Heading1"/>
      </w:pPr>
      <w:bookmarkStart w:id="145" w:name="_Toc406575229"/>
      <w:bookmarkStart w:id="146" w:name="_Toc406755664"/>
      <w:bookmarkStart w:id="147" w:name="_Toc406770737"/>
      <w:bookmarkStart w:id="148" w:name="_Ref428361182"/>
      <w:bookmarkStart w:id="149" w:name="_Ref428361222"/>
      <w:bookmarkStart w:id="150" w:name="_Toc456792858"/>
      <w:r>
        <w:lastRenderedPageBreak/>
        <w:t>Output Adjustment</w:t>
      </w:r>
      <w:bookmarkEnd w:id="145"/>
      <w:bookmarkEnd w:id="146"/>
      <w:bookmarkEnd w:id="147"/>
      <w:bookmarkEnd w:id="148"/>
      <w:bookmarkEnd w:id="149"/>
      <w:bookmarkEnd w:id="150"/>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CC0C43">
        <w:t xml:space="preserve">Figure </w:t>
      </w:r>
      <w:r w:rsidR="00CC0C43">
        <w:rPr>
          <w:noProof/>
        </w:rPr>
        <w:t>9</w:t>
      </w:r>
      <w:r w:rsidR="00CC0C43">
        <w:noBreakHyphen/>
      </w:r>
      <w:r w:rsidR="00CC0C43">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7D2413DF" w:rsidR="005C15EE" w:rsidRPr="0016798A" w:rsidRDefault="005C15EE" w:rsidP="00493F04">
                            <w:pPr>
                              <w:pStyle w:val="Caption"/>
                              <w:jc w:val="right"/>
                              <w:rPr>
                                <w:noProof/>
                                <w:sz w:val="20"/>
                                <w:szCs w:val="20"/>
                              </w:rPr>
                            </w:pPr>
                            <w:bookmarkStart w:id="151" w:name="_Ref406582171"/>
                            <w:bookmarkStart w:id="152" w:name="_Toc456792936"/>
                            <w:r>
                              <w:t xml:space="preserve">Figure </w:t>
                            </w:r>
                            <w:fldSimple w:instr=" STYLEREF 1 \s ">
                              <w:r>
                                <w:rPr>
                                  <w:noProof/>
                                </w:rPr>
                                <w:t>9</w:t>
                              </w:r>
                            </w:fldSimple>
                            <w:r>
                              <w:noBreakHyphen/>
                            </w:r>
                            <w:fldSimple w:instr=" SEQ Figure \* ARABIC \s 1 ">
                              <w:r>
                                <w:rPr>
                                  <w:noProof/>
                                </w:rPr>
                                <w:t>1</w:t>
                              </w:r>
                            </w:fldSimple>
                            <w:bookmarkEnd w:id="151"/>
                            <w:r>
                              <w:t>. Output adjustment panel.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7D2413DF" w:rsidR="005C15EE" w:rsidRPr="0016798A" w:rsidRDefault="005C15EE" w:rsidP="00493F04">
                      <w:pPr>
                        <w:pStyle w:val="Caption"/>
                        <w:jc w:val="right"/>
                        <w:rPr>
                          <w:noProof/>
                          <w:sz w:val="20"/>
                          <w:szCs w:val="20"/>
                        </w:rPr>
                      </w:pPr>
                      <w:bookmarkStart w:id="153" w:name="_Ref406582171"/>
                      <w:bookmarkStart w:id="154" w:name="_Toc456792936"/>
                      <w:r>
                        <w:t xml:space="preserve">Figure </w:t>
                      </w:r>
                      <w:fldSimple w:instr=" STYLEREF 1 \s ">
                        <w:r>
                          <w:rPr>
                            <w:noProof/>
                          </w:rPr>
                          <w:t>9</w:t>
                        </w:r>
                      </w:fldSimple>
                      <w:r>
                        <w:noBreakHyphen/>
                      </w:r>
                      <w:fldSimple w:instr=" SEQ Figure \* ARABIC \s 1 ">
                        <w:r>
                          <w:rPr>
                            <w:noProof/>
                          </w:rPr>
                          <w:t>1</w:t>
                        </w:r>
                      </w:fldSimple>
                      <w:bookmarkEnd w:id="153"/>
                      <w:r>
                        <w:t>. Output adjustment panel.</w:t>
                      </w:r>
                      <w:bookmarkEnd w:id="154"/>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37D11B2D" w:rsidR="009F343B" w:rsidRDefault="009F343B" w:rsidP="00647C9F">
      <w:r>
        <w:t>Settings of each channel can be reset independently</w:t>
      </w:r>
      <w:r w:rsidR="007A0128">
        <w:t xml:space="preserve"> using “</w:t>
      </w:r>
      <w:r w:rsidR="007A0128" w:rsidRPr="0018205D">
        <w:rPr>
          <w:b/>
        </w:rPr>
        <w:t>Reset</w:t>
      </w:r>
      <w:proofErr w:type="gramStart"/>
      <w:r w:rsidR="007A0128">
        <w:t xml:space="preserve">” </w:t>
      </w:r>
      <w:proofErr w:type="gramEnd"/>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3554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A61F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55" w:name="_Toc406575230"/>
      <w:bookmarkStart w:id="156" w:name="_Toc406755665"/>
      <w:bookmarkStart w:id="157" w:name="_Toc406770738"/>
      <w:bookmarkStart w:id="158" w:name="_Ref428361825"/>
      <w:bookmarkStart w:id="159" w:name="_Ref433192889"/>
      <w:bookmarkStart w:id="160" w:name="_Toc456792859"/>
      <w:r>
        <w:lastRenderedPageBreak/>
        <w:t>Clipping Volumes</w:t>
      </w:r>
      <w:bookmarkEnd w:id="155"/>
      <w:bookmarkEnd w:id="156"/>
      <w:bookmarkEnd w:id="157"/>
      <w:bookmarkEnd w:id="158"/>
      <w:bookmarkEnd w:id="159"/>
      <w:bookmarkEnd w:id="160"/>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0C08EB00">
            <wp:simplePos x="0" y="0"/>
            <wp:positionH relativeFrom="margin">
              <wp:posOffset>4876165</wp:posOffset>
            </wp:positionH>
            <wp:positionV relativeFrom="paragraph">
              <wp:posOffset>728980</wp:posOffset>
            </wp:positionV>
            <wp:extent cx="818515" cy="4818380"/>
            <wp:effectExtent l="0" t="0" r="635"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818515" cy="4818380"/>
                    </a:xfrm>
                    <a:prstGeom prst="rect">
                      <a:avLst/>
                    </a:prstGeom>
                    <a:noFill/>
                    <a:ln>
                      <a:noFill/>
                    </a:ln>
                  </pic:spPr>
                </pic:pic>
              </a:graphicData>
            </a:graphic>
            <wp14:sizeRelH relativeFrom="margin">
              <wp14:pctWidth>0</wp14:pctWidth>
            </wp14:sizeRelH>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7B966017" w14:textId="25326770" w:rsidR="004264F5" w:rsidRDefault="004264F5" w:rsidP="004264F5">
      <w:pPr>
        <w:pStyle w:val="Heading2"/>
      </w:pPr>
      <w:bookmarkStart w:id="161" w:name="_Toc456792860"/>
      <w:r>
        <w:t>Clipping Plane Display Controls</w:t>
      </w:r>
      <w:bookmarkEnd w:id="161"/>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ED8F0FA">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0253618">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444FC25F">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6BA2FD2B">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EE88E6B">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758B2F61">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52DA081A">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1C311C51">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62" w:name="_Toc406755666"/>
      <w:bookmarkStart w:id="163" w:name="_Toc406770739"/>
      <w:bookmarkStart w:id="164" w:name="_Toc456792861"/>
      <w:r>
        <w:t>Clipping Plane</w:t>
      </w:r>
      <w:r w:rsidR="00C1357C">
        <w:t xml:space="preserve"> </w:t>
      </w:r>
      <w:r>
        <w:t>Translations</w:t>
      </w:r>
      <w:bookmarkEnd w:id="162"/>
      <w:bookmarkEnd w:id="163"/>
      <w:bookmarkEnd w:id="164"/>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CC0C43">
        <w:t xml:space="preserve">Figure </w:t>
      </w:r>
      <w:r w:rsidR="00CC0C43">
        <w:rPr>
          <w:noProof/>
        </w:rPr>
        <w:t>10</w:t>
      </w:r>
      <w:r w:rsidR="00CC0C43">
        <w:noBreakHyphen/>
      </w:r>
      <w:r w:rsidR="00CC0C43">
        <w:rPr>
          <w:noProof/>
        </w:rPr>
        <w:t>1</w:t>
      </w:r>
      <w:r w:rsidR="00CC0C43">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1467AB2E" w:rsidR="00AF11CB" w:rsidRDefault="004264F5" w:rsidP="00DD194F">
      <w:r>
        <w:rPr>
          <w:noProof/>
          <w:lang w:eastAsia="en-US"/>
        </w:rPr>
        <mc:AlternateContent>
          <mc:Choice Requires="wps">
            <w:drawing>
              <wp:anchor distT="0" distB="0" distL="114300" distR="114300" simplePos="0" relativeHeight="251658245" behindDoc="0" locked="0" layoutInCell="1" allowOverlap="1" wp14:anchorId="6677E800" wp14:editId="65ED2F96">
                <wp:simplePos x="0" y="0"/>
                <wp:positionH relativeFrom="margin">
                  <wp:posOffset>4598670</wp:posOffset>
                </wp:positionH>
                <wp:positionV relativeFrom="paragraph">
                  <wp:posOffset>123190</wp:posOffset>
                </wp:positionV>
                <wp:extent cx="1446530" cy="1698625"/>
                <wp:effectExtent l="0" t="0" r="1270" b="0"/>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1698625"/>
                        </a:xfrm>
                        <a:prstGeom prst="rect">
                          <a:avLst/>
                        </a:prstGeom>
                        <a:solidFill>
                          <a:prstClr val="white"/>
                        </a:solidFill>
                        <a:ln>
                          <a:noFill/>
                        </a:ln>
                        <a:effectLst/>
                      </wps:spPr>
                      <wps:txbx>
                        <w:txbxContent>
                          <w:p w14:paraId="0C9F4F3B" w14:textId="2D8D8A36" w:rsidR="005C15EE" w:rsidRPr="00E3626C" w:rsidRDefault="005C15EE" w:rsidP="008E4A39">
                            <w:pPr>
                              <w:pStyle w:val="Caption"/>
                              <w:jc w:val="right"/>
                              <w:rPr>
                                <w:sz w:val="20"/>
                                <w:szCs w:val="20"/>
                              </w:rPr>
                            </w:pPr>
                            <w:bookmarkStart w:id="165" w:name="_Ref406589525"/>
                            <w:bookmarkStart w:id="166" w:name="_Ref406589024"/>
                            <w:bookmarkStart w:id="167" w:name="_Toc456792937"/>
                            <w:r>
                              <w:t xml:space="preserve">Figure </w:t>
                            </w:r>
                            <w:fldSimple w:instr=" STYLEREF 1 \s ">
                              <w:r>
                                <w:rPr>
                                  <w:noProof/>
                                </w:rPr>
                                <w:t>10</w:t>
                              </w:r>
                            </w:fldSimple>
                            <w:r>
                              <w:noBreakHyphen/>
                            </w:r>
                            <w:fldSimple w:instr=" SEQ Figure \* ARABIC \s 1 ">
                              <w:r>
                                <w:rPr>
                                  <w:noProof/>
                                </w:rPr>
                                <w:t>1</w:t>
                              </w:r>
                            </w:fldSimple>
                            <w:bookmarkEnd w:id="165"/>
                            <w:r>
                              <w:t>. Clipping plane panel</w:t>
                            </w:r>
                            <w:bookmarkEnd w:id="166"/>
                            <w:r>
                              <w:t>.</w:t>
                            </w:r>
                            <w:bookmarkEnd w:id="16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800" id="Text Box 157" o:spid="_x0000_s1029" type="#_x0000_t202" style="position:absolute;margin-left:362.1pt;margin-top:9.7pt;width:113.9pt;height:13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V1OAIAAHoEAAAOAAAAZHJzL2Uyb0RvYy54bWysVFFv2jAQfp+0/2D5fQRoYV1EqBgV0yTU&#10;VoKpz8axiSXH59mGhP36nZ2Ebt2epr2Y8935Lt/33bG4b2tNzsJ5Baagk9GYEmE4lMocC/ptv/lw&#10;R4kPzJRMgxEFvQhP75fv3y0am4spVKBL4QgWMT5vbEGrEGyeZZ5XomZ+BFYYDEpwNQt4dcesdKzB&#10;6rXOpuPxPGvAldYBF96j96EL0mWqL6Xg4UlKLwLRBcVvC+l06TzEM1suWH50zFaK95/B/uEraqYM&#10;Nr2WemCBkZNTf5SqFXfgQYYRhzoDKRUXCQOimYzfoNlVzIqEBcnx9kqT/39l+eP52RFVonazj5QY&#10;VqNIe9EG8hlaEn3IUGN9jok7i6mhxQBmD36Pzgi8la6OvwiJYBy5vlz5jeV4fHR7O5/dYIhjbDL/&#10;dDefzmKd7PW5dT58EVCTaBTUoYCJV3be+tClDimxmwetyo3SOl5iYK0dOTMUu6lUEH3x37K0ibkG&#10;4quuYOcRaVr6LhFxhyxaoT20iaObAfUByguS4aAbKG/5RmH3LfPhmTmcIASJWxGe8JAamoJCb1FS&#10;gfvxN3/MR2ExSkmDE1lQ//3EnKBEfzUoeRzfwXCDcRgMc6rXgLgnuG+WJxMfuKAHUzqoX3BZVrEL&#10;hpjh2KugYTDXodsLXDYuVquUhENqWdianeWx9MDyvn1hzvYaBZT3EYZZZfkbqbrcjvPVKYBUScfI&#10;a8ci6h8vOOBpEvpljBv06z1lvf5lLH8CAAD//wMAUEsDBBQABgAIAAAAIQDTpJMB4AAAAAoBAAAP&#10;AAAAZHJzL2Rvd25yZXYueG1sTI/LTsMwEEX3SPyDNUhsEHWwSmjSOBW0sCuLPtS1G5skIh5HttOk&#10;f8+wguXoHt05t1hNtmMX40PrUMLTLAFmsHK6xVrC8fDxuAAWokKtOodGwtUEWJW3N4XKtRtxZy77&#10;WDMqwZArCU2Mfc55qBpjVZi53iBlX85bFen0NddejVRuOy6SJOVWtUgfGtWbdWOq7/1gJaQbP4w7&#10;XD9sju9b9dnX4vR2PUl5fze9LoFFM8U/GH71SR1Kcjq7AXVgnYQXMReEUpDNgRGQPQsad5YgFmkG&#10;vCz4/wnlDwAAAP//AwBQSwECLQAUAAYACAAAACEAtoM4kv4AAADhAQAAEwAAAAAAAAAAAAAAAAAA&#10;AAAAW0NvbnRlbnRfVHlwZXNdLnhtbFBLAQItABQABgAIAAAAIQA4/SH/1gAAAJQBAAALAAAAAAAA&#10;AAAAAAAAAC8BAABfcmVscy8ucmVsc1BLAQItABQABgAIAAAAIQAkOsV1OAIAAHoEAAAOAAAAAAAA&#10;AAAAAAAAAC4CAABkcnMvZTJvRG9jLnhtbFBLAQItABQABgAIAAAAIQDTpJMB4AAAAAoBAAAPAAAA&#10;AAAAAAAAAAAAAJIEAABkcnMvZG93bnJldi54bWxQSwUGAAAAAAQABADzAAAAnwUAAAAA&#10;" stroked="f">
                <v:textbox inset="0,0,0,0">
                  <w:txbxContent>
                    <w:p w14:paraId="0C9F4F3B" w14:textId="2D8D8A36" w:rsidR="005C15EE" w:rsidRPr="00E3626C" w:rsidRDefault="005C15EE" w:rsidP="008E4A39">
                      <w:pPr>
                        <w:pStyle w:val="Caption"/>
                        <w:jc w:val="right"/>
                        <w:rPr>
                          <w:sz w:val="20"/>
                          <w:szCs w:val="20"/>
                        </w:rPr>
                      </w:pPr>
                      <w:bookmarkStart w:id="168" w:name="_Ref406589525"/>
                      <w:bookmarkStart w:id="169" w:name="_Ref406589024"/>
                      <w:bookmarkStart w:id="170" w:name="_Toc456792937"/>
                      <w:r>
                        <w:t xml:space="preserve">Figure </w:t>
                      </w:r>
                      <w:fldSimple w:instr=" STYLEREF 1 \s ">
                        <w:r>
                          <w:rPr>
                            <w:noProof/>
                          </w:rPr>
                          <w:t>10</w:t>
                        </w:r>
                      </w:fldSimple>
                      <w:r>
                        <w:noBreakHyphen/>
                      </w:r>
                      <w:fldSimple w:instr=" SEQ Figure \* ARABIC \s 1 ">
                        <w:r>
                          <w:rPr>
                            <w:noProof/>
                          </w:rPr>
                          <w:t>1</w:t>
                        </w:r>
                      </w:fldSimple>
                      <w:bookmarkEnd w:id="168"/>
                      <w:r>
                        <w:t>. Clipping plane panel</w:t>
                      </w:r>
                      <w:bookmarkEnd w:id="169"/>
                      <w:r>
                        <w:t>.</w:t>
                      </w:r>
                      <w:bookmarkEnd w:id="170"/>
                      <w:r>
                        <w:t xml:space="preserve"> </w:t>
                      </w:r>
                    </w:p>
                  </w:txbxContent>
                </v:textbox>
                <w10:wrap type="square" anchorx="margin"/>
              </v:shape>
            </w:pict>
          </mc:Fallback>
        </mc:AlternateContent>
      </w:r>
      <w:r w:rsidR="00AF11CB">
        <w:t>The movement of two opposite clipping planes can be linked, so t</w:t>
      </w:r>
      <w:r w:rsidR="003846A9">
        <w:t xml:space="preserve">hat moving one will also move the </w:t>
      </w:r>
      <w:r w:rsidR="00AF11CB">
        <w:t xml:space="preserve">other. To link the movement, click the link </w:t>
      </w:r>
      <w:proofErr w:type="gramStart"/>
      <w:r w:rsidR="00AF11CB">
        <w:t xml:space="preserve">button </w:t>
      </w:r>
      <w:proofErr w:type="gramEnd"/>
      <w:r w:rsidR="00AF11CB">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AF11CB">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CC0C43">
        <w:t xml:space="preserve">Figure </w:t>
      </w:r>
      <w:r w:rsidR="00CC0C43">
        <w:rPr>
          <w:noProof/>
        </w:rPr>
        <w:t>7</w:t>
      </w:r>
      <w:r w:rsidR="00CC0C43">
        <w:noBreakHyphen/>
      </w:r>
      <w:r w:rsidR="00CC0C43">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CC0C43">
        <w:t xml:space="preserve">Figure </w:t>
      </w:r>
      <w:r w:rsidR="00CC0C43">
        <w:rPr>
          <w:noProof/>
        </w:rPr>
        <w:t>10</w:t>
      </w:r>
      <w:r w:rsidR="00CC0C43">
        <w:noBreakHyphen/>
      </w:r>
      <w:r w:rsidR="00CC0C43">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w:t>
      </w:r>
      <w:r w:rsidR="008B5B48">
        <w:lastRenderedPageBreak/>
        <w:t>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486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A72C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CC0C43" w:rsidRPr="00D807A8">
              <w:t>Appendi</w:t>
            </w:r>
            <w:r w:rsidR="00CC0C43">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71" w:name="_Toc406755667"/>
      <w:bookmarkStart w:id="172" w:name="_Toc406770740"/>
      <w:bookmarkStart w:id="173" w:name="_Toc456792862"/>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71"/>
      <w:bookmarkEnd w:id="172"/>
      <w:bookmarkEnd w:id="173"/>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B53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CC0C43">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74" w:name="_Toc406575231"/>
      <w:bookmarkStart w:id="175" w:name="_Toc406755668"/>
      <w:bookmarkStart w:id="176" w:name="_Ref406761927"/>
      <w:bookmarkStart w:id="177" w:name="_Toc406770741"/>
      <w:bookmarkStart w:id="178" w:name="_Toc456792863"/>
      <w:r>
        <w:lastRenderedPageBreak/>
        <w:t>Adjusting Mesh Properties</w:t>
      </w:r>
      <w:bookmarkEnd w:id="174"/>
      <w:bookmarkEnd w:id="175"/>
      <w:bookmarkEnd w:id="176"/>
      <w:bookmarkEnd w:id="177"/>
      <w:bookmarkEnd w:id="178"/>
    </w:p>
    <w:p w14:paraId="441BCE7B" w14:textId="1F6ACFDE" w:rsidR="00A3225D" w:rsidRPr="00BF54AB" w:rsidRDefault="00A3225D" w:rsidP="00BF54AB">
      <w:pPr>
        <w:pStyle w:val="Heading2"/>
      </w:pPr>
      <w:bookmarkStart w:id="179" w:name="_Toc406755669"/>
      <w:bookmarkStart w:id="180" w:name="_Toc406770742"/>
      <w:bookmarkStart w:id="181" w:name="_Toc456792864"/>
      <w:r w:rsidRPr="00BF54AB">
        <w:t>Basic Mesh Properties</w:t>
      </w:r>
      <w:bookmarkEnd w:id="179"/>
      <w:bookmarkEnd w:id="180"/>
      <w:bookmarkEnd w:id="181"/>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CC0C43">
        <w:t xml:space="preserve">Figure </w:t>
      </w:r>
      <w:r w:rsidR="00CC0C43">
        <w:rPr>
          <w:noProof/>
        </w:rPr>
        <w:t>11</w:t>
      </w:r>
      <w:r w:rsidR="00CC0C43">
        <w:noBreakHyphen/>
      </w:r>
      <w:r w:rsidR="00CC0C43">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A45C95">
      <w:pPr>
        <w:pStyle w:val="Caption"/>
        <w:jc w:val="center"/>
      </w:pPr>
      <w:bookmarkStart w:id="182" w:name="_Ref406591238"/>
      <w:bookmarkStart w:id="183" w:name="_Toc456792938"/>
      <w:r>
        <w:t xml:space="preserve">Figure </w:t>
      </w:r>
      <w:fldSimple w:instr=" STYLEREF 1 \s ">
        <w:r w:rsidR="00CC0C43">
          <w:rPr>
            <w:noProof/>
          </w:rPr>
          <w:t>11</w:t>
        </w:r>
      </w:fldSimple>
      <w:r w:rsidR="00033327">
        <w:noBreakHyphen/>
      </w:r>
      <w:fldSimple w:instr=" SEQ Figure \* ARABIC \s 1 ">
        <w:r w:rsidR="00CC0C43">
          <w:rPr>
            <w:noProof/>
          </w:rPr>
          <w:t>1</w:t>
        </w:r>
      </w:fldSimple>
      <w:bookmarkEnd w:id="182"/>
      <w:r>
        <w:t>. Mesh properties.</w:t>
      </w:r>
      <w:bookmarkEnd w:id="183"/>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4916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CC0C43">
              <w:t>Chapter 22</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184" w:name="_Toc406755670"/>
      <w:bookmarkStart w:id="185" w:name="_Toc406770743"/>
      <w:bookmarkStart w:id="186" w:name="_Toc456792865"/>
      <w:r>
        <w:t>Mesh Manipulations</w:t>
      </w:r>
      <w:bookmarkEnd w:id="184"/>
      <w:bookmarkEnd w:id="185"/>
      <w:bookmarkEnd w:id="186"/>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CC0C43">
        <w:t xml:space="preserve">Figure </w:t>
      </w:r>
      <w:r w:rsidR="00CC0C43">
        <w:rPr>
          <w:noProof/>
        </w:rPr>
        <w:t>11</w:t>
      </w:r>
      <w:r w:rsidR="00CC0C43">
        <w:noBreakHyphen/>
      </w:r>
      <w:r w:rsidR="00CC0C43">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DA14A7">
      <w:pPr>
        <w:pStyle w:val="Caption"/>
        <w:jc w:val="center"/>
      </w:pPr>
      <w:bookmarkStart w:id="187" w:name="_Ref406593703"/>
      <w:bookmarkStart w:id="188" w:name="_Toc456792939"/>
      <w:r>
        <w:t xml:space="preserve">Figure </w:t>
      </w:r>
      <w:fldSimple w:instr=" STYLEREF 1 \s ">
        <w:r w:rsidR="00CC0C43">
          <w:rPr>
            <w:noProof/>
          </w:rPr>
          <w:t>11</w:t>
        </w:r>
      </w:fldSimple>
      <w:r w:rsidR="00033327">
        <w:noBreakHyphen/>
      </w:r>
      <w:fldSimple w:instr=" SEQ Figure \* ARABIC \s 1 ">
        <w:r w:rsidR="00CC0C43">
          <w:rPr>
            <w:noProof/>
          </w:rPr>
          <w:t>2</w:t>
        </w:r>
      </w:fldSimple>
      <w:bookmarkEnd w:id="187"/>
      <w:r>
        <w:t>. Mesh manipulations.</w:t>
      </w:r>
      <w:bookmarkEnd w:id="188"/>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9D3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89" w:name="_Toc406575232"/>
      <w:bookmarkStart w:id="190" w:name="_Ref406750455"/>
      <w:bookmarkStart w:id="191" w:name="_Ref406750676"/>
      <w:bookmarkStart w:id="192" w:name="_Toc406755671"/>
      <w:bookmarkStart w:id="193" w:name="_Ref406768432"/>
      <w:bookmarkStart w:id="194" w:name="_Toc406770744"/>
      <w:bookmarkStart w:id="195" w:name="_Ref407098293"/>
      <w:bookmarkStart w:id="196" w:name="_Ref410030394"/>
      <w:bookmarkStart w:id="197" w:name="_Ref410053431"/>
      <w:bookmarkStart w:id="198" w:name="_Ref428197378"/>
      <w:bookmarkStart w:id="199" w:name="_Ref428197707"/>
      <w:bookmarkStart w:id="200" w:name="_Ref428273664"/>
      <w:bookmarkStart w:id="201" w:name="_Ref433192216"/>
      <w:bookmarkStart w:id="202" w:name="_Ref448311935"/>
      <w:bookmarkStart w:id="203" w:name="_Ref448312642"/>
      <w:bookmarkStart w:id="204" w:name="_Ref448829434"/>
      <w:bookmarkStart w:id="205" w:name="_Toc456792866"/>
      <w:r>
        <w:lastRenderedPageBreak/>
        <w:t>Movie Playback and Export</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207752EF" w14:textId="6168C40F" w:rsidR="005C070B" w:rsidRDefault="005C070B" w:rsidP="005C070B">
      <w:bookmarkStart w:id="206"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C50376">
      <w:pPr>
        <w:pStyle w:val="Caption"/>
        <w:jc w:val="center"/>
      </w:pPr>
      <w:bookmarkStart w:id="207" w:name="_Toc456792940"/>
      <w:r>
        <w:t xml:space="preserve">Figure </w:t>
      </w:r>
      <w:fldSimple w:instr=" STYLEREF 1 \s ">
        <w:r w:rsidR="00CC0C43">
          <w:rPr>
            <w:noProof/>
          </w:rPr>
          <w:t>12</w:t>
        </w:r>
      </w:fldSimple>
      <w:r w:rsidR="00033327">
        <w:noBreakHyphen/>
      </w:r>
      <w:fldSimple w:instr=" SEQ Figure \* ARABIC \s 1 ">
        <w:r w:rsidR="00CC0C43">
          <w:rPr>
            <w:noProof/>
          </w:rPr>
          <w:t>1</w:t>
        </w:r>
      </w:fldSimple>
      <w:r>
        <w:t xml:space="preserve">. </w:t>
      </w:r>
      <w:r w:rsidR="000E07FC">
        <w:t>Main m</w:t>
      </w:r>
      <w:r w:rsidR="000815F7">
        <w:t>ovie playback controls.</w:t>
      </w:r>
      <w:bookmarkEnd w:id="207"/>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F790F91">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1F334775" w:rsidR="003636A8" w:rsidRDefault="003636A8" w:rsidP="00BB6613">
      <w:r>
        <w:rPr>
          <w:noProof/>
          <w:lang w:eastAsia="en-US"/>
        </w:rPr>
        <w:drawing>
          <wp:inline distT="0" distB="0" distL="0" distR="0" wp14:anchorId="38800580" wp14:editId="52B169CF">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9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fldChar w:fldCharType="separate"/>
      </w:r>
      <w:r w:rsidR="00CC0C43">
        <w:t>Chapter 13</w:t>
      </w:r>
      <w:r>
        <w:fldChar w:fldCharType="end"/>
      </w:r>
      <w:r>
        <w:t xml:space="preserve"> for more details about 4D scripting.</w:t>
      </w:r>
    </w:p>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1E67BB45">
            <wp:extent cx="3593592" cy="3291505"/>
            <wp:effectExtent l="0" t="0" r="698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593592" cy="3291505"/>
                    </a:xfrm>
                    <a:prstGeom prst="rect">
                      <a:avLst/>
                    </a:prstGeom>
                    <a:noFill/>
                    <a:ln>
                      <a:noFill/>
                    </a:ln>
                  </pic:spPr>
                </pic:pic>
              </a:graphicData>
            </a:graphic>
          </wp:inline>
        </w:drawing>
      </w:r>
    </w:p>
    <w:p w14:paraId="02D4FEC6" w14:textId="07C5754E" w:rsidR="000815F7" w:rsidRDefault="00C50376" w:rsidP="00C50376">
      <w:pPr>
        <w:pStyle w:val="Caption"/>
        <w:jc w:val="center"/>
      </w:pPr>
      <w:bookmarkStart w:id="208" w:name="_Toc456792941"/>
      <w:r>
        <w:t xml:space="preserve">Figure </w:t>
      </w:r>
      <w:fldSimple w:instr=" STYLEREF 1 \s ">
        <w:r w:rsidR="00CC0C43">
          <w:rPr>
            <w:noProof/>
          </w:rPr>
          <w:t>12</w:t>
        </w:r>
      </w:fldSimple>
      <w:r w:rsidR="00033327">
        <w:noBreakHyphen/>
      </w:r>
      <w:fldSimple w:instr=" SEQ Figure \* ARABIC \s 1 ">
        <w:r w:rsidR="00CC0C43">
          <w:rPr>
            <w:noProof/>
          </w:rPr>
          <w:t>2</w:t>
        </w:r>
      </w:fldSimple>
      <w:r>
        <w:t xml:space="preserve">. </w:t>
      </w:r>
      <w:r w:rsidR="002F1AC5">
        <w:t>Save or e</w:t>
      </w:r>
      <w:r w:rsidR="000815F7">
        <w:t>xport a movie or time sequence.</w:t>
      </w:r>
      <w:bookmarkEnd w:id="208"/>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50B5CF68"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6A22FDA6" w14:textId="02CD12D9"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p w14:paraId="3A0C3EAC" w14:textId="77777777" w:rsidR="00127BDC" w:rsidRDefault="00127BDC" w:rsidP="000815F7"/>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w:lastRenderedPageBreak/>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8B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09" w:name="_Toc406770745"/>
      <w:bookmarkStart w:id="210" w:name="_Toc456792867"/>
      <w:r>
        <w:t>Basic Movie Operations</w:t>
      </w:r>
      <w:bookmarkEnd w:id="206"/>
      <w:bookmarkEnd w:id="209"/>
      <w:bookmarkEnd w:id="210"/>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5669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5A15D11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1D76DD">
      <w:pPr>
        <w:pStyle w:val="Caption"/>
        <w:jc w:val="center"/>
      </w:pPr>
      <w:bookmarkStart w:id="211" w:name="_Toc456792942"/>
      <w:r>
        <w:t xml:space="preserve">Figure </w:t>
      </w:r>
      <w:fldSimple w:instr=" STYLEREF 1 \s ">
        <w:r w:rsidR="00CC0C43">
          <w:rPr>
            <w:noProof/>
          </w:rPr>
          <w:t>12</w:t>
        </w:r>
      </w:fldSimple>
      <w:r w:rsidR="00033327">
        <w:noBreakHyphen/>
      </w:r>
      <w:fldSimple w:instr=" SEQ Figure \* ARABIC \s 1 ">
        <w:r w:rsidR="00CC0C43">
          <w:rPr>
            <w:noProof/>
          </w:rPr>
          <w:t>3</w:t>
        </w:r>
      </w:fldSimple>
      <w:r>
        <w:t xml:space="preserve">. </w:t>
      </w:r>
      <w:r w:rsidR="002F1AC5">
        <w:t>Basic m</w:t>
      </w:r>
      <w:r w:rsidR="000E07FC">
        <w:t>ovie playback controls.</w:t>
      </w:r>
      <w:bookmarkEnd w:id="211"/>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w:t>
      </w:r>
      <w:r w:rsidR="005379DF">
        <w:lastRenderedPageBreak/>
        <w:t xml:space="preserve">“Time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1F6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 xml:space="preserve">is a set of several volumes in a directory that may or may not be related. The playback works exactly the same as with a time sequence, but will only have up to the number of frames that matches the number of files in the directory for which </w:t>
      </w:r>
      <w:proofErr w:type="gramStart"/>
      <w:r w:rsidR="003153DD">
        <w:t>your</w:t>
      </w:r>
      <w:proofErr w:type="gramEnd"/>
      <w:r w:rsidR="003153DD">
        <w:t xml:space="preserve">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2C5EF65E">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2E04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LAcAA&#10;AADcAAAADwAAAGRycy9kb3ducmV2LnhtbERPzU4CMRC+m/gOzZh4k64mEFgpxGAgXsSAPsBkO25X&#10;t9OmLcvy9s6BxOOX73+5Hn2vBkq5C2zgcVKBIm6C7bg18PW5fZiDygXZYh+YDFwow3p1e7PE2oYz&#10;H2g4llZJCOcaDbhSYq11bhx5zJMQiYX7DsljEZhabROeJdz3+qmqZtpjx9LgMNLGUfN7PHkpcXF4&#10;jZtdt5h7an8+LrO0f0dj7u/Gl2dQhcbyL76636yBaSXz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xLAcAAAADcAAAADwAAAAAAAAAAAAAAAACYAgAAZHJzL2Rvd25y&#10;ZXYueG1sUEsFBgAAAAAEAAQA9QAAAIUD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yDE8UA&#10;AADcAAAADwAAAGRycy9kb3ducmV2LnhtbESPQWvCQBSE74X+h+UVeqsbWysaXaUUCjkVNC1en9mX&#10;bGj2bdhdY9pf7woFj8PMfMOst6PtxEA+tI4VTCcZCOLK6ZYbBV/lx9MCRIjIGjvHpOCXAmw393dr&#10;zLU7846GfWxEgnDIUYGJsc+lDJUhi2HieuLk1c5bjEn6RmqP5wS3nXzOsrm02HJaMNjTu6HqZ3+y&#10;Cg5/3+Vw8qX5rH1RzJbHw9zXL0o9PoxvKxCRxngL/7cLreA1m8L1TD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IM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12" w:name="_Toc406755673"/>
      <w:bookmarkStart w:id="213" w:name="_Toc406770746"/>
      <w:bookmarkStart w:id="214" w:name="_Toc456792868"/>
      <w:r>
        <w:lastRenderedPageBreak/>
        <w:t>Advanced Key Frame Movies</w:t>
      </w:r>
      <w:bookmarkEnd w:id="212"/>
      <w:bookmarkEnd w:id="213"/>
      <w:bookmarkEnd w:id="214"/>
    </w:p>
    <w:p w14:paraId="2ADBB38D" w14:textId="3F9A1CE7" w:rsidR="003153DD" w:rsidRDefault="003153DD" w:rsidP="001D76DD">
      <w:pPr>
        <w:jc w:val="center"/>
      </w:pPr>
      <w:r>
        <w:rPr>
          <w:noProof/>
          <w:lang w:eastAsia="en-US"/>
        </w:rPr>
        <w:drawing>
          <wp:inline distT="0" distB="0" distL="0" distR="0" wp14:anchorId="6F62C9D0" wp14:editId="123AA879">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1D76DD">
      <w:pPr>
        <w:pStyle w:val="Caption"/>
        <w:jc w:val="center"/>
      </w:pPr>
      <w:bookmarkStart w:id="215" w:name="_Toc456792943"/>
      <w:r>
        <w:t xml:space="preserve">Figure </w:t>
      </w:r>
      <w:fldSimple w:instr=" STYLEREF 1 \s ">
        <w:r w:rsidR="00CC0C43">
          <w:rPr>
            <w:noProof/>
          </w:rPr>
          <w:t>12</w:t>
        </w:r>
      </w:fldSimple>
      <w:r w:rsidR="00033327">
        <w:noBreakHyphen/>
      </w:r>
      <w:fldSimple w:instr=" SEQ Figure \* ARABIC \s 1 ">
        <w:r w:rsidR="00CC0C43">
          <w:rPr>
            <w:noProof/>
          </w:rPr>
          <w:t>4</w:t>
        </w:r>
      </w:fldSimple>
      <w:r>
        <w:t xml:space="preserve">. </w:t>
      </w:r>
      <w:r w:rsidR="002F1AC5">
        <w:t>Advanced m</w:t>
      </w:r>
      <w:r w:rsidR="000E07FC">
        <w:t>ovie playback controls.</w:t>
      </w:r>
      <w:bookmarkEnd w:id="215"/>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2036BC8E" w:rsidR="00747895" w:rsidRDefault="00747895" w:rsidP="003153DD">
      <w:pPr>
        <w:pStyle w:val="ListParagraph"/>
        <w:numPr>
          <w:ilvl w:val="0"/>
          <w:numId w:val="13"/>
        </w:numPr>
      </w:pPr>
      <w:r>
        <w:t>Channel intermixing modes (Layered, Depth, and Composite)</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w:t>
      </w:r>
      <w:proofErr w:type="spellStart"/>
      <w:r>
        <w:t>inbetweens</w:t>
      </w:r>
      <w:proofErr w:type="spellEnd"/>
      <w:r>
        <w:t xml:space="preserve">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lastRenderedPageBreak/>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16" w:name="_Toc456792869"/>
      <w:r>
        <w:t>Automatic Key Generation</w:t>
      </w:r>
      <w:bookmarkEnd w:id="216"/>
    </w:p>
    <w:p w14:paraId="785B6EA8" w14:textId="6237E4E7" w:rsidR="0037433D" w:rsidRDefault="0037433D" w:rsidP="0037433D">
      <w:pPr>
        <w:jc w:val="center"/>
      </w:pPr>
      <w:r>
        <w:rPr>
          <w:noProof/>
          <w:lang w:eastAsia="en-US"/>
        </w:rPr>
        <w:drawing>
          <wp:inline distT="0" distB="0" distL="0" distR="0" wp14:anchorId="4C581B16" wp14:editId="788CC723">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37433D">
      <w:pPr>
        <w:pStyle w:val="Caption"/>
        <w:jc w:val="center"/>
      </w:pPr>
      <w:bookmarkStart w:id="217" w:name="_Toc456792944"/>
      <w:r>
        <w:t xml:space="preserve">Figure </w:t>
      </w:r>
      <w:fldSimple w:instr=" STYLEREF 1 \s ">
        <w:r w:rsidR="00CC0C43">
          <w:rPr>
            <w:noProof/>
          </w:rPr>
          <w:t>12</w:t>
        </w:r>
      </w:fldSimple>
      <w:r w:rsidR="00033327">
        <w:noBreakHyphen/>
      </w:r>
      <w:fldSimple w:instr=" SEQ Figure \* ARABIC \s 1 ">
        <w:r w:rsidR="00CC0C43">
          <w:rPr>
            <w:noProof/>
          </w:rPr>
          <w:t>5</w:t>
        </w:r>
      </w:fldSimple>
      <w:r>
        <w:t>. Auto key options.</w:t>
      </w:r>
      <w:bookmarkEnd w:id="217"/>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18" w:name="_Toc406755674"/>
      <w:bookmarkStart w:id="219" w:name="_Toc406770747"/>
      <w:bookmarkStart w:id="220" w:name="_Toc456792870"/>
      <w:r>
        <w:lastRenderedPageBreak/>
        <w:t>Frame Cropping</w:t>
      </w:r>
      <w:bookmarkEnd w:id="218"/>
      <w:bookmarkEnd w:id="219"/>
      <w:bookmarkEnd w:id="220"/>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1D76DD">
      <w:pPr>
        <w:pStyle w:val="Caption"/>
        <w:jc w:val="center"/>
      </w:pPr>
      <w:bookmarkStart w:id="221" w:name="_Toc456792945"/>
      <w:r>
        <w:t xml:space="preserve">Figure </w:t>
      </w:r>
      <w:fldSimple w:instr=" STYLEREF 1 \s ">
        <w:r w:rsidR="00CC0C43">
          <w:rPr>
            <w:noProof/>
          </w:rPr>
          <w:t>12</w:t>
        </w:r>
      </w:fldSimple>
      <w:r w:rsidR="00033327">
        <w:noBreakHyphen/>
      </w:r>
      <w:fldSimple w:instr=" SEQ Figure \* ARABIC \s 1 ">
        <w:r w:rsidR="00CC0C43">
          <w:rPr>
            <w:noProof/>
          </w:rPr>
          <w:t>6</w:t>
        </w:r>
      </w:fldSimple>
      <w:r>
        <w:t xml:space="preserve">. </w:t>
      </w:r>
      <w:r w:rsidR="002F1AC5">
        <w:t>Frame cropping</w:t>
      </w:r>
      <w:r w:rsidR="00617B20">
        <w:t xml:space="preserve"> controls.</w:t>
      </w:r>
      <w:bookmarkEnd w:id="221"/>
    </w:p>
    <w:p w14:paraId="7777071B" w14:textId="608AFE02" w:rsid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CC0C43">
        <w:t xml:space="preserve">Figure </w:t>
      </w:r>
      <w:r w:rsidR="00CC0C43">
        <w:rPr>
          <w:noProof/>
        </w:rPr>
        <w:t>3</w:t>
      </w:r>
      <w:r w:rsidR="00CC0C43">
        <w:noBreakHyphen/>
      </w:r>
      <w:r w:rsidR="00CC0C43">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CC0C43">
        <w:t xml:space="preserve">Figure </w:t>
      </w:r>
      <w:r w:rsidR="00CC0C43">
        <w:rPr>
          <w:noProof/>
        </w:rPr>
        <w:t>3</w:t>
      </w:r>
      <w:r w:rsidR="00CC0C43">
        <w:noBreakHyphen/>
      </w:r>
      <w:r w:rsidR="00CC0C43">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617B20"/>
    <w:p w14:paraId="1DAAAFC5" w14:textId="77777777" w:rsidR="00E94015" w:rsidRDefault="00E94015">
      <w:r>
        <w:br w:type="page"/>
      </w:r>
    </w:p>
    <w:p w14:paraId="4CC68092" w14:textId="5076E264" w:rsidR="00AA706C" w:rsidRDefault="00B96966" w:rsidP="00E94015">
      <w:pPr>
        <w:pStyle w:val="Heading1"/>
      </w:pPr>
      <w:bookmarkStart w:id="222" w:name="_Toc406755675"/>
      <w:bookmarkStart w:id="223" w:name="_Toc406770748"/>
      <w:bookmarkStart w:id="224" w:name="_Ref456775715"/>
      <w:bookmarkStart w:id="225" w:name="_Ref456775982"/>
      <w:bookmarkStart w:id="226" w:name="_Ref456778180"/>
      <w:bookmarkStart w:id="227" w:name="_Toc456792871"/>
      <w:r>
        <w:lastRenderedPageBreak/>
        <w:t xml:space="preserve">Batch Processing </w:t>
      </w:r>
      <w:r w:rsidR="00E94015">
        <w:t xml:space="preserve">with </w:t>
      </w:r>
      <w:r>
        <w:t>4D Scripts</w:t>
      </w:r>
      <w:bookmarkEnd w:id="222"/>
      <w:bookmarkEnd w:id="223"/>
      <w:bookmarkEnd w:id="224"/>
      <w:bookmarkEnd w:id="225"/>
      <w:bookmarkEnd w:id="226"/>
      <w:bookmarkEnd w:id="227"/>
    </w:p>
    <w:p w14:paraId="5386FC9E" w14:textId="2888ED80" w:rsidR="00EB7655" w:rsidRDefault="00EB7655" w:rsidP="00EB7655">
      <w:pPr>
        <w:pStyle w:val="Heading2"/>
      </w:pPr>
      <w:bookmarkStart w:id="228" w:name="_Toc456792872"/>
      <w:r>
        <w:t>4D Script Settings</w:t>
      </w:r>
      <w:bookmarkEnd w:id="228"/>
    </w:p>
    <w:p w14:paraId="00832810" w14:textId="7C962EA8"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B7655">
        <w:fldChar w:fldCharType="separate"/>
      </w:r>
      <w:r w:rsidR="00CC0C43">
        <w:t xml:space="preserve">Figure </w:t>
      </w:r>
      <w:r w:rsidR="00CC0C43">
        <w:rPr>
          <w:noProof/>
        </w:rPr>
        <w:t>13</w:t>
      </w:r>
      <w:r w:rsidR="00CC0C43">
        <w:noBreakHyphen/>
      </w:r>
      <w:r w:rsidR="00CC0C43">
        <w:rPr>
          <w:noProof/>
        </w:rPr>
        <w:t>1</w:t>
      </w:r>
      <w:r w:rsidR="00EB7655">
        <w:fldChar w:fldCharType="end"/>
      </w:r>
      <w:r w:rsidR="00EB7655">
        <w:t>)</w:t>
      </w:r>
      <w:r w:rsidR="00033327">
        <w:t>.</w:t>
      </w:r>
    </w:p>
    <w:p w14:paraId="7E5D11FD" w14:textId="46039CAE" w:rsidR="00033327" w:rsidRDefault="00033327" w:rsidP="00033327">
      <w:pPr>
        <w:jc w:val="center"/>
      </w:pPr>
      <w:r>
        <w:rPr>
          <w:noProof/>
          <w:lang w:eastAsia="en-US"/>
        </w:rPr>
        <w:drawing>
          <wp:inline distT="0" distB="0" distL="0" distR="0" wp14:anchorId="30751FA0" wp14:editId="723C5F0C">
            <wp:extent cx="2212848" cy="1591056"/>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13">
                      <a:extLst>
                        <a:ext uri="{28A0092B-C50C-407E-A947-70E740481C1C}">
                          <a14:useLocalDpi xmlns:a14="http://schemas.microsoft.com/office/drawing/2010/main" val="0"/>
                        </a:ext>
                      </a:extLst>
                    </a:blip>
                    <a:stretch>
                      <a:fillRect/>
                    </a:stretch>
                  </pic:blipFill>
                  <pic:spPr>
                    <a:xfrm>
                      <a:off x="0" y="0"/>
                      <a:ext cx="2212848" cy="1591056"/>
                    </a:xfrm>
                    <a:prstGeom prst="rect">
                      <a:avLst/>
                    </a:prstGeom>
                  </pic:spPr>
                </pic:pic>
              </a:graphicData>
            </a:graphic>
          </wp:inline>
        </w:drawing>
      </w:r>
    </w:p>
    <w:p w14:paraId="11174D78" w14:textId="27E27982" w:rsidR="00033327" w:rsidRDefault="00033327" w:rsidP="00EB7655">
      <w:pPr>
        <w:pStyle w:val="Caption"/>
        <w:jc w:val="center"/>
      </w:pPr>
      <w:bookmarkStart w:id="229" w:name="_Ref456779351"/>
      <w:bookmarkStart w:id="230" w:name="_Toc456792946"/>
      <w:r>
        <w:t xml:space="preserve">Figure </w:t>
      </w:r>
      <w:fldSimple w:instr=" STYLEREF 1 \s ">
        <w:r w:rsidR="00CC0C43">
          <w:rPr>
            <w:noProof/>
          </w:rPr>
          <w:t>13</w:t>
        </w:r>
      </w:fldSimple>
      <w:r>
        <w:noBreakHyphen/>
      </w:r>
      <w:fldSimple w:instr=" SEQ Figure \* ARABIC \s 1 ">
        <w:r w:rsidR="00CC0C43">
          <w:rPr>
            <w:noProof/>
          </w:rPr>
          <w:t>1</w:t>
        </w:r>
      </w:fldSimple>
      <w:bookmarkEnd w:id="229"/>
      <w:r>
        <w:t xml:space="preserve">. </w:t>
      </w:r>
      <w:r w:rsidR="00EB7655">
        <w:t>4D script settings.</w:t>
      </w:r>
      <w:bookmarkEnd w:id="230"/>
    </w:p>
    <w:p w14:paraId="51102ECB" w14:textId="0B46F8A2" w:rsidR="00C96103" w:rsidRDefault="00EB7655" w:rsidP="00EB7655">
      <w:r>
        <w:t>The 4D script tab has these controls:</w:t>
      </w:r>
    </w:p>
    <w:p w14:paraId="0F7B610D" w14:textId="195D0D66" w:rsidR="00EB7655" w:rsidRDefault="00EB7655" w:rsidP="00EB7655">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w:t>
      </w:r>
      <w:bookmarkStart w:id="231" w:name="_GoBack"/>
      <w:bookmarkEnd w:id="231"/>
      <w:r>
        <w:t>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A474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21D7CCD6" w14:textId="4DDEDE7C" w:rsidR="00EB7655" w:rsidRDefault="00EB7655" w:rsidP="00AA706C">
      <w:r w:rsidRPr="00EB7655">
        <w:rPr>
          <w:b/>
        </w:rPr>
        <w:t>Script File.</w:t>
      </w:r>
      <w:r>
        <w:t xml:space="preserve"> It shows the currently selected 4D script file. If no script file is loaded and 4D script is enabled, it is only used to show component colors.</w:t>
      </w:r>
    </w:p>
    <w:p w14:paraId="06037652" w14:textId="085FCB12" w:rsidR="00EB7655" w:rsidRDefault="00EB7655" w:rsidP="00AA706C">
      <w:r w:rsidRPr="00EB7655">
        <w:rPr>
          <w:b/>
        </w:rPr>
        <w:t>X.</w:t>
      </w:r>
      <w:r>
        <w:t xml:space="preserve"> It clears the script file so that no script will be executed.</w:t>
      </w:r>
    </w:p>
    <w:p w14:paraId="1616EBC6" w14:textId="540326CC" w:rsidR="00EB7655" w:rsidRDefault="00EB7655" w:rsidP="00AA706C">
      <w:r w:rsidRPr="00E66E60">
        <w:rPr>
          <w:b/>
        </w:rPr>
        <w:t>Browse</w:t>
      </w:r>
      <w:r w:rsidR="00E66E60" w:rsidRPr="00E66E60">
        <w:rPr>
          <w:b/>
        </w:rPr>
        <w:t>…</w:t>
      </w:r>
      <w:r>
        <w:t xml:space="preserve"> It opens a file </w:t>
      </w:r>
      <w:r w:rsidR="00E66E60">
        <w:t>dialog for choosing a 4D script file from the hard drive.</w:t>
      </w:r>
    </w:p>
    <w:p w14:paraId="6FF98F80" w14:textId="07496A90" w:rsidR="00E66E60" w:rsidRDefault="00E66E60" w:rsidP="00E66E60">
      <w:pPr>
        <w:pStyle w:val="Heading2"/>
      </w:pPr>
      <w:bookmarkStart w:id="232" w:name="_Toc456792873"/>
      <w:r>
        <w:t>4D Script Files</w:t>
      </w:r>
      <w:bookmarkEnd w:id="232"/>
    </w:p>
    <w:p w14:paraId="209C07A6" w14:textId="473DE4CB" w:rsidR="00C96103" w:rsidRDefault="00E66E60" w:rsidP="00AA706C">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AA706C">
      <w:r>
        <w:lastRenderedPageBreak/>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F5AD8">
            <w:pPr>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F5AD8">
            <w:pPr>
              <w:rPr>
                <w:rFonts w:ascii="Courier New" w:hAnsi="Courier New" w:cs="Courier New"/>
                <w:b/>
              </w:rPr>
            </w:pPr>
            <w:proofErr w:type="spellStart"/>
            <w:r>
              <w:rPr>
                <w:rFonts w:ascii="Courier New" w:hAnsi="Courier New" w:cs="Courier New"/>
                <w:b/>
              </w:rPr>
              <w:t>tasknum</w:t>
            </w:r>
            <w:proofErr w:type="spellEnd"/>
            <w:r>
              <w:rPr>
                <w:rFonts w:ascii="Courier New" w:hAnsi="Courier New" w:cs="Courier New"/>
                <w:b/>
              </w:rPr>
              <w:t>=</w:t>
            </w:r>
            <w:r w:rsidRPr="00E66E60">
              <w:rPr>
                <w:rFonts w:ascii="Courier New" w:hAnsi="Courier New" w:cs="Courier New"/>
                <w:i/>
              </w:rPr>
              <w:t>(user defined number)</w:t>
            </w:r>
          </w:p>
          <w:p w14:paraId="16D23ADD" w14:textId="3AA48448" w:rsidR="00E66E60" w:rsidRPr="00E66E60" w:rsidRDefault="00E66E60" w:rsidP="00EF5AD8">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F5AD8">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F5AD8">
            <w:pPr>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F5AD8">
            <w:pPr>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B51B64">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B51B64">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B51B64">
            <w:pPr>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F5AD8">
            <w:pPr>
              <w:rPr>
                <w:i/>
              </w:rPr>
            </w:pPr>
            <w:r w:rsidRPr="00B51B64">
              <w:rPr>
                <w:rFonts w:ascii="Courier New" w:hAnsi="Courier New" w:cs="Courier New"/>
                <w:i/>
              </w:rPr>
              <w:t>(…)</w:t>
            </w:r>
          </w:p>
        </w:tc>
      </w:tr>
    </w:tbl>
    <w:p w14:paraId="15ABCBF2" w14:textId="38489D4F" w:rsidR="00E66E60" w:rsidRDefault="00E66E60" w:rsidP="00E66E60">
      <w:pPr>
        <w:pStyle w:val="Caption"/>
        <w:jc w:val="center"/>
      </w:pPr>
      <w:r>
        <w:t xml:space="preserve">List </w:t>
      </w:r>
      <w:fldSimple w:instr=" STYLEREF 1 \s ">
        <w:r w:rsidR="00CC0C43">
          <w:rPr>
            <w:noProof/>
          </w:rPr>
          <w:t>13</w:t>
        </w:r>
      </w:fldSimple>
      <w:r>
        <w:noBreakHyphen/>
      </w:r>
      <w:fldSimple w:instr=" SEQ List \* ARABIC \s 1 ">
        <w:r w:rsidR="00CC0C43">
          <w:rPr>
            <w:noProof/>
          </w:rPr>
          <w:t>1</w:t>
        </w:r>
      </w:fldSimple>
      <w:r>
        <w:t>. The 4D script structure.</w:t>
      </w:r>
    </w:p>
    <w:p w14:paraId="33E0206C" w14:textId="5CBC3C78" w:rsidR="00B51B64" w:rsidRDefault="00B51B64" w:rsidP="00B51B64">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3EDE452F" w14:textId="34CF441D" w:rsidR="006D0004" w:rsidRDefault="006D0004" w:rsidP="00B51B64">
      <w:r>
        <w:t>4D script examples, which could be used as templates, can be found in the /Scripts folder of FluoRender’s installation directory.</w:t>
      </w:r>
    </w:p>
    <w:p w14:paraId="78D9F5EB" w14:textId="40353D18" w:rsidR="008C7E21" w:rsidRDefault="008C7E21" w:rsidP="008C7E21">
      <w:pPr>
        <w:pStyle w:val="Heading2"/>
      </w:pPr>
      <w:bookmarkStart w:id="233" w:name="_Toc456792874"/>
      <w:r>
        <w:t>4D Script Tasks</w:t>
      </w:r>
      <w:bookmarkEnd w:id="233"/>
    </w:p>
    <w:p w14:paraId="5FA10B24" w14:textId="2B7A1D71" w:rsidR="008C7E21" w:rsidRDefault="008C7E21" w:rsidP="008C7E21">
      <w:r>
        <w:t>The number of 4D script tasks has been increasing for more flexibility in batch processing. Currently supported tasks are follows.</w:t>
      </w:r>
    </w:p>
    <w:p w14:paraId="6B3D5887" w14:textId="047541F4" w:rsidR="008C7E21" w:rsidRDefault="008C7E21" w:rsidP="008C7E21">
      <w:pPr>
        <w:pStyle w:val="Heading3"/>
      </w:pPr>
      <w:r>
        <w:t>Component analysis</w:t>
      </w:r>
    </w:p>
    <w:p w14:paraId="1F89CC74" w14:textId="25BB3D17" w:rsidR="008C7E21" w:rsidRDefault="008C7E21" w:rsidP="008C7E21">
      <w:pPr>
        <w:rPr>
          <w:b/>
        </w:rPr>
      </w:pPr>
      <w:r>
        <w:t>Task name</w:t>
      </w:r>
      <w:r w:rsidR="006944AE">
        <w:t xml:space="preserve"> (type)</w:t>
      </w:r>
      <w:r>
        <w:t xml:space="preserve">: </w:t>
      </w:r>
      <w:proofErr w:type="spellStart"/>
      <w:r w:rsidRPr="008C7E21">
        <w:rPr>
          <w:b/>
        </w:rPr>
        <w:t>comp_analysis</w:t>
      </w:r>
      <w:proofErr w:type="spellEnd"/>
    </w:p>
    <w:p w14:paraId="1B235EB8" w14:textId="79F8E5BF" w:rsidR="006944AE" w:rsidRDefault="006944AE" w:rsidP="008C7E21">
      <w:r>
        <w:t>Purpose: It analyzes the intensity values of selected structures in each time point. The component analysis result is the same as in the “Component Analysis” window.</w:t>
      </w:r>
    </w:p>
    <w:p w14:paraId="5256E259" w14:textId="0AE808CB" w:rsidR="008C7E21" w:rsidRPr="008C7E21" w:rsidRDefault="008C7E21" w:rsidP="008C7E21">
      <w:r w:rsidRPr="008C7E21">
        <w:t>Parameters:</w:t>
      </w:r>
    </w:p>
    <w:p w14:paraId="33381E1D" w14:textId="59776A86" w:rsidR="008C7E21" w:rsidRDefault="006944AE" w:rsidP="008C7E21">
      <w:proofErr w:type="spellStart"/>
      <w:proofErr w:type="gramStart"/>
      <w:r w:rsidRPr="006944AE">
        <w:rPr>
          <w:b/>
        </w:rPr>
        <w:t>savepath</w:t>
      </w:r>
      <w:proofErr w:type="spellEnd"/>
      <w:proofErr w:type="gramEnd"/>
      <w:r>
        <w:t xml:space="preserve"> – the path and file name for saving the result.</w:t>
      </w:r>
    </w:p>
    <w:p w14:paraId="747F79FA" w14:textId="01A81889" w:rsidR="006944AE" w:rsidRDefault="006944AE" w:rsidP="008C7E21">
      <w:proofErr w:type="gramStart"/>
      <w:r w:rsidRPr="006944AE">
        <w:rPr>
          <w:b/>
        </w:rPr>
        <w:t>verbose</w:t>
      </w:r>
      <w:proofErr w:type="gramEnd"/>
      <w:r>
        <w:t xml:space="preserve"> – When it is set to 1, add a table header for each time point to be analyzed; when it is set to 0, no header will be generated.</w:t>
      </w:r>
    </w:p>
    <w:p w14:paraId="0E74EB66" w14:textId="77777777" w:rsidR="006D0004" w:rsidRDefault="006D0004" w:rsidP="008C7E21"/>
    <w:p w14:paraId="367759E2" w14:textId="77777777" w:rsidR="006D0004" w:rsidRDefault="006D0004" w:rsidP="008C7E21"/>
    <w:p w14:paraId="1BC004ED" w14:textId="77777777" w:rsidR="006D0004" w:rsidRDefault="006D0004" w:rsidP="008C7E21"/>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F5AD8">
            <w:pPr>
              <w:pStyle w:val="Icon"/>
            </w:pPr>
            <w:r>
              <w:rPr>
                <w:noProof/>
                <w:lang w:eastAsia="en-US"/>
              </w:rPr>
              <w:lastRenderedPageBreak/>
              <mc:AlternateContent>
                <mc:Choice Requires="wpg">
                  <w:drawing>
                    <wp:inline distT="0" distB="0" distL="0" distR="0" wp14:anchorId="496062A0" wp14:editId="11B475E9">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8AF1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nP8MA&#10;AADcAAAADwAAAGRycy9kb3ducmV2LnhtbESP3WoCMRCF7wXfIYzQO81WZNHVKEVp6U1btH2AYTNu&#10;VjeTkKTr+vZNodDLw/n5OJvdYDvRU4itYwWPswIEce10y42Cr8/n6RJETMgaO8ek4E4RdtvxaIOV&#10;djc+Un9KjcgjHCtUYFLylZSxNmQxzpwnzt7ZBYspy9BIHfCWx20n50VRSostZ4JBT3tD9fX0bTPE&#10;+P7g9y/tammpuXzcy/D+hko9TIanNYhEQ/oP/7VftYJFuYDfM/k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mnP8MAAADcAAAADwAAAAAAAAAAAAAAAACYAgAAZHJzL2Rv&#10;d25yZXYueG1sUEsFBgAAAAAEAAQA9QAAAIgD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vLcUA&#10;AADcAAAADwAAAGRycy9kb3ducmV2LnhtbESPQUvDQBSE70L/w/IK3uxGrcGm3RYRhJwEm5Zen9mX&#10;bDD7Nuxu0+ivdwWhx2FmvmE2u8n2YiQfOscK7hcZCOLa6Y5bBYfq7e4ZRIjIGnvHpOCbAuy2s5sN&#10;Ftpd+IPGfWxFgnAoUIGJcSikDLUhi2HhBuLkNc5bjEn6VmqPlwS3vXzIslxa7DgtGBzo1VD9tT9b&#10;BaefYzWefWXeG1+Wy9XnKffNo1K38+llDSLSFK/h/3apFSzzJ/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W8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349DE74" w:rsidR="006944AE" w:rsidRDefault="006944AE" w:rsidP="006D0004">
            <w:pPr>
              <w:pStyle w:val="TipText"/>
              <w:cnfStyle w:val="000000000000" w:firstRow="0" w:lastRow="0" w:firstColumn="0" w:lastColumn="0" w:oddVBand="0" w:evenVBand="0" w:oddHBand="0" w:evenHBand="0" w:firstRowFirstColumn="0" w:firstRowLastColumn="0" w:lastRowFirstColumn="0" w:lastRowLastColumn="0"/>
            </w:pPr>
            <w:r>
              <w:t xml:space="preserve">You need </w:t>
            </w:r>
            <w:r w:rsidR="006D0004">
              <w:t>selection masks</w:t>
            </w:r>
            <w:r>
              <w:t xml:space="preserve"> at each time point in order for this task to work. </w:t>
            </w:r>
            <w:r w:rsidR="006D0004">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rsidR="006D0004">
              <w:t>fetch_mask</w:t>
            </w:r>
            <w:proofErr w:type="spellEnd"/>
            <w:r w:rsidR="006D0004">
              <w:t>) for each time point. Additionally, you can use the tracking functions to generate the selection mask for each time point. In this case, the task is selection tracking (</w:t>
            </w:r>
            <w:proofErr w:type="spellStart"/>
            <w:r w:rsidR="006D0004">
              <w:t>selection_tracking</w:t>
            </w:r>
            <w:proofErr w:type="spellEnd"/>
            <w:r w:rsidR="006D0004">
              <w:t>).</w:t>
            </w:r>
          </w:p>
        </w:tc>
      </w:tr>
    </w:tbl>
    <w:p w14:paraId="531C20B1" w14:textId="77777777" w:rsidR="006944AE" w:rsidRDefault="006944AE" w:rsidP="008C7E21"/>
    <w:p w14:paraId="205F435D" w14:textId="1BDDD64C" w:rsidR="006944AE" w:rsidRDefault="006944AE" w:rsidP="008C7E21">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6D0004">
            <w:pPr>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6D0004">
            <w:pPr>
              <w:rPr>
                <w:rFonts w:ascii="Courier New" w:hAnsi="Courier New" w:cs="Courier New"/>
              </w:rPr>
            </w:pPr>
            <w:proofErr w:type="spellStart"/>
            <w:r>
              <w:rPr>
                <w:rFonts w:ascii="Courier New" w:hAnsi="Courier New" w:cs="Courier New"/>
              </w:rPr>
              <w:t>tasknum</w:t>
            </w:r>
            <w:proofErr w:type="spellEnd"/>
            <w:r>
              <w:rPr>
                <w:rFonts w:ascii="Courier New" w:hAnsi="Courier New" w:cs="Courier New"/>
              </w:rPr>
              <w:t>=1</w:t>
            </w:r>
          </w:p>
          <w:p w14:paraId="3104D6EA" w14:textId="77777777" w:rsidR="006D0004" w:rsidRPr="006D0004" w:rsidRDefault="006D0004" w:rsidP="006D0004">
            <w:pPr>
              <w:rPr>
                <w:rFonts w:ascii="Courier New" w:hAnsi="Courier New" w:cs="Courier New"/>
              </w:rPr>
            </w:pPr>
            <w:r w:rsidRPr="006D0004">
              <w:rPr>
                <w:rFonts w:ascii="Courier New" w:hAnsi="Courier New" w:cs="Courier New"/>
              </w:rPr>
              <w:t>[tasks/task0]</w:t>
            </w:r>
          </w:p>
          <w:p w14:paraId="21B58F39" w14:textId="77777777" w:rsidR="006D0004" w:rsidRPr="006D0004" w:rsidRDefault="006D0004" w:rsidP="006D0004">
            <w:pPr>
              <w:rPr>
                <w:rFonts w:ascii="Courier New" w:hAnsi="Courier New" w:cs="Courier New"/>
              </w:rPr>
            </w:pPr>
            <w:r w:rsidRPr="006D0004">
              <w:rPr>
                <w:rFonts w:ascii="Courier New" w:hAnsi="Courier New" w:cs="Courier New"/>
              </w:rPr>
              <w:t>type=</w:t>
            </w:r>
            <w:proofErr w:type="spellStart"/>
            <w:r w:rsidRPr="006D0004">
              <w:rPr>
                <w:rFonts w:ascii="Courier New" w:hAnsi="Courier New" w:cs="Courier New"/>
              </w:rPr>
              <w:t>comp_analysis</w:t>
            </w:r>
            <w:proofErr w:type="spellEnd"/>
          </w:p>
          <w:p w14:paraId="53FC4D05" w14:textId="4D444ABC" w:rsidR="006D0004" w:rsidRDefault="006D0004" w:rsidP="006D0004">
            <w:proofErr w:type="spellStart"/>
            <w:r w:rsidRPr="006D0004">
              <w:rPr>
                <w:rFonts w:ascii="Courier New" w:hAnsi="Courier New" w:cs="Courier New"/>
              </w:rPr>
              <w:t>savepath</w:t>
            </w:r>
            <w:proofErr w:type="spellEnd"/>
            <w:r w:rsidRPr="006D0004">
              <w:rPr>
                <w:rFonts w:ascii="Courier New" w:hAnsi="Courier New" w:cs="Courier New"/>
              </w:rPr>
              <w:t>=./Analysis/output.txt</w:t>
            </w:r>
          </w:p>
        </w:tc>
      </w:tr>
    </w:tbl>
    <w:p w14:paraId="1FFCC355" w14:textId="1380FA82" w:rsidR="006D0004" w:rsidRDefault="006D0004" w:rsidP="006D0004">
      <w:pPr>
        <w:pStyle w:val="Caption"/>
        <w:jc w:val="center"/>
      </w:pPr>
      <w:r>
        <w:t xml:space="preserve">List </w:t>
      </w:r>
      <w:fldSimple w:instr=" STYLEREF 1 \s ">
        <w:r w:rsidR="00CC0C43">
          <w:rPr>
            <w:noProof/>
          </w:rPr>
          <w:t>13</w:t>
        </w:r>
      </w:fldSimple>
      <w:r>
        <w:noBreakHyphen/>
      </w:r>
      <w:fldSimple w:instr=" SEQ List \* ARABIC \s 1 ">
        <w:r w:rsidR="00CC0C43">
          <w:rPr>
            <w:noProof/>
          </w:rPr>
          <w:t>2</w:t>
        </w:r>
      </w:fldSimple>
      <w:r>
        <w:t>. Example 1 of a 4D script for component analysis.</w:t>
      </w:r>
    </w:p>
    <w:p w14:paraId="733D9083" w14:textId="627E1C36" w:rsidR="006D0004" w:rsidRDefault="006D0004" w:rsidP="008C7E21">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2B222B20"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58DD2AB0" w14:textId="77777777" w:rsidR="00EF5AD8" w:rsidRPr="00EF5AD8" w:rsidRDefault="00EF5AD8" w:rsidP="00EF5AD8">
            <w:pPr>
              <w:rPr>
                <w:rFonts w:ascii="Courier New" w:hAnsi="Courier New" w:cs="Courier New"/>
              </w:rPr>
            </w:pPr>
            <w:proofErr w:type="spellStart"/>
            <w:r w:rsidRPr="00EF5AD8">
              <w:rPr>
                <w:rFonts w:ascii="Courier New" w:hAnsi="Courier New" w:cs="Courier New"/>
              </w:rPr>
              <w:t>tasknum</w:t>
            </w:r>
            <w:proofErr w:type="spellEnd"/>
            <w:r w:rsidRPr="00EF5AD8">
              <w:rPr>
                <w:rFonts w:ascii="Courier New" w:hAnsi="Courier New" w:cs="Courier New"/>
              </w:rPr>
              <w:t>=2</w:t>
            </w:r>
          </w:p>
          <w:p w14:paraId="37BB8764"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3045DEEC" w14:textId="77777777" w:rsidR="00EF5AD8" w:rsidRPr="00EF5AD8" w:rsidRDefault="00EF5AD8" w:rsidP="00EF5AD8">
            <w:pPr>
              <w:rPr>
                <w:rFonts w:ascii="Courier New" w:hAnsi="Courier New" w:cs="Courier New"/>
              </w:rPr>
            </w:pPr>
            <w:r w:rsidRPr="00EF5AD8">
              <w:rPr>
                <w:rFonts w:ascii="Courier New" w:hAnsi="Courier New" w:cs="Courier New"/>
              </w:rPr>
              <w:t>type=</w:t>
            </w:r>
            <w:proofErr w:type="spellStart"/>
            <w:r w:rsidRPr="00EF5AD8">
              <w:rPr>
                <w:rFonts w:ascii="Courier New" w:hAnsi="Courier New" w:cs="Courier New"/>
              </w:rPr>
              <w:t>comp_analysis</w:t>
            </w:r>
            <w:proofErr w:type="spellEnd"/>
          </w:p>
          <w:p w14:paraId="0385C42D" w14:textId="77777777" w:rsidR="00EF5AD8" w:rsidRPr="00EF5AD8" w:rsidRDefault="00EF5AD8" w:rsidP="00EF5AD8">
            <w:pPr>
              <w:rPr>
                <w:rFonts w:ascii="Courier New" w:hAnsi="Courier New" w:cs="Courier New"/>
              </w:rPr>
            </w:pPr>
            <w:proofErr w:type="spellStart"/>
            <w:r w:rsidRPr="00EF5AD8">
              <w:rPr>
                <w:rFonts w:ascii="Courier New" w:hAnsi="Courier New" w:cs="Courier New"/>
              </w:rPr>
              <w:t>savepath</w:t>
            </w:r>
            <w:proofErr w:type="spellEnd"/>
            <w:r w:rsidRPr="00EF5AD8">
              <w:rPr>
                <w:rFonts w:ascii="Courier New" w:hAnsi="Courier New" w:cs="Courier New"/>
              </w:rPr>
              <w:t>=./Analysis/output.txt</w:t>
            </w:r>
          </w:p>
          <w:p w14:paraId="3DC3ADEB"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217526F5" w14:textId="7C8170CF" w:rsidR="00EF5AD8" w:rsidRDefault="00EF5AD8" w:rsidP="00EF5AD8">
            <w:r w:rsidRPr="00EF5AD8">
              <w:rPr>
                <w:rFonts w:ascii="Courier New" w:hAnsi="Courier New" w:cs="Courier New"/>
              </w:rPr>
              <w:t>type=</w:t>
            </w:r>
            <w:proofErr w:type="spellStart"/>
            <w:r>
              <w:rPr>
                <w:rFonts w:ascii="Courier New" w:hAnsi="Courier New" w:cs="Courier New"/>
              </w:rPr>
              <w:t>fetch_mask</w:t>
            </w:r>
            <w:proofErr w:type="spellEnd"/>
          </w:p>
        </w:tc>
      </w:tr>
    </w:tbl>
    <w:p w14:paraId="7221A6F3" w14:textId="2A4B9827" w:rsidR="00EF5AD8" w:rsidRDefault="00EF5AD8" w:rsidP="00EF5AD8">
      <w:pPr>
        <w:pStyle w:val="Caption"/>
        <w:jc w:val="center"/>
      </w:pPr>
      <w:bookmarkStart w:id="234" w:name="_Ref456784964"/>
      <w:r>
        <w:t xml:space="preserve">List </w:t>
      </w:r>
      <w:fldSimple w:instr=" STYLEREF 1 \s ">
        <w:r w:rsidR="00CC0C43">
          <w:rPr>
            <w:noProof/>
          </w:rPr>
          <w:t>13</w:t>
        </w:r>
      </w:fldSimple>
      <w:r>
        <w:noBreakHyphen/>
      </w:r>
      <w:fldSimple w:instr=" SEQ List \* ARABIC \s 1 ">
        <w:r w:rsidR="00CC0C43">
          <w:rPr>
            <w:noProof/>
          </w:rPr>
          <w:t>3</w:t>
        </w:r>
      </w:fldSimple>
      <w:bookmarkEnd w:id="234"/>
      <w:r>
        <w:t>. Example 2 of a 4D script for component analysis.</w:t>
      </w:r>
    </w:p>
    <w:p w14:paraId="4DB2E167" w14:textId="5ACE59DF" w:rsidR="00EF5AD8" w:rsidRDefault="00EF5AD8" w:rsidP="008C7E21">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55CCB3AD"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2915E5AA" w14:textId="77777777" w:rsidR="00EF5AD8" w:rsidRPr="00EF5AD8" w:rsidRDefault="00EF5AD8" w:rsidP="00EF5AD8">
            <w:pPr>
              <w:rPr>
                <w:rFonts w:ascii="Courier New" w:hAnsi="Courier New" w:cs="Courier New"/>
              </w:rPr>
            </w:pPr>
            <w:proofErr w:type="spellStart"/>
            <w:r w:rsidRPr="00EF5AD8">
              <w:rPr>
                <w:rFonts w:ascii="Courier New" w:hAnsi="Courier New" w:cs="Courier New"/>
              </w:rPr>
              <w:t>tasknum</w:t>
            </w:r>
            <w:proofErr w:type="spellEnd"/>
            <w:r w:rsidRPr="00EF5AD8">
              <w:rPr>
                <w:rFonts w:ascii="Courier New" w:hAnsi="Courier New" w:cs="Courier New"/>
              </w:rPr>
              <w:t>=2</w:t>
            </w:r>
          </w:p>
          <w:p w14:paraId="4818813A"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6F225912" w14:textId="77777777" w:rsidR="00EF5AD8" w:rsidRPr="00EF5AD8" w:rsidRDefault="00EF5AD8" w:rsidP="00EF5AD8">
            <w:pPr>
              <w:rPr>
                <w:rFonts w:ascii="Courier New" w:hAnsi="Courier New" w:cs="Courier New"/>
              </w:rPr>
            </w:pPr>
            <w:r w:rsidRPr="00EF5AD8">
              <w:rPr>
                <w:rFonts w:ascii="Courier New" w:hAnsi="Courier New" w:cs="Courier New"/>
              </w:rPr>
              <w:t>type=</w:t>
            </w:r>
            <w:proofErr w:type="spellStart"/>
            <w:r w:rsidRPr="00EF5AD8">
              <w:rPr>
                <w:rFonts w:ascii="Courier New" w:hAnsi="Courier New" w:cs="Courier New"/>
              </w:rPr>
              <w:t>comp_analysis</w:t>
            </w:r>
            <w:proofErr w:type="spellEnd"/>
          </w:p>
          <w:p w14:paraId="13C000ED" w14:textId="77777777" w:rsidR="00EF5AD8" w:rsidRPr="00EF5AD8" w:rsidRDefault="00EF5AD8" w:rsidP="00EF5AD8">
            <w:pPr>
              <w:rPr>
                <w:rFonts w:ascii="Courier New" w:hAnsi="Courier New" w:cs="Courier New"/>
              </w:rPr>
            </w:pPr>
            <w:proofErr w:type="spellStart"/>
            <w:r w:rsidRPr="00EF5AD8">
              <w:rPr>
                <w:rFonts w:ascii="Courier New" w:hAnsi="Courier New" w:cs="Courier New"/>
              </w:rPr>
              <w:t>savepath</w:t>
            </w:r>
            <w:proofErr w:type="spellEnd"/>
            <w:r w:rsidRPr="00EF5AD8">
              <w:rPr>
                <w:rFonts w:ascii="Courier New" w:hAnsi="Courier New" w:cs="Courier New"/>
              </w:rPr>
              <w:t>=./Analysis/output.txt</w:t>
            </w:r>
          </w:p>
          <w:p w14:paraId="47F04177"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670C4300" w14:textId="5981FA23" w:rsidR="00EF5AD8" w:rsidRDefault="00EF5AD8" w:rsidP="00EF5AD8">
            <w:r w:rsidRPr="00EF5AD8">
              <w:rPr>
                <w:rFonts w:ascii="Courier New" w:hAnsi="Courier New" w:cs="Courier New"/>
              </w:rPr>
              <w:t>type=</w:t>
            </w:r>
            <w:proofErr w:type="spellStart"/>
            <w:r w:rsidRPr="00EF5AD8">
              <w:rPr>
                <w:rFonts w:ascii="Courier New" w:hAnsi="Courier New" w:cs="Courier New"/>
              </w:rPr>
              <w:t>selection_tracking</w:t>
            </w:r>
            <w:proofErr w:type="spellEnd"/>
          </w:p>
        </w:tc>
      </w:tr>
    </w:tbl>
    <w:p w14:paraId="4ECB843C" w14:textId="77777777" w:rsidR="00EF5AD8" w:rsidRDefault="00EF5AD8" w:rsidP="00EF5AD8">
      <w:pPr>
        <w:pStyle w:val="Caption"/>
        <w:jc w:val="center"/>
      </w:pPr>
      <w:r>
        <w:t xml:space="preserve">List </w:t>
      </w:r>
      <w:fldSimple w:instr=" STYLEREF 1 \s ">
        <w:r w:rsidR="00CC0C43">
          <w:rPr>
            <w:noProof/>
          </w:rPr>
          <w:t>13</w:t>
        </w:r>
      </w:fldSimple>
      <w:r>
        <w:noBreakHyphen/>
      </w:r>
      <w:fldSimple w:instr=" SEQ List \* ARABIC \s 1 ">
        <w:r w:rsidR="00CC0C43">
          <w:rPr>
            <w:noProof/>
          </w:rPr>
          <w:t>4</w:t>
        </w:r>
      </w:fldSimple>
      <w:r>
        <w:t>. Example 2 of a 4D script for component analysis.</w:t>
      </w:r>
    </w:p>
    <w:p w14:paraId="0F65B274" w14:textId="77777777" w:rsidR="00EF5AD8" w:rsidRDefault="00EF5AD8" w:rsidP="00EF5AD8">
      <w:pPr>
        <w:pStyle w:val="Heading3"/>
      </w:pPr>
      <w:r>
        <w:t>Executing an external application</w:t>
      </w:r>
    </w:p>
    <w:p w14:paraId="2F96AB70" w14:textId="52ADC6E3" w:rsidR="00EF5AD8" w:rsidRDefault="00EF5AD8" w:rsidP="00EF5AD8">
      <w:pPr>
        <w:rPr>
          <w:b/>
        </w:rPr>
      </w:pPr>
      <w:r>
        <w:t xml:space="preserve">Task name (type): </w:t>
      </w:r>
      <w:proofErr w:type="spellStart"/>
      <w:r w:rsidRPr="00EF5AD8">
        <w:rPr>
          <w:b/>
        </w:rPr>
        <w:t>external_exe</w:t>
      </w:r>
      <w:proofErr w:type="spellEnd"/>
    </w:p>
    <w:p w14:paraId="4B7BC05E" w14:textId="783865A2" w:rsidR="00EF5AD8" w:rsidRDefault="00EF5AD8" w:rsidP="00EF5AD8">
      <w:r>
        <w:t>Purpose: For each time frame of the sequence, an external application is executed. If the application receives arguments, the currently selected volume channel is passed as an argument.</w:t>
      </w:r>
    </w:p>
    <w:p w14:paraId="60F67298" w14:textId="77777777" w:rsidR="00EF5AD8" w:rsidRPr="008C7E21" w:rsidRDefault="00EF5AD8" w:rsidP="00EF5AD8">
      <w:r w:rsidRPr="008C7E21">
        <w:t>Parameters:</w:t>
      </w:r>
    </w:p>
    <w:p w14:paraId="658FA0C6" w14:textId="4DCD4FD2" w:rsidR="00EF5AD8" w:rsidRDefault="00EF5AD8" w:rsidP="00EF5AD8">
      <w:proofErr w:type="spellStart"/>
      <w:proofErr w:type="gramStart"/>
      <w:r>
        <w:rPr>
          <w:b/>
        </w:rPr>
        <w:lastRenderedPageBreak/>
        <w:t>exepath</w:t>
      </w:r>
      <w:proofErr w:type="spellEnd"/>
      <w:proofErr w:type="gramEnd"/>
      <w:r>
        <w:t xml:space="preserve"> – A path to the desired application file. Make sure that the file exists before executing the script.</w:t>
      </w:r>
    </w:p>
    <w:p w14:paraId="587C1503" w14:textId="2B3EF93F"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351BD27D" w14:textId="77777777" w:rsidTr="00EF5AD8">
        <w:tc>
          <w:tcPr>
            <w:tcW w:w="7020" w:type="dxa"/>
            <w:shd w:val="clear" w:color="auto" w:fill="E8F1E2" w:themeFill="accent2" w:themeFillTint="33"/>
          </w:tcPr>
          <w:p w14:paraId="5217C8D6" w14:textId="77777777" w:rsidR="00EF5AD8" w:rsidRPr="00741CB2" w:rsidRDefault="00EF5AD8" w:rsidP="00EF5AD8">
            <w:pPr>
              <w:rPr>
                <w:rFonts w:ascii="Courier New" w:hAnsi="Courier New" w:cs="Courier New"/>
              </w:rPr>
            </w:pPr>
            <w:r w:rsidRPr="00741CB2">
              <w:rPr>
                <w:rFonts w:ascii="Courier New" w:hAnsi="Courier New" w:cs="Courier New"/>
              </w:rPr>
              <w:t>[tasks]</w:t>
            </w:r>
          </w:p>
          <w:p w14:paraId="75808BB6" w14:textId="77777777" w:rsidR="00EF5AD8" w:rsidRPr="00741CB2" w:rsidRDefault="00EF5AD8" w:rsidP="00EF5AD8">
            <w:pPr>
              <w:rPr>
                <w:rFonts w:ascii="Courier New" w:hAnsi="Courier New" w:cs="Courier New"/>
              </w:rPr>
            </w:pPr>
            <w:proofErr w:type="spellStart"/>
            <w:r w:rsidRPr="00741CB2">
              <w:rPr>
                <w:rFonts w:ascii="Courier New" w:hAnsi="Courier New" w:cs="Courier New"/>
              </w:rPr>
              <w:t>tasknum</w:t>
            </w:r>
            <w:proofErr w:type="spellEnd"/>
            <w:r w:rsidRPr="00741CB2">
              <w:rPr>
                <w:rFonts w:ascii="Courier New" w:hAnsi="Courier New" w:cs="Courier New"/>
              </w:rPr>
              <w:t>=1</w:t>
            </w:r>
          </w:p>
          <w:p w14:paraId="5F7CBA61" w14:textId="77777777" w:rsidR="00EF5AD8" w:rsidRPr="00741CB2" w:rsidRDefault="00EF5AD8" w:rsidP="00EF5AD8">
            <w:pPr>
              <w:rPr>
                <w:rFonts w:ascii="Courier New" w:hAnsi="Courier New" w:cs="Courier New"/>
              </w:rPr>
            </w:pPr>
            <w:r w:rsidRPr="00741CB2">
              <w:rPr>
                <w:rFonts w:ascii="Courier New" w:hAnsi="Courier New" w:cs="Courier New"/>
              </w:rPr>
              <w:t>[tasks/task0]</w:t>
            </w:r>
          </w:p>
          <w:p w14:paraId="4F06FF6B" w14:textId="77777777" w:rsidR="00EF5AD8" w:rsidRDefault="00EF5AD8" w:rsidP="00EF5AD8">
            <w:pPr>
              <w:rPr>
                <w:rFonts w:ascii="Courier New" w:hAnsi="Courier New" w:cs="Courier New"/>
              </w:rPr>
            </w:pPr>
            <w:r w:rsidRPr="00741CB2">
              <w:rPr>
                <w:rFonts w:ascii="Courier New" w:hAnsi="Courier New" w:cs="Courier New"/>
              </w:rPr>
              <w:t>type=</w:t>
            </w:r>
            <w:proofErr w:type="spellStart"/>
            <w:r>
              <w:rPr>
                <w:rFonts w:ascii="Courier New" w:hAnsi="Courier New" w:cs="Courier New"/>
              </w:rPr>
              <w:t>external_exe</w:t>
            </w:r>
            <w:proofErr w:type="spellEnd"/>
          </w:p>
          <w:p w14:paraId="5A818017" w14:textId="77777777" w:rsidR="00EF5AD8" w:rsidRDefault="00EF5AD8" w:rsidP="00EF5AD8">
            <w:proofErr w:type="spellStart"/>
            <w:r>
              <w:rPr>
                <w:rFonts w:ascii="Courier New" w:hAnsi="Courier New" w:cs="Courier New"/>
              </w:rPr>
              <w:t>exe</w:t>
            </w:r>
            <w:r w:rsidRPr="00AF5AC0">
              <w:rPr>
                <w:rFonts w:ascii="Courier New" w:hAnsi="Courier New" w:cs="Courier New"/>
              </w:rPr>
              <w:t>path</w:t>
            </w:r>
            <w:proofErr w:type="spellEnd"/>
            <w:r w:rsidRPr="00AF5AC0">
              <w:rPr>
                <w:rFonts w:ascii="Courier New" w:hAnsi="Courier New" w:cs="Courier New"/>
              </w:rPr>
              <w:t>=./Executables/cl_synthetic_brainbows.exe</w:t>
            </w:r>
          </w:p>
        </w:tc>
      </w:tr>
    </w:tbl>
    <w:p w14:paraId="0766E0FA" w14:textId="77777777" w:rsidR="00EF5AD8" w:rsidRDefault="00EF5AD8" w:rsidP="00EF5AD8">
      <w:pPr>
        <w:pStyle w:val="Caption"/>
        <w:jc w:val="center"/>
      </w:pPr>
      <w:bookmarkStart w:id="235" w:name="_Ref426624473"/>
      <w:r>
        <w:t xml:space="preserve">List </w:t>
      </w:r>
      <w:fldSimple w:instr=" STYLEREF 1 \s ">
        <w:r w:rsidR="00CC0C43">
          <w:rPr>
            <w:noProof/>
          </w:rPr>
          <w:t>13</w:t>
        </w:r>
      </w:fldSimple>
      <w:r>
        <w:noBreakHyphen/>
      </w:r>
      <w:fldSimple w:instr=" SEQ List \* ARABIC \s 1 ">
        <w:r w:rsidR="00CC0C43">
          <w:rPr>
            <w:noProof/>
          </w:rPr>
          <w:t>5</w:t>
        </w:r>
      </w:fldSimple>
      <w:bookmarkEnd w:id="235"/>
      <w:r>
        <w:t>. An example 4D script for executing an external application.</w:t>
      </w:r>
    </w:p>
    <w:p w14:paraId="10D188F3" w14:textId="77777777" w:rsidR="00EF5AD8" w:rsidRDefault="00EF5AD8" w:rsidP="00EF5AD8">
      <w:r>
        <w:t xml:space="preserve">An example executable file is included with the Windows release, in the directory called Executables of the installation. It reads a TIFF file and applies an image processing process called “Synthetic </w:t>
      </w:r>
      <w:proofErr w:type="spellStart"/>
      <w:r>
        <w:t>Brainbows</w:t>
      </w:r>
      <w:proofErr w:type="spellEnd"/>
      <w:r>
        <w:t>” to the data. It supports a setting file generated in the Component Analyzer (</w:t>
      </w:r>
      <w:r>
        <w:fldChar w:fldCharType="begin"/>
      </w:r>
      <w:r>
        <w:instrText xml:space="preserve"> REF _Ref406746597 \r \h </w:instrText>
      </w:r>
      <w:r>
        <w:fldChar w:fldCharType="separate"/>
      </w:r>
      <w:r w:rsidR="00CC0C43">
        <w:t>Chapter 17</w:t>
      </w:r>
      <w:r>
        <w:fldChar w:fldCharType="end"/>
      </w:r>
      <w:r>
        <w:t xml:space="preserve">). The results are labeled data for individual structures. You may use this executable file in conjunction with the tracking feature in FluoRender. See </w:t>
      </w:r>
      <w:r>
        <w:fldChar w:fldCharType="begin"/>
      </w:r>
      <w:r>
        <w:instrText xml:space="preserve"> REF _Ref406749322 \r \h </w:instrText>
      </w:r>
      <w:r>
        <w:fldChar w:fldCharType="separate"/>
      </w:r>
      <w:r w:rsidR="00CC0C43">
        <w:t>Chapter 19</w:t>
      </w:r>
      <w:r>
        <w:fldChar w:fldCharType="end"/>
      </w:r>
      <w:r>
        <w:t xml:space="preserve"> for more details on tracking.</w:t>
      </w:r>
    </w:p>
    <w:p w14:paraId="409F32AC" w14:textId="77777777" w:rsidR="00EF5AD8" w:rsidRDefault="00EF5AD8" w:rsidP="00EF5AD8">
      <w:pPr>
        <w:pStyle w:val="Heading3"/>
      </w:pPr>
      <w:r>
        <w:t>Fetch mask</w:t>
      </w:r>
    </w:p>
    <w:p w14:paraId="3C48058E" w14:textId="6E4FCC07" w:rsidR="00EF5AD8" w:rsidRDefault="00EF5AD8" w:rsidP="00EF5AD8">
      <w:pPr>
        <w:rPr>
          <w:b/>
        </w:rPr>
      </w:pPr>
      <w:r>
        <w:t xml:space="preserve">Task name (type): </w:t>
      </w:r>
      <w:proofErr w:type="spellStart"/>
      <w:r w:rsidRPr="00EF5AD8">
        <w:rPr>
          <w:b/>
        </w:rPr>
        <w:t>fetch_mask</w:t>
      </w:r>
      <w:proofErr w:type="spellEnd"/>
    </w:p>
    <w:p w14:paraId="3667B844" w14:textId="7D525577" w:rsidR="00EF5AD8" w:rsidRDefault="00EF5AD8" w:rsidP="00EF5AD8">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r>
      <w:r>
        <w:instrText xml:space="preserve"> REF _Ref406749322 \r \h </w:instrText>
      </w:r>
      <w:r>
        <w:fldChar w:fldCharType="separate"/>
      </w:r>
      <w:r w:rsidR="00CC0C43">
        <w:t>Chapter 19</w:t>
      </w:r>
      <w:r>
        <w:fldChar w:fldCharType="end"/>
      </w:r>
      <w:r>
        <w:t>). Then, use this script to play back the newly generated sequence (</w:t>
      </w:r>
      <w:r>
        <w:fldChar w:fldCharType="begin"/>
      </w:r>
      <w:r>
        <w:instrText xml:space="preserve"> REF _Ref433815117 \h </w:instrText>
      </w:r>
      <w:r>
        <w:fldChar w:fldCharType="separate"/>
      </w:r>
      <w:r w:rsidR="00CC0C43">
        <w:t xml:space="preserve">List </w:t>
      </w:r>
      <w:r w:rsidR="00CC0C43">
        <w:rPr>
          <w:noProof/>
        </w:rPr>
        <w:t>13</w:t>
      </w:r>
      <w:r w:rsidR="00CC0C43">
        <w:noBreakHyphen/>
      </w:r>
      <w:r w:rsidR="00CC0C43">
        <w:rPr>
          <w:noProof/>
        </w:rPr>
        <w:t>6</w:t>
      </w:r>
      <w:r>
        <w:fldChar w:fldCharType="end"/>
      </w:r>
      <w:r>
        <w:t>).</w:t>
      </w:r>
    </w:p>
    <w:p w14:paraId="5AA5AF77" w14:textId="11E304F0" w:rsidR="00EF5AD8" w:rsidRDefault="00EF5AD8" w:rsidP="00EF5AD8">
      <w:r>
        <w:t>Parameters: None.</w:t>
      </w:r>
    </w:p>
    <w:p w14:paraId="21493E2D" w14:textId="4D4134B1"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4414E2FE" w14:textId="77777777" w:rsidR="00EF5AD8" w:rsidRPr="0070765C" w:rsidRDefault="00EF5AD8" w:rsidP="00EF5AD8">
            <w:pPr>
              <w:rPr>
                <w:rFonts w:ascii="Courier New" w:hAnsi="Courier New" w:cs="Courier New"/>
              </w:rPr>
            </w:pPr>
            <w:r w:rsidRPr="0070765C">
              <w:rPr>
                <w:rFonts w:ascii="Courier New" w:hAnsi="Courier New" w:cs="Courier New"/>
              </w:rPr>
              <w:t>[tasks]</w:t>
            </w:r>
          </w:p>
          <w:p w14:paraId="7054FF64" w14:textId="77777777" w:rsidR="00EF5AD8" w:rsidRPr="0070765C" w:rsidRDefault="00EF5AD8" w:rsidP="00EF5AD8">
            <w:pPr>
              <w:rPr>
                <w:rFonts w:ascii="Courier New" w:hAnsi="Courier New" w:cs="Courier New"/>
              </w:rPr>
            </w:pPr>
            <w:proofErr w:type="spellStart"/>
            <w:r w:rsidRPr="0070765C">
              <w:rPr>
                <w:rFonts w:ascii="Courier New" w:hAnsi="Courier New" w:cs="Courier New"/>
              </w:rPr>
              <w:t>tasknum</w:t>
            </w:r>
            <w:proofErr w:type="spellEnd"/>
            <w:r w:rsidRPr="0070765C">
              <w:rPr>
                <w:rFonts w:ascii="Courier New" w:hAnsi="Courier New" w:cs="Courier New"/>
              </w:rPr>
              <w:t>=1</w:t>
            </w:r>
          </w:p>
          <w:p w14:paraId="07D6865C" w14:textId="77777777" w:rsidR="00EF5AD8" w:rsidRPr="0070765C" w:rsidRDefault="00EF5AD8" w:rsidP="00EF5AD8">
            <w:pPr>
              <w:rPr>
                <w:rFonts w:ascii="Courier New" w:hAnsi="Courier New" w:cs="Courier New"/>
              </w:rPr>
            </w:pPr>
            <w:r w:rsidRPr="0070765C">
              <w:rPr>
                <w:rFonts w:ascii="Courier New" w:hAnsi="Courier New" w:cs="Courier New"/>
              </w:rPr>
              <w:t>[tasks/task0]</w:t>
            </w:r>
          </w:p>
          <w:p w14:paraId="4BED219B" w14:textId="77777777" w:rsidR="00EF5AD8" w:rsidRDefault="00EF5AD8" w:rsidP="00EF5AD8">
            <w:r w:rsidRPr="0070765C">
              <w:rPr>
                <w:rFonts w:ascii="Courier New" w:hAnsi="Courier New" w:cs="Courier New"/>
              </w:rPr>
              <w:t>type=</w:t>
            </w:r>
            <w:proofErr w:type="spellStart"/>
            <w:r w:rsidRPr="0070765C">
              <w:rPr>
                <w:rFonts w:ascii="Courier New" w:hAnsi="Courier New" w:cs="Courier New"/>
              </w:rPr>
              <w:t>fetch_mask</w:t>
            </w:r>
            <w:proofErr w:type="spellEnd"/>
          </w:p>
        </w:tc>
      </w:tr>
    </w:tbl>
    <w:p w14:paraId="2135BF05" w14:textId="77777777" w:rsidR="00EF5AD8" w:rsidRDefault="00EF5AD8" w:rsidP="00EF5AD8">
      <w:pPr>
        <w:pStyle w:val="Caption"/>
        <w:jc w:val="center"/>
      </w:pPr>
      <w:bookmarkStart w:id="236" w:name="_Ref433815117"/>
      <w:r>
        <w:t xml:space="preserve">List </w:t>
      </w:r>
      <w:fldSimple w:instr=" STYLEREF 1 \s ">
        <w:r w:rsidR="00CC0C43">
          <w:rPr>
            <w:noProof/>
          </w:rPr>
          <w:t>13</w:t>
        </w:r>
      </w:fldSimple>
      <w:r>
        <w:noBreakHyphen/>
      </w:r>
      <w:fldSimple w:instr=" SEQ List \* ARABIC \s 1 ">
        <w:r w:rsidR="00CC0C43">
          <w:rPr>
            <w:noProof/>
          </w:rPr>
          <w:t>6</w:t>
        </w:r>
      </w:fldSimple>
      <w:bookmarkEnd w:id="236"/>
      <w:r>
        <w:t>. An example 4D script for fetching mask.</w:t>
      </w:r>
    </w:p>
    <w:p w14:paraId="25EDE8F4" w14:textId="0304D458" w:rsidR="00EF5AD8" w:rsidRDefault="00EF5AD8" w:rsidP="00EF5AD8">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BF4F10">
        <w:fldChar w:fldCharType="separate"/>
      </w:r>
      <w:r w:rsidR="00CC0C43">
        <w:t xml:space="preserve">List </w:t>
      </w:r>
      <w:r w:rsidR="00CC0C43">
        <w:rPr>
          <w:noProof/>
        </w:rPr>
        <w:t>13</w:t>
      </w:r>
      <w:r w:rsidR="00CC0C43">
        <w:noBreakHyphen/>
      </w:r>
      <w:r w:rsidR="00CC0C43">
        <w:rPr>
          <w:noProof/>
        </w:rPr>
        <w:t>3</w:t>
      </w:r>
      <w:r w:rsidR="00BF4F10">
        <w:fldChar w:fldCharType="end"/>
      </w:r>
      <w:r>
        <w:t>)</w:t>
      </w:r>
      <w:r w:rsidR="00BF4F10">
        <w:t>.</w:t>
      </w:r>
    </w:p>
    <w:p w14:paraId="7359E5B6" w14:textId="67D07A36" w:rsidR="00EF5AD8" w:rsidRDefault="00BF4F10" w:rsidP="00BF4F10">
      <w:pPr>
        <w:pStyle w:val="Heading3"/>
      </w:pPr>
      <w:r>
        <w:t>Generate components</w:t>
      </w:r>
    </w:p>
    <w:p w14:paraId="22812760" w14:textId="170CFF5C" w:rsidR="00BF4F10" w:rsidRDefault="00BF4F10" w:rsidP="00BF4F10">
      <w:pPr>
        <w:rPr>
          <w:b/>
        </w:rPr>
      </w:pPr>
      <w:r>
        <w:t xml:space="preserve">Task name (type): </w:t>
      </w:r>
      <w:proofErr w:type="spellStart"/>
      <w:r w:rsidRPr="00BF4F10">
        <w:rPr>
          <w:b/>
        </w:rPr>
        <w:t>generate_comp</w:t>
      </w:r>
      <w:proofErr w:type="spellEnd"/>
    </w:p>
    <w:p w14:paraId="6B52F010" w14:textId="340981FD" w:rsidR="00BF4F10" w:rsidRDefault="00BF4F10" w:rsidP="008C7E21">
      <w:r>
        <w:t>Purpose: This task is the same to the component generation commands in the “Component Analyzer” window. Use this task to generate labeled components for each time point.</w:t>
      </w:r>
    </w:p>
    <w:p w14:paraId="64588C41" w14:textId="3FDC343E" w:rsidR="00BF4F10" w:rsidRDefault="00BF4F10" w:rsidP="008C7E21">
      <w:r>
        <w:t>Parameters:</w:t>
      </w:r>
    </w:p>
    <w:p w14:paraId="22D77CD1" w14:textId="2B2871B0" w:rsidR="00BF4F10" w:rsidRDefault="00BF4F10" w:rsidP="008C7E21">
      <w:proofErr w:type="spellStart"/>
      <w:proofErr w:type="gramStart"/>
      <w:r w:rsidRPr="00C13071">
        <w:rPr>
          <w:b/>
        </w:rPr>
        <w:t>gentype</w:t>
      </w:r>
      <w:proofErr w:type="spellEnd"/>
      <w:proofErr w:type="gramEnd"/>
      <w:r>
        <w:t xml:space="preserve"> – Set to 0 for the basic settings in the “Component Analyzer” window; set to 1 for the advanced settings in the “Component Analyzer” window.</w:t>
      </w:r>
    </w:p>
    <w:p w14:paraId="4F7A8AB7" w14:textId="71B7E637" w:rsidR="00BF4F10" w:rsidRDefault="00BF4F10" w:rsidP="008C7E21">
      <w:proofErr w:type="gramStart"/>
      <w:r w:rsidRPr="00C13071">
        <w:rPr>
          <w:b/>
        </w:rPr>
        <w:lastRenderedPageBreak/>
        <w:t>mode</w:t>
      </w:r>
      <w:proofErr w:type="gramEnd"/>
      <w:r>
        <w:t xml:space="preserve"> – Set to 0 for component generation (the “Generate” button in the “Component Analyzer” window); set to 1 for component refinement (the “Refine” button in the “Component Analyzer”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57748B">
            <w:pPr>
              <w:pStyle w:val="Icon"/>
            </w:pPr>
            <w:r>
              <w:rPr>
                <w:noProof/>
                <w:lang w:eastAsia="en-US"/>
              </w:rPr>
              <mc:AlternateContent>
                <mc:Choice Requires="wpg">
                  <w:drawing>
                    <wp:inline distT="0" distB="0" distL="0" distR="0" wp14:anchorId="5627EF7A" wp14:editId="551AF5AF">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EF53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5SMMA&#10;AADcAAAADwAAAGRycy9kb3ducmV2LnhtbESP3WoCMRCF7wu+QxjBO81Wymq3RhFLxRtbavsAw2a6&#10;2XYzCUm6rm9vhEIvD+fn46w2g+1ETyG2jhXczwoQxLXTLTcKPj9epksQMSFr7ByTggtF2KxHdyus&#10;tDvzO/Wn1Ig8wrFCBSYlX0kZa0MW48x54ux9uWAxZRkaqQOe87jt5LwoSmmx5Uww6GlnqP45/doM&#10;Mb5/9rt9+7i01Hy/XcrwekSlJuNh+wQi0ZD+w3/tg1bwUC7g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5SMMAAADcAAAADwAAAAAAAAAAAAAAAACYAgAAZHJzL2Rv&#10;d25yZXYueG1sUEsFBgAAAAAEAAQA9QAAAIgD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As8IA&#10;AADcAAAADwAAAGRycy9kb3ducmV2LnhtbERPz2vCMBS+D/Y/hDfYbaabUmY1yhgIPQmzDq/P5rUp&#10;Ni8libXzr18Ogx0/vt/r7WR7MZIPnWMFr7MMBHHtdMetgmO1e3kHESKyxt4xKfihANvN48MaC+1u&#10;/EXjIbYihXAoUIGJcSikDLUhi2HmBuLENc5bjAn6VmqPtxRue/mWZbm02HFqMDjQp6H6crhaBaf7&#10;dzVefWX2jS/LxfJ8yn0zV+r5afpYgYg0xX/xn7vUChZ5Wpv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MCz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57748B">
            <w:pPr>
              <w:pStyle w:val="TipText"/>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65016AA" w14:textId="77777777" w:rsidR="00C13071" w:rsidRDefault="00C13071" w:rsidP="008C7E21"/>
    <w:p w14:paraId="035868C4" w14:textId="598D0DC6" w:rsidR="00BF4F10" w:rsidRDefault="00BF4F10" w:rsidP="008C7E21">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44E0B045" w14:textId="77777777" w:rsidR="00C13071" w:rsidRPr="00C13071" w:rsidRDefault="00C13071" w:rsidP="00C13071">
            <w:pPr>
              <w:rPr>
                <w:rFonts w:ascii="Courier New" w:hAnsi="Courier New" w:cs="Courier New"/>
              </w:rPr>
            </w:pPr>
            <w:r w:rsidRPr="00C13071">
              <w:rPr>
                <w:rFonts w:ascii="Courier New" w:hAnsi="Courier New" w:cs="Courier New"/>
              </w:rPr>
              <w:t>[tasks]</w:t>
            </w:r>
          </w:p>
          <w:p w14:paraId="7AD71BE2" w14:textId="77777777" w:rsidR="00C13071" w:rsidRPr="00C13071" w:rsidRDefault="00C13071" w:rsidP="00C13071">
            <w:pPr>
              <w:rPr>
                <w:rFonts w:ascii="Courier New" w:hAnsi="Courier New" w:cs="Courier New"/>
              </w:rPr>
            </w:pPr>
            <w:proofErr w:type="spellStart"/>
            <w:r w:rsidRPr="00C13071">
              <w:rPr>
                <w:rFonts w:ascii="Courier New" w:hAnsi="Courier New" w:cs="Courier New"/>
              </w:rPr>
              <w:t>tasknum</w:t>
            </w:r>
            <w:proofErr w:type="spellEnd"/>
            <w:r w:rsidRPr="00C13071">
              <w:rPr>
                <w:rFonts w:ascii="Courier New" w:hAnsi="Courier New" w:cs="Courier New"/>
              </w:rPr>
              <w:t>=2</w:t>
            </w:r>
          </w:p>
          <w:p w14:paraId="29559E9F" w14:textId="77777777" w:rsidR="00C13071" w:rsidRPr="00C13071" w:rsidRDefault="00C13071" w:rsidP="00C13071">
            <w:pPr>
              <w:rPr>
                <w:rFonts w:ascii="Courier New" w:hAnsi="Courier New" w:cs="Courier New"/>
              </w:rPr>
            </w:pPr>
            <w:r w:rsidRPr="00C13071">
              <w:rPr>
                <w:rFonts w:ascii="Courier New" w:hAnsi="Courier New" w:cs="Courier New"/>
              </w:rPr>
              <w:t>[tasks/task0]</w:t>
            </w:r>
          </w:p>
          <w:p w14:paraId="54B2F46E" w14:textId="77777777" w:rsidR="00C13071" w:rsidRPr="00C13071" w:rsidRDefault="00C13071" w:rsidP="00C13071">
            <w:pPr>
              <w:rPr>
                <w:rFonts w:ascii="Courier New" w:hAnsi="Courier New" w:cs="Courier New"/>
              </w:rPr>
            </w:pPr>
            <w:r w:rsidRPr="00C13071">
              <w:rPr>
                <w:rFonts w:ascii="Courier New" w:hAnsi="Courier New" w:cs="Courier New"/>
              </w:rPr>
              <w:t>type=</w:t>
            </w:r>
            <w:proofErr w:type="spellStart"/>
            <w:r w:rsidRPr="00C13071">
              <w:rPr>
                <w:rFonts w:ascii="Courier New" w:hAnsi="Courier New" w:cs="Courier New"/>
              </w:rPr>
              <w:t>generate_comp</w:t>
            </w:r>
            <w:proofErr w:type="spellEnd"/>
          </w:p>
          <w:p w14:paraId="7058026A" w14:textId="77777777" w:rsidR="00C13071" w:rsidRPr="00C13071" w:rsidRDefault="00C13071" w:rsidP="00C13071">
            <w:pPr>
              <w:rPr>
                <w:rFonts w:ascii="Courier New" w:hAnsi="Courier New" w:cs="Courier New"/>
              </w:rPr>
            </w:pPr>
            <w:proofErr w:type="spellStart"/>
            <w:r w:rsidRPr="00C13071">
              <w:rPr>
                <w:rFonts w:ascii="Courier New" w:hAnsi="Courier New" w:cs="Courier New"/>
              </w:rPr>
              <w:t>gentype</w:t>
            </w:r>
            <w:proofErr w:type="spellEnd"/>
            <w:r w:rsidRPr="00C13071">
              <w:rPr>
                <w:rFonts w:ascii="Courier New" w:hAnsi="Courier New" w:cs="Courier New"/>
              </w:rPr>
              <w:t>=0</w:t>
            </w:r>
          </w:p>
          <w:p w14:paraId="7B619045" w14:textId="77777777" w:rsidR="00C13071" w:rsidRPr="00C13071" w:rsidRDefault="00C13071" w:rsidP="00C13071">
            <w:pPr>
              <w:rPr>
                <w:rFonts w:ascii="Courier New" w:hAnsi="Courier New" w:cs="Courier New"/>
              </w:rPr>
            </w:pPr>
            <w:r w:rsidRPr="00C13071">
              <w:rPr>
                <w:rFonts w:ascii="Courier New" w:hAnsi="Courier New" w:cs="Courier New"/>
              </w:rPr>
              <w:t>mode=0</w:t>
            </w:r>
          </w:p>
          <w:p w14:paraId="68E89954" w14:textId="77777777" w:rsidR="00C13071" w:rsidRPr="00C13071" w:rsidRDefault="00C13071" w:rsidP="00C13071">
            <w:pPr>
              <w:rPr>
                <w:rFonts w:ascii="Courier New" w:hAnsi="Courier New" w:cs="Courier New"/>
              </w:rPr>
            </w:pPr>
            <w:r w:rsidRPr="00C13071">
              <w:rPr>
                <w:rFonts w:ascii="Courier New" w:hAnsi="Courier New" w:cs="Courier New"/>
              </w:rPr>
              <w:t>[tasks/task1]</w:t>
            </w:r>
          </w:p>
          <w:p w14:paraId="3E4F2BDE" w14:textId="77777777" w:rsidR="00C13071" w:rsidRPr="00C13071" w:rsidRDefault="00C13071" w:rsidP="00C13071">
            <w:pPr>
              <w:rPr>
                <w:rFonts w:ascii="Courier New" w:hAnsi="Courier New" w:cs="Courier New"/>
              </w:rPr>
            </w:pPr>
            <w:r w:rsidRPr="00C13071">
              <w:rPr>
                <w:rFonts w:ascii="Courier New" w:hAnsi="Courier New" w:cs="Courier New"/>
              </w:rPr>
              <w:t>type=</w:t>
            </w:r>
            <w:proofErr w:type="spellStart"/>
            <w:r w:rsidRPr="00C13071">
              <w:rPr>
                <w:rFonts w:ascii="Courier New" w:hAnsi="Courier New" w:cs="Courier New"/>
              </w:rPr>
              <w:t>save_mask</w:t>
            </w:r>
            <w:proofErr w:type="spellEnd"/>
          </w:p>
          <w:p w14:paraId="6D4BE383" w14:textId="7E52C341" w:rsidR="00C13071" w:rsidRDefault="00C13071" w:rsidP="00C13071">
            <w:proofErr w:type="spellStart"/>
            <w:r w:rsidRPr="00C13071">
              <w:rPr>
                <w:rFonts w:ascii="Courier New" w:hAnsi="Courier New" w:cs="Courier New"/>
              </w:rPr>
              <w:t>toffset</w:t>
            </w:r>
            <w:proofErr w:type="spellEnd"/>
            <w:r w:rsidRPr="00C13071">
              <w:rPr>
                <w:rFonts w:ascii="Courier New" w:hAnsi="Courier New" w:cs="Courier New"/>
              </w:rPr>
              <w:t>=1</w:t>
            </w:r>
          </w:p>
        </w:tc>
      </w:tr>
    </w:tbl>
    <w:p w14:paraId="024E931D" w14:textId="77777777" w:rsidR="00C13071" w:rsidRDefault="00C13071" w:rsidP="00C13071">
      <w:pPr>
        <w:pStyle w:val="Caption"/>
        <w:jc w:val="center"/>
      </w:pPr>
      <w:r>
        <w:t xml:space="preserve">List </w:t>
      </w:r>
      <w:fldSimple w:instr=" STYLEREF 1 \s ">
        <w:r w:rsidR="00CC0C43">
          <w:rPr>
            <w:noProof/>
          </w:rPr>
          <w:t>13</w:t>
        </w:r>
      </w:fldSimple>
      <w:r>
        <w:noBreakHyphen/>
      </w:r>
      <w:fldSimple w:instr=" SEQ List \* ARABIC \s 1 ">
        <w:r w:rsidR="00CC0C43">
          <w:rPr>
            <w:noProof/>
          </w:rPr>
          <w:t>7</w:t>
        </w:r>
      </w:fldSimple>
      <w:r>
        <w:t>. An example 4D script for noise reduction.</w:t>
      </w:r>
    </w:p>
    <w:p w14:paraId="2D6A13F9" w14:textId="023E7691" w:rsidR="00C13071" w:rsidRDefault="00C13071" w:rsidP="008C7E21">
      <w:r>
        <w:t>This example script generates components for each time point using the parameters set in the “Component Analyzer” window, and then saves the mask.</w:t>
      </w:r>
    </w:p>
    <w:p w14:paraId="24D98A57" w14:textId="77777777" w:rsidR="00C13071" w:rsidRDefault="00C13071" w:rsidP="00C13071">
      <w:pPr>
        <w:pStyle w:val="Heading3"/>
      </w:pPr>
      <w:r>
        <w:t>OpenCL filter</w:t>
      </w:r>
    </w:p>
    <w:p w14:paraId="1E9F6CC0" w14:textId="1B4E24C2" w:rsidR="00C13071" w:rsidRDefault="00C13071" w:rsidP="00C13071">
      <w:pPr>
        <w:rPr>
          <w:b/>
        </w:rPr>
      </w:pPr>
      <w:r>
        <w:t xml:space="preserve">Task name (type): </w:t>
      </w:r>
      <w:proofErr w:type="spellStart"/>
      <w:r w:rsidRPr="00C13071">
        <w:rPr>
          <w:b/>
        </w:rPr>
        <w:t>opencl</w:t>
      </w:r>
      <w:proofErr w:type="spellEnd"/>
    </w:p>
    <w:p w14:paraId="489CE5D1" w14:textId="6B16324C" w:rsidR="00C13071" w:rsidRDefault="00C13071" w:rsidP="00C13071">
      <w:r>
        <w:t>Purpose: Use this script to let FluoRender apply a specific OpenCL filter to each time point.</w:t>
      </w:r>
    </w:p>
    <w:p w14:paraId="4D946EB7" w14:textId="52684BE7" w:rsidR="00C13071" w:rsidRDefault="00C13071" w:rsidP="00C13071">
      <w:r>
        <w:t>Parameters:</w:t>
      </w:r>
    </w:p>
    <w:p w14:paraId="462952B0" w14:textId="1EEDA361" w:rsidR="00C13071" w:rsidRPr="007F7851" w:rsidRDefault="00C13071" w:rsidP="00C13071">
      <w:pPr>
        <w:spacing w:after="120"/>
      </w:pPr>
      <w:proofErr w:type="spellStart"/>
      <w:proofErr w:type="gramStart"/>
      <w:r>
        <w:rPr>
          <w:b/>
        </w:rPr>
        <w:t>clpath</w:t>
      </w:r>
      <w:proofErr w:type="spellEnd"/>
      <w:proofErr w:type="gramEnd"/>
      <w:r>
        <w:t xml:space="preserve"> – A path to the filter file. Make sure that the file exists.</w:t>
      </w:r>
    </w:p>
    <w:p w14:paraId="3A55FE4F" w14:textId="58FA6175" w:rsidR="00C13071" w:rsidRDefault="00C13071" w:rsidP="00C13071">
      <w:pPr>
        <w:spacing w:after="120" w:line="240" w:lineRule="auto"/>
      </w:pPr>
      <w:proofErr w:type="gramStart"/>
      <w:r>
        <w:rPr>
          <w:b/>
        </w:rPr>
        <w:t>bake</w:t>
      </w:r>
      <w:proofErr w:type="gramEnd"/>
      <w:r>
        <w:rPr>
          <w:b/>
        </w:rPr>
        <w:fldChar w:fldCharType="begin"/>
      </w:r>
      <w:r>
        <w:instrText xml:space="preserve"> XE "</w:instrText>
      </w:r>
      <w:r w:rsidRPr="00AB17CF">
        <w:instrText>Bake</w:instrText>
      </w:r>
      <w:r>
        <w:instrText xml:space="preserve">" </w:instrText>
      </w:r>
      <w:r>
        <w:rPr>
          <w:b/>
        </w:rPr>
        <w:fldChar w:fldCharType="end"/>
      </w:r>
      <w:r>
        <w:t xml:space="preserve"> – Whether volume properties are applied when saving (It can be used to apply volume properties to non-RGB volumes as well);</w:t>
      </w:r>
    </w:p>
    <w:p w14:paraId="1009E469" w14:textId="0ED6EE24" w:rsidR="00C13071" w:rsidRDefault="00C13071" w:rsidP="00C13071">
      <w:pPr>
        <w:spacing w:after="120" w:line="240" w:lineRule="auto"/>
      </w:pPr>
      <w:proofErr w:type="gramStart"/>
      <w:r>
        <w:rPr>
          <w:b/>
        </w:rPr>
        <w:t>f</w:t>
      </w:r>
      <w:r w:rsidRPr="00201C18">
        <w:rPr>
          <w:b/>
        </w:rPr>
        <w:t>ormat</w:t>
      </w:r>
      <w:proofErr w:type="gramEnd"/>
      <w:r>
        <w:t xml:space="preserve"> – The file format to be saved;</w:t>
      </w:r>
    </w:p>
    <w:p w14:paraId="668C3D19" w14:textId="104D3DDD" w:rsidR="00C13071" w:rsidRDefault="002A5194" w:rsidP="00C13071">
      <w:pPr>
        <w:spacing w:after="120" w:line="240" w:lineRule="auto"/>
      </w:pPr>
      <w:proofErr w:type="gramStart"/>
      <w:r>
        <w:rPr>
          <w:b/>
        </w:rPr>
        <w:t>compress</w:t>
      </w:r>
      <w:proofErr w:type="gramEnd"/>
      <w:r w:rsidR="00C13071">
        <w:t xml:space="preserve"> – Whether the file is to be compressed;</w:t>
      </w:r>
    </w:p>
    <w:p w14:paraId="2D10E7B0" w14:textId="0F075DF2" w:rsidR="00C13071" w:rsidRDefault="002A5194" w:rsidP="00C13071">
      <w:pPr>
        <w:spacing w:line="240" w:lineRule="auto"/>
      </w:pPr>
      <w:proofErr w:type="spellStart"/>
      <w:proofErr w:type="gramStart"/>
      <w:r>
        <w:rPr>
          <w:b/>
        </w:rPr>
        <w:t>savepath</w:t>
      </w:r>
      <w:proofErr w:type="spellEnd"/>
      <w:proofErr w:type="gramEnd"/>
      <w:r w:rsidR="00C13071">
        <w:t xml:space="preserve"> – A path to saved files. Make sure that the path exists before executing the script.</w:t>
      </w:r>
    </w:p>
    <w:p w14:paraId="1C1D404F" w14:textId="77777777" w:rsidR="00FA50D8" w:rsidRDefault="00FA50D8" w:rsidP="00C13071">
      <w:pPr>
        <w:spacing w:line="240" w:lineRule="auto"/>
      </w:pPr>
    </w:p>
    <w:p w14:paraId="041561FD" w14:textId="77777777" w:rsidR="00FA50D8" w:rsidRDefault="00FA50D8" w:rsidP="00C13071">
      <w:pPr>
        <w:spacing w:line="240" w:lineRule="auto"/>
      </w:pPr>
    </w:p>
    <w:p w14:paraId="435CCDA6" w14:textId="77777777" w:rsidR="00FA50D8" w:rsidRDefault="00FA50D8" w:rsidP="00C13071">
      <w:pPr>
        <w:spacing w:line="240" w:lineRule="auto"/>
      </w:pPr>
    </w:p>
    <w:p w14:paraId="5A4A2F9F" w14:textId="77777777" w:rsidR="00FA50D8" w:rsidRDefault="00FA50D8" w:rsidP="00C13071">
      <w:pPr>
        <w:spacing w:line="240" w:lineRule="auto"/>
      </w:pPr>
    </w:p>
    <w:p w14:paraId="32FBF9C9" w14:textId="2938D378" w:rsidR="00FA50D8" w:rsidRDefault="00FA50D8" w:rsidP="00C13071">
      <w:pPr>
        <w:spacing w:line="240" w:lineRule="auto"/>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C950B39" w14:textId="77777777" w:rsidR="00C13071" w:rsidRPr="00201C18" w:rsidRDefault="00C13071" w:rsidP="0057748B">
            <w:pPr>
              <w:rPr>
                <w:rFonts w:ascii="Courier New" w:hAnsi="Courier New" w:cs="Courier New"/>
              </w:rPr>
            </w:pPr>
            <w:r w:rsidRPr="00201C18">
              <w:rPr>
                <w:rFonts w:ascii="Courier New" w:hAnsi="Courier New" w:cs="Courier New"/>
              </w:rPr>
              <w:t>[tasks]</w:t>
            </w:r>
          </w:p>
          <w:p w14:paraId="7CDC8410" w14:textId="77777777" w:rsidR="00C13071" w:rsidRPr="00201C18" w:rsidRDefault="00C13071" w:rsidP="0057748B">
            <w:pPr>
              <w:rPr>
                <w:rFonts w:ascii="Courier New" w:hAnsi="Courier New" w:cs="Courier New"/>
              </w:rPr>
            </w:pPr>
            <w:proofErr w:type="spellStart"/>
            <w:r w:rsidRPr="00201C18">
              <w:rPr>
                <w:rFonts w:ascii="Courier New" w:hAnsi="Courier New" w:cs="Courier New"/>
              </w:rPr>
              <w:t>tasknum</w:t>
            </w:r>
            <w:proofErr w:type="spellEnd"/>
            <w:r w:rsidRPr="00201C18">
              <w:rPr>
                <w:rFonts w:ascii="Courier New" w:hAnsi="Courier New" w:cs="Courier New"/>
              </w:rPr>
              <w:t>=1</w:t>
            </w:r>
          </w:p>
          <w:p w14:paraId="32C34B7B" w14:textId="77777777" w:rsidR="00C13071" w:rsidRDefault="00C13071" w:rsidP="0057748B">
            <w:pPr>
              <w:rPr>
                <w:rFonts w:ascii="Courier New" w:hAnsi="Courier New" w:cs="Courier New"/>
              </w:rPr>
            </w:pPr>
            <w:r w:rsidRPr="00201C18">
              <w:rPr>
                <w:rFonts w:ascii="Courier New" w:hAnsi="Courier New" w:cs="Courier New"/>
              </w:rPr>
              <w:t>[tasks/task0]</w:t>
            </w:r>
          </w:p>
          <w:p w14:paraId="0933764B" w14:textId="77777777" w:rsidR="00C13071" w:rsidRDefault="00C13071" w:rsidP="0057748B">
            <w:pPr>
              <w:rPr>
                <w:rFonts w:ascii="Courier New" w:hAnsi="Courier New" w:cs="Courier New"/>
              </w:rPr>
            </w:pPr>
            <w:r w:rsidRPr="00201C18">
              <w:rPr>
                <w:rFonts w:ascii="Courier New" w:hAnsi="Courier New" w:cs="Courier New"/>
              </w:rPr>
              <w:t>type=</w:t>
            </w:r>
            <w:proofErr w:type="spellStart"/>
            <w:r>
              <w:rPr>
                <w:rFonts w:ascii="Courier New" w:hAnsi="Courier New" w:cs="Courier New"/>
              </w:rPr>
              <w:t>opencl</w:t>
            </w:r>
            <w:proofErr w:type="spellEnd"/>
          </w:p>
          <w:p w14:paraId="164DCF19" w14:textId="6BA84883" w:rsidR="00C13071" w:rsidRPr="00201C18" w:rsidRDefault="00C13071" w:rsidP="0057748B">
            <w:pPr>
              <w:rPr>
                <w:rFonts w:ascii="Courier New" w:hAnsi="Courier New" w:cs="Courier New"/>
              </w:rPr>
            </w:pPr>
            <w:proofErr w:type="spellStart"/>
            <w:r>
              <w:rPr>
                <w:rFonts w:ascii="Courier New" w:hAnsi="Courier New" w:cs="Courier New"/>
              </w:rPr>
              <w:t>clpath</w:t>
            </w:r>
            <w:proofErr w:type="spellEnd"/>
            <w:r>
              <w:rPr>
                <w:rFonts w:ascii="Courier New" w:hAnsi="Courier New" w:cs="Courier New"/>
              </w:rPr>
              <w:t>=./</w:t>
            </w:r>
            <w:r w:rsidR="002A5194">
              <w:t xml:space="preserve"> </w:t>
            </w:r>
            <w:r w:rsidR="002A5194" w:rsidRPr="002A5194">
              <w:rPr>
                <w:rFonts w:ascii="Courier New" w:hAnsi="Courier New" w:cs="Courier New"/>
              </w:rPr>
              <w:t>CL_code/</w:t>
            </w:r>
            <w:r>
              <w:rPr>
                <w:rFonts w:ascii="Courier New" w:hAnsi="Courier New" w:cs="Courier New"/>
              </w:rPr>
              <w:t>gauss.cl</w:t>
            </w:r>
          </w:p>
          <w:p w14:paraId="420EC03C" w14:textId="77777777" w:rsidR="00C13071" w:rsidRPr="00201C18" w:rsidRDefault="00C13071" w:rsidP="0057748B">
            <w:pPr>
              <w:rPr>
                <w:rFonts w:ascii="Courier New" w:hAnsi="Courier New" w:cs="Courier New"/>
              </w:rPr>
            </w:pPr>
            <w:r>
              <w:rPr>
                <w:rFonts w:ascii="Courier New" w:hAnsi="Courier New" w:cs="Courier New"/>
              </w:rPr>
              <w:t>bake=0</w:t>
            </w:r>
          </w:p>
          <w:p w14:paraId="4AF18295" w14:textId="77777777" w:rsidR="00C13071" w:rsidRPr="00201C18" w:rsidRDefault="00C13071" w:rsidP="0057748B">
            <w:pPr>
              <w:rPr>
                <w:rFonts w:ascii="Courier New" w:hAnsi="Courier New" w:cs="Courier New"/>
              </w:rPr>
            </w:pPr>
            <w:r w:rsidRPr="00201C18">
              <w:rPr>
                <w:rFonts w:ascii="Courier New" w:hAnsi="Courier New" w:cs="Courier New"/>
              </w:rPr>
              <w:t>format=0</w:t>
            </w:r>
          </w:p>
          <w:p w14:paraId="2E2B5E3B" w14:textId="77777777" w:rsidR="00C13071" w:rsidRPr="00201C18" w:rsidRDefault="00C13071" w:rsidP="0057748B">
            <w:pPr>
              <w:rPr>
                <w:rFonts w:ascii="Courier New" w:hAnsi="Courier New" w:cs="Courier New"/>
              </w:rPr>
            </w:pPr>
            <w:r w:rsidRPr="00201C18">
              <w:rPr>
                <w:rFonts w:ascii="Courier New" w:hAnsi="Courier New" w:cs="Courier New"/>
              </w:rPr>
              <w:t>compress=1</w:t>
            </w:r>
          </w:p>
          <w:p w14:paraId="50CAB794" w14:textId="143968BB" w:rsidR="00C13071" w:rsidRDefault="00C13071" w:rsidP="0057748B">
            <w:proofErr w:type="spellStart"/>
            <w:r w:rsidRPr="00201C18">
              <w:rPr>
                <w:rFonts w:ascii="Courier New" w:hAnsi="Courier New" w:cs="Courier New"/>
              </w:rPr>
              <w:t>savepath</w:t>
            </w:r>
            <w:proofErr w:type="spellEnd"/>
            <w:r w:rsidRPr="00201C18">
              <w:rPr>
                <w:rFonts w:ascii="Courier New" w:hAnsi="Courier New" w:cs="Courier New"/>
              </w:rPr>
              <w:t>=</w:t>
            </w:r>
            <w:r w:rsidR="002A5194">
              <w:t xml:space="preserve"> </w:t>
            </w:r>
            <w:r w:rsidR="002A5194" w:rsidRPr="002A5194">
              <w:rPr>
                <w:rFonts w:ascii="Courier New" w:hAnsi="Courier New" w:cs="Courier New"/>
              </w:rPr>
              <w:t>./DATA/filtered/</w:t>
            </w:r>
            <w:proofErr w:type="spellStart"/>
            <w:r w:rsidR="002A5194" w:rsidRPr="002A5194">
              <w:rPr>
                <w:rFonts w:ascii="Courier New" w:hAnsi="Courier New" w:cs="Courier New"/>
              </w:rPr>
              <w:t>FilenamePrefix</w:t>
            </w:r>
            <w:proofErr w:type="spellEnd"/>
          </w:p>
        </w:tc>
      </w:tr>
    </w:tbl>
    <w:p w14:paraId="4AE74915" w14:textId="77777777" w:rsidR="00C13071" w:rsidRDefault="00C13071" w:rsidP="00C13071">
      <w:pPr>
        <w:pStyle w:val="Caption"/>
        <w:jc w:val="center"/>
      </w:pPr>
      <w:bookmarkStart w:id="237" w:name="_Ref448324990"/>
      <w:r>
        <w:t xml:space="preserve">List </w:t>
      </w:r>
      <w:fldSimple w:instr=" STYLEREF 1 \s ">
        <w:r w:rsidR="00CC0C43">
          <w:rPr>
            <w:noProof/>
          </w:rPr>
          <w:t>13</w:t>
        </w:r>
      </w:fldSimple>
      <w:r>
        <w:noBreakHyphen/>
      </w:r>
      <w:fldSimple w:instr=" SEQ List \* ARABIC \s 1 ">
        <w:r w:rsidR="00CC0C43">
          <w:rPr>
            <w:noProof/>
          </w:rPr>
          <w:t>8</w:t>
        </w:r>
      </w:fldSimple>
      <w:bookmarkEnd w:id="237"/>
      <w:r>
        <w:t>. An example 4D script for applying an OpenCL filter.</w:t>
      </w:r>
    </w:p>
    <w:p w14:paraId="25EB9A33" w14:textId="691A284D" w:rsidR="00C13071" w:rsidRDefault="00FA50D8" w:rsidP="00C13071">
      <w:r>
        <w:t xml:space="preserve">This example performs Gaussian filtering at each time point. </w:t>
      </w:r>
      <w:r w:rsidR="00C13071">
        <w:t xml:space="preserve">See </w:t>
      </w:r>
      <w:r w:rsidR="00C13071">
        <w:fldChar w:fldCharType="begin"/>
      </w:r>
      <w:r w:rsidR="00C13071">
        <w:instrText xml:space="preserve"> REF _Ref448759940 \r \h </w:instrText>
      </w:r>
      <w:r w:rsidR="00C13071">
        <w:fldChar w:fldCharType="separate"/>
      </w:r>
      <w:r w:rsidR="00CC0C43">
        <w:t>Chapter 21</w:t>
      </w:r>
      <w:r w:rsidR="00C13071">
        <w:fldChar w:fldCharType="end"/>
      </w:r>
      <w:r w:rsidR="00C13071">
        <w:t xml:space="preserve"> for details on generating and editing OpenCL kernels for image processing.</w:t>
      </w:r>
    </w:p>
    <w:p w14:paraId="2E231FB4" w14:textId="77777777" w:rsidR="00FA50D8" w:rsidRDefault="00FA50D8" w:rsidP="00FA50D8">
      <w:pPr>
        <w:pStyle w:val="Heading3"/>
      </w:pPr>
      <w:r>
        <w:t>Export components as RGB channels</w:t>
      </w:r>
    </w:p>
    <w:p w14:paraId="71622DA7" w14:textId="77777777" w:rsidR="00FA50D8" w:rsidRDefault="00FA50D8" w:rsidP="00FA50D8">
      <w:pPr>
        <w:rPr>
          <w:b/>
        </w:rPr>
      </w:pPr>
      <w:r>
        <w:t xml:space="preserve">Task name (type): </w:t>
      </w:r>
      <w:proofErr w:type="spellStart"/>
      <w:r w:rsidRPr="00C13071">
        <w:rPr>
          <w:b/>
        </w:rPr>
        <w:t>opencl</w:t>
      </w:r>
      <w:proofErr w:type="spellEnd"/>
    </w:p>
    <w:p w14:paraId="1483F8F0" w14:textId="49612115" w:rsidR="00FA50D8" w:rsidRDefault="00FA50D8" w:rsidP="00FA50D8">
      <w:r>
        <w:t>Purpose: If component analysis is applied to each time point of a sequence, you can use this script to export components as RGB channels, each component assigned with a color.</w:t>
      </w:r>
    </w:p>
    <w:p w14:paraId="2E3EF92C" w14:textId="40E9DEF5" w:rsidR="00FA50D8" w:rsidRDefault="00FA50D8" w:rsidP="00FA50D8">
      <w:r>
        <w:t>Parameters:</w:t>
      </w:r>
    </w:p>
    <w:p w14:paraId="25F1B9AC" w14:textId="20AFB06F" w:rsidR="00FA50D8" w:rsidRDefault="00FA50D8" w:rsidP="00FA50D8">
      <w:pPr>
        <w:spacing w:after="120" w:line="240" w:lineRule="auto"/>
      </w:pPr>
      <w:proofErr w:type="spellStart"/>
      <w:proofErr w:type="gramStart"/>
      <w:r>
        <w:rPr>
          <w:b/>
        </w:rPr>
        <w:t>savepath</w:t>
      </w:r>
      <w:proofErr w:type="spellEnd"/>
      <w:proofErr w:type="gramEnd"/>
      <w:r>
        <w:t xml:space="preserve"> – A path to saved files. Make sure that the path exists before executing the script.</w:t>
      </w:r>
    </w:p>
    <w:p w14:paraId="0F105038" w14:textId="7FE2292A" w:rsidR="00FA50D8" w:rsidRDefault="00FA50D8" w:rsidP="00FA50D8">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456CD4F3" w14:textId="77777777" w:rsidR="00FA50D8" w:rsidRPr="00D67ED8" w:rsidRDefault="00FA50D8" w:rsidP="0057748B">
            <w:pPr>
              <w:rPr>
                <w:rFonts w:ascii="Courier New" w:hAnsi="Courier New" w:cs="Courier New"/>
              </w:rPr>
            </w:pPr>
            <w:r w:rsidRPr="00D67ED8">
              <w:rPr>
                <w:rFonts w:ascii="Courier New" w:hAnsi="Courier New" w:cs="Courier New"/>
              </w:rPr>
              <w:t>[tasks]</w:t>
            </w:r>
          </w:p>
          <w:p w14:paraId="7B324378" w14:textId="77777777" w:rsidR="00FA50D8" w:rsidRPr="00D67ED8" w:rsidRDefault="00FA50D8" w:rsidP="0057748B">
            <w:pPr>
              <w:rPr>
                <w:rFonts w:ascii="Courier New" w:hAnsi="Courier New" w:cs="Courier New"/>
              </w:rPr>
            </w:pPr>
            <w:proofErr w:type="spellStart"/>
            <w:r w:rsidRPr="00D67ED8">
              <w:rPr>
                <w:rFonts w:ascii="Courier New" w:hAnsi="Courier New" w:cs="Courier New"/>
              </w:rPr>
              <w:t>tasknum</w:t>
            </w:r>
            <w:proofErr w:type="spellEnd"/>
            <w:r w:rsidRPr="00D67ED8">
              <w:rPr>
                <w:rFonts w:ascii="Courier New" w:hAnsi="Courier New" w:cs="Courier New"/>
              </w:rPr>
              <w:t>=1</w:t>
            </w:r>
          </w:p>
          <w:p w14:paraId="52534096" w14:textId="77777777" w:rsidR="00FA50D8" w:rsidRPr="00D67ED8" w:rsidRDefault="00FA50D8" w:rsidP="0057748B">
            <w:pPr>
              <w:rPr>
                <w:rFonts w:ascii="Courier New" w:hAnsi="Courier New" w:cs="Courier New"/>
              </w:rPr>
            </w:pPr>
            <w:r w:rsidRPr="00D67ED8">
              <w:rPr>
                <w:rFonts w:ascii="Courier New" w:hAnsi="Courier New" w:cs="Courier New"/>
              </w:rPr>
              <w:t>[tasks/task0]</w:t>
            </w:r>
          </w:p>
          <w:p w14:paraId="5EE1AD35" w14:textId="77777777" w:rsidR="00FA50D8" w:rsidRPr="00D67ED8" w:rsidRDefault="00FA50D8" w:rsidP="0057748B">
            <w:pPr>
              <w:rPr>
                <w:rFonts w:ascii="Courier New" w:hAnsi="Courier New" w:cs="Courier New"/>
              </w:rPr>
            </w:pPr>
            <w:r w:rsidRPr="00D67ED8">
              <w:rPr>
                <w:rFonts w:ascii="Courier New" w:hAnsi="Courier New" w:cs="Courier New"/>
              </w:rPr>
              <w:t>type=</w:t>
            </w:r>
            <w:proofErr w:type="spellStart"/>
            <w:r w:rsidRPr="00D67ED8">
              <w:rPr>
                <w:rFonts w:ascii="Courier New" w:hAnsi="Courier New" w:cs="Courier New"/>
              </w:rPr>
              <w:t>random_colors</w:t>
            </w:r>
            <w:proofErr w:type="spellEnd"/>
          </w:p>
          <w:p w14:paraId="12BEA79E" w14:textId="108B73CA" w:rsidR="00FA50D8" w:rsidRDefault="00FA50D8" w:rsidP="0057748B">
            <w:proofErr w:type="spellStart"/>
            <w:r w:rsidRPr="00D67ED8">
              <w:rPr>
                <w:rFonts w:ascii="Courier New" w:hAnsi="Courier New" w:cs="Courier New"/>
              </w:rPr>
              <w:t>savepath</w:t>
            </w:r>
            <w:proofErr w:type="spellEnd"/>
            <w:r w:rsidRPr="00D67ED8">
              <w:rPr>
                <w:rFonts w:ascii="Courier New" w:hAnsi="Courier New" w:cs="Courier New"/>
              </w:rPr>
              <w:t>=</w:t>
            </w:r>
            <w:r>
              <w:t xml:space="preserve"> </w:t>
            </w:r>
            <w:r w:rsidRPr="00FA50D8">
              <w:rPr>
                <w:rFonts w:ascii="Courier New" w:hAnsi="Courier New" w:cs="Courier New"/>
              </w:rPr>
              <w:t>./DATA/Colored/</w:t>
            </w:r>
            <w:proofErr w:type="spellStart"/>
            <w:r w:rsidRPr="00FA50D8">
              <w:rPr>
                <w:rFonts w:ascii="Courier New" w:hAnsi="Courier New" w:cs="Courier New"/>
              </w:rPr>
              <w:t>FilenamePrefix</w:t>
            </w:r>
            <w:proofErr w:type="spellEnd"/>
          </w:p>
        </w:tc>
      </w:tr>
    </w:tbl>
    <w:p w14:paraId="717E8C93" w14:textId="77777777" w:rsidR="00FA50D8" w:rsidRDefault="00FA50D8" w:rsidP="00FA50D8">
      <w:pPr>
        <w:pStyle w:val="Caption"/>
        <w:jc w:val="center"/>
      </w:pPr>
      <w:bookmarkStart w:id="238" w:name="_Ref406749265"/>
      <w:r>
        <w:t xml:space="preserve">List </w:t>
      </w:r>
      <w:fldSimple w:instr=" STYLEREF 1 \s ">
        <w:r w:rsidR="00CC0C43">
          <w:rPr>
            <w:noProof/>
          </w:rPr>
          <w:t>13</w:t>
        </w:r>
      </w:fldSimple>
      <w:r>
        <w:noBreakHyphen/>
      </w:r>
      <w:fldSimple w:instr=" SEQ List \* ARABIC \s 1 ">
        <w:r w:rsidR="00CC0C43">
          <w:rPr>
            <w:noProof/>
          </w:rPr>
          <w:t>9</w:t>
        </w:r>
      </w:fldSimple>
      <w:bookmarkEnd w:id="238"/>
      <w:r>
        <w:t>. An example 4D script for exporting colored components.</w:t>
      </w:r>
    </w:p>
    <w:p w14:paraId="2CFDFE73" w14:textId="024C659E" w:rsidR="00C96103" w:rsidRDefault="000414DC" w:rsidP="000414DC">
      <w:pPr>
        <w:pStyle w:val="Heading3"/>
      </w:pPr>
      <w:r>
        <w:t>Noise reduction</w:t>
      </w:r>
    </w:p>
    <w:p w14:paraId="2A5EFCD0" w14:textId="09E29EEE" w:rsidR="00FA50D8" w:rsidRDefault="00FA50D8" w:rsidP="00FA50D8">
      <w:pPr>
        <w:rPr>
          <w:b/>
        </w:rPr>
      </w:pPr>
      <w:r>
        <w:t xml:space="preserve">Task name (type): </w:t>
      </w:r>
      <w:proofErr w:type="spellStart"/>
      <w:r w:rsidRPr="00FA50D8">
        <w:rPr>
          <w:b/>
        </w:rPr>
        <w:t>noise_reduction</w:t>
      </w:r>
      <w:proofErr w:type="spellEnd"/>
    </w:p>
    <w:p w14:paraId="29CF20B3" w14:textId="34DEAFBC" w:rsidR="00201C18" w:rsidRDefault="00FA50D8" w:rsidP="00AA706C">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AA706C">
      <w:r>
        <w:t>Parameters:</w:t>
      </w:r>
    </w:p>
    <w:p w14:paraId="4C789C35" w14:textId="014C594F" w:rsidR="00201C18" w:rsidRDefault="00FA50D8" w:rsidP="00201C18">
      <w:pPr>
        <w:spacing w:after="120" w:line="240" w:lineRule="auto"/>
      </w:pPr>
      <w:proofErr w:type="gramStart"/>
      <w:r>
        <w:rPr>
          <w:b/>
        </w:rPr>
        <w:t>threshold</w:t>
      </w:r>
      <w:proofErr w:type="gramEnd"/>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201C18">
      <w:pPr>
        <w:spacing w:after="120" w:line="240" w:lineRule="auto"/>
      </w:pPr>
      <w:proofErr w:type="spellStart"/>
      <w:proofErr w:type="gramStart"/>
      <w:r>
        <w:rPr>
          <w:b/>
        </w:rPr>
        <w:t>voxelsize</w:t>
      </w:r>
      <w:proofErr w:type="spellEnd"/>
      <w:proofErr w:type="gram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8E3C0D4" w14:textId="0C36FD7C" w:rsidR="00201C18" w:rsidRDefault="00FA50D8" w:rsidP="00201C18">
      <w:pPr>
        <w:spacing w:after="120" w:line="240" w:lineRule="auto"/>
      </w:pPr>
      <w:proofErr w:type="gramStart"/>
      <w:r>
        <w:rPr>
          <w:b/>
        </w:rPr>
        <w:t>format</w:t>
      </w:r>
      <w:proofErr w:type="gramEnd"/>
      <w:r>
        <w:rPr>
          <w:b/>
        </w:rPr>
        <w:t xml:space="preserve"> </w:t>
      </w:r>
      <w:r w:rsidR="00201C18">
        <w:t>– The file format to be saved;</w:t>
      </w:r>
    </w:p>
    <w:p w14:paraId="24119B98" w14:textId="5192EA65" w:rsidR="00201C18" w:rsidRDefault="00FA50D8" w:rsidP="00201C18">
      <w:pPr>
        <w:spacing w:after="120" w:line="240" w:lineRule="auto"/>
      </w:pPr>
      <w:proofErr w:type="gramStart"/>
      <w:r>
        <w:rPr>
          <w:b/>
        </w:rPr>
        <w:t>compress</w:t>
      </w:r>
      <w:proofErr w:type="gramEnd"/>
      <w:r w:rsidR="006D42D3">
        <w:t xml:space="preserve"> – Whether</w:t>
      </w:r>
      <w:r w:rsidR="00201C18">
        <w:t xml:space="preserve"> the file is to be compressed;</w:t>
      </w:r>
    </w:p>
    <w:p w14:paraId="2310EC89" w14:textId="2209D039" w:rsidR="00201C18" w:rsidRDefault="00FA50D8" w:rsidP="007C7A04">
      <w:pPr>
        <w:spacing w:line="240" w:lineRule="auto"/>
      </w:pPr>
      <w:proofErr w:type="spellStart"/>
      <w:proofErr w:type="gramStart"/>
      <w:r>
        <w:rPr>
          <w:b/>
        </w:rPr>
        <w:t>savepath</w:t>
      </w:r>
      <w:proofErr w:type="spellEnd"/>
      <w:proofErr w:type="gramEnd"/>
      <w:r w:rsidR="00201C18">
        <w:t xml:space="preserve"> – A path to saved files.</w:t>
      </w:r>
      <w:r w:rsidR="002A4C39">
        <w:t xml:space="preserve"> Make sure that the path exists before executing the script.</w:t>
      </w:r>
    </w:p>
    <w:p w14:paraId="11FBC1F4" w14:textId="234ABE51" w:rsidR="000414DC" w:rsidRDefault="00FA50D8" w:rsidP="007C7A04">
      <w:pPr>
        <w:spacing w:after="120" w:line="240" w:lineRule="auto"/>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0B882FB4"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proofErr w:type="spellStart"/>
            <w:r w:rsidRPr="00A85B20">
              <w:rPr>
                <w:rFonts w:ascii="Courier New" w:hAnsi="Courier New" w:cs="Courier New"/>
              </w:rPr>
              <w:t>tasknum</w:t>
            </w:r>
            <w:proofErr w:type="spellEnd"/>
            <w:r w:rsidRPr="00A85B20">
              <w:rPr>
                <w:rFonts w:ascii="Courier New" w:hAnsi="Courier New" w:cs="Courier New"/>
              </w:rPr>
              <w:t>=1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w:t>
            </w:r>
            <w:proofErr w:type="spellStart"/>
            <w:r w:rsidRPr="00A85B20">
              <w:rPr>
                <w:rFonts w:ascii="Courier New" w:hAnsi="Courier New" w:cs="Courier New"/>
              </w:rPr>
              <w:t>noise_reduction</w:t>
            </w:r>
            <w:proofErr w:type="spellEnd"/>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proofErr w:type="spellStart"/>
            <w:r w:rsidRPr="00A85B20">
              <w:rPr>
                <w:rFonts w:ascii="Courier New" w:hAnsi="Courier New" w:cs="Courier New"/>
              </w:rPr>
              <w:t>voxelsize</w:t>
            </w:r>
            <w:proofErr w:type="spellEnd"/>
            <w:r w:rsidRPr="00A85B20">
              <w:rPr>
                <w:rFonts w:ascii="Courier New" w:hAnsi="Courier New" w:cs="Courier New"/>
              </w:rPr>
              <w:t>=500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09B1948D" w:rsidR="00A85B20" w:rsidRDefault="00A85B20" w:rsidP="007B3341">
            <w:proofErr w:type="spellStart"/>
            <w:r w:rsidRPr="00A85B20">
              <w:rPr>
                <w:rFonts w:ascii="Courier New" w:hAnsi="Courier New" w:cs="Courier New"/>
              </w:rPr>
              <w:t>savepath</w:t>
            </w:r>
            <w:proofErr w:type="spellEnd"/>
            <w:r w:rsidRPr="00A85B20">
              <w:rPr>
                <w:rFonts w:ascii="Courier New" w:hAnsi="Courier New" w:cs="Courier New"/>
              </w:rPr>
              <w:t>=</w:t>
            </w:r>
            <w:r w:rsidR="00FA50D8">
              <w:t xml:space="preserve"> </w:t>
            </w:r>
            <w:r w:rsidR="00FA50D8" w:rsidRPr="00FA50D8">
              <w:rPr>
                <w:rFonts w:ascii="Courier New" w:hAnsi="Courier New" w:cs="Courier New"/>
              </w:rPr>
              <w:t>./DATA/</w:t>
            </w:r>
            <w:proofErr w:type="spellStart"/>
            <w:r w:rsidR="00FA50D8" w:rsidRPr="00FA50D8">
              <w:rPr>
                <w:rFonts w:ascii="Courier New" w:hAnsi="Courier New" w:cs="Courier New"/>
              </w:rPr>
              <w:t>NoNoise</w:t>
            </w:r>
            <w:proofErr w:type="spellEnd"/>
            <w:r w:rsidR="00FA50D8" w:rsidRPr="00FA50D8">
              <w:rPr>
                <w:rFonts w:ascii="Courier New" w:hAnsi="Courier New" w:cs="Courier New"/>
              </w:rPr>
              <w:t>/</w:t>
            </w:r>
            <w:proofErr w:type="spellStart"/>
            <w:r w:rsidR="00FA50D8" w:rsidRPr="00FA50D8">
              <w:rPr>
                <w:rFonts w:ascii="Courier New" w:hAnsi="Courier New" w:cs="Courier New"/>
              </w:rPr>
              <w:t>FilenamePrefix</w:t>
            </w:r>
            <w:proofErr w:type="spellEnd"/>
          </w:p>
        </w:tc>
      </w:tr>
    </w:tbl>
    <w:p w14:paraId="1F8B9AB2" w14:textId="01DAF806" w:rsidR="00A85B20" w:rsidRDefault="00A85B20" w:rsidP="00A85B20">
      <w:pPr>
        <w:pStyle w:val="Caption"/>
        <w:jc w:val="center"/>
      </w:pPr>
      <w:bookmarkStart w:id="239" w:name="_Ref406748108"/>
      <w:r>
        <w:t xml:space="preserve">List </w:t>
      </w:r>
      <w:fldSimple w:instr=" STYLEREF 1 \s ">
        <w:r w:rsidR="00CC0C43">
          <w:rPr>
            <w:noProof/>
          </w:rPr>
          <w:t>13</w:t>
        </w:r>
      </w:fldSimple>
      <w:r w:rsidR="000A24E1">
        <w:noBreakHyphen/>
      </w:r>
      <w:fldSimple w:instr=" SEQ List \* ARABIC \s 1 ">
        <w:r w:rsidR="00CC0C43">
          <w:rPr>
            <w:noProof/>
          </w:rPr>
          <w:t>10</w:t>
        </w:r>
      </w:fldSimple>
      <w:bookmarkEnd w:id="239"/>
      <w:r>
        <w:t>. An example 4D script for noise reduction.</w:t>
      </w:r>
    </w:p>
    <w:p w14:paraId="796862F0" w14:textId="23199963" w:rsidR="00FA50D8" w:rsidRDefault="00FA50D8" w:rsidP="00FA50D8">
      <w:r>
        <w:t>This example script applied noise reduction to each time point.</w:t>
      </w:r>
    </w:p>
    <w:p w14:paraId="48DAD36E" w14:textId="5457F03F" w:rsidR="00FA50D8" w:rsidRDefault="00FA50D8" w:rsidP="00FA50D8">
      <w:pPr>
        <w:pStyle w:val="Heading3"/>
      </w:pPr>
      <w:r>
        <w:t>Save mask</w:t>
      </w:r>
    </w:p>
    <w:p w14:paraId="0DEDF2D6" w14:textId="7C9FDDF8" w:rsidR="00FA50D8" w:rsidRDefault="00FA50D8" w:rsidP="00FA50D8">
      <w:pPr>
        <w:rPr>
          <w:b/>
        </w:rPr>
      </w:pPr>
      <w:r>
        <w:t xml:space="preserve">Task name (type): </w:t>
      </w:r>
      <w:proofErr w:type="spellStart"/>
      <w:r>
        <w:rPr>
          <w:b/>
        </w:rPr>
        <w:t>save</w:t>
      </w:r>
      <w:r w:rsidRPr="00EF5AD8">
        <w:rPr>
          <w:b/>
        </w:rPr>
        <w:t>_mask</w:t>
      </w:r>
      <w:proofErr w:type="spellEnd"/>
    </w:p>
    <w:p w14:paraId="7C89C757" w14:textId="4E407CC9" w:rsidR="00FA50D8" w:rsidRDefault="00FA50D8" w:rsidP="00FA50D8">
      <w:r>
        <w:t>Purpose: Use this script to save selection mask for each time point.</w:t>
      </w:r>
    </w:p>
    <w:p w14:paraId="4CB15F5F" w14:textId="77777777" w:rsidR="00FA50D8" w:rsidRDefault="00FA50D8" w:rsidP="00FA50D8">
      <w:r>
        <w:t>Parameters: None.</w:t>
      </w:r>
    </w:p>
    <w:p w14:paraId="4BA4A8A3" w14:textId="77777777" w:rsidR="00FA50D8" w:rsidRDefault="00FA50D8" w:rsidP="00FA50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037BA3A1" w14:textId="77777777" w:rsidR="00BF6388" w:rsidRPr="00BF6388" w:rsidRDefault="00BF6388" w:rsidP="00BF6388">
            <w:pPr>
              <w:rPr>
                <w:rFonts w:ascii="Courier New" w:hAnsi="Courier New" w:cs="Courier New"/>
              </w:rPr>
            </w:pPr>
            <w:r w:rsidRPr="00BF6388">
              <w:rPr>
                <w:rFonts w:ascii="Courier New" w:hAnsi="Courier New" w:cs="Courier New"/>
              </w:rPr>
              <w:t>[tasks]</w:t>
            </w:r>
          </w:p>
          <w:p w14:paraId="39411408" w14:textId="77777777" w:rsidR="00BF6388" w:rsidRPr="00BF6388" w:rsidRDefault="00BF6388" w:rsidP="00BF6388">
            <w:pPr>
              <w:rPr>
                <w:rFonts w:ascii="Courier New" w:hAnsi="Courier New" w:cs="Courier New"/>
              </w:rPr>
            </w:pPr>
            <w:proofErr w:type="spellStart"/>
            <w:r w:rsidRPr="00BF6388">
              <w:rPr>
                <w:rFonts w:ascii="Courier New" w:hAnsi="Courier New" w:cs="Courier New"/>
              </w:rPr>
              <w:t>tasknum</w:t>
            </w:r>
            <w:proofErr w:type="spellEnd"/>
            <w:r w:rsidRPr="00BF6388">
              <w:rPr>
                <w:rFonts w:ascii="Courier New" w:hAnsi="Courier New" w:cs="Courier New"/>
              </w:rPr>
              <w:t>=2</w:t>
            </w:r>
          </w:p>
          <w:p w14:paraId="10AA47C2" w14:textId="77777777" w:rsidR="00BF6388" w:rsidRPr="00BF6388" w:rsidRDefault="00BF6388" w:rsidP="00BF6388">
            <w:pPr>
              <w:rPr>
                <w:rFonts w:ascii="Courier New" w:hAnsi="Courier New" w:cs="Courier New"/>
              </w:rPr>
            </w:pPr>
            <w:r w:rsidRPr="00BF6388">
              <w:rPr>
                <w:rFonts w:ascii="Courier New" w:hAnsi="Courier New" w:cs="Courier New"/>
              </w:rPr>
              <w:t>[tasks/task0]</w:t>
            </w:r>
          </w:p>
          <w:p w14:paraId="6F8F9093" w14:textId="77777777" w:rsidR="00BF6388" w:rsidRPr="00BF6388" w:rsidRDefault="00BF6388" w:rsidP="00BF6388">
            <w:pPr>
              <w:rPr>
                <w:rFonts w:ascii="Courier New" w:hAnsi="Courier New" w:cs="Courier New"/>
              </w:rPr>
            </w:pPr>
            <w:r w:rsidRPr="00BF6388">
              <w:rPr>
                <w:rFonts w:ascii="Courier New" w:hAnsi="Courier New" w:cs="Courier New"/>
              </w:rPr>
              <w:t>type=</w:t>
            </w:r>
            <w:proofErr w:type="spellStart"/>
            <w:r w:rsidRPr="00BF6388">
              <w:rPr>
                <w:rFonts w:ascii="Courier New" w:hAnsi="Courier New" w:cs="Courier New"/>
              </w:rPr>
              <w:t>save_mask</w:t>
            </w:r>
            <w:proofErr w:type="spellEnd"/>
          </w:p>
          <w:p w14:paraId="71AA52F5" w14:textId="77777777" w:rsidR="00BF6388" w:rsidRPr="00BF6388" w:rsidRDefault="00BF6388" w:rsidP="00BF6388">
            <w:pPr>
              <w:rPr>
                <w:rFonts w:ascii="Courier New" w:hAnsi="Courier New" w:cs="Courier New"/>
              </w:rPr>
            </w:pPr>
            <w:r w:rsidRPr="00BF6388">
              <w:rPr>
                <w:rFonts w:ascii="Courier New" w:hAnsi="Courier New" w:cs="Courier New"/>
              </w:rPr>
              <w:t>[tasks/task1]</w:t>
            </w:r>
          </w:p>
          <w:p w14:paraId="2BD45673" w14:textId="2E3D6F13" w:rsidR="00FA50D8" w:rsidRDefault="00BF6388" w:rsidP="00BF6388">
            <w:r w:rsidRPr="00BF6388">
              <w:rPr>
                <w:rFonts w:ascii="Courier New" w:hAnsi="Courier New" w:cs="Courier New"/>
              </w:rPr>
              <w:t>type=</w:t>
            </w:r>
            <w:proofErr w:type="spellStart"/>
            <w:r w:rsidRPr="00BF6388">
              <w:rPr>
                <w:rFonts w:ascii="Courier New" w:hAnsi="Courier New" w:cs="Courier New"/>
              </w:rPr>
              <w:t>fetch_mask</w:t>
            </w:r>
            <w:proofErr w:type="spellEnd"/>
          </w:p>
        </w:tc>
      </w:tr>
    </w:tbl>
    <w:p w14:paraId="43CA418B" w14:textId="1F14B963" w:rsidR="00FA50D8" w:rsidRDefault="00FA50D8" w:rsidP="00FA50D8">
      <w:pPr>
        <w:pStyle w:val="Caption"/>
        <w:jc w:val="center"/>
      </w:pPr>
      <w:r>
        <w:t xml:space="preserve">List </w:t>
      </w:r>
      <w:fldSimple w:instr=" STYLEREF 1 \s ">
        <w:r w:rsidR="00CC0C43">
          <w:rPr>
            <w:noProof/>
          </w:rPr>
          <w:t>13</w:t>
        </w:r>
      </w:fldSimple>
      <w:r>
        <w:noBreakHyphen/>
      </w:r>
      <w:fldSimple w:instr=" SEQ List \* ARABIC \s 1 ">
        <w:r w:rsidR="00CC0C43">
          <w:rPr>
            <w:noProof/>
          </w:rPr>
          <w:t>11</w:t>
        </w:r>
      </w:fldSimple>
      <w:r>
        <w:t xml:space="preserve">. An example 4D script for </w:t>
      </w:r>
      <w:r w:rsidR="00BF6388">
        <w:t>saving</w:t>
      </w:r>
      <w:r>
        <w:t xml:space="preserve"> mask.</w:t>
      </w:r>
    </w:p>
    <w:p w14:paraId="4141541A" w14:textId="17E7D6E0" w:rsidR="00FA50D8" w:rsidRDefault="00BF6388" w:rsidP="00FA50D8">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BF6388">
      <w:pPr>
        <w:pStyle w:val="Heading3"/>
      </w:pPr>
      <w:r>
        <w:t>Selection tracking</w:t>
      </w:r>
    </w:p>
    <w:p w14:paraId="7B56D6BE" w14:textId="27F22256" w:rsidR="00BF6388" w:rsidRDefault="00BF6388" w:rsidP="00BF6388">
      <w:pPr>
        <w:rPr>
          <w:b/>
        </w:rPr>
      </w:pPr>
      <w:r>
        <w:t xml:space="preserve">Task name (type): </w:t>
      </w:r>
      <w:proofErr w:type="spellStart"/>
      <w:r w:rsidRPr="00BF6388">
        <w:rPr>
          <w:b/>
        </w:rPr>
        <w:t>selection_tracking</w:t>
      </w:r>
      <w:proofErr w:type="spellEnd"/>
    </w:p>
    <w:p w14:paraId="0E5A86BE" w14:textId="41627F82" w:rsidR="00BF6388" w:rsidRDefault="00BF6388" w:rsidP="00BF6388">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BF6388">
      <w:r>
        <w:t>Parameters: None.</w:t>
      </w:r>
    </w:p>
    <w:p w14:paraId="73D05A2D" w14:textId="77777777" w:rsidR="00BF6388" w:rsidRDefault="00BF6388" w:rsidP="00BF6388"/>
    <w:p w14:paraId="1B205594" w14:textId="77777777" w:rsidR="00BF6388" w:rsidRDefault="00BF6388" w:rsidP="00BF6388"/>
    <w:p w14:paraId="427FD187" w14:textId="77777777" w:rsidR="00BF6388" w:rsidRDefault="00BF6388" w:rsidP="00BF6388"/>
    <w:p w14:paraId="7AC272A1" w14:textId="79E8D215" w:rsidR="00BF6388" w:rsidRDefault="00BF6388" w:rsidP="00BF6388">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41EFDF85" w14:textId="77777777" w:rsidR="00BF6388" w:rsidRPr="00741CB2" w:rsidRDefault="00BF6388" w:rsidP="0057748B">
            <w:pPr>
              <w:rPr>
                <w:rFonts w:ascii="Courier New" w:hAnsi="Courier New" w:cs="Courier New"/>
              </w:rPr>
            </w:pPr>
            <w:r w:rsidRPr="00741CB2">
              <w:rPr>
                <w:rFonts w:ascii="Courier New" w:hAnsi="Courier New" w:cs="Courier New"/>
              </w:rPr>
              <w:t xml:space="preserve"> [tasks]</w:t>
            </w:r>
          </w:p>
          <w:p w14:paraId="2A5EC982" w14:textId="77777777" w:rsidR="00BF6388" w:rsidRPr="00741CB2" w:rsidRDefault="00BF6388" w:rsidP="0057748B">
            <w:pPr>
              <w:rPr>
                <w:rFonts w:ascii="Courier New" w:hAnsi="Courier New" w:cs="Courier New"/>
              </w:rPr>
            </w:pPr>
            <w:proofErr w:type="spellStart"/>
            <w:r w:rsidRPr="00741CB2">
              <w:rPr>
                <w:rFonts w:ascii="Courier New" w:hAnsi="Courier New" w:cs="Courier New"/>
              </w:rPr>
              <w:t>tasknum</w:t>
            </w:r>
            <w:proofErr w:type="spellEnd"/>
            <w:r w:rsidRPr="00741CB2">
              <w:rPr>
                <w:rFonts w:ascii="Courier New" w:hAnsi="Courier New" w:cs="Courier New"/>
              </w:rPr>
              <w:t>=1</w:t>
            </w:r>
          </w:p>
          <w:p w14:paraId="1165520D" w14:textId="77777777" w:rsidR="00BF6388" w:rsidRPr="00741CB2" w:rsidRDefault="00BF6388" w:rsidP="0057748B">
            <w:pPr>
              <w:rPr>
                <w:rFonts w:ascii="Courier New" w:hAnsi="Courier New" w:cs="Courier New"/>
              </w:rPr>
            </w:pPr>
            <w:r w:rsidRPr="00741CB2">
              <w:rPr>
                <w:rFonts w:ascii="Courier New" w:hAnsi="Courier New" w:cs="Courier New"/>
              </w:rPr>
              <w:t>[tasks/task0]</w:t>
            </w:r>
          </w:p>
          <w:p w14:paraId="77097DAF" w14:textId="77777777" w:rsidR="00BF6388" w:rsidRDefault="00BF6388" w:rsidP="0057748B">
            <w:r w:rsidRPr="00741CB2">
              <w:rPr>
                <w:rFonts w:ascii="Courier New" w:hAnsi="Courier New" w:cs="Courier New"/>
              </w:rPr>
              <w:t>type=</w:t>
            </w:r>
            <w:proofErr w:type="spellStart"/>
            <w:r w:rsidRPr="00741CB2">
              <w:rPr>
                <w:rFonts w:ascii="Courier New" w:hAnsi="Courier New" w:cs="Courier New"/>
              </w:rPr>
              <w:t>selection_tracking</w:t>
            </w:r>
            <w:proofErr w:type="spellEnd"/>
          </w:p>
        </w:tc>
      </w:tr>
    </w:tbl>
    <w:p w14:paraId="02A2C064" w14:textId="34666F66" w:rsidR="00BF6388" w:rsidRDefault="00BF6388" w:rsidP="00BF6388">
      <w:pPr>
        <w:pStyle w:val="Caption"/>
        <w:jc w:val="center"/>
      </w:pPr>
      <w:bookmarkStart w:id="240" w:name="_Ref406862664"/>
      <w:r>
        <w:t xml:space="preserve">List </w:t>
      </w:r>
      <w:fldSimple w:instr=" STYLEREF 1 \s ">
        <w:r w:rsidR="00CC0C43">
          <w:rPr>
            <w:noProof/>
          </w:rPr>
          <w:t>13</w:t>
        </w:r>
      </w:fldSimple>
      <w:r>
        <w:noBreakHyphen/>
      </w:r>
      <w:fldSimple w:instr=" SEQ List \* ARABIC \s 1 ">
        <w:r w:rsidR="00CC0C43">
          <w:rPr>
            <w:noProof/>
          </w:rPr>
          <w:t>12</w:t>
        </w:r>
      </w:fldSimple>
      <w:bookmarkEnd w:id="240"/>
      <w:r>
        <w:t>. An example 4D script for selection tracking.</w:t>
      </w:r>
    </w:p>
    <w:p w14:paraId="38BB68D6" w14:textId="77777777" w:rsidR="00BF6388" w:rsidRDefault="00BF6388" w:rsidP="00BF6388">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fldChar w:fldCharType="separate"/>
      </w:r>
      <w:r w:rsidR="00CC0C43">
        <w:t>Chapter 19</w:t>
      </w:r>
      <w:r>
        <w:fldChar w:fldCharType="end"/>
      </w:r>
      <w:r>
        <w:t>.</w:t>
      </w:r>
    </w:p>
    <w:p w14:paraId="58C49819" w14:textId="77777777" w:rsidR="00BF6388" w:rsidRDefault="00201C18" w:rsidP="00201C18">
      <w:pPr>
        <w:pStyle w:val="Heading3"/>
      </w:pPr>
      <w:r>
        <w:t>Separate RGB channels</w:t>
      </w:r>
    </w:p>
    <w:p w14:paraId="2DF47283" w14:textId="3531AF8A" w:rsidR="00BF6388" w:rsidRDefault="00BF6388" w:rsidP="00BF6388">
      <w:pPr>
        <w:rPr>
          <w:b/>
        </w:rPr>
      </w:pPr>
      <w:r>
        <w:t xml:space="preserve">Task name (type): </w:t>
      </w:r>
      <w:proofErr w:type="spellStart"/>
      <w:r w:rsidRPr="00BF6388">
        <w:rPr>
          <w:b/>
        </w:rPr>
        <w:t>separate_channels</w:t>
      </w:r>
      <w:proofErr w:type="spellEnd"/>
    </w:p>
    <w:p w14:paraId="2B28F14A" w14:textId="3605ADB4" w:rsidR="00201C18" w:rsidRDefault="00BF6388" w:rsidP="00BF6388">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201C18">
        <w:t>If a time point of a sequence is saved in RGB format, use this script to separate each color channel into a fi</w:t>
      </w:r>
      <w:r>
        <w:t>le.</w:t>
      </w:r>
    </w:p>
    <w:p w14:paraId="06639988" w14:textId="3198D607" w:rsidR="00BF6388" w:rsidRDefault="00BF6388" w:rsidP="00BF6388">
      <w:r>
        <w:t>Parameters:</w:t>
      </w:r>
    </w:p>
    <w:p w14:paraId="01C51FE8" w14:textId="77051351" w:rsidR="00201C18" w:rsidRDefault="00BF6388" w:rsidP="00201C18">
      <w:pPr>
        <w:spacing w:after="120" w:line="240" w:lineRule="auto"/>
      </w:pPr>
      <w:proofErr w:type="gramStart"/>
      <w:r>
        <w:rPr>
          <w:b/>
        </w:rPr>
        <w:t>b</w:t>
      </w:r>
      <w:r w:rsidR="00201C18">
        <w:rPr>
          <w:b/>
        </w:rPr>
        <w:t>ake</w:t>
      </w:r>
      <w:proofErr w:type="gramEnd"/>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201C18">
      <w:pPr>
        <w:spacing w:after="120" w:line="240" w:lineRule="auto"/>
      </w:pPr>
      <w:proofErr w:type="gramStart"/>
      <w:r>
        <w:rPr>
          <w:b/>
        </w:rPr>
        <w:t>f</w:t>
      </w:r>
      <w:r w:rsidR="00201C18" w:rsidRPr="00201C18">
        <w:rPr>
          <w:b/>
        </w:rPr>
        <w:t>ormat</w:t>
      </w:r>
      <w:proofErr w:type="gramEnd"/>
      <w:r w:rsidR="00201C18">
        <w:t xml:space="preserve"> – The file format to be saved;</w:t>
      </w:r>
    </w:p>
    <w:p w14:paraId="13E59437" w14:textId="46DAA61E" w:rsidR="00201C18" w:rsidRDefault="00BF6388" w:rsidP="00201C18">
      <w:pPr>
        <w:spacing w:after="120" w:line="240" w:lineRule="auto"/>
      </w:pPr>
      <w:proofErr w:type="gramStart"/>
      <w:r>
        <w:rPr>
          <w:b/>
        </w:rPr>
        <w:t>compress</w:t>
      </w:r>
      <w:proofErr w:type="gramEnd"/>
      <w:r w:rsidR="00201C18">
        <w:t xml:space="preserve"> – </w:t>
      </w:r>
      <w:r w:rsidR="006D42D3">
        <w:t>Whether</w:t>
      </w:r>
      <w:r w:rsidR="00201C18">
        <w:t xml:space="preserve"> the file is to be compressed;</w:t>
      </w:r>
    </w:p>
    <w:p w14:paraId="6973B48D" w14:textId="3FF94EF6" w:rsidR="00201C18" w:rsidRDefault="00BF6388" w:rsidP="00201C18">
      <w:pPr>
        <w:spacing w:line="240" w:lineRule="auto"/>
      </w:pPr>
      <w:proofErr w:type="spellStart"/>
      <w:proofErr w:type="gramStart"/>
      <w:r>
        <w:rPr>
          <w:b/>
        </w:rPr>
        <w:t>savepath</w:t>
      </w:r>
      <w:proofErr w:type="spellEnd"/>
      <w:proofErr w:type="gramEnd"/>
      <w:r w:rsidR="00201C18">
        <w:t xml:space="preserve"> – A path to saved files.</w:t>
      </w:r>
      <w:r w:rsidR="002A4C39">
        <w:t xml:space="preserve"> Make sure that the path exists before executing the script.</w:t>
      </w:r>
    </w:p>
    <w:p w14:paraId="002291A4" w14:textId="41F330F4" w:rsidR="00CC0C43" w:rsidRDefault="00CC0C43" w:rsidP="00201C18">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proofErr w:type="spellStart"/>
            <w:r w:rsidRPr="00201C18">
              <w:rPr>
                <w:rFonts w:ascii="Courier New" w:hAnsi="Courier New" w:cs="Courier New"/>
              </w:rPr>
              <w:t>tasknum</w:t>
            </w:r>
            <w:proofErr w:type="spellEnd"/>
            <w:r w:rsidRPr="00201C18">
              <w:rPr>
                <w:rFonts w:ascii="Courier New" w:hAnsi="Courier New" w:cs="Courier New"/>
              </w:rPr>
              <w:t>=1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w:t>
            </w:r>
            <w:proofErr w:type="spellStart"/>
            <w:r w:rsidRPr="00201C18">
              <w:rPr>
                <w:rFonts w:ascii="Courier New" w:hAnsi="Courier New" w:cs="Courier New"/>
              </w:rPr>
              <w:t>separate_channels</w:t>
            </w:r>
            <w:proofErr w:type="spellEnd"/>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0FEB36AC" w:rsidR="00201C18" w:rsidRDefault="00201C18" w:rsidP="00201C18">
            <w:proofErr w:type="spellStart"/>
            <w:r w:rsidRPr="00201C18">
              <w:rPr>
                <w:rFonts w:ascii="Courier New" w:hAnsi="Courier New" w:cs="Courier New"/>
              </w:rPr>
              <w:t>savepath</w:t>
            </w:r>
            <w:proofErr w:type="spellEnd"/>
            <w:r w:rsidRPr="00201C18">
              <w:rPr>
                <w:rFonts w:ascii="Courier New" w:hAnsi="Courier New" w:cs="Courier New"/>
              </w:rPr>
              <w:t>=</w:t>
            </w:r>
            <w:r w:rsidR="00AF5AC0" w:rsidRPr="00AF5AC0">
              <w:rPr>
                <w:rFonts w:ascii="Courier New" w:hAnsi="Courier New" w:cs="Courier New"/>
              </w:rPr>
              <w:t>./DATA/Channels/</w:t>
            </w:r>
            <w:r w:rsidR="00BF6388">
              <w:t xml:space="preserve"> </w:t>
            </w:r>
            <w:proofErr w:type="spellStart"/>
            <w:r w:rsidR="00BF6388" w:rsidRPr="00BF6388">
              <w:rPr>
                <w:rFonts w:ascii="Courier New" w:hAnsi="Courier New" w:cs="Courier New"/>
              </w:rPr>
              <w:t>FilenamePrefix</w:t>
            </w:r>
            <w:proofErr w:type="spellEnd"/>
          </w:p>
        </w:tc>
      </w:tr>
    </w:tbl>
    <w:p w14:paraId="00E06FE4" w14:textId="41B6AA6E" w:rsidR="00201C18" w:rsidRDefault="00201C18" w:rsidP="00201C18">
      <w:pPr>
        <w:pStyle w:val="Caption"/>
        <w:jc w:val="center"/>
      </w:pPr>
      <w:bookmarkStart w:id="241" w:name="_Ref406748762"/>
      <w:r>
        <w:t xml:space="preserve">List </w:t>
      </w:r>
      <w:fldSimple w:instr=" STYLEREF 1 \s ">
        <w:r w:rsidR="00CC0C43">
          <w:rPr>
            <w:noProof/>
          </w:rPr>
          <w:t>13</w:t>
        </w:r>
      </w:fldSimple>
      <w:r w:rsidR="000A24E1">
        <w:noBreakHyphen/>
      </w:r>
      <w:fldSimple w:instr=" SEQ List \* ARABIC \s 1 ">
        <w:r w:rsidR="00CC0C43">
          <w:rPr>
            <w:noProof/>
          </w:rPr>
          <w:t>13</w:t>
        </w:r>
      </w:fldSimple>
      <w:bookmarkEnd w:id="241"/>
      <w:r>
        <w:t>. An example 4D script for RGB channel separation.</w:t>
      </w:r>
    </w:p>
    <w:p w14:paraId="5093FB41" w14:textId="77777777" w:rsidR="00C13071" w:rsidRDefault="00C13071" w:rsidP="00DA38B0"/>
    <w:p w14:paraId="1786B2F1" w14:textId="77777777" w:rsidR="00C13071" w:rsidRDefault="00C13071">
      <w:r>
        <w:br w:type="page"/>
      </w:r>
    </w:p>
    <w:p w14:paraId="5009EE3D" w14:textId="46B9EFB2" w:rsidR="00FF7058" w:rsidRDefault="008A31FF" w:rsidP="00BF54AB">
      <w:pPr>
        <w:pStyle w:val="Heading1"/>
      </w:pPr>
      <w:bookmarkStart w:id="242" w:name="_Toc406755676"/>
      <w:bookmarkStart w:id="243" w:name="_Toc406770749"/>
      <w:bookmarkStart w:id="244" w:name="_Toc406575233"/>
      <w:bookmarkStart w:id="245" w:name="_Toc456792875"/>
      <w:r>
        <w:lastRenderedPageBreak/>
        <w:t xml:space="preserve">Managing </w:t>
      </w:r>
      <w:r w:rsidR="00AA706C" w:rsidRPr="00AA706C">
        <w:t>Project</w:t>
      </w:r>
      <w:r>
        <w:t>s</w:t>
      </w:r>
      <w:bookmarkEnd w:id="242"/>
      <w:bookmarkEnd w:id="243"/>
      <w:bookmarkEnd w:id="245"/>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CC0C43">
        <w:t xml:space="preserve">Figure </w:t>
      </w:r>
      <w:r w:rsidR="00CC0C43">
        <w:rPr>
          <w:noProof/>
        </w:rPr>
        <w:t>14</w:t>
      </w:r>
      <w:r w:rsidR="00CC0C43">
        <w:noBreakHyphen/>
      </w:r>
      <w:r w:rsidR="00CC0C43">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29B4B019" w:rsidR="008A31FF" w:rsidRDefault="008A31FF" w:rsidP="008A31FF">
      <w:pPr>
        <w:pStyle w:val="Caption"/>
        <w:jc w:val="center"/>
      </w:pPr>
      <w:bookmarkStart w:id="246" w:name="_Ref406594671"/>
      <w:bookmarkStart w:id="247" w:name="_Toc456792947"/>
      <w:r>
        <w:t xml:space="preserve">Figure </w:t>
      </w:r>
      <w:fldSimple w:instr=" STYLEREF 1 \s ">
        <w:r w:rsidR="00CC0C43">
          <w:rPr>
            <w:noProof/>
          </w:rPr>
          <w:t>14</w:t>
        </w:r>
      </w:fldSimple>
      <w:r w:rsidR="00033327">
        <w:noBreakHyphen/>
      </w:r>
      <w:fldSimple w:instr=" SEQ Figure \* ARABIC \s 1 ">
        <w:r w:rsidR="00CC0C43">
          <w:rPr>
            <w:noProof/>
          </w:rPr>
          <w:t>1</w:t>
        </w:r>
      </w:fldSimple>
      <w:bookmarkEnd w:id="246"/>
      <w:r>
        <w:t>. Save project dialog.</w:t>
      </w:r>
      <w:bookmarkEnd w:id="247"/>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311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4745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CC0C43">
        <w:t>Chapter 22</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28726D46">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48" w:name="_Toc406755677"/>
      <w:bookmarkStart w:id="249" w:name="_Ref406761841"/>
      <w:bookmarkStart w:id="250" w:name="_Toc406770750"/>
      <w:bookmarkStart w:id="251" w:name="_Ref407094692"/>
      <w:bookmarkStart w:id="252" w:name="_Ref407099846"/>
      <w:bookmarkStart w:id="253" w:name="_Ref428196568"/>
      <w:bookmarkStart w:id="254" w:name="_Ref433193735"/>
      <w:bookmarkStart w:id="255" w:name="_Toc456792876"/>
      <w:r w:rsidRPr="00BF54AB">
        <w:lastRenderedPageBreak/>
        <w:t>Paint Selection</w:t>
      </w:r>
      <w:bookmarkEnd w:id="248"/>
      <w:bookmarkEnd w:id="249"/>
      <w:bookmarkEnd w:id="250"/>
      <w:bookmarkEnd w:id="251"/>
      <w:bookmarkEnd w:id="252"/>
      <w:bookmarkEnd w:id="253"/>
      <w:bookmarkEnd w:id="254"/>
      <w:bookmarkEnd w:id="255"/>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065F754B">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CC0C43">
        <w:t xml:space="preserve">Figure </w:t>
      </w:r>
      <w:r w:rsidR="00CC0C43">
        <w:rPr>
          <w:noProof/>
        </w:rPr>
        <w:t>15</w:t>
      </w:r>
      <w:r w:rsidR="00CC0C43">
        <w:noBreakHyphen/>
      </w:r>
      <w:r w:rsidR="00CC0C43">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39AD6A31">
            <wp:extent cx="2764434" cy="2871216"/>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764434" cy="2871216"/>
                    </a:xfrm>
                    <a:prstGeom prst="rect">
                      <a:avLst/>
                    </a:prstGeom>
                    <a:noFill/>
                    <a:ln>
                      <a:noFill/>
                    </a:ln>
                  </pic:spPr>
                </pic:pic>
              </a:graphicData>
            </a:graphic>
          </wp:inline>
        </w:drawing>
      </w:r>
    </w:p>
    <w:p w14:paraId="0BA919B3" w14:textId="66E50481" w:rsidR="00E50FE8" w:rsidRDefault="00E50FE8" w:rsidP="00406B51">
      <w:pPr>
        <w:pStyle w:val="Caption"/>
        <w:jc w:val="center"/>
      </w:pPr>
      <w:bookmarkStart w:id="256" w:name="_Ref406597855"/>
      <w:bookmarkStart w:id="257" w:name="_Toc456792948"/>
      <w:r>
        <w:t xml:space="preserve">Figure </w:t>
      </w:r>
      <w:fldSimple w:instr=" STYLEREF 1 \s ">
        <w:r w:rsidR="00CC0C43">
          <w:rPr>
            <w:noProof/>
          </w:rPr>
          <w:t>15</w:t>
        </w:r>
      </w:fldSimple>
      <w:r w:rsidR="00033327">
        <w:noBreakHyphen/>
      </w:r>
      <w:fldSimple w:instr=" SEQ Figure \* ARABIC \s 1 ">
        <w:r w:rsidR="00CC0C43">
          <w:rPr>
            <w:noProof/>
          </w:rPr>
          <w:t>1</w:t>
        </w:r>
      </w:fldSimple>
      <w:bookmarkEnd w:id="256"/>
      <w:r>
        <w:t xml:space="preserve">. </w:t>
      </w:r>
      <w:r w:rsidR="00406B51">
        <w:t xml:space="preserve">The </w:t>
      </w:r>
      <w:r w:rsidR="00564DE6">
        <w:t xml:space="preserve">Paint Brush </w:t>
      </w:r>
      <w:r w:rsidR="00406B51">
        <w:t>dialog.</w:t>
      </w:r>
      <w:bookmarkEnd w:id="257"/>
    </w:p>
    <w:p w14:paraId="79E266F6" w14:textId="3ADF1398" w:rsidR="00406B51" w:rsidRDefault="00406B51" w:rsidP="00406B51">
      <w:pPr>
        <w:pStyle w:val="Heading2"/>
      </w:pPr>
      <w:bookmarkStart w:id="258" w:name="_Toc406755678"/>
      <w:bookmarkStart w:id="259" w:name="_Toc406770751"/>
      <w:bookmarkStart w:id="260" w:name="_Toc456792877"/>
      <w:r>
        <w:t>Brush Types</w:t>
      </w:r>
      <w:bookmarkEnd w:id="258"/>
      <w:bookmarkEnd w:id="259"/>
      <w:bookmarkEnd w:id="260"/>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user can paint on visualizations in render view to diffuse or grow existing selected structures. The diffusion brush is exactly a selection brush without the center stamp for seeding. It is used for selecting structures that are </w:t>
      </w:r>
      <w:r w:rsidR="00B9368C">
        <w:lastRenderedPageBreak/>
        <w:t>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CC0C43">
        <w:t>Chapter 16</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7031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D981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EEA9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61" w:name="_Toc456792878"/>
      <w:r>
        <w:t>Brush History</w:t>
      </w:r>
      <w:bookmarkEnd w:id="261"/>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CC0C43">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F3E5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62" w:name="_Toc406755679"/>
      <w:bookmarkStart w:id="263" w:name="_Toc406770752"/>
      <w:bookmarkStart w:id="264" w:name="_Toc456792879"/>
      <w:r>
        <w:lastRenderedPageBreak/>
        <w:t>Selection Settings</w:t>
      </w:r>
      <w:bookmarkEnd w:id="262"/>
      <w:bookmarkEnd w:id="263"/>
      <w:bookmarkEnd w:id="264"/>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5170F08"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incorporate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090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265" w:name="_Toc406755680"/>
      <w:bookmarkStart w:id="266" w:name="_Toc406770753"/>
      <w:bookmarkStart w:id="267" w:name="_Toc456792880"/>
      <w:r>
        <w:t>Brush Properties</w:t>
      </w:r>
      <w:bookmarkEnd w:id="265"/>
      <w:bookmarkEnd w:id="266"/>
      <w:bookmarkEnd w:id="267"/>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w:t>
      </w:r>
      <w:r>
        <w:lastRenderedPageBreak/>
        <w:t>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150C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3DF7E9E" w14:textId="56355845" w:rsidR="008D4CA7" w:rsidRDefault="008D4CA7" w:rsidP="008D4CA7">
      <w:pPr>
        <w:pStyle w:val="Heading2"/>
      </w:pPr>
      <w:bookmarkStart w:id="268" w:name="_Toc406755681"/>
      <w:bookmarkStart w:id="269" w:name="_Toc406770754"/>
      <w:bookmarkStart w:id="270" w:name="_Toc456792881"/>
      <w:r>
        <w:t>Creating New Channels from Selection</w:t>
      </w:r>
      <w:bookmarkEnd w:id="268"/>
      <w:bookmarkEnd w:id="269"/>
      <w:bookmarkEnd w:id="270"/>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65CD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71" w:name="_Toc406755682"/>
      <w:bookmarkStart w:id="272" w:name="_Ref406761902"/>
      <w:bookmarkStart w:id="273" w:name="_Toc406770755"/>
      <w:bookmarkStart w:id="274" w:name="_Ref414535485"/>
      <w:bookmarkStart w:id="275" w:name="_Ref420071289"/>
      <w:bookmarkStart w:id="276" w:name="_Ref420662628"/>
      <w:bookmarkStart w:id="277" w:name="_Ref428197053"/>
      <w:bookmarkStart w:id="278" w:name="_Ref433808918"/>
      <w:bookmarkStart w:id="279" w:name="_Toc456792882"/>
      <w:r>
        <w:lastRenderedPageBreak/>
        <w:t>Measurement</w:t>
      </w:r>
      <w:bookmarkEnd w:id="271"/>
      <w:bookmarkEnd w:id="272"/>
      <w:bookmarkEnd w:id="273"/>
      <w:bookmarkEnd w:id="274"/>
      <w:bookmarkEnd w:id="275"/>
      <w:bookmarkEnd w:id="276"/>
      <w:bookmarkEnd w:id="277"/>
      <w:bookmarkEnd w:id="278"/>
      <w:bookmarkEnd w:id="279"/>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36FFA39B">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543CD1B9">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425AF1">
      <w:pPr>
        <w:pStyle w:val="Caption"/>
        <w:jc w:val="center"/>
      </w:pPr>
      <w:bookmarkStart w:id="280" w:name="_Ref406667193"/>
      <w:bookmarkStart w:id="281" w:name="_Toc456792949"/>
      <w:r>
        <w:t xml:space="preserve">Figure </w:t>
      </w:r>
      <w:fldSimple w:instr=" STYLEREF 1 \s ">
        <w:r w:rsidR="00CC0C43">
          <w:rPr>
            <w:noProof/>
          </w:rPr>
          <w:t>16</w:t>
        </w:r>
      </w:fldSimple>
      <w:r w:rsidR="00033327">
        <w:noBreakHyphen/>
      </w:r>
      <w:fldSimple w:instr=" SEQ Figure \* ARABIC \s 1 ">
        <w:r w:rsidR="00CC0C43">
          <w:rPr>
            <w:noProof/>
          </w:rPr>
          <w:t>1</w:t>
        </w:r>
      </w:fldSimple>
      <w:bookmarkEnd w:id="280"/>
      <w:r>
        <w:t xml:space="preserve">. Launch </w:t>
      </w:r>
      <w:r w:rsidR="00425AF1">
        <w:t>Measurement window from main toolbar.</w:t>
      </w:r>
      <w:bookmarkEnd w:id="281"/>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CC0C43">
        <w:t xml:space="preserve">Figure </w:t>
      </w:r>
      <w:r w:rsidR="00CC0C43">
        <w:rPr>
          <w:noProof/>
        </w:rPr>
        <w:t>16</w:t>
      </w:r>
      <w:r w:rsidR="00CC0C43">
        <w:noBreakHyphen/>
      </w:r>
      <w:r w:rsidR="00CC0C43">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2F40B781">
            <wp:extent cx="3280453" cy="388023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289853" cy="3891356"/>
                    </a:xfrm>
                    <a:prstGeom prst="rect">
                      <a:avLst/>
                    </a:prstGeom>
                    <a:noFill/>
                    <a:ln>
                      <a:noFill/>
                    </a:ln>
                  </pic:spPr>
                </pic:pic>
              </a:graphicData>
            </a:graphic>
          </wp:inline>
        </w:drawing>
      </w:r>
    </w:p>
    <w:p w14:paraId="4FD7D632" w14:textId="4BF8561F" w:rsidR="00425AF1" w:rsidRDefault="00425AF1" w:rsidP="00425AF1">
      <w:pPr>
        <w:pStyle w:val="Caption"/>
        <w:jc w:val="center"/>
      </w:pPr>
      <w:bookmarkStart w:id="282" w:name="_Ref406667419"/>
      <w:bookmarkStart w:id="283" w:name="_Toc456792950"/>
      <w:r>
        <w:t xml:space="preserve">Figure </w:t>
      </w:r>
      <w:fldSimple w:instr=" STYLEREF 1 \s ">
        <w:r w:rsidR="00CC0C43">
          <w:rPr>
            <w:noProof/>
          </w:rPr>
          <w:t>16</w:t>
        </w:r>
      </w:fldSimple>
      <w:r w:rsidR="00033327">
        <w:noBreakHyphen/>
      </w:r>
      <w:fldSimple w:instr=" SEQ Figure \* ARABIC \s 1 ">
        <w:r w:rsidR="00CC0C43">
          <w:rPr>
            <w:noProof/>
          </w:rPr>
          <w:t>2</w:t>
        </w:r>
      </w:fldSimple>
      <w:bookmarkEnd w:id="282"/>
      <w:r>
        <w:t>. Measurement window.</w:t>
      </w:r>
      <w:bookmarkEnd w:id="283"/>
    </w:p>
    <w:p w14:paraId="66C607FE" w14:textId="608E1157" w:rsidR="00230BE0" w:rsidRPr="00230BE0" w:rsidRDefault="00EB53C4" w:rsidP="00230BE0">
      <w:pPr>
        <w:pStyle w:val="Heading2"/>
      </w:pPr>
      <w:bookmarkStart w:id="284" w:name="_Toc406755683"/>
      <w:bookmarkStart w:id="285" w:name="_Toc406770756"/>
      <w:bookmarkStart w:id="286" w:name="_Toc456792883"/>
      <w:r>
        <w:lastRenderedPageBreak/>
        <w:t>Measurement Tool</w:t>
      </w:r>
      <w:r w:rsidR="00230BE0">
        <w:t xml:space="preserve"> Types</w:t>
      </w:r>
      <w:bookmarkEnd w:id="284"/>
      <w:bookmarkEnd w:id="285"/>
      <w:bookmarkEnd w:id="286"/>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3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D0CA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5CD83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287" w:name="_Toc406755684"/>
      <w:bookmarkStart w:id="288" w:name="_Toc406770757"/>
      <w:bookmarkStart w:id="289" w:name="_Toc456792884"/>
      <w:r>
        <w:lastRenderedPageBreak/>
        <w:t>Profiling</w:t>
      </w:r>
      <w:bookmarkEnd w:id="289"/>
    </w:p>
    <w:p w14:paraId="133AA145" w14:textId="6565820F" w:rsidR="001269AC" w:rsidRPr="001269AC" w:rsidRDefault="001269AC" w:rsidP="001269AC">
      <w:r>
        <w:rPr>
          <w:noProof/>
          <w:lang w:eastAsia="en-US"/>
        </w:rPr>
        <w:drawing>
          <wp:inline distT="0" distB="0" distL="0" distR="0" wp14:anchorId="254A4F63" wp14:editId="0B5474F9">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290" w:name="_Toc456792885"/>
      <w:r>
        <w:t xml:space="preserve">Making Changes to </w:t>
      </w:r>
      <w:r w:rsidR="00714C4F">
        <w:t>Measurement Tools</w:t>
      </w:r>
      <w:bookmarkEnd w:id="287"/>
      <w:bookmarkEnd w:id="288"/>
      <w:bookmarkEnd w:id="290"/>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2A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6A2B4F8C"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t xml:space="preserve">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6340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CC0C43">
              <w:t>Chapter 19</w:t>
            </w:r>
            <w:r w:rsidR="00FD047C">
              <w:fldChar w:fldCharType="end"/>
            </w:r>
            <w:r w:rsidR="003F523D">
              <w:t>.</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291" w:name="_Ref406746597"/>
      <w:bookmarkStart w:id="292" w:name="_Ref406747825"/>
      <w:bookmarkStart w:id="293" w:name="_Toc406755685"/>
      <w:bookmarkStart w:id="294" w:name="_Toc406770758"/>
      <w:bookmarkStart w:id="295" w:name="_Toc456792886"/>
      <w:r>
        <w:lastRenderedPageBreak/>
        <w:t>Component Analysis</w:t>
      </w:r>
      <w:bookmarkEnd w:id="291"/>
      <w:bookmarkEnd w:id="292"/>
      <w:bookmarkEnd w:id="293"/>
      <w:bookmarkEnd w:id="294"/>
      <w:bookmarkEnd w:id="295"/>
    </w:p>
    <w:p w14:paraId="7C4FFCEC" w14:textId="24FE68CF"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27D3B382">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CC0C43">
        <w:t xml:space="preserve">Figure </w:t>
      </w:r>
      <w:r w:rsidR="00CC0C43">
        <w:rPr>
          <w:noProof/>
        </w:rPr>
        <w:t>17</w:t>
      </w:r>
      <w:r w:rsidR="00CC0C43">
        <w:noBreakHyphen/>
      </w:r>
      <w:r w:rsidR="00CC0C43">
        <w:rPr>
          <w:noProof/>
        </w:rPr>
        <w:t>1</w:t>
      </w:r>
      <w:r w:rsidR="001142FB">
        <w:fldChar w:fldCharType="end"/>
      </w:r>
      <w:r w:rsidR="00F3111A">
        <w:t>.</w:t>
      </w:r>
      <w:r>
        <w:t xml:space="preserve"> It contains three pages for different settings and functions. The basic and advanced settings are for generating components from a volume channel;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7B041E68">
            <wp:extent cx="3244764" cy="39867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244764" cy="3986784"/>
                    </a:xfrm>
                    <a:prstGeom prst="rect">
                      <a:avLst/>
                    </a:prstGeom>
                    <a:noFill/>
                    <a:ln>
                      <a:noFill/>
                    </a:ln>
                  </pic:spPr>
                </pic:pic>
              </a:graphicData>
            </a:graphic>
          </wp:inline>
        </w:drawing>
      </w:r>
    </w:p>
    <w:p w14:paraId="6DA37FC8" w14:textId="19585E9D" w:rsidR="001142FB" w:rsidRDefault="001142FB" w:rsidP="001142FB">
      <w:pPr>
        <w:pStyle w:val="Caption"/>
        <w:jc w:val="center"/>
      </w:pPr>
      <w:bookmarkStart w:id="296" w:name="_Ref406679885"/>
      <w:bookmarkStart w:id="297" w:name="_Toc456792951"/>
      <w:r>
        <w:t xml:space="preserve">Figure </w:t>
      </w:r>
      <w:fldSimple w:instr=" STYLEREF 1 \s ">
        <w:r w:rsidR="00CC0C43">
          <w:rPr>
            <w:noProof/>
          </w:rPr>
          <w:t>17</w:t>
        </w:r>
      </w:fldSimple>
      <w:r w:rsidR="00033327">
        <w:noBreakHyphen/>
      </w:r>
      <w:fldSimple w:instr=" SEQ Figure \* ARABIC \s 1 ">
        <w:r w:rsidR="00CC0C43">
          <w:rPr>
            <w:noProof/>
          </w:rPr>
          <w:t>1</w:t>
        </w:r>
      </w:fldSimple>
      <w:bookmarkEnd w:id="296"/>
      <w:r>
        <w:t xml:space="preserve">. </w:t>
      </w:r>
      <w:r w:rsidR="009B07C5">
        <w:t>The basic settings in the component analyzer dialog</w:t>
      </w:r>
      <w:r>
        <w:t>.</w:t>
      </w:r>
      <w:bookmarkEnd w:id="297"/>
    </w:p>
    <w:p w14:paraId="09F3AFED" w14:textId="0CAC3CB4" w:rsidR="001142FB" w:rsidRDefault="00DA77F0" w:rsidP="001142FB">
      <w:pPr>
        <w:pStyle w:val="Heading2"/>
      </w:pPr>
      <w:bookmarkStart w:id="298" w:name="_Toc456792887"/>
      <w:r>
        <w:t>Basic Settings for Component Generation</w:t>
      </w:r>
      <w:bookmarkEnd w:id="298"/>
    </w:p>
    <w:p w14:paraId="63430BF0" w14:textId="77777777" w:rsidR="00FC44C6" w:rsidRDefault="00DA77F0" w:rsidP="001142FB">
      <w:r>
        <w:t>To generate components from a selected volume channel, you may choose either the basic or advanced settings</w:t>
      </w:r>
      <w:r w:rsidR="00B2033F">
        <w:t xml:space="preserve"> (</w:t>
      </w:r>
      <w:r w:rsidR="00B2033F">
        <w:fldChar w:fldCharType="begin"/>
      </w:r>
      <w:r w:rsidR="00B2033F">
        <w:instrText xml:space="preserve"> REF _Ref406679885 \h </w:instrText>
      </w:r>
      <w:r w:rsidR="00B2033F">
        <w:fldChar w:fldCharType="separate"/>
      </w:r>
      <w:r w:rsidR="00CC0C43">
        <w:t xml:space="preserve">Figure </w:t>
      </w:r>
      <w:r w:rsidR="00CC0C43">
        <w:rPr>
          <w:noProof/>
        </w:rPr>
        <w:t>17</w:t>
      </w:r>
      <w:r w:rsidR="00CC0C43">
        <w:noBreakHyphen/>
      </w:r>
      <w:r w:rsidR="00CC0C43">
        <w:rPr>
          <w:noProof/>
        </w:rPr>
        <w:t>1</w:t>
      </w:r>
      <w:r w:rsidR="00B2033F">
        <w:fldChar w:fldCharType="end"/>
      </w:r>
      <w:r w:rsidR="00B2033F">
        <w:t>)</w:t>
      </w:r>
      <w:r>
        <w:t xml:space="preserve">. Both are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Vol. 32, No. 3, 2013)</w:t>
      </w:r>
      <w:r>
        <w:t xml:space="preserve">, although the basic settings are considerably easier to adjust. These settings are available for </w:t>
      </w:r>
      <w:r w:rsidR="00B2033F">
        <w:t>the basic component generation.</w:t>
      </w:r>
    </w:p>
    <w:p w14:paraId="170E97A1" w14:textId="1E2DF113" w:rsidR="00572ED7" w:rsidRDefault="00572ED7" w:rsidP="001142FB">
      <w:r w:rsidRPr="00572ED7">
        <w:rPr>
          <w:b/>
        </w:rPr>
        <w:lastRenderedPageBreak/>
        <w:t>Iterations.</w:t>
      </w:r>
      <w:r>
        <w:t xml:space="preserve"> The number of passes the Synthetic </w:t>
      </w:r>
      <w:proofErr w:type="spellStart"/>
      <w:r>
        <w:t>Brainbow</w:t>
      </w:r>
      <w:proofErr w:type="spellEnd"/>
      <w:r>
        <w:t xml:space="preserve">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FC44C6">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379BEB36"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386152E" w14:textId="5675F139" w:rsidR="00FC44C6" w:rsidRDefault="00FC44C6" w:rsidP="001142FB">
      <w:r w:rsidRPr="00FC44C6">
        <w:rPr>
          <w:b/>
        </w:rPr>
        <w:t>Enable Size Limiter.</w:t>
      </w:r>
      <w:r>
        <w:t xml:space="preserve"> If this option is enabled, components cannot grow larger than the size specified in the size setting.</w:t>
      </w:r>
    </w:p>
    <w:p w14:paraId="49E0F724" w14:textId="4E174E47" w:rsidR="00FC44C6" w:rsidRDefault="00FC44C6" w:rsidP="001142FB">
      <w:r w:rsidRPr="00FC44C6">
        <w:rPr>
          <w:b/>
        </w:rPr>
        <w:t>Size.</w:t>
      </w:r>
      <w:r>
        <w:t xml:space="preserve"> The size limit of components. Notice that the size value of each component is checked after each iteration. Therefore, a component may grow larger than the size limit but stop growing in the next iteration. Use this number as an approximation only.</w:t>
      </w:r>
    </w:p>
    <w:p w14:paraId="3B654885" w14:textId="0ED6791C" w:rsidR="00572ED7" w:rsidRDefault="00572ED7" w:rsidP="001142FB">
      <w:r>
        <w:t>Set the settings and then click “Generate” to generate components. A progress bar indicates the</w:t>
      </w:r>
      <w:r w:rsidR="009F4C48">
        <w:t xml:space="preserve"> calculation progress. To visualize the components, enable 4D script in the setting dialog (</w:t>
      </w:r>
      <w:r w:rsidR="009F4C48">
        <w:fldChar w:fldCharType="begin"/>
      </w:r>
      <w:r w:rsidR="009F4C48">
        <w:instrText xml:space="preserve"> REF _Ref448329293 \r \h </w:instrText>
      </w:r>
      <w:r w:rsidR="009F4C48">
        <w:fldChar w:fldCharType="separate"/>
      </w:r>
      <w:r w:rsidR="00CC0C43">
        <w:t>Chapter 22</w:t>
      </w:r>
      <w:r w:rsidR="009F4C48">
        <w:fldChar w:fldCharType="end"/>
      </w:r>
      <w:r w:rsidR="009F4C48">
        <w:t xml:space="preserve">). You can apply additional iterations with the same or different settings by clicking the “Refine” button. Use a small iteration number and refine repeatedly to see how the Synthetic </w:t>
      </w:r>
      <w:proofErr w:type="spellStart"/>
      <w:r w:rsidR="009F4C48">
        <w:t>Brainbow</w:t>
      </w:r>
      <w:proofErr w:type="spellEnd"/>
      <w:r w:rsidR="009F4C48">
        <w:t xml:space="preserve"> algorithm generates the components.</w:t>
      </w:r>
    </w:p>
    <w:p w14:paraId="098D5A86" w14:textId="34D2C690" w:rsidR="009F4C48" w:rsidRDefault="009F4C48" w:rsidP="009F4C48">
      <w:pPr>
        <w:pStyle w:val="Heading2"/>
      </w:pPr>
      <w:bookmarkStart w:id="299" w:name="_Toc456792888"/>
      <w:r>
        <w:t>Advanced Settings for Component Generation</w:t>
      </w:r>
      <w:bookmarkEnd w:id="299"/>
    </w:p>
    <w:p w14:paraId="225F15C4" w14:textId="74F131A7" w:rsidR="009F4C48" w:rsidRDefault="00AA0655" w:rsidP="00273CFE">
      <w:pPr>
        <w:spacing w:after="120"/>
      </w:pPr>
      <w:r>
        <w:t xml:space="preserve">The advanced settings provide more parameters to adjust for the Synthetic </w:t>
      </w:r>
      <w:proofErr w:type="spellStart"/>
      <w:r>
        <w:t>Brainbow</w:t>
      </w:r>
      <w:proofErr w:type="spellEnd"/>
      <w:r>
        <w:t xml:space="preserve"> algorithm. You can load and save the settings i</w:t>
      </w:r>
      <w:r w:rsidR="00273CFE">
        <w:t>n a file, which can be understoo</w:t>
      </w:r>
      <w:r>
        <w:t xml:space="preserve">d by the </w:t>
      </w:r>
      <w:r w:rsidR="00273CFE">
        <w:t xml:space="preserve">external executable cl_synthetic_brainbows.exe. When you switch to the advanced setting page, it contains four steps to complete the entire Synthetic </w:t>
      </w:r>
      <w:proofErr w:type="spellStart"/>
      <w:r w:rsidR="00273CFE">
        <w:t>Brainbow</w:t>
      </w:r>
      <w:proofErr w:type="spellEnd"/>
      <w:r w:rsidR="00273CFE">
        <w:t xml:space="preserve"> calculations (</w:t>
      </w:r>
      <w:r w:rsidR="00273CFE">
        <w:fldChar w:fldCharType="begin"/>
      </w:r>
      <w:r w:rsidR="00273CFE">
        <w:instrText xml:space="preserve"> REF _Ref448761054 \h </w:instrText>
      </w:r>
      <w:r w:rsidR="00273CFE">
        <w:fldChar w:fldCharType="separate"/>
      </w:r>
      <w:r w:rsidR="00CC0C43">
        <w:t xml:space="preserve">Figure </w:t>
      </w:r>
      <w:r w:rsidR="00CC0C43">
        <w:rPr>
          <w:noProof/>
        </w:rPr>
        <w:t>17</w:t>
      </w:r>
      <w:r w:rsidR="00CC0C43">
        <w:noBreakHyphen/>
      </w:r>
      <w:r w:rsidR="00CC0C43">
        <w:rPr>
          <w:noProof/>
        </w:rPr>
        <w:t>2</w:t>
      </w:r>
      <w:r w:rsidR="00273CFE">
        <w:fldChar w:fldCharType="end"/>
      </w:r>
      <w:r w:rsidR="00273CFE">
        <w:t>).</w:t>
      </w:r>
    </w:p>
    <w:p w14:paraId="6AC059F5" w14:textId="3A301C6F" w:rsidR="00273CFE" w:rsidRDefault="00273CFE" w:rsidP="00273CFE">
      <w:pPr>
        <w:spacing w:after="120"/>
        <w:jc w:val="center"/>
      </w:pPr>
      <w:r>
        <w:rPr>
          <w:noProof/>
          <w:lang w:eastAsia="en-US"/>
        </w:rPr>
        <w:lastRenderedPageBreak/>
        <w:drawing>
          <wp:inline distT="0" distB="0" distL="0" distR="0" wp14:anchorId="45453739" wp14:editId="6993BED0">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39">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08943E8B" w14:textId="74AAA40D" w:rsidR="00273CFE" w:rsidRDefault="00273CFE" w:rsidP="00273CFE">
      <w:pPr>
        <w:pStyle w:val="Caption"/>
        <w:jc w:val="center"/>
      </w:pPr>
      <w:bookmarkStart w:id="300" w:name="_Ref448761054"/>
      <w:bookmarkStart w:id="301" w:name="_Toc456792952"/>
      <w:r>
        <w:t xml:space="preserve">Figure </w:t>
      </w:r>
      <w:fldSimple w:instr=" STYLEREF 1 \s ">
        <w:r w:rsidR="00CC0C43">
          <w:rPr>
            <w:noProof/>
          </w:rPr>
          <w:t>17</w:t>
        </w:r>
      </w:fldSimple>
      <w:r w:rsidR="00033327">
        <w:noBreakHyphen/>
      </w:r>
      <w:fldSimple w:instr=" SEQ Figure \* ARABIC \s 1 ">
        <w:r w:rsidR="00CC0C43">
          <w:rPr>
            <w:noProof/>
          </w:rPr>
          <w:t>2</w:t>
        </w:r>
      </w:fldSimple>
      <w:bookmarkEnd w:id="300"/>
      <w:r>
        <w:t>. The advanced setting tab of the component analyzer dialog.</w:t>
      </w:r>
      <w:bookmarkEnd w:id="301"/>
    </w:p>
    <w:p w14:paraId="2D9BAB26" w14:textId="39621766" w:rsidR="00273CFE" w:rsidRDefault="00273CFE" w:rsidP="001142FB">
      <w:r>
        <w:t xml:space="preserve">Settings for </w:t>
      </w:r>
      <w:r w:rsidRPr="00273CFE">
        <w:t xml:space="preserve">Each </w:t>
      </w:r>
      <w:r>
        <w:t>step are grouped under one collapsible panel. When the panel is collapsed, the corresponding step is not executed. Execute a step by clicking the arrow and expand its panel. The steps are follows.</w:t>
      </w:r>
    </w:p>
    <w:p w14:paraId="7D441EE4" w14:textId="0B4B2485" w:rsidR="00273CFE" w:rsidRPr="00273CFE" w:rsidRDefault="00273CFE" w:rsidP="00273CFE">
      <w:pPr>
        <w:pStyle w:val="Heading3"/>
      </w:pPr>
      <w:r>
        <w:lastRenderedPageBreak/>
        <w:t>Initial Grow</w:t>
      </w:r>
    </w:p>
    <w:p w14:paraId="5414DACE" w14:textId="281760F4" w:rsidR="00273CFE" w:rsidRDefault="00273CFE" w:rsidP="00273CFE">
      <w:pPr>
        <w:jc w:val="center"/>
        <w:rPr>
          <w:b/>
        </w:rPr>
      </w:pPr>
      <w:r>
        <w:rPr>
          <w:b/>
          <w:noProof/>
          <w:lang w:eastAsia="en-US"/>
        </w:rPr>
        <w:drawing>
          <wp:inline distT="0" distB="0" distL="0" distR="0" wp14:anchorId="0A012A98" wp14:editId="2482296C">
            <wp:extent cx="2916936" cy="36576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pm_adv_setting_02.png"/>
                    <pic:cNvPicPr/>
                  </pic:nvPicPr>
                  <pic:blipFill>
                    <a:blip r:embed="rId140">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r w:rsidR="009B07C5">
        <w:rPr>
          <w:b/>
          <w:noProof/>
          <w:lang w:eastAsia="en-US"/>
        </w:rPr>
        <w:drawing>
          <wp:inline distT="0" distB="0" distL="0" distR="0" wp14:anchorId="23EF2FF5" wp14:editId="307BE828">
            <wp:extent cx="2916936" cy="3657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opm_adv_setting_03.png"/>
                    <pic:cNvPicPr/>
                  </pic:nvPicPr>
                  <pic:blipFill>
                    <a:blip r:embed="rId141">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p>
    <w:p w14:paraId="5393A2D9" w14:textId="5448752C" w:rsidR="00273CFE" w:rsidRDefault="00273CFE" w:rsidP="00273CFE">
      <w:pPr>
        <w:pStyle w:val="Caption"/>
        <w:jc w:val="center"/>
        <w:rPr>
          <w:b/>
        </w:rPr>
      </w:pPr>
      <w:bookmarkStart w:id="302" w:name="_Toc456792953"/>
      <w:r>
        <w:t xml:space="preserve">Figure </w:t>
      </w:r>
      <w:fldSimple w:instr=" STYLEREF 1 \s ">
        <w:r w:rsidR="00CC0C43">
          <w:rPr>
            <w:noProof/>
          </w:rPr>
          <w:t>17</w:t>
        </w:r>
      </w:fldSimple>
      <w:r w:rsidR="00033327">
        <w:noBreakHyphen/>
      </w:r>
      <w:fldSimple w:instr=" SEQ Figure \* ARABIC \s 1 ">
        <w:r w:rsidR="00CC0C43">
          <w:rPr>
            <w:noProof/>
          </w:rPr>
          <w:t>3</w:t>
        </w:r>
      </w:fldSimple>
      <w:r>
        <w:t>. Setting for initial grow.</w:t>
      </w:r>
      <w:bookmarkEnd w:id="302"/>
    </w:p>
    <w:p w14:paraId="3F0033E6" w14:textId="7D3C3509" w:rsidR="00273CFE" w:rsidRDefault="009B07C5" w:rsidP="001142FB">
      <w:r w:rsidRPr="009B07C5">
        <w:t>The</w:t>
      </w:r>
      <w:r>
        <w:t xml:space="preserve"> initial grow uses four constrains to control the component merging process. The settings in the initial grow panel are:</w:t>
      </w:r>
    </w:p>
    <w:p w14:paraId="71D46BE5" w14:textId="039634FD" w:rsidR="009B07C5" w:rsidRDefault="009B07C5" w:rsidP="001142FB">
      <w:r w:rsidRPr="005F29A0">
        <w:rPr>
          <w:b/>
        </w:rPr>
        <w:t>Enable.</w:t>
      </w:r>
      <w:r>
        <w:t xml:space="preserve"> You can disable initial grow even if the panel is expanded. When the panel is collapsed, it is always disabled.</w:t>
      </w:r>
    </w:p>
    <w:p w14:paraId="0C8C75F7" w14:textId="4FE06A20" w:rsidR="009B07C5" w:rsidRDefault="009B07C5" w:rsidP="001142FB">
      <w:r w:rsidRPr="005F29A0">
        <w:rPr>
          <w:b/>
        </w:rPr>
        <w:t>Parameter Transition.</w:t>
      </w:r>
      <w:r>
        <w:t xml:space="preserve"> The set of parameters below can change linearly over iterations. When this option is checked, a second set of parameters become available. The first set of parameters are used at the beginning of the iterations; the second set of parameters are used at the end of the iterations; parameters are linearly interpolated and applied to </w:t>
      </w:r>
      <w:r w:rsidR="00BA2C21">
        <w:t>iterations in-between.</w:t>
      </w:r>
    </w:p>
    <w:p w14:paraId="380917BC" w14:textId="323A5E15" w:rsidR="00BA2C21" w:rsidRDefault="00BA2C21" w:rsidP="001142FB">
      <w:r w:rsidRPr="005F29A0">
        <w:rPr>
          <w:b/>
        </w:rPr>
        <w:t>Iterations.</w:t>
      </w:r>
      <w:r>
        <w:t xml:space="preserve"> The number of passes the Synthetic </w:t>
      </w:r>
      <w:proofErr w:type="spellStart"/>
      <w:r>
        <w:t>Brainbow</w:t>
      </w:r>
      <w:proofErr w:type="spellEnd"/>
      <w:r>
        <w:t xml:space="preserve"> algorithm is applied. More iterations allow more components to merge.</w:t>
      </w:r>
    </w:p>
    <w:p w14:paraId="07CBD86C" w14:textId="258849DC" w:rsidR="00BA2C21" w:rsidRDefault="00BA2C21" w:rsidP="001142FB">
      <w:r w:rsidRPr="005F29A0">
        <w:rPr>
          <w:b/>
        </w:rPr>
        <w:t>Translation.</w:t>
      </w:r>
      <w:r>
        <w:t xml:space="preserve"> A threshold value for intensity, voxels with intensity values above which are merging with their neighbors at the highest speed. Voxels with lower intensity values are merged slower according to a Gaussian distribution. The following falloff settings determine the distribution.</w:t>
      </w:r>
    </w:p>
    <w:p w14:paraId="2FD8A6EB" w14:textId="0BB7BCF7" w:rsidR="00BA2C21" w:rsidRDefault="00BA2C21" w:rsidP="001142FB">
      <w:r w:rsidRPr="005F29A0">
        <w:rPr>
          <w:b/>
        </w:rPr>
        <w:t>Scalar Falloff.</w:t>
      </w:r>
      <w:r>
        <w:t xml:space="preserve"> The falloff parameter of the Gaussian distribution on scalar intensity values. A lower value is for a narrower distribution. Merging speed decreases rapidly when the intensity value of a voxel falls below the threshold determined by the Translation setting.</w:t>
      </w:r>
    </w:p>
    <w:p w14:paraId="42A5090C" w14:textId="79AD81D0" w:rsidR="00BA2C21" w:rsidRDefault="00BA2C21" w:rsidP="001142FB">
      <w:r w:rsidRPr="005F29A0">
        <w:rPr>
          <w:b/>
        </w:rPr>
        <w:t>Grad Falloff.</w:t>
      </w:r>
      <w:r>
        <w:t xml:space="preserve"> The falloff parameter of the Gaussian distribution on gradient magnitude of intensity values. High gradient magnitude usually means boundary, where component merging slows down.</w:t>
      </w:r>
    </w:p>
    <w:p w14:paraId="22D8FEA3" w14:textId="78BD4861" w:rsidR="00BA2C21" w:rsidRDefault="005F29A0" w:rsidP="001142FB">
      <w:proofErr w:type="spellStart"/>
      <w:r w:rsidRPr="005F29A0">
        <w:rPr>
          <w:b/>
        </w:rPr>
        <w:lastRenderedPageBreak/>
        <w:t>Var</w:t>
      </w:r>
      <w:proofErr w:type="spellEnd"/>
      <w:r w:rsidRPr="005F29A0">
        <w:rPr>
          <w:b/>
        </w:rPr>
        <w:t xml:space="preserve"> Falloff.</w:t>
      </w:r>
      <w:r>
        <w:t xml:space="preserve"> The falloff parameter of the Gaussian distribution on intensity variance. High variance usually means noise, where component merging slows down.</w:t>
      </w:r>
    </w:p>
    <w:p w14:paraId="45F8E6DB" w14:textId="0C3D7180" w:rsidR="005F29A0" w:rsidRDefault="005F29A0" w:rsidP="001142FB">
      <w:r w:rsidRPr="005F29A0">
        <w:rPr>
          <w:b/>
        </w:rPr>
        <w:t>Angle Falloff.</w:t>
      </w:r>
      <w:r>
        <w:t xml:space="preserve"> The falloff parameter of the Gaussian distribution on the variance of gradient angles. High variance usually means boundary or noise, where component merging slows down.</w:t>
      </w:r>
    </w:p>
    <w:p w14:paraId="4F22FC7F" w14:textId="7710E684" w:rsidR="005F29A0" w:rsidRDefault="005F29A0" w:rsidP="001142FB">
      <w:r>
        <w:t>The end result will be influenced by the combination of all settings. So, change them individually first and then observe the results.</w:t>
      </w:r>
    </w:p>
    <w:p w14:paraId="22176881" w14:textId="7A0DC755" w:rsidR="005F29A0" w:rsidRDefault="005F29A0" w:rsidP="005F29A0">
      <w:pPr>
        <w:pStyle w:val="Heading3"/>
      </w:pPr>
      <w:r>
        <w:t>Sized Grow</w:t>
      </w:r>
    </w:p>
    <w:p w14:paraId="7C62EC3C" w14:textId="7E61BB71" w:rsidR="005F29A0" w:rsidRDefault="005F29A0" w:rsidP="005F29A0">
      <w:pPr>
        <w:jc w:val="center"/>
      </w:pPr>
      <w:r>
        <w:rPr>
          <w:noProof/>
          <w:lang w:eastAsia="en-US"/>
        </w:rPr>
        <w:drawing>
          <wp:inline distT="0" distB="0" distL="0" distR="0" wp14:anchorId="791AEB87" wp14:editId="6EBF366B">
            <wp:extent cx="2907792" cy="3657600"/>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opm_adv_setting_04.png"/>
                    <pic:cNvPicPr/>
                  </pic:nvPicPr>
                  <pic:blipFill>
                    <a:blip r:embed="rId142">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r>
        <w:rPr>
          <w:noProof/>
          <w:lang w:eastAsia="en-US"/>
        </w:rPr>
        <w:drawing>
          <wp:inline distT="0" distB="0" distL="0" distR="0" wp14:anchorId="1622AAFA" wp14:editId="55C8640A">
            <wp:extent cx="2907792" cy="3657600"/>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opm_adv_setting_05.png"/>
                    <pic:cNvPicPr/>
                  </pic:nvPicPr>
                  <pic:blipFill>
                    <a:blip r:embed="rId143">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p>
    <w:p w14:paraId="5B07E8A9" w14:textId="68FE96FC" w:rsidR="005F29A0" w:rsidRDefault="005F29A0" w:rsidP="005F29A0">
      <w:pPr>
        <w:pStyle w:val="Caption"/>
        <w:jc w:val="center"/>
      </w:pPr>
      <w:bookmarkStart w:id="303" w:name="_Toc456792954"/>
      <w:r>
        <w:t xml:space="preserve">Figure </w:t>
      </w:r>
      <w:fldSimple w:instr=" STYLEREF 1 \s ">
        <w:r w:rsidR="00CC0C43">
          <w:rPr>
            <w:noProof/>
          </w:rPr>
          <w:t>17</w:t>
        </w:r>
      </w:fldSimple>
      <w:r w:rsidR="00033327">
        <w:noBreakHyphen/>
      </w:r>
      <w:fldSimple w:instr=" SEQ Figure \* ARABIC \s 1 ">
        <w:r w:rsidR="00CC0C43">
          <w:rPr>
            <w:noProof/>
          </w:rPr>
          <w:t>4</w:t>
        </w:r>
      </w:fldSimple>
      <w:r>
        <w:t>. Setting for scaled grow.</w:t>
      </w:r>
      <w:bookmarkEnd w:id="303"/>
    </w:p>
    <w:p w14:paraId="78A13419" w14:textId="739301DE" w:rsidR="005F29A0" w:rsidRDefault="00253C49" w:rsidP="005F29A0">
      <w:r>
        <w:t>The size grow step is similar to the initial grow step, except that it includes a size limiter. Components with voxel counts greater than the size limit will stop merging. Use this feature to better separate small structures such as cells. See the descriptions of the initial grow for the meanings of the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53C49" w14:paraId="39C3E504" w14:textId="77777777" w:rsidTr="00253C4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DF9E1F" w14:textId="77777777" w:rsidR="00253C49" w:rsidRDefault="00253C49" w:rsidP="00253C49">
            <w:pPr>
              <w:pStyle w:val="Icon"/>
            </w:pPr>
            <w:r>
              <w:rPr>
                <w:noProof/>
                <w:lang w:eastAsia="en-US"/>
              </w:rPr>
              <mc:AlternateContent>
                <mc:Choice Requires="wpg">
                  <w:drawing>
                    <wp:inline distT="0" distB="0" distL="0" distR="0" wp14:anchorId="2B358DAA" wp14:editId="408889FA">
                      <wp:extent cx="228600" cy="228600"/>
                      <wp:effectExtent l="0" t="0" r="0" b="0"/>
                      <wp:docPr id="5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21" name="Oval 5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22"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9E31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ZwhAUAAPURAAAOAAAAZHJzL2Uyb0RvYy54bWy8WFtv2zYUfh+w/0DoccBiy9fEqFNkaRMM&#10;SNtgzdDtkaYoS5hEaiQdO/31+0iKEp0Etd0Ny4Ojy/nO5eM5h4d683ZXV+SRK11KsUzSs2FCuGAy&#10;K8V6mfz+cPPzeUK0oSKjlRR8mTxxnby9/PGHN9tmwUeykFXGFYESoRfbZpkUxjSLwUCzgtdUn8mG&#10;C7zMpaqpwa1aDzJFt9BeV4PRcDgbbKXKGiUZ1xpP3/mXyaXTn+ecmU95rrkh1TKBb8b9Kve7sr+D&#10;yzd0sVa0KUrWukG/w4ualgJGO1XvqKFko8oXquqSKallbs6YrAcyz0vGXQyIJh0+i+ZWyU3jYlkv&#10;tuumownUPuPpu9Wyj4/3ipTZMpmOwI+gNRbJ2SXpRUIyrhnYeigbUjIpLF3bZr0A6lY1n5t71T5Y&#10;+zvLwC5Xtf2P2MjOEf3UEc13hjA8HI3OZ0OYY3jVXruFYAVW6wWKFe+/iRsEowPrW+fKtkFK6Z41&#10;/e9Y+1zQhrvF0Db+jrU0sPbpkVZkOko9SU7IMmS50M2dZH9pIuR1QcWaX+kGmYl6ATY8UkpuC04z&#10;uOlUIJhIh73R0EZW2w8ywxrRjZEu476f7443umiUNrdc1sReLBNeVWWjbbR0QR/vtMHqQDpIuZBk&#10;VWY3ZVW5G1uu/LpSBBzAN8a4MD4KBB9LVoJsbTpYlJAW7xbean5HdeHxDuFLsy4N+kNV1svkfGj/&#10;/GNL1HuROayhZeWv4WIl4GkgyyarXqxk9gTilPTFj2aFi0KqrwnZovCXif57QxVPSPWrAPkX6WRi&#10;O4W7mUzntixU/GYVv6GCQdUyMQnxl9fGd5dNo8p14dbYx3qFBctLx2TvVess0tT7+j/k6yjk643i&#10;3DZW5OzoWc6C157DUF1dSV+cz8boDajd6RCL4lcklPY4HUOdq+x0NG8XLMo0tvGZZkkJqYW2mSHJ&#10;7KN11vYgdBuhsfh/gP68rtCUfxqQ8UU6JVvibbjFfyH/5578+Wh+QQrSe/KaBVRhZ2E0nwxnh0zE&#10;gPFRJsDIaSZigPf+YBjjyMYxRMXyR5qYRCbS6WyWHmIqBgwPRjCN1Ls1PqQ+Bnh/Dq31LDJxVAQx&#10;wPt0yMQ8MjE8FEEsfFwEGKi6VDoqghiwvwYoy67waOHbPF2wnWiLEVfoapg2fL9upLZ7c1yZ6AHh&#10;FoWHioRKoGwlHwCjhmJw2CyOA6M6YrBrX0dbRt7H4PFJbiOhY/DkJDDSNQZPTwIjEWPw7CQw0iwG&#10;z08CI4Fi8HkM9qy3+aIw1NhBu3KDNrZEbIUqIatlsrIYDBDU2DQLl3YUaPeLAlOP3y7sy1o+8gfp&#10;xIxNOdvOnBOu27b2e6FKxMKuhb+QDjLhf+MU97L9FoGQglD474U7L16VZZXU3EXZO+ZxrkqdQ6FE&#10;egm2WZXsF/51L4DJOMUuBs7bvbU173dWPJ4PU5fyINTT073xpto63FP9mqGWe2gcOZN+jTwxnQ9e&#10;KHrVh9O9sllw0Jrz2kbVwYL/PtgXPvjHp4XkMc8J6kzvEdoHEtblWRDtiiI6m7h+BA4Z7ELuR5m9&#10;IdedXvtxeLUO3W1Pyo6q0RDs0u7F8KrNU8WtXCV+4zkOavb05KbnZ0bCzG1ldUEz7kfpaZiZob5D&#10;uEicQiudYwjvdKff0u3zqpW3UO5O2B3YbxOdmdcOAx3CWZbCdOC6FFK9Zr3qThK5lw8keWr6Ybob&#10;8XXDbkqcKO6oNvdUYXZEWvy3c7/Y1NcSrQ7bGKy5S9hQpgqXuZL1F3ybuLKnDbwKBwVm0BH3jwoY&#10;whm/unJi+CqAXLsTnxtmlVuW7NnoYfeFqqY9nRnM2h9lOI/2Y7TN007WIoU8eOhwR2Z8W3Ap0X4H&#10;sR8v4nvHd/+15v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eDdnCEBQAA9REAAA4AAAAAAAAAAAAAAAAALgIAAGRycy9lMm9E&#10;b2MueG1sUEsBAi0AFAAGAAgAAAAhAPgMKZnYAAAAAwEAAA8AAAAAAAAAAAAAAAAA3gcAAGRycy9k&#10;b3ducmV2LnhtbFBLBQYAAAAABAAEAPMAAADjCAAAAAA=&#10;">
                      <v:oval id="Oval 5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sIA&#10;AADcAAAADwAAAGRycy9kb3ducmV2LnhtbESP3WoCMRCF7wu+QxihdzWrU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bL6wgAAANwAAAAPAAAAAAAAAAAAAAAAAJgCAABkcnMvZG93&#10;bnJldi54bWxQSwUGAAAAAAQABAD1AAAAhwM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BBMUA&#10;AADcAAAADwAAAGRycy9kb3ducmV2LnhtbESPQUvDQBSE70L/w/IK3uymUYtNuy0iCDkJNkqvz+xL&#10;NjT7Nuxu0+ivdwWhx2FmvmG2+8n2YiQfOscKlosMBHHtdMetgo/q9e4JRIjIGnvHpOCbAux3s5st&#10;Ftpd+J3GQ2xFgnAoUIGJcSikDLUhi2HhBuLkNc5bjEn6VmqPlwS3vcyzbCUtdpwWDA70Yqg+Hc5W&#10;wfHnsxrPvjJvjS/Lh/XXceWbe6Vu59PzBkSkKV7D/+1SK3jM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0E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C1E6E6" w14:textId="1274A0E0" w:rsidR="00253C49" w:rsidRDefault="00253C49" w:rsidP="00253C49">
            <w:pPr>
              <w:pStyle w:val="TipText"/>
              <w:cnfStyle w:val="000000000000" w:firstRow="0" w:lastRow="0" w:firstColumn="0" w:lastColumn="0" w:oddVBand="0" w:evenVBand="0" w:oddHBand="0" w:evenHBand="0" w:firstRowFirstColumn="0" w:firstRowLastColumn="0" w:lastRowFirstColumn="0" w:lastRowLastColumn="0"/>
            </w:pPr>
            <w:r>
              <w:t>You may use initial grow and sized grow jointly to identify components. For example, to identify densely-packed cells, enable both steps, set low falloff values for the initial grow step, and set relatively high falloff values for he sized grow step. Thus, cell centers are merged into components quickly in the initial grow step; the cell boundaries are further merged in the sized grow step. When cell components become larger than the size limit, they stop merging.</w:t>
            </w:r>
          </w:p>
        </w:tc>
      </w:tr>
    </w:tbl>
    <w:p w14:paraId="1A84253F" w14:textId="77777777" w:rsidR="005F29A0" w:rsidRDefault="005F29A0" w:rsidP="005F29A0"/>
    <w:p w14:paraId="5A95A52C" w14:textId="77AADC60" w:rsidR="005F29A0" w:rsidRDefault="001952D0" w:rsidP="001952D0">
      <w:pPr>
        <w:pStyle w:val="Heading3"/>
      </w:pPr>
      <w:r>
        <w:lastRenderedPageBreak/>
        <w:t>Cleanup</w:t>
      </w:r>
    </w:p>
    <w:p w14:paraId="03874691" w14:textId="5F74A201" w:rsidR="001952D0" w:rsidRDefault="001952D0" w:rsidP="001952D0">
      <w:pPr>
        <w:jc w:val="center"/>
      </w:pPr>
      <w:r>
        <w:rPr>
          <w:noProof/>
          <w:lang w:eastAsia="en-US"/>
        </w:rPr>
        <w:drawing>
          <wp:inline distT="0" distB="0" distL="0" distR="0" wp14:anchorId="7A8ED0EA" wp14:editId="679A66CC">
            <wp:extent cx="3264408" cy="4014216"/>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opm_adv_setting_06.png"/>
                    <pic:cNvPicPr/>
                  </pic:nvPicPr>
                  <pic:blipFill>
                    <a:blip r:embed="rId144">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9669526" w14:textId="1747D8F9" w:rsidR="001952D0" w:rsidRDefault="001952D0" w:rsidP="001952D0">
      <w:pPr>
        <w:pStyle w:val="Caption"/>
        <w:jc w:val="center"/>
      </w:pPr>
      <w:bookmarkStart w:id="304" w:name="_Toc456792955"/>
      <w:r>
        <w:t xml:space="preserve">Figure </w:t>
      </w:r>
      <w:fldSimple w:instr=" STYLEREF 1 \s ">
        <w:r w:rsidR="00CC0C43">
          <w:rPr>
            <w:noProof/>
          </w:rPr>
          <w:t>17</w:t>
        </w:r>
      </w:fldSimple>
      <w:r w:rsidR="00033327">
        <w:noBreakHyphen/>
      </w:r>
      <w:fldSimple w:instr=" SEQ Figure \* ARABIC \s 1 ">
        <w:r w:rsidR="00CC0C43">
          <w:rPr>
            <w:noProof/>
          </w:rPr>
          <w:t>5</w:t>
        </w:r>
      </w:fldSimple>
      <w:r>
        <w:t>. Settings for cleanup.</w:t>
      </w:r>
      <w:bookmarkEnd w:id="304"/>
    </w:p>
    <w:p w14:paraId="469FB1AA" w14:textId="69C0E59C" w:rsidR="001952D0" w:rsidRPr="001952D0" w:rsidRDefault="00A17898" w:rsidP="001952D0">
      <w:r>
        <w:t>The cleanup step is a sized grow step without constraints. Use this step to merge small components adjacent to large ones.</w:t>
      </w:r>
    </w:p>
    <w:p w14:paraId="39EE672C" w14:textId="46A7E27C" w:rsidR="005F29A0" w:rsidRDefault="00A17898" w:rsidP="00A17898">
      <w:pPr>
        <w:pStyle w:val="Heading3"/>
      </w:pPr>
      <w:r>
        <w:lastRenderedPageBreak/>
        <w:t>Match Slices</w:t>
      </w:r>
    </w:p>
    <w:p w14:paraId="7CBF0175" w14:textId="149B3A12" w:rsidR="00A17898" w:rsidRDefault="00A17898" w:rsidP="00A17898">
      <w:pPr>
        <w:jc w:val="center"/>
      </w:pPr>
      <w:r>
        <w:rPr>
          <w:noProof/>
          <w:lang w:eastAsia="en-US"/>
        </w:rPr>
        <w:drawing>
          <wp:inline distT="0" distB="0" distL="0" distR="0" wp14:anchorId="220F789E" wp14:editId="3FC5A0EA">
            <wp:extent cx="3264408" cy="4014216"/>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pm_adv_setting_07.png"/>
                    <pic:cNvPicPr/>
                  </pic:nvPicPr>
                  <pic:blipFill>
                    <a:blip r:embed="rId145">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39890EB" w14:textId="05A668BE" w:rsidR="00A17898" w:rsidRDefault="00A17898" w:rsidP="00A17898">
      <w:pPr>
        <w:pStyle w:val="Caption"/>
        <w:jc w:val="center"/>
      </w:pPr>
      <w:bookmarkStart w:id="305" w:name="_Toc456792956"/>
      <w:r>
        <w:t xml:space="preserve">Figure </w:t>
      </w:r>
      <w:fldSimple w:instr=" STYLEREF 1 \s ">
        <w:r w:rsidR="00CC0C43">
          <w:rPr>
            <w:noProof/>
          </w:rPr>
          <w:t>17</w:t>
        </w:r>
      </w:fldSimple>
      <w:r w:rsidR="00033327">
        <w:noBreakHyphen/>
      </w:r>
      <w:fldSimple w:instr=" SEQ Figure \* ARABIC \s 1 ">
        <w:r w:rsidR="00CC0C43">
          <w:rPr>
            <w:noProof/>
          </w:rPr>
          <w:t>6</w:t>
        </w:r>
      </w:fldSimple>
      <w:r>
        <w:t>. Settings for the match slices step.</w:t>
      </w:r>
      <w:bookmarkEnd w:id="305"/>
    </w:p>
    <w:p w14:paraId="31A887FD" w14:textId="56D7DDFE" w:rsidR="00A17898" w:rsidRDefault="00833EA3" w:rsidP="00A17898">
      <w:r>
        <w:t>The match slices step merges components from two adjacent Z slices. The settings are:</w:t>
      </w:r>
    </w:p>
    <w:p w14:paraId="0038DFF0" w14:textId="77777777" w:rsidR="00833EA3" w:rsidRDefault="00833EA3" w:rsidP="00833EA3">
      <w:r w:rsidRPr="005F29A0">
        <w:rPr>
          <w:b/>
        </w:rPr>
        <w:t>Enable.</w:t>
      </w:r>
      <w:r>
        <w:t xml:space="preserve"> You can disable initial grow even if the panel is expanded. When the panel is collapsed, it is always disabled.</w:t>
      </w:r>
    </w:p>
    <w:p w14:paraId="156ECDBF" w14:textId="0EADFBF0" w:rsidR="00833EA3" w:rsidRDefault="00833EA3" w:rsidP="00A17898">
      <w:r w:rsidRPr="00833EA3">
        <w:rPr>
          <w:b/>
        </w:rPr>
        <w:t>Bidirectional.</w:t>
      </w:r>
      <w:r>
        <w:t xml:space="preserve"> When enabled, it matches slices from positive and negative Z directions.</w:t>
      </w:r>
    </w:p>
    <w:p w14:paraId="5E200D60" w14:textId="331D0101" w:rsidR="00833EA3" w:rsidRDefault="00833EA3" w:rsidP="00A17898">
      <w:r w:rsidRPr="00833EA3">
        <w:rPr>
          <w:b/>
        </w:rPr>
        <w:t>Size Threshold.</w:t>
      </w:r>
      <w:r>
        <w:t xml:space="preserve"> Only components with greater sizes than this threshold are calculated and merged.</w:t>
      </w:r>
    </w:p>
    <w:p w14:paraId="27676488" w14:textId="75DE124B" w:rsidR="00833EA3" w:rsidRDefault="00833EA3" w:rsidP="00A17898">
      <w:r w:rsidRPr="00833EA3">
        <w:rPr>
          <w:b/>
        </w:rPr>
        <w:t>Size Ratio.</w:t>
      </w:r>
      <w:r>
        <w:t xml:space="preserve"> Only two components with an overlap greater than this threshold are calculated and merged.</w:t>
      </w:r>
    </w:p>
    <w:p w14:paraId="722FE97B" w14:textId="3BD061CF" w:rsidR="00833EA3" w:rsidRDefault="00833EA3" w:rsidP="00A17898">
      <w:proofErr w:type="spellStart"/>
      <w:r w:rsidRPr="00833EA3">
        <w:rPr>
          <w:b/>
        </w:rPr>
        <w:t>Dist</w:t>
      </w:r>
      <w:proofErr w:type="spellEnd"/>
      <w:r w:rsidRPr="00833EA3">
        <w:rPr>
          <w:b/>
        </w:rPr>
        <w:t xml:space="preserve"> </w:t>
      </w:r>
      <w:proofErr w:type="spellStart"/>
      <w:r w:rsidRPr="00833EA3">
        <w:rPr>
          <w:b/>
        </w:rPr>
        <w:t>Threhsold</w:t>
      </w:r>
      <w:proofErr w:type="spellEnd"/>
      <w:r w:rsidRPr="00833EA3">
        <w:rPr>
          <w:b/>
        </w:rPr>
        <w:t>.</w:t>
      </w:r>
      <w:r>
        <w:t xml:space="preserve"> Only two components with a distance between their centroids less than this threshold are calculated and merged.</w:t>
      </w:r>
    </w:p>
    <w:p w14:paraId="63684047" w14:textId="28805B65" w:rsidR="00A17898" w:rsidRDefault="00833EA3" w:rsidP="00A17898">
      <w:proofErr w:type="spellStart"/>
      <w:r w:rsidRPr="00833EA3">
        <w:rPr>
          <w:b/>
        </w:rPr>
        <w:t>Ang</w:t>
      </w:r>
      <w:proofErr w:type="spellEnd"/>
      <w:r w:rsidRPr="00833EA3">
        <w:rPr>
          <w:b/>
        </w:rPr>
        <w:t xml:space="preserve"> Threshold.</w:t>
      </w:r>
      <w:r>
        <w:t xml:space="preserve"> Only two components with an angle formed by their centroids and the centroid of their overlap less than this threshold are calculated and merged.</w:t>
      </w:r>
    </w:p>
    <w:p w14:paraId="10BB714E" w14:textId="77777777" w:rsidR="00833EA3" w:rsidRDefault="00833EA3" w:rsidP="00833EA3">
      <w:r>
        <w:t>Set the settings and then click “Generate” to generate components. A progress bar indicates the calculation progress. To visualize the components, enable 4D script in the setting dialog (</w:t>
      </w:r>
      <w:r>
        <w:fldChar w:fldCharType="begin"/>
      </w:r>
      <w:r>
        <w:instrText xml:space="preserve"> REF _Ref448329293 \r \h </w:instrText>
      </w:r>
      <w:r>
        <w:fldChar w:fldCharType="separate"/>
      </w:r>
      <w:r w:rsidR="00CC0C43">
        <w:t>Chapter 22</w:t>
      </w:r>
      <w:r>
        <w:fldChar w:fldCharType="end"/>
      </w:r>
      <w:r>
        <w:t xml:space="preserve">). You can apply additional iterations with the same </w:t>
      </w:r>
      <w:r>
        <w:lastRenderedPageBreak/>
        <w:t xml:space="preserve">or different settings by clicking the “Refine” button. Use a small iteration number and refine repeatedly to see how the Synthetic </w:t>
      </w:r>
      <w:proofErr w:type="spellStart"/>
      <w:r>
        <w:t>Brainbow</w:t>
      </w:r>
      <w:proofErr w:type="spellEnd"/>
      <w:r>
        <w:t xml:space="preserve"> algorithm generates the components.</w:t>
      </w:r>
    </w:p>
    <w:p w14:paraId="634EE3CC" w14:textId="1CAEA75E" w:rsidR="00A17898" w:rsidRDefault="00833EA3" w:rsidP="00A17898">
      <w:r>
        <w:t>For a time sequence, you can apply</w:t>
      </w:r>
      <w:r w:rsidR="00122B05">
        <w:t xml:space="preserve"> settings at different time points and observe the results. When you are satisfied with the results, save the settings to a text file. You can use the included external executable cl-Synthetic_brainbows.exe to process the entire time sequence. It reads the settings automatically from the text file. See </w:t>
      </w:r>
      <w:r w:rsidR="00122B05">
        <w:fldChar w:fldCharType="begin"/>
      </w:r>
      <w:r w:rsidR="00122B05">
        <w:instrText xml:space="preserve"> REF _Ref448829434 \r \h </w:instrText>
      </w:r>
      <w:r w:rsidR="00122B05">
        <w:fldChar w:fldCharType="separate"/>
      </w:r>
      <w:r w:rsidR="00CC0C43">
        <w:t>Chapter 12</w:t>
      </w:r>
      <w:r w:rsidR="00122B05">
        <w:fldChar w:fldCharType="end"/>
      </w:r>
      <w:r w:rsidR="00122B05">
        <w:t xml:space="preserve"> for more details on running a 4D script to execute external executables.</w:t>
      </w:r>
    </w:p>
    <w:p w14:paraId="698DF670" w14:textId="735792D1" w:rsidR="00A17898" w:rsidRDefault="00122B05" w:rsidP="00122B05">
      <w:pPr>
        <w:pStyle w:val="Heading2"/>
      </w:pPr>
      <w:bookmarkStart w:id="306" w:name="_Toc456792889"/>
      <w:r>
        <w:t>Component Analysis</w:t>
      </w:r>
      <w:bookmarkEnd w:id="306"/>
    </w:p>
    <w:p w14:paraId="5AE9D5D1" w14:textId="3B04A450" w:rsidR="00A17898" w:rsidRDefault="00122B05" w:rsidP="00A17898">
      <w:r>
        <w:t>To analyze generated components, click the third tab to show the panel for analysis.</w:t>
      </w:r>
    </w:p>
    <w:p w14:paraId="32D1F083" w14:textId="41B94CD0" w:rsidR="00122B05" w:rsidRDefault="00122B05" w:rsidP="00122B05">
      <w:pPr>
        <w:jc w:val="center"/>
      </w:pPr>
      <w:r>
        <w:rPr>
          <w:noProof/>
          <w:lang w:eastAsia="en-US"/>
        </w:rPr>
        <w:drawing>
          <wp:inline distT="0" distB="0" distL="0" distR="0" wp14:anchorId="7CC4AFA2" wp14:editId="0D8C5CE6">
            <wp:extent cx="3264408" cy="4014216"/>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46">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5CD4AD95" w14:textId="19DB463E" w:rsidR="00122B05" w:rsidRDefault="00122B05" w:rsidP="00122B05">
      <w:pPr>
        <w:pStyle w:val="Caption"/>
        <w:jc w:val="center"/>
      </w:pPr>
      <w:bookmarkStart w:id="307" w:name="_Toc456792957"/>
      <w:r>
        <w:t xml:space="preserve">Figure </w:t>
      </w:r>
      <w:fldSimple w:instr=" STYLEREF 1 \s ">
        <w:r w:rsidR="00CC0C43">
          <w:rPr>
            <w:noProof/>
          </w:rPr>
          <w:t>17</w:t>
        </w:r>
      </w:fldSimple>
      <w:r w:rsidR="00033327">
        <w:noBreakHyphen/>
      </w:r>
      <w:fldSimple w:instr=" SEQ Figure \* ARABIC \s 1 ">
        <w:r w:rsidR="00CC0C43">
          <w:rPr>
            <w:noProof/>
          </w:rPr>
          <w:t>7</w:t>
        </w:r>
      </w:fldSimple>
      <w:r>
        <w:t>. Component analysis tools.</w:t>
      </w:r>
      <w:bookmarkEnd w:id="307"/>
    </w:p>
    <w:p w14:paraId="0C6F71B7" w14:textId="238B5170" w:rsidR="00A17898" w:rsidRDefault="00CC77C3" w:rsidP="00A17898">
      <w:r>
        <w:t>You can analyze an entire data set, or just the selected part.</w:t>
      </w:r>
    </w:p>
    <w:p w14:paraId="312640A9" w14:textId="3D5E0CDB" w:rsidR="00CC77C3" w:rsidRDefault="00CC77C3" w:rsidP="00A17898">
      <w:r w:rsidRPr="00CC77C3">
        <w:rPr>
          <w:b/>
        </w:rPr>
        <w:t>Analyze.</w:t>
      </w:r>
      <w:r>
        <w:t xml:space="preserve"> Analyze all components of an entire data set. The analysis results are printed in the Output panel.</w:t>
      </w:r>
    </w:p>
    <w:p w14:paraId="1E4AF9CE" w14:textId="619EEBCF" w:rsidR="00CC77C3" w:rsidRDefault="00CC77C3" w:rsidP="00A17898">
      <w:proofErr w:type="spellStart"/>
      <w:r w:rsidRPr="00CC77C3">
        <w:rPr>
          <w:b/>
        </w:rPr>
        <w:t>Anlyz</w:t>
      </w:r>
      <w:proofErr w:type="spellEnd"/>
      <w:r w:rsidRPr="00CC77C3">
        <w:rPr>
          <w:b/>
        </w:rPr>
        <w:t>. Sel.</w:t>
      </w:r>
      <w:r>
        <w:t xml:space="preserve"> Only analyze the selected part of a data set. The analysis results are printed in the output panel.</w:t>
      </w:r>
    </w:p>
    <w:p w14:paraId="22062AA6" w14:textId="7FF10633" w:rsidR="00CC77C3" w:rsidRDefault="00CC77C3" w:rsidP="00CC77C3">
      <w:pPr>
        <w:pStyle w:val="Heading3"/>
      </w:pPr>
      <w:r>
        <w:lastRenderedPageBreak/>
        <w:t>Selection Tools</w:t>
      </w:r>
    </w:p>
    <w:p w14:paraId="0CC51631" w14:textId="3CDC2965"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7FB6C0D5" w:rsidR="00CC77C3" w:rsidRDefault="004771F9" w:rsidP="00A17898">
      <w:r w:rsidRPr="000D206B">
        <w:rPr>
          <w:b/>
        </w:rPr>
        <w:t>ID input box.</w:t>
      </w:r>
      <w:r>
        <w:t xml:space="preserve"> You can type the ID of a component and then select it. It also shows the color of the ID as you type.</w:t>
      </w: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77777777" w:rsidR="004771F9" w:rsidRDefault="004771F9" w:rsidP="004771F9">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77777777" w:rsidR="001B5AA3" w:rsidRDefault="001B5AA3" w:rsidP="001B5AA3">
      <w:r w:rsidRPr="00F30475">
        <w:rPr>
          <w:b/>
        </w:rPr>
        <w:t>Clear.</w:t>
      </w:r>
      <w:r>
        <w:t xml:space="preserve"> Clear the selection of all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mc:AlternateContent>
                <mc:Choice Requires="wpg">
                  <w:drawing>
                    <wp:inline distT="0" distB="0" distL="0" distR="0" wp14:anchorId="289E7284" wp14:editId="619BF144">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0276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1142FB">
      <w:r>
        <w:lastRenderedPageBreak/>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9D0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4DDACC25" w:rsidR="00DA77F0" w:rsidRDefault="00DA77F0" w:rsidP="001142FB"/>
    <w:p w14:paraId="5DD682B4" w14:textId="77777777" w:rsidR="00DA77F0" w:rsidRDefault="00DA77F0">
      <w:r>
        <w:br w:type="page"/>
      </w:r>
    </w:p>
    <w:p w14:paraId="3ECCB223" w14:textId="0B686A1C" w:rsidR="00304412" w:rsidRDefault="00DA77F0" w:rsidP="00DA77F0">
      <w:pPr>
        <w:pStyle w:val="Heading1"/>
      </w:pPr>
      <w:bookmarkStart w:id="308" w:name="_Ref448759807"/>
      <w:bookmarkStart w:id="309" w:name="_Toc456792890"/>
      <w:r>
        <w:lastRenderedPageBreak/>
        <w:t>Processing and Analyzing Volumes</w:t>
      </w:r>
      <w:bookmarkEnd w:id="308"/>
      <w:bookmarkEnd w:id="309"/>
    </w:p>
    <w:p w14:paraId="59BE24B5" w14:textId="681176A8" w:rsidR="00721499" w:rsidRDefault="00721499" w:rsidP="00721499">
      <w:bookmarkStart w:id="310" w:name="_Ref406747816"/>
      <w:bookmarkStart w:id="311" w:name="_Toc406755687"/>
      <w:bookmarkStart w:id="312" w:name="_Toc406770760"/>
      <w:r>
        <w:t>The Component Analyzer (</w:t>
      </w:r>
      <w:r>
        <w:fldChar w:fldCharType="begin"/>
      </w:r>
      <w:r>
        <w:instrText xml:space="preserve"> REF _Ref406746597 \r \h </w:instrText>
      </w:r>
      <w:r>
        <w:fldChar w:fldCharType="separate"/>
      </w:r>
      <w:r w:rsidR="00CC0C43">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CC0C43">
        <w:t xml:space="preserve">Figure </w:t>
      </w:r>
      <w:r w:rsidR="00CC0C43">
        <w:rPr>
          <w:noProof/>
        </w:rPr>
        <w:t>18</w:t>
      </w:r>
      <w:r w:rsidR="00CC0C43">
        <w:noBreakHyphen/>
      </w:r>
      <w:r w:rsidR="00CC0C43">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76063EED">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47">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7B1590">
      <w:pPr>
        <w:pStyle w:val="Caption"/>
        <w:jc w:val="center"/>
      </w:pPr>
      <w:bookmarkStart w:id="313" w:name="_Ref448841250"/>
      <w:bookmarkStart w:id="314" w:name="_Toc456792958"/>
      <w:r>
        <w:t xml:space="preserve">Figure </w:t>
      </w:r>
      <w:fldSimple w:instr=" STYLEREF 1 \s ">
        <w:r w:rsidR="00CC0C43">
          <w:rPr>
            <w:noProof/>
          </w:rPr>
          <w:t>18</w:t>
        </w:r>
      </w:fldSimple>
      <w:r w:rsidR="00033327">
        <w:noBreakHyphen/>
      </w:r>
      <w:fldSimple w:instr=" SEQ Figure \* ARABIC \s 1 ">
        <w:r w:rsidR="00CC0C43">
          <w:rPr>
            <w:noProof/>
          </w:rPr>
          <w:t>1</w:t>
        </w:r>
      </w:fldSimple>
      <w:bookmarkEnd w:id="313"/>
      <w:r>
        <w:t>. Access the additional processing and analyzing functions from the drop-down menu of the main tool bar</w:t>
      </w:r>
      <w:bookmarkEnd w:id="314"/>
    </w:p>
    <w:p w14:paraId="1B54BDB9" w14:textId="00FB11A2" w:rsidR="002524DB" w:rsidRDefault="002524DB" w:rsidP="00B9410E">
      <w:pPr>
        <w:pStyle w:val="Heading2"/>
      </w:pPr>
      <w:bookmarkStart w:id="315" w:name="_Toc456792891"/>
      <w:r>
        <w:t>Volume Size</w:t>
      </w:r>
      <w:bookmarkEnd w:id="315"/>
    </w:p>
    <w:p w14:paraId="67DF6A3A" w14:textId="25662EFA" w:rsidR="00B9410E" w:rsidRDefault="00B9410E" w:rsidP="002524DB">
      <w:r>
        <w:rPr>
          <w:noProof/>
          <w:lang w:eastAsia="en-US"/>
        </w:rPr>
        <w:drawing>
          <wp:inline distT="0" distB="0" distL="0" distR="0" wp14:anchorId="335AD8B1" wp14:editId="5977B0C3">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4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CC0C43">
        <w:t xml:space="preserve">Figure </w:t>
      </w:r>
      <w:r w:rsidR="00CC0C43">
        <w:rPr>
          <w:noProof/>
        </w:rPr>
        <w:t>18</w:t>
      </w:r>
      <w:r w:rsidR="00CC0C43">
        <w:noBreakHyphen/>
      </w:r>
      <w:r w:rsidR="00CC0C43">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CC0C43">
        <w:t xml:space="preserve">Figure </w:t>
      </w:r>
      <w:r w:rsidR="00CC0C43">
        <w:rPr>
          <w:noProof/>
        </w:rPr>
        <w:t>18</w:t>
      </w:r>
      <w:r w:rsidR="00CC0C43">
        <w:noBreakHyphen/>
      </w:r>
      <w:r w:rsidR="00CC0C43">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1CC72F28">
            <wp:extent cx="2642616" cy="1170432"/>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49">
                      <a:extLst>
                        <a:ext uri="{28A0092B-C50C-407E-A947-70E740481C1C}">
                          <a14:useLocalDpi xmlns:a14="http://schemas.microsoft.com/office/drawing/2010/main" val="0"/>
                        </a:ext>
                      </a:extLst>
                    </a:blip>
                    <a:stretch>
                      <a:fillRect/>
                    </a:stretch>
                  </pic:blipFill>
                  <pic:spPr>
                    <a:xfrm>
                      <a:off x="0" y="0"/>
                      <a:ext cx="2642616" cy="1170432"/>
                    </a:xfrm>
                    <a:prstGeom prst="rect">
                      <a:avLst/>
                    </a:prstGeom>
                  </pic:spPr>
                </pic:pic>
              </a:graphicData>
            </a:graphic>
          </wp:inline>
        </w:drawing>
      </w:r>
    </w:p>
    <w:p w14:paraId="15824C36" w14:textId="6A5A0FFB" w:rsidR="00B9410E" w:rsidRDefault="00B9410E" w:rsidP="00B9410E">
      <w:pPr>
        <w:pStyle w:val="Caption"/>
        <w:jc w:val="center"/>
      </w:pPr>
      <w:bookmarkStart w:id="316" w:name="_Ref448847403"/>
      <w:bookmarkStart w:id="317" w:name="_Toc456792959"/>
      <w:r>
        <w:t xml:space="preserve">Figure </w:t>
      </w:r>
      <w:fldSimple w:instr=" STYLEREF 1 \s ">
        <w:r w:rsidR="00CC0C43">
          <w:rPr>
            <w:noProof/>
          </w:rPr>
          <w:t>18</w:t>
        </w:r>
      </w:fldSimple>
      <w:r w:rsidR="00033327">
        <w:noBreakHyphen/>
      </w:r>
      <w:fldSimple w:instr=" SEQ Figure \* ARABIC \s 1 ">
        <w:r w:rsidR="00CC0C43">
          <w:rPr>
            <w:noProof/>
          </w:rPr>
          <w:t>2</w:t>
        </w:r>
      </w:fldSimple>
      <w:bookmarkEnd w:id="316"/>
      <w:r>
        <w:t>. Volume size dialog.</w:t>
      </w:r>
      <w:bookmarkEnd w:id="317"/>
    </w:p>
    <w:p w14:paraId="6BC3F10A" w14:textId="42772D4F" w:rsidR="00B9410E" w:rsidRDefault="00B9410E" w:rsidP="00B9410E">
      <w:r>
        <w:t>These settings are available in the “Volume Size” dialog.</w:t>
      </w:r>
    </w:p>
    <w:p w14:paraId="4043A8C8" w14:textId="77777777" w:rsidR="00B9410E" w:rsidRDefault="00B9410E" w:rsidP="00B9410E">
      <w:r w:rsidRPr="001142FB">
        <w:rPr>
          <w:b/>
        </w:rPr>
        <w:t>Threshold.</w:t>
      </w:r>
      <w:r>
        <w:t xml:space="preserve"> It sets a threshold</w:t>
      </w:r>
      <w:r>
        <w:fldChar w:fldCharType="begin"/>
      </w:r>
      <w:r>
        <w:instrText xml:space="preserve"> XE "T</w:instrText>
      </w:r>
      <w:r w:rsidRPr="0085737E">
        <w:instrText>hreshold</w:instrText>
      </w:r>
      <w:r>
        <w:instrText xml:space="preserve">" </w:instrText>
      </w:r>
      <w:r>
        <w:fldChar w:fldCharType="end"/>
      </w:r>
      <w:r>
        <w:t xml:space="preserve"> on intensity values. Voxels with lower than threshold intensities are excluded from the analysis.</w:t>
      </w:r>
    </w:p>
    <w:p w14:paraId="7EAEC8CF" w14:textId="77777777" w:rsidR="00B9410E" w:rsidRDefault="00B9410E" w:rsidP="00B9410E">
      <w:r w:rsidRPr="00F0708F">
        <w:rPr>
          <w:b/>
        </w:rPr>
        <w:lastRenderedPageBreak/>
        <w:t>Selected only</w:t>
      </w:r>
      <w:r>
        <w:fldChar w:fldCharType="begin"/>
      </w:r>
      <w:r>
        <w:instrText xml:space="preserve"> XE "Select" </w:instrText>
      </w:r>
      <w:r>
        <w:fldChar w:fldCharType="end"/>
      </w:r>
      <w:r w:rsidRPr="00F0708F">
        <w:rPr>
          <w:b/>
        </w:rPr>
        <w:t>.</w:t>
      </w:r>
      <w:r>
        <w:t xml:space="preserve"> Only paint selected structures within a volume channel is analyzed. If this option is checked, make sure that you have something selected.</w:t>
      </w:r>
    </w:p>
    <w:p w14:paraId="125AB5CC" w14:textId="77777777" w:rsidR="00B9410E" w:rsidRDefault="00B9410E" w:rsidP="00B9410E">
      <w:r w:rsidRPr="008F1F1E">
        <w:rPr>
          <w:b/>
        </w:rPr>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8F99737" w14:textId="77777777" w:rsidR="00B9410E" w:rsidRDefault="00B9410E" w:rsidP="00B9410E">
      <w:r w:rsidRPr="008F1F1E">
        <w:rPr>
          <w:b/>
        </w:rPr>
        <w:t>Size-Color.</w:t>
      </w:r>
      <w:r>
        <w:t xml:space="preserve"> When checked, the colors of components are mapped to their sizes.</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17EE14A6">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411F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1DAB54FC" w14:textId="77777777" w:rsidR="00B9410E" w:rsidRDefault="00B9410E" w:rsidP="00B9410E"/>
    <w:p w14:paraId="50E7F9F9" w14:textId="77777777" w:rsidR="00B9410E" w:rsidRDefault="00B9410E" w:rsidP="00B9410E">
      <w:r>
        <w:t>You can also create new channels based on the component results.</w:t>
      </w:r>
    </w:p>
    <w:p w14:paraId="6E6DA8A9" w14:textId="77777777" w:rsidR="00B9410E" w:rsidRDefault="00B9410E" w:rsidP="00B9410E">
      <w:r w:rsidRPr="00033C0A">
        <w:rPr>
          <w:b/>
        </w:rPr>
        <w:t>Multi-channels</w:t>
      </w:r>
      <w:r>
        <w:rPr>
          <w:b/>
        </w:rPr>
        <w:fldChar w:fldCharType="begin"/>
      </w:r>
      <w:r>
        <w:instrText xml:space="preserve"> XE "C</w:instrText>
      </w:r>
      <w:r w:rsidRPr="004A0454">
        <w:instrText>hannels</w:instrText>
      </w:r>
      <w:r>
        <w:instrText xml:space="preserve">" </w:instrText>
      </w:r>
      <w:r>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AAEC161"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EC481D" w14:textId="77777777" w:rsidR="00B9410E" w:rsidRDefault="00B9410E" w:rsidP="00B9410E">
            <w:pPr>
              <w:pStyle w:val="Icon"/>
            </w:pPr>
            <w:r>
              <w:rPr>
                <w:noProof/>
                <w:lang w:eastAsia="en-US"/>
              </w:rPr>
              <mc:AlternateContent>
                <mc:Choice Requires="wpg">
                  <w:drawing>
                    <wp:inline distT="0" distB="0" distL="0" distR="0" wp14:anchorId="239AF5C1" wp14:editId="0AD2B19A">
                      <wp:extent cx="228600" cy="228600"/>
                      <wp:effectExtent l="0" t="0" r="0" b="0"/>
                      <wp:docPr id="5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3" name="Oval 5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4" name="Freeform 5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BFF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c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KbjkcZkbSBIDm9JD/PSMENA7Tu65bUTEmEa9uuF8D1Qbdf2jvdvVj7&#10;J0TgsdQN/gffyKMD+ikCzR8tYfByNDqbDSEcDLa6tQsEqyBaz7hY9f67fIOgdIC2RVO2LaSU6VEz&#10;/w61LxVtuQuGQf8jauOA2ucHKsh0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jhfvchQUAAPURAAAOAAAAAAAAAAAAAAAAAC4CAABkcnMvZTJv&#10;RG9jLnhtbFBLAQItABQABgAIAAAAIQD4DCmZ2AAAAAMBAAAPAAAAAAAAAAAAAAAAAN8HAABkcnMv&#10;ZG93bnJldi54bWxQSwUGAAAAAAQABADzAAAA5AgAAAAA&#10;">
                      <v:oval id="Oval 5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fy8MA&#10;AADcAAAADwAAAGRycy9kb3ducmV2LnhtbESP3WoCMRCF7wu+Q5iCdzVbRbFbo4hS8caK2gcYNtPN&#10;tptJSNJ1fXtTKPTycH4+zmLV21Z0FGLjWMHzqABBXDndcK3g4/L2NAcRE7LG1jEpuFGE1XLwsMBS&#10;uyufqDunWuQRjiUqMCn5UspYGbIYR84TZ+/TBYspy1BLHfCax20rx0UxkxYbzgSDnjaGqu/zj80Q&#10;47ut3+yal7ml+ut4m4X3Ayo1fOzXryAS9ek//NfeawXTyQR+z+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fy8MAAADcAAAADwAAAAAAAAAAAAAAAACYAgAAZHJzL2Rv&#10;d25yZXYueG1sUEsFBgAAAAAEAAQA9QAAAIgDAAAAAA==&#10;" fillcolor="#f24f4f [3204]" stroked="f" strokeweight="0">
                        <v:stroke joinstyle="miter"/>
                        <o:lock v:ext="edit" aspectratio="t"/>
                      </v:oval>
                      <v:shape id="Freeform 5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qNsUA&#10;AADcAAAADwAAAGRycy9kb3ducmV2LnhtbESPQWvCQBSE74X+h+UVequbVis1ukopFHIqaCxen9mX&#10;bDD7NuyuMe2v7woFj8PMfMOsNqPtxEA+tI4VPE8yEMSV0y03Cvbl59MbiBCRNXaOScEPBdis7+9W&#10;mGt34S0Nu9iIBOGQowITY59LGSpDFsPE9cTJq523GJP0jdQeLwluO/mSZXNpseW0YLCnD0PVaXe2&#10;Cg6/3+Vw9qX5qn1RzBbHw9zXU6UeH8b3JYhIY7yF/9uFVvA6ncH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o2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976FF5"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D3D62A2" w14:textId="77777777" w:rsidR="00B9410E" w:rsidRDefault="00B9410E" w:rsidP="00B9410E"/>
    <w:p w14:paraId="76FDA3C2" w14:textId="77777777" w:rsidR="00B9410E" w:rsidRDefault="00B9410E" w:rsidP="00B9410E">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DA74B17"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B80518B" w14:textId="77777777" w:rsidR="00B9410E" w:rsidRDefault="00B9410E" w:rsidP="00B9410E">
            <w:pPr>
              <w:pStyle w:val="Icon"/>
            </w:pPr>
            <w:r>
              <w:rPr>
                <w:noProof/>
                <w:lang w:eastAsia="en-US"/>
              </w:rPr>
              <mc:AlternateContent>
                <mc:Choice Requires="wpg">
                  <w:drawing>
                    <wp:inline distT="0" distB="0" distL="0" distR="0" wp14:anchorId="4FF4152B" wp14:editId="61DD039C">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A13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C53C4F"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The setting of “size-color” overrides random color generation.</w:t>
            </w:r>
          </w:p>
        </w:tc>
      </w:tr>
    </w:tbl>
    <w:p w14:paraId="35F86129" w14:textId="77777777" w:rsidR="00B9410E" w:rsidRDefault="00B9410E" w:rsidP="00B9410E"/>
    <w:p w14:paraId="14B43764" w14:textId="77777777" w:rsidR="00B9410E" w:rsidRDefault="00B9410E" w:rsidP="00B9410E">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59071A8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0BDB478" w14:textId="77777777" w:rsidR="00B9410E" w:rsidRDefault="00B9410E" w:rsidP="00B9410E">
            <w:pPr>
              <w:pStyle w:val="Icon"/>
            </w:pPr>
            <w:r>
              <w:rPr>
                <w:noProof/>
                <w:lang w:eastAsia="en-US"/>
              </w:rPr>
              <w:lastRenderedPageBreak/>
              <mc:AlternateContent>
                <mc:Choice Requires="wpg">
                  <w:drawing>
                    <wp:inline distT="0" distB="0" distL="0" distR="0" wp14:anchorId="76E07493" wp14:editId="1BE523BD">
                      <wp:extent cx="228600" cy="228600"/>
                      <wp:effectExtent l="0" t="0" r="0" b="0"/>
                      <wp:docPr id="5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6" name="Oval 5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7" name="Freeform 5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6529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1O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vMEqZ4hSA5vWx0nrBUWgG07oqaFUIrgmtXb5bgem/qz/WtaV9s&#10;/BMh8JCZiv7DN/bggH4MQMuHhgm8HI/P5kOEQ2CrXbtAiBzResIl8nff5Bt0SgdkWzBlVyOlbI+a&#10;/Xeofc55LV0wLPkfUJt3qH265yWbT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TijtTokFAAD1EQAADgAAAAAAAAAAAAAAAAAuAgAAZHJz&#10;L2Uyb0RvYy54bWxQSwECLQAUAAYACAAAACEA+AwpmdgAAAADAQAADwAAAAAAAAAAAAAAAADjBwAA&#10;ZHJzL2Rvd25yZXYueG1sUEsFBgAAAAAEAAQA8wAAAOgIAAAAAA==&#10;">
                      <v:oval id="Oval 5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8U8MA&#10;AADcAAAADwAAAGRycy9kb3ducmV2LnhtbESP3WoCMRCF7wXfIYzQO83W0sVujSKWlt5oqe0DDJvp&#10;ZtvNJCTpur69EQQvD+fn4yzXg+1ETyG2jhXczwoQxLXTLTcKvr9epwsQMSFr7ByTghNFWK/GoyVW&#10;2h35k/pDakQe4VihApOSr6SMtSGLceY8cfZ+XLCYsgyN1AGPedx2cl4UpbTYciYY9LQ1VP8d/m2G&#10;GN+/+O1b+7Sw1Px+nMqw36FSd5Nh8wwi0ZBu4Wv7XSt4fCj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W8U8MAAADcAAAADwAAAAAAAAAAAAAAAACYAgAAZHJzL2Rv&#10;d25yZXYueG1sUEsFBgAAAAAEAAQA9QAAAIgDAAAAAA==&#10;" fillcolor="#f24f4f [3204]" stroked="f" strokeweight="0">
                        <v:stroke joinstyle="miter"/>
                        <o:lock v:ext="edit" aspectratio="t"/>
                      </v:oval>
                      <v:shape id="Freeform 5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QcYA&#10;AADcAAAADwAAAGRycy9kb3ducmV2LnhtbESPQUvDQBSE74L/YXlCb3ajrVVjt0WEQk4FG6XXZ/Yl&#10;G8y+DbvbNPXXu4VCj8PMfMMs16PtxEA+tI4VPEwzEMSV0y03Cr7Kzf0LiBCRNXaOScGJAqxXtzdL&#10;zLU78icNu9iIBOGQowITY59LGSpDFsPU9cTJq523GJP0jdQejwluO/mYZQtpseW0YLCnD0PV7+5g&#10;Fez/vsvh4EuzrX1RzF9/9gtfz5Sa3I3vbyAijfEavrQLreBp9gz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Q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8C141D3"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0090EBC9" w14:textId="77777777" w:rsidR="00B9410E" w:rsidRDefault="00B9410E" w:rsidP="00B9410E"/>
    <w:p w14:paraId="0911EA8D" w14:textId="77777777" w:rsidR="007B1590" w:rsidRDefault="00304412" w:rsidP="00304412">
      <w:pPr>
        <w:pStyle w:val="Heading2"/>
      </w:pPr>
      <w:bookmarkStart w:id="318" w:name="_Toc456792892"/>
      <w:r>
        <w:t>Noise Reduction</w:t>
      </w:r>
      <w:bookmarkEnd w:id="310"/>
      <w:bookmarkEnd w:id="311"/>
      <w:bookmarkEnd w:id="312"/>
      <w:bookmarkEnd w:id="318"/>
    </w:p>
    <w:p w14:paraId="46D1BE97" w14:textId="6A0FEA75" w:rsidR="00304412" w:rsidRDefault="007B1590" w:rsidP="002524DB">
      <w:r>
        <w:rPr>
          <w:noProof/>
          <w:lang w:eastAsia="en-US"/>
        </w:rPr>
        <w:drawing>
          <wp:inline distT="0" distB="0" distL="0" distR="0" wp14:anchorId="39CE1412" wp14:editId="43615BF7">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50">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CC0C43">
        <w:t xml:space="preserve">Figure </w:t>
      </w:r>
      <w:r w:rsidR="00CC0C43">
        <w:rPr>
          <w:noProof/>
        </w:rPr>
        <w:t>18</w:t>
      </w:r>
      <w:r w:rsidR="00CC0C43">
        <w:noBreakHyphen/>
      </w:r>
      <w:r w:rsidR="00CC0C43">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CC0C43">
        <w:t xml:space="preserve">Figure </w:t>
      </w:r>
      <w:r w:rsidR="00CC0C43">
        <w:rPr>
          <w:noProof/>
        </w:rPr>
        <w:t>18</w:t>
      </w:r>
      <w:r w:rsidR="00CC0C43">
        <w:noBreakHyphen/>
      </w:r>
      <w:r w:rsidR="00CC0C43">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68E3E60E" w:rsidR="00304412" w:rsidRDefault="00304412" w:rsidP="00BA65E8">
      <w:pPr>
        <w:pStyle w:val="Caption"/>
        <w:jc w:val="center"/>
      </w:pPr>
      <w:bookmarkStart w:id="319" w:name="_Ref406682901"/>
      <w:bookmarkStart w:id="320" w:name="_Toc456792960"/>
      <w:r>
        <w:t xml:space="preserve">Figure </w:t>
      </w:r>
      <w:fldSimple w:instr=" STYLEREF 1 \s ">
        <w:r w:rsidR="00CC0C43">
          <w:rPr>
            <w:noProof/>
          </w:rPr>
          <w:t>18</w:t>
        </w:r>
      </w:fldSimple>
      <w:r w:rsidR="00033327">
        <w:noBreakHyphen/>
      </w:r>
      <w:fldSimple w:instr=" SEQ Figure \* ARABIC \s 1 ">
        <w:r w:rsidR="00CC0C43">
          <w:rPr>
            <w:noProof/>
          </w:rPr>
          <w:t>3</w:t>
        </w:r>
      </w:fldSimple>
      <w:bookmarkEnd w:id="319"/>
      <w:r>
        <w:t>. Noise reduction dialog.</w:t>
      </w:r>
      <w:bookmarkEnd w:id="320"/>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0A9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21" w:name="_Toc406755688"/>
      <w:bookmarkStart w:id="322" w:name="_Toc406770761"/>
      <w:bookmarkStart w:id="323" w:name="_Toc456792893"/>
      <w:r>
        <w:t>Volume Channel Calculations</w:t>
      </w:r>
      <w:bookmarkEnd w:id="321"/>
      <w:bookmarkEnd w:id="322"/>
      <w:bookmarkEnd w:id="323"/>
    </w:p>
    <w:p w14:paraId="7C2B976C" w14:textId="103C0F23" w:rsidR="00EF7247" w:rsidRPr="00EF7247" w:rsidRDefault="00EF7247" w:rsidP="00EF7247">
      <w:r>
        <w:rPr>
          <w:noProof/>
          <w:lang w:eastAsia="en-US"/>
        </w:rPr>
        <w:drawing>
          <wp:inline distT="0" distB="0" distL="0" distR="0" wp14:anchorId="6B1D7526" wp14:editId="58C34822">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52">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lastRenderedPageBreak/>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CC0C43">
        <w:t xml:space="preserve">Figure </w:t>
      </w:r>
      <w:r w:rsidR="00CC0C43">
        <w:rPr>
          <w:noProof/>
        </w:rPr>
        <w:t>18</w:t>
      </w:r>
      <w:r w:rsidR="00CC0C43">
        <w:noBreakHyphen/>
      </w:r>
      <w:r w:rsidR="00CC0C43">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CC0C43">
        <w:t xml:space="preserve">Figure </w:t>
      </w:r>
      <w:r w:rsidR="00CC0C43">
        <w:rPr>
          <w:noProof/>
        </w:rPr>
        <w:t>18</w:t>
      </w:r>
      <w:r w:rsidR="00CC0C43">
        <w:noBreakHyphen/>
      </w:r>
      <w:r w:rsidR="00CC0C43">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5CFE3F0B">
            <wp:extent cx="3255264" cy="2422521"/>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53">
                      <a:extLst>
                        <a:ext uri="{28A0092B-C50C-407E-A947-70E740481C1C}">
                          <a14:useLocalDpi xmlns:a14="http://schemas.microsoft.com/office/drawing/2010/main" val="0"/>
                        </a:ext>
                      </a:extLst>
                    </a:blip>
                    <a:stretch>
                      <a:fillRect/>
                    </a:stretch>
                  </pic:blipFill>
                  <pic:spPr>
                    <a:xfrm>
                      <a:off x="0" y="0"/>
                      <a:ext cx="3255264" cy="2422521"/>
                    </a:xfrm>
                    <a:prstGeom prst="rect">
                      <a:avLst/>
                    </a:prstGeom>
                  </pic:spPr>
                </pic:pic>
              </a:graphicData>
            </a:graphic>
          </wp:inline>
        </w:drawing>
      </w:r>
    </w:p>
    <w:p w14:paraId="09ACE6E2" w14:textId="06A90839" w:rsidR="00A85CAA" w:rsidRDefault="00A85CAA" w:rsidP="00A85CAA">
      <w:pPr>
        <w:pStyle w:val="Caption"/>
        <w:jc w:val="center"/>
      </w:pPr>
      <w:bookmarkStart w:id="324" w:name="_Ref448846701"/>
      <w:bookmarkStart w:id="325" w:name="_Toc456792961"/>
      <w:r>
        <w:t xml:space="preserve">Figure </w:t>
      </w:r>
      <w:fldSimple w:instr=" STYLEREF 1 \s ">
        <w:r w:rsidR="00CC0C43">
          <w:rPr>
            <w:noProof/>
          </w:rPr>
          <w:t>18</w:t>
        </w:r>
      </w:fldSimple>
      <w:r w:rsidR="00033327">
        <w:noBreakHyphen/>
      </w:r>
      <w:fldSimple w:instr=" SEQ Figure \* ARABIC \s 1 ">
        <w:r w:rsidR="00CC0C43">
          <w:rPr>
            <w:noProof/>
          </w:rPr>
          <w:t>4</w:t>
        </w:r>
      </w:fldSimple>
      <w:bookmarkEnd w:id="324"/>
      <w:r>
        <w:t>. Calculation functions in the Analyze window.</w:t>
      </w:r>
      <w:bookmarkEnd w:id="325"/>
    </w:p>
    <w:p w14:paraId="2650CCC6" w14:textId="11276E52" w:rsidR="006F315E" w:rsidRDefault="00076488" w:rsidP="00BA65E8">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6F315E">
      <w:r>
        <w:rPr>
          <w:b/>
        </w:rPr>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8B8A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0F111372" w14:textId="30C002B4" w:rsidR="00076488" w:rsidRDefault="00076488" w:rsidP="00BA65E8">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F51FB0">
      <w:pPr>
        <w:pStyle w:val="Heading3"/>
      </w:pPr>
      <w:r>
        <w:t>Two-valued operations</w:t>
      </w:r>
    </w:p>
    <w:p w14:paraId="1DF6F641" w14:textId="014D6543" w:rsidR="00F51FB0" w:rsidRDefault="00F51FB0" w:rsidP="00BA65E8">
      <w:r>
        <w:t xml:space="preserve">Four calculations require both </w:t>
      </w:r>
      <w:r w:rsidR="00AE143B">
        <w:t>operands</w:t>
      </w:r>
      <w:r>
        <w:t xml:space="preserve"> A and B.</w:t>
      </w:r>
    </w:p>
    <w:p w14:paraId="59BA13CB" w14:textId="48F55424" w:rsidR="00F51FB0" w:rsidRDefault="00F51FB0" w:rsidP="00BA65E8">
      <w:r w:rsidRPr="00540F6D">
        <w:rPr>
          <w:b/>
        </w:rPr>
        <w:lastRenderedPageBreak/>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proofErr w:type="spellStart"/>
      <w:r w:rsidRPr="00540F6D">
        <w:rPr>
          <w:b/>
        </w:rPr>
        <w:t>Colocalize</w:t>
      </w:r>
      <w:proofErr w:type="spellEnd"/>
      <w:r w:rsidRPr="00540F6D">
        <w:rPr>
          <w:b/>
        </w:rPr>
        <w:t>.</w:t>
      </w:r>
      <w:r>
        <w:t xml:space="preserve"> It creates a new volume channel as the common structures of volume A and B.</w:t>
      </w:r>
    </w:p>
    <w:p w14:paraId="0F49905E" w14:textId="728297C5" w:rsidR="00F51FB0" w:rsidRDefault="00F51FB0" w:rsidP="00F51FB0">
      <w:pPr>
        <w:pStyle w:val="Heading2"/>
      </w:pPr>
      <w:bookmarkStart w:id="326" w:name="_Toc406755689"/>
      <w:bookmarkStart w:id="327" w:name="_Toc406770762"/>
      <w:bookmarkStart w:id="328" w:name="_Toc456792894"/>
      <w:r>
        <w:t>Colocalization Analysis</w:t>
      </w:r>
      <w:bookmarkEnd w:id="326"/>
      <w:bookmarkEnd w:id="327"/>
      <w:bookmarkEnd w:id="328"/>
    </w:p>
    <w:p w14:paraId="46F7A7A1" w14:textId="6BE2D56D" w:rsidR="002524DB" w:rsidRPr="002524DB" w:rsidRDefault="002524DB" w:rsidP="002524DB">
      <w:r>
        <w:rPr>
          <w:noProof/>
          <w:lang w:eastAsia="en-US"/>
        </w:rPr>
        <w:drawing>
          <wp:inline distT="0" distB="0" distL="0" distR="0" wp14:anchorId="7822B6CC" wp14:editId="2E014CC7">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5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0C71AE4"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CC0C43">
        <w:t xml:space="preserve">Figure </w:t>
      </w:r>
      <w:r w:rsidR="00CC0C43">
        <w:rPr>
          <w:noProof/>
        </w:rPr>
        <w:t>18</w:t>
      </w:r>
      <w:r w:rsidR="00CC0C43">
        <w:noBreakHyphen/>
      </w:r>
      <w:r w:rsidR="00CC0C43">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CC0C43">
        <w:t xml:space="preserve">Figure </w:t>
      </w:r>
      <w:r w:rsidR="00CC0C43">
        <w:rPr>
          <w:noProof/>
        </w:rPr>
        <w:t>18</w:t>
      </w:r>
      <w:r w:rsidR="00CC0C43">
        <w:noBreakHyphen/>
      </w:r>
      <w:r w:rsidR="00CC0C43">
        <w:rPr>
          <w:noProof/>
        </w:rPr>
        <w:t>1</w:t>
      </w:r>
      <w:r w:rsidR="002524DB">
        <w:fldChar w:fldCharType="end"/>
      </w:r>
      <w:r w:rsidR="002524DB">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060C88BA" w:rsidR="00C82575" w:rsidRDefault="00C82575" w:rsidP="00C82575">
      <w:pPr>
        <w:pStyle w:val="Caption"/>
        <w:jc w:val="center"/>
      </w:pPr>
      <w:bookmarkStart w:id="329" w:name="_Ref406684362"/>
      <w:bookmarkStart w:id="330" w:name="_Ref448846861"/>
      <w:bookmarkStart w:id="331" w:name="_Toc456792962"/>
      <w:r>
        <w:t xml:space="preserve">Figure </w:t>
      </w:r>
      <w:fldSimple w:instr=" STYLEREF 1 \s ">
        <w:r w:rsidR="00CC0C43">
          <w:rPr>
            <w:noProof/>
          </w:rPr>
          <w:t>18</w:t>
        </w:r>
      </w:fldSimple>
      <w:r w:rsidR="00033327">
        <w:noBreakHyphen/>
      </w:r>
      <w:fldSimple w:instr=" SEQ Figure \* ARABIC \s 1 ">
        <w:r w:rsidR="00CC0C43">
          <w:rPr>
            <w:noProof/>
          </w:rPr>
          <w:t>5</w:t>
        </w:r>
      </w:fldSimple>
      <w:bookmarkEnd w:id="329"/>
      <w:bookmarkEnd w:id="330"/>
      <w:r>
        <w:t>. Colocalization analysis dialog.</w:t>
      </w:r>
      <w:bookmarkEnd w:id="331"/>
    </w:p>
    <w:p w14:paraId="58A09A81" w14:textId="36DA0341" w:rsidR="00C82575" w:rsidRDefault="00F14268" w:rsidP="00C82575">
      <w:r>
        <w:t xml:space="preserve">Colocalization analysis is performed with two volume channels. Load both channels similar to that for volume calculations. These settings are available to perform </w:t>
      </w:r>
      <w:proofErr w:type="spellStart"/>
      <w:r>
        <w:t>colocaliztion</w:t>
      </w:r>
      <w:proofErr w:type="spellEnd"/>
      <w:r>
        <w:t xml:space="preserve">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304E8675" w:rsidR="00A0401A" w:rsidRDefault="00A0401A" w:rsidP="00A0401A">
      <w:pPr>
        <w:pStyle w:val="Heading1"/>
      </w:pPr>
      <w:bookmarkStart w:id="332" w:name="_Ref406749322"/>
      <w:bookmarkStart w:id="333" w:name="_Toc406755690"/>
      <w:bookmarkStart w:id="334" w:name="_Toc406770763"/>
      <w:bookmarkStart w:id="335" w:name="_Toc456792895"/>
      <w:r>
        <w:lastRenderedPageBreak/>
        <w:t>Tracking</w:t>
      </w:r>
      <w:bookmarkEnd w:id="332"/>
      <w:bookmarkEnd w:id="333"/>
      <w:bookmarkEnd w:id="334"/>
      <w:bookmarkEnd w:id="335"/>
    </w:p>
    <w:p w14:paraId="0161DE15" w14:textId="66563661" w:rsidR="00D93419" w:rsidRDefault="00B96966" w:rsidP="00490171">
      <w:r>
        <w:t xml:space="preserve">In </w:t>
      </w:r>
      <w:r>
        <w:fldChar w:fldCharType="begin"/>
      </w:r>
      <w:r>
        <w:instrText xml:space="preserve"> REF _Ref406746597 \r \h </w:instrText>
      </w:r>
      <w:r>
        <w:fldChar w:fldCharType="separate"/>
      </w:r>
      <w:r w:rsidR="00CC0C43">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Components and Tracking window. </w:t>
      </w:r>
      <w:r w:rsidR="00A3008E">
        <w:t xml:space="preserve">The tracking results </w:t>
      </w:r>
      <w:r w:rsidR="00490171">
        <w:t>can then be</w:t>
      </w:r>
      <w:r w:rsidR="00A3008E">
        <w:t xml:space="preserve"> visualized as trajectories of each linked IDs.</w:t>
      </w:r>
    </w:p>
    <w:p w14:paraId="4D7BB855" w14:textId="3BB5634A"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“Component and Tracking” window. To open this window, click the downward arrow head on the right side of the “Analyze” button.</w:t>
      </w:r>
      <w:r w:rsidR="00BC1DC1">
        <w:t xml:space="preserve"> The top part of the “Component and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515B5317">
            <wp:extent cx="3264408" cy="4014216"/>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264408" cy="4014216"/>
                    </a:xfrm>
                    <a:prstGeom prst="rect">
                      <a:avLst/>
                    </a:prstGeom>
                    <a:noFill/>
                    <a:ln>
                      <a:noFill/>
                    </a:ln>
                  </pic:spPr>
                </pic:pic>
              </a:graphicData>
            </a:graphic>
          </wp:inline>
        </w:drawing>
      </w:r>
    </w:p>
    <w:p w14:paraId="1E345FBD" w14:textId="016B175C" w:rsidR="00490171" w:rsidRDefault="00490171" w:rsidP="00490171">
      <w:pPr>
        <w:pStyle w:val="Caption"/>
        <w:jc w:val="center"/>
      </w:pPr>
      <w:bookmarkStart w:id="336" w:name="_Ref406752018"/>
      <w:bookmarkStart w:id="337" w:name="_Toc456792963"/>
      <w:r>
        <w:t xml:space="preserve">Figure </w:t>
      </w:r>
      <w:fldSimple w:instr=" STYLEREF 1 \s ">
        <w:r w:rsidR="00CC0C43">
          <w:rPr>
            <w:noProof/>
          </w:rPr>
          <w:t>19</w:t>
        </w:r>
      </w:fldSimple>
      <w:r w:rsidR="00033327">
        <w:noBreakHyphen/>
      </w:r>
      <w:fldSimple w:instr=" SEQ Figure \* ARABIC \s 1 ">
        <w:r w:rsidR="00CC0C43">
          <w:rPr>
            <w:noProof/>
          </w:rPr>
          <w:t>1</w:t>
        </w:r>
      </w:fldSimple>
      <w:bookmarkEnd w:id="336"/>
      <w:r>
        <w:t>. Components and Tracking window.</w:t>
      </w:r>
      <w:bookmarkEnd w:id="337"/>
    </w:p>
    <w:p w14:paraId="54A037D2" w14:textId="77777777" w:rsidR="00A72743" w:rsidRDefault="00A72743" w:rsidP="00A72743"/>
    <w:p w14:paraId="1A86E8D4" w14:textId="77777777" w:rsidR="00CC712E" w:rsidRPr="00A72743" w:rsidRDefault="00CC712E" w:rsidP="00A72743"/>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93A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338" w:name="_Toc456792896"/>
      <w:r>
        <w:t>Track Map Generation and Management</w:t>
      </w:r>
      <w:bookmarkEnd w:id="338"/>
    </w:p>
    <w:p w14:paraId="0FD2DBB4" w14:textId="4D82907A" w:rsidR="00490171" w:rsidRDefault="00A72743" w:rsidP="00490171">
      <w:r>
        <w:fldChar w:fldCharType="begin"/>
      </w:r>
      <w:r>
        <w:instrText xml:space="preserve"> REF _Ref406752018 \h </w:instrText>
      </w:r>
      <w:r>
        <w:fldChar w:fldCharType="separate"/>
      </w:r>
      <w:r w:rsidR="00CC0C43">
        <w:t xml:space="preserve">Figure </w:t>
      </w:r>
      <w:r w:rsidR="00CC0C43">
        <w:rPr>
          <w:noProof/>
        </w:rPr>
        <w:t>19</w:t>
      </w:r>
      <w:r w:rsidR="00CC0C43">
        <w:noBreakHyphen/>
      </w:r>
      <w:r w:rsidR="00CC0C43">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68B9F302" w14:textId="6085DA04" w:rsidR="00396956" w:rsidRDefault="00396956" w:rsidP="00490171">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3AC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Pr="00490171" w:rsidRDefault="00396956" w:rsidP="00490171">
      <w:r w:rsidRPr="00396956">
        <w:rPr>
          <w:b/>
        </w:rPr>
        <w:t>Refine All.</w:t>
      </w:r>
      <w:r>
        <w:t xml:space="preserve"> Click the “Refine All” button to refine an existing track map for all time points. It uses the number in the iteration times for the computing.</w:t>
      </w:r>
    </w:p>
    <w:p w14:paraId="47E74C72" w14:textId="61D49CE2" w:rsidR="00220B00" w:rsidRDefault="000E1C7D" w:rsidP="00220B00">
      <w:pPr>
        <w:pStyle w:val="Heading2"/>
      </w:pPr>
      <w:bookmarkStart w:id="339" w:name="_Toc406755691"/>
      <w:bookmarkStart w:id="340" w:name="_Toc406770764"/>
      <w:bookmarkStart w:id="341" w:name="_Toc456792897"/>
      <w:r>
        <w:lastRenderedPageBreak/>
        <w:t>Component Selection</w:t>
      </w:r>
      <w:r w:rsidR="00220B00">
        <w:t xml:space="preserve"> Settings</w:t>
      </w:r>
      <w:bookmarkEnd w:id="339"/>
      <w:bookmarkEnd w:id="340"/>
      <w:bookmarkEnd w:id="341"/>
    </w:p>
    <w:p w14:paraId="47C7CB1B" w14:textId="64B5135C" w:rsidR="00396956" w:rsidRDefault="00396956" w:rsidP="00396956">
      <w:pPr>
        <w:jc w:val="center"/>
      </w:pPr>
      <w:r>
        <w:rPr>
          <w:noProof/>
          <w:lang w:eastAsia="en-US"/>
        </w:rPr>
        <w:drawing>
          <wp:inline distT="0" distB="0" distL="0" distR="0" wp14:anchorId="71E99B05" wp14:editId="67613B44">
            <wp:extent cx="3182112" cy="8869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57">
                      <a:extLst>
                        <a:ext uri="{28A0092B-C50C-407E-A947-70E740481C1C}">
                          <a14:useLocalDpi xmlns:a14="http://schemas.microsoft.com/office/drawing/2010/main" val="0"/>
                        </a:ext>
                      </a:extLst>
                    </a:blip>
                    <a:stretch>
                      <a:fillRect/>
                    </a:stretch>
                  </pic:blipFill>
                  <pic:spPr>
                    <a:xfrm>
                      <a:off x="0" y="0"/>
                      <a:ext cx="3182112" cy="886968"/>
                    </a:xfrm>
                    <a:prstGeom prst="rect">
                      <a:avLst/>
                    </a:prstGeom>
                  </pic:spPr>
                </pic:pic>
              </a:graphicData>
            </a:graphic>
          </wp:inline>
        </w:drawing>
      </w:r>
    </w:p>
    <w:p w14:paraId="01BDAD7C" w14:textId="33CE1367" w:rsidR="00396956" w:rsidRPr="00396956" w:rsidRDefault="00396956" w:rsidP="00396956">
      <w:pPr>
        <w:pStyle w:val="Caption"/>
        <w:jc w:val="center"/>
      </w:pPr>
      <w:bookmarkStart w:id="342" w:name="_Ref433707417"/>
      <w:bookmarkStart w:id="343" w:name="_Toc456792964"/>
      <w:r>
        <w:t xml:space="preserve">Figure </w:t>
      </w:r>
      <w:fldSimple w:instr=" STYLEREF 1 \s ">
        <w:r w:rsidR="00CC0C43">
          <w:rPr>
            <w:noProof/>
          </w:rPr>
          <w:t>19</w:t>
        </w:r>
      </w:fldSimple>
      <w:r w:rsidR="00033327">
        <w:noBreakHyphen/>
      </w:r>
      <w:fldSimple w:instr=" SEQ Figure \* ARABIC \s 1 ">
        <w:r w:rsidR="00CC0C43">
          <w:rPr>
            <w:noProof/>
          </w:rPr>
          <w:t>2</w:t>
        </w:r>
      </w:fldSimple>
      <w:bookmarkEnd w:id="342"/>
      <w:r>
        <w:t xml:space="preserve">. </w:t>
      </w:r>
      <w:r w:rsidR="00C2465D">
        <w:t>The Selection tab of the Component and Tracking window.</w:t>
      </w:r>
      <w:bookmarkEnd w:id="343"/>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CC0C43">
        <w:t xml:space="preserve">Figure </w:t>
      </w:r>
      <w:r w:rsidR="00CC0C43">
        <w:rPr>
          <w:noProof/>
        </w:rPr>
        <w:t>19</w:t>
      </w:r>
      <w:r w:rsidR="00CC0C43">
        <w:noBreakHyphen/>
      </w:r>
      <w:r w:rsidR="00CC0C43">
        <w:rPr>
          <w:noProof/>
        </w:rPr>
        <w:t>2</w:t>
      </w:r>
      <w:r w:rsidR="00C2465D">
        <w:fldChar w:fldCharType="end"/>
      </w:r>
      <w:r w:rsidR="00C2465D">
        <w:t>).</w:t>
      </w:r>
    </w:p>
    <w:p w14:paraId="1F90BA23" w14:textId="02ED3B03" w:rsidR="000E1C7D" w:rsidRDefault="00F30475" w:rsidP="007C795F">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44" w:name="_Toc456792898"/>
      <w:r>
        <w:t>Visualizing Tracking Results</w:t>
      </w:r>
      <w:bookmarkEnd w:id="344"/>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w:lastRenderedPageBreak/>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0E854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CC0C43">
              <w:t>Chapter 12</w:t>
            </w:r>
            <w:r>
              <w:fldChar w:fldCharType="end"/>
            </w:r>
            <w:r>
              <w:t xml:space="preserve"> and </w:t>
            </w:r>
            <w:r>
              <w:fldChar w:fldCharType="begin"/>
            </w:r>
            <w:r>
              <w:instrText xml:space="preserve"> REF _Ref428273682 \r \h </w:instrText>
            </w:r>
            <w:r>
              <w:fldChar w:fldCharType="separate"/>
            </w:r>
            <w:r w:rsidR="00CC0C43">
              <w:t>Chapter 22</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7C795F">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tcW w:w="346" w:type="pct"/>
            <w:shd w:val="clear" w:color="auto" w:fill="E4E3E2" w:themeFill="background2"/>
          </w:tcPr>
          <w:p w14:paraId="114E7F0A" w14:textId="77777777" w:rsidR="007D1FFD" w:rsidRDefault="007D1FFD" w:rsidP="00B74D6F">
            <w:pPr>
              <w:pStyle w:val="Icon"/>
              <w:cnfStyle w:val="001000000000" w:firstRow="0" w:lastRow="0" w:firstColumn="1" w:lastColumn="0" w:oddVBand="0" w:evenVBand="0" w:oddHBand="0" w:evenHBand="0" w:firstRowFirstColumn="0" w:firstRowLastColumn="0" w:lastRowFirstColumn="0" w:lastRowLastColumn="0"/>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1C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CC712E">
            <w:pPr>
              <w:pStyle w:val="TipText"/>
            </w:pPr>
            <w:r>
              <w:t xml:space="preserve">You need to select a component and add it to the ID list below to view its </w:t>
            </w:r>
            <w:r w:rsidR="00CC712E">
              <w:t>tracks</w:t>
            </w:r>
            <w:r>
              <w:t>.</w:t>
            </w:r>
          </w:p>
        </w:tc>
      </w:tr>
    </w:tbl>
    <w:p w14:paraId="0B09C81C" w14:textId="77777777" w:rsidR="007D1FFD" w:rsidRDefault="007D1FFD" w:rsidP="007C795F"/>
    <w:p w14:paraId="53485229" w14:textId="2240850E" w:rsidR="007C795F" w:rsidRDefault="007D1FFD" w:rsidP="00DB026E">
      <w:pPr>
        <w:jc w:val="center"/>
      </w:pPr>
      <w:r>
        <w:rPr>
          <w:noProof/>
          <w:lang w:eastAsia="en-US"/>
        </w:rPr>
        <mc:AlternateContent>
          <mc:Choice Requires="wps">
            <w:drawing>
              <wp:anchor distT="45720" distB="45720" distL="114300" distR="114300" simplePos="0" relativeHeight="251658248"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5C15EE" w:rsidRPr="007D1FFD" w:rsidRDefault="005C15EE"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5C15EE" w:rsidRPr="007D1FFD" w:rsidRDefault="005C15EE"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5C15EE" w:rsidRPr="007D1FFD" w:rsidRDefault="005C15E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5C15EE" w:rsidRPr="007D1FFD" w:rsidRDefault="005C15E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1A2D0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739ED66A" w:rsidR="00DB026E" w:rsidRPr="007C795F" w:rsidRDefault="00DB026E" w:rsidP="00DB026E">
      <w:pPr>
        <w:pStyle w:val="Caption"/>
        <w:jc w:val="center"/>
      </w:pPr>
      <w:bookmarkStart w:id="345" w:name="_Toc456792965"/>
      <w:r>
        <w:t xml:space="preserve">Figure </w:t>
      </w:r>
      <w:fldSimple w:instr=" STYLEREF 1 \s ">
        <w:r w:rsidR="00CC0C43">
          <w:rPr>
            <w:noProof/>
          </w:rPr>
          <w:t>19</w:t>
        </w:r>
      </w:fldSimple>
      <w:r w:rsidR="00033327">
        <w:noBreakHyphen/>
      </w:r>
      <w:fldSimple w:instr=" SEQ Figure \* ARABIC \s 1 ">
        <w:r w:rsidR="00CC0C43">
          <w:rPr>
            <w:noProof/>
          </w:rPr>
          <w:t>3</w:t>
        </w:r>
      </w:fldSimple>
      <w:r>
        <w:t xml:space="preserve">. </w:t>
      </w:r>
      <w:r w:rsidR="00CC712E">
        <w:t>Tracks</w:t>
      </w:r>
      <w:r>
        <w:t xml:space="preserve"> of a tracked cell.</w:t>
      </w:r>
      <w:bookmarkEnd w:id="345"/>
    </w:p>
    <w:p w14:paraId="7EA7EB45" w14:textId="111204B4" w:rsidR="002C325E" w:rsidRDefault="00293F18" w:rsidP="002C325E">
      <w:bookmarkStart w:id="346" w:name="_Toc406755693"/>
      <w:bookmarkStart w:id="347" w:name="_Toc406770766"/>
      <w:r w:rsidRPr="00644FFA">
        <w:rPr>
          <w:b/>
        </w:rPr>
        <w:t>ID Lists</w:t>
      </w:r>
      <w:bookmarkEnd w:id="346"/>
      <w:bookmarkEnd w:id="347"/>
      <w:r w:rsidR="00644FFA">
        <w:rPr>
          <w:b/>
        </w:rPr>
        <w:t xml:space="preserve">. </w:t>
      </w:r>
      <w:bookmarkStart w:id="348"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w:lastRenderedPageBreak/>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49"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48"/>
      <w:bookmarkEnd w:id="349"/>
      <w:r w:rsidR="00644FFA">
        <w:rPr>
          <w:b/>
        </w:rPr>
        <w:t xml:space="preserve">. </w:t>
      </w:r>
      <w:r w:rsidR="00DC4447">
        <w:t>Information is</w:t>
      </w:r>
      <w:r w:rsidR="00C94B71">
        <w:t xml:space="preserve"> shown in the output box.</w:t>
      </w:r>
    </w:p>
    <w:p w14:paraId="01BE5ADB" w14:textId="3E3CA4AE" w:rsidR="00644FFA" w:rsidRDefault="00644FFA" w:rsidP="00644FFA">
      <w:pPr>
        <w:pStyle w:val="Heading2"/>
      </w:pPr>
      <w:bookmarkStart w:id="350" w:name="_Toc456792899"/>
      <w:r>
        <w:t>Manually Linking Components</w:t>
      </w:r>
      <w:bookmarkEnd w:id="350"/>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CC0C43">
        <w:t xml:space="preserve">Figure </w:t>
      </w:r>
      <w:r w:rsidR="00CC0C43">
        <w:rPr>
          <w:noProof/>
        </w:rPr>
        <w:t>19</w:t>
      </w:r>
      <w:r w:rsidR="00CC0C43">
        <w:noBreakHyphen/>
      </w:r>
      <w:r w:rsidR="00CC0C43">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5673B9D0">
            <wp:extent cx="3172968" cy="64922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59">
                      <a:extLst>
                        <a:ext uri="{28A0092B-C50C-407E-A947-70E740481C1C}">
                          <a14:useLocalDpi xmlns:a14="http://schemas.microsoft.com/office/drawing/2010/main" val="0"/>
                        </a:ext>
                      </a:extLst>
                    </a:blip>
                    <a:stretch>
                      <a:fillRect/>
                    </a:stretch>
                  </pic:blipFill>
                  <pic:spPr>
                    <a:xfrm>
                      <a:off x="0" y="0"/>
                      <a:ext cx="3172968" cy="649224"/>
                    </a:xfrm>
                    <a:prstGeom prst="rect">
                      <a:avLst/>
                    </a:prstGeom>
                  </pic:spPr>
                </pic:pic>
              </a:graphicData>
            </a:graphic>
          </wp:inline>
        </w:drawing>
      </w:r>
    </w:p>
    <w:p w14:paraId="30AC4737" w14:textId="51B93D8B" w:rsidR="005C3505" w:rsidRPr="00644FFA" w:rsidRDefault="005C3505" w:rsidP="005C3505">
      <w:pPr>
        <w:pStyle w:val="Caption"/>
        <w:jc w:val="center"/>
      </w:pPr>
      <w:bookmarkStart w:id="351" w:name="_Ref433710198"/>
      <w:bookmarkStart w:id="352" w:name="_Toc456792966"/>
      <w:r>
        <w:t xml:space="preserve">Figure </w:t>
      </w:r>
      <w:fldSimple w:instr=" STYLEREF 1 \s ">
        <w:r w:rsidR="00CC0C43">
          <w:rPr>
            <w:noProof/>
          </w:rPr>
          <w:t>19</w:t>
        </w:r>
      </w:fldSimple>
      <w:r w:rsidR="00033327">
        <w:noBreakHyphen/>
      </w:r>
      <w:fldSimple w:instr=" SEQ Figure \* ARABIC \s 1 ">
        <w:r w:rsidR="00CC0C43">
          <w:rPr>
            <w:noProof/>
          </w:rPr>
          <w:t>4</w:t>
        </w:r>
      </w:fldSimple>
      <w:bookmarkEnd w:id="351"/>
      <w:r>
        <w:t>. The Linkage tab of the Component and Tracking window.</w:t>
      </w:r>
      <w:bookmarkEnd w:id="352"/>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w:lastRenderedPageBreak/>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3806EF4E" w14:textId="744245D8" w:rsidR="005D4299" w:rsidRDefault="005D4299" w:rsidP="00B9628C">
      <w:r>
        <w:rPr>
          <w:noProof/>
          <w:lang w:eastAsia="en-US"/>
        </w:rPr>
        <w:drawing>
          <wp:inline distT="0" distB="0" distL="0" distR="0" wp14:anchorId="1FE11D05" wp14:editId="075E8BBC">
            <wp:extent cx="192024" cy="201168"/>
            <wp:effectExtent l="0" t="0" r="0" b="8890"/>
            <wp:docPr id="373" name="Picture 37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5D4299">
        <w:rPr>
          <w:b/>
        </w:rPr>
        <w:t>Auto Link.</w:t>
      </w:r>
      <w:r>
        <w:t xml:space="preserve"> This is a switch to enable and disable automatic ID linking. </w:t>
      </w:r>
      <w:r w:rsidR="00344B6E">
        <w:t>When auto linking is enabled, the “Excl. Link” button is automatically clicked every time after the user finishes a paint brush selection. Auto link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4B6E" w14:paraId="4783FBD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0521D5" w14:textId="77777777" w:rsidR="00344B6E" w:rsidRDefault="00344B6E" w:rsidP="008F3504">
            <w:pPr>
              <w:pStyle w:val="Icon"/>
            </w:pPr>
            <w:r>
              <w:rPr>
                <w:noProof/>
                <w:lang w:eastAsia="en-US"/>
              </w:rPr>
              <mc:AlternateContent>
                <mc:Choice Requires="wpg">
                  <w:drawing>
                    <wp:inline distT="0" distB="0" distL="0" distR="0" wp14:anchorId="2D615E8C" wp14:editId="0B74D982">
                      <wp:extent cx="228600" cy="228600"/>
                      <wp:effectExtent l="0" t="0" r="0" b="0"/>
                      <wp:docPr id="37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8" name="Oval 3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2" name="Freeform 3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09E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uuiQUAAPURAAAOAAAAZHJzL2Uyb0RvYy54bWy0WFtv2zYUfh+w/0DoccDq+yVGnSJLl2JA&#10;1hZrhm6PNEVZwiRSI+U46a/fd0iJopOgtrstDzElnut3LjzU6zcPVcnupbGFVutk9GqYMKmETgu1&#10;XSe/3938uEyYbbhKeamVXCeP0iZvLr//7vW+XsmxznWZSsMgRNnVvl4nedPUq8HAilxW3L7StVTY&#10;zLSpeINHsx2khu8hvSoH4+FwPthrk9ZGC2kt3r71m8mlk59lUjQfsszKhpXrBLY17r9x/zf0f3D5&#10;mq+2htd5IVoz+DdYUfFCQWkQ9ZY3nO1M8UxUVQijrc6aV0JXA51lhZDOB3gzGj7x5p3Ru9r5sl3t&#10;t3WACdA+wembxYr39x8NK9J1MlksEqZ4hSA5vWx0kbBUWgG07oqaFUIrgmtfb1fgemfqT/VH077Y&#10;+idC4CEzFf3CN/bggH4MQMuHhgm8HI+X8yHCIbDVrl0gRI5oPeMS+c9f5Rt0SgdkWzBlXyOlbI+a&#10;/Xeofcp5LV0wLPkfUEOCe9Q+3POSTRZLD5IjIoQIC1vfavGXZUpf51xt5ZWtkZmoF/B2r4zR+1zy&#10;FGaOSASciWTQg4U0ttn/qlPEiO8a7TLu2/EOuPFVbWzzTuqK0WKdyLIsakve8hW/v7UN2dNTOZd0&#10;WaQ3RVm6BypXeV0aBgxgmxBSNd4LOB9TlortKR2IS2nid4EntW+5zT2/4yAM+KoqGvSHsqjWyXJI&#10;f/41AfWzSh1Jw4vSr2FiqVrkCCxKVrva6PQRwBntix/NCotcmy8J26Pw14n9e8eNTFj5iwL4F6Pp&#10;lDqFe5jOFmM8mHhnE+9wJSBqnTQJ88vrxneXXW2Kbe5i7H29QsCywiHZW9UaizT1tv7/+bocd/l6&#10;Y6SkxsomeAcko3xrnzyGXXWFkr5YzifoDajd2RBB8RHpSnsymoyhgip7NF60AYsyTex8phEoXWqh&#10;baZIMnq1TdtqQrdRFsH/A/BnVYmm/MOATS5GM7ZnXocL/jP6Pw/ol+PFBctZb8lLGlCFQcN4MR3O&#10;j6mIGQDeCSqAyHkqYgZv/VE3JpGOU4CK6U9UMY1UjGbz+egYUjHD8KgHs0i8i/Ex8TGDt+dYrOeR&#10;ipM8iBm8TcdU4BgNsR4e8yAmPs0DnDdB/EkexAyHMUBZhsLjuW/zfCUeVFuMWKGrYdrw/brWls7m&#10;uDJR5d0jCg8VCZHgoko+wowaipm7w+I0ZlRHzOza18makfcx8+Qss5HQMfP0LGaka8w8O4sZiRgz&#10;z89iRprFzIuzmJFAMbMbcDq0/W+bLwZDDQ3apRu0cSTiKDQJ26yTDSnEAMEbSrNuSaNAe17k4big&#10;zUrfyzvtyBpKOWpnzgjXbVvje6JSxcSuhT+j7mi639oJ7mn7IwIudUTdrycOVrxIK0ptpfOyN8zz&#10;uSp1BnUl0lOI3aYQP8kvBw5MJyOcYsC8PVtb9f5kxevFcORSHoB6eMKOV9XW4YHolxS12EPi2Kn0&#10;MfLABBs8UbTVuxO2KAuOanNWk1eBrbPfO/vMBv/6PJc8z1OAguoDQHtHurg8caKNKLyjxPUjcJfB&#10;zuV+lDkYct3ttR+HN9uuux1Q0agaDcEu7Z4Nr7Z5LCXRleo3meGiRrcnNz0/UdLN3ERrc55KP0rP&#10;upkZ4gOH88QJJOoMQ3iQPfqabJ9XLT2xSnfDDsz+mAhqXroMBA6nWasmMFeF0uYl7WW4SWSevgPJ&#10;Q9MP02HEt7W4KXCjuOW2+cgNZkekxX8796tdda3R6nCMQZtbQodpym6ZGV19xreJK7ptYKu7KIgG&#10;HfHwqoAhXMirK0eGrwLItVv1qRYknFCiu9Hdw2du6vZ21mDWfq+7+2g/RlOeBlriVPropcNdmfFt&#10;waVE+x2EPl7Ezw7v/mvN5T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a7rokFAAD1EQAADgAAAAAAAAAAAAAAAAAuAgAAZHJz&#10;L2Uyb0RvYy54bWxQSwECLQAUAAYACAAAACEA+AwpmdgAAAADAQAADwAAAAAAAAAAAAAAAADjBwAA&#10;ZHJzL2Rvd25yZXYueG1sUEsFBgAAAAAEAAQA8wAAAOgIAAAAAA==&#10;">
                      <v:oval id="Oval 37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2gsAA&#10;AADcAAAADwAAAGRycy9kb3ducmV2LnhtbERPzU4CMRC+m/AOzZB4ky6aIC4UQjAaL0pEH2CyHbar&#10;22nT1mV5e+dg4vHL97/ejr5XA6XcBTYwn1WgiJtgO24NfH483SxB5YJssQ9MBi6UYbuZXK2xtuHM&#10;7zQcS6skhHONBlwpsdY6N4485lmIxMKdQvJYBKZW24RnCfe9vq2qhfbYsTQ4jLR31Hwff7yUuDg8&#10;xv1z97D01H4dLov09orGXE/H3QpUobH8i//cL9bA3b2slTNy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f2gsAAAADcAAAADwAAAAAAAAAAAAAAAACYAgAAZHJzL2Rvd25y&#10;ZXYueG1sUEsFBgAAAAAEAAQA9QAAAIUDAAAAAA==&#10;" fillcolor="#f24f4f [3204]" stroked="f" strokeweight="0">
                        <v:stroke joinstyle="miter"/>
                        <o:lock v:ext="edit" aspectratio="t"/>
                      </v:oval>
                      <v:shape id="Freeform 3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xsUA&#10;AADcAAAADwAAAGRycy9kb3ducmV2LnhtbESPQWvCQBSE74X+h+UVequbqohGVymFQk6Fmhavz+xL&#10;Nph9G3bXmPbXdwXB4zAz3zCb3Wg7MZAPrWMFr5MMBHHldMuNgu/y42UJIkRkjZ1jUvBLAXbbx4cN&#10;5tpd+IuGfWxEgnDIUYGJsc+lDJUhi2HieuLk1c5bjEn6RmqPlwS3nZxm2UJabDktGOzp3VB12p+t&#10;gsPfTzmcfWk+a18U89XxsPD1TKnnp/FtDSLSGO/hW7vQCmbLKVzP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z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FE07E" w14:textId="34720DAA" w:rsidR="00344B6E" w:rsidRDefault="00344B6E" w:rsidP="008F3504">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component linking. The auto link button turns into a </w:t>
            </w:r>
            <w:r>
              <w:rPr>
                <w:noProof/>
                <w:lang w:eastAsia="en-US"/>
              </w:rPr>
              <w:drawing>
                <wp:inline distT="0" distB="0" distL="0" distR="0" wp14:anchorId="102F4D28" wp14:editId="2B249702">
                  <wp:extent cx="155448" cy="15544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61">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6C28CCB6" w14:textId="77777777" w:rsidR="00344B6E" w:rsidRDefault="00344B6E" w:rsidP="00B9628C"/>
    <w:p w14:paraId="687BFCC8" w14:textId="714A376C" w:rsidR="00B9628C" w:rsidRDefault="00CF4E59">
      <w:r w:rsidRPr="006B4762">
        <w:rPr>
          <w:b/>
        </w:rPr>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77777777"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63BBC5C4" w14:textId="359EDAC1" w:rsidR="006A062A" w:rsidRDefault="006A062A" w:rsidP="006A062A">
      <w:pPr>
        <w:pStyle w:val="Heading2"/>
      </w:pPr>
      <w:bookmarkStart w:id="353" w:name="_Toc456792900"/>
      <w:r>
        <w:t>Manually Assign/Modify IDs</w:t>
      </w:r>
      <w:bookmarkEnd w:id="353"/>
    </w:p>
    <w:p w14:paraId="4E3D4058" w14:textId="09715129" w:rsidR="00821F1A" w:rsidRDefault="00821F1A" w:rsidP="00821F1A">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rsidR="00CC0C43">
        <w:t xml:space="preserve">Figure </w:t>
      </w:r>
      <w:r w:rsidR="00CC0C43">
        <w:rPr>
          <w:noProof/>
        </w:rPr>
        <w:t>19</w:t>
      </w:r>
      <w:r w:rsidR="00CC0C43">
        <w:noBreakHyphen/>
      </w:r>
      <w:r w:rsidR="00CC0C43">
        <w:rPr>
          <w:noProof/>
        </w:rPr>
        <w:t>5</w:t>
      </w:r>
      <w:r>
        <w:fldChar w:fldCharType="end"/>
      </w:r>
      <w:r>
        <w:t>).</w:t>
      </w:r>
    </w:p>
    <w:p w14:paraId="091F4EDB" w14:textId="247C58E8" w:rsidR="00821F1A" w:rsidRDefault="00821F1A" w:rsidP="00821F1A">
      <w:pPr>
        <w:jc w:val="center"/>
      </w:pPr>
      <w:r>
        <w:rPr>
          <w:noProof/>
          <w:lang w:eastAsia="en-US"/>
        </w:rPr>
        <w:drawing>
          <wp:inline distT="0" distB="0" distL="0" distR="0" wp14:anchorId="59ADA543" wp14:editId="65B2177D">
            <wp:extent cx="3154680" cy="658368"/>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62">
                      <a:extLst>
                        <a:ext uri="{28A0092B-C50C-407E-A947-70E740481C1C}">
                          <a14:useLocalDpi xmlns:a14="http://schemas.microsoft.com/office/drawing/2010/main" val="0"/>
                        </a:ext>
                      </a:extLst>
                    </a:blip>
                    <a:stretch>
                      <a:fillRect/>
                    </a:stretch>
                  </pic:blipFill>
                  <pic:spPr>
                    <a:xfrm>
                      <a:off x="0" y="0"/>
                      <a:ext cx="3154680" cy="658368"/>
                    </a:xfrm>
                    <a:prstGeom prst="rect">
                      <a:avLst/>
                    </a:prstGeom>
                  </pic:spPr>
                </pic:pic>
              </a:graphicData>
            </a:graphic>
          </wp:inline>
        </w:drawing>
      </w:r>
    </w:p>
    <w:p w14:paraId="7C3BFD96" w14:textId="27CC0A83" w:rsidR="00821F1A" w:rsidRDefault="00821F1A" w:rsidP="00821F1A">
      <w:pPr>
        <w:pStyle w:val="Caption"/>
        <w:jc w:val="center"/>
      </w:pPr>
      <w:bookmarkStart w:id="354" w:name="_Ref433714615"/>
      <w:bookmarkStart w:id="355" w:name="_Toc456792967"/>
      <w:r>
        <w:t xml:space="preserve">Figure </w:t>
      </w:r>
      <w:fldSimple w:instr=" STYLEREF 1 \s ">
        <w:r w:rsidR="00CC0C43">
          <w:rPr>
            <w:noProof/>
          </w:rPr>
          <w:t>19</w:t>
        </w:r>
      </w:fldSimple>
      <w:r w:rsidR="00033327">
        <w:noBreakHyphen/>
      </w:r>
      <w:fldSimple w:instr=" SEQ Figure \* ARABIC \s 1 ">
        <w:r w:rsidR="00CC0C43">
          <w:rPr>
            <w:noProof/>
          </w:rPr>
          <w:t>5</w:t>
        </w:r>
      </w:fldSimple>
      <w:bookmarkEnd w:id="354"/>
      <w:r>
        <w:t>. The Modify tab of the Component and Tracking Window.</w:t>
      </w:r>
      <w:bookmarkEnd w:id="355"/>
    </w:p>
    <w:p w14:paraId="1BD1DEDE" w14:textId="0716533C" w:rsidR="00821F1A" w:rsidRDefault="000D206B" w:rsidP="00821F1A">
      <w:r>
        <w:lastRenderedPageBreak/>
        <w:t>Similar to the Linkage tab, it provides several ID-based selection tools as a convenience. However, the ID input box has an additional layer of behavior, depending on the subsequent button to push.</w:t>
      </w:r>
    </w:p>
    <w:p w14:paraId="4EAABCB5" w14:textId="3D368E1A" w:rsidR="000D206B" w:rsidRDefault="000D206B" w:rsidP="00821F1A">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w:t>
      </w:r>
      <w:r w:rsidR="00413945">
        <w:t>take</w:t>
      </w:r>
      <w:r>
        <w:t xml:space="preserve"> the value in the ID input box</w:t>
      </w:r>
      <w:r w:rsidR="00413945">
        <w:t xml:space="preserve"> into consideration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1619"/>
        <w:gridCol w:w="1619"/>
        <w:gridCol w:w="1619"/>
      </w:tblGrid>
      <w:tr w:rsidR="000D206B" w14:paraId="76A079E4" w14:textId="77777777" w:rsidTr="000D206B">
        <w:tc>
          <w:tcPr>
            <w:tcW w:w="1618" w:type="dxa"/>
          </w:tcPr>
          <w:p w14:paraId="24E03B0F" w14:textId="65C1574E" w:rsidR="000D206B" w:rsidRPr="000D206B" w:rsidRDefault="000D206B">
            <w:pPr>
              <w:rPr>
                <w:b/>
              </w:rPr>
            </w:pPr>
            <w:r w:rsidRPr="000D206B">
              <w:rPr>
                <w:b/>
              </w:rPr>
              <w:t>Auto Assign</w:t>
            </w:r>
          </w:p>
        </w:tc>
        <w:tc>
          <w:tcPr>
            <w:tcW w:w="1619" w:type="dxa"/>
          </w:tcPr>
          <w:p w14:paraId="4946842B" w14:textId="453F45FE" w:rsidR="000D206B" w:rsidRPr="000D206B" w:rsidRDefault="000D206B">
            <w:pPr>
              <w:rPr>
                <w:b/>
              </w:rPr>
            </w:pPr>
            <w:r w:rsidRPr="000D206B">
              <w:rPr>
                <w:b/>
              </w:rPr>
              <w:t>Assign ID</w:t>
            </w:r>
          </w:p>
        </w:tc>
        <w:tc>
          <w:tcPr>
            <w:tcW w:w="1619" w:type="dxa"/>
          </w:tcPr>
          <w:p w14:paraId="314937AB" w14:textId="276D0860" w:rsidR="000D206B" w:rsidRPr="000D206B" w:rsidRDefault="000D206B">
            <w:pPr>
              <w:rPr>
                <w:b/>
              </w:rPr>
            </w:pPr>
            <w:r w:rsidRPr="000D206B">
              <w:rPr>
                <w:b/>
              </w:rPr>
              <w:t>Add ID</w:t>
            </w:r>
          </w:p>
        </w:tc>
        <w:tc>
          <w:tcPr>
            <w:tcW w:w="1619" w:type="dxa"/>
          </w:tcPr>
          <w:p w14:paraId="60E970FD" w14:textId="1CE72252" w:rsidR="000D206B" w:rsidRPr="000D206B" w:rsidRDefault="000D206B">
            <w:pPr>
              <w:rPr>
                <w:b/>
              </w:rPr>
            </w:pPr>
            <w:r w:rsidRPr="000D206B">
              <w:rPr>
                <w:b/>
              </w:rPr>
              <w:t>Replace ID</w:t>
            </w:r>
          </w:p>
        </w:tc>
      </w:tr>
    </w:tbl>
    <w:p w14:paraId="6BD4F1F5" w14:textId="77777777" w:rsidR="000D206B" w:rsidRDefault="000D206B"/>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3504" w14:paraId="2E5316C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399AC5" w14:textId="77777777" w:rsidR="008F3504" w:rsidRDefault="008F3504" w:rsidP="008F3504">
            <w:pPr>
              <w:pStyle w:val="Icon"/>
            </w:pPr>
            <w:r>
              <w:rPr>
                <w:noProof/>
                <w:lang w:eastAsia="en-US"/>
              </w:rPr>
              <mc:AlternateContent>
                <mc:Choice Requires="wpg">
                  <w:drawing>
                    <wp:inline distT="0" distB="0" distL="0" distR="0" wp14:anchorId="449DCD80" wp14:editId="74E16EFB">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FDA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oMMA&#10;AADcAAAADwAAAGRycy9kb3ducmV2LnhtbESP3WoCMRCF7wu+Qxihd5qtLbLdGkUsLb1R0fYBhs10&#10;s+1mEpJ0Xd/eCEIvD+fn4yxWg+1ETyG2jhU8TAsQxLXTLTcKvj7fJiWImJA1do5JwZkirJajuwVW&#10;2p34QP0xNSKPcKxQgUnJV1LG2pDFOHWeOHvfLlhMWYZG6oCnPG47OSuKubTYciYY9LQxVP8e/2yG&#10;GN+/+s17+1xaan7253nYbVGp+/GwfgGRaEj/4Vv7Qyt4LJ/geiYfAb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oMMAAADcAAAADwAAAAAAAAAAAAAAAACYAgAAZHJzL2Rv&#10;d25yZXYueG1sUEsFBgAAAAAEAAQA9QAAAIgD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W7cUA&#10;AADcAAAADwAAAGRycy9kb3ducmV2LnhtbESPQUvDQBSE74L/YXmCN7ux1qIxmyKFQk6CjdLrM/uS&#10;DWbfht1tmvbXu4LgcZiZb5hiM9tBTORD71jB/SIDQdw43XOn4KPe3T2BCBFZ4+CYFJwpwKa8viow&#10;1+7E7zTtYycShEOOCkyMYy5laAxZDAs3Eievdd5iTNJ3Uns8Jbgd5DLL1tJiz2nB4EhbQ833/mgV&#10;HC6f9XT0tXlrfVWtnr8Oa98+KHV7M7++gIg0x//wX7vSClbLR/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9b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1F3500F" w14:textId="60627515" w:rsidR="008F3504" w:rsidRDefault="008F3504" w:rsidP="008F3504">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0FF3EF80" w14:textId="77777777" w:rsidR="008F3504" w:rsidRDefault="008F3504"/>
    <w:p w14:paraId="4D9C6D50" w14:textId="72BE4657" w:rsidR="00437F6F" w:rsidRDefault="00BC2A25" w:rsidP="00437F6F">
      <w:r>
        <w:rPr>
          <w:noProof/>
          <w:lang w:eastAsia="en-US"/>
        </w:rPr>
        <w:drawing>
          <wp:inline distT="0" distB="0" distL="0" distR="0" wp14:anchorId="666EB929" wp14:editId="40C236F5">
            <wp:extent cx="192024" cy="201168"/>
            <wp:effectExtent l="0" t="0" r="0" b="8890"/>
            <wp:docPr id="53" name="Picture 5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000D206B" w:rsidRPr="00437F6F">
        <w:rPr>
          <w:b/>
        </w:rPr>
        <w:t>Auto Assign.</w:t>
      </w:r>
      <w:r w:rsidR="000D206B">
        <w:t xml:space="preserve"> </w:t>
      </w:r>
      <w:r w:rsidR="00437F6F">
        <w:t xml:space="preserve">This is a switch to enable and disable automatic ID assignment. When auto assignment is enabled, the “Assign ID” button is automatically clicked every time after the user finishes a paint brush selection. Since the </w:t>
      </w:r>
      <w:r w:rsidR="00C91712">
        <w:t xml:space="preserve">operations performed by the “Assign ID” button is related to the value entered in the ID input box, make sure that the value in the ID input box is the desired ID that you want to assign. Otherwise, leave the ID input box empty and an ID will be automatically generated. Also notice that you can use three types of selection brush, including select, diffuse, and erase. When you use the select and diffuse brushes, components with IDs already assigned will not be selected; when you use the erasing brush, 0 is assigned to the components that have been erased. </w:t>
      </w:r>
      <w:r w:rsidR="00437F6F">
        <w:t>Auto assignment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37F6F" w14:paraId="528E0B7F" w14:textId="77777777" w:rsidTr="00B065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1A75E6" w14:textId="77777777" w:rsidR="00437F6F" w:rsidRDefault="00437F6F" w:rsidP="00B0651A">
            <w:pPr>
              <w:pStyle w:val="Icon"/>
            </w:pPr>
            <w:r>
              <w:rPr>
                <w:noProof/>
                <w:lang w:eastAsia="en-US"/>
              </w:rPr>
              <mc:AlternateContent>
                <mc:Choice Requires="wpg">
                  <w:drawing>
                    <wp:inline distT="0" distB="0" distL="0" distR="0" wp14:anchorId="1892E8CF" wp14:editId="56FA1A60">
                      <wp:extent cx="228600" cy="228600"/>
                      <wp:effectExtent l="0" t="0" r="0" b="0"/>
                      <wp:docPr id="4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9" name="Oval 4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5" name="Freeform 43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DB0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UvjAUAAPURAAAOAAAAZHJzL2Uyb0RvYy54bWy0WF1v2zYUfR+w/0DoccBqW3bsxKhTZOlS&#10;DMjaYs3Q7ZGmKEuYRGqkHCf99TuXlCg6CWq72/Lg6OOe+3HuveSlXr95qCt2L40ttVolk1fjhEkl&#10;dFaqzSr5/e7mx/OE2ZarjFdayVXyKG3y5vL7717vmqVMdaGrTBoGJcoud80qKdq2WY5GVhSy5vaV&#10;bqTCy1ybmre4NZtRZvgO2utqlI7H89FOm6wxWkhr8fStf5lcOv15LkX7Ic+tbFm1SuBb636N+13T&#10;7+jyNV9uDG+KUnRu8G/woualgtGg6i1vOdua8pmquhRGW523r4SuRzrPSyFdDIhmMn4SzTujt42L&#10;ZbPcbZpAE6h9wtM3qxXv7z8aVmarZJYuEqZ4jSQ5u2xykbBMWgG27sqGlUIromvXbJZAvTPNp+aj&#10;6R5s/B0x8JCbmv4jNvbgiH4MRMuHlgk8TNPz+RjpEHjVXbtEiALZeoYSxc9fxY16oyPyLbiya1BS&#10;dmDN/jvWPhW8kS4ZluIPrIElz9qHe16xWXrhSXJCxBBxYZtbLf6yTOnrgquNvLINKhP9Amz/yBi9&#10;KyTP4OaEVCCYSAfdWGhj692vOkOO+LbVruK+ne/AG182xrbvpK4ZXawSWVVlYylavuT3t7YlfwYp&#10;F5KuyuymrCp3Q+0qryvDwAF8E0Kq1keB4GPJSrEdlQOhlCa8SzyZfctt4fEOQRzwZV22WB+qsl4l&#10;52P684+JqJ9V5kRaXlb+Gi5WqmOOyKJitcu1zh5BnNG++bFY4aLQ5kvCdmj8VWL/3nIjE1b9okD+&#10;xWQ2o5XC3czOFiluTPxmHb/hSkDVKmkT5i+vW7+6bBtTbgqXYx/rFRKWl47JwavOWZSp9/X/r9fp&#10;WV+vN0ZKWljZDM/AZFRv3Z3nsO+u0NIX5/Mpqh69ezZGUnxG+taeTqZp6jt7ki66hEWVJra+0oiU&#10;vrSwbGYoMnq0ybpuwmqjLJL/B+jP6wqL8g8jNr2YnLEd8zZc8p/J/7knf54uLljBBk9esoAuDBbS&#10;xWw8P2QiBkyPMgFGTjMRA7z3B8OYRjaOISqWP9LELDIxOZvPJ4eYigHjgxGgNANLLseH1McA78+h&#10;XM8jE0dFEAO8T4dMYBsNUYwPRRALHxcBBqqg/qgIYsB+DtCWofF44Zd5vhQPqmtGXGFVw7Th1+tG&#10;W9qb487EGtDfovHQkVAJFHXyATB6KAb3m8VxYHRHDE5Psoy6j8HTk8Ao6Bg8OwmMco3BbtU9mjAU&#10;Ygyen2QZZRaDFyeBUUAx+DwGe/e7ejEYamjQrtygjS0RW6FJ2HqVrAmDAYK3VGb9JY0C3X5RYOrx&#10;2wW9rPW9vNNOrKWSo+XMOeFW287+IFSpWNgt4c+ke5n+f+MUD7LDFoGQeqH+vxcOXrwoKyptpYty&#10;cMzjXJc6h/oWGSTEdl2Kn+SXvQBm0wl2MXDe7a2deb+z4vFiPHElD0I9PeGNN9X14Z7qlwx13ENj&#10;6kz6HHligg9eKHo1hBNeURUctOa8pqgCrPffB/vMB//4tJA85ilBwfQeoUMgfV6eBNFlFNFR4foR&#10;uK9gF/IwyuwNue70OozD602/uu1J0agaDcGu7J4Nr7Z9rCTJVeo3meOgRqcnNz0/MdLP3CRrC55J&#10;P0qf9TMz1AeEi8QpJOkcQ3jQPfmabl9XnTxBpTthB7DfJoKZlw4DAeEsa9UGcF0qbV6yXoWTRO7l&#10;e5I8NcMwHUZ824ibEieKW27bj9xgdkRZ/Ldzv9rW1xpLHbYxWHOXsGHaqr/Mja4/49vEFZ028Ko/&#10;KIgWK+L+UQFDuJBXV04MXwVQa7fqUyNIObFEZ6O7h8/cNN3prMWs/V7359FhjKY6DbKEVPrgocMd&#10;mfFtwZVE9x2EPl7E947v4WvN5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ax1L4wFAAD1EQAADgAAAAAAAAAAAAAAAAAuAgAA&#10;ZHJzL2Uyb0RvYy54bWxQSwECLQAUAAYACAAAACEA+AwpmdgAAAADAQAADwAAAAAAAAAAAAAAAADm&#10;BwAAZHJzL2Rvd25yZXYueG1sUEsFBgAAAAAEAAQA8wAAAOsIAAAAAA==&#10;">
                      <v:oval id="Oval 4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xYcIA&#10;AADcAAAADwAAAGRycy9kb3ducmV2LnhtbESP3WoCMRCF7wu+QxihdzWrFNGtUURRvGmLPw8wbKab&#10;bTeTkMR1fXtTKPTycH4+zmLV21Z0FGLjWMF4VIAgrpxuuFZwOe9eZiBiQtbYOiYFd4qwWg6eFlhq&#10;d+MjdadUizzCsUQFJiVfShkrQxbjyHni7H25YDFlGWqpA97yuG3lpCim0mLDmWDQ08ZQ9XO62gwx&#10;vtv6zb6ZzyzV35/3afh4R6Weh/36DUSiPv2H/9oHreB1M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rFhwgAAANwAAAAPAAAAAAAAAAAAAAAAAJgCAABkcnMvZG93&#10;bnJldi54bWxQSwUGAAAAAAQABAD1AAAAhwMAAAAA&#10;" fillcolor="#f24f4f [3204]" stroked="f" strokeweight="0">
                        <v:stroke joinstyle="miter"/>
                        <o:lock v:ext="edit" aspectratio="t"/>
                      </v:oval>
                      <v:shape id="Freeform 43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AMMUA&#10;AADcAAAADwAAAGRycy9kb3ducmV2LnhtbESPQWvCQBSE74X+h+UVequbVis1ukopFHIqaCxen9mX&#10;bDD7NuyuMe2v7woFj8PMfMOsNqPtxEA+tI4VPE8yEMSV0y03Cvbl59MbiBCRNXaOScEPBdis7+9W&#10;mGt34S0Nu9iIBOGQowITY59LGSpDFsPE9cTJq523GJP0jdQeLwluO/mSZXNpseW0YLCnD0PVaXe2&#10;Cg6/3+Vw9qX5qn1RzBbHw9zXU6UeH8b3JYhIY7yF/9uFVjCbvsL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kA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29B83E" w14:textId="6DDF3927" w:rsidR="00437F6F" w:rsidRDefault="00437F6F" w:rsidP="00C91712">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w:t>
            </w:r>
            <w:r w:rsidR="00C91712">
              <w:t>ID modifications</w:t>
            </w:r>
            <w:r>
              <w:t xml:space="preserve">. The auto </w:t>
            </w:r>
            <w:r w:rsidR="00C91712">
              <w:t>assign</w:t>
            </w:r>
            <w:r>
              <w:t xml:space="preserve"> button turns into a </w:t>
            </w:r>
            <w:r>
              <w:rPr>
                <w:noProof/>
                <w:lang w:eastAsia="en-US"/>
              </w:rPr>
              <w:drawing>
                <wp:inline distT="0" distB="0" distL="0" distR="0" wp14:anchorId="53D2B229" wp14:editId="5509AE34">
                  <wp:extent cx="155448" cy="1554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61">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2E5BF356" w14:textId="77777777" w:rsidR="00437F6F" w:rsidRDefault="00437F6F" w:rsidP="00437F6F"/>
    <w:p w14:paraId="1D3F6841" w14:textId="6E64BC97" w:rsidR="000D206B" w:rsidRDefault="00C91712">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w:t>
      </w:r>
      <w:r w:rsidR="007D4799">
        <w:t xml:space="preserve">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6E9A6A2" w14:textId="0B8CB622" w:rsidR="007D4799" w:rsidRDefault="007D4799">
      <w:r w:rsidRPr="00527C12">
        <w:rPr>
          <w:b/>
        </w:rPr>
        <w:t>Add ID.</w:t>
      </w:r>
      <w:r>
        <w:t xml:space="preserve"> </w:t>
      </w:r>
      <w:r w:rsidR="00527C12">
        <w:t>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BF7" w14:paraId="645E5436"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2736A" w14:textId="77777777" w:rsidR="002F0BF7" w:rsidRDefault="002F0BF7" w:rsidP="002F0BF7">
            <w:pPr>
              <w:pStyle w:val="Icon"/>
            </w:pPr>
            <w:r>
              <w:rPr>
                <w:noProof/>
                <w:lang w:eastAsia="en-US"/>
              </w:rPr>
              <w:lastRenderedPageBreak/>
              <mc:AlternateContent>
                <mc:Choice Requires="wpg">
                  <w:drawing>
                    <wp:inline distT="0" distB="0" distL="0" distR="0" wp14:anchorId="11D18CB0" wp14:editId="2F0EF316">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2093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AsMA&#10;AADcAAAADwAAAGRycy9kb3ducmV2LnhtbESP3WoCMRCF7wu+QxihdzWrWNHVKGKx9KYtVR9g2Iyb&#10;1c0kJOm6vn1TKPTycH4+zmrT21Z0FGLjWMF4VIAgrpxuuFZwOu6f5iBiQtbYOiYFd4qwWQ8eVlhq&#10;d+Mv6g6pFnmEY4kKTEq+lDJWhizGkfPE2Tu7YDFlGWqpA97yuG3lpChm0mLDmWDQ085QdT182wwx&#10;vnvxu9dmMbdUXz7vs/Dxjko9DvvtEkSiPv2H/9pvWsFzMYX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AsMAAADcAAAADwAAAAAAAAAAAAAAAACYAgAAZHJzL2Rv&#10;d25yZXYueG1sUEsFBgAAAAAEAAQA9QAAAIgD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FEMUA&#10;AADcAAAADwAAAGRycy9kb3ducmV2LnhtbESPQWvCQBSE7wX/w/KE3upGW6VNXUUKhZwKNYrX1+xL&#10;Nph9G3bXmPbXdwsFj8PMfMOst6PtxEA+tI4VzGcZCOLK6ZYbBYfy/eEZRIjIGjvHpOCbAmw3k7s1&#10;5tpd+ZOGfWxEgnDIUYGJsc+lDJUhi2HmeuLk1c5bjEn6RmqP1wS3nVxk2UpabDktGOzpzVB13l+s&#10;gtPPsRwuvjQftS+Kp5ev08rXj0rdT8fdK4hIY7yF/9uFVrDMl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4U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C2770E" w14:textId="6C4D4F12" w:rsidR="002F0BF7" w:rsidRDefault="002F0BF7" w:rsidP="002F0BF7">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781BE326" w14:textId="77777777" w:rsidR="002F0BF7" w:rsidRDefault="002F0BF7"/>
    <w:p w14:paraId="61AABEC0" w14:textId="0AB22D75" w:rsidR="007D4799" w:rsidRDefault="007D4799">
      <w:r w:rsidRPr="007D4799">
        <w:rPr>
          <w:b/>
        </w:rPr>
        <w:t>Replace ID.</w:t>
      </w:r>
      <w:r>
        <w:t xml:space="preserve"> It replaces the ID of currently selected components with the value entered in the ID input box. You may use this feature to change the color of a selected component.</w:t>
      </w:r>
    </w:p>
    <w:p w14:paraId="3033F478" w14:textId="53EA1087" w:rsidR="00527C12" w:rsidRDefault="00527C12">
      <w:r w:rsidRPr="00454809">
        <w:rPr>
          <w:b/>
        </w:rPr>
        <w:t>Combine.</w:t>
      </w:r>
      <w:r>
        <w:t xml:space="preserve"> It combines the components in the current ID list into a single component</w:t>
      </w:r>
      <w:r w:rsidR="00454809">
        <w:t>.</w:t>
      </w:r>
    </w:p>
    <w:p w14:paraId="10F7BA49" w14:textId="378C2565" w:rsidR="007D4799" w:rsidRDefault="00454809">
      <w:r w:rsidRPr="00454809">
        <w:rPr>
          <w:b/>
        </w:rPr>
        <w:t>Divide.</w:t>
      </w:r>
      <w:r>
        <w:t xml:space="preserve"> If two or several components are grouped (indicated by the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54809">
        <w:t xml:space="preserve"> symbols </w:t>
      </w:r>
      <w:r>
        <w:t>in the ID lists), use divide to separate them into independently trackable entities.</w:t>
      </w:r>
    </w:p>
    <w:p w14:paraId="286B4D95" w14:textId="68C738CB" w:rsidR="00454809" w:rsidRDefault="00454809" w:rsidP="00454809">
      <w:pPr>
        <w:pStyle w:val="Heading2"/>
      </w:pPr>
      <w:bookmarkStart w:id="356" w:name="_Toc456792901"/>
      <w:r>
        <w:t>Making Analysis</w:t>
      </w:r>
      <w:bookmarkEnd w:id="356"/>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CC0C43">
        <w:t xml:space="preserve">Figure </w:t>
      </w:r>
      <w:r w:rsidR="00CC0C43">
        <w:rPr>
          <w:noProof/>
        </w:rPr>
        <w:t>19</w:t>
      </w:r>
      <w:r w:rsidR="00CC0C43">
        <w:noBreakHyphen/>
      </w:r>
      <w:r w:rsidR="00CC0C43">
        <w:rPr>
          <w:noProof/>
        </w:rPr>
        <w:t>6</w:t>
      </w:r>
      <w:r>
        <w:fldChar w:fldCharType="end"/>
      </w:r>
      <w:r>
        <w:t>).</w:t>
      </w:r>
    </w:p>
    <w:p w14:paraId="40F0C3D2" w14:textId="59D1ABD7" w:rsidR="00454809" w:rsidRDefault="00454809" w:rsidP="000F2C6F">
      <w:pPr>
        <w:spacing w:after="240"/>
        <w:jc w:val="center"/>
      </w:pPr>
      <w:r>
        <w:rPr>
          <w:noProof/>
          <w:lang w:eastAsia="en-US"/>
        </w:rPr>
        <w:drawing>
          <wp:inline distT="0" distB="0" distL="0" distR="0" wp14:anchorId="3F418B61" wp14:editId="58F4A099">
            <wp:extent cx="3136392" cy="868680"/>
            <wp:effectExtent l="0" t="0" r="698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63">
                      <a:extLst>
                        <a:ext uri="{28A0092B-C50C-407E-A947-70E740481C1C}">
                          <a14:useLocalDpi xmlns:a14="http://schemas.microsoft.com/office/drawing/2010/main" val="0"/>
                        </a:ext>
                      </a:extLst>
                    </a:blip>
                    <a:stretch>
                      <a:fillRect/>
                    </a:stretch>
                  </pic:blipFill>
                  <pic:spPr>
                    <a:xfrm>
                      <a:off x="0" y="0"/>
                      <a:ext cx="3136392" cy="868680"/>
                    </a:xfrm>
                    <a:prstGeom prst="rect">
                      <a:avLst/>
                    </a:prstGeom>
                  </pic:spPr>
                </pic:pic>
              </a:graphicData>
            </a:graphic>
          </wp:inline>
        </w:drawing>
      </w:r>
    </w:p>
    <w:p w14:paraId="1FBABC2C" w14:textId="4D0402B1" w:rsidR="00454809" w:rsidRDefault="00454809" w:rsidP="00454809">
      <w:pPr>
        <w:pStyle w:val="Caption"/>
        <w:jc w:val="center"/>
      </w:pPr>
      <w:bookmarkStart w:id="357" w:name="_Ref433808598"/>
      <w:bookmarkStart w:id="358" w:name="_Toc456792968"/>
      <w:r>
        <w:t xml:space="preserve">Figure </w:t>
      </w:r>
      <w:fldSimple w:instr=" STYLEREF 1 \s ">
        <w:r w:rsidR="00CC0C43">
          <w:rPr>
            <w:noProof/>
          </w:rPr>
          <w:t>19</w:t>
        </w:r>
      </w:fldSimple>
      <w:r w:rsidR="00033327">
        <w:noBreakHyphen/>
      </w:r>
      <w:fldSimple w:instr=" SEQ Figure \* ARABIC \s 1 ">
        <w:r w:rsidR="00CC0C43">
          <w:rPr>
            <w:noProof/>
          </w:rPr>
          <w:t>6</w:t>
        </w:r>
      </w:fldSimple>
      <w:bookmarkEnd w:id="357"/>
      <w:r>
        <w:t>. The Analysis tab of the Component and Tracking window.</w:t>
      </w:r>
      <w:bookmarkEnd w:id="358"/>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CC0C43">
        <w:t>Chapter 16</w:t>
      </w:r>
      <w:r w:rsidR="00B0651A">
        <w:fldChar w:fldCharType="end"/>
      </w:r>
      <w:r>
        <w:t>).</w:t>
      </w:r>
    </w:p>
    <w:p w14:paraId="4F88E2EE" w14:textId="35756C6E" w:rsidR="00B0651A" w:rsidRDefault="00B0651A" w:rsidP="00454809">
      <w:proofErr w:type="spellStart"/>
      <w:r w:rsidRPr="00B0651A">
        <w:rPr>
          <w:b/>
        </w:rPr>
        <w:t>UniIDs</w:t>
      </w:r>
      <w:proofErr w:type="spellEnd"/>
      <w:r w:rsidRPr="00B0651A">
        <w:rPr>
          <w:b/>
        </w:rPr>
        <w:t>.</w:t>
      </w:r>
      <w:r>
        <w:t xml:space="preserve"> It saves a new set of label files with consistent IDs through time. Make sure you don’t overwrite the current label files, which are used in the process of conversion.</w:t>
      </w:r>
    </w:p>
    <w:p w14:paraId="479EE2F3" w14:textId="16CEACE2" w:rsidR="00B0651A" w:rsidRDefault="00B0651A" w:rsidP="00454809">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359" w:name="_Toc406770768"/>
      <w:bookmarkStart w:id="360" w:name="_Ref433192347"/>
      <w:bookmarkStart w:id="361" w:name="_Ref433887780"/>
      <w:bookmarkStart w:id="362" w:name="_Toc406755695"/>
      <w:bookmarkStart w:id="363" w:name="_Toc456792902"/>
      <w:r>
        <w:lastRenderedPageBreak/>
        <w:t>Volume-Mesh Conversion</w:t>
      </w:r>
      <w:bookmarkEnd w:id="359"/>
      <w:bookmarkEnd w:id="360"/>
      <w:bookmarkEnd w:id="361"/>
      <w:bookmarkEnd w:id="363"/>
    </w:p>
    <w:p w14:paraId="3EE12C02" w14:textId="36307A1B" w:rsidR="008216FB" w:rsidRDefault="008216FB">
      <w:r>
        <w:t xml:space="preserve">You can extract </w:t>
      </w:r>
      <w:proofErr w:type="spellStart"/>
      <w:r>
        <w:t>iso</w:t>
      </w:r>
      <w:proofErr w:type="spellEnd"/>
      <w:r>
        <w:t xml:space="preserve">-surfaces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201F6844">
            <wp:extent cx="2651760" cy="2130552"/>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2651760" cy="2130552"/>
                    </a:xfrm>
                    <a:prstGeom prst="rect">
                      <a:avLst/>
                    </a:prstGeom>
                    <a:noFill/>
                    <a:ln>
                      <a:noFill/>
                    </a:ln>
                  </pic:spPr>
                </pic:pic>
              </a:graphicData>
            </a:graphic>
          </wp:inline>
        </w:drawing>
      </w:r>
    </w:p>
    <w:p w14:paraId="35EDEDFC" w14:textId="43C9B100" w:rsidR="008216FB" w:rsidRDefault="008216FB" w:rsidP="008216FB">
      <w:pPr>
        <w:pStyle w:val="Caption"/>
        <w:jc w:val="center"/>
      </w:pPr>
      <w:bookmarkStart w:id="364" w:name="_Toc456792969"/>
      <w:r>
        <w:t xml:space="preserve">Figure </w:t>
      </w:r>
      <w:fldSimple w:instr=" STYLEREF 1 \s ">
        <w:r w:rsidR="00CC0C43">
          <w:rPr>
            <w:noProof/>
          </w:rPr>
          <w:t>20</w:t>
        </w:r>
      </w:fldSimple>
      <w:r w:rsidR="00033327">
        <w:noBreakHyphen/>
      </w:r>
      <w:fldSimple w:instr=" SEQ Figure \* ARABIC \s 1 ">
        <w:r w:rsidR="00CC0C43">
          <w:rPr>
            <w:noProof/>
          </w:rPr>
          <w:t>1</w:t>
        </w:r>
      </w:fldSimple>
      <w:r>
        <w:t>. Convert dialog.</w:t>
      </w:r>
      <w:bookmarkEnd w:id="364"/>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w:t>
      </w:r>
      <w:proofErr w:type="spellStart"/>
      <w:r>
        <w:t>iso</w:t>
      </w:r>
      <w:proofErr w:type="spellEnd"/>
      <w:r>
        <w:t>-value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 xml:space="preserve">arching-cubes algorithm is used to calculate the </w:t>
            </w:r>
            <w:proofErr w:type="spellStart"/>
            <w:r w:rsidR="00EC238F">
              <w:t>iso</w:t>
            </w:r>
            <w:proofErr w:type="spellEnd"/>
            <w:r w:rsidR="00EC238F">
              <w:t>-surface.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w:t>
      </w:r>
      <w:proofErr w:type="spellStart"/>
      <w:r>
        <w:t>iso</w:t>
      </w:r>
      <w:proofErr w:type="spellEnd"/>
      <w:r>
        <w:t>-surface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t>Weld vertices.</w:t>
      </w:r>
      <w:r>
        <w:t xml:space="preserve"> It merges overlapping vertices so that a smooth shading can be applied.</w:t>
      </w:r>
    </w:p>
    <w:p w14:paraId="6FEFABBA" w14:textId="34A06D03" w:rsidR="00FE4C43" w:rsidRPr="008216FB" w:rsidRDefault="00FE4C43" w:rsidP="008216FB">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365" w:name="_Ref448759940"/>
      <w:bookmarkStart w:id="366" w:name="_Toc456792903"/>
      <w:r>
        <w:lastRenderedPageBreak/>
        <w:t>Data Processing with OpenCL Filters</w:t>
      </w:r>
      <w:bookmarkEnd w:id="365"/>
      <w:bookmarkEnd w:id="366"/>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fldChar w:fldCharType="separate"/>
      </w:r>
      <w:r w:rsidR="00CC0C43">
        <w:t xml:space="preserve">Figure </w:t>
      </w:r>
      <w:r w:rsidR="00CC0C43">
        <w:rPr>
          <w:noProof/>
        </w:rPr>
        <w:t>21</w:t>
      </w:r>
      <w:r w:rsidR="00CC0C43">
        <w:noBreakHyphen/>
      </w:r>
      <w:r w:rsidR="00CC0C43">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1C19AFDF">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34E35CB1" w14:textId="1FF59B9F" w:rsidR="00DA77F0" w:rsidRDefault="00DA77F0" w:rsidP="00DA77F0">
      <w:pPr>
        <w:pStyle w:val="Caption"/>
        <w:jc w:val="center"/>
      </w:pPr>
      <w:bookmarkStart w:id="367" w:name="_Ref406779169"/>
      <w:bookmarkStart w:id="368" w:name="_Toc456792970"/>
      <w:r>
        <w:t xml:space="preserve">Figure </w:t>
      </w:r>
      <w:fldSimple w:instr=" STYLEREF 1 \s ">
        <w:r w:rsidR="00CC0C43">
          <w:rPr>
            <w:noProof/>
          </w:rPr>
          <w:t>21</w:t>
        </w:r>
      </w:fldSimple>
      <w:r w:rsidR="00033327">
        <w:noBreakHyphen/>
      </w:r>
      <w:fldSimple w:instr=" SEQ Figure \* ARABIC \s 1 ">
        <w:r w:rsidR="00CC0C43">
          <w:rPr>
            <w:noProof/>
          </w:rPr>
          <w:t>1</w:t>
        </w:r>
      </w:fldSimple>
      <w:bookmarkEnd w:id="367"/>
      <w:r>
        <w:t>. OpenCL kernel editor.</w:t>
      </w:r>
      <w:bookmarkEnd w:id="368"/>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66"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 xml:space="preserve">unsigned </w:t>
      </w:r>
      <w:proofErr w:type="spellStart"/>
      <w:r w:rsidRPr="007C791A">
        <w:rPr>
          <w:rFonts w:ascii="Courier New" w:hAnsi="Courier New" w:cs="Courier New"/>
          <w:shd w:val="clear" w:color="auto" w:fill="E8F1E2" w:themeFill="accent2" w:themeFillTint="33"/>
        </w:rPr>
        <w:t>int</w:t>
      </w:r>
      <w:proofErr w:type="spellEnd"/>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7777777" w:rsidR="00DA77F0" w:rsidRPr="007C791A" w:rsidRDefault="00DA77F0" w:rsidP="00DA77F0">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 This allows you to repeatedly apply a kernel to a channel.</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369" w:name="_Toc406770772"/>
      <w:bookmarkStart w:id="370" w:name="_Ref406852055"/>
      <w:bookmarkStart w:id="371" w:name="_Ref406852087"/>
      <w:bookmarkStart w:id="372" w:name="_Ref406852291"/>
      <w:bookmarkStart w:id="373" w:name="_Ref410030537"/>
      <w:bookmarkStart w:id="374" w:name="_Ref418850238"/>
      <w:bookmarkStart w:id="375" w:name="_Ref420071189"/>
      <w:bookmarkStart w:id="376" w:name="_Ref428268077"/>
      <w:bookmarkStart w:id="377" w:name="_Ref428273682"/>
      <w:bookmarkStart w:id="378" w:name="_Ref428353961"/>
      <w:bookmarkStart w:id="379" w:name="_Ref428360414"/>
      <w:bookmarkStart w:id="380" w:name="_Ref428360916"/>
      <w:bookmarkStart w:id="381" w:name="_Ref428361748"/>
      <w:bookmarkStart w:id="382" w:name="_Ref428364528"/>
      <w:bookmarkStart w:id="383" w:name="_Ref433889217"/>
      <w:bookmarkStart w:id="384" w:name="_Ref433889549"/>
      <w:bookmarkStart w:id="385" w:name="_Ref448311550"/>
      <w:bookmarkStart w:id="386" w:name="_Ref448329293"/>
      <w:bookmarkStart w:id="387" w:name="_Toc406770769"/>
      <w:bookmarkStart w:id="388" w:name="_Ref407094555"/>
      <w:bookmarkStart w:id="389" w:name="_Ref433887970"/>
      <w:bookmarkStart w:id="390" w:name="_Ref448313440"/>
      <w:bookmarkStart w:id="391" w:name="_Toc456792904"/>
      <w:r>
        <w:lastRenderedPageBreak/>
        <w:t>Settings</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91"/>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392" w:name="_Toc406770773"/>
      <w:bookmarkStart w:id="393" w:name="_Toc456792905"/>
      <w:r>
        <w:t>Project Settings</w:t>
      </w:r>
      <w:bookmarkEnd w:id="392"/>
      <w:bookmarkEnd w:id="393"/>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CC0C43">
        <w:t xml:space="preserve">Figure </w:t>
      </w:r>
      <w:r w:rsidR="00CC0C43">
        <w:rPr>
          <w:noProof/>
        </w:rPr>
        <w:t>22</w:t>
      </w:r>
      <w:r w:rsidR="00CC0C43">
        <w:noBreakHyphen/>
      </w:r>
      <w:r w:rsidR="00CC0C43">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1A0EDF87">
            <wp:extent cx="2980944" cy="3213634"/>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2980944" cy="3213634"/>
                    </a:xfrm>
                    <a:prstGeom prst="rect">
                      <a:avLst/>
                    </a:prstGeom>
                    <a:noFill/>
                    <a:ln>
                      <a:noFill/>
                    </a:ln>
                  </pic:spPr>
                </pic:pic>
              </a:graphicData>
            </a:graphic>
          </wp:inline>
        </w:drawing>
      </w:r>
    </w:p>
    <w:p w14:paraId="10D4EE85" w14:textId="01A867BB" w:rsidR="00DA77F0" w:rsidRPr="00DE06D7" w:rsidRDefault="00DA77F0" w:rsidP="00DA77F0">
      <w:pPr>
        <w:pStyle w:val="Caption"/>
        <w:jc w:val="center"/>
      </w:pPr>
      <w:bookmarkStart w:id="394" w:name="_Ref406767825"/>
      <w:bookmarkStart w:id="395" w:name="_Toc456792971"/>
      <w:r>
        <w:t xml:space="preserve">Figure </w:t>
      </w:r>
      <w:fldSimple w:instr=" STYLEREF 1 \s ">
        <w:r w:rsidR="00CC0C43">
          <w:rPr>
            <w:noProof/>
          </w:rPr>
          <w:t>22</w:t>
        </w:r>
      </w:fldSimple>
      <w:r w:rsidR="00033327">
        <w:noBreakHyphen/>
      </w:r>
      <w:fldSimple w:instr=" SEQ Figure \* ARABIC \s 1 ">
        <w:r w:rsidR="00CC0C43">
          <w:rPr>
            <w:noProof/>
          </w:rPr>
          <w:t>1</w:t>
        </w:r>
      </w:fldSimple>
      <w:bookmarkEnd w:id="394"/>
      <w:r>
        <w:t>. Settings, project panel.</w:t>
      </w:r>
      <w:bookmarkEnd w:id="395"/>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DA77F0">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w:lastRenderedPageBreak/>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11D8A6EF"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CC0C43">
        <w:t>Chapter 8</w:t>
      </w:r>
      <w:r>
        <w:fldChar w:fldCharType="end"/>
      </w:r>
      <w:r>
        <w:t xml:space="preserve"> on details of setting the secondary color of a volume channel.</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396" w:name="_Toc406770774"/>
      <w:bookmarkStart w:id="397" w:name="_Toc456792906"/>
      <w:r>
        <w:t>Rendering Settings</w:t>
      </w:r>
      <w:bookmarkEnd w:id="396"/>
      <w:bookmarkEnd w:id="397"/>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CC0C43">
        <w:t xml:space="preserve">Figure </w:t>
      </w:r>
      <w:r w:rsidR="00CC0C43">
        <w:rPr>
          <w:noProof/>
        </w:rPr>
        <w:t>22</w:t>
      </w:r>
      <w:r w:rsidR="00CC0C43">
        <w:noBreakHyphen/>
      </w:r>
      <w:r w:rsidR="00CC0C43">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5A042964">
            <wp:extent cx="2990088" cy="3017520"/>
            <wp:effectExtent l="0" t="0" r="127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90088" cy="3017520"/>
                    </a:xfrm>
                    <a:prstGeom prst="rect">
                      <a:avLst/>
                    </a:prstGeom>
                    <a:noFill/>
                    <a:ln>
                      <a:noFill/>
                    </a:ln>
                  </pic:spPr>
                </pic:pic>
              </a:graphicData>
            </a:graphic>
          </wp:inline>
        </w:drawing>
      </w:r>
    </w:p>
    <w:p w14:paraId="7D74077B" w14:textId="77484B74" w:rsidR="00DA77F0" w:rsidRPr="0055721E" w:rsidRDefault="00DA77F0" w:rsidP="00DA77F0">
      <w:pPr>
        <w:pStyle w:val="Caption"/>
        <w:jc w:val="center"/>
      </w:pPr>
      <w:bookmarkStart w:id="398" w:name="_Ref406769143"/>
      <w:bookmarkStart w:id="399" w:name="_Ref406768546"/>
      <w:bookmarkStart w:id="400" w:name="_Toc456792972"/>
      <w:r>
        <w:t xml:space="preserve">Figure </w:t>
      </w:r>
      <w:fldSimple w:instr=" STYLEREF 1 \s ">
        <w:r w:rsidR="00CC0C43">
          <w:rPr>
            <w:noProof/>
          </w:rPr>
          <w:t>22</w:t>
        </w:r>
      </w:fldSimple>
      <w:r w:rsidR="00033327">
        <w:noBreakHyphen/>
      </w:r>
      <w:fldSimple w:instr=" SEQ Figure \* ARABIC \s 1 ">
        <w:r w:rsidR="00CC0C43">
          <w:rPr>
            <w:noProof/>
          </w:rPr>
          <w:t>2</w:t>
        </w:r>
      </w:fldSimple>
      <w:bookmarkEnd w:id="398"/>
      <w:r>
        <w:t>. Settings, rendering panel.</w:t>
      </w:r>
      <w:bookmarkEnd w:id="399"/>
      <w:bookmarkEnd w:id="400"/>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4FB618F1" w14:textId="77777777" w:rsidR="00DA77F0" w:rsidRDefault="00DA77F0" w:rsidP="00DA77F0">
      <w:pPr>
        <w:pStyle w:val="Heading3"/>
      </w:pPr>
      <w:r>
        <w:t>Gradient background</w:t>
      </w:r>
    </w:p>
    <w:p w14:paraId="17E7BBD5" w14:textId="77777777" w:rsidR="00DA77F0" w:rsidRDefault="00DA77F0" w:rsidP="00DA77F0">
      <w:r w:rsidRPr="0003445B">
        <w:rPr>
          <w:b/>
        </w:rPr>
        <w:t>Enable gradient background.</w:t>
      </w:r>
      <w:r>
        <w:t xml:space="preserve"> Use a gradient background with a faded horizon, instead of a solid color set in render view.</w:t>
      </w:r>
    </w:p>
    <w:p w14:paraId="301D8B88" w14:textId="77777777" w:rsidR="00DA77F0" w:rsidRDefault="00DA77F0" w:rsidP="00DA77F0">
      <w:pPr>
        <w:pStyle w:val="Heading3"/>
      </w:pPr>
      <w:r>
        <w:t>Rotations</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31A1CA37" w14:textId="77777777" w:rsidR="00DA77F0" w:rsidRDefault="00DA77F0" w:rsidP="00DA77F0">
      <w:pPr>
        <w:pStyle w:val="Heading2"/>
      </w:pPr>
      <w:bookmarkStart w:id="401" w:name="_Toc406770775"/>
      <w:bookmarkStart w:id="402" w:name="_Toc456792907"/>
      <w:r>
        <w:t>Performance Settings</w:t>
      </w:r>
      <w:bookmarkEnd w:id="401"/>
      <w:bookmarkEnd w:id="402"/>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CC0C43">
        <w:t xml:space="preserve">Figure </w:t>
      </w:r>
      <w:r w:rsidR="00CC0C43">
        <w:rPr>
          <w:noProof/>
        </w:rPr>
        <w:t>22</w:t>
      </w:r>
      <w:r w:rsidR="00CC0C43">
        <w:noBreakHyphen/>
      </w:r>
      <w:r w:rsidR="00CC0C43">
        <w:rPr>
          <w:noProof/>
        </w:rPr>
        <w:t>3</w:t>
      </w:r>
      <w:r>
        <w:fldChar w:fldCharType="end"/>
      </w:r>
      <w:r>
        <w:t>).</w:t>
      </w:r>
    </w:p>
    <w:p w14:paraId="2FF3E6CB" w14:textId="77777777" w:rsidR="00DA77F0" w:rsidRDefault="00DA77F0" w:rsidP="00DA77F0">
      <w:pPr>
        <w:jc w:val="center"/>
      </w:pPr>
      <w:r>
        <w:rPr>
          <w:noProof/>
          <w:lang w:eastAsia="en-US"/>
        </w:rPr>
        <w:lastRenderedPageBreak/>
        <w:drawing>
          <wp:inline distT="0" distB="0" distL="0" distR="0" wp14:anchorId="77B3FE01" wp14:editId="721CE82E">
            <wp:extent cx="2990088" cy="3227832"/>
            <wp:effectExtent l="0" t="0" r="127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2990088" cy="3227832"/>
                    </a:xfrm>
                    <a:prstGeom prst="rect">
                      <a:avLst/>
                    </a:prstGeom>
                    <a:noFill/>
                    <a:ln>
                      <a:noFill/>
                    </a:ln>
                  </pic:spPr>
                </pic:pic>
              </a:graphicData>
            </a:graphic>
          </wp:inline>
        </w:drawing>
      </w:r>
    </w:p>
    <w:p w14:paraId="3AE9D66F" w14:textId="0D8F780D" w:rsidR="00DA77F0" w:rsidRDefault="00DA77F0" w:rsidP="00DA77F0">
      <w:pPr>
        <w:pStyle w:val="Caption"/>
        <w:jc w:val="center"/>
      </w:pPr>
      <w:bookmarkStart w:id="403" w:name="_Ref406769191"/>
      <w:bookmarkStart w:id="404" w:name="_Toc456792973"/>
      <w:r>
        <w:t xml:space="preserve">Figure </w:t>
      </w:r>
      <w:fldSimple w:instr=" STYLEREF 1 \s ">
        <w:r w:rsidR="00CC0C43">
          <w:rPr>
            <w:noProof/>
          </w:rPr>
          <w:t>22</w:t>
        </w:r>
      </w:fldSimple>
      <w:r w:rsidR="00033327">
        <w:noBreakHyphen/>
      </w:r>
      <w:fldSimple w:instr=" SEQ Figure \* ARABIC \s 1 ">
        <w:r w:rsidR="00CC0C43">
          <w:rPr>
            <w:noProof/>
          </w:rPr>
          <w:t>3</w:t>
        </w:r>
      </w:fldSimple>
      <w:bookmarkEnd w:id="403"/>
      <w:r>
        <w:t>. Settings, performance panel.</w:t>
      </w:r>
      <w:bookmarkEnd w:id="404"/>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DA77F0">
      <w:r w:rsidRPr="005C15EE">
        <w:rPr>
          <w:b/>
        </w:rPr>
        <w:t>Update order.</w:t>
      </w:r>
      <w:r>
        <w:t xml:space="preserve"> You can choose the update order when multiple bricks cannot be rendered within one render loop.</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77777777" w:rsidR="00DA77F0" w:rsidRPr="0003445B" w:rsidRDefault="00DA77F0" w:rsidP="00DA77F0">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487E0EFC" w14:textId="77777777" w:rsidR="00DA77F0" w:rsidRDefault="00DA77F0" w:rsidP="00DA77F0">
      <w:pPr>
        <w:pStyle w:val="Heading2"/>
      </w:pPr>
      <w:bookmarkStart w:id="405" w:name="_Toc406770776"/>
      <w:bookmarkStart w:id="406" w:name="_Toc456792908"/>
      <w:r>
        <w:t>File Format Settings</w:t>
      </w:r>
      <w:bookmarkEnd w:id="405"/>
      <w:bookmarkEnd w:id="406"/>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CC0C43">
        <w:t xml:space="preserve">Figure </w:t>
      </w:r>
      <w:r w:rsidR="00CC0C43">
        <w:rPr>
          <w:noProof/>
        </w:rPr>
        <w:t>22</w:t>
      </w:r>
      <w:r w:rsidR="00CC0C43">
        <w:noBreakHyphen/>
      </w:r>
      <w:r w:rsidR="00CC0C43">
        <w:rPr>
          <w:noProof/>
        </w:rPr>
        <w:t>4</w:t>
      </w:r>
      <w:r>
        <w:fldChar w:fldCharType="end"/>
      </w:r>
      <w:r>
        <w:t>).</w:t>
      </w:r>
    </w:p>
    <w:p w14:paraId="6BF0BC16" w14:textId="77777777" w:rsidR="00DA77F0" w:rsidRDefault="00DA77F0" w:rsidP="00DA77F0">
      <w:pPr>
        <w:jc w:val="center"/>
      </w:pPr>
      <w:r>
        <w:rPr>
          <w:noProof/>
          <w:lang w:eastAsia="en-US"/>
        </w:rPr>
        <w:lastRenderedPageBreak/>
        <w:drawing>
          <wp:inline distT="0" distB="0" distL="0" distR="0" wp14:anchorId="44F27693" wp14:editId="1FE4A795">
            <wp:extent cx="2980944" cy="3227832"/>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2980944" cy="3227832"/>
                    </a:xfrm>
                    <a:prstGeom prst="rect">
                      <a:avLst/>
                    </a:prstGeom>
                    <a:noFill/>
                    <a:ln>
                      <a:noFill/>
                    </a:ln>
                  </pic:spPr>
                </pic:pic>
              </a:graphicData>
            </a:graphic>
          </wp:inline>
        </w:drawing>
      </w:r>
    </w:p>
    <w:p w14:paraId="0D6C77FB" w14:textId="6CA38220" w:rsidR="00DA77F0" w:rsidRDefault="00DA77F0" w:rsidP="00DA77F0">
      <w:pPr>
        <w:pStyle w:val="Caption"/>
        <w:jc w:val="center"/>
      </w:pPr>
      <w:bookmarkStart w:id="407" w:name="_Ref406769932"/>
      <w:bookmarkStart w:id="408" w:name="_Toc456792974"/>
      <w:r>
        <w:t xml:space="preserve">Figure </w:t>
      </w:r>
      <w:fldSimple w:instr=" STYLEREF 1 \s ">
        <w:r w:rsidR="00CC0C43">
          <w:rPr>
            <w:noProof/>
          </w:rPr>
          <w:t>22</w:t>
        </w:r>
      </w:fldSimple>
      <w:r w:rsidR="00033327">
        <w:noBreakHyphen/>
      </w:r>
      <w:fldSimple w:instr=" SEQ Figure \* ARABIC \s 1 ">
        <w:r w:rsidR="00CC0C43">
          <w:rPr>
            <w:noProof/>
          </w:rPr>
          <w:t>4</w:t>
        </w:r>
      </w:fldSimple>
      <w:bookmarkEnd w:id="407"/>
      <w:r>
        <w:t>. Settings, file format panel.</w:t>
      </w:r>
      <w:bookmarkEnd w:id="408"/>
    </w:p>
    <w:p w14:paraId="15437F86" w14:textId="77777777" w:rsidR="00DA77F0" w:rsidRPr="00A85B98" w:rsidRDefault="00DA77F0" w:rsidP="00DA77F0">
      <w:pPr>
        <w:pStyle w:val="Heading3"/>
      </w:pPr>
      <w:r>
        <w:t>Override voxel size</w:t>
      </w:r>
    </w:p>
    <w:p w14:paraId="597FF904" w14:textId="77777777" w:rsidR="00DA77F0" w:rsidRDefault="00DA77F0" w:rsidP="00DA77F0">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CC0C43">
        <w:t>Chapter 8</w:t>
      </w:r>
      <w:r>
        <w:fldChar w:fldCharType="end"/>
      </w:r>
      <w:r>
        <w:t xml:space="preserve"> for more details).</w:t>
      </w:r>
    </w:p>
    <w:p w14:paraId="21FDC171" w14:textId="48F3B87E" w:rsidR="004618AC" w:rsidRDefault="004618AC" w:rsidP="004618AC">
      <w:pPr>
        <w:pStyle w:val="Heading3"/>
      </w:pPr>
      <w:r>
        <w:t>Component filter</w:t>
      </w:r>
    </w:p>
    <w:p w14:paraId="12079BE1" w14:textId="050081AA" w:rsidR="004618AC" w:rsidRDefault="004618AC" w:rsidP="00DA77F0">
      <w:r w:rsidRPr="00097DB3">
        <w:rPr>
          <w:b/>
        </w:rPr>
        <w:t>Size Threshold.</w:t>
      </w:r>
      <w:r>
        <w:t xml:space="preserve"> The default value for filtering component by size. Components having voxels less than the threshold value will not be used in the tracking calculations.</w:t>
      </w:r>
    </w:p>
    <w:p w14:paraId="101B5E62" w14:textId="1DBC1016" w:rsidR="004618AC" w:rsidRDefault="004618AC" w:rsidP="00DA77F0">
      <w:r w:rsidRPr="00097DB3">
        <w:rPr>
          <w:b/>
        </w:rPr>
        <w:t>Contact Factor.</w:t>
      </w:r>
      <w:r>
        <w:t xml:space="preserve"> A threshold for the overlap between two components so that </w:t>
      </w:r>
      <w:r w:rsidR="00097DB3">
        <w:t>large overlap enables the two components to be grouped together in the tracking calculations.</w:t>
      </w:r>
    </w:p>
    <w:p w14:paraId="52C1D3AA" w14:textId="128023D2" w:rsidR="00097DB3" w:rsidRDefault="00DA77F0" w:rsidP="00097DB3">
      <w:pPr>
        <w:pStyle w:val="Heading3"/>
      </w:pPr>
      <w:r w:rsidRPr="002F0F0F">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8934298" w14:textId="77777777" w:rsidR="00DA77F0" w:rsidRDefault="00DA77F0" w:rsidP="00DA77F0">
      <w:pPr>
        <w:pStyle w:val="Heading2"/>
      </w:pPr>
      <w:bookmarkStart w:id="409" w:name="_Toc456792909"/>
      <w:r>
        <w:lastRenderedPageBreak/>
        <w:t>Settings through the “</w:t>
      </w:r>
      <w:proofErr w:type="spellStart"/>
      <w:r>
        <w:t>fluorender.set</w:t>
      </w:r>
      <w:proofErr w:type="spellEnd"/>
      <w:r>
        <w:t>” File</w:t>
      </w:r>
      <w:bookmarkEnd w:id="409"/>
    </w:p>
    <w:p w14:paraId="446EC59E" w14:textId="77777777" w:rsidR="00DA77F0" w:rsidRDefault="00DA77F0" w:rsidP="00DA77F0">
      <w:r>
        <w:t>Some advanced and experimental settings of FluoRender are not exposed in the user interface. You have to modify these settings in the “</w:t>
      </w:r>
      <w:proofErr w:type="spellStart"/>
      <w:r>
        <w:t>fluorender.set</w:t>
      </w:r>
      <w:proofErr w:type="spellEnd"/>
      <w:r>
        <w:t>” file. The “</w:t>
      </w:r>
      <w:proofErr w:type="spellStart"/>
      <w:r>
        <w:t>fluorender.set</w:t>
      </w:r>
      <w:proofErr w:type="spellEnd"/>
      <w:r>
        <w:t xml:space="preserve">” is a text file that can be edited by any text file editor, such as WordPad or </w:t>
      </w:r>
      <w:proofErr w:type="spellStart"/>
      <w:r>
        <w:t>TextEdit</w:t>
      </w:r>
      <w:proofErr w:type="spellEnd"/>
      <w:r>
        <w: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77777777" w:rsidR="00DA77F0" w:rsidRDefault="00DA77F0" w:rsidP="00DA77F0">
      <w:pPr>
        <w:pStyle w:val="Heading3"/>
      </w:pPr>
      <w:r>
        <w:t>Ten-bit output</w:t>
      </w:r>
    </w:p>
    <w:p w14:paraId="6095306B" w14:textId="77777777" w:rsidR="00DA77F0" w:rsidRDefault="00DA77F0" w:rsidP="00DA77F0">
      <w:r>
        <w:t>Change the values under [pixel format] to modify the color bits.</w:t>
      </w:r>
    </w:p>
    <w:p w14:paraId="566F57F4" w14:textId="77777777" w:rsidR="00DA77F0" w:rsidRDefault="00DA77F0" w:rsidP="00DA77F0">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C34AFF">
            <w:pPr>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C34AFF">
            <w:pPr>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C34AFF">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77777777" w:rsidR="00DA77F0" w:rsidRDefault="00DA77F0" w:rsidP="00DA77F0">
      <w:pPr>
        <w:pStyle w:val="Caption"/>
        <w:jc w:val="center"/>
      </w:pPr>
      <w:r>
        <w:t xml:space="preserve">List </w:t>
      </w:r>
      <w:fldSimple w:instr=" STYLEREF 1 \s ">
        <w:r w:rsidR="00CC0C43">
          <w:rPr>
            <w:noProof/>
          </w:rPr>
          <w:t>22</w:t>
        </w:r>
      </w:fldSimple>
      <w:r>
        <w:noBreakHyphen/>
      </w:r>
      <w:fldSimple w:instr=" SEQ List \* ARABIC \s 1 ">
        <w:r w:rsidR="00CC0C43">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w:t>
            </w:r>
            <w:proofErr w:type="spellStart"/>
            <w:r>
              <w:t>Nvidia</w:t>
            </w:r>
            <w:proofErr w:type="spellEnd"/>
            <w:r>
              <w:t xml:space="preserve"> </w:t>
            </w:r>
            <w:proofErr w:type="spellStart"/>
            <w:r>
              <w:t>Quadro</w:t>
            </w:r>
            <w:proofErr w:type="spellEnd"/>
            <w:r>
              <w:t>)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DA77F0">
      <w:pPr>
        <w:spacing w:after="120"/>
      </w:pPr>
    </w:p>
    <w:p w14:paraId="0F71F38F" w14:textId="77777777" w:rsidR="00DA77F0" w:rsidRDefault="00DA77F0" w:rsidP="00DA77F0">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C34AFF">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77777777" w:rsidR="00DA77F0" w:rsidRDefault="00DA77F0" w:rsidP="00DA77F0">
      <w:pPr>
        <w:pStyle w:val="Caption"/>
        <w:jc w:val="center"/>
      </w:pPr>
      <w:r>
        <w:t xml:space="preserve">List </w:t>
      </w:r>
      <w:fldSimple w:instr=" STYLEREF 1 \s ">
        <w:r w:rsidR="00CC0C43">
          <w:rPr>
            <w:noProof/>
          </w:rPr>
          <w:t>22</w:t>
        </w:r>
      </w:fldSimple>
      <w:r>
        <w:noBreakHyphen/>
      </w:r>
      <w:fldSimple w:instr=" SEQ List \* ARABIC \s 1 ">
        <w:r w:rsidR="00CC0C43">
          <w:rPr>
            <w:noProof/>
          </w:rPr>
          <w:t>2</w:t>
        </w:r>
      </w:fldSimple>
      <w:r>
        <w:t>. Pixel format settings for standard output.</w:t>
      </w:r>
    </w:p>
    <w:p w14:paraId="70A2CB88" w14:textId="77777777" w:rsidR="00DA77F0" w:rsidRDefault="00DA77F0" w:rsidP="00DA77F0">
      <w:pPr>
        <w:pStyle w:val="Heading3"/>
      </w:pPr>
      <w:r>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fldSimple w:instr=" STYLEREF 1 \s ">
        <w:r w:rsidR="00CC0C43">
          <w:rPr>
            <w:noProof/>
          </w:rPr>
          <w:t>22</w:t>
        </w:r>
      </w:fldSimple>
      <w:r>
        <w:noBreakHyphen/>
      </w:r>
      <w:fldSimple w:instr=" SEQ List \* ARABIC \s 1 ">
        <w:r w:rsidR="00CC0C43">
          <w:rPr>
            <w:noProof/>
          </w:rPr>
          <w:t>3</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lastRenderedPageBreak/>
        <w:t>Selection of OpenCL GPUs</w:t>
      </w:r>
    </w:p>
    <w:p w14:paraId="5BAEF2F5" w14:textId="77777777" w:rsidR="00DA77F0" w:rsidRDefault="00DA77F0" w:rsidP="00DA77F0">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proofErr w:type="spellStart"/>
            <w:r>
              <w:rPr>
                <w:rFonts w:ascii="Courier New" w:hAnsi="Courier New" w:cs="Courier New"/>
              </w:rPr>
              <w:t>device_id</w:t>
            </w:r>
            <w:proofErr w:type="spellEnd"/>
            <w:r>
              <w:rPr>
                <w:rFonts w:ascii="Courier New" w:hAnsi="Courier New" w:cs="Courier New"/>
              </w:rPr>
              <w:t>=0</w:t>
            </w:r>
          </w:p>
        </w:tc>
      </w:tr>
    </w:tbl>
    <w:p w14:paraId="108EF953" w14:textId="77777777" w:rsidR="00DA77F0" w:rsidRDefault="00DA77F0" w:rsidP="00DA77F0">
      <w:pPr>
        <w:pStyle w:val="Caption"/>
        <w:jc w:val="center"/>
      </w:pPr>
      <w:r>
        <w:t xml:space="preserve">List </w:t>
      </w:r>
      <w:fldSimple w:instr=" STYLEREF 1 \s ">
        <w:r w:rsidR="00CC0C43">
          <w:rPr>
            <w:noProof/>
          </w:rPr>
          <w:t>22</w:t>
        </w:r>
      </w:fldSimple>
      <w:r>
        <w:noBreakHyphen/>
      </w:r>
      <w:fldSimple w:instr=" SEQ List \* ARABIC \s 1 ">
        <w:r w:rsidR="00CC0C43">
          <w:rPr>
            <w:noProof/>
          </w:rPr>
          <w:t>4</w:t>
        </w:r>
      </w:fldSimple>
      <w:r>
        <w:t>. Pixel format settings for antialiasing.</w:t>
      </w:r>
    </w:p>
    <w:p w14:paraId="57FFA1C5" w14:textId="77777777" w:rsidR="00DA77F0" w:rsidRDefault="00DA77F0" w:rsidP="00DA77F0"/>
    <w:p w14:paraId="04EDDA63" w14:textId="77777777" w:rsidR="00DA77F0" w:rsidRDefault="00DA77F0" w:rsidP="00DA77F0">
      <w:pPr>
        <w:pStyle w:val="Heading3"/>
      </w:pPr>
      <w:r>
        <w:t>Selection of OpenGL core profile version and GLSL version</w:t>
      </w:r>
    </w:p>
    <w:p w14:paraId="33DFB6F2" w14:textId="77777777" w:rsidR="00DA77F0" w:rsidRDefault="00DA77F0" w:rsidP="00DA77F0">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The default OpenGL version is 4.0.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C34AFF">
            <w:pPr>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283C60A5" w14:textId="77777777" w:rsidR="00DA77F0" w:rsidRDefault="00DA77F0" w:rsidP="00C34AFF">
            <w:proofErr w:type="spellStart"/>
            <w:r>
              <w:rPr>
                <w:rFonts w:ascii="Courier New" w:hAnsi="Courier New" w:cs="Courier New"/>
              </w:rPr>
              <w:t>gl_minor_ver</w:t>
            </w:r>
            <w:proofErr w:type="spellEnd"/>
            <w:r>
              <w:rPr>
                <w:rFonts w:ascii="Courier New" w:hAnsi="Courier New" w:cs="Courier New"/>
              </w:rPr>
              <w:t>=5</w:t>
            </w:r>
          </w:p>
        </w:tc>
      </w:tr>
    </w:tbl>
    <w:p w14:paraId="50F9CA3B" w14:textId="77777777" w:rsidR="00DA77F0" w:rsidRDefault="00DA77F0" w:rsidP="00DA77F0">
      <w:pPr>
        <w:pStyle w:val="Caption"/>
        <w:jc w:val="center"/>
      </w:pPr>
      <w:r>
        <w:t xml:space="preserve">List </w:t>
      </w:r>
      <w:fldSimple w:instr=" STYLEREF 1 \s ">
        <w:r w:rsidR="00CC0C43">
          <w:rPr>
            <w:noProof/>
          </w:rPr>
          <w:t>22</w:t>
        </w:r>
      </w:fldSimple>
      <w:r>
        <w:noBreakHyphen/>
      </w:r>
      <w:fldSimple w:instr=" SEQ List \* ARABIC \s 1 ">
        <w:r w:rsidR="00CC0C43">
          <w:rPr>
            <w:noProof/>
          </w:rPr>
          <w:t>5</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fldSimple w:instr=" STYLEREF 1 \s ">
        <w:r w:rsidR="00CC0C43">
          <w:rPr>
            <w:noProof/>
          </w:rPr>
          <w:t>22</w:t>
        </w:r>
      </w:fldSimple>
      <w:r>
        <w:noBreakHyphen/>
      </w:r>
      <w:fldSimple w:instr=" SEQ List \* ARABIC \s 1 ">
        <w:r w:rsidR="00CC0C43">
          <w:rPr>
            <w:noProof/>
          </w:rPr>
          <w:t>6</w:t>
        </w:r>
      </w:fldSimple>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proofErr w:type="spellStart"/>
            <w:r w:rsidRPr="00134C8A">
              <w:rPr>
                <w:rFonts w:ascii="Courier New" w:hAnsi="Courier New" w:cs="Courier New"/>
              </w:rPr>
              <w:t>param</w:t>
            </w:r>
            <w:proofErr w:type="spellEnd"/>
            <w:r w:rsidRPr="00134C8A">
              <w:rPr>
                <w:rFonts w:ascii="Courier New" w:hAnsi="Courier New" w:cs="Courier New"/>
              </w:rPr>
              <w:t>=0</w:t>
            </w:r>
          </w:p>
          <w:p w14:paraId="69EF56A5" w14:textId="77777777" w:rsidR="00DA77F0" w:rsidRPr="00E93314" w:rsidRDefault="00DA77F0" w:rsidP="00C34AFF">
            <w:pPr>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77777777" w:rsidR="00DA77F0" w:rsidRDefault="00DA77F0" w:rsidP="00DA77F0">
      <w:pPr>
        <w:pStyle w:val="Caption"/>
        <w:spacing w:after="360"/>
        <w:jc w:val="center"/>
      </w:pPr>
      <w:r>
        <w:t xml:space="preserve">List </w:t>
      </w:r>
      <w:fldSimple w:instr=" STYLEREF 1 \s ">
        <w:r w:rsidR="00CC0C43">
          <w:rPr>
            <w:noProof/>
          </w:rPr>
          <w:t>22</w:t>
        </w:r>
      </w:fldSimple>
      <w:r>
        <w:noBreakHyphen/>
      </w:r>
      <w:fldSimple w:instr=" SEQ List \* ARABIC \s 1 ">
        <w:r w:rsidR="00CC0C43">
          <w:rPr>
            <w:noProof/>
          </w:rPr>
          <w:t>7</w:t>
        </w:r>
      </w:fldSimple>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DA77F0">
      <w:proofErr w:type="spellStart"/>
      <w:r w:rsidRPr="00134C8A">
        <w:rPr>
          <w:b/>
        </w:rPr>
        <w:lastRenderedPageBreak/>
        <w:t>Param</w:t>
      </w:r>
      <w:proofErr w:type="spellEnd"/>
      <w:r w:rsidRPr="00134C8A">
        <w:rPr>
          <w:b/>
        </w:rPr>
        <w:t>.</w:t>
      </w:r>
      <w:r>
        <w:t xml:space="preserve"> Displaying more parameter information.</w:t>
      </w:r>
    </w:p>
    <w:p w14:paraId="789185B5" w14:textId="67426372" w:rsidR="00DA77F0" w:rsidRPr="00E93314" w:rsidRDefault="00DA77F0" w:rsidP="00DA77F0">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DA77F0">
      <w:r>
        <w:br w:type="page"/>
      </w:r>
    </w:p>
    <w:p w14:paraId="23EB2B3F" w14:textId="10EEA384" w:rsidR="000321EA" w:rsidRDefault="002F11D8" w:rsidP="000321EA">
      <w:pPr>
        <w:pStyle w:val="Heading1"/>
      </w:pPr>
      <w:bookmarkStart w:id="410" w:name="_Toc456792910"/>
      <w:r>
        <w:lastRenderedPageBreak/>
        <w:t>Contributing to</w:t>
      </w:r>
      <w:r w:rsidR="000321EA">
        <w:t xml:space="preserve"> FluoRender</w:t>
      </w:r>
      <w:bookmarkEnd w:id="387"/>
      <w:bookmarkEnd w:id="388"/>
      <w:bookmarkEnd w:id="389"/>
      <w:bookmarkEnd w:id="390"/>
      <w:bookmarkEnd w:id="410"/>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11" w:name="_Toc406770770"/>
      <w:bookmarkStart w:id="412" w:name="_Toc456792911"/>
      <w:r>
        <w:t xml:space="preserve">Developing </w:t>
      </w:r>
      <w:r w:rsidR="00985754">
        <w:t xml:space="preserve">and Contributing </w:t>
      </w:r>
      <w:r>
        <w:t>with Source Code</w:t>
      </w:r>
      <w:bookmarkEnd w:id="411"/>
      <w:r w:rsidR="00985754">
        <w:t xml:space="preserve"> via GitHub</w:t>
      </w:r>
      <w:bookmarkEnd w:id="412"/>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You are expected to learn and understand “</w:t>
      </w:r>
      <w:proofErr w:type="spellStart"/>
      <w:r w:rsidR="00985754">
        <w:t>git</w:t>
      </w:r>
      <w:proofErr w:type="spellEnd"/>
      <w:r w:rsidR="00985754">
        <w:t xml:space="preserve">”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E94015" w:rsidP="000B77AE">
      <w:hyperlink r:id="rId172"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proofErr w:type="spellStart"/>
            <w:r>
              <w:rPr>
                <w:rFonts w:ascii="Courier New" w:hAnsi="Courier New" w:cs="Courier New"/>
              </w:rPr>
              <w:t>git</w:t>
            </w:r>
            <w:proofErr w:type="spellEnd"/>
            <w:r>
              <w:rPr>
                <w:rFonts w:ascii="Courier New" w:hAnsi="Courier New" w:cs="Courier New"/>
              </w:rPr>
              <w:t xml:space="preserve"> clone </w:t>
            </w:r>
            <w:proofErr w:type="spell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13" w:name="_Toc406770777"/>
      <w:bookmarkStart w:id="414" w:name="_Ref407097453"/>
      <w:bookmarkStart w:id="415" w:name="_Ref407098499"/>
      <w:bookmarkStart w:id="416" w:name="_Toc456792912"/>
      <w:r w:rsidRPr="00D807A8">
        <w:lastRenderedPageBreak/>
        <w:t>Appendi</w:t>
      </w:r>
      <w:bookmarkEnd w:id="244"/>
      <w:bookmarkEnd w:id="362"/>
      <w:bookmarkEnd w:id="413"/>
      <w:r w:rsidR="00A97A4B">
        <w:t>ces</w:t>
      </w:r>
      <w:bookmarkEnd w:id="414"/>
      <w:bookmarkEnd w:id="415"/>
      <w:bookmarkEnd w:id="416"/>
    </w:p>
    <w:p w14:paraId="3F781BB6" w14:textId="141598A4" w:rsidR="003010F7" w:rsidRDefault="008948BC" w:rsidP="00BF54AB">
      <w:pPr>
        <w:pStyle w:val="Heading2"/>
      </w:pPr>
      <w:bookmarkStart w:id="417" w:name="_Toc406575234"/>
      <w:bookmarkStart w:id="418" w:name="_Toc406755696"/>
      <w:bookmarkStart w:id="419" w:name="_Toc406770778"/>
      <w:bookmarkStart w:id="420" w:name="_Toc456792913"/>
      <w:r>
        <w:t xml:space="preserve">A. </w:t>
      </w:r>
      <w:r w:rsidR="00D807A8">
        <w:t>Functions of FluoRender</w:t>
      </w:r>
      <w:bookmarkEnd w:id="417"/>
      <w:bookmarkEnd w:id="418"/>
      <w:bookmarkEnd w:id="419"/>
      <w:bookmarkEnd w:id="420"/>
    </w:p>
    <w:p w14:paraId="7DCBE37D" w14:textId="77777777" w:rsidR="003010F7" w:rsidRDefault="00D807A8" w:rsidP="00DF5798">
      <w:pPr>
        <w:pStyle w:val="Heading3"/>
        <w:jc w:val="center"/>
      </w:pPr>
      <w:r>
        <w:t>List of functions of FluoRender on Windows and Mac OS X</w:t>
      </w:r>
    </w:p>
    <w:tbl>
      <w:tblPr>
        <w:tblStyle w:val="FinancialTable"/>
        <w:tblpPr w:leftFromText="180" w:rightFromText="180" w:vertAnchor="text"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5C15E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5C15EE">
            <w:r>
              <w:t>Functions</w:t>
            </w:r>
          </w:p>
        </w:tc>
        <w:tc>
          <w:tcPr>
            <w:tcW w:w="1176" w:type="pct"/>
            <w:shd w:val="clear" w:color="auto" w:fill="669748" w:themeFill="accent2" w:themeFillShade="BF"/>
            <w:vAlign w:val="bottom"/>
          </w:tcPr>
          <w:p w14:paraId="5413C30A"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Mac OS X</w:t>
            </w:r>
          </w:p>
        </w:tc>
      </w:tr>
      <w:tr w:rsidR="00D807A8" w14:paraId="46AA0D8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4586D56" w14:textId="7A6E6DE1" w:rsidR="00D807A8" w:rsidRPr="004D6251" w:rsidRDefault="00302398" w:rsidP="005C15EE">
            <w:pPr>
              <w:rPr>
                <w:b/>
              </w:rPr>
            </w:pPr>
            <w:r w:rsidRPr="004D6251">
              <w:rPr>
                <w:b/>
              </w:rPr>
              <w:t>Basic visualization</w:t>
            </w:r>
            <w:r w:rsidR="00206BAF">
              <w:rPr>
                <w:b/>
              </w:rPr>
              <w:t xml:space="preserve"> </w:t>
            </w:r>
            <w:r w:rsidR="00206BAF">
              <w:rPr>
                <w:noProof/>
                <w:lang w:eastAsia="en-US"/>
              </w:rPr>
              <w:drawing>
                <wp:inline distT="0" distB="0" distL="0" distR="0" wp14:anchorId="797A5968" wp14:editId="65C4D09B">
                  <wp:extent cx="94615" cy="94615"/>
                  <wp:effectExtent l="0" t="0" r="635"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5C15EE">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5C15EE">
            <w:pPr>
              <w:ind w:left="216"/>
            </w:pPr>
            <w:r>
              <w:t>View rotation</w:t>
            </w:r>
          </w:p>
        </w:tc>
        <w:tc>
          <w:tcPr>
            <w:tcW w:w="1176" w:type="pct"/>
          </w:tcPr>
          <w:p w14:paraId="29D24A47" w14:textId="77777777" w:rsidR="00D807A8" w:rsidRPr="00302398" w:rsidRDefault="00C42FE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5C15EE">
            <w:pPr>
              <w:ind w:left="216"/>
            </w:pPr>
            <w:r>
              <w:t>Geared rotation of 45º</w:t>
            </w:r>
          </w:p>
        </w:tc>
        <w:tc>
          <w:tcPr>
            <w:tcW w:w="1176" w:type="pct"/>
          </w:tcPr>
          <w:p w14:paraId="4080806B" w14:textId="77777777" w:rsidR="00ED0043" w:rsidRPr="00302398" w:rsidRDefault="00C42FE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5C15EE">
            <w:pPr>
              <w:ind w:left="216"/>
            </w:pPr>
            <w:r>
              <w:t xml:space="preserve">Two styles of rotation slider control </w:t>
            </w:r>
          </w:p>
        </w:tc>
        <w:tc>
          <w:tcPr>
            <w:tcW w:w="1176" w:type="pct"/>
          </w:tcPr>
          <w:p w14:paraId="2118460A" w14:textId="6C564A82"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5C15EE">
            <w:pPr>
              <w:ind w:left="216"/>
            </w:pPr>
            <w:r>
              <w:t>View panning</w:t>
            </w:r>
          </w:p>
        </w:tc>
        <w:tc>
          <w:tcPr>
            <w:tcW w:w="1176" w:type="pct"/>
          </w:tcPr>
          <w:p w14:paraId="64AB944E"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48FAC89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206BAF" w:rsidRDefault="00206BAF" w:rsidP="005C15EE">
            <w:pPr>
              <w:ind w:left="216"/>
            </w:pPr>
            <w:r>
              <w:t>Center data/panning reset</w:t>
            </w:r>
          </w:p>
        </w:tc>
        <w:tc>
          <w:tcPr>
            <w:tcW w:w="1176" w:type="pct"/>
          </w:tcPr>
          <w:p w14:paraId="1EBFE750" w14:textId="77777777"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1F42D75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206BAF" w:rsidRDefault="00206BAF" w:rsidP="005C15EE">
            <w:pPr>
              <w:ind w:left="216"/>
            </w:pPr>
            <w:r>
              <w:t>View zooming</w:t>
            </w:r>
          </w:p>
        </w:tc>
        <w:tc>
          <w:tcPr>
            <w:tcW w:w="1176" w:type="pct"/>
          </w:tcPr>
          <w:p w14:paraId="703E1F07"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763E653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206BAF" w:rsidRDefault="00206BAF" w:rsidP="005C15EE">
            <w:pPr>
              <w:ind w:left="216"/>
            </w:pPr>
            <w:r>
              <w:t>1:1 zoom ratio setting</w:t>
            </w:r>
          </w:p>
        </w:tc>
        <w:tc>
          <w:tcPr>
            <w:tcW w:w="1176" w:type="pct"/>
          </w:tcPr>
          <w:p w14:paraId="22405BEE" w14:textId="2C060AC7"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13331" w14:paraId="6256E6A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5D3C3A5" w14:textId="31903B01" w:rsidR="00A13331" w:rsidRDefault="00A13331" w:rsidP="005C15EE">
            <w:pPr>
              <w:ind w:left="216"/>
            </w:pPr>
            <w:r>
              <w:t xml:space="preserve">Data-dependent zoom ratio display </w:t>
            </w:r>
            <w:r>
              <w:rPr>
                <w:noProof/>
                <w:lang w:eastAsia="en-US"/>
              </w:rPr>
              <w:drawing>
                <wp:inline distT="0" distB="0" distL="0" distR="0" wp14:anchorId="053454AE" wp14:editId="43A15D58">
                  <wp:extent cx="94615" cy="94615"/>
                  <wp:effectExtent l="0" t="0" r="635"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056E61" w14:textId="5CCA2111" w:rsidR="00A13331" w:rsidRPr="00302398" w:rsidRDefault="00A13331"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A13331" w:rsidRPr="00302398" w:rsidRDefault="00A13331"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13331" w14:paraId="4EA3F8E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A6234" w14:textId="6A4D605D" w:rsidR="00A13331" w:rsidRDefault="00A13331" w:rsidP="005C15EE">
            <w:pPr>
              <w:ind w:left="216"/>
            </w:pPr>
            <w:r>
              <w:t xml:space="preserve">View-dependent zoom ratio display </w:t>
            </w:r>
            <w:r>
              <w:rPr>
                <w:noProof/>
                <w:lang w:eastAsia="en-US"/>
              </w:rPr>
              <w:drawing>
                <wp:inline distT="0" distB="0" distL="0" distR="0" wp14:anchorId="3576D130" wp14:editId="2A43EC84">
                  <wp:extent cx="94615" cy="94615"/>
                  <wp:effectExtent l="0" t="0" r="635"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061B0F" w14:textId="713B6FAF" w:rsidR="00A13331" w:rsidRPr="00302398" w:rsidRDefault="00A13331"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A13331" w:rsidRDefault="00A13331"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43D21A4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206BAF" w:rsidRDefault="00206BAF" w:rsidP="005C15EE">
            <w:pPr>
              <w:ind w:left="216"/>
            </w:pPr>
            <w:r>
              <w:t>Depth attenuation</w:t>
            </w:r>
          </w:p>
        </w:tc>
        <w:tc>
          <w:tcPr>
            <w:tcW w:w="1176" w:type="pct"/>
          </w:tcPr>
          <w:p w14:paraId="0594EBD5" w14:textId="7ED82F4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4F32009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206BAF" w:rsidRDefault="00206BAF" w:rsidP="005C15EE">
            <w:pPr>
              <w:ind w:left="216"/>
            </w:pPr>
            <w:r>
              <w:t>Screen capture</w:t>
            </w:r>
          </w:p>
        </w:tc>
        <w:tc>
          <w:tcPr>
            <w:tcW w:w="1176" w:type="pct"/>
          </w:tcPr>
          <w:p w14:paraId="1038D511" w14:textId="4699F54E"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71C368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BDEB1DF" w14:textId="51280453" w:rsidR="001137BD" w:rsidRDefault="001137BD" w:rsidP="005C15EE">
            <w:pPr>
              <w:ind w:left="216"/>
            </w:pPr>
            <w:r>
              <w:t xml:space="preserve">Save alpha channel in screen capture </w:t>
            </w:r>
            <w:r>
              <w:rPr>
                <w:noProof/>
                <w:lang w:eastAsia="en-US"/>
              </w:rPr>
              <w:drawing>
                <wp:inline distT="0" distB="0" distL="0" distR="0" wp14:anchorId="073AD705" wp14:editId="77579FBF">
                  <wp:extent cx="94615" cy="94615"/>
                  <wp:effectExtent l="0" t="0" r="635"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5ABB36" w14:textId="24A5FA0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05F3A1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1137BD" w:rsidRDefault="001137BD" w:rsidP="005C15EE">
            <w:pPr>
              <w:ind w:left="216"/>
            </w:pPr>
            <w:r>
              <w:t>View center axis</w:t>
            </w:r>
          </w:p>
        </w:tc>
        <w:tc>
          <w:tcPr>
            <w:tcW w:w="1176" w:type="pct"/>
          </w:tcPr>
          <w:p w14:paraId="7AE3899F" w14:textId="1B6494C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2140F6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1137BD" w:rsidRDefault="001137BD" w:rsidP="005C15EE">
            <w:pPr>
              <w:ind w:left="216"/>
            </w:pPr>
            <w:r>
              <w:t>View information display</w:t>
            </w:r>
          </w:p>
        </w:tc>
        <w:tc>
          <w:tcPr>
            <w:tcW w:w="1176" w:type="pct"/>
          </w:tcPr>
          <w:p w14:paraId="48F298BB" w14:textId="7CABFE7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EF7E93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1137BD" w:rsidRDefault="001137BD" w:rsidP="005C15EE">
            <w:pPr>
              <w:ind w:left="216"/>
            </w:pPr>
            <w:r>
              <w:t>Legend display</w:t>
            </w:r>
          </w:p>
        </w:tc>
        <w:tc>
          <w:tcPr>
            <w:tcW w:w="1176" w:type="pct"/>
          </w:tcPr>
          <w:p w14:paraId="0CA3704C" w14:textId="6D4DFE3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DE53EE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1137BD" w:rsidRDefault="001137BD" w:rsidP="005C15EE">
            <w:pPr>
              <w:ind w:left="216"/>
            </w:pPr>
            <w:r>
              <w:t>Scale bar display</w:t>
            </w:r>
          </w:p>
        </w:tc>
        <w:tc>
          <w:tcPr>
            <w:tcW w:w="1176" w:type="pct"/>
          </w:tcPr>
          <w:p w14:paraId="73C2502B" w14:textId="7F85A83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0CA7F8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1137BD" w:rsidRDefault="001137BD" w:rsidP="005C15EE">
            <w:pPr>
              <w:ind w:left="216"/>
            </w:pPr>
            <w:r>
              <w:t>Perspective angle adjustment</w:t>
            </w:r>
          </w:p>
        </w:tc>
        <w:tc>
          <w:tcPr>
            <w:tcW w:w="1176" w:type="pct"/>
          </w:tcPr>
          <w:p w14:paraId="52E128C9" w14:textId="4593944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5CDDF7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1137BD" w:rsidRDefault="001137BD" w:rsidP="005C15EE">
            <w:pPr>
              <w:ind w:left="216"/>
            </w:pPr>
            <w:r>
              <w:t>Free fly</w:t>
            </w:r>
          </w:p>
        </w:tc>
        <w:tc>
          <w:tcPr>
            <w:tcW w:w="1176" w:type="pct"/>
          </w:tcPr>
          <w:p w14:paraId="1FEE0FB7" w14:textId="49AB8410"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867B68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1137BD" w:rsidRDefault="001137BD" w:rsidP="005C15EE">
            <w:pPr>
              <w:ind w:left="216"/>
            </w:pPr>
            <w:r>
              <w:t>Background color setting</w:t>
            </w:r>
          </w:p>
        </w:tc>
        <w:tc>
          <w:tcPr>
            <w:tcW w:w="1176" w:type="pct"/>
          </w:tcPr>
          <w:p w14:paraId="5D4B92C1" w14:textId="53F63CB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C52DDB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1137BD" w:rsidRDefault="001137BD" w:rsidP="005C15EE">
            <w:pPr>
              <w:ind w:left="216"/>
            </w:pPr>
            <w:r>
              <w:t>Gradient background</w:t>
            </w:r>
          </w:p>
        </w:tc>
        <w:tc>
          <w:tcPr>
            <w:tcW w:w="1176" w:type="pct"/>
          </w:tcPr>
          <w:p w14:paraId="7C237B9F" w14:textId="28842FB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B62FF9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1137BD" w:rsidRDefault="001137BD" w:rsidP="005C15EE">
            <w:pPr>
              <w:ind w:left="216"/>
            </w:pPr>
            <w:r>
              <w:t>Render view font</w:t>
            </w:r>
          </w:p>
        </w:tc>
        <w:tc>
          <w:tcPr>
            <w:tcW w:w="1176" w:type="pct"/>
          </w:tcPr>
          <w:p w14:paraId="6F0695E1" w14:textId="722672C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504674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E727CBB" w14:textId="38AA7FC2" w:rsidR="001137BD" w:rsidRDefault="001137BD" w:rsidP="005C15EE">
            <w:pPr>
              <w:ind w:left="216"/>
            </w:pPr>
            <w:r>
              <w:t xml:space="preserve">Render view text color settings </w:t>
            </w:r>
            <w:r>
              <w:rPr>
                <w:noProof/>
                <w:lang w:eastAsia="en-US"/>
              </w:rPr>
              <w:drawing>
                <wp:inline distT="0" distB="0" distL="0" distR="0" wp14:anchorId="6AEEB4B5" wp14:editId="62977A37">
                  <wp:extent cx="94615" cy="94615"/>
                  <wp:effectExtent l="0" t="0" r="635"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927EA6C" w14:textId="22AEE6E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2BB7D1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1137BD" w:rsidRDefault="001137BD" w:rsidP="005C15EE">
            <w:pPr>
              <w:ind w:left="216"/>
            </w:pPr>
            <w:r>
              <w:t>Create new render view</w:t>
            </w:r>
          </w:p>
        </w:tc>
        <w:tc>
          <w:tcPr>
            <w:tcW w:w="1176" w:type="pct"/>
          </w:tcPr>
          <w:p w14:paraId="31FC4414" w14:textId="6D76EB5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DC78F1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1137BD" w:rsidRDefault="001137BD" w:rsidP="005C15EE">
            <w:pPr>
              <w:ind w:left="216"/>
            </w:pPr>
            <w:r>
              <w:t>Link render view rotations</w:t>
            </w:r>
          </w:p>
        </w:tc>
        <w:tc>
          <w:tcPr>
            <w:tcW w:w="1176" w:type="pct"/>
          </w:tcPr>
          <w:p w14:paraId="1A761ACB" w14:textId="062F807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C08C2E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1137BD" w:rsidRDefault="001137BD" w:rsidP="005C15EE">
            <w:pPr>
              <w:ind w:left="216"/>
            </w:pPr>
            <w:r>
              <w:t>Render view setting save</w:t>
            </w:r>
          </w:p>
        </w:tc>
        <w:tc>
          <w:tcPr>
            <w:tcW w:w="1176" w:type="pct"/>
          </w:tcPr>
          <w:p w14:paraId="4427D0CB" w14:textId="6760F61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111735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1137BD" w:rsidRDefault="001137BD" w:rsidP="005C15EE">
            <w:pPr>
              <w:ind w:left="216"/>
            </w:pPr>
            <w:r>
              <w:t>Full screen mode</w:t>
            </w:r>
          </w:p>
        </w:tc>
        <w:tc>
          <w:tcPr>
            <w:tcW w:w="1176" w:type="pct"/>
          </w:tcPr>
          <w:p w14:paraId="2F428C21" w14:textId="5F917F7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F49675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137BD" w14:paraId="298A3A5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1137BD" w:rsidRPr="004D6251" w:rsidRDefault="001137BD" w:rsidP="005C15EE">
            <w:pPr>
              <w:rPr>
                <w:b/>
                <w:iCs/>
              </w:rPr>
            </w:pPr>
            <w:r w:rsidRPr="004D6251">
              <w:rPr>
                <w:b/>
                <w:iCs/>
              </w:rPr>
              <w:t>Multi-channel support</w:t>
            </w:r>
          </w:p>
        </w:tc>
        <w:tc>
          <w:tcPr>
            <w:tcW w:w="1176" w:type="pct"/>
          </w:tcPr>
          <w:p w14:paraId="0E20F58B" w14:textId="0DCD3FB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183821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1137BD" w:rsidRDefault="001137BD" w:rsidP="005C15EE">
            <w:pPr>
              <w:ind w:left="216"/>
              <w:rPr>
                <w:iCs/>
              </w:rPr>
            </w:pPr>
            <w:r>
              <w:rPr>
                <w:iCs/>
              </w:rPr>
              <w:t>Layered channel intermixing mode</w:t>
            </w:r>
          </w:p>
        </w:tc>
        <w:tc>
          <w:tcPr>
            <w:tcW w:w="1176" w:type="pct"/>
          </w:tcPr>
          <w:p w14:paraId="4C23A933" w14:textId="1612699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C7F805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1137BD" w:rsidRDefault="001137BD" w:rsidP="005C15EE">
            <w:pPr>
              <w:ind w:left="216"/>
              <w:rPr>
                <w:iCs/>
              </w:rPr>
            </w:pPr>
            <w:r>
              <w:rPr>
                <w:iCs/>
              </w:rPr>
              <w:t>Depth channel intermixing mode</w:t>
            </w:r>
          </w:p>
        </w:tc>
        <w:tc>
          <w:tcPr>
            <w:tcW w:w="1176" w:type="pct"/>
          </w:tcPr>
          <w:p w14:paraId="6E10A973" w14:textId="5B6A517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FF9697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1137BD" w:rsidRDefault="001137BD" w:rsidP="005C15EE">
            <w:pPr>
              <w:ind w:left="216"/>
              <w:rPr>
                <w:iCs/>
              </w:rPr>
            </w:pPr>
            <w:r>
              <w:rPr>
                <w:iCs/>
              </w:rPr>
              <w:t>Micro blending in depth mode</w:t>
            </w:r>
          </w:p>
        </w:tc>
        <w:tc>
          <w:tcPr>
            <w:tcW w:w="1176" w:type="pct"/>
          </w:tcPr>
          <w:p w14:paraId="628134EF" w14:textId="7323C5F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90C05B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1137BD" w:rsidRDefault="001137BD" w:rsidP="005C15EE">
            <w:pPr>
              <w:ind w:left="216"/>
              <w:rPr>
                <w:iCs/>
              </w:rPr>
            </w:pPr>
            <w:r>
              <w:rPr>
                <w:iCs/>
              </w:rPr>
              <w:t>Composite channel intermixing mode</w:t>
            </w:r>
          </w:p>
        </w:tc>
        <w:tc>
          <w:tcPr>
            <w:tcW w:w="1176" w:type="pct"/>
          </w:tcPr>
          <w:p w14:paraId="58A18AF5" w14:textId="3E6E4D9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471723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1137BD" w:rsidRDefault="001137BD" w:rsidP="005C15EE">
            <w:pPr>
              <w:ind w:left="216"/>
              <w:rPr>
                <w:iCs/>
              </w:rPr>
            </w:pPr>
            <w:r>
              <w:rPr>
                <w:iCs/>
              </w:rPr>
              <w:t>Channel grouping</w:t>
            </w:r>
          </w:p>
        </w:tc>
        <w:tc>
          <w:tcPr>
            <w:tcW w:w="1176" w:type="pct"/>
          </w:tcPr>
          <w:p w14:paraId="3CD6F9DB" w14:textId="28A3E1B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8821B4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1137BD" w:rsidRDefault="001137BD" w:rsidP="005C15EE">
            <w:pPr>
              <w:ind w:left="216"/>
              <w:rPr>
                <w:iCs/>
              </w:rPr>
            </w:pPr>
            <w:r>
              <w:rPr>
                <w:iCs/>
              </w:rPr>
              <w:t>Synchronize group settings</w:t>
            </w:r>
          </w:p>
        </w:tc>
        <w:tc>
          <w:tcPr>
            <w:tcW w:w="1176" w:type="pct"/>
          </w:tcPr>
          <w:p w14:paraId="3C683AFA" w14:textId="3216077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A436DD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1137BD" w:rsidRDefault="001137BD" w:rsidP="005C15EE">
            <w:pPr>
              <w:ind w:left="216"/>
              <w:rPr>
                <w:iCs/>
              </w:rPr>
            </w:pPr>
            <w:r>
              <w:rPr>
                <w:iCs/>
              </w:rPr>
              <w:t>Depth mode for group</w:t>
            </w:r>
          </w:p>
        </w:tc>
        <w:tc>
          <w:tcPr>
            <w:tcW w:w="1176" w:type="pct"/>
          </w:tcPr>
          <w:p w14:paraId="45E8E4B3" w14:textId="122A052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938B98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1137BD" w:rsidRDefault="001137BD" w:rsidP="005C15EE">
            <w:pPr>
              <w:ind w:left="216"/>
              <w:rPr>
                <w:iCs/>
              </w:rPr>
            </w:pPr>
            <w:r>
              <w:rPr>
                <w:iCs/>
              </w:rPr>
              <w:t>Channel streaming</w:t>
            </w:r>
          </w:p>
        </w:tc>
        <w:tc>
          <w:tcPr>
            <w:tcW w:w="1176" w:type="pct"/>
          </w:tcPr>
          <w:p w14:paraId="2E982B09" w14:textId="711377B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FD9B2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1137BD" w:rsidRPr="00D70083" w:rsidRDefault="001137BD" w:rsidP="005C15EE">
            <w:pPr>
              <w:rPr>
                <w:b/>
                <w:iCs/>
              </w:rPr>
            </w:pPr>
            <w:r w:rsidRPr="00D70083">
              <w:rPr>
                <w:b/>
                <w:iCs/>
              </w:rPr>
              <w:lastRenderedPageBreak/>
              <w:t>Large data streaming</w:t>
            </w:r>
          </w:p>
        </w:tc>
        <w:tc>
          <w:tcPr>
            <w:tcW w:w="1176" w:type="pct"/>
          </w:tcPr>
          <w:p w14:paraId="2E3C519D" w14:textId="125FB73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2A6536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1137BD" w:rsidRDefault="001137BD" w:rsidP="005C15EE">
            <w:pPr>
              <w:ind w:left="216"/>
              <w:rPr>
                <w:iCs/>
              </w:rPr>
            </w:pPr>
            <w:r>
              <w:rPr>
                <w:iCs/>
              </w:rPr>
              <w:t>Graphics memory setting</w:t>
            </w:r>
          </w:p>
        </w:tc>
        <w:tc>
          <w:tcPr>
            <w:tcW w:w="1176" w:type="pct"/>
          </w:tcPr>
          <w:p w14:paraId="0828BDB3" w14:textId="7D056AC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B0E662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1137BD" w:rsidRDefault="001137BD" w:rsidP="005C15EE">
            <w:pPr>
              <w:ind w:left="216"/>
              <w:rPr>
                <w:iCs/>
              </w:rPr>
            </w:pPr>
            <w:r>
              <w:rPr>
                <w:iCs/>
              </w:rPr>
              <w:t>Large data size setting</w:t>
            </w:r>
          </w:p>
        </w:tc>
        <w:tc>
          <w:tcPr>
            <w:tcW w:w="1176" w:type="pct"/>
          </w:tcPr>
          <w:p w14:paraId="41094891" w14:textId="53DD9F3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1F75F9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1137BD" w:rsidRDefault="001137BD" w:rsidP="005C15EE">
            <w:pPr>
              <w:ind w:left="216"/>
              <w:rPr>
                <w:iCs/>
              </w:rPr>
            </w:pPr>
            <w:r>
              <w:rPr>
                <w:iCs/>
              </w:rPr>
              <w:t>Brick size setting</w:t>
            </w:r>
          </w:p>
        </w:tc>
        <w:tc>
          <w:tcPr>
            <w:tcW w:w="1176" w:type="pct"/>
          </w:tcPr>
          <w:p w14:paraId="4207C95E" w14:textId="7832F6A5"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F04AB8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1137BD" w:rsidRDefault="001137BD" w:rsidP="005C15EE">
            <w:pPr>
              <w:ind w:left="216"/>
              <w:rPr>
                <w:iCs/>
              </w:rPr>
            </w:pPr>
            <w:r>
              <w:rPr>
                <w:iCs/>
              </w:rPr>
              <w:t>Response time setting</w:t>
            </w:r>
          </w:p>
        </w:tc>
        <w:tc>
          <w:tcPr>
            <w:tcW w:w="1176" w:type="pct"/>
          </w:tcPr>
          <w:p w14:paraId="3CF2AC8B" w14:textId="562D121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3785AD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1F261EB0" w:rsidR="001137BD" w:rsidRPr="004D6251" w:rsidRDefault="001137BD" w:rsidP="005C15EE">
            <w:pPr>
              <w:rPr>
                <w:b/>
              </w:rPr>
            </w:pPr>
            <w:r w:rsidRPr="004D6251">
              <w:rPr>
                <w:b/>
              </w:rPr>
              <w:t>Format support</w:t>
            </w:r>
            <w:r>
              <w:rPr>
                <w:b/>
              </w:rPr>
              <w:t xml:space="preserve"> </w:t>
            </w:r>
          </w:p>
        </w:tc>
        <w:tc>
          <w:tcPr>
            <w:tcW w:w="1176" w:type="pct"/>
          </w:tcPr>
          <w:p w14:paraId="5AF295AC" w14:textId="1A1B3FB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DC084F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1137BD" w:rsidRDefault="001137BD" w:rsidP="005C15EE">
            <w:pPr>
              <w:ind w:left="216"/>
            </w:pPr>
            <w:r>
              <w:t>TIFF, including stack and time sequence</w:t>
            </w:r>
          </w:p>
        </w:tc>
        <w:tc>
          <w:tcPr>
            <w:tcW w:w="1176" w:type="pct"/>
          </w:tcPr>
          <w:p w14:paraId="30131DE9" w14:textId="3671FBB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C15EE" w14:paraId="77AACD4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15F56889" w:rsidR="005C15EE" w:rsidRDefault="005C15EE" w:rsidP="005C15EE">
            <w:pPr>
              <w:ind w:left="216"/>
            </w:pPr>
            <w:r>
              <w:t xml:space="preserve">ImageJ </w:t>
            </w:r>
            <w:proofErr w:type="spellStart"/>
            <w:r>
              <w:t>hyperstack</w:t>
            </w:r>
            <w:proofErr w:type="spellEnd"/>
            <w:r>
              <w:t xml:space="preserve"> </w:t>
            </w:r>
            <w:r>
              <w:rPr>
                <w:noProof/>
                <w:lang w:eastAsia="en-US"/>
              </w:rPr>
              <w:drawing>
                <wp:inline distT="0" distB="0" distL="0" distR="0" wp14:anchorId="02B8178E" wp14:editId="6B6C5682">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489C80" w14:textId="50324931" w:rsidR="005C15EE" w:rsidRPr="00302398" w:rsidRDefault="005C15EE"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5C15EE" w:rsidRPr="00302398" w:rsidRDefault="005C15EE"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C8A7BB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1137BD" w:rsidRDefault="001137BD" w:rsidP="005C15EE">
            <w:pPr>
              <w:ind w:left="216"/>
            </w:pPr>
            <w:r>
              <w:t>Big TIFF</w:t>
            </w:r>
          </w:p>
        </w:tc>
        <w:tc>
          <w:tcPr>
            <w:tcW w:w="1176" w:type="pct"/>
          </w:tcPr>
          <w:p w14:paraId="4C3C64A0" w14:textId="4DD1FAB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6CD2B3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1137BD" w:rsidRDefault="001137BD" w:rsidP="005C15EE">
            <w:pPr>
              <w:ind w:left="216"/>
            </w:pPr>
            <w:r>
              <w:t xml:space="preserve">OIB, Olympus image binary </w:t>
            </w:r>
          </w:p>
        </w:tc>
        <w:tc>
          <w:tcPr>
            <w:tcW w:w="1176" w:type="pct"/>
          </w:tcPr>
          <w:p w14:paraId="6C5842CC" w14:textId="0B8CF00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E8001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1137BD" w:rsidRDefault="001137BD" w:rsidP="005C15EE">
            <w:pPr>
              <w:ind w:left="216"/>
            </w:pPr>
            <w:r>
              <w:t>OIF, Olympus original imaging</w:t>
            </w:r>
          </w:p>
        </w:tc>
        <w:tc>
          <w:tcPr>
            <w:tcW w:w="1176" w:type="pct"/>
          </w:tcPr>
          <w:p w14:paraId="3B0ED645" w14:textId="38E17F2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50EBC5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1137BD" w:rsidRDefault="001137BD" w:rsidP="005C15EE">
            <w:pPr>
              <w:ind w:left="216"/>
            </w:pPr>
            <w:r>
              <w:t>LSM, Zeiss laser scanning microscope</w:t>
            </w:r>
          </w:p>
        </w:tc>
        <w:tc>
          <w:tcPr>
            <w:tcW w:w="1176" w:type="pct"/>
          </w:tcPr>
          <w:p w14:paraId="737CD444" w14:textId="3DD70A7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64F7E4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1137BD" w:rsidRDefault="001137BD" w:rsidP="005C15EE">
            <w:pPr>
              <w:ind w:left="216"/>
            </w:pPr>
            <w:r>
              <w:t xml:space="preserve">XML, Prairie view </w:t>
            </w:r>
          </w:p>
        </w:tc>
        <w:tc>
          <w:tcPr>
            <w:tcW w:w="1176" w:type="pct"/>
          </w:tcPr>
          <w:p w14:paraId="602C4A5F" w14:textId="7DB9BCF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1EB26A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1137BD" w:rsidRDefault="001137BD" w:rsidP="005C15EE">
            <w:pPr>
              <w:ind w:left="216"/>
            </w:pPr>
            <w:r>
              <w:t>Metadata interpretation for microscopy</w:t>
            </w:r>
          </w:p>
        </w:tc>
        <w:tc>
          <w:tcPr>
            <w:tcW w:w="1176" w:type="pct"/>
          </w:tcPr>
          <w:p w14:paraId="1B5FFD40" w14:textId="599336F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58EFB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1137BD" w:rsidRDefault="001137BD" w:rsidP="005C15EE">
            <w:pPr>
              <w:ind w:left="216"/>
            </w:pPr>
            <w:proofErr w:type="spellStart"/>
            <w:r>
              <w:t>Nrrd</w:t>
            </w:r>
            <w:proofErr w:type="spellEnd"/>
            <w:r>
              <w:t>, Near raw raster data</w:t>
            </w:r>
          </w:p>
        </w:tc>
        <w:tc>
          <w:tcPr>
            <w:tcW w:w="1176" w:type="pct"/>
          </w:tcPr>
          <w:p w14:paraId="6FFF29CE" w14:textId="7FB120B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2C87E8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1137BD" w:rsidRDefault="001137BD" w:rsidP="005C15EE">
            <w:pPr>
              <w:ind w:left="216"/>
            </w:pPr>
            <w:r>
              <w:t xml:space="preserve">OBJ, </w:t>
            </w:r>
            <w:proofErr w:type="spellStart"/>
            <w:r>
              <w:t>Wavefront</w:t>
            </w:r>
            <w:proofErr w:type="spellEnd"/>
            <w:r>
              <w:t xml:space="preserve"> object</w:t>
            </w:r>
          </w:p>
        </w:tc>
        <w:tc>
          <w:tcPr>
            <w:tcW w:w="1176" w:type="pct"/>
          </w:tcPr>
          <w:p w14:paraId="13441919" w14:textId="4940C4A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BA36B6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1137BD" w:rsidRDefault="001137BD" w:rsidP="005C15EE">
            <w:pPr>
              <w:ind w:left="216"/>
            </w:pPr>
            <w:r>
              <w:t>VRP, FluoRender project</w:t>
            </w:r>
          </w:p>
        </w:tc>
        <w:tc>
          <w:tcPr>
            <w:tcW w:w="1176" w:type="pct"/>
          </w:tcPr>
          <w:p w14:paraId="7C2A6EAF" w14:textId="54C603A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FDCF72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1137BD" w:rsidRDefault="001137BD" w:rsidP="005C15EE">
            <w:pPr>
              <w:ind w:left="216"/>
            </w:pPr>
            <w:r>
              <w:t>DFT, FluoRender defaults</w:t>
            </w:r>
          </w:p>
        </w:tc>
        <w:tc>
          <w:tcPr>
            <w:tcW w:w="1176" w:type="pct"/>
          </w:tcPr>
          <w:p w14:paraId="7DBF5D6F" w14:textId="4B87F41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1A27C9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1137BD" w:rsidRDefault="001137BD" w:rsidP="005C15EE">
            <w:pPr>
              <w:ind w:left="216"/>
            </w:pPr>
            <w:r>
              <w:t>SET, FluoRender settings</w:t>
            </w:r>
          </w:p>
        </w:tc>
        <w:tc>
          <w:tcPr>
            <w:tcW w:w="1176" w:type="pct"/>
          </w:tcPr>
          <w:p w14:paraId="61B0A548" w14:textId="39ABF3F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9B6998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720DB3BB" w:rsidR="001137BD" w:rsidRDefault="001137BD" w:rsidP="005C15EE">
            <w:pPr>
              <w:ind w:left="216"/>
            </w:pPr>
            <w:r>
              <w:t>MSK, FluoRender mask</w:t>
            </w:r>
          </w:p>
        </w:tc>
        <w:tc>
          <w:tcPr>
            <w:tcW w:w="1176" w:type="pct"/>
          </w:tcPr>
          <w:p w14:paraId="2988F767" w14:textId="14BA395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A22389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D2DBE24" w14:textId="099FDCC4" w:rsidR="001137BD" w:rsidRDefault="001137BD" w:rsidP="005C15EE">
            <w:pPr>
              <w:ind w:left="216"/>
            </w:pPr>
            <w:r>
              <w:t>LBL, FluoRender label</w:t>
            </w:r>
          </w:p>
        </w:tc>
        <w:tc>
          <w:tcPr>
            <w:tcW w:w="1176" w:type="pct"/>
          </w:tcPr>
          <w:p w14:paraId="3EE457F3" w14:textId="4737BCA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232E9E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1137BD" w:rsidRDefault="001137BD" w:rsidP="005C15EE">
            <w:pPr>
              <w:ind w:left="216"/>
            </w:pPr>
            <w:r>
              <w:t>CL, OpenCL kernel</w:t>
            </w:r>
          </w:p>
        </w:tc>
        <w:tc>
          <w:tcPr>
            <w:tcW w:w="1176" w:type="pct"/>
          </w:tcPr>
          <w:p w14:paraId="1E321EF6" w14:textId="7E0195F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BB7C57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1137BD" w:rsidRDefault="001137BD" w:rsidP="005C15EE">
            <w:pPr>
              <w:ind w:left="216"/>
            </w:pPr>
            <w:r>
              <w:t>S3 texture compression</w:t>
            </w:r>
          </w:p>
        </w:tc>
        <w:tc>
          <w:tcPr>
            <w:tcW w:w="1176" w:type="pct"/>
          </w:tcPr>
          <w:p w14:paraId="1CC068D9" w14:textId="0F0434C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EE117C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1137BD" w:rsidRDefault="001137BD" w:rsidP="005C15EE">
            <w:pPr>
              <w:ind w:left="216"/>
            </w:pPr>
            <w:r>
              <w:t xml:space="preserve">TRACK, FluoRender track map </w:t>
            </w:r>
          </w:p>
        </w:tc>
        <w:tc>
          <w:tcPr>
            <w:tcW w:w="1176" w:type="pct"/>
          </w:tcPr>
          <w:p w14:paraId="45A419EC" w14:textId="1EA7DA5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AD232A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64525DB" w14:textId="14A6E6D1" w:rsidR="001137BD" w:rsidRPr="00927DF4" w:rsidRDefault="001137BD" w:rsidP="005C15EE">
            <w:pPr>
              <w:rPr>
                <w:b/>
              </w:rPr>
            </w:pPr>
            <w:r w:rsidRPr="00927DF4">
              <w:rPr>
                <w:b/>
              </w:rPr>
              <w:t>Volume operations and settings</w:t>
            </w:r>
            <w:r w:rsidR="00DD6826">
              <w:rPr>
                <w:b/>
              </w:rPr>
              <w:t xml:space="preserve"> </w:t>
            </w:r>
            <w:r w:rsidR="00DD6826">
              <w:rPr>
                <w:noProof/>
                <w:lang w:eastAsia="en-US"/>
              </w:rPr>
              <w:drawing>
                <wp:inline distT="0" distB="0" distL="0" distR="0" wp14:anchorId="61F1A455" wp14:editId="0E3A4ADE">
                  <wp:extent cx="94615" cy="9461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26B519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1137BD" w:rsidRPr="00927DF4" w:rsidRDefault="001137BD" w:rsidP="005C15EE">
            <w:pPr>
              <w:ind w:left="216"/>
            </w:pPr>
            <w:r w:rsidRPr="00927DF4">
              <w:t>Click selection</w:t>
            </w:r>
          </w:p>
        </w:tc>
        <w:tc>
          <w:tcPr>
            <w:tcW w:w="1176" w:type="pct"/>
          </w:tcPr>
          <w:p w14:paraId="39516ED5" w14:textId="2CCDA4DA"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EF85B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1137BD" w:rsidRDefault="001137BD" w:rsidP="005C15EE">
            <w:pPr>
              <w:ind w:left="216"/>
            </w:pPr>
            <w:r>
              <w:t>DVR, direct volume rendering</w:t>
            </w:r>
          </w:p>
        </w:tc>
        <w:tc>
          <w:tcPr>
            <w:tcW w:w="1176" w:type="pct"/>
          </w:tcPr>
          <w:p w14:paraId="42BCA21C" w14:textId="683A15A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328BE0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1137BD" w:rsidRDefault="001137BD" w:rsidP="005C15EE">
            <w:pPr>
              <w:ind w:left="216"/>
            </w:pPr>
            <w:r>
              <w:t>MIP, maximum intensity projection</w:t>
            </w:r>
          </w:p>
        </w:tc>
        <w:tc>
          <w:tcPr>
            <w:tcW w:w="1176" w:type="pct"/>
          </w:tcPr>
          <w:p w14:paraId="7A46C3F1" w14:textId="175DE5C4"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B3D544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1137BD" w:rsidRDefault="001137BD" w:rsidP="005C15EE">
            <w:pPr>
              <w:ind w:left="216"/>
            </w:pPr>
            <w:r>
              <w:t>Trilinear Interpolation</w:t>
            </w:r>
          </w:p>
        </w:tc>
        <w:tc>
          <w:tcPr>
            <w:tcW w:w="1176" w:type="pct"/>
          </w:tcPr>
          <w:p w14:paraId="5B53E140" w14:textId="08443CDD"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C76D4F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1137BD" w:rsidRDefault="001137BD" w:rsidP="005C15EE">
            <w:pPr>
              <w:ind w:left="216"/>
            </w:pPr>
            <w:r>
              <w:t>Smoothing</w:t>
            </w:r>
          </w:p>
        </w:tc>
        <w:tc>
          <w:tcPr>
            <w:tcW w:w="1176" w:type="pct"/>
          </w:tcPr>
          <w:p w14:paraId="61F99541" w14:textId="3CDFA7A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A25B8B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1137BD" w:rsidRDefault="001137BD" w:rsidP="005C15EE">
            <w:pPr>
              <w:ind w:left="216"/>
            </w:pPr>
            <w:r>
              <w:t>Add to legend</w:t>
            </w:r>
          </w:p>
        </w:tc>
        <w:tc>
          <w:tcPr>
            <w:tcW w:w="1176" w:type="pct"/>
          </w:tcPr>
          <w:p w14:paraId="46A74BD7" w14:textId="6B2F8270"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2E6EEE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1137BD" w:rsidRDefault="001137BD" w:rsidP="005C15EE">
            <w:pPr>
              <w:ind w:left="216"/>
            </w:pPr>
            <w:r>
              <w:t>Voxel spacing</w:t>
            </w:r>
          </w:p>
        </w:tc>
        <w:tc>
          <w:tcPr>
            <w:tcW w:w="1176" w:type="pct"/>
          </w:tcPr>
          <w:p w14:paraId="2C2C8252" w14:textId="18ABFB8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66A548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1137BD" w:rsidRDefault="001137BD" w:rsidP="005C15EE">
            <w:pPr>
              <w:ind w:left="216"/>
            </w:pPr>
            <w:r>
              <w:t>Primary color</w:t>
            </w:r>
          </w:p>
        </w:tc>
        <w:tc>
          <w:tcPr>
            <w:tcW w:w="1176" w:type="pct"/>
          </w:tcPr>
          <w:p w14:paraId="7C9A86A2" w14:textId="18DE0340"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8D60CE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1137BD" w:rsidRDefault="001137BD" w:rsidP="005C15EE">
            <w:pPr>
              <w:ind w:left="216"/>
            </w:pPr>
            <w:r>
              <w:t xml:space="preserve">Secondary color </w:t>
            </w:r>
          </w:p>
        </w:tc>
        <w:tc>
          <w:tcPr>
            <w:tcW w:w="1176" w:type="pct"/>
          </w:tcPr>
          <w:p w14:paraId="26739F97" w14:textId="6DFB5D47"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D0FFD7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1137BD" w:rsidRDefault="001137BD" w:rsidP="005C15EE">
            <w:pPr>
              <w:ind w:left="216"/>
            </w:pPr>
            <w:r>
              <w:t>Gamma</w:t>
            </w:r>
          </w:p>
        </w:tc>
        <w:tc>
          <w:tcPr>
            <w:tcW w:w="1176" w:type="pct"/>
          </w:tcPr>
          <w:p w14:paraId="1BF4C344" w14:textId="182F7C7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BA4CBD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1137BD" w:rsidRDefault="001137BD" w:rsidP="005C15EE">
            <w:pPr>
              <w:ind w:left="216"/>
            </w:pPr>
            <w:r>
              <w:t>Extract boundary</w:t>
            </w:r>
          </w:p>
        </w:tc>
        <w:tc>
          <w:tcPr>
            <w:tcW w:w="1176" w:type="pct"/>
          </w:tcPr>
          <w:p w14:paraId="7044F004" w14:textId="70C7201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188F22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1137BD" w:rsidRDefault="001137BD" w:rsidP="005C15EE">
            <w:pPr>
              <w:ind w:left="216"/>
            </w:pPr>
            <w:r>
              <w:t>Saturation</w:t>
            </w:r>
          </w:p>
        </w:tc>
        <w:tc>
          <w:tcPr>
            <w:tcW w:w="1176" w:type="pct"/>
          </w:tcPr>
          <w:p w14:paraId="493C7102" w14:textId="222644E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BB8886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1137BD" w:rsidRDefault="001137BD" w:rsidP="005C15EE">
            <w:pPr>
              <w:ind w:left="216"/>
            </w:pPr>
            <w:r>
              <w:t>Low and high thresholds</w:t>
            </w:r>
          </w:p>
        </w:tc>
        <w:tc>
          <w:tcPr>
            <w:tcW w:w="1176" w:type="pct"/>
          </w:tcPr>
          <w:p w14:paraId="12915743" w14:textId="312D4CC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77F1AF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1137BD" w:rsidRDefault="001137BD" w:rsidP="005C15EE">
            <w:pPr>
              <w:ind w:left="216"/>
            </w:pPr>
            <w:r>
              <w:t>Luminance</w:t>
            </w:r>
          </w:p>
        </w:tc>
        <w:tc>
          <w:tcPr>
            <w:tcW w:w="1176" w:type="pct"/>
          </w:tcPr>
          <w:p w14:paraId="1D561B7B" w14:textId="31E70406"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EE9649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1137BD" w:rsidRDefault="001137BD" w:rsidP="005C15EE">
            <w:pPr>
              <w:ind w:left="216"/>
            </w:pPr>
            <w:r>
              <w:t>Light</w:t>
            </w:r>
          </w:p>
        </w:tc>
        <w:tc>
          <w:tcPr>
            <w:tcW w:w="1176" w:type="pct"/>
          </w:tcPr>
          <w:p w14:paraId="48075912" w14:textId="0692279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7ADFAB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AC495BF" w14:textId="47EEF0A2" w:rsidR="001137BD" w:rsidRDefault="001137BD" w:rsidP="005C15EE">
            <w:pPr>
              <w:ind w:left="216"/>
            </w:pPr>
            <w:r>
              <w:t>Shadow, can be disabled</w:t>
            </w:r>
          </w:p>
        </w:tc>
        <w:tc>
          <w:tcPr>
            <w:tcW w:w="1176" w:type="pct"/>
          </w:tcPr>
          <w:p w14:paraId="62B1B69F" w14:textId="30054AF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D21384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1137BD" w:rsidRDefault="001137BD" w:rsidP="005C15EE">
            <w:pPr>
              <w:ind w:left="216"/>
            </w:pPr>
            <w:r>
              <w:t>Directional shadow</w:t>
            </w:r>
          </w:p>
        </w:tc>
        <w:tc>
          <w:tcPr>
            <w:tcW w:w="1176" w:type="pct"/>
          </w:tcPr>
          <w:p w14:paraId="5358074E" w14:textId="56196BF3"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CA5994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1137BD" w:rsidRDefault="001137BD" w:rsidP="005C15EE">
            <w:pPr>
              <w:ind w:left="216"/>
            </w:pPr>
            <w:r>
              <w:lastRenderedPageBreak/>
              <w:t>Alpha, can be disabled</w:t>
            </w:r>
          </w:p>
        </w:tc>
        <w:tc>
          <w:tcPr>
            <w:tcW w:w="1176" w:type="pct"/>
          </w:tcPr>
          <w:p w14:paraId="25B501DE" w14:textId="284F260A"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59E02D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1137BD" w:rsidRDefault="001137BD" w:rsidP="005C15EE">
            <w:pPr>
              <w:ind w:left="216"/>
            </w:pPr>
            <w:r>
              <w:t>Sample rate</w:t>
            </w:r>
          </w:p>
        </w:tc>
        <w:tc>
          <w:tcPr>
            <w:tcW w:w="1176" w:type="pct"/>
          </w:tcPr>
          <w:p w14:paraId="35BA7F38" w14:textId="7F732286"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F02554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9E1048D" w14:textId="16D4B2D3" w:rsidR="001137BD" w:rsidRDefault="001137BD" w:rsidP="005C15EE">
            <w:pPr>
              <w:ind w:left="216"/>
            </w:pPr>
            <w:r>
              <w:t>Shading, can be disabled</w:t>
            </w:r>
          </w:p>
        </w:tc>
        <w:tc>
          <w:tcPr>
            <w:tcW w:w="1176" w:type="pct"/>
          </w:tcPr>
          <w:p w14:paraId="1878390B" w14:textId="13BC6E35"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7B1B17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1137BD" w:rsidRDefault="001137BD" w:rsidP="005C15EE">
            <w:pPr>
              <w:ind w:left="216"/>
            </w:pPr>
            <w:r>
              <w:t>Color map, can be disabled</w:t>
            </w:r>
          </w:p>
        </w:tc>
        <w:tc>
          <w:tcPr>
            <w:tcW w:w="1176" w:type="pct"/>
          </w:tcPr>
          <w:p w14:paraId="4E57D9B7" w14:textId="3EDC9962"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840F22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75A22E8" w14:textId="2F097C2C" w:rsidR="001137BD" w:rsidRDefault="001137BD" w:rsidP="005C15EE">
            <w:pPr>
              <w:ind w:left="216"/>
            </w:pPr>
            <w:r>
              <w:t xml:space="preserve">Color map type </w:t>
            </w:r>
          </w:p>
        </w:tc>
        <w:tc>
          <w:tcPr>
            <w:tcW w:w="1176" w:type="pct"/>
          </w:tcPr>
          <w:p w14:paraId="07FA1652" w14:textId="7DCC69C2"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50CECB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3A3A962B" w:rsidR="001137BD" w:rsidRDefault="001137BD" w:rsidP="005C15EE">
            <w:pPr>
              <w:ind w:left="216"/>
            </w:pPr>
            <w:r>
              <w:t xml:space="preserve">Color map mapping mode </w:t>
            </w:r>
          </w:p>
        </w:tc>
        <w:tc>
          <w:tcPr>
            <w:tcW w:w="1176" w:type="pct"/>
          </w:tcPr>
          <w:p w14:paraId="474FF3FD" w14:textId="228D10E1"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1137BD" w:rsidRPr="00302398" w:rsidRDefault="001137B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1575AF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1137BD" w:rsidRDefault="001137BD" w:rsidP="005C15EE">
            <w:pPr>
              <w:ind w:left="216"/>
            </w:pPr>
            <w:r>
              <w:t>Default setting save/restore</w:t>
            </w:r>
          </w:p>
        </w:tc>
        <w:tc>
          <w:tcPr>
            <w:tcW w:w="1176" w:type="pct"/>
          </w:tcPr>
          <w:p w14:paraId="5E6AE940" w14:textId="2FF50BEF"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1137BD" w:rsidRPr="00302398" w:rsidRDefault="001137B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1B3FCD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DD6826" w:rsidRDefault="00DD6826" w:rsidP="005C15EE">
            <w:pPr>
              <w:ind w:left="216"/>
            </w:pPr>
            <w:r>
              <w:t>Synchronizing all settings</w:t>
            </w:r>
          </w:p>
        </w:tc>
        <w:tc>
          <w:tcPr>
            <w:tcW w:w="1176" w:type="pct"/>
          </w:tcPr>
          <w:p w14:paraId="1AC9DF69" w14:textId="376D200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361021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809ED23" w14:textId="6697923D" w:rsidR="00DD6826" w:rsidRDefault="00DD6826" w:rsidP="005C15EE">
            <w:pPr>
              <w:ind w:left="216"/>
            </w:pPr>
            <w:r>
              <w:t xml:space="preserve">Synchronizing individual settings </w:t>
            </w:r>
            <w:r>
              <w:rPr>
                <w:noProof/>
                <w:lang w:eastAsia="en-US"/>
              </w:rPr>
              <w:drawing>
                <wp:inline distT="0" distB="0" distL="0" distR="0" wp14:anchorId="5FD21A48" wp14:editId="1A471A1E">
                  <wp:extent cx="94615" cy="94615"/>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DB2617" w14:textId="55D5B93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C3AF9C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DD6826" w:rsidRPr="00A3170D" w:rsidRDefault="00DD6826" w:rsidP="005C15EE">
            <w:pPr>
              <w:rPr>
                <w:b/>
              </w:rPr>
            </w:pPr>
            <w:r w:rsidRPr="00A3170D">
              <w:rPr>
                <w:b/>
              </w:rPr>
              <w:t>Volume clipping planes</w:t>
            </w:r>
            <w:r>
              <w:rPr>
                <w:b/>
              </w:rPr>
              <w:t xml:space="preserve"> </w:t>
            </w:r>
          </w:p>
        </w:tc>
        <w:tc>
          <w:tcPr>
            <w:tcW w:w="1176" w:type="pct"/>
          </w:tcPr>
          <w:p w14:paraId="4CFA3F49" w14:textId="66D7A6A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292834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DD6826" w:rsidRDefault="00DD6826" w:rsidP="005C15EE">
            <w:pPr>
              <w:ind w:left="216"/>
            </w:pPr>
            <w:r>
              <w:t>Axis-aligned clipping</w:t>
            </w:r>
          </w:p>
        </w:tc>
        <w:tc>
          <w:tcPr>
            <w:tcW w:w="1176" w:type="pct"/>
          </w:tcPr>
          <w:p w14:paraId="6418B579" w14:textId="7A21B59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4C9BF7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DD6826" w:rsidRDefault="00DD6826" w:rsidP="005C15EE">
            <w:pPr>
              <w:ind w:left="216"/>
            </w:pPr>
            <w:r>
              <w:t>Synchronize positive and negative planes</w:t>
            </w:r>
          </w:p>
        </w:tc>
        <w:tc>
          <w:tcPr>
            <w:tcW w:w="1176" w:type="pct"/>
          </w:tcPr>
          <w:p w14:paraId="632E1169" w14:textId="7A40B9B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414F18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DD6826" w:rsidRDefault="00DD6826" w:rsidP="005C15EE">
            <w:pPr>
              <w:ind w:left="216"/>
            </w:pPr>
            <w:r>
              <w:t xml:space="preserve">Clipping plane display hold </w:t>
            </w:r>
          </w:p>
        </w:tc>
        <w:tc>
          <w:tcPr>
            <w:tcW w:w="1176" w:type="pct"/>
          </w:tcPr>
          <w:p w14:paraId="62A803FA" w14:textId="3794132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873889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DD6826" w:rsidRDefault="00DD6826" w:rsidP="005C15EE">
            <w:pPr>
              <w:ind w:left="216"/>
            </w:pPr>
            <w:r>
              <w:t xml:space="preserve">Clipping plane display modes: 5 </w:t>
            </w:r>
          </w:p>
        </w:tc>
        <w:tc>
          <w:tcPr>
            <w:tcW w:w="1176" w:type="pct"/>
          </w:tcPr>
          <w:p w14:paraId="29685D59" w14:textId="70DF232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54B6AE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DD6826" w:rsidRDefault="00DD6826" w:rsidP="005C15EE">
            <w:pPr>
              <w:ind w:left="216"/>
            </w:pPr>
            <w:r>
              <w:t>Clip slab width</w:t>
            </w:r>
          </w:p>
        </w:tc>
        <w:tc>
          <w:tcPr>
            <w:tcW w:w="1176" w:type="pct"/>
          </w:tcPr>
          <w:p w14:paraId="556E2342" w14:textId="2021D3E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5BC9BB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DD6826" w:rsidRDefault="00DD6826" w:rsidP="005C15EE">
            <w:pPr>
              <w:ind w:left="216"/>
            </w:pPr>
            <w:r>
              <w:t>Clipping plane rotation</w:t>
            </w:r>
          </w:p>
        </w:tc>
        <w:tc>
          <w:tcPr>
            <w:tcW w:w="1176" w:type="pct"/>
          </w:tcPr>
          <w:p w14:paraId="2C5A58B3" w14:textId="4CCA71A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CA8C84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DD6826" w:rsidRDefault="00DD6826" w:rsidP="005C15EE">
            <w:pPr>
              <w:ind w:left="216"/>
            </w:pPr>
            <w:r>
              <w:t>View-aligned rotation</w:t>
            </w:r>
          </w:p>
        </w:tc>
        <w:tc>
          <w:tcPr>
            <w:tcW w:w="1176" w:type="pct"/>
          </w:tcPr>
          <w:p w14:paraId="6345367A" w14:textId="0D77B4E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00CF15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DD6826" w:rsidRDefault="00DD6826" w:rsidP="005C15EE">
            <w:pPr>
              <w:ind w:left="216"/>
            </w:pPr>
            <w:r>
              <w:t>Resetting</w:t>
            </w:r>
          </w:p>
        </w:tc>
        <w:tc>
          <w:tcPr>
            <w:tcW w:w="1176" w:type="pct"/>
          </w:tcPr>
          <w:p w14:paraId="05372D12" w14:textId="44636DC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A37333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DD6826" w:rsidRDefault="00DD6826" w:rsidP="005C15EE">
            <w:pPr>
              <w:ind w:left="216"/>
            </w:pPr>
            <w:r>
              <w:t>Synchronize channels</w:t>
            </w:r>
          </w:p>
        </w:tc>
        <w:tc>
          <w:tcPr>
            <w:tcW w:w="1176" w:type="pct"/>
          </w:tcPr>
          <w:p w14:paraId="6D2C419B" w14:textId="3576B10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A87906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DD6826" w:rsidRDefault="00DD6826" w:rsidP="005C15EE">
            <w:pPr>
              <w:ind w:left="216"/>
            </w:pPr>
            <w:r>
              <w:t>Visualizing clipping planes</w:t>
            </w:r>
          </w:p>
        </w:tc>
        <w:tc>
          <w:tcPr>
            <w:tcW w:w="1176" w:type="pct"/>
          </w:tcPr>
          <w:p w14:paraId="7B5F056F" w14:textId="25711AB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443AFE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DD6826" w:rsidRPr="00A3170D" w:rsidRDefault="00DD6826" w:rsidP="005C15EE">
            <w:pPr>
              <w:rPr>
                <w:b/>
              </w:rPr>
            </w:pPr>
            <w:r w:rsidRPr="00A3170D">
              <w:rPr>
                <w:b/>
              </w:rPr>
              <w:t>Output adjustment</w:t>
            </w:r>
          </w:p>
        </w:tc>
        <w:tc>
          <w:tcPr>
            <w:tcW w:w="1176" w:type="pct"/>
          </w:tcPr>
          <w:p w14:paraId="259C8467" w14:textId="7F1A2CB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3C40DE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DD6826" w:rsidRDefault="00DD6826" w:rsidP="005C15EE">
            <w:pPr>
              <w:ind w:left="216"/>
            </w:pPr>
            <w:r>
              <w:t>RGB independent adjustment</w:t>
            </w:r>
          </w:p>
        </w:tc>
        <w:tc>
          <w:tcPr>
            <w:tcW w:w="1176" w:type="pct"/>
          </w:tcPr>
          <w:p w14:paraId="35ACAC23" w14:textId="2A32C46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9C2E8C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DD6826" w:rsidRDefault="00DD6826" w:rsidP="005C15EE">
            <w:pPr>
              <w:ind w:left="216"/>
            </w:pPr>
            <w:r>
              <w:t>Automatic RGB channel synchronization</w:t>
            </w:r>
          </w:p>
        </w:tc>
        <w:tc>
          <w:tcPr>
            <w:tcW w:w="1176" w:type="pct"/>
          </w:tcPr>
          <w:p w14:paraId="27A62451" w14:textId="78A5350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4D1D68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DD6826" w:rsidRDefault="00DD6826" w:rsidP="005C15EE">
            <w:pPr>
              <w:ind w:left="216"/>
            </w:pPr>
            <w:r>
              <w:t>Gamma</w:t>
            </w:r>
          </w:p>
        </w:tc>
        <w:tc>
          <w:tcPr>
            <w:tcW w:w="1176" w:type="pct"/>
          </w:tcPr>
          <w:p w14:paraId="515797E6" w14:textId="74F01B5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EB87FC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DD6826" w:rsidRDefault="00DD6826" w:rsidP="005C15EE">
            <w:pPr>
              <w:ind w:left="216"/>
            </w:pPr>
            <w:r>
              <w:t>Luminance</w:t>
            </w:r>
          </w:p>
        </w:tc>
        <w:tc>
          <w:tcPr>
            <w:tcW w:w="1176" w:type="pct"/>
          </w:tcPr>
          <w:p w14:paraId="41D1AA20" w14:textId="3A54E13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19DB91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DD6826" w:rsidRDefault="00DD6826" w:rsidP="005C15EE">
            <w:pPr>
              <w:ind w:left="216"/>
            </w:pPr>
            <w:r>
              <w:t>Equalization</w:t>
            </w:r>
          </w:p>
        </w:tc>
        <w:tc>
          <w:tcPr>
            <w:tcW w:w="1176" w:type="pct"/>
          </w:tcPr>
          <w:p w14:paraId="412D1550" w14:textId="6551FA3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A80F4B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DD6826" w:rsidRDefault="00DD6826" w:rsidP="005C15EE">
            <w:pPr>
              <w:ind w:left="216"/>
            </w:pPr>
            <w:r>
              <w:t>Default setting save/restore</w:t>
            </w:r>
          </w:p>
        </w:tc>
        <w:tc>
          <w:tcPr>
            <w:tcW w:w="1176" w:type="pct"/>
          </w:tcPr>
          <w:p w14:paraId="41D6B425" w14:textId="14F9D38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567ED1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DD6826" w:rsidRDefault="00DD6826" w:rsidP="005C15EE">
            <w:pPr>
              <w:ind w:left="216"/>
            </w:pPr>
            <w:r>
              <w:t>Independent settings for render view</w:t>
            </w:r>
          </w:p>
        </w:tc>
        <w:tc>
          <w:tcPr>
            <w:tcW w:w="1176" w:type="pct"/>
          </w:tcPr>
          <w:p w14:paraId="3DCE2AC8" w14:textId="4F347B9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6075B9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DD6826" w:rsidRPr="00D360B6" w:rsidRDefault="00DD6826" w:rsidP="005C15EE">
            <w:pPr>
              <w:rPr>
                <w:b/>
              </w:rPr>
            </w:pPr>
            <w:r w:rsidRPr="00D360B6">
              <w:rPr>
                <w:b/>
              </w:rPr>
              <w:t>Mesh operations and settings</w:t>
            </w:r>
          </w:p>
        </w:tc>
        <w:tc>
          <w:tcPr>
            <w:tcW w:w="1176" w:type="pct"/>
          </w:tcPr>
          <w:p w14:paraId="682CE227" w14:textId="2B764DB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4D47E9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DD6826" w:rsidRDefault="00DD6826" w:rsidP="005C15EE">
            <w:pPr>
              <w:ind w:left="216"/>
            </w:pPr>
            <w:r>
              <w:t>Click selection</w:t>
            </w:r>
          </w:p>
        </w:tc>
        <w:tc>
          <w:tcPr>
            <w:tcW w:w="1176" w:type="pct"/>
          </w:tcPr>
          <w:p w14:paraId="34C757E6" w14:textId="7491052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4CD3AC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DD6826" w:rsidRDefault="00DD6826" w:rsidP="005C15EE">
            <w:pPr>
              <w:ind w:left="216"/>
            </w:pPr>
            <w:r>
              <w:t>Wireframe</w:t>
            </w:r>
          </w:p>
        </w:tc>
        <w:tc>
          <w:tcPr>
            <w:tcW w:w="1176" w:type="pct"/>
          </w:tcPr>
          <w:p w14:paraId="67E44B44" w14:textId="7A7EA90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FD055F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DD6826" w:rsidRDefault="00DD6826" w:rsidP="005C15EE">
            <w:pPr>
              <w:ind w:left="216"/>
            </w:pPr>
            <w:r>
              <w:t>Diffuse color</w:t>
            </w:r>
          </w:p>
        </w:tc>
        <w:tc>
          <w:tcPr>
            <w:tcW w:w="1176" w:type="pct"/>
          </w:tcPr>
          <w:p w14:paraId="6F796F39" w14:textId="6827CDC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480C65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DD6826" w:rsidRDefault="00DD6826" w:rsidP="005C15EE">
            <w:pPr>
              <w:ind w:left="216"/>
            </w:pPr>
            <w:r>
              <w:t>Specular color</w:t>
            </w:r>
          </w:p>
        </w:tc>
        <w:tc>
          <w:tcPr>
            <w:tcW w:w="1176" w:type="pct"/>
          </w:tcPr>
          <w:p w14:paraId="24C6FE6D" w14:textId="5A0D5F5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56A34D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DD6826" w:rsidRDefault="00DD6826" w:rsidP="005C15EE">
            <w:pPr>
              <w:ind w:left="216"/>
            </w:pPr>
            <w:r>
              <w:t>Shininess</w:t>
            </w:r>
          </w:p>
        </w:tc>
        <w:tc>
          <w:tcPr>
            <w:tcW w:w="1176" w:type="pct"/>
          </w:tcPr>
          <w:p w14:paraId="426F710E" w14:textId="4E0EB07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7B713F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DD6826" w:rsidRDefault="00DD6826" w:rsidP="005C15EE">
            <w:pPr>
              <w:ind w:left="216"/>
            </w:pPr>
            <w:r>
              <w:t>Transparency</w:t>
            </w:r>
          </w:p>
        </w:tc>
        <w:tc>
          <w:tcPr>
            <w:tcW w:w="1176" w:type="pct"/>
          </w:tcPr>
          <w:p w14:paraId="6887E353" w14:textId="2493CF3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4DFCBF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DD6826" w:rsidRDefault="00DD6826" w:rsidP="005C15EE">
            <w:pPr>
              <w:ind w:left="216"/>
            </w:pPr>
            <w:r>
              <w:t>Shadow, can be disabled</w:t>
            </w:r>
          </w:p>
        </w:tc>
        <w:tc>
          <w:tcPr>
            <w:tcW w:w="1176" w:type="pct"/>
          </w:tcPr>
          <w:p w14:paraId="4B4B4689" w14:textId="55816DF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7D4643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DD6826" w:rsidRDefault="00DD6826" w:rsidP="005C15EE">
            <w:pPr>
              <w:ind w:left="216"/>
            </w:pPr>
            <w:r>
              <w:t>Lighting, can be disabled</w:t>
            </w:r>
          </w:p>
        </w:tc>
        <w:tc>
          <w:tcPr>
            <w:tcW w:w="1176" w:type="pct"/>
          </w:tcPr>
          <w:p w14:paraId="0F142F4F" w14:textId="61644F4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29B979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DD6826" w:rsidRDefault="00DD6826" w:rsidP="005C15EE">
            <w:pPr>
              <w:ind w:left="216"/>
            </w:pPr>
            <w:r>
              <w:t>Line size limit (for lines only)</w:t>
            </w:r>
          </w:p>
        </w:tc>
        <w:tc>
          <w:tcPr>
            <w:tcW w:w="1176" w:type="pct"/>
          </w:tcPr>
          <w:p w14:paraId="6A13E61F" w14:textId="6043547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EF3643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DD6826" w:rsidRDefault="00DD6826" w:rsidP="005C15EE">
            <w:pPr>
              <w:ind w:left="216"/>
            </w:pPr>
            <w:r>
              <w:t>Translation</w:t>
            </w:r>
          </w:p>
        </w:tc>
        <w:tc>
          <w:tcPr>
            <w:tcW w:w="1176" w:type="pct"/>
          </w:tcPr>
          <w:p w14:paraId="004CB5B9" w14:textId="120CB0C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C68E37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DD6826" w:rsidRDefault="00DD6826" w:rsidP="005C15EE">
            <w:pPr>
              <w:ind w:left="216"/>
            </w:pPr>
            <w:r>
              <w:t>Rotation</w:t>
            </w:r>
          </w:p>
        </w:tc>
        <w:tc>
          <w:tcPr>
            <w:tcW w:w="1176" w:type="pct"/>
          </w:tcPr>
          <w:p w14:paraId="4A15A528" w14:textId="0BE7723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B64A1A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DD6826" w:rsidRDefault="00DD6826" w:rsidP="005C15EE">
            <w:pPr>
              <w:ind w:left="216"/>
            </w:pPr>
            <w:r>
              <w:t>Scaling</w:t>
            </w:r>
          </w:p>
        </w:tc>
        <w:tc>
          <w:tcPr>
            <w:tcW w:w="1176" w:type="pct"/>
          </w:tcPr>
          <w:p w14:paraId="1261E8FC" w14:textId="4915048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C880C3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DD6826" w:rsidRDefault="00DD6826" w:rsidP="005C15EE">
            <w:pPr>
              <w:ind w:left="216"/>
            </w:pPr>
            <w:r>
              <w:t>Transparency quality (depth peeling)</w:t>
            </w:r>
          </w:p>
        </w:tc>
        <w:tc>
          <w:tcPr>
            <w:tcW w:w="1176" w:type="pct"/>
          </w:tcPr>
          <w:p w14:paraId="167FBE42" w14:textId="465BFF3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6632E3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A4857D7" w14:textId="044F9CD0" w:rsidR="00DD6826" w:rsidRPr="00133F54" w:rsidRDefault="00DD6826" w:rsidP="005C15EE">
            <w:pPr>
              <w:rPr>
                <w:b/>
              </w:rPr>
            </w:pPr>
            <w:r w:rsidRPr="00133F54">
              <w:rPr>
                <w:b/>
              </w:rPr>
              <w:lastRenderedPageBreak/>
              <w:t>Data set view operations</w:t>
            </w:r>
          </w:p>
        </w:tc>
        <w:tc>
          <w:tcPr>
            <w:tcW w:w="1176" w:type="pct"/>
          </w:tcPr>
          <w:p w14:paraId="245EBB1C" w14:textId="5259EB9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3E8D2F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DD6826" w:rsidRDefault="00DD6826" w:rsidP="005C15EE">
            <w:pPr>
              <w:ind w:left="216"/>
            </w:pPr>
            <w:r>
              <w:t>Add selection to view (data duplication)</w:t>
            </w:r>
          </w:p>
        </w:tc>
        <w:tc>
          <w:tcPr>
            <w:tcW w:w="1176" w:type="pct"/>
          </w:tcPr>
          <w:p w14:paraId="1533DF16" w14:textId="7A2846B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DC062D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DD6826" w:rsidRDefault="00DD6826" w:rsidP="005C15EE">
            <w:pPr>
              <w:ind w:left="216"/>
            </w:pPr>
            <w:r>
              <w:t>Rename selection</w:t>
            </w:r>
          </w:p>
        </w:tc>
        <w:tc>
          <w:tcPr>
            <w:tcW w:w="1176" w:type="pct"/>
          </w:tcPr>
          <w:p w14:paraId="20DA4EC9" w14:textId="762CE4C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46A9A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DD6826" w:rsidRDefault="00DD6826" w:rsidP="005C15EE">
            <w:pPr>
              <w:ind w:left="216"/>
            </w:pPr>
            <w:r>
              <w:t>Save selection</w:t>
            </w:r>
          </w:p>
        </w:tc>
        <w:tc>
          <w:tcPr>
            <w:tcW w:w="1176" w:type="pct"/>
          </w:tcPr>
          <w:p w14:paraId="12627C47" w14:textId="3351342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4A418C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DD6826" w:rsidRDefault="00DD6826" w:rsidP="005C15EE">
            <w:pPr>
              <w:ind w:left="216"/>
            </w:pPr>
            <w:r>
              <w:t xml:space="preserve">Bake (save selection with settings applied) </w:t>
            </w:r>
          </w:p>
        </w:tc>
        <w:tc>
          <w:tcPr>
            <w:tcW w:w="1176" w:type="pct"/>
          </w:tcPr>
          <w:p w14:paraId="19F3A6A0" w14:textId="4D4AAD3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75C9D9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DD6826" w:rsidRDefault="00DD6826" w:rsidP="005C15EE">
            <w:pPr>
              <w:ind w:left="216"/>
            </w:pPr>
            <w:r>
              <w:t>Delete selection</w:t>
            </w:r>
          </w:p>
        </w:tc>
        <w:tc>
          <w:tcPr>
            <w:tcW w:w="1176" w:type="pct"/>
          </w:tcPr>
          <w:p w14:paraId="619D6F1E" w14:textId="44E4B44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FDE6FC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DD6826" w:rsidRDefault="00DD6826" w:rsidP="005C15EE">
            <w:pPr>
              <w:ind w:left="216"/>
            </w:pPr>
            <w:r>
              <w:t>Delete all</w:t>
            </w:r>
          </w:p>
        </w:tc>
        <w:tc>
          <w:tcPr>
            <w:tcW w:w="1176" w:type="pct"/>
          </w:tcPr>
          <w:p w14:paraId="16E0793E" w14:textId="14E6088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B6827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0DB58D83" w:rsidR="00DD6826" w:rsidRPr="00796968" w:rsidRDefault="00DD6826" w:rsidP="005C15EE">
            <w:pPr>
              <w:rPr>
                <w:b/>
              </w:rPr>
            </w:pPr>
            <w:r w:rsidRPr="00796968">
              <w:rPr>
                <w:b/>
              </w:rPr>
              <w:t>Workspace operations</w:t>
            </w:r>
          </w:p>
        </w:tc>
        <w:tc>
          <w:tcPr>
            <w:tcW w:w="1176" w:type="pct"/>
          </w:tcPr>
          <w:p w14:paraId="162FFAAD" w14:textId="57E2D87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0E861E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DD6826" w:rsidRDefault="00DD6826" w:rsidP="005C15EE">
            <w:pPr>
              <w:ind w:left="216"/>
            </w:pPr>
            <w:r>
              <w:t>Visibility toggle</w:t>
            </w:r>
          </w:p>
        </w:tc>
        <w:tc>
          <w:tcPr>
            <w:tcW w:w="1176" w:type="pct"/>
          </w:tcPr>
          <w:p w14:paraId="5DBD901B" w14:textId="349860B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0FE713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DD6826" w:rsidRDefault="00DD6826" w:rsidP="005C15EE">
            <w:pPr>
              <w:ind w:left="216"/>
            </w:pPr>
            <w:r>
              <w:t>Create group for volume data</w:t>
            </w:r>
          </w:p>
        </w:tc>
        <w:tc>
          <w:tcPr>
            <w:tcW w:w="1176" w:type="pct"/>
          </w:tcPr>
          <w:p w14:paraId="20C952AF" w14:textId="54C351D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93545A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DD6826" w:rsidRDefault="00DD6826" w:rsidP="005C15EE">
            <w:pPr>
              <w:ind w:left="216"/>
            </w:pPr>
            <w:r>
              <w:t>Create group for mesh data</w:t>
            </w:r>
          </w:p>
        </w:tc>
        <w:tc>
          <w:tcPr>
            <w:tcW w:w="1176" w:type="pct"/>
          </w:tcPr>
          <w:p w14:paraId="629ECF3D" w14:textId="6427FE5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0369CC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DD6826" w:rsidRDefault="00DD6826" w:rsidP="005C15EE">
            <w:pPr>
              <w:ind w:left="216"/>
            </w:pPr>
            <w:r>
              <w:t>Ordering through drag-n-drop</w:t>
            </w:r>
          </w:p>
        </w:tc>
        <w:tc>
          <w:tcPr>
            <w:tcW w:w="1176" w:type="pct"/>
          </w:tcPr>
          <w:p w14:paraId="5D71657C" w14:textId="6D547FB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021DCC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DD6826" w:rsidRDefault="00DD6826" w:rsidP="005C15EE">
            <w:pPr>
              <w:ind w:left="216"/>
            </w:pPr>
            <w:r>
              <w:t>Delete selection</w:t>
            </w:r>
          </w:p>
        </w:tc>
        <w:tc>
          <w:tcPr>
            <w:tcW w:w="1176" w:type="pct"/>
          </w:tcPr>
          <w:p w14:paraId="22626D5C" w14:textId="5DB5110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1A6514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6EAAD3D6" w:rsidR="00DD6826" w:rsidRDefault="00DD6826" w:rsidP="005C15EE">
            <w:pPr>
              <w:ind w:left="216"/>
            </w:pPr>
            <w:r>
              <w:t>Isolation</w:t>
            </w:r>
          </w:p>
        </w:tc>
        <w:tc>
          <w:tcPr>
            <w:tcW w:w="1176" w:type="pct"/>
          </w:tcPr>
          <w:p w14:paraId="6C0DEE2D" w14:textId="065A5F1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FA5CEF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488FBB7" w14:textId="0E7424B9" w:rsidR="00DD6826" w:rsidRDefault="00DD6826" w:rsidP="005C15EE">
            <w:pPr>
              <w:ind w:left="216"/>
            </w:pPr>
            <w:r>
              <w:t>Show all</w:t>
            </w:r>
          </w:p>
        </w:tc>
        <w:tc>
          <w:tcPr>
            <w:tcW w:w="1176" w:type="pct"/>
          </w:tcPr>
          <w:p w14:paraId="062D7D0A" w14:textId="53FF5F6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6896D2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DD6826" w:rsidRDefault="00DD6826" w:rsidP="005C15EE">
            <w:pPr>
              <w:ind w:left="216"/>
            </w:pPr>
            <w:r>
              <w:t>Randomize color</w:t>
            </w:r>
          </w:p>
        </w:tc>
        <w:tc>
          <w:tcPr>
            <w:tcW w:w="1176" w:type="pct"/>
          </w:tcPr>
          <w:p w14:paraId="239BBBA7" w14:textId="06FCE9E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7D22B2" w14:paraId="17FE0F1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12DAE36" w14:textId="4D97EAFF" w:rsidR="00DD6826" w:rsidRPr="007D22B2" w:rsidRDefault="00DD6826" w:rsidP="005C15EE">
            <w:pPr>
              <w:rPr>
                <w:b/>
              </w:rPr>
            </w:pPr>
            <w:r w:rsidRPr="007D22B2">
              <w:rPr>
                <w:b/>
              </w:rPr>
              <w:t>Record/Export operations</w:t>
            </w:r>
            <w:r>
              <w:rPr>
                <w:b/>
              </w:rPr>
              <w:t xml:space="preserve"> </w:t>
            </w:r>
          </w:p>
        </w:tc>
        <w:tc>
          <w:tcPr>
            <w:tcW w:w="1176" w:type="pct"/>
          </w:tcPr>
          <w:p w14:paraId="3081322C" w14:textId="2FA564A9" w:rsidR="00DD6826" w:rsidRPr="007D22B2"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DD6826" w:rsidRPr="007D22B2"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4DF48C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DD6826" w:rsidRDefault="00DD6826" w:rsidP="005C15EE">
            <w:pPr>
              <w:ind w:left="216"/>
            </w:pPr>
            <w:r>
              <w:t>Axis-aligned rotations</w:t>
            </w:r>
          </w:p>
        </w:tc>
        <w:tc>
          <w:tcPr>
            <w:tcW w:w="1176" w:type="pct"/>
          </w:tcPr>
          <w:p w14:paraId="059DE5FD" w14:textId="77136DE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9C1E92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DD6826" w:rsidRDefault="00DD6826" w:rsidP="005C15EE">
            <w:pPr>
              <w:ind w:left="216"/>
            </w:pPr>
            <w:r>
              <w:t xml:space="preserve">Smooth interpolation for axis-aligned rotations </w:t>
            </w:r>
          </w:p>
        </w:tc>
        <w:tc>
          <w:tcPr>
            <w:tcW w:w="1176" w:type="pct"/>
          </w:tcPr>
          <w:p w14:paraId="58E3889F" w14:textId="3682370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03740B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DD6826" w:rsidRDefault="00DD6826" w:rsidP="005C15EE">
            <w:pPr>
              <w:ind w:left="216"/>
            </w:pPr>
            <w:r>
              <w:t>Time sequence playback</w:t>
            </w:r>
          </w:p>
        </w:tc>
        <w:tc>
          <w:tcPr>
            <w:tcW w:w="1176" w:type="pct"/>
          </w:tcPr>
          <w:p w14:paraId="6720AA18" w14:textId="3F6C0DD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619F1D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DD6826" w:rsidRDefault="00DD6826" w:rsidP="005C15EE">
            <w:pPr>
              <w:ind w:left="216"/>
            </w:pPr>
            <w:r>
              <w:t>File batch playback</w:t>
            </w:r>
          </w:p>
        </w:tc>
        <w:tc>
          <w:tcPr>
            <w:tcW w:w="1176" w:type="pct"/>
          </w:tcPr>
          <w:p w14:paraId="67699123" w14:textId="2F5B993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6387E9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DD6826" w:rsidRDefault="00DD6826" w:rsidP="005C15EE">
            <w:pPr>
              <w:ind w:left="216"/>
            </w:pPr>
            <w:r>
              <w:t>Time control</w:t>
            </w:r>
          </w:p>
        </w:tc>
        <w:tc>
          <w:tcPr>
            <w:tcW w:w="1176" w:type="pct"/>
          </w:tcPr>
          <w:p w14:paraId="0A3F9FDC" w14:textId="6810CD7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F7F1A7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DD6826" w:rsidRDefault="00DD6826" w:rsidP="005C15EE">
            <w:pPr>
              <w:ind w:left="216"/>
            </w:pPr>
            <w:r>
              <w:t>View selection</w:t>
            </w:r>
          </w:p>
        </w:tc>
        <w:tc>
          <w:tcPr>
            <w:tcW w:w="1176" w:type="pct"/>
          </w:tcPr>
          <w:p w14:paraId="0F0F8DE6" w14:textId="67A6E77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0C5296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DD6826" w:rsidRDefault="00DD6826" w:rsidP="005C15EE">
            <w:pPr>
              <w:ind w:left="216"/>
            </w:pPr>
            <w:r>
              <w:t xml:space="preserve">Key frame animation </w:t>
            </w:r>
          </w:p>
        </w:tc>
        <w:tc>
          <w:tcPr>
            <w:tcW w:w="1176" w:type="pct"/>
          </w:tcPr>
          <w:p w14:paraId="3D316F27" w14:textId="090B3BB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E7C678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DD6826" w:rsidRDefault="00DD6826" w:rsidP="005C15EE">
            <w:pPr>
              <w:ind w:left="216"/>
            </w:pPr>
            <w:r>
              <w:t>Key frame interpolation (linear/smooth)</w:t>
            </w:r>
          </w:p>
        </w:tc>
        <w:tc>
          <w:tcPr>
            <w:tcW w:w="1176" w:type="pct"/>
          </w:tcPr>
          <w:p w14:paraId="6A5BEBE2" w14:textId="0EFDBF4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F51155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DD6826" w:rsidRDefault="00DD6826" w:rsidP="005C15EE">
            <w:pPr>
              <w:ind w:left="216"/>
            </w:pPr>
            <w:r>
              <w:t>Automatic key generation</w:t>
            </w:r>
          </w:p>
        </w:tc>
        <w:tc>
          <w:tcPr>
            <w:tcW w:w="1176" w:type="pct"/>
          </w:tcPr>
          <w:p w14:paraId="053E3301" w14:textId="59A6C91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7FCAE0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DD6826" w:rsidRDefault="00DD6826" w:rsidP="005C15EE">
            <w:pPr>
              <w:ind w:left="216"/>
            </w:pPr>
            <w:r>
              <w:t>View cropping</w:t>
            </w:r>
          </w:p>
        </w:tc>
        <w:tc>
          <w:tcPr>
            <w:tcW w:w="1176" w:type="pct"/>
          </w:tcPr>
          <w:p w14:paraId="0723BF3C" w14:textId="379F052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704437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DD6826" w:rsidRPr="00F92703" w:rsidRDefault="00DD6826" w:rsidP="005C15EE">
            <w:pPr>
              <w:rPr>
                <w:b/>
              </w:rPr>
            </w:pPr>
            <w:r w:rsidRPr="00F92703">
              <w:rPr>
                <w:b/>
              </w:rPr>
              <w:t>Movie export formats</w:t>
            </w:r>
          </w:p>
        </w:tc>
        <w:tc>
          <w:tcPr>
            <w:tcW w:w="1176" w:type="pct"/>
          </w:tcPr>
          <w:p w14:paraId="1CD1324C" w14:textId="6A96135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6EE14A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DD6826" w:rsidRDefault="00DD6826" w:rsidP="005C15EE">
            <w:pPr>
              <w:ind w:left="216"/>
            </w:pPr>
            <w:r>
              <w:t>TIFF, LZW compression selectable</w:t>
            </w:r>
          </w:p>
        </w:tc>
        <w:tc>
          <w:tcPr>
            <w:tcW w:w="1176" w:type="pct"/>
          </w:tcPr>
          <w:p w14:paraId="27C41453" w14:textId="1A6FFC5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2FD60E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DD6826" w:rsidRDefault="00DD6826" w:rsidP="005C15EE">
            <w:pPr>
              <w:ind w:left="216"/>
            </w:pPr>
            <w:r>
              <w:t>MOV, bit rate selectable</w:t>
            </w:r>
          </w:p>
        </w:tc>
        <w:tc>
          <w:tcPr>
            <w:tcW w:w="1176" w:type="pct"/>
          </w:tcPr>
          <w:p w14:paraId="2000B721" w14:textId="552F8CD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D4A3DA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D7A812A" w14:textId="224B0BAE" w:rsidR="00DD6826" w:rsidRPr="00882310" w:rsidRDefault="00DD6826" w:rsidP="005C15EE">
            <w:pPr>
              <w:rPr>
                <w:b/>
              </w:rPr>
            </w:pPr>
            <w:r w:rsidRPr="00882310">
              <w:rPr>
                <w:b/>
              </w:rPr>
              <w:t>Paint selection</w:t>
            </w:r>
            <w:r>
              <w:rPr>
                <w:b/>
              </w:rPr>
              <w:t xml:space="preserve"> </w:t>
            </w:r>
          </w:p>
        </w:tc>
        <w:tc>
          <w:tcPr>
            <w:tcW w:w="1176" w:type="pct"/>
          </w:tcPr>
          <w:p w14:paraId="2FB9F18A" w14:textId="1C3BC12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70B147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DD6826" w:rsidRDefault="00DD6826" w:rsidP="005C15EE">
            <w:pPr>
              <w:ind w:left="216"/>
            </w:pPr>
            <w:r>
              <w:t>Selection brush</w:t>
            </w:r>
          </w:p>
        </w:tc>
        <w:tc>
          <w:tcPr>
            <w:tcW w:w="1176" w:type="pct"/>
          </w:tcPr>
          <w:p w14:paraId="5CCE27A2" w14:textId="3B6E620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4D11C1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DD6826" w:rsidRDefault="00DD6826" w:rsidP="005C15EE">
            <w:pPr>
              <w:ind w:left="216"/>
            </w:pPr>
            <w:r>
              <w:t>Diffusion brush</w:t>
            </w:r>
          </w:p>
        </w:tc>
        <w:tc>
          <w:tcPr>
            <w:tcW w:w="1176" w:type="pct"/>
          </w:tcPr>
          <w:p w14:paraId="23ED8412" w14:textId="14B313A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9DF2BD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DD6826" w:rsidRDefault="00DD6826" w:rsidP="005C15EE">
            <w:pPr>
              <w:ind w:left="216"/>
            </w:pPr>
            <w:r>
              <w:t>Solid brush</w:t>
            </w:r>
          </w:p>
        </w:tc>
        <w:tc>
          <w:tcPr>
            <w:tcW w:w="1176" w:type="pct"/>
          </w:tcPr>
          <w:p w14:paraId="60033622" w14:textId="15E78CE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8E451F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DD6826" w:rsidRDefault="00DD6826" w:rsidP="005C15EE">
            <w:pPr>
              <w:ind w:left="216"/>
            </w:pPr>
            <w:r>
              <w:t>Unselecting brush</w:t>
            </w:r>
          </w:p>
        </w:tc>
        <w:tc>
          <w:tcPr>
            <w:tcW w:w="1176" w:type="pct"/>
          </w:tcPr>
          <w:p w14:paraId="29E09F4D" w14:textId="35061CE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1F70C7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DD6826" w:rsidRDefault="00DD6826" w:rsidP="005C15EE">
            <w:pPr>
              <w:ind w:left="216"/>
            </w:pPr>
            <w:r>
              <w:t>Reset selection</w:t>
            </w:r>
          </w:p>
        </w:tc>
        <w:tc>
          <w:tcPr>
            <w:tcW w:w="1176" w:type="pct"/>
          </w:tcPr>
          <w:p w14:paraId="34EC331F" w14:textId="4690847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11897A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DD6826" w:rsidRDefault="00DD6826" w:rsidP="005C15EE">
            <w:pPr>
              <w:ind w:left="216"/>
            </w:pPr>
            <w:r>
              <w:t>Erase</w:t>
            </w:r>
          </w:p>
        </w:tc>
        <w:tc>
          <w:tcPr>
            <w:tcW w:w="1176" w:type="pct"/>
          </w:tcPr>
          <w:p w14:paraId="35FA6C78" w14:textId="3136B74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0E6E0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DD6826" w:rsidRDefault="00DD6826" w:rsidP="005C15EE">
            <w:pPr>
              <w:ind w:left="216"/>
            </w:pPr>
            <w:r>
              <w:t>Extract</w:t>
            </w:r>
          </w:p>
        </w:tc>
        <w:tc>
          <w:tcPr>
            <w:tcW w:w="1176" w:type="pct"/>
          </w:tcPr>
          <w:p w14:paraId="535FD95E" w14:textId="1B22D84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EF7422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DD6826" w:rsidRDefault="00DD6826" w:rsidP="005C15EE">
            <w:pPr>
              <w:ind w:left="216"/>
            </w:pPr>
            <w:r>
              <w:t>Threshold setting</w:t>
            </w:r>
          </w:p>
        </w:tc>
        <w:tc>
          <w:tcPr>
            <w:tcW w:w="1176" w:type="pct"/>
          </w:tcPr>
          <w:p w14:paraId="7BDB7EF9" w14:textId="22D08E7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59C294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DD6826" w:rsidRDefault="00DD6826" w:rsidP="005C15EE">
            <w:pPr>
              <w:ind w:left="216"/>
            </w:pPr>
            <w:r>
              <w:t>Auto threshold estimation</w:t>
            </w:r>
          </w:p>
        </w:tc>
        <w:tc>
          <w:tcPr>
            <w:tcW w:w="1176" w:type="pct"/>
          </w:tcPr>
          <w:p w14:paraId="1916EE21" w14:textId="7D04ABE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C84F0E5" w14:textId="77777777" w:rsidTr="005C15EE">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DD6826" w:rsidRDefault="00DD6826" w:rsidP="005C15EE">
            <w:pPr>
              <w:ind w:left="216"/>
            </w:pPr>
            <w:r>
              <w:t>Edge detection</w:t>
            </w:r>
          </w:p>
        </w:tc>
        <w:tc>
          <w:tcPr>
            <w:tcW w:w="1176" w:type="pct"/>
          </w:tcPr>
          <w:p w14:paraId="0331D2E2" w14:textId="374308B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7E3168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DD6826" w:rsidRDefault="00DD6826" w:rsidP="005C15EE">
            <w:pPr>
              <w:ind w:left="216"/>
            </w:pPr>
            <w:r>
              <w:t xml:space="preserve">Edge detection strength setting </w:t>
            </w:r>
          </w:p>
        </w:tc>
        <w:tc>
          <w:tcPr>
            <w:tcW w:w="1176" w:type="pct"/>
          </w:tcPr>
          <w:p w14:paraId="5AF9E5E6" w14:textId="014BE23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A64240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DD6826" w:rsidRDefault="00DD6826" w:rsidP="005C15EE">
            <w:pPr>
              <w:ind w:left="216"/>
            </w:pPr>
            <w:r>
              <w:lastRenderedPageBreak/>
              <w:t>Visible-only selection</w:t>
            </w:r>
          </w:p>
        </w:tc>
        <w:tc>
          <w:tcPr>
            <w:tcW w:w="1176" w:type="pct"/>
          </w:tcPr>
          <w:p w14:paraId="58C0A9EF" w14:textId="21B1576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9813EB5"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DD6826" w:rsidRDefault="00DD6826" w:rsidP="005C15EE">
            <w:pPr>
              <w:ind w:left="216"/>
            </w:pPr>
            <w:r>
              <w:t>Select multi-channel volumes in group</w:t>
            </w:r>
          </w:p>
        </w:tc>
        <w:tc>
          <w:tcPr>
            <w:tcW w:w="1176" w:type="pct"/>
          </w:tcPr>
          <w:p w14:paraId="3FB20307" w14:textId="2B73C45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1BB358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DD6826" w:rsidRDefault="00DD6826" w:rsidP="005C15EE">
            <w:pPr>
              <w:ind w:left="216"/>
            </w:pPr>
            <w:r>
              <w:t>Growth strength</w:t>
            </w:r>
          </w:p>
        </w:tc>
        <w:tc>
          <w:tcPr>
            <w:tcW w:w="1176" w:type="pct"/>
          </w:tcPr>
          <w:p w14:paraId="2AA53E7B" w14:textId="134126D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59C0A6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DD6826" w:rsidRDefault="00DD6826" w:rsidP="005C15EE">
            <w:pPr>
              <w:ind w:left="216"/>
            </w:pPr>
            <w:r>
              <w:t>Brush size adjustment</w:t>
            </w:r>
          </w:p>
        </w:tc>
        <w:tc>
          <w:tcPr>
            <w:tcW w:w="1176" w:type="pct"/>
          </w:tcPr>
          <w:p w14:paraId="37FB7A98" w14:textId="457BADA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E88022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DD6826" w:rsidRDefault="00DD6826" w:rsidP="005C15EE">
            <w:pPr>
              <w:ind w:left="216"/>
            </w:pPr>
            <w:r>
              <w:t xml:space="preserve">Paint history </w:t>
            </w:r>
          </w:p>
        </w:tc>
        <w:tc>
          <w:tcPr>
            <w:tcW w:w="1176" w:type="pct"/>
          </w:tcPr>
          <w:p w14:paraId="67E5EAC8" w14:textId="5B91398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882310" w14:paraId="15D7B1F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42114733" w:rsidR="00DD6826" w:rsidRPr="00882310" w:rsidRDefault="00DD6826" w:rsidP="005C15EE">
            <w:pPr>
              <w:rPr>
                <w:b/>
              </w:rPr>
            </w:pPr>
            <w:r w:rsidRPr="00882310">
              <w:rPr>
                <w:b/>
              </w:rPr>
              <w:t>Measurement</w:t>
            </w:r>
          </w:p>
        </w:tc>
        <w:tc>
          <w:tcPr>
            <w:tcW w:w="1176" w:type="pct"/>
          </w:tcPr>
          <w:p w14:paraId="270DE863" w14:textId="34C24F5D" w:rsidR="00DD6826" w:rsidRPr="00882310"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DD6826" w:rsidRPr="00882310"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7FF956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DD6826" w:rsidRDefault="00DD6826" w:rsidP="005C15EE">
            <w:pPr>
              <w:ind w:left="216"/>
            </w:pPr>
            <w:r>
              <w:t>Locator</w:t>
            </w:r>
          </w:p>
        </w:tc>
        <w:tc>
          <w:tcPr>
            <w:tcW w:w="1176" w:type="pct"/>
          </w:tcPr>
          <w:p w14:paraId="63A5587C" w14:textId="1D6B7F4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622591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DD6826" w:rsidRDefault="00DD6826" w:rsidP="005C15EE">
            <w:pPr>
              <w:ind w:left="216"/>
            </w:pPr>
            <w:r>
              <w:t>Probe</w:t>
            </w:r>
          </w:p>
        </w:tc>
        <w:tc>
          <w:tcPr>
            <w:tcW w:w="1176" w:type="pct"/>
          </w:tcPr>
          <w:p w14:paraId="2A9AF30A" w14:textId="139E1F4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8B591C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DD6826" w:rsidRDefault="00DD6826" w:rsidP="005C15EE">
            <w:pPr>
              <w:ind w:left="216"/>
            </w:pPr>
            <w:r>
              <w:t xml:space="preserve">Protractor </w:t>
            </w:r>
          </w:p>
        </w:tc>
        <w:tc>
          <w:tcPr>
            <w:tcW w:w="1176" w:type="pct"/>
          </w:tcPr>
          <w:p w14:paraId="61CA176C" w14:textId="01673BF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85DB47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DD6826" w:rsidRDefault="00DD6826" w:rsidP="005C15EE">
            <w:pPr>
              <w:ind w:left="216"/>
            </w:pPr>
            <w:r>
              <w:t>2 point ruler</w:t>
            </w:r>
          </w:p>
        </w:tc>
        <w:tc>
          <w:tcPr>
            <w:tcW w:w="1176" w:type="pct"/>
          </w:tcPr>
          <w:p w14:paraId="4DE54D26" w14:textId="3FFD734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88967B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DD6826" w:rsidRDefault="00DD6826" w:rsidP="005C15EE">
            <w:pPr>
              <w:ind w:left="216"/>
            </w:pPr>
            <w:r>
              <w:t>2+ point ruler</w:t>
            </w:r>
          </w:p>
        </w:tc>
        <w:tc>
          <w:tcPr>
            <w:tcW w:w="1176" w:type="pct"/>
          </w:tcPr>
          <w:p w14:paraId="4573AC43" w14:textId="793C00A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01ED06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DD6826" w:rsidRDefault="00DD6826" w:rsidP="005C15EE">
            <w:pPr>
              <w:ind w:left="216"/>
            </w:pPr>
            <w:r>
              <w:t>Ruler point editing</w:t>
            </w:r>
          </w:p>
        </w:tc>
        <w:tc>
          <w:tcPr>
            <w:tcW w:w="1176" w:type="pct"/>
          </w:tcPr>
          <w:p w14:paraId="7D7F1CD3" w14:textId="0DF2A1D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6A1C8D3"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DD6826" w:rsidRDefault="00DD6826" w:rsidP="005C15EE">
            <w:pPr>
              <w:ind w:left="216"/>
            </w:pPr>
            <w:r>
              <w:t>Profile</w:t>
            </w:r>
          </w:p>
        </w:tc>
        <w:tc>
          <w:tcPr>
            <w:tcW w:w="1176" w:type="pct"/>
          </w:tcPr>
          <w:p w14:paraId="72F4CB63" w14:textId="3422059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AA7A9A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DD6826" w:rsidRDefault="00DD6826" w:rsidP="005C15EE">
            <w:pPr>
              <w:ind w:left="216"/>
            </w:pPr>
            <w:r>
              <w:t>Delete selection</w:t>
            </w:r>
          </w:p>
        </w:tc>
        <w:tc>
          <w:tcPr>
            <w:tcW w:w="1176" w:type="pct"/>
          </w:tcPr>
          <w:p w14:paraId="18B0BA87" w14:textId="3036DF5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661D61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DD6826" w:rsidRDefault="00DD6826" w:rsidP="005C15EE">
            <w:pPr>
              <w:ind w:left="216"/>
            </w:pPr>
            <w:r>
              <w:t>Delete all</w:t>
            </w:r>
          </w:p>
        </w:tc>
        <w:tc>
          <w:tcPr>
            <w:tcW w:w="1176" w:type="pct"/>
          </w:tcPr>
          <w:p w14:paraId="778B2723" w14:textId="4421DAB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E596C0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8294B83" w:rsidR="00DD6826" w:rsidRDefault="00DD6826" w:rsidP="005C15EE">
            <w:pPr>
              <w:ind w:left="216"/>
            </w:pPr>
            <w:r>
              <w:t>Export ruler information</w:t>
            </w:r>
          </w:p>
        </w:tc>
        <w:tc>
          <w:tcPr>
            <w:tcW w:w="1176" w:type="pct"/>
          </w:tcPr>
          <w:p w14:paraId="070A9C9B" w14:textId="61D0E32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EFF344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DD6826" w:rsidRDefault="00DD6826" w:rsidP="005C15EE">
            <w:pPr>
              <w:ind w:left="216"/>
            </w:pPr>
            <w:r>
              <w:t>Setting ruler point on view plane</w:t>
            </w:r>
          </w:p>
        </w:tc>
        <w:tc>
          <w:tcPr>
            <w:tcW w:w="1176" w:type="pct"/>
          </w:tcPr>
          <w:p w14:paraId="36D9C9EE" w14:textId="25A7BB0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0E84D6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DD6826" w:rsidRDefault="00DD6826" w:rsidP="005C15EE">
            <w:pPr>
              <w:ind w:left="216"/>
            </w:pPr>
            <w:r>
              <w:t>Setting ruler point at maximum intensity</w:t>
            </w:r>
          </w:p>
        </w:tc>
        <w:tc>
          <w:tcPr>
            <w:tcW w:w="1176" w:type="pct"/>
          </w:tcPr>
          <w:p w14:paraId="7F4F735B" w14:textId="2EBF675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3204F0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DD6826" w:rsidRDefault="00DD6826" w:rsidP="005C15EE">
            <w:pPr>
              <w:ind w:left="216"/>
            </w:pPr>
            <w:r>
              <w:t>Setting ruler point at accumulated intensity</w:t>
            </w:r>
          </w:p>
        </w:tc>
        <w:tc>
          <w:tcPr>
            <w:tcW w:w="1176" w:type="pct"/>
          </w:tcPr>
          <w:p w14:paraId="20205EC8" w14:textId="7FEC665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32A35B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DD6826" w:rsidRDefault="00DD6826" w:rsidP="005C15EE">
            <w:pPr>
              <w:ind w:left="216"/>
            </w:pPr>
            <w:r>
              <w:t xml:space="preserve">Time-dependent ruler (transient) </w:t>
            </w:r>
          </w:p>
        </w:tc>
        <w:tc>
          <w:tcPr>
            <w:tcW w:w="1176" w:type="pct"/>
          </w:tcPr>
          <w:p w14:paraId="5C038041" w14:textId="2B1F33D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F2D8F3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DD6826" w:rsidRDefault="00DD6826" w:rsidP="005C15EE">
            <w:pPr>
              <w:ind w:left="216"/>
            </w:pPr>
            <w:r>
              <w:t>Use volume properties for calculation</w:t>
            </w:r>
          </w:p>
        </w:tc>
        <w:tc>
          <w:tcPr>
            <w:tcW w:w="1176" w:type="pct"/>
          </w:tcPr>
          <w:p w14:paraId="4FBD1834" w14:textId="6714419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B8F9C8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DD6826" w:rsidRDefault="00DD6826" w:rsidP="005C15EE">
            <w:pPr>
              <w:ind w:left="216"/>
            </w:pPr>
            <w:r>
              <w:t>Paint brush selection in ruler mode</w:t>
            </w:r>
          </w:p>
        </w:tc>
        <w:tc>
          <w:tcPr>
            <w:tcW w:w="1176" w:type="pct"/>
          </w:tcPr>
          <w:p w14:paraId="0D9BF102" w14:textId="0F24A46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1A22B1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DD6826" w:rsidRDefault="00DD6826" w:rsidP="005C15EE">
            <w:pPr>
              <w:ind w:left="216"/>
            </w:pPr>
            <w:r>
              <w:t>Measure location</w:t>
            </w:r>
          </w:p>
        </w:tc>
        <w:tc>
          <w:tcPr>
            <w:tcW w:w="1176" w:type="pct"/>
          </w:tcPr>
          <w:p w14:paraId="68A0B2BD" w14:textId="0BC3005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98F15C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DD6826" w:rsidRDefault="00DD6826" w:rsidP="005C15EE">
            <w:pPr>
              <w:ind w:left="216"/>
            </w:pPr>
            <w:r>
              <w:t>Measure length</w:t>
            </w:r>
          </w:p>
        </w:tc>
        <w:tc>
          <w:tcPr>
            <w:tcW w:w="1176" w:type="pct"/>
          </w:tcPr>
          <w:p w14:paraId="1FD10C11" w14:textId="52F1FBE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D7EB33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DD6826" w:rsidRDefault="00DD6826" w:rsidP="005C15EE">
            <w:pPr>
              <w:ind w:left="216"/>
            </w:pPr>
            <w:r>
              <w:t>Measure angle (2 point ruler only)</w:t>
            </w:r>
          </w:p>
        </w:tc>
        <w:tc>
          <w:tcPr>
            <w:tcW w:w="1176" w:type="pct"/>
          </w:tcPr>
          <w:p w14:paraId="67E25983" w14:textId="28599A0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3E4957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DD6826" w:rsidRDefault="00DD6826" w:rsidP="005C15EE">
            <w:pPr>
              <w:ind w:left="216"/>
            </w:pPr>
            <w:r>
              <w:t>Measure volume (when paint selected)</w:t>
            </w:r>
          </w:p>
        </w:tc>
        <w:tc>
          <w:tcPr>
            <w:tcW w:w="1176" w:type="pct"/>
          </w:tcPr>
          <w:p w14:paraId="38F7794A" w14:textId="1076882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681EB5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DD6826" w:rsidRDefault="00DD6826" w:rsidP="005C15EE">
            <w:pPr>
              <w:ind w:left="216"/>
            </w:pPr>
            <w:r>
              <w:t>Configurable text</w:t>
            </w:r>
          </w:p>
        </w:tc>
        <w:tc>
          <w:tcPr>
            <w:tcW w:w="1176" w:type="pct"/>
          </w:tcPr>
          <w:p w14:paraId="20F98DD1" w14:textId="067F3EE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C5793E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DD6826" w:rsidRDefault="00DD6826" w:rsidP="005C15EE">
            <w:pPr>
              <w:ind w:left="216"/>
            </w:pPr>
            <w:r>
              <w:t>Configurable color</w:t>
            </w:r>
          </w:p>
        </w:tc>
        <w:tc>
          <w:tcPr>
            <w:tcW w:w="1176" w:type="pct"/>
          </w:tcPr>
          <w:p w14:paraId="273DA795" w14:textId="5A9CC48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67750A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C92EB9A" w14:textId="09E7B74C" w:rsidR="00DD6826" w:rsidRDefault="00DD6826" w:rsidP="005C15EE">
            <w:r w:rsidRPr="005C15EE">
              <w:rPr>
                <w:b/>
              </w:rPr>
              <w:t>Component Analyzer</w:t>
            </w:r>
            <w:r>
              <w:t xml:space="preserve"> </w:t>
            </w:r>
            <w:r>
              <w:rPr>
                <w:noProof/>
                <w:lang w:eastAsia="en-US"/>
              </w:rPr>
              <w:drawing>
                <wp:inline distT="0" distB="0" distL="0" distR="0" wp14:anchorId="3BAA7C9F" wp14:editId="167BA61F">
                  <wp:extent cx="94615" cy="94615"/>
                  <wp:effectExtent l="0" t="0" r="635"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E15254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208749ED" w:rsidR="00DD6826" w:rsidRDefault="00DD6826" w:rsidP="005C15EE">
            <w:pPr>
              <w:ind w:left="216"/>
            </w:pPr>
            <w:r>
              <w:t xml:space="preserve">Component generation </w:t>
            </w:r>
            <w:r>
              <w:rPr>
                <w:noProof/>
                <w:lang w:eastAsia="en-US"/>
              </w:rPr>
              <w:drawing>
                <wp:inline distT="0" distB="0" distL="0" distR="0" wp14:anchorId="446A6409" wp14:editId="408C7F8B">
                  <wp:extent cx="94615" cy="94615"/>
                  <wp:effectExtent l="0" t="0" r="635"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C27ABE9" w14:textId="21E27FB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226FC2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201445C" w14:textId="19EAAEC3" w:rsidR="00DD6826" w:rsidRDefault="00DD6826" w:rsidP="005C15EE">
            <w:pPr>
              <w:ind w:left="216"/>
            </w:pPr>
            <w:r>
              <w:t xml:space="preserve">Component refinement </w:t>
            </w:r>
            <w:r>
              <w:rPr>
                <w:noProof/>
                <w:lang w:eastAsia="en-US"/>
              </w:rPr>
              <w:drawing>
                <wp:inline distT="0" distB="0" distL="0" distR="0" wp14:anchorId="1C0686E7" wp14:editId="41721AAB">
                  <wp:extent cx="94615" cy="94615"/>
                  <wp:effectExtent l="0" t="0" r="635"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5A87A54" w14:textId="471267E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F64874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487B1CE2" w:rsidR="00DD6826" w:rsidRDefault="00DD6826" w:rsidP="005C15EE">
            <w:pPr>
              <w:ind w:left="216"/>
            </w:pPr>
            <w:r>
              <w:t xml:space="preserve">Basic component generation settings </w:t>
            </w:r>
            <w:r>
              <w:rPr>
                <w:noProof/>
                <w:lang w:eastAsia="en-US"/>
              </w:rPr>
              <w:drawing>
                <wp:inline distT="0" distB="0" distL="0" distR="0" wp14:anchorId="335D3461" wp14:editId="19AF2A62">
                  <wp:extent cx="94615" cy="94615"/>
                  <wp:effectExtent l="0" t="0" r="635"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F15AE3" w14:textId="5D1978C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B5AB83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801BD25" w14:textId="229C9B01" w:rsidR="00DD6826" w:rsidRDefault="00DD6826" w:rsidP="005C15EE">
            <w:pPr>
              <w:ind w:left="216"/>
            </w:pPr>
            <w:r>
              <w:t xml:space="preserve">Advanced component generation settings </w:t>
            </w:r>
            <w:r>
              <w:rPr>
                <w:noProof/>
                <w:lang w:eastAsia="en-US"/>
              </w:rPr>
              <w:drawing>
                <wp:inline distT="0" distB="0" distL="0" distR="0" wp14:anchorId="5880B374" wp14:editId="5C71417B">
                  <wp:extent cx="94615" cy="94615"/>
                  <wp:effectExtent l="0" t="0" r="635"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5C20AFC" w14:textId="1D34AA3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73EA43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0EE1AA35" w:rsidR="00DD6826" w:rsidRDefault="00DD6826" w:rsidP="005C15EE">
            <w:pPr>
              <w:ind w:left="216"/>
            </w:pPr>
            <w:r>
              <w:t xml:space="preserve">Load setting file </w:t>
            </w:r>
            <w:r>
              <w:rPr>
                <w:noProof/>
                <w:lang w:eastAsia="en-US"/>
              </w:rPr>
              <w:drawing>
                <wp:inline distT="0" distB="0" distL="0" distR="0" wp14:anchorId="4BFA2D22" wp14:editId="57A25E85">
                  <wp:extent cx="94615" cy="94615"/>
                  <wp:effectExtent l="0" t="0" r="635" b="63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2193915" w14:textId="6A0A15A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1793744F"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D61359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72576BB" w14:textId="68EE4329" w:rsidR="00DD6826" w:rsidRDefault="00DD6826" w:rsidP="005C15EE">
            <w:pPr>
              <w:ind w:left="216"/>
            </w:pPr>
            <w:r>
              <w:t xml:space="preserve">Save setting file </w:t>
            </w:r>
            <w:r>
              <w:rPr>
                <w:noProof/>
                <w:lang w:eastAsia="en-US"/>
              </w:rPr>
              <w:drawing>
                <wp:inline distT="0" distB="0" distL="0" distR="0" wp14:anchorId="274A7B24" wp14:editId="6F62CFDE">
                  <wp:extent cx="94615" cy="94615"/>
                  <wp:effectExtent l="0" t="0" r="635"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489F6D" w14:textId="5395E1C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4B6B281A"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654801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208C8F88" w:rsidR="00DD6826" w:rsidRDefault="00DD6826" w:rsidP="005C15EE">
            <w:pPr>
              <w:ind w:left="216"/>
            </w:pPr>
            <w:r>
              <w:t xml:space="preserve">Initial grow settings </w:t>
            </w:r>
            <w:r>
              <w:rPr>
                <w:noProof/>
                <w:lang w:eastAsia="en-US"/>
              </w:rPr>
              <w:drawing>
                <wp:inline distT="0" distB="0" distL="0" distR="0" wp14:anchorId="3130FB4E" wp14:editId="3F25B7C0">
                  <wp:extent cx="94615" cy="94615"/>
                  <wp:effectExtent l="0" t="0" r="635"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2F78FF0" w14:textId="00B031B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4C101899"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E9B28D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09EF190" w14:textId="44DF781F" w:rsidR="00DD6826" w:rsidRDefault="00DD6826" w:rsidP="005C15EE">
            <w:pPr>
              <w:ind w:left="216"/>
            </w:pPr>
            <w:r>
              <w:t xml:space="preserve">Sized grow settings </w:t>
            </w:r>
            <w:r>
              <w:rPr>
                <w:noProof/>
                <w:lang w:eastAsia="en-US"/>
              </w:rPr>
              <w:drawing>
                <wp:inline distT="0" distB="0" distL="0" distR="0" wp14:anchorId="1E824E49" wp14:editId="08020DA1">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A60AAA" w14:textId="6A3FA8C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06A00B55"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F581B6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167AF89B" w:rsidR="00DD6826" w:rsidRDefault="00DD6826" w:rsidP="005C15EE">
            <w:pPr>
              <w:ind w:left="216"/>
            </w:pPr>
            <w:r>
              <w:t xml:space="preserve">Clean up settings </w:t>
            </w:r>
            <w:r>
              <w:rPr>
                <w:noProof/>
                <w:lang w:eastAsia="en-US"/>
              </w:rPr>
              <w:drawing>
                <wp:inline distT="0" distB="0" distL="0" distR="0" wp14:anchorId="71447871" wp14:editId="6ACD6AB4">
                  <wp:extent cx="94615" cy="94615"/>
                  <wp:effectExtent l="0" t="0" r="635" b="63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E2D44B" w14:textId="070FAE7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73261184"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CD1D8A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E1FA3F5" w14:textId="39866038" w:rsidR="00DD6826" w:rsidRDefault="00DD6826" w:rsidP="005C15EE">
            <w:pPr>
              <w:ind w:left="216"/>
            </w:pPr>
            <w:r>
              <w:t xml:space="preserve">Match slices settings </w:t>
            </w:r>
            <w:r>
              <w:rPr>
                <w:noProof/>
                <w:lang w:eastAsia="en-US"/>
              </w:rPr>
              <w:drawing>
                <wp:inline distT="0" distB="0" distL="0" distR="0" wp14:anchorId="7DC7E361" wp14:editId="786AFE44">
                  <wp:extent cx="94615" cy="94615"/>
                  <wp:effectExtent l="0" t="0" r="635" b="63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EE19C88" w14:textId="0CBE2F3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63BBDFD2"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BD161FA"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74365731" w:rsidR="00DD6826" w:rsidRDefault="00DD6826" w:rsidP="005C15EE">
            <w:pPr>
              <w:ind w:left="216"/>
            </w:pPr>
            <w:r>
              <w:t xml:space="preserve">Component selection by ID </w:t>
            </w:r>
            <w:r>
              <w:rPr>
                <w:noProof/>
                <w:lang w:eastAsia="en-US"/>
              </w:rPr>
              <w:drawing>
                <wp:inline distT="0" distB="0" distL="0" distR="0" wp14:anchorId="6C861395" wp14:editId="6EAA2394">
                  <wp:extent cx="94615" cy="94615"/>
                  <wp:effectExtent l="0" t="0" r="635" b="63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A5EF76" w14:textId="1DF3EF69"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7FA83CED"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F0454C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C302BBD" w14:textId="723BEAB6" w:rsidR="00DD6826" w:rsidRDefault="00DD6826" w:rsidP="005C15EE">
            <w:pPr>
              <w:ind w:left="216"/>
            </w:pPr>
            <w:r>
              <w:t xml:space="preserve">Component selection by size </w:t>
            </w:r>
            <w:r>
              <w:rPr>
                <w:noProof/>
                <w:lang w:eastAsia="en-US"/>
              </w:rPr>
              <w:drawing>
                <wp:inline distT="0" distB="0" distL="0" distR="0" wp14:anchorId="478A8417" wp14:editId="27FA2FA3">
                  <wp:extent cx="94615" cy="94615"/>
                  <wp:effectExtent l="0" t="0" r="635"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F0AD8D7" w14:textId="3BAD755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7B471D4C"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60B42E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DD0B89C" w:rsidR="00DD6826" w:rsidRDefault="00DD6826" w:rsidP="005C15EE">
            <w:pPr>
              <w:ind w:left="216"/>
            </w:pPr>
            <w:r>
              <w:t xml:space="preserve">Output each component as a channel </w:t>
            </w:r>
            <w:r>
              <w:rPr>
                <w:noProof/>
                <w:lang w:eastAsia="en-US"/>
              </w:rPr>
              <w:drawing>
                <wp:inline distT="0" distB="0" distL="0" distR="0" wp14:anchorId="273A744C" wp14:editId="088C4FC5">
                  <wp:extent cx="94615" cy="946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5ADC25" w14:textId="71D9749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375C5FB7"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AEE9B3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508660B" w14:textId="5FE034F4" w:rsidR="00DD6826" w:rsidRDefault="00DD6826" w:rsidP="005C15EE">
            <w:pPr>
              <w:ind w:left="216"/>
            </w:pPr>
            <w:r>
              <w:lastRenderedPageBreak/>
              <w:t xml:space="preserve">Output all components as RGB </w:t>
            </w:r>
            <w:r>
              <w:rPr>
                <w:noProof/>
                <w:lang w:eastAsia="en-US"/>
              </w:rPr>
              <w:drawing>
                <wp:inline distT="0" distB="0" distL="0" distR="0" wp14:anchorId="7AE258F8" wp14:editId="587C0AFE">
                  <wp:extent cx="94615" cy="94615"/>
                  <wp:effectExtent l="0" t="0" r="635"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E3F67EC" w14:textId="0163736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5FF54836"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608910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4A34A045" w:rsidR="00DD6826" w:rsidRDefault="00DD6826" w:rsidP="005C15EE">
            <w:pPr>
              <w:ind w:left="216"/>
            </w:pPr>
            <w:r>
              <w:t xml:space="preserve">Random color coding for components </w:t>
            </w:r>
            <w:r>
              <w:rPr>
                <w:noProof/>
                <w:lang w:eastAsia="en-US"/>
              </w:rPr>
              <w:drawing>
                <wp:inline distT="0" distB="0" distL="0" distR="0" wp14:anchorId="0FC6F28D" wp14:editId="5E53D806">
                  <wp:extent cx="94615" cy="9461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31EAC5" w14:textId="4E4DA9B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6EBC55CE"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003B18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792E79F" w14:textId="2D53464A" w:rsidR="00DD6826" w:rsidRDefault="00DD6826" w:rsidP="005C15EE">
            <w:pPr>
              <w:ind w:left="216"/>
            </w:pPr>
            <w:r>
              <w:t xml:space="preserve">Size-based color coding for components </w:t>
            </w:r>
            <w:r>
              <w:rPr>
                <w:noProof/>
                <w:lang w:eastAsia="en-US"/>
              </w:rPr>
              <w:drawing>
                <wp:inline distT="0" distB="0" distL="0" distR="0" wp14:anchorId="18E43D77" wp14:editId="0716B1A3">
                  <wp:extent cx="94615" cy="94615"/>
                  <wp:effectExtent l="0" t="0" r="635"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CCA3C3" w14:textId="7D91CC7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0374A7BA"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E94680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56973FBA" w:rsidR="00DD6826" w:rsidRDefault="00DD6826" w:rsidP="005C15EE">
            <w:pPr>
              <w:ind w:left="216"/>
            </w:pPr>
            <w:r>
              <w:t xml:space="preserve">Component annotations </w:t>
            </w:r>
            <w:r>
              <w:rPr>
                <w:noProof/>
                <w:lang w:eastAsia="en-US"/>
              </w:rPr>
              <w:drawing>
                <wp:inline distT="0" distB="0" distL="0" distR="0" wp14:anchorId="589D4B18" wp14:editId="2556CBEF">
                  <wp:extent cx="94615" cy="94615"/>
                  <wp:effectExtent l="0" t="0" r="635" b="6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168C9FF" w14:textId="1180EC6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51842BF5"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E6EBDC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34799C6" w14:textId="7CE0A76E" w:rsidR="00DD6826" w:rsidRPr="001D3430" w:rsidRDefault="00DD6826" w:rsidP="005C15EE">
            <w:pPr>
              <w:rPr>
                <w:b/>
              </w:rPr>
            </w:pPr>
            <w:r>
              <w:rPr>
                <w:b/>
              </w:rPr>
              <w:t>Processing and a</w:t>
            </w:r>
            <w:r w:rsidRPr="001D3430">
              <w:rPr>
                <w:b/>
              </w:rPr>
              <w:t>nalysis</w:t>
            </w:r>
            <w:r>
              <w:rPr>
                <w:b/>
              </w:rPr>
              <w:t xml:space="preserve"> </w:t>
            </w:r>
          </w:p>
        </w:tc>
        <w:tc>
          <w:tcPr>
            <w:tcW w:w="1176" w:type="pct"/>
          </w:tcPr>
          <w:p w14:paraId="4CE33811" w14:textId="2E5163C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6FCBEA1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CB31E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251D4AD1" w:rsidR="00DD6826" w:rsidRDefault="00DD6826" w:rsidP="005C15EE">
            <w:pPr>
              <w:ind w:left="216"/>
            </w:pPr>
            <w:r>
              <w:t>Component counting</w:t>
            </w:r>
          </w:p>
        </w:tc>
        <w:tc>
          <w:tcPr>
            <w:tcW w:w="1176" w:type="pct"/>
          </w:tcPr>
          <w:p w14:paraId="184B5DCF" w14:textId="036DCAE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FCC8BD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F97360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2454780" w14:textId="01A205FE" w:rsidR="00DD6826" w:rsidRDefault="00DD6826" w:rsidP="005C15EE">
            <w:pPr>
              <w:ind w:left="216"/>
            </w:pPr>
            <w:r>
              <w:t>Component size</w:t>
            </w:r>
          </w:p>
        </w:tc>
        <w:tc>
          <w:tcPr>
            <w:tcW w:w="1176" w:type="pct"/>
          </w:tcPr>
          <w:p w14:paraId="46D4CD45" w14:textId="260E7C5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33A2A50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0F48F3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65B6DF55" w:rsidR="00DD6826" w:rsidRDefault="00DD6826" w:rsidP="005C15EE">
            <w:pPr>
              <w:ind w:left="216"/>
            </w:pPr>
            <w:r>
              <w:t>Component export</w:t>
            </w:r>
          </w:p>
        </w:tc>
        <w:tc>
          <w:tcPr>
            <w:tcW w:w="1176" w:type="pct"/>
          </w:tcPr>
          <w:p w14:paraId="3A98B4D6" w14:textId="14C5608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1FCBBA4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3F26506"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127A5C6" w14:textId="1FDDECA2" w:rsidR="00DD6826" w:rsidRDefault="00DD6826" w:rsidP="005C15EE">
            <w:pPr>
              <w:ind w:left="216"/>
            </w:pPr>
            <w:r>
              <w:t>Component annotation</w:t>
            </w:r>
          </w:p>
        </w:tc>
        <w:tc>
          <w:tcPr>
            <w:tcW w:w="1176" w:type="pct"/>
          </w:tcPr>
          <w:p w14:paraId="590F6084" w14:textId="731456E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5B63D48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98D020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4311E4A" w:rsidR="00DD6826" w:rsidRDefault="00DD6826" w:rsidP="005C15EE">
            <w:pPr>
              <w:ind w:left="216"/>
            </w:pPr>
            <w:r>
              <w:t>Noise removal</w:t>
            </w:r>
          </w:p>
        </w:tc>
        <w:tc>
          <w:tcPr>
            <w:tcW w:w="1176" w:type="pct"/>
          </w:tcPr>
          <w:p w14:paraId="268C5A85" w14:textId="29F2D1F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4DFB13B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D73210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1933D2E" w14:textId="1B92134C" w:rsidR="00DD6826" w:rsidRDefault="00DD6826" w:rsidP="005C15EE">
            <w:pPr>
              <w:ind w:left="216"/>
            </w:pPr>
            <w:r>
              <w:t>Voxel consolidation</w:t>
            </w:r>
          </w:p>
        </w:tc>
        <w:tc>
          <w:tcPr>
            <w:tcW w:w="1176" w:type="pct"/>
          </w:tcPr>
          <w:p w14:paraId="589ECC80" w14:textId="636EC08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841B38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7783D43"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4F0685A4" w:rsidR="00DD6826" w:rsidRDefault="00DD6826" w:rsidP="005C15EE">
            <w:pPr>
              <w:ind w:left="216"/>
            </w:pPr>
            <w:r>
              <w:t>Volume subtraction</w:t>
            </w:r>
          </w:p>
        </w:tc>
        <w:tc>
          <w:tcPr>
            <w:tcW w:w="1176" w:type="pct"/>
          </w:tcPr>
          <w:p w14:paraId="00895F9C" w14:textId="2ADE0C2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4B88829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52CAEB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AD2E13C" w14:textId="6DBECB42" w:rsidR="00DD6826" w:rsidRDefault="00DD6826" w:rsidP="005C15EE">
            <w:pPr>
              <w:ind w:left="216"/>
            </w:pPr>
            <w:r>
              <w:t>Volume summation</w:t>
            </w:r>
          </w:p>
        </w:tc>
        <w:tc>
          <w:tcPr>
            <w:tcW w:w="1176" w:type="pct"/>
          </w:tcPr>
          <w:p w14:paraId="77178B3B" w14:textId="23845A8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2E397809"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5D90BF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5D660778" w:rsidR="00DD6826" w:rsidRDefault="00DD6826" w:rsidP="005C15EE">
            <w:pPr>
              <w:ind w:left="216"/>
            </w:pPr>
            <w:r>
              <w:t>Volume division</w:t>
            </w:r>
          </w:p>
        </w:tc>
        <w:tc>
          <w:tcPr>
            <w:tcW w:w="1176" w:type="pct"/>
          </w:tcPr>
          <w:p w14:paraId="6AD246CC" w14:textId="2792CA2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06B4B3E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74EDFD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2AD8A08" w14:textId="12FCC8EC" w:rsidR="00DD6826" w:rsidRDefault="00DD6826" w:rsidP="005C15EE">
            <w:pPr>
              <w:ind w:left="216"/>
            </w:pPr>
            <w:r>
              <w:t>Volume colocalization</w:t>
            </w:r>
          </w:p>
        </w:tc>
        <w:tc>
          <w:tcPr>
            <w:tcW w:w="1176" w:type="pct"/>
          </w:tcPr>
          <w:p w14:paraId="46951352" w14:textId="45615E4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3ED1D59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BF0105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2626EFFF" w:rsidR="00DD6826" w:rsidRDefault="00DD6826" w:rsidP="005C15EE">
            <w:pPr>
              <w:ind w:left="216"/>
            </w:pPr>
            <w:r>
              <w:t>Volume-mesh conversion</w:t>
            </w:r>
          </w:p>
        </w:tc>
        <w:tc>
          <w:tcPr>
            <w:tcW w:w="1176" w:type="pct"/>
          </w:tcPr>
          <w:p w14:paraId="6B5A6894" w14:textId="436BBC0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25CC355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D1B096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CA25BFA" w14:textId="7278F7ED" w:rsidR="00DD6826" w:rsidRDefault="00DD6826" w:rsidP="005C15EE">
            <w:pPr>
              <w:ind w:left="216"/>
            </w:pPr>
            <w:r>
              <w:t xml:space="preserve">Mesh surface area computing </w:t>
            </w:r>
          </w:p>
        </w:tc>
        <w:tc>
          <w:tcPr>
            <w:tcW w:w="1176" w:type="pct"/>
          </w:tcPr>
          <w:p w14:paraId="0BAF75B1" w14:textId="0E5BFA8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1BBB109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1CDC14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7661A9C6" w:rsidR="00DD6826" w:rsidRDefault="00DD6826" w:rsidP="005C15EE">
            <w:r w:rsidRPr="00B951D9">
              <w:rPr>
                <w:b/>
              </w:rPr>
              <w:t>Component tracking</w:t>
            </w:r>
            <w:r>
              <w:rPr>
                <w:b/>
              </w:rPr>
              <w:t xml:space="preserve"> </w:t>
            </w:r>
            <w:r>
              <w:rPr>
                <w:noProof/>
                <w:lang w:eastAsia="en-US"/>
              </w:rPr>
              <w:drawing>
                <wp:inline distT="0" distB="0" distL="0" distR="0" wp14:anchorId="08BCA44E" wp14:editId="47F80573">
                  <wp:extent cx="94615" cy="94615"/>
                  <wp:effectExtent l="0" t="0" r="635"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3410BF" w14:textId="2CC53FE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34532FE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48A8A3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82CF58C" w14:textId="7031749A" w:rsidR="00DD6826" w:rsidRDefault="00DD6826" w:rsidP="005C15EE">
            <w:pPr>
              <w:ind w:left="216"/>
            </w:pPr>
            <w:r>
              <w:t xml:space="preserve">Track map generation (automatic tracking) </w:t>
            </w:r>
          </w:p>
        </w:tc>
        <w:tc>
          <w:tcPr>
            <w:tcW w:w="1176" w:type="pct"/>
          </w:tcPr>
          <w:p w14:paraId="4FD4DEC4" w14:textId="7777777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2548AD6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BE5A17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005DB07F" w:rsidR="00DD6826" w:rsidRDefault="00DD6826" w:rsidP="005C15EE">
            <w:pPr>
              <w:ind w:left="216"/>
            </w:pPr>
            <w:r>
              <w:t xml:space="preserve">Track map refinement </w:t>
            </w:r>
          </w:p>
        </w:tc>
        <w:tc>
          <w:tcPr>
            <w:tcW w:w="1176" w:type="pct"/>
          </w:tcPr>
          <w:p w14:paraId="4FFCB18A" w14:textId="39C44F8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523CC4F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104AF74"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C6200C6" w14:textId="054F675B" w:rsidR="00DD6826" w:rsidRDefault="00DD6826" w:rsidP="005C15EE">
            <w:pPr>
              <w:ind w:left="216"/>
            </w:pPr>
            <w:r>
              <w:t xml:space="preserve">Track map refinement at one time point </w:t>
            </w:r>
          </w:p>
        </w:tc>
        <w:tc>
          <w:tcPr>
            <w:tcW w:w="1176" w:type="pct"/>
          </w:tcPr>
          <w:p w14:paraId="16C481BA" w14:textId="0DF204D4"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49636611"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807EC7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5F07CD7F" w:rsidR="00DD6826" w:rsidRDefault="00DD6826" w:rsidP="005C15EE">
            <w:pPr>
              <w:ind w:left="216"/>
            </w:pPr>
            <w:r>
              <w:t xml:space="preserve">Track map computing iteration </w:t>
            </w:r>
          </w:p>
        </w:tc>
        <w:tc>
          <w:tcPr>
            <w:tcW w:w="1176" w:type="pct"/>
          </w:tcPr>
          <w:p w14:paraId="13831973" w14:textId="64BBC0D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7C1C26C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C0B296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1E428A2" w14:textId="076300A3" w:rsidR="00DD6826" w:rsidRDefault="00DD6826" w:rsidP="005C15EE">
            <w:pPr>
              <w:ind w:left="216"/>
            </w:pPr>
            <w:r>
              <w:t>Track map loading</w:t>
            </w:r>
          </w:p>
        </w:tc>
        <w:tc>
          <w:tcPr>
            <w:tcW w:w="1176" w:type="pct"/>
          </w:tcPr>
          <w:p w14:paraId="68F7967B" w14:textId="7777777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107C30A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6ED8C6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A85F7B1" w:rsidR="00DD6826" w:rsidRDefault="00DD6826" w:rsidP="005C15EE">
            <w:pPr>
              <w:ind w:left="216"/>
            </w:pPr>
            <w:r>
              <w:t>Track map saving</w:t>
            </w:r>
          </w:p>
        </w:tc>
        <w:tc>
          <w:tcPr>
            <w:tcW w:w="1176" w:type="pct"/>
          </w:tcPr>
          <w:p w14:paraId="335D8F47" w14:textId="7777777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4D29754D"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FD15BD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2302D59" w14:textId="227066EE" w:rsidR="00DD6826" w:rsidRDefault="00DD6826" w:rsidP="005C15EE">
            <w:pPr>
              <w:ind w:left="216"/>
            </w:pPr>
            <w:r>
              <w:t>Track map visualization</w:t>
            </w:r>
          </w:p>
        </w:tc>
        <w:tc>
          <w:tcPr>
            <w:tcW w:w="1176" w:type="pct"/>
          </w:tcPr>
          <w:p w14:paraId="6D4898AE" w14:textId="77777777"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49BE3E7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C72FE1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4158A293" w:rsidR="00DD6826" w:rsidRDefault="00CC712E" w:rsidP="005C15EE">
            <w:pPr>
              <w:ind w:left="216"/>
            </w:pPr>
            <w:r>
              <w:t xml:space="preserve">Track length </w:t>
            </w:r>
            <w:r w:rsidR="00DD6826">
              <w:t>control</w:t>
            </w:r>
          </w:p>
        </w:tc>
        <w:tc>
          <w:tcPr>
            <w:tcW w:w="1176" w:type="pct"/>
          </w:tcPr>
          <w:p w14:paraId="6A7F6885" w14:textId="2FB748A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B2E7246"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4E8C2A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D537EF3" w14:textId="3155FF43" w:rsidR="00DD6826" w:rsidRDefault="00DD6826" w:rsidP="005C15EE">
            <w:pPr>
              <w:ind w:left="216"/>
            </w:pPr>
            <w:r>
              <w:t xml:space="preserve">Component listing </w:t>
            </w:r>
          </w:p>
        </w:tc>
        <w:tc>
          <w:tcPr>
            <w:tcW w:w="1176" w:type="pct"/>
          </w:tcPr>
          <w:p w14:paraId="173A138F" w14:textId="41BB617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07610DAB"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7A344C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5877CF85" w:rsidR="00DD6826" w:rsidRDefault="00DD6826" w:rsidP="005C15EE">
            <w:pPr>
              <w:ind w:left="216"/>
            </w:pPr>
            <w:r>
              <w:t xml:space="preserve">Component selection by ID </w:t>
            </w:r>
          </w:p>
        </w:tc>
        <w:tc>
          <w:tcPr>
            <w:tcW w:w="1176" w:type="pct"/>
          </w:tcPr>
          <w:p w14:paraId="2D918EE5" w14:textId="7777777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5BB561D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CC314C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F7A0D80" w14:textId="7186CEB8" w:rsidR="00DD6826" w:rsidRDefault="00DD6826" w:rsidP="005C15EE">
            <w:pPr>
              <w:ind w:left="216"/>
            </w:pPr>
            <w:r>
              <w:t xml:space="preserve">Component filter by uncertainty </w:t>
            </w:r>
            <w:r>
              <w:rPr>
                <w:noProof/>
                <w:lang w:eastAsia="en-US"/>
              </w:rPr>
              <w:drawing>
                <wp:inline distT="0" distB="0" distL="0" distR="0" wp14:anchorId="3EFFB0E2" wp14:editId="7231AAEF">
                  <wp:extent cx="94615" cy="94615"/>
                  <wp:effectExtent l="0" t="0" r="635"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64E66F" w14:textId="17EF133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54E1B26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AC35394"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69F0C5D0" w:rsidR="00DD6826" w:rsidRDefault="00DD6826" w:rsidP="005C15EE">
            <w:pPr>
              <w:ind w:left="216"/>
            </w:pPr>
            <w:r>
              <w:t xml:space="preserve">Manual component linking </w:t>
            </w:r>
          </w:p>
        </w:tc>
        <w:tc>
          <w:tcPr>
            <w:tcW w:w="1176" w:type="pct"/>
          </w:tcPr>
          <w:p w14:paraId="31C2A130" w14:textId="6050B34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BD15D30"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4170E19"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AFC6BB5" w14:textId="43EB7AC3" w:rsidR="00DD6826" w:rsidRDefault="00DD6826" w:rsidP="005C15EE">
            <w:pPr>
              <w:ind w:left="216"/>
            </w:pPr>
            <w:r>
              <w:t xml:space="preserve">Automatic component linking </w:t>
            </w:r>
          </w:p>
        </w:tc>
        <w:tc>
          <w:tcPr>
            <w:tcW w:w="1176" w:type="pct"/>
          </w:tcPr>
          <w:p w14:paraId="70BCFC2E" w14:textId="26E32A7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23739D" w14:textId="7DE13642"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439F70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079518B3" w:rsidR="00DD6826" w:rsidRDefault="00DD6826" w:rsidP="005C15EE">
            <w:pPr>
              <w:ind w:left="216"/>
            </w:pPr>
            <w:r>
              <w:t xml:space="preserve">Exclusive component linking </w:t>
            </w:r>
          </w:p>
        </w:tc>
        <w:tc>
          <w:tcPr>
            <w:tcW w:w="1176" w:type="pct"/>
          </w:tcPr>
          <w:p w14:paraId="057609DE" w14:textId="504B1864"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75CE54B8"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07C84C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21AA7AD" w14:textId="2757FE95" w:rsidR="00DD6826" w:rsidRDefault="00DD6826" w:rsidP="005C15EE">
            <w:pPr>
              <w:ind w:left="216"/>
            </w:pPr>
            <w:r>
              <w:t xml:space="preserve">Component isolation </w:t>
            </w:r>
          </w:p>
        </w:tc>
        <w:tc>
          <w:tcPr>
            <w:tcW w:w="1176" w:type="pct"/>
          </w:tcPr>
          <w:p w14:paraId="739F6D1D" w14:textId="1C516073"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92A5051"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73DF84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7D72D38A" w:rsidR="00DD6826" w:rsidRDefault="00DD6826" w:rsidP="005C15EE">
            <w:pPr>
              <w:ind w:left="216"/>
            </w:pPr>
            <w:r>
              <w:t xml:space="preserve">Component unlinking </w:t>
            </w:r>
          </w:p>
        </w:tc>
        <w:tc>
          <w:tcPr>
            <w:tcW w:w="1176" w:type="pct"/>
          </w:tcPr>
          <w:p w14:paraId="6622B389" w14:textId="403B240C"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4C3DE479"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993FF2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46A2102" w14:textId="7C61BA88" w:rsidR="00DD6826" w:rsidRDefault="00DD6826" w:rsidP="005C15EE">
            <w:pPr>
              <w:ind w:left="216"/>
            </w:pPr>
            <w:r>
              <w:t xml:space="preserve">Manual ID assignment </w:t>
            </w:r>
          </w:p>
        </w:tc>
        <w:tc>
          <w:tcPr>
            <w:tcW w:w="1176" w:type="pct"/>
          </w:tcPr>
          <w:p w14:paraId="06811B2E" w14:textId="43DEA8B1"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586A2D89"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7AF310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E8B2AF" w14:textId="66B5682B" w:rsidR="00DD6826" w:rsidRDefault="00DD6826" w:rsidP="005C15EE">
            <w:pPr>
              <w:ind w:left="216"/>
            </w:pPr>
            <w:r>
              <w:rPr>
                <w:noProof/>
                <w:lang w:eastAsia="en-US"/>
              </w:rPr>
              <w:t xml:space="preserve">Automatic ID assignment </w:t>
            </w:r>
          </w:p>
        </w:tc>
        <w:tc>
          <w:tcPr>
            <w:tcW w:w="1176" w:type="pct"/>
          </w:tcPr>
          <w:p w14:paraId="501BB95E" w14:textId="1409A52B"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A3242A" w14:textId="5995E66A"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78E302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E841FDE" w14:textId="034718FA" w:rsidR="00DD6826" w:rsidRDefault="00DD6826" w:rsidP="005C15EE">
            <w:pPr>
              <w:ind w:left="216"/>
            </w:pPr>
            <w:r>
              <w:t xml:space="preserve">ID appending </w:t>
            </w:r>
          </w:p>
        </w:tc>
        <w:tc>
          <w:tcPr>
            <w:tcW w:w="1176" w:type="pct"/>
          </w:tcPr>
          <w:p w14:paraId="6DC759D8" w14:textId="74C02E7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3CE9747" w14:textId="11FF1EA3"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477E492"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6048F3" w14:textId="3F7F4ECF" w:rsidR="00DD6826" w:rsidRDefault="00DD6826" w:rsidP="005C15EE">
            <w:pPr>
              <w:ind w:left="216"/>
            </w:pPr>
            <w:r>
              <w:t xml:space="preserve">ID replacement </w:t>
            </w:r>
          </w:p>
        </w:tc>
        <w:tc>
          <w:tcPr>
            <w:tcW w:w="1176" w:type="pct"/>
          </w:tcPr>
          <w:p w14:paraId="7CDB4DEB" w14:textId="26B7106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4920B1" w14:textId="4D5B37FA"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7E07C3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E7545ED" w14:textId="7C9A7A85" w:rsidR="00DD6826" w:rsidRDefault="00DD6826" w:rsidP="005C15EE">
            <w:pPr>
              <w:ind w:left="216"/>
            </w:pPr>
            <w:r>
              <w:t xml:space="preserve">Component combining </w:t>
            </w:r>
          </w:p>
        </w:tc>
        <w:tc>
          <w:tcPr>
            <w:tcW w:w="1176" w:type="pct"/>
          </w:tcPr>
          <w:p w14:paraId="24087FF3" w14:textId="5474341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2141A6" w14:textId="673F25D0"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F253780"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F2D924" w14:textId="5F700365" w:rsidR="00DD6826" w:rsidRDefault="00DD6826" w:rsidP="005C15EE">
            <w:pPr>
              <w:ind w:left="216"/>
            </w:pPr>
            <w:r>
              <w:t xml:space="preserve">Component dividing </w:t>
            </w:r>
          </w:p>
        </w:tc>
        <w:tc>
          <w:tcPr>
            <w:tcW w:w="1176" w:type="pct"/>
          </w:tcPr>
          <w:p w14:paraId="10811D70" w14:textId="76B641C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52FF9E" w14:textId="773FA37E"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2038F5E"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3D0884E" w14:textId="6CB1ACD0" w:rsidR="00DD6826" w:rsidRDefault="00DD6826" w:rsidP="005C15EE">
            <w:pPr>
              <w:ind w:left="216"/>
            </w:pPr>
            <w:r>
              <w:t xml:space="preserve">Converting trajectory to rulers </w:t>
            </w:r>
          </w:p>
        </w:tc>
        <w:tc>
          <w:tcPr>
            <w:tcW w:w="1176" w:type="pct"/>
          </w:tcPr>
          <w:p w14:paraId="1209D807" w14:textId="35C545A2"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0D1EABCE"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C4782F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138C6C2D" w:rsidR="00DD6826" w:rsidRDefault="00DD6826" w:rsidP="005C15EE">
            <w:pPr>
              <w:ind w:left="216"/>
            </w:pPr>
            <w:r>
              <w:t xml:space="preserve">Generating consistent IDs over time </w:t>
            </w:r>
          </w:p>
        </w:tc>
        <w:tc>
          <w:tcPr>
            <w:tcW w:w="1176" w:type="pct"/>
          </w:tcPr>
          <w:p w14:paraId="24FEF5C9" w14:textId="1D2A845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628E98E5"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35F4B9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D9326A2" w14:textId="2141560B" w:rsidR="00DD6826" w:rsidRDefault="00DD6826" w:rsidP="005C15EE">
            <w:pPr>
              <w:ind w:left="216"/>
            </w:pPr>
            <w:r>
              <w:lastRenderedPageBreak/>
              <w:t xml:space="preserve">Computing component information </w:t>
            </w:r>
          </w:p>
        </w:tc>
        <w:tc>
          <w:tcPr>
            <w:tcW w:w="1176" w:type="pct"/>
          </w:tcPr>
          <w:p w14:paraId="713DFD4D" w14:textId="151A1CED"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2B54C0" w14:textId="063E5B4D"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DE0054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75D4BF" w14:textId="74A20247" w:rsidR="00DD6826" w:rsidRDefault="00DD6826" w:rsidP="005C15EE">
            <w:pPr>
              <w:ind w:left="216"/>
            </w:pPr>
            <w:r>
              <w:t xml:space="preserve">Computing track map information </w:t>
            </w:r>
          </w:p>
        </w:tc>
        <w:tc>
          <w:tcPr>
            <w:tcW w:w="1176" w:type="pct"/>
          </w:tcPr>
          <w:p w14:paraId="636F64A6" w14:textId="5071729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751629" w14:textId="6E9C136C" w:rsidR="00DD6826"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C4B500F"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630F766" w14:textId="61680531" w:rsidR="00DD6826" w:rsidRDefault="00DD6826" w:rsidP="005C15EE">
            <w:pPr>
              <w:ind w:left="216"/>
            </w:pPr>
            <w:r>
              <w:t xml:space="preserve">Saving tracking information </w:t>
            </w:r>
          </w:p>
        </w:tc>
        <w:tc>
          <w:tcPr>
            <w:tcW w:w="1176" w:type="pct"/>
          </w:tcPr>
          <w:p w14:paraId="4F8FF845" w14:textId="3A0448C6"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43E6A" w14:textId="0F5595FF"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7870EF" w14:paraId="2A3183E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B0BA38" w14:textId="363AF855" w:rsidR="00DD6826" w:rsidRPr="007870EF" w:rsidRDefault="00DD6826" w:rsidP="005C15EE">
            <w:pPr>
              <w:rPr>
                <w:b/>
              </w:rPr>
            </w:pPr>
            <w:r w:rsidRPr="007870EF">
              <w:rPr>
                <w:b/>
              </w:rPr>
              <w:t>OpenCL filtering</w:t>
            </w:r>
            <w:r>
              <w:rPr>
                <w:b/>
              </w:rPr>
              <w:t xml:space="preserve"> </w:t>
            </w:r>
            <w:r>
              <w:rPr>
                <w:noProof/>
                <w:lang w:eastAsia="en-US"/>
              </w:rPr>
              <w:drawing>
                <wp:inline distT="0" distB="0" distL="0" distR="0" wp14:anchorId="6320A3A9" wp14:editId="76337B02">
                  <wp:extent cx="94615" cy="94615"/>
                  <wp:effectExtent l="0" t="0" r="635"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E4C88A" w14:textId="1718AB97" w:rsidR="00DD6826" w:rsidRPr="007870EF"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1EFEF648" w:rsidR="00DD6826" w:rsidRPr="007870EF"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277FD15"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89F0FD6" w14:textId="2C4CF27A" w:rsidR="00DD6826" w:rsidRDefault="00DD6826" w:rsidP="005C15EE">
            <w:pPr>
              <w:ind w:left="216"/>
            </w:pPr>
            <w:r>
              <w:t>Box filter</w:t>
            </w:r>
          </w:p>
        </w:tc>
        <w:tc>
          <w:tcPr>
            <w:tcW w:w="1176" w:type="pct"/>
          </w:tcPr>
          <w:p w14:paraId="192F5E6F" w14:textId="287B73EF"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34E4102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78BD47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56EF4983" w:rsidR="00DD6826" w:rsidRDefault="00DD6826" w:rsidP="005C15EE">
            <w:pPr>
              <w:ind w:left="216"/>
            </w:pPr>
            <w:r>
              <w:t>Gaussian filter</w:t>
            </w:r>
          </w:p>
        </w:tc>
        <w:tc>
          <w:tcPr>
            <w:tcW w:w="1176" w:type="pct"/>
          </w:tcPr>
          <w:p w14:paraId="46ECCA9B" w14:textId="231B548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058B9567"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4E9D2F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1A6390C9" w14:textId="4F081E9F" w:rsidR="00DD6826" w:rsidRDefault="00DD6826" w:rsidP="005C15EE">
            <w:pPr>
              <w:ind w:left="216"/>
            </w:pPr>
            <w:r>
              <w:t>Convolution</w:t>
            </w:r>
          </w:p>
        </w:tc>
        <w:tc>
          <w:tcPr>
            <w:tcW w:w="1176" w:type="pct"/>
          </w:tcPr>
          <w:p w14:paraId="78B62C88" w14:textId="6A862AB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A6BA79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1C77B8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27BDE0F4" w:rsidR="00DD6826" w:rsidRDefault="00DD6826" w:rsidP="005C15EE">
            <w:pPr>
              <w:ind w:left="216"/>
            </w:pPr>
            <w:r>
              <w:t>Median filter</w:t>
            </w:r>
          </w:p>
        </w:tc>
        <w:tc>
          <w:tcPr>
            <w:tcW w:w="1176" w:type="pct"/>
          </w:tcPr>
          <w:p w14:paraId="647B2CB2" w14:textId="382265E2"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7365E98E"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9E0B9F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CDB8DE3" w14:textId="2D7EC55A" w:rsidR="00DD6826" w:rsidRDefault="00DD6826" w:rsidP="005C15EE">
            <w:pPr>
              <w:ind w:left="216"/>
            </w:pPr>
            <w:r>
              <w:t>Morphological erosion</w:t>
            </w:r>
          </w:p>
        </w:tc>
        <w:tc>
          <w:tcPr>
            <w:tcW w:w="1176" w:type="pct"/>
          </w:tcPr>
          <w:p w14:paraId="6DDF2A1C" w14:textId="1AAB650C"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24C17A55"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D0C51E8"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44AFBBB9" w:rsidR="00DD6826" w:rsidRDefault="00DD6826" w:rsidP="005C15EE">
            <w:pPr>
              <w:ind w:left="216"/>
            </w:pPr>
            <w:r>
              <w:t>Morphological dilation</w:t>
            </w:r>
          </w:p>
        </w:tc>
        <w:tc>
          <w:tcPr>
            <w:tcW w:w="1176" w:type="pct"/>
          </w:tcPr>
          <w:p w14:paraId="6ACE0F3E" w14:textId="3C503DF3"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167FECE5"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A14186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CAF2400" w14:textId="5A0BEC95" w:rsidR="00DD6826" w:rsidRDefault="00DD6826" w:rsidP="005C15EE">
            <w:pPr>
              <w:ind w:left="216"/>
            </w:pPr>
            <w:r>
              <w:t>Feature sharpening</w:t>
            </w:r>
          </w:p>
        </w:tc>
        <w:tc>
          <w:tcPr>
            <w:tcW w:w="1176" w:type="pct"/>
          </w:tcPr>
          <w:p w14:paraId="3604CB13" w14:textId="6D655CC8"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64883FFE"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071F38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713A4C26" w:rsidR="00DD6826" w:rsidRDefault="00DD6826" w:rsidP="005C15EE">
            <w:pPr>
              <w:ind w:left="216"/>
            </w:pPr>
            <w:r>
              <w:t xml:space="preserve">Sobel edge detection </w:t>
            </w:r>
            <w:r>
              <w:rPr>
                <w:noProof/>
                <w:lang w:eastAsia="en-US"/>
              </w:rPr>
              <w:drawing>
                <wp:inline distT="0" distB="0" distL="0" distR="0" wp14:anchorId="03259BFE" wp14:editId="54DE1140">
                  <wp:extent cx="94615" cy="94615"/>
                  <wp:effectExtent l="0" t="0" r="635" b="63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CBB7A84" w14:textId="23960E28"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66B60DB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5561AFC"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7EDED93B" w14:textId="51312DC7" w:rsidR="00DD6826" w:rsidRDefault="00DD6826" w:rsidP="005C15EE">
            <w:pPr>
              <w:ind w:left="216"/>
            </w:pPr>
            <w:r>
              <w:t xml:space="preserve">Morphological gradient </w:t>
            </w:r>
            <w:r>
              <w:rPr>
                <w:noProof/>
                <w:lang w:eastAsia="en-US"/>
              </w:rPr>
              <w:drawing>
                <wp:inline distT="0" distB="0" distL="0" distR="0" wp14:anchorId="11B5D8A9" wp14:editId="084588D7">
                  <wp:extent cx="94615" cy="94615"/>
                  <wp:effectExtent l="0" t="0" r="635" b="63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64095EF" w14:textId="4EA9DBCA"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7DD55CC" w:rsidR="00DD6826"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2E6C5D" w14:paraId="45EFFAC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549233E2" w:rsidR="00DD6826" w:rsidRPr="002E6C5D" w:rsidRDefault="00DD6826" w:rsidP="005C15EE">
            <w:pPr>
              <w:rPr>
                <w:b/>
              </w:rPr>
            </w:pPr>
            <w:r w:rsidRPr="002E6C5D">
              <w:rPr>
                <w:b/>
              </w:rPr>
              <w:t>Batch processing (4D script)</w:t>
            </w:r>
            <w:r>
              <w:rPr>
                <w:b/>
              </w:rPr>
              <w:t xml:space="preserve"> </w:t>
            </w:r>
            <w:r>
              <w:rPr>
                <w:noProof/>
                <w:lang w:eastAsia="en-US"/>
              </w:rPr>
              <w:drawing>
                <wp:inline distT="0" distB="0" distL="0" distR="0" wp14:anchorId="04A21CB9" wp14:editId="5A349755">
                  <wp:extent cx="94615" cy="94615"/>
                  <wp:effectExtent l="0" t="0" r="635"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DD6826" w:rsidRPr="002E6C5D"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3DD94E00" w:rsidR="00DD6826" w:rsidRPr="002E6C5D"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E37947" w14:paraId="54FA865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2747FA2" w14:textId="71860777" w:rsidR="00DD6826" w:rsidRPr="00E37947" w:rsidRDefault="00DD6826" w:rsidP="005C15EE">
            <w:pPr>
              <w:ind w:left="216"/>
            </w:pPr>
            <w:r w:rsidRPr="00E37947">
              <w:t>Noise</w:t>
            </w:r>
            <w:r>
              <w:t xml:space="preserve"> reduction</w:t>
            </w:r>
          </w:p>
        </w:tc>
        <w:tc>
          <w:tcPr>
            <w:tcW w:w="1176" w:type="pct"/>
          </w:tcPr>
          <w:p w14:paraId="6A512D6F" w14:textId="33723344" w:rsidR="00DD6826" w:rsidRPr="007A6272"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5A6BB831" w:rsidR="00DD6826" w:rsidRPr="007B3341"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00A486A9"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3F3C8D1" w:rsidR="00DD6826" w:rsidRPr="00E37947" w:rsidRDefault="00DD6826" w:rsidP="005C15EE">
            <w:pPr>
              <w:ind w:left="216"/>
            </w:pPr>
            <w:r>
              <w:t>Separate RGB channels</w:t>
            </w:r>
          </w:p>
        </w:tc>
        <w:tc>
          <w:tcPr>
            <w:tcW w:w="1176" w:type="pct"/>
          </w:tcPr>
          <w:p w14:paraId="54EEEC9C" w14:textId="3F2580FC" w:rsidR="00DD6826" w:rsidRPr="007A6272"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659BC57A" w:rsidR="00DD6826" w:rsidRPr="007B3341"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E37947" w14:paraId="5A769AD2"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42CEBBC4" w14:textId="5AAACD88" w:rsidR="00DD6826" w:rsidRDefault="00DD6826" w:rsidP="005C15EE">
            <w:pPr>
              <w:ind w:left="216"/>
            </w:pPr>
            <w:r>
              <w:t>Export components as RGB channels</w:t>
            </w:r>
          </w:p>
        </w:tc>
        <w:tc>
          <w:tcPr>
            <w:tcW w:w="1176" w:type="pct"/>
          </w:tcPr>
          <w:p w14:paraId="100614CA" w14:textId="1CD20FC0" w:rsidR="00DD6826" w:rsidRPr="007A6272"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584C5E" w14:textId="5FA511DA" w:rsidR="00DD6826" w:rsidRPr="007B3341"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2F2D8DA7"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F719B5" w14:textId="23A72E39" w:rsidR="00DD6826" w:rsidRDefault="00DD6826" w:rsidP="005C15EE">
            <w:pPr>
              <w:ind w:left="216"/>
            </w:pPr>
            <w:r>
              <w:t>Selection tracking</w:t>
            </w:r>
          </w:p>
        </w:tc>
        <w:tc>
          <w:tcPr>
            <w:tcW w:w="1176" w:type="pct"/>
          </w:tcPr>
          <w:p w14:paraId="5BA1F987" w14:textId="0C4D6E82" w:rsidR="00DD6826" w:rsidRPr="007A6272"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EE9741" w14:textId="7087C540" w:rsidR="00DD6826" w:rsidRPr="007B3341"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E37947" w14:paraId="641513EA"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9F2B822" w14:textId="3E80DC14" w:rsidR="00DD6826" w:rsidRDefault="00DD6826" w:rsidP="005C15EE">
            <w:pPr>
              <w:ind w:left="216"/>
            </w:pPr>
            <w:r>
              <w:t xml:space="preserve">External application execution </w:t>
            </w:r>
          </w:p>
        </w:tc>
        <w:tc>
          <w:tcPr>
            <w:tcW w:w="1176" w:type="pct"/>
          </w:tcPr>
          <w:p w14:paraId="4F8ED415" w14:textId="24EDBE3B"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6AFA67" w14:textId="11C14500" w:rsidR="00DD6826" w:rsidRPr="00302398" w:rsidRDefault="00DD6826"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138602BC"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533C75" w14:textId="3ECB2117" w:rsidR="00DD6826" w:rsidRDefault="00DD6826" w:rsidP="005C15EE">
            <w:pPr>
              <w:ind w:left="216"/>
            </w:pPr>
            <w:r>
              <w:t xml:space="preserve">Fetch mask </w:t>
            </w:r>
          </w:p>
        </w:tc>
        <w:tc>
          <w:tcPr>
            <w:tcW w:w="1176" w:type="pct"/>
          </w:tcPr>
          <w:p w14:paraId="68432DD1" w14:textId="3D7F89CF"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441988B" w14:textId="7C6160CA" w:rsidR="00DD6826" w:rsidRPr="00302398" w:rsidRDefault="00DD6826"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86640" w:rsidRPr="00E37947" w14:paraId="3EA3105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01AECAD" w14:textId="1FF43631" w:rsidR="00A86640" w:rsidRDefault="00A86640" w:rsidP="00A86640">
            <w:pPr>
              <w:ind w:left="216"/>
            </w:pPr>
            <w:r>
              <w:t xml:space="preserve">Executing OpenCL filter </w:t>
            </w:r>
            <w:r>
              <w:rPr>
                <w:noProof/>
                <w:lang w:eastAsia="en-US"/>
              </w:rPr>
              <w:drawing>
                <wp:inline distT="0" distB="0" distL="0" distR="0" wp14:anchorId="5B113C9F" wp14:editId="3F4F9686">
                  <wp:extent cx="94615" cy="94615"/>
                  <wp:effectExtent l="0" t="0" r="635" b="6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3F64B3E" w14:textId="6B4E68B2" w:rsidR="00A86640" w:rsidRPr="00302398"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B14B50" w14:textId="12FD7167" w:rsidR="00A86640" w:rsidRPr="00302398"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86640" w:rsidRPr="00E37947" w14:paraId="4288F516"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1C02E9" w14:textId="33F01048" w:rsidR="00A86640" w:rsidRDefault="00A86640" w:rsidP="00A86640">
            <w:pPr>
              <w:ind w:left="216"/>
            </w:pPr>
            <w:r>
              <w:t xml:space="preserve">Component analysis </w:t>
            </w:r>
            <w:r>
              <w:rPr>
                <w:noProof/>
                <w:lang w:eastAsia="en-US"/>
              </w:rPr>
              <w:drawing>
                <wp:inline distT="0" distB="0" distL="0" distR="0" wp14:anchorId="1BAD7951" wp14:editId="6913E620">
                  <wp:extent cx="94615" cy="94615"/>
                  <wp:effectExtent l="0" t="0" r="635" b="6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0A86ED3" w14:textId="64BFA56B" w:rsidR="00A86640" w:rsidRPr="00302398"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B067C0" w14:textId="4DC72FD6" w:rsidR="00A86640" w:rsidRPr="00302398"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86640" w:rsidRPr="00E37947" w14:paraId="2E8F704D"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5A4D750D" w14:textId="6D6D4A78" w:rsidR="00A86640" w:rsidRDefault="00A86640" w:rsidP="00A86640">
            <w:pPr>
              <w:ind w:left="216"/>
            </w:pPr>
            <w:r>
              <w:t xml:space="preserve">Generate components </w:t>
            </w:r>
            <w:r>
              <w:rPr>
                <w:noProof/>
                <w:lang w:eastAsia="en-US"/>
              </w:rPr>
              <w:drawing>
                <wp:inline distT="0" distB="0" distL="0" distR="0" wp14:anchorId="14CEBD0E" wp14:editId="5A378572">
                  <wp:extent cx="94615" cy="94615"/>
                  <wp:effectExtent l="0" t="0" r="635" b="6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890537B" w14:textId="5353D9DD" w:rsidR="00A86640" w:rsidRPr="00302398"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DF74C6" w14:textId="2937AF85" w:rsidR="00A86640" w:rsidRPr="00302398"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86640" w:rsidRPr="00E37947" w14:paraId="1FCE264F"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1FB89" w14:textId="55245761" w:rsidR="00A86640" w:rsidRDefault="00A86640" w:rsidP="00A86640">
            <w:pPr>
              <w:ind w:left="216"/>
            </w:pPr>
            <w:r>
              <w:t xml:space="preserve">Save mask </w:t>
            </w:r>
            <w:r>
              <w:rPr>
                <w:noProof/>
                <w:lang w:eastAsia="en-US"/>
              </w:rPr>
              <w:drawing>
                <wp:inline distT="0" distB="0" distL="0" distR="0" wp14:anchorId="6E390784" wp14:editId="1CE246A5">
                  <wp:extent cx="94615" cy="94615"/>
                  <wp:effectExtent l="0" t="0" r="635"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06B84FE" w14:textId="12EF5FB0" w:rsidR="00A86640" w:rsidRPr="00302398"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D9F664" w14:textId="3DC0CB45" w:rsidR="00A86640"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86640" w:rsidRPr="00F62C0E" w14:paraId="20E84688"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611D9F19" w14:textId="749CC865" w:rsidR="00A86640" w:rsidRPr="00F62C0E" w:rsidRDefault="00A86640" w:rsidP="00A86640">
            <w:pPr>
              <w:rPr>
                <w:b/>
              </w:rPr>
            </w:pPr>
            <w:r w:rsidRPr="00F62C0E">
              <w:rPr>
                <w:b/>
              </w:rPr>
              <w:t>Project</w:t>
            </w:r>
          </w:p>
        </w:tc>
        <w:tc>
          <w:tcPr>
            <w:tcW w:w="1176" w:type="pct"/>
          </w:tcPr>
          <w:p w14:paraId="486D7925" w14:textId="119521A2" w:rsidR="00A86640" w:rsidRPr="007A6272"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290D0C47" w:rsidR="00A86640" w:rsidRPr="007B3341"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86640" w:rsidRPr="00E37947" w14:paraId="7C790F2D"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742E234C" w:rsidR="00A86640" w:rsidRDefault="00A86640" w:rsidP="00A86640">
            <w:pPr>
              <w:ind w:left="216"/>
            </w:pPr>
            <w:r>
              <w:t>Loading project</w:t>
            </w:r>
          </w:p>
        </w:tc>
        <w:tc>
          <w:tcPr>
            <w:tcW w:w="1176" w:type="pct"/>
          </w:tcPr>
          <w:p w14:paraId="3A21D948" w14:textId="2138045E" w:rsidR="00A86640" w:rsidRPr="007A6272"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2F0F2C95" w:rsidR="00A86640" w:rsidRPr="007B3341"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86640" w:rsidRPr="00E37947" w14:paraId="562017D7"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36104ED4" w14:textId="39EC0882" w:rsidR="00A86640" w:rsidRDefault="00A86640" w:rsidP="00A86640">
            <w:pPr>
              <w:ind w:left="216"/>
            </w:pPr>
            <w:r>
              <w:t>Saving project</w:t>
            </w:r>
          </w:p>
        </w:tc>
        <w:tc>
          <w:tcPr>
            <w:tcW w:w="1176" w:type="pct"/>
          </w:tcPr>
          <w:p w14:paraId="2AACD96F" w14:textId="7D0C4CAE" w:rsidR="00A86640" w:rsidRPr="007A6272"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6CFCD108" w:rsidR="00A86640" w:rsidRPr="007B3341"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86640" w:rsidRPr="00E37947" w14:paraId="268FD7A1"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403FDC8D" w:rsidR="00A86640" w:rsidRDefault="00A86640" w:rsidP="00A86640">
            <w:pPr>
              <w:ind w:left="216"/>
            </w:pPr>
            <w:r>
              <w:t>Automatic project saving when capture</w:t>
            </w:r>
          </w:p>
        </w:tc>
        <w:tc>
          <w:tcPr>
            <w:tcW w:w="1176" w:type="pct"/>
          </w:tcPr>
          <w:p w14:paraId="5D5FBB0D" w14:textId="5BE6BACD" w:rsidR="00A86640" w:rsidRPr="007A6272"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1DCF997C" w:rsidR="00A86640" w:rsidRPr="007B3341"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86640" w:rsidRPr="00E37947" w14:paraId="6BA0A4EB"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D394A92" w14:textId="0EB05593" w:rsidR="00A86640" w:rsidRPr="00472A08" w:rsidRDefault="00A86640" w:rsidP="00A86640">
            <w:pPr>
              <w:rPr>
                <w:b/>
              </w:rPr>
            </w:pPr>
            <w:r w:rsidRPr="00472A08">
              <w:rPr>
                <w:b/>
              </w:rPr>
              <w:t>Miscellaneous</w:t>
            </w:r>
          </w:p>
        </w:tc>
        <w:tc>
          <w:tcPr>
            <w:tcW w:w="1176" w:type="pct"/>
          </w:tcPr>
          <w:p w14:paraId="69EE899F" w14:textId="6875FD29" w:rsidR="00A86640" w:rsidRPr="00302398"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7AEA6EFA" w:rsidR="00A86640" w:rsidRPr="00302398"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A86640" w:rsidRPr="00E37947" w14:paraId="28BDB67E"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407D104" w:rsidR="00A86640" w:rsidRDefault="00A86640" w:rsidP="00A86640">
            <w:pPr>
              <w:ind w:left="216"/>
            </w:pPr>
            <w:r>
              <w:t>10-bit output (requires GPU support)</w:t>
            </w:r>
          </w:p>
        </w:tc>
        <w:tc>
          <w:tcPr>
            <w:tcW w:w="1176" w:type="pct"/>
          </w:tcPr>
          <w:p w14:paraId="10AC59A0" w14:textId="10721784" w:rsidR="00A86640" w:rsidRPr="00302398"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76EB82DA" w:rsidR="00A86640"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86640" w:rsidRPr="00E37947" w14:paraId="15DF3821"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0673D0E5" w14:textId="18CFCCAB" w:rsidR="00A86640" w:rsidRDefault="00A86640" w:rsidP="00A86640">
            <w:pPr>
              <w:ind w:left="216"/>
            </w:pPr>
            <w:r>
              <w:t>Antialiasing (requires GPU support)</w:t>
            </w:r>
          </w:p>
        </w:tc>
        <w:tc>
          <w:tcPr>
            <w:tcW w:w="1176" w:type="pct"/>
          </w:tcPr>
          <w:p w14:paraId="2421A262" w14:textId="4ADB428F" w:rsidR="00A86640" w:rsidRPr="00302398"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419C0099" w:rsidR="00A86640"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86640" w:rsidRPr="00E37947" w14:paraId="561EB12B" w14:textId="77777777" w:rsidTr="005C15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084B08C4" w:rsidR="00A86640" w:rsidRDefault="00A86640" w:rsidP="00A86640">
            <w:pPr>
              <w:ind w:left="216"/>
            </w:pPr>
            <w:r>
              <w:t>Selection of OpenCL GPU (requires multiple GPUs)</w:t>
            </w:r>
          </w:p>
        </w:tc>
        <w:tc>
          <w:tcPr>
            <w:tcW w:w="1176" w:type="pct"/>
          </w:tcPr>
          <w:p w14:paraId="07E47005" w14:textId="5C68BF27" w:rsidR="00A86640" w:rsidRPr="00302398"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F3D935C" w:rsidR="00A86640" w:rsidRPr="00302398" w:rsidRDefault="00A86640" w:rsidP="00A8664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86640" w:rsidRPr="00E37947" w14:paraId="60E97DC0" w14:textId="77777777" w:rsidTr="005C15EE">
        <w:tc>
          <w:tcPr>
            <w:cnfStyle w:val="001000000000" w:firstRow="0" w:lastRow="0" w:firstColumn="1" w:lastColumn="0" w:oddVBand="0" w:evenVBand="0" w:oddHBand="0" w:evenHBand="0" w:firstRowFirstColumn="0" w:firstRowLastColumn="0" w:lastRowFirstColumn="0" w:lastRowLastColumn="0"/>
            <w:tcW w:w="2593" w:type="pct"/>
          </w:tcPr>
          <w:p w14:paraId="202BEB3B" w14:textId="6943205E" w:rsidR="00A86640" w:rsidRDefault="00A86640" w:rsidP="00A86640">
            <w:pPr>
              <w:ind w:left="216"/>
            </w:pPr>
            <w:r>
              <w:t>Selection of OpenGL core profile version</w:t>
            </w:r>
          </w:p>
        </w:tc>
        <w:tc>
          <w:tcPr>
            <w:tcW w:w="1176" w:type="pct"/>
          </w:tcPr>
          <w:p w14:paraId="4FEBE8C9" w14:textId="650E33CF" w:rsidR="00A86640" w:rsidRPr="00302398"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DB5F9F6" w:rsidR="00A86640" w:rsidRPr="00302398" w:rsidRDefault="00A86640" w:rsidP="00A8664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01A00F05" w14:textId="6CFF8A0E" w:rsidR="003010F7" w:rsidRDefault="005C15EE" w:rsidP="009C1C73">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or improvements in</w:t>
      </w:r>
      <w:r w:rsidR="00CF76FB">
        <w:t xml:space="preserve"> FluoRender 2.1</w:t>
      </w:r>
      <w:r w:rsidR="007A65A0">
        <w:t>9</w:t>
      </w:r>
      <w:r w:rsidR="00A86640">
        <w:t>/2.19.4</w:t>
      </w:r>
    </w:p>
    <w:p w14:paraId="2017C745" w14:textId="6A401BEA"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p>
    <w:p w14:paraId="477D3FB9" w14:textId="77777777" w:rsidR="004F09D8" w:rsidRDefault="004F09D8" w:rsidP="00EA6713">
      <w:bookmarkStart w:id="421" w:name="_Toc406575235"/>
      <w:bookmarkStart w:id="422" w:name="_Toc406755697"/>
      <w:bookmarkStart w:id="423"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424" w:name="_Toc456792914"/>
      <w:r>
        <w:lastRenderedPageBreak/>
        <w:t xml:space="preserve">B. </w:t>
      </w:r>
      <w:r w:rsidR="00993DC1">
        <w:t>File Formats</w:t>
      </w:r>
      <w:bookmarkEnd w:id="421"/>
      <w:bookmarkEnd w:id="422"/>
      <w:bookmarkEnd w:id="423"/>
      <w:bookmarkEnd w:id="424"/>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FBCECCD" w14:textId="068343A0" w:rsidR="00A86640" w:rsidRDefault="00A86640" w:rsidP="00A86640">
      <w:pPr>
        <w:pStyle w:val="Heading3"/>
      </w:pPr>
      <w:r>
        <w:t xml:space="preserve">ImageJ </w:t>
      </w:r>
      <w:proofErr w:type="spellStart"/>
      <w:r>
        <w:t>Hyperstack</w:t>
      </w:r>
      <w:proofErr w:type="spellEnd"/>
      <w:r>
        <w:t xml:space="preserve"> Format (TIFF)</w:t>
      </w:r>
    </w:p>
    <w:p w14:paraId="1905971F" w14:textId="544627CF" w:rsidR="00A86640" w:rsidRDefault="00A86640" w:rsidP="00CD2F54">
      <w:r>
        <w:t xml:space="preserve">ImageJ can save multichannel time sequence data with the </w:t>
      </w:r>
      <w:proofErr w:type="spellStart"/>
      <w:r>
        <w:t>hyperstack</w:t>
      </w:r>
      <w:proofErr w:type="spellEnd"/>
      <w:r>
        <w:t xml:space="preserve"> format. FluoRender automatically detects this format and reads channels and time points correctly.</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4B451AA2" w14:textId="77777777" w:rsidR="00050DF9" w:rsidRDefault="005066DE" w:rsidP="00FB6E15">
      <w:r>
        <w:br w:type="page"/>
      </w:r>
    </w:p>
    <w:p w14:paraId="749A487F" w14:textId="6B60A870" w:rsidR="00050DF9" w:rsidRDefault="00050DF9" w:rsidP="00050DF9">
      <w:pPr>
        <w:pStyle w:val="Heading2"/>
      </w:pPr>
      <w:bookmarkStart w:id="425" w:name="_Ref433193019"/>
      <w:bookmarkStart w:id="426" w:name="_Toc456792915"/>
      <w:r>
        <w:lastRenderedPageBreak/>
        <w:t>C. Keyboard Shortcuts</w:t>
      </w:r>
      <w:bookmarkEnd w:id="425"/>
      <w:bookmarkEnd w:id="42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Default="00206BAF" w:rsidP="00DE625A">
      <w:pPr>
        <w:spacing w:after="0"/>
        <w:ind w:left="288"/>
      </w:pPr>
      <w:r w:rsidRPr="00FD5CCF">
        <w:rPr>
          <w:b/>
        </w:rPr>
        <w:t xml:space="preserve">N. </w:t>
      </w:r>
      <w:r w:rsidRPr="00FD5CCF">
        <w:t>Assign ID.</w:t>
      </w:r>
    </w:p>
    <w:p w14:paraId="22720CBD" w14:textId="0B986776" w:rsidR="00A86640" w:rsidRPr="00FD5CCF" w:rsidRDefault="00A86640" w:rsidP="00DE625A">
      <w:pPr>
        <w:spacing w:after="0"/>
        <w:ind w:left="288"/>
      </w:pPr>
      <w:r w:rsidRPr="00A86640">
        <w:rPr>
          <w:b/>
        </w:rPr>
        <w:t>M.</w:t>
      </w:r>
      <w:r>
        <w:t xml:space="preserve"> Save masks.</w:t>
      </w:r>
    </w:p>
    <w:p w14:paraId="7DC2C98A" w14:textId="1A700922" w:rsidR="00506D8F" w:rsidRDefault="00506D8F" w:rsidP="00506D8F">
      <w:pPr>
        <w:pStyle w:val="Heading2"/>
      </w:pPr>
      <w:bookmarkStart w:id="427" w:name="_Toc456792916"/>
      <w:r>
        <w:t>D. Frequently Asked Questions</w:t>
      </w:r>
      <w:bookmarkEnd w:id="427"/>
    </w:p>
    <w:p w14:paraId="34BAAAA5" w14:textId="77777777" w:rsidR="00506D8F" w:rsidRDefault="00506D8F" w:rsidP="00506D8F">
      <w:pPr>
        <w:pStyle w:val="Heading3"/>
      </w:pPr>
      <w:r>
        <w:t>1. What computer hardware is good for running FluoRender?</w:t>
      </w:r>
    </w:p>
    <w:p w14:paraId="78314AFD" w14:textId="50712013" w:rsidR="00506D8F" w:rsidRDefault="00506D8F" w:rsidP="00506D8F">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w:t>
      </w:r>
      <w:proofErr w:type="spellStart"/>
      <w:r>
        <w:t>MacBooks</w:t>
      </w:r>
      <w:proofErr w:type="spellEnd"/>
      <w:r>
        <w:t xml:space="preserve">, iMacs, and </w:t>
      </w:r>
      <w:proofErr w:type="spellStart"/>
      <w:r>
        <w:t>MacPros</w:t>
      </w:r>
      <w:proofErr w:type="spellEnd"/>
      <w:r>
        <w:t xml:space="preserve">, it is best to purchase one with a gaming level or professional graphics card. Wikipedia provides detailed comparisons of graphics card from both </w:t>
      </w:r>
      <w:proofErr w:type="spellStart"/>
      <w:r>
        <w:t>Nvidia</w:t>
      </w:r>
      <w:proofErr w:type="spellEnd"/>
      <w:r>
        <w:t xml:space="preserve"> and AMD. Generally speaking, a graphics card with higher “Processing Power GFLOPs” is also better for FluoRender.</w:t>
      </w:r>
      <w:r w:rsidRPr="000213E3">
        <w:t xml:space="preserve"> </w:t>
      </w:r>
      <w:r>
        <w:t xml:space="preserve">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2016,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1616BDF4" w14:textId="77777777" w:rsidR="00506D8F" w:rsidRDefault="00506D8F" w:rsidP="00506D8F">
      <w:pPr>
        <w:pStyle w:val="Heading3"/>
      </w:pPr>
      <w:r>
        <w:t>2. Why can’t I start FluoRender?</w:t>
      </w:r>
    </w:p>
    <w:p w14:paraId="0181FECE" w14:textId="77777777" w:rsidR="00506D8F" w:rsidRDefault="00506D8F" w:rsidP="00506D8F">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77777777" w:rsidR="00506D8F" w:rsidRDefault="00506D8F" w:rsidP="00506D8F">
      <w:pPr>
        <w:pStyle w:val="Heading3"/>
      </w:pPr>
      <w:r>
        <w:t>3. Why can’t I load a file into FluoRender?</w:t>
      </w:r>
    </w:p>
    <w:p w14:paraId="19327DA1" w14:textId="77777777" w:rsidR="00506D8F" w:rsidRDefault="00506D8F" w:rsidP="00506D8F">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77777777" w:rsidR="00506D8F" w:rsidRDefault="00506D8F" w:rsidP="00506D8F">
      <w:pPr>
        <w:pStyle w:val="Heading3"/>
      </w:pPr>
      <w:r>
        <w:t>4. Why can’t I use some of the functions in FluoRender?</w:t>
      </w:r>
    </w:p>
    <w:p w14:paraId="42920D3A" w14:textId="77777777" w:rsidR="00506D8F" w:rsidRDefault="00506D8F" w:rsidP="00506D8F">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77777777" w:rsidR="00506D8F" w:rsidRDefault="00506D8F" w:rsidP="00506D8F">
      <w:pPr>
        <w:pStyle w:val="Heading3"/>
      </w:pPr>
      <w:r>
        <w:t>5.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77777777" w:rsidR="00506D8F" w:rsidRPr="00077BE2" w:rsidRDefault="00506D8F" w:rsidP="00506D8F">
      <w:pPr>
        <w:pStyle w:val="Heading3"/>
      </w:pPr>
      <w:r w:rsidRPr="00077BE2">
        <w:lastRenderedPageBreak/>
        <w:t>6.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175"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28" w:name="_Toc406575236"/>
      <w:bookmarkStart w:id="429" w:name="_Toc406755698"/>
      <w:bookmarkStart w:id="430" w:name="_Toc406770780"/>
      <w:bookmarkStart w:id="431" w:name="_Toc456792917"/>
      <w:r>
        <w:lastRenderedPageBreak/>
        <w:t>Index</w:t>
      </w:r>
      <w:bookmarkEnd w:id="428"/>
      <w:bookmarkEnd w:id="429"/>
      <w:bookmarkEnd w:id="430"/>
      <w:bookmarkEnd w:id="431"/>
    </w:p>
    <w:p w14:paraId="69489C89" w14:textId="77777777" w:rsidR="00977DEC" w:rsidRDefault="005066DE" w:rsidP="005066DE">
      <w:pPr>
        <w:rPr>
          <w:noProof/>
        </w:rPr>
        <w:sectPr w:rsidR="00977DEC" w:rsidSect="00977DEC">
          <w:footerReference w:type="even" r:id="rId176"/>
          <w:footerReference w:type="default" r:id="rId177"/>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1AA24FD" w14:textId="77777777" w:rsidR="00977DEC" w:rsidRDefault="00977DEC">
      <w:pPr>
        <w:pStyle w:val="IndexHeading"/>
        <w:keepNext/>
        <w:tabs>
          <w:tab w:val="right" w:leader="dot" w:pos="4310"/>
        </w:tabs>
        <w:rPr>
          <w:rFonts w:asciiTheme="minorHAnsi" w:hAnsiTheme="minorHAnsi"/>
          <w:b w:val="0"/>
          <w:bCs w:val="0"/>
          <w:noProof/>
        </w:rPr>
      </w:pPr>
      <w:r>
        <w:rPr>
          <w:noProof/>
        </w:rPr>
        <w:t>A</w:t>
      </w:r>
    </w:p>
    <w:p w14:paraId="1759C2FF" w14:textId="77777777" w:rsidR="00977DEC" w:rsidRDefault="00977DEC">
      <w:pPr>
        <w:pStyle w:val="Index1"/>
        <w:tabs>
          <w:tab w:val="right" w:leader="dot" w:pos="4310"/>
        </w:tabs>
        <w:rPr>
          <w:noProof/>
        </w:rPr>
      </w:pPr>
      <w:r>
        <w:rPr>
          <w:noProof/>
        </w:rPr>
        <w:t>Alpha</w:t>
      </w:r>
      <w:r>
        <w:rPr>
          <w:noProof/>
        </w:rPr>
        <w:tab/>
        <w:t>33, 34</w:t>
      </w:r>
    </w:p>
    <w:p w14:paraId="699A763E" w14:textId="77777777" w:rsidR="00977DEC" w:rsidRDefault="00977DEC">
      <w:pPr>
        <w:pStyle w:val="IndexHeading"/>
        <w:keepNext/>
        <w:tabs>
          <w:tab w:val="right" w:leader="dot" w:pos="4310"/>
        </w:tabs>
        <w:rPr>
          <w:rFonts w:asciiTheme="minorHAnsi" w:hAnsiTheme="minorHAnsi"/>
          <w:b w:val="0"/>
          <w:bCs w:val="0"/>
          <w:noProof/>
        </w:rPr>
      </w:pPr>
      <w:r>
        <w:rPr>
          <w:noProof/>
        </w:rPr>
        <w:t>B</w:t>
      </w:r>
    </w:p>
    <w:p w14:paraId="65B71EE8" w14:textId="77777777" w:rsidR="00977DEC" w:rsidRDefault="00977DEC">
      <w:pPr>
        <w:pStyle w:val="Index1"/>
        <w:tabs>
          <w:tab w:val="right" w:leader="dot" w:pos="4310"/>
        </w:tabs>
        <w:rPr>
          <w:noProof/>
        </w:rPr>
      </w:pPr>
      <w:r>
        <w:rPr>
          <w:noProof/>
        </w:rPr>
        <w:t>Bake</w:t>
      </w:r>
      <w:r>
        <w:rPr>
          <w:noProof/>
        </w:rPr>
        <w:tab/>
        <w:t>23, 55, 58</w:t>
      </w:r>
    </w:p>
    <w:p w14:paraId="3D29AA2F" w14:textId="77777777" w:rsidR="00977DEC" w:rsidRDefault="00977DEC">
      <w:pPr>
        <w:pStyle w:val="IndexHeading"/>
        <w:keepNext/>
        <w:tabs>
          <w:tab w:val="right" w:leader="dot" w:pos="4310"/>
        </w:tabs>
        <w:rPr>
          <w:rFonts w:asciiTheme="minorHAnsi" w:hAnsiTheme="minorHAnsi"/>
          <w:b w:val="0"/>
          <w:bCs w:val="0"/>
          <w:noProof/>
        </w:rPr>
      </w:pPr>
      <w:r>
        <w:rPr>
          <w:noProof/>
        </w:rPr>
        <w:t>C</w:t>
      </w:r>
    </w:p>
    <w:p w14:paraId="0272A93D" w14:textId="77777777" w:rsidR="00977DEC" w:rsidRDefault="00977DEC">
      <w:pPr>
        <w:pStyle w:val="Index1"/>
        <w:tabs>
          <w:tab w:val="right" w:leader="dot" w:pos="4310"/>
        </w:tabs>
        <w:rPr>
          <w:noProof/>
        </w:rPr>
      </w:pPr>
      <w:r>
        <w:rPr>
          <w:noProof/>
        </w:rPr>
        <w:t>Channels</w:t>
      </w:r>
      <w:r>
        <w:rPr>
          <w:noProof/>
        </w:rPr>
        <w:tab/>
        <w:t>18, 30, 31, 39, 58, 64, 80, 82</w:t>
      </w:r>
    </w:p>
    <w:p w14:paraId="03D34CAD" w14:textId="77777777" w:rsidR="00977DEC" w:rsidRDefault="00977DEC">
      <w:pPr>
        <w:pStyle w:val="Index1"/>
        <w:tabs>
          <w:tab w:val="right" w:leader="dot" w:pos="4310"/>
        </w:tabs>
        <w:rPr>
          <w:noProof/>
        </w:rPr>
      </w:pPr>
      <w:r>
        <w:rPr>
          <w:noProof/>
        </w:rPr>
        <w:t>Clipping plane</w:t>
      </w:r>
      <w:r>
        <w:rPr>
          <w:noProof/>
        </w:rPr>
        <w:tab/>
        <w:t>40, 41</w:t>
      </w:r>
    </w:p>
    <w:p w14:paraId="5C312F36" w14:textId="77777777" w:rsidR="00977DEC" w:rsidRDefault="00977DEC">
      <w:pPr>
        <w:pStyle w:val="Index1"/>
        <w:tabs>
          <w:tab w:val="right" w:leader="dot" w:pos="4310"/>
        </w:tabs>
        <w:rPr>
          <w:noProof/>
        </w:rPr>
      </w:pPr>
      <w:r>
        <w:rPr>
          <w:noProof/>
        </w:rPr>
        <w:t>Colocalization</w:t>
      </w:r>
      <w:r>
        <w:rPr>
          <w:noProof/>
        </w:rPr>
        <w:tab/>
        <w:t>25</w:t>
      </w:r>
    </w:p>
    <w:p w14:paraId="65ED1B73" w14:textId="77777777" w:rsidR="00977DEC" w:rsidRDefault="00977DEC">
      <w:pPr>
        <w:pStyle w:val="Index1"/>
        <w:tabs>
          <w:tab w:val="right" w:leader="dot" w:pos="4310"/>
        </w:tabs>
        <w:rPr>
          <w:noProof/>
        </w:rPr>
      </w:pPr>
      <w:r>
        <w:rPr>
          <w:noProof/>
        </w:rPr>
        <w:t>Colocalized</w:t>
      </w:r>
      <w:r>
        <w:rPr>
          <w:noProof/>
        </w:rPr>
        <w:tab/>
        <w:t>31, 49, 63</w:t>
      </w:r>
    </w:p>
    <w:p w14:paraId="5442EA76" w14:textId="77777777" w:rsidR="00977DEC" w:rsidRDefault="00977DEC">
      <w:pPr>
        <w:pStyle w:val="Index1"/>
        <w:tabs>
          <w:tab w:val="right" w:leader="dot" w:pos="4310"/>
        </w:tabs>
        <w:rPr>
          <w:noProof/>
        </w:rPr>
      </w:pPr>
      <w:r>
        <w:rPr>
          <w:noProof/>
        </w:rPr>
        <w:t>Component analysis</w:t>
      </w:r>
      <w:r>
        <w:rPr>
          <w:noProof/>
        </w:rPr>
        <w:tab/>
        <w:t>69</w:t>
      </w:r>
    </w:p>
    <w:p w14:paraId="262988FC" w14:textId="77777777" w:rsidR="00977DEC" w:rsidRDefault="00977DEC">
      <w:pPr>
        <w:pStyle w:val="Index1"/>
        <w:tabs>
          <w:tab w:val="right" w:leader="dot" w:pos="4310"/>
        </w:tabs>
        <w:rPr>
          <w:noProof/>
        </w:rPr>
      </w:pPr>
      <w:r>
        <w:rPr>
          <w:noProof/>
        </w:rPr>
        <w:t>Composite mode</w:t>
      </w:r>
      <w:r>
        <w:rPr>
          <w:noProof/>
        </w:rPr>
        <w:tab/>
        <w:t>31</w:t>
      </w:r>
    </w:p>
    <w:p w14:paraId="2278F667" w14:textId="77777777" w:rsidR="00977DEC" w:rsidRDefault="00977DEC">
      <w:pPr>
        <w:pStyle w:val="Index1"/>
        <w:tabs>
          <w:tab w:val="right" w:leader="dot" w:pos="4310"/>
        </w:tabs>
        <w:rPr>
          <w:noProof/>
        </w:rPr>
      </w:pPr>
      <w:r>
        <w:rPr>
          <w:noProof/>
        </w:rPr>
        <w:t>Cropping</w:t>
      </w:r>
      <w:r>
        <w:rPr>
          <w:noProof/>
        </w:rPr>
        <w:tab/>
        <w:t>48, 50</w:t>
      </w:r>
    </w:p>
    <w:p w14:paraId="15919281" w14:textId="77777777" w:rsidR="00977DEC" w:rsidRDefault="00977DEC">
      <w:pPr>
        <w:pStyle w:val="IndexHeading"/>
        <w:keepNext/>
        <w:tabs>
          <w:tab w:val="right" w:leader="dot" w:pos="4310"/>
        </w:tabs>
        <w:rPr>
          <w:rFonts w:asciiTheme="minorHAnsi" w:hAnsiTheme="minorHAnsi"/>
          <w:b w:val="0"/>
          <w:bCs w:val="0"/>
          <w:noProof/>
        </w:rPr>
      </w:pPr>
      <w:r>
        <w:rPr>
          <w:noProof/>
        </w:rPr>
        <w:t>D</w:t>
      </w:r>
    </w:p>
    <w:p w14:paraId="0CAE247A" w14:textId="77777777" w:rsidR="00977DEC" w:rsidRDefault="00977DEC">
      <w:pPr>
        <w:pStyle w:val="Index1"/>
        <w:tabs>
          <w:tab w:val="right" w:leader="dot" w:pos="4310"/>
        </w:tabs>
        <w:rPr>
          <w:noProof/>
        </w:rPr>
      </w:pPr>
      <w:r>
        <w:rPr>
          <w:noProof/>
        </w:rPr>
        <w:t>Depth attenuation</w:t>
      </w:r>
      <w:r>
        <w:rPr>
          <w:noProof/>
        </w:rPr>
        <w:tab/>
        <w:t>32</w:t>
      </w:r>
    </w:p>
    <w:p w14:paraId="0FBA05FC" w14:textId="77777777" w:rsidR="00977DEC" w:rsidRDefault="00977DEC">
      <w:pPr>
        <w:pStyle w:val="Index1"/>
        <w:tabs>
          <w:tab w:val="right" w:leader="dot" w:pos="4310"/>
        </w:tabs>
        <w:rPr>
          <w:noProof/>
        </w:rPr>
      </w:pPr>
      <w:r>
        <w:rPr>
          <w:noProof/>
        </w:rPr>
        <w:t>Depth mode</w:t>
      </w:r>
      <w:r>
        <w:rPr>
          <w:noProof/>
        </w:rPr>
        <w:tab/>
        <w:t>31, 37</w:t>
      </w:r>
    </w:p>
    <w:p w14:paraId="6E8447B8" w14:textId="77777777" w:rsidR="00977DEC" w:rsidRDefault="00977DEC">
      <w:pPr>
        <w:pStyle w:val="IndexHeading"/>
        <w:keepNext/>
        <w:tabs>
          <w:tab w:val="right" w:leader="dot" w:pos="4310"/>
        </w:tabs>
        <w:rPr>
          <w:rFonts w:asciiTheme="minorHAnsi" w:hAnsiTheme="minorHAnsi"/>
          <w:b w:val="0"/>
          <w:bCs w:val="0"/>
          <w:noProof/>
        </w:rPr>
      </w:pPr>
      <w:r>
        <w:rPr>
          <w:noProof/>
        </w:rPr>
        <w:t>E</w:t>
      </w:r>
    </w:p>
    <w:p w14:paraId="63C0605E" w14:textId="77777777" w:rsidR="00977DEC" w:rsidRDefault="00977DEC">
      <w:pPr>
        <w:pStyle w:val="Index1"/>
        <w:tabs>
          <w:tab w:val="right" w:leader="dot" w:pos="4310"/>
        </w:tabs>
        <w:rPr>
          <w:noProof/>
        </w:rPr>
      </w:pPr>
      <w:r>
        <w:rPr>
          <w:noProof/>
        </w:rPr>
        <w:t>Edge detect</w:t>
      </w:r>
      <w:r>
        <w:rPr>
          <w:noProof/>
        </w:rPr>
        <w:tab/>
        <w:t>63</w:t>
      </w:r>
    </w:p>
    <w:p w14:paraId="663DE02C" w14:textId="77777777" w:rsidR="00977DEC" w:rsidRDefault="00977DEC">
      <w:pPr>
        <w:pStyle w:val="Index1"/>
        <w:tabs>
          <w:tab w:val="right" w:leader="dot" w:pos="4310"/>
        </w:tabs>
        <w:rPr>
          <w:noProof/>
        </w:rPr>
      </w:pPr>
      <w:r>
        <w:rPr>
          <w:noProof/>
        </w:rPr>
        <w:t>Equalization</w:t>
      </w:r>
      <w:r>
        <w:rPr>
          <w:noProof/>
        </w:rPr>
        <w:tab/>
        <w:t>39</w:t>
      </w:r>
    </w:p>
    <w:p w14:paraId="6ECDD2A5" w14:textId="77777777" w:rsidR="00977DEC" w:rsidRDefault="00977DEC">
      <w:pPr>
        <w:pStyle w:val="IndexHeading"/>
        <w:keepNext/>
        <w:tabs>
          <w:tab w:val="right" w:leader="dot" w:pos="4310"/>
        </w:tabs>
        <w:rPr>
          <w:rFonts w:asciiTheme="minorHAnsi" w:hAnsiTheme="minorHAnsi"/>
          <w:b w:val="0"/>
          <w:bCs w:val="0"/>
          <w:noProof/>
        </w:rPr>
      </w:pPr>
      <w:r>
        <w:rPr>
          <w:noProof/>
        </w:rPr>
        <w:t>F</w:t>
      </w:r>
    </w:p>
    <w:p w14:paraId="6916FBE6" w14:textId="77777777" w:rsidR="00977DEC" w:rsidRDefault="00977DEC">
      <w:pPr>
        <w:pStyle w:val="Index1"/>
        <w:tabs>
          <w:tab w:val="right" w:leader="dot" w:pos="4310"/>
        </w:tabs>
        <w:rPr>
          <w:noProof/>
        </w:rPr>
      </w:pPr>
      <w:r>
        <w:rPr>
          <w:noProof/>
        </w:rPr>
        <w:t>FPS</w:t>
      </w:r>
      <w:r>
        <w:rPr>
          <w:noProof/>
        </w:rPr>
        <w:tab/>
        <w:t>44, 48</w:t>
      </w:r>
    </w:p>
    <w:p w14:paraId="31CA9F6A" w14:textId="77777777" w:rsidR="00977DEC" w:rsidRDefault="00977DEC">
      <w:pPr>
        <w:pStyle w:val="Index1"/>
        <w:tabs>
          <w:tab w:val="right" w:leader="dot" w:pos="4310"/>
        </w:tabs>
        <w:rPr>
          <w:noProof/>
        </w:rPr>
      </w:pPr>
      <w:r>
        <w:rPr>
          <w:noProof/>
        </w:rPr>
        <w:t>Full screen</w:t>
      </w:r>
      <w:r>
        <w:rPr>
          <w:noProof/>
        </w:rPr>
        <w:tab/>
        <w:t>33</w:t>
      </w:r>
    </w:p>
    <w:p w14:paraId="45527ED3" w14:textId="77777777" w:rsidR="00977DEC" w:rsidRDefault="00977DEC">
      <w:pPr>
        <w:pStyle w:val="IndexHeading"/>
        <w:keepNext/>
        <w:tabs>
          <w:tab w:val="right" w:leader="dot" w:pos="4310"/>
        </w:tabs>
        <w:rPr>
          <w:rFonts w:asciiTheme="minorHAnsi" w:hAnsiTheme="minorHAnsi"/>
          <w:b w:val="0"/>
          <w:bCs w:val="0"/>
          <w:noProof/>
        </w:rPr>
      </w:pPr>
      <w:r>
        <w:rPr>
          <w:noProof/>
        </w:rPr>
        <w:t>G</w:t>
      </w:r>
    </w:p>
    <w:p w14:paraId="08D82BEA" w14:textId="77777777" w:rsidR="00977DEC" w:rsidRDefault="00977DEC">
      <w:pPr>
        <w:pStyle w:val="Index1"/>
        <w:tabs>
          <w:tab w:val="right" w:leader="dot" w:pos="4310"/>
        </w:tabs>
        <w:rPr>
          <w:noProof/>
        </w:rPr>
      </w:pPr>
      <w:r>
        <w:rPr>
          <w:noProof/>
        </w:rPr>
        <w:t>Gamma</w:t>
      </w:r>
      <w:r>
        <w:rPr>
          <w:noProof/>
        </w:rPr>
        <w:tab/>
        <w:t>34, 39</w:t>
      </w:r>
    </w:p>
    <w:p w14:paraId="68195984" w14:textId="77777777" w:rsidR="00977DEC" w:rsidRDefault="00977DEC">
      <w:pPr>
        <w:pStyle w:val="IndexHeading"/>
        <w:keepNext/>
        <w:tabs>
          <w:tab w:val="right" w:leader="dot" w:pos="4310"/>
        </w:tabs>
        <w:rPr>
          <w:rFonts w:asciiTheme="minorHAnsi" w:hAnsiTheme="minorHAnsi"/>
          <w:b w:val="0"/>
          <w:bCs w:val="0"/>
          <w:noProof/>
        </w:rPr>
      </w:pPr>
      <w:r>
        <w:rPr>
          <w:noProof/>
        </w:rPr>
        <w:t>I</w:t>
      </w:r>
    </w:p>
    <w:p w14:paraId="2F8C0EEC" w14:textId="77777777" w:rsidR="00977DEC" w:rsidRDefault="00977DEC">
      <w:pPr>
        <w:pStyle w:val="Index1"/>
        <w:tabs>
          <w:tab w:val="right" w:leader="dot" w:pos="4310"/>
        </w:tabs>
        <w:rPr>
          <w:noProof/>
        </w:rPr>
      </w:pPr>
      <w:r>
        <w:rPr>
          <w:noProof/>
        </w:rPr>
        <w:t>Install</w:t>
      </w:r>
      <w:r>
        <w:rPr>
          <w:noProof/>
        </w:rPr>
        <w:tab/>
        <w:t>10</w:t>
      </w:r>
    </w:p>
    <w:p w14:paraId="2B2531C7" w14:textId="77777777" w:rsidR="00977DEC" w:rsidRDefault="00977DEC">
      <w:pPr>
        <w:pStyle w:val="Index1"/>
        <w:tabs>
          <w:tab w:val="right" w:leader="dot" w:pos="4310"/>
        </w:tabs>
        <w:rPr>
          <w:noProof/>
        </w:rPr>
      </w:pPr>
      <w:r>
        <w:rPr>
          <w:noProof/>
        </w:rPr>
        <w:t>Interpolation</w:t>
      </w:r>
      <w:r>
        <w:rPr>
          <w:noProof/>
        </w:rPr>
        <w:tab/>
        <w:t>37, 48</w:t>
      </w:r>
    </w:p>
    <w:p w14:paraId="4CF3620E" w14:textId="77777777" w:rsidR="00977DEC" w:rsidRDefault="00977DEC">
      <w:pPr>
        <w:pStyle w:val="IndexHeading"/>
        <w:keepNext/>
        <w:tabs>
          <w:tab w:val="right" w:leader="dot" w:pos="4310"/>
        </w:tabs>
        <w:rPr>
          <w:rFonts w:asciiTheme="minorHAnsi" w:hAnsiTheme="minorHAnsi"/>
          <w:b w:val="0"/>
          <w:bCs w:val="0"/>
          <w:noProof/>
        </w:rPr>
      </w:pPr>
      <w:r>
        <w:rPr>
          <w:noProof/>
        </w:rPr>
        <w:t>L</w:t>
      </w:r>
    </w:p>
    <w:p w14:paraId="300586DB" w14:textId="77777777" w:rsidR="00977DEC" w:rsidRDefault="00977DEC">
      <w:pPr>
        <w:pStyle w:val="Index1"/>
        <w:tabs>
          <w:tab w:val="right" w:leader="dot" w:pos="4310"/>
        </w:tabs>
        <w:rPr>
          <w:noProof/>
        </w:rPr>
      </w:pPr>
      <w:r>
        <w:rPr>
          <w:noProof/>
        </w:rPr>
        <w:t>Layered mode</w:t>
      </w:r>
      <w:r>
        <w:rPr>
          <w:noProof/>
        </w:rPr>
        <w:tab/>
        <w:t>30, 37</w:t>
      </w:r>
    </w:p>
    <w:p w14:paraId="5F135C3E" w14:textId="77777777" w:rsidR="00977DEC" w:rsidRDefault="00977DEC">
      <w:pPr>
        <w:pStyle w:val="Index1"/>
        <w:tabs>
          <w:tab w:val="right" w:leader="dot" w:pos="4310"/>
        </w:tabs>
        <w:rPr>
          <w:noProof/>
        </w:rPr>
      </w:pPr>
      <w:r>
        <w:rPr>
          <w:noProof/>
        </w:rPr>
        <w:t>Leads</w:t>
      </w:r>
      <w:r>
        <w:rPr>
          <w:noProof/>
        </w:rPr>
        <w:tab/>
        <w:t>87</w:t>
      </w:r>
    </w:p>
    <w:p w14:paraId="04C6AAD1" w14:textId="77777777" w:rsidR="00977DEC" w:rsidRDefault="00977DEC">
      <w:pPr>
        <w:pStyle w:val="Index1"/>
        <w:tabs>
          <w:tab w:val="right" w:leader="dot" w:pos="4310"/>
        </w:tabs>
        <w:rPr>
          <w:noProof/>
        </w:rPr>
      </w:pPr>
      <w:r>
        <w:rPr>
          <w:noProof/>
        </w:rPr>
        <w:t>Legend</w:t>
      </w:r>
      <w:r>
        <w:rPr>
          <w:noProof/>
        </w:rPr>
        <w:tab/>
        <w:t>31, 37</w:t>
      </w:r>
    </w:p>
    <w:p w14:paraId="5493C3CE" w14:textId="77777777" w:rsidR="00977DEC" w:rsidRDefault="00977DEC">
      <w:pPr>
        <w:pStyle w:val="Index1"/>
        <w:tabs>
          <w:tab w:val="right" w:leader="dot" w:pos="4310"/>
        </w:tabs>
        <w:rPr>
          <w:noProof/>
        </w:rPr>
      </w:pPr>
      <w:r>
        <w:rPr>
          <w:noProof/>
        </w:rPr>
        <w:t>Lempel-Ziv-Welch Compression</w:t>
      </w:r>
      <w:r>
        <w:rPr>
          <w:noProof/>
        </w:rPr>
        <w:tab/>
        <w:t>32</w:t>
      </w:r>
    </w:p>
    <w:p w14:paraId="43CB924C" w14:textId="77777777" w:rsidR="00977DEC" w:rsidRDefault="00977DEC">
      <w:pPr>
        <w:pStyle w:val="IndexHeading"/>
        <w:keepNext/>
        <w:tabs>
          <w:tab w:val="right" w:leader="dot" w:pos="4310"/>
        </w:tabs>
        <w:rPr>
          <w:rFonts w:asciiTheme="minorHAnsi" w:hAnsiTheme="minorHAnsi"/>
          <w:b w:val="0"/>
          <w:bCs w:val="0"/>
          <w:noProof/>
        </w:rPr>
      </w:pPr>
      <w:r>
        <w:rPr>
          <w:noProof/>
        </w:rPr>
        <w:t>M</w:t>
      </w:r>
    </w:p>
    <w:p w14:paraId="73B84CFE" w14:textId="77777777" w:rsidR="00977DEC" w:rsidRDefault="00977DEC">
      <w:pPr>
        <w:pStyle w:val="Index1"/>
        <w:tabs>
          <w:tab w:val="right" w:leader="dot" w:pos="4310"/>
        </w:tabs>
        <w:rPr>
          <w:noProof/>
        </w:rPr>
      </w:pPr>
      <w:r>
        <w:rPr>
          <w:noProof/>
        </w:rPr>
        <w:t>Measurement</w:t>
      </w:r>
      <w:r>
        <w:rPr>
          <w:noProof/>
        </w:rPr>
        <w:tab/>
        <w:t>25, 65</w:t>
      </w:r>
    </w:p>
    <w:p w14:paraId="006E8EE2" w14:textId="77777777" w:rsidR="00977DEC" w:rsidRDefault="00977DEC">
      <w:pPr>
        <w:pStyle w:val="Index1"/>
        <w:tabs>
          <w:tab w:val="right" w:leader="dot" w:pos="4310"/>
        </w:tabs>
        <w:rPr>
          <w:noProof/>
        </w:rPr>
      </w:pPr>
      <w:r>
        <w:rPr>
          <w:noProof/>
        </w:rPr>
        <w:t>MIP</w:t>
      </w:r>
      <w:r>
        <w:rPr>
          <w:noProof/>
        </w:rPr>
        <w:tab/>
        <w:t>36</w:t>
      </w:r>
    </w:p>
    <w:p w14:paraId="2C6C2914" w14:textId="77777777" w:rsidR="00977DEC" w:rsidRDefault="00977DEC">
      <w:pPr>
        <w:pStyle w:val="IndexHeading"/>
        <w:keepNext/>
        <w:tabs>
          <w:tab w:val="right" w:leader="dot" w:pos="4310"/>
        </w:tabs>
        <w:rPr>
          <w:rFonts w:asciiTheme="minorHAnsi" w:hAnsiTheme="minorHAnsi"/>
          <w:b w:val="0"/>
          <w:bCs w:val="0"/>
          <w:noProof/>
        </w:rPr>
      </w:pPr>
      <w:r>
        <w:rPr>
          <w:noProof/>
        </w:rPr>
        <w:t>N</w:t>
      </w:r>
    </w:p>
    <w:p w14:paraId="4C70A7DA" w14:textId="77777777" w:rsidR="00977DEC" w:rsidRDefault="00977DEC">
      <w:pPr>
        <w:pStyle w:val="Index1"/>
        <w:tabs>
          <w:tab w:val="right" w:leader="dot" w:pos="4310"/>
        </w:tabs>
        <w:rPr>
          <w:noProof/>
        </w:rPr>
      </w:pPr>
      <w:r>
        <w:rPr>
          <w:noProof/>
        </w:rPr>
        <w:t>Noise</w:t>
      </w:r>
      <w:r>
        <w:rPr>
          <w:noProof/>
        </w:rPr>
        <w:tab/>
        <w:t>23, 37, 56, 77, 80, 81</w:t>
      </w:r>
    </w:p>
    <w:p w14:paraId="18E43565" w14:textId="77777777" w:rsidR="00977DEC" w:rsidRDefault="00977DEC">
      <w:pPr>
        <w:pStyle w:val="Index1"/>
        <w:tabs>
          <w:tab w:val="right" w:leader="dot" w:pos="4310"/>
        </w:tabs>
        <w:rPr>
          <w:noProof/>
        </w:rPr>
      </w:pPr>
      <w:r>
        <w:rPr>
          <w:noProof/>
        </w:rPr>
        <w:t>Noise reduction</w:t>
      </w:r>
      <w:r>
        <w:rPr>
          <w:noProof/>
        </w:rPr>
        <w:tab/>
        <w:t>25, 56, 81</w:t>
      </w:r>
    </w:p>
    <w:p w14:paraId="05E121BC" w14:textId="77777777" w:rsidR="00977DEC" w:rsidRDefault="00977DEC">
      <w:pPr>
        <w:pStyle w:val="IndexHeading"/>
        <w:keepNext/>
        <w:tabs>
          <w:tab w:val="right" w:leader="dot" w:pos="4310"/>
        </w:tabs>
        <w:rPr>
          <w:rFonts w:asciiTheme="minorHAnsi" w:hAnsiTheme="minorHAnsi"/>
          <w:b w:val="0"/>
          <w:bCs w:val="0"/>
          <w:noProof/>
        </w:rPr>
      </w:pPr>
      <w:r>
        <w:rPr>
          <w:noProof/>
        </w:rPr>
        <w:t>O</w:t>
      </w:r>
    </w:p>
    <w:p w14:paraId="28D7EC0F" w14:textId="77777777" w:rsidR="00977DEC" w:rsidRDefault="00977DEC">
      <w:pPr>
        <w:pStyle w:val="Index1"/>
        <w:tabs>
          <w:tab w:val="right" w:leader="dot" w:pos="4310"/>
        </w:tabs>
        <w:rPr>
          <w:noProof/>
        </w:rPr>
      </w:pPr>
      <w:r>
        <w:rPr>
          <w:noProof/>
        </w:rPr>
        <w:t>OpenCL</w:t>
      </w:r>
      <w:r>
        <w:rPr>
          <w:noProof/>
        </w:rPr>
        <w:tab/>
        <w:t>94</w:t>
      </w:r>
    </w:p>
    <w:p w14:paraId="7E87CF37" w14:textId="77777777" w:rsidR="00977DEC" w:rsidRDefault="00977DEC">
      <w:pPr>
        <w:pStyle w:val="Index1"/>
        <w:tabs>
          <w:tab w:val="right" w:leader="dot" w:pos="4310"/>
        </w:tabs>
        <w:rPr>
          <w:noProof/>
        </w:rPr>
      </w:pPr>
      <w:r>
        <w:rPr>
          <w:noProof/>
        </w:rPr>
        <w:t>OpenGL</w:t>
      </w:r>
      <w:r>
        <w:rPr>
          <w:noProof/>
        </w:rPr>
        <w:tab/>
        <w:t>95, 96, 102</w:t>
      </w:r>
    </w:p>
    <w:p w14:paraId="3B257408" w14:textId="77777777" w:rsidR="00977DEC" w:rsidRDefault="00977DEC">
      <w:pPr>
        <w:pStyle w:val="IndexHeading"/>
        <w:keepNext/>
        <w:tabs>
          <w:tab w:val="right" w:leader="dot" w:pos="4310"/>
        </w:tabs>
        <w:rPr>
          <w:rFonts w:asciiTheme="minorHAnsi" w:hAnsiTheme="minorHAnsi"/>
          <w:b w:val="0"/>
          <w:bCs w:val="0"/>
          <w:noProof/>
        </w:rPr>
      </w:pPr>
      <w:r>
        <w:rPr>
          <w:noProof/>
        </w:rPr>
        <w:t>P</w:t>
      </w:r>
    </w:p>
    <w:p w14:paraId="26E124E9" w14:textId="77777777" w:rsidR="00977DEC" w:rsidRDefault="00977DEC">
      <w:pPr>
        <w:pStyle w:val="Index1"/>
        <w:tabs>
          <w:tab w:val="right" w:leader="dot" w:pos="4310"/>
        </w:tabs>
        <w:rPr>
          <w:noProof/>
        </w:rPr>
      </w:pPr>
      <w:r>
        <w:rPr>
          <w:noProof/>
        </w:rPr>
        <w:t>Paint selection</w:t>
      </w:r>
      <w:r>
        <w:rPr>
          <w:noProof/>
        </w:rPr>
        <w:tab/>
        <w:t>61</w:t>
      </w:r>
    </w:p>
    <w:p w14:paraId="2651B57E" w14:textId="77777777" w:rsidR="00977DEC" w:rsidRDefault="00977DEC">
      <w:pPr>
        <w:pStyle w:val="Index1"/>
        <w:tabs>
          <w:tab w:val="right" w:leader="dot" w:pos="4310"/>
        </w:tabs>
        <w:rPr>
          <w:noProof/>
        </w:rPr>
      </w:pPr>
      <w:r>
        <w:rPr>
          <w:noProof/>
        </w:rPr>
        <w:t>Perspective</w:t>
      </w:r>
      <w:r>
        <w:rPr>
          <w:noProof/>
        </w:rPr>
        <w:tab/>
        <w:t>30</w:t>
      </w:r>
    </w:p>
    <w:p w14:paraId="27AC7B1E" w14:textId="77777777" w:rsidR="00977DEC" w:rsidRDefault="00977DEC">
      <w:pPr>
        <w:pStyle w:val="Index1"/>
        <w:tabs>
          <w:tab w:val="right" w:leader="dot" w:pos="4310"/>
        </w:tabs>
        <w:rPr>
          <w:noProof/>
        </w:rPr>
      </w:pPr>
      <w:r>
        <w:rPr>
          <w:noProof/>
        </w:rPr>
        <w:t>Probe</w:t>
      </w:r>
      <w:r>
        <w:rPr>
          <w:noProof/>
        </w:rPr>
        <w:tab/>
        <w:t>66</w:t>
      </w:r>
    </w:p>
    <w:p w14:paraId="1EFBE74C" w14:textId="77777777" w:rsidR="00977DEC" w:rsidRDefault="00977DEC">
      <w:pPr>
        <w:pStyle w:val="Index1"/>
        <w:tabs>
          <w:tab w:val="right" w:leader="dot" w:pos="4310"/>
        </w:tabs>
        <w:rPr>
          <w:noProof/>
        </w:rPr>
      </w:pPr>
      <w:r>
        <w:rPr>
          <w:noProof/>
        </w:rPr>
        <w:t>Profile</w:t>
      </w:r>
      <w:r>
        <w:rPr>
          <w:noProof/>
        </w:rPr>
        <w:tab/>
        <w:t>67</w:t>
      </w:r>
    </w:p>
    <w:p w14:paraId="40E50755" w14:textId="77777777" w:rsidR="00977DEC" w:rsidRDefault="00977DEC">
      <w:pPr>
        <w:pStyle w:val="Index1"/>
        <w:tabs>
          <w:tab w:val="right" w:leader="dot" w:pos="4310"/>
        </w:tabs>
        <w:rPr>
          <w:noProof/>
        </w:rPr>
      </w:pPr>
      <w:r>
        <w:rPr>
          <w:noProof/>
        </w:rPr>
        <w:t>Project</w:t>
      </w:r>
      <w:r>
        <w:rPr>
          <w:noProof/>
        </w:rPr>
        <w:tab/>
        <w:t>59</w:t>
      </w:r>
    </w:p>
    <w:p w14:paraId="2D570E9D" w14:textId="77777777" w:rsidR="00977DEC" w:rsidRDefault="00977DEC">
      <w:pPr>
        <w:pStyle w:val="IndexHeading"/>
        <w:keepNext/>
        <w:tabs>
          <w:tab w:val="right" w:leader="dot" w:pos="4310"/>
        </w:tabs>
        <w:rPr>
          <w:rFonts w:asciiTheme="minorHAnsi" w:hAnsiTheme="minorHAnsi"/>
          <w:b w:val="0"/>
          <w:bCs w:val="0"/>
          <w:noProof/>
        </w:rPr>
      </w:pPr>
      <w:r>
        <w:rPr>
          <w:noProof/>
        </w:rPr>
        <w:t>S</w:t>
      </w:r>
    </w:p>
    <w:p w14:paraId="7FD8627D" w14:textId="77777777" w:rsidR="00977DEC" w:rsidRDefault="00977DEC">
      <w:pPr>
        <w:pStyle w:val="Index1"/>
        <w:tabs>
          <w:tab w:val="right" w:leader="dot" w:pos="4310"/>
        </w:tabs>
        <w:rPr>
          <w:noProof/>
        </w:rPr>
      </w:pPr>
      <w:r>
        <w:rPr>
          <w:noProof/>
        </w:rPr>
        <w:t>Sample rate</w:t>
      </w:r>
      <w:r>
        <w:rPr>
          <w:noProof/>
        </w:rPr>
        <w:tab/>
        <w:t>36</w:t>
      </w:r>
    </w:p>
    <w:p w14:paraId="2B47643A" w14:textId="77777777" w:rsidR="00977DEC" w:rsidRDefault="00977DEC">
      <w:pPr>
        <w:pStyle w:val="Index1"/>
        <w:tabs>
          <w:tab w:val="right" w:leader="dot" w:pos="4310"/>
        </w:tabs>
        <w:rPr>
          <w:noProof/>
        </w:rPr>
      </w:pPr>
      <w:r>
        <w:rPr>
          <w:noProof/>
        </w:rPr>
        <w:t>Select</w:t>
      </w:r>
      <w:r>
        <w:rPr>
          <w:noProof/>
        </w:rPr>
        <w:tab/>
        <w:t>30, 61, 62, 63, 76, 79, 83</w:t>
      </w:r>
    </w:p>
    <w:p w14:paraId="6CDCC0A3" w14:textId="77777777" w:rsidR="00977DEC" w:rsidRDefault="00977DEC">
      <w:pPr>
        <w:pStyle w:val="Index1"/>
        <w:tabs>
          <w:tab w:val="right" w:leader="dot" w:pos="4310"/>
        </w:tabs>
        <w:rPr>
          <w:noProof/>
        </w:rPr>
      </w:pPr>
      <w:r>
        <w:rPr>
          <w:noProof/>
        </w:rPr>
        <w:t>Sequence</w:t>
      </w:r>
      <w:r>
        <w:rPr>
          <w:noProof/>
        </w:rPr>
        <w:tab/>
        <w:t>19, 20, 44, 51, 68, 84</w:t>
      </w:r>
    </w:p>
    <w:p w14:paraId="6BD71690" w14:textId="77777777" w:rsidR="00977DEC" w:rsidRDefault="00977DEC">
      <w:pPr>
        <w:pStyle w:val="Index1"/>
        <w:tabs>
          <w:tab w:val="right" w:leader="dot" w:pos="4310"/>
        </w:tabs>
        <w:rPr>
          <w:noProof/>
        </w:rPr>
      </w:pPr>
      <w:r>
        <w:rPr>
          <w:noProof/>
        </w:rPr>
        <w:t>Settings</w:t>
      </w:r>
      <w:r>
        <w:rPr>
          <w:noProof/>
        </w:rPr>
        <w:tab/>
        <w:t>27, 31, 37, 39, 61, 63, 68, 96</w:t>
      </w:r>
    </w:p>
    <w:p w14:paraId="35897B23" w14:textId="77777777" w:rsidR="00977DEC" w:rsidRDefault="00977DEC">
      <w:pPr>
        <w:pStyle w:val="Index1"/>
        <w:tabs>
          <w:tab w:val="right" w:leader="dot" w:pos="4310"/>
        </w:tabs>
        <w:rPr>
          <w:noProof/>
        </w:rPr>
      </w:pPr>
      <w:r>
        <w:rPr>
          <w:noProof/>
        </w:rPr>
        <w:t>Shading</w:t>
      </w:r>
      <w:r>
        <w:rPr>
          <w:noProof/>
        </w:rPr>
        <w:tab/>
        <w:t>36</w:t>
      </w:r>
    </w:p>
    <w:p w14:paraId="7645CC0C" w14:textId="77777777" w:rsidR="00977DEC" w:rsidRDefault="00977DEC">
      <w:pPr>
        <w:pStyle w:val="Index1"/>
        <w:tabs>
          <w:tab w:val="right" w:leader="dot" w:pos="4310"/>
        </w:tabs>
        <w:rPr>
          <w:noProof/>
        </w:rPr>
      </w:pPr>
      <w:r>
        <w:rPr>
          <w:noProof/>
        </w:rPr>
        <w:t>Shadow</w:t>
      </w:r>
      <w:r>
        <w:rPr>
          <w:noProof/>
        </w:rPr>
        <w:tab/>
        <w:t>36, 42, 98</w:t>
      </w:r>
    </w:p>
    <w:p w14:paraId="6EB1DC7F" w14:textId="77777777" w:rsidR="00977DEC" w:rsidRDefault="00977DEC">
      <w:pPr>
        <w:pStyle w:val="Index1"/>
        <w:tabs>
          <w:tab w:val="right" w:leader="dot" w:pos="4310"/>
        </w:tabs>
        <w:rPr>
          <w:noProof/>
        </w:rPr>
      </w:pPr>
      <w:r>
        <w:rPr>
          <w:noProof/>
        </w:rPr>
        <w:t>Streaming</w:t>
      </w:r>
      <w:r>
        <w:rPr>
          <w:noProof/>
        </w:rPr>
        <w:tab/>
        <w:t>20, 99</w:t>
      </w:r>
    </w:p>
    <w:p w14:paraId="3864E2F5" w14:textId="77777777" w:rsidR="00977DEC" w:rsidRDefault="00977DEC">
      <w:pPr>
        <w:pStyle w:val="Index1"/>
        <w:tabs>
          <w:tab w:val="right" w:leader="dot" w:pos="4310"/>
        </w:tabs>
        <w:rPr>
          <w:noProof/>
        </w:rPr>
      </w:pPr>
      <w:r>
        <w:rPr>
          <w:noProof/>
        </w:rPr>
        <w:t>Surface area</w:t>
      </w:r>
      <w:r>
        <w:rPr>
          <w:noProof/>
        </w:rPr>
        <w:tab/>
        <w:t>93</w:t>
      </w:r>
    </w:p>
    <w:p w14:paraId="11639D5C" w14:textId="77777777" w:rsidR="00977DEC" w:rsidRDefault="00977DEC">
      <w:pPr>
        <w:pStyle w:val="Index1"/>
        <w:tabs>
          <w:tab w:val="right" w:leader="dot" w:pos="4310"/>
        </w:tabs>
        <w:rPr>
          <w:noProof/>
        </w:rPr>
      </w:pPr>
      <w:r>
        <w:rPr>
          <w:noProof/>
        </w:rPr>
        <w:t>Synchronize</w:t>
      </w:r>
      <w:r>
        <w:rPr>
          <w:noProof/>
        </w:rPr>
        <w:tab/>
        <w:t>37, 38, 39, 40, 98</w:t>
      </w:r>
    </w:p>
    <w:p w14:paraId="3598896C" w14:textId="77777777" w:rsidR="00977DEC" w:rsidRDefault="00977DEC">
      <w:pPr>
        <w:pStyle w:val="IndexHeading"/>
        <w:keepNext/>
        <w:tabs>
          <w:tab w:val="right" w:leader="dot" w:pos="4310"/>
        </w:tabs>
        <w:rPr>
          <w:rFonts w:asciiTheme="minorHAnsi" w:hAnsiTheme="minorHAnsi"/>
          <w:b w:val="0"/>
          <w:bCs w:val="0"/>
          <w:noProof/>
        </w:rPr>
      </w:pPr>
      <w:r>
        <w:rPr>
          <w:noProof/>
        </w:rPr>
        <w:t>T</w:t>
      </w:r>
    </w:p>
    <w:p w14:paraId="37DCB426" w14:textId="77777777" w:rsidR="00977DEC" w:rsidRDefault="00977DEC">
      <w:pPr>
        <w:pStyle w:val="Index1"/>
        <w:tabs>
          <w:tab w:val="right" w:leader="dot" w:pos="4310"/>
        </w:tabs>
        <w:rPr>
          <w:noProof/>
        </w:rPr>
      </w:pPr>
      <w:r>
        <w:rPr>
          <w:noProof/>
        </w:rPr>
        <w:t>Tails</w:t>
      </w:r>
      <w:r>
        <w:rPr>
          <w:noProof/>
        </w:rPr>
        <w:tab/>
        <w:t>87</w:t>
      </w:r>
    </w:p>
    <w:p w14:paraId="28F7ED53" w14:textId="77777777" w:rsidR="00977DEC" w:rsidRDefault="00977DEC">
      <w:pPr>
        <w:pStyle w:val="Index1"/>
        <w:tabs>
          <w:tab w:val="right" w:leader="dot" w:pos="4310"/>
        </w:tabs>
        <w:rPr>
          <w:noProof/>
        </w:rPr>
      </w:pPr>
      <w:r>
        <w:rPr>
          <w:noProof/>
        </w:rPr>
        <w:t>Threshold</w:t>
      </w:r>
      <w:r>
        <w:rPr>
          <w:noProof/>
        </w:rPr>
        <w:tab/>
        <w:t>35, 56, 63, 70, 79, 81</w:t>
      </w:r>
    </w:p>
    <w:p w14:paraId="4A58429F" w14:textId="77777777" w:rsidR="00977DEC" w:rsidRDefault="00977DEC">
      <w:pPr>
        <w:pStyle w:val="Index1"/>
        <w:tabs>
          <w:tab w:val="right" w:leader="dot" w:pos="4310"/>
        </w:tabs>
        <w:rPr>
          <w:noProof/>
        </w:rPr>
      </w:pPr>
      <w:r>
        <w:rPr>
          <w:noProof/>
        </w:rPr>
        <w:t>Tracking</w:t>
      </w:r>
      <w:r>
        <w:rPr>
          <w:noProof/>
        </w:rPr>
        <w:tab/>
        <w:t>25, 84</w:t>
      </w:r>
    </w:p>
    <w:p w14:paraId="3700B3D1" w14:textId="77777777" w:rsidR="00977DEC" w:rsidRDefault="00977DEC">
      <w:pPr>
        <w:pStyle w:val="Index1"/>
        <w:tabs>
          <w:tab w:val="right" w:leader="dot" w:pos="4310"/>
        </w:tabs>
        <w:rPr>
          <w:noProof/>
        </w:rPr>
      </w:pPr>
      <w:r>
        <w:rPr>
          <w:noProof/>
        </w:rPr>
        <w:t>Tracks</w:t>
      </w:r>
      <w:r>
        <w:rPr>
          <w:noProof/>
        </w:rPr>
        <w:tab/>
        <w:t>87</w:t>
      </w:r>
    </w:p>
    <w:p w14:paraId="7B86466C" w14:textId="77777777" w:rsidR="00977DEC" w:rsidRDefault="00977DEC" w:rsidP="005066DE">
      <w:pPr>
        <w:rPr>
          <w:noProof/>
        </w:rPr>
        <w:sectPr w:rsidR="00977DEC" w:rsidSect="00977DEC">
          <w:type w:val="continuous"/>
          <w:pgSz w:w="12240" w:h="15840" w:code="1"/>
          <w:pgMar w:top="1080" w:right="1440" w:bottom="1080" w:left="1440" w:header="720" w:footer="720" w:gutter="0"/>
          <w:cols w:num="2" w:space="720"/>
          <w:docGrid w:linePitch="360"/>
        </w:sectPr>
      </w:pPr>
    </w:p>
    <w:p w14:paraId="746CF400" w14:textId="13065502" w:rsidR="00882310" w:rsidRDefault="005066DE" w:rsidP="005066DE">
      <w:r>
        <w:fldChar w:fldCharType="end"/>
      </w:r>
    </w:p>
    <w:sectPr w:rsidR="00882310" w:rsidSect="00977DE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80644D" w14:textId="77777777" w:rsidR="005C15EE" w:rsidRDefault="005C15EE">
      <w:pPr>
        <w:spacing w:after="0" w:line="240" w:lineRule="auto"/>
      </w:pPr>
      <w:r>
        <w:separator/>
      </w:r>
    </w:p>
  </w:endnote>
  <w:endnote w:type="continuationSeparator" w:id="0">
    <w:p w14:paraId="04EE8F30" w14:textId="77777777" w:rsidR="005C15EE" w:rsidRDefault="005C15EE">
      <w:pPr>
        <w:spacing w:after="0" w:line="240" w:lineRule="auto"/>
      </w:pPr>
      <w:r>
        <w:continuationSeparator/>
      </w:r>
    </w:p>
  </w:endnote>
  <w:endnote w:type="continuationNotice" w:id="1">
    <w:p w14:paraId="15315D09" w14:textId="77777777" w:rsidR="005C15EE" w:rsidRDefault="005C15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5C15EE" w:rsidRPr="00AE32B4" w:rsidRDefault="005C15EE"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5C15EE" w:rsidRDefault="005C15EE"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A54A9C">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5C15EE" w:rsidRPr="00081364" w:rsidRDefault="005C15EE">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A54A9C">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5C15EE" w:rsidRPr="00AE32B4" w:rsidRDefault="005C15EE"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5C15EE" w:rsidRDefault="005C15EE"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A54A9C">
      <w:rPr>
        <w:noProof/>
        <w:color w:val="669748" w:themeColor="accent2" w:themeShade="BF"/>
      </w:rPr>
      <w:t>116</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A54A9C">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2E2D4E21" w:rsidR="005C15EE" w:rsidRPr="00AE32B4" w:rsidRDefault="005C15EE">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Pr="00AE32B4">
          <w:rPr>
            <w:color w:val="669748" w:themeColor="accent2" w:themeShade="BF"/>
          </w:rPr>
          <w:t>FluoRender User’s Guide</w:t>
        </w:r>
      </w:sdtContent>
    </w:sdt>
    <w:r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6-07-20T00:00:00Z">
          <w:dateFormat w:val="MMMM yyyy"/>
          <w:lid w:val="en-US"/>
          <w:storeMappedDataAs w:val="dateTime"/>
          <w:calendar w:val="gregorian"/>
        </w:date>
      </w:sdtPr>
      <w:sdtContent>
        <w:r>
          <w:rPr>
            <w:color w:val="669748" w:themeColor="accent2" w:themeShade="BF"/>
          </w:rPr>
          <w:t>July 2016</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A54A9C">
      <w:rPr>
        <w:noProof/>
        <w:color w:val="669748" w:themeColor="accent2" w:themeShade="BF"/>
      </w:rPr>
      <w:t>115</w:t>
    </w:r>
    <w:r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69BD45" w14:textId="77777777" w:rsidR="005C15EE" w:rsidRDefault="005C15EE">
      <w:pPr>
        <w:spacing w:after="0" w:line="240" w:lineRule="auto"/>
      </w:pPr>
      <w:r>
        <w:separator/>
      </w:r>
    </w:p>
  </w:footnote>
  <w:footnote w:type="continuationSeparator" w:id="0">
    <w:p w14:paraId="53929EBD" w14:textId="77777777" w:rsidR="005C15EE" w:rsidRDefault="005C15EE">
      <w:pPr>
        <w:spacing w:after="0" w:line="240" w:lineRule="auto"/>
      </w:pPr>
      <w:r>
        <w:continuationSeparator/>
      </w:r>
    </w:p>
  </w:footnote>
  <w:footnote w:type="continuationNotice" w:id="1">
    <w:p w14:paraId="56D3ADFA" w14:textId="77777777" w:rsidR="005C15EE" w:rsidRDefault="005C15E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5C15EE" w:rsidRDefault="005C15EE"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5C15EE" w:rsidRDefault="005C15EE"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5C15EE" w:rsidRDefault="005C15EE"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5C15EE" w:rsidRDefault="005C15EE"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4" type="#_x0000_t75" style="width:20pt;height:20pt;visibility:visible;mso-wrap-style:square" o:bullet="t">
        <v:imagedata r:id="rId1" o:title="eraser_icon"/>
      </v:shape>
    </w:pict>
  </w:numPicBullet>
  <w:numPicBullet w:numPicBulletId="1">
    <w:pict>
      <v:shape id="_x0000_i1535" type="#_x0000_t75" style="width:20pt;height:20pt;visibility:visible;mso-wrap-style:square" o:bullet="t">
        <v:imagedata r:id="rId2" o:title="saw_icon"/>
      </v:shape>
    </w:pict>
  </w:numPicBullet>
  <w:numPicBullet w:numPicBulletId="2">
    <w:pict>
      <v:shape id="_x0000_i1536" type="#_x0000_t75" style="width:20pt;height:20pt;visibility:visible;mso-wrap-style:square" o:bullet="t">
        <v:imagedata r:id="rId3" o:title="listicon_locator"/>
      </v:shape>
    </w:pict>
  </w:numPicBullet>
  <w:numPicBullet w:numPicBulletId="3">
    <w:pict>
      <v:shape id="_x0000_i1537" type="#_x0000_t75" style="width:20pt;height:20pt;visibility:visible;mso-wrap-style:square" o:bullet="t">
        <v:imagedata r:id="rId4" o:title="listicon_addruler"/>
      </v:shape>
    </w:pict>
  </w:numPicBullet>
  <w:numPicBullet w:numPicBulletId="4">
    <w:pict>
      <v:shape id="_x0000_i1538" type="#_x0000_t75" style="width:20pt;height:20pt;visibility:visible;mso-wrap-style:square" o:bullet="t">
        <v:imagedata r:id="rId5" o:title="listicon_delete"/>
      </v:shape>
    </w:pict>
  </w:numPicBullet>
  <w:numPicBullet w:numPicBulletId="5">
    <w:pict>
      <v:shape id="_x0000_i1539" type="#_x0000_t75" style="width:20pt;height:20pt;visibility:visible;mso-wrap-style:square" o:bullet="t">
        <v:imagedata r:id="rId6" o:title="listicon_delall"/>
      </v:shape>
    </w:pict>
  </w:numPicBullet>
  <w:numPicBullet w:numPicBulletId="6">
    <w:pict>
      <v:shape id="_x0000_i1540" type="#_x0000_t75" style="width:20pt;height:20pt;visibility:visible;mso-wrap-style:square" o:bullet="t">
        <v:imagedata r:id="rId7" o:title="listicon_save"/>
      </v:shape>
    </w:pict>
  </w:numPicBullet>
  <w:numPicBullet w:numPicBulletId="7">
    <w:pict>
      <v:shape id="_x0000_i1541" type="#_x0000_t75" style="width:22.5pt;height:21.75pt;visibility:visible;mso-wrap-style:square" o:bullet="t">
        <v:imagedata r:id="rId8" o:title=""/>
      </v:shape>
    </w:pict>
  </w:numPicBullet>
  <w:numPicBullet w:numPicBulletId="8">
    <w:pict>
      <v:shape id="_x0000_i1542" type="#_x0000_t75" style="width:21pt;height:21pt;visibility:visible;mso-wrap-style:square" o:bullet="t">
        <v:imagedata r:id="rId9" o:title=""/>
      </v:shape>
    </w:pict>
  </w:numPicBullet>
  <w:numPicBullet w:numPicBulletId="9">
    <w:pict>
      <v:shape id="_x0000_i1543" type="#_x0000_t75" style="width:20pt;height:20pt;visibility:visible;mso-wrap-style:square" o:bullet="t">
        <v:imagedata r:id="rId10" o:title=""/>
      </v:shape>
    </w:pict>
  </w:numPicBullet>
  <w:numPicBullet w:numPicBulletId="10">
    <w:pict>
      <v:shape id="_x0000_i1544" type="#_x0000_t75" style="width:43.5pt;height:15.75pt;visibility:visible;mso-wrap-style:square" o:bullet="t">
        <v:imagedata r:id="rId11" o:title=""/>
      </v:shape>
    </w:pict>
  </w:numPicBullet>
  <w:numPicBullet w:numPicBulletId="11">
    <w:pict>
      <v:shape id="_x0000_i1545" type="#_x0000_t75" style="width:20pt;height:20pt;visibility:visible;mso-wrap-style:square" o:bullet="t">
        <v:imagedata r:id="rId12" o:title=""/>
      </v:shape>
    </w:pict>
  </w:numPicBullet>
  <w:numPicBullet w:numPicBulletId="12">
    <w:pict>
      <v:shape id="_x0000_i1546" type="#_x0000_t75" style="width:25pt;height:24pt;visibility:visible;mso-wrap-style:square" o:bullet="t">
        <v:imagedata r:id="rId13"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5"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8"/>
  </w:num>
  <w:num w:numId="3">
    <w:abstractNumId w:val="2"/>
  </w:num>
  <w:num w:numId="4">
    <w:abstractNumId w:val="14"/>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8"/>
  </w:num>
  <w:num w:numId="8">
    <w:abstractNumId w:val="10"/>
  </w:num>
  <w:num w:numId="9">
    <w:abstractNumId w:val="1"/>
  </w:num>
  <w:num w:numId="10">
    <w:abstractNumId w:val="9"/>
  </w:num>
  <w:num w:numId="11">
    <w:abstractNumId w:val="11"/>
  </w:num>
  <w:num w:numId="12">
    <w:abstractNumId w:val="4"/>
  </w:num>
  <w:num w:numId="13">
    <w:abstractNumId w:val="15"/>
  </w:num>
  <w:num w:numId="14">
    <w:abstractNumId w:val="17"/>
  </w:num>
  <w:num w:numId="15">
    <w:abstractNumId w:val="16"/>
  </w:num>
  <w:num w:numId="16">
    <w:abstractNumId w:val="19"/>
  </w:num>
  <w:num w:numId="17">
    <w:abstractNumId w:val="6"/>
  </w:num>
  <w:num w:numId="18">
    <w:abstractNumId w:val="5"/>
  </w:num>
  <w:num w:numId="19">
    <w:abstractNumId w:val="7"/>
  </w:num>
  <w:num w:numId="20">
    <w:abstractNumId w:val="13"/>
  </w:num>
  <w:num w:numId="21">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1582"/>
    <w:rsid w:val="00004A70"/>
    <w:rsid w:val="0000555A"/>
    <w:rsid w:val="00015019"/>
    <w:rsid w:val="00030B6A"/>
    <w:rsid w:val="000321EA"/>
    <w:rsid w:val="00033327"/>
    <w:rsid w:val="00033C0A"/>
    <w:rsid w:val="0003439C"/>
    <w:rsid w:val="0003445B"/>
    <w:rsid w:val="000357A6"/>
    <w:rsid w:val="00040824"/>
    <w:rsid w:val="000414DC"/>
    <w:rsid w:val="00041D79"/>
    <w:rsid w:val="00042341"/>
    <w:rsid w:val="0004273F"/>
    <w:rsid w:val="00043826"/>
    <w:rsid w:val="00044CBD"/>
    <w:rsid w:val="00050DF9"/>
    <w:rsid w:val="00051F31"/>
    <w:rsid w:val="00054AC3"/>
    <w:rsid w:val="00055C96"/>
    <w:rsid w:val="00057060"/>
    <w:rsid w:val="00061394"/>
    <w:rsid w:val="000624AF"/>
    <w:rsid w:val="0006368E"/>
    <w:rsid w:val="00065CCA"/>
    <w:rsid w:val="0007023F"/>
    <w:rsid w:val="00072E2A"/>
    <w:rsid w:val="00073435"/>
    <w:rsid w:val="00075E30"/>
    <w:rsid w:val="00076488"/>
    <w:rsid w:val="00081364"/>
    <w:rsid w:val="000815F7"/>
    <w:rsid w:val="00084A80"/>
    <w:rsid w:val="00091488"/>
    <w:rsid w:val="00095378"/>
    <w:rsid w:val="00097DB3"/>
    <w:rsid w:val="000A24E1"/>
    <w:rsid w:val="000A2AA2"/>
    <w:rsid w:val="000A6E3D"/>
    <w:rsid w:val="000A7C7E"/>
    <w:rsid w:val="000B1DC8"/>
    <w:rsid w:val="000B4467"/>
    <w:rsid w:val="000B77AE"/>
    <w:rsid w:val="000C36AD"/>
    <w:rsid w:val="000C4100"/>
    <w:rsid w:val="000D1AE9"/>
    <w:rsid w:val="000D206B"/>
    <w:rsid w:val="000D63B1"/>
    <w:rsid w:val="000E078C"/>
    <w:rsid w:val="000E07FC"/>
    <w:rsid w:val="000E1C7D"/>
    <w:rsid w:val="000E2B2D"/>
    <w:rsid w:val="000E3117"/>
    <w:rsid w:val="000E4270"/>
    <w:rsid w:val="000E5D19"/>
    <w:rsid w:val="000E6661"/>
    <w:rsid w:val="000F10EB"/>
    <w:rsid w:val="000F242E"/>
    <w:rsid w:val="000F2C6F"/>
    <w:rsid w:val="000F4902"/>
    <w:rsid w:val="000F5A91"/>
    <w:rsid w:val="000F6B58"/>
    <w:rsid w:val="001001D4"/>
    <w:rsid w:val="00107742"/>
    <w:rsid w:val="00107FFC"/>
    <w:rsid w:val="00110F79"/>
    <w:rsid w:val="001137BD"/>
    <w:rsid w:val="001142FB"/>
    <w:rsid w:val="001152E3"/>
    <w:rsid w:val="00115F1F"/>
    <w:rsid w:val="00122B05"/>
    <w:rsid w:val="001257EC"/>
    <w:rsid w:val="001269AC"/>
    <w:rsid w:val="00127BDC"/>
    <w:rsid w:val="00133F54"/>
    <w:rsid w:val="00134C8A"/>
    <w:rsid w:val="00137525"/>
    <w:rsid w:val="0014006D"/>
    <w:rsid w:val="001410D5"/>
    <w:rsid w:val="0014210B"/>
    <w:rsid w:val="00143E70"/>
    <w:rsid w:val="0014510B"/>
    <w:rsid w:val="0014598B"/>
    <w:rsid w:val="001522AE"/>
    <w:rsid w:val="001539C9"/>
    <w:rsid w:val="001600F2"/>
    <w:rsid w:val="00160113"/>
    <w:rsid w:val="0016365D"/>
    <w:rsid w:val="0016500E"/>
    <w:rsid w:val="001803B4"/>
    <w:rsid w:val="0018205D"/>
    <w:rsid w:val="0018549A"/>
    <w:rsid w:val="00190049"/>
    <w:rsid w:val="001952D0"/>
    <w:rsid w:val="00195CCC"/>
    <w:rsid w:val="0019654D"/>
    <w:rsid w:val="001B1A0F"/>
    <w:rsid w:val="001B5AA3"/>
    <w:rsid w:val="001B7002"/>
    <w:rsid w:val="001B70ED"/>
    <w:rsid w:val="001D1A89"/>
    <w:rsid w:val="001D3430"/>
    <w:rsid w:val="001D4A09"/>
    <w:rsid w:val="001D6308"/>
    <w:rsid w:val="001D76DD"/>
    <w:rsid w:val="001E07AB"/>
    <w:rsid w:val="001E0FF1"/>
    <w:rsid w:val="001E4F4F"/>
    <w:rsid w:val="001F3F20"/>
    <w:rsid w:val="00201C18"/>
    <w:rsid w:val="00203D84"/>
    <w:rsid w:val="0020583B"/>
    <w:rsid w:val="00206BAF"/>
    <w:rsid w:val="002112D6"/>
    <w:rsid w:val="0021293F"/>
    <w:rsid w:val="00220B00"/>
    <w:rsid w:val="00221BCD"/>
    <w:rsid w:val="00230BE0"/>
    <w:rsid w:val="00232A0A"/>
    <w:rsid w:val="002339A6"/>
    <w:rsid w:val="00235276"/>
    <w:rsid w:val="002421F1"/>
    <w:rsid w:val="00243C8F"/>
    <w:rsid w:val="00250042"/>
    <w:rsid w:val="0025080D"/>
    <w:rsid w:val="002524DB"/>
    <w:rsid w:val="00252671"/>
    <w:rsid w:val="00253C49"/>
    <w:rsid w:val="00253F9F"/>
    <w:rsid w:val="00261115"/>
    <w:rsid w:val="00261CAA"/>
    <w:rsid w:val="00266CC8"/>
    <w:rsid w:val="00270E67"/>
    <w:rsid w:val="00271E16"/>
    <w:rsid w:val="00273CFE"/>
    <w:rsid w:val="00275E23"/>
    <w:rsid w:val="00276C35"/>
    <w:rsid w:val="00282A3F"/>
    <w:rsid w:val="002905D7"/>
    <w:rsid w:val="00293F18"/>
    <w:rsid w:val="002941B5"/>
    <w:rsid w:val="00297AD6"/>
    <w:rsid w:val="002A4C39"/>
    <w:rsid w:val="002A5194"/>
    <w:rsid w:val="002B06A6"/>
    <w:rsid w:val="002B2148"/>
    <w:rsid w:val="002B3B25"/>
    <w:rsid w:val="002C0D6A"/>
    <w:rsid w:val="002C325E"/>
    <w:rsid w:val="002C4755"/>
    <w:rsid w:val="002C55B0"/>
    <w:rsid w:val="002D4100"/>
    <w:rsid w:val="002E6C5D"/>
    <w:rsid w:val="002F0BF7"/>
    <w:rsid w:val="002F0F0F"/>
    <w:rsid w:val="002F11D8"/>
    <w:rsid w:val="002F1AC5"/>
    <w:rsid w:val="002F46EA"/>
    <w:rsid w:val="003010F7"/>
    <w:rsid w:val="00302398"/>
    <w:rsid w:val="00304412"/>
    <w:rsid w:val="003107BB"/>
    <w:rsid w:val="003153DD"/>
    <w:rsid w:val="0031570F"/>
    <w:rsid w:val="00315AD8"/>
    <w:rsid w:val="0032688B"/>
    <w:rsid w:val="00327096"/>
    <w:rsid w:val="003315F1"/>
    <w:rsid w:val="00333214"/>
    <w:rsid w:val="0033519F"/>
    <w:rsid w:val="003354CE"/>
    <w:rsid w:val="00344B6E"/>
    <w:rsid w:val="00346E7A"/>
    <w:rsid w:val="003500C1"/>
    <w:rsid w:val="00355BB5"/>
    <w:rsid w:val="00356EC1"/>
    <w:rsid w:val="003636A8"/>
    <w:rsid w:val="00366F7C"/>
    <w:rsid w:val="003714B6"/>
    <w:rsid w:val="0037433D"/>
    <w:rsid w:val="00374CB5"/>
    <w:rsid w:val="0037532B"/>
    <w:rsid w:val="003846A9"/>
    <w:rsid w:val="00385B6E"/>
    <w:rsid w:val="00390845"/>
    <w:rsid w:val="003939BB"/>
    <w:rsid w:val="00394F46"/>
    <w:rsid w:val="00396956"/>
    <w:rsid w:val="003A0C66"/>
    <w:rsid w:val="003A136B"/>
    <w:rsid w:val="003A32F9"/>
    <w:rsid w:val="003B0E77"/>
    <w:rsid w:val="003B5909"/>
    <w:rsid w:val="003B75C1"/>
    <w:rsid w:val="003C6FA7"/>
    <w:rsid w:val="003C7BB6"/>
    <w:rsid w:val="003E35C8"/>
    <w:rsid w:val="003E50A3"/>
    <w:rsid w:val="003E6A57"/>
    <w:rsid w:val="003F516A"/>
    <w:rsid w:val="003F523D"/>
    <w:rsid w:val="00401EF8"/>
    <w:rsid w:val="00402692"/>
    <w:rsid w:val="0040461A"/>
    <w:rsid w:val="00406B51"/>
    <w:rsid w:val="00413945"/>
    <w:rsid w:val="00414469"/>
    <w:rsid w:val="00417054"/>
    <w:rsid w:val="0042045F"/>
    <w:rsid w:val="00425AF1"/>
    <w:rsid w:val="004264F5"/>
    <w:rsid w:val="004274BB"/>
    <w:rsid w:val="00427668"/>
    <w:rsid w:val="00431ABD"/>
    <w:rsid w:val="00433140"/>
    <w:rsid w:val="00433A66"/>
    <w:rsid w:val="00437F6F"/>
    <w:rsid w:val="004402C2"/>
    <w:rsid w:val="00451314"/>
    <w:rsid w:val="0045256D"/>
    <w:rsid w:val="00454809"/>
    <w:rsid w:val="00454EF4"/>
    <w:rsid w:val="00457161"/>
    <w:rsid w:val="004618AC"/>
    <w:rsid w:val="004623CC"/>
    <w:rsid w:val="0046407F"/>
    <w:rsid w:val="0046741E"/>
    <w:rsid w:val="00470228"/>
    <w:rsid w:val="00472A08"/>
    <w:rsid w:val="00474554"/>
    <w:rsid w:val="00475655"/>
    <w:rsid w:val="00475F37"/>
    <w:rsid w:val="004771F9"/>
    <w:rsid w:val="00483DFF"/>
    <w:rsid w:val="00485DFB"/>
    <w:rsid w:val="00486088"/>
    <w:rsid w:val="00486E7C"/>
    <w:rsid w:val="00490171"/>
    <w:rsid w:val="00492708"/>
    <w:rsid w:val="00493F04"/>
    <w:rsid w:val="00494DAE"/>
    <w:rsid w:val="004A5B0C"/>
    <w:rsid w:val="004A6020"/>
    <w:rsid w:val="004B2A2E"/>
    <w:rsid w:val="004B508F"/>
    <w:rsid w:val="004B6019"/>
    <w:rsid w:val="004B71A0"/>
    <w:rsid w:val="004C0497"/>
    <w:rsid w:val="004D404F"/>
    <w:rsid w:val="004D6251"/>
    <w:rsid w:val="004D65A1"/>
    <w:rsid w:val="004E1B06"/>
    <w:rsid w:val="004E3B7F"/>
    <w:rsid w:val="004E49AC"/>
    <w:rsid w:val="004E530D"/>
    <w:rsid w:val="004F09D8"/>
    <w:rsid w:val="004F7C75"/>
    <w:rsid w:val="005011BE"/>
    <w:rsid w:val="005040A8"/>
    <w:rsid w:val="00505249"/>
    <w:rsid w:val="005066DE"/>
    <w:rsid w:val="00506D8F"/>
    <w:rsid w:val="00511852"/>
    <w:rsid w:val="00512D68"/>
    <w:rsid w:val="00515460"/>
    <w:rsid w:val="005176F5"/>
    <w:rsid w:val="005229F3"/>
    <w:rsid w:val="00523220"/>
    <w:rsid w:val="00527C12"/>
    <w:rsid w:val="00527E1E"/>
    <w:rsid w:val="005308B8"/>
    <w:rsid w:val="0053460F"/>
    <w:rsid w:val="005379DF"/>
    <w:rsid w:val="0054096F"/>
    <w:rsid w:val="00540F6D"/>
    <w:rsid w:val="00542973"/>
    <w:rsid w:val="00547764"/>
    <w:rsid w:val="00554B81"/>
    <w:rsid w:val="0055721E"/>
    <w:rsid w:val="0056218A"/>
    <w:rsid w:val="00564932"/>
    <w:rsid w:val="00564DE6"/>
    <w:rsid w:val="0056658B"/>
    <w:rsid w:val="00572ED7"/>
    <w:rsid w:val="00575E98"/>
    <w:rsid w:val="00576CAC"/>
    <w:rsid w:val="0057748B"/>
    <w:rsid w:val="00577758"/>
    <w:rsid w:val="00590A1B"/>
    <w:rsid w:val="005969AF"/>
    <w:rsid w:val="005A51BC"/>
    <w:rsid w:val="005A6FC8"/>
    <w:rsid w:val="005A77D4"/>
    <w:rsid w:val="005B2E80"/>
    <w:rsid w:val="005B4DEB"/>
    <w:rsid w:val="005C070B"/>
    <w:rsid w:val="005C096B"/>
    <w:rsid w:val="005C15EE"/>
    <w:rsid w:val="005C2859"/>
    <w:rsid w:val="005C3505"/>
    <w:rsid w:val="005D2634"/>
    <w:rsid w:val="005D4299"/>
    <w:rsid w:val="005D4409"/>
    <w:rsid w:val="005D4838"/>
    <w:rsid w:val="005F29A0"/>
    <w:rsid w:val="0060012B"/>
    <w:rsid w:val="00605AEF"/>
    <w:rsid w:val="00607659"/>
    <w:rsid w:val="0061441F"/>
    <w:rsid w:val="00617B20"/>
    <w:rsid w:val="0062306E"/>
    <w:rsid w:val="00625E9C"/>
    <w:rsid w:val="00632FBC"/>
    <w:rsid w:val="00634022"/>
    <w:rsid w:val="00641025"/>
    <w:rsid w:val="00641ACE"/>
    <w:rsid w:val="00644251"/>
    <w:rsid w:val="00644A91"/>
    <w:rsid w:val="00644FFA"/>
    <w:rsid w:val="00647C9F"/>
    <w:rsid w:val="00657088"/>
    <w:rsid w:val="0066225E"/>
    <w:rsid w:val="00675253"/>
    <w:rsid w:val="0067545E"/>
    <w:rsid w:val="00680A0E"/>
    <w:rsid w:val="0068755C"/>
    <w:rsid w:val="00687D5F"/>
    <w:rsid w:val="00692992"/>
    <w:rsid w:val="006944AE"/>
    <w:rsid w:val="00696FBB"/>
    <w:rsid w:val="006A062A"/>
    <w:rsid w:val="006A7115"/>
    <w:rsid w:val="006A7AD5"/>
    <w:rsid w:val="006B08C9"/>
    <w:rsid w:val="006B1AB7"/>
    <w:rsid w:val="006B23FB"/>
    <w:rsid w:val="006B2529"/>
    <w:rsid w:val="006B2F3E"/>
    <w:rsid w:val="006B4762"/>
    <w:rsid w:val="006B5A72"/>
    <w:rsid w:val="006D0004"/>
    <w:rsid w:val="006D03F8"/>
    <w:rsid w:val="006D400C"/>
    <w:rsid w:val="006D42D3"/>
    <w:rsid w:val="006D733A"/>
    <w:rsid w:val="006E1905"/>
    <w:rsid w:val="006E3105"/>
    <w:rsid w:val="006E65F2"/>
    <w:rsid w:val="006F315E"/>
    <w:rsid w:val="00701DBB"/>
    <w:rsid w:val="0070560E"/>
    <w:rsid w:val="007063AF"/>
    <w:rsid w:val="0070765C"/>
    <w:rsid w:val="00710A88"/>
    <w:rsid w:val="00713C60"/>
    <w:rsid w:val="00714C4F"/>
    <w:rsid w:val="007153DF"/>
    <w:rsid w:val="00720EC0"/>
    <w:rsid w:val="00721499"/>
    <w:rsid w:val="007223DB"/>
    <w:rsid w:val="007227D9"/>
    <w:rsid w:val="00726A90"/>
    <w:rsid w:val="00727BB3"/>
    <w:rsid w:val="007308ED"/>
    <w:rsid w:val="0073090C"/>
    <w:rsid w:val="00733693"/>
    <w:rsid w:val="00733984"/>
    <w:rsid w:val="00734E57"/>
    <w:rsid w:val="00741CB2"/>
    <w:rsid w:val="00742E62"/>
    <w:rsid w:val="00747895"/>
    <w:rsid w:val="00750E33"/>
    <w:rsid w:val="00756359"/>
    <w:rsid w:val="0075635A"/>
    <w:rsid w:val="00756FCF"/>
    <w:rsid w:val="00760996"/>
    <w:rsid w:val="00762FFC"/>
    <w:rsid w:val="00764736"/>
    <w:rsid w:val="0076505C"/>
    <w:rsid w:val="00766D8E"/>
    <w:rsid w:val="00774EE9"/>
    <w:rsid w:val="007774A8"/>
    <w:rsid w:val="00780F09"/>
    <w:rsid w:val="0078369E"/>
    <w:rsid w:val="00784D2B"/>
    <w:rsid w:val="00785427"/>
    <w:rsid w:val="007870EF"/>
    <w:rsid w:val="00787331"/>
    <w:rsid w:val="00796968"/>
    <w:rsid w:val="007A0128"/>
    <w:rsid w:val="007A2C90"/>
    <w:rsid w:val="007A3C0C"/>
    <w:rsid w:val="007A4329"/>
    <w:rsid w:val="007A5EBA"/>
    <w:rsid w:val="007A6272"/>
    <w:rsid w:val="007A65A0"/>
    <w:rsid w:val="007B1590"/>
    <w:rsid w:val="007B1935"/>
    <w:rsid w:val="007B29DA"/>
    <w:rsid w:val="007B3341"/>
    <w:rsid w:val="007B4140"/>
    <w:rsid w:val="007B72F6"/>
    <w:rsid w:val="007C5CF6"/>
    <w:rsid w:val="007C791A"/>
    <w:rsid w:val="007C795F"/>
    <w:rsid w:val="007C7A04"/>
    <w:rsid w:val="007D1FFD"/>
    <w:rsid w:val="007D22B2"/>
    <w:rsid w:val="007D2A65"/>
    <w:rsid w:val="007D4799"/>
    <w:rsid w:val="007E283E"/>
    <w:rsid w:val="007E7387"/>
    <w:rsid w:val="007E7585"/>
    <w:rsid w:val="007F0FD8"/>
    <w:rsid w:val="007F6211"/>
    <w:rsid w:val="007F7851"/>
    <w:rsid w:val="00804144"/>
    <w:rsid w:val="00804AA2"/>
    <w:rsid w:val="0080609C"/>
    <w:rsid w:val="00806808"/>
    <w:rsid w:val="008168A8"/>
    <w:rsid w:val="00816D3C"/>
    <w:rsid w:val="008216FB"/>
    <w:rsid w:val="00821F1A"/>
    <w:rsid w:val="0082655B"/>
    <w:rsid w:val="00833EA3"/>
    <w:rsid w:val="00833FDC"/>
    <w:rsid w:val="00833FF7"/>
    <w:rsid w:val="00834FF5"/>
    <w:rsid w:val="00841D9C"/>
    <w:rsid w:val="008440D7"/>
    <w:rsid w:val="0084618A"/>
    <w:rsid w:val="008466AD"/>
    <w:rsid w:val="008468B4"/>
    <w:rsid w:val="008479DD"/>
    <w:rsid w:val="00860D7B"/>
    <w:rsid w:val="00861187"/>
    <w:rsid w:val="008626F7"/>
    <w:rsid w:val="00862DEB"/>
    <w:rsid w:val="0087722A"/>
    <w:rsid w:val="008812F7"/>
    <w:rsid w:val="00882310"/>
    <w:rsid w:val="00882632"/>
    <w:rsid w:val="00884FDA"/>
    <w:rsid w:val="00887B9C"/>
    <w:rsid w:val="008948BC"/>
    <w:rsid w:val="0089510B"/>
    <w:rsid w:val="00895509"/>
    <w:rsid w:val="008957EB"/>
    <w:rsid w:val="00896DAB"/>
    <w:rsid w:val="008A31FF"/>
    <w:rsid w:val="008B16C1"/>
    <w:rsid w:val="008B5B48"/>
    <w:rsid w:val="008C2E3B"/>
    <w:rsid w:val="008C44FD"/>
    <w:rsid w:val="008C7A0A"/>
    <w:rsid w:val="008C7E21"/>
    <w:rsid w:val="008D4CA7"/>
    <w:rsid w:val="008D781E"/>
    <w:rsid w:val="008E0360"/>
    <w:rsid w:val="008E36CD"/>
    <w:rsid w:val="008E46C0"/>
    <w:rsid w:val="008E4A39"/>
    <w:rsid w:val="008E59EF"/>
    <w:rsid w:val="008F03B5"/>
    <w:rsid w:val="008F0493"/>
    <w:rsid w:val="008F1F1E"/>
    <w:rsid w:val="008F3504"/>
    <w:rsid w:val="00910200"/>
    <w:rsid w:val="009109F2"/>
    <w:rsid w:val="00917559"/>
    <w:rsid w:val="00923C0F"/>
    <w:rsid w:val="00925D95"/>
    <w:rsid w:val="00927DF4"/>
    <w:rsid w:val="00934739"/>
    <w:rsid w:val="00940C3B"/>
    <w:rsid w:val="00942C78"/>
    <w:rsid w:val="00943F42"/>
    <w:rsid w:val="009444BC"/>
    <w:rsid w:val="009453E1"/>
    <w:rsid w:val="0094625D"/>
    <w:rsid w:val="00957B25"/>
    <w:rsid w:val="00960380"/>
    <w:rsid w:val="0096289A"/>
    <w:rsid w:val="00977DEC"/>
    <w:rsid w:val="00985754"/>
    <w:rsid w:val="00985B65"/>
    <w:rsid w:val="009909EC"/>
    <w:rsid w:val="00991DDE"/>
    <w:rsid w:val="00993DC1"/>
    <w:rsid w:val="009A0E38"/>
    <w:rsid w:val="009A3295"/>
    <w:rsid w:val="009B07C5"/>
    <w:rsid w:val="009B17C9"/>
    <w:rsid w:val="009B409F"/>
    <w:rsid w:val="009C1606"/>
    <w:rsid w:val="009C1C73"/>
    <w:rsid w:val="009C38F4"/>
    <w:rsid w:val="009C4E38"/>
    <w:rsid w:val="009D040F"/>
    <w:rsid w:val="009D443E"/>
    <w:rsid w:val="009D5147"/>
    <w:rsid w:val="009E08BF"/>
    <w:rsid w:val="009E5A29"/>
    <w:rsid w:val="009F343B"/>
    <w:rsid w:val="009F3D60"/>
    <w:rsid w:val="009F4C48"/>
    <w:rsid w:val="009F4E41"/>
    <w:rsid w:val="009F5D5E"/>
    <w:rsid w:val="00A011D9"/>
    <w:rsid w:val="00A03465"/>
    <w:rsid w:val="00A0401A"/>
    <w:rsid w:val="00A10102"/>
    <w:rsid w:val="00A13331"/>
    <w:rsid w:val="00A175D3"/>
    <w:rsid w:val="00A17898"/>
    <w:rsid w:val="00A2119E"/>
    <w:rsid w:val="00A3008E"/>
    <w:rsid w:val="00A3170D"/>
    <w:rsid w:val="00A31EC3"/>
    <w:rsid w:val="00A3225D"/>
    <w:rsid w:val="00A33467"/>
    <w:rsid w:val="00A35CFD"/>
    <w:rsid w:val="00A40222"/>
    <w:rsid w:val="00A40D0E"/>
    <w:rsid w:val="00A41F20"/>
    <w:rsid w:val="00A43132"/>
    <w:rsid w:val="00A456E5"/>
    <w:rsid w:val="00A4579A"/>
    <w:rsid w:val="00A45C95"/>
    <w:rsid w:val="00A50BE0"/>
    <w:rsid w:val="00A51D87"/>
    <w:rsid w:val="00A54A9C"/>
    <w:rsid w:val="00A5604C"/>
    <w:rsid w:val="00A72743"/>
    <w:rsid w:val="00A7275D"/>
    <w:rsid w:val="00A74FC6"/>
    <w:rsid w:val="00A75694"/>
    <w:rsid w:val="00A762EE"/>
    <w:rsid w:val="00A81C43"/>
    <w:rsid w:val="00A85B20"/>
    <w:rsid w:val="00A85B98"/>
    <w:rsid w:val="00A85CAA"/>
    <w:rsid w:val="00A86640"/>
    <w:rsid w:val="00A91728"/>
    <w:rsid w:val="00A92952"/>
    <w:rsid w:val="00A977D8"/>
    <w:rsid w:val="00A97A4B"/>
    <w:rsid w:val="00AA0655"/>
    <w:rsid w:val="00AA1ABE"/>
    <w:rsid w:val="00AA348B"/>
    <w:rsid w:val="00AA362F"/>
    <w:rsid w:val="00AA6384"/>
    <w:rsid w:val="00AA706C"/>
    <w:rsid w:val="00AA7CA6"/>
    <w:rsid w:val="00AB17CF"/>
    <w:rsid w:val="00AB5FE9"/>
    <w:rsid w:val="00AB60DB"/>
    <w:rsid w:val="00AB64F2"/>
    <w:rsid w:val="00AC15EA"/>
    <w:rsid w:val="00AC59FB"/>
    <w:rsid w:val="00AC6475"/>
    <w:rsid w:val="00AE041D"/>
    <w:rsid w:val="00AE1156"/>
    <w:rsid w:val="00AE143B"/>
    <w:rsid w:val="00AE32B4"/>
    <w:rsid w:val="00AE3412"/>
    <w:rsid w:val="00AF099F"/>
    <w:rsid w:val="00AF11CB"/>
    <w:rsid w:val="00AF2915"/>
    <w:rsid w:val="00AF350D"/>
    <w:rsid w:val="00AF41AB"/>
    <w:rsid w:val="00AF4C71"/>
    <w:rsid w:val="00AF5AC0"/>
    <w:rsid w:val="00AF6704"/>
    <w:rsid w:val="00B04098"/>
    <w:rsid w:val="00B05011"/>
    <w:rsid w:val="00B0651A"/>
    <w:rsid w:val="00B16A9A"/>
    <w:rsid w:val="00B17871"/>
    <w:rsid w:val="00B2033F"/>
    <w:rsid w:val="00B22AC6"/>
    <w:rsid w:val="00B253E9"/>
    <w:rsid w:val="00B27B95"/>
    <w:rsid w:val="00B34E66"/>
    <w:rsid w:val="00B434F2"/>
    <w:rsid w:val="00B51B64"/>
    <w:rsid w:val="00B52AE4"/>
    <w:rsid w:val="00B54461"/>
    <w:rsid w:val="00B601B0"/>
    <w:rsid w:val="00B61F6F"/>
    <w:rsid w:val="00B6447C"/>
    <w:rsid w:val="00B70E1E"/>
    <w:rsid w:val="00B7144D"/>
    <w:rsid w:val="00B71BC2"/>
    <w:rsid w:val="00B74D6F"/>
    <w:rsid w:val="00B762E6"/>
    <w:rsid w:val="00B92D86"/>
    <w:rsid w:val="00B9368C"/>
    <w:rsid w:val="00B9410E"/>
    <w:rsid w:val="00B951D9"/>
    <w:rsid w:val="00B9628C"/>
    <w:rsid w:val="00B96966"/>
    <w:rsid w:val="00B97E11"/>
    <w:rsid w:val="00BA0E1B"/>
    <w:rsid w:val="00BA2C21"/>
    <w:rsid w:val="00BA4E57"/>
    <w:rsid w:val="00BA65E8"/>
    <w:rsid w:val="00BB1485"/>
    <w:rsid w:val="00BB1F2E"/>
    <w:rsid w:val="00BB248B"/>
    <w:rsid w:val="00BB3A15"/>
    <w:rsid w:val="00BB5AC4"/>
    <w:rsid w:val="00BB6613"/>
    <w:rsid w:val="00BC09CE"/>
    <w:rsid w:val="00BC14FC"/>
    <w:rsid w:val="00BC1DC1"/>
    <w:rsid w:val="00BC2A25"/>
    <w:rsid w:val="00BC4251"/>
    <w:rsid w:val="00BC49EA"/>
    <w:rsid w:val="00BC58E5"/>
    <w:rsid w:val="00BD0C2D"/>
    <w:rsid w:val="00BF418F"/>
    <w:rsid w:val="00BF4F10"/>
    <w:rsid w:val="00BF54AB"/>
    <w:rsid w:val="00BF6388"/>
    <w:rsid w:val="00C13071"/>
    <w:rsid w:val="00C1357C"/>
    <w:rsid w:val="00C14A83"/>
    <w:rsid w:val="00C211C7"/>
    <w:rsid w:val="00C21424"/>
    <w:rsid w:val="00C2465D"/>
    <w:rsid w:val="00C34969"/>
    <w:rsid w:val="00C34AFF"/>
    <w:rsid w:val="00C3502C"/>
    <w:rsid w:val="00C36365"/>
    <w:rsid w:val="00C42FED"/>
    <w:rsid w:val="00C44689"/>
    <w:rsid w:val="00C4555A"/>
    <w:rsid w:val="00C50376"/>
    <w:rsid w:val="00C612E5"/>
    <w:rsid w:val="00C637CF"/>
    <w:rsid w:val="00C63B7F"/>
    <w:rsid w:val="00C656F1"/>
    <w:rsid w:val="00C71F21"/>
    <w:rsid w:val="00C748CB"/>
    <w:rsid w:val="00C82575"/>
    <w:rsid w:val="00C869E1"/>
    <w:rsid w:val="00C9134D"/>
    <w:rsid w:val="00C91712"/>
    <w:rsid w:val="00C918E8"/>
    <w:rsid w:val="00C94B71"/>
    <w:rsid w:val="00C96103"/>
    <w:rsid w:val="00CA28C6"/>
    <w:rsid w:val="00CA3B96"/>
    <w:rsid w:val="00CB0B0C"/>
    <w:rsid w:val="00CB442E"/>
    <w:rsid w:val="00CC0C43"/>
    <w:rsid w:val="00CC5487"/>
    <w:rsid w:val="00CC712E"/>
    <w:rsid w:val="00CC72E6"/>
    <w:rsid w:val="00CC77C3"/>
    <w:rsid w:val="00CD2F54"/>
    <w:rsid w:val="00CD5164"/>
    <w:rsid w:val="00CD7BE6"/>
    <w:rsid w:val="00CE0081"/>
    <w:rsid w:val="00CE2274"/>
    <w:rsid w:val="00CE2CD1"/>
    <w:rsid w:val="00CE559B"/>
    <w:rsid w:val="00CE73B9"/>
    <w:rsid w:val="00CF0180"/>
    <w:rsid w:val="00CF10FA"/>
    <w:rsid w:val="00CF312B"/>
    <w:rsid w:val="00CF3EDA"/>
    <w:rsid w:val="00CF4066"/>
    <w:rsid w:val="00CF4E59"/>
    <w:rsid w:val="00CF6608"/>
    <w:rsid w:val="00CF76FB"/>
    <w:rsid w:val="00D007F1"/>
    <w:rsid w:val="00D1082B"/>
    <w:rsid w:val="00D17C8C"/>
    <w:rsid w:val="00D2077D"/>
    <w:rsid w:val="00D24DB7"/>
    <w:rsid w:val="00D354C5"/>
    <w:rsid w:val="00D360B6"/>
    <w:rsid w:val="00D36A2D"/>
    <w:rsid w:val="00D4003A"/>
    <w:rsid w:val="00D44055"/>
    <w:rsid w:val="00D45129"/>
    <w:rsid w:val="00D47FD0"/>
    <w:rsid w:val="00D50F77"/>
    <w:rsid w:val="00D5784A"/>
    <w:rsid w:val="00D656ED"/>
    <w:rsid w:val="00D67ED8"/>
    <w:rsid w:val="00D70083"/>
    <w:rsid w:val="00D76E93"/>
    <w:rsid w:val="00D77B82"/>
    <w:rsid w:val="00D807A8"/>
    <w:rsid w:val="00D82678"/>
    <w:rsid w:val="00D848D0"/>
    <w:rsid w:val="00D84B82"/>
    <w:rsid w:val="00D857C2"/>
    <w:rsid w:val="00D87D5D"/>
    <w:rsid w:val="00D93419"/>
    <w:rsid w:val="00D9729D"/>
    <w:rsid w:val="00DA14A7"/>
    <w:rsid w:val="00DA38B0"/>
    <w:rsid w:val="00DA3DA8"/>
    <w:rsid w:val="00DA3E15"/>
    <w:rsid w:val="00DA4C17"/>
    <w:rsid w:val="00DA77F0"/>
    <w:rsid w:val="00DB026E"/>
    <w:rsid w:val="00DB0546"/>
    <w:rsid w:val="00DC0A1D"/>
    <w:rsid w:val="00DC0B8A"/>
    <w:rsid w:val="00DC26F0"/>
    <w:rsid w:val="00DC4447"/>
    <w:rsid w:val="00DC4ADC"/>
    <w:rsid w:val="00DC531F"/>
    <w:rsid w:val="00DD194F"/>
    <w:rsid w:val="00DD31F5"/>
    <w:rsid w:val="00DD6826"/>
    <w:rsid w:val="00DE06D7"/>
    <w:rsid w:val="00DE2A50"/>
    <w:rsid w:val="00DE3626"/>
    <w:rsid w:val="00DE625A"/>
    <w:rsid w:val="00DF1BE5"/>
    <w:rsid w:val="00DF38B9"/>
    <w:rsid w:val="00DF5798"/>
    <w:rsid w:val="00E0502F"/>
    <w:rsid w:val="00E062D2"/>
    <w:rsid w:val="00E072EB"/>
    <w:rsid w:val="00E23C2C"/>
    <w:rsid w:val="00E2765B"/>
    <w:rsid w:val="00E37947"/>
    <w:rsid w:val="00E401A5"/>
    <w:rsid w:val="00E45624"/>
    <w:rsid w:val="00E50FE8"/>
    <w:rsid w:val="00E625E9"/>
    <w:rsid w:val="00E638C1"/>
    <w:rsid w:val="00E63CC9"/>
    <w:rsid w:val="00E66E60"/>
    <w:rsid w:val="00E67B16"/>
    <w:rsid w:val="00E71242"/>
    <w:rsid w:val="00E7184B"/>
    <w:rsid w:val="00E75FF7"/>
    <w:rsid w:val="00E76613"/>
    <w:rsid w:val="00E80214"/>
    <w:rsid w:val="00E81A91"/>
    <w:rsid w:val="00E81B3F"/>
    <w:rsid w:val="00E82B03"/>
    <w:rsid w:val="00E84CBB"/>
    <w:rsid w:val="00E92D17"/>
    <w:rsid w:val="00E93314"/>
    <w:rsid w:val="00E94015"/>
    <w:rsid w:val="00E96335"/>
    <w:rsid w:val="00EA57E1"/>
    <w:rsid w:val="00EA6713"/>
    <w:rsid w:val="00EB066F"/>
    <w:rsid w:val="00EB172E"/>
    <w:rsid w:val="00EB4F68"/>
    <w:rsid w:val="00EB53C4"/>
    <w:rsid w:val="00EB7655"/>
    <w:rsid w:val="00EC0848"/>
    <w:rsid w:val="00EC0C4C"/>
    <w:rsid w:val="00EC1378"/>
    <w:rsid w:val="00EC238F"/>
    <w:rsid w:val="00EC2522"/>
    <w:rsid w:val="00ED0043"/>
    <w:rsid w:val="00ED2B03"/>
    <w:rsid w:val="00ED4B07"/>
    <w:rsid w:val="00ED5E19"/>
    <w:rsid w:val="00ED7FE2"/>
    <w:rsid w:val="00EE3C0A"/>
    <w:rsid w:val="00EE5A3C"/>
    <w:rsid w:val="00EE6BDB"/>
    <w:rsid w:val="00EF42EB"/>
    <w:rsid w:val="00EF5AD8"/>
    <w:rsid w:val="00EF7247"/>
    <w:rsid w:val="00F012AB"/>
    <w:rsid w:val="00F02C65"/>
    <w:rsid w:val="00F02D8C"/>
    <w:rsid w:val="00F0708F"/>
    <w:rsid w:val="00F076EA"/>
    <w:rsid w:val="00F14268"/>
    <w:rsid w:val="00F22D15"/>
    <w:rsid w:val="00F24021"/>
    <w:rsid w:val="00F253C4"/>
    <w:rsid w:val="00F26711"/>
    <w:rsid w:val="00F30475"/>
    <w:rsid w:val="00F30514"/>
    <w:rsid w:val="00F3111A"/>
    <w:rsid w:val="00F43440"/>
    <w:rsid w:val="00F51FB0"/>
    <w:rsid w:val="00F52066"/>
    <w:rsid w:val="00F5281E"/>
    <w:rsid w:val="00F52FDF"/>
    <w:rsid w:val="00F532D2"/>
    <w:rsid w:val="00F55ACD"/>
    <w:rsid w:val="00F62C0E"/>
    <w:rsid w:val="00F646C0"/>
    <w:rsid w:val="00F6494E"/>
    <w:rsid w:val="00F66E58"/>
    <w:rsid w:val="00F702A5"/>
    <w:rsid w:val="00F720A7"/>
    <w:rsid w:val="00F7214A"/>
    <w:rsid w:val="00F8404B"/>
    <w:rsid w:val="00F92703"/>
    <w:rsid w:val="00F95B8E"/>
    <w:rsid w:val="00FA0F16"/>
    <w:rsid w:val="00FA50D8"/>
    <w:rsid w:val="00FB16CD"/>
    <w:rsid w:val="00FB69FB"/>
    <w:rsid w:val="00FB6E15"/>
    <w:rsid w:val="00FC1DFA"/>
    <w:rsid w:val="00FC3C45"/>
    <w:rsid w:val="00FC3D75"/>
    <w:rsid w:val="00FC44C6"/>
    <w:rsid w:val="00FC68F8"/>
    <w:rsid w:val="00FD047C"/>
    <w:rsid w:val="00FD461D"/>
    <w:rsid w:val="00FD57CB"/>
    <w:rsid w:val="00FD5CCF"/>
    <w:rsid w:val="00FD6DB6"/>
    <w:rsid w:val="00FE4C43"/>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07" Type="http://schemas.openxmlformats.org/officeDocument/2006/relationships/image" Target="media/image102.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tyles" Target="style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settings" Target="setting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footer" Target="footer4.xml"/><Relationship Id="rId172" Type="http://schemas.openxmlformats.org/officeDocument/2006/relationships/hyperlink" Target="https://github.com/SCIInstitute/fluorender" TargetMode="External"/><Relationship Id="rId13" Type="http://schemas.openxmlformats.org/officeDocument/2006/relationships/hyperlink" Target="https://en.wikipedia.org/wiki/List_of_Nvidia_graphics_processing_units" TargetMode="External"/><Relationship Id="rId18" Type="http://schemas.openxmlformats.org/officeDocument/2006/relationships/hyperlink" Target="https://d.docs.live.net/6a73dd1f17cfc8cb/FluoRender/Manual_2192_Apr-16.docx" TargetMode="External"/><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1.png"/><Relationship Id="rId7" Type="http://schemas.openxmlformats.org/officeDocument/2006/relationships/webSettings" Target="webSetting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6.png"/><Relationship Id="rId19" Type="http://schemas.openxmlformats.org/officeDocument/2006/relationships/hyperlink" Target="https://d.docs.live.net/6a73dd1f17cfc8cb/FluoRender/Manual_2192_Apr-16.docx" TargetMode="External"/><Relationship Id="rId14" Type="http://schemas.openxmlformats.org/officeDocument/2006/relationships/header" Target="header1.xm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8" Type="http://schemas.openxmlformats.org/officeDocument/2006/relationships/footnotes" Target="footnotes.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customXml" Target="../customXml/item3.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7.png"/><Relationship Id="rId179" Type="http://schemas.openxmlformats.org/officeDocument/2006/relationships/glossaryDocument" Target="glossary/document.xml"/><Relationship Id="rId15" Type="http://schemas.openxmlformats.org/officeDocument/2006/relationships/header" Target="header2.xm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14.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3.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hyperlink" Target="http://nvidia.custhelp.com/app/answers/detail/a_id/3007/~/opengl-message-%E2%80%9Clost-connection%E2%80%9D" TargetMode="External"/><Relationship Id="rId16" Type="http://schemas.openxmlformats.org/officeDocument/2006/relationships/footer" Target="footer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footer" Target="footer3.xml"/><Relationship Id="rId17" Type="http://schemas.openxmlformats.org/officeDocument/2006/relationships/footer" Target="footer2.xm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hyperlink" Target="http://www.khronos.org/opencl/" TargetMode="Externa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70EC4"/>
    <w:rsid w:val="000C066C"/>
    <w:rsid w:val="000E53EE"/>
    <w:rsid w:val="00132717"/>
    <w:rsid w:val="00145D04"/>
    <w:rsid w:val="001B18DC"/>
    <w:rsid w:val="001C278B"/>
    <w:rsid w:val="00257093"/>
    <w:rsid w:val="002C2D34"/>
    <w:rsid w:val="00395E74"/>
    <w:rsid w:val="003C2391"/>
    <w:rsid w:val="003F2D84"/>
    <w:rsid w:val="0046046D"/>
    <w:rsid w:val="004D3662"/>
    <w:rsid w:val="00506F51"/>
    <w:rsid w:val="00572121"/>
    <w:rsid w:val="00587AED"/>
    <w:rsid w:val="00593C5B"/>
    <w:rsid w:val="005C2273"/>
    <w:rsid w:val="0060668F"/>
    <w:rsid w:val="00614606"/>
    <w:rsid w:val="00624E1F"/>
    <w:rsid w:val="00640441"/>
    <w:rsid w:val="006F053C"/>
    <w:rsid w:val="0070719C"/>
    <w:rsid w:val="00867F10"/>
    <w:rsid w:val="008A7519"/>
    <w:rsid w:val="008C209C"/>
    <w:rsid w:val="0090003B"/>
    <w:rsid w:val="00917BF4"/>
    <w:rsid w:val="00A67DF0"/>
    <w:rsid w:val="00AF57D7"/>
    <w:rsid w:val="00B34585"/>
    <w:rsid w:val="00BB42AC"/>
    <w:rsid w:val="00C0677B"/>
    <w:rsid w:val="00C40C3A"/>
    <w:rsid w:val="00C67A81"/>
    <w:rsid w:val="00D04FF6"/>
    <w:rsid w:val="00D1649E"/>
    <w:rsid w:val="00D5561D"/>
    <w:rsid w:val="00DE6B89"/>
    <w:rsid w:val="00E330F6"/>
    <w:rsid w:val="00EC6E4C"/>
    <w:rsid w:val="00EE5FD5"/>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2016-07-20T00:00:00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8EFB44B6-41BF-48D5-BE54-816994C12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708</TotalTime>
  <Pages>118</Pages>
  <Words>28167</Words>
  <Characters>160556</Characters>
  <Application>Microsoft Office Word</Application>
  <DocSecurity>0</DocSecurity>
  <Lines>1337</Lines>
  <Paragraphs>376</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188347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18</cp:revision>
  <cp:lastPrinted>2016-06-20T15:57:00Z</cp:lastPrinted>
  <dcterms:created xsi:type="dcterms:W3CDTF">2016-06-17T18:15:00Z</dcterms:created>
  <dcterms:modified xsi:type="dcterms:W3CDTF">2016-07-20T22:21:00Z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