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88415555"/>
        <w:docPartObj>
          <w:docPartGallery w:val="Cover Pages"/>
          <w:docPartUnique/>
        </w:docPartObj>
      </w:sdtPr>
      <w:sdtContent>
        <w:p w14:paraId="5F5FAE8E" w14:textId="26E91194" w:rsidR="003010F7" w:rsidRDefault="00CE73B9">
          <w:pPr>
            <w:pStyle w:val="Logo"/>
          </w:pPr>
          <w:sdt>
            <w:sdtPr>
              <w:alias w:val="Click icon at right to replace logo"/>
              <w:tag w:val="Click icon at right to replace logo"/>
              <w:id w:val="-2090688503"/>
              <w:picture/>
            </w:sdtPr>
            <w:sdtContent>
              <w:r w:rsidR="006B5A72">
                <w:rPr>
                  <w:noProof/>
                  <w:lang w:eastAsia="en-US"/>
                </w:rPr>
                <w:drawing>
                  <wp:inline distT="0" distB="0" distL="0" distR="0" wp14:anchorId="12D9A541" wp14:editId="58E36983">
                    <wp:extent cx="2674350" cy="10114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674350" cy="1011487"/>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8241" behindDoc="0" locked="0" layoutInCell="1" allowOverlap="1" wp14:anchorId="61543420" wp14:editId="76609081">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3"/>
                                  <w:gridCol w:w="445"/>
                                  <w:gridCol w:w="2651"/>
                                  <w:gridCol w:w="445"/>
                                  <w:gridCol w:w="2648"/>
                                </w:tblGrid>
                                <w:tr w:rsidR="00CE73B9"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Content>
                                      <w:tc>
                                        <w:tcPr>
                                          <w:tcW w:w="1496" w:type="pct"/>
                                        </w:tcPr>
                                        <w:p w14:paraId="49615BDD" w14:textId="77777777" w:rsidR="00CE73B9" w:rsidRPr="00355BB5" w:rsidRDefault="00CE73B9"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CE73B9" w:rsidRDefault="00CE73B9">
                                      <w:pPr>
                                        <w:pStyle w:val="ContactInfo"/>
                                      </w:pPr>
                                    </w:p>
                                  </w:tc>
                                  <w:tc>
                                    <w:tcPr>
                                      <w:tcW w:w="1501" w:type="pct"/>
                                    </w:tcPr>
                                    <w:p w14:paraId="30C101F6" w14:textId="77777777" w:rsidR="00CE73B9" w:rsidRDefault="00CE73B9">
                                      <w:pPr>
                                        <w:pStyle w:val="ContactInfo"/>
                                        <w:jc w:val="center"/>
                                      </w:pPr>
                                    </w:p>
                                  </w:tc>
                                  <w:tc>
                                    <w:tcPr>
                                      <w:tcW w:w="252" w:type="pct"/>
                                    </w:tcPr>
                                    <w:p w14:paraId="777509A3" w14:textId="77777777" w:rsidR="00CE73B9" w:rsidRDefault="00CE73B9">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Content>
                                        <w:p w14:paraId="5FFFB929" w14:textId="77777777" w:rsidR="00CE73B9" w:rsidRPr="00355BB5" w:rsidRDefault="00CE73B9">
                                          <w:pPr>
                                            <w:pStyle w:val="ContactInfo"/>
                                            <w:jc w:val="right"/>
                                            <w:rPr>
                                              <w:rFonts w:ascii="Arial Narrow" w:hAnsi="Arial Narrow"/>
                                            </w:rPr>
                                          </w:pPr>
                                          <w:r w:rsidRPr="00355BB5">
                                            <w:rPr>
                                              <w:rFonts w:ascii="Arial Narrow" w:hAnsi="Arial Narrow"/>
                                            </w:rPr>
                                            <w:t>fluorender@sci.utah.edu</w:t>
                                          </w:r>
                                        </w:p>
                                      </w:sdtContent>
                                    </w:sdt>
                                    <w:p w14:paraId="706F38FA" w14:textId="77777777" w:rsidR="00CE73B9" w:rsidRDefault="00CE73B9"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r w:rsidRPr="00355BB5">
                                            <w:rPr>
                                              <w:rFonts w:ascii="Arial Narrow" w:hAnsi="Arial Narrow"/>
                                            </w:rPr>
                                            <w:t>www.fluorender.com</w:t>
                                          </w:r>
                                        </w:sdtContent>
                                      </w:sdt>
                                    </w:p>
                                  </w:tc>
                                </w:tr>
                              </w:tbl>
                              <w:p w14:paraId="22DAEBD5" w14:textId="77777777" w:rsidR="00CE73B9" w:rsidRDefault="00CE73B9">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margin-left:0;margin-top:0;width:468pt;height:48.95pt;z-index:251658241;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3"/>
                            <w:gridCol w:w="445"/>
                            <w:gridCol w:w="2651"/>
                            <w:gridCol w:w="445"/>
                            <w:gridCol w:w="2648"/>
                          </w:tblGrid>
                          <w:tr w:rsidR="00CE73B9"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Content>
                                <w:tc>
                                  <w:tcPr>
                                    <w:tcW w:w="1496" w:type="pct"/>
                                  </w:tcPr>
                                  <w:p w14:paraId="49615BDD" w14:textId="77777777" w:rsidR="00CE73B9" w:rsidRPr="00355BB5" w:rsidRDefault="00CE73B9"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CE73B9" w:rsidRDefault="00CE73B9">
                                <w:pPr>
                                  <w:pStyle w:val="ContactInfo"/>
                                </w:pPr>
                              </w:p>
                            </w:tc>
                            <w:tc>
                              <w:tcPr>
                                <w:tcW w:w="1501" w:type="pct"/>
                              </w:tcPr>
                              <w:p w14:paraId="30C101F6" w14:textId="77777777" w:rsidR="00CE73B9" w:rsidRDefault="00CE73B9">
                                <w:pPr>
                                  <w:pStyle w:val="ContactInfo"/>
                                  <w:jc w:val="center"/>
                                </w:pPr>
                              </w:p>
                            </w:tc>
                            <w:tc>
                              <w:tcPr>
                                <w:tcW w:w="252" w:type="pct"/>
                              </w:tcPr>
                              <w:p w14:paraId="777509A3" w14:textId="77777777" w:rsidR="00CE73B9" w:rsidRDefault="00CE73B9">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Content>
                                  <w:p w14:paraId="5FFFB929" w14:textId="77777777" w:rsidR="00CE73B9" w:rsidRPr="00355BB5" w:rsidRDefault="00CE73B9">
                                    <w:pPr>
                                      <w:pStyle w:val="ContactInfo"/>
                                      <w:jc w:val="right"/>
                                      <w:rPr>
                                        <w:rFonts w:ascii="Arial Narrow" w:hAnsi="Arial Narrow"/>
                                      </w:rPr>
                                    </w:pPr>
                                    <w:r w:rsidRPr="00355BB5">
                                      <w:rPr>
                                        <w:rFonts w:ascii="Arial Narrow" w:hAnsi="Arial Narrow"/>
                                      </w:rPr>
                                      <w:t>fluorender@sci.utah.edu</w:t>
                                    </w:r>
                                  </w:p>
                                </w:sdtContent>
                              </w:sdt>
                              <w:p w14:paraId="706F38FA" w14:textId="77777777" w:rsidR="00CE73B9" w:rsidRDefault="00CE73B9"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r w:rsidRPr="00355BB5">
                                      <w:rPr>
                                        <w:rFonts w:ascii="Arial Narrow" w:hAnsi="Arial Narrow"/>
                                      </w:rPr>
                                      <w:t>www.fluorender.com</w:t>
                                    </w:r>
                                  </w:sdtContent>
                                </w:sdt>
                              </w:p>
                            </w:tc>
                          </w:tr>
                        </w:tbl>
                        <w:p w14:paraId="22DAEBD5" w14:textId="77777777" w:rsidR="00CE73B9" w:rsidRDefault="00CE73B9">
                          <w:pPr>
                            <w:pStyle w:val="TableSpace"/>
                          </w:pPr>
                        </w:p>
                      </w:txbxContent>
                    </v:textbox>
                    <w10:wrap type="topAndBottom" anchorx="margin" anchory="margin"/>
                  </v:shape>
                </w:pict>
              </mc:Fallback>
            </mc:AlternateContent>
          </w:r>
        </w:p>
        <w:p w14:paraId="6D7FE6AF" w14:textId="77777777" w:rsidR="00355BB5" w:rsidRDefault="007227D9">
          <w:r>
            <w:rPr>
              <w:noProof/>
              <w:lang w:eastAsia="en-US"/>
            </w:rPr>
            <mc:AlternateContent>
              <mc:Choice Requires="wps">
                <w:drawing>
                  <wp:anchor distT="0" distB="0" distL="114300" distR="114300" simplePos="0" relativeHeight="251658240" behindDoc="0" locked="0" layoutInCell="1" allowOverlap="1" wp14:anchorId="71949FBE" wp14:editId="1C36CD47">
                    <wp:simplePos x="0" y="0"/>
                    <wp:positionH relativeFrom="margin">
                      <wp:align>left</wp:align>
                    </wp:positionH>
                    <wp:positionV relativeFrom="margin">
                      <wp:posOffset>3282315</wp:posOffset>
                    </wp:positionV>
                    <wp:extent cx="4094480" cy="2354580"/>
                    <wp:effectExtent l="0" t="0" r="1270" b="762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480" cy="23545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77777777" w:rsidR="00CE73B9" w:rsidRPr="006B5A72" w:rsidRDefault="00CE73B9">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sidRPr="006B5A72">
                                      <w:rPr>
                                        <w:color w:val="000000" w:themeColor="text1"/>
                                      </w:rPr>
                                      <w:t>FluoRender User’s Guide</w:t>
                                    </w:r>
                                  </w:sdtContent>
                                </w:sdt>
                              </w:p>
                              <w:p w14:paraId="3E519F65" w14:textId="40CF1404" w:rsidR="00CE73B9" w:rsidRPr="006B5A72" w:rsidRDefault="00CE73B9"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t xml:space="preserve">     </w:t>
                                    </w:r>
                                  </w:sdtContent>
                                </w:sdt>
                                <w:r>
                                  <w:t>Version 2.16/May 2015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margin-left:0;margin-top:258.45pt;width:322.4pt;height:185.4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" filled="f" stroked="f" strokeweight=".5pt">
                    <v:textbox inset="0,0,0,0">
                      <w:txbxContent>
                        <w:p w14:paraId="6E6BF2E1" w14:textId="77777777" w:rsidR="00CE73B9" w:rsidRPr="006B5A72" w:rsidRDefault="00CE73B9">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sidRPr="006B5A72">
                                <w:rPr>
                                  <w:color w:val="000000" w:themeColor="text1"/>
                                </w:rPr>
                                <w:t>FluoRender User’s Guide</w:t>
                              </w:r>
                            </w:sdtContent>
                          </w:sdt>
                        </w:p>
                        <w:p w14:paraId="3E519F65" w14:textId="40CF1404" w:rsidR="00CE73B9" w:rsidRPr="006B5A72" w:rsidRDefault="00CE73B9"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t xml:space="preserve">     </w:t>
                              </w:r>
                            </w:sdtContent>
                          </w:sdt>
                          <w:r>
                            <w:t>Version 2.16/May 2015</w:t>
                          </w:r>
                        </w:p>
                      </w:txbxContent>
                    </v:textbox>
                    <w10:wrap type="topAndBottom" anchorx="margin" anchory="margin"/>
                  </v:shape>
                </w:pict>
              </mc:Fallback>
            </mc:AlternateContent>
          </w:r>
          <w:r w:rsidR="006B5A72">
            <w:br w:type="page"/>
          </w:r>
        </w:p>
        <w:p w14:paraId="499BA051" w14:textId="77777777" w:rsidR="00355BB5" w:rsidRDefault="00355BB5">
          <w:r>
            <w:lastRenderedPageBreak/>
            <w:br w:type="page"/>
          </w:r>
        </w:p>
        <w:p w14:paraId="74B87611" w14:textId="5EC1BDCF" w:rsidR="003010F7" w:rsidRDefault="00CE73B9"/>
      </w:sdtContent>
    </w:sdt>
    <w:sdt>
      <w:sdtPr>
        <w:rPr>
          <w:rFonts w:asciiTheme="minorHAnsi" w:eastAsiaTheme="minorEastAsia" w:hAnsiTheme="minorHAnsi" w:cstheme="minorBidi"/>
          <w:color w:val="669748" w:themeColor="accent2" w:themeShade="BF"/>
          <w:sz w:val="8"/>
          <w:szCs w:val="20"/>
        </w:rPr>
        <w:id w:val="1250242059"/>
        <w:docPartObj>
          <w:docPartGallery w:val="Table of Contents"/>
          <w:docPartUnique/>
        </w:docPartObj>
      </w:sdtPr>
      <w:sdtEndPr>
        <w:rPr>
          <w:rFonts w:ascii="Arial Narrow" w:hAnsi="Arial Narrow"/>
          <w:b/>
          <w:bCs/>
          <w:noProof/>
          <w:color w:val="4C483D" w:themeColor="text2"/>
          <w:sz w:val="20"/>
        </w:rPr>
      </w:sdtEndPr>
      <w:sdtContent>
        <w:p w14:paraId="63966D60" w14:textId="77777777" w:rsidR="003010F7" w:rsidRPr="00F02C65" w:rsidRDefault="006B5A72" w:rsidP="00BF54AB">
          <w:pPr>
            <w:pStyle w:val="TOCHeading"/>
            <w:numPr>
              <w:ilvl w:val="0"/>
              <w:numId w:val="0"/>
            </w:numPr>
            <w:rPr>
              <w:color w:val="669748" w:themeColor="accent2" w:themeShade="BF"/>
              <w:sz w:val="44"/>
            </w:rPr>
          </w:pPr>
          <w:r w:rsidRPr="00F02C65">
            <w:rPr>
              <w:color w:val="669748" w:themeColor="accent2" w:themeShade="BF"/>
              <w:sz w:val="44"/>
            </w:rPr>
            <w:t>Table of Contents</w:t>
          </w:r>
        </w:p>
        <w:p w14:paraId="0900D8F4" w14:textId="77777777" w:rsidR="008C7A0A" w:rsidRDefault="006B5A72">
          <w:pPr>
            <w:pStyle w:val="TOC1"/>
            <w:rPr>
              <w:rFonts w:asciiTheme="minorHAnsi" w:hAnsiTheme="minorHAnsi"/>
              <w:b w:val="0"/>
              <w:bCs w:val="0"/>
              <w:noProof/>
              <w:color w:val="auto"/>
              <w:sz w:val="22"/>
              <w:szCs w:val="22"/>
              <w:lang w:eastAsia="en-US"/>
            </w:rPr>
          </w:pPr>
          <w:r>
            <w:fldChar w:fldCharType="begin"/>
          </w:r>
          <w:r>
            <w:instrText xml:space="preserve"> TOC \o "1-2" \n "2-2" \h \z \u </w:instrText>
          </w:r>
          <w:r>
            <w:fldChar w:fldCharType="separate"/>
          </w:r>
          <w:hyperlink w:anchor="_Toc420072839" w:history="1">
            <w:r w:rsidR="008C7A0A" w:rsidRPr="0081682E">
              <w:rPr>
                <w:rStyle w:val="Hyperlink"/>
                <w:noProof/>
              </w:rPr>
              <w:t>List of Figures</w:t>
            </w:r>
            <w:r w:rsidR="008C7A0A">
              <w:rPr>
                <w:noProof/>
                <w:webHidden/>
              </w:rPr>
              <w:tab/>
            </w:r>
            <w:r w:rsidR="008C7A0A">
              <w:rPr>
                <w:noProof/>
                <w:webHidden/>
              </w:rPr>
              <w:fldChar w:fldCharType="begin"/>
            </w:r>
            <w:r w:rsidR="008C7A0A">
              <w:rPr>
                <w:noProof/>
                <w:webHidden/>
              </w:rPr>
              <w:instrText xml:space="preserve"> PAGEREF _Toc420072839 \h </w:instrText>
            </w:r>
            <w:r w:rsidR="008C7A0A">
              <w:rPr>
                <w:noProof/>
                <w:webHidden/>
              </w:rPr>
            </w:r>
            <w:r w:rsidR="008C7A0A">
              <w:rPr>
                <w:noProof/>
                <w:webHidden/>
              </w:rPr>
              <w:fldChar w:fldCharType="separate"/>
            </w:r>
            <w:r w:rsidR="00C14A83">
              <w:rPr>
                <w:noProof/>
                <w:webHidden/>
              </w:rPr>
              <w:t>5</w:t>
            </w:r>
            <w:r w:rsidR="008C7A0A">
              <w:rPr>
                <w:noProof/>
                <w:webHidden/>
              </w:rPr>
              <w:fldChar w:fldCharType="end"/>
            </w:r>
          </w:hyperlink>
        </w:p>
        <w:p w14:paraId="008FB35B" w14:textId="77777777" w:rsidR="008C7A0A" w:rsidRDefault="008C7A0A">
          <w:pPr>
            <w:pStyle w:val="TOC1"/>
            <w:rPr>
              <w:rFonts w:asciiTheme="minorHAnsi" w:hAnsiTheme="minorHAnsi"/>
              <w:b w:val="0"/>
              <w:bCs w:val="0"/>
              <w:noProof/>
              <w:color w:val="auto"/>
              <w:sz w:val="22"/>
              <w:szCs w:val="22"/>
              <w:lang w:eastAsia="en-US"/>
            </w:rPr>
          </w:pPr>
          <w:hyperlink w:anchor="_Toc420072840" w:history="1">
            <w:r w:rsidRPr="0081682E">
              <w:rPr>
                <w:rStyle w:val="Hyperlink"/>
                <w:noProof/>
                <w14:scene3d>
                  <w14:camera w14:prst="orthographicFront"/>
                  <w14:lightRig w14:rig="threePt" w14:dir="t">
                    <w14:rot w14:lat="0" w14:lon="0" w14:rev="0"/>
                  </w14:lightRig>
                </w14:scene3d>
              </w:rPr>
              <w:t>Chapter 1</w:t>
            </w:r>
            <w:r w:rsidRPr="0081682E">
              <w:rPr>
                <w:rStyle w:val="Hyperlink"/>
                <w:noProof/>
              </w:rPr>
              <w:t xml:space="preserve"> What’s New in Version 2.16</w:t>
            </w:r>
            <w:r>
              <w:rPr>
                <w:noProof/>
                <w:webHidden/>
              </w:rPr>
              <w:tab/>
            </w:r>
            <w:r>
              <w:rPr>
                <w:noProof/>
                <w:webHidden/>
              </w:rPr>
              <w:fldChar w:fldCharType="begin"/>
            </w:r>
            <w:r>
              <w:rPr>
                <w:noProof/>
                <w:webHidden/>
              </w:rPr>
              <w:instrText xml:space="preserve"> PAGEREF _Toc420072840 \h </w:instrText>
            </w:r>
            <w:r>
              <w:rPr>
                <w:noProof/>
                <w:webHidden/>
              </w:rPr>
            </w:r>
            <w:r>
              <w:rPr>
                <w:noProof/>
                <w:webHidden/>
              </w:rPr>
              <w:fldChar w:fldCharType="separate"/>
            </w:r>
            <w:r w:rsidR="00C14A83">
              <w:rPr>
                <w:noProof/>
                <w:webHidden/>
              </w:rPr>
              <w:t>7</w:t>
            </w:r>
            <w:r>
              <w:rPr>
                <w:noProof/>
                <w:webHidden/>
              </w:rPr>
              <w:fldChar w:fldCharType="end"/>
            </w:r>
          </w:hyperlink>
        </w:p>
        <w:p w14:paraId="23E04BB4" w14:textId="77777777" w:rsidR="008C7A0A" w:rsidRDefault="008C7A0A">
          <w:pPr>
            <w:pStyle w:val="TOC1"/>
            <w:rPr>
              <w:rFonts w:asciiTheme="minorHAnsi" w:hAnsiTheme="minorHAnsi"/>
              <w:b w:val="0"/>
              <w:bCs w:val="0"/>
              <w:noProof/>
              <w:color w:val="auto"/>
              <w:sz w:val="22"/>
              <w:szCs w:val="22"/>
              <w:lang w:eastAsia="en-US"/>
            </w:rPr>
          </w:pPr>
          <w:hyperlink w:anchor="_Toc420072841" w:history="1">
            <w:r w:rsidRPr="0081682E">
              <w:rPr>
                <w:rStyle w:val="Hyperlink"/>
                <w:noProof/>
                <w14:scene3d>
                  <w14:camera w14:prst="orthographicFront"/>
                  <w14:lightRig w14:rig="threePt" w14:dir="t">
                    <w14:rot w14:lat="0" w14:lon="0" w14:rev="0"/>
                  </w14:lightRig>
                </w14:scene3d>
              </w:rPr>
              <w:t>Chapter 2</w:t>
            </w:r>
            <w:r w:rsidRPr="0081682E">
              <w:rPr>
                <w:rStyle w:val="Hyperlink"/>
                <w:noProof/>
              </w:rPr>
              <w:t xml:space="preserve"> Installation</w:t>
            </w:r>
            <w:r>
              <w:rPr>
                <w:noProof/>
                <w:webHidden/>
              </w:rPr>
              <w:tab/>
            </w:r>
            <w:r>
              <w:rPr>
                <w:noProof/>
                <w:webHidden/>
              </w:rPr>
              <w:fldChar w:fldCharType="begin"/>
            </w:r>
            <w:r>
              <w:rPr>
                <w:noProof/>
                <w:webHidden/>
              </w:rPr>
              <w:instrText xml:space="preserve"> PAGEREF _Toc420072841 \h </w:instrText>
            </w:r>
            <w:r>
              <w:rPr>
                <w:noProof/>
                <w:webHidden/>
              </w:rPr>
            </w:r>
            <w:r>
              <w:rPr>
                <w:noProof/>
                <w:webHidden/>
              </w:rPr>
              <w:fldChar w:fldCharType="separate"/>
            </w:r>
            <w:r w:rsidR="00C14A83">
              <w:rPr>
                <w:noProof/>
                <w:webHidden/>
              </w:rPr>
              <w:t>8</w:t>
            </w:r>
            <w:r>
              <w:rPr>
                <w:noProof/>
                <w:webHidden/>
              </w:rPr>
              <w:fldChar w:fldCharType="end"/>
            </w:r>
          </w:hyperlink>
        </w:p>
        <w:p w14:paraId="6EC50138" w14:textId="77777777" w:rsidR="008C7A0A" w:rsidRDefault="008C7A0A">
          <w:pPr>
            <w:pStyle w:val="TOC2"/>
            <w:rPr>
              <w:rFonts w:asciiTheme="minorHAnsi" w:hAnsiTheme="minorHAnsi"/>
              <w:noProof/>
              <w:color w:val="auto"/>
              <w:lang w:eastAsia="en-US"/>
            </w:rPr>
          </w:pPr>
          <w:hyperlink w:anchor="_Toc420072842" w:history="1">
            <w:r w:rsidRPr="0081682E">
              <w:rPr>
                <w:rStyle w:val="Hyperlink"/>
                <w:noProof/>
              </w:rPr>
              <w:t>Install FluoRender on Microsoft Windows</w:t>
            </w:r>
          </w:hyperlink>
        </w:p>
        <w:p w14:paraId="16CCBBF7" w14:textId="77777777" w:rsidR="008C7A0A" w:rsidRDefault="008C7A0A">
          <w:pPr>
            <w:pStyle w:val="TOC2"/>
            <w:rPr>
              <w:rFonts w:asciiTheme="minorHAnsi" w:hAnsiTheme="minorHAnsi"/>
              <w:noProof/>
              <w:color w:val="auto"/>
              <w:lang w:eastAsia="en-US"/>
            </w:rPr>
          </w:pPr>
          <w:hyperlink w:anchor="_Toc420072843" w:history="1">
            <w:r w:rsidRPr="0081682E">
              <w:rPr>
                <w:rStyle w:val="Hyperlink"/>
                <w:noProof/>
              </w:rPr>
              <w:t>Install FluoRender on Mac OS X</w:t>
            </w:r>
          </w:hyperlink>
        </w:p>
        <w:p w14:paraId="4753C347" w14:textId="77777777" w:rsidR="008C7A0A" w:rsidRDefault="008C7A0A">
          <w:pPr>
            <w:pStyle w:val="TOC1"/>
            <w:rPr>
              <w:rFonts w:asciiTheme="minorHAnsi" w:hAnsiTheme="minorHAnsi"/>
              <w:b w:val="0"/>
              <w:bCs w:val="0"/>
              <w:noProof/>
              <w:color w:val="auto"/>
              <w:sz w:val="22"/>
              <w:szCs w:val="22"/>
              <w:lang w:eastAsia="en-US"/>
            </w:rPr>
          </w:pPr>
          <w:hyperlink w:anchor="_Toc420072844" w:history="1">
            <w:r w:rsidRPr="0081682E">
              <w:rPr>
                <w:rStyle w:val="Hyperlink"/>
                <w:noProof/>
                <w14:scene3d>
                  <w14:camera w14:prst="orthographicFront"/>
                  <w14:lightRig w14:rig="threePt" w14:dir="t">
                    <w14:rot w14:lat="0" w14:lon="0" w14:rev="0"/>
                  </w14:lightRig>
                </w14:scene3d>
              </w:rPr>
              <w:t>Chapter 3</w:t>
            </w:r>
            <w:r w:rsidRPr="0081682E">
              <w:rPr>
                <w:rStyle w:val="Hyperlink"/>
                <w:noProof/>
              </w:rPr>
              <w:t xml:space="preserve"> FluoRender User Interface</w:t>
            </w:r>
            <w:r>
              <w:rPr>
                <w:noProof/>
                <w:webHidden/>
              </w:rPr>
              <w:tab/>
            </w:r>
            <w:r>
              <w:rPr>
                <w:noProof/>
                <w:webHidden/>
              </w:rPr>
              <w:fldChar w:fldCharType="begin"/>
            </w:r>
            <w:r>
              <w:rPr>
                <w:noProof/>
                <w:webHidden/>
              </w:rPr>
              <w:instrText xml:space="preserve"> PAGEREF _Toc420072844 \h </w:instrText>
            </w:r>
            <w:r>
              <w:rPr>
                <w:noProof/>
                <w:webHidden/>
              </w:rPr>
            </w:r>
            <w:r>
              <w:rPr>
                <w:noProof/>
                <w:webHidden/>
              </w:rPr>
              <w:fldChar w:fldCharType="separate"/>
            </w:r>
            <w:r w:rsidR="00C14A83">
              <w:rPr>
                <w:noProof/>
                <w:webHidden/>
              </w:rPr>
              <w:t>13</w:t>
            </w:r>
            <w:r>
              <w:rPr>
                <w:noProof/>
                <w:webHidden/>
              </w:rPr>
              <w:fldChar w:fldCharType="end"/>
            </w:r>
          </w:hyperlink>
        </w:p>
        <w:p w14:paraId="73775EBF" w14:textId="77777777" w:rsidR="008C7A0A" w:rsidRDefault="008C7A0A">
          <w:pPr>
            <w:pStyle w:val="TOC2"/>
            <w:rPr>
              <w:rFonts w:asciiTheme="minorHAnsi" w:hAnsiTheme="minorHAnsi"/>
              <w:noProof/>
              <w:color w:val="auto"/>
              <w:lang w:eastAsia="en-US"/>
            </w:rPr>
          </w:pPr>
          <w:hyperlink w:anchor="_Toc420072845" w:history="1">
            <w:r w:rsidRPr="0081682E">
              <w:rPr>
                <w:rStyle w:val="Hyperlink"/>
                <w:noProof/>
              </w:rPr>
              <w:t>FluoRender on Windows</w:t>
            </w:r>
          </w:hyperlink>
        </w:p>
        <w:p w14:paraId="457AAB10" w14:textId="77777777" w:rsidR="008C7A0A" w:rsidRDefault="008C7A0A">
          <w:pPr>
            <w:pStyle w:val="TOC2"/>
            <w:rPr>
              <w:rFonts w:asciiTheme="minorHAnsi" w:hAnsiTheme="minorHAnsi"/>
              <w:noProof/>
              <w:color w:val="auto"/>
              <w:lang w:eastAsia="en-US"/>
            </w:rPr>
          </w:pPr>
          <w:hyperlink w:anchor="_Toc420072846" w:history="1">
            <w:r w:rsidRPr="0081682E">
              <w:rPr>
                <w:rStyle w:val="Hyperlink"/>
                <w:noProof/>
              </w:rPr>
              <w:t>FluoRender on Mac OS X</w:t>
            </w:r>
          </w:hyperlink>
        </w:p>
        <w:p w14:paraId="0E017163" w14:textId="77777777" w:rsidR="008C7A0A" w:rsidRDefault="008C7A0A">
          <w:pPr>
            <w:pStyle w:val="TOC2"/>
            <w:rPr>
              <w:rFonts w:asciiTheme="minorHAnsi" w:hAnsiTheme="minorHAnsi"/>
              <w:noProof/>
              <w:color w:val="auto"/>
              <w:lang w:eastAsia="en-US"/>
            </w:rPr>
          </w:pPr>
          <w:hyperlink w:anchor="_Toc420072847" w:history="1">
            <w:r w:rsidRPr="0081682E">
              <w:rPr>
                <w:rStyle w:val="Hyperlink"/>
                <w:noProof/>
              </w:rPr>
              <w:t>Reorganizing FluoRender’s User Interface</w:t>
            </w:r>
          </w:hyperlink>
        </w:p>
        <w:p w14:paraId="68679E02" w14:textId="77777777" w:rsidR="008C7A0A" w:rsidRDefault="008C7A0A">
          <w:pPr>
            <w:pStyle w:val="TOC1"/>
            <w:rPr>
              <w:rFonts w:asciiTheme="minorHAnsi" w:hAnsiTheme="minorHAnsi"/>
              <w:b w:val="0"/>
              <w:bCs w:val="0"/>
              <w:noProof/>
              <w:color w:val="auto"/>
              <w:sz w:val="22"/>
              <w:szCs w:val="22"/>
              <w:lang w:eastAsia="en-US"/>
            </w:rPr>
          </w:pPr>
          <w:hyperlink w:anchor="_Toc420072848" w:history="1">
            <w:r w:rsidRPr="0081682E">
              <w:rPr>
                <w:rStyle w:val="Hyperlink"/>
                <w:noProof/>
                <w14:scene3d>
                  <w14:camera w14:prst="orthographicFront"/>
                  <w14:lightRig w14:rig="threePt" w14:dir="t">
                    <w14:rot w14:lat="0" w14:lon="0" w14:rev="0"/>
                  </w14:lightRig>
                </w14:scene3d>
              </w:rPr>
              <w:t>Chapter 4</w:t>
            </w:r>
            <w:r w:rsidRPr="0081682E">
              <w:rPr>
                <w:rStyle w:val="Hyperlink"/>
                <w:noProof/>
              </w:rPr>
              <w:t xml:space="preserve"> Loading Data</w:t>
            </w:r>
            <w:r>
              <w:rPr>
                <w:noProof/>
                <w:webHidden/>
              </w:rPr>
              <w:tab/>
            </w:r>
            <w:r>
              <w:rPr>
                <w:noProof/>
                <w:webHidden/>
              </w:rPr>
              <w:fldChar w:fldCharType="begin"/>
            </w:r>
            <w:r>
              <w:rPr>
                <w:noProof/>
                <w:webHidden/>
              </w:rPr>
              <w:instrText xml:space="preserve"> PAGEREF _Toc420072848 \h </w:instrText>
            </w:r>
            <w:r>
              <w:rPr>
                <w:noProof/>
                <w:webHidden/>
              </w:rPr>
            </w:r>
            <w:r>
              <w:rPr>
                <w:noProof/>
                <w:webHidden/>
              </w:rPr>
              <w:fldChar w:fldCharType="separate"/>
            </w:r>
            <w:r w:rsidR="00C14A83">
              <w:rPr>
                <w:noProof/>
                <w:webHidden/>
              </w:rPr>
              <w:t>16</w:t>
            </w:r>
            <w:r>
              <w:rPr>
                <w:noProof/>
                <w:webHidden/>
              </w:rPr>
              <w:fldChar w:fldCharType="end"/>
            </w:r>
          </w:hyperlink>
        </w:p>
        <w:p w14:paraId="6A2591A9" w14:textId="77777777" w:rsidR="008C7A0A" w:rsidRDefault="008C7A0A">
          <w:pPr>
            <w:pStyle w:val="TOC2"/>
            <w:rPr>
              <w:rFonts w:asciiTheme="minorHAnsi" w:hAnsiTheme="minorHAnsi"/>
              <w:noProof/>
              <w:color w:val="auto"/>
              <w:lang w:eastAsia="en-US"/>
            </w:rPr>
          </w:pPr>
          <w:hyperlink w:anchor="_Toc420072849" w:history="1">
            <w:r w:rsidRPr="0081682E">
              <w:rPr>
                <w:rStyle w:val="Hyperlink"/>
                <w:noProof/>
              </w:rPr>
              <w:t>Volume Data</w:t>
            </w:r>
          </w:hyperlink>
        </w:p>
        <w:p w14:paraId="3E51DF8E" w14:textId="77777777" w:rsidR="008C7A0A" w:rsidRDefault="008C7A0A">
          <w:pPr>
            <w:pStyle w:val="TOC2"/>
            <w:rPr>
              <w:rFonts w:asciiTheme="minorHAnsi" w:hAnsiTheme="minorHAnsi"/>
              <w:noProof/>
              <w:color w:val="auto"/>
              <w:lang w:eastAsia="en-US"/>
            </w:rPr>
          </w:pPr>
          <w:hyperlink w:anchor="_Toc420072850" w:history="1">
            <w:r w:rsidRPr="0081682E">
              <w:rPr>
                <w:rStyle w:val="Hyperlink"/>
                <w:noProof/>
              </w:rPr>
              <w:t>Mesh Data</w:t>
            </w:r>
          </w:hyperlink>
        </w:p>
        <w:p w14:paraId="65FA1849" w14:textId="77777777" w:rsidR="008C7A0A" w:rsidRDefault="008C7A0A">
          <w:pPr>
            <w:pStyle w:val="TOC1"/>
            <w:rPr>
              <w:rFonts w:asciiTheme="minorHAnsi" w:hAnsiTheme="minorHAnsi"/>
              <w:b w:val="0"/>
              <w:bCs w:val="0"/>
              <w:noProof/>
              <w:color w:val="auto"/>
              <w:sz w:val="22"/>
              <w:szCs w:val="22"/>
              <w:lang w:eastAsia="en-US"/>
            </w:rPr>
          </w:pPr>
          <w:hyperlink w:anchor="_Toc420072851" w:history="1">
            <w:r w:rsidRPr="0081682E">
              <w:rPr>
                <w:rStyle w:val="Hyperlink"/>
                <w:noProof/>
                <w14:scene3d>
                  <w14:camera w14:prst="orthographicFront"/>
                  <w14:lightRig w14:rig="threePt" w14:dir="t">
                    <w14:rot w14:lat="0" w14:lon="0" w14:rev="0"/>
                  </w14:lightRig>
                </w14:scene3d>
              </w:rPr>
              <w:t>Chapter 5</w:t>
            </w:r>
            <w:r w:rsidRPr="0081682E">
              <w:rPr>
                <w:rStyle w:val="Hyperlink"/>
                <w:noProof/>
              </w:rPr>
              <w:t xml:space="preserve"> Managing Data Sets</w:t>
            </w:r>
            <w:r>
              <w:rPr>
                <w:noProof/>
                <w:webHidden/>
              </w:rPr>
              <w:tab/>
            </w:r>
            <w:r>
              <w:rPr>
                <w:noProof/>
                <w:webHidden/>
              </w:rPr>
              <w:fldChar w:fldCharType="begin"/>
            </w:r>
            <w:r>
              <w:rPr>
                <w:noProof/>
                <w:webHidden/>
              </w:rPr>
              <w:instrText xml:space="preserve"> PAGEREF _Toc420072851 \h </w:instrText>
            </w:r>
            <w:r>
              <w:rPr>
                <w:noProof/>
                <w:webHidden/>
              </w:rPr>
            </w:r>
            <w:r>
              <w:rPr>
                <w:noProof/>
                <w:webHidden/>
              </w:rPr>
              <w:fldChar w:fldCharType="separate"/>
            </w:r>
            <w:r w:rsidR="00C14A83">
              <w:rPr>
                <w:noProof/>
                <w:webHidden/>
              </w:rPr>
              <w:t>20</w:t>
            </w:r>
            <w:r>
              <w:rPr>
                <w:noProof/>
                <w:webHidden/>
              </w:rPr>
              <w:fldChar w:fldCharType="end"/>
            </w:r>
          </w:hyperlink>
        </w:p>
        <w:p w14:paraId="46829038" w14:textId="77777777" w:rsidR="008C7A0A" w:rsidRDefault="008C7A0A">
          <w:pPr>
            <w:pStyle w:val="TOC1"/>
            <w:rPr>
              <w:rFonts w:asciiTheme="minorHAnsi" w:hAnsiTheme="minorHAnsi"/>
              <w:b w:val="0"/>
              <w:bCs w:val="0"/>
              <w:noProof/>
              <w:color w:val="auto"/>
              <w:sz w:val="22"/>
              <w:szCs w:val="22"/>
              <w:lang w:eastAsia="en-US"/>
            </w:rPr>
          </w:pPr>
          <w:hyperlink w:anchor="_Toc420072852" w:history="1">
            <w:r w:rsidRPr="0081682E">
              <w:rPr>
                <w:rStyle w:val="Hyperlink"/>
                <w:noProof/>
                <w14:scene3d>
                  <w14:camera w14:prst="orthographicFront"/>
                  <w14:lightRig w14:rig="threePt" w14:dir="t">
                    <w14:rot w14:lat="0" w14:lon="0" w14:rev="0"/>
                  </w14:lightRig>
                </w14:scene3d>
              </w:rPr>
              <w:t>Chapter 6</w:t>
            </w:r>
            <w:r w:rsidRPr="0081682E">
              <w:rPr>
                <w:rStyle w:val="Hyperlink"/>
                <w:noProof/>
              </w:rPr>
              <w:t xml:space="preserve"> Managing Workspace</w:t>
            </w:r>
            <w:r>
              <w:rPr>
                <w:noProof/>
                <w:webHidden/>
              </w:rPr>
              <w:tab/>
            </w:r>
            <w:r>
              <w:rPr>
                <w:noProof/>
                <w:webHidden/>
              </w:rPr>
              <w:fldChar w:fldCharType="begin"/>
            </w:r>
            <w:r>
              <w:rPr>
                <w:noProof/>
                <w:webHidden/>
              </w:rPr>
              <w:instrText xml:space="preserve"> PAGEREF _Toc420072852 \h </w:instrText>
            </w:r>
            <w:r>
              <w:rPr>
                <w:noProof/>
                <w:webHidden/>
              </w:rPr>
            </w:r>
            <w:r>
              <w:rPr>
                <w:noProof/>
                <w:webHidden/>
              </w:rPr>
              <w:fldChar w:fldCharType="separate"/>
            </w:r>
            <w:r w:rsidR="00C14A83">
              <w:rPr>
                <w:noProof/>
                <w:webHidden/>
              </w:rPr>
              <w:t>22</w:t>
            </w:r>
            <w:r>
              <w:rPr>
                <w:noProof/>
                <w:webHidden/>
              </w:rPr>
              <w:fldChar w:fldCharType="end"/>
            </w:r>
          </w:hyperlink>
        </w:p>
        <w:p w14:paraId="19E39D2C" w14:textId="77777777" w:rsidR="008C7A0A" w:rsidRDefault="008C7A0A">
          <w:pPr>
            <w:pStyle w:val="TOC2"/>
            <w:rPr>
              <w:rFonts w:asciiTheme="minorHAnsi" w:hAnsiTheme="minorHAnsi"/>
              <w:noProof/>
              <w:color w:val="auto"/>
              <w:lang w:eastAsia="en-US"/>
            </w:rPr>
          </w:pPr>
          <w:hyperlink w:anchor="_Toc420072853" w:history="1">
            <w:r w:rsidRPr="0081682E">
              <w:rPr>
                <w:rStyle w:val="Hyperlink"/>
                <w:noProof/>
              </w:rPr>
              <w:t>Toolbar Icons</w:t>
            </w:r>
          </w:hyperlink>
        </w:p>
        <w:p w14:paraId="4C1158E1" w14:textId="77777777" w:rsidR="008C7A0A" w:rsidRDefault="008C7A0A">
          <w:pPr>
            <w:pStyle w:val="TOC2"/>
            <w:rPr>
              <w:rFonts w:asciiTheme="minorHAnsi" w:hAnsiTheme="minorHAnsi"/>
              <w:noProof/>
              <w:color w:val="auto"/>
              <w:lang w:eastAsia="en-US"/>
            </w:rPr>
          </w:pPr>
          <w:hyperlink w:anchor="_Toc420072854" w:history="1">
            <w:r w:rsidRPr="0081682E">
              <w:rPr>
                <w:rStyle w:val="Hyperlink"/>
                <w:noProof/>
              </w:rPr>
              <w:t>Context Menu Commands</w:t>
            </w:r>
          </w:hyperlink>
        </w:p>
        <w:p w14:paraId="508B9CE8" w14:textId="77777777" w:rsidR="008C7A0A" w:rsidRDefault="008C7A0A">
          <w:pPr>
            <w:pStyle w:val="TOC1"/>
            <w:rPr>
              <w:rFonts w:asciiTheme="minorHAnsi" w:hAnsiTheme="minorHAnsi"/>
              <w:b w:val="0"/>
              <w:bCs w:val="0"/>
              <w:noProof/>
              <w:color w:val="auto"/>
              <w:sz w:val="22"/>
              <w:szCs w:val="22"/>
              <w:lang w:eastAsia="en-US"/>
            </w:rPr>
          </w:pPr>
          <w:hyperlink w:anchor="_Toc420072855" w:history="1">
            <w:r w:rsidRPr="0081682E">
              <w:rPr>
                <w:rStyle w:val="Hyperlink"/>
                <w:noProof/>
                <w14:scene3d>
                  <w14:camera w14:prst="orthographicFront"/>
                  <w14:lightRig w14:rig="threePt" w14:dir="t">
                    <w14:rot w14:lat="0" w14:lon="0" w14:rev="0"/>
                  </w14:lightRig>
                </w14:scene3d>
              </w:rPr>
              <w:t>Chapter 7</w:t>
            </w:r>
            <w:r w:rsidRPr="0081682E">
              <w:rPr>
                <w:rStyle w:val="Hyperlink"/>
                <w:noProof/>
              </w:rPr>
              <w:t xml:space="preserve"> Basic Render View Operations</w:t>
            </w:r>
            <w:r>
              <w:rPr>
                <w:noProof/>
                <w:webHidden/>
              </w:rPr>
              <w:tab/>
            </w:r>
            <w:r>
              <w:rPr>
                <w:noProof/>
                <w:webHidden/>
              </w:rPr>
              <w:fldChar w:fldCharType="begin"/>
            </w:r>
            <w:r>
              <w:rPr>
                <w:noProof/>
                <w:webHidden/>
              </w:rPr>
              <w:instrText xml:space="preserve"> PAGEREF _Toc420072855 \h </w:instrText>
            </w:r>
            <w:r>
              <w:rPr>
                <w:noProof/>
                <w:webHidden/>
              </w:rPr>
            </w:r>
            <w:r>
              <w:rPr>
                <w:noProof/>
                <w:webHidden/>
              </w:rPr>
              <w:fldChar w:fldCharType="separate"/>
            </w:r>
            <w:r w:rsidR="00C14A83">
              <w:rPr>
                <w:noProof/>
                <w:webHidden/>
              </w:rPr>
              <w:t>25</w:t>
            </w:r>
            <w:r>
              <w:rPr>
                <w:noProof/>
                <w:webHidden/>
              </w:rPr>
              <w:fldChar w:fldCharType="end"/>
            </w:r>
          </w:hyperlink>
        </w:p>
        <w:p w14:paraId="170F6313" w14:textId="77777777" w:rsidR="008C7A0A" w:rsidRDefault="008C7A0A">
          <w:pPr>
            <w:pStyle w:val="TOC2"/>
            <w:rPr>
              <w:rFonts w:asciiTheme="minorHAnsi" w:hAnsiTheme="minorHAnsi"/>
              <w:noProof/>
              <w:color w:val="auto"/>
              <w:lang w:eastAsia="en-US"/>
            </w:rPr>
          </w:pPr>
          <w:hyperlink w:anchor="_Toc420072856" w:history="1">
            <w:r w:rsidRPr="0081682E">
              <w:rPr>
                <w:rStyle w:val="Hyperlink"/>
                <w:noProof/>
              </w:rPr>
              <w:t>Multi-view Management</w:t>
            </w:r>
          </w:hyperlink>
        </w:p>
        <w:p w14:paraId="44588DDE" w14:textId="77777777" w:rsidR="008C7A0A" w:rsidRDefault="008C7A0A">
          <w:pPr>
            <w:pStyle w:val="TOC2"/>
            <w:rPr>
              <w:rFonts w:asciiTheme="minorHAnsi" w:hAnsiTheme="minorHAnsi"/>
              <w:noProof/>
              <w:color w:val="auto"/>
              <w:lang w:eastAsia="en-US"/>
            </w:rPr>
          </w:pPr>
          <w:hyperlink w:anchor="_Toc420072857" w:history="1">
            <w:r w:rsidRPr="0081682E">
              <w:rPr>
                <w:rStyle w:val="Hyperlink"/>
                <w:noProof/>
              </w:rPr>
              <w:t>Interactions</w:t>
            </w:r>
          </w:hyperlink>
        </w:p>
        <w:p w14:paraId="14475FCF" w14:textId="77777777" w:rsidR="008C7A0A" w:rsidRDefault="008C7A0A">
          <w:pPr>
            <w:pStyle w:val="TOC2"/>
            <w:rPr>
              <w:rFonts w:asciiTheme="minorHAnsi" w:hAnsiTheme="minorHAnsi"/>
              <w:noProof/>
              <w:color w:val="auto"/>
              <w:lang w:eastAsia="en-US"/>
            </w:rPr>
          </w:pPr>
          <w:hyperlink w:anchor="_Toc420072858" w:history="1">
            <w:r w:rsidRPr="0081682E">
              <w:rPr>
                <w:rStyle w:val="Hyperlink"/>
                <w:noProof/>
              </w:rPr>
              <w:t>Channel Intermixing Methods</w:t>
            </w:r>
          </w:hyperlink>
        </w:p>
        <w:p w14:paraId="113339BB" w14:textId="77777777" w:rsidR="008C7A0A" w:rsidRDefault="008C7A0A">
          <w:pPr>
            <w:pStyle w:val="TOC2"/>
            <w:rPr>
              <w:rFonts w:asciiTheme="minorHAnsi" w:hAnsiTheme="minorHAnsi"/>
              <w:noProof/>
              <w:color w:val="auto"/>
              <w:lang w:eastAsia="en-US"/>
            </w:rPr>
          </w:pPr>
          <w:hyperlink w:anchor="_Toc420072859" w:history="1">
            <w:r w:rsidRPr="0081682E">
              <w:rPr>
                <w:rStyle w:val="Hyperlink"/>
                <w:noProof/>
              </w:rPr>
              <w:t>Render View Settings</w:t>
            </w:r>
          </w:hyperlink>
        </w:p>
        <w:p w14:paraId="753A70E1" w14:textId="77777777" w:rsidR="008C7A0A" w:rsidRDefault="008C7A0A">
          <w:pPr>
            <w:pStyle w:val="TOC2"/>
            <w:rPr>
              <w:rFonts w:asciiTheme="minorHAnsi" w:hAnsiTheme="minorHAnsi"/>
              <w:noProof/>
              <w:color w:val="auto"/>
              <w:lang w:eastAsia="en-US"/>
            </w:rPr>
          </w:pPr>
          <w:hyperlink w:anchor="_Toc420072860" w:history="1">
            <w:r w:rsidRPr="0081682E">
              <w:rPr>
                <w:rStyle w:val="Hyperlink"/>
                <w:noProof/>
              </w:rPr>
              <w:t>Capturing Render View</w:t>
            </w:r>
          </w:hyperlink>
        </w:p>
        <w:p w14:paraId="5E095F8C" w14:textId="77777777" w:rsidR="008C7A0A" w:rsidRDefault="008C7A0A">
          <w:pPr>
            <w:pStyle w:val="TOC1"/>
            <w:rPr>
              <w:rFonts w:asciiTheme="minorHAnsi" w:hAnsiTheme="minorHAnsi"/>
              <w:b w:val="0"/>
              <w:bCs w:val="0"/>
              <w:noProof/>
              <w:color w:val="auto"/>
              <w:sz w:val="22"/>
              <w:szCs w:val="22"/>
              <w:lang w:eastAsia="en-US"/>
            </w:rPr>
          </w:pPr>
          <w:hyperlink w:anchor="_Toc420072861" w:history="1">
            <w:r w:rsidRPr="0081682E">
              <w:rPr>
                <w:rStyle w:val="Hyperlink"/>
                <w:noProof/>
                <w14:scene3d>
                  <w14:camera w14:prst="orthographicFront"/>
                  <w14:lightRig w14:rig="threePt" w14:dir="t">
                    <w14:rot w14:lat="0" w14:lon="0" w14:rev="0"/>
                  </w14:lightRig>
                </w14:scene3d>
              </w:rPr>
              <w:t>Chapter 8</w:t>
            </w:r>
            <w:r w:rsidRPr="0081682E">
              <w:rPr>
                <w:rStyle w:val="Hyperlink"/>
                <w:noProof/>
              </w:rPr>
              <w:t xml:space="preserve"> Adjusting Volume Properties</w:t>
            </w:r>
            <w:r>
              <w:rPr>
                <w:noProof/>
                <w:webHidden/>
              </w:rPr>
              <w:tab/>
            </w:r>
            <w:r>
              <w:rPr>
                <w:noProof/>
                <w:webHidden/>
              </w:rPr>
              <w:fldChar w:fldCharType="begin"/>
            </w:r>
            <w:r>
              <w:rPr>
                <w:noProof/>
                <w:webHidden/>
              </w:rPr>
              <w:instrText xml:space="preserve"> PAGEREF _Toc420072861 \h </w:instrText>
            </w:r>
            <w:r>
              <w:rPr>
                <w:noProof/>
                <w:webHidden/>
              </w:rPr>
            </w:r>
            <w:r>
              <w:rPr>
                <w:noProof/>
                <w:webHidden/>
              </w:rPr>
              <w:fldChar w:fldCharType="separate"/>
            </w:r>
            <w:r w:rsidR="00C14A83">
              <w:rPr>
                <w:noProof/>
                <w:webHidden/>
              </w:rPr>
              <w:t>30</w:t>
            </w:r>
            <w:r>
              <w:rPr>
                <w:noProof/>
                <w:webHidden/>
              </w:rPr>
              <w:fldChar w:fldCharType="end"/>
            </w:r>
          </w:hyperlink>
        </w:p>
        <w:p w14:paraId="28A368C9" w14:textId="77777777" w:rsidR="008C7A0A" w:rsidRDefault="008C7A0A">
          <w:pPr>
            <w:pStyle w:val="TOC2"/>
            <w:rPr>
              <w:rFonts w:asciiTheme="minorHAnsi" w:hAnsiTheme="minorHAnsi"/>
              <w:noProof/>
              <w:color w:val="auto"/>
              <w:lang w:eastAsia="en-US"/>
            </w:rPr>
          </w:pPr>
          <w:hyperlink w:anchor="_Toc420072862" w:history="1">
            <w:r w:rsidRPr="0081682E">
              <w:rPr>
                <w:rStyle w:val="Hyperlink"/>
                <w:noProof/>
              </w:rPr>
              <w:t>Transfer Function Settings</w:t>
            </w:r>
          </w:hyperlink>
        </w:p>
        <w:p w14:paraId="1FF7A237" w14:textId="77777777" w:rsidR="008C7A0A" w:rsidRDefault="008C7A0A">
          <w:pPr>
            <w:pStyle w:val="TOC2"/>
            <w:rPr>
              <w:rFonts w:asciiTheme="minorHAnsi" w:hAnsiTheme="minorHAnsi"/>
              <w:noProof/>
              <w:color w:val="auto"/>
              <w:lang w:eastAsia="en-US"/>
            </w:rPr>
          </w:pPr>
          <w:hyperlink w:anchor="_Toc420072863" w:history="1">
            <w:r w:rsidRPr="0081682E">
              <w:rPr>
                <w:rStyle w:val="Hyperlink"/>
                <w:noProof/>
              </w:rPr>
              <w:t>Effect Settings</w:t>
            </w:r>
          </w:hyperlink>
        </w:p>
        <w:p w14:paraId="7A16DE7C" w14:textId="77777777" w:rsidR="008C7A0A" w:rsidRDefault="008C7A0A">
          <w:pPr>
            <w:pStyle w:val="TOC2"/>
            <w:rPr>
              <w:rFonts w:asciiTheme="minorHAnsi" w:hAnsiTheme="minorHAnsi"/>
              <w:noProof/>
              <w:color w:val="auto"/>
              <w:lang w:eastAsia="en-US"/>
            </w:rPr>
          </w:pPr>
          <w:hyperlink w:anchor="_Toc420072864" w:history="1">
            <w:r w:rsidRPr="0081682E">
              <w:rPr>
                <w:rStyle w:val="Hyperlink"/>
                <w:noProof/>
              </w:rPr>
              <w:t>MIP Render Mode</w:t>
            </w:r>
          </w:hyperlink>
        </w:p>
        <w:p w14:paraId="5A623853" w14:textId="77777777" w:rsidR="008C7A0A" w:rsidRDefault="008C7A0A">
          <w:pPr>
            <w:pStyle w:val="TOC2"/>
            <w:rPr>
              <w:rFonts w:asciiTheme="minorHAnsi" w:hAnsiTheme="minorHAnsi"/>
              <w:noProof/>
              <w:color w:val="auto"/>
              <w:lang w:eastAsia="en-US"/>
            </w:rPr>
          </w:pPr>
          <w:hyperlink w:anchor="_Toc420072865" w:history="1">
            <w:r w:rsidRPr="0081682E">
              <w:rPr>
                <w:rStyle w:val="Hyperlink"/>
                <w:noProof/>
              </w:rPr>
              <w:t>Quality Settings</w:t>
            </w:r>
          </w:hyperlink>
        </w:p>
        <w:p w14:paraId="0517BCF8" w14:textId="77777777" w:rsidR="008C7A0A" w:rsidRDefault="008C7A0A">
          <w:pPr>
            <w:pStyle w:val="TOC2"/>
            <w:rPr>
              <w:rFonts w:asciiTheme="minorHAnsi" w:hAnsiTheme="minorHAnsi"/>
              <w:noProof/>
              <w:color w:val="auto"/>
              <w:lang w:eastAsia="en-US"/>
            </w:rPr>
          </w:pPr>
          <w:hyperlink w:anchor="_Toc420072866" w:history="1">
            <w:r w:rsidRPr="0081682E">
              <w:rPr>
                <w:rStyle w:val="Hyperlink"/>
                <w:noProof/>
              </w:rPr>
              <w:t>Other Settings</w:t>
            </w:r>
          </w:hyperlink>
        </w:p>
        <w:p w14:paraId="7AB93062" w14:textId="77777777" w:rsidR="008C7A0A" w:rsidRDefault="008C7A0A">
          <w:pPr>
            <w:pStyle w:val="TOC1"/>
            <w:rPr>
              <w:rFonts w:asciiTheme="minorHAnsi" w:hAnsiTheme="minorHAnsi"/>
              <w:b w:val="0"/>
              <w:bCs w:val="0"/>
              <w:noProof/>
              <w:color w:val="auto"/>
              <w:sz w:val="22"/>
              <w:szCs w:val="22"/>
              <w:lang w:eastAsia="en-US"/>
            </w:rPr>
          </w:pPr>
          <w:hyperlink w:anchor="_Toc420072867" w:history="1">
            <w:r w:rsidRPr="0081682E">
              <w:rPr>
                <w:rStyle w:val="Hyperlink"/>
                <w:noProof/>
                <w14:scene3d>
                  <w14:camera w14:prst="orthographicFront"/>
                  <w14:lightRig w14:rig="threePt" w14:dir="t">
                    <w14:rot w14:lat="0" w14:lon="0" w14:rev="0"/>
                  </w14:lightRig>
                </w14:scene3d>
              </w:rPr>
              <w:t>Chapter 9</w:t>
            </w:r>
            <w:r w:rsidRPr="0081682E">
              <w:rPr>
                <w:rStyle w:val="Hyperlink"/>
                <w:noProof/>
              </w:rPr>
              <w:t xml:space="preserve"> Output Adjustment</w:t>
            </w:r>
            <w:r>
              <w:rPr>
                <w:noProof/>
                <w:webHidden/>
              </w:rPr>
              <w:tab/>
            </w:r>
            <w:r>
              <w:rPr>
                <w:noProof/>
                <w:webHidden/>
              </w:rPr>
              <w:fldChar w:fldCharType="begin"/>
            </w:r>
            <w:r>
              <w:rPr>
                <w:noProof/>
                <w:webHidden/>
              </w:rPr>
              <w:instrText xml:space="preserve"> PAGEREF _Toc420072867 \h </w:instrText>
            </w:r>
            <w:r>
              <w:rPr>
                <w:noProof/>
                <w:webHidden/>
              </w:rPr>
            </w:r>
            <w:r>
              <w:rPr>
                <w:noProof/>
                <w:webHidden/>
              </w:rPr>
              <w:fldChar w:fldCharType="separate"/>
            </w:r>
            <w:r w:rsidR="00C14A83">
              <w:rPr>
                <w:noProof/>
                <w:webHidden/>
              </w:rPr>
              <w:t>34</w:t>
            </w:r>
            <w:r>
              <w:rPr>
                <w:noProof/>
                <w:webHidden/>
              </w:rPr>
              <w:fldChar w:fldCharType="end"/>
            </w:r>
          </w:hyperlink>
        </w:p>
        <w:p w14:paraId="2D822BF2" w14:textId="77777777" w:rsidR="008C7A0A" w:rsidRDefault="008C7A0A">
          <w:pPr>
            <w:pStyle w:val="TOC1"/>
            <w:rPr>
              <w:rFonts w:asciiTheme="minorHAnsi" w:hAnsiTheme="minorHAnsi"/>
              <w:b w:val="0"/>
              <w:bCs w:val="0"/>
              <w:noProof/>
              <w:color w:val="auto"/>
              <w:sz w:val="22"/>
              <w:szCs w:val="22"/>
              <w:lang w:eastAsia="en-US"/>
            </w:rPr>
          </w:pPr>
          <w:hyperlink w:anchor="_Toc420072868" w:history="1">
            <w:r w:rsidRPr="0081682E">
              <w:rPr>
                <w:rStyle w:val="Hyperlink"/>
                <w:noProof/>
                <w14:scene3d>
                  <w14:camera w14:prst="orthographicFront"/>
                  <w14:lightRig w14:rig="threePt" w14:dir="t">
                    <w14:rot w14:lat="0" w14:lon="0" w14:rev="0"/>
                  </w14:lightRig>
                </w14:scene3d>
              </w:rPr>
              <w:t>Chapter 10</w:t>
            </w:r>
            <w:r w:rsidRPr="0081682E">
              <w:rPr>
                <w:rStyle w:val="Hyperlink"/>
                <w:noProof/>
              </w:rPr>
              <w:t xml:space="preserve"> Clipping Volumes</w:t>
            </w:r>
            <w:r>
              <w:rPr>
                <w:noProof/>
                <w:webHidden/>
              </w:rPr>
              <w:tab/>
            </w:r>
            <w:r>
              <w:rPr>
                <w:noProof/>
                <w:webHidden/>
              </w:rPr>
              <w:fldChar w:fldCharType="begin"/>
            </w:r>
            <w:r>
              <w:rPr>
                <w:noProof/>
                <w:webHidden/>
              </w:rPr>
              <w:instrText xml:space="preserve"> PAGEREF _Toc420072868 \h </w:instrText>
            </w:r>
            <w:r>
              <w:rPr>
                <w:noProof/>
                <w:webHidden/>
              </w:rPr>
            </w:r>
            <w:r>
              <w:rPr>
                <w:noProof/>
                <w:webHidden/>
              </w:rPr>
              <w:fldChar w:fldCharType="separate"/>
            </w:r>
            <w:r w:rsidR="00C14A83">
              <w:rPr>
                <w:noProof/>
                <w:webHidden/>
              </w:rPr>
              <w:t>35</w:t>
            </w:r>
            <w:r>
              <w:rPr>
                <w:noProof/>
                <w:webHidden/>
              </w:rPr>
              <w:fldChar w:fldCharType="end"/>
            </w:r>
          </w:hyperlink>
        </w:p>
        <w:p w14:paraId="75DC9EA1" w14:textId="77777777" w:rsidR="008C7A0A" w:rsidRDefault="008C7A0A">
          <w:pPr>
            <w:pStyle w:val="TOC2"/>
            <w:rPr>
              <w:rFonts w:asciiTheme="minorHAnsi" w:hAnsiTheme="minorHAnsi"/>
              <w:noProof/>
              <w:color w:val="auto"/>
              <w:lang w:eastAsia="en-US"/>
            </w:rPr>
          </w:pPr>
          <w:hyperlink w:anchor="_Toc420072869" w:history="1">
            <w:r w:rsidRPr="0081682E">
              <w:rPr>
                <w:rStyle w:val="Hyperlink"/>
                <w:noProof/>
              </w:rPr>
              <w:t>Clipping Plane Translations</w:t>
            </w:r>
          </w:hyperlink>
        </w:p>
        <w:p w14:paraId="2BBE7DC7" w14:textId="77777777" w:rsidR="008C7A0A" w:rsidRDefault="008C7A0A">
          <w:pPr>
            <w:pStyle w:val="TOC2"/>
            <w:rPr>
              <w:rFonts w:asciiTheme="minorHAnsi" w:hAnsiTheme="minorHAnsi"/>
              <w:noProof/>
              <w:color w:val="auto"/>
              <w:lang w:eastAsia="en-US"/>
            </w:rPr>
          </w:pPr>
          <w:hyperlink w:anchor="_Toc420072870" w:history="1">
            <w:r w:rsidRPr="0081682E">
              <w:rPr>
                <w:rStyle w:val="Hyperlink"/>
                <w:noProof/>
              </w:rPr>
              <w:t>Clipping Plane Rotations</w:t>
            </w:r>
          </w:hyperlink>
        </w:p>
        <w:p w14:paraId="45EBF55D" w14:textId="77777777" w:rsidR="008C7A0A" w:rsidRDefault="008C7A0A">
          <w:pPr>
            <w:pStyle w:val="TOC1"/>
            <w:rPr>
              <w:rFonts w:asciiTheme="minorHAnsi" w:hAnsiTheme="minorHAnsi"/>
              <w:b w:val="0"/>
              <w:bCs w:val="0"/>
              <w:noProof/>
              <w:color w:val="auto"/>
              <w:sz w:val="22"/>
              <w:szCs w:val="22"/>
              <w:lang w:eastAsia="en-US"/>
            </w:rPr>
          </w:pPr>
          <w:hyperlink w:anchor="_Toc420072871" w:history="1">
            <w:r w:rsidRPr="0081682E">
              <w:rPr>
                <w:rStyle w:val="Hyperlink"/>
                <w:noProof/>
                <w14:scene3d>
                  <w14:camera w14:prst="orthographicFront"/>
                  <w14:lightRig w14:rig="threePt" w14:dir="t">
                    <w14:rot w14:lat="0" w14:lon="0" w14:rev="0"/>
                  </w14:lightRig>
                </w14:scene3d>
              </w:rPr>
              <w:t>Chapter 11</w:t>
            </w:r>
            <w:r w:rsidRPr="0081682E">
              <w:rPr>
                <w:rStyle w:val="Hyperlink"/>
                <w:noProof/>
              </w:rPr>
              <w:t xml:space="preserve"> Adjusting Mesh Properties</w:t>
            </w:r>
            <w:r>
              <w:rPr>
                <w:noProof/>
                <w:webHidden/>
              </w:rPr>
              <w:tab/>
            </w:r>
            <w:r>
              <w:rPr>
                <w:noProof/>
                <w:webHidden/>
              </w:rPr>
              <w:fldChar w:fldCharType="begin"/>
            </w:r>
            <w:r>
              <w:rPr>
                <w:noProof/>
                <w:webHidden/>
              </w:rPr>
              <w:instrText xml:space="preserve"> PAGEREF _Toc420072871 \h </w:instrText>
            </w:r>
            <w:r>
              <w:rPr>
                <w:noProof/>
                <w:webHidden/>
              </w:rPr>
            </w:r>
            <w:r>
              <w:rPr>
                <w:noProof/>
                <w:webHidden/>
              </w:rPr>
              <w:fldChar w:fldCharType="separate"/>
            </w:r>
            <w:r w:rsidR="00C14A83">
              <w:rPr>
                <w:noProof/>
                <w:webHidden/>
              </w:rPr>
              <w:t>37</w:t>
            </w:r>
            <w:r>
              <w:rPr>
                <w:noProof/>
                <w:webHidden/>
              </w:rPr>
              <w:fldChar w:fldCharType="end"/>
            </w:r>
          </w:hyperlink>
        </w:p>
        <w:p w14:paraId="0830C1DC" w14:textId="77777777" w:rsidR="008C7A0A" w:rsidRDefault="008C7A0A">
          <w:pPr>
            <w:pStyle w:val="TOC2"/>
            <w:rPr>
              <w:rFonts w:asciiTheme="minorHAnsi" w:hAnsiTheme="minorHAnsi"/>
              <w:noProof/>
              <w:color w:val="auto"/>
              <w:lang w:eastAsia="en-US"/>
            </w:rPr>
          </w:pPr>
          <w:hyperlink w:anchor="_Toc420072872" w:history="1">
            <w:r w:rsidRPr="0081682E">
              <w:rPr>
                <w:rStyle w:val="Hyperlink"/>
                <w:noProof/>
              </w:rPr>
              <w:t>Basic Mesh Properties</w:t>
            </w:r>
          </w:hyperlink>
        </w:p>
        <w:p w14:paraId="5189DCED" w14:textId="77777777" w:rsidR="008C7A0A" w:rsidRDefault="008C7A0A">
          <w:pPr>
            <w:pStyle w:val="TOC2"/>
            <w:rPr>
              <w:rFonts w:asciiTheme="minorHAnsi" w:hAnsiTheme="minorHAnsi"/>
              <w:noProof/>
              <w:color w:val="auto"/>
              <w:lang w:eastAsia="en-US"/>
            </w:rPr>
          </w:pPr>
          <w:hyperlink w:anchor="_Toc420072873" w:history="1">
            <w:r w:rsidRPr="0081682E">
              <w:rPr>
                <w:rStyle w:val="Hyperlink"/>
                <w:noProof/>
              </w:rPr>
              <w:t>Mesh Manipulations</w:t>
            </w:r>
          </w:hyperlink>
        </w:p>
        <w:p w14:paraId="30ED5F4B" w14:textId="77777777" w:rsidR="008C7A0A" w:rsidRDefault="008C7A0A">
          <w:pPr>
            <w:pStyle w:val="TOC1"/>
            <w:rPr>
              <w:rFonts w:asciiTheme="minorHAnsi" w:hAnsiTheme="minorHAnsi"/>
              <w:b w:val="0"/>
              <w:bCs w:val="0"/>
              <w:noProof/>
              <w:color w:val="auto"/>
              <w:sz w:val="22"/>
              <w:szCs w:val="22"/>
              <w:lang w:eastAsia="en-US"/>
            </w:rPr>
          </w:pPr>
          <w:hyperlink w:anchor="_Toc420072874" w:history="1">
            <w:r w:rsidRPr="0081682E">
              <w:rPr>
                <w:rStyle w:val="Hyperlink"/>
                <w:noProof/>
                <w14:scene3d>
                  <w14:camera w14:prst="orthographicFront"/>
                  <w14:lightRig w14:rig="threePt" w14:dir="t">
                    <w14:rot w14:lat="0" w14:lon="0" w14:rev="0"/>
                  </w14:lightRig>
                </w14:scene3d>
              </w:rPr>
              <w:t>Chapter 12</w:t>
            </w:r>
            <w:r w:rsidRPr="0081682E">
              <w:rPr>
                <w:rStyle w:val="Hyperlink"/>
                <w:noProof/>
              </w:rPr>
              <w:t xml:space="preserve"> Movie Playback and Export</w:t>
            </w:r>
            <w:r>
              <w:rPr>
                <w:noProof/>
                <w:webHidden/>
              </w:rPr>
              <w:tab/>
            </w:r>
            <w:r>
              <w:rPr>
                <w:noProof/>
                <w:webHidden/>
              </w:rPr>
              <w:fldChar w:fldCharType="begin"/>
            </w:r>
            <w:r>
              <w:rPr>
                <w:noProof/>
                <w:webHidden/>
              </w:rPr>
              <w:instrText xml:space="preserve"> PAGEREF _Toc420072874 \h </w:instrText>
            </w:r>
            <w:r>
              <w:rPr>
                <w:noProof/>
                <w:webHidden/>
              </w:rPr>
            </w:r>
            <w:r>
              <w:rPr>
                <w:noProof/>
                <w:webHidden/>
              </w:rPr>
              <w:fldChar w:fldCharType="separate"/>
            </w:r>
            <w:r w:rsidR="00C14A83">
              <w:rPr>
                <w:noProof/>
                <w:webHidden/>
              </w:rPr>
              <w:t>39</w:t>
            </w:r>
            <w:r>
              <w:rPr>
                <w:noProof/>
                <w:webHidden/>
              </w:rPr>
              <w:fldChar w:fldCharType="end"/>
            </w:r>
          </w:hyperlink>
        </w:p>
        <w:p w14:paraId="1D6D8901" w14:textId="77777777" w:rsidR="008C7A0A" w:rsidRDefault="008C7A0A">
          <w:pPr>
            <w:pStyle w:val="TOC2"/>
            <w:rPr>
              <w:rFonts w:asciiTheme="minorHAnsi" w:hAnsiTheme="minorHAnsi"/>
              <w:noProof/>
              <w:color w:val="auto"/>
              <w:lang w:eastAsia="en-US"/>
            </w:rPr>
          </w:pPr>
          <w:hyperlink w:anchor="_Toc420072875" w:history="1">
            <w:r w:rsidRPr="0081682E">
              <w:rPr>
                <w:rStyle w:val="Hyperlink"/>
                <w:noProof/>
              </w:rPr>
              <w:t>Basic Movie Operations</w:t>
            </w:r>
          </w:hyperlink>
        </w:p>
        <w:p w14:paraId="0E2DAD27" w14:textId="77777777" w:rsidR="008C7A0A" w:rsidRDefault="008C7A0A">
          <w:pPr>
            <w:pStyle w:val="TOC2"/>
            <w:rPr>
              <w:rFonts w:asciiTheme="minorHAnsi" w:hAnsiTheme="minorHAnsi"/>
              <w:noProof/>
              <w:color w:val="auto"/>
              <w:lang w:eastAsia="en-US"/>
            </w:rPr>
          </w:pPr>
          <w:hyperlink w:anchor="_Toc420072876" w:history="1">
            <w:r w:rsidRPr="0081682E">
              <w:rPr>
                <w:rStyle w:val="Hyperlink"/>
                <w:noProof/>
              </w:rPr>
              <w:t>Advanced Key Frame Movies</w:t>
            </w:r>
          </w:hyperlink>
        </w:p>
        <w:p w14:paraId="09587714" w14:textId="77777777" w:rsidR="008C7A0A" w:rsidRDefault="008C7A0A">
          <w:pPr>
            <w:pStyle w:val="TOC2"/>
            <w:rPr>
              <w:rFonts w:asciiTheme="minorHAnsi" w:hAnsiTheme="minorHAnsi"/>
              <w:noProof/>
              <w:color w:val="auto"/>
              <w:lang w:eastAsia="en-US"/>
            </w:rPr>
          </w:pPr>
          <w:hyperlink w:anchor="_Toc420072877" w:history="1">
            <w:r w:rsidRPr="0081682E">
              <w:rPr>
                <w:rStyle w:val="Hyperlink"/>
                <w:noProof/>
              </w:rPr>
              <w:t>Automatic Key Generation</w:t>
            </w:r>
          </w:hyperlink>
        </w:p>
        <w:p w14:paraId="21DCFFCD" w14:textId="77777777" w:rsidR="008C7A0A" w:rsidRDefault="008C7A0A">
          <w:pPr>
            <w:pStyle w:val="TOC2"/>
            <w:rPr>
              <w:rFonts w:asciiTheme="minorHAnsi" w:hAnsiTheme="minorHAnsi"/>
              <w:noProof/>
              <w:color w:val="auto"/>
              <w:lang w:eastAsia="en-US"/>
            </w:rPr>
          </w:pPr>
          <w:hyperlink w:anchor="_Toc420072878" w:history="1">
            <w:r w:rsidRPr="0081682E">
              <w:rPr>
                <w:rStyle w:val="Hyperlink"/>
                <w:noProof/>
              </w:rPr>
              <w:t>Frame Cropping</w:t>
            </w:r>
          </w:hyperlink>
        </w:p>
        <w:p w14:paraId="364E2487" w14:textId="77777777" w:rsidR="008C7A0A" w:rsidRDefault="008C7A0A">
          <w:pPr>
            <w:pStyle w:val="TOC2"/>
            <w:rPr>
              <w:rFonts w:asciiTheme="minorHAnsi" w:hAnsiTheme="minorHAnsi"/>
              <w:noProof/>
              <w:color w:val="auto"/>
              <w:lang w:eastAsia="en-US"/>
            </w:rPr>
          </w:pPr>
          <w:hyperlink w:anchor="_Toc420072879" w:history="1">
            <w:r w:rsidRPr="0081682E">
              <w:rPr>
                <w:rStyle w:val="Hyperlink"/>
                <w:noProof/>
              </w:rPr>
              <w:t>Batch Processing (4D Scripts)</w:t>
            </w:r>
          </w:hyperlink>
        </w:p>
        <w:p w14:paraId="6EDC2CB3" w14:textId="77777777" w:rsidR="008C7A0A" w:rsidRDefault="008C7A0A">
          <w:pPr>
            <w:pStyle w:val="TOC1"/>
            <w:rPr>
              <w:rFonts w:asciiTheme="minorHAnsi" w:hAnsiTheme="minorHAnsi"/>
              <w:b w:val="0"/>
              <w:bCs w:val="0"/>
              <w:noProof/>
              <w:color w:val="auto"/>
              <w:sz w:val="22"/>
              <w:szCs w:val="22"/>
              <w:lang w:eastAsia="en-US"/>
            </w:rPr>
          </w:pPr>
          <w:hyperlink w:anchor="_Toc420072880" w:history="1">
            <w:r w:rsidRPr="0081682E">
              <w:rPr>
                <w:rStyle w:val="Hyperlink"/>
                <w:noProof/>
                <w14:scene3d>
                  <w14:camera w14:prst="orthographicFront"/>
                  <w14:lightRig w14:rig="threePt" w14:dir="t">
                    <w14:rot w14:lat="0" w14:lon="0" w14:rev="0"/>
                  </w14:lightRig>
                </w14:scene3d>
              </w:rPr>
              <w:t>Chapter 13</w:t>
            </w:r>
            <w:r w:rsidRPr="0081682E">
              <w:rPr>
                <w:rStyle w:val="Hyperlink"/>
                <w:noProof/>
              </w:rPr>
              <w:t xml:space="preserve"> Managing Projects</w:t>
            </w:r>
            <w:r>
              <w:rPr>
                <w:noProof/>
                <w:webHidden/>
              </w:rPr>
              <w:tab/>
            </w:r>
            <w:r>
              <w:rPr>
                <w:noProof/>
                <w:webHidden/>
              </w:rPr>
              <w:fldChar w:fldCharType="begin"/>
            </w:r>
            <w:r>
              <w:rPr>
                <w:noProof/>
                <w:webHidden/>
              </w:rPr>
              <w:instrText xml:space="preserve"> PAGEREF _Toc420072880 \h </w:instrText>
            </w:r>
            <w:r>
              <w:rPr>
                <w:noProof/>
                <w:webHidden/>
              </w:rPr>
            </w:r>
            <w:r>
              <w:rPr>
                <w:noProof/>
                <w:webHidden/>
              </w:rPr>
              <w:fldChar w:fldCharType="separate"/>
            </w:r>
            <w:r w:rsidR="00C14A83">
              <w:rPr>
                <w:noProof/>
                <w:webHidden/>
              </w:rPr>
              <w:t>47</w:t>
            </w:r>
            <w:r>
              <w:rPr>
                <w:noProof/>
                <w:webHidden/>
              </w:rPr>
              <w:fldChar w:fldCharType="end"/>
            </w:r>
          </w:hyperlink>
        </w:p>
        <w:p w14:paraId="0FABD12E" w14:textId="77777777" w:rsidR="008C7A0A" w:rsidRDefault="008C7A0A">
          <w:pPr>
            <w:pStyle w:val="TOC1"/>
            <w:rPr>
              <w:rFonts w:asciiTheme="minorHAnsi" w:hAnsiTheme="minorHAnsi"/>
              <w:b w:val="0"/>
              <w:bCs w:val="0"/>
              <w:noProof/>
              <w:color w:val="auto"/>
              <w:sz w:val="22"/>
              <w:szCs w:val="22"/>
              <w:lang w:eastAsia="en-US"/>
            </w:rPr>
          </w:pPr>
          <w:hyperlink w:anchor="_Toc420072881" w:history="1">
            <w:r w:rsidRPr="0081682E">
              <w:rPr>
                <w:rStyle w:val="Hyperlink"/>
                <w:noProof/>
                <w14:scene3d>
                  <w14:camera w14:prst="orthographicFront"/>
                  <w14:lightRig w14:rig="threePt" w14:dir="t">
                    <w14:rot w14:lat="0" w14:lon="0" w14:rev="0"/>
                  </w14:lightRig>
                </w14:scene3d>
              </w:rPr>
              <w:t>Chapter 14</w:t>
            </w:r>
            <w:r w:rsidRPr="0081682E">
              <w:rPr>
                <w:rStyle w:val="Hyperlink"/>
                <w:noProof/>
              </w:rPr>
              <w:t xml:space="preserve"> Paint Selection</w:t>
            </w:r>
            <w:r>
              <w:rPr>
                <w:noProof/>
                <w:webHidden/>
              </w:rPr>
              <w:tab/>
            </w:r>
            <w:r>
              <w:rPr>
                <w:noProof/>
                <w:webHidden/>
              </w:rPr>
              <w:fldChar w:fldCharType="begin"/>
            </w:r>
            <w:r>
              <w:rPr>
                <w:noProof/>
                <w:webHidden/>
              </w:rPr>
              <w:instrText xml:space="preserve"> PAGEREF _Toc420072881 \h </w:instrText>
            </w:r>
            <w:r>
              <w:rPr>
                <w:noProof/>
                <w:webHidden/>
              </w:rPr>
            </w:r>
            <w:r>
              <w:rPr>
                <w:noProof/>
                <w:webHidden/>
              </w:rPr>
              <w:fldChar w:fldCharType="separate"/>
            </w:r>
            <w:r w:rsidR="00C14A83">
              <w:rPr>
                <w:noProof/>
                <w:webHidden/>
              </w:rPr>
              <w:t>49</w:t>
            </w:r>
            <w:r>
              <w:rPr>
                <w:noProof/>
                <w:webHidden/>
              </w:rPr>
              <w:fldChar w:fldCharType="end"/>
            </w:r>
          </w:hyperlink>
        </w:p>
        <w:p w14:paraId="4D8498D1" w14:textId="77777777" w:rsidR="008C7A0A" w:rsidRDefault="008C7A0A">
          <w:pPr>
            <w:pStyle w:val="TOC2"/>
            <w:rPr>
              <w:rFonts w:asciiTheme="minorHAnsi" w:hAnsiTheme="minorHAnsi"/>
              <w:noProof/>
              <w:color w:val="auto"/>
              <w:lang w:eastAsia="en-US"/>
            </w:rPr>
          </w:pPr>
          <w:hyperlink w:anchor="_Toc420072882" w:history="1">
            <w:r w:rsidRPr="0081682E">
              <w:rPr>
                <w:rStyle w:val="Hyperlink"/>
                <w:noProof/>
              </w:rPr>
              <w:t>Brush Types</w:t>
            </w:r>
          </w:hyperlink>
        </w:p>
        <w:p w14:paraId="72E77239" w14:textId="77777777" w:rsidR="008C7A0A" w:rsidRDefault="008C7A0A">
          <w:pPr>
            <w:pStyle w:val="TOC2"/>
            <w:rPr>
              <w:rFonts w:asciiTheme="minorHAnsi" w:hAnsiTheme="minorHAnsi"/>
              <w:noProof/>
              <w:color w:val="auto"/>
              <w:lang w:eastAsia="en-US"/>
            </w:rPr>
          </w:pPr>
          <w:hyperlink w:anchor="_Toc420072883" w:history="1">
            <w:r w:rsidRPr="0081682E">
              <w:rPr>
                <w:rStyle w:val="Hyperlink"/>
                <w:noProof/>
              </w:rPr>
              <w:t>Selection Settings</w:t>
            </w:r>
          </w:hyperlink>
        </w:p>
        <w:p w14:paraId="3415EEEB" w14:textId="77777777" w:rsidR="008C7A0A" w:rsidRDefault="008C7A0A">
          <w:pPr>
            <w:pStyle w:val="TOC2"/>
            <w:rPr>
              <w:rFonts w:asciiTheme="minorHAnsi" w:hAnsiTheme="minorHAnsi"/>
              <w:noProof/>
              <w:color w:val="auto"/>
              <w:lang w:eastAsia="en-US"/>
            </w:rPr>
          </w:pPr>
          <w:hyperlink w:anchor="_Toc420072884" w:history="1">
            <w:r w:rsidRPr="0081682E">
              <w:rPr>
                <w:rStyle w:val="Hyperlink"/>
                <w:noProof/>
              </w:rPr>
              <w:t>Brush Properties</w:t>
            </w:r>
          </w:hyperlink>
        </w:p>
        <w:p w14:paraId="487B6ABD" w14:textId="77777777" w:rsidR="008C7A0A" w:rsidRDefault="008C7A0A">
          <w:pPr>
            <w:pStyle w:val="TOC2"/>
            <w:rPr>
              <w:rFonts w:asciiTheme="minorHAnsi" w:hAnsiTheme="minorHAnsi"/>
              <w:noProof/>
              <w:color w:val="auto"/>
              <w:lang w:eastAsia="en-US"/>
            </w:rPr>
          </w:pPr>
          <w:hyperlink w:anchor="_Toc420072885" w:history="1">
            <w:r w:rsidRPr="0081682E">
              <w:rPr>
                <w:rStyle w:val="Hyperlink"/>
                <w:noProof/>
              </w:rPr>
              <w:t>Creating New Channels from Selection</w:t>
            </w:r>
          </w:hyperlink>
        </w:p>
        <w:p w14:paraId="41BAA56F" w14:textId="77777777" w:rsidR="008C7A0A" w:rsidRDefault="008C7A0A">
          <w:pPr>
            <w:pStyle w:val="TOC1"/>
            <w:rPr>
              <w:rFonts w:asciiTheme="minorHAnsi" w:hAnsiTheme="minorHAnsi"/>
              <w:b w:val="0"/>
              <w:bCs w:val="0"/>
              <w:noProof/>
              <w:color w:val="auto"/>
              <w:sz w:val="22"/>
              <w:szCs w:val="22"/>
              <w:lang w:eastAsia="en-US"/>
            </w:rPr>
          </w:pPr>
          <w:hyperlink w:anchor="_Toc420072886" w:history="1">
            <w:r w:rsidRPr="0081682E">
              <w:rPr>
                <w:rStyle w:val="Hyperlink"/>
                <w:noProof/>
                <w14:scene3d>
                  <w14:camera w14:prst="orthographicFront"/>
                  <w14:lightRig w14:rig="threePt" w14:dir="t">
                    <w14:rot w14:lat="0" w14:lon="0" w14:rev="0"/>
                  </w14:lightRig>
                </w14:scene3d>
              </w:rPr>
              <w:t>Chapter 15</w:t>
            </w:r>
            <w:r w:rsidRPr="0081682E">
              <w:rPr>
                <w:rStyle w:val="Hyperlink"/>
                <w:noProof/>
              </w:rPr>
              <w:t xml:space="preserve"> Measurement</w:t>
            </w:r>
            <w:r>
              <w:rPr>
                <w:noProof/>
                <w:webHidden/>
              </w:rPr>
              <w:tab/>
            </w:r>
            <w:r>
              <w:rPr>
                <w:noProof/>
                <w:webHidden/>
              </w:rPr>
              <w:fldChar w:fldCharType="begin"/>
            </w:r>
            <w:r>
              <w:rPr>
                <w:noProof/>
                <w:webHidden/>
              </w:rPr>
              <w:instrText xml:space="preserve"> PAGEREF _Toc420072886 \h </w:instrText>
            </w:r>
            <w:r>
              <w:rPr>
                <w:noProof/>
                <w:webHidden/>
              </w:rPr>
            </w:r>
            <w:r>
              <w:rPr>
                <w:noProof/>
                <w:webHidden/>
              </w:rPr>
              <w:fldChar w:fldCharType="separate"/>
            </w:r>
            <w:r w:rsidR="00C14A83">
              <w:rPr>
                <w:noProof/>
                <w:webHidden/>
              </w:rPr>
              <w:t>52</w:t>
            </w:r>
            <w:r>
              <w:rPr>
                <w:noProof/>
                <w:webHidden/>
              </w:rPr>
              <w:fldChar w:fldCharType="end"/>
            </w:r>
          </w:hyperlink>
        </w:p>
        <w:p w14:paraId="306965D2" w14:textId="77777777" w:rsidR="008C7A0A" w:rsidRDefault="008C7A0A">
          <w:pPr>
            <w:pStyle w:val="TOC2"/>
            <w:rPr>
              <w:rFonts w:asciiTheme="minorHAnsi" w:hAnsiTheme="minorHAnsi"/>
              <w:noProof/>
              <w:color w:val="auto"/>
              <w:lang w:eastAsia="en-US"/>
            </w:rPr>
          </w:pPr>
          <w:hyperlink w:anchor="_Toc420072887" w:history="1">
            <w:r w:rsidRPr="0081682E">
              <w:rPr>
                <w:rStyle w:val="Hyperlink"/>
                <w:noProof/>
              </w:rPr>
              <w:t>Ruler Types</w:t>
            </w:r>
          </w:hyperlink>
        </w:p>
        <w:p w14:paraId="5674029A" w14:textId="77777777" w:rsidR="008C7A0A" w:rsidRDefault="008C7A0A">
          <w:pPr>
            <w:pStyle w:val="TOC2"/>
            <w:rPr>
              <w:rFonts w:asciiTheme="minorHAnsi" w:hAnsiTheme="minorHAnsi"/>
              <w:noProof/>
              <w:color w:val="auto"/>
              <w:lang w:eastAsia="en-US"/>
            </w:rPr>
          </w:pPr>
          <w:hyperlink w:anchor="_Toc420072888" w:history="1">
            <w:r w:rsidRPr="0081682E">
              <w:rPr>
                <w:rStyle w:val="Hyperlink"/>
                <w:noProof/>
              </w:rPr>
              <w:t>Profiling</w:t>
            </w:r>
          </w:hyperlink>
        </w:p>
        <w:p w14:paraId="3B94BB91" w14:textId="77777777" w:rsidR="008C7A0A" w:rsidRDefault="008C7A0A">
          <w:pPr>
            <w:pStyle w:val="TOC2"/>
            <w:rPr>
              <w:rFonts w:asciiTheme="minorHAnsi" w:hAnsiTheme="minorHAnsi"/>
              <w:noProof/>
              <w:color w:val="auto"/>
              <w:lang w:eastAsia="en-US"/>
            </w:rPr>
          </w:pPr>
          <w:hyperlink w:anchor="_Toc420072889" w:history="1">
            <w:r w:rsidRPr="0081682E">
              <w:rPr>
                <w:rStyle w:val="Hyperlink"/>
                <w:noProof/>
              </w:rPr>
              <w:t>Making Changes to Measurement Tools</w:t>
            </w:r>
          </w:hyperlink>
        </w:p>
        <w:p w14:paraId="53EC798C" w14:textId="77777777" w:rsidR="008C7A0A" w:rsidRDefault="008C7A0A">
          <w:pPr>
            <w:pStyle w:val="TOC1"/>
            <w:rPr>
              <w:rFonts w:asciiTheme="minorHAnsi" w:hAnsiTheme="minorHAnsi"/>
              <w:b w:val="0"/>
              <w:bCs w:val="0"/>
              <w:noProof/>
              <w:color w:val="auto"/>
              <w:sz w:val="22"/>
              <w:szCs w:val="22"/>
              <w:lang w:eastAsia="en-US"/>
            </w:rPr>
          </w:pPr>
          <w:hyperlink w:anchor="_Toc420072890" w:history="1">
            <w:r w:rsidRPr="0081682E">
              <w:rPr>
                <w:rStyle w:val="Hyperlink"/>
                <w:noProof/>
                <w14:scene3d>
                  <w14:camera w14:prst="orthographicFront"/>
                  <w14:lightRig w14:rig="threePt" w14:dir="t">
                    <w14:rot w14:lat="0" w14:lon="0" w14:rev="0"/>
                  </w14:lightRig>
                </w14:scene3d>
              </w:rPr>
              <w:t>Chapter 16</w:t>
            </w:r>
            <w:r w:rsidRPr="0081682E">
              <w:rPr>
                <w:rStyle w:val="Hyperlink"/>
                <w:noProof/>
              </w:rPr>
              <w:t xml:space="preserve"> Component Analysis and Calculations</w:t>
            </w:r>
            <w:r>
              <w:rPr>
                <w:noProof/>
                <w:webHidden/>
              </w:rPr>
              <w:tab/>
            </w:r>
            <w:r>
              <w:rPr>
                <w:noProof/>
                <w:webHidden/>
              </w:rPr>
              <w:fldChar w:fldCharType="begin"/>
            </w:r>
            <w:r>
              <w:rPr>
                <w:noProof/>
                <w:webHidden/>
              </w:rPr>
              <w:instrText xml:space="preserve"> PAGEREF _Toc420072890 \h </w:instrText>
            </w:r>
            <w:r>
              <w:rPr>
                <w:noProof/>
                <w:webHidden/>
              </w:rPr>
            </w:r>
            <w:r>
              <w:rPr>
                <w:noProof/>
                <w:webHidden/>
              </w:rPr>
              <w:fldChar w:fldCharType="separate"/>
            </w:r>
            <w:r w:rsidR="00C14A83">
              <w:rPr>
                <w:noProof/>
                <w:webHidden/>
              </w:rPr>
              <w:t>56</w:t>
            </w:r>
            <w:r>
              <w:rPr>
                <w:noProof/>
                <w:webHidden/>
              </w:rPr>
              <w:fldChar w:fldCharType="end"/>
            </w:r>
          </w:hyperlink>
        </w:p>
        <w:p w14:paraId="31FFE1D4" w14:textId="77777777" w:rsidR="008C7A0A" w:rsidRDefault="008C7A0A">
          <w:pPr>
            <w:pStyle w:val="TOC2"/>
            <w:rPr>
              <w:rFonts w:asciiTheme="minorHAnsi" w:hAnsiTheme="minorHAnsi"/>
              <w:noProof/>
              <w:color w:val="auto"/>
              <w:lang w:eastAsia="en-US"/>
            </w:rPr>
          </w:pPr>
          <w:hyperlink w:anchor="_Toc420072891" w:history="1">
            <w:r w:rsidRPr="0081682E">
              <w:rPr>
                <w:rStyle w:val="Hyperlink"/>
                <w:noProof/>
              </w:rPr>
              <w:t>Component Analysis</w:t>
            </w:r>
          </w:hyperlink>
        </w:p>
        <w:p w14:paraId="4087400E" w14:textId="77777777" w:rsidR="008C7A0A" w:rsidRDefault="008C7A0A">
          <w:pPr>
            <w:pStyle w:val="TOC2"/>
            <w:rPr>
              <w:rFonts w:asciiTheme="minorHAnsi" w:hAnsiTheme="minorHAnsi"/>
              <w:noProof/>
              <w:color w:val="auto"/>
              <w:lang w:eastAsia="en-US"/>
            </w:rPr>
          </w:pPr>
          <w:hyperlink w:anchor="_Toc420072892" w:history="1">
            <w:r w:rsidRPr="0081682E">
              <w:rPr>
                <w:rStyle w:val="Hyperlink"/>
                <w:noProof/>
              </w:rPr>
              <w:t>Noise Reduction</w:t>
            </w:r>
          </w:hyperlink>
        </w:p>
        <w:p w14:paraId="1FB14236" w14:textId="77777777" w:rsidR="008C7A0A" w:rsidRDefault="008C7A0A">
          <w:pPr>
            <w:pStyle w:val="TOC2"/>
            <w:rPr>
              <w:rFonts w:asciiTheme="minorHAnsi" w:hAnsiTheme="minorHAnsi"/>
              <w:noProof/>
              <w:color w:val="auto"/>
              <w:lang w:eastAsia="en-US"/>
            </w:rPr>
          </w:pPr>
          <w:hyperlink w:anchor="_Toc420072893" w:history="1">
            <w:r w:rsidRPr="0081682E">
              <w:rPr>
                <w:rStyle w:val="Hyperlink"/>
                <w:noProof/>
              </w:rPr>
              <w:t>Volume Channel Calculations</w:t>
            </w:r>
          </w:hyperlink>
        </w:p>
        <w:p w14:paraId="6E45E562" w14:textId="77777777" w:rsidR="008C7A0A" w:rsidRDefault="008C7A0A">
          <w:pPr>
            <w:pStyle w:val="TOC2"/>
            <w:rPr>
              <w:rFonts w:asciiTheme="minorHAnsi" w:hAnsiTheme="minorHAnsi"/>
              <w:noProof/>
              <w:color w:val="auto"/>
              <w:lang w:eastAsia="en-US"/>
            </w:rPr>
          </w:pPr>
          <w:hyperlink w:anchor="_Toc420072894" w:history="1">
            <w:r w:rsidRPr="0081682E">
              <w:rPr>
                <w:rStyle w:val="Hyperlink"/>
                <w:noProof/>
              </w:rPr>
              <w:t>Colocalization Analysis</w:t>
            </w:r>
          </w:hyperlink>
        </w:p>
        <w:p w14:paraId="0A7DE3A8" w14:textId="77777777" w:rsidR="008C7A0A" w:rsidRDefault="008C7A0A">
          <w:pPr>
            <w:pStyle w:val="TOC1"/>
            <w:rPr>
              <w:rFonts w:asciiTheme="minorHAnsi" w:hAnsiTheme="minorHAnsi"/>
              <w:b w:val="0"/>
              <w:bCs w:val="0"/>
              <w:noProof/>
              <w:color w:val="auto"/>
              <w:sz w:val="22"/>
              <w:szCs w:val="22"/>
              <w:lang w:eastAsia="en-US"/>
            </w:rPr>
          </w:pPr>
          <w:hyperlink w:anchor="_Toc420072895" w:history="1">
            <w:r w:rsidRPr="0081682E">
              <w:rPr>
                <w:rStyle w:val="Hyperlink"/>
                <w:noProof/>
                <w14:scene3d>
                  <w14:camera w14:prst="orthographicFront"/>
                  <w14:lightRig w14:rig="threePt" w14:dir="t">
                    <w14:rot w14:lat="0" w14:lon="0" w14:rev="0"/>
                  </w14:lightRig>
                </w14:scene3d>
              </w:rPr>
              <w:t>Chapter 17</w:t>
            </w:r>
            <w:r w:rsidRPr="0081682E">
              <w:rPr>
                <w:rStyle w:val="Hyperlink"/>
                <w:noProof/>
              </w:rPr>
              <w:t xml:space="preserve"> Components and Tracking</w:t>
            </w:r>
            <w:r>
              <w:rPr>
                <w:noProof/>
                <w:webHidden/>
              </w:rPr>
              <w:tab/>
            </w:r>
            <w:r>
              <w:rPr>
                <w:noProof/>
                <w:webHidden/>
              </w:rPr>
              <w:fldChar w:fldCharType="begin"/>
            </w:r>
            <w:r>
              <w:rPr>
                <w:noProof/>
                <w:webHidden/>
              </w:rPr>
              <w:instrText xml:space="preserve"> PAGEREF _Toc420072895 \h </w:instrText>
            </w:r>
            <w:r>
              <w:rPr>
                <w:noProof/>
                <w:webHidden/>
              </w:rPr>
            </w:r>
            <w:r>
              <w:rPr>
                <w:noProof/>
                <w:webHidden/>
              </w:rPr>
              <w:fldChar w:fldCharType="separate"/>
            </w:r>
            <w:r w:rsidR="00C14A83">
              <w:rPr>
                <w:noProof/>
                <w:webHidden/>
              </w:rPr>
              <w:t>61</w:t>
            </w:r>
            <w:r>
              <w:rPr>
                <w:noProof/>
                <w:webHidden/>
              </w:rPr>
              <w:fldChar w:fldCharType="end"/>
            </w:r>
          </w:hyperlink>
        </w:p>
        <w:p w14:paraId="1A934BAC" w14:textId="77777777" w:rsidR="008C7A0A" w:rsidRDefault="008C7A0A">
          <w:pPr>
            <w:pStyle w:val="TOC2"/>
            <w:rPr>
              <w:rFonts w:asciiTheme="minorHAnsi" w:hAnsiTheme="minorHAnsi"/>
              <w:noProof/>
              <w:color w:val="auto"/>
              <w:lang w:eastAsia="en-US"/>
            </w:rPr>
          </w:pPr>
          <w:hyperlink w:anchor="_Toc420072896" w:history="1">
            <w:r w:rsidRPr="0081682E">
              <w:rPr>
                <w:rStyle w:val="Hyperlink"/>
                <w:noProof/>
              </w:rPr>
              <w:t>Link Map and Ghost Settings</w:t>
            </w:r>
          </w:hyperlink>
        </w:p>
        <w:p w14:paraId="1FCABC56" w14:textId="77777777" w:rsidR="008C7A0A" w:rsidRDefault="008C7A0A">
          <w:pPr>
            <w:pStyle w:val="TOC2"/>
            <w:rPr>
              <w:rFonts w:asciiTheme="minorHAnsi" w:hAnsiTheme="minorHAnsi"/>
              <w:noProof/>
              <w:color w:val="auto"/>
              <w:lang w:eastAsia="en-US"/>
            </w:rPr>
          </w:pPr>
          <w:hyperlink w:anchor="_Toc420072897" w:history="1">
            <w:r w:rsidRPr="0081682E">
              <w:rPr>
                <w:rStyle w:val="Hyperlink"/>
                <w:noProof/>
              </w:rPr>
              <w:t>Analysis and Validation Tools</w:t>
            </w:r>
          </w:hyperlink>
        </w:p>
        <w:p w14:paraId="3FA7E138" w14:textId="77777777" w:rsidR="008C7A0A" w:rsidRDefault="008C7A0A">
          <w:pPr>
            <w:pStyle w:val="TOC2"/>
            <w:rPr>
              <w:rFonts w:asciiTheme="minorHAnsi" w:hAnsiTheme="minorHAnsi"/>
              <w:noProof/>
              <w:color w:val="auto"/>
              <w:lang w:eastAsia="en-US"/>
            </w:rPr>
          </w:pPr>
          <w:hyperlink w:anchor="_Toc420072898" w:history="1">
            <w:r w:rsidRPr="0081682E">
              <w:rPr>
                <w:rStyle w:val="Hyperlink"/>
                <w:noProof/>
              </w:rPr>
              <w:t>ID Lists</w:t>
            </w:r>
          </w:hyperlink>
        </w:p>
        <w:p w14:paraId="2678011B" w14:textId="77777777" w:rsidR="008C7A0A" w:rsidRDefault="008C7A0A">
          <w:pPr>
            <w:pStyle w:val="TOC2"/>
            <w:rPr>
              <w:rFonts w:asciiTheme="minorHAnsi" w:hAnsiTheme="minorHAnsi"/>
              <w:noProof/>
              <w:color w:val="auto"/>
              <w:lang w:eastAsia="en-US"/>
            </w:rPr>
          </w:pPr>
          <w:hyperlink w:anchor="_Toc420072899" w:history="1">
            <w:r w:rsidRPr="0081682E">
              <w:rPr>
                <w:rStyle w:val="Hyperlink"/>
                <w:noProof/>
              </w:rPr>
              <w:t>Output</w:t>
            </w:r>
          </w:hyperlink>
        </w:p>
        <w:p w14:paraId="64CF2187" w14:textId="77777777" w:rsidR="008C7A0A" w:rsidRDefault="008C7A0A">
          <w:pPr>
            <w:pStyle w:val="TOC1"/>
            <w:rPr>
              <w:rFonts w:asciiTheme="minorHAnsi" w:hAnsiTheme="minorHAnsi"/>
              <w:b w:val="0"/>
              <w:bCs w:val="0"/>
              <w:noProof/>
              <w:color w:val="auto"/>
              <w:sz w:val="22"/>
              <w:szCs w:val="22"/>
              <w:lang w:eastAsia="en-US"/>
            </w:rPr>
          </w:pPr>
          <w:hyperlink w:anchor="_Toc420072900" w:history="1">
            <w:r w:rsidRPr="0081682E">
              <w:rPr>
                <w:rStyle w:val="Hyperlink"/>
                <w:noProof/>
                <w14:scene3d>
                  <w14:camera w14:prst="orthographicFront"/>
                  <w14:lightRig w14:rig="threePt" w14:dir="t">
                    <w14:rot w14:lat="0" w14:lon="0" w14:rev="0"/>
                  </w14:lightRig>
                </w14:scene3d>
              </w:rPr>
              <w:t>Chapter 18</w:t>
            </w:r>
            <w:r w:rsidRPr="0081682E">
              <w:rPr>
                <w:rStyle w:val="Hyperlink"/>
                <w:noProof/>
              </w:rPr>
              <w:t xml:space="preserve"> Volume-Mesh Conversion</w:t>
            </w:r>
            <w:r>
              <w:rPr>
                <w:noProof/>
                <w:webHidden/>
              </w:rPr>
              <w:tab/>
            </w:r>
            <w:r>
              <w:rPr>
                <w:noProof/>
                <w:webHidden/>
              </w:rPr>
              <w:fldChar w:fldCharType="begin"/>
            </w:r>
            <w:r>
              <w:rPr>
                <w:noProof/>
                <w:webHidden/>
              </w:rPr>
              <w:instrText xml:space="preserve"> PAGEREF _Toc420072900 \h </w:instrText>
            </w:r>
            <w:r>
              <w:rPr>
                <w:noProof/>
                <w:webHidden/>
              </w:rPr>
            </w:r>
            <w:r>
              <w:rPr>
                <w:noProof/>
                <w:webHidden/>
              </w:rPr>
              <w:fldChar w:fldCharType="separate"/>
            </w:r>
            <w:r w:rsidR="00C14A83">
              <w:rPr>
                <w:noProof/>
                <w:webHidden/>
              </w:rPr>
              <w:t>66</w:t>
            </w:r>
            <w:r>
              <w:rPr>
                <w:noProof/>
                <w:webHidden/>
              </w:rPr>
              <w:fldChar w:fldCharType="end"/>
            </w:r>
          </w:hyperlink>
        </w:p>
        <w:p w14:paraId="79462523" w14:textId="77777777" w:rsidR="008C7A0A" w:rsidRDefault="008C7A0A">
          <w:pPr>
            <w:pStyle w:val="TOC1"/>
            <w:rPr>
              <w:rFonts w:asciiTheme="minorHAnsi" w:hAnsiTheme="minorHAnsi"/>
              <w:b w:val="0"/>
              <w:bCs w:val="0"/>
              <w:noProof/>
              <w:color w:val="auto"/>
              <w:sz w:val="22"/>
              <w:szCs w:val="22"/>
              <w:lang w:eastAsia="en-US"/>
            </w:rPr>
          </w:pPr>
          <w:hyperlink w:anchor="_Toc420072901" w:history="1">
            <w:r w:rsidRPr="0081682E">
              <w:rPr>
                <w:rStyle w:val="Hyperlink"/>
                <w:noProof/>
                <w14:scene3d>
                  <w14:camera w14:prst="orthographicFront"/>
                  <w14:lightRig w14:rig="threePt" w14:dir="t">
                    <w14:rot w14:lat="0" w14:lon="0" w14:rev="0"/>
                  </w14:lightRig>
                </w14:scene3d>
              </w:rPr>
              <w:t>Chapter 19</w:t>
            </w:r>
            <w:r w:rsidRPr="0081682E">
              <w:rPr>
                <w:rStyle w:val="Hyperlink"/>
                <w:noProof/>
              </w:rPr>
              <w:t xml:space="preserve"> Contributing to FluoRender</w:t>
            </w:r>
            <w:r>
              <w:rPr>
                <w:noProof/>
                <w:webHidden/>
              </w:rPr>
              <w:tab/>
            </w:r>
            <w:r>
              <w:rPr>
                <w:noProof/>
                <w:webHidden/>
              </w:rPr>
              <w:fldChar w:fldCharType="begin"/>
            </w:r>
            <w:r>
              <w:rPr>
                <w:noProof/>
                <w:webHidden/>
              </w:rPr>
              <w:instrText xml:space="preserve"> PAGEREF _Toc420072901 \h </w:instrText>
            </w:r>
            <w:r>
              <w:rPr>
                <w:noProof/>
                <w:webHidden/>
              </w:rPr>
            </w:r>
            <w:r>
              <w:rPr>
                <w:noProof/>
                <w:webHidden/>
              </w:rPr>
              <w:fldChar w:fldCharType="separate"/>
            </w:r>
            <w:r w:rsidR="00C14A83">
              <w:rPr>
                <w:noProof/>
                <w:webHidden/>
              </w:rPr>
              <w:t>67</w:t>
            </w:r>
            <w:r>
              <w:rPr>
                <w:noProof/>
                <w:webHidden/>
              </w:rPr>
              <w:fldChar w:fldCharType="end"/>
            </w:r>
          </w:hyperlink>
        </w:p>
        <w:p w14:paraId="130B9B8A" w14:textId="77777777" w:rsidR="008C7A0A" w:rsidRDefault="008C7A0A">
          <w:pPr>
            <w:pStyle w:val="TOC2"/>
            <w:rPr>
              <w:rFonts w:asciiTheme="minorHAnsi" w:hAnsiTheme="minorHAnsi"/>
              <w:noProof/>
              <w:color w:val="auto"/>
              <w:lang w:eastAsia="en-US"/>
            </w:rPr>
          </w:pPr>
          <w:hyperlink w:anchor="_Toc420072902" w:history="1">
            <w:r w:rsidRPr="0081682E">
              <w:rPr>
                <w:rStyle w:val="Hyperlink"/>
                <w:noProof/>
              </w:rPr>
              <w:t>Developing and Contributing with Source Code via GitHub</w:t>
            </w:r>
          </w:hyperlink>
        </w:p>
        <w:p w14:paraId="3F5ABF4B" w14:textId="77777777" w:rsidR="008C7A0A" w:rsidRDefault="008C7A0A">
          <w:pPr>
            <w:pStyle w:val="TOC2"/>
            <w:rPr>
              <w:rFonts w:asciiTheme="minorHAnsi" w:hAnsiTheme="minorHAnsi"/>
              <w:noProof/>
              <w:color w:val="auto"/>
              <w:lang w:eastAsia="en-US"/>
            </w:rPr>
          </w:pPr>
          <w:hyperlink w:anchor="_Toc420072903" w:history="1">
            <w:r w:rsidRPr="0081682E">
              <w:rPr>
                <w:rStyle w:val="Hyperlink"/>
                <w:noProof/>
              </w:rPr>
              <w:t>OpenCL Kernel Editor</w:t>
            </w:r>
          </w:hyperlink>
        </w:p>
        <w:p w14:paraId="17698900" w14:textId="77777777" w:rsidR="008C7A0A" w:rsidRDefault="008C7A0A">
          <w:pPr>
            <w:pStyle w:val="TOC1"/>
            <w:rPr>
              <w:rFonts w:asciiTheme="minorHAnsi" w:hAnsiTheme="minorHAnsi"/>
              <w:b w:val="0"/>
              <w:bCs w:val="0"/>
              <w:noProof/>
              <w:color w:val="auto"/>
              <w:sz w:val="22"/>
              <w:szCs w:val="22"/>
              <w:lang w:eastAsia="en-US"/>
            </w:rPr>
          </w:pPr>
          <w:hyperlink w:anchor="_Toc420072904" w:history="1">
            <w:r w:rsidRPr="0081682E">
              <w:rPr>
                <w:rStyle w:val="Hyperlink"/>
                <w:noProof/>
                <w14:scene3d>
                  <w14:camera w14:prst="orthographicFront"/>
                  <w14:lightRig w14:rig="threePt" w14:dir="t">
                    <w14:rot w14:lat="0" w14:lon="0" w14:rev="0"/>
                  </w14:lightRig>
                </w14:scene3d>
              </w:rPr>
              <w:t>Chapter 20</w:t>
            </w:r>
            <w:r w:rsidRPr="0081682E">
              <w:rPr>
                <w:rStyle w:val="Hyperlink"/>
                <w:noProof/>
              </w:rPr>
              <w:t xml:space="preserve"> Settings</w:t>
            </w:r>
            <w:r>
              <w:rPr>
                <w:noProof/>
                <w:webHidden/>
              </w:rPr>
              <w:tab/>
            </w:r>
            <w:r>
              <w:rPr>
                <w:noProof/>
                <w:webHidden/>
              </w:rPr>
              <w:fldChar w:fldCharType="begin"/>
            </w:r>
            <w:r>
              <w:rPr>
                <w:noProof/>
                <w:webHidden/>
              </w:rPr>
              <w:instrText xml:space="preserve"> PAGEREF _Toc420072904 \h </w:instrText>
            </w:r>
            <w:r>
              <w:rPr>
                <w:noProof/>
                <w:webHidden/>
              </w:rPr>
            </w:r>
            <w:r>
              <w:rPr>
                <w:noProof/>
                <w:webHidden/>
              </w:rPr>
              <w:fldChar w:fldCharType="separate"/>
            </w:r>
            <w:r w:rsidR="00C14A83">
              <w:rPr>
                <w:noProof/>
                <w:webHidden/>
              </w:rPr>
              <w:t>70</w:t>
            </w:r>
            <w:r>
              <w:rPr>
                <w:noProof/>
                <w:webHidden/>
              </w:rPr>
              <w:fldChar w:fldCharType="end"/>
            </w:r>
          </w:hyperlink>
        </w:p>
        <w:p w14:paraId="46B975EE" w14:textId="77777777" w:rsidR="008C7A0A" w:rsidRDefault="008C7A0A">
          <w:pPr>
            <w:pStyle w:val="TOC2"/>
            <w:rPr>
              <w:rFonts w:asciiTheme="minorHAnsi" w:hAnsiTheme="minorHAnsi"/>
              <w:noProof/>
              <w:color w:val="auto"/>
              <w:lang w:eastAsia="en-US"/>
            </w:rPr>
          </w:pPr>
          <w:hyperlink w:anchor="_Toc420072905" w:history="1">
            <w:r w:rsidRPr="0081682E">
              <w:rPr>
                <w:rStyle w:val="Hyperlink"/>
                <w:noProof/>
              </w:rPr>
              <w:t>Project Settings</w:t>
            </w:r>
          </w:hyperlink>
        </w:p>
        <w:p w14:paraId="53EDF663" w14:textId="77777777" w:rsidR="008C7A0A" w:rsidRDefault="008C7A0A">
          <w:pPr>
            <w:pStyle w:val="TOC2"/>
            <w:rPr>
              <w:rFonts w:asciiTheme="minorHAnsi" w:hAnsiTheme="minorHAnsi"/>
              <w:noProof/>
              <w:color w:val="auto"/>
              <w:lang w:eastAsia="en-US"/>
            </w:rPr>
          </w:pPr>
          <w:hyperlink w:anchor="_Toc420072906" w:history="1">
            <w:r w:rsidRPr="0081682E">
              <w:rPr>
                <w:rStyle w:val="Hyperlink"/>
                <w:noProof/>
              </w:rPr>
              <w:t>Rendering Settings</w:t>
            </w:r>
          </w:hyperlink>
        </w:p>
        <w:p w14:paraId="6B122661" w14:textId="77777777" w:rsidR="008C7A0A" w:rsidRDefault="008C7A0A">
          <w:pPr>
            <w:pStyle w:val="TOC2"/>
            <w:rPr>
              <w:rFonts w:asciiTheme="minorHAnsi" w:hAnsiTheme="minorHAnsi"/>
              <w:noProof/>
              <w:color w:val="auto"/>
              <w:lang w:eastAsia="en-US"/>
            </w:rPr>
          </w:pPr>
          <w:hyperlink w:anchor="_Toc420072907" w:history="1">
            <w:r w:rsidRPr="0081682E">
              <w:rPr>
                <w:rStyle w:val="Hyperlink"/>
                <w:noProof/>
              </w:rPr>
              <w:t>Performance Settings</w:t>
            </w:r>
          </w:hyperlink>
        </w:p>
        <w:p w14:paraId="32573F17" w14:textId="77777777" w:rsidR="008C7A0A" w:rsidRDefault="008C7A0A">
          <w:pPr>
            <w:pStyle w:val="TOC2"/>
            <w:rPr>
              <w:rFonts w:asciiTheme="minorHAnsi" w:hAnsiTheme="minorHAnsi"/>
              <w:noProof/>
              <w:color w:val="auto"/>
              <w:lang w:eastAsia="en-US"/>
            </w:rPr>
          </w:pPr>
          <w:hyperlink w:anchor="_Toc420072908" w:history="1">
            <w:r w:rsidRPr="0081682E">
              <w:rPr>
                <w:rStyle w:val="Hyperlink"/>
                <w:noProof/>
              </w:rPr>
              <w:t>File Format Settings</w:t>
            </w:r>
          </w:hyperlink>
        </w:p>
        <w:p w14:paraId="581C25E7" w14:textId="77777777" w:rsidR="008C7A0A" w:rsidRDefault="008C7A0A">
          <w:pPr>
            <w:pStyle w:val="TOC2"/>
            <w:rPr>
              <w:rFonts w:asciiTheme="minorHAnsi" w:hAnsiTheme="minorHAnsi"/>
              <w:noProof/>
              <w:color w:val="auto"/>
              <w:lang w:eastAsia="en-US"/>
            </w:rPr>
          </w:pPr>
          <w:hyperlink w:anchor="_Toc420072909" w:history="1">
            <w:r w:rsidRPr="0081682E">
              <w:rPr>
                <w:rStyle w:val="Hyperlink"/>
                <w:noProof/>
              </w:rPr>
              <w:t>Settings through the “fluorender.set” File</w:t>
            </w:r>
          </w:hyperlink>
        </w:p>
        <w:p w14:paraId="4AE6F2DF" w14:textId="77777777" w:rsidR="008C7A0A" w:rsidRDefault="008C7A0A">
          <w:pPr>
            <w:pStyle w:val="TOC1"/>
            <w:rPr>
              <w:rFonts w:asciiTheme="minorHAnsi" w:hAnsiTheme="minorHAnsi"/>
              <w:b w:val="0"/>
              <w:bCs w:val="0"/>
              <w:noProof/>
              <w:color w:val="auto"/>
              <w:sz w:val="22"/>
              <w:szCs w:val="22"/>
              <w:lang w:eastAsia="en-US"/>
            </w:rPr>
          </w:pPr>
          <w:hyperlink w:anchor="_Toc420072910" w:history="1">
            <w:r w:rsidRPr="0081682E">
              <w:rPr>
                <w:rStyle w:val="Hyperlink"/>
                <w:noProof/>
              </w:rPr>
              <w:t>Appendices</w:t>
            </w:r>
            <w:r>
              <w:rPr>
                <w:noProof/>
                <w:webHidden/>
              </w:rPr>
              <w:tab/>
            </w:r>
            <w:r>
              <w:rPr>
                <w:noProof/>
                <w:webHidden/>
              </w:rPr>
              <w:fldChar w:fldCharType="begin"/>
            </w:r>
            <w:r>
              <w:rPr>
                <w:noProof/>
                <w:webHidden/>
              </w:rPr>
              <w:instrText xml:space="preserve"> PAGEREF _Toc420072910 \h </w:instrText>
            </w:r>
            <w:r>
              <w:rPr>
                <w:noProof/>
                <w:webHidden/>
              </w:rPr>
            </w:r>
            <w:r>
              <w:rPr>
                <w:noProof/>
                <w:webHidden/>
              </w:rPr>
              <w:fldChar w:fldCharType="separate"/>
            </w:r>
            <w:r w:rsidR="00C14A83">
              <w:rPr>
                <w:noProof/>
                <w:webHidden/>
              </w:rPr>
              <w:t>76</w:t>
            </w:r>
            <w:r>
              <w:rPr>
                <w:noProof/>
                <w:webHidden/>
              </w:rPr>
              <w:fldChar w:fldCharType="end"/>
            </w:r>
          </w:hyperlink>
        </w:p>
        <w:p w14:paraId="19003AB1" w14:textId="77777777" w:rsidR="008C7A0A" w:rsidRDefault="008C7A0A">
          <w:pPr>
            <w:pStyle w:val="TOC2"/>
            <w:rPr>
              <w:rFonts w:asciiTheme="minorHAnsi" w:hAnsiTheme="minorHAnsi"/>
              <w:noProof/>
              <w:color w:val="auto"/>
              <w:lang w:eastAsia="en-US"/>
            </w:rPr>
          </w:pPr>
          <w:hyperlink w:anchor="_Toc420072911" w:history="1">
            <w:r w:rsidRPr="0081682E">
              <w:rPr>
                <w:rStyle w:val="Hyperlink"/>
                <w:noProof/>
              </w:rPr>
              <w:t>A. Functions of FluoRender</w:t>
            </w:r>
          </w:hyperlink>
        </w:p>
        <w:p w14:paraId="38D85E6F" w14:textId="77777777" w:rsidR="008C7A0A" w:rsidRDefault="008C7A0A">
          <w:pPr>
            <w:pStyle w:val="TOC2"/>
            <w:rPr>
              <w:rFonts w:asciiTheme="minorHAnsi" w:hAnsiTheme="minorHAnsi"/>
              <w:noProof/>
              <w:color w:val="auto"/>
              <w:lang w:eastAsia="en-US"/>
            </w:rPr>
          </w:pPr>
          <w:hyperlink w:anchor="_Toc420072912" w:history="1">
            <w:r w:rsidRPr="0081682E">
              <w:rPr>
                <w:rStyle w:val="Hyperlink"/>
                <w:noProof/>
              </w:rPr>
              <w:t>B. File Formats</w:t>
            </w:r>
          </w:hyperlink>
        </w:p>
        <w:p w14:paraId="5FABA2C3" w14:textId="77777777" w:rsidR="008C7A0A" w:rsidRDefault="008C7A0A">
          <w:pPr>
            <w:pStyle w:val="TOC1"/>
            <w:rPr>
              <w:rFonts w:asciiTheme="minorHAnsi" w:hAnsiTheme="minorHAnsi"/>
              <w:b w:val="0"/>
              <w:bCs w:val="0"/>
              <w:noProof/>
              <w:color w:val="auto"/>
              <w:sz w:val="22"/>
              <w:szCs w:val="22"/>
              <w:lang w:eastAsia="en-US"/>
            </w:rPr>
          </w:pPr>
          <w:hyperlink w:anchor="_Toc420072913" w:history="1">
            <w:r w:rsidRPr="0081682E">
              <w:rPr>
                <w:rStyle w:val="Hyperlink"/>
                <w:noProof/>
              </w:rPr>
              <w:t>Index</w:t>
            </w:r>
            <w:r>
              <w:rPr>
                <w:noProof/>
                <w:webHidden/>
              </w:rPr>
              <w:tab/>
            </w:r>
            <w:r>
              <w:rPr>
                <w:noProof/>
                <w:webHidden/>
              </w:rPr>
              <w:fldChar w:fldCharType="begin"/>
            </w:r>
            <w:r>
              <w:rPr>
                <w:noProof/>
                <w:webHidden/>
              </w:rPr>
              <w:instrText xml:space="preserve"> PAGEREF _Toc420072913 \h </w:instrText>
            </w:r>
            <w:r>
              <w:rPr>
                <w:noProof/>
                <w:webHidden/>
              </w:rPr>
            </w:r>
            <w:r>
              <w:rPr>
                <w:noProof/>
                <w:webHidden/>
              </w:rPr>
              <w:fldChar w:fldCharType="separate"/>
            </w:r>
            <w:r w:rsidR="00C14A83">
              <w:rPr>
                <w:noProof/>
                <w:webHidden/>
              </w:rPr>
              <w:t>83</w:t>
            </w:r>
            <w:r>
              <w:rPr>
                <w:noProof/>
                <w:webHidden/>
              </w:rPr>
              <w:fldChar w:fldCharType="end"/>
            </w:r>
          </w:hyperlink>
        </w:p>
        <w:p w14:paraId="40C8B458" w14:textId="77777777" w:rsidR="003010F7" w:rsidRDefault="006B5A72">
          <w:r>
            <w:rPr>
              <w:b/>
              <w:bCs/>
              <w:sz w:val="26"/>
              <w:szCs w:val="26"/>
            </w:rPr>
            <w:fldChar w:fldCharType="end"/>
          </w:r>
        </w:p>
      </w:sdtContent>
    </w:sdt>
    <w:p w14:paraId="6EBB6411" w14:textId="77777777" w:rsidR="003010F7" w:rsidRDefault="003010F7">
      <w:pPr>
        <w:sectPr w:rsidR="003010F7">
          <w:headerReference w:type="even" r:id="rId11"/>
          <w:headerReference w:type="default" r:id="rId12"/>
          <w:footerReference w:type="even" r:id="rId13"/>
          <w:footerReference w:type="default" r:id="rId14"/>
          <w:pgSz w:w="12240" w:h="15840" w:code="1"/>
          <w:pgMar w:top="1080" w:right="1440" w:bottom="1080" w:left="1440" w:header="720" w:footer="576" w:gutter="0"/>
          <w:pgNumType w:start="0"/>
          <w:cols w:space="720"/>
          <w:titlePg/>
          <w:docGrid w:linePitch="360"/>
        </w:sectPr>
      </w:pPr>
    </w:p>
    <w:p w14:paraId="224762CC" w14:textId="54AFC6A5" w:rsidR="00EA57E1" w:rsidRDefault="00EA57E1" w:rsidP="00EA57E1">
      <w:pPr>
        <w:pStyle w:val="Heading1"/>
        <w:numPr>
          <w:ilvl w:val="0"/>
          <w:numId w:val="0"/>
        </w:numPr>
      </w:pPr>
      <w:bookmarkStart w:id="0" w:name="_Toc406575209"/>
      <w:bookmarkStart w:id="1" w:name="_Toc406755639"/>
      <w:bookmarkStart w:id="2" w:name="_Toc406770712"/>
      <w:bookmarkStart w:id="3" w:name="_Toc420072839"/>
      <w:r>
        <w:lastRenderedPageBreak/>
        <w:t>List of Figures</w:t>
      </w:r>
      <w:bookmarkEnd w:id="3"/>
    </w:p>
    <w:p w14:paraId="04C95ACF" w14:textId="77777777" w:rsidR="008C7A0A" w:rsidRDefault="00EA57E1">
      <w:pPr>
        <w:pStyle w:val="TableofFigures"/>
        <w:tabs>
          <w:tab w:val="right" w:leader="dot" w:pos="9350"/>
        </w:tabs>
        <w:rPr>
          <w:rFonts w:asciiTheme="minorHAnsi" w:hAnsiTheme="minorHAnsi"/>
          <w:noProof/>
          <w:color w:val="auto"/>
          <w:sz w:val="22"/>
          <w:szCs w:val="22"/>
          <w:lang w:eastAsia="en-US"/>
        </w:rPr>
      </w:pPr>
      <w:r>
        <w:fldChar w:fldCharType="begin"/>
      </w:r>
      <w:r>
        <w:instrText xml:space="preserve"> TOC \h \z \c "Figure" </w:instrText>
      </w:r>
      <w:r>
        <w:fldChar w:fldCharType="separate"/>
      </w:r>
      <w:hyperlink w:anchor="_Toc420072914" w:history="1">
        <w:r w:rsidR="008C7A0A" w:rsidRPr="003848F8">
          <w:rPr>
            <w:rStyle w:val="Hyperlink"/>
            <w:noProof/>
          </w:rPr>
          <w:t>Figure 2</w:t>
        </w:r>
        <w:r w:rsidR="008C7A0A" w:rsidRPr="003848F8">
          <w:rPr>
            <w:rStyle w:val="Hyperlink"/>
            <w:noProof/>
          </w:rPr>
          <w:noBreakHyphen/>
          <w:t>1. Installation language.</w:t>
        </w:r>
        <w:r w:rsidR="008C7A0A">
          <w:rPr>
            <w:noProof/>
            <w:webHidden/>
          </w:rPr>
          <w:tab/>
        </w:r>
        <w:r w:rsidR="008C7A0A">
          <w:rPr>
            <w:noProof/>
            <w:webHidden/>
          </w:rPr>
          <w:fldChar w:fldCharType="begin"/>
        </w:r>
        <w:r w:rsidR="008C7A0A">
          <w:rPr>
            <w:noProof/>
            <w:webHidden/>
          </w:rPr>
          <w:instrText xml:space="preserve"> PAGEREF _Toc420072914 \h </w:instrText>
        </w:r>
        <w:r w:rsidR="008C7A0A">
          <w:rPr>
            <w:noProof/>
            <w:webHidden/>
          </w:rPr>
        </w:r>
        <w:r w:rsidR="008C7A0A">
          <w:rPr>
            <w:noProof/>
            <w:webHidden/>
          </w:rPr>
          <w:fldChar w:fldCharType="separate"/>
        </w:r>
        <w:r w:rsidR="00C14A83">
          <w:rPr>
            <w:noProof/>
            <w:webHidden/>
          </w:rPr>
          <w:t>8</w:t>
        </w:r>
        <w:r w:rsidR="008C7A0A">
          <w:rPr>
            <w:noProof/>
            <w:webHidden/>
          </w:rPr>
          <w:fldChar w:fldCharType="end"/>
        </w:r>
      </w:hyperlink>
    </w:p>
    <w:p w14:paraId="3BAD7098" w14:textId="77777777" w:rsidR="008C7A0A" w:rsidRDefault="008C7A0A">
      <w:pPr>
        <w:pStyle w:val="TableofFigures"/>
        <w:tabs>
          <w:tab w:val="right" w:leader="dot" w:pos="9350"/>
        </w:tabs>
        <w:rPr>
          <w:rFonts w:asciiTheme="minorHAnsi" w:hAnsiTheme="minorHAnsi"/>
          <w:noProof/>
          <w:color w:val="auto"/>
          <w:sz w:val="22"/>
          <w:szCs w:val="22"/>
          <w:lang w:eastAsia="en-US"/>
        </w:rPr>
      </w:pPr>
      <w:hyperlink w:anchor="_Toc420072915" w:history="1">
        <w:r w:rsidRPr="003848F8">
          <w:rPr>
            <w:rStyle w:val="Hyperlink"/>
            <w:noProof/>
          </w:rPr>
          <w:t>Figure 2</w:t>
        </w:r>
        <w:r w:rsidRPr="003848F8">
          <w:rPr>
            <w:rStyle w:val="Hyperlink"/>
            <w:noProof/>
          </w:rPr>
          <w:noBreakHyphen/>
          <w:t>2. Setup welcome box.</w:t>
        </w:r>
        <w:r>
          <w:rPr>
            <w:noProof/>
            <w:webHidden/>
          </w:rPr>
          <w:tab/>
        </w:r>
        <w:r>
          <w:rPr>
            <w:noProof/>
            <w:webHidden/>
          </w:rPr>
          <w:fldChar w:fldCharType="begin"/>
        </w:r>
        <w:r>
          <w:rPr>
            <w:noProof/>
            <w:webHidden/>
          </w:rPr>
          <w:instrText xml:space="preserve"> PAGEREF _Toc420072915 \h </w:instrText>
        </w:r>
        <w:r>
          <w:rPr>
            <w:noProof/>
            <w:webHidden/>
          </w:rPr>
        </w:r>
        <w:r>
          <w:rPr>
            <w:noProof/>
            <w:webHidden/>
          </w:rPr>
          <w:fldChar w:fldCharType="separate"/>
        </w:r>
        <w:r w:rsidR="00C14A83">
          <w:rPr>
            <w:noProof/>
            <w:webHidden/>
          </w:rPr>
          <w:t>9</w:t>
        </w:r>
        <w:r>
          <w:rPr>
            <w:noProof/>
            <w:webHidden/>
          </w:rPr>
          <w:fldChar w:fldCharType="end"/>
        </w:r>
      </w:hyperlink>
    </w:p>
    <w:p w14:paraId="07C5564E" w14:textId="77777777" w:rsidR="008C7A0A" w:rsidRDefault="008C7A0A">
      <w:pPr>
        <w:pStyle w:val="TableofFigures"/>
        <w:tabs>
          <w:tab w:val="right" w:leader="dot" w:pos="9350"/>
        </w:tabs>
        <w:rPr>
          <w:rFonts w:asciiTheme="minorHAnsi" w:hAnsiTheme="minorHAnsi"/>
          <w:noProof/>
          <w:color w:val="auto"/>
          <w:sz w:val="22"/>
          <w:szCs w:val="22"/>
          <w:lang w:eastAsia="en-US"/>
        </w:rPr>
      </w:pPr>
      <w:hyperlink w:anchor="_Toc420072916" w:history="1">
        <w:r w:rsidRPr="003848F8">
          <w:rPr>
            <w:rStyle w:val="Hyperlink"/>
            <w:noProof/>
          </w:rPr>
          <w:t>Figure 2</w:t>
        </w:r>
        <w:r w:rsidRPr="003848F8">
          <w:rPr>
            <w:rStyle w:val="Hyperlink"/>
            <w:noProof/>
          </w:rPr>
          <w:noBreakHyphen/>
          <w:t>3. License agreement.</w:t>
        </w:r>
        <w:r>
          <w:rPr>
            <w:noProof/>
            <w:webHidden/>
          </w:rPr>
          <w:tab/>
        </w:r>
        <w:r>
          <w:rPr>
            <w:noProof/>
            <w:webHidden/>
          </w:rPr>
          <w:fldChar w:fldCharType="begin"/>
        </w:r>
        <w:r>
          <w:rPr>
            <w:noProof/>
            <w:webHidden/>
          </w:rPr>
          <w:instrText xml:space="preserve"> PAGEREF _Toc420072916 \h </w:instrText>
        </w:r>
        <w:r>
          <w:rPr>
            <w:noProof/>
            <w:webHidden/>
          </w:rPr>
        </w:r>
        <w:r>
          <w:rPr>
            <w:noProof/>
            <w:webHidden/>
          </w:rPr>
          <w:fldChar w:fldCharType="separate"/>
        </w:r>
        <w:r w:rsidR="00C14A83">
          <w:rPr>
            <w:noProof/>
            <w:webHidden/>
          </w:rPr>
          <w:t>9</w:t>
        </w:r>
        <w:r>
          <w:rPr>
            <w:noProof/>
            <w:webHidden/>
          </w:rPr>
          <w:fldChar w:fldCharType="end"/>
        </w:r>
      </w:hyperlink>
    </w:p>
    <w:p w14:paraId="388CB512" w14:textId="77777777" w:rsidR="008C7A0A" w:rsidRDefault="008C7A0A">
      <w:pPr>
        <w:pStyle w:val="TableofFigures"/>
        <w:tabs>
          <w:tab w:val="right" w:leader="dot" w:pos="9350"/>
        </w:tabs>
        <w:rPr>
          <w:rFonts w:asciiTheme="minorHAnsi" w:hAnsiTheme="minorHAnsi"/>
          <w:noProof/>
          <w:color w:val="auto"/>
          <w:sz w:val="22"/>
          <w:szCs w:val="22"/>
          <w:lang w:eastAsia="en-US"/>
        </w:rPr>
      </w:pPr>
      <w:hyperlink w:anchor="_Toc420072917" w:history="1">
        <w:r w:rsidRPr="003848F8">
          <w:rPr>
            <w:rStyle w:val="Hyperlink"/>
            <w:noProof/>
          </w:rPr>
          <w:t>Figure 2</w:t>
        </w:r>
        <w:r w:rsidRPr="003848F8">
          <w:rPr>
            <w:rStyle w:val="Hyperlink"/>
            <w:noProof/>
          </w:rPr>
          <w:noBreakHyphen/>
          <w:t>4. Destination location.</w:t>
        </w:r>
        <w:r>
          <w:rPr>
            <w:noProof/>
            <w:webHidden/>
          </w:rPr>
          <w:tab/>
        </w:r>
        <w:r>
          <w:rPr>
            <w:noProof/>
            <w:webHidden/>
          </w:rPr>
          <w:fldChar w:fldCharType="begin"/>
        </w:r>
        <w:r>
          <w:rPr>
            <w:noProof/>
            <w:webHidden/>
          </w:rPr>
          <w:instrText xml:space="preserve"> PAGEREF _Toc420072917 \h </w:instrText>
        </w:r>
        <w:r>
          <w:rPr>
            <w:noProof/>
            <w:webHidden/>
          </w:rPr>
        </w:r>
        <w:r>
          <w:rPr>
            <w:noProof/>
            <w:webHidden/>
          </w:rPr>
          <w:fldChar w:fldCharType="separate"/>
        </w:r>
        <w:r w:rsidR="00C14A83">
          <w:rPr>
            <w:noProof/>
            <w:webHidden/>
          </w:rPr>
          <w:t>10</w:t>
        </w:r>
        <w:r>
          <w:rPr>
            <w:noProof/>
            <w:webHidden/>
          </w:rPr>
          <w:fldChar w:fldCharType="end"/>
        </w:r>
      </w:hyperlink>
    </w:p>
    <w:p w14:paraId="090B3900" w14:textId="77777777" w:rsidR="008C7A0A" w:rsidRDefault="008C7A0A">
      <w:pPr>
        <w:pStyle w:val="TableofFigures"/>
        <w:tabs>
          <w:tab w:val="right" w:leader="dot" w:pos="9350"/>
        </w:tabs>
        <w:rPr>
          <w:rFonts w:asciiTheme="minorHAnsi" w:hAnsiTheme="minorHAnsi"/>
          <w:noProof/>
          <w:color w:val="auto"/>
          <w:sz w:val="22"/>
          <w:szCs w:val="22"/>
          <w:lang w:eastAsia="en-US"/>
        </w:rPr>
      </w:pPr>
      <w:hyperlink w:anchor="_Toc420072918" w:history="1">
        <w:r w:rsidRPr="003848F8">
          <w:rPr>
            <w:rStyle w:val="Hyperlink"/>
            <w:noProof/>
          </w:rPr>
          <w:t>Figure 2</w:t>
        </w:r>
        <w:r w:rsidRPr="003848F8">
          <w:rPr>
            <w:rStyle w:val="Hyperlink"/>
            <w:noProof/>
          </w:rPr>
          <w:noBreakHyphen/>
          <w:t>5. Main user interface of FluoRender on Windows.</w:t>
        </w:r>
        <w:r>
          <w:rPr>
            <w:noProof/>
            <w:webHidden/>
          </w:rPr>
          <w:tab/>
        </w:r>
        <w:r>
          <w:rPr>
            <w:noProof/>
            <w:webHidden/>
          </w:rPr>
          <w:fldChar w:fldCharType="begin"/>
        </w:r>
        <w:r>
          <w:rPr>
            <w:noProof/>
            <w:webHidden/>
          </w:rPr>
          <w:instrText xml:space="preserve"> PAGEREF _Toc420072918 \h </w:instrText>
        </w:r>
        <w:r>
          <w:rPr>
            <w:noProof/>
            <w:webHidden/>
          </w:rPr>
        </w:r>
        <w:r>
          <w:rPr>
            <w:noProof/>
            <w:webHidden/>
          </w:rPr>
          <w:fldChar w:fldCharType="separate"/>
        </w:r>
        <w:r w:rsidR="00C14A83">
          <w:rPr>
            <w:noProof/>
            <w:webHidden/>
          </w:rPr>
          <w:t>10</w:t>
        </w:r>
        <w:r>
          <w:rPr>
            <w:noProof/>
            <w:webHidden/>
          </w:rPr>
          <w:fldChar w:fldCharType="end"/>
        </w:r>
      </w:hyperlink>
    </w:p>
    <w:p w14:paraId="0E967717" w14:textId="77777777" w:rsidR="008C7A0A" w:rsidRDefault="008C7A0A">
      <w:pPr>
        <w:pStyle w:val="TableofFigures"/>
        <w:tabs>
          <w:tab w:val="right" w:leader="dot" w:pos="9350"/>
        </w:tabs>
        <w:rPr>
          <w:rFonts w:asciiTheme="minorHAnsi" w:hAnsiTheme="minorHAnsi"/>
          <w:noProof/>
          <w:color w:val="auto"/>
          <w:sz w:val="22"/>
          <w:szCs w:val="22"/>
          <w:lang w:eastAsia="en-US"/>
        </w:rPr>
      </w:pPr>
      <w:hyperlink w:anchor="_Toc420072919" w:history="1">
        <w:r w:rsidRPr="003848F8">
          <w:rPr>
            <w:rStyle w:val="Hyperlink"/>
            <w:noProof/>
          </w:rPr>
          <w:t>Figure 2</w:t>
        </w:r>
        <w:r w:rsidRPr="003848F8">
          <w:rPr>
            <w:rStyle w:val="Hyperlink"/>
            <w:noProof/>
          </w:rPr>
          <w:noBreakHyphen/>
          <w:t>6. Additional tasks.</w:t>
        </w:r>
        <w:r>
          <w:rPr>
            <w:noProof/>
            <w:webHidden/>
          </w:rPr>
          <w:tab/>
        </w:r>
        <w:r>
          <w:rPr>
            <w:noProof/>
            <w:webHidden/>
          </w:rPr>
          <w:fldChar w:fldCharType="begin"/>
        </w:r>
        <w:r>
          <w:rPr>
            <w:noProof/>
            <w:webHidden/>
          </w:rPr>
          <w:instrText xml:space="preserve"> PAGEREF _Toc420072919 \h </w:instrText>
        </w:r>
        <w:r>
          <w:rPr>
            <w:noProof/>
            <w:webHidden/>
          </w:rPr>
        </w:r>
        <w:r>
          <w:rPr>
            <w:noProof/>
            <w:webHidden/>
          </w:rPr>
          <w:fldChar w:fldCharType="separate"/>
        </w:r>
        <w:r w:rsidR="00C14A83">
          <w:rPr>
            <w:noProof/>
            <w:webHidden/>
          </w:rPr>
          <w:t>11</w:t>
        </w:r>
        <w:r>
          <w:rPr>
            <w:noProof/>
            <w:webHidden/>
          </w:rPr>
          <w:fldChar w:fldCharType="end"/>
        </w:r>
      </w:hyperlink>
    </w:p>
    <w:p w14:paraId="3D6368C6" w14:textId="77777777" w:rsidR="008C7A0A" w:rsidRDefault="008C7A0A">
      <w:pPr>
        <w:pStyle w:val="TableofFigures"/>
        <w:tabs>
          <w:tab w:val="right" w:leader="dot" w:pos="9350"/>
        </w:tabs>
        <w:rPr>
          <w:rFonts w:asciiTheme="minorHAnsi" w:hAnsiTheme="minorHAnsi"/>
          <w:noProof/>
          <w:color w:val="auto"/>
          <w:sz w:val="22"/>
          <w:szCs w:val="22"/>
          <w:lang w:eastAsia="en-US"/>
        </w:rPr>
      </w:pPr>
      <w:hyperlink w:anchor="_Toc420072920" w:history="1">
        <w:r w:rsidRPr="003848F8">
          <w:rPr>
            <w:rStyle w:val="Hyperlink"/>
            <w:noProof/>
          </w:rPr>
          <w:t>Figure 2</w:t>
        </w:r>
        <w:r w:rsidRPr="003848F8">
          <w:rPr>
            <w:rStyle w:val="Hyperlink"/>
            <w:noProof/>
          </w:rPr>
          <w:noBreakHyphen/>
          <w:t>7. Ready to install.</w:t>
        </w:r>
        <w:r>
          <w:rPr>
            <w:noProof/>
            <w:webHidden/>
          </w:rPr>
          <w:tab/>
        </w:r>
        <w:r>
          <w:rPr>
            <w:noProof/>
            <w:webHidden/>
          </w:rPr>
          <w:fldChar w:fldCharType="begin"/>
        </w:r>
        <w:r>
          <w:rPr>
            <w:noProof/>
            <w:webHidden/>
          </w:rPr>
          <w:instrText xml:space="preserve"> PAGEREF _Toc420072920 \h </w:instrText>
        </w:r>
        <w:r>
          <w:rPr>
            <w:noProof/>
            <w:webHidden/>
          </w:rPr>
        </w:r>
        <w:r>
          <w:rPr>
            <w:noProof/>
            <w:webHidden/>
          </w:rPr>
          <w:fldChar w:fldCharType="separate"/>
        </w:r>
        <w:r w:rsidR="00C14A83">
          <w:rPr>
            <w:noProof/>
            <w:webHidden/>
          </w:rPr>
          <w:t>11</w:t>
        </w:r>
        <w:r>
          <w:rPr>
            <w:noProof/>
            <w:webHidden/>
          </w:rPr>
          <w:fldChar w:fldCharType="end"/>
        </w:r>
      </w:hyperlink>
    </w:p>
    <w:p w14:paraId="29B74F58" w14:textId="77777777" w:rsidR="008C7A0A" w:rsidRDefault="008C7A0A">
      <w:pPr>
        <w:pStyle w:val="TableofFigures"/>
        <w:tabs>
          <w:tab w:val="right" w:leader="dot" w:pos="9350"/>
        </w:tabs>
        <w:rPr>
          <w:rFonts w:asciiTheme="minorHAnsi" w:hAnsiTheme="minorHAnsi"/>
          <w:noProof/>
          <w:color w:val="auto"/>
          <w:sz w:val="22"/>
          <w:szCs w:val="22"/>
          <w:lang w:eastAsia="en-US"/>
        </w:rPr>
      </w:pPr>
      <w:hyperlink w:anchor="_Toc420072921" w:history="1">
        <w:r w:rsidRPr="003848F8">
          <w:rPr>
            <w:rStyle w:val="Hyperlink"/>
            <w:noProof/>
          </w:rPr>
          <w:t>Figure 2</w:t>
        </w:r>
        <w:r w:rsidRPr="003848F8">
          <w:rPr>
            <w:rStyle w:val="Hyperlink"/>
            <w:noProof/>
          </w:rPr>
          <w:noBreakHyphen/>
          <w:t>8. FluoRender DMG image on Mac OSX.</w:t>
        </w:r>
        <w:r>
          <w:rPr>
            <w:noProof/>
            <w:webHidden/>
          </w:rPr>
          <w:tab/>
        </w:r>
        <w:r>
          <w:rPr>
            <w:noProof/>
            <w:webHidden/>
          </w:rPr>
          <w:fldChar w:fldCharType="begin"/>
        </w:r>
        <w:r>
          <w:rPr>
            <w:noProof/>
            <w:webHidden/>
          </w:rPr>
          <w:instrText xml:space="preserve"> PAGEREF _Toc420072921 \h </w:instrText>
        </w:r>
        <w:r>
          <w:rPr>
            <w:noProof/>
            <w:webHidden/>
          </w:rPr>
        </w:r>
        <w:r>
          <w:rPr>
            <w:noProof/>
            <w:webHidden/>
          </w:rPr>
          <w:fldChar w:fldCharType="separate"/>
        </w:r>
        <w:r w:rsidR="00C14A83">
          <w:rPr>
            <w:noProof/>
            <w:webHidden/>
          </w:rPr>
          <w:t>12</w:t>
        </w:r>
        <w:r>
          <w:rPr>
            <w:noProof/>
            <w:webHidden/>
          </w:rPr>
          <w:fldChar w:fldCharType="end"/>
        </w:r>
      </w:hyperlink>
    </w:p>
    <w:p w14:paraId="786BAD85" w14:textId="77777777" w:rsidR="008C7A0A" w:rsidRDefault="008C7A0A">
      <w:pPr>
        <w:pStyle w:val="TableofFigures"/>
        <w:tabs>
          <w:tab w:val="right" w:leader="dot" w:pos="9350"/>
        </w:tabs>
        <w:rPr>
          <w:rFonts w:asciiTheme="minorHAnsi" w:hAnsiTheme="minorHAnsi"/>
          <w:noProof/>
          <w:color w:val="auto"/>
          <w:sz w:val="22"/>
          <w:szCs w:val="22"/>
          <w:lang w:eastAsia="en-US"/>
        </w:rPr>
      </w:pPr>
      <w:hyperlink w:anchor="_Toc420072922" w:history="1">
        <w:r w:rsidRPr="003848F8">
          <w:rPr>
            <w:rStyle w:val="Hyperlink"/>
            <w:noProof/>
          </w:rPr>
          <w:t>Figure 3</w:t>
        </w:r>
        <w:r w:rsidRPr="003848F8">
          <w:rPr>
            <w:rStyle w:val="Hyperlink"/>
            <w:noProof/>
          </w:rPr>
          <w:noBreakHyphen/>
          <w:t>1. Main user interface of FluoRender on Windows.</w:t>
        </w:r>
        <w:r>
          <w:rPr>
            <w:noProof/>
            <w:webHidden/>
          </w:rPr>
          <w:tab/>
        </w:r>
        <w:r>
          <w:rPr>
            <w:noProof/>
            <w:webHidden/>
          </w:rPr>
          <w:fldChar w:fldCharType="begin"/>
        </w:r>
        <w:r>
          <w:rPr>
            <w:noProof/>
            <w:webHidden/>
          </w:rPr>
          <w:instrText xml:space="preserve"> PAGEREF _Toc420072922 \h </w:instrText>
        </w:r>
        <w:r>
          <w:rPr>
            <w:noProof/>
            <w:webHidden/>
          </w:rPr>
        </w:r>
        <w:r>
          <w:rPr>
            <w:noProof/>
            <w:webHidden/>
          </w:rPr>
          <w:fldChar w:fldCharType="separate"/>
        </w:r>
        <w:r w:rsidR="00C14A83">
          <w:rPr>
            <w:noProof/>
            <w:webHidden/>
          </w:rPr>
          <w:t>13</w:t>
        </w:r>
        <w:r>
          <w:rPr>
            <w:noProof/>
            <w:webHidden/>
          </w:rPr>
          <w:fldChar w:fldCharType="end"/>
        </w:r>
      </w:hyperlink>
    </w:p>
    <w:p w14:paraId="55ECBD41" w14:textId="77777777" w:rsidR="008C7A0A" w:rsidRDefault="008C7A0A">
      <w:pPr>
        <w:pStyle w:val="TableofFigures"/>
        <w:tabs>
          <w:tab w:val="right" w:leader="dot" w:pos="9350"/>
        </w:tabs>
        <w:rPr>
          <w:rFonts w:asciiTheme="minorHAnsi" w:hAnsiTheme="minorHAnsi"/>
          <w:noProof/>
          <w:color w:val="auto"/>
          <w:sz w:val="22"/>
          <w:szCs w:val="22"/>
          <w:lang w:eastAsia="en-US"/>
        </w:rPr>
      </w:pPr>
      <w:hyperlink w:anchor="_Toc420072923" w:history="1">
        <w:r w:rsidRPr="003848F8">
          <w:rPr>
            <w:rStyle w:val="Hyperlink"/>
            <w:noProof/>
          </w:rPr>
          <w:t>Figure 3</w:t>
        </w:r>
        <w:r w:rsidRPr="003848F8">
          <w:rPr>
            <w:rStyle w:val="Hyperlink"/>
            <w:noProof/>
          </w:rPr>
          <w:noBreakHyphen/>
          <w:t>2. Main user interface of FluoRender on Mac OSX.</w:t>
        </w:r>
        <w:r>
          <w:rPr>
            <w:noProof/>
            <w:webHidden/>
          </w:rPr>
          <w:tab/>
        </w:r>
        <w:r>
          <w:rPr>
            <w:noProof/>
            <w:webHidden/>
          </w:rPr>
          <w:fldChar w:fldCharType="begin"/>
        </w:r>
        <w:r>
          <w:rPr>
            <w:noProof/>
            <w:webHidden/>
          </w:rPr>
          <w:instrText xml:space="preserve"> PAGEREF _Toc420072923 \h </w:instrText>
        </w:r>
        <w:r>
          <w:rPr>
            <w:noProof/>
            <w:webHidden/>
          </w:rPr>
        </w:r>
        <w:r>
          <w:rPr>
            <w:noProof/>
            <w:webHidden/>
          </w:rPr>
          <w:fldChar w:fldCharType="separate"/>
        </w:r>
        <w:r w:rsidR="00C14A83">
          <w:rPr>
            <w:noProof/>
            <w:webHidden/>
          </w:rPr>
          <w:t>14</w:t>
        </w:r>
        <w:r>
          <w:rPr>
            <w:noProof/>
            <w:webHidden/>
          </w:rPr>
          <w:fldChar w:fldCharType="end"/>
        </w:r>
      </w:hyperlink>
    </w:p>
    <w:p w14:paraId="76253CDA" w14:textId="77777777" w:rsidR="008C7A0A" w:rsidRDefault="008C7A0A">
      <w:pPr>
        <w:pStyle w:val="TableofFigures"/>
        <w:tabs>
          <w:tab w:val="right" w:leader="dot" w:pos="9350"/>
        </w:tabs>
        <w:rPr>
          <w:rFonts w:asciiTheme="minorHAnsi" w:hAnsiTheme="minorHAnsi"/>
          <w:noProof/>
          <w:color w:val="auto"/>
          <w:sz w:val="22"/>
          <w:szCs w:val="22"/>
          <w:lang w:eastAsia="en-US"/>
        </w:rPr>
      </w:pPr>
      <w:hyperlink w:anchor="_Toc420072924" w:history="1">
        <w:r w:rsidRPr="003848F8">
          <w:rPr>
            <w:rStyle w:val="Hyperlink"/>
            <w:noProof/>
          </w:rPr>
          <w:t>Figure 4</w:t>
        </w:r>
        <w:r w:rsidRPr="003848F8">
          <w:rPr>
            <w:rStyle w:val="Hyperlink"/>
            <w:noProof/>
          </w:rPr>
          <w:noBreakHyphen/>
          <w:t>1. Load a Z-stack sequence.</w:t>
        </w:r>
        <w:r>
          <w:rPr>
            <w:noProof/>
            <w:webHidden/>
          </w:rPr>
          <w:tab/>
        </w:r>
        <w:r>
          <w:rPr>
            <w:noProof/>
            <w:webHidden/>
          </w:rPr>
          <w:fldChar w:fldCharType="begin"/>
        </w:r>
        <w:r>
          <w:rPr>
            <w:noProof/>
            <w:webHidden/>
          </w:rPr>
          <w:instrText xml:space="preserve"> PAGEREF _Toc420072924 \h </w:instrText>
        </w:r>
        <w:r>
          <w:rPr>
            <w:noProof/>
            <w:webHidden/>
          </w:rPr>
        </w:r>
        <w:r>
          <w:rPr>
            <w:noProof/>
            <w:webHidden/>
          </w:rPr>
          <w:fldChar w:fldCharType="separate"/>
        </w:r>
        <w:r w:rsidR="00C14A83">
          <w:rPr>
            <w:noProof/>
            <w:webHidden/>
          </w:rPr>
          <w:t>17</w:t>
        </w:r>
        <w:r>
          <w:rPr>
            <w:noProof/>
            <w:webHidden/>
          </w:rPr>
          <w:fldChar w:fldCharType="end"/>
        </w:r>
      </w:hyperlink>
    </w:p>
    <w:p w14:paraId="0D9C7A06" w14:textId="77777777" w:rsidR="008C7A0A" w:rsidRDefault="008C7A0A">
      <w:pPr>
        <w:pStyle w:val="TableofFigures"/>
        <w:tabs>
          <w:tab w:val="right" w:leader="dot" w:pos="9350"/>
        </w:tabs>
        <w:rPr>
          <w:rFonts w:asciiTheme="minorHAnsi" w:hAnsiTheme="minorHAnsi"/>
          <w:noProof/>
          <w:color w:val="auto"/>
          <w:sz w:val="22"/>
          <w:szCs w:val="22"/>
          <w:lang w:eastAsia="en-US"/>
        </w:rPr>
      </w:pPr>
      <w:hyperlink w:anchor="_Toc420072925" w:history="1">
        <w:r w:rsidRPr="003848F8">
          <w:rPr>
            <w:rStyle w:val="Hyperlink"/>
            <w:noProof/>
          </w:rPr>
          <w:t>Figure 4</w:t>
        </w:r>
        <w:r w:rsidRPr="003848F8">
          <w:rPr>
            <w:rStyle w:val="Hyperlink"/>
            <w:noProof/>
          </w:rPr>
          <w:noBreakHyphen/>
          <w:t>2. Load a time sequence.</w:t>
        </w:r>
        <w:r>
          <w:rPr>
            <w:noProof/>
            <w:webHidden/>
          </w:rPr>
          <w:tab/>
        </w:r>
        <w:r>
          <w:rPr>
            <w:noProof/>
            <w:webHidden/>
          </w:rPr>
          <w:fldChar w:fldCharType="begin"/>
        </w:r>
        <w:r>
          <w:rPr>
            <w:noProof/>
            <w:webHidden/>
          </w:rPr>
          <w:instrText xml:space="preserve"> PAGEREF _Toc420072925 \h </w:instrText>
        </w:r>
        <w:r>
          <w:rPr>
            <w:noProof/>
            <w:webHidden/>
          </w:rPr>
        </w:r>
        <w:r>
          <w:rPr>
            <w:noProof/>
            <w:webHidden/>
          </w:rPr>
          <w:fldChar w:fldCharType="separate"/>
        </w:r>
        <w:r w:rsidR="00C14A83">
          <w:rPr>
            <w:noProof/>
            <w:webHidden/>
          </w:rPr>
          <w:t>18</w:t>
        </w:r>
        <w:r>
          <w:rPr>
            <w:noProof/>
            <w:webHidden/>
          </w:rPr>
          <w:fldChar w:fldCharType="end"/>
        </w:r>
      </w:hyperlink>
    </w:p>
    <w:p w14:paraId="4701F15A" w14:textId="77777777" w:rsidR="008C7A0A" w:rsidRDefault="008C7A0A">
      <w:pPr>
        <w:pStyle w:val="TableofFigures"/>
        <w:tabs>
          <w:tab w:val="right" w:leader="dot" w:pos="9350"/>
        </w:tabs>
        <w:rPr>
          <w:rFonts w:asciiTheme="minorHAnsi" w:hAnsiTheme="minorHAnsi"/>
          <w:noProof/>
          <w:color w:val="auto"/>
          <w:sz w:val="22"/>
          <w:szCs w:val="22"/>
          <w:lang w:eastAsia="en-US"/>
        </w:rPr>
      </w:pPr>
      <w:hyperlink w:anchor="_Toc420072926" w:history="1">
        <w:r w:rsidRPr="003848F8">
          <w:rPr>
            <w:rStyle w:val="Hyperlink"/>
            <w:noProof/>
          </w:rPr>
          <w:t>Figure 5</w:t>
        </w:r>
        <w:r w:rsidRPr="003848F8">
          <w:rPr>
            <w:rStyle w:val="Hyperlink"/>
            <w:noProof/>
          </w:rPr>
          <w:noBreakHyphen/>
          <w:t>1. Dataset panel.</w:t>
        </w:r>
        <w:r>
          <w:rPr>
            <w:noProof/>
            <w:webHidden/>
          </w:rPr>
          <w:tab/>
        </w:r>
        <w:r>
          <w:rPr>
            <w:noProof/>
            <w:webHidden/>
          </w:rPr>
          <w:fldChar w:fldCharType="begin"/>
        </w:r>
        <w:r>
          <w:rPr>
            <w:noProof/>
            <w:webHidden/>
          </w:rPr>
          <w:instrText xml:space="preserve"> PAGEREF _Toc420072926 \h </w:instrText>
        </w:r>
        <w:r>
          <w:rPr>
            <w:noProof/>
            <w:webHidden/>
          </w:rPr>
        </w:r>
        <w:r>
          <w:rPr>
            <w:noProof/>
            <w:webHidden/>
          </w:rPr>
          <w:fldChar w:fldCharType="separate"/>
        </w:r>
        <w:r w:rsidR="00C14A83">
          <w:rPr>
            <w:noProof/>
            <w:webHidden/>
          </w:rPr>
          <w:t>20</w:t>
        </w:r>
        <w:r>
          <w:rPr>
            <w:noProof/>
            <w:webHidden/>
          </w:rPr>
          <w:fldChar w:fldCharType="end"/>
        </w:r>
      </w:hyperlink>
    </w:p>
    <w:p w14:paraId="3094D3E0" w14:textId="77777777" w:rsidR="008C7A0A" w:rsidRDefault="008C7A0A">
      <w:pPr>
        <w:pStyle w:val="TableofFigures"/>
        <w:tabs>
          <w:tab w:val="right" w:leader="dot" w:pos="9350"/>
        </w:tabs>
        <w:rPr>
          <w:rFonts w:asciiTheme="minorHAnsi" w:hAnsiTheme="minorHAnsi"/>
          <w:noProof/>
          <w:color w:val="auto"/>
          <w:sz w:val="22"/>
          <w:szCs w:val="22"/>
          <w:lang w:eastAsia="en-US"/>
        </w:rPr>
      </w:pPr>
      <w:hyperlink w:anchor="_Toc420072927" w:history="1">
        <w:r w:rsidRPr="003848F8">
          <w:rPr>
            <w:rStyle w:val="Hyperlink"/>
            <w:noProof/>
          </w:rPr>
          <w:t>Figure 6</w:t>
        </w:r>
        <w:r w:rsidRPr="003848F8">
          <w:rPr>
            <w:rStyle w:val="Hyperlink"/>
            <w:noProof/>
          </w:rPr>
          <w:noBreakHyphen/>
          <w:t>1. Workspace panel.</w:t>
        </w:r>
        <w:r>
          <w:rPr>
            <w:noProof/>
            <w:webHidden/>
          </w:rPr>
          <w:tab/>
        </w:r>
        <w:r>
          <w:rPr>
            <w:noProof/>
            <w:webHidden/>
          </w:rPr>
          <w:fldChar w:fldCharType="begin"/>
        </w:r>
        <w:r>
          <w:rPr>
            <w:noProof/>
            <w:webHidden/>
          </w:rPr>
          <w:instrText xml:space="preserve"> PAGEREF _Toc420072927 \h </w:instrText>
        </w:r>
        <w:r>
          <w:rPr>
            <w:noProof/>
            <w:webHidden/>
          </w:rPr>
        </w:r>
        <w:r>
          <w:rPr>
            <w:noProof/>
            <w:webHidden/>
          </w:rPr>
          <w:fldChar w:fldCharType="separate"/>
        </w:r>
        <w:r w:rsidR="00C14A83">
          <w:rPr>
            <w:noProof/>
            <w:webHidden/>
          </w:rPr>
          <w:t>22</w:t>
        </w:r>
        <w:r>
          <w:rPr>
            <w:noProof/>
            <w:webHidden/>
          </w:rPr>
          <w:fldChar w:fldCharType="end"/>
        </w:r>
      </w:hyperlink>
    </w:p>
    <w:p w14:paraId="58910B78" w14:textId="77777777" w:rsidR="008C7A0A" w:rsidRDefault="008C7A0A">
      <w:pPr>
        <w:pStyle w:val="TableofFigures"/>
        <w:tabs>
          <w:tab w:val="right" w:leader="dot" w:pos="9350"/>
        </w:tabs>
        <w:rPr>
          <w:rFonts w:asciiTheme="minorHAnsi" w:hAnsiTheme="minorHAnsi"/>
          <w:noProof/>
          <w:color w:val="auto"/>
          <w:sz w:val="22"/>
          <w:szCs w:val="22"/>
          <w:lang w:eastAsia="en-US"/>
        </w:rPr>
      </w:pPr>
      <w:hyperlink w:anchor="_Toc420072928" w:history="1">
        <w:r w:rsidRPr="003848F8">
          <w:rPr>
            <w:rStyle w:val="Hyperlink"/>
            <w:noProof/>
          </w:rPr>
          <w:t>Figure 7</w:t>
        </w:r>
        <w:r w:rsidRPr="003848F8">
          <w:rPr>
            <w:rStyle w:val="Hyperlink"/>
            <w:noProof/>
          </w:rPr>
          <w:noBreakHyphen/>
          <w:t>1. Multiple render views in FluoRender.</w:t>
        </w:r>
        <w:r>
          <w:rPr>
            <w:noProof/>
            <w:webHidden/>
          </w:rPr>
          <w:tab/>
        </w:r>
        <w:r>
          <w:rPr>
            <w:noProof/>
            <w:webHidden/>
          </w:rPr>
          <w:fldChar w:fldCharType="begin"/>
        </w:r>
        <w:r>
          <w:rPr>
            <w:noProof/>
            <w:webHidden/>
          </w:rPr>
          <w:instrText xml:space="preserve"> PAGEREF _Toc420072928 \h </w:instrText>
        </w:r>
        <w:r>
          <w:rPr>
            <w:noProof/>
            <w:webHidden/>
          </w:rPr>
        </w:r>
        <w:r>
          <w:rPr>
            <w:noProof/>
            <w:webHidden/>
          </w:rPr>
          <w:fldChar w:fldCharType="separate"/>
        </w:r>
        <w:r w:rsidR="00C14A83">
          <w:rPr>
            <w:noProof/>
            <w:webHidden/>
          </w:rPr>
          <w:t>25</w:t>
        </w:r>
        <w:r>
          <w:rPr>
            <w:noProof/>
            <w:webHidden/>
          </w:rPr>
          <w:fldChar w:fldCharType="end"/>
        </w:r>
      </w:hyperlink>
    </w:p>
    <w:p w14:paraId="4F71E54B" w14:textId="77777777" w:rsidR="008C7A0A" w:rsidRDefault="008C7A0A">
      <w:pPr>
        <w:pStyle w:val="TableofFigures"/>
        <w:tabs>
          <w:tab w:val="right" w:leader="dot" w:pos="9350"/>
        </w:tabs>
        <w:rPr>
          <w:rFonts w:asciiTheme="minorHAnsi" w:hAnsiTheme="minorHAnsi"/>
          <w:noProof/>
          <w:color w:val="auto"/>
          <w:sz w:val="22"/>
          <w:szCs w:val="22"/>
          <w:lang w:eastAsia="en-US"/>
        </w:rPr>
      </w:pPr>
      <w:hyperlink w:anchor="_Toc420072929" w:history="1">
        <w:r w:rsidRPr="003848F8">
          <w:rPr>
            <w:rStyle w:val="Hyperlink"/>
            <w:noProof/>
          </w:rPr>
          <w:t>Figure 7</w:t>
        </w:r>
        <w:r w:rsidRPr="003848F8">
          <w:rPr>
            <w:rStyle w:val="Hyperlink"/>
            <w:noProof/>
          </w:rPr>
          <w:noBreakHyphen/>
          <w:t>2. Channel intermixing modes.</w:t>
        </w:r>
        <w:r>
          <w:rPr>
            <w:noProof/>
            <w:webHidden/>
          </w:rPr>
          <w:tab/>
        </w:r>
        <w:r>
          <w:rPr>
            <w:noProof/>
            <w:webHidden/>
          </w:rPr>
          <w:fldChar w:fldCharType="begin"/>
        </w:r>
        <w:r>
          <w:rPr>
            <w:noProof/>
            <w:webHidden/>
          </w:rPr>
          <w:instrText xml:space="preserve"> PAGEREF _Toc420072929 \h </w:instrText>
        </w:r>
        <w:r>
          <w:rPr>
            <w:noProof/>
            <w:webHidden/>
          </w:rPr>
        </w:r>
        <w:r>
          <w:rPr>
            <w:noProof/>
            <w:webHidden/>
          </w:rPr>
          <w:fldChar w:fldCharType="separate"/>
        </w:r>
        <w:r w:rsidR="00C14A83">
          <w:rPr>
            <w:noProof/>
            <w:webHidden/>
          </w:rPr>
          <w:t>28</w:t>
        </w:r>
        <w:r>
          <w:rPr>
            <w:noProof/>
            <w:webHidden/>
          </w:rPr>
          <w:fldChar w:fldCharType="end"/>
        </w:r>
      </w:hyperlink>
    </w:p>
    <w:p w14:paraId="5F763AE5" w14:textId="77777777" w:rsidR="008C7A0A" w:rsidRDefault="008C7A0A">
      <w:pPr>
        <w:pStyle w:val="TableofFigures"/>
        <w:tabs>
          <w:tab w:val="right" w:leader="dot" w:pos="9350"/>
        </w:tabs>
        <w:rPr>
          <w:rFonts w:asciiTheme="minorHAnsi" w:hAnsiTheme="minorHAnsi"/>
          <w:noProof/>
          <w:color w:val="auto"/>
          <w:sz w:val="22"/>
          <w:szCs w:val="22"/>
          <w:lang w:eastAsia="en-US"/>
        </w:rPr>
      </w:pPr>
      <w:hyperlink w:anchor="_Toc420072930" w:history="1">
        <w:r w:rsidRPr="003848F8">
          <w:rPr>
            <w:rStyle w:val="Hyperlink"/>
            <w:noProof/>
          </w:rPr>
          <w:t>Figure 8</w:t>
        </w:r>
        <w:r w:rsidRPr="003848F8">
          <w:rPr>
            <w:rStyle w:val="Hyperlink"/>
            <w:noProof/>
          </w:rPr>
          <w:noBreakHyphen/>
          <w:t>1. Volume properties.</w:t>
        </w:r>
        <w:r>
          <w:rPr>
            <w:noProof/>
            <w:webHidden/>
          </w:rPr>
          <w:tab/>
        </w:r>
        <w:r>
          <w:rPr>
            <w:noProof/>
            <w:webHidden/>
          </w:rPr>
          <w:fldChar w:fldCharType="begin"/>
        </w:r>
        <w:r>
          <w:rPr>
            <w:noProof/>
            <w:webHidden/>
          </w:rPr>
          <w:instrText xml:space="preserve"> PAGEREF _Toc420072930 \h </w:instrText>
        </w:r>
        <w:r>
          <w:rPr>
            <w:noProof/>
            <w:webHidden/>
          </w:rPr>
        </w:r>
        <w:r>
          <w:rPr>
            <w:noProof/>
            <w:webHidden/>
          </w:rPr>
          <w:fldChar w:fldCharType="separate"/>
        </w:r>
        <w:r w:rsidR="00C14A83">
          <w:rPr>
            <w:noProof/>
            <w:webHidden/>
          </w:rPr>
          <w:t>30</w:t>
        </w:r>
        <w:r>
          <w:rPr>
            <w:noProof/>
            <w:webHidden/>
          </w:rPr>
          <w:fldChar w:fldCharType="end"/>
        </w:r>
      </w:hyperlink>
    </w:p>
    <w:p w14:paraId="55BE5C6D" w14:textId="77777777" w:rsidR="008C7A0A" w:rsidRDefault="008C7A0A">
      <w:pPr>
        <w:pStyle w:val="TableofFigures"/>
        <w:tabs>
          <w:tab w:val="right" w:leader="dot" w:pos="9350"/>
        </w:tabs>
        <w:rPr>
          <w:rFonts w:asciiTheme="minorHAnsi" w:hAnsiTheme="minorHAnsi"/>
          <w:noProof/>
          <w:color w:val="auto"/>
          <w:sz w:val="22"/>
          <w:szCs w:val="22"/>
          <w:lang w:eastAsia="en-US"/>
        </w:rPr>
      </w:pPr>
      <w:hyperlink r:id="rId15" w:anchor="_Toc420072931" w:history="1">
        <w:r w:rsidRPr="003848F8">
          <w:rPr>
            <w:rStyle w:val="Hyperlink"/>
            <w:noProof/>
          </w:rPr>
          <w:t>Figure 9</w:t>
        </w:r>
        <w:r w:rsidRPr="003848F8">
          <w:rPr>
            <w:rStyle w:val="Hyperlink"/>
            <w:noProof/>
          </w:rPr>
          <w:noBreakHyphen/>
          <w:t>1. Output adjustment panel.</w:t>
        </w:r>
        <w:r>
          <w:rPr>
            <w:noProof/>
            <w:webHidden/>
          </w:rPr>
          <w:tab/>
        </w:r>
        <w:r>
          <w:rPr>
            <w:noProof/>
            <w:webHidden/>
          </w:rPr>
          <w:fldChar w:fldCharType="begin"/>
        </w:r>
        <w:r>
          <w:rPr>
            <w:noProof/>
            <w:webHidden/>
          </w:rPr>
          <w:instrText xml:space="preserve"> PAGEREF _Toc420072931 \h </w:instrText>
        </w:r>
        <w:r>
          <w:rPr>
            <w:noProof/>
            <w:webHidden/>
          </w:rPr>
        </w:r>
        <w:r>
          <w:rPr>
            <w:noProof/>
            <w:webHidden/>
          </w:rPr>
          <w:fldChar w:fldCharType="separate"/>
        </w:r>
        <w:r w:rsidR="00C14A83">
          <w:rPr>
            <w:noProof/>
            <w:webHidden/>
          </w:rPr>
          <w:t>34</w:t>
        </w:r>
        <w:r>
          <w:rPr>
            <w:noProof/>
            <w:webHidden/>
          </w:rPr>
          <w:fldChar w:fldCharType="end"/>
        </w:r>
      </w:hyperlink>
    </w:p>
    <w:p w14:paraId="02EC9765" w14:textId="77777777" w:rsidR="008C7A0A" w:rsidRDefault="008C7A0A">
      <w:pPr>
        <w:pStyle w:val="TableofFigures"/>
        <w:tabs>
          <w:tab w:val="right" w:leader="dot" w:pos="9350"/>
        </w:tabs>
        <w:rPr>
          <w:rFonts w:asciiTheme="minorHAnsi" w:hAnsiTheme="minorHAnsi"/>
          <w:noProof/>
          <w:color w:val="auto"/>
          <w:sz w:val="22"/>
          <w:szCs w:val="22"/>
          <w:lang w:eastAsia="en-US"/>
        </w:rPr>
      </w:pPr>
      <w:hyperlink r:id="rId16" w:anchor="_Toc420072932" w:history="1">
        <w:r w:rsidRPr="003848F8">
          <w:rPr>
            <w:rStyle w:val="Hyperlink"/>
            <w:noProof/>
          </w:rPr>
          <w:t>Figure 10</w:t>
        </w:r>
        <w:r w:rsidRPr="003848F8">
          <w:rPr>
            <w:rStyle w:val="Hyperlink"/>
            <w:noProof/>
          </w:rPr>
          <w:noBreakHyphen/>
          <w:t>1. Clipping plane panel.</w:t>
        </w:r>
        <w:r>
          <w:rPr>
            <w:noProof/>
            <w:webHidden/>
          </w:rPr>
          <w:tab/>
        </w:r>
        <w:r>
          <w:rPr>
            <w:noProof/>
            <w:webHidden/>
          </w:rPr>
          <w:fldChar w:fldCharType="begin"/>
        </w:r>
        <w:r>
          <w:rPr>
            <w:noProof/>
            <w:webHidden/>
          </w:rPr>
          <w:instrText xml:space="preserve"> PAGEREF _Toc420072932 \h </w:instrText>
        </w:r>
        <w:r>
          <w:rPr>
            <w:noProof/>
            <w:webHidden/>
          </w:rPr>
        </w:r>
        <w:r>
          <w:rPr>
            <w:noProof/>
            <w:webHidden/>
          </w:rPr>
          <w:fldChar w:fldCharType="separate"/>
        </w:r>
        <w:r w:rsidR="00C14A83">
          <w:rPr>
            <w:noProof/>
            <w:webHidden/>
          </w:rPr>
          <w:t>35</w:t>
        </w:r>
        <w:r>
          <w:rPr>
            <w:noProof/>
            <w:webHidden/>
          </w:rPr>
          <w:fldChar w:fldCharType="end"/>
        </w:r>
      </w:hyperlink>
    </w:p>
    <w:p w14:paraId="4978B058" w14:textId="77777777" w:rsidR="008C7A0A" w:rsidRDefault="008C7A0A">
      <w:pPr>
        <w:pStyle w:val="TableofFigures"/>
        <w:tabs>
          <w:tab w:val="right" w:leader="dot" w:pos="9350"/>
        </w:tabs>
        <w:rPr>
          <w:rFonts w:asciiTheme="minorHAnsi" w:hAnsiTheme="minorHAnsi"/>
          <w:noProof/>
          <w:color w:val="auto"/>
          <w:sz w:val="22"/>
          <w:szCs w:val="22"/>
          <w:lang w:eastAsia="en-US"/>
        </w:rPr>
      </w:pPr>
      <w:hyperlink w:anchor="_Toc420072933" w:history="1">
        <w:r w:rsidRPr="003848F8">
          <w:rPr>
            <w:rStyle w:val="Hyperlink"/>
            <w:noProof/>
          </w:rPr>
          <w:t>Figure 11</w:t>
        </w:r>
        <w:r w:rsidRPr="003848F8">
          <w:rPr>
            <w:rStyle w:val="Hyperlink"/>
            <w:noProof/>
          </w:rPr>
          <w:noBreakHyphen/>
          <w:t>1. Mesh properties.</w:t>
        </w:r>
        <w:r>
          <w:rPr>
            <w:noProof/>
            <w:webHidden/>
          </w:rPr>
          <w:tab/>
        </w:r>
        <w:r>
          <w:rPr>
            <w:noProof/>
            <w:webHidden/>
          </w:rPr>
          <w:fldChar w:fldCharType="begin"/>
        </w:r>
        <w:r>
          <w:rPr>
            <w:noProof/>
            <w:webHidden/>
          </w:rPr>
          <w:instrText xml:space="preserve"> PAGEREF _Toc420072933 \h </w:instrText>
        </w:r>
        <w:r>
          <w:rPr>
            <w:noProof/>
            <w:webHidden/>
          </w:rPr>
        </w:r>
        <w:r>
          <w:rPr>
            <w:noProof/>
            <w:webHidden/>
          </w:rPr>
          <w:fldChar w:fldCharType="separate"/>
        </w:r>
        <w:r w:rsidR="00C14A83">
          <w:rPr>
            <w:noProof/>
            <w:webHidden/>
          </w:rPr>
          <w:t>37</w:t>
        </w:r>
        <w:r>
          <w:rPr>
            <w:noProof/>
            <w:webHidden/>
          </w:rPr>
          <w:fldChar w:fldCharType="end"/>
        </w:r>
      </w:hyperlink>
    </w:p>
    <w:p w14:paraId="3611F1B8" w14:textId="77777777" w:rsidR="008C7A0A" w:rsidRDefault="008C7A0A">
      <w:pPr>
        <w:pStyle w:val="TableofFigures"/>
        <w:tabs>
          <w:tab w:val="right" w:leader="dot" w:pos="9350"/>
        </w:tabs>
        <w:rPr>
          <w:rFonts w:asciiTheme="minorHAnsi" w:hAnsiTheme="minorHAnsi"/>
          <w:noProof/>
          <w:color w:val="auto"/>
          <w:sz w:val="22"/>
          <w:szCs w:val="22"/>
          <w:lang w:eastAsia="en-US"/>
        </w:rPr>
      </w:pPr>
      <w:hyperlink w:anchor="_Toc420072934" w:history="1">
        <w:r w:rsidRPr="003848F8">
          <w:rPr>
            <w:rStyle w:val="Hyperlink"/>
            <w:noProof/>
          </w:rPr>
          <w:t>Figure 11</w:t>
        </w:r>
        <w:r w:rsidRPr="003848F8">
          <w:rPr>
            <w:rStyle w:val="Hyperlink"/>
            <w:noProof/>
          </w:rPr>
          <w:noBreakHyphen/>
          <w:t>2. Mesh manipulations.</w:t>
        </w:r>
        <w:r>
          <w:rPr>
            <w:noProof/>
            <w:webHidden/>
          </w:rPr>
          <w:tab/>
        </w:r>
        <w:r>
          <w:rPr>
            <w:noProof/>
            <w:webHidden/>
          </w:rPr>
          <w:fldChar w:fldCharType="begin"/>
        </w:r>
        <w:r>
          <w:rPr>
            <w:noProof/>
            <w:webHidden/>
          </w:rPr>
          <w:instrText xml:space="preserve"> PAGEREF _Toc420072934 \h </w:instrText>
        </w:r>
        <w:r>
          <w:rPr>
            <w:noProof/>
            <w:webHidden/>
          </w:rPr>
        </w:r>
        <w:r>
          <w:rPr>
            <w:noProof/>
            <w:webHidden/>
          </w:rPr>
          <w:fldChar w:fldCharType="separate"/>
        </w:r>
        <w:r w:rsidR="00C14A83">
          <w:rPr>
            <w:noProof/>
            <w:webHidden/>
          </w:rPr>
          <w:t>38</w:t>
        </w:r>
        <w:r>
          <w:rPr>
            <w:noProof/>
            <w:webHidden/>
          </w:rPr>
          <w:fldChar w:fldCharType="end"/>
        </w:r>
      </w:hyperlink>
    </w:p>
    <w:p w14:paraId="6972F0D7" w14:textId="77777777" w:rsidR="008C7A0A" w:rsidRDefault="008C7A0A">
      <w:pPr>
        <w:pStyle w:val="TableofFigures"/>
        <w:tabs>
          <w:tab w:val="right" w:leader="dot" w:pos="9350"/>
        </w:tabs>
        <w:rPr>
          <w:rFonts w:asciiTheme="minorHAnsi" w:hAnsiTheme="minorHAnsi"/>
          <w:noProof/>
          <w:color w:val="auto"/>
          <w:sz w:val="22"/>
          <w:szCs w:val="22"/>
          <w:lang w:eastAsia="en-US"/>
        </w:rPr>
      </w:pPr>
      <w:hyperlink w:anchor="_Toc420072935" w:history="1">
        <w:r w:rsidRPr="003848F8">
          <w:rPr>
            <w:rStyle w:val="Hyperlink"/>
            <w:noProof/>
          </w:rPr>
          <w:t>Figure 12</w:t>
        </w:r>
        <w:r w:rsidRPr="003848F8">
          <w:rPr>
            <w:rStyle w:val="Hyperlink"/>
            <w:noProof/>
          </w:rPr>
          <w:noBreakHyphen/>
          <w:t>1. Main movie playback controls.</w:t>
        </w:r>
        <w:r>
          <w:rPr>
            <w:noProof/>
            <w:webHidden/>
          </w:rPr>
          <w:tab/>
        </w:r>
        <w:r>
          <w:rPr>
            <w:noProof/>
            <w:webHidden/>
          </w:rPr>
          <w:fldChar w:fldCharType="begin"/>
        </w:r>
        <w:r>
          <w:rPr>
            <w:noProof/>
            <w:webHidden/>
          </w:rPr>
          <w:instrText xml:space="preserve"> PAGEREF _Toc420072935 \h </w:instrText>
        </w:r>
        <w:r>
          <w:rPr>
            <w:noProof/>
            <w:webHidden/>
          </w:rPr>
        </w:r>
        <w:r>
          <w:rPr>
            <w:noProof/>
            <w:webHidden/>
          </w:rPr>
          <w:fldChar w:fldCharType="separate"/>
        </w:r>
        <w:r w:rsidR="00C14A83">
          <w:rPr>
            <w:noProof/>
            <w:webHidden/>
          </w:rPr>
          <w:t>39</w:t>
        </w:r>
        <w:r>
          <w:rPr>
            <w:noProof/>
            <w:webHidden/>
          </w:rPr>
          <w:fldChar w:fldCharType="end"/>
        </w:r>
      </w:hyperlink>
    </w:p>
    <w:p w14:paraId="798E4F81" w14:textId="77777777" w:rsidR="008C7A0A" w:rsidRDefault="008C7A0A">
      <w:pPr>
        <w:pStyle w:val="TableofFigures"/>
        <w:tabs>
          <w:tab w:val="right" w:leader="dot" w:pos="9350"/>
        </w:tabs>
        <w:rPr>
          <w:rFonts w:asciiTheme="minorHAnsi" w:hAnsiTheme="minorHAnsi"/>
          <w:noProof/>
          <w:color w:val="auto"/>
          <w:sz w:val="22"/>
          <w:szCs w:val="22"/>
          <w:lang w:eastAsia="en-US"/>
        </w:rPr>
      </w:pPr>
      <w:hyperlink w:anchor="_Toc420072936" w:history="1">
        <w:r w:rsidRPr="003848F8">
          <w:rPr>
            <w:rStyle w:val="Hyperlink"/>
            <w:noProof/>
          </w:rPr>
          <w:t>Figure 12</w:t>
        </w:r>
        <w:r w:rsidRPr="003848F8">
          <w:rPr>
            <w:rStyle w:val="Hyperlink"/>
            <w:noProof/>
          </w:rPr>
          <w:noBreakHyphen/>
          <w:t>2. Save or export a movie or time sequence.</w:t>
        </w:r>
        <w:r>
          <w:rPr>
            <w:noProof/>
            <w:webHidden/>
          </w:rPr>
          <w:tab/>
        </w:r>
        <w:r>
          <w:rPr>
            <w:noProof/>
            <w:webHidden/>
          </w:rPr>
          <w:fldChar w:fldCharType="begin"/>
        </w:r>
        <w:r>
          <w:rPr>
            <w:noProof/>
            <w:webHidden/>
          </w:rPr>
          <w:instrText xml:space="preserve"> PAGEREF _Toc420072936 \h </w:instrText>
        </w:r>
        <w:r>
          <w:rPr>
            <w:noProof/>
            <w:webHidden/>
          </w:rPr>
        </w:r>
        <w:r>
          <w:rPr>
            <w:noProof/>
            <w:webHidden/>
          </w:rPr>
          <w:fldChar w:fldCharType="separate"/>
        </w:r>
        <w:r w:rsidR="00C14A83">
          <w:rPr>
            <w:noProof/>
            <w:webHidden/>
          </w:rPr>
          <w:t>40</w:t>
        </w:r>
        <w:r>
          <w:rPr>
            <w:noProof/>
            <w:webHidden/>
          </w:rPr>
          <w:fldChar w:fldCharType="end"/>
        </w:r>
      </w:hyperlink>
    </w:p>
    <w:p w14:paraId="638CFB2D" w14:textId="77777777" w:rsidR="008C7A0A" w:rsidRDefault="008C7A0A">
      <w:pPr>
        <w:pStyle w:val="TableofFigures"/>
        <w:tabs>
          <w:tab w:val="right" w:leader="dot" w:pos="9350"/>
        </w:tabs>
        <w:rPr>
          <w:rFonts w:asciiTheme="minorHAnsi" w:hAnsiTheme="minorHAnsi"/>
          <w:noProof/>
          <w:color w:val="auto"/>
          <w:sz w:val="22"/>
          <w:szCs w:val="22"/>
          <w:lang w:eastAsia="en-US"/>
        </w:rPr>
      </w:pPr>
      <w:hyperlink w:anchor="_Toc420072937" w:history="1">
        <w:r w:rsidRPr="003848F8">
          <w:rPr>
            <w:rStyle w:val="Hyperlink"/>
            <w:noProof/>
          </w:rPr>
          <w:t>Figure 12</w:t>
        </w:r>
        <w:r w:rsidRPr="003848F8">
          <w:rPr>
            <w:rStyle w:val="Hyperlink"/>
            <w:noProof/>
          </w:rPr>
          <w:noBreakHyphen/>
          <w:t>3. Basic movie playback controls.</w:t>
        </w:r>
        <w:r>
          <w:rPr>
            <w:noProof/>
            <w:webHidden/>
          </w:rPr>
          <w:tab/>
        </w:r>
        <w:r>
          <w:rPr>
            <w:noProof/>
            <w:webHidden/>
          </w:rPr>
          <w:fldChar w:fldCharType="begin"/>
        </w:r>
        <w:r>
          <w:rPr>
            <w:noProof/>
            <w:webHidden/>
          </w:rPr>
          <w:instrText xml:space="preserve"> PAGEREF _Toc420072937 \h </w:instrText>
        </w:r>
        <w:r>
          <w:rPr>
            <w:noProof/>
            <w:webHidden/>
          </w:rPr>
        </w:r>
        <w:r>
          <w:rPr>
            <w:noProof/>
            <w:webHidden/>
          </w:rPr>
          <w:fldChar w:fldCharType="separate"/>
        </w:r>
        <w:r w:rsidR="00C14A83">
          <w:rPr>
            <w:noProof/>
            <w:webHidden/>
          </w:rPr>
          <w:t>41</w:t>
        </w:r>
        <w:r>
          <w:rPr>
            <w:noProof/>
            <w:webHidden/>
          </w:rPr>
          <w:fldChar w:fldCharType="end"/>
        </w:r>
      </w:hyperlink>
    </w:p>
    <w:p w14:paraId="328CDC2B" w14:textId="77777777" w:rsidR="008C7A0A" w:rsidRDefault="008C7A0A">
      <w:pPr>
        <w:pStyle w:val="TableofFigures"/>
        <w:tabs>
          <w:tab w:val="right" w:leader="dot" w:pos="9350"/>
        </w:tabs>
        <w:rPr>
          <w:rFonts w:asciiTheme="minorHAnsi" w:hAnsiTheme="minorHAnsi"/>
          <w:noProof/>
          <w:color w:val="auto"/>
          <w:sz w:val="22"/>
          <w:szCs w:val="22"/>
          <w:lang w:eastAsia="en-US"/>
        </w:rPr>
      </w:pPr>
      <w:hyperlink w:anchor="_Toc420072938" w:history="1">
        <w:r w:rsidRPr="003848F8">
          <w:rPr>
            <w:rStyle w:val="Hyperlink"/>
            <w:noProof/>
          </w:rPr>
          <w:t>Figure 12</w:t>
        </w:r>
        <w:r w:rsidRPr="003848F8">
          <w:rPr>
            <w:rStyle w:val="Hyperlink"/>
            <w:noProof/>
          </w:rPr>
          <w:noBreakHyphen/>
          <w:t>4. Advanced movie playback controls.</w:t>
        </w:r>
        <w:r>
          <w:rPr>
            <w:noProof/>
            <w:webHidden/>
          </w:rPr>
          <w:tab/>
        </w:r>
        <w:r>
          <w:rPr>
            <w:noProof/>
            <w:webHidden/>
          </w:rPr>
          <w:fldChar w:fldCharType="begin"/>
        </w:r>
        <w:r>
          <w:rPr>
            <w:noProof/>
            <w:webHidden/>
          </w:rPr>
          <w:instrText xml:space="preserve"> PAGEREF _Toc420072938 \h </w:instrText>
        </w:r>
        <w:r>
          <w:rPr>
            <w:noProof/>
            <w:webHidden/>
          </w:rPr>
        </w:r>
        <w:r>
          <w:rPr>
            <w:noProof/>
            <w:webHidden/>
          </w:rPr>
          <w:fldChar w:fldCharType="separate"/>
        </w:r>
        <w:r w:rsidR="00C14A83">
          <w:rPr>
            <w:noProof/>
            <w:webHidden/>
          </w:rPr>
          <w:t>42</w:t>
        </w:r>
        <w:r>
          <w:rPr>
            <w:noProof/>
            <w:webHidden/>
          </w:rPr>
          <w:fldChar w:fldCharType="end"/>
        </w:r>
      </w:hyperlink>
    </w:p>
    <w:p w14:paraId="60E729E5" w14:textId="77777777" w:rsidR="008C7A0A" w:rsidRDefault="008C7A0A">
      <w:pPr>
        <w:pStyle w:val="TableofFigures"/>
        <w:tabs>
          <w:tab w:val="right" w:leader="dot" w:pos="9350"/>
        </w:tabs>
        <w:rPr>
          <w:rFonts w:asciiTheme="minorHAnsi" w:hAnsiTheme="minorHAnsi"/>
          <w:noProof/>
          <w:color w:val="auto"/>
          <w:sz w:val="22"/>
          <w:szCs w:val="22"/>
          <w:lang w:eastAsia="en-US"/>
        </w:rPr>
      </w:pPr>
      <w:hyperlink w:anchor="_Toc420072939" w:history="1">
        <w:r w:rsidRPr="003848F8">
          <w:rPr>
            <w:rStyle w:val="Hyperlink"/>
            <w:noProof/>
          </w:rPr>
          <w:t>Figure 12</w:t>
        </w:r>
        <w:r w:rsidRPr="003848F8">
          <w:rPr>
            <w:rStyle w:val="Hyperlink"/>
            <w:noProof/>
          </w:rPr>
          <w:noBreakHyphen/>
          <w:t>5. Auto key options.</w:t>
        </w:r>
        <w:r>
          <w:rPr>
            <w:noProof/>
            <w:webHidden/>
          </w:rPr>
          <w:tab/>
        </w:r>
        <w:r>
          <w:rPr>
            <w:noProof/>
            <w:webHidden/>
          </w:rPr>
          <w:fldChar w:fldCharType="begin"/>
        </w:r>
        <w:r>
          <w:rPr>
            <w:noProof/>
            <w:webHidden/>
          </w:rPr>
          <w:instrText xml:space="preserve"> PAGEREF _Toc420072939 \h </w:instrText>
        </w:r>
        <w:r>
          <w:rPr>
            <w:noProof/>
            <w:webHidden/>
          </w:rPr>
        </w:r>
        <w:r>
          <w:rPr>
            <w:noProof/>
            <w:webHidden/>
          </w:rPr>
          <w:fldChar w:fldCharType="separate"/>
        </w:r>
        <w:r w:rsidR="00C14A83">
          <w:rPr>
            <w:noProof/>
            <w:webHidden/>
          </w:rPr>
          <w:t>43</w:t>
        </w:r>
        <w:r>
          <w:rPr>
            <w:noProof/>
            <w:webHidden/>
          </w:rPr>
          <w:fldChar w:fldCharType="end"/>
        </w:r>
      </w:hyperlink>
    </w:p>
    <w:p w14:paraId="1F3F32F3" w14:textId="77777777" w:rsidR="008C7A0A" w:rsidRDefault="008C7A0A">
      <w:pPr>
        <w:pStyle w:val="TableofFigures"/>
        <w:tabs>
          <w:tab w:val="right" w:leader="dot" w:pos="9350"/>
        </w:tabs>
        <w:rPr>
          <w:rFonts w:asciiTheme="minorHAnsi" w:hAnsiTheme="minorHAnsi"/>
          <w:noProof/>
          <w:color w:val="auto"/>
          <w:sz w:val="22"/>
          <w:szCs w:val="22"/>
          <w:lang w:eastAsia="en-US"/>
        </w:rPr>
      </w:pPr>
      <w:hyperlink w:anchor="_Toc420072940" w:history="1">
        <w:r w:rsidRPr="003848F8">
          <w:rPr>
            <w:rStyle w:val="Hyperlink"/>
            <w:noProof/>
          </w:rPr>
          <w:t>Figure 12</w:t>
        </w:r>
        <w:r w:rsidRPr="003848F8">
          <w:rPr>
            <w:rStyle w:val="Hyperlink"/>
            <w:noProof/>
          </w:rPr>
          <w:noBreakHyphen/>
          <w:t>6. Frame cropping controls.</w:t>
        </w:r>
        <w:r>
          <w:rPr>
            <w:noProof/>
            <w:webHidden/>
          </w:rPr>
          <w:tab/>
        </w:r>
        <w:r>
          <w:rPr>
            <w:noProof/>
            <w:webHidden/>
          </w:rPr>
          <w:fldChar w:fldCharType="begin"/>
        </w:r>
        <w:r>
          <w:rPr>
            <w:noProof/>
            <w:webHidden/>
          </w:rPr>
          <w:instrText xml:space="preserve"> PAGEREF _Toc420072940 \h </w:instrText>
        </w:r>
        <w:r>
          <w:rPr>
            <w:noProof/>
            <w:webHidden/>
          </w:rPr>
        </w:r>
        <w:r>
          <w:rPr>
            <w:noProof/>
            <w:webHidden/>
          </w:rPr>
          <w:fldChar w:fldCharType="separate"/>
        </w:r>
        <w:r w:rsidR="00C14A83">
          <w:rPr>
            <w:noProof/>
            <w:webHidden/>
          </w:rPr>
          <w:t>44</w:t>
        </w:r>
        <w:r>
          <w:rPr>
            <w:noProof/>
            <w:webHidden/>
          </w:rPr>
          <w:fldChar w:fldCharType="end"/>
        </w:r>
      </w:hyperlink>
    </w:p>
    <w:p w14:paraId="56925850" w14:textId="77777777" w:rsidR="008C7A0A" w:rsidRDefault="008C7A0A">
      <w:pPr>
        <w:pStyle w:val="TableofFigures"/>
        <w:tabs>
          <w:tab w:val="right" w:leader="dot" w:pos="9350"/>
        </w:tabs>
        <w:rPr>
          <w:rFonts w:asciiTheme="minorHAnsi" w:hAnsiTheme="minorHAnsi"/>
          <w:noProof/>
          <w:color w:val="auto"/>
          <w:sz w:val="22"/>
          <w:szCs w:val="22"/>
          <w:lang w:eastAsia="en-US"/>
        </w:rPr>
      </w:pPr>
      <w:hyperlink w:anchor="_Toc420072941" w:history="1">
        <w:r w:rsidRPr="003848F8">
          <w:rPr>
            <w:rStyle w:val="Hyperlink"/>
            <w:noProof/>
          </w:rPr>
          <w:t>Figure 13</w:t>
        </w:r>
        <w:r w:rsidRPr="003848F8">
          <w:rPr>
            <w:rStyle w:val="Hyperlink"/>
            <w:noProof/>
          </w:rPr>
          <w:noBreakHyphen/>
          <w:t>1. Save project dialog.</w:t>
        </w:r>
        <w:r>
          <w:rPr>
            <w:noProof/>
            <w:webHidden/>
          </w:rPr>
          <w:tab/>
        </w:r>
        <w:r>
          <w:rPr>
            <w:noProof/>
            <w:webHidden/>
          </w:rPr>
          <w:fldChar w:fldCharType="begin"/>
        </w:r>
        <w:r>
          <w:rPr>
            <w:noProof/>
            <w:webHidden/>
          </w:rPr>
          <w:instrText xml:space="preserve"> PAGEREF _Toc420072941 \h </w:instrText>
        </w:r>
        <w:r>
          <w:rPr>
            <w:noProof/>
            <w:webHidden/>
          </w:rPr>
        </w:r>
        <w:r>
          <w:rPr>
            <w:noProof/>
            <w:webHidden/>
          </w:rPr>
          <w:fldChar w:fldCharType="separate"/>
        </w:r>
        <w:r w:rsidR="00C14A83">
          <w:rPr>
            <w:noProof/>
            <w:webHidden/>
          </w:rPr>
          <w:t>47</w:t>
        </w:r>
        <w:r>
          <w:rPr>
            <w:noProof/>
            <w:webHidden/>
          </w:rPr>
          <w:fldChar w:fldCharType="end"/>
        </w:r>
      </w:hyperlink>
    </w:p>
    <w:p w14:paraId="4752CC34" w14:textId="77777777" w:rsidR="008C7A0A" w:rsidRDefault="008C7A0A">
      <w:pPr>
        <w:pStyle w:val="TableofFigures"/>
        <w:tabs>
          <w:tab w:val="right" w:leader="dot" w:pos="9350"/>
        </w:tabs>
        <w:rPr>
          <w:rFonts w:asciiTheme="minorHAnsi" w:hAnsiTheme="minorHAnsi"/>
          <w:noProof/>
          <w:color w:val="auto"/>
          <w:sz w:val="22"/>
          <w:szCs w:val="22"/>
          <w:lang w:eastAsia="en-US"/>
        </w:rPr>
      </w:pPr>
      <w:hyperlink w:anchor="_Toc420072942" w:history="1">
        <w:r w:rsidRPr="003848F8">
          <w:rPr>
            <w:rStyle w:val="Hyperlink"/>
            <w:noProof/>
          </w:rPr>
          <w:t>Figure 14</w:t>
        </w:r>
        <w:r w:rsidRPr="003848F8">
          <w:rPr>
            <w:rStyle w:val="Hyperlink"/>
            <w:noProof/>
          </w:rPr>
          <w:noBreakHyphen/>
          <w:t>1. The selection part of the Analyze dialog.</w:t>
        </w:r>
        <w:r>
          <w:rPr>
            <w:noProof/>
            <w:webHidden/>
          </w:rPr>
          <w:tab/>
        </w:r>
        <w:r>
          <w:rPr>
            <w:noProof/>
            <w:webHidden/>
          </w:rPr>
          <w:fldChar w:fldCharType="begin"/>
        </w:r>
        <w:r>
          <w:rPr>
            <w:noProof/>
            <w:webHidden/>
          </w:rPr>
          <w:instrText xml:space="preserve"> PAGEREF _Toc420072942 \h </w:instrText>
        </w:r>
        <w:r>
          <w:rPr>
            <w:noProof/>
            <w:webHidden/>
          </w:rPr>
        </w:r>
        <w:r>
          <w:rPr>
            <w:noProof/>
            <w:webHidden/>
          </w:rPr>
          <w:fldChar w:fldCharType="separate"/>
        </w:r>
        <w:r w:rsidR="00C14A83">
          <w:rPr>
            <w:noProof/>
            <w:webHidden/>
          </w:rPr>
          <w:t>49</w:t>
        </w:r>
        <w:r>
          <w:rPr>
            <w:noProof/>
            <w:webHidden/>
          </w:rPr>
          <w:fldChar w:fldCharType="end"/>
        </w:r>
      </w:hyperlink>
    </w:p>
    <w:p w14:paraId="4E70CA3F" w14:textId="77777777" w:rsidR="008C7A0A" w:rsidRDefault="008C7A0A">
      <w:pPr>
        <w:pStyle w:val="TableofFigures"/>
        <w:tabs>
          <w:tab w:val="right" w:leader="dot" w:pos="9350"/>
        </w:tabs>
        <w:rPr>
          <w:rFonts w:asciiTheme="minorHAnsi" w:hAnsiTheme="minorHAnsi"/>
          <w:noProof/>
          <w:color w:val="auto"/>
          <w:sz w:val="22"/>
          <w:szCs w:val="22"/>
          <w:lang w:eastAsia="en-US"/>
        </w:rPr>
      </w:pPr>
      <w:hyperlink w:anchor="_Toc420072943" w:history="1">
        <w:r w:rsidRPr="003848F8">
          <w:rPr>
            <w:rStyle w:val="Hyperlink"/>
            <w:noProof/>
          </w:rPr>
          <w:t>Figure 15</w:t>
        </w:r>
        <w:r w:rsidRPr="003848F8">
          <w:rPr>
            <w:rStyle w:val="Hyperlink"/>
            <w:noProof/>
          </w:rPr>
          <w:noBreakHyphen/>
          <w:t>1. Launch Measurement window from main toolbar.</w:t>
        </w:r>
        <w:r>
          <w:rPr>
            <w:noProof/>
            <w:webHidden/>
          </w:rPr>
          <w:tab/>
        </w:r>
        <w:r>
          <w:rPr>
            <w:noProof/>
            <w:webHidden/>
          </w:rPr>
          <w:fldChar w:fldCharType="begin"/>
        </w:r>
        <w:r>
          <w:rPr>
            <w:noProof/>
            <w:webHidden/>
          </w:rPr>
          <w:instrText xml:space="preserve"> PAGEREF _Toc420072943 \h </w:instrText>
        </w:r>
        <w:r>
          <w:rPr>
            <w:noProof/>
            <w:webHidden/>
          </w:rPr>
        </w:r>
        <w:r>
          <w:rPr>
            <w:noProof/>
            <w:webHidden/>
          </w:rPr>
          <w:fldChar w:fldCharType="separate"/>
        </w:r>
        <w:r w:rsidR="00C14A83">
          <w:rPr>
            <w:noProof/>
            <w:webHidden/>
          </w:rPr>
          <w:t>52</w:t>
        </w:r>
        <w:r>
          <w:rPr>
            <w:noProof/>
            <w:webHidden/>
          </w:rPr>
          <w:fldChar w:fldCharType="end"/>
        </w:r>
      </w:hyperlink>
    </w:p>
    <w:p w14:paraId="580BA72E" w14:textId="77777777" w:rsidR="008C7A0A" w:rsidRDefault="008C7A0A">
      <w:pPr>
        <w:pStyle w:val="TableofFigures"/>
        <w:tabs>
          <w:tab w:val="right" w:leader="dot" w:pos="9350"/>
        </w:tabs>
        <w:rPr>
          <w:rFonts w:asciiTheme="minorHAnsi" w:hAnsiTheme="minorHAnsi"/>
          <w:noProof/>
          <w:color w:val="auto"/>
          <w:sz w:val="22"/>
          <w:szCs w:val="22"/>
          <w:lang w:eastAsia="en-US"/>
        </w:rPr>
      </w:pPr>
      <w:hyperlink w:anchor="_Toc420072944" w:history="1">
        <w:r w:rsidRPr="003848F8">
          <w:rPr>
            <w:rStyle w:val="Hyperlink"/>
            <w:noProof/>
          </w:rPr>
          <w:t>Figure 15</w:t>
        </w:r>
        <w:r w:rsidRPr="003848F8">
          <w:rPr>
            <w:rStyle w:val="Hyperlink"/>
            <w:noProof/>
          </w:rPr>
          <w:noBreakHyphen/>
          <w:t>2. Measurement window.</w:t>
        </w:r>
        <w:r>
          <w:rPr>
            <w:noProof/>
            <w:webHidden/>
          </w:rPr>
          <w:tab/>
        </w:r>
        <w:r>
          <w:rPr>
            <w:noProof/>
            <w:webHidden/>
          </w:rPr>
          <w:fldChar w:fldCharType="begin"/>
        </w:r>
        <w:r>
          <w:rPr>
            <w:noProof/>
            <w:webHidden/>
          </w:rPr>
          <w:instrText xml:space="preserve"> PAGEREF _Toc420072944 \h </w:instrText>
        </w:r>
        <w:r>
          <w:rPr>
            <w:noProof/>
            <w:webHidden/>
          </w:rPr>
        </w:r>
        <w:r>
          <w:rPr>
            <w:noProof/>
            <w:webHidden/>
          </w:rPr>
          <w:fldChar w:fldCharType="separate"/>
        </w:r>
        <w:r w:rsidR="00C14A83">
          <w:rPr>
            <w:noProof/>
            <w:webHidden/>
          </w:rPr>
          <w:t>52</w:t>
        </w:r>
        <w:r>
          <w:rPr>
            <w:noProof/>
            <w:webHidden/>
          </w:rPr>
          <w:fldChar w:fldCharType="end"/>
        </w:r>
      </w:hyperlink>
    </w:p>
    <w:p w14:paraId="521976D0" w14:textId="77777777" w:rsidR="008C7A0A" w:rsidRDefault="008C7A0A">
      <w:pPr>
        <w:pStyle w:val="TableofFigures"/>
        <w:tabs>
          <w:tab w:val="right" w:leader="dot" w:pos="9350"/>
        </w:tabs>
        <w:rPr>
          <w:rFonts w:asciiTheme="minorHAnsi" w:hAnsiTheme="minorHAnsi"/>
          <w:noProof/>
          <w:color w:val="auto"/>
          <w:sz w:val="22"/>
          <w:szCs w:val="22"/>
          <w:lang w:eastAsia="en-US"/>
        </w:rPr>
      </w:pPr>
      <w:hyperlink w:anchor="_Toc420072945" w:history="1">
        <w:r w:rsidRPr="003848F8">
          <w:rPr>
            <w:rStyle w:val="Hyperlink"/>
            <w:noProof/>
          </w:rPr>
          <w:t>Figure 16</w:t>
        </w:r>
        <w:r w:rsidRPr="003848F8">
          <w:rPr>
            <w:rStyle w:val="Hyperlink"/>
            <w:noProof/>
          </w:rPr>
          <w:noBreakHyphen/>
          <w:t>1. Component analysis and calculation functions in the Analyze window.</w:t>
        </w:r>
        <w:r>
          <w:rPr>
            <w:noProof/>
            <w:webHidden/>
          </w:rPr>
          <w:tab/>
        </w:r>
        <w:r>
          <w:rPr>
            <w:noProof/>
            <w:webHidden/>
          </w:rPr>
          <w:fldChar w:fldCharType="begin"/>
        </w:r>
        <w:r>
          <w:rPr>
            <w:noProof/>
            <w:webHidden/>
          </w:rPr>
          <w:instrText xml:space="preserve"> PAGEREF _Toc420072945 \h </w:instrText>
        </w:r>
        <w:r>
          <w:rPr>
            <w:noProof/>
            <w:webHidden/>
          </w:rPr>
        </w:r>
        <w:r>
          <w:rPr>
            <w:noProof/>
            <w:webHidden/>
          </w:rPr>
          <w:fldChar w:fldCharType="separate"/>
        </w:r>
        <w:r w:rsidR="00C14A83">
          <w:rPr>
            <w:noProof/>
            <w:webHidden/>
          </w:rPr>
          <w:t>56</w:t>
        </w:r>
        <w:r>
          <w:rPr>
            <w:noProof/>
            <w:webHidden/>
          </w:rPr>
          <w:fldChar w:fldCharType="end"/>
        </w:r>
      </w:hyperlink>
    </w:p>
    <w:p w14:paraId="35EFE101" w14:textId="77777777" w:rsidR="008C7A0A" w:rsidRDefault="008C7A0A">
      <w:pPr>
        <w:pStyle w:val="TableofFigures"/>
        <w:tabs>
          <w:tab w:val="right" w:leader="dot" w:pos="9350"/>
        </w:tabs>
        <w:rPr>
          <w:rFonts w:asciiTheme="minorHAnsi" w:hAnsiTheme="minorHAnsi"/>
          <w:noProof/>
          <w:color w:val="auto"/>
          <w:sz w:val="22"/>
          <w:szCs w:val="22"/>
          <w:lang w:eastAsia="en-US"/>
        </w:rPr>
      </w:pPr>
      <w:hyperlink w:anchor="_Toc420072946" w:history="1">
        <w:r w:rsidRPr="003848F8">
          <w:rPr>
            <w:rStyle w:val="Hyperlink"/>
            <w:noProof/>
          </w:rPr>
          <w:t>Figure 16</w:t>
        </w:r>
        <w:r w:rsidRPr="003848F8">
          <w:rPr>
            <w:rStyle w:val="Hyperlink"/>
            <w:noProof/>
          </w:rPr>
          <w:noBreakHyphen/>
          <w:t>2. Noise reduction dialog.</w:t>
        </w:r>
        <w:r>
          <w:rPr>
            <w:noProof/>
            <w:webHidden/>
          </w:rPr>
          <w:tab/>
        </w:r>
        <w:r>
          <w:rPr>
            <w:noProof/>
            <w:webHidden/>
          </w:rPr>
          <w:fldChar w:fldCharType="begin"/>
        </w:r>
        <w:r>
          <w:rPr>
            <w:noProof/>
            <w:webHidden/>
          </w:rPr>
          <w:instrText xml:space="preserve"> PAGEREF _Toc420072946 \h </w:instrText>
        </w:r>
        <w:r>
          <w:rPr>
            <w:noProof/>
            <w:webHidden/>
          </w:rPr>
        </w:r>
        <w:r>
          <w:rPr>
            <w:noProof/>
            <w:webHidden/>
          </w:rPr>
          <w:fldChar w:fldCharType="separate"/>
        </w:r>
        <w:r w:rsidR="00C14A83">
          <w:rPr>
            <w:noProof/>
            <w:webHidden/>
          </w:rPr>
          <w:t>58</w:t>
        </w:r>
        <w:r>
          <w:rPr>
            <w:noProof/>
            <w:webHidden/>
          </w:rPr>
          <w:fldChar w:fldCharType="end"/>
        </w:r>
      </w:hyperlink>
    </w:p>
    <w:p w14:paraId="4E97BC3A" w14:textId="77777777" w:rsidR="008C7A0A" w:rsidRDefault="008C7A0A">
      <w:pPr>
        <w:pStyle w:val="TableofFigures"/>
        <w:tabs>
          <w:tab w:val="right" w:leader="dot" w:pos="9350"/>
        </w:tabs>
        <w:rPr>
          <w:rFonts w:asciiTheme="minorHAnsi" w:hAnsiTheme="minorHAnsi"/>
          <w:noProof/>
          <w:color w:val="auto"/>
          <w:sz w:val="22"/>
          <w:szCs w:val="22"/>
          <w:lang w:eastAsia="en-US"/>
        </w:rPr>
      </w:pPr>
      <w:hyperlink w:anchor="_Toc420072947" w:history="1">
        <w:r w:rsidRPr="003848F8">
          <w:rPr>
            <w:rStyle w:val="Hyperlink"/>
            <w:noProof/>
          </w:rPr>
          <w:t>Figure 16</w:t>
        </w:r>
        <w:r w:rsidRPr="003848F8">
          <w:rPr>
            <w:rStyle w:val="Hyperlink"/>
            <w:noProof/>
          </w:rPr>
          <w:noBreakHyphen/>
          <w:t>3. Colocalization analysis dialog.</w:t>
        </w:r>
        <w:r>
          <w:rPr>
            <w:noProof/>
            <w:webHidden/>
          </w:rPr>
          <w:tab/>
        </w:r>
        <w:r>
          <w:rPr>
            <w:noProof/>
            <w:webHidden/>
          </w:rPr>
          <w:fldChar w:fldCharType="begin"/>
        </w:r>
        <w:r>
          <w:rPr>
            <w:noProof/>
            <w:webHidden/>
          </w:rPr>
          <w:instrText xml:space="preserve"> PAGEREF _Toc420072947 \h </w:instrText>
        </w:r>
        <w:r>
          <w:rPr>
            <w:noProof/>
            <w:webHidden/>
          </w:rPr>
        </w:r>
        <w:r>
          <w:rPr>
            <w:noProof/>
            <w:webHidden/>
          </w:rPr>
          <w:fldChar w:fldCharType="separate"/>
        </w:r>
        <w:r w:rsidR="00C14A83">
          <w:rPr>
            <w:noProof/>
            <w:webHidden/>
          </w:rPr>
          <w:t>59</w:t>
        </w:r>
        <w:r>
          <w:rPr>
            <w:noProof/>
            <w:webHidden/>
          </w:rPr>
          <w:fldChar w:fldCharType="end"/>
        </w:r>
      </w:hyperlink>
    </w:p>
    <w:p w14:paraId="2E1CE73F" w14:textId="77777777" w:rsidR="008C7A0A" w:rsidRDefault="008C7A0A">
      <w:pPr>
        <w:pStyle w:val="TableofFigures"/>
        <w:tabs>
          <w:tab w:val="right" w:leader="dot" w:pos="9350"/>
        </w:tabs>
        <w:rPr>
          <w:rFonts w:asciiTheme="minorHAnsi" w:hAnsiTheme="minorHAnsi"/>
          <w:noProof/>
          <w:color w:val="auto"/>
          <w:sz w:val="22"/>
          <w:szCs w:val="22"/>
          <w:lang w:eastAsia="en-US"/>
        </w:rPr>
      </w:pPr>
      <w:hyperlink w:anchor="_Toc420072948" w:history="1">
        <w:r w:rsidRPr="003848F8">
          <w:rPr>
            <w:rStyle w:val="Hyperlink"/>
            <w:noProof/>
          </w:rPr>
          <w:t>Figure 17</w:t>
        </w:r>
        <w:r w:rsidRPr="003848F8">
          <w:rPr>
            <w:rStyle w:val="Hyperlink"/>
            <w:noProof/>
          </w:rPr>
          <w:noBreakHyphen/>
          <w:t>1. Components and Tracking window.</w:t>
        </w:r>
        <w:r>
          <w:rPr>
            <w:noProof/>
            <w:webHidden/>
          </w:rPr>
          <w:tab/>
        </w:r>
        <w:r>
          <w:rPr>
            <w:noProof/>
            <w:webHidden/>
          </w:rPr>
          <w:fldChar w:fldCharType="begin"/>
        </w:r>
        <w:r>
          <w:rPr>
            <w:noProof/>
            <w:webHidden/>
          </w:rPr>
          <w:instrText xml:space="preserve"> PAGEREF _Toc420072948 \h </w:instrText>
        </w:r>
        <w:r>
          <w:rPr>
            <w:noProof/>
            <w:webHidden/>
          </w:rPr>
        </w:r>
        <w:r>
          <w:rPr>
            <w:noProof/>
            <w:webHidden/>
          </w:rPr>
          <w:fldChar w:fldCharType="separate"/>
        </w:r>
        <w:r w:rsidR="00C14A83">
          <w:rPr>
            <w:noProof/>
            <w:webHidden/>
          </w:rPr>
          <w:t>62</w:t>
        </w:r>
        <w:r>
          <w:rPr>
            <w:noProof/>
            <w:webHidden/>
          </w:rPr>
          <w:fldChar w:fldCharType="end"/>
        </w:r>
      </w:hyperlink>
    </w:p>
    <w:p w14:paraId="25E01E20" w14:textId="77777777" w:rsidR="008C7A0A" w:rsidRDefault="008C7A0A">
      <w:pPr>
        <w:pStyle w:val="TableofFigures"/>
        <w:tabs>
          <w:tab w:val="right" w:leader="dot" w:pos="9350"/>
        </w:tabs>
        <w:rPr>
          <w:rFonts w:asciiTheme="minorHAnsi" w:hAnsiTheme="minorHAnsi"/>
          <w:noProof/>
          <w:color w:val="auto"/>
          <w:sz w:val="22"/>
          <w:szCs w:val="22"/>
          <w:lang w:eastAsia="en-US"/>
        </w:rPr>
      </w:pPr>
      <w:hyperlink w:anchor="_Toc420072949" w:history="1">
        <w:r w:rsidRPr="003848F8">
          <w:rPr>
            <w:rStyle w:val="Hyperlink"/>
            <w:noProof/>
          </w:rPr>
          <w:t>Figure 17</w:t>
        </w:r>
        <w:r w:rsidRPr="003848F8">
          <w:rPr>
            <w:rStyle w:val="Hyperlink"/>
            <w:noProof/>
          </w:rPr>
          <w:noBreakHyphen/>
          <w:t>2. Ghosts of a tracked cell.</w:t>
        </w:r>
        <w:r>
          <w:rPr>
            <w:noProof/>
            <w:webHidden/>
          </w:rPr>
          <w:tab/>
        </w:r>
        <w:r>
          <w:rPr>
            <w:noProof/>
            <w:webHidden/>
          </w:rPr>
          <w:fldChar w:fldCharType="begin"/>
        </w:r>
        <w:r>
          <w:rPr>
            <w:noProof/>
            <w:webHidden/>
          </w:rPr>
          <w:instrText xml:space="preserve"> PAGEREF _Toc420072949 \h </w:instrText>
        </w:r>
        <w:r>
          <w:rPr>
            <w:noProof/>
            <w:webHidden/>
          </w:rPr>
        </w:r>
        <w:r>
          <w:rPr>
            <w:noProof/>
            <w:webHidden/>
          </w:rPr>
          <w:fldChar w:fldCharType="separate"/>
        </w:r>
        <w:r w:rsidR="00C14A83">
          <w:rPr>
            <w:noProof/>
            <w:webHidden/>
          </w:rPr>
          <w:t>63</w:t>
        </w:r>
        <w:r>
          <w:rPr>
            <w:noProof/>
            <w:webHidden/>
          </w:rPr>
          <w:fldChar w:fldCharType="end"/>
        </w:r>
      </w:hyperlink>
    </w:p>
    <w:p w14:paraId="21F07AFB" w14:textId="77777777" w:rsidR="008C7A0A" w:rsidRDefault="008C7A0A">
      <w:pPr>
        <w:pStyle w:val="TableofFigures"/>
        <w:tabs>
          <w:tab w:val="right" w:leader="dot" w:pos="9350"/>
        </w:tabs>
        <w:rPr>
          <w:rFonts w:asciiTheme="minorHAnsi" w:hAnsiTheme="minorHAnsi"/>
          <w:noProof/>
          <w:color w:val="auto"/>
          <w:sz w:val="22"/>
          <w:szCs w:val="22"/>
          <w:lang w:eastAsia="en-US"/>
        </w:rPr>
      </w:pPr>
      <w:hyperlink w:anchor="_Toc420072950" w:history="1">
        <w:r w:rsidRPr="003848F8">
          <w:rPr>
            <w:rStyle w:val="Hyperlink"/>
            <w:noProof/>
          </w:rPr>
          <w:t>Figure 18</w:t>
        </w:r>
        <w:r w:rsidRPr="003848F8">
          <w:rPr>
            <w:rStyle w:val="Hyperlink"/>
            <w:noProof/>
          </w:rPr>
          <w:noBreakHyphen/>
          <w:t>1. Convert dialog.</w:t>
        </w:r>
        <w:r>
          <w:rPr>
            <w:noProof/>
            <w:webHidden/>
          </w:rPr>
          <w:tab/>
        </w:r>
        <w:r>
          <w:rPr>
            <w:noProof/>
            <w:webHidden/>
          </w:rPr>
          <w:fldChar w:fldCharType="begin"/>
        </w:r>
        <w:r>
          <w:rPr>
            <w:noProof/>
            <w:webHidden/>
          </w:rPr>
          <w:instrText xml:space="preserve"> PAGEREF _Toc420072950 \h </w:instrText>
        </w:r>
        <w:r>
          <w:rPr>
            <w:noProof/>
            <w:webHidden/>
          </w:rPr>
        </w:r>
        <w:r>
          <w:rPr>
            <w:noProof/>
            <w:webHidden/>
          </w:rPr>
          <w:fldChar w:fldCharType="separate"/>
        </w:r>
        <w:r w:rsidR="00C14A83">
          <w:rPr>
            <w:noProof/>
            <w:webHidden/>
          </w:rPr>
          <w:t>66</w:t>
        </w:r>
        <w:r>
          <w:rPr>
            <w:noProof/>
            <w:webHidden/>
          </w:rPr>
          <w:fldChar w:fldCharType="end"/>
        </w:r>
      </w:hyperlink>
    </w:p>
    <w:p w14:paraId="21AAC25B" w14:textId="77777777" w:rsidR="008C7A0A" w:rsidRDefault="008C7A0A">
      <w:pPr>
        <w:pStyle w:val="TableofFigures"/>
        <w:tabs>
          <w:tab w:val="right" w:leader="dot" w:pos="9350"/>
        </w:tabs>
        <w:rPr>
          <w:rFonts w:asciiTheme="minorHAnsi" w:hAnsiTheme="minorHAnsi"/>
          <w:noProof/>
          <w:color w:val="auto"/>
          <w:sz w:val="22"/>
          <w:szCs w:val="22"/>
          <w:lang w:eastAsia="en-US"/>
        </w:rPr>
      </w:pPr>
      <w:hyperlink w:anchor="_Toc420072951" w:history="1">
        <w:r w:rsidRPr="003848F8">
          <w:rPr>
            <w:rStyle w:val="Hyperlink"/>
            <w:noProof/>
          </w:rPr>
          <w:t>Figure 19</w:t>
        </w:r>
        <w:r w:rsidRPr="003848F8">
          <w:rPr>
            <w:rStyle w:val="Hyperlink"/>
            <w:noProof/>
          </w:rPr>
          <w:noBreakHyphen/>
          <w:t>1. OpenCL kernel editor.</w:t>
        </w:r>
        <w:r>
          <w:rPr>
            <w:noProof/>
            <w:webHidden/>
          </w:rPr>
          <w:tab/>
        </w:r>
        <w:r>
          <w:rPr>
            <w:noProof/>
            <w:webHidden/>
          </w:rPr>
          <w:fldChar w:fldCharType="begin"/>
        </w:r>
        <w:r>
          <w:rPr>
            <w:noProof/>
            <w:webHidden/>
          </w:rPr>
          <w:instrText xml:space="preserve"> PAGEREF _Toc420072951 \h </w:instrText>
        </w:r>
        <w:r>
          <w:rPr>
            <w:noProof/>
            <w:webHidden/>
          </w:rPr>
        </w:r>
        <w:r>
          <w:rPr>
            <w:noProof/>
            <w:webHidden/>
          </w:rPr>
          <w:fldChar w:fldCharType="separate"/>
        </w:r>
        <w:r w:rsidR="00C14A83">
          <w:rPr>
            <w:noProof/>
            <w:webHidden/>
          </w:rPr>
          <w:t>68</w:t>
        </w:r>
        <w:r>
          <w:rPr>
            <w:noProof/>
            <w:webHidden/>
          </w:rPr>
          <w:fldChar w:fldCharType="end"/>
        </w:r>
      </w:hyperlink>
    </w:p>
    <w:p w14:paraId="2EEEE85D" w14:textId="77777777" w:rsidR="008C7A0A" w:rsidRDefault="008C7A0A">
      <w:pPr>
        <w:pStyle w:val="TableofFigures"/>
        <w:tabs>
          <w:tab w:val="right" w:leader="dot" w:pos="9350"/>
        </w:tabs>
        <w:rPr>
          <w:rFonts w:asciiTheme="minorHAnsi" w:hAnsiTheme="minorHAnsi"/>
          <w:noProof/>
          <w:color w:val="auto"/>
          <w:sz w:val="22"/>
          <w:szCs w:val="22"/>
          <w:lang w:eastAsia="en-US"/>
        </w:rPr>
      </w:pPr>
      <w:hyperlink w:anchor="_Toc420072952" w:history="1">
        <w:r w:rsidRPr="003848F8">
          <w:rPr>
            <w:rStyle w:val="Hyperlink"/>
            <w:noProof/>
          </w:rPr>
          <w:t>Figure 20</w:t>
        </w:r>
        <w:r w:rsidRPr="003848F8">
          <w:rPr>
            <w:rStyle w:val="Hyperlink"/>
            <w:noProof/>
          </w:rPr>
          <w:noBreakHyphen/>
          <w:t>1. Settings, project panel.</w:t>
        </w:r>
        <w:r>
          <w:rPr>
            <w:noProof/>
            <w:webHidden/>
          </w:rPr>
          <w:tab/>
        </w:r>
        <w:r>
          <w:rPr>
            <w:noProof/>
            <w:webHidden/>
          </w:rPr>
          <w:fldChar w:fldCharType="begin"/>
        </w:r>
        <w:r>
          <w:rPr>
            <w:noProof/>
            <w:webHidden/>
          </w:rPr>
          <w:instrText xml:space="preserve"> PAGEREF _Toc420072952 \h </w:instrText>
        </w:r>
        <w:r>
          <w:rPr>
            <w:noProof/>
            <w:webHidden/>
          </w:rPr>
        </w:r>
        <w:r>
          <w:rPr>
            <w:noProof/>
            <w:webHidden/>
          </w:rPr>
          <w:fldChar w:fldCharType="separate"/>
        </w:r>
        <w:r w:rsidR="00C14A83">
          <w:rPr>
            <w:noProof/>
            <w:webHidden/>
          </w:rPr>
          <w:t>70</w:t>
        </w:r>
        <w:r>
          <w:rPr>
            <w:noProof/>
            <w:webHidden/>
          </w:rPr>
          <w:fldChar w:fldCharType="end"/>
        </w:r>
      </w:hyperlink>
    </w:p>
    <w:p w14:paraId="1E550051" w14:textId="77777777" w:rsidR="008C7A0A" w:rsidRDefault="008C7A0A">
      <w:pPr>
        <w:pStyle w:val="TableofFigures"/>
        <w:tabs>
          <w:tab w:val="right" w:leader="dot" w:pos="9350"/>
        </w:tabs>
        <w:rPr>
          <w:rFonts w:asciiTheme="minorHAnsi" w:hAnsiTheme="minorHAnsi"/>
          <w:noProof/>
          <w:color w:val="auto"/>
          <w:sz w:val="22"/>
          <w:szCs w:val="22"/>
          <w:lang w:eastAsia="en-US"/>
        </w:rPr>
      </w:pPr>
      <w:hyperlink w:anchor="_Toc420072953" w:history="1">
        <w:r w:rsidRPr="003848F8">
          <w:rPr>
            <w:rStyle w:val="Hyperlink"/>
            <w:noProof/>
          </w:rPr>
          <w:t>Figure 20</w:t>
        </w:r>
        <w:r w:rsidRPr="003848F8">
          <w:rPr>
            <w:rStyle w:val="Hyperlink"/>
            <w:noProof/>
          </w:rPr>
          <w:noBreakHyphen/>
          <w:t>2. Settings, rendering panel.</w:t>
        </w:r>
        <w:r>
          <w:rPr>
            <w:noProof/>
            <w:webHidden/>
          </w:rPr>
          <w:tab/>
        </w:r>
        <w:r>
          <w:rPr>
            <w:noProof/>
            <w:webHidden/>
          </w:rPr>
          <w:fldChar w:fldCharType="begin"/>
        </w:r>
        <w:r>
          <w:rPr>
            <w:noProof/>
            <w:webHidden/>
          </w:rPr>
          <w:instrText xml:space="preserve"> PAGEREF _Toc420072953 \h </w:instrText>
        </w:r>
        <w:r>
          <w:rPr>
            <w:noProof/>
            <w:webHidden/>
          </w:rPr>
        </w:r>
        <w:r>
          <w:rPr>
            <w:noProof/>
            <w:webHidden/>
          </w:rPr>
          <w:fldChar w:fldCharType="separate"/>
        </w:r>
        <w:r w:rsidR="00C14A83">
          <w:rPr>
            <w:noProof/>
            <w:webHidden/>
          </w:rPr>
          <w:t>71</w:t>
        </w:r>
        <w:r>
          <w:rPr>
            <w:noProof/>
            <w:webHidden/>
          </w:rPr>
          <w:fldChar w:fldCharType="end"/>
        </w:r>
      </w:hyperlink>
    </w:p>
    <w:p w14:paraId="3DF9F6AC" w14:textId="77777777" w:rsidR="008C7A0A" w:rsidRDefault="008C7A0A">
      <w:pPr>
        <w:pStyle w:val="TableofFigures"/>
        <w:tabs>
          <w:tab w:val="right" w:leader="dot" w:pos="9350"/>
        </w:tabs>
        <w:rPr>
          <w:rFonts w:asciiTheme="minorHAnsi" w:hAnsiTheme="minorHAnsi"/>
          <w:noProof/>
          <w:color w:val="auto"/>
          <w:sz w:val="22"/>
          <w:szCs w:val="22"/>
          <w:lang w:eastAsia="en-US"/>
        </w:rPr>
      </w:pPr>
      <w:hyperlink w:anchor="_Toc420072954" w:history="1">
        <w:r w:rsidRPr="003848F8">
          <w:rPr>
            <w:rStyle w:val="Hyperlink"/>
            <w:noProof/>
          </w:rPr>
          <w:t>Figure 20</w:t>
        </w:r>
        <w:r w:rsidRPr="003848F8">
          <w:rPr>
            <w:rStyle w:val="Hyperlink"/>
            <w:noProof/>
          </w:rPr>
          <w:noBreakHyphen/>
          <w:t>3. Settings, performance panel.</w:t>
        </w:r>
        <w:r>
          <w:rPr>
            <w:noProof/>
            <w:webHidden/>
          </w:rPr>
          <w:tab/>
        </w:r>
        <w:r>
          <w:rPr>
            <w:noProof/>
            <w:webHidden/>
          </w:rPr>
          <w:fldChar w:fldCharType="begin"/>
        </w:r>
        <w:r>
          <w:rPr>
            <w:noProof/>
            <w:webHidden/>
          </w:rPr>
          <w:instrText xml:space="preserve"> PAGEREF _Toc420072954 \h </w:instrText>
        </w:r>
        <w:r>
          <w:rPr>
            <w:noProof/>
            <w:webHidden/>
          </w:rPr>
        </w:r>
        <w:r>
          <w:rPr>
            <w:noProof/>
            <w:webHidden/>
          </w:rPr>
          <w:fldChar w:fldCharType="separate"/>
        </w:r>
        <w:r w:rsidR="00C14A83">
          <w:rPr>
            <w:noProof/>
            <w:webHidden/>
          </w:rPr>
          <w:t>72</w:t>
        </w:r>
        <w:r>
          <w:rPr>
            <w:noProof/>
            <w:webHidden/>
          </w:rPr>
          <w:fldChar w:fldCharType="end"/>
        </w:r>
      </w:hyperlink>
    </w:p>
    <w:p w14:paraId="3978F6C2" w14:textId="77777777" w:rsidR="008C7A0A" w:rsidRDefault="008C7A0A">
      <w:pPr>
        <w:pStyle w:val="TableofFigures"/>
        <w:tabs>
          <w:tab w:val="right" w:leader="dot" w:pos="9350"/>
        </w:tabs>
        <w:rPr>
          <w:rFonts w:asciiTheme="minorHAnsi" w:hAnsiTheme="minorHAnsi"/>
          <w:noProof/>
          <w:color w:val="auto"/>
          <w:sz w:val="22"/>
          <w:szCs w:val="22"/>
          <w:lang w:eastAsia="en-US"/>
        </w:rPr>
      </w:pPr>
      <w:hyperlink w:anchor="_Toc420072955" w:history="1">
        <w:r w:rsidRPr="003848F8">
          <w:rPr>
            <w:rStyle w:val="Hyperlink"/>
            <w:noProof/>
          </w:rPr>
          <w:t>Figure 20</w:t>
        </w:r>
        <w:r w:rsidRPr="003848F8">
          <w:rPr>
            <w:rStyle w:val="Hyperlink"/>
            <w:noProof/>
          </w:rPr>
          <w:noBreakHyphen/>
          <w:t>4. Settings, file format panel.</w:t>
        </w:r>
        <w:r>
          <w:rPr>
            <w:noProof/>
            <w:webHidden/>
          </w:rPr>
          <w:tab/>
        </w:r>
        <w:r>
          <w:rPr>
            <w:noProof/>
            <w:webHidden/>
          </w:rPr>
          <w:fldChar w:fldCharType="begin"/>
        </w:r>
        <w:r>
          <w:rPr>
            <w:noProof/>
            <w:webHidden/>
          </w:rPr>
          <w:instrText xml:space="preserve"> PAGEREF _Toc420072955 \h </w:instrText>
        </w:r>
        <w:r>
          <w:rPr>
            <w:noProof/>
            <w:webHidden/>
          </w:rPr>
        </w:r>
        <w:r>
          <w:rPr>
            <w:noProof/>
            <w:webHidden/>
          </w:rPr>
          <w:fldChar w:fldCharType="separate"/>
        </w:r>
        <w:r w:rsidR="00C14A83">
          <w:rPr>
            <w:noProof/>
            <w:webHidden/>
          </w:rPr>
          <w:t>73</w:t>
        </w:r>
        <w:r>
          <w:rPr>
            <w:noProof/>
            <w:webHidden/>
          </w:rPr>
          <w:fldChar w:fldCharType="end"/>
        </w:r>
      </w:hyperlink>
    </w:p>
    <w:p w14:paraId="267E759E" w14:textId="689E3324" w:rsidR="00EA57E1" w:rsidRDefault="00EA57E1" w:rsidP="00EA57E1">
      <w:pPr>
        <w:rPr>
          <w:rFonts w:asciiTheme="majorHAnsi" w:eastAsiaTheme="majorEastAsia" w:hAnsiTheme="majorHAnsi" w:cstheme="majorBidi"/>
          <w:color w:val="669748" w:themeColor="accent2" w:themeShade="BF"/>
          <w:sz w:val="36"/>
          <w:szCs w:val="36"/>
        </w:rPr>
      </w:pPr>
      <w:r>
        <w:lastRenderedPageBreak/>
        <w:fldChar w:fldCharType="end"/>
      </w:r>
      <w:r>
        <w:br w:type="page"/>
      </w:r>
    </w:p>
    <w:p w14:paraId="25FAC0AF" w14:textId="4F037701" w:rsidR="003010F7" w:rsidRDefault="00DC0B8A" w:rsidP="00BF54AB">
      <w:pPr>
        <w:pStyle w:val="Heading1"/>
        <w:numPr>
          <w:ilvl w:val="0"/>
          <w:numId w:val="5"/>
        </w:numPr>
        <w:ind w:left="0"/>
      </w:pPr>
      <w:bookmarkStart w:id="4" w:name="_Toc420072840"/>
      <w:r w:rsidRPr="00BF54AB">
        <w:lastRenderedPageBreak/>
        <w:t>What’s N</w:t>
      </w:r>
      <w:r w:rsidR="0019654D" w:rsidRPr="00BF54AB">
        <w:t>ew</w:t>
      </w:r>
      <w:bookmarkEnd w:id="0"/>
      <w:bookmarkEnd w:id="1"/>
      <w:bookmarkEnd w:id="2"/>
      <w:r w:rsidR="00FF63E0">
        <w:t xml:space="preserve"> in Version 2.1</w:t>
      </w:r>
      <w:r w:rsidR="007F0FD8">
        <w:t>6</w:t>
      </w:r>
      <w:bookmarkEnd w:id="4"/>
    </w:p>
    <w:p w14:paraId="225B182B" w14:textId="0731ABCE" w:rsidR="0066225E" w:rsidRDefault="007F0FD8" w:rsidP="0087722A">
      <w:r>
        <w:t>For Windows users, the version 2.16 of FluoRender has almost identical features as the previous release, 2.15.3. However, we have upgraded all graphics functions, conforming to the OpenGL core profile specifications. It requires graphics cards with a minimum support of OpenGL 3.3. Older graphics hardware are no longer supported. For Mac OS X users, there is the good news that all features previously exclusive to Windows are now supported</w:t>
      </w:r>
      <w:r w:rsidR="00787331" w:rsidRPr="00AF6704">
        <w:rPr>
          <w:b/>
        </w:rPr>
        <w:t>*</w:t>
      </w:r>
      <w:r>
        <w:t xml:space="preserve">. It still requires relatively recent Apple </w:t>
      </w:r>
      <w:r w:rsidR="00787331">
        <w:t>hardware (2009 and on) and the latest Mac OS X operating systems.</w:t>
      </w:r>
    </w:p>
    <w:p w14:paraId="7D0ADAA3" w14:textId="39FDC820" w:rsidR="00787331" w:rsidRDefault="00787331" w:rsidP="0087722A">
      <w:r>
        <w:t>Additionally, we fixed an issue in reading LZW-compressed TIFF files with RGB channels.</w:t>
      </w:r>
    </w:p>
    <w:p w14:paraId="6FBCD329" w14:textId="249207F5" w:rsidR="00787331" w:rsidRDefault="00787331" w:rsidP="0087722A">
      <w:r>
        <w:t>Other improvements include:</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152E3" w14:paraId="604E93B0" w14:textId="77777777" w:rsidTr="007F0FD8">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2944D3B" w14:textId="77777777" w:rsidR="001152E3" w:rsidRDefault="001152E3" w:rsidP="007F0FD8">
            <w:pPr>
              <w:pStyle w:val="Icon"/>
            </w:pPr>
            <w:r>
              <w:rPr>
                <w:noProof/>
                <w:lang w:eastAsia="en-US"/>
              </w:rPr>
              <w:drawing>
                <wp:inline distT="0" distB="0" distL="0" distR="0" wp14:anchorId="4184A606" wp14:editId="18E1FAEA">
                  <wp:extent cx="351130" cy="33871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17">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4E63A8C6" w14:textId="7EF12DAC" w:rsidR="001152E3" w:rsidRPr="000E4270" w:rsidRDefault="00787331" w:rsidP="007F0FD8">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Improved depth attenuation calculation</w:t>
            </w:r>
          </w:p>
        </w:tc>
      </w:tr>
    </w:tbl>
    <w:p w14:paraId="6A6CC4AE" w14:textId="5A6407F4" w:rsidR="001152E3" w:rsidRDefault="00787331" w:rsidP="0087722A">
      <w:r>
        <w:t>New in the 2.16</w:t>
      </w:r>
      <w:r w:rsidR="001152E3">
        <w:t xml:space="preserve"> release of FluoRender, it now </w:t>
      </w:r>
      <w:r>
        <w:t xml:space="preserve">calculates the depth attenuation based on the data size from current viewing direction. A higher contrast can be achieved by increasing the attenuation factor. </w:t>
      </w:r>
      <w:r w:rsidR="00107FFC">
        <w:t>The depth attenuation effect now also supports mesh data.</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6500E" w14:paraId="3F0B9001" w14:textId="77777777" w:rsidTr="00CE73B9">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0903E627" w14:textId="77777777" w:rsidR="0016500E" w:rsidRDefault="0016500E" w:rsidP="00CE73B9">
            <w:pPr>
              <w:pStyle w:val="Icon"/>
            </w:pPr>
            <w:r>
              <w:rPr>
                <w:noProof/>
                <w:lang w:eastAsia="en-US"/>
              </w:rPr>
              <w:drawing>
                <wp:inline distT="0" distB="0" distL="0" distR="0" wp14:anchorId="54E43B90" wp14:editId="52CDEE62">
                  <wp:extent cx="351130" cy="33871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17">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5A110B9" w14:textId="31E27114" w:rsidR="0016500E" w:rsidRPr="000E4270" w:rsidRDefault="0016500E" w:rsidP="00CE73B9">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Configurable text and color for measurement tools</w:t>
            </w:r>
          </w:p>
        </w:tc>
      </w:tr>
    </w:tbl>
    <w:p w14:paraId="39A04783" w14:textId="5DD511E8" w:rsidR="0016500E" w:rsidRDefault="0016500E" w:rsidP="0016500E">
      <w:r>
        <w:t xml:space="preserve">New in the 2.16 release of FluoRender, it now allows users to change the text and color of any measurement tools. See </w:t>
      </w:r>
      <w:r>
        <w:fldChar w:fldCharType="begin"/>
      </w:r>
      <w:r>
        <w:instrText xml:space="preserve"> REF _Ref420071289 \r \h </w:instrText>
      </w:r>
      <w:r>
        <w:fldChar w:fldCharType="separate"/>
      </w:r>
      <w:r w:rsidR="00C14A83">
        <w:t>Chapter 15</w:t>
      </w:r>
      <w:r>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07FFC" w14:paraId="43492E3E" w14:textId="77777777" w:rsidTr="00505249">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8EBFB64" w14:textId="77777777" w:rsidR="00107FFC" w:rsidRDefault="00107FFC" w:rsidP="00505249">
            <w:pPr>
              <w:pStyle w:val="Icon"/>
            </w:pPr>
            <w:r>
              <w:rPr>
                <w:noProof/>
                <w:lang w:eastAsia="en-US"/>
              </w:rPr>
              <w:drawing>
                <wp:inline distT="0" distB="0" distL="0" distR="0" wp14:anchorId="67D22000" wp14:editId="03228981">
                  <wp:extent cx="351130" cy="338716"/>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17">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5017FCC7" w14:textId="2B0FC5BE" w:rsidR="00107FFC" w:rsidRPr="000E4270" w:rsidRDefault="00107FFC" w:rsidP="00505249">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True-type fonts support</w:t>
            </w:r>
          </w:p>
        </w:tc>
      </w:tr>
    </w:tbl>
    <w:p w14:paraId="697FD318" w14:textId="5FBAE5CB" w:rsidR="00107FFC" w:rsidRDefault="00107FFC" w:rsidP="00107FFC">
      <w:r>
        <w:t>New in the 2.16 release of FluoRender, it now supports true-type fonts in the render view port.</w:t>
      </w:r>
      <w:r w:rsidR="0016500E">
        <w:t xml:space="preserve"> You can select a font and its size in the settings. See </w:t>
      </w:r>
      <w:r w:rsidR="0016500E">
        <w:fldChar w:fldCharType="begin"/>
      </w:r>
      <w:r w:rsidR="0016500E">
        <w:instrText xml:space="preserve"> REF _Ref420071189 \r \h </w:instrText>
      </w:r>
      <w:r w:rsidR="0016500E">
        <w:fldChar w:fldCharType="separate"/>
      </w:r>
      <w:r w:rsidR="00C14A83">
        <w:t>Chapter 20</w:t>
      </w:r>
      <w:r w:rsidR="0016500E">
        <w:fldChar w:fldCharType="end"/>
      </w:r>
      <w:r w:rsidR="0016500E">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07FFC" w14:paraId="0584E024" w14:textId="77777777" w:rsidTr="00505249">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33C6F70" w14:textId="77777777" w:rsidR="00107FFC" w:rsidRDefault="00107FFC" w:rsidP="00505249">
            <w:pPr>
              <w:pStyle w:val="Icon"/>
            </w:pPr>
            <w:r>
              <w:rPr>
                <w:noProof/>
                <w:lang w:eastAsia="en-US"/>
              </w:rPr>
              <w:drawing>
                <wp:inline distT="0" distB="0" distL="0" distR="0" wp14:anchorId="2D4C6487" wp14:editId="66B968A8">
                  <wp:extent cx="351130" cy="338716"/>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17">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08BFD65" w14:textId="321DE78F" w:rsidR="00107FFC" w:rsidRPr="000E4270" w:rsidRDefault="00107FFC" w:rsidP="00505249">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Selection of OpenGL core profile version and GLSL version</w:t>
            </w:r>
          </w:p>
        </w:tc>
      </w:tr>
    </w:tbl>
    <w:p w14:paraId="55976D63" w14:textId="03EA4643" w:rsidR="00107FFC" w:rsidRDefault="00107FFC" w:rsidP="00107FFC">
      <w:r>
        <w:t>New in the 2.16 release of FluoRender, you can select an OpenGL core profile version and GLSL version from the setting file.</w:t>
      </w:r>
    </w:p>
    <w:p w14:paraId="03868334" w14:textId="77777777" w:rsidR="00107FFC" w:rsidRDefault="00107FFC" w:rsidP="0087722A"/>
    <w:p w14:paraId="6FCB7FAF" w14:textId="2B5F1992" w:rsidR="0066225E" w:rsidRPr="00AF6704" w:rsidRDefault="00787331" w:rsidP="0087722A">
      <w:pPr>
        <w:rPr>
          <w:b/>
        </w:rPr>
      </w:pPr>
      <w:r w:rsidRPr="00AF6704">
        <w:rPr>
          <w:b/>
        </w:rPr>
        <w:t>* Ten-bit output requires capable hardware and may not be available for Apple computers.</w:t>
      </w:r>
    </w:p>
    <w:p w14:paraId="0F82D1C3" w14:textId="77777777" w:rsidR="00804AA2" w:rsidRDefault="00804AA2">
      <w:r>
        <w:br w:type="page"/>
      </w:r>
    </w:p>
    <w:p w14:paraId="63590A5B" w14:textId="77777777" w:rsidR="003010F7" w:rsidRPr="00BF54AB" w:rsidRDefault="00E67B16" w:rsidP="00BF54AB">
      <w:pPr>
        <w:pStyle w:val="Heading1"/>
      </w:pPr>
      <w:bookmarkStart w:id="5" w:name="_Toc406575210"/>
      <w:bookmarkStart w:id="6" w:name="_Toc406755640"/>
      <w:bookmarkStart w:id="7" w:name="_Toc406770713"/>
      <w:bookmarkStart w:id="8" w:name="_Toc420072841"/>
      <w:r w:rsidRPr="00BF54AB">
        <w:lastRenderedPageBreak/>
        <w:t>Installation</w:t>
      </w:r>
      <w:bookmarkEnd w:id="5"/>
      <w:bookmarkEnd w:id="6"/>
      <w:bookmarkEnd w:id="7"/>
      <w:bookmarkEnd w:id="8"/>
    </w:p>
    <w:p w14:paraId="69EF26B0" w14:textId="013F9CE8" w:rsidR="003010F7" w:rsidRDefault="00E67B16" w:rsidP="00BF54AB">
      <w:pPr>
        <w:pStyle w:val="Heading2"/>
      </w:pPr>
      <w:bookmarkStart w:id="9" w:name="_Toc406575211"/>
      <w:bookmarkStart w:id="10" w:name="_Toc406755641"/>
      <w:bookmarkStart w:id="11" w:name="_Toc406770714"/>
      <w:bookmarkStart w:id="12" w:name="_Toc420072842"/>
      <w:r>
        <w:t>Install FluoRender on Microsoft Windows</w:t>
      </w:r>
      <w:bookmarkEnd w:id="9"/>
      <w:bookmarkEnd w:id="10"/>
      <w:bookmarkEnd w:id="11"/>
      <w:bookmarkEnd w:id="12"/>
    </w:p>
    <w:sdt>
      <w:sdtPr>
        <w:rPr>
          <w:color w:val="4C483D" w:themeColor="text2"/>
          <w:sz w:val="20"/>
          <w:szCs w:val="20"/>
        </w:rPr>
        <w:id w:val="204835237"/>
        <w:placeholder>
          <w:docPart w:val="57377C49733F4DBCB213F8A608C3AB64"/>
        </w:placeholder>
        <w15:appearance w15:val="hidden"/>
      </w:sdtPr>
      <w:sdtContent>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4E8F1B2E"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AC21C8" w14:textId="77777777" w:rsidR="00F532D2" w:rsidRDefault="00F532D2">
                <w:pPr>
                  <w:pStyle w:val="Icon"/>
                </w:pPr>
                <w:r>
                  <w:rPr>
                    <w:noProof/>
                    <w:lang w:eastAsia="en-US"/>
                  </w:rPr>
                  <mc:AlternateContent>
                    <mc:Choice Requires="wpg">
                      <w:drawing>
                        <wp:inline distT="0" distB="0" distL="0" distR="0" wp14:anchorId="3B6D3388" wp14:editId="675EBD4C">
                          <wp:extent cx="228600" cy="228600"/>
                          <wp:effectExtent l="0" t="0" r="0" b="0"/>
                          <wp:docPr id="2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 name="Oval 3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 name="Freeform 3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6ED5E6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3mSpYMFAADwEQAADgAAAAAAAAAAAAAAAAAuAgAAZHJzL2Uyb0Rv&#10;Yy54bWxQSwECLQAUAAYACAAAACEA+AwpmdgAAAADAQAADwAAAAAAAAAAAAAAAADdBwAAZHJzL2Rv&#10;d25yZXYueG1sUEsFBgAAAAAEAAQA8wAAAOIIAAAAAA==&#10;">
                          <v:oval id="Oval 3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ckA78A&#10;AADbAAAADwAAAGRycy9kb3ducmV2LnhtbERPzU4CMRC+m/gOzZh4k66SEFgpxGAgXsSAPsBkO25X&#10;t9OmLcvy9s6BxOOX73+5Hn2vBkq5C2zgcVKBIm6C7bg18PW5fZiDygXZYh+YDFwow3p1e7PE2oYz&#10;H2g4llZJCOcaDbhSYq11bhx5zJMQiYX7DsljEZhabROeJdz3+qmqZtpjx9LgMNLGUfN7PHkpcXF4&#10;jZtdt5h7an8+LrO0f0dj7u/Gl2dQhcbyL76636yBqayXL/ID9O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K1yQDvwAAANsAAAAPAAAAAAAAAAAAAAAAAJgCAABkcnMvZG93bnJl&#10;di54bWxQSwUGAAAAAAQABAD1AAAAhAMAAAAA&#10;" fillcolor="#f24f4f [3204]" stroked="f" strokeweight="0">
                            <v:stroke joinstyle="miter"/>
                            <o:lock v:ext="edit" aspectratio="t"/>
                          </v:oval>
                          <v:shape id="Freeform 3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tmJsQA&#10;AADbAAAADwAAAGRycy9kb3ducmV2LnhtbESPQWvCQBSE74X+h+UVvNWNVaRNXaUUCjkJNRavr9mX&#10;bGj2bdhdY/TXdwXB4zAz3zCrzWg7MZAPrWMFs2kGgrhyuuVGwb78en4FESKyxs4xKThTgM368WGF&#10;uXYn/qZhFxuRIBxyVGBi7HMpQ2XIYpi6njh5tfMWY5K+kdrjKcFtJ1+ybCkttpwWDPb0aaj62x2t&#10;gsPlpxyOvjTb2hfF4u33sPT1XKnJ0/jxDiLSGO/hW7vQCuYzuH5JP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7Zib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98A216" w14:textId="34FF7E65" w:rsidR="00F532D2" w:rsidRDefault="00F532D2">
                <w:pPr>
                  <w:pStyle w:val="TipText"/>
                  <w:cnfStyle w:val="000000000000" w:firstRow="0" w:lastRow="0" w:firstColumn="0" w:lastColumn="0" w:oddVBand="0" w:evenVBand="0" w:oddHBand="0" w:evenHBand="0" w:firstRowFirstColumn="0" w:firstRowLastColumn="0" w:lastRowFirstColumn="0" w:lastRowLastColumn="0"/>
                </w:pPr>
                <w:r>
                  <w:t>We have discontinued the support of 32-bit Windows since Version 2.14. Please make sure that your hardware is 64-bit compatible and a 64-bit Windows is installed. If you have any questions about Windows version, please contact us.</w:t>
                </w:r>
                <w:r w:rsidR="00C612E5">
                  <w:t xml:space="preserve"> Continued support will only be available for the latest Release of FluoRender.</w:t>
                </w:r>
              </w:p>
            </w:tc>
          </w:tr>
        </w:tbl>
        <w:p w14:paraId="631290D8" w14:textId="77777777" w:rsidR="00F532D2" w:rsidRDefault="00F532D2"/>
        <w:p w14:paraId="5A4BA634" w14:textId="44BF8DB6" w:rsidR="000C36AD" w:rsidRDefault="00DC0B8A" w:rsidP="00806808">
          <w:pPr>
            <w:pStyle w:val="ListParagraph"/>
            <w:numPr>
              <w:ilvl w:val="0"/>
              <w:numId w:val="2"/>
            </w:numPr>
          </w:pPr>
          <w:r>
            <w:t xml:space="preserve">Download </w:t>
          </w:r>
          <w:r w:rsidR="00505249">
            <w:rPr>
              <w:i/>
            </w:rPr>
            <w:t>FluoRender_2.16.0</w:t>
          </w:r>
          <w:r w:rsidR="000C36AD" w:rsidRPr="00095378">
            <w:rPr>
              <w:i/>
            </w:rPr>
            <w:t>_win64.exe</w:t>
          </w:r>
          <w:r w:rsidR="000C36AD">
            <w:t xml:space="preserve"> from our website</w:t>
          </w:r>
          <w:r w:rsidR="00D4003A">
            <w:t xml:space="preserve"> (</w:t>
          </w:r>
          <w:hyperlink r:id="rId18" w:history="1">
            <w:r w:rsidR="00FA0F16" w:rsidRPr="00FA0F16">
              <w:rPr>
                <w:rStyle w:val="Hyperlink"/>
              </w:rPr>
              <w:t>http://www.sci.utah.edu/download/fluorender.html</w:t>
            </w:r>
          </w:hyperlink>
          <w:r w:rsidR="00FA0F16">
            <w:t>)</w:t>
          </w:r>
          <w:r w:rsidR="000C36AD">
            <w:t>.</w:t>
          </w:r>
        </w:p>
        <w:p w14:paraId="2333FCC6" w14:textId="55CB2D68" w:rsidR="000C36AD" w:rsidRDefault="000C36AD" w:rsidP="00806808">
          <w:pPr>
            <w:pStyle w:val="ListParagraph"/>
            <w:numPr>
              <w:ilvl w:val="0"/>
              <w:numId w:val="2"/>
            </w:numPr>
          </w:pPr>
          <w:r>
            <w:t>Double-click the installer icon to initiate the installation.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6177B2B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BDC339" w14:textId="77777777" w:rsidR="0076505C" w:rsidRDefault="0076505C" w:rsidP="0076505C">
                <w:pPr>
                  <w:pStyle w:val="Icon"/>
                </w:pPr>
                <w:r>
                  <w:rPr>
                    <w:noProof/>
                    <w:lang w:eastAsia="en-US"/>
                  </w:rPr>
                  <mc:AlternateContent>
                    <mc:Choice Requires="wpg">
                      <w:drawing>
                        <wp:inline distT="0" distB="0" distL="0" distR="0" wp14:anchorId="4810CA5C" wp14:editId="4730131F">
                          <wp:extent cx="228600" cy="228600"/>
                          <wp:effectExtent l="0" t="0" r="0" b="0"/>
                          <wp:docPr id="2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5" name="Oval 28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6" name="Freeform 28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3C2D25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eeJCiAUAAPURAAAOAAAAAAAAAAAAAAAAAC4CAABkcnMv&#10;ZTJvRG9jLnhtbFBLAQItABQABgAIAAAAIQD4DCmZ2AAAAAMBAAAPAAAAAAAAAAAAAAAAAOIHAABk&#10;cnMvZG93bnJldi54bWxQSwUGAAAAAAQABADzAAAA5wgAAAAA&#10;">
                          <v:oval id="Oval 28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ImpsMA&#10;AADcAAAADwAAAGRycy9kb3ducmV2LnhtbESP3WoCMRCF7wu+QxjBu5qtoGxXoxTF0ptaavsAw2bc&#10;rG4mIUnX9e2bgtDLw/n5OKvNYDvRU4itYwVP0wIEce10y42C76/9YwkiJmSNnWNScKMIm/XoYYWV&#10;dlf+pP6YGpFHOFaowKTkKyljbchinDpPnL2TCxZTlqGROuA1j9tOzopiIS22nAkGPW0N1Zfjj80Q&#10;4/ud3762z6Wl5vxxW4TDOyo1GQ8vSxCJhvQfvrfftIJZOYe/M/k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ImpsMAAADcAAAADwAAAAAAAAAAAAAAAACYAgAAZHJzL2Rv&#10;d25yZXYueG1sUEsFBgAAAAAEAAQA9QAAAIgDAAAAAA==&#10;" fillcolor="#f24f4f [3204]" stroked="f" strokeweight="0">
                            <v:stroke joinstyle="miter"/>
                            <o:lock v:ext="edit" aspectratio="t"/>
                          </v:oval>
                          <v:shape id="Freeform 28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zVWMUA&#10;AADcAAAADwAAAGRycy9kb3ducmV2LnhtbESPwWrDMBBE74X8g9hAb42ctJjUjRJCoOBToXFKrltr&#10;bZlYKyMpjtuvrwqFHoeZecNsdpPtxUg+dI4VLBcZCOLa6Y5bBafq9WENIkRkjb1jUvBFAXbb2d0G&#10;C+1u/E7jMbYiQTgUqMDEOBRShtqQxbBwA3HyGuctxiR9K7XHW4LbXq6yLJcWO04LBgc6GKovx6tV&#10;cP7+qMarr8xb48vy6fnznPvmUan7+bR/ARFpiv/hv3apFazW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zNVY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F740A5" w14:textId="5B5A20CE" w:rsidR="0076505C" w:rsidRDefault="0076505C" w:rsidP="0076505C">
                <w:pPr>
                  <w:pStyle w:val="TipText"/>
                  <w:cnfStyle w:val="000000000000" w:firstRow="0" w:lastRow="0" w:firstColumn="0" w:lastColumn="0" w:oddVBand="0" w:evenVBand="0" w:oddHBand="0" w:evenHBand="0" w:firstRowFirstColumn="0" w:firstRowLastColumn="0" w:lastRowFirstColumn="0" w:lastRowLastColumn="0"/>
                </w:pPr>
                <w:r w:rsidRPr="0076505C">
                  <w:t>You may be asked by “User Account Control” to provide permission to allow the installer from an unknown publisher to make changes to your computer. Click “Yes” to allow FluoRender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rsidRPr="0076505C">
                  <w:t>.</w:t>
                </w:r>
              </w:p>
            </w:tc>
          </w:tr>
        </w:tbl>
        <w:p w14:paraId="1DC695E9" w14:textId="77777777" w:rsidR="0076505C" w:rsidRDefault="0076505C" w:rsidP="0076505C">
          <w:pPr>
            <w:pStyle w:val="ListParagraph"/>
          </w:pPr>
        </w:p>
        <w:p w14:paraId="3EE7841F" w14:textId="75A006F4" w:rsidR="00E625E9" w:rsidRDefault="00E625E9" w:rsidP="00806808">
          <w:pPr>
            <w:pStyle w:val="ListParagraph"/>
            <w:numPr>
              <w:ilvl w:val="0"/>
              <w:numId w:val="2"/>
            </w:numPr>
          </w:pPr>
          <w:r>
            <w:t>The first dialog you will see will ask you to select your language for installation. Click OK.</w:t>
          </w:r>
        </w:p>
        <w:p w14:paraId="52A65EF7" w14:textId="621FAE73" w:rsidR="00E625E9" w:rsidRDefault="00E625E9" w:rsidP="000B77AE">
          <w:pPr>
            <w:pStyle w:val="ListParagraph"/>
            <w:jc w:val="center"/>
          </w:pPr>
          <w:r>
            <w:rPr>
              <w:noProof/>
              <w:lang w:eastAsia="en-US"/>
            </w:rPr>
            <w:drawing>
              <wp:inline distT="0" distB="0" distL="0" distR="0" wp14:anchorId="071D8BF3" wp14:editId="14D749CF">
                <wp:extent cx="1965960" cy="1024128"/>
                <wp:effectExtent l="0" t="0" r="0" b="508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65960" cy="1024128"/>
                        </a:xfrm>
                        <a:prstGeom prst="rect">
                          <a:avLst/>
                        </a:prstGeom>
                        <a:noFill/>
                        <a:ln>
                          <a:noFill/>
                        </a:ln>
                      </pic:spPr>
                    </pic:pic>
                  </a:graphicData>
                </a:graphic>
              </wp:inline>
            </w:drawing>
          </w:r>
        </w:p>
        <w:p w14:paraId="491BE43E" w14:textId="50A0A560" w:rsidR="000B77AE" w:rsidRDefault="000B77AE" w:rsidP="000B77AE">
          <w:pPr>
            <w:pStyle w:val="Caption"/>
            <w:jc w:val="center"/>
          </w:pPr>
          <w:bookmarkStart w:id="13" w:name="_Toc420072914"/>
          <w:r>
            <w:t xml:space="preserve">Figure </w:t>
          </w:r>
          <w:fldSimple w:instr=" STYLEREF 1 \s ">
            <w:r w:rsidR="00C14A83">
              <w:rPr>
                <w:noProof/>
              </w:rPr>
              <w:t>2</w:t>
            </w:r>
          </w:fldSimple>
          <w:r w:rsidR="0037433D">
            <w:noBreakHyphen/>
          </w:r>
          <w:fldSimple w:instr=" SEQ Figure \* ARABIC \s 1 ">
            <w:r w:rsidR="00C14A83">
              <w:rPr>
                <w:noProof/>
              </w:rPr>
              <w:t>1</w:t>
            </w:r>
          </w:fldSimple>
          <w:r w:rsidR="00C50376">
            <w:rPr>
              <w:noProof/>
            </w:rPr>
            <w:t>.</w:t>
          </w:r>
          <w:r w:rsidR="002F1AC5">
            <w:t xml:space="preserve"> Installation l</w:t>
          </w:r>
          <w:r>
            <w:t>anguage.</w:t>
          </w:r>
          <w:bookmarkEnd w:id="13"/>
        </w:p>
        <w:p w14:paraId="7D7A5CFA" w14:textId="77777777" w:rsidR="000B77AE" w:rsidRDefault="000B77AE" w:rsidP="00E625E9">
          <w:pPr>
            <w:pStyle w:val="ListParagraph"/>
          </w:pPr>
        </w:p>
        <w:p w14:paraId="40733769" w14:textId="77777777" w:rsidR="00816D3C" w:rsidRDefault="00816D3C" w:rsidP="00E625E9">
          <w:pPr>
            <w:pStyle w:val="ListParagraph"/>
          </w:pPr>
        </w:p>
        <w:p w14:paraId="230CFABF" w14:textId="403BB7AB" w:rsidR="0076505C" w:rsidRPr="0076505C" w:rsidRDefault="00E625E9" w:rsidP="0076505C">
          <w:pPr>
            <w:pStyle w:val="ListParagraph"/>
            <w:numPr>
              <w:ilvl w:val="0"/>
              <w:numId w:val="2"/>
            </w:numPr>
          </w:pPr>
          <w:r>
            <w:t xml:space="preserve">At this point, the installer checks to see if you have FluoRender already on your machine. </w:t>
          </w:r>
          <w:r w:rsidR="00C612E5">
            <w:t xml:space="preserve">If FluoRender is not yet on your machine, continue to step 5. </w:t>
          </w:r>
          <w:r>
            <w:t>If the version you are installing already exists</w:t>
          </w:r>
          <w:r w:rsidR="00C612E5">
            <w:t xml:space="preserve">, setup will terminate.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390CC465"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3FC40F6" w14:textId="403BB7AB" w:rsidR="0076505C" w:rsidRDefault="0076505C" w:rsidP="0076505C">
                <w:pPr>
                  <w:pStyle w:val="Icon"/>
                </w:pPr>
                <w:r>
                  <w:rPr>
                    <w:noProof/>
                    <w:lang w:eastAsia="en-US"/>
                  </w:rPr>
                  <mc:AlternateContent>
                    <mc:Choice Requires="wpg">
                      <w:drawing>
                        <wp:inline distT="0" distB="0" distL="0" distR="0" wp14:anchorId="39D717F4" wp14:editId="0BBECD80">
                          <wp:extent cx="228600" cy="228600"/>
                          <wp:effectExtent l="0" t="0" r="0" b="0"/>
                          <wp:docPr id="28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8" name="Oval 2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9" name="Freeform 2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71CD7A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diAxiAUAAPURAAAOAAAAAAAAAAAAAAAAAC4CAABkcnMv&#10;ZTJvRG9jLnhtbFBLAQItABQABgAIAAAAIQD4DCmZ2AAAAAMBAAAPAAAAAAAAAAAAAAAAAOIHAABk&#10;cnMvZG93bnJldi54bWxQSwUGAAAAAAQABADzAAAA5wgAAAAA&#10;">
                          <v:oval id="Oval 28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OJOMAA&#10;AADcAAAADwAAAGRycy9kb3ducmV2LnhtbERPzUoDMRC+C32HMAVvNtseyro2LaWieFGx+gDDZtxs&#10;u5mEJG63b+8cBI8f3/9mN/lBjZRyH9jAclGBIm6D7bkz8PX5dFeDygXZ4hCYDFwpw247u9lgY8OF&#10;P2g8lk5JCOcGDbhSYqN1bh15zIsQiYX7DsljEZg6bRNeJNwPelVVa+2xZ2lwGOngqD0ff7yUuDg+&#10;xsNzf1976k7v13V6e0VjbufT/gFUoan8i//cL9bAqpa1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9OJOMAAAADcAAAADwAAAAAAAAAAAAAAAACYAgAAZHJzL2Rvd25y&#10;ZXYueG1sUEsFBgAAAAAEAAQA9QAAAIUDAAAAAA==&#10;" fillcolor="#f24f4f [3204]" stroked="f" strokeweight="0">
                            <v:stroke joinstyle="miter"/>
                            <o:lock v:ext="edit" aspectratio="t"/>
                          </v:oval>
                          <v:shape id="Freeform 28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NBKsUA&#10;AADcAAAADwAAAGRycy9kb3ducmV2LnhtbESPQWvCQBSE70L/w/IKvemmKqKpq5SCkFOhRvH6mn3J&#10;hmbfht01pv31XaHQ4zAz3zDb/Wg7MZAPrWMFz7MMBHHldMuNglN5mK5BhIissXNMCr4pwH73MNli&#10;rt2NP2g4xkYkCIccFZgY+1zKUBmyGGauJ05e7bzFmKRvpPZ4S3DbyXmWraTFltOCwZ7eDFVfx6tV&#10;cPk5l8PVl+a99kWx3HxeVr5eKPX0OL6+gIg0xv/wX7vQCubrDdzPpCM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U0E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F54F376" w14:textId="7484B5DE" w:rsidR="0076505C" w:rsidRDefault="0076505C" w:rsidP="00AB17CF">
                <w:pPr>
                  <w:pStyle w:val="TipText"/>
                  <w:cnfStyle w:val="000000000000" w:firstRow="0" w:lastRow="0" w:firstColumn="0" w:lastColumn="0" w:oddVBand="0" w:evenVBand="0" w:oddHBand="0" w:evenHBand="0" w:firstRowFirstColumn="0" w:firstRowLastColumn="0" w:lastRowFirstColumn="0" w:lastRowLastColumn="0"/>
                </w:pPr>
                <w:r w:rsidRPr="0076505C">
                  <w:t>If you wish to re-install the same version of FluoRender, first uninstall using Add/Remove programs in the Control Panel.</w:t>
                </w:r>
              </w:p>
            </w:tc>
          </w:tr>
        </w:tbl>
        <w:p w14:paraId="1A0D86D6" w14:textId="77777777" w:rsidR="0076505C" w:rsidRDefault="0076505C" w:rsidP="0076505C">
          <w:pPr>
            <w:pStyle w:val="ListParagraph"/>
          </w:pPr>
        </w:p>
        <w:p w14:paraId="0AA7CA23" w14:textId="3BD0764F" w:rsidR="00C612E5" w:rsidRDefault="00C612E5" w:rsidP="0076505C">
          <w:pPr>
            <w:pStyle w:val="ListParagraph"/>
          </w:pPr>
          <w:r>
            <w:t>If you are trying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t xml:space="preserve"> an older version of FluoRender, you will be asked to confirm an installation overwrite of the newer version. If your existing FluoRender is older than what is being installed, you will be asked if you wish to upgrade to the installer’s version.</w:t>
          </w:r>
        </w:p>
        <w:p w14:paraId="13FA776B" w14:textId="77777777" w:rsidR="0076505C" w:rsidRDefault="0076505C" w:rsidP="0076505C">
          <w:pPr>
            <w:pStyle w:val="ListParagraph"/>
          </w:pPr>
        </w:p>
        <w:p w14:paraId="2744629C" w14:textId="77777777" w:rsidR="0076505C" w:rsidRDefault="0076505C" w:rsidP="0076505C">
          <w:pPr>
            <w:pStyle w:val="ListParagraph"/>
          </w:pPr>
        </w:p>
        <w:p w14:paraId="4E362D4C" w14:textId="77777777" w:rsidR="0076505C" w:rsidRDefault="0076505C" w:rsidP="0076505C">
          <w:pPr>
            <w:pStyle w:val="ListParagraph"/>
          </w:pPr>
        </w:p>
        <w:p w14:paraId="653CDA7C" w14:textId="77777777" w:rsidR="0076505C" w:rsidRDefault="0076505C" w:rsidP="0076505C">
          <w:pPr>
            <w:pStyle w:val="ListParagraph"/>
          </w:pPr>
        </w:p>
        <w:p w14:paraId="0EFB4F46" w14:textId="77777777" w:rsidR="0076505C" w:rsidRDefault="0076505C" w:rsidP="0076505C">
          <w:pPr>
            <w:pStyle w:val="ListParagraph"/>
          </w:pPr>
        </w:p>
        <w:p w14:paraId="4CD85A5E" w14:textId="77777777" w:rsidR="0076505C" w:rsidRDefault="0076505C" w:rsidP="0076505C">
          <w:pPr>
            <w:pStyle w:val="ListParagraph"/>
          </w:pPr>
        </w:p>
        <w:p w14:paraId="205A20EA" w14:textId="77777777" w:rsidR="0076505C" w:rsidRDefault="0076505C" w:rsidP="0076505C">
          <w:pPr>
            <w:pStyle w:val="ListParagraph"/>
          </w:pPr>
        </w:p>
        <w:p w14:paraId="6CA3BE0C" w14:textId="77777777" w:rsidR="0076505C" w:rsidRDefault="0076505C" w:rsidP="0076505C">
          <w:pPr>
            <w:pStyle w:val="ListParagraph"/>
          </w:pPr>
        </w:p>
        <w:p w14:paraId="21A997AF" w14:textId="77777777" w:rsidR="0076505C" w:rsidRDefault="0076505C" w:rsidP="0076505C">
          <w:pPr>
            <w:pStyle w:val="ListParagraph"/>
          </w:pPr>
        </w:p>
        <w:p w14:paraId="04D16E07" w14:textId="77777777" w:rsidR="0076505C" w:rsidRPr="00C612E5" w:rsidRDefault="0076505C" w:rsidP="0076505C">
          <w:pPr>
            <w:pStyle w:val="ListParagraph"/>
          </w:pPr>
        </w:p>
        <w:p w14:paraId="5D5A55D7" w14:textId="2237455D" w:rsidR="00C612E5" w:rsidRDefault="00C612E5" w:rsidP="00C612E5">
          <w:pPr>
            <w:pStyle w:val="ListParagraph"/>
            <w:numPr>
              <w:ilvl w:val="0"/>
              <w:numId w:val="2"/>
            </w:numPr>
          </w:pPr>
          <w:r>
            <w:t>Welcome to FluoRender setup. Click Next to continue.</w:t>
          </w:r>
        </w:p>
        <w:p w14:paraId="1F219209" w14:textId="045C204F" w:rsidR="00816D3C" w:rsidRDefault="00C612E5" w:rsidP="000B77AE">
          <w:pPr>
            <w:pStyle w:val="ListParagraph"/>
            <w:jc w:val="center"/>
          </w:pPr>
          <w:r>
            <w:rPr>
              <w:noProof/>
              <w:lang w:eastAsia="en-US"/>
            </w:rPr>
            <w:drawing>
              <wp:inline distT="0" distB="0" distL="0" distR="0" wp14:anchorId="5392A2E3" wp14:editId="37FAF5BC">
                <wp:extent cx="3236976" cy="2496912"/>
                <wp:effectExtent l="0" t="0" r="190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236976" cy="2496912"/>
                        </a:xfrm>
                        <a:prstGeom prst="rect">
                          <a:avLst/>
                        </a:prstGeom>
                        <a:noFill/>
                        <a:ln>
                          <a:noFill/>
                        </a:ln>
                      </pic:spPr>
                    </pic:pic>
                  </a:graphicData>
                </a:graphic>
              </wp:inline>
            </w:drawing>
          </w:r>
        </w:p>
        <w:p w14:paraId="1E7CD6D1" w14:textId="732BC239" w:rsidR="000B77AE" w:rsidRDefault="00C50376" w:rsidP="000B77AE">
          <w:pPr>
            <w:pStyle w:val="Caption"/>
            <w:jc w:val="center"/>
          </w:pPr>
          <w:bookmarkStart w:id="14" w:name="_Toc420072915"/>
          <w:r>
            <w:t xml:space="preserve">Figure </w:t>
          </w:r>
          <w:fldSimple w:instr=" STYLEREF 1 \s ">
            <w:r w:rsidR="00C14A83">
              <w:rPr>
                <w:noProof/>
              </w:rPr>
              <w:t>2</w:t>
            </w:r>
          </w:fldSimple>
          <w:r w:rsidR="0037433D">
            <w:noBreakHyphen/>
          </w:r>
          <w:fldSimple w:instr=" SEQ Figure \* ARABIC \s 1 ">
            <w:r w:rsidR="00C14A83">
              <w:rPr>
                <w:noProof/>
              </w:rPr>
              <w:t>2</w:t>
            </w:r>
          </w:fldSimple>
          <w:r>
            <w:rPr>
              <w:noProof/>
            </w:rPr>
            <w:t>.</w:t>
          </w:r>
          <w:r>
            <w:t xml:space="preserve"> </w:t>
          </w:r>
          <w:r w:rsidR="002F1AC5">
            <w:t>Setup w</w:t>
          </w:r>
          <w:r w:rsidR="000B77AE">
            <w:t>elcome box.</w:t>
          </w:r>
          <w:bookmarkEnd w:id="14"/>
        </w:p>
        <w:p w14:paraId="4CBFF9B5" w14:textId="77777777" w:rsidR="000B77AE" w:rsidRDefault="000B77AE" w:rsidP="000B77AE">
          <w:pPr>
            <w:pStyle w:val="ListParagraph"/>
            <w:jc w:val="center"/>
          </w:pPr>
        </w:p>
        <w:p w14:paraId="486E4693" w14:textId="77777777" w:rsidR="00061394" w:rsidRDefault="00C612E5" w:rsidP="00806808">
          <w:pPr>
            <w:pStyle w:val="ListParagraph"/>
            <w:numPr>
              <w:ilvl w:val="0"/>
              <w:numId w:val="2"/>
            </w:numPr>
          </w:pPr>
          <w:r>
            <w:t xml:space="preserve">License Agreement. </w:t>
          </w:r>
          <w:r w:rsidR="00061394">
            <w:t>FluoRender is under the MIT license agreement. Please read and accept the license. Click Next to continue.</w:t>
          </w:r>
        </w:p>
        <w:p w14:paraId="29870B60" w14:textId="0ADBDF6F" w:rsidR="00061394" w:rsidRDefault="00061394" w:rsidP="000B77AE">
          <w:pPr>
            <w:pStyle w:val="ListParagraph"/>
            <w:jc w:val="center"/>
          </w:pPr>
          <w:r>
            <w:rPr>
              <w:noProof/>
              <w:lang w:eastAsia="en-US"/>
            </w:rPr>
            <w:drawing>
              <wp:inline distT="0" distB="0" distL="0" distR="0" wp14:anchorId="01E0F40C" wp14:editId="65EC2368">
                <wp:extent cx="3246120" cy="25146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46120" cy="2514600"/>
                        </a:xfrm>
                        <a:prstGeom prst="rect">
                          <a:avLst/>
                        </a:prstGeom>
                        <a:noFill/>
                        <a:ln>
                          <a:noFill/>
                        </a:ln>
                      </pic:spPr>
                    </pic:pic>
                  </a:graphicData>
                </a:graphic>
              </wp:inline>
            </w:drawing>
          </w:r>
        </w:p>
        <w:p w14:paraId="1030606C" w14:textId="3328112E" w:rsidR="000B77AE" w:rsidRDefault="00C50376" w:rsidP="000B77AE">
          <w:pPr>
            <w:pStyle w:val="Caption"/>
            <w:jc w:val="center"/>
          </w:pPr>
          <w:bookmarkStart w:id="15" w:name="_Toc420072916"/>
          <w:r>
            <w:t xml:space="preserve">Figure </w:t>
          </w:r>
          <w:fldSimple w:instr=" STYLEREF 1 \s ">
            <w:r w:rsidR="00C14A83">
              <w:rPr>
                <w:noProof/>
              </w:rPr>
              <w:t>2</w:t>
            </w:r>
          </w:fldSimple>
          <w:r w:rsidR="0037433D">
            <w:noBreakHyphen/>
          </w:r>
          <w:fldSimple w:instr=" SEQ Figure \* ARABIC \s 1 ">
            <w:r w:rsidR="00C14A83">
              <w:rPr>
                <w:noProof/>
              </w:rPr>
              <w:t>3</w:t>
            </w:r>
          </w:fldSimple>
          <w:r>
            <w:rPr>
              <w:noProof/>
            </w:rPr>
            <w:t>.</w:t>
          </w:r>
          <w:r>
            <w:t xml:space="preserve"> </w:t>
          </w:r>
          <w:r w:rsidR="002F1AC5">
            <w:t>License a</w:t>
          </w:r>
          <w:r w:rsidR="000B77AE">
            <w:t>greement.</w:t>
          </w:r>
          <w:bookmarkEnd w:id="15"/>
        </w:p>
        <w:p w14:paraId="5B4C222D" w14:textId="77777777" w:rsidR="000B77AE" w:rsidRDefault="000B77AE" w:rsidP="000B77AE"/>
        <w:p w14:paraId="30209253" w14:textId="77777777" w:rsidR="000B77AE" w:rsidRPr="000B77AE" w:rsidRDefault="000B77AE" w:rsidP="000B77AE"/>
        <w:p w14:paraId="229824FA" w14:textId="77777777" w:rsidR="000B77AE" w:rsidRDefault="000B77AE" w:rsidP="000B77AE">
          <w:pPr>
            <w:pStyle w:val="ListParagraph"/>
            <w:jc w:val="center"/>
          </w:pPr>
        </w:p>
        <w:p w14:paraId="1173D5B0" w14:textId="77777777" w:rsidR="00061394" w:rsidRDefault="00061394" w:rsidP="00806808">
          <w:pPr>
            <w:pStyle w:val="ListParagraph"/>
            <w:numPr>
              <w:ilvl w:val="0"/>
              <w:numId w:val="2"/>
            </w:numPr>
          </w:pPr>
          <w:r>
            <w:t>Choose your installation path. Default is recommended. Click Next to continue.</w:t>
          </w:r>
        </w:p>
        <w:p w14:paraId="69CC673C" w14:textId="7B5046F8" w:rsidR="00061394" w:rsidRDefault="00061394" w:rsidP="000B77AE">
          <w:pPr>
            <w:pStyle w:val="ListParagraph"/>
            <w:jc w:val="center"/>
          </w:pPr>
          <w:r>
            <w:rPr>
              <w:noProof/>
              <w:lang w:eastAsia="en-US"/>
            </w:rPr>
            <w:drawing>
              <wp:inline distT="0" distB="0" distL="0" distR="0" wp14:anchorId="752EEB5B" wp14:editId="2F173934">
                <wp:extent cx="3209544" cy="2487168"/>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09544" cy="2487168"/>
                        </a:xfrm>
                        <a:prstGeom prst="rect">
                          <a:avLst/>
                        </a:prstGeom>
                        <a:noFill/>
                        <a:ln>
                          <a:noFill/>
                        </a:ln>
                      </pic:spPr>
                    </pic:pic>
                  </a:graphicData>
                </a:graphic>
              </wp:inline>
            </w:drawing>
          </w:r>
        </w:p>
        <w:p w14:paraId="1893B693" w14:textId="5779D297" w:rsidR="000B77AE" w:rsidRDefault="00C50376" w:rsidP="000B77AE">
          <w:pPr>
            <w:pStyle w:val="Caption"/>
            <w:jc w:val="center"/>
          </w:pPr>
          <w:bookmarkStart w:id="16" w:name="_Toc420072917"/>
          <w:r>
            <w:t xml:space="preserve">Figure </w:t>
          </w:r>
          <w:fldSimple w:instr=" STYLEREF 1 \s ">
            <w:r w:rsidR="00C14A83">
              <w:rPr>
                <w:noProof/>
              </w:rPr>
              <w:t>2</w:t>
            </w:r>
          </w:fldSimple>
          <w:r w:rsidR="0037433D">
            <w:noBreakHyphen/>
          </w:r>
          <w:fldSimple w:instr=" SEQ Figure \* ARABIC \s 1 ">
            <w:r w:rsidR="00C14A83">
              <w:rPr>
                <w:noProof/>
              </w:rPr>
              <w:t>4</w:t>
            </w:r>
          </w:fldSimple>
          <w:r>
            <w:rPr>
              <w:noProof/>
            </w:rPr>
            <w:t>.</w:t>
          </w:r>
          <w:r>
            <w:t xml:space="preserve"> </w:t>
          </w:r>
          <w:r w:rsidR="002F1AC5">
            <w:t>Destination l</w:t>
          </w:r>
          <w:r w:rsidR="000B77AE">
            <w:t>ocation.</w:t>
          </w:r>
          <w:bookmarkEnd w:id="16"/>
        </w:p>
        <w:p w14:paraId="550A351C" w14:textId="77777777" w:rsidR="000B77AE" w:rsidRDefault="000B77AE" w:rsidP="000B77AE">
          <w:pPr>
            <w:pStyle w:val="ListParagraph"/>
            <w:jc w:val="center"/>
          </w:pPr>
        </w:p>
        <w:p w14:paraId="7BDADBCB" w14:textId="77777777" w:rsidR="00061394" w:rsidRDefault="00061394" w:rsidP="00806808">
          <w:pPr>
            <w:pStyle w:val="ListParagraph"/>
            <w:numPr>
              <w:ilvl w:val="0"/>
              <w:numId w:val="2"/>
            </w:numPr>
          </w:pPr>
          <w:r>
            <w:t>Select shortcut options. Click Next to continue.</w:t>
          </w:r>
        </w:p>
        <w:p w14:paraId="31219B73" w14:textId="77777777" w:rsidR="000B77AE" w:rsidRDefault="000B77AE" w:rsidP="000B77AE">
          <w:pPr>
            <w:pStyle w:val="ListParagraph"/>
            <w:jc w:val="center"/>
            <w:rPr>
              <w:noProof/>
              <w:lang w:eastAsia="en-US"/>
            </w:rPr>
          </w:pPr>
        </w:p>
        <w:p w14:paraId="1FEE759A" w14:textId="7A1D5942" w:rsidR="00061394" w:rsidRDefault="00061394" w:rsidP="000B77AE">
          <w:pPr>
            <w:pStyle w:val="ListParagraph"/>
            <w:jc w:val="center"/>
          </w:pPr>
          <w:r>
            <w:rPr>
              <w:noProof/>
              <w:lang w:eastAsia="en-US"/>
            </w:rPr>
            <w:drawing>
              <wp:inline distT="0" distB="0" distL="0" distR="0" wp14:anchorId="77AD30CA" wp14:editId="28FA535D">
                <wp:extent cx="3236976" cy="2514600"/>
                <wp:effectExtent l="0" t="0" r="190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36976" cy="2514600"/>
                        </a:xfrm>
                        <a:prstGeom prst="rect">
                          <a:avLst/>
                        </a:prstGeom>
                        <a:noFill/>
                        <a:ln>
                          <a:noFill/>
                        </a:ln>
                      </pic:spPr>
                    </pic:pic>
                  </a:graphicData>
                </a:graphic>
              </wp:inline>
            </w:drawing>
          </w:r>
        </w:p>
        <w:p w14:paraId="1752FE16" w14:textId="0CB9891D" w:rsidR="000B77AE" w:rsidRDefault="00C50376" w:rsidP="000B77AE">
          <w:pPr>
            <w:pStyle w:val="Caption"/>
            <w:jc w:val="center"/>
          </w:pPr>
          <w:bookmarkStart w:id="17" w:name="_Toc420072918"/>
          <w:r>
            <w:t xml:space="preserve">Figure </w:t>
          </w:r>
          <w:fldSimple w:instr=" STYLEREF 1 \s ">
            <w:r w:rsidR="00C14A83">
              <w:rPr>
                <w:noProof/>
              </w:rPr>
              <w:t>2</w:t>
            </w:r>
          </w:fldSimple>
          <w:r w:rsidR="0037433D">
            <w:noBreakHyphen/>
          </w:r>
          <w:fldSimple w:instr=" SEQ Figure \* ARABIC \s 1 ">
            <w:r w:rsidR="00C14A83">
              <w:rPr>
                <w:noProof/>
              </w:rPr>
              <w:t>5</w:t>
            </w:r>
          </w:fldSimple>
          <w:r>
            <w:rPr>
              <w:noProof/>
            </w:rPr>
            <w:t>.</w:t>
          </w:r>
          <w:r>
            <w:t xml:space="preserve"> </w:t>
          </w:r>
          <w:r w:rsidR="000B77AE">
            <w:t>Main user interface of FluoRender on Windows.</w:t>
          </w:r>
          <w:bookmarkEnd w:id="17"/>
        </w:p>
        <w:p w14:paraId="76124CA1" w14:textId="77777777" w:rsidR="000B77AE" w:rsidRDefault="000B77AE" w:rsidP="000B77AE">
          <w:pPr>
            <w:pStyle w:val="ListParagraph"/>
            <w:jc w:val="center"/>
          </w:pPr>
        </w:p>
        <w:p w14:paraId="0C81844B" w14:textId="77777777" w:rsidR="000B77AE" w:rsidRDefault="000B77AE" w:rsidP="000B77AE">
          <w:pPr>
            <w:pStyle w:val="ListParagraph"/>
            <w:jc w:val="center"/>
          </w:pPr>
        </w:p>
        <w:p w14:paraId="1E55FF71" w14:textId="77777777" w:rsidR="000B77AE" w:rsidRDefault="000B77AE" w:rsidP="000B77AE">
          <w:pPr>
            <w:pStyle w:val="ListParagraph"/>
            <w:jc w:val="center"/>
          </w:pPr>
        </w:p>
        <w:p w14:paraId="09518854" w14:textId="77777777" w:rsidR="000B77AE" w:rsidRDefault="000B77AE" w:rsidP="000B77AE">
          <w:pPr>
            <w:pStyle w:val="ListParagraph"/>
            <w:jc w:val="center"/>
          </w:pPr>
        </w:p>
        <w:p w14:paraId="70DB6FD8" w14:textId="77777777" w:rsidR="000B77AE" w:rsidRDefault="000B77AE" w:rsidP="000B77AE">
          <w:pPr>
            <w:pStyle w:val="ListParagraph"/>
            <w:jc w:val="center"/>
          </w:pPr>
        </w:p>
        <w:p w14:paraId="153E825B" w14:textId="77777777" w:rsidR="000B77AE" w:rsidRDefault="000B77AE" w:rsidP="000B77AE">
          <w:pPr>
            <w:pStyle w:val="ListParagraph"/>
            <w:jc w:val="center"/>
          </w:pPr>
        </w:p>
        <w:p w14:paraId="2E3DF465" w14:textId="77777777" w:rsidR="000B77AE" w:rsidRDefault="000B77AE" w:rsidP="000B77AE">
          <w:pPr>
            <w:pStyle w:val="ListParagraph"/>
            <w:jc w:val="center"/>
          </w:pPr>
        </w:p>
        <w:p w14:paraId="4DE19ADA" w14:textId="77777777" w:rsidR="000B77AE" w:rsidRDefault="000B77AE" w:rsidP="000B77AE">
          <w:pPr>
            <w:pStyle w:val="ListParagraph"/>
            <w:jc w:val="center"/>
          </w:pPr>
        </w:p>
        <w:p w14:paraId="1A19BC92" w14:textId="30ECE090" w:rsidR="00061394" w:rsidRDefault="00061394" w:rsidP="00816D3C">
          <w:pPr>
            <w:pStyle w:val="ListParagraph"/>
            <w:numPr>
              <w:ilvl w:val="0"/>
              <w:numId w:val="2"/>
            </w:numPr>
          </w:pPr>
          <w:r>
            <w:t>Select Additional Tasks. Check the box if you wish to have a desktop shortcut to FluoRender. Click Next to continue.</w:t>
          </w:r>
        </w:p>
        <w:p w14:paraId="468F5006" w14:textId="72AA80F2" w:rsidR="00061394" w:rsidRDefault="00061394" w:rsidP="000B77AE">
          <w:pPr>
            <w:pStyle w:val="ListParagraph"/>
            <w:jc w:val="center"/>
          </w:pPr>
          <w:r>
            <w:rPr>
              <w:noProof/>
              <w:lang w:eastAsia="en-US"/>
            </w:rPr>
            <w:drawing>
              <wp:inline distT="0" distB="0" distL="0" distR="0" wp14:anchorId="54B53764" wp14:editId="265CD79A">
                <wp:extent cx="3227832" cy="2505456"/>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27832" cy="2505456"/>
                        </a:xfrm>
                        <a:prstGeom prst="rect">
                          <a:avLst/>
                        </a:prstGeom>
                        <a:noFill/>
                        <a:ln>
                          <a:noFill/>
                        </a:ln>
                      </pic:spPr>
                    </pic:pic>
                  </a:graphicData>
                </a:graphic>
              </wp:inline>
            </w:drawing>
          </w:r>
        </w:p>
        <w:p w14:paraId="707E179C" w14:textId="3916F9A0" w:rsidR="000B77AE" w:rsidRDefault="00C50376" w:rsidP="000B77AE">
          <w:pPr>
            <w:pStyle w:val="Caption"/>
            <w:jc w:val="center"/>
          </w:pPr>
          <w:bookmarkStart w:id="18" w:name="_Toc420072919"/>
          <w:r>
            <w:t xml:space="preserve">Figure </w:t>
          </w:r>
          <w:fldSimple w:instr=" STYLEREF 1 \s ">
            <w:r w:rsidR="00C14A83">
              <w:rPr>
                <w:noProof/>
              </w:rPr>
              <w:t>2</w:t>
            </w:r>
          </w:fldSimple>
          <w:r w:rsidR="0037433D">
            <w:noBreakHyphen/>
          </w:r>
          <w:fldSimple w:instr=" SEQ Figure \* ARABIC \s 1 ">
            <w:r w:rsidR="00C14A83">
              <w:rPr>
                <w:noProof/>
              </w:rPr>
              <w:t>6</w:t>
            </w:r>
          </w:fldSimple>
          <w:r>
            <w:rPr>
              <w:noProof/>
            </w:rPr>
            <w:t>.</w:t>
          </w:r>
          <w:r>
            <w:t xml:space="preserve"> </w:t>
          </w:r>
          <w:r w:rsidR="002F1AC5">
            <w:t>Additional t</w:t>
          </w:r>
          <w:r w:rsidR="000B77AE">
            <w:t>asks.</w:t>
          </w:r>
          <w:bookmarkEnd w:id="18"/>
        </w:p>
        <w:p w14:paraId="4BED4C29" w14:textId="77777777" w:rsidR="000B77AE" w:rsidRDefault="000B77AE" w:rsidP="000B77AE">
          <w:pPr>
            <w:pStyle w:val="ListParagraph"/>
            <w:jc w:val="center"/>
          </w:pPr>
        </w:p>
        <w:p w14:paraId="3A737C8B" w14:textId="77777777" w:rsidR="0076505C" w:rsidRDefault="00061394" w:rsidP="00806808">
          <w:pPr>
            <w:pStyle w:val="ListParagraph"/>
            <w:numPr>
              <w:ilvl w:val="0"/>
              <w:numId w:val="2"/>
            </w:numPr>
          </w:pPr>
          <w:r>
            <w:t xml:space="preserve">Ready to Install. Here is a review of what will be installed on your machine. Click </w:t>
          </w:r>
          <w:r w:rsidR="00816D3C">
            <w:t>Install</w:t>
          </w:r>
          <w:r>
            <w:t xml:space="preserve"> to continue.</w:t>
          </w:r>
          <w:r w:rsidR="0076505C" w:rsidRPr="0076505C">
            <w:rPr>
              <w:noProof/>
              <w:lang w:eastAsia="en-US"/>
            </w:rPr>
            <w:t xml:space="preserve"> </w:t>
          </w:r>
        </w:p>
        <w:p w14:paraId="27FDD0D9" w14:textId="7B7DBF94" w:rsidR="0076505C" w:rsidRDefault="0076505C" w:rsidP="000B77AE">
          <w:pPr>
            <w:pStyle w:val="ListParagraph"/>
            <w:jc w:val="center"/>
          </w:pPr>
          <w:r>
            <w:rPr>
              <w:noProof/>
              <w:lang w:eastAsia="en-US"/>
            </w:rPr>
            <w:drawing>
              <wp:inline distT="0" distB="0" distL="0" distR="0" wp14:anchorId="43FC2185" wp14:editId="3A9EB7D2">
                <wp:extent cx="3209544" cy="2487168"/>
                <wp:effectExtent l="0" t="0" r="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09544" cy="2487168"/>
                        </a:xfrm>
                        <a:prstGeom prst="rect">
                          <a:avLst/>
                        </a:prstGeom>
                        <a:noFill/>
                        <a:ln>
                          <a:noFill/>
                        </a:ln>
                      </pic:spPr>
                    </pic:pic>
                  </a:graphicData>
                </a:graphic>
              </wp:inline>
            </w:drawing>
          </w:r>
        </w:p>
        <w:p w14:paraId="42802512" w14:textId="00B89668" w:rsidR="000B77AE" w:rsidRDefault="00C50376" w:rsidP="000B77AE">
          <w:pPr>
            <w:pStyle w:val="Caption"/>
            <w:jc w:val="center"/>
          </w:pPr>
          <w:bookmarkStart w:id="19" w:name="_Toc420072920"/>
          <w:r>
            <w:t xml:space="preserve">Figure </w:t>
          </w:r>
          <w:fldSimple w:instr=" STYLEREF 1 \s ">
            <w:r w:rsidR="00C14A83">
              <w:rPr>
                <w:noProof/>
              </w:rPr>
              <w:t>2</w:t>
            </w:r>
          </w:fldSimple>
          <w:r w:rsidR="0037433D">
            <w:noBreakHyphen/>
          </w:r>
          <w:fldSimple w:instr=" SEQ Figure \* ARABIC \s 1 ">
            <w:r w:rsidR="00C14A83">
              <w:rPr>
                <w:noProof/>
              </w:rPr>
              <w:t>7</w:t>
            </w:r>
          </w:fldSimple>
          <w:r>
            <w:rPr>
              <w:noProof/>
            </w:rPr>
            <w:t>.</w:t>
          </w:r>
          <w:r>
            <w:t xml:space="preserve"> </w:t>
          </w:r>
          <w:r w:rsidR="002F1AC5">
            <w:t>Ready to i</w:t>
          </w:r>
          <w:r w:rsidR="000B77AE">
            <w:t>nstall.</w:t>
          </w:r>
          <w:bookmarkEnd w:id="19"/>
        </w:p>
        <w:p w14:paraId="464C3672" w14:textId="77777777" w:rsidR="000B77AE" w:rsidRDefault="000B77AE" w:rsidP="0076505C">
          <w:pPr>
            <w:pStyle w:val="ListParagraph"/>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5C72143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A31658" w14:textId="77777777" w:rsidR="0076505C" w:rsidRDefault="0076505C" w:rsidP="0076505C">
                <w:pPr>
                  <w:pStyle w:val="Icon"/>
                </w:pPr>
                <w:r>
                  <w:rPr>
                    <w:noProof/>
                    <w:lang w:eastAsia="en-US"/>
                  </w:rPr>
                  <mc:AlternateContent>
                    <mc:Choice Requires="wpg">
                      <w:drawing>
                        <wp:inline distT="0" distB="0" distL="0" distR="0" wp14:anchorId="1F7F39AF" wp14:editId="6ED4BA06">
                          <wp:extent cx="228600" cy="228600"/>
                          <wp:effectExtent l="0" t="0" r="0" b="0"/>
                          <wp:docPr id="29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1" name="Oval 2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92" name="Freeform 2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8C2C79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feg6h4MFAAD1EQAADgAAAAAAAAAAAAAAAAAuAgAAZHJzL2Uyb0Rv&#10;Yy54bWxQSwECLQAUAAYACAAAACEA+AwpmdgAAAADAQAADwAAAAAAAAAAAAAAAADdBwAAZHJzL2Rv&#10;d25yZXYueG1sUEsFBgAAAAAEAAQA8wAAAOIIAAAAAA==&#10;">
                          <v:oval id="Oval 29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C2eMIA&#10;AADcAAAADwAAAGRycy9kb3ducmV2LnhtbESPzWoCMRSF9wXfIVyhu5rRhejUKKIo3dhS7QNcJtfJ&#10;6OQmJHEc394UCl0ezs/HWax624qOQmwcKxiPChDEldMN1wp+Tru3GYiYkDW2jknBgyKsloOXBZba&#10;3fmbumOqRR7hWKICk5IvpYyVIYtx5Dxx9s4uWExZhlrqgPc8bls5KYqptNhwJhj0tDFUXY83myHG&#10;d1u/2TfzmaX68vWYhs8DKvU67NfvIBL16T/81/7QCibzMfyeyUd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MLZ4wgAAANwAAAAPAAAAAAAAAAAAAAAAAJgCAABkcnMvZG93&#10;bnJldi54bWxQSwUGAAAAAAQABAD1AAAAhwMAAAAA&#10;" fillcolor="#f24f4f [3204]" stroked="f" strokeweight="0">
                            <v:stroke joinstyle="miter"/>
                            <o:lock v:ext="edit" aspectratio="t"/>
                          </v:oval>
                          <v:shape id="Freeform 29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5FhsUA&#10;AADcAAAADwAAAGRycy9kb3ducmV2LnhtbESPwWrDMBBE74X8g9hAb40ct4TGjRJCoOBToXFKrltr&#10;bZlYKyMpjtuvrwqFHoeZecNsdpPtxUg+dI4VLBcZCOLa6Y5bBafq9eEZRIjIGnvHpOCLAuy2s7sN&#10;Ftrd+J3GY2xFgnAoUIGJcSikDLUhi2HhBuLkNc5bjEn6VmqPtwS3vcyzbCUtdpwWDA50MFRfjler&#10;4Pz9UY1XX5m3xpfl0/rzvPLNo1L382n/AiLSFP/Df+1SK8jX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LkWG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9D0FC1" w14:textId="47578699" w:rsidR="0076505C" w:rsidRDefault="0076505C" w:rsidP="00AB17CF">
                <w:pPr>
                  <w:pStyle w:val="TipText"/>
                  <w:cnfStyle w:val="000000000000" w:firstRow="0" w:lastRow="0" w:firstColumn="0" w:lastColumn="0" w:oddVBand="0" w:evenVBand="0" w:oddHBand="0" w:evenHBand="0" w:firstRowFirstColumn="0" w:firstRowLastColumn="0" w:lastRowFirstColumn="0" w:lastRowLastColumn="0"/>
                </w:pPr>
                <w:r>
                  <w:t>You may also be asked to install “Microsoft Visual Studio 10 Runtime Redistributable for x64”. You will need an internet connection for the installer to download and install this requirement for FluoRender.</w:t>
                </w:r>
              </w:p>
            </w:tc>
          </w:tr>
        </w:tbl>
        <w:p w14:paraId="198DF8CC" w14:textId="0E84CA85" w:rsidR="00061394" w:rsidRDefault="00061394" w:rsidP="00061394">
          <w:pPr>
            <w:pStyle w:val="ListParagraph"/>
          </w:pPr>
        </w:p>
        <w:p w14:paraId="217E2CEA" w14:textId="77777777" w:rsidR="000B77AE" w:rsidRDefault="000B77AE" w:rsidP="000B77AE">
          <w:pPr>
            <w:pStyle w:val="ListParagraph"/>
          </w:pPr>
        </w:p>
        <w:p w14:paraId="1C74F047" w14:textId="38639ECE" w:rsidR="003010F7" w:rsidRDefault="00061394" w:rsidP="00816D3C">
          <w:pPr>
            <w:pStyle w:val="ListParagraph"/>
            <w:numPr>
              <w:ilvl w:val="0"/>
              <w:numId w:val="2"/>
            </w:numPr>
          </w:pPr>
          <w:r>
            <w:lastRenderedPageBreak/>
            <w:t>After clicking “</w:t>
          </w:r>
          <w:r w:rsidR="00816D3C">
            <w:t>Install”, setup will copy files onto your computer. When completed, setup will tell you that install is complete and to click “OK” to run FluoRender.</w:t>
          </w:r>
        </w:p>
      </w:sdtContent>
    </w:sdt>
    <w:p w14:paraId="4D329E0C" w14:textId="77777777" w:rsidR="003010F7" w:rsidRDefault="00E67B16" w:rsidP="00BF54AB">
      <w:pPr>
        <w:pStyle w:val="Heading2"/>
      </w:pPr>
      <w:bookmarkStart w:id="20" w:name="_Toc406575212"/>
      <w:bookmarkStart w:id="21" w:name="_Toc406755642"/>
      <w:bookmarkStart w:id="22" w:name="_Toc406770715"/>
      <w:bookmarkStart w:id="23" w:name="_Toc420072843"/>
      <w:r>
        <w:t>Install FluoRender on Mac OS X</w:t>
      </w:r>
      <w:bookmarkEnd w:id="20"/>
      <w:bookmarkEnd w:id="21"/>
      <w:bookmarkEnd w:id="22"/>
      <w:bookmarkEnd w:id="23"/>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76560596"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E60C6D" w14:textId="77777777" w:rsidR="00F532D2" w:rsidRDefault="00F532D2" w:rsidP="00F532D2">
            <w:pPr>
              <w:pStyle w:val="Icon"/>
            </w:pPr>
            <w:r>
              <w:rPr>
                <w:noProof/>
                <w:lang w:eastAsia="en-US"/>
              </w:rPr>
              <mc:AlternateContent>
                <mc:Choice Requires="wpg">
                  <w:drawing>
                    <wp:inline distT="0" distB="0" distL="0" distR="0" wp14:anchorId="38910518" wp14:editId="2E7D468E">
                      <wp:extent cx="228600" cy="228600"/>
                      <wp:effectExtent l="0" t="0" r="0" b="0"/>
                      <wp:docPr id="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 name="Oval 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 name="Freeform 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8B1A63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VW1ggUAAOs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VSVW1ggUAAOsRAAAOAAAAAAAAAAAAAAAAAC4CAABkcnMvZTJvRG9j&#10;LnhtbFBLAQItABQABgAIAAAAIQD4DCmZ2AAAAAMBAAAPAAAAAAAAAAAAAAAAANwHAABkcnMvZG93&#10;bnJldi54bWxQSwUGAAAAAAQABADzAAAA4QgAAAAA&#10;">
                      <v:oval id="Oval 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FkTsEA&#10;AADaAAAADwAAAGRycy9kb3ducmV2LnhtbESP3WoCMRCF7wu+QxihdzVroaKrUUSp9KYt/jzAsBk3&#10;q5tJSOK6vn1TKPTycH4+zmLV21Z0FGLjWMF4VIAgrpxuuFZwOr6/TEHEhKyxdUwKHhRhtRw8LbDU&#10;7s576g6pFnmEY4kKTEq+lDJWhizGkfPE2Tu7YDFlGWqpA97zuG3la1FMpMWGM8Ggp42h6nq42Qwx&#10;vtv6za6ZTS3Vl+/HJHx9olLPw349B5GoT//hv/aHVvAGv1fyDZDL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RZE7BAAAA2gAAAA8AAAAAAAAAAAAAAAAAmAIAAGRycy9kb3du&#10;cmV2LnhtbFBLBQYAAAAABAAEAPUAAACGAwAAAAA=&#10;" fillcolor="#f24f4f [3204]" stroked="f" strokeweight="0">
                        <v:stroke joinstyle="miter"/>
                        <o:lock v:ext="edit" aspectratio="t"/>
                      </v:oval>
                      <v:shape id="Freeform 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K1cMA&#10;AADaAAAADwAAAGRycy9kb3ducmV2LnhtbESPQUvDQBSE74L/YXmCN7uxlqCx2yIFISfBppLrM/uS&#10;DWbfht1tGv31bqHQ4zAz3zDr7WwHMZEPvWMFj4sMBHHjdM+dgkP1/vAMIkRkjYNjUvBLAbab25s1&#10;Ftqd+JOmfexEgnAoUIGJcSykDI0hi2HhRuLktc5bjEn6TmqPpwS3g1xmWS4t9pwWDI60M9T87I9W&#10;Qf33VU1HX5mP1pfl6uW7zn37pNT93fz2CiLSHK/hS7vUCnI4X0k3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rK1cMAAADa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7771CF" w14:textId="27F98D9C" w:rsidR="00F532D2" w:rsidRDefault="00F532D2" w:rsidP="00DC0B8A">
            <w:pPr>
              <w:pStyle w:val="TipText"/>
              <w:cnfStyle w:val="000000000000" w:firstRow="0" w:lastRow="0" w:firstColumn="0" w:lastColumn="0" w:oddVBand="0" w:evenVBand="0" w:oddHBand="0" w:evenHBand="0" w:firstRowFirstColumn="0" w:firstRowLastColumn="0" w:lastRowFirstColumn="0" w:lastRowLastColumn="0"/>
            </w:pPr>
            <w:r>
              <w:t xml:space="preserve">We have discontinued the support of </w:t>
            </w:r>
            <w:r w:rsidR="00DC0B8A">
              <w:t>old Mac OS X versions. Currently supported versions include: 10.</w:t>
            </w:r>
            <w:r w:rsidR="00C612E5">
              <w:t>9</w:t>
            </w:r>
            <w:r w:rsidR="00DC0B8A">
              <w:t xml:space="preserve"> (</w:t>
            </w:r>
            <w:r w:rsidR="00C612E5">
              <w:t>Mavericks</w:t>
            </w:r>
            <w:r w:rsidR="00DC0B8A">
              <w:t xml:space="preserve">). Please make sure your hardware is compatible with </w:t>
            </w:r>
            <w:r w:rsidR="00C612E5">
              <w:t>this version of</w:t>
            </w:r>
            <w:r w:rsidR="00DC0B8A">
              <w:t xml:space="preserve"> Mac OS X</w:t>
            </w:r>
            <w:r w:rsidR="00C612E5">
              <w:t>. If you are unable to use OS X 10.9, you will need to use FluoRender 2.14 (also on FluoRender’s download website). FluoRender 2.14 is compatible with OS X 10.6 and above. There are many new features and bug fixes that are not included in 2.14. Continued support will only be available for the latest Release of FluoRender.</w:t>
            </w:r>
          </w:p>
        </w:tc>
      </w:tr>
    </w:tbl>
    <w:p w14:paraId="5D214134" w14:textId="77777777" w:rsidR="00E67B16" w:rsidRDefault="00E67B16"/>
    <w:p w14:paraId="5FCF4F84" w14:textId="68263BE2" w:rsidR="009109F2" w:rsidRDefault="009109F2" w:rsidP="00806808">
      <w:pPr>
        <w:pStyle w:val="ListParagraph"/>
        <w:numPr>
          <w:ilvl w:val="0"/>
          <w:numId w:val="3"/>
        </w:numPr>
      </w:pPr>
      <w:r>
        <w:t xml:space="preserve">Download </w:t>
      </w:r>
      <w:r w:rsidR="00505249">
        <w:rPr>
          <w:i/>
        </w:rPr>
        <w:t>FluoRender_2.16.0</w:t>
      </w:r>
      <w:r w:rsidRPr="00095378">
        <w:rPr>
          <w:i/>
        </w:rPr>
        <w:t>_osx.dmg</w:t>
      </w:r>
      <w:r w:rsidR="00D4003A">
        <w:t xml:space="preserve"> from our website (</w:t>
      </w:r>
      <w:hyperlink r:id="rId26" w:history="1">
        <w:r w:rsidR="00D4003A" w:rsidRPr="00FA0F16">
          <w:rPr>
            <w:rStyle w:val="Hyperlink"/>
          </w:rPr>
          <w:t>http://www.sci.utah.edu/download/fluorender.html</w:t>
        </w:r>
      </w:hyperlink>
      <w:r w:rsidR="00D4003A">
        <w:t>).</w:t>
      </w:r>
    </w:p>
    <w:p w14:paraId="2F2A5CD0" w14:textId="463A1B68" w:rsidR="009109F2" w:rsidRDefault="009109F2" w:rsidP="00806808">
      <w:pPr>
        <w:pStyle w:val="ListParagraph"/>
        <w:numPr>
          <w:ilvl w:val="0"/>
          <w:numId w:val="3"/>
        </w:numPr>
      </w:pPr>
      <w:r>
        <w:t>Double-click the</w:t>
      </w:r>
      <w:r w:rsidR="008468B4">
        <w:t xml:space="preserve"> disk image file icon to open the image and view it in </w:t>
      </w:r>
      <w:r>
        <w:t>Finder.</w:t>
      </w:r>
    </w:p>
    <w:p w14:paraId="3F65FA24" w14:textId="2ED16FBB" w:rsidR="008468B4" w:rsidRDefault="00261115" w:rsidP="000B77AE">
      <w:pPr>
        <w:pStyle w:val="ListParagraph"/>
        <w:jc w:val="center"/>
      </w:pPr>
      <w:r>
        <w:rPr>
          <w:noProof/>
          <w:lang w:eastAsia="en-US"/>
        </w:rPr>
        <w:drawing>
          <wp:inline distT="0" distB="0" distL="0" distR="0" wp14:anchorId="1CA69478" wp14:editId="33B83386">
            <wp:extent cx="2221992" cy="1709928"/>
            <wp:effectExtent l="0" t="0" r="6985" b="5080"/>
            <wp:docPr id="7" name="Picture 7" descr="C:\Users\ASUS\OneDrive\FluoRender\Screen Shot 2015-05-20 at 7.17.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OneDrive\FluoRender\Screen Shot 2015-05-20 at 7.17.07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21992" cy="1709928"/>
                    </a:xfrm>
                    <a:prstGeom prst="rect">
                      <a:avLst/>
                    </a:prstGeom>
                    <a:noFill/>
                    <a:ln>
                      <a:noFill/>
                    </a:ln>
                  </pic:spPr>
                </pic:pic>
              </a:graphicData>
            </a:graphic>
          </wp:inline>
        </w:drawing>
      </w:r>
    </w:p>
    <w:p w14:paraId="50BCCC2D" w14:textId="09D3D693" w:rsidR="000B77AE" w:rsidRDefault="00C50376" w:rsidP="000B77AE">
      <w:pPr>
        <w:pStyle w:val="Caption"/>
        <w:jc w:val="center"/>
      </w:pPr>
      <w:bookmarkStart w:id="24" w:name="_Toc420072921"/>
      <w:r>
        <w:t xml:space="preserve">Figure </w:t>
      </w:r>
      <w:fldSimple w:instr=" STYLEREF 1 \s ">
        <w:r w:rsidR="00C14A83">
          <w:rPr>
            <w:noProof/>
          </w:rPr>
          <w:t>2</w:t>
        </w:r>
      </w:fldSimple>
      <w:r w:rsidR="0037433D">
        <w:noBreakHyphen/>
      </w:r>
      <w:fldSimple w:instr=" SEQ Figure \* ARABIC \s 1 ">
        <w:r w:rsidR="00C14A83">
          <w:rPr>
            <w:noProof/>
          </w:rPr>
          <w:t>8</w:t>
        </w:r>
      </w:fldSimple>
      <w:r>
        <w:rPr>
          <w:noProof/>
        </w:rPr>
        <w:t>.</w:t>
      </w:r>
      <w:r>
        <w:t xml:space="preserve"> </w:t>
      </w:r>
      <w:r w:rsidR="002F1AC5">
        <w:t>FluoRender DMG i</w:t>
      </w:r>
      <w:r w:rsidR="000B77AE">
        <w:t>mage on Mac OSX.</w:t>
      </w:r>
      <w:bookmarkEnd w:id="24"/>
    </w:p>
    <w:p w14:paraId="7F9B521F" w14:textId="77777777" w:rsidR="000B77AE" w:rsidRDefault="000B77AE" w:rsidP="008468B4">
      <w:pPr>
        <w:pStyle w:val="ListParagraph"/>
      </w:pPr>
    </w:p>
    <w:p w14:paraId="07375395" w14:textId="2834A4CD" w:rsidR="00A5604C" w:rsidRDefault="008468B4" w:rsidP="00806808">
      <w:pPr>
        <w:pStyle w:val="ListParagraph"/>
        <w:numPr>
          <w:ilvl w:val="0"/>
          <w:numId w:val="3"/>
        </w:numPr>
      </w:pPr>
      <w:r>
        <w:t xml:space="preserve">Please open the </w:t>
      </w:r>
      <w:r w:rsidR="007A3C0C">
        <w:t>LICENSE</w:t>
      </w:r>
      <w:r>
        <w:t>.txt and be sure you agree to the terms of the license.</w:t>
      </w:r>
    </w:p>
    <w:p w14:paraId="308C0638" w14:textId="3B1A65D1" w:rsidR="008468B4" w:rsidRDefault="008468B4" w:rsidP="00806808">
      <w:pPr>
        <w:pStyle w:val="ListParagraph"/>
        <w:numPr>
          <w:ilvl w:val="0"/>
          <w:numId w:val="3"/>
        </w:numPr>
      </w:pPr>
      <w:r>
        <w:t xml:space="preserve">Select </w:t>
      </w:r>
      <w:r w:rsidR="001522AE">
        <w:t xml:space="preserve">the </w:t>
      </w:r>
      <w:r>
        <w:t>FluoRender</w:t>
      </w:r>
      <w:r w:rsidR="001522AE">
        <w:t xml:space="preserve"> file icon</w:t>
      </w:r>
      <w:r>
        <w:t xml:space="preserve">, and drag and drop </w:t>
      </w:r>
      <w:r w:rsidR="001522AE">
        <w:t>it</w:t>
      </w:r>
      <w:r>
        <w:t xml:space="preserve"> onto the “Applications” shortcut. You may have to grant permission by entering your computer password. </w:t>
      </w:r>
    </w:p>
    <w:p w14:paraId="64C94C3B" w14:textId="233F30F1" w:rsidR="008468B4" w:rsidRDefault="008468B4" w:rsidP="00806808">
      <w:pPr>
        <w:pStyle w:val="ListParagraph"/>
        <w:numPr>
          <w:ilvl w:val="0"/>
          <w:numId w:val="3"/>
        </w:numPr>
      </w:pPr>
      <w:r>
        <w:t>FluoRender is now on your machine. You can access it in your launcher or Applications shortcuts.</w:t>
      </w:r>
    </w:p>
    <w:p w14:paraId="708E418F" w14:textId="77777777" w:rsidR="00E67B16" w:rsidRDefault="00E67B16">
      <w:r>
        <w:br w:type="page"/>
      </w:r>
    </w:p>
    <w:p w14:paraId="1C760143" w14:textId="77777777" w:rsidR="003010F7" w:rsidRPr="00AB5FE9" w:rsidRDefault="00DC0B8A" w:rsidP="00BF54AB">
      <w:pPr>
        <w:pStyle w:val="Heading1"/>
      </w:pPr>
      <w:bookmarkStart w:id="25" w:name="_Toc406575213"/>
      <w:bookmarkStart w:id="26" w:name="_Toc406755643"/>
      <w:bookmarkStart w:id="27" w:name="_Toc406770716"/>
      <w:bookmarkStart w:id="28" w:name="_Toc420072844"/>
      <w:r w:rsidRPr="00AB5FE9">
        <w:lastRenderedPageBreak/>
        <w:t>FluoRender User Interface</w:t>
      </w:r>
      <w:bookmarkEnd w:id="25"/>
      <w:bookmarkEnd w:id="26"/>
      <w:bookmarkEnd w:id="27"/>
      <w:bookmarkEnd w:id="28"/>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B5FE9" w14:paraId="5D43FAA3" w14:textId="77777777" w:rsidTr="001D343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61B39FC" w14:textId="77777777" w:rsidR="00AB5FE9" w:rsidRDefault="00AB5FE9" w:rsidP="001D3430">
            <w:pPr>
              <w:pStyle w:val="Icon"/>
            </w:pPr>
            <w:r>
              <w:rPr>
                <w:noProof/>
                <w:lang w:eastAsia="en-US"/>
              </w:rPr>
              <mc:AlternateContent>
                <mc:Choice Requires="wpg">
                  <w:drawing>
                    <wp:inline distT="0" distB="0" distL="0" distR="0" wp14:anchorId="17089173" wp14:editId="3EC0B6C7">
                      <wp:extent cx="228600" cy="228600"/>
                      <wp:effectExtent l="0" t="0" r="0" b="0"/>
                      <wp:docPr id="1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 name="Oval 1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 name="Freeform 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BCA13C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">
                      <v:oval id="Oval 1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7d+MIA&#10;AADbAAAADwAAAGRycy9kb3ducmV2LnhtbESPQWsCMRCF74X+hzCF3mpWD2JXo4hi6aVK1R8wbKab&#10;rZtJSOK6/nsjCN5meG/e92a26G0rOgqxcaxgOChAEFdON1wrOB42HxMQMSFrbB2TgitFWMxfX2ZY&#10;anfhX+r2qRY5hGOJCkxKvpQyVoYsxoHzxFn7c8FiymuopQ54yeG2laOiGEuLDWeCQU8rQ9Vpf7YZ&#10;Yny39quv5nNiqf7fXcdh+4NKvb/1yymIRH16mh/X3zrXH8L9lzyAn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Lt34wgAAANsAAAAPAAAAAAAAAAAAAAAAAJgCAABkcnMvZG93&#10;bnJldi54bWxQSwUGAAAAAAQABAD1AAAAhwMAAAAA&#10;" fillcolor="#f24f4f [3204]" stroked="f" strokeweight="0">
                        <v:stroke joinstyle="miter"/>
                        <o:lock v:ext="edit" aspectratio="t"/>
                      </v:oval>
                      <v:shape id="Freeform 1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ykMcIA&#10;AADbAAAADwAAAGRycy9kb3ducmV2LnhtbERP32vCMBB+F/Y/hBvsTdOpyNYZZQyEPgmziq+35tqU&#10;NZeSxNr51y/CYG/38f289Xa0nRjIh9axgudZBoK4crrlRsGx3E1fQISIrLFzTAp+KMB28zBZY67d&#10;lT9pOMRGpBAOOSowMfa5lKEyZDHMXE+cuNp5izFB30jt8ZrCbSfnWbaSFltODQZ7+jBUfR8uVsH5&#10;diqHiy/NvvZFsXz9Oq98vVDq6XF8fwMRaYz/4j93odP8Odx/SQfIz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3KQxwgAAANs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8C5FCD" w14:textId="3C366113" w:rsidR="00AB5FE9" w:rsidRDefault="00AB5FE9" w:rsidP="00A5604C">
            <w:pPr>
              <w:pStyle w:val="TipText"/>
              <w:cnfStyle w:val="000000000000" w:firstRow="0" w:lastRow="0" w:firstColumn="0" w:lastColumn="0" w:oddVBand="0" w:evenVBand="0" w:oddHBand="0" w:evenHBand="0" w:firstRowFirstColumn="0" w:firstRowLastColumn="0" w:lastRowFirstColumn="0" w:lastRowLastColumn="0"/>
            </w:pPr>
            <w:r>
              <w:t xml:space="preserve">Not every function of FluoRender is available for Mac OS X. </w:t>
            </w:r>
            <w:r w:rsidR="00A5604C">
              <w:t xml:space="preserve">Use the Windows release for advanced functions including paint selection. </w:t>
            </w:r>
            <w:r>
              <w:t xml:space="preserve">Refer </w:t>
            </w:r>
            <w:r w:rsidR="00A5604C">
              <w:t xml:space="preserve">to </w:t>
            </w:r>
            <w:r>
              <w:t>appendix f</w:t>
            </w:r>
            <w:r w:rsidR="00A5604C">
              <w:t>or the difference of FluoRender on the two operating systems.</w:t>
            </w:r>
            <w:r w:rsidR="00457161">
              <w:t xml:space="preserve"> The rest of this guide is based on the Windows version of FluoRender.</w:t>
            </w:r>
          </w:p>
        </w:tc>
      </w:tr>
    </w:tbl>
    <w:p w14:paraId="13F31DC7" w14:textId="77777777" w:rsidR="003010F7" w:rsidRDefault="003010F7"/>
    <w:p w14:paraId="70CA179C" w14:textId="77777777" w:rsidR="003010F7" w:rsidRDefault="00A5604C" w:rsidP="00BF54AB">
      <w:pPr>
        <w:pStyle w:val="Heading2"/>
      </w:pPr>
      <w:bookmarkStart w:id="29" w:name="_Toc406575214"/>
      <w:bookmarkStart w:id="30" w:name="_Toc406755644"/>
      <w:bookmarkStart w:id="31" w:name="_Toc406770717"/>
      <w:bookmarkStart w:id="32" w:name="_Toc420072845"/>
      <w:r>
        <w:t>FluoRender on Windows</w:t>
      </w:r>
      <w:bookmarkEnd w:id="29"/>
      <w:bookmarkEnd w:id="30"/>
      <w:bookmarkEnd w:id="31"/>
      <w:bookmarkEnd w:id="32"/>
    </w:p>
    <w:p w14:paraId="13F89DFB" w14:textId="7EBC566D" w:rsidR="00A5604C" w:rsidRDefault="00261115" w:rsidP="00A45C95">
      <w:pPr>
        <w:jc w:val="center"/>
      </w:pPr>
      <w:r>
        <w:rPr>
          <w:noProof/>
          <w:lang w:eastAsia="en-US"/>
        </w:rPr>
        <w:drawing>
          <wp:inline distT="0" distB="0" distL="0" distR="0" wp14:anchorId="015EEF9C" wp14:editId="62735CCF">
            <wp:extent cx="5943600" cy="3029585"/>
            <wp:effectExtent l="0" t="0" r="0" b="0"/>
            <wp:docPr id="8" name="Picture 8" descr="C:\Users\ASUS\OneDrive\FluoRender\main_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OneDrive\FluoRender\main_ui-0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029585"/>
                    </a:xfrm>
                    <a:prstGeom prst="rect">
                      <a:avLst/>
                    </a:prstGeom>
                    <a:noFill/>
                    <a:ln>
                      <a:noFill/>
                    </a:ln>
                  </pic:spPr>
                </pic:pic>
              </a:graphicData>
            </a:graphic>
          </wp:inline>
        </w:drawing>
      </w:r>
    </w:p>
    <w:p w14:paraId="7E227DEA" w14:textId="5072CD29" w:rsidR="00095378" w:rsidRDefault="00095378" w:rsidP="00A45C95">
      <w:pPr>
        <w:pStyle w:val="Caption"/>
        <w:jc w:val="center"/>
      </w:pPr>
      <w:bookmarkStart w:id="33" w:name="_Ref407105352"/>
      <w:bookmarkStart w:id="34" w:name="_Toc420072922"/>
      <w:r>
        <w:t xml:space="preserve">Figure </w:t>
      </w:r>
      <w:fldSimple w:instr=" STYLEREF 1 \s ">
        <w:r w:rsidR="00C14A83">
          <w:rPr>
            <w:noProof/>
          </w:rPr>
          <w:t>3</w:t>
        </w:r>
      </w:fldSimple>
      <w:r w:rsidR="0037433D">
        <w:noBreakHyphen/>
      </w:r>
      <w:fldSimple w:instr=" SEQ Figure \* ARABIC \s 1 ">
        <w:r w:rsidR="00C14A83">
          <w:rPr>
            <w:noProof/>
          </w:rPr>
          <w:t>1</w:t>
        </w:r>
      </w:fldSimple>
      <w:bookmarkEnd w:id="33"/>
      <w:r w:rsidR="00C50376">
        <w:rPr>
          <w:noProof/>
        </w:rPr>
        <w:t>.</w:t>
      </w:r>
      <w:r>
        <w:t xml:space="preserve"> Main user interface of FluoRender on Windows.</w:t>
      </w:r>
      <w:bookmarkEnd w:id="34"/>
    </w:p>
    <w:p w14:paraId="4A030A1E" w14:textId="5C2530E6" w:rsidR="00F62C0E" w:rsidRDefault="00F62C0E" w:rsidP="00806808">
      <w:pPr>
        <w:pStyle w:val="ListParagraph"/>
        <w:numPr>
          <w:ilvl w:val="0"/>
          <w:numId w:val="1"/>
        </w:numPr>
      </w:pPr>
      <w:r w:rsidRPr="00095378">
        <w:rPr>
          <w:b/>
        </w:rPr>
        <w:t>Main menu</w:t>
      </w:r>
      <w:r w:rsidR="004A5B0C" w:rsidRPr="00095378">
        <w:rPr>
          <w:b/>
        </w:rPr>
        <w:t>.</w:t>
      </w:r>
      <w:r w:rsidR="004A5B0C">
        <w:t xml:space="preserve"> Functions in main menu can be accessed from the main toolbar as well.</w:t>
      </w:r>
    </w:p>
    <w:p w14:paraId="47FC5AFB" w14:textId="685244B4" w:rsidR="00F62C0E" w:rsidRDefault="00F62C0E" w:rsidP="00806808">
      <w:pPr>
        <w:pStyle w:val="ListParagraph"/>
        <w:numPr>
          <w:ilvl w:val="0"/>
          <w:numId w:val="1"/>
        </w:numPr>
      </w:pPr>
      <w:r w:rsidRPr="00095378">
        <w:rPr>
          <w:b/>
        </w:rPr>
        <w:t>Main tools.</w:t>
      </w:r>
      <w:r>
        <w:t xml:space="preserve"> The most commonly used functions are listed on the left side of the main toolbar, including </w:t>
      </w:r>
      <w:r w:rsidR="004A5B0C">
        <w:t>loading volumes and projects.</w:t>
      </w:r>
    </w:p>
    <w:p w14:paraId="2FD049B2" w14:textId="5B0AADB3" w:rsidR="004A5B0C" w:rsidRDefault="00454EF4" w:rsidP="00806808">
      <w:pPr>
        <w:pStyle w:val="ListParagraph"/>
        <w:numPr>
          <w:ilvl w:val="0"/>
          <w:numId w:val="1"/>
        </w:numPr>
      </w:pPr>
      <w:r w:rsidRPr="00095378">
        <w:rPr>
          <w:b/>
        </w:rPr>
        <w:t>Dataset panel.</w:t>
      </w:r>
      <w:r>
        <w:t xml:space="preserve"> C</w:t>
      </w:r>
      <w:r w:rsidR="004A5B0C">
        <w:t>urrently loaded data sets are listed in the dataset panel. They can be added to a render view. Multiple instances of the same data set can be added to render view</w:t>
      </w:r>
      <w:r w:rsidR="00457161">
        <w:t>s</w:t>
      </w:r>
      <w:r w:rsidR="004A5B0C">
        <w:t xml:space="preserve"> as well.</w:t>
      </w:r>
    </w:p>
    <w:p w14:paraId="57E6E1D1" w14:textId="23980096" w:rsidR="004A5B0C" w:rsidRDefault="00454EF4" w:rsidP="00806808">
      <w:pPr>
        <w:pStyle w:val="ListParagraph"/>
        <w:numPr>
          <w:ilvl w:val="0"/>
          <w:numId w:val="1"/>
        </w:numPr>
      </w:pPr>
      <w:r w:rsidRPr="00095378">
        <w:rPr>
          <w:b/>
        </w:rPr>
        <w:t>Workspace panel.</w:t>
      </w:r>
      <w:r>
        <w:t xml:space="preserve"> C</w:t>
      </w:r>
      <w:r w:rsidR="004A5B0C">
        <w:t>urrently visualized data sets are listed in the workspace panel. For volume data, each item is called a “channel”. There is no limit to the number of channels can be visualized. When a channel is selected in the workspace panel, most subsequent operations are applied to the selection.</w:t>
      </w:r>
    </w:p>
    <w:p w14:paraId="2FE7951C" w14:textId="28A17727" w:rsidR="004A5B0C" w:rsidRDefault="004A5B0C" w:rsidP="00806808">
      <w:pPr>
        <w:pStyle w:val="ListParagraph"/>
        <w:numPr>
          <w:ilvl w:val="0"/>
          <w:numId w:val="1"/>
        </w:numPr>
      </w:pPr>
      <w:r w:rsidRPr="00095378">
        <w:rPr>
          <w:b/>
        </w:rPr>
        <w:t>Output adjustment panel.</w:t>
      </w:r>
      <w:r>
        <w:t xml:space="preserve"> Use this panel to adjust the visual settings of render view output, as individual RGB color channels. When a volume is selected in the workspace, its adjustments are for the entire group that the selection belongs; when a render view is selected, its adjustments are for the entire render view.</w:t>
      </w:r>
    </w:p>
    <w:p w14:paraId="1995C1CA" w14:textId="615FF6D7" w:rsidR="004A5B0C" w:rsidRDefault="00454EF4" w:rsidP="00806808">
      <w:pPr>
        <w:pStyle w:val="ListParagraph"/>
        <w:numPr>
          <w:ilvl w:val="0"/>
          <w:numId w:val="1"/>
        </w:numPr>
      </w:pPr>
      <w:r w:rsidRPr="00095378">
        <w:rPr>
          <w:b/>
        </w:rPr>
        <w:t>Record/Export panel.</w:t>
      </w:r>
      <w:r>
        <w:t xml:space="preserve"> Record and export a rotation movie, a time sequence, or a key frame animation using this panel. The selected view port can also be cropped for export.</w:t>
      </w:r>
    </w:p>
    <w:p w14:paraId="7F345CF5" w14:textId="757AD82E" w:rsidR="00454EF4" w:rsidRDefault="00454EF4" w:rsidP="00806808">
      <w:pPr>
        <w:pStyle w:val="ListParagraph"/>
        <w:numPr>
          <w:ilvl w:val="0"/>
          <w:numId w:val="1"/>
        </w:numPr>
      </w:pPr>
      <w:r w:rsidRPr="00095378">
        <w:rPr>
          <w:b/>
        </w:rPr>
        <w:t>Render view panel.</w:t>
      </w:r>
      <w:r>
        <w:t xml:space="preserve"> The main panel for visualization and analysis. Multiple render view panels are supported.</w:t>
      </w:r>
    </w:p>
    <w:p w14:paraId="688B505E" w14:textId="3BD063B9" w:rsidR="00454EF4" w:rsidRDefault="00454EF4" w:rsidP="00806808">
      <w:pPr>
        <w:pStyle w:val="ListParagraph"/>
        <w:numPr>
          <w:ilvl w:val="0"/>
          <w:numId w:val="1"/>
        </w:numPr>
      </w:pPr>
      <w:r w:rsidRPr="00095378">
        <w:rPr>
          <w:b/>
        </w:rPr>
        <w:lastRenderedPageBreak/>
        <w:t>Clipping plane panel.</w:t>
      </w:r>
      <w:r>
        <w:t xml:space="preserve"> Use clipping planes to isolate a portion of selected volume. Clipping planes </w:t>
      </w:r>
      <w:r w:rsidR="00457161">
        <w:t>belonging to</w:t>
      </w:r>
      <w:r>
        <w:t xml:space="preserve"> different channels can also be synchronized.</w:t>
      </w:r>
    </w:p>
    <w:p w14:paraId="6E1C98A7" w14:textId="5564CC56" w:rsidR="00454EF4" w:rsidRDefault="00454EF4" w:rsidP="00806808">
      <w:pPr>
        <w:pStyle w:val="ListParagraph"/>
        <w:numPr>
          <w:ilvl w:val="0"/>
          <w:numId w:val="1"/>
        </w:numPr>
      </w:pPr>
      <w:r w:rsidRPr="00095378">
        <w:rPr>
          <w:b/>
        </w:rPr>
        <w:t>Property panel.</w:t>
      </w:r>
      <w:r>
        <w:t xml:space="preserve"> All adjustable visual settings of current selection. Adjustments are applied in real-time.</w:t>
      </w:r>
    </w:p>
    <w:p w14:paraId="43D165A6" w14:textId="77777777" w:rsidR="003010F7" w:rsidRDefault="00A5604C" w:rsidP="00BF54AB">
      <w:pPr>
        <w:pStyle w:val="Heading2"/>
      </w:pPr>
      <w:bookmarkStart w:id="35" w:name="_Toc406575215"/>
      <w:bookmarkStart w:id="36" w:name="_Toc406755645"/>
      <w:bookmarkStart w:id="37" w:name="_Toc406770718"/>
      <w:bookmarkStart w:id="38" w:name="_Toc420072846"/>
      <w:r>
        <w:t>FluoRender on Mac OS X</w:t>
      </w:r>
      <w:bookmarkEnd w:id="35"/>
      <w:bookmarkEnd w:id="36"/>
      <w:bookmarkEnd w:id="37"/>
      <w:bookmarkEnd w:id="38"/>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2D86" w14:paraId="428FA61C" w14:textId="77777777" w:rsidTr="00F5281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8918F07" w14:textId="77777777" w:rsidR="00B92D86" w:rsidRDefault="00B92D86" w:rsidP="00F5281E">
            <w:pPr>
              <w:pStyle w:val="Icon"/>
            </w:pPr>
            <w:r>
              <w:rPr>
                <w:noProof/>
                <w:lang w:eastAsia="en-US"/>
              </w:rPr>
              <mc:AlternateContent>
                <mc:Choice Requires="wpg">
                  <w:drawing>
                    <wp:inline distT="0" distB="0" distL="0" distR="0" wp14:anchorId="1BE44928" wp14:editId="1FD733DD">
                      <wp:extent cx="228600" cy="228600"/>
                      <wp:effectExtent l="0" t="0" r="0" b="0"/>
                      <wp:docPr id="31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15" name="Oval 31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6" name="Freeform 31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DA448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2I3rIokFAAD1EQAADgAAAAAAAAAAAAAAAAAuAgAAZHJz&#10;L2Uyb0RvYy54bWxQSwECLQAUAAYACAAAACEA+AwpmdgAAAADAQAADwAAAAAAAAAAAAAAAADjBwAA&#10;ZHJzL2Rvd25yZXYueG1sUEsFBgAAAAAEAAQA8wAAAOgIAAAAAA==&#10;">
                      <v:oval id="Oval 31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m8vMMA&#10;AADcAAAADwAAAGRycy9kb3ducmV2LnhtbESP3WoCMRCF7wu+QxihdzWrUrFbo4hi6U0rah9g2Ew3&#10;q5tJSOK6vn1TKPTycH4+zmLV21Z0FGLjWMF4VIAgrpxuuFbwddo9zUHEhKyxdUwK7hRhtRw8LLDU&#10;7sYH6o6pFnmEY4kKTEq+lDJWhizGkfPE2ft2wWLKMtRSB7zlcdvKSVHMpMWGM8Ggp42h6nK82gwx&#10;vtv6zVvzMrdUn/f3Wfj8QKUeh/36FUSiPv2H/9rvWsF0/Ay/Z/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m8vMMAAADcAAAADwAAAAAAAAAAAAAAAACYAgAAZHJzL2Rv&#10;d25yZXYueG1sUEsFBgAAAAAEAAQA9QAAAIgDAAAAAA==&#10;" fillcolor="#f24f4f [3204]" stroked="f" strokeweight="0">
                        <v:stroke joinstyle="miter"/>
                        <o:lock v:ext="edit" aspectratio="t"/>
                      </v:oval>
                      <v:shape id="Freeform 31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dPQsUA&#10;AADcAAAADwAAAGRycy9kb3ducmV2LnhtbESPwWrDMBBE74X+g9hCbo2cppjWiRJCoOBToXFKrltr&#10;bZlYKyMpjtOvrwqFHoeZecOst5PtxUg+dI4VLOYZCOLa6Y5bBcfq7fEFRIjIGnvHpOBGAbab+7s1&#10;Ftpd+YPGQ2xFgnAoUIGJcSikDLUhi2HuBuLkNc5bjEn6VmqP1wS3vXzKslxa7DgtGBxob6g+Hy5W&#10;wen7sxovvjLvjS/L59evU+6bpVKzh2m3AhFpiv/hv3apFSwXOfyeS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J09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28E2C0" w14:textId="4730C4D2" w:rsidR="00B92D86" w:rsidRDefault="00B92D86" w:rsidP="00F5281E">
            <w:pPr>
              <w:pStyle w:val="TipText"/>
              <w:cnfStyle w:val="000000000000" w:firstRow="0" w:lastRow="0" w:firstColumn="0" w:lastColumn="0" w:oddVBand="0" w:evenVBand="0" w:oddHBand="0" w:evenHBand="0" w:firstRowFirstColumn="0" w:firstRowLastColumn="0" w:lastRowFirstColumn="0" w:lastRowLastColumn="0"/>
            </w:pPr>
            <w:r>
              <w:t xml:space="preserve">Although the OS X interface is nearly identical to Windows (minus unsupported functions), </w:t>
            </w:r>
            <w:r w:rsidR="00F5281E">
              <w:t>the appearance is slightly different due to intrinsic Operating System differences. The “look and feel” more represents that of a Mac.</w:t>
            </w:r>
          </w:p>
        </w:tc>
      </w:tr>
    </w:tbl>
    <w:p w14:paraId="5D097718" w14:textId="77777777" w:rsidR="00B92D86" w:rsidRPr="00B92D86" w:rsidRDefault="00B92D86" w:rsidP="00B92D86"/>
    <w:p w14:paraId="53356560" w14:textId="594C6BD6" w:rsidR="00A5604C" w:rsidRPr="00A5604C" w:rsidRDefault="00261115" w:rsidP="00261115">
      <w:pPr>
        <w:jc w:val="center"/>
      </w:pPr>
      <w:r>
        <w:rPr>
          <w:noProof/>
          <w:lang w:eastAsia="en-US"/>
        </w:rPr>
        <w:drawing>
          <wp:inline distT="0" distB="0" distL="0" distR="0" wp14:anchorId="1BA59D5A" wp14:editId="0C7AAD06">
            <wp:extent cx="5943600" cy="3029585"/>
            <wp:effectExtent l="0" t="0" r="0" b="0"/>
            <wp:docPr id="9" name="Picture 9" descr="C:\Users\ASUS\OneDrive\FluoRender\main_ui_mac-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OneDrive\FluoRender\main_ui_mac-0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029585"/>
                    </a:xfrm>
                    <a:prstGeom prst="rect">
                      <a:avLst/>
                    </a:prstGeom>
                    <a:noFill/>
                    <a:ln>
                      <a:noFill/>
                    </a:ln>
                  </pic:spPr>
                </pic:pic>
              </a:graphicData>
            </a:graphic>
          </wp:inline>
        </w:drawing>
      </w:r>
    </w:p>
    <w:p w14:paraId="71513CD2" w14:textId="2B204D63" w:rsidR="00B92D86" w:rsidRDefault="00C50376" w:rsidP="00B92D86">
      <w:pPr>
        <w:pStyle w:val="Caption"/>
        <w:jc w:val="center"/>
      </w:pPr>
      <w:bookmarkStart w:id="39" w:name="_Ref407105359"/>
      <w:bookmarkStart w:id="40" w:name="_Toc420072923"/>
      <w:r>
        <w:t xml:space="preserve">Figure </w:t>
      </w:r>
      <w:fldSimple w:instr=" STYLEREF 1 \s ">
        <w:r w:rsidR="00C14A83">
          <w:rPr>
            <w:noProof/>
          </w:rPr>
          <w:t>3</w:t>
        </w:r>
      </w:fldSimple>
      <w:r w:rsidR="0037433D">
        <w:noBreakHyphen/>
      </w:r>
      <w:fldSimple w:instr=" SEQ Figure \* ARABIC \s 1 ">
        <w:r w:rsidR="00C14A83">
          <w:rPr>
            <w:noProof/>
          </w:rPr>
          <w:t>2</w:t>
        </w:r>
      </w:fldSimple>
      <w:bookmarkEnd w:id="39"/>
      <w:r>
        <w:rPr>
          <w:noProof/>
        </w:rPr>
        <w:t>.</w:t>
      </w:r>
      <w:r>
        <w:t xml:space="preserve"> </w:t>
      </w:r>
      <w:r w:rsidR="00B92D86">
        <w:t>Main user interface of FluoRender on Mac OSX.</w:t>
      </w:r>
      <w:bookmarkEnd w:id="40"/>
    </w:p>
    <w:p w14:paraId="54974697" w14:textId="7059298F" w:rsidR="00B92D86" w:rsidRDefault="00B92D86" w:rsidP="00B92D86">
      <w:pPr>
        <w:pStyle w:val="ListParagraph"/>
        <w:numPr>
          <w:ilvl w:val="0"/>
          <w:numId w:val="10"/>
        </w:numPr>
      </w:pPr>
      <w:r w:rsidRPr="00095378">
        <w:rPr>
          <w:b/>
        </w:rPr>
        <w:t>Main menu.</w:t>
      </w:r>
      <w:r>
        <w:t xml:space="preserve"> Functions in main menu can be accessed from the main toolbar as well.</w:t>
      </w:r>
      <w:r w:rsidR="00F5281E">
        <w:t xml:space="preserve"> There are fewer options than in Windows due to unsupported features. </w:t>
      </w:r>
    </w:p>
    <w:p w14:paraId="4A7BE3E6" w14:textId="2CFCD43C" w:rsidR="00B92D86" w:rsidRDefault="00B92D86" w:rsidP="00B92D86">
      <w:pPr>
        <w:pStyle w:val="ListParagraph"/>
        <w:numPr>
          <w:ilvl w:val="0"/>
          <w:numId w:val="10"/>
        </w:numPr>
      </w:pPr>
      <w:r w:rsidRPr="00095378">
        <w:rPr>
          <w:b/>
        </w:rPr>
        <w:t>Main tools.</w:t>
      </w:r>
      <w:r>
        <w:t xml:space="preserve"> The most commonly used functions are listed on the left side of the main toolbar, including loading volumes and projects.</w:t>
      </w:r>
      <w:r w:rsidR="00F5281E">
        <w:t xml:space="preserve"> You will notice a difference here on a Mac, as some user interface options are not available, as well as unsupported FluoRender features on OS X.</w:t>
      </w:r>
    </w:p>
    <w:p w14:paraId="0DE2CE9E" w14:textId="6600152D" w:rsidR="00B92D86" w:rsidRDefault="00B92D86" w:rsidP="00B92D86">
      <w:pPr>
        <w:pStyle w:val="ListParagraph"/>
        <w:numPr>
          <w:ilvl w:val="0"/>
          <w:numId w:val="10"/>
        </w:numPr>
      </w:pPr>
      <w:r w:rsidRPr="00095378">
        <w:rPr>
          <w:b/>
        </w:rPr>
        <w:t>Dataset panel.</w:t>
      </w:r>
      <w:r>
        <w:t xml:space="preserve"> Currently loaded data sets are listed in the dataset panel. They can be added to a render view. Multiple instances of the same data set can be added to render view</w:t>
      </w:r>
      <w:r w:rsidR="00457161">
        <w:t>s</w:t>
      </w:r>
      <w:r>
        <w:t xml:space="preserve"> as well.</w:t>
      </w:r>
    </w:p>
    <w:p w14:paraId="511D31A1" w14:textId="1DF28A40" w:rsidR="00B92D86" w:rsidRDefault="00B92D86" w:rsidP="00B92D86">
      <w:pPr>
        <w:pStyle w:val="ListParagraph"/>
        <w:numPr>
          <w:ilvl w:val="0"/>
          <w:numId w:val="10"/>
        </w:numPr>
      </w:pPr>
      <w:r w:rsidRPr="00095378">
        <w:rPr>
          <w:b/>
        </w:rPr>
        <w:t>Workspace panel.</w:t>
      </w:r>
      <w:r>
        <w:t xml:space="preserve"> Currently visualized data sets are listed in the workspace panel. For volume data, each item is called a “channel”. There is no limit to the number of channels can be visualized. When a channel is selected in the workspace panel, most subsequent operations are applied to the selection.</w:t>
      </w:r>
    </w:p>
    <w:p w14:paraId="6805CA19" w14:textId="21025E97" w:rsidR="00B92D86" w:rsidRDefault="00B92D86" w:rsidP="00B92D86">
      <w:pPr>
        <w:pStyle w:val="ListParagraph"/>
        <w:numPr>
          <w:ilvl w:val="0"/>
          <w:numId w:val="10"/>
        </w:numPr>
      </w:pPr>
      <w:r w:rsidRPr="00095378">
        <w:rPr>
          <w:b/>
        </w:rPr>
        <w:t>Output adjustment panel.</w:t>
      </w:r>
      <w:r>
        <w:t xml:space="preserve"> Use this panel to adjust the visual settings of render view output, as individual RGB color channels. When a volume is selected in the workspace, its adjustments are for the entire group that the selection belongs; when a render view is selected, its adjustments are for the entire render view.</w:t>
      </w:r>
      <w:r w:rsidR="00F5281E">
        <w:t xml:space="preserve"> Here you will notice that the “Equalization” slider option is not available on Mac.</w:t>
      </w:r>
    </w:p>
    <w:p w14:paraId="41270E67" w14:textId="427E28D8" w:rsidR="00B92D86" w:rsidRDefault="00B92D86" w:rsidP="00B92D86">
      <w:pPr>
        <w:pStyle w:val="ListParagraph"/>
        <w:numPr>
          <w:ilvl w:val="0"/>
          <w:numId w:val="10"/>
        </w:numPr>
      </w:pPr>
      <w:r w:rsidRPr="00095378">
        <w:rPr>
          <w:b/>
        </w:rPr>
        <w:lastRenderedPageBreak/>
        <w:t>Record/Export panel.</w:t>
      </w:r>
      <w:r>
        <w:t xml:space="preserve"> Record and export a rotation movie, a time sequence, or a key frame animation using this panel. The selected view port can also be cropped for export.</w:t>
      </w:r>
    </w:p>
    <w:p w14:paraId="12605FC9" w14:textId="77777777" w:rsidR="00B92D86" w:rsidRDefault="00B92D86" w:rsidP="00B92D86">
      <w:pPr>
        <w:pStyle w:val="ListParagraph"/>
        <w:numPr>
          <w:ilvl w:val="0"/>
          <w:numId w:val="10"/>
        </w:numPr>
      </w:pPr>
      <w:r w:rsidRPr="00095378">
        <w:rPr>
          <w:b/>
        </w:rPr>
        <w:t>Render view panel.</w:t>
      </w:r>
      <w:r>
        <w:t xml:space="preserve"> The main panel for visualization and analysis. Multiple render view panels are supported.</w:t>
      </w:r>
    </w:p>
    <w:p w14:paraId="164757BF" w14:textId="2737EB03" w:rsidR="00B92D86" w:rsidRDefault="00B92D86" w:rsidP="00B92D86">
      <w:pPr>
        <w:pStyle w:val="ListParagraph"/>
        <w:numPr>
          <w:ilvl w:val="0"/>
          <w:numId w:val="10"/>
        </w:numPr>
      </w:pPr>
      <w:r w:rsidRPr="00095378">
        <w:rPr>
          <w:b/>
        </w:rPr>
        <w:t>Clipping plane panel.</w:t>
      </w:r>
      <w:r>
        <w:t xml:space="preserve"> Use clipping planes to isolate a portion of selected volume. Clipping planes </w:t>
      </w:r>
      <w:r w:rsidR="00457161">
        <w:t>belonging to</w:t>
      </w:r>
      <w:r>
        <w:t xml:space="preserve"> different channels can also be synchronized.</w:t>
      </w:r>
    </w:p>
    <w:p w14:paraId="49FDF6EE" w14:textId="42029B2E" w:rsidR="00B92D86" w:rsidRDefault="00B92D86" w:rsidP="00B92D86">
      <w:pPr>
        <w:pStyle w:val="ListParagraph"/>
        <w:numPr>
          <w:ilvl w:val="0"/>
          <w:numId w:val="10"/>
        </w:numPr>
      </w:pPr>
      <w:r w:rsidRPr="00095378">
        <w:rPr>
          <w:b/>
        </w:rPr>
        <w:t>Property panel.</w:t>
      </w:r>
      <w:r>
        <w:t xml:space="preserve"> All adjustable visual settings of current selection. Adjustments are applied in real-time.</w:t>
      </w:r>
    </w:p>
    <w:p w14:paraId="3DA01673" w14:textId="2EF4900D" w:rsidR="000F10EB" w:rsidRDefault="000F10EB" w:rsidP="000F10EB">
      <w:pPr>
        <w:pStyle w:val="Heading2"/>
      </w:pPr>
      <w:bookmarkStart w:id="41" w:name="_Toc420072847"/>
      <w:r>
        <w:t>Reorganizing FluoRender’s User Interface</w:t>
      </w:r>
      <w:bookmarkEnd w:id="41"/>
    </w:p>
    <w:p w14:paraId="1531B4DF" w14:textId="291CBE05" w:rsidR="000F10EB" w:rsidRDefault="004A6020">
      <w:r>
        <w:t>Most panels, dialogs, and windows of FluoRender can be closed by clicking the close button on the top right corner. To reopen a panel, use the Windows menu. You can also hide or show all panels except render views using the “Show/Hide UI” button in the main toolbar. Most panels can be repositioned by dragging its top bar. Additionally, panels can be resized by dragging the dividers between two panels.</w:t>
      </w:r>
    </w:p>
    <w:p w14:paraId="427EE612" w14:textId="791E3953" w:rsidR="0003439C" w:rsidRDefault="0003439C">
      <w:r>
        <w:br w:type="page"/>
      </w:r>
    </w:p>
    <w:p w14:paraId="5BD0BEDE" w14:textId="01EE8B0C" w:rsidR="00454EF4" w:rsidRDefault="00454EF4" w:rsidP="00BF54AB">
      <w:pPr>
        <w:pStyle w:val="Heading1"/>
      </w:pPr>
      <w:bookmarkStart w:id="42" w:name="_Toc406575216"/>
      <w:bookmarkStart w:id="43" w:name="_Toc406755646"/>
      <w:bookmarkStart w:id="44" w:name="_Toc406770719"/>
      <w:bookmarkStart w:id="45" w:name="_Toc420072848"/>
      <w:r w:rsidRPr="00454EF4">
        <w:lastRenderedPageBreak/>
        <w:t>Loading Data</w:t>
      </w:r>
      <w:bookmarkEnd w:id="42"/>
      <w:bookmarkEnd w:id="43"/>
      <w:bookmarkEnd w:id="44"/>
      <w:bookmarkEnd w:id="45"/>
    </w:p>
    <w:p w14:paraId="0D36E22F" w14:textId="1E3CA9C6" w:rsidR="00457161" w:rsidRDefault="00457161" w:rsidP="00457161">
      <w:bookmarkStart w:id="46" w:name="_Toc406575217"/>
      <w:bookmarkStart w:id="47" w:name="_Toc406755647"/>
      <w:bookmarkStart w:id="48" w:name="_Toc406770720"/>
      <w:r>
        <w:t>Volume and mesh objects are the two major data types to be visualized and analyzed in FluoRender.</w:t>
      </w:r>
      <w:r w:rsidR="000A6E3D">
        <w:t xml:space="preserve"> A volume is a 3D image comprised of sample points on a regular 3D grid, each sample point called a voxel. A volume can be saved on disk as a single file, or as a series of 2D images. A time sequence of volumes is generated from continuously scanning a living sample. A time sequence can be saved as individual files, or a single file with a specific format. See </w:t>
      </w:r>
      <w:r w:rsidR="000A6E3D">
        <w:fldChar w:fldCharType="begin"/>
      </w:r>
      <w:r w:rsidR="000A6E3D">
        <w:instrText xml:space="preserve"> REF _Ref407097453 \h </w:instrText>
      </w:r>
      <w:r w:rsidR="000A6E3D">
        <w:fldChar w:fldCharType="separate"/>
      </w:r>
      <w:r w:rsidR="00C14A83" w:rsidRPr="00D807A8">
        <w:t>Appendi</w:t>
      </w:r>
      <w:r w:rsidR="00C14A83">
        <w:t>ces</w:t>
      </w:r>
      <w:r w:rsidR="000A6E3D">
        <w:fldChar w:fldCharType="end"/>
      </w:r>
      <w:r w:rsidR="000A6E3D">
        <w:t xml:space="preserve"> for more details on file formats.</w:t>
      </w:r>
    </w:p>
    <w:p w14:paraId="31401190" w14:textId="759096BF" w:rsidR="00D848D0" w:rsidRDefault="00D848D0" w:rsidP="00BF54AB">
      <w:pPr>
        <w:pStyle w:val="Heading2"/>
      </w:pPr>
      <w:bookmarkStart w:id="49" w:name="_Toc420072849"/>
      <w:r>
        <w:t>Volume Data</w:t>
      </w:r>
      <w:bookmarkEnd w:id="46"/>
      <w:bookmarkEnd w:id="47"/>
      <w:bookmarkEnd w:id="48"/>
      <w:bookmarkEnd w:id="49"/>
    </w:p>
    <w:p w14:paraId="3A8142E7" w14:textId="61F6DD18" w:rsidR="00D848D0" w:rsidRDefault="00D848D0" w:rsidP="00BF54AB">
      <w:pPr>
        <w:pStyle w:val="Heading3"/>
      </w:pPr>
      <w:r>
        <w:t>Single channel</w:t>
      </w:r>
    </w:p>
    <w:p w14:paraId="1625773C" w14:textId="12825602" w:rsidR="00D848D0" w:rsidRDefault="00D848D0" w:rsidP="00D848D0">
      <w:r>
        <w:t xml:space="preserve">To open a single channel volume, click “Open Volume” </w:t>
      </w:r>
      <w:r>
        <w:rPr>
          <w:noProof/>
          <w:lang w:eastAsia="en-US"/>
        </w:rPr>
        <w:drawing>
          <wp:inline distT="0" distB="0" distL="0" distR="0" wp14:anchorId="4C05D5B6" wp14:editId="5A809F23">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w:t>
      </w:r>
      <w:r w:rsidR="00A4579A">
        <w:t>er</w:t>
      </w:r>
      <w:r>
        <w:t xml:space="preserve"> dialog, choose a supported volume data file. Then, click “Open”. The selected file is loaded into FluoRender and visualized in the render view with default settings.</w:t>
      </w:r>
    </w:p>
    <w:p w14:paraId="140CA2BE" w14:textId="6583D81E" w:rsidR="00D848D0" w:rsidRDefault="00D848D0" w:rsidP="00BF54AB">
      <w:pPr>
        <w:pStyle w:val="Heading3"/>
      </w:pPr>
      <w:r>
        <w:t>Multiple channels</w:t>
      </w:r>
    </w:p>
    <w:p w14:paraId="08A305D3" w14:textId="6BB9E49E" w:rsidR="00D848D0" w:rsidRDefault="00D848D0" w:rsidP="00D848D0">
      <w:r>
        <w:t>To open more than one channel of volumes, click “Open Volume”</w:t>
      </w:r>
      <w:r w:rsidR="005A77D4">
        <w:t xml:space="preserve"> </w:t>
      </w:r>
      <w:r w:rsidR="005A77D4">
        <w:rPr>
          <w:noProof/>
          <w:lang w:eastAsia="en-US"/>
        </w:rPr>
        <w:drawing>
          <wp:inline distT="0" distB="0" distL="0" distR="0" wp14:anchorId="4BA3ADD7" wp14:editId="629873E6">
            <wp:extent cx="658368" cy="31089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5A77D4">
        <w:t xml:space="preserve"> in the main toolbar. </w:t>
      </w:r>
      <w:r w:rsidR="00A4579A">
        <w:t>In the file browser</w:t>
      </w:r>
      <w:r w:rsidR="005A77D4">
        <w:t xml:space="preserve"> dialog, select</w:t>
      </w:r>
      <w:r w:rsidR="00ED5E19">
        <w:t xml:space="preserve"> </w:t>
      </w:r>
      <w:r w:rsidR="005A77D4">
        <w:t>multiple files within the same file folder. Then, click “Open”. The selected files are loaded into FluoRender and visualized in the render view with default settings. The first loaded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A77D4">
        <w:t xml:space="preserve"> will be assigned with red, green, and blue colors respectively. A subsequently loaded channel will be assigned with a randomly generated color.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A77D4" w14:paraId="02285371" w14:textId="77777777" w:rsidTr="0009537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5EFCE1D" w14:textId="77777777" w:rsidR="005A77D4" w:rsidRDefault="005A77D4" w:rsidP="00095378">
            <w:pPr>
              <w:pStyle w:val="Icon"/>
            </w:pPr>
            <w:r>
              <w:rPr>
                <w:noProof/>
                <w:lang w:eastAsia="en-US"/>
              </w:rPr>
              <mc:AlternateContent>
                <mc:Choice Requires="wpg">
                  <w:drawing>
                    <wp:inline distT="0" distB="0" distL="0" distR="0" wp14:anchorId="6015C9AD" wp14:editId="3EE6D175">
                      <wp:extent cx="228600" cy="228600"/>
                      <wp:effectExtent l="0" t="0" r="0" b="0"/>
                      <wp:docPr id="3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 name="Oval 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 name="Freeform 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97F096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2c/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xNCOSNhAjp5bkFxkpuGEA1kPdkpopiWht2/UCmG51+7m9192LtX9C&#10;AHalbvA/uEZ2DueniDPfWcLg5Wh0PhtCNBhsdWsXB1ZBsJ5xser9N/kGQekAbYumbFvIKNODZv4d&#10;aJ8r2nIXC4P+B9BmAbRPj1SQ8cx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CvXZz+HBQAA8BEAAA4AAAAAAAAAAAAAAAAALgIAAGRycy9l&#10;Mm9Eb2MueG1sUEsBAi0AFAAGAAgAAAAhAPgMKZnYAAAAAwEAAA8AAAAAAAAAAAAAAAAA4QcAAGRy&#10;cy9kb3ducmV2LnhtbFBLBQYAAAAABAAEAPMAAADmCAAAAAA=&#10;">
                      <v:oval id="Oval 3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IZ7MIA&#10;AADbAAAADwAAAGRycy9kb3ducmV2LnhtbESP3WoCMRCF7wu+QxihdzVrC4tujSJKpTe1qH2AYTPd&#10;bN1MQhLX9e2bgtDLw/n5OIvVYDvRU4itYwXTSQGCuHa65UbB1+ntaQYiJmSNnWNScKMIq+XoYYGV&#10;dlc+UH9MjcgjHCtUYFLylZSxNmQxTpwnzt63CxZTlqGROuA1j9tOPhdFKS22nAkGPW0M1efjxWaI&#10;8f3Wb3btfGap+fm8lWH/gUo9jof1K4hEQ/oP39vvWsFLCX9f8g+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chnswgAAANsAAAAPAAAAAAAAAAAAAAAAAJgCAABkcnMvZG93&#10;bnJldi54bWxQSwUGAAAAAAQABAD1AAAAhwMAAAAA&#10;" fillcolor="#f24f4f [3204]" stroked="f" strokeweight="0">
                        <v:stroke joinstyle="miter"/>
                        <o:lock v:ext="edit" aspectratio="t"/>
                      </v:oval>
                      <v:shape id="Freeform 3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5bycQA&#10;AADbAAAADwAAAGRycy9kb3ducmV2LnhtbESPQWvCQBSE70L/w/IK3nTTKrZNXaUUhJyEmhavr9mX&#10;bGj2bdhdY9pf3xUEj8PMfMOst6PtxEA+tI4VPMwzEMSV0y03Cj7L3ewZRIjIGjvHpOCXAmw3d5M1&#10;5tqd+YOGQ2xEgnDIUYGJsc+lDJUhi2HueuLk1c5bjEn6RmqP5wS3nXzMspW02HJaMNjTu6Hq53Cy&#10;Co5/X+Vw8qXZ174oli/fx5WvF0pN78e3VxCRxngLX9uFVrB4gsuX9AP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eW8n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BC2FB1C" w14:textId="0791FBBB" w:rsidR="005A77D4" w:rsidRDefault="005A77D4" w:rsidP="005A77D4">
            <w:pPr>
              <w:pStyle w:val="TipText"/>
              <w:cnfStyle w:val="000000000000" w:firstRow="0" w:lastRow="0" w:firstColumn="0" w:lastColumn="0" w:oddVBand="0" w:evenVBand="0" w:oddHBand="0" w:evenHBand="0" w:firstRowFirstColumn="0" w:firstRowLastColumn="0" w:lastRowFirstColumn="0" w:lastRowLastColumn="0"/>
            </w:pPr>
            <w:r>
              <w:t>Alternatively, the “Open Volume” command can be found in the main menu. Users can also drag and drop file(s) to the FluoRender main user interface to open them. If FluoRender is not currently running, Users can drag and drop file(s) to the desktop icon of FluoRender. FluoRender also supports file names as command inputs. For example, to launch FluoRender with opened files, type the following command in the console window: FluoRender.exe “file1” “file2”.</w:t>
            </w:r>
          </w:p>
        </w:tc>
      </w:tr>
      <w:tr w:rsidR="0046407F" w14:paraId="285FA04C" w14:textId="77777777" w:rsidTr="0046407F">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2A53B4" w14:textId="77777777" w:rsidR="0046407F" w:rsidRDefault="0046407F" w:rsidP="00D87D5D">
            <w:pPr>
              <w:pStyle w:val="Icon"/>
            </w:pPr>
            <w:r>
              <w:rPr>
                <w:noProof/>
                <w:lang w:eastAsia="en-US"/>
              </w:rPr>
              <mc:AlternateContent>
                <mc:Choice Requires="wpg">
                  <w:drawing>
                    <wp:inline distT="0" distB="0" distL="0" distR="0" wp14:anchorId="779548C4" wp14:editId="35157A25">
                      <wp:extent cx="228600" cy="228600"/>
                      <wp:effectExtent l="0" t="0" r="0" b="0"/>
                      <wp:docPr id="17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4" name="Oval 1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5" name="Freeform 1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A6419E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">
                      <v:oval id="Oval 17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6SZsQA&#10;AADcAAAADwAAAGRycy9kb3ducmV2LnhtbESP0WoCMRBF3wv+QxihbzWriNXVKGKx9KUtVT9g2Iyb&#10;1c0kJOm6/n1TKPRthnvnnjurTW9b0VGIjWMF41EBgrhyuuFawem4f5qDiAlZY+uYFNwpwmY9eFhh&#10;qd2Nv6g7pFrkEI4lKjAp+VLKWBmyGEfOE2ft7ILFlNdQSx3wlsNtKydFMZMWG84Eg552hqrr4dtm&#10;iPHdi9+9Nou5pfryeZ+Fj3dU6nHYb5cgEvXp3/x3/aZz/ecp/D6TJ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ukmbEAAAA3AAAAA8AAAAAAAAAAAAAAAAAmAIAAGRycy9k&#10;b3ducmV2LnhtbFBLBQYAAAAABAAEAPUAAACJAwAAAAA=&#10;" fillcolor="#f24f4f [3204]" stroked="f" strokeweight="0">
                        <v:stroke joinstyle="miter"/>
                        <o:lock v:ext="edit" aspectratio="t"/>
                      </v:oval>
                      <v:shape id="Freeform 17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adMMA&#10;AADcAAAADwAAAGRycy9kb3ducmV2LnhtbERP30vDMBB+F/wfwgl7c6nTTa3LxhAGfRK2TvZ6Ntem&#10;2FxKknXVv94Ig73dx/fzluvRdmIgH1rHCh6mGQjiyumWGwWHcnv/AiJEZI2dY1LwQwHWq9ubJeba&#10;nXlHwz42IoVwyFGBibHPpQyVIYth6nrixNXOW4wJ+kZqj+cUbjs5y7KFtNhyajDY07uh6nt/sgqO&#10;v5/lcPKl+ah9UTy9fh0Xvn5UanI3bt5ARBrjVXxxFzrNf57D/zPpAr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5adM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7DD9D224" w14:textId="7BA34E30" w:rsidR="0046407F" w:rsidRDefault="0046407F" w:rsidP="00E45624">
            <w:pPr>
              <w:pStyle w:val="TipText"/>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meta data, colors can be automatically assigned. See </w:t>
            </w:r>
            <w:r w:rsidR="00E45624">
              <w:fldChar w:fldCharType="begin"/>
            </w:r>
            <w:r w:rsidR="00E45624">
              <w:instrText xml:space="preserve"> REF _Ref406852055 \r \h </w:instrText>
            </w:r>
            <w:r w:rsidR="00E45624">
              <w:fldChar w:fldCharType="separate"/>
            </w:r>
            <w:r w:rsidR="00C14A83">
              <w:t>Chapter 20</w:t>
            </w:r>
            <w:r w:rsidR="00E45624">
              <w:fldChar w:fldCharType="end"/>
            </w:r>
            <w:r>
              <w:t xml:space="preserve"> and the appendix on file format for more details.</w:t>
            </w:r>
          </w:p>
        </w:tc>
      </w:tr>
    </w:tbl>
    <w:p w14:paraId="6CDCEAEF" w14:textId="5691735D" w:rsidR="00943F42" w:rsidRDefault="00943F42" w:rsidP="00750E33">
      <w:pPr>
        <w:pStyle w:val="Heading3"/>
        <w:spacing w:before="120"/>
      </w:pPr>
      <w:r>
        <w:lastRenderedPageBreak/>
        <w:t>Z-stack sequence</w:t>
      </w:r>
    </w:p>
    <w:p w14:paraId="50E6EFD7" w14:textId="77777777" w:rsidR="002B06A6" w:rsidRDefault="002B06A6" w:rsidP="00A45C95">
      <w:pPr>
        <w:jc w:val="center"/>
      </w:pPr>
      <w:r>
        <w:rPr>
          <w:noProof/>
          <w:lang w:eastAsia="en-US"/>
        </w:rPr>
        <w:drawing>
          <wp:inline distT="0" distB="0" distL="0" distR="0" wp14:anchorId="6A9079D8" wp14:editId="0C6190CB">
            <wp:extent cx="3182112" cy="3135168"/>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2\SkyDrive\FluoRender\open_file_dialog_0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02429" cy="3155185"/>
                    </a:xfrm>
                    <a:prstGeom prst="rect">
                      <a:avLst/>
                    </a:prstGeom>
                    <a:noFill/>
                    <a:ln>
                      <a:noFill/>
                    </a:ln>
                  </pic:spPr>
                </pic:pic>
              </a:graphicData>
            </a:graphic>
          </wp:inline>
        </w:drawing>
      </w:r>
    </w:p>
    <w:p w14:paraId="7EF7D3CD" w14:textId="51182F95" w:rsidR="002B06A6" w:rsidRDefault="002B06A6" w:rsidP="00A45C95">
      <w:pPr>
        <w:pStyle w:val="Caption"/>
        <w:jc w:val="center"/>
      </w:pPr>
      <w:bookmarkStart w:id="50" w:name="_Ref406489482"/>
      <w:bookmarkStart w:id="51" w:name="_Ref406489471"/>
      <w:bookmarkStart w:id="52" w:name="_Toc420072924"/>
      <w:r>
        <w:t xml:space="preserve">Figure </w:t>
      </w:r>
      <w:fldSimple w:instr=" STYLEREF 1 \s ">
        <w:r w:rsidR="00C14A83">
          <w:rPr>
            <w:noProof/>
          </w:rPr>
          <w:t>4</w:t>
        </w:r>
      </w:fldSimple>
      <w:r w:rsidR="0037433D">
        <w:noBreakHyphen/>
      </w:r>
      <w:fldSimple w:instr=" SEQ Figure \* ARABIC \s 1 ">
        <w:r w:rsidR="00C14A83">
          <w:rPr>
            <w:noProof/>
          </w:rPr>
          <w:t>1</w:t>
        </w:r>
      </w:fldSimple>
      <w:bookmarkEnd w:id="50"/>
      <w:r w:rsidR="00C50376">
        <w:rPr>
          <w:noProof/>
        </w:rPr>
        <w:t>.</w:t>
      </w:r>
      <w:r>
        <w:t xml:space="preserve"> Load a Z-stack sequence.</w:t>
      </w:r>
      <w:bookmarkEnd w:id="51"/>
      <w:bookmarkEnd w:id="52"/>
    </w:p>
    <w:p w14:paraId="5E0EFE73" w14:textId="401AF8D5" w:rsidR="00943F42" w:rsidRDefault="00095378" w:rsidP="00943F42">
      <w:r>
        <w:t xml:space="preserve">A volume channel stored </w:t>
      </w:r>
      <w:r w:rsidR="00A4579A">
        <w:t>in the form of</w:t>
      </w:r>
      <w:r>
        <w:t xml:space="preserve"> a series of </w:t>
      </w:r>
      <w:r w:rsidR="00A4579A">
        <w:t>2D images (</w:t>
      </w:r>
      <w:r>
        <w:t>Z-stacks</w:t>
      </w:r>
      <w:r w:rsidR="00A4579A">
        <w:t>)</w:t>
      </w:r>
      <w:r>
        <w:t xml:space="preserve"> can be loaded with FluoRender, on condition that the stack files are named properly with numbers to </w:t>
      </w:r>
      <w:r w:rsidR="00A4579A">
        <w:t>index</w:t>
      </w:r>
      <w:r>
        <w:t xml:space="preserve"> the </w:t>
      </w:r>
      <w:r w:rsidR="00A4579A">
        <w:t>sequence</w:t>
      </w:r>
      <w:r>
        <w:t>. To open a Z-stack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 xml:space="preserve">, click “Open Volume” </w:t>
      </w:r>
      <w:r>
        <w:rPr>
          <w:noProof/>
          <w:lang w:eastAsia="en-US"/>
        </w:rPr>
        <w:drawing>
          <wp:inline distT="0" distB="0" distL="0" distR="0" wp14:anchorId="16F2F764" wp14:editId="5ADC8A9E">
            <wp:extent cx="649224" cy="3108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9224" cy="310896"/>
                    </a:xfrm>
                    <a:prstGeom prst="rect">
                      <a:avLst/>
                    </a:prstGeom>
                    <a:noFill/>
                    <a:ln>
                      <a:noFill/>
                    </a:ln>
                  </pic:spPr>
                </pic:pic>
              </a:graphicData>
            </a:graphic>
          </wp:inline>
        </w:drawing>
      </w:r>
      <w:r>
        <w:t xml:space="preserve"> in the ma</w:t>
      </w:r>
      <w:r w:rsidR="00A4579A">
        <w:t>in toolbar. In the file browser</w:t>
      </w:r>
      <w:r>
        <w:t xml:space="preserve"> dialog, make sure “Read a sequence</w:t>
      </w:r>
      <w:r w:rsidR="002B06A6">
        <w:t xml:space="preserve"> as Z slices” (</w:t>
      </w:r>
      <w:r w:rsidR="002B06A6">
        <w:fldChar w:fldCharType="begin"/>
      </w:r>
      <w:r w:rsidR="002B06A6">
        <w:instrText xml:space="preserve"> REF _Ref406489482 \h </w:instrText>
      </w:r>
      <w:r w:rsidR="002B06A6">
        <w:fldChar w:fldCharType="separate"/>
      </w:r>
      <w:r w:rsidR="00C14A83">
        <w:t xml:space="preserve">Figure </w:t>
      </w:r>
      <w:r w:rsidR="00C14A83">
        <w:rPr>
          <w:noProof/>
        </w:rPr>
        <w:t>4</w:t>
      </w:r>
      <w:r w:rsidR="00C14A83">
        <w:noBreakHyphen/>
      </w:r>
      <w:r w:rsidR="00C14A83">
        <w:rPr>
          <w:noProof/>
        </w:rPr>
        <w:t>1</w:t>
      </w:r>
      <w:r w:rsidR="002B06A6">
        <w:fldChar w:fldCharType="end"/>
      </w:r>
      <w:r w:rsidR="002B06A6">
        <w:t xml:space="preserve">) is checked. Then, select </w:t>
      </w:r>
      <w:r w:rsidR="002B06A6" w:rsidRPr="002B06A6">
        <w:rPr>
          <w:b/>
        </w:rPr>
        <w:t>just one</w:t>
      </w:r>
      <w:r w:rsidR="002B06A6">
        <w:t xml:space="preserve"> file from the sequence and open it. FluoRender </w:t>
      </w:r>
      <w:r w:rsidR="00A4579A">
        <w:t>will</w:t>
      </w:r>
      <w:r w:rsidR="002B06A6">
        <w:t xml:space="preserve"> match the file names within the folder to the selected file and load the entire sequence as a volume channel.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B06A6" w14:paraId="3456AD15"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53EA8E7" w14:textId="77777777" w:rsidR="002B06A6" w:rsidRDefault="002B06A6" w:rsidP="0068755C">
            <w:pPr>
              <w:pStyle w:val="Icon"/>
            </w:pPr>
            <w:r>
              <w:rPr>
                <w:noProof/>
                <w:lang w:eastAsia="en-US"/>
              </w:rPr>
              <mc:AlternateContent>
                <mc:Choice Requires="wpg">
                  <w:drawing>
                    <wp:inline distT="0" distB="0" distL="0" distR="0" wp14:anchorId="7C3ACF2C" wp14:editId="772AD54D">
                      <wp:extent cx="228600" cy="228600"/>
                      <wp:effectExtent l="0" t="0" r="0" b="0"/>
                      <wp:docPr id="3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 name="Oval 4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1" name="Freeform 4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61E58F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qo+HuggUAAPARAAAOAAAAAAAAAAAAAAAAAC4CAABkcnMvZTJvRG9j&#10;LnhtbFBLAQItABQABgAIAAAAIQD4DCmZ2AAAAAMBAAAPAAAAAAAAAAAAAAAAANwHAABkcnMvZG93&#10;bnJldi54bWxQSwUGAAAAAAQABADzAAAA4QgAAAAA&#10;">
                      <v:oval id="Oval 4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FXfr8A&#10;AADbAAAADwAAAGRycy9kb3ducmV2LnhtbERPzU4CMRC+m/gOzZh4k66GEFgpxGAgXsSAPsBkO25X&#10;t9OmLcvy9s6BxOOX73+5Hn2vBkq5C2zgcVKBIm6C7bg18PW5fZiDygXZYh+YDFwow3p1e7PE2oYz&#10;H2g4llZJCOcaDbhSYq11bhx5zJMQiYX7DsljEZhabROeJdz3+qmqZtpjx9LgMNLGUfN7PHkpcXF4&#10;jZtdt5h7an8+LrO0f0dj7u/Gl2dQhcbyL76636yBqayXL/ID9O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0Vd+vwAAANsAAAAPAAAAAAAAAAAAAAAAAJgCAABkcnMvZG93bnJl&#10;di54bWxQSwUGAAAAAAQABAD1AAAAhAMAAAAA&#10;" fillcolor="#f24f4f [3204]" stroked="f" strokeweight="0">
                        <v:stroke joinstyle="miter"/>
                        <o:lock v:ext="edit" aspectratio="t"/>
                      </v:oval>
                      <v:shape id="Freeform 4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0VW8QA&#10;AADbAAAADwAAAGRycy9kb3ducmV2LnhtbESPQWvCQBSE74X+h+UVeqsbrUibukopCDkJGovX1+xL&#10;NjT7NuyuMfbXdwXB4zAz3zDL9Wg7MZAPrWMF00kGgrhyuuVGwaHcvLyBCBFZY+eYFFwowHr1+LDE&#10;XLsz72jYx0YkCIccFZgY+1zKUBmyGCauJ05e7bzFmKRvpPZ4TnDbyVmWLaTFltOCwZ6+DFW/+5NV&#10;cPz7LoeTL8229kUxf/85Lnz9qtTz0/j5ASLSGO/hW7vQCuZTuH5JP0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9FVv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FE2A165" w14:textId="34D2A0A1" w:rsidR="002B06A6" w:rsidRDefault="002B06A6" w:rsidP="00E63CC9">
            <w:pPr>
              <w:pStyle w:val="TipText"/>
              <w:cnfStyle w:val="000000000000" w:firstRow="0" w:lastRow="0" w:firstColumn="0" w:lastColumn="0" w:oddVBand="0" w:evenVBand="0" w:oddHBand="0" w:evenHBand="0" w:firstRowFirstColumn="0" w:firstRowLastColumn="0" w:lastRowFirstColumn="0" w:lastRowLastColumn="0"/>
            </w:pPr>
            <w:r>
              <w:t xml:space="preserve">FluoRender is using the numeric value appeared last in the selected file name to index the sequence. For example, a selected file’s name is e145scx32neuro007z01RGB.tif. The last appeared numeric value is 01. FluoRender </w:t>
            </w:r>
            <w:r w:rsidR="00A4579A">
              <w:t>will</w:t>
            </w:r>
            <w:r w:rsidR="00EC1378">
              <w:t xml:space="preserve"> </w:t>
            </w:r>
            <w:r>
              <w:t xml:space="preserve">search for all files within the folder </w:t>
            </w:r>
            <w:r w:rsidR="00EC1378">
              <w:t>having a name pattern of e145scx32neuro007z**RGB.tif. Then, FluoRender uses their individual numeric values to order them. If there is a problem of reading a Z-stack sequence, first check if the file names are correctly numbered.</w:t>
            </w:r>
          </w:p>
        </w:tc>
      </w:tr>
    </w:tbl>
    <w:p w14:paraId="0F600945" w14:textId="59BC8130" w:rsidR="00943F42" w:rsidRDefault="00943F42" w:rsidP="00B71BC2">
      <w:pPr>
        <w:pStyle w:val="Heading3"/>
      </w:pPr>
      <w:r>
        <w:lastRenderedPageBreak/>
        <w:t>Time sequence</w:t>
      </w:r>
    </w:p>
    <w:p w14:paraId="6B12CF91" w14:textId="7A7E97E1" w:rsidR="00EC1378" w:rsidRDefault="00EC1378" w:rsidP="00A45C95">
      <w:pPr>
        <w:jc w:val="center"/>
      </w:pPr>
      <w:r>
        <w:rPr>
          <w:noProof/>
          <w:lang w:eastAsia="en-US"/>
        </w:rPr>
        <w:drawing>
          <wp:inline distT="0" distB="0" distL="0" distR="0" wp14:anchorId="6D873758" wp14:editId="28D61815">
            <wp:extent cx="3227328" cy="318211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2\SkyDrive\FluoRender\open_file_dialog_02.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3227328" cy="3182112"/>
                    </a:xfrm>
                    <a:prstGeom prst="rect">
                      <a:avLst/>
                    </a:prstGeom>
                    <a:noFill/>
                    <a:ln>
                      <a:noFill/>
                    </a:ln>
                  </pic:spPr>
                </pic:pic>
              </a:graphicData>
            </a:graphic>
          </wp:inline>
        </w:drawing>
      </w:r>
    </w:p>
    <w:p w14:paraId="0244F668" w14:textId="2481C5C4" w:rsidR="00EC1378" w:rsidRDefault="00EC1378" w:rsidP="00A45C95">
      <w:pPr>
        <w:pStyle w:val="Caption"/>
        <w:jc w:val="center"/>
      </w:pPr>
      <w:bookmarkStart w:id="53" w:name="_Toc420072925"/>
      <w:r>
        <w:t xml:space="preserve">Figure </w:t>
      </w:r>
      <w:fldSimple w:instr=" STYLEREF 1 \s ">
        <w:r w:rsidR="00C14A83">
          <w:rPr>
            <w:noProof/>
          </w:rPr>
          <w:t>4</w:t>
        </w:r>
      </w:fldSimple>
      <w:r w:rsidR="0037433D">
        <w:noBreakHyphen/>
      </w:r>
      <w:fldSimple w:instr=" SEQ Figure \* ARABIC \s 1 ">
        <w:r w:rsidR="00C14A83">
          <w:rPr>
            <w:noProof/>
          </w:rPr>
          <w:t>2</w:t>
        </w:r>
      </w:fldSimple>
      <w:r w:rsidR="00C50376">
        <w:rPr>
          <w:noProof/>
        </w:rPr>
        <w:t>.</w:t>
      </w:r>
      <w:r>
        <w:t xml:space="preserve"> </w:t>
      </w:r>
      <w:r w:rsidR="0040461A">
        <w:t>Load a time sequence.</w:t>
      </w:r>
      <w:bookmarkEnd w:id="53"/>
    </w:p>
    <w:p w14:paraId="3FAF9E02" w14:textId="699D3420" w:rsidR="00943F42" w:rsidRDefault="00EC1378" w:rsidP="00943F42">
      <w:r>
        <w:t>FluoRender can also load a time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w:t>
      </w:r>
      <w:r w:rsidR="0040461A">
        <w:t xml:space="preserve"> Similar to a Z-stack sequence, a time sequence has to be named correctly for loading. However, there is a configurable identifier for a time sequence. To open a time sequence, click “Open Volume” </w:t>
      </w:r>
      <w:r w:rsidR="0040461A">
        <w:rPr>
          <w:noProof/>
          <w:lang w:eastAsia="en-US"/>
        </w:rPr>
        <w:drawing>
          <wp:inline distT="0" distB="0" distL="0" distR="0" wp14:anchorId="574217E7" wp14:editId="5EC89ABC">
            <wp:extent cx="658368" cy="310896"/>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40461A">
        <w:t xml:space="preserve"> in the ma</w:t>
      </w:r>
      <w:r w:rsidR="00A4579A">
        <w:t>in toolbar. In the file browser</w:t>
      </w:r>
      <w:r w:rsidR="004E530D">
        <w:t xml:space="preserve"> dialog, make sure the “Time sequence identifier” matches that within the sequence. Then, select </w:t>
      </w:r>
      <w:r w:rsidR="004E530D" w:rsidRPr="004E530D">
        <w:rPr>
          <w:b/>
        </w:rPr>
        <w:t>just one</w:t>
      </w:r>
      <w:r w:rsidR="004E530D">
        <w:t xml:space="preserve"> file in the sequence to open it. The selected file is visualized. To view the time sequence, use the playback functions in the “Record/Export” panel</w:t>
      </w:r>
      <w:r w:rsidR="00E63CC9">
        <w:t xml:space="preserve"> (</w:t>
      </w:r>
      <w:r w:rsidR="00E63CC9">
        <w:fldChar w:fldCharType="begin"/>
      </w:r>
      <w:r w:rsidR="00E63CC9">
        <w:instrText xml:space="preserve"> REF _Ref407098293 \r \h </w:instrText>
      </w:r>
      <w:r w:rsidR="00E63CC9">
        <w:fldChar w:fldCharType="separate"/>
      </w:r>
      <w:r w:rsidR="00C14A83">
        <w:t>Chapter 12</w:t>
      </w:r>
      <w:r w:rsidR="00E63CC9">
        <w:fldChar w:fldCharType="end"/>
      </w:r>
      <w:r w:rsidR="00E63CC9">
        <w:t>)</w:t>
      </w:r>
      <w:r w:rsidR="004E530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530D" w14:paraId="79EA1DD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72F5C12" w14:textId="77777777" w:rsidR="004E530D" w:rsidRDefault="004E530D" w:rsidP="0068755C">
            <w:pPr>
              <w:pStyle w:val="Icon"/>
            </w:pPr>
            <w:r>
              <w:rPr>
                <w:noProof/>
                <w:lang w:eastAsia="en-US"/>
              </w:rPr>
              <mc:AlternateContent>
                <mc:Choice Requires="wpg">
                  <w:drawing>
                    <wp:inline distT="0" distB="0" distL="0" distR="0" wp14:anchorId="2587DA56" wp14:editId="67CFDA40">
                      <wp:extent cx="228600" cy="228600"/>
                      <wp:effectExtent l="0" t="0" r="0" b="0"/>
                      <wp:docPr id="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5" name="Oval 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 name="Freeform 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41F3E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jO4hQUAAPA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nMjO4hQUAAPARAAAOAAAAAAAAAAAAAAAAAC4CAABkcnMvZTJv&#10;RG9jLnhtbFBLAQItABQABgAIAAAAIQD4DCmZ2AAAAAMBAAAPAAAAAAAAAAAAAAAAAN8HAABkcnMv&#10;ZG93bnJldi54bWxQSwUGAAAAAAQABADzAAAA5AgAAAAA&#10;">
                      <v:oval id="Oval 4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b05sIA&#10;AADbAAAADwAAAGRycy9kb3ducmV2LnhtbESP3WoCMRCF7wu+QxihdzWrWNHVKGKx9KYtVR9g2Iyb&#10;1c0kJOm6vn1TKPTycH4+zmrT21Z0FGLjWMF4VIAgrpxuuFZwOu6f5iBiQtbYOiYFd4qwWQ8eVlhq&#10;d+Mv6g6pFnmEY4kKTEq+lDJWhizGkfPE2Tu7YDFlGWqpA97yuG3lpChm0mLDmWDQ085QdT182wwx&#10;vnvxu9dmMbdUXz7vs/Dxjko9DvvtEkSiPv2H/9pvWsH0GX6/5B8g1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pvTmwgAAANsAAAAPAAAAAAAAAAAAAAAAAJgCAABkcnMvZG93&#10;bnJldi54bWxQSwUGAAAAAAQABAD1AAAAhwMAAAAA&#10;" fillcolor="#f24f4f [3204]" stroked="f" strokeweight="0">
                        <v:stroke joinstyle="miter"/>
                        <o:lock v:ext="edit" aspectratio="t"/>
                      </v:oval>
                      <v:shape id="Freeform 4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SNL8QA&#10;AADbAAAADwAAAGRycy9kb3ducmV2LnhtbESPQUvDQBSE74L/YXmCN7tRS9DYbRFByElo05LrM/uS&#10;DWbfht1tGv31bqHQ4zAz3zCrzWwHMZEPvWMFj4sMBHHjdM+dgn31+fACIkRkjYNjUvBLATbr25sV&#10;FtqdeEvTLnYiQTgUqMDEOBZShsaQxbBwI3HyWuctxiR9J7XHU4LbQT5lWS4t9pwWDI70Yaj52R2t&#10;gvrvUE1HX5mv1pfl8vW7zn37rNT93fz+BiLSHK/hS7vUCpY5nL+kHy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UjS/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EEBDF81" w14:textId="16FD5622" w:rsidR="004E530D" w:rsidRDefault="004E530D" w:rsidP="00E45624">
            <w:pPr>
              <w:pStyle w:val="TipText"/>
              <w:cnfStyle w:val="000000000000" w:firstRow="0" w:lastRow="0" w:firstColumn="0" w:lastColumn="0" w:oddVBand="0" w:evenVBand="0" w:oddHBand="0" w:evenHBand="0" w:firstRowFirstColumn="0" w:firstRowLastColumn="0" w:lastRowFirstColumn="0" w:lastRowLastColumn="0"/>
            </w:pPr>
            <w:r>
              <w:t>Make sure the time sequence identifier only appears once in the file name. For example, when using identifier “_T”, a file name pattern like “My_T</w:t>
            </w:r>
            <w:r w:rsidR="008E36CD">
              <w:t>ime_Sequence_T**.tif” can confuse FluoRender, because “_T” appears twice. In this case, you can simply change the</w:t>
            </w:r>
            <w:r w:rsidR="00A4579A">
              <w:t xml:space="preserve"> identifier in the file browser</w:t>
            </w:r>
            <w:r w:rsidR="008E36CD">
              <w:t xml:space="preserve"> dialog to “e_T”, which appears only once in the file name.</w:t>
            </w:r>
          </w:p>
        </w:tc>
      </w:tr>
    </w:tbl>
    <w:p w14:paraId="7DAB8786" w14:textId="77777777" w:rsidR="004E530D" w:rsidRDefault="004E530D" w:rsidP="00943F42"/>
    <w:p w14:paraId="796AA90E" w14:textId="0E825D20" w:rsidR="00AC6475" w:rsidRDefault="00AC6475" w:rsidP="00B71BC2">
      <w:pPr>
        <w:pStyle w:val="Heading3"/>
      </w:pPr>
      <w:r>
        <w:t>Large Data Streaming</w:t>
      </w:r>
    </w:p>
    <w:p w14:paraId="1266D83D" w14:textId="37E438E5" w:rsidR="00AC6475" w:rsidRDefault="00AC6475" w:rsidP="00943F42">
      <w:r>
        <w:t xml:space="preserve">If a data set is large in terms of spatial resolution or </w:t>
      </w:r>
      <w:r w:rsidR="0054096F">
        <w:t>channel number</w:t>
      </w:r>
      <w:r>
        <w:t xml:space="preserve">, rendering can become less interactive, or even impossible. </w:t>
      </w:r>
      <w:r w:rsidR="0054096F">
        <w:t>Enable large data streaming</w:t>
      </w:r>
      <w:r w:rsidR="00D9729D">
        <w:fldChar w:fldCharType="begin"/>
      </w:r>
      <w:r w:rsidR="00D9729D">
        <w:instrText xml:space="preserve"> XE "</w:instrText>
      </w:r>
      <w:r w:rsidR="00AB17CF">
        <w:instrText>S</w:instrText>
      </w:r>
      <w:r w:rsidR="00D9729D" w:rsidRPr="007E3ABF">
        <w:instrText>treaming</w:instrText>
      </w:r>
      <w:r w:rsidR="00D9729D">
        <w:instrText xml:space="preserve">" </w:instrText>
      </w:r>
      <w:r w:rsidR="00D9729D">
        <w:fldChar w:fldCharType="end"/>
      </w:r>
      <w:r w:rsidR="0054096F">
        <w:t xml:space="preserve"> when data size exceeds graphics memory size. Details of large data streaming can be found in </w:t>
      </w:r>
      <w:r w:rsidR="00E45624">
        <w:fldChar w:fldCharType="begin"/>
      </w:r>
      <w:r w:rsidR="00E45624">
        <w:instrText xml:space="preserve"> REF _Ref406852087 \r \h </w:instrText>
      </w:r>
      <w:r w:rsidR="00E45624">
        <w:fldChar w:fldCharType="separate"/>
      </w:r>
      <w:r w:rsidR="00C14A83">
        <w:t>Chapter 20</w:t>
      </w:r>
      <w:r w:rsidR="00E45624">
        <w:fldChar w:fldCharType="end"/>
      </w:r>
      <w:r w:rsidR="0054096F">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63CC9" w14:paraId="05A739F8" w14:textId="77777777" w:rsidTr="00355BB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87AA411" w14:textId="77777777" w:rsidR="00E63CC9" w:rsidRDefault="00E63CC9" w:rsidP="00355BB5">
            <w:pPr>
              <w:pStyle w:val="Icon"/>
            </w:pPr>
            <w:r>
              <w:rPr>
                <w:noProof/>
                <w:lang w:eastAsia="en-US"/>
              </w:rPr>
              <mc:AlternateContent>
                <mc:Choice Requires="wpg">
                  <w:drawing>
                    <wp:inline distT="0" distB="0" distL="0" distR="0" wp14:anchorId="7B679065" wp14:editId="4F1B6076">
                      <wp:extent cx="228600" cy="228600"/>
                      <wp:effectExtent l="0" t="0" r="0" b="0"/>
                      <wp:docPr id="30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3" name="Oval 30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4" name="Freeform 30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EB1A2F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i3hjahQUAAPURAAAOAAAAAAAAAAAAAAAAAC4CAABkcnMvZTJv&#10;RG9jLnhtbFBLAQItABQABgAIAAAAIQD4DCmZ2AAAAAMBAAAPAAAAAAAAAAAAAAAAAN8HAABkcnMv&#10;ZG93bnJldi54bWxQSwUGAAAAAAQABADzAAAA5AgAAAAA&#10;">
                      <v:oval id="Oval 30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UXjsIA&#10;AADcAAAADwAAAGRycy9kb3ducmV2LnhtbESP3WoCMRCF7wu+QxjBu5pVQexqFFEqvWlL1QcYNuNm&#10;dTMJSbqub98UCr08nJ+Ps9r0thUdhdg4VjAZFyCIK6cbrhWcT6/PCxAxIWtsHZOCB0XYrAdPKyy1&#10;u/MXdcdUizzCsUQFJiVfShkrQxbj2Hni7F1csJiyDLXUAe953LZyWhRzabHhTDDoaWeouh2/bYYY&#10;3+397tC8LCzV18/HPHy8o1KjYb9dgkjUp//wX/tNK5gVM/g9k4+AX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RReOwgAAANwAAAAPAAAAAAAAAAAAAAAAAJgCAABkcnMvZG93&#10;bnJldi54bWxQSwUGAAAAAAQABAD1AAAAhwMAAAAA&#10;" fillcolor="#f24f4f [3204]" stroked="f" strokeweight="0">
                        <v:stroke joinstyle="miter"/>
                        <o:lock v:ext="edit" aspectratio="t"/>
                      </v:oval>
                      <v:shape id="Freeform 30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Dic8UA&#10;AADcAAAADwAAAGRycy9kb3ducmV2LnhtbESPQWvCQBSE74X+h+UVvNVNq0ibukopCDkVNBavr9mX&#10;bGj2bdhdY+qvdwXB4zAz3zDL9Wg7MZAPrWMFL9MMBHHldMuNgn25eX4DESKyxs4xKfinAOvV48MS&#10;c+1OvKVhFxuRIBxyVGBi7HMpQ2XIYpi6njh5tfMWY5K+kdrjKcFtJ1+zbCEttpwWDPb0Zaj62x2t&#10;gsP5pxyOvjTftS+K+fvvYeHrmVKTp/HzA0SkMd7Dt3ahFcyyOVzPpCMgV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YOJz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3F4E94F" w14:textId="2536FBC9" w:rsidR="00E63CC9" w:rsidRDefault="00E63CC9" w:rsidP="00355BB5">
            <w:pPr>
              <w:pStyle w:val="TipText"/>
              <w:cnfStyle w:val="000000000000" w:firstRow="0" w:lastRow="0" w:firstColumn="0" w:lastColumn="0" w:oddVBand="0" w:evenVBand="0" w:oddHBand="0" w:evenHBand="0" w:firstRowFirstColumn="0" w:firstRowLastColumn="0" w:lastRowFirstColumn="0" w:lastRowLastColumn="0"/>
            </w:pPr>
            <w:r>
              <w:t>Skip empty bricks during rendering can be enabled when volumes are loaded for large data streaming. When enabled, each brick is checked and empty bricks are ignored during rendering to allow faster speed.</w:t>
            </w:r>
          </w:p>
        </w:tc>
      </w:tr>
    </w:tbl>
    <w:p w14:paraId="4FABF842" w14:textId="77777777" w:rsidR="00E63CC9" w:rsidRPr="00943F42" w:rsidRDefault="00E63CC9" w:rsidP="00943F42"/>
    <w:p w14:paraId="64763583" w14:textId="0672E245" w:rsidR="005A77D4" w:rsidRDefault="005A77D4" w:rsidP="00B71BC2">
      <w:pPr>
        <w:pStyle w:val="Heading3"/>
      </w:pPr>
      <w:r>
        <w:lastRenderedPageBreak/>
        <w:t>File Formats</w:t>
      </w:r>
    </w:p>
    <w:p w14:paraId="5C6BA148" w14:textId="7D4F84F3" w:rsidR="005A77D4" w:rsidRPr="005A77D4" w:rsidRDefault="00742E62" w:rsidP="005A77D4">
      <w:r>
        <w:t>To achieve great performance,</w:t>
      </w:r>
      <w:r w:rsidR="00A41F20">
        <w:t xml:space="preserve"> we code our own readers for different formats</w:t>
      </w:r>
      <w:r>
        <w:t>,</w:t>
      </w:r>
      <w:r w:rsidRPr="00742E62">
        <w:t xml:space="preserve"> </w:t>
      </w:r>
      <w:r>
        <w:t>instead of using third-party format converters</w:t>
      </w:r>
      <w:r w:rsidR="00A41F20">
        <w:t xml:space="preserve">. </w:t>
      </w:r>
      <w:r w:rsidR="00355BB5">
        <w:t xml:space="preserve">See </w:t>
      </w:r>
      <w:r w:rsidR="00355BB5">
        <w:fldChar w:fldCharType="begin"/>
      </w:r>
      <w:r w:rsidR="00355BB5">
        <w:instrText xml:space="preserve"> REF _Ref407098499 \h </w:instrText>
      </w:r>
      <w:r w:rsidR="00355BB5">
        <w:fldChar w:fldCharType="separate"/>
      </w:r>
      <w:r w:rsidR="00C14A83" w:rsidRPr="00D807A8">
        <w:t>Appendi</w:t>
      </w:r>
      <w:r w:rsidR="00C14A83">
        <w:t>ces</w:t>
      </w:r>
      <w:r w:rsidR="00355BB5">
        <w:fldChar w:fldCharType="end"/>
      </w:r>
      <w:r w:rsidR="00943F42">
        <w:t xml:space="preserve"> for supported </w:t>
      </w:r>
      <w:r w:rsidR="00355BB5">
        <w:t xml:space="preserve">file </w:t>
      </w:r>
      <w:r w:rsidR="00943F42">
        <w:t>formats.</w:t>
      </w:r>
    </w:p>
    <w:p w14:paraId="3758F4A5" w14:textId="3C9B920E" w:rsidR="00D848D0" w:rsidRDefault="00D848D0" w:rsidP="00BF54AB">
      <w:pPr>
        <w:pStyle w:val="Heading2"/>
      </w:pPr>
      <w:bookmarkStart w:id="54" w:name="_Toc406575218"/>
      <w:bookmarkStart w:id="55" w:name="_Toc406755648"/>
      <w:bookmarkStart w:id="56" w:name="_Toc406770721"/>
      <w:bookmarkStart w:id="57" w:name="_Toc420072850"/>
      <w:r>
        <w:t>Mesh Data</w:t>
      </w:r>
      <w:bookmarkEnd w:id="54"/>
      <w:bookmarkEnd w:id="55"/>
      <w:bookmarkEnd w:id="56"/>
      <w:bookmarkEnd w:id="57"/>
    </w:p>
    <w:p w14:paraId="3067D7E3" w14:textId="6103A6CF" w:rsidR="006D733A" w:rsidRDefault="006D733A" w:rsidP="006D733A">
      <w:r>
        <w:t xml:space="preserve">To load mesh data, click “Open Mesh” </w:t>
      </w:r>
      <w:r>
        <w:rPr>
          <w:noProof/>
          <w:lang w:eastAsia="en-US"/>
        </w:rPr>
        <w:drawing>
          <wp:inline distT="0" distB="0" distL="0" distR="0" wp14:anchorId="374371FC" wp14:editId="0BC97618">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w:t>
      </w:r>
      <w:r w:rsidR="00A4579A">
        <w:t>lbar. In the file browser</w:t>
      </w:r>
      <w:r>
        <w:t xml:space="preserve"> dialog, choose one or multiple mesh files to load them.</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D733A" w14:paraId="3477698B"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9630D20" w14:textId="77777777" w:rsidR="006D733A" w:rsidRDefault="006D733A" w:rsidP="0068755C">
            <w:pPr>
              <w:pStyle w:val="Icon"/>
            </w:pPr>
            <w:r>
              <w:rPr>
                <w:noProof/>
                <w:lang w:eastAsia="en-US"/>
              </w:rPr>
              <mc:AlternateContent>
                <mc:Choice Requires="wpg">
                  <w:drawing>
                    <wp:inline distT="0" distB="0" distL="0" distR="0" wp14:anchorId="6418C938" wp14:editId="25EC4D60">
                      <wp:extent cx="228600" cy="228600"/>
                      <wp:effectExtent l="0" t="0" r="0" b="0"/>
                      <wp:docPr id="4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9" name="Oval 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 name="Freeform 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CE9F15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TLehAUAAPA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bVMt6EBQAA8BEAAA4AAAAAAAAAAAAAAAAALgIAAGRycy9lMm9E&#10;b2MueG1sUEsBAi0AFAAGAAgAAAAhAPgMKZnYAAAAAwEAAA8AAAAAAAAAAAAAAAAA3gcAAGRycy9k&#10;b3ducmV2LnhtbFBLBQYAAAAABAAEAPMAAADjCAAAAAA=&#10;">
                      <v:oval id="Oval 4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48EA&#10;AADbAAAADwAAAGRycy9kb3ducmV2LnhtbESP3WoCMRCF7wu+QxihdzVrKaKrUUSp9KaWWh9g2Iyb&#10;1c0kJHFd374pCL08nJ+Ps1j1thUdhdg4VjAeFSCIK6cbrhUcf95fpiBiQtbYOiYFd4qwWg6eFlhq&#10;d+Nv6g6pFnmEY4kKTEq+lDJWhizGkfPE2Tu5YDFlGWqpA97yuG3la1FMpMWGM8Ggp42h6nK42gwx&#10;vtv6za6ZTS3V56/7JOw/UannYb+eg0jUp//wo/2hFbzN4O9L/gF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r/uPBAAAA2wAAAA8AAAAAAAAAAAAAAAAAmAIAAGRycy9kb3du&#10;cmV2LnhtbFBLBQYAAAAABAAEAPUAAACGAwAAAAA=&#10;" fillcolor="#f24f4f [3204]" stroked="f" strokeweight="0">
                        <v:stroke joinstyle="miter"/>
                        <o:lock v:ext="edit" aspectratio="t"/>
                      </v:oval>
                      <v:shape id="Freeform 5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gmHcEA&#10;AADbAAAADwAAAGRycy9kb3ducmV2LnhtbERPz2vCMBS+D/Y/hDfwNtNtTrQaZQwGPQ1mFa/P5rUp&#10;Ni8libXurzeHwY4f3+/1drSdGMiH1rGCl2kGgrhyuuVGwb78el6ACBFZY+eYFNwowHbz+LDGXLsr&#10;/9Cwi41IIRxyVGBi7HMpQ2XIYpi6njhxtfMWY4K+kdrjNYXbTr5m2VxabDk1GOzp01B13l2sguPv&#10;oRwuvjTftS+K2fJ0nPv6TanJ0/ixAhFpjP/iP3ehFbyn9elL+gF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4oJh3BAAAA2w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FB72FE" w14:textId="6150C7CD" w:rsidR="006D733A" w:rsidRDefault="006D733A" w:rsidP="00355BB5">
            <w:pPr>
              <w:pStyle w:val="TipText"/>
              <w:cnfStyle w:val="000000000000" w:firstRow="0" w:lastRow="0" w:firstColumn="0" w:lastColumn="0" w:oddVBand="0" w:evenVBand="0" w:oddHBand="0" w:evenHBand="0" w:firstRowFirstColumn="0" w:firstRowLastColumn="0" w:lastRowFirstColumn="0" w:lastRowLastColumn="0"/>
            </w:pPr>
            <w:r>
              <w:t xml:space="preserve">Only Wavefront OBJ format is currently supported. </w:t>
            </w:r>
            <w:r w:rsidR="00DF38B9">
              <w:t>A mesh object can have ass</w:t>
            </w:r>
            <w:r w:rsidR="00355BB5">
              <w:t>ociated materials and textures.</w:t>
            </w:r>
          </w:p>
        </w:tc>
      </w:tr>
    </w:tbl>
    <w:p w14:paraId="5EF887E7" w14:textId="77777777" w:rsidR="00DF38B9" w:rsidRDefault="00DF38B9" w:rsidP="006D733A"/>
    <w:p w14:paraId="4EF2E639" w14:textId="77777777" w:rsidR="00DF38B9" w:rsidRDefault="00DF38B9">
      <w:r>
        <w:br w:type="page"/>
      </w:r>
    </w:p>
    <w:p w14:paraId="0B818127" w14:textId="1BE16DC3" w:rsidR="006D733A" w:rsidRDefault="00DF38B9" w:rsidP="00BF54AB">
      <w:pPr>
        <w:pStyle w:val="Heading1"/>
      </w:pPr>
      <w:bookmarkStart w:id="58" w:name="_Toc406575219"/>
      <w:bookmarkStart w:id="59" w:name="_Toc406755649"/>
      <w:bookmarkStart w:id="60" w:name="_Toc406770722"/>
      <w:bookmarkStart w:id="61" w:name="_Toc420072851"/>
      <w:r w:rsidRPr="00DF38B9">
        <w:lastRenderedPageBreak/>
        <w:t>Managing Data Sets</w:t>
      </w:r>
      <w:bookmarkEnd w:id="58"/>
      <w:bookmarkEnd w:id="59"/>
      <w:bookmarkEnd w:id="60"/>
      <w:bookmarkEnd w:id="61"/>
    </w:p>
    <w:p w14:paraId="5FB0C77A" w14:textId="33F179C2" w:rsidR="00DF38B9" w:rsidRDefault="00DF38B9" w:rsidP="00DF38B9">
      <w:r>
        <w:t>Loaded data sets are listed in the “Datasets” panel (</w:t>
      </w:r>
      <w:r>
        <w:fldChar w:fldCharType="begin"/>
      </w:r>
      <w:r>
        <w:instrText xml:space="preserve"> REF _Ref406492246 \h </w:instrText>
      </w:r>
      <w:r>
        <w:fldChar w:fldCharType="separate"/>
      </w:r>
      <w:r w:rsidR="00C14A83">
        <w:t xml:space="preserve">Figure </w:t>
      </w:r>
      <w:r w:rsidR="00C14A83">
        <w:rPr>
          <w:noProof/>
        </w:rPr>
        <w:t>5</w:t>
      </w:r>
      <w:r w:rsidR="00C14A83">
        <w:noBreakHyphen/>
      </w:r>
      <w:r w:rsidR="00C14A83">
        <w:rPr>
          <w:noProof/>
        </w:rPr>
        <w:t>1</w:t>
      </w:r>
      <w:r>
        <w:fldChar w:fldCharType="end"/>
      </w:r>
      <w:r>
        <w:t>).</w:t>
      </w:r>
    </w:p>
    <w:p w14:paraId="17F2C2C1" w14:textId="3556B589" w:rsidR="00DF38B9" w:rsidRDefault="00DF38B9" w:rsidP="00A45C95">
      <w:pPr>
        <w:jc w:val="center"/>
      </w:pPr>
      <w:r>
        <w:rPr>
          <w:noProof/>
          <w:lang w:eastAsia="en-US"/>
        </w:rPr>
        <w:drawing>
          <wp:inline distT="0" distB="0" distL="0" distR="0" wp14:anchorId="1833FDB3" wp14:editId="75FFFE90">
            <wp:extent cx="2249424" cy="19202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2\SkyDrive\FluoRender\datasets_ui.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49424" cy="1920240"/>
                    </a:xfrm>
                    <a:prstGeom prst="rect">
                      <a:avLst/>
                    </a:prstGeom>
                    <a:noFill/>
                    <a:ln>
                      <a:noFill/>
                    </a:ln>
                  </pic:spPr>
                </pic:pic>
              </a:graphicData>
            </a:graphic>
          </wp:inline>
        </w:drawing>
      </w:r>
    </w:p>
    <w:p w14:paraId="2BAAE3E2" w14:textId="7E9EE283" w:rsidR="00DF38B9" w:rsidRDefault="00DF38B9" w:rsidP="00A45C95">
      <w:pPr>
        <w:pStyle w:val="Caption"/>
        <w:jc w:val="center"/>
      </w:pPr>
      <w:bookmarkStart w:id="62" w:name="_Ref406492246"/>
      <w:bookmarkStart w:id="63" w:name="_Toc420072926"/>
      <w:r>
        <w:t xml:space="preserve">Figure </w:t>
      </w:r>
      <w:fldSimple w:instr=" STYLEREF 1 \s ">
        <w:r w:rsidR="00C14A83">
          <w:rPr>
            <w:noProof/>
          </w:rPr>
          <w:t>5</w:t>
        </w:r>
      </w:fldSimple>
      <w:r w:rsidR="0037433D">
        <w:noBreakHyphen/>
      </w:r>
      <w:fldSimple w:instr=" SEQ Figure \* ARABIC \s 1 ">
        <w:r w:rsidR="00C14A83">
          <w:rPr>
            <w:noProof/>
          </w:rPr>
          <w:t>1</w:t>
        </w:r>
      </w:fldSimple>
      <w:bookmarkEnd w:id="62"/>
      <w:r w:rsidR="00C50376">
        <w:rPr>
          <w:noProof/>
        </w:rPr>
        <w:t>.</w:t>
      </w:r>
      <w:r>
        <w:t xml:space="preserve"> Dataset panel.</w:t>
      </w:r>
      <w:bookmarkEnd w:id="63"/>
    </w:p>
    <w:p w14:paraId="37E05EB3" w14:textId="7005219A" w:rsidR="00DF38B9" w:rsidRPr="00DF38B9" w:rsidRDefault="00DF38B9" w:rsidP="00DF38B9">
      <w:r>
        <w:t xml:space="preserve">Each loaded data set has a type identifier (volume, mesh, etc.), a name (initialized to its file name), and a path. </w:t>
      </w:r>
      <w:r w:rsidR="00A03465">
        <w:t>For a data set created within FluoRender, the path entry is empty. When a created data set is saved, the path entry is updated. Only one data set can be selected from the list at one time. The following operations are applied to the selected data set.</w:t>
      </w:r>
    </w:p>
    <w:p w14:paraId="76B521A6" w14:textId="09EE81AC" w:rsidR="00DF38B9" w:rsidRDefault="009F3D60" w:rsidP="00DF38B9">
      <w:r>
        <w:rPr>
          <w:noProof/>
          <w:lang w:eastAsia="en-US"/>
        </w:rPr>
        <w:drawing>
          <wp:inline distT="0" distB="0" distL="0" distR="0" wp14:anchorId="6F42F47E" wp14:editId="347E6050">
            <wp:extent cx="182880" cy="182880"/>
            <wp:effectExtent l="0" t="0" r="762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5" descr="E:\DESIGNS\FluoRender Arts\list_icons\ark_view.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DF38B9">
        <w:t xml:space="preserve"> </w:t>
      </w:r>
      <w:r w:rsidR="00DF38B9" w:rsidRPr="00DF38B9">
        <w:rPr>
          <w:b/>
        </w:rPr>
        <w:t>Add.</w:t>
      </w:r>
      <w:r w:rsidR="00DF38B9">
        <w:t xml:space="preserve"> </w:t>
      </w:r>
      <w:r w:rsidR="0042045F">
        <w:t>It a</w:t>
      </w:r>
      <w:r w:rsidR="00A03465">
        <w:t>dd</w:t>
      </w:r>
      <w:r w:rsidR="00E062D2">
        <w:t>s</w:t>
      </w:r>
      <w:r w:rsidR="00A03465">
        <w:t xml:space="preserve"> selected data set to the render view. If multiple render views are opened, it will be added to the first render view in the “Workspace” panel.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03465" w14:paraId="1B4A5F8E"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F32F387" w14:textId="77777777" w:rsidR="00A03465" w:rsidRDefault="00A03465" w:rsidP="0068755C">
            <w:pPr>
              <w:pStyle w:val="Icon"/>
            </w:pPr>
            <w:r>
              <w:rPr>
                <w:noProof/>
                <w:lang w:eastAsia="en-US"/>
              </w:rPr>
              <mc:AlternateContent>
                <mc:Choice Requires="wpg">
                  <w:drawing>
                    <wp:inline distT="0" distB="0" distL="0" distR="0" wp14:anchorId="0F4084BC" wp14:editId="3930D1FA">
                      <wp:extent cx="228600" cy="228600"/>
                      <wp:effectExtent l="0" t="0" r="0" b="0"/>
                      <wp:docPr id="5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 name="Oval 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 name="Freeform 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B807F4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qZ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UymydM8Qox8mrZ6DJhqbQCYN0XNSuEVoTWrt4swfTO1J/qj6Z5sQlP&#10;BMBjZir6hWvs0eP81OEsHx0TeDkeX8yHiIbAVrP2cRA5gvWMS+Q/f5Vv0CodkG2dKbsaGWV70Oy/&#10;A+1TzmvpY2HJ/xa0RQvahwdestk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c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vfpKmYYFAADwEQAADgAAAAAAAAAAAAAAAAAuAgAAZHJzL2Uy&#10;b0RvYy54bWxQSwECLQAUAAYACAAAACEA+AwpmdgAAAADAQAADwAAAAAAAAAAAAAAAADgBwAAZHJz&#10;L2Rvd25yZXYueG1sUEsFBgAAAAAEAAQA8wAAAOUIAAAAAA==&#10;">
                      <v:oval id="Oval 5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FZ18IA&#10;AADbAAAADwAAAGRycy9kb3ducmV2LnhtbESP3WoCMRCF74W+Q5iCdzWrUGtXo4hS6U0ttT7AsJlu&#10;tm4mIYnr+vZNQfDycH4+zmLV21Z0FGLjWMF4VIAgrpxuuFZw/H57moGICVlj65gUXCnCavkwWGCp&#10;3YW/qDukWuQRjiUqMCn5UspYGbIYR84TZ+/HBYspy1BLHfCSx20rJ0UxlRYbzgSDnjaGqtPhbDPE&#10;+G7rN7vmdWap/v28TsP+A5UaPvbrOYhEfbqHb+13reD5Bf6/5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4VnXwgAAANsAAAAPAAAAAAAAAAAAAAAAAJgCAABkcnMvZG93&#10;bnJldi54bWxQSwUGAAAAAAQABAD1AAAAhwMAAAAA&#10;" fillcolor="#f24f4f [3204]" stroked="f" strokeweight="0">
                        <v:stroke joinstyle="miter"/>
                        <o:lock v:ext="edit" aspectratio="t"/>
                      </v:oval>
                      <v:shape id="Freeform 5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4qG8EA&#10;AADbAAAADwAAAGRycy9kb3ducmV2LnhtbERPz2vCMBS+D/Y/hDfwNtNtTrQaZQwGPQ1mFa/P5rUp&#10;Ni8libXurzeHwY4f3+/1drSdGMiH1rGCl2kGgrhyuuVGwb78el6ACBFZY+eYFNwowHbz+LDGXLsr&#10;/9Cwi41IIRxyVGBi7HMpQ2XIYpi6njhxtfMWY4K+kdrjNYXbTr5m2VxabDk1GOzp01B13l2sguPv&#10;oRwuvjTftS+K2fJ0nPv6TanJ0/ixAhFpjP/iP3ehFbynselL+gF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eKhvBAAAA2w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0B56E05" w14:textId="0DC5B2AA" w:rsidR="00A03465" w:rsidRDefault="00A03465" w:rsidP="00E45624">
            <w:pPr>
              <w:pStyle w:val="TipText"/>
              <w:cnfStyle w:val="000000000000" w:firstRow="0" w:lastRow="0" w:firstColumn="0" w:lastColumn="0" w:oddVBand="0" w:evenVBand="0" w:oddHBand="0" w:evenHBand="0" w:firstRowFirstColumn="0" w:firstRowLastColumn="0" w:lastRowFirstColumn="0" w:lastRowLastColumn="0"/>
            </w:pPr>
            <w:r>
              <w:t>Alternatively, user can right-click a data set. In the context menu, under “Add”, there is a list of currently opened render views. A different render view than the first one can be selected through the context menu. The same data set can be added to a render view multiple times. Each instance of the data set has its own volume settings. However, if the data values of any of the instances are changed, all will be updated.</w:t>
            </w:r>
          </w:p>
        </w:tc>
      </w:tr>
    </w:tbl>
    <w:p w14:paraId="287936CA" w14:textId="77777777" w:rsidR="00A03465" w:rsidRDefault="00A03465" w:rsidP="00DF38B9"/>
    <w:p w14:paraId="0DC4EE5A" w14:textId="677BC923" w:rsidR="00A03465" w:rsidRDefault="00485DFB" w:rsidP="007A6272">
      <w:pPr>
        <w:spacing w:line="240" w:lineRule="auto"/>
      </w:pPr>
      <w:r>
        <w:rPr>
          <w:b/>
          <w:noProof/>
          <w:lang w:eastAsia="en-US"/>
        </w:rPr>
        <w:drawing>
          <wp:inline distT="0" distB="0" distL="0" distR="0" wp14:anchorId="636830E9" wp14:editId="5620F50A">
            <wp:extent cx="201168" cy="201168"/>
            <wp:effectExtent l="0" t="0" r="889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ESIGNS\FluoRender Arts\list_icons\textfield_renam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A03465" w:rsidRPr="00A03465">
        <w:rPr>
          <w:b/>
        </w:rPr>
        <w:t>Rename.</w:t>
      </w:r>
      <w:r w:rsidR="00A03465">
        <w:t xml:space="preserve"> </w:t>
      </w:r>
      <w:r w:rsidR="0042045F">
        <w:t>It allows renaming</w:t>
      </w:r>
      <w:r w:rsidR="0056658B">
        <w:t xml:space="preserve"> selected data set. Names </w:t>
      </w:r>
      <w:r w:rsidR="0042045F">
        <w:t xml:space="preserve">are used to uniquely identify </w:t>
      </w:r>
      <w:r w:rsidR="0056658B">
        <w:t>data set</w:t>
      </w:r>
      <w:r w:rsidR="0042045F">
        <w:t>s</w:t>
      </w:r>
      <w:r w:rsidR="0056658B">
        <w:t xml:space="preserve"> within FluoRender. They are initialized to t</w:t>
      </w:r>
      <w:r w:rsidR="0042045F">
        <w:t>heir file names after loading, which</w:t>
      </w:r>
      <w:r w:rsidR="0056658B">
        <w:t xml:space="preserve"> can be changed </w:t>
      </w:r>
      <w:r w:rsidR="0042045F">
        <w:t>for easy data organization</w:t>
      </w:r>
      <w:r w:rsidR="0056658B">
        <w:t>.</w:t>
      </w:r>
      <w:r w:rsidR="00355BB5">
        <w:t xml:space="preserve"> FluoRender will automatically resolve name conflicts, for example, when data sets are duplicated.</w:t>
      </w:r>
    </w:p>
    <w:p w14:paraId="53825C59" w14:textId="374058ED" w:rsidR="0056658B" w:rsidRDefault="00485DFB" w:rsidP="007A6272">
      <w:pPr>
        <w:spacing w:line="240" w:lineRule="auto"/>
      </w:pPr>
      <w:r>
        <w:rPr>
          <w:b/>
          <w:noProof/>
          <w:lang w:eastAsia="en-US"/>
        </w:rPr>
        <w:drawing>
          <wp:inline distT="0" distB="0" distL="0" distR="0" wp14:anchorId="4F083F9B" wp14:editId="7FEFFB08">
            <wp:extent cx="146304" cy="146304"/>
            <wp:effectExtent l="0" t="0" r="6350"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DESIGNS\FluoRender Arts\list_icons\sav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56658B" w:rsidRPr="0056658B">
        <w:rPr>
          <w:b/>
        </w:rPr>
        <w:t>Save.</w:t>
      </w:r>
      <w:r w:rsidR="0056658B">
        <w:t xml:space="preserve"> </w:t>
      </w:r>
      <w:r w:rsidR="0042045F">
        <w:t>It s</w:t>
      </w:r>
      <w:r w:rsidR="0056658B">
        <w:t>ave</w:t>
      </w:r>
      <w:r w:rsidR="00E062D2">
        <w:t>s</w:t>
      </w:r>
      <w:r w:rsidR="0056658B">
        <w:t xml:space="preserve"> selected data set to hard drive. FluoRender </w:t>
      </w:r>
      <w:r w:rsidR="00A4579A">
        <w:t>will</w:t>
      </w:r>
      <w:r w:rsidR="0056658B">
        <w:t xml:space="preserve"> always ask for a directory and file name for saving a data set. Make sure important original data sets are not over-written.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3DA8" w14:paraId="74C4344D"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B67B91A" w14:textId="77777777" w:rsidR="00DA3DA8" w:rsidRDefault="00DA3DA8" w:rsidP="00A977D8">
            <w:pPr>
              <w:pStyle w:val="Icon"/>
            </w:pPr>
            <w:r>
              <w:rPr>
                <w:noProof/>
                <w:lang w:eastAsia="en-US"/>
              </w:rPr>
              <mc:AlternateContent>
                <mc:Choice Requires="wpg">
                  <w:drawing>
                    <wp:inline distT="0" distB="0" distL="0" distR="0" wp14:anchorId="2617693B" wp14:editId="6B2CCEA1">
                      <wp:extent cx="228600" cy="228600"/>
                      <wp:effectExtent l="0" t="0" r="0" b="0"/>
                      <wp:docPr id="19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2" name="Oval 19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3" name="Freeform 1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D70B90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PJI5h4YFAAD1EQAADgAAAAAAAAAAAAAAAAAuAgAAZHJzL2Uy&#10;b0RvYy54bWxQSwECLQAUAAYACAAAACEA+AwpmdgAAAADAQAADwAAAAAAAAAAAAAAAADgBwAAZHJz&#10;L2Rvd25yZXYueG1sUEsFBgAAAAAEAAQA8wAAAOUIAAAAAA==&#10;">
                      <v:oval id="Oval 19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dJc8MA&#10;AADcAAAADwAAAGRycy9kb3ducmV2LnhtbESPQWsCMRCF7wX/QxjBW83qQXQ1iigWL7bU9gcMm3Gz&#10;upmEJF3Xf28Khd5meG/e92a16W0rOgqxcaxgMi5AEFdON1wr+P46vM5BxISssXVMCh4UYbMevKyw&#10;1O7On9SdUy1yCMcSFZiUfCllrAxZjGPnibN2ccFiymuopQ54z+G2ldOimEmLDWeCQU87Q9Xt/GMz&#10;xPhu73dvzWJuqb5+PGbh/YRKjYb9dgkiUZ/+zX/XR53rL6bw+0ye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MdJc8MAAADcAAAADwAAAAAAAAAAAAAAAACYAgAAZHJzL2Rv&#10;d25yZXYueG1sUEsFBgAAAAAEAAQA9QAAAIgDAAAAAA==&#10;" fillcolor="#f24f4f [3204]" stroked="f" strokeweight="0">
                        <v:stroke joinstyle="miter"/>
                        <o:lock v:ext="edit" aspectratio="t"/>
                      </v:oval>
                      <v:shape id="Freeform 19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eBYcIA&#10;AADcAAAADwAAAGRycy9kb3ducmV2LnhtbERP32vCMBB+H+x/CDfwbaabIrMzyhgM+iTMOny9Ndem&#10;rLmUJNbqX78Igm/38f281Wa0nRjIh9axgpdpBoK4crrlRsG+/Hp+AxEissbOMSk4U4DN+vFhhbl2&#10;J/6mYRcbkUI45KjAxNjnUobKkMUwdT1x4mrnLcYEfSO1x1MKt518zbKFtNhyajDY06eh6m93tAoO&#10;l59yOPrSbGtfFPPl72Hh65lSk6fx4x1EpDHexTd3odP85Qyuz6QL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4Fh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34C708" w14:textId="0963E693" w:rsidR="00DA3DA8" w:rsidRDefault="00B17871" w:rsidP="00B17871">
            <w:pPr>
              <w:pStyle w:val="TipText"/>
              <w:cnfStyle w:val="000000000000" w:firstRow="0" w:lastRow="0" w:firstColumn="0" w:lastColumn="0" w:oddVBand="0" w:evenVBand="0" w:oddHBand="0" w:evenHBand="0" w:firstRowFirstColumn="0" w:firstRowLastColumn="0" w:lastRowFirstColumn="0" w:lastRowLastColumn="0"/>
            </w:pPr>
            <w:r>
              <w:t>The file formats that a selected item can be saved are limited. For example, for volumes, TIFF is the preferred format.</w:t>
            </w:r>
          </w:p>
        </w:tc>
      </w:tr>
    </w:tbl>
    <w:p w14:paraId="7506DF0D" w14:textId="77777777" w:rsidR="00DA3DA8" w:rsidRDefault="00DA3DA8" w:rsidP="007A6272">
      <w:pPr>
        <w:spacing w:line="240" w:lineRule="auto"/>
      </w:pPr>
    </w:p>
    <w:p w14:paraId="7251C2CD" w14:textId="23605492" w:rsidR="0056658B" w:rsidRDefault="00485DFB" w:rsidP="007A6272">
      <w:pPr>
        <w:spacing w:line="240" w:lineRule="auto"/>
      </w:pPr>
      <w:r>
        <w:rPr>
          <w:b/>
          <w:noProof/>
          <w:lang w:eastAsia="en-US"/>
        </w:rPr>
        <w:lastRenderedPageBreak/>
        <w:drawing>
          <wp:inline distT="0" distB="0" distL="0" distR="0" wp14:anchorId="1434170C" wp14:editId="2B8A6EE5">
            <wp:extent cx="155448" cy="155448"/>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2\SkyDrive\FluoRender\cookie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Pr>
          <w:b/>
        </w:rPr>
        <w:t xml:space="preserve"> </w:t>
      </w:r>
      <w:r w:rsidR="0056658B" w:rsidRPr="0056658B">
        <w:rPr>
          <w:b/>
        </w:rPr>
        <w:t>Bake</w:t>
      </w:r>
      <w:r w:rsidR="008812F7">
        <w:rPr>
          <w:b/>
        </w:rPr>
        <w:fldChar w:fldCharType="begin"/>
      </w:r>
      <w:r w:rsidR="008812F7">
        <w:instrText xml:space="preserve"> XE "</w:instrText>
      </w:r>
      <w:r w:rsidR="00AB17CF" w:rsidRPr="00AB17CF">
        <w:instrText>B</w:instrText>
      </w:r>
      <w:r w:rsidR="008812F7" w:rsidRPr="00AB17CF">
        <w:instrText>ake</w:instrText>
      </w:r>
      <w:r w:rsidR="008812F7">
        <w:instrText xml:space="preserve">" </w:instrText>
      </w:r>
      <w:r w:rsidR="008812F7">
        <w:rPr>
          <w:b/>
        </w:rPr>
        <w:fldChar w:fldCharType="end"/>
      </w:r>
      <w:r w:rsidR="0056658B" w:rsidRPr="0056658B">
        <w:rPr>
          <w:b/>
        </w:rPr>
        <w:t>.</w:t>
      </w:r>
      <w:r w:rsidR="0056658B">
        <w:t xml:space="preserve"> </w:t>
      </w:r>
      <w:r w:rsidR="0042045F">
        <w:t>It s</w:t>
      </w:r>
      <w:r w:rsidR="0056658B">
        <w:t>ave</w:t>
      </w:r>
      <w:r w:rsidR="00E062D2">
        <w:t>s</w:t>
      </w:r>
      <w:r w:rsidR="0056658B">
        <w:t xml:space="preserve"> selected volume data set with its properties applied. For example, you can set a threshold value for a volume data set to cut off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56658B">
        <w:t xml:space="preserve"> signals. When you “bake” the volume data set, you save it with the threshold applied, therefore removing the noise signals.</w:t>
      </w:r>
    </w:p>
    <w:p w14:paraId="5AC9F061" w14:textId="7194F15D" w:rsidR="0056658B" w:rsidRDefault="00485DFB" w:rsidP="007A6272">
      <w:pPr>
        <w:spacing w:line="240" w:lineRule="auto"/>
      </w:pPr>
      <w:r>
        <w:rPr>
          <w:b/>
          <w:noProof/>
          <w:lang w:eastAsia="en-US"/>
        </w:rPr>
        <w:drawing>
          <wp:inline distT="0" distB="0" distL="0" distR="0" wp14:anchorId="627D4F48" wp14:editId="2A9FFD5B">
            <wp:extent cx="164592" cy="164592"/>
            <wp:effectExtent l="0" t="0" r="6985" b="698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P2\SkyDrive\FluoRender\listicon_delet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56658B" w:rsidRPr="0056658B">
        <w:rPr>
          <w:b/>
        </w:rPr>
        <w:t>Delete.</w:t>
      </w:r>
      <w:r w:rsidR="0056658B">
        <w:t xml:space="preserve"> </w:t>
      </w:r>
      <w:r w:rsidR="002C4755">
        <w:t>It d</w:t>
      </w:r>
      <w:r w:rsidR="0056658B">
        <w:t>elete</w:t>
      </w:r>
      <w:r w:rsidR="00E062D2">
        <w:t>s</w:t>
      </w:r>
      <w:r w:rsidR="0056658B">
        <w:t xml:space="preserve"> selected data set from FluoRender. It does not delete data from hard drive.</w:t>
      </w:r>
    </w:p>
    <w:p w14:paraId="36878FE1" w14:textId="257A4939" w:rsidR="00DA3DA8" w:rsidRDefault="0056658B" w:rsidP="007A6272">
      <w:pPr>
        <w:spacing w:line="240" w:lineRule="auto"/>
      </w:pPr>
      <w:r>
        <w:t xml:space="preserve">In addition, </w:t>
      </w:r>
      <w:r w:rsidR="005011BE">
        <w:t xml:space="preserve">the “delete all” </w:t>
      </w:r>
      <w:r w:rsidR="00485DFB">
        <w:rPr>
          <w:b/>
          <w:noProof/>
          <w:lang w:eastAsia="en-US"/>
        </w:rPr>
        <w:drawing>
          <wp:inline distT="0" distB="0" distL="0" distR="0" wp14:anchorId="6439BD29" wp14:editId="49430191">
            <wp:extent cx="164592" cy="164592"/>
            <wp:effectExtent l="0" t="0" r="6985"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HP2\SkyDrive\FluoRender\listicon_delall.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485DFB">
        <w:t xml:space="preserve"> </w:t>
      </w:r>
      <w:r w:rsidR="005011BE">
        <w:t>command is used to delete all data sets in the list.</w:t>
      </w:r>
    </w:p>
    <w:p w14:paraId="21664555" w14:textId="77777777" w:rsidR="00DA3DA8" w:rsidRDefault="00DA3DA8">
      <w:r>
        <w:br w:type="page"/>
      </w:r>
    </w:p>
    <w:p w14:paraId="32C37FB0" w14:textId="6233860F" w:rsidR="005011BE" w:rsidRDefault="005011BE" w:rsidP="00BF54AB">
      <w:pPr>
        <w:pStyle w:val="Heading1"/>
      </w:pPr>
      <w:bookmarkStart w:id="64" w:name="_Toc406575220"/>
      <w:bookmarkStart w:id="65" w:name="_Toc406755650"/>
      <w:bookmarkStart w:id="66" w:name="_Toc406770723"/>
      <w:bookmarkStart w:id="67" w:name="_Toc420072852"/>
      <w:r w:rsidRPr="005011BE">
        <w:lastRenderedPageBreak/>
        <w:t>Managing Workspace</w:t>
      </w:r>
      <w:bookmarkEnd w:id="64"/>
      <w:bookmarkEnd w:id="65"/>
      <w:bookmarkEnd w:id="66"/>
      <w:bookmarkEnd w:id="67"/>
    </w:p>
    <w:p w14:paraId="60CE377C" w14:textId="072A13F6" w:rsidR="005011BE" w:rsidRDefault="005A6FC8" w:rsidP="005011BE">
      <w:r>
        <w:t>Only data sets in the “Workspace” panel can be visualized and analyzed (</w:t>
      </w:r>
      <w:r>
        <w:fldChar w:fldCharType="begin"/>
      </w:r>
      <w:r>
        <w:instrText xml:space="preserve"> REF _Ref406494076 \h </w:instrText>
      </w:r>
      <w:r>
        <w:fldChar w:fldCharType="separate"/>
      </w:r>
      <w:r w:rsidR="00C14A83">
        <w:t xml:space="preserve">Figure </w:t>
      </w:r>
      <w:r w:rsidR="00C14A83">
        <w:rPr>
          <w:noProof/>
        </w:rPr>
        <w:t>6</w:t>
      </w:r>
      <w:r w:rsidR="00C14A83">
        <w:noBreakHyphen/>
      </w:r>
      <w:r w:rsidR="00C14A83">
        <w:rPr>
          <w:noProof/>
        </w:rPr>
        <w:t>1</w:t>
      </w:r>
      <w:r>
        <w:fldChar w:fldCharType="end"/>
      </w:r>
      <w:r>
        <w:t xml:space="preserve">). Most operations in FluoRender are applied on currently selected item in the “Workspace” panel. Only one item can be selected at one time. </w:t>
      </w:r>
      <w:r w:rsidR="00E7184B">
        <w:t xml:space="preserve">If a volume or mesh is selected, its properties are loaded into the “Property” panel. </w:t>
      </w:r>
      <w:r>
        <w:t>Items are organized into a Render View-&gt;Group-&gt;Data Set hierarchy. Items can be reorganized through dragging and dropping them on the list.</w:t>
      </w:r>
    </w:p>
    <w:p w14:paraId="00A8D9D0" w14:textId="6D15613F" w:rsidR="005A6FC8" w:rsidRDefault="005A6FC8" w:rsidP="00A45C95">
      <w:pPr>
        <w:jc w:val="center"/>
      </w:pPr>
      <w:r>
        <w:rPr>
          <w:noProof/>
          <w:lang w:eastAsia="en-US"/>
        </w:rPr>
        <w:drawing>
          <wp:inline distT="0" distB="0" distL="0" distR="0" wp14:anchorId="3BF7457B" wp14:editId="30D983C4">
            <wp:extent cx="2240280" cy="1920240"/>
            <wp:effectExtent l="0" t="0" r="762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HP2\SkyDrive\FluoRender\workspace_ui.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40280" cy="1920240"/>
                    </a:xfrm>
                    <a:prstGeom prst="rect">
                      <a:avLst/>
                    </a:prstGeom>
                    <a:noFill/>
                    <a:ln>
                      <a:noFill/>
                    </a:ln>
                  </pic:spPr>
                </pic:pic>
              </a:graphicData>
            </a:graphic>
          </wp:inline>
        </w:drawing>
      </w:r>
    </w:p>
    <w:p w14:paraId="22DC00BF" w14:textId="61699D47" w:rsidR="005A6FC8" w:rsidRDefault="005A6FC8" w:rsidP="00A45C95">
      <w:pPr>
        <w:pStyle w:val="Caption"/>
        <w:jc w:val="center"/>
      </w:pPr>
      <w:bookmarkStart w:id="68" w:name="_Ref406494076"/>
      <w:bookmarkStart w:id="69" w:name="_Toc420072927"/>
      <w:r>
        <w:t xml:space="preserve">Figure </w:t>
      </w:r>
      <w:fldSimple w:instr=" STYLEREF 1 \s ">
        <w:r w:rsidR="00C14A83">
          <w:rPr>
            <w:noProof/>
          </w:rPr>
          <w:t>6</w:t>
        </w:r>
      </w:fldSimple>
      <w:r w:rsidR="0037433D">
        <w:noBreakHyphen/>
      </w:r>
      <w:fldSimple w:instr=" SEQ Figure \* ARABIC \s 1 ">
        <w:r w:rsidR="00C14A83">
          <w:rPr>
            <w:noProof/>
          </w:rPr>
          <w:t>1</w:t>
        </w:r>
      </w:fldSimple>
      <w:bookmarkEnd w:id="68"/>
      <w:r w:rsidR="00C50376">
        <w:rPr>
          <w:noProof/>
        </w:rPr>
        <w:t>.</w:t>
      </w:r>
      <w:r>
        <w:t xml:space="preserve"> Workspace panel.</w:t>
      </w:r>
      <w:bookmarkEnd w:id="69"/>
    </w:p>
    <w:p w14:paraId="608A4EEB" w14:textId="0325756E" w:rsidR="005A6FC8" w:rsidRDefault="003C6FA7" w:rsidP="00BF54AB">
      <w:pPr>
        <w:pStyle w:val="Heading2"/>
      </w:pPr>
      <w:bookmarkStart w:id="70" w:name="_Toc406575221"/>
      <w:bookmarkStart w:id="71" w:name="_Toc406755651"/>
      <w:bookmarkStart w:id="72" w:name="_Toc406770724"/>
      <w:bookmarkStart w:id="73" w:name="_Toc420072853"/>
      <w:r>
        <w:t>Toolbar I</w:t>
      </w:r>
      <w:r w:rsidR="00BC58E5">
        <w:t>cons</w:t>
      </w:r>
      <w:bookmarkEnd w:id="70"/>
      <w:bookmarkEnd w:id="71"/>
      <w:bookmarkEnd w:id="72"/>
      <w:bookmarkEnd w:id="73"/>
    </w:p>
    <w:p w14:paraId="14746D9D" w14:textId="725DAD33" w:rsidR="006A7AD5" w:rsidRDefault="006A7AD5" w:rsidP="006A7AD5">
      <w:r>
        <w:rPr>
          <w:noProof/>
          <w:lang w:eastAsia="en-US"/>
        </w:rPr>
        <w:drawing>
          <wp:inline distT="0" distB="0" distL="0" distR="0" wp14:anchorId="05301F99" wp14:editId="1E9174D2">
            <wp:extent cx="201168" cy="201168"/>
            <wp:effectExtent l="0" t="0" r="889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E:\DESIGNS\FluoRender Arts\list_icons\ey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6A7AD5">
        <w:rPr>
          <w:b/>
        </w:rPr>
        <w:t>Toggle visibility.</w:t>
      </w:r>
      <w:r>
        <w:t xml:space="preserve"> Click to turn on and off the visibility of a selected item. The same effect can be achieved by double-clicking the icon of an item. Visibility of a group or a render view can be toggled similarly. When the visibility of a group is turned off, every item within the group becomes invisible.</w:t>
      </w:r>
    </w:p>
    <w:p w14:paraId="0ECA8063" w14:textId="57FF09CD" w:rsidR="006A7AD5" w:rsidRDefault="0025080D" w:rsidP="006A7AD5">
      <w:r>
        <w:rPr>
          <w:noProof/>
          <w:lang w:eastAsia="en-US"/>
        </w:rPr>
        <w:drawing>
          <wp:inline distT="0" distB="0" distL="0" distR="0" wp14:anchorId="7AC09962" wp14:editId="446DB199">
            <wp:extent cx="155448" cy="15544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E:\DESIGNS\FluoRender Arts\list_icons\layer_group_ad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w:t>
      </w:r>
      <w:r w:rsidRPr="0025080D">
        <w:rPr>
          <w:b/>
        </w:rPr>
        <w:t>Add a volume group.</w:t>
      </w:r>
      <w:r>
        <w:t xml:space="preserve"> Volume data sets have to be organized under groups. </w:t>
      </w:r>
      <w:r w:rsidR="00F55ACD">
        <w:t>Some operations are applied on groups, instead of individual volume channels, including output adjustments, and many synchronized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5ACD" w14:paraId="3338C94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1D9F678" w14:textId="77777777" w:rsidR="00F55ACD" w:rsidRDefault="00F55ACD" w:rsidP="0068755C">
            <w:pPr>
              <w:pStyle w:val="Icon"/>
            </w:pPr>
            <w:r>
              <w:rPr>
                <w:noProof/>
                <w:lang w:eastAsia="en-US"/>
              </w:rPr>
              <mc:AlternateContent>
                <mc:Choice Requires="wpg">
                  <w:drawing>
                    <wp:inline distT="0" distB="0" distL="0" distR="0" wp14:anchorId="248E8D0D" wp14:editId="0BC5E08D">
                      <wp:extent cx="228600" cy="228600"/>
                      <wp:effectExtent l="0" t="0" r="0" b="0"/>
                      <wp:docPr id="6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7" name="Oval 6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8" name="Freeform 6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CAFAD4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Hu414YFAADwEQAADgAAAAAAAAAAAAAAAAAuAgAAZHJzL2Uy&#10;b0RvYy54bWxQSwECLQAUAAYACAAAACEA+AwpmdgAAAADAQAADwAAAAAAAAAAAAAAAADgBwAAZHJz&#10;L2Rvd25yZXYueG1sUEsFBgAAAAAEAAQA8wAAAOUIAAAAAA==&#10;">
                      <v:oval id="Oval 6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2TasIA&#10;AADbAAAADwAAAGRycy9kb3ducmV2LnhtbESPzWoCMRSF94LvEG6hO820i6mORilKSzet+PMAl8l1&#10;MnZyE5J0HN++KRRcHs7Px1muB9uJnkJsHSt4mhYgiGunW24UnI5vkxmImJA1do5JwY0irFfj0RIr&#10;7a68p/6QGpFHOFaowKTkKyljbchinDpPnL2zCxZTlqGROuA1j9tOPhdFKS22nAkGPW0M1d+HH5sh&#10;xvdbv3lv5zNLzWV3K8PXJyr1+DC8LkAkGtI9/N/+0ArKF/j7kn+AX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jZNqwgAAANsAAAAPAAAAAAAAAAAAAAAAAJgCAABkcnMvZG93&#10;bnJldi54bWxQSwUGAAAAAAQABAD1AAAAhwMAAAAA&#10;" fillcolor="#f24f4f [3204]" stroked="f" strokeweight="0">
                        <v:stroke joinstyle="miter"/>
                        <o:lock v:ext="edit" aspectratio="t"/>
                      </v:oval>
                      <v:shape id="Freeform 6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LgpsEA&#10;AADbAAAADwAAAGRycy9kb3ducmV2LnhtbERPz2vCMBS+D/Y/hDfYbaZuUrQaZQwGPQ20G16fzWtT&#10;bF5KEmu3v345CB4/vt+b3WR7MZIPnWMF81kGgrh2uuNWwXf1+bIEESKyxt4xKfilALvt48MGC+2u&#10;vKfxEFuRQjgUqMDEOBRShtqQxTBzA3HiGuctxgR9K7XHawq3vXzNslxa7Dg1GBzow1B9PlysguPf&#10;TzVefGW+Gl+Wi9XpmPvmTannp+l9DSLSFO/im7vUCvI0Nn1JP0B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4y4KbBAAAA2w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D13DB2" w14:textId="09CF5835" w:rsidR="00F55ACD" w:rsidRDefault="00F55ACD" w:rsidP="00F55ACD">
            <w:pPr>
              <w:pStyle w:val="TipText"/>
              <w:cnfStyle w:val="000000000000" w:firstRow="0" w:lastRow="0" w:firstColumn="0" w:lastColumn="0" w:oddVBand="0" w:evenVBand="0" w:oddHBand="0" w:evenHBand="0" w:firstRowFirstColumn="0" w:firstRowLastColumn="0" w:lastRowFirstColumn="0" w:lastRowLastColumn="0"/>
            </w:pPr>
            <w:r>
              <w:t>Alternatively, a volume data set can be dragged to the bottom empty space within the “Workspace” list. A new volume group is automatically created.</w:t>
            </w:r>
          </w:p>
        </w:tc>
      </w:tr>
    </w:tbl>
    <w:p w14:paraId="52557F47" w14:textId="77777777" w:rsidR="00F55ACD" w:rsidRDefault="00F55ACD" w:rsidP="006A7AD5"/>
    <w:p w14:paraId="56F27F20" w14:textId="02EAE93E" w:rsidR="00F55ACD" w:rsidRDefault="00485DFB" w:rsidP="006A7AD5">
      <w:r>
        <w:rPr>
          <w:b/>
          <w:noProof/>
          <w:lang w:eastAsia="en-US"/>
        </w:rPr>
        <w:drawing>
          <wp:inline distT="0" distB="0" distL="0" distR="0" wp14:anchorId="7C7F75B4" wp14:editId="007C46DA">
            <wp:extent cx="219456" cy="210312"/>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HP2\SkyDrive\FluoRender\mgroup_ico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9456" cy="210312"/>
                    </a:xfrm>
                    <a:prstGeom prst="rect">
                      <a:avLst/>
                    </a:prstGeom>
                    <a:noFill/>
                    <a:ln>
                      <a:noFill/>
                    </a:ln>
                  </pic:spPr>
                </pic:pic>
              </a:graphicData>
            </a:graphic>
          </wp:inline>
        </w:drawing>
      </w:r>
      <w:r>
        <w:rPr>
          <w:b/>
        </w:rPr>
        <w:t xml:space="preserve"> </w:t>
      </w:r>
      <w:r w:rsidR="00F55ACD" w:rsidRPr="00F55ACD">
        <w:rPr>
          <w:b/>
        </w:rPr>
        <w:t>Add a mesh group.</w:t>
      </w:r>
      <w:r w:rsidR="00F55ACD" w:rsidRPr="00F55ACD">
        <w:t xml:space="preserve"> Mesh</w:t>
      </w:r>
      <w:r w:rsidR="00F55ACD">
        <w:t xml:space="preserve"> groups are for organizing mesh data sets only.</w:t>
      </w:r>
    </w:p>
    <w:p w14:paraId="7277A558" w14:textId="0E4CABC4" w:rsidR="00F55ACD" w:rsidRDefault="00485DFB" w:rsidP="006A7AD5">
      <w:r>
        <w:rPr>
          <w:b/>
          <w:noProof/>
          <w:lang w:eastAsia="en-US"/>
        </w:rPr>
        <w:drawing>
          <wp:inline distT="0" distB="0" distL="0" distR="0" wp14:anchorId="6ED03EC6" wp14:editId="2047E080">
            <wp:extent cx="164592" cy="164592"/>
            <wp:effectExtent l="0" t="0" r="6985"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2\SkyDrive\FluoRender\listicon_delet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F55ACD" w:rsidRPr="00F55ACD">
        <w:rPr>
          <w:b/>
        </w:rPr>
        <w:t>Delete selection.</w:t>
      </w:r>
      <w:r w:rsidR="00F55ACD">
        <w:t xml:space="preserve"> </w:t>
      </w:r>
      <w:r w:rsidR="002C4755">
        <w:t>It r</w:t>
      </w:r>
      <w:r w:rsidR="00F55ACD">
        <w:t>emove</w:t>
      </w:r>
      <w:r w:rsidR="007223DB">
        <w:t>s</w:t>
      </w:r>
      <w:r w:rsidR="00F55ACD">
        <w:t xml:space="preserve"> selected data set from the workspace. Removed data sets are not deleted from FluoRender and can still be accessed from the “Dataset” panel.</w:t>
      </w:r>
    </w:p>
    <w:p w14:paraId="73EDD604" w14:textId="4ECD1179" w:rsidR="00F55ACD" w:rsidRDefault="00474554" w:rsidP="006A7AD5">
      <w:r>
        <w:t xml:space="preserve">The rest of the workspace toolbar icons are used for paint selection. Please refer to </w:t>
      </w:r>
      <w:r w:rsidR="002C4755">
        <w:fldChar w:fldCharType="begin"/>
      </w:r>
      <w:r w:rsidR="002C4755">
        <w:instrText xml:space="preserve"> REF _Ref407099846 \r \h </w:instrText>
      </w:r>
      <w:r w:rsidR="002C4755">
        <w:fldChar w:fldCharType="separate"/>
      </w:r>
      <w:r w:rsidR="00C14A83">
        <w:t>Chapter 14</w:t>
      </w:r>
      <w:r w:rsidR="002C4755">
        <w:fldChar w:fldCharType="end"/>
      </w:r>
      <w:r>
        <w:t xml:space="preserve"> for details.</w:t>
      </w:r>
    </w:p>
    <w:p w14:paraId="0479FE64" w14:textId="4D5F01C4" w:rsidR="006A7AD5" w:rsidRDefault="006A7AD5" w:rsidP="00BF54AB">
      <w:pPr>
        <w:pStyle w:val="Heading2"/>
      </w:pPr>
      <w:bookmarkStart w:id="74" w:name="_Toc406575222"/>
      <w:bookmarkStart w:id="75" w:name="_Toc406755652"/>
      <w:bookmarkStart w:id="76" w:name="_Toc406770725"/>
      <w:bookmarkStart w:id="77" w:name="_Toc420072854"/>
      <w:r>
        <w:lastRenderedPageBreak/>
        <w:t xml:space="preserve">Context Menu </w:t>
      </w:r>
      <w:r w:rsidR="007A5EBA">
        <w:t>Commands</w:t>
      </w:r>
      <w:bookmarkEnd w:id="74"/>
      <w:bookmarkEnd w:id="75"/>
      <w:bookmarkEnd w:id="76"/>
      <w:bookmarkEnd w:id="77"/>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74554" w14:paraId="0F5C3C6A"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C32B98B" w14:textId="77777777" w:rsidR="00474554" w:rsidRDefault="00474554" w:rsidP="0068755C">
            <w:pPr>
              <w:pStyle w:val="Icon"/>
            </w:pPr>
            <w:r>
              <w:rPr>
                <w:noProof/>
                <w:lang w:eastAsia="en-US"/>
              </w:rPr>
              <mc:AlternateContent>
                <mc:Choice Requires="wpg">
                  <w:drawing>
                    <wp:inline distT="0" distB="0" distL="0" distR="0" wp14:anchorId="60866C66" wp14:editId="1FF9603F">
                      <wp:extent cx="228600" cy="228600"/>
                      <wp:effectExtent l="0" t="0" r="0" b="0"/>
                      <wp:docPr id="7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7" name="Oval 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8" name="Freeform 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C0F468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t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WymCdM8Qox8mrZ6DJhqbQCYN0XNSuEVoTWrt4swfTO1J/qj6Z5sQlP&#10;BMBjZir6hWvs0eP81OEsHx0TeDkeX8yHiIbAVrP2cRA5gvWMS+Q/f5Vv0CodkG2dKbsaGWV70Oy/&#10;A+1TzmvpY2HJ/xa0RQvahwdessU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S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vp7YYFAADwEQAADgAAAAAAAAAAAAAAAAAuAgAAZHJzL2Uy&#10;b0RvYy54bWxQSwECLQAUAAYACAAAACEA+AwpmdgAAAADAQAADwAAAAAAAAAAAAAAAADgBwAAZHJz&#10;L2Rvd25yZXYueG1sUEsFBgAAAAAEAAQA8wAAAOUIAAAAAA==&#10;">
                      <v:oval id="Oval 7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QFt8EA&#10;AADbAAAADwAAAGRycy9kb3ducmV2LnhtbESPzWoCMRSF9wXfIVzBXc3oQu1oFFEq3bSl6gNcJtfJ&#10;6OQmJOk4vn1TKHR5OD8fZ7XpbSs6CrFxrGAyLkAQV043XCs4n16fFyBiQtbYOiYFD4qwWQ+eVlhq&#10;d+cv6o6pFnmEY4kKTEq+lDJWhizGsfPE2bu4YDFlGWqpA97zuG3ltChm0mLDmWDQ085QdTt+2wwx&#10;vtv73aF5WViqr5+PWfh4R6VGw367BJGoT//hv/abVjCfw++X/A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UBbfBAAAA2wAAAA8AAAAAAAAAAAAAAAAAmAIAAGRycy9kb3du&#10;cmV2LnhtbFBLBQYAAAAABAAEAPUAAACGAwAAAAA=&#10;" fillcolor="#f24f4f [3204]" stroked="f" strokeweight="0">
                        <v:stroke joinstyle="miter"/>
                        <o:lock v:ext="edit" aspectratio="t"/>
                      </v:oval>
                      <v:shape id="Freeform 7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2e8IA&#10;AADbAAAADwAAAGRycy9kb3ducmV2LnhtbERPW2vCMBR+H/gfwhH2NlO34aUaZQwGfRrMKr4em9Om&#10;2JyUJNZuv355GOzx47tv96PtxEA+tI4VzGcZCOLK6ZYbBcfy42kFIkRkjZ1jUvBNAfa7ycMWc+3u&#10;/EXDITYihXDIUYGJsc+lDJUhi2HmeuLE1c5bjAn6RmqP9xRuO/mcZQtpseXUYLCnd0PV9XCzCs4/&#10;p3K4+dJ81r4oXteX88LXL0o9Tse3DYhIY/wX/7kLrWCZxqYv6QfI3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63Z7wgAAANs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04C73C" w14:textId="30379D22" w:rsidR="00474554" w:rsidRDefault="00474554" w:rsidP="007A5EBA">
            <w:pPr>
              <w:pStyle w:val="TipText"/>
              <w:cnfStyle w:val="000000000000" w:firstRow="0" w:lastRow="0" w:firstColumn="0" w:lastColumn="0" w:oddVBand="0" w:evenVBand="0" w:oddHBand="0" w:evenHBand="0" w:firstRowFirstColumn="0" w:firstRowLastColumn="0" w:lastRowFirstColumn="0" w:lastRowLastColumn="0"/>
            </w:pPr>
            <w:r>
              <w:t xml:space="preserve">Context menu </w:t>
            </w:r>
            <w:r w:rsidR="007A5EBA">
              <w:t>commands</w:t>
            </w:r>
            <w:r>
              <w:t xml:space="preserve"> can vary when different items are selected.</w:t>
            </w:r>
          </w:p>
        </w:tc>
      </w:tr>
    </w:tbl>
    <w:p w14:paraId="20B89797" w14:textId="77777777" w:rsidR="00474554" w:rsidRDefault="00474554" w:rsidP="00474554"/>
    <w:p w14:paraId="4A76BBF5" w14:textId="0773382A" w:rsidR="00315AD8" w:rsidRDefault="007A5EBA" w:rsidP="00BF54AB">
      <w:pPr>
        <w:pStyle w:val="Heading3"/>
      </w:pPr>
      <w:r>
        <w:t>Common context menu commands</w:t>
      </w:r>
    </w:p>
    <w:p w14:paraId="77A81D26" w14:textId="39FC240B" w:rsidR="007A5EBA" w:rsidRDefault="007A5EBA" w:rsidP="007A5EBA">
      <w:r w:rsidRPr="007A5EBA">
        <w:rPr>
          <w:b/>
        </w:rPr>
        <w:t>Toggle Visibility.</w:t>
      </w:r>
      <w:r w:rsidRPr="002C4755">
        <w:t xml:space="preserve"> </w:t>
      </w:r>
      <w:r w:rsidR="002C4755" w:rsidRPr="002C4755">
        <w:t xml:space="preserve">It </w:t>
      </w:r>
      <w:r w:rsidR="002C4755">
        <w:t>c</w:t>
      </w:r>
      <w:r>
        <w:t>hange</w:t>
      </w:r>
      <w:r w:rsidR="007223DB">
        <w:t>s</w:t>
      </w:r>
      <w:r>
        <w:t xml:space="preserve"> the visibility of </w:t>
      </w:r>
      <w:r w:rsidR="002C4755">
        <w:t xml:space="preserve">a </w:t>
      </w:r>
      <w:r>
        <w:t>selected item.</w:t>
      </w:r>
    </w:p>
    <w:p w14:paraId="5A6389EB" w14:textId="5B499D26" w:rsidR="007A5EBA" w:rsidRDefault="007A5EBA" w:rsidP="007A5EBA">
      <w:r w:rsidRPr="007A5EBA">
        <w:rPr>
          <w:b/>
        </w:rPr>
        <w:t>Add Volume Group.</w:t>
      </w:r>
      <w:r>
        <w:t xml:space="preserve"> </w:t>
      </w:r>
      <w:r w:rsidR="002C4755">
        <w:t>It a</w:t>
      </w:r>
      <w:r>
        <w:t>dd</w:t>
      </w:r>
      <w:r w:rsidR="007223DB">
        <w:t>s</w:t>
      </w:r>
      <w:r>
        <w:t xml:space="preserve"> a volume group to current render view.</w:t>
      </w:r>
    </w:p>
    <w:p w14:paraId="0ACAC6F3" w14:textId="3D2B7213" w:rsidR="007A5EBA" w:rsidRDefault="007A5EBA" w:rsidP="007A5EBA">
      <w:r w:rsidRPr="007A5EBA">
        <w:rPr>
          <w:b/>
        </w:rPr>
        <w:t>Add Mesh Group.</w:t>
      </w:r>
      <w:r>
        <w:t xml:space="preserve"> </w:t>
      </w:r>
      <w:r w:rsidR="002C4755">
        <w:t>It a</w:t>
      </w:r>
      <w:r>
        <w:t>dd</w:t>
      </w:r>
      <w:r w:rsidR="007223DB">
        <w:t>s</w:t>
      </w:r>
      <w:r>
        <w:t xml:space="preserve"> a mesh group to current render view.</w:t>
      </w:r>
    </w:p>
    <w:p w14:paraId="2D9CED46" w14:textId="3C297CD1" w:rsidR="007A5EBA" w:rsidRDefault="007A5EBA" w:rsidP="007A5EBA">
      <w:r w:rsidRPr="007A5EBA">
        <w:rPr>
          <w:b/>
        </w:rPr>
        <w:t>Delete.</w:t>
      </w:r>
      <w:r>
        <w:t xml:space="preserve"> </w:t>
      </w:r>
      <w:r w:rsidR="002C4755">
        <w:t>It d</w:t>
      </w:r>
      <w:r>
        <w:t>elete</w:t>
      </w:r>
      <w:r w:rsidR="007223DB">
        <w:t>s</w:t>
      </w:r>
      <w:r>
        <w:t xml:space="preserve"> current selection from workspace.</w:t>
      </w:r>
      <w:r w:rsidR="00FD461D">
        <w:t xml:space="preserve"> “Close” is shown </w:t>
      </w:r>
      <w:r w:rsidR="002C4755">
        <w:t xml:space="preserve">instead </w:t>
      </w:r>
      <w:r w:rsidR="00FD461D">
        <w:t xml:space="preserve">for </w:t>
      </w:r>
      <w:r w:rsidR="002C4755">
        <w:t>a render view</w:t>
      </w:r>
      <w:r w:rsidR="00FD461D">
        <w:t>.</w:t>
      </w:r>
    </w:p>
    <w:p w14:paraId="19C16CE7" w14:textId="0761E551" w:rsidR="007A5EBA" w:rsidRDefault="007A5EBA" w:rsidP="007A5EBA">
      <w:r w:rsidRPr="007A5EBA">
        <w:rPr>
          <w:b/>
        </w:rPr>
        <w:t>Randomize Colors.</w:t>
      </w:r>
      <w:r>
        <w:t xml:space="preserve"> </w:t>
      </w:r>
      <w:r w:rsidR="002C4755">
        <w:t>It r</w:t>
      </w:r>
      <w:r>
        <w:t>andomly choose</w:t>
      </w:r>
      <w:r w:rsidR="007223DB">
        <w:t>s</w:t>
      </w:r>
      <w:r>
        <w:t xml:space="preserve"> a color to current selection.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3225D" w14:paraId="48D31AF4"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D9AC6E9" w14:textId="77777777" w:rsidR="00A3225D" w:rsidRDefault="00A3225D" w:rsidP="00D87D5D">
            <w:pPr>
              <w:pStyle w:val="Icon"/>
            </w:pPr>
            <w:r>
              <w:rPr>
                <w:noProof/>
                <w:lang w:eastAsia="en-US"/>
              </w:rPr>
              <mc:AlternateContent>
                <mc:Choice Requires="wpg">
                  <w:drawing>
                    <wp:inline distT="0" distB="0" distL="0" distR="0" wp14:anchorId="65BDCEFE" wp14:editId="3DBAC3A2">
                      <wp:extent cx="228600" cy="228600"/>
                      <wp:effectExtent l="0" t="0" r="0" b="0"/>
                      <wp:docPr id="16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8" name="Oval 16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9" name="Freeform 1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7D0FA3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XDWSCHBQAA9REAAA4AAAAAAAAAAAAAAAAALgIAAGRycy9l&#10;Mm9Eb2MueG1sUEsBAi0AFAAGAAgAAAAhAPgMKZnYAAAAAwEAAA8AAAAAAAAAAAAAAAAA4QcAAGRy&#10;cy9kb3ducmV2LnhtbFBLBQYAAAAABAAEAPMAAADmCAAAAAA=&#10;">
                      <v:oval id="Oval 16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oOvsIA&#10;AADcAAAADwAAAGRycy9kb3ducmV2LnhtbESPzU7DMAzH70h7h8iTuLF0HKpRlk3TJhAXQGw8gNWY&#10;pqxxoiR03dvjAxI3W/5//LzeTn5QI6XcBzawXFSgiNtge+4MfJ6e7lagckG2OAQmA1fKsN3MbtbY&#10;2HDhDxqPpVMSwrlBA66U2GidW0ce8yJEYrl9heSxyJo6bRNeJNwP+r6qau2xZ2lwGGnvqD0ff7yU&#10;uDge4v65f1h56r7fr3V6e0VjbufT7hFUoan8i//cL1bwa6GVZ2QC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g6+wgAAANwAAAAPAAAAAAAAAAAAAAAAAJgCAABkcnMvZG93&#10;bnJldi54bWxQSwUGAAAAAAQABAD1AAAAhwMAAAAA&#10;" fillcolor="#f24f4f [3204]" stroked="f" strokeweight="0">
                        <v:stroke joinstyle="miter"/>
                        <o:lock v:ext="edit" aspectratio="t"/>
                      </v:oval>
                      <v:shape id="Freeform 16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rGrMIA&#10;AADcAAAADwAAAGRycy9kb3ducmV2LnhtbERP30vDMBB+H/g/hBN8W1OnFFeXDRkIfRK2Kns9m2tT&#10;bC4lybrqX78Igm/38f28zW62g5jIh96xgvssB0HcON1zp+C9fl0+gQgRWePgmBR8U4Dd9maxwVK7&#10;Cx9oOsZOpBAOJSowMY6llKExZDFkbiROXOu8xZig76T2eEnhdpCrPC+kxZ5Tg8GR9oaar+PZKjj9&#10;fNTT2dfmrfVV9bj+PBW+fVDq7nZ+eQYRaY7/4j93pdP8Yg2/z6QL5PY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esas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CD8779" w14:textId="15BBC50E" w:rsidR="00A3225D" w:rsidRDefault="00A3225D" w:rsidP="00D87D5D">
            <w:pPr>
              <w:pStyle w:val="TipText"/>
              <w:cnfStyle w:val="000000000000" w:firstRow="0" w:lastRow="0" w:firstColumn="0" w:lastColumn="0" w:oddVBand="0" w:evenVBand="0" w:oddHBand="0" w:evenHBand="0" w:firstRowFirstColumn="0" w:firstRowLastColumn="0" w:lastRowFirstColumn="0" w:lastRowLastColumn="0"/>
            </w:pPr>
            <w:r>
              <w:t>Alternatively, you can hold down the “Ctrl” key and double-click the icon of an item to randomize its color.</w:t>
            </w:r>
          </w:p>
        </w:tc>
      </w:tr>
    </w:tbl>
    <w:p w14:paraId="736274E4" w14:textId="77777777" w:rsidR="00A3225D" w:rsidRDefault="00A3225D" w:rsidP="007A5EBA"/>
    <w:p w14:paraId="5BB821B2" w14:textId="76456224" w:rsidR="007A5EBA" w:rsidRDefault="007A5EBA" w:rsidP="00BF54AB">
      <w:pPr>
        <w:pStyle w:val="Heading3"/>
      </w:pPr>
      <w:r>
        <w:t>Context menu commands for render views and groups</w:t>
      </w:r>
    </w:p>
    <w:p w14:paraId="4D6B3CA0" w14:textId="494DDC13" w:rsidR="007A5EBA" w:rsidRDefault="007A5EBA" w:rsidP="007A5EBA">
      <w:r w:rsidRPr="007A5EBA">
        <w:rPr>
          <w:b/>
        </w:rPr>
        <w:t>Collapse/Expand.</w:t>
      </w:r>
      <w:r>
        <w:t xml:space="preserve"> </w:t>
      </w:r>
      <w:r w:rsidR="002C4755">
        <w:t>It c</w:t>
      </w:r>
      <w:r>
        <w:t>ollapse</w:t>
      </w:r>
      <w:r w:rsidR="007223DB">
        <w:t>s</w:t>
      </w:r>
      <w:r>
        <w:t xml:space="preserve"> or expand</w:t>
      </w:r>
      <w:r w:rsidR="007223DB">
        <w:t>s</w:t>
      </w:r>
      <w:r>
        <w:t xml:space="preserve"> </w:t>
      </w:r>
      <w:r w:rsidR="002C4755">
        <w:t>a list of child</w:t>
      </w:r>
      <w:r>
        <w:t xml:space="preserve"> items.</w:t>
      </w:r>
    </w:p>
    <w:p w14:paraId="15920DD7" w14:textId="1869A37D" w:rsidR="007A5EBA" w:rsidRDefault="007A5EBA" w:rsidP="00BF54AB">
      <w:pPr>
        <w:pStyle w:val="Heading3"/>
      </w:pPr>
      <w:r>
        <w:t>Context menu commands for volumes</w:t>
      </w:r>
    </w:p>
    <w:p w14:paraId="4CB6B5CF" w14:textId="72B2E669" w:rsidR="007A5EBA" w:rsidRDefault="007A5EBA" w:rsidP="007A5EBA">
      <w:r w:rsidRPr="00733984">
        <w:rPr>
          <w:b/>
        </w:rPr>
        <w:t>Isolate.</w:t>
      </w:r>
      <w:r>
        <w:t xml:space="preserve"> </w:t>
      </w:r>
      <w:r w:rsidR="002C4755">
        <w:t>It i</w:t>
      </w:r>
      <w:r>
        <w:t>solate</w:t>
      </w:r>
      <w:r w:rsidR="007223DB">
        <w:t>s</w:t>
      </w:r>
      <w:r>
        <w:t xml:space="preserve"> the</w:t>
      </w:r>
      <w:r w:rsidR="00733984">
        <w:t xml:space="preserve"> </w:t>
      </w:r>
      <w:r w:rsidR="002C4755">
        <w:t>visibility to current selection,</w:t>
      </w:r>
      <w:r w:rsidR="00733984">
        <w:t xml:space="preserve"> </w:t>
      </w:r>
      <w:r w:rsidR="002C4755">
        <w:t>turning</w:t>
      </w:r>
      <w:r w:rsidR="00733984">
        <w:t xml:space="preserve"> off all other items except current selection.</w:t>
      </w:r>
    </w:p>
    <w:p w14:paraId="3AC27405" w14:textId="73DD491C" w:rsidR="00733984" w:rsidRDefault="00733984" w:rsidP="007A5EBA">
      <w:r w:rsidRPr="00733984">
        <w:rPr>
          <w:b/>
        </w:rPr>
        <w:t>Show All.</w:t>
      </w:r>
      <w:r>
        <w:t xml:space="preserve"> It turns on the visibility of all items.</w:t>
      </w:r>
    </w:p>
    <w:p w14:paraId="7A264589" w14:textId="5978760F" w:rsidR="00733984" w:rsidRDefault="00E7184B" w:rsidP="007A5EBA">
      <w:r w:rsidRPr="00E7184B">
        <w:rPr>
          <w:b/>
        </w:rPr>
        <w:t>Analyze.</w:t>
      </w:r>
      <w:r>
        <w:t xml:space="preserve"> </w:t>
      </w:r>
      <w:r w:rsidR="002C4755">
        <w:t>It s</w:t>
      </w:r>
      <w:r>
        <w:t>how</w:t>
      </w:r>
      <w:r w:rsidR="007223DB">
        <w:t>s</w:t>
      </w:r>
      <w:r>
        <w:t xml:space="preserve"> the “Analyze” window</w:t>
      </w:r>
      <w:r w:rsidR="00713C60">
        <w:t xml:space="preserve"> (see </w:t>
      </w:r>
      <w:r w:rsidR="00713C60">
        <w:fldChar w:fldCharType="begin"/>
      </w:r>
      <w:r w:rsidR="00713C60">
        <w:instrText xml:space="preserve"> REF _Ref406761841 \r \h </w:instrText>
      </w:r>
      <w:r w:rsidR="00713C60">
        <w:fldChar w:fldCharType="separate"/>
      </w:r>
      <w:r w:rsidR="00C14A83">
        <w:t>Chapter 14</w:t>
      </w:r>
      <w:r w:rsidR="00713C60">
        <w:fldChar w:fldCharType="end"/>
      </w:r>
      <w:r w:rsidR="00713C60">
        <w:t xml:space="preserve"> and </w:t>
      </w:r>
      <w:r w:rsidR="00713C60">
        <w:fldChar w:fldCharType="begin"/>
      </w:r>
      <w:r w:rsidR="00713C60">
        <w:instrText xml:space="preserve"> REF _Ref406746597 \r \h </w:instrText>
      </w:r>
      <w:r w:rsidR="00713C60">
        <w:fldChar w:fldCharType="separate"/>
      </w:r>
      <w:r w:rsidR="00C14A83">
        <w:t>Chapter 16</w:t>
      </w:r>
      <w:r w:rsidR="00713C60">
        <w:fldChar w:fldCharType="end"/>
      </w:r>
      <w:r w:rsidR="00713C60">
        <w:t>)</w:t>
      </w:r>
      <w:r>
        <w:t>.</w:t>
      </w:r>
    </w:p>
    <w:p w14:paraId="3253C7D4" w14:textId="5D19C821" w:rsidR="00E7184B" w:rsidRDefault="00E7184B" w:rsidP="007A5EBA">
      <w:r w:rsidRPr="00E7184B">
        <w:rPr>
          <w:b/>
        </w:rPr>
        <w:t>Noise Reduction.</w:t>
      </w:r>
      <w:r>
        <w:t xml:space="preserve"> </w:t>
      </w:r>
      <w:r w:rsidR="002C4755">
        <w:t>It s</w:t>
      </w:r>
      <w:r>
        <w:t>how</w:t>
      </w:r>
      <w:r w:rsidR="007223DB">
        <w:t>s</w:t>
      </w:r>
      <w:r>
        <w:t xml:space="preserve"> the “Noise Reduction” window</w:t>
      </w:r>
      <w:r w:rsidR="00713C60">
        <w:t xml:space="preserve"> (see </w:t>
      </w:r>
      <w:r w:rsidR="00713C60">
        <w:fldChar w:fldCharType="begin"/>
      </w:r>
      <w:r w:rsidR="00713C60">
        <w:instrText xml:space="preserve"> REF _Ref406746597 \r \h </w:instrText>
      </w:r>
      <w:r w:rsidR="00713C60">
        <w:fldChar w:fldCharType="separate"/>
      </w:r>
      <w:r w:rsidR="00C14A83">
        <w:t>Chapter 16</w:t>
      </w:r>
      <w:r w:rsidR="00713C60">
        <w:fldChar w:fldCharType="end"/>
      </w:r>
      <w:r w:rsidR="00713C60">
        <w:t>)</w:t>
      </w:r>
      <w:r>
        <w:t>.</w:t>
      </w:r>
    </w:p>
    <w:p w14:paraId="66434724" w14:textId="5679042C" w:rsidR="00E7184B" w:rsidRDefault="00E7184B" w:rsidP="007A5EBA">
      <w:r w:rsidRPr="00E7184B">
        <w:rPr>
          <w:b/>
        </w:rPr>
        <w:t>Counting and Volume.</w:t>
      </w:r>
      <w:r>
        <w:t xml:space="preserve"> </w:t>
      </w:r>
      <w:r w:rsidR="002C4755">
        <w:t>It s</w:t>
      </w:r>
      <w:r>
        <w:t>how</w:t>
      </w:r>
      <w:r w:rsidR="007223DB">
        <w:t>s</w:t>
      </w:r>
      <w:r>
        <w:t xml:space="preserve"> the “Counting and Volume” window</w:t>
      </w:r>
      <w:r w:rsidR="00713C60">
        <w:t xml:space="preserve"> (see </w:t>
      </w:r>
      <w:r w:rsidR="00713C60">
        <w:fldChar w:fldCharType="begin"/>
      </w:r>
      <w:r w:rsidR="00713C60">
        <w:instrText xml:space="preserve"> REF _Ref406746597 \r \h </w:instrText>
      </w:r>
      <w:r w:rsidR="00713C60">
        <w:fldChar w:fldCharType="separate"/>
      </w:r>
      <w:r w:rsidR="00C14A83">
        <w:t>Chapter 16</w:t>
      </w:r>
      <w:r w:rsidR="00713C60">
        <w:fldChar w:fldCharType="end"/>
      </w:r>
      <w:r w:rsidR="00713C60">
        <w:t>)</w:t>
      </w:r>
      <w:r>
        <w:t>.</w:t>
      </w:r>
    </w:p>
    <w:p w14:paraId="693D3C10" w14:textId="1BD7974D" w:rsidR="00E7184B" w:rsidRDefault="00E7184B" w:rsidP="007A5EBA">
      <w:r w:rsidRPr="00E7184B">
        <w:rPr>
          <w:b/>
        </w:rPr>
        <w:t>Colocalization analysis.</w:t>
      </w:r>
      <w:r>
        <w:t xml:space="preserve"> </w:t>
      </w:r>
      <w:r w:rsidR="002C4755">
        <w:t>It s</w:t>
      </w:r>
      <w:r>
        <w:t>how</w:t>
      </w:r>
      <w:r w:rsidR="007223DB">
        <w:t>s</w:t>
      </w:r>
      <w:r>
        <w:t xml:space="preserve"> the “Colocalization Analysis” window</w:t>
      </w:r>
      <w:r w:rsidR="00713C60">
        <w:t xml:space="preserve"> (see </w:t>
      </w:r>
      <w:r w:rsidR="00713C60">
        <w:fldChar w:fldCharType="begin"/>
      </w:r>
      <w:r w:rsidR="00713C60">
        <w:instrText xml:space="preserve"> REF _Ref406746597 \r \h </w:instrText>
      </w:r>
      <w:r w:rsidR="00713C60">
        <w:fldChar w:fldCharType="separate"/>
      </w:r>
      <w:r w:rsidR="00C14A83">
        <w:t>Chapter 16</w:t>
      </w:r>
      <w:r w:rsidR="00713C60">
        <w:fldChar w:fldCharType="end"/>
      </w:r>
      <w:r w:rsidR="00713C60">
        <w:t>)</w:t>
      </w:r>
      <w:r>
        <w:t>.</w:t>
      </w:r>
    </w:p>
    <w:p w14:paraId="7F95645D" w14:textId="6737D709" w:rsidR="00E7184B" w:rsidRDefault="00E7184B" w:rsidP="007A5EBA">
      <w:r w:rsidRPr="00E7184B">
        <w:rPr>
          <w:b/>
        </w:rPr>
        <w:t>Measurement</w:t>
      </w:r>
      <w:r w:rsidR="006B2529">
        <w:rPr>
          <w:b/>
        </w:rPr>
        <w:fldChar w:fldCharType="begin"/>
      </w:r>
      <w:r w:rsidR="006B2529">
        <w:instrText xml:space="preserve"> XE "</w:instrText>
      </w:r>
      <w:r w:rsidR="006B2529" w:rsidRPr="00D90FFE">
        <w:instrText>Measurement</w:instrText>
      </w:r>
      <w:r w:rsidR="006B2529">
        <w:instrText xml:space="preserve">" </w:instrText>
      </w:r>
      <w:r w:rsidR="006B2529">
        <w:rPr>
          <w:b/>
        </w:rPr>
        <w:fldChar w:fldCharType="end"/>
      </w:r>
      <w:r w:rsidRPr="00E7184B">
        <w:rPr>
          <w:b/>
        </w:rPr>
        <w:t>.</w:t>
      </w:r>
      <w:r>
        <w:t xml:space="preserve"> </w:t>
      </w:r>
      <w:r w:rsidR="002C4755">
        <w:t>It s</w:t>
      </w:r>
      <w:r>
        <w:t>how</w:t>
      </w:r>
      <w:r w:rsidR="007223DB">
        <w:t>s</w:t>
      </w:r>
      <w:r>
        <w:t xml:space="preserve"> the “Measurement” window</w:t>
      </w:r>
      <w:r w:rsidR="00713C60">
        <w:t xml:space="preserve"> (see </w:t>
      </w:r>
      <w:r w:rsidR="00713C60">
        <w:fldChar w:fldCharType="begin"/>
      </w:r>
      <w:r w:rsidR="00713C60">
        <w:instrText xml:space="preserve"> REF _Ref406761902 \r \h </w:instrText>
      </w:r>
      <w:r w:rsidR="00713C60">
        <w:fldChar w:fldCharType="separate"/>
      </w:r>
      <w:r w:rsidR="00C14A83">
        <w:t>Chapter 15</w:t>
      </w:r>
      <w:r w:rsidR="00713C60">
        <w:fldChar w:fldCharType="end"/>
      </w:r>
      <w:r w:rsidR="00713C60">
        <w:t>)</w:t>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7184B" w14:paraId="653777B6"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F2302D2" w14:textId="77777777" w:rsidR="00E7184B" w:rsidRDefault="00E7184B" w:rsidP="0068755C">
            <w:pPr>
              <w:pStyle w:val="Icon"/>
            </w:pPr>
            <w:r>
              <w:rPr>
                <w:noProof/>
                <w:lang w:eastAsia="en-US"/>
              </w:rPr>
              <mc:AlternateContent>
                <mc:Choice Requires="wpg">
                  <w:drawing>
                    <wp:inline distT="0" distB="0" distL="0" distR="0" wp14:anchorId="1BF88020" wp14:editId="2757FA88">
                      <wp:extent cx="228600" cy="228600"/>
                      <wp:effectExtent l="0" t="0" r="0" b="0"/>
                      <wp:docPr id="7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0" name="Oval 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1" name="Freeform 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79FEC6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4YQPDYMFAADwEQAADgAAAAAAAAAAAAAAAAAuAgAAZHJzL2Uyb0Rv&#10;Yy54bWxQSwECLQAUAAYACAAAACEA+AwpmdgAAAADAQAADwAAAAAAAAAAAAAAAADdBwAAZHJzL2Rv&#10;d25yZXYueG1sUEsFBgAAAAAEAAQA8wAAAOIIAAAAAA==&#10;">
                      <v:oval id="Oval 8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t5L8A&#10;AADbAAAADwAAAGRycy9kb3ducmV2LnhtbERPzUoDMRC+C32HMAVvNlsPZV2bltKieFGx9QGGzbhZ&#10;u5mEJG63b+8cBI8f3/96O/lBjZRyH9jAclGBIm6D7bkz8Hl6uqtB5YJscQhMBq6UYbuZ3ayxseHC&#10;HzQeS6ckhHODBlwpsdE6t4485kWIxMJ9heSxCEydtgkvEu4HfV9VK+2xZ2lwGGnvqD0ff7yUuDge&#10;4v65f6g9dd/v11V6e0VjbufT7hFUoan8i//cL9ZALevli/wAvfk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paO3kvwAAANsAAAAPAAAAAAAAAAAAAAAAAJgCAABkcnMvZG93bnJl&#10;di54bWxQSwUGAAAAAAQABAD1AAAAhAMAAAAA&#10;" fillcolor="#f24f4f [3204]" stroked="f" strokeweight="0">
                        <v:stroke joinstyle="miter"/>
                        <o:lock v:ext="edit" aspectratio="t"/>
                      </v:oval>
                      <v:shape id="Freeform 8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SvwcQA&#10;AADbAAAADwAAAGRycy9kb3ducmV2LnhtbESPQWvCQBSE74X+h+UVeqsbWxGbukopFHISNBavr9mX&#10;bGj2bdhdY+qvdwXB4zAz3zDL9Wg7MZAPrWMF00kGgrhyuuVGwb78flmACBFZY+eYFPxTgPXq8WGJ&#10;uXYn3tKwi41IEA45KjAx9rmUoTJkMUxcT5y82nmLMUnfSO3xlOC2k69ZNpcWW04LBnv6MlT97Y5W&#10;weH8Uw5HX5pN7Yti9v57mPv6Tannp/HzA0SkMd7Dt3ahFSymcP2SfoBc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Er8H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D2FFE30" w14:textId="72E2774B" w:rsidR="00E7184B" w:rsidRDefault="002C4755" w:rsidP="0068755C">
            <w:pPr>
              <w:pStyle w:val="TipText"/>
              <w:cnfStyle w:val="000000000000" w:firstRow="0" w:lastRow="0" w:firstColumn="0" w:lastColumn="0" w:oddVBand="0" w:evenVBand="0" w:oddHBand="0" w:evenHBand="0" w:firstRowFirstColumn="0" w:firstRowLastColumn="0" w:lastRowFirstColumn="0" w:lastRowLastColumn="0"/>
            </w:pPr>
            <w:r>
              <w:t>Details on v</w:t>
            </w:r>
            <w:r w:rsidR="00E7184B">
              <w:t>olume processing and analysis functions are discussed in their respective chapters.</w:t>
            </w:r>
          </w:p>
        </w:tc>
      </w:tr>
    </w:tbl>
    <w:p w14:paraId="20979FE1" w14:textId="7F7CA2DD" w:rsidR="00733984" w:rsidRDefault="00E7184B" w:rsidP="00BF54AB">
      <w:pPr>
        <w:pStyle w:val="Heading3"/>
      </w:pPr>
      <w:r>
        <w:lastRenderedPageBreak/>
        <w:t>Context menu commands for mesh objects</w:t>
      </w:r>
    </w:p>
    <w:p w14:paraId="32281D96" w14:textId="5D446508" w:rsidR="00470228" w:rsidRPr="00E7184B" w:rsidRDefault="002421F1" w:rsidP="00470228">
      <w:r w:rsidRPr="002421F1">
        <w:rPr>
          <w:b/>
        </w:rPr>
        <w:t>Manipulate.</w:t>
      </w:r>
      <w:r>
        <w:t xml:space="preserve"> It shows mesh transformation controls in the “Property” panel. Selected mesh object can be rotated, translated, and scaled</w:t>
      </w:r>
      <w:r w:rsidR="00713C60">
        <w:t xml:space="preserve"> (see </w:t>
      </w:r>
      <w:r w:rsidR="00713C60">
        <w:fldChar w:fldCharType="begin"/>
      </w:r>
      <w:r w:rsidR="00713C60">
        <w:instrText xml:space="preserve"> REF _Ref406761927 \r \h </w:instrText>
      </w:r>
      <w:r w:rsidR="00713C60">
        <w:fldChar w:fldCharType="separate"/>
      </w:r>
      <w:r w:rsidR="00C14A83">
        <w:t>Chapter 11</w:t>
      </w:r>
      <w:r w:rsidR="00713C60">
        <w:fldChar w:fldCharType="end"/>
      </w:r>
      <w:r w:rsidR="00713C60">
        <w:t>)</w:t>
      </w:r>
      <w:r>
        <w:t>.</w:t>
      </w:r>
      <w:r w:rsidR="00470228" w:rsidRPr="00470228">
        <w:t xml:space="preserve"> </w:t>
      </w:r>
      <w:r w:rsidR="00470228">
        <w:br w:type="page"/>
      </w:r>
    </w:p>
    <w:p w14:paraId="77727518" w14:textId="4AAADEE9" w:rsidR="00394F46" w:rsidRPr="00DA3DA8" w:rsidRDefault="00394F46" w:rsidP="00BF54AB">
      <w:pPr>
        <w:pStyle w:val="Heading1"/>
      </w:pPr>
      <w:bookmarkStart w:id="78" w:name="_Toc406575223"/>
      <w:bookmarkStart w:id="79" w:name="_Toc406755653"/>
      <w:bookmarkStart w:id="80" w:name="_Toc406770726"/>
      <w:bookmarkStart w:id="81" w:name="_Toc420072855"/>
      <w:r w:rsidRPr="00DA3DA8">
        <w:lastRenderedPageBreak/>
        <w:t xml:space="preserve">Basic </w:t>
      </w:r>
      <w:r w:rsidR="002C4755" w:rsidRPr="00DA3DA8">
        <w:t xml:space="preserve">Render View </w:t>
      </w:r>
      <w:r w:rsidRPr="00DA3DA8">
        <w:t>Operations</w:t>
      </w:r>
      <w:bookmarkEnd w:id="78"/>
      <w:bookmarkEnd w:id="79"/>
      <w:bookmarkEnd w:id="80"/>
      <w:bookmarkEnd w:id="81"/>
    </w:p>
    <w:p w14:paraId="71A88516" w14:textId="05F1269D" w:rsidR="00394F46" w:rsidRDefault="003C6FA7" w:rsidP="00394F46">
      <w:r>
        <w:t>Render views are the most important panel/window in FluoRender. Data are visualized and analyzed within render views. Multiple render views can be</w:t>
      </w:r>
      <w:r w:rsidR="00BC49EA">
        <w:t xml:space="preserve"> created and managed. </w:t>
      </w:r>
      <w:r w:rsidR="00BC49EA">
        <w:fldChar w:fldCharType="begin"/>
      </w:r>
      <w:r w:rsidR="00BC49EA">
        <w:instrText xml:space="preserve"> REF _Ref406501776 \h </w:instrText>
      </w:r>
      <w:r w:rsidR="00BC49EA">
        <w:fldChar w:fldCharType="separate"/>
      </w:r>
      <w:r w:rsidR="00C14A83">
        <w:t xml:space="preserve">Figure </w:t>
      </w:r>
      <w:r w:rsidR="00C14A83">
        <w:rPr>
          <w:noProof/>
        </w:rPr>
        <w:t>7</w:t>
      </w:r>
      <w:r w:rsidR="00C14A83">
        <w:noBreakHyphen/>
      </w:r>
      <w:r w:rsidR="00C14A83">
        <w:rPr>
          <w:noProof/>
        </w:rPr>
        <w:t>1</w:t>
      </w:r>
      <w:r w:rsidR="00BC49EA">
        <w:fldChar w:fldCharType="end"/>
      </w:r>
      <w:r w:rsidR="00BC49EA">
        <w:t xml:space="preserve"> shows </w:t>
      </w:r>
      <w:r w:rsidR="000F10EB">
        <w:t>FluoRender’s</w:t>
      </w:r>
      <w:r w:rsidR="00115F1F">
        <w:t xml:space="preserve"> capability to mimic </w:t>
      </w:r>
      <w:r w:rsidR="00BC49EA">
        <w:t>a classical “four-view” configuration</w:t>
      </w:r>
      <w:r w:rsidR="00115F1F">
        <w:t xml:space="preserve">. However, each render view provides powerful visualization functions, so it is adequate to use single render view for most visualization </w:t>
      </w:r>
      <w:r w:rsidR="000F10EB">
        <w:t xml:space="preserve">and analysis </w:t>
      </w:r>
      <w:r w:rsidR="00115F1F">
        <w:t>requirements.</w:t>
      </w:r>
    </w:p>
    <w:p w14:paraId="5ED72EE0" w14:textId="547965E8" w:rsidR="00BC49EA" w:rsidRDefault="00BC49EA" w:rsidP="00A45C95">
      <w:pPr>
        <w:jc w:val="center"/>
      </w:pPr>
      <w:r>
        <w:rPr>
          <w:noProof/>
          <w:lang w:eastAsia="en-US"/>
        </w:rPr>
        <w:drawing>
          <wp:inline distT="0" distB="0" distL="0" distR="0" wp14:anchorId="48A9AF48" wp14:editId="3B0A5383">
            <wp:extent cx="5930114" cy="32461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C:\Users\HP2\SkyDrive\FluoRender\multi_view_ui.pn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930114" cy="3246120"/>
                    </a:xfrm>
                    <a:prstGeom prst="rect">
                      <a:avLst/>
                    </a:prstGeom>
                    <a:noFill/>
                    <a:ln>
                      <a:noFill/>
                    </a:ln>
                  </pic:spPr>
                </pic:pic>
              </a:graphicData>
            </a:graphic>
          </wp:inline>
        </w:drawing>
      </w:r>
    </w:p>
    <w:p w14:paraId="4A5C5D70" w14:textId="59328F18" w:rsidR="00BC49EA" w:rsidRDefault="00BC49EA" w:rsidP="00A45C95">
      <w:pPr>
        <w:pStyle w:val="Caption"/>
        <w:jc w:val="center"/>
      </w:pPr>
      <w:bookmarkStart w:id="82" w:name="_Ref406501776"/>
      <w:bookmarkStart w:id="83" w:name="_Ref406589078"/>
      <w:bookmarkStart w:id="84" w:name="_Ref406588941"/>
      <w:bookmarkStart w:id="85" w:name="_Toc420072928"/>
      <w:r>
        <w:t xml:space="preserve">Figure </w:t>
      </w:r>
      <w:fldSimple w:instr=" STYLEREF 1 \s ">
        <w:r w:rsidR="00C14A83">
          <w:rPr>
            <w:noProof/>
          </w:rPr>
          <w:t>7</w:t>
        </w:r>
      </w:fldSimple>
      <w:r w:rsidR="0037433D">
        <w:noBreakHyphen/>
      </w:r>
      <w:fldSimple w:instr=" SEQ Figure \* ARABIC \s 1 ">
        <w:r w:rsidR="00C14A83">
          <w:rPr>
            <w:noProof/>
          </w:rPr>
          <w:t>1</w:t>
        </w:r>
      </w:fldSimple>
      <w:bookmarkEnd w:id="82"/>
      <w:bookmarkEnd w:id="83"/>
      <w:r>
        <w:t>. Multiple render views in FluoRender.</w:t>
      </w:r>
      <w:bookmarkEnd w:id="84"/>
      <w:bookmarkEnd w:id="85"/>
    </w:p>
    <w:p w14:paraId="3954B90B" w14:textId="206F077C" w:rsidR="00115F1F" w:rsidRDefault="00115F1F" w:rsidP="00BF54AB">
      <w:pPr>
        <w:pStyle w:val="Heading2"/>
      </w:pPr>
      <w:bookmarkStart w:id="86" w:name="_Toc406575224"/>
      <w:bookmarkStart w:id="87" w:name="_Toc406755654"/>
      <w:bookmarkStart w:id="88" w:name="_Toc406770727"/>
      <w:bookmarkStart w:id="89" w:name="_Toc420072856"/>
      <w:r>
        <w:t>Multi-view Management</w:t>
      </w:r>
      <w:bookmarkEnd w:id="86"/>
      <w:bookmarkEnd w:id="87"/>
      <w:bookmarkEnd w:id="88"/>
      <w:bookmarkEnd w:id="89"/>
    </w:p>
    <w:p w14:paraId="1846F121" w14:textId="20A1F05C" w:rsidR="00115F1F" w:rsidRDefault="007063AF" w:rsidP="00115F1F">
      <w:r>
        <w:t xml:space="preserve">Render views are sequentially numbered in a session. FluoRender makes sure there is at least one render view available at the center of the main user interface. To create a new render view panel, click “New View” </w:t>
      </w:r>
      <w:r>
        <w:rPr>
          <w:noProof/>
          <w:lang w:eastAsia="en-US"/>
        </w:rPr>
        <w:drawing>
          <wp:inline distT="0" distB="0" distL="0" distR="0" wp14:anchorId="510FFD3B" wp14:editId="3AB6BD16">
            <wp:extent cx="576072" cy="31089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Users\HP2\SkyDrive\FluoRender\new_view_ui.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 cy="310896"/>
                    </a:xfrm>
                    <a:prstGeom prst="rect">
                      <a:avLst/>
                    </a:prstGeom>
                    <a:noFill/>
                    <a:ln>
                      <a:noFill/>
                    </a:ln>
                  </pic:spPr>
                </pic:pic>
              </a:graphicData>
            </a:graphic>
          </wp:inline>
        </w:drawing>
      </w:r>
      <w:r>
        <w:t xml:space="preserve"> in the main toolbar.</w:t>
      </w:r>
      <w:r w:rsidR="00FD461D">
        <w:t xml:space="preserve"> The newly created render view is placed side-by-side with the initially created one. To adjust the sizes of render views, drag the divider between two render views. </w:t>
      </w:r>
      <w:r w:rsidR="00644251">
        <w:t>Like most</w:t>
      </w:r>
      <w:r w:rsidR="00FD461D">
        <w:t xml:space="preserve"> panels in FluoRender, additional render views can be detached from the main user interface and become a standalone window. This can be useful when multiple monitors are av</w:t>
      </w:r>
      <w:r w:rsidR="00644251">
        <w:t>ailable. Additional render views can be closed from the “Workspace” panel. However, the initial render view cannot be closed or detached from the main user interface. To close an additional render view, right-click its icon in the “Workspace” panel. In the context menu, choose “Close”.</w:t>
      </w:r>
    </w:p>
    <w:p w14:paraId="38188B3A" w14:textId="69D5FA9A" w:rsidR="00644251" w:rsidRDefault="00644251" w:rsidP="00115F1F">
      <w:r>
        <w:t>Opened data sets are automatically added to the initial render view. To add a data set to an additional render view, right-click the data set in the “Dataset” panel. In the context menu, choose “Add to”, and then choose the render view.</w:t>
      </w:r>
      <w:r w:rsidR="0032688B">
        <w:t xml:space="preserve"> Data sets are duplicated by instance, which means they share original data values, but can receive different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32688B">
        <w:t xml:space="preserve">. For example, there are four instances of the opened data set in </w:t>
      </w:r>
      <w:r w:rsidR="0032688B">
        <w:fldChar w:fldCharType="begin"/>
      </w:r>
      <w:r w:rsidR="0032688B">
        <w:instrText xml:space="preserve"> REF _Ref406501776 \h </w:instrText>
      </w:r>
      <w:r w:rsidR="0032688B">
        <w:fldChar w:fldCharType="separate"/>
      </w:r>
      <w:r w:rsidR="00C14A83">
        <w:t xml:space="preserve">Figure </w:t>
      </w:r>
      <w:r w:rsidR="00C14A83">
        <w:rPr>
          <w:noProof/>
        </w:rPr>
        <w:t>7</w:t>
      </w:r>
      <w:r w:rsidR="00C14A83">
        <w:noBreakHyphen/>
      </w:r>
      <w:r w:rsidR="00C14A83">
        <w:rPr>
          <w:noProof/>
        </w:rPr>
        <w:t>1</w:t>
      </w:r>
      <w:r w:rsidR="0032688B">
        <w:fldChar w:fldCharType="end"/>
      </w:r>
      <w:r w:rsidR="0032688B">
        <w:t>. The instance in the top-left render view is color-mapped, while the rest are not.</w:t>
      </w:r>
    </w:p>
    <w:p w14:paraId="33914796" w14:textId="3405E3BF" w:rsidR="0032688B" w:rsidRDefault="0068755C" w:rsidP="00BF54AB">
      <w:pPr>
        <w:pStyle w:val="Heading2"/>
      </w:pPr>
      <w:bookmarkStart w:id="90" w:name="_Toc406575225"/>
      <w:bookmarkStart w:id="91" w:name="_Toc406755655"/>
      <w:bookmarkStart w:id="92" w:name="_Toc406770728"/>
      <w:bookmarkStart w:id="93" w:name="_Toc420072857"/>
      <w:r>
        <w:lastRenderedPageBreak/>
        <w:t>Interactions</w:t>
      </w:r>
      <w:bookmarkEnd w:id="90"/>
      <w:bookmarkEnd w:id="91"/>
      <w:bookmarkEnd w:id="92"/>
      <w:bookmarkEnd w:id="93"/>
    </w:p>
    <w:p w14:paraId="3FFBA56C" w14:textId="48CE2CAF" w:rsidR="0068755C" w:rsidRDefault="0068755C" w:rsidP="0068755C">
      <w:r>
        <w:t xml:space="preserve">Basic render view interactions can be achieved using a mouse or similar pointing device. In addition, standard control widgets can be found surrounding </w:t>
      </w:r>
      <w:r w:rsidR="00AF350D">
        <w:t>a</w:t>
      </w:r>
      <w:r>
        <w:t xml:space="preserve"> render view panel</w:t>
      </w:r>
      <w:r w:rsidR="00CE2CD1">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3502C" w14:paraId="2CEC56B7"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516C10" w14:textId="77777777" w:rsidR="00C3502C" w:rsidRDefault="00C3502C" w:rsidP="0000555A">
            <w:pPr>
              <w:pStyle w:val="Icon"/>
            </w:pPr>
            <w:r>
              <w:rPr>
                <w:noProof/>
                <w:lang w:eastAsia="en-US"/>
              </w:rPr>
              <mc:AlternateContent>
                <mc:Choice Requires="wpg">
                  <w:drawing>
                    <wp:inline distT="0" distB="0" distL="0" distR="0" wp14:anchorId="01C774E3" wp14:editId="5BDBEA1A">
                      <wp:extent cx="228600" cy="228600"/>
                      <wp:effectExtent l="0" t="0" r="0" b="0"/>
                      <wp:docPr id="12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2" name="Oval 1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3" name="Freeform 1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135A61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D9BokFAAD1EQAADgAAAAAAAAAAAAAAAAAuAgAAZHJz&#10;L2Uyb0RvYy54bWxQSwECLQAUAAYACAAAACEA+AwpmdgAAAADAQAADwAAAAAAAAAAAAAAAADjBwAA&#10;ZHJzL2Rvd25yZXYueG1sUEsFBgAAAAAEAAQA8wAAAOgIAAAAAA==&#10;">
                      <v:oval id="Oval 12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iAlMMA&#10;AADcAAAADwAAAGRycy9kb3ducmV2LnhtbESPQWsCMRCF7wX/Qxiht5p1D2JXoxSl4qWVqj9g2Ew3&#10;224mIUnX9d83guBthvfmfW+W68F2oqcQW8cKppMCBHHtdMuNgvPp/WUOIiZkjZ1jUnClCOvV6GmJ&#10;lXYX/qL+mBqRQzhWqMCk5CspY23IYpw4T5y1bxcspryGRuqAlxxuO1kWxUxabDkTDHraGKp/j382&#10;Q4zvt36za1/nlpqfw3UWPj9Qqefx8LYAkWhID/P9eq9z/bKE2zN5Ar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3iAlMMAAADcAAAADwAAAAAAAAAAAAAAAACYAgAAZHJzL2Rv&#10;d25yZXYueG1sUEsFBgAAAAAEAAQA9QAAAIgDAAAAAA==&#10;" fillcolor="#f24f4f [3204]" stroked="f" strokeweight="0">
                        <v:stroke joinstyle="miter"/>
                        <o:lock v:ext="edit" aspectratio="t"/>
                      </v:oval>
                      <v:shape id="Freeform 12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hIhsIA&#10;AADcAAAADwAAAGRycy9kb3ducmV2LnhtbERP32vCMBB+H+x/CDfY20ynQ2Y1yhgM+jTQOnw9m2tT&#10;bC4libXbX28Ggm/38f281Wa0nRjIh9axgtdJBoK4crrlRsG+/Hp5BxEissbOMSn4pQCb9ePDCnPt&#10;LrylYRcbkUI45KjAxNjnUobKkMUwcT1x4mrnLcYEfSO1x0sKt52cZtlcWmw5NRjs6dNQddqdrYLD&#10;3085nH1pvmtfFG+L42Hu65lSz0/jxxJEpDHexTd3odP86Qz+n0kXyP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EiG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7AB97D4" w14:textId="408D6AB0" w:rsidR="00C3502C" w:rsidRDefault="00C3502C" w:rsidP="00C3502C">
            <w:pPr>
              <w:pStyle w:val="TipText"/>
              <w:cnfStyle w:val="000000000000" w:firstRow="0" w:lastRow="0" w:firstColumn="0" w:lastColumn="0" w:oddVBand="0" w:evenVBand="0" w:oddHBand="0" w:evenHBand="0" w:firstRowFirstColumn="0" w:firstRowLastColumn="0" w:lastRowFirstColumn="0" w:lastRowLastColumn="0"/>
            </w:pPr>
            <w:r>
              <w:t>Free-fly mode should be turned off for trackball-like interactions. When free-fly mode is enabled, the following interactions use a different model.</w:t>
            </w:r>
            <w:r w:rsidR="00E84CBB">
              <w:t xml:space="preserve"> See free-fly mode for more details.</w:t>
            </w:r>
          </w:p>
        </w:tc>
      </w:tr>
    </w:tbl>
    <w:p w14:paraId="74A56693" w14:textId="77777777" w:rsidR="00C3502C" w:rsidRDefault="00C3502C" w:rsidP="0068755C"/>
    <w:p w14:paraId="19F4DA76" w14:textId="41410684" w:rsidR="00CE2CD1" w:rsidRDefault="00CE2CD1" w:rsidP="00BF54AB">
      <w:pPr>
        <w:pStyle w:val="Heading3"/>
      </w:pPr>
      <w:r>
        <w:t>Rotations</w:t>
      </w:r>
    </w:p>
    <w:p w14:paraId="45D2C0F3" w14:textId="35BB875A" w:rsidR="00CE2CD1" w:rsidRDefault="00CE2CD1" w:rsidP="00CE2CD1">
      <w:r>
        <w:t>To rotate the view, click and hold down the left mouse button (or primary button)</w:t>
      </w:r>
      <w:r w:rsidR="00333214">
        <w:t>,</w:t>
      </w:r>
      <w:r>
        <w:t xml:space="preserve"> and drag mouse to the intended direction. Additional controls for rotation are located at the bottom of the render view panel. Use the sliders to restrict rotations around a single axis. Or, </w:t>
      </w:r>
      <w:r w:rsidR="00AF350D">
        <w:t xml:space="preserve">you can </w:t>
      </w:r>
      <w:r>
        <w:t>input the exact rotation values</w:t>
      </w:r>
      <w:r w:rsidR="000C4100">
        <w:t>. The sliders are working similar to</w:t>
      </w:r>
      <w:r>
        <w:t xml:space="preserve"> “jog”, or “shuttle” dial</w:t>
      </w:r>
      <w:r w:rsidR="000C4100">
        <w:t>s</w:t>
      </w:r>
      <w:r>
        <w:t xml:space="preserve">. The handles are always located at the center of the sliders. An angle starts to change when user drags the handle to one direction. The change rate depends on the offset of the handle to its center. The view keeps rotating at the specified speed as long as the handle is held at an offset position. This allows users to continuously rotate the view without </w:t>
      </w:r>
      <w:r w:rsidR="0033519F">
        <w:t>resorting to the movie export functions.</w:t>
      </w:r>
    </w:p>
    <w:p w14:paraId="1750DDCF" w14:textId="4C91B019" w:rsidR="0033519F" w:rsidRDefault="0033519F" w:rsidP="00CE2CD1">
      <w:r>
        <w:t>There are two buttons for rotation control.</w:t>
      </w:r>
    </w:p>
    <w:p w14:paraId="22666086" w14:textId="1551A3E3" w:rsidR="0033519F" w:rsidRDefault="00042341" w:rsidP="00CE2CD1">
      <w:r>
        <w:rPr>
          <w:noProof/>
          <w:lang w:eastAsia="en-US"/>
        </w:rPr>
        <w:drawing>
          <wp:inline distT="0" distB="0" distL="0" distR="0" wp14:anchorId="09C125FE" wp14:editId="48995C5F">
            <wp:extent cx="173736" cy="17373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2\SkyDrive\FluoRender\gear_4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w:t>
      </w:r>
      <w:r w:rsidR="0033519F" w:rsidRPr="006B1AB7">
        <w:rPr>
          <w:b/>
        </w:rPr>
        <w:t>Geared rotation.</w:t>
      </w:r>
      <w:r w:rsidR="0033519F">
        <w:t xml:space="preserve"> When enabled, all rotation angles can only be multipliers of 45. This allows users to quickly rotate to axis-aligned angles. For example, the axis-aligned views in </w:t>
      </w:r>
      <w:r w:rsidR="0033519F">
        <w:fldChar w:fldCharType="begin"/>
      </w:r>
      <w:r w:rsidR="0033519F">
        <w:instrText xml:space="preserve"> REF _Ref406501776 \h </w:instrText>
      </w:r>
      <w:r w:rsidR="0033519F">
        <w:fldChar w:fldCharType="separate"/>
      </w:r>
      <w:r w:rsidR="00C14A83">
        <w:t xml:space="preserve">Figure </w:t>
      </w:r>
      <w:r w:rsidR="00C14A83">
        <w:rPr>
          <w:noProof/>
        </w:rPr>
        <w:t>7</w:t>
      </w:r>
      <w:r w:rsidR="00C14A83">
        <w:noBreakHyphen/>
      </w:r>
      <w:r w:rsidR="00C14A83">
        <w:rPr>
          <w:noProof/>
        </w:rPr>
        <w:t>1</w:t>
      </w:r>
      <w:r w:rsidR="0033519F">
        <w:fldChar w:fldCharType="end"/>
      </w:r>
      <w:r w:rsidR="0033519F">
        <w:t xml:space="preserve"> use this function to visualize sections.</w:t>
      </w:r>
    </w:p>
    <w:p w14:paraId="0612BD7C" w14:textId="38D985D6" w:rsidR="0033519F" w:rsidRDefault="00042341" w:rsidP="00CE2CD1">
      <w:r>
        <w:rPr>
          <w:noProof/>
          <w:lang w:eastAsia="en-US"/>
        </w:rPr>
        <w:drawing>
          <wp:inline distT="0" distB="0" distL="0" distR="0" wp14:anchorId="28117F13" wp14:editId="25D1872D">
            <wp:extent cx="164592" cy="164592"/>
            <wp:effectExtent l="0" t="0" r="6985"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2\SkyDrive\FluoRender\reset-0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333214" w:rsidRPr="006B1AB7">
        <w:rPr>
          <w:b/>
        </w:rPr>
        <w:t>Reset rotation.</w:t>
      </w:r>
      <w:r w:rsidR="00333214">
        <w:t xml:space="preserve"> </w:t>
      </w:r>
      <w:r w:rsidR="00AF350D">
        <w:t>It s</w:t>
      </w:r>
      <w:r w:rsidR="00333214">
        <w:t>et</w:t>
      </w:r>
      <w:r w:rsidR="007223DB">
        <w:t>s</w:t>
      </w:r>
      <w:r w:rsidR="00333214">
        <w:t xml:space="preserve"> all rotation angles of X, Y, Z axes to 0.</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33214" w14:paraId="5B6B3EA1"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C79C81F" w14:textId="77777777" w:rsidR="00333214" w:rsidRDefault="00333214" w:rsidP="0000555A">
            <w:pPr>
              <w:pStyle w:val="Icon"/>
            </w:pPr>
            <w:r>
              <w:rPr>
                <w:noProof/>
                <w:lang w:eastAsia="en-US"/>
              </w:rPr>
              <mc:AlternateContent>
                <mc:Choice Requires="wpg">
                  <w:drawing>
                    <wp:inline distT="0" distB="0" distL="0" distR="0" wp14:anchorId="3C4E86D9" wp14:editId="2B97FCF0">
                      <wp:extent cx="228600" cy="228600"/>
                      <wp:effectExtent l="0" t="0" r="0" b="0"/>
                      <wp:docPr id="8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8" name="Oval 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9" name="Freeform 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F2826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1+3SWhQUAAPARAAAOAAAAAAAAAAAAAAAAAC4CAABkcnMvZTJv&#10;RG9jLnhtbFBLAQItABQABgAIAAAAIQD4DCmZ2AAAAAMBAAAPAAAAAAAAAAAAAAAAAN8HAABkcnMv&#10;ZG93bnJldi54bWxQSwUGAAAAAAQABADzAAAA5AgAAAAA&#10;">
                      <v:oval id="Oval 8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7h4r8A&#10;AADbAAAADwAAAGRycy9kb3ducmV2LnhtbERPzUoDMRC+C32HMAVvNlsPZV2bltKieFGx9QGGzbhZ&#10;u5mEJG63b+8cBI8f3/96O/lBjZRyH9jAclGBIm6D7bkz8Hl6uqtB5YJscQhMBq6UYbuZ3ayxseHC&#10;HzQeS6ckhHODBlwpsdE6t4485kWIxMJ9heSxCEydtgkvEu4HfV9VK+2xZ2lwGGnvqD0ff7yUuDge&#10;4v65f6g9dd/v11V6e0VjbufT7hFUoan8i//cL9ZALWPli/wAvfk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HuHivwAAANsAAAAPAAAAAAAAAAAAAAAAAJgCAABkcnMvZG93bnJl&#10;di54bWxQSwUGAAAAAAQABAD1AAAAhAMAAAAA&#10;" fillcolor="#f24f4f [3204]" stroked="f" strokeweight="0">
                        <v:stroke joinstyle="miter"/>
                        <o:lock v:ext="edit" aspectratio="t"/>
                      </v:oval>
                      <v:shape id="Freeform 8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Kjx8QA&#10;AADbAAAADwAAAGRycy9kb3ducmV2LnhtbESPQWvCQBSE74X+h+UJvdWNbRGNrlIKhZwKGovX1+xL&#10;Nph9G3bXmPbXuwXB4zAz3zDr7Wg7MZAPrWMFs2kGgrhyuuVGwaH8fF6ACBFZY+eYFPxSgO3m8WGN&#10;uXYX3tGwj41IEA45KjAx9rmUoTJkMUxdT5y82nmLMUnfSO3xkuC2ky9ZNpcWW04LBnv6MFSd9mer&#10;4Pj3XQ5nX5qv2hfF2/LnOPf1q1JPk/F9BSLSGO/hW7vQChZL+P+SfoD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yo8f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FF4E4B" w14:textId="02E4488A" w:rsidR="00333214" w:rsidRDefault="00333214" w:rsidP="00E84CBB">
            <w:pPr>
              <w:pStyle w:val="TipText"/>
              <w:cnfStyle w:val="000000000000" w:firstRow="0" w:lastRow="0" w:firstColumn="0" w:lastColumn="0" w:oddVBand="0" w:evenVBand="0" w:oddHBand="0" w:evenHBand="0" w:firstRowFirstColumn="0" w:firstRowLastColumn="0" w:lastRowFirstColumn="0" w:lastRowLastColumn="0"/>
            </w:pPr>
            <w:r>
              <w:t>Rotations of different render views can be synchronized by enabling “Link all render views’ rotations” in the “Rendering” panel of the setting dialog.</w:t>
            </w:r>
          </w:p>
        </w:tc>
      </w:tr>
    </w:tbl>
    <w:p w14:paraId="2E464AFD" w14:textId="77777777" w:rsidR="00333214" w:rsidRDefault="00333214" w:rsidP="00CE2CD1"/>
    <w:p w14:paraId="5B71A641" w14:textId="1854DADB" w:rsidR="00333214" w:rsidRDefault="00333214" w:rsidP="00BF54AB">
      <w:pPr>
        <w:pStyle w:val="Heading3"/>
      </w:pPr>
      <w:r>
        <w:t>Zooming</w:t>
      </w:r>
    </w:p>
    <w:p w14:paraId="217AA483" w14:textId="4BC627FE" w:rsidR="00333214" w:rsidRDefault="00333214" w:rsidP="00CE2CD1">
      <w:r>
        <w:t>To zoom the view, click and hold down the right mouse button (or secondary button), and drag mouse in straight up-down or left-right directions.</w:t>
      </w:r>
    </w:p>
    <w:p w14:paraId="6C31C101" w14:textId="17D3A43C" w:rsidR="00333214" w:rsidRDefault="00333214" w:rsidP="00CE2CD1">
      <w:r w:rsidRPr="00333214">
        <w:rPr>
          <w:b/>
        </w:rPr>
        <w:t>Zooming in:</w:t>
      </w:r>
      <w:r>
        <w:t xml:space="preserve"> Up or right.</w:t>
      </w:r>
    </w:p>
    <w:p w14:paraId="374CC94F" w14:textId="2ECF58AB" w:rsidR="00333214" w:rsidRDefault="00333214" w:rsidP="00CE2CD1">
      <w:r w:rsidRPr="00333214">
        <w:rPr>
          <w:b/>
        </w:rPr>
        <w:t>Zooming out:</w:t>
      </w:r>
      <w:r>
        <w:t xml:space="preserve"> Down or left.</w:t>
      </w:r>
    </w:p>
    <w:p w14:paraId="68A8CD0D" w14:textId="61871639" w:rsidR="00333214" w:rsidRDefault="00333214" w:rsidP="00CE2CD1">
      <w:r>
        <w:t>Additional controls for zooming are located on the right border of the render view. Use the slider to change the zoom level. Or, input an exact zoom level value. Value input also allows zoom levels greater than</w:t>
      </w:r>
      <w:r w:rsidR="00040824">
        <w:t xml:space="preserve"> the slider</w:t>
      </w:r>
      <w:r w:rsidR="00E638C1">
        <w:t>’s</w:t>
      </w:r>
      <w:r w:rsidR="00040824">
        <w:t xml:space="preserve"> range.</w:t>
      </w:r>
    </w:p>
    <w:p w14:paraId="778A7656" w14:textId="05BCBE04" w:rsidR="00040824" w:rsidRDefault="00040824" w:rsidP="00CE2CD1">
      <w:r>
        <w:t>There are two buttons for zooming control.</w:t>
      </w:r>
    </w:p>
    <w:p w14:paraId="5CD22AB1" w14:textId="60E9AF4B" w:rsidR="00040824" w:rsidRDefault="00040824" w:rsidP="00CE2CD1">
      <w:r>
        <w:lastRenderedPageBreak/>
        <w:t xml:space="preserve">1:1 </w:t>
      </w:r>
      <w:r w:rsidR="00A456E5">
        <w:rPr>
          <w:b/>
        </w:rPr>
        <w:t>1:1 ratio</w:t>
      </w:r>
      <w:r w:rsidR="00A456E5" w:rsidRPr="00A456E5">
        <w:rPr>
          <w:b/>
        </w:rPr>
        <w:t>.</w:t>
      </w:r>
      <w:r w:rsidR="00A456E5">
        <w:t xml:space="preserve"> </w:t>
      </w:r>
      <w:r>
        <w:t xml:space="preserve">It sets </w:t>
      </w:r>
      <w:r w:rsidR="00917559">
        <w:t>a zoom level so that one sample point (pixel or voxel) of the original data occupies exactly one screen pixel.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40824" w14:paraId="42FCCA02"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745DE2A" w14:textId="77777777" w:rsidR="00040824" w:rsidRDefault="00040824" w:rsidP="0000555A">
            <w:pPr>
              <w:pStyle w:val="Icon"/>
            </w:pPr>
            <w:r>
              <w:rPr>
                <w:noProof/>
                <w:lang w:eastAsia="en-US"/>
              </w:rPr>
              <mc:AlternateContent>
                <mc:Choice Requires="wpg">
                  <w:drawing>
                    <wp:inline distT="0" distB="0" distL="0" distR="0" wp14:anchorId="76DE80C5" wp14:editId="50FF01CC">
                      <wp:extent cx="228600" cy="228600"/>
                      <wp:effectExtent l="0" t="0" r="0" b="0"/>
                      <wp:docPr id="9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1" name="Oval 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2" name="Freeform 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776568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72l/R4AFAADwEQAADgAAAAAAAAAAAAAAAAAuAgAAZHJzL2Uyb0RvYy54&#10;bWxQSwECLQAUAAYACAAAACEA+AwpmdgAAAADAQAADwAAAAAAAAAAAAAAAADaBwAAZHJzL2Rvd25y&#10;ZXYueG1sUEsFBgAAAAAEAAQA8wAAAN8IAAAAAA==&#10;">
                      <v:oval id="Oval 9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eosEA&#10;AADbAAAADwAAAGRycy9kb3ducmV2LnhtbESPzWoCMRSF94LvEG7BnWbsQnRqlKJU3NhS9QEuk9vJ&#10;6OQmJHEc394UCl0ezs/HWa5724qOQmwcK5hOChDEldMN1wrOp4/xHERMyBpbx6TgQRHWq+FgiaV2&#10;d/6m7phqkUc4lqjApORLKWNlyGKcOE+cvR8XLKYsQy11wHset618LYqZtNhwJhj0tDFUXY83myHG&#10;d1u/2TWLuaX68vWYhc8DKjV66d/fQCTq03/4r73XChZT+P2Sf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93qLBAAAA2wAAAA8AAAAAAAAAAAAAAAAAmAIAAGRycy9kb3du&#10;cmV2LnhtbFBLBQYAAAAABAAEAPUAAACGAwAAAAA=&#10;" fillcolor="#f24f4f [3204]" stroked="f" strokeweight="0">
                        <v:stroke joinstyle="miter"/>
                        <o:lock v:ext="edit" aspectratio="t"/>
                      </v:oval>
                      <v:shape id="Freeform 9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na8QA&#10;AADbAAAADwAAAGRycy9kb3ducmV2LnhtbESPQWvCQBSE74X+h+UVvNWNWqSmrlIKQk5CjcXra/Yl&#10;G8y+DbtrjP76bqHQ4zAz3zDr7Wg7MZAPrWMFs2kGgrhyuuVGwbHcPb+CCBFZY+eYFNwowHbz+LDG&#10;XLsrf9JwiI1IEA45KjAx9rmUoTJkMUxdT5y82nmLMUnfSO3xmuC2k/MsW0qLLacFgz19GKrOh4tV&#10;cLp/lcPFl2Zf+6J4WX2flr5eKDV5Gt/fQEQa43/4r11oBas5/H5JP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Pp2v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68BBE2" w14:textId="0A9AE681" w:rsidR="00040824" w:rsidRDefault="00040824" w:rsidP="00917559">
            <w:pPr>
              <w:pStyle w:val="TipText"/>
              <w:cnfStyle w:val="000000000000" w:firstRow="0" w:lastRow="0" w:firstColumn="0" w:lastColumn="0" w:oddVBand="0" w:evenVBand="0" w:oddHBand="0" w:evenHBand="0" w:firstRowFirstColumn="0" w:firstRowLastColumn="0" w:lastRowFirstColumn="0" w:lastRowLastColumn="0"/>
            </w:pPr>
            <w:r>
              <w:t xml:space="preserve">100 zoom level does not necessarily </w:t>
            </w:r>
            <w:r w:rsidR="00917559">
              <w:t xml:space="preserve">mean 1:1 ratio, and vice versa. We use the relative size of the entire data boundary versus render view size to determine the zoom level. So, when visualizing a square data set in a square render view, the data set occupies the entire render view when the zoom level = </w:t>
            </w:r>
            <m:oMath>
              <m:rad>
                <m:radPr>
                  <m:degHide m:val="1"/>
                  <m:ctrlPr>
                    <w:rPr>
                      <w:rFonts w:ascii="Cambria Math" w:hAnsi="Cambria Math"/>
                    </w:rPr>
                  </m:ctrlPr>
                </m:radPr>
                <m:deg/>
                <m:e>
                  <m:r>
                    <w:rPr>
                      <w:rFonts w:ascii="Cambria Math" w:hAnsi="Cambria Math"/>
                    </w:rPr>
                    <m:t>2</m:t>
                  </m:r>
                </m:e>
              </m:rad>
              <m:r>
                <w:rPr>
                  <w:rFonts w:ascii="Cambria Math" w:hAnsi="Cambria Math"/>
                </w:rPr>
                <m:t>×100≅141</m:t>
              </m:r>
            </m:oMath>
            <w:r w:rsidR="00A456E5">
              <w:t>. 100 zoom level usually means that the entire data set can be seen with generous margins.</w:t>
            </w:r>
          </w:p>
        </w:tc>
      </w:tr>
    </w:tbl>
    <w:p w14:paraId="45DA3717" w14:textId="77777777" w:rsidR="00040824" w:rsidRDefault="00040824" w:rsidP="00CE2CD1"/>
    <w:p w14:paraId="667E7878" w14:textId="4D0FABF8" w:rsidR="00A456E5" w:rsidRDefault="00485DFB" w:rsidP="00CE2CD1">
      <w:r>
        <w:rPr>
          <w:noProof/>
          <w:lang w:eastAsia="en-US"/>
        </w:rPr>
        <w:drawing>
          <wp:inline distT="0" distB="0" distL="0" distR="0" wp14:anchorId="0838B394" wp14:editId="11683058">
            <wp:extent cx="164592" cy="164592"/>
            <wp:effectExtent l="0" t="0" r="6985" b="698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P2\SkyDrive\FluoRender\reset-0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A456E5" w:rsidRPr="00A456E5">
        <w:rPr>
          <w:b/>
        </w:rPr>
        <w:t>Reset zooming.</w:t>
      </w:r>
      <w:r w:rsidR="00A456E5">
        <w:t xml:space="preserve"> Reset</w:t>
      </w:r>
      <w:r w:rsidR="007223DB">
        <w:t>s</w:t>
      </w:r>
      <w:r w:rsidR="00A456E5">
        <w:t xml:space="preserve"> the zoom level to default. The default zoom level is saved when render view settings are saved.</w:t>
      </w:r>
    </w:p>
    <w:p w14:paraId="0091AFE4" w14:textId="00A779E1" w:rsidR="00A456E5" w:rsidRDefault="00576CAC" w:rsidP="00BF54AB">
      <w:pPr>
        <w:pStyle w:val="Heading3"/>
      </w:pPr>
      <w:r>
        <w:t>Panning</w:t>
      </w:r>
    </w:p>
    <w:p w14:paraId="611BC027" w14:textId="67824832" w:rsidR="00576CAC" w:rsidRDefault="00576CAC" w:rsidP="00CE2CD1">
      <w:r>
        <w:t>To pan the view, click and hold down the middle mouse button (or wheel), and drag mouse to the intended direction. If middle button is not available, hold down the “Ctrl” key (or “Command” key on a Mac)</w:t>
      </w:r>
      <w:r w:rsidR="002905D7">
        <w:t xml:space="preserve"> and use the left mouse button instead.</w:t>
      </w:r>
    </w:p>
    <w:p w14:paraId="300FC195" w14:textId="46088FD7" w:rsidR="002905D7" w:rsidRDefault="002905D7" w:rsidP="00CE2CD1">
      <w:r>
        <w:t xml:space="preserve">Panning can be reset using a button </w:t>
      </w:r>
      <w:r>
        <w:rPr>
          <w:noProof/>
          <w:lang w:eastAsia="en-US"/>
        </w:rPr>
        <w:drawing>
          <wp:inline distT="0" distB="0" distL="0" distR="0" wp14:anchorId="213778BA" wp14:editId="65134F3F">
            <wp:extent cx="173736" cy="17373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C:\Users\HP2\SkyDrive\FluoRender\pan_rese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(Center data) on the right border of the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905D7" w14:paraId="0FF7EFB6"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CB00F15" w14:textId="77777777" w:rsidR="002905D7" w:rsidRDefault="002905D7" w:rsidP="0000555A">
            <w:pPr>
              <w:pStyle w:val="Icon"/>
            </w:pPr>
            <w:r>
              <w:rPr>
                <w:noProof/>
                <w:lang w:eastAsia="en-US"/>
              </w:rPr>
              <mc:AlternateContent>
                <mc:Choice Requires="wpg">
                  <w:drawing>
                    <wp:inline distT="0" distB="0" distL="0" distR="0" wp14:anchorId="35B3D7D5" wp14:editId="4F6BE17E">
                      <wp:extent cx="228600" cy="228600"/>
                      <wp:effectExtent l="0" t="0" r="0" b="0"/>
                      <wp:docPr id="9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6" name="Oval 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7" name="Freeform 9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7F4150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TXOUKHBQAA8BEAAA4AAAAAAAAAAAAAAAAALgIAAGRycy9l&#10;Mm9Eb2MueG1sUEsBAi0AFAAGAAgAAAAhAPgMKZnYAAAAAwEAAA8AAAAAAAAAAAAAAAAA4QcAAGRy&#10;cy9kb3ducmV2LnhtbFBLBQYAAAAABAAEAPMAAADmCAAAAAA=&#10;">
                      <v:oval id="Oval 9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RG1sIA&#10;AADbAAAADwAAAGRycy9kb3ducmV2LnhtbESPzWoCMRSF90LfIVyhO83YxaCjUYqlpZtaHH2Ay+R2&#10;Mu3kJiTpOL59IxRcHs7Px9nsRtuLgULsHCtYzAsQxI3THbcKzqfX2RJETMgae8ek4EoRdtuHyQYr&#10;7S58pKFOrcgjHCtUYFLylZSxMWQxzp0nzt6XCxZTlqGVOuAlj9tePhVFKS12nAkGPe0NNT/1r80Q&#10;44cXv3/rVktL7ffntQyHD1TqcTo+r0EkGtM9/N9+1wpWJdy+5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FEbWwgAAANsAAAAPAAAAAAAAAAAAAAAAAJgCAABkcnMvZG93&#10;bnJldi54bWxQSwUGAAAAAAQABAD1AAAAhwMAAAAA&#10;" fillcolor="#f24f4f [3204]" stroked="f" strokeweight="0">
                        <v:stroke joinstyle="miter"/>
                        <o:lock v:ext="edit" aspectratio="t"/>
                      </v:oval>
                      <v:shape id="Freeform 9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E88QA&#10;AADbAAAADwAAAGRycy9kb3ducmV2LnhtbESPQWvCQBSE7wX/w/KE3upGW7SmriKFQk6FGovX1+xL&#10;Nph9G3bXmPbXdwsFj8PMfMNsdqPtxEA+tI4VzGcZCOLK6ZYbBcfy7eEZRIjIGjvHpOCbAuy2k7sN&#10;5tpd+YOGQ2xEgnDIUYGJsc+lDJUhi2HmeuLk1c5bjEn6RmqP1wS3nVxk2VJabDktGOzp1VB1Plys&#10;gtPPZzlcfGnea18UT+uv09LXj0rdT8f9C4hIY7yF/9uFVrBewd+X9AP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4BPP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3F644E" w14:textId="0C8093D4" w:rsidR="002905D7" w:rsidRDefault="002905D7" w:rsidP="0000555A">
            <w:pPr>
              <w:pStyle w:val="TipText"/>
              <w:cnfStyle w:val="000000000000" w:firstRow="0" w:lastRow="0" w:firstColumn="0" w:lastColumn="0" w:oddVBand="0" w:evenVBand="0" w:oddHBand="0" w:evenHBand="0" w:firstRowFirstColumn="0" w:firstRowLastColumn="0" w:lastRowFirstColumn="0" w:lastRowLastColumn="0"/>
            </w:pPr>
            <w:r>
              <w:t>Use the center axis as an indicator for the center of the render view.</w:t>
            </w:r>
            <w:r w:rsidR="00AC6475">
              <w:t xml:space="preserve"> You can turn on the center axis with the button </w:t>
            </w:r>
            <w:r w:rsidR="00AC6475">
              <w:rPr>
                <w:noProof/>
                <w:lang w:eastAsia="en-US"/>
              </w:rPr>
              <w:drawing>
                <wp:inline distT="0" distB="0" distL="0" distR="0" wp14:anchorId="7C62D921" wp14:editId="33CE4D84">
                  <wp:extent cx="155448" cy="155448"/>
                  <wp:effectExtent l="0" t="0" r="0" b="0"/>
                  <wp:docPr id="98" name="Picture 98" descr="C:\Users\HP2\SkyDrive\FluoRender\center_ax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HP2\SkyDrive\FluoRender\center_axi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sidR="00AC6475">
              <w:t xml:space="preserve"> on the top border of render view.</w:t>
            </w:r>
          </w:p>
        </w:tc>
      </w:tr>
    </w:tbl>
    <w:p w14:paraId="12078867" w14:textId="77777777" w:rsidR="002905D7" w:rsidRDefault="002905D7" w:rsidP="00CE2CD1"/>
    <w:p w14:paraId="72B88149" w14:textId="6D835247" w:rsidR="005066DE" w:rsidRDefault="005066DE" w:rsidP="00BF54AB">
      <w:pPr>
        <w:pStyle w:val="Heading3"/>
      </w:pPr>
      <w:r>
        <w:t>Perspective Angle</w:t>
      </w:r>
    </w:p>
    <w:p w14:paraId="0F4F3A7C" w14:textId="11681CB5" w:rsidR="005066DE" w:rsidRDefault="005066DE" w:rsidP="00CE2CD1">
      <w:r>
        <w:t xml:space="preserve">Perspective angle </w:t>
      </w:r>
      <w:r w:rsidR="00E638C1">
        <w:t>determines</w:t>
      </w:r>
      <w:r>
        <w:t xml:space="preserve"> how 3D structures are projected</w:t>
      </w:r>
      <w:r w:rsidR="00054AC3">
        <w:t xml:space="preserve">. Strong foreshortening effect is achieved with large angle values. Use the slider on the top border of render view </w:t>
      </w:r>
      <w:r w:rsidR="00E638C1">
        <w:t xml:space="preserve">to </w:t>
      </w:r>
      <w:r w:rsidR="00054AC3">
        <w:t>set a perspective</w:t>
      </w:r>
      <w:r w:rsidR="003E35C8">
        <w:fldChar w:fldCharType="begin"/>
      </w:r>
      <w:r w:rsidR="003E35C8">
        <w:instrText xml:space="preserve"> XE "</w:instrText>
      </w:r>
      <w:r w:rsidR="00AB17CF">
        <w:instrText>P</w:instrText>
      </w:r>
      <w:r w:rsidR="003E35C8" w:rsidRPr="00C77CCD">
        <w:instrText>erspective</w:instrText>
      </w:r>
      <w:r w:rsidR="003E35C8">
        <w:instrText xml:space="preserve">" </w:instrText>
      </w:r>
      <w:r w:rsidR="003E35C8">
        <w:fldChar w:fldCharType="end"/>
      </w:r>
      <w:r w:rsidR="00054AC3">
        <w:t xml:space="preserve"> angle. When the slider handle is placed to the left end, orthographic projection is used. When the mouse cursor is moved into the slider region, a bounding box of currently selected volume channel is displayed.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4AC3" w14:paraId="5C245A6A"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7D52E4" w14:textId="77777777" w:rsidR="00054AC3" w:rsidRDefault="00054AC3" w:rsidP="0000555A">
            <w:pPr>
              <w:pStyle w:val="Icon"/>
            </w:pPr>
            <w:r>
              <w:rPr>
                <w:noProof/>
                <w:lang w:eastAsia="en-US"/>
              </w:rPr>
              <mc:AlternateContent>
                <mc:Choice Requires="wpg">
                  <w:drawing>
                    <wp:inline distT="0" distB="0" distL="0" distR="0" wp14:anchorId="79AD7FE0" wp14:editId="100FBFBF">
                      <wp:extent cx="228600" cy="228600"/>
                      <wp:effectExtent l="0" t="0" r="0" b="0"/>
                      <wp:docPr id="10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5" name="Oval 1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6" name="Freeform 1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D1757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YuWWWiAUAAPURAAAOAAAAAAAAAAAAAAAAAC4CAABkcnMv&#10;ZTJvRG9jLnhtbFBLAQItABQABgAIAAAAIQD4DCmZ2AAAAAMBAAAPAAAAAAAAAAAAAAAAAOIHAABk&#10;cnMvZG93bnJldi54bWxQSwUGAAAAAAQABADzAAAA5wgAAAAA&#10;">
                      <v:oval id="Oval 10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REgMMA&#10;AADcAAAADwAAAGRycy9kb3ducmV2LnhtbESP3WoCMRCF7wu+QxihdzVroaKrUUSp9KYt/jzAsBk3&#10;q5tJSOK6vn1TKPRuhnPmfGcWq962oqMQG8cKxqMCBHHldMO1gtPx/WUKIiZkja1jUvCgCKvl4GmB&#10;pXZ33lN3SLXIIRxLVGBS8qWUsTJkMY6cJ87a2QWLKa+hljrgPYfbVr4WxURabDgTDHraGKquh5vN&#10;EOO7rd/smtnUUn35fkzC1ycq9Tzs13MQifr0b/67/tC5fvEGv8/kCe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REgMMAAADcAAAADwAAAAAAAAAAAAAAAACYAgAAZHJzL2Rv&#10;d25yZXYueG1sUEsFBgAAAAAEAAQA9QAAAIgDAAAAAA==&#10;" fillcolor="#f24f4f [3204]" stroked="f" strokeweight="0">
                        <v:stroke joinstyle="miter"/>
                        <o:lock v:ext="edit" aspectratio="t"/>
                      </v:oval>
                      <v:shape id="Freeform 10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q3fsIA&#10;AADcAAAADwAAAGRycy9kb3ducmV2LnhtbERP30vDMBB+F/wfwgm+udQ5itZlQwZCnwTXSV/P5toU&#10;m0tJsq7615vBYG/38f289Xa2g5jIh96xgsdFBoK4cbrnTsGhen94BhEissbBMSn4pQDbze3NGgvt&#10;TvxJ0z52IoVwKFCBiXEspAyNIYth4UbixLXOW4wJ+k5qj6cUbge5zLJcWuw5NRgcaWeo+dkfrYL6&#10;76uajr4yH60vy9XLd5379kmp+7v57RVEpDlexRd3qdP8LIfzM+kC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Ord+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CE1C3E0" w14:textId="563D0F4D" w:rsidR="00054AC3" w:rsidRDefault="00054AC3" w:rsidP="00AB17CF">
            <w:pPr>
              <w:pStyle w:val="TipText"/>
              <w:cnfStyle w:val="000000000000" w:firstRow="0" w:lastRow="0" w:firstColumn="0" w:lastColumn="0" w:oddVBand="0" w:evenVBand="0" w:oddHBand="0" w:evenHBand="0" w:firstRowFirstColumn="0" w:firstRowLastColumn="0" w:lastRowFirstColumn="0" w:lastRowLastColumn="0"/>
            </w:pPr>
            <w:r>
              <w:t>When the “free-fly” mode is enabled, the projection is forced to perspective.</w:t>
            </w:r>
          </w:p>
        </w:tc>
      </w:tr>
    </w:tbl>
    <w:p w14:paraId="389FC315" w14:textId="77777777" w:rsidR="00054AC3" w:rsidRDefault="00054AC3" w:rsidP="00BF54AB">
      <w:pPr>
        <w:pStyle w:val="Heading3"/>
      </w:pPr>
    </w:p>
    <w:p w14:paraId="3BB3DB72" w14:textId="27B7934F" w:rsidR="00AC6475" w:rsidRDefault="00AC6475" w:rsidP="00BF54AB">
      <w:pPr>
        <w:pStyle w:val="Heading3"/>
      </w:pPr>
      <w:r>
        <w:t>Selecting</w:t>
      </w:r>
    </w:p>
    <w:p w14:paraId="495D918B" w14:textId="489B184A" w:rsidR="00AC6475" w:rsidRDefault="00AC6475" w:rsidP="00CE2CD1">
      <w:r>
        <w:t>Both volume and mesh data sets can be selected</w:t>
      </w:r>
      <w:r w:rsidR="00044CBD" w:rsidRPr="00044CBD">
        <w:fldChar w:fldCharType="begin"/>
      </w:r>
      <w:r w:rsidR="00044CBD" w:rsidRPr="00044CBD">
        <w:instrText xml:space="preserve"> XE "Select" </w:instrText>
      </w:r>
      <w:r w:rsidR="00044CBD" w:rsidRPr="00044CBD">
        <w:fldChar w:fldCharType="end"/>
      </w:r>
      <w:r>
        <w:t xml:space="preserve"> directly from the render view. Click on the visualization of a data set with the left mouse button, and the selected data set is highlighted in the “Workspace” panel.</w:t>
      </w:r>
    </w:p>
    <w:p w14:paraId="29583054" w14:textId="45342B5D" w:rsidR="00AC6475" w:rsidRDefault="0054096F" w:rsidP="00BF54AB">
      <w:pPr>
        <w:pStyle w:val="Heading2"/>
      </w:pPr>
      <w:bookmarkStart w:id="94" w:name="_Toc406575226"/>
      <w:bookmarkStart w:id="95" w:name="_Toc406755656"/>
      <w:bookmarkStart w:id="96" w:name="_Toc406770729"/>
      <w:bookmarkStart w:id="97" w:name="_Toc420072858"/>
      <w:r>
        <w:t>Channel Intermixing Methods</w:t>
      </w:r>
      <w:bookmarkEnd w:id="94"/>
      <w:bookmarkEnd w:id="95"/>
      <w:bookmarkEnd w:id="96"/>
      <w:bookmarkEnd w:id="97"/>
    </w:p>
    <w:p w14:paraId="3BE7C317" w14:textId="4E7F66E3" w:rsidR="0054096F" w:rsidRDefault="0054096F" w:rsidP="0054096F">
      <w:r>
        <w:t>For multi-channel data, FluoRender provides three intermixing modes</w:t>
      </w:r>
      <w:r w:rsidR="0070560E">
        <w:t xml:space="preserve"> (</w:t>
      </w:r>
      <w:r w:rsidR="0070560E">
        <w:fldChar w:fldCharType="begin"/>
      </w:r>
      <w:r w:rsidR="0070560E">
        <w:instrText xml:space="preserve"> REF _Ref406509387 \h </w:instrText>
      </w:r>
      <w:r w:rsidR="0070560E">
        <w:fldChar w:fldCharType="separate"/>
      </w:r>
      <w:r w:rsidR="00C14A83">
        <w:t xml:space="preserve">Figure </w:t>
      </w:r>
      <w:r w:rsidR="00C14A83">
        <w:rPr>
          <w:noProof/>
        </w:rPr>
        <w:t>7</w:t>
      </w:r>
      <w:r w:rsidR="00C14A83">
        <w:noBreakHyphen/>
      </w:r>
      <w:r w:rsidR="00C14A83">
        <w:rPr>
          <w:noProof/>
        </w:rPr>
        <w:t>2</w:t>
      </w:r>
      <w:r w:rsidR="0070560E">
        <w:fldChar w:fldCharType="end"/>
      </w:r>
      <w:r w:rsidR="0070560E">
        <w:t>)</w:t>
      </w:r>
      <w:r>
        <w:t>.</w:t>
      </w:r>
      <w:r w:rsidR="0070560E">
        <w:t xml:space="preserve"> Use different intermixing modes to best visualize features from different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2511E742" w14:textId="3AAC179A" w:rsidR="0070560E" w:rsidRDefault="0070560E" w:rsidP="00A45C95">
      <w:pPr>
        <w:jc w:val="center"/>
      </w:pPr>
      <w:r>
        <w:rPr>
          <w:noProof/>
          <w:lang w:eastAsia="en-US"/>
        </w:rPr>
        <w:lastRenderedPageBreak/>
        <w:drawing>
          <wp:inline distT="0" distB="0" distL="0" distR="0" wp14:anchorId="7B306447" wp14:editId="419AE1DB">
            <wp:extent cx="5932805" cy="2238900"/>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C:\Users\HP2\SkyDrive\FluoRender\06_groups.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932805" cy="2238900"/>
                    </a:xfrm>
                    <a:prstGeom prst="rect">
                      <a:avLst/>
                    </a:prstGeom>
                    <a:noFill/>
                    <a:ln>
                      <a:noFill/>
                    </a:ln>
                  </pic:spPr>
                </pic:pic>
              </a:graphicData>
            </a:graphic>
          </wp:inline>
        </w:drawing>
      </w:r>
    </w:p>
    <w:p w14:paraId="77123560" w14:textId="1380110F" w:rsidR="0070560E" w:rsidRDefault="0070560E" w:rsidP="00A45C95">
      <w:pPr>
        <w:pStyle w:val="Caption"/>
        <w:jc w:val="center"/>
      </w:pPr>
      <w:bookmarkStart w:id="98" w:name="_Ref406509387"/>
      <w:bookmarkStart w:id="99" w:name="_Toc420072929"/>
      <w:r>
        <w:t xml:space="preserve">Figure </w:t>
      </w:r>
      <w:fldSimple w:instr=" STYLEREF 1 \s ">
        <w:r w:rsidR="00C14A83">
          <w:rPr>
            <w:noProof/>
          </w:rPr>
          <w:t>7</w:t>
        </w:r>
      </w:fldSimple>
      <w:r w:rsidR="0037433D">
        <w:noBreakHyphen/>
      </w:r>
      <w:fldSimple w:instr=" SEQ Figure \* ARABIC \s 1 ">
        <w:r w:rsidR="00C14A83">
          <w:rPr>
            <w:noProof/>
          </w:rPr>
          <w:t>2</w:t>
        </w:r>
      </w:fldSimple>
      <w:bookmarkEnd w:id="98"/>
      <w:r w:rsidR="00C50376">
        <w:t>. Channel intermixing modes</w:t>
      </w:r>
      <w:r>
        <w:t>.</w:t>
      </w:r>
      <w:bookmarkEnd w:id="99"/>
    </w:p>
    <w:p w14:paraId="7D7058BC" w14:textId="52F2A66D" w:rsidR="0054096F" w:rsidRDefault="001B7002" w:rsidP="0054096F">
      <w:r>
        <w:rPr>
          <w:noProof/>
          <w:lang w:eastAsia="en-US"/>
        </w:rPr>
        <w:drawing>
          <wp:inline distT="0" distB="0" distL="0" distR="0" wp14:anchorId="007D6388" wp14:editId="2AD86024">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Layered.</w:t>
      </w:r>
      <w:r w:rsidR="0054096F">
        <w:t xml:space="preserve"> Channels are rendered individually and then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54096F">
        <w:t xml:space="preserve"> one on top of another. Top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4096F">
        <w:t xml:space="preserve"> in the workspace are also rendered on top. Changing the order of channels in the workspace will affect the visualization result. </w:t>
      </w:r>
      <w:r w:rsidR="0070560E">
        <w:t>Layered mode is good for visualizing un-occluded features from top channels.</w:t>
      </w:r>
    </w:p>
    <w:p w14:paraId="2D65783C" w14:textId="0927B25F" w:rsidR="0054096F" w:rsidRDefault="001B7002" w:rsidP="0054096F">
      <w:r>
        <w:rPr>
          <w:noProof/>
          <w:lang w:eastAsia="en-US"/>
        </w:rPr>
        <w:drawing>
          <wp:inline distT="0" distB="0" distL="0" distR="0" wp14:anchorId="2AE27E34" wp14:editId="7CAD466D">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Depth.</w:t>
      </w:r>
      <w:r w:rsidR="0054096F">
        <w:t xml:space="preserve"> Channels are intermixed with correct spatial occlusion.</w:t>
      </w:r>
      <w:r w:rsidR="0070560E">
        <w:t xml:space="preserve"> Depth mode</w:t>
      </w:r>
      <w:r w:rsidR="00D9729D">
        <w:fldChar w:fldCharType="begin"/>
      </w:r>
      <w:r w:rsidR="00D9729D">
        <w:instrText xml:space="preserve"> XE "</w:instrText>
      </w:r>
      <w:r w:rsidR="00D9729D" w:rsidRPr="00312437">
        <w:instrText>Depth mode</w:instrText>
      </w:r>
      <w:r w:rsidR="00D9729D">
        <w:instrText xml:space="preserve">" </w:instrText>
      </w:r>
      <w:r w:rsidR="00D9729D">
        <w:fldChar w:fldCharType="end"/>
      </w:r>
      <w:r w:rsidR="0070560E">
        <w:t xml:space="preserve"> is good for inspecting spatial relationships between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13AF9851" w14:textId="6222067F" w:rsidR="0054096F" w:rsidRDefault="001B7002" w:rsidP="0054096F">
      <w:r>
        <w:rPr>
          <w:noProof/>
          <w:lang w:eastAsia="en-US"/>
        </w:rPr>
        <w:drawing>
          <wp:inline distT="0" distB="0" distL="0" distR="0" wp14:anchorId="62A619F8" wp14:editId="0D9779D5">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Composite</w:t>
      </w:r>
      <w:r w:rsidR="00D9729D">
        <w:rPr>
          <w:b/>
        </w:rPr>
        <w:fldChar w:fldCharType="begin"/>
      </w:r>
      <w:r w:rsidR="00D9729D">
        <w:instrText xml:space="preserve"> XE "</w:instrText>
      </w:r>
      <w:r w:rsidR="00D9729D" w:rsidRPr="0050785D">
        <w:instrText>Composite</w:instrText>
      </w:r>
      <w:r w:rsidR="00AB17CF">
        <w:instrText xml:space="preserve"> mode</w:instrText>
      </w:r>
      <w:r w:rsidR="00D9729D">
        <w:instrText xml:space="preserve">" </w:instrText>
      </w:r>
      <w:r w:rsidR="00D9729D">
        <w:rPr>
          <w:b/>
        </w:rPr>
        <w:fldChar w:fldCharType="end"/>
      </w:r>
      <w:r w:rsidR="0054096F" w:rsidRPr="001B7002">
        <w:rPr>
          <w:b/>
        </w:rPr>
        <w:t>.</w:t>
      </w:r>
      <w:r w:rsidR="0054096F">
        <w:t xml:space="preserve"> </w:t>
      </w:r>
      <w:r w:rsidR="0070560E">
        <w:t>Channels are rendered individually and then their colors are summed up. Composite mode is good for occluded features between colocalized</w:t>
      </w:r>
      <w:r w:rsidR="0018205D">
        <w:fldChar w:fldCharType="begin"/>
      </w:r>
      <w:r w:rsidR="0018205D">
        <w:instrText xml:space="preserve"> XE "</w:instrText>
      </w:r>
      <w:r w:rsidR="00AB17CF">
        <w:instrText>C</w:instrText>
      </w:r>
      <w:r w:rsidR="0018205D" w:rsidRPr="00A8470F">
        <w:instrText>olocalized</w:instrText>
      </w:r>
      <w:r w:rsidR="0018205D">
        <w:instrText xml:space="preserve">" </w:instrText>
      </w:r>
      <w:r w:rsidR="0018205D">
        <w:fldChar w:fldCharType="end"/>
      </w:r>
      <w:r w:rsidR="0070560E">
        <w:t xml:space="preserve"> structures.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0560E" w14:paraId="75ECB11E"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C0E2D96" w14:textId="77777777" w:rsidR="0070560E" w:rsidRDefault="0070560E" w:rsidP="0000555A">
            <w:pPr>
              <w:pStyle w:val="Icon"/>
            </w:pPr>
            <w:r>
              <w:rPr>
                <w:noProof/>
                <w:lang w:eastAsia="en-US"/>
              </w:rPr>
              <mc:AlternateContent>
                <mc:Choice Requires="wpg">
                  <w:drawing>
                    <wp:inline distT="0" distB="0" distL="0" distR="0" wp14:anchorId="1453C9B5" wp14:editId="6D6DD754">
                      <wp:extent cx="228600" cy="228600"/>
                      <wp:effectExtent l="0" t="0" r="0" b="0"/>
                      <wp:docPr id="1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1" name="Oval 1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2" name="Freeform 1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0430F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BvC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G7BvCggUAAPURAAAOAAAAAAAAAAAAAAAAAC4CAABkcnMvZTJvRG9j&#10;LnhtbFBLAQItABQABgAIAAAAIQD4DCmZ2AAAAAMBAAAPAAAAAAAAAAAAAAAAANwHAABkcnMvZG93&#10;bnJldi54bWxQSwUGAAAAAAQABADzAAAA4QgAAAAA&#10;">
                      <v:oval id="Oval 10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9Cg8MA&#10;AADcAAAADwAAAGRycy9kb3ducmV2LnhtbESPQWsCMRCF74X+hzCF3mpWD2JXo4hi6aVK1R8wbKab&#10;rZtJSOK6/nsjCN5meG/e92a26G0rOgqxcaxgOChAEFdON1wrOB42HxMQMSFrbB2TgitFWMxfX2ZY&#10;anfhX+r2qRY5hGOJCkxKvpQyVoYsxoHzxFn7c8FiymuopQ54yeG2laOiGEuLDWeCQU8rQ9Vpf7YZ&#10;Yny39quv5nNiqf7fXcdh+4NKvb/1yymIRH16mh/X3zrXL4ZwfyZPIO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9Cg8MAAADcAAAADwAAAAAAAAAAAAAAAACYAgAAZHJzL2Rv&#10;d25yZXYueG1sUEsFBgAAAAAEAAQA9QAAAIgDAAAAAA==&#10;" fillcolor="#f24f4f [3204]" stroked="f" strokeweight="0">
                        <v:stroke joinstyle="miter"/>
                        <o:lock v:ext="edit" aspectratio="t"/>
                      </v:oval>
                      <v:shape id="Freeform 10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GxfcIA&#10;AADcAAAADwAAAGRycy9kb3ducmV2LnhtbERP32vCMBB+F/Y/hBvsTdOpyNYZZQyEPgmziq+35tqU&#10;NZeSxNr51y/CYG/38f289Xa0nRjIh9axgudZBoK4crrlRsGx3E1fQISIrLFzTAp+KMB28zBZY67d&#10;lT9pOMRGpBAOOSowMfa5lKEyZDHMXE+cuNp5izFB30jt8ZrCbSfnWbaSFltODQZ7+jBUfR8uVsH5&#10;diqHiy/NvvZFsXz9Oq98vVDq6XF8fwMRaYz/4j93odP8bA73Z9IF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AbF9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F7A7C9" w14:textId="0E07783F" w:rsidR="0070560E" w:rsidRDefault="0070560E" w:rsidP="007223DB">
            <w:pPr>
              <w:pStyle w:val="TipText"/>
              <w:cnfStyle w:val="000000000000" w:firstRow="0" w:lastRow="0" w:firstColumn="0" w:lastColumn="0" w:oddVBand="0" w:evenVBand="0" w:oddHBand="0" w:evenHBand="0" w:firstRowFirstColumn="0" w:firstRowLastColumn="0" w:lastRowFirstColumn="0" w:lastRowLastColumn="0"/>
            </w:pPr>
            <w:r>
              <w:t>A different render mode can be set for a group.</w:t>
            </w:r>
            <w:r w:rsidR="007223DB">
              <w:t xml:space="preserve"> Refer to the chapter on volume properties for more details.</w:t>
            </w:r>
          </w:p>
        </w:tc>
      </w:tr>
      <w:tr w:rsidR="00E638C1" w14:paraId="7AF78BFF" w14:textId="77777777" w:rsidTr="00E638C1">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5EC28CCF" w14:textId="77777777" w:rsidR="00E638C1" w:rsidRDefault="00E638C1" w:rsidP="00E638C1">
            <w:pPr>
              <w:pStyle w:val="Icon"/>
            </w:pPr>
            <w:r>
              <w:rPr>
                <w:noProof/>
                <w:lang w:eastAsia="en-US"/>
              </w:rPr>
              <mc:AlternateContent>
                <mc:Choice Requires="wpg">
                  <w:drawing>
                    <wp:inline distT="0" distB="0" distL="0" distR="0" wp14:anchorId="05C2BA90" wp14:editId="1A7BE2C8">
                      <wp:extent cx="228600" cy="228600"/>
                      <wp:effectExtent l="0" t="0" r="0" b="0"/>
                      <wp:docPr id="30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8" name="Oval 3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9" name="Freeform 3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1D7741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FRo/AiAUAAPURAAAOAAAAAAAAAAAAAAAAAC4CAABkcnMv&#10;ZTJvRG9jLnhtbFBLAQItABQABgAIAAAAIQD4DCmZ2AAAAAMBAAAPAAAAAAAAAAAAAAAAAOIHAABk&#10;cnMvZG93bnJldi54bWxQSwUGAAAAAAQABADzAAAA5wgAAAAA&#10;">
                      <v:oval id="Oval 30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GF/8AA&#10;AADcAAAADwAAAGRycy9kb3ducmV2LnhtbERPzU4CMRC+m/gOzZh4k66SEFgpxGAgXsSAPsBkO25X&#10;t9OmLcvy9s6BxOOX73+5Hn2vBkq5C2zgcVKBIm6C7bg18PW5fZiDygXZYh+YDFwow3p1e7PE2oYz&#10;H2g4llZJCOcaDbhSYq11bhx5zJMQiYX7DsljEZhabROeJdz3+qmqZtpjx9LgMNLGUfN7PHkpcXF4&#10;jZtdt5h7an8+LrO0f0dj7u/Gl2dQhcbyL76636yBaSVr5YwcAb3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OGF/8AAAADcAAAADwAAAAAAAAAAAAAAAACYAgAAZHJzL2Rvd25y&#10;ZXYueG1sUEsFBgAAAAAEAAQA9QAAAIUDAAAAAA==&#10;" fillcolor="#f24f4f [3204]" stroked="f" strokeweight="0">
                        <v:stroke joinstyle="miter"/>
                        <o:lock v:ext="edit" aspectratio="t"/>
                      </v:oval>
                      <v:shape id="Freeform 30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FN7cUA&#10;AADcAAAADwAAAGRycy9kb3ducmV2LnhtbESPQWvCQBSE74X+h+UVvNVNq0hNXaUUCjkJNRavr9mX&#10;bGj2bdhdY/TXdwXB4zAz3zCrzWg7MZAPrWMFL9MMBHHldMuNgn359fwGIkRkjZ1jUnCmAJv148MK&#10;c+1O/E3DLjYiQTjkqMDE2OdShsqQxTB1PXHyauctxiR9I7XHU4LbTr5m2UJabDktGOzp01D1tzta&#10;BYfLTzkcfWm2tS+K+fL3sPD1TKnJ0/jxDiLSGO/hW7vQCmbZEq5n0hG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YU3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68A0C6CD" w14:textId="2BD5CCFC" w:rsidR="00E638C1" w:rsidRDefault="00E638C1" w:rsidP="00E638C1">
            <w:pPr>
              <w:pStyle w:val="TipText"/>
              <w:cnfStyle w:val="000000000000" w:firstRow="0" w:lastRow="0" w:firstColumn="0" w:lastColumn="0" w:oddVBand="0" w:evenVBand="0" w:oddHBand="0" w:evenHBand="0" w:firstRowFirstColumn="0" w:firstRowLastColumn="0" w:lastRowFirstColumn="0" w:lastRowLastColumn="0"/>
            </w:pPr>
            <w:r>
              <w:t xml:space="preserve">Use output adjustments of a render view </w:t>
            </w:r>
            <w:r w:rsidR="000F5A91">
              <w:t xml:space="preserve">to reduce brightness </w:t>
            </w:r>
            <w:r>
              <w:t xml:space="preserve">if </w:t>
            </w:r>
            <w:r w:rsidR="000F5A91">
              <w:t>outputs of composite mode becomes over saturated.</w:t>
            </w:r>
          </w:p>
        </w:tc>
      </w:tr>
    </w:tbl>
    <w:p w14:paraId="1FDEC981" w14:textId="77777777" w:rsidR="0070560E" w:rsidRDefault="0070560E" w:rsidP="0054096F"/>
    <w:p w14:paraId="3E2CC2E4" w14:textId="7DAD12EB" w:rsidR="0070560E" w:rsidRDefault="005066DE" w:rsidP="00BF54AB">
      <w:pPr>
        <w:pStyle w:val="Heading2"/>
      </w:pPr>
      <w:bookmarkStart w:id="100" w:name="_Toc406575227"/>
      <w:bookmarkStart w:id="101" w:name="_Toc406755657"/>
      <w:bookmarkStart w:id="102" w:name="_Toc406770730"/>
      <w:bookmarkStart w:id="103" w:name="_Toc420072859"/>
      <w:r>
        <w:t xml:space="preserve">Render View </w:t>
      </w:r>
      <w:r w:rsidR="00B601B0">
        <w:t>Settings</w:t>
      </w:r>
      <w:bookmarkEnd w:id="100"/>
      <w:bookmarkEnd w:id="101"/>
      <w:bookmarkEnd w:id="102"/>
      <w:bookmarkEnd w:id="103"/>
    </w:p>
    <w:p w14:paraId="118385B4" w14:textId="5ED351A0" w:rsidR="00B601B0" w:rsidRDefault="007223DB" w:rsidP="00B601B0">
      <w:r>
        <w:t>The following render view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are available through control widgets surrounding render view.</w:t>
      </w:r>
    </w:p>
    <w:p w14:paraId="2F1061D6" w14:textId="009B0A53" w:rsidR="007223DB" w:rsidRDefault="00485DFB" w:rsidP="00B601B0">
      <w:r>
        <w:rPr>
          <w:b/>
          <w:noProof/>
          <w:lang w:eastAsia="en-US"/>
        </w:rPr>
        <w:drawing>
          <wp:inline distT="0" distB="0" distL="0" distR="0" wp14:anchorId="5255B36C" wp14:editId="1336D2F1">
            <wp:extent cx="201168" cy="201168"/>
            <wp:effectExtent l="0" t="0" r="8890" b="889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P2\SkyDrive\FluoRender\center_axi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7223DB" w:rsidRPr="007223DB">
        <w:rPr>
          <w:b/>
        </w:rPr>
        <w:t>Center view axis.</w:t>
      </w:r>
      <w:r w:rsidR="007223DB">
        <w:t xml:space="preserve"> </w:t>
      </w:r>
      <w:r w:rsidR="00B16A9A">
        <w:t>It t</w:t>
      </w:r>
      <w:r w:rsidR="007223DB">
        <w:t xml:space="preserve">oggles the </w:t>
      </w:r>
      <w:r w:rsidR="00B16A9A">
        <w:t xml:space="preserve">display of </w:t>
      </w:r>
      <w:r w:rsidR="007223DB">
        <w:t>center view axis. The center of render view is indicated by a widget of color-coded lines, perpendicular to each other. It rotates with current rotations settings.</w:t>
      </w:r>
    </w:p>
    <w:p w14:paraId="53500AC0" w14:textId="6238DD39" w:rsidR="007223DB" w:rsidRDefault="007223DB" w:rsidP="00B601B0">
      <w:r>
        <w:rPr>
          <w:noProof/>
          <w:lang w:eastAsia="en-US"/>
        </w:rPr>
        <w:drawing>
          <wp:inline distT="0" distB="0" distL="0" distR="0" wp14:anchorId="196D724A" wp14:editId="335E33A5">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7223DB">
        <w:rPr>
          <w:b/>
        </w:rPr>
        <w:t>Information.</w:t>
      </w:r>
      <w:r>
        <w:t xml:space="preserve"> </w:t>
      </w:r>
      <w:r w:rsidR="00B16A9A">
        <w:t>It t</w:t>
      </w:r>
      <w:r>
        <w:t>oggles</w:t>
      </w:r>
      <w:r w:rsidR="00CF312B">
        <w:t xml:space="preserve"> information display. Information includes render speed (in frames per second), and current cursor location in 3D.</w:t>
      </w:r>
    </w:p>
    <w:p w14:paraId="4695E704" w14:textId="481CEF21" w:rsidR="00CF312B" w:rsidRDefault="00485DFB" w:rsidP="00B601B0">
      <w:r>
        <w:rPr>
          <w:b/>
          <w:noProof/>
          <w:lang w:eastAsia="en-US"/>
        </w:rPr>
        <w:lastRenderedPageBreak/>
        <w:drawing>
          <wp:inline distT="0" distB="0" distL="0" distR="0" wp14:anchorId="440D41CA" wp14:editId="62AAA8C5">
            <wp:extent cx="201168" cy="201168"/>
            <wp:effectExtent l="0" t="0" r="889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P2\SkyDrive\FluoRender\legend.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CF312B" w:rsidRPr="00CF312B">
        <w:rPr>
          <w:b/>
        </w:rPr>
        <w:t>Legend.</w:t>
      </w:r>
      <w:r w:rsidR="00CF312B">
        <w:t xml:space="preserve"> </w:t>
      </w:r>
      <w:r w:rsidR="00B16A9A">
        <w:t>It d</w:t>
      </w:r>
      <w:r w:rsidR="00CF312B">
        <w:t>isplays a legend</w:t>
      </w:r>
      <w:r w:rsidR="00D9729D">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fldChar w:fldCharType="end"/>
      </w:r>
      <w:r w:rsidR="00CF312B">
        <w:t xml:space="preserve"> of current</w:t>
      </w:r>
      <w:r w:rsidR="00B16A9A">
        <w:t>ly</w:t>
      </w:r>
      <w:r w:rsidR="00CF312B">
        <w:t xml:space="preserve"> visualized data.</w:t>
      </w:r>
    </w:p>
    <w:p w14:paraId="73E7B3F3" w14:textId="0D2E5880" w:rsidR="00CF312B" w:rsidRDefault="00485DFB" w:rsidP="00B601B0">
      <w:r>
        <w:rPr>
          <w:b/>
          <w:noProof/>
          <w:lang w:eastAsia="en-US"/>
        </w:rPr>
        <w:drawing>
          <wp:inline distT="0" distB="0" distL="0" distR="0" wp14:anchorId="11D5C4C5" wp14:editId="6771758B">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rPr>
          <w:b/>
        </w:rPr>
        <w:t xml:space="preserve"> </w:t>
      </w:r>
      <w:r w:rsidR="00CF312B" w:rsidRPr="00CF312B">
        <w:rPr>
          <w:b/>
        </w:rPr>
        <w:t>Scale bar.</w:t>
      </w:r>
      <w:r w:rsidR="00CF312B">
        <w:t xml:space="preserve"> </w:t>
      </w:r>
      <w:r w:rsidR="00B16A9A">
        <w:t>It d</w:t>
      </w:r>
      <w:r w:rsidR="00CF312B">
        <w:t>isplays a scale bar at the bottom margin of render view. The length that the scale bar measures can be set using the numeric input next to the scale bar button. This button can be clicked twice to enable the scale bar text. A unit can be chosen from the dropdown list next to the numeric input.</w:t>
      </w:r>
      <w:r w:rsidR="00B16A9A">
        <w:t xml:space="preserve"> Click thrice to disable the scale bar.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F312B" w14:paraId="7851D1D5"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427803E" w14:textId="77777777" w:rsidR="00CF312B" w:rsidRDefault="00CF312B" w:rsidP="0000555A">
            <w:pPr>
              <w:pStyle w:val="Icon"/>
            </w:pPr>
            <w:r>
              <w:rPr>
                <w:noProof/>
                <w:lang w:eastAsia="en-US"/>
              </w:rPr>
              <mc:AlternateContent>
                <mc:Choice Requires="wpg">
                  <w:drawing>
                    <wp:inline distT="0" distB="0" distL="0" distR="0" wp14:anchorId="75EBD7D4" wp14:editId="73C3DF2B">
                      <wp:extent cx="228600" cy="228600"/>
                      <wp:effectExtent l="0" t="0" r="0" b="0"/>
                      <wp:docPr id="11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8" name="Oval 1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9" name="Freeform 1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B75A2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nIjq+IYFAAD1EQAADgAAAAAAAAAAAAAAAAAuAgAAZHJzL2Uy&#10;b0RvYy54bWxQSwECLQAUAAYACAAAACEA+AwpmdgAAAADAQAADwAAAAAAAAAAAAAAAADgBwAAZHJz&#10;L2Rvd25yZXYueG1sUEsFBgAAAAAEAAQA8wAAAOUIAAAAAA==&#10;">
                      <v:oval id="Oval 11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x9w8IA&#10;AADcAAAADwAAAGRycy9kb3ducmV2LnhtbESPzU4CMRDH7ya+QzMm3qQLB4IrhRgMxAsY0QeYbMft&#10;6nbatGVZ3p45kHibyfw/frNcj75XA6XcBTYwnVSgiJtgO24NfH9tnxagckG22AcmAxfKsF7d3y2x&#10;tuHMnzQcS6skhHONBlwpsdY6N4485kmIxHL7CcljkTW12iY8S7jv9ayq5tpjx9LgMNLGUfN3PHkp&#10;cXF4i5td97zw1P5+XObpsEdjHh/G1xdQhcbyL765363gT4VWnpEJ9Oo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H3DwgAAANwAAAAPAAAAAAAAAAAAAAAAAJgCAABkcnMvZG93&#10;bnJldi54bWxQSwUGAAAAAAQABAD1AAAAhwMAAAAA&#10;" fillcolor="#f24f4f [3204]" stroked="f" strokeweight="0">
                        <v:stroke joinstyle="miter"/>
                        <o:lock v:ext="edit" aspectratio="t"/>
                      </v:oval>
                      <v:shape id="Freeform 11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y10cIA&#10;AADcAAAADwAAAGRycy9kb3ducmV2LnhtbERP32vCMBB+H+x/CDfY20zdRGZnlDEY9EnQOny9Ndem&#10;rLmUJNbOv94Igm/38f285Xq0nRjIh9axgukkA0FcOd1yo2Bffr+8gwgRWWPnmBT8U4D16vFhibl2&#10;J97SsIuNSCEcclRgYuxzKUNlyGKYuJ44cbXzFmOCvpHa4ymF206+ZtlcWmw5NRjs6ctQ9bc7WgWH&#10;8085HH1pNrUvitni9zD39ZtSz0/j5weISGO8i2/uQqf50wVcn0kXyNU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fLXR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A6FA677" w14:textId="07D26824" w:rsidR="00CF312B" w:rsidRDefault="00CF312B" w:rsidP="0000555A">
            <w:pPr>
              <w:pStyle w:val="TipText"/>
              <w:cnfStyle w:val="000000000000" w:firstRow="0" w:lastRow="0" w:firstColumn="0" w:lastColumn="0" w:oddVBand="0" w:evenVBand="0" w:oddHBand="0" w:evenHBand="0" w:firstRowFirstColumn="0" w:firstRowLastColumn="0" w:lastRowFirstColumn="0" w:lastRowLastColumn="0"/>
            </w:pPr>
            <w:r>
              <w:t>If correct metadata are read from data, the unit of the scale bar is chosen automatically. If no metadata can be obtained, the unit defaults to µm.</w:t>
            </w:r>
          </w:p>
        </w:tc>
      </w:tr>
    </w:tbl>
    <w:p w14:paraId="5D1BFF8C" w14:textId="77777777" w:rsidR="00CF312B" w:rsidRDefault="00CF312B" w:rsidP="00B601B0"/>
    <w:p w14:paraId="2DF1E38D" w14:textId="7E144914" w:rsidR="00CF312B" w:rsidRDefault="00CF312B" w:rsidP="00B601B0">
      <w:r>
        <w:rPr>
          <w:noProof/>
          <w:lang w:eastAsia="en-US"/>
        </w:rPr>
        <w:drawing>
          <wp:inline distT="0" distB="0" distL="0" distR="0" wp14:anchorId="0BBB5A4F" wp14:editId="0479BCDB">
            <wp:extent cx="192024" cy="201168"/>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t xml:space="preserve"> </w:t>
      </w:r>
      <w:r w:rsidRPr="00CF312B">
        <w:rPr>
          <w:b/>
        </w:rPr>
        <w:t>Free-fly.</w:t>
      </w:r>
      <w:r>
        <w:rPr>
          <w:b/>
        </w:rPr>
        <w:t xml:space="preserve"> </w:t>
      </w:r>
      <w:r>
        <w:t xml:space="preserve">The default interaction mode of render view is a trackball/turn table model. When free-fly mode is enabled, </w:t>
      </w:r>
      <w:r w:rsidR="00E84CBB">
        <w:t xml:space="preserve">it allows user to rotate the view around the viewer, instead of </w:t>
      </w:r>
      <w:r w:rsidR="00B16A9A">
        <w:t xml:space="preserve">the </w:t>
      </w:r>
      <w:r w:rsidR="00E84CBB">
        <w:t>center of render view.</w:t>
      </w:r>
    </w:p>
    <w:p w14:paraId="31E68CE3" w14:textId="2940FE62" w:rsidR="00E84CBB" w:rsidRDefault="003F516A" w:rsidP="00B601B0">
      <w:r w:rsidRPr="003F516A">
        <w:rPr>
          <w:b/>
        </w:rPr>
        <w:t xml:space="preserve">Background color. </w:t>
      </w:r>
      <w:r w:rsidRPr="003F516A">
        <w:t>It changes</w:t>
      </w:r>
      <w:r>
        <w:t xml:space="preserve"> background color of render view. To view features of low intensities, a background with a bright color can be helpful.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F516A" w14:paraId="400B4D9F"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A1536" w14:textId="77777777" w:rsidR="003F516A" w:rsidRDefault="003F516A" w:rsidP="0000555A">
            <w:pPr>
              <w:pStyle w:val="Icon"/>
            </w:pPr>
            <w:r>
              <w:rPr>
                <w:noProof/>
                <w:lang w:eastAsia="en-US"/>
              </w:rPr>
              <mc:AlternateContent>
                <mc:Choice Requires="wpg">
                  <w:drawing>
                    <wp:inline distT="0" distB="0" distL="0" distR="0" wp14:anchorId="0CADA34F" wp14:editId="7C5EB94E">
                      <wp:extent cx="228600" cy="228600"/>
                      <wp:effectExtent l="0" t="0" r="0" b="0"/>
                      <wp:docPr id="1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5" name="Oval 1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6" name="Freeform 1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033877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wxhI64kFAAD1EQAADgAAAAAAAAAAAAAAAAAuAgAAZHJz&#10;L2Uyb0RvYy54bWxQSwECLQAUAAYACAAAACEA+AwpmdgAAAADAQAADwAAAAAAAAAAAAAAAADjBwAA&#10;ZHJzL2Rvd25yZXYueG1sUEsFBgAAAAAEAAQA8wAAAOgIAAAAAA==&#10;">
                      <v:oval id="Oval 12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EY4MQA&#10;AADcAAAADwAAAGRycy9kb3ducmV2LnhtbESP0WoCMRBF3wX/IYzQN80qVOxqFLG09MVKt/2AYTNu&#10;tt1MQpKu6983QsG3Ge6de+5sdoPtRE8hto4VzGcFCOLa6ZYbBV+fL9MViJiQNXaOScGVIuy249EG&#10;S+0u/EF9lRqRQziWqMCk5EspY23IYpw5T5y1swsWU15DI3XASw63nVwUxVJabDkTDHo6GKp/ql+b&#10;Icb3z/7w2j6tLDXfp+syvB9RqYfJsF+DSDSku/n/+k3n+otHuD2TJ5D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RGODEAAAA3AAAAA8AAAAAAAAAAAAAAAAAmAIAAGRycy9k&#10;b3ducmV2LnhtbFBLBQYAAAAABAAEAPUAAACJAwAAAAA=&#10;" fillcolor="#f24f4f [3204]" stroked="f" strokeweight="0">
                        <v:stroke joinstyle="miter"/>
                        <o:lock v:ext="edit" aspectratio="t"/>
                      </v:oval>
                      <v:shape id="Freeform 12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HsMA&#10;AADcAAAADwAAAGRycy9kb3ducmV2LnhtbERP30vDMBB+F/Y/hBvszaVuUrQuG2Mw6JPgquz1bK5N&#10;sbmUJOs6/3ojCL7dx/fzNrvJ9mIkHzrHCh6WGQji2umOWwXv1fH+CUSIyBp7x6TgRgF229ndBgvt&#10;rvxG4ym2IoVwKFCBiXEopAy1IYth6QbixDXOW4wJ+lZqj9cUbnu5yrJcWuw4NRgc6GCo/jpdrILz&#10;90c1XnxlXhtflo/Pn+fcN2ulFvNp/wIi0hT/xX/uUqf5qxx+n0kX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rHs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BCB226" w14:textId="30DD577D" w:rsidR="003F516A" w:rsidRDefault="003F516A" w:rsidP="00E45624">
            <w:pPr>
              <w:pStyle w:val="TipText"/>
              <w:cnfStyle w:val="000000000000" w:firstRow="0" w:lastRow="0" w:firstColumn="0" w:lastColumn="0" w:oddVBand="0" w:evenVBand="0" w:oddHBand="0" w:evenHBand="0" w:firstRowFirstColumn="0" w:firstRowLastColumn="0" w:lastRowFirstColumn="0" w:lastRowLastColumn="0"/>
            </w:pPr>
            <w:r>
              <w:t>A gradient background can be enabled in the FluoRender settings. When a gradient background is enabled, a faded color of the chosen background color is used at the “horizon” of render view.</w:t>
            </w:r>
          </w:p>
        </w:tc>
      </w:tr>
    </w:tbl>
    <w:p w14:paraId="69883408" w14:textId="77777777" w:rsidR="003F516A" w:rsidRDefault="003F516A" w:rsidP="00B601B0">
      <w:pPr>
        <w:rPr>
          <w:b/>
        </w:rPr>
      </w:pPr>
    </w:p>
    <w:p w14:paraId="602C0FAB" w14:textId="4D2EA2A3" w:rsidR="003F516A" w:rsidRDefault="00486088" w:rsidP="00B601B0">
      <w:r>
        <w:rPr>
          <w:b/>
          <w:noProof/>
          <w:lang w:eastAsia="en-US"/>
        </w:rPr>
        <w:drawing>
          <wp:inline distT="0" distB="0" distL="0" distR="0" wp14:anchorId="33C56EFB" wp14:editId="34C89C37">
            <wp:extent cx="146304" cy="146304"/>
            <wp:effectExtent l="0" t="0" r="635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E:\DESIGNS\FluoRender Arts\icons_02\depth_atten\no_depth_atte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00F720A7">
        <w:rPr>
          <w:b/>
        </w:rPr>
        <w:t xml:space="preserve"> Depth a</w:t>
      </w:r>
      <w:r>
        <w:rPr>
          <w:b/>
        </w:rPr>
        <w:t>ttenuation</w:t>
      </w:r>
      <w:r w:rsidR="00D9729D">
        <w:rPr>
          <w:b/>
        </w:rPr>
        <w:fldChar w:fldCharType="begin"/>
      </w:r>
      <w:r w:rsidR="00D9729D">
        <w:instrText xml:space="preserve"> XE "</w:instrText>
      </w:r>
      <w:r w:rsidR="00D9729D" w:rsidRPr="00AB17CF">
        <w:instrText>Depth attenuation</w:instrText>
      </w:r>
      <w:r w:rsidR="00D9729D">
        <w:instrText xml:space="preserve">" </w:instrText>
      </w:r>
      <w:r w:rsidR="00D9729D">
        <w:rPr>
          <w:b/>
        </w:rPr>
        <w:fldChar w:fldCharType="end"/>
      </w:r>
      <w:r>
        <w:rPr>
          <w:b/>
        </w:rPr>
        <w:t>.</w:t>
      </w:r>
      <w:r w:rsidRPr="00B16A9A">
        <w:t xml:space="preserve"> </w:t>
      </w:r>
      <w:r w:rsidR="00B16A9A" w:rsidRPr="00B16A9A">
        <w:t>It a</w:t>
      </w:r>
      <w:r w:rsidRPr="00486088">
        <w:t>tten</w:t>
      </w:r>
      <w:r>
        <w:t>uates volume data into a dark color based on their distance</w:t>
      </w:r>
      <w:r w:rsidR="00F720A7">
        <w:t xml:space="preserve"> to the viewer. The strength of depth attenuation can be adjusted using the slider on the left border of render view.</w:t>
      </w:r>
    </w:p>
    <w:p w14:paraId="6887FCC0" w14:textId="4DE66D58" w:rsidR="00806808" w:rsidRDefault="0053460F" w:rsidP="00B601B0">
      <w:r>
        <w:rPr>
          <w:b/>
          <w:noProof/>
          <w:lang w:eastAsia="en-US"/>
        </w:rPr>
        <w:drawing>
          <wp:inline distT="0" distB="0" distL="0" distR="0" wp14:anchorId="1BFDA426" wp14:editId="5588CE35">
            <wp:extent cx="164592" cy="164592"/>
            <wp:effectExtent l="0" t="0" r="6985" b="698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ave_settings.png"/>
                    <pic:cNvPicPr/>
                  </pic:nvPicPr>
                  <pic:blipFill>
                    <a:blip r:embed="rId60">
                      <a:extLst>
                        <a:ext uri="{28A0092B-C50C-407E-A947-70E740481C1C}">
                          <a14:useLocalDpi xmlns:a14="http://schemas.microsoft.com/office/drawing/2010/main" val="0"/>
                        </a:ext>
                      </a:extLst>
                    </a:blip>
                    <a:stretch>
                      <a:fillRect/>
                    </a:stretch>
                  </pic:blipFill>
                  <pic:spPr>
                    <a:xfrm>
                      <a:off x="0" y="0"/>
                      <a:ext cx="164592" cy="164592"/>
                    </a:xfrm>
                    <a:prstGeom prst="rect">
                      <a:avLst/>
                    </a:prstGeom>
                  </pic:spPr>
                </pic:pic>
              </a:graphicData>
            </a:graphic>
          </wp:inline>
        </w:drawing>
      </w:r>
      <w:r w:rsidR="00F720A7">
        <w:rPr>
          <w:b/>
        </w:rPr>
        <w:t xml:space="preserve"> Save settings. </w:t>
      </w:r>
      <w:r w:rsidR="00F720A7">
        <w:t xml:space="preserve">It saves all render view settings into a file. The settings are restored to the saved </w:t>
      </w:r>
      <w:r w:rsidR="00385B6E">
        <w:t xml:space="preserve">values </w:t>
      </w:r>
      <w:r w:rsidR="00F720A7">
        <w:t xml:space="preserve">next time </w:t>
      </w:r>
      <w:r w:rsidR="00385B6E">
        <w:t xml:space="preserve">when </w:t>
      </w:r>
      <w:r w:rsidR="00F720A7">
        <w:t>FluoRender is launched.</w:t>
      </w:r>
    </w:p>
    <w:p w14:paraId="457BA33A" w14:textId="4770A5F8" w:rsidR="0053460F" w:rsidRDefault="0053460F" w:rsidP="0053460F">
      <w:pPr>
        <w:pStyle w:val="Heading2"/>
      </w:pPr>
      <w:bookmarkStart w:id="104" w:name="_Toc420072860"/>
      <w:r>
        <w:t>Capturing Render View</w:t>
      </w:r>
      <w:bookmarkEnd w:id="104"/>
    </w:p>
    <w:p w14:paraId="45B18CBA" w14:textId="229568AB" w:rsidR="0053460F" w:rsidRDefault="0053460F" w:rsidP="00B601B0">
      <w:r>
        <w:t>Click the “Capture” button to save the render view as an image file. Input the file name of the image in the dialog.</w:t>
      </w:r>
    </w:p>
    <w:p w14:paraId="55C6B46F" w14:textId="77777777" w:rsidR="00806808" w:rsidRDefault="00806808">
      <w:r>
        <w:br w:type="page"/>
      </w:r>
    </w:p>
    <w:p w14:paraId="2FB3B8B7" w14:textId="64D5FEF5" w:rsidR="0075635A" w:rsidRDefault="0075635A" w:rsidP="00BF54AB">
      <w:pPr>
        <w:pStyle w:val="Heading1"/>
      </w:pPr>
      <w:bookmarkStart w:id="105" w:name="_Toc406575228"/>
      <w:bookmarkStart w:id="106" w:name="_Toc406755658"/>
      <w:bookmarkStart w:id="107" w:name="_Ref406770169"/>
      <w:bookmarkStart w:id="108" w:name="_Toc406770731"/>
      <w:bookmarkStart w:id="109" w:name="_Toc420072861"/>
      <w:r>
        <w:lastRenderedPageBreak/>
        <w:t>Adjusting Volume Properties</w:t>
      </w:r>
      <w:bookmarkEnd w:id="105"/>
      <w:bookmarkEnd w:id="106"/>
      <w:bookmarkEnd w:id="107"/>
      <w:bookmarkEnd w:id="108"/>
      <w:bookmarkEnd w:id="109"/>
    </w:p>
    <w:p w14:paraId="137F1D99" w14:textId="2CB27C55" w:rsidR="001B7002" w:rsidRDefault="001B7002" w:rsidP="0000555A">
      <w:r>
        <w:t>When a visible volume channel is selected in the “Workspace” panel, its properties are shown in the “Property” panel (</w:t>
      </w:r>
      <w:r>
        <w:fldChar w:fldCharType="begin"/>
      </w:r>
      <w:r>
        <w:instrText xml:space="preserve"> REF _Ref406575957 \h </w:instrText>
      </w:r>
      <w:r>
        <w:fldChar w:fldCharType="separate"/>
      </w:r>
      <w:r w:rsidR="00C14A83">
        <w:t xml:space="preserve">Figure </w:t>
      </w:r>
      <w:r w:rsidR="00C14A83">
        <w:rPr>
          <w:noProof/>
        </w:rPr>
        <w:t>8</w:t>
      </w:r>
      <w:r w:rsidR="00C14A83">
        <w:noBreakHyphen/>
      </w:r>
      <w:r w:rsidR="00C14A83">
        <w:rPr>
          <w:noProof/>
        </w:rPr>
        <w:t>1</w:t>
      </w:r>
      <w:r>
        <w:fldChar w:fldCharType="end"/>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7002" w14:paraId="570545B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82AA55" w14:textId="77777777" w:rsidR="001B7002" w:rsidRDefault="001B7002" w:rsidP="0073090C">
            <w:pPr>
              <w:pStyle w:val="Icon"/>
            </w:pPr>
            <w:r>
              <w:rPr>
                <w:noProof/>
                <w:lang w:eastAsia="en-US"/>
              </w:rPr>
              <mc:AlternateContent>
                <mc:Choice Requires="wpg">
                  <w:drawing>
                    <wp:inline distT="0" distB="0" distL="0" distR="0" wp14:anchorId="004FAF1C" wp14:editId="0BFD78CD">
                      <wp:extent cx="228600" cy="228600"/>
                      <wp:effectExtent l="0" t="0" r="0" b="0"/>
                      <wp:docPr id="6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2" name="Oval 6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3" name="Freeform 6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870A7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DqN1smEBQAA8BEAAA4AAAAAAAAAAAAAAAAALgIAAGRycy9lMm9E&#10;b2MueG1sUEsBAi0AFAAGAAgAAAAhAPgMKZnYAAAAAwEAAA8AAAAAAAAAAAAAAAAA3gcAAGRycy9k&#10;b3ducmV2LnhtbFBLBQYAAAAABAAEAPMAAADjCAAAAAA=&#10;">
                      <v:oval id="Oval 6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ow8sIA&#10;AADbAAAADwAAAGRycy9kb3ducmV2LnhtbESPzWoCMRSF90LfIVyhO83oYtDRKMVi6aYtjj7AZXI7&#10;mXZyE5I4jm/fFApdHs7Px9nuR9uLgULsHCtYzAsQxI3THbcKLufjbAUiJmSNvWNScKcI+93DZIuV&#10;djc+0VCnVuQRjhUqMCn5SsrYGLIY584TZ+/TBYspy9BKHfCWx20vl0VRSosdZ4JBTwdDzXd9tRli&#10;/PDsDy/demWp/fq4l+H9DZV6nI5PGxCJxvQf/mu/agXlEn6/5B8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jDywgAAANsAAAAPAAAAAAAAAAAAAAAAAJgCAABkcnMvZG93&#10;bnJldi54bWxQSwUGAAAAAAQABAD1AAAAhwMAAAAA&#10;" fillcolor="#f24f4f [3204]" stroked="f" strokeweight="0">
                        <v:stroke joinstyle="miter"/>
                        <o:lock v:ext="edit" aspectratio="t"/>
                      </v:oval>
                      <v:shape id="Freeform 6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Zy18QA&#10;AADbAAAADwAAAGRycy9kb3ducmV2LnhtbESPwWrDMBBE74X+g9hCb43cJpjEiRJKoeBToHFLrhtr&#10;bZlaKyMpjpuvrwKFHoeZecNsdpPtxUg+dI4VPM8yEMS10x23Cj6r96cliBCRNfaOScEPBdht7+82&#10;WGh34Q8aD7EVCcKhQAUmxqGQMtSGLIaZG4iT1zhvMSbpW6k9XhLc9vIly3JpseO0YHCgN0P19+Fs&#10;FRyvX9V49pXZN74sF6vTMffNXKnHh+l1DSLSFP/Df+1SK8jncPuSfoD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Wctf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3CD5365" w14:textId="5F8B05D0" w:rsidR="001B7002" w:rsidRDefault="001B7002" w:rsidP="0073090C">
            <w:pPr>
              <w:pStyle w:val="TipText"/>
              <w:cnfStyle w:val="000000000000" w:firstRow="0" w:lastRow="0" w:firstColumn="0" w:lastColumn="0" w:oddVBand="0" w:evenVBand="0" w:oddHBand="0" w:evenHBand="0" w:firstRowFirstColumn="0" w:firstRowLastColumn="0" w:lastRowFirstColumn="0" w:lastRowLastColumn="0"/>
            </w:pPr>
            <w:r>
              <w:t>If the visibility of a volume channel is turned off, its properties will not be loaded into the “Property” panel</w:t>
            </w:r>
            <w:r w:rsidR="003315F1">
              <w:t xml:space="preserve"> even if it is selected.</w:t>
            </w:r>
          </w:p>
        </w:tc>
      </w:tr>
    </w:tbl>
    <w:p w14:paraId="565894A1" w14:textId="77777777" w:rsidR="001B7002" w:rsidRDefault="001B7002" w:rsidP="0000555A"/>
    <w:p w14:paraId="3F5FE783" w14:textId="77777777" w:rsidR="001B7002" w:rsidRDefault="001B7002" w:rsidP="00A45C95">
      <w:pPr>
        <w:jc w:val="center"/>
      </w:pPr>
      <w:r>
        <w:rPr>
          <w:noProof/>
          <w:lang w:eastAsia="en-US"/>
        </w:rPr>
        <w:drawing>
          <wp:inline distT="0" distB="0" distL="0" distR="0" wp14:anchorId="764854F3" wp14:editId="1EB298F5">
            <wp:extent cx="5932805" cy="8337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P2\SkyDrive\FluoRender\volume_propertie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2805" cy="833755"/>
                    </a:xfrm>
                    <a:prstGeom prst="rect">
                      <a:avLst/>
                    </a:prstGeom>
                    <a:noFill/>
                    <a:ln>
                      <a:noFill/>
                    </a:ln>
                  </pic:spPr>
                </pic:pic>
              </a:graphicData>
            </a:graphic>
          </wp:inline>
        </w:drawing>
      </w:r>
    </w:p>
    <w:p w14:paraId="1B620F87" w14:textId="605A0A5D" w:rsidR="0000555A" w:rsidRDefault="001B7002" w:rsidP="00A45C95">
      <w:pPr>
        <w:pStyle w:val="Caption"/>
        <w:jc w:val="center"/>
      </w:pPr>
      <w:bookmarkStart w:id="110" w:name="_Ref406575957"/>
      <w:bookmarkStart w:id="111" w:name="_Toc420072930"/>
      <w:r>
        <w:t xml:space="preserve">Figure </w:t>
      </w:r>
      <w:fldSimple w:instr=" STYLEREF 1 \s ">
        <w:r w:rsidR="00C14A83">
          <w:rPr>
            <w:noProof/>
          </w:rPr>
          <w:t>8</w:t>
        </w:r>
      </w:fldSimple>
      <w:r w:rsidR="0037433D">
        <w:noBreakHyphen/>
      </w:r>
      <w:fldSimple w:instr=" SEQ Figure \* ARABIC \s 1 ">
        <w:r w:rsidR="00C14A83">
          <w:rPr>
            <w:noProof/>
          </w:rPr>
          <w:t>1</w:t>
        </w:r>
      </w:fldSimple>
      <w:bookmarkEnd w:id="110"/>
      <w:r>
        <w:t>. Volume properties.</w:t>
      </w:r>
      <w:bookmarkEnd w:id="111"/>
    </w:p>
    <w:p w14:paraId="11461070" w14:textId="0B5EFFF5" w:rsidR="00D1082B" w:rsidRPr="00D1082B" w:rsidRDefault="00D1082B" w:rsidP="00BF54AB">
      <w:pPr>
        <w:pStyle w:val="Heading2"/>
      </w:pPr>
      <w:bookmarkStart w:id="112" w:name="_Toc406755659"/>
      <w:bookmarkStart w:id="113" w:name="_Toc406770732"/>
      <w:bookmarkStart w:id="114" w:name="_Toc420072862"/>
      <w:r>
        <w:t>Transfer Function Settings</w:t>
      </w:r>
      <w:bookmarkEnd w:id="112"/>
      <w:bookmarkEnd w:id="113"/>
      <w:bookmarkEnd w:id="114"/>
    </w:p>
    <w:p w14:paraId="50B11A44" w14:textId="04C44810" w:rsidR="001B7002" w:rsidRDefault="00327096" w:rsidP="001B7002">
      <w:r w:rsidRPr="00D1082B">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D1082B">
        <w:rPr>
          <w:b/>
        </w:rPr>
        <w:t>.</w:t>
      </w:r>
      <w:r>
        <w:t xml:space="preserve"> It adjusts a nonlinear intensity and transparency mapping of the channel values, using a “Gamma curve”: </w:t>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in</m:t>
            </m:r>
          </m:sub>
          <m:sup>
            <m:r>
              <w:rPr>
                <w:rFonts w:ascii="Cambria Math" w:hAnsi="Cambria Math"/>
              </w:rPr>
              <m:t>γ</m:t>
            </m:r>
          </m:sup>
        </m:sSubSup>
      </m:oMath>
      <w:r>
        <w:t xml:space="preserve">. Increasing Gamma value brightens originally low scalar values; decreasing Gamma darkens them. Notice that transparency mapping is also influenced by the </w:t>
      </w:r>
      <w:r w:rsidR="00AB17CF">
        <w:t>Gamma value. Therefore, setting</w:t>
      </w:r>
      <w:r>
        <w:t xml:space="preserve"> a high Gamma value also makes rendering noisier.</w:t>
      </w:r>
    </w:p>
    <w:p w14:paraId="13B44EAC" w14:textId="3036024B" w:rsidR="00327096" w:rsidRDefault="00327096" w:rsidP="001B7002">
      <w:r w:rsidRPr="00D1082B">
        <w:rPr>
          <w:b/>
        </w:rPr>
        <w:t>Saturation.</w:t>
      </w:r>
      <w:r>
        <w:t xml:space="preserve"> It sets a threshold value that maps to the maximum</w:t>
      </w:r>
      <w:r w:rsidR="00D1082B">
        <w:t xml:space="preserve"> output, or “saturated” output. Original channel values greater than the setting are all mapped to the saturated output. Decreasing this value enhances low intensity signals.</w:t>
      </w:r>
    </w:p>
    <w:p w14:paraId="4579CF66" w14:textId="28472B1B" w:rsidR="00D1082B" w:rsidRDefault="00D1082B" w:rsidP="001B7002">
      <w:r w:rsidRPr="00D1082B">
        <w:rPr>
          <w:b/>
        </w:rPr>
        <w:t>Luminance.</w:t>
      </w:r>
      <w:r>
        <w:t xml:space="preserve"> It changes the luminance of the assigned color. This setting is linked to the color setting. The HSV color model is used for luminance calculation.</w:t>
      </w:r>
    </w:p>
    <w:p w14:paraId="4F9BD4FF" w14:textId="01D6DFA6" w:rsidR="00D1082B" w:rsidRDefault="00D1082B" w:rsidP="001B7002">
      <w:r w:rsidRPr="00D1082B">
        <w:rPr>
          <w:b/>
        </w:rPr>
        <w:t>Alpha</w:t>
      </w:r>
      <w:r w:rsidR="006B2529">
        <w:rPr>
          <w:b/>
        </w:rPr>
        <w:fldChar w:fldCharType="begin"/>
      </w:r>
      <w:r w:rsidR="006B2529">
        <w:instrText xml:space="preserve"> XE "</w:instrText>
      </w:r>
      <w:r w:rsidR="00AB17CF">
        <w:instrText>A</w:instrText>
      </w:r>
      <w:r w:rsidR="006B2529" w:rsidRPr="0040298E">
        <w:instrText>lpha</w:instrText>
      </w:r>
      <w:r w:rsidR="006B2529">
        <w:instrText xml:space="preserve">" </w:instrText>
      </w:r>
      <w:r w:rsidR="006B2529">
        <w:rPr>
          <w:b/>
        </w:rPr>
        <w:fldChar w:fldCharType="end"/>
      </w:r>
      <w:r w:rsidRPr="00D1082B">
        <w:rPr>
          <w:b/>
        </w:rPr>
        <w:t>.</w:t>
      </w:r>
      <w:r>
        <w:t xml:space="preserve"> A multiplier to transparency mapping. Decreasing this value makes rendering more transparent.</w:t>
      </w:r>
      <w:r w:rsidR="00F24021">
        <w:t xml:space="preserve"> Alpha setting can be disabled. When disabled, volume transparency mapping is disabled. All voxels become opaque. It can be useful when a thin layer of volume is visualized. For example, the sections in </w:t>
      </w:r>
      <w:r w:rsidR="00F24021">
        <w:fldChar w:fldCharType="begin"/>
      </w:r>
      <w:r w:rsidR="00F24021">
        <w:instrText xml:space="preserve"> REF _Ref406501776 \h </w:instrText>
      </w:r>
      <w:r w:rsidR="00F24021">
        <w:fldChar w:fldCharType="separate"/>
      </w:r>
      <w:r w:rsidR="00C14A83">
        <w:t xml:space="preserve">Figure </w:t>
      </w:r>
      <w:r w:rsidR="00C14A83">
        <w:rPr>
          <w:noProof/>
        </w:rPr>
        <w:t>7</w:t>
      </w:r>
      <w:r w:rsidR="00C14A83">
        <w:noBreakHyphen/>
      </w:r>
      <w:r w:rsidR="00C14A83">
        <w:rPr>
          <w:noProof/>
        </w:rPr>
        <w:t>1</w:t>
      </w:r>
      <w:r w:rsidR="00F24021">
        <w:fldChar w:fldCharType="end"/>
      </w:r>
      <w:r w:rsidR="00F24021">
        <w:t xml:space="preserve"> have Alpha disabled.</w:t>
      </w:r>
    </w:p>
    <w:p w14:paraId="227BE501" w14:textId="2392180E" w:rsidR="00D1082B" w:rsidRDefault="00D1082B" w:rsidP="001B7002">
      <w:r w:rsidRPr="00D1082B">
        <w:rPr>
          <w:b/>
        </w:rPr>
        <w:t>Extract boundary.</w:t>
      </w:r>
      <w:r>
        <w:t xml:space="preserve"> It is a threshold value for gradient magnitude. A gradient magnitude for each voxel is calculated. Voxels with lower gradient magnitude than the setting are excluded from rendering. Increasing this value extracts salient boundary structures.</w:t>
      </w:r>
    </w:p>
    <w:p w14:paraId="45C84BFF" w14:textId="0EF5A4BE" w:rsidR="00D1082B" w:rsidRDefault="00D1082B" w:rsidP="001B7002">
      <w:r w:rsidRPr="00D1082B">
        <w:rPr>
          <w:b/>
        </w:rPr>
        <w:t>Threshold.</w:t>
      </w:r>
      <w:r>
        <w:t xml:space="preserve"> It sets two threshold</w:t>
      </w:r>
      <w:r w:rsidR="00540F6D">
        <w:fldChar w:fldCharType="begin"/>
      </w:r>
      <w:r w:rsidR="00540F6D">
        <w:instrText xml:space="preserve"> XE "</w:instrText>
      </w:r>
      <w:r w:rsidR="00AB17CF">
        <w:instrText>T</w:instrText>
      </w:r>
      <w:r w:rsidR="00540F6D" w:rsidRPr="0085737E">
        <w:instrText>hreshold</w:instrText>
      </w:r>
      <w:r w:rsidR="00540F6D">
        <w:instrText xml:space="preserve">" </w:instrText>
      </w:r>
      <w:r w:rsidR="00540F6D">
        <w:fldChar w:fldCharType="end"/>
      </w:r>
      <w:r>
        <w:t xml:space="preserve"> values (low and high). Voxels of intensity values within the range of setting are rendered. Use this setting to exclude noisy signals.</w:t>
      </w:r>
    </w:p>
    <w:p w14:paraId="2AD1A904" w14:textId="41E6DE19" w:rsidR="00A3225D" w:rsidRDefault="00A3225D" w:rsidP="001B7002">
      <w:r w:rsidRPr="00A3225D">
        <w:rPr>
          <w:b/>
        </w:rPr>
        <w:t>Color.</w:t>
      </w:r>
      <w:r>
        <w:t xml:space="preserve"> It is the base color of the selected volume channel. Color can be set by typing RGB numbers in the text input box, or from the color chooser.</w:t>
      </w:r>
      <w:r w:rsidR="00470228">
        <w:t xml:space="preserve"> Shortcuts to most commonly used colors are also available. Double-click the text input box to first select all text. Then type the following letter code for different basic colors.</w:t>
      </w:r>
    </w:p>
    <w:p w14:paraId="036427E6" w14:textId="12F8D343" w:rsidR="00470228" w:rsidRDefault="00470228" w:rsidP="001B7002">
      <w:r>
        <w:lastRenderedPageBreak/>
        <w:t>r – Red; g – Green; b – Blue; c – Cyan; m – Magenta; y – Yellow; w – White</w:t>
      </w:r>
      <w:r w:rsidR="00E82B03">
        <w:t xml:space="preserve">, k </w:t>
      </w:r>
      <w:r w:rsidR="00485DFB">
        <w:t>–</w:t>
      </w:r>
      <w:r w:rsidR="00E82B03">
        <w:t xml:space="preserve"> Black</w:t>
      </w:r>
      <w:r>
        <w:t>.</w:t>
      </w:r>
    </w:p>
    <w:tbl>
      <w:tblPr>
        <w:tblStyle w:val="TipTable"/>
        <w:tblW w:w="3865" w:type="pct"/>
        <w:tblLook w:val="04A0" w:firstRow="1" w:lastRow="0" w:firstColumn="1" w:lastColumn="0" w:noHBand="0" w:noVBand="1"/>
      </w:tblPr>
      <w:tblGrid>
        <w:gridCol w:w="501"/>
        <w:gridCol w:w="6734"/>
      </w:tblGrid>
      <w:tr w:rsidR="00E82B03" w14:paraId="68F41D6B"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3AC6C9C" w14:textId="77777777" w:rsidR="00E82B03" w:rsidRDefault="00E82B03" w:rsidP="00E76613">
            <w:pPr>
              <w:pStyle w:val="Icon"/>
            </w:pPr>
            <w:r>
              <w:rPr>
                <w:noProof/>
                <w:lang w:eastAsia="en-US"/>
              </w:rPr>
              <mc:AlternateContent>
                <mc:Choice Requires="wpg">
                  <w:drawing>
                    <wp:inline distT="0" distB="0" distL="0" distR="0" wp14:anchorId="78196F01" wp14:editId="02C4711A">
                      <wp:extent cx="228600" cy="228600"/>
                      <wp:effectExtent l="0" t="0" r="0" b="0"/>
                      <wp:docPr id="15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1" name="Oval 15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52" name="Freeform 15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E86F8A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7rggUAAPURAAAOAAAAZHJzL2Uyb0RvYy54bWy8WF1v2zYUfR+w/0DoccBqy47t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G7rggUAAPURAAAOAAAAAAAAAAAAAAAAAC4CAABkcnMvZTJvRG9j&#10;LnhtbFBLAQItABQABgAIAAAAIQD4DCmZ2AAAAAMBAAAPAAAAAAAAAAAAAAAAANwHAABkcnMvZG93&#10;bnJldi54bWxQSwUGAAAAAAQABADzAAAA4QgAAAAA&#10;">
                      <v:oval id="Oval 15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xtnsMA&#10;AADcAAAADwAAAGRycy9kb3ducmV2LnhtbESP0WoCMRBF3wv+QxihbzVroWJXo4hS6UstVT9g2Iyb&#10;1c0kJHFd/74pCH2b4d6558582dtWdBRi41jBeFSAIK6cbrhWcDx8vExBxISssXVMCu4UYbkYPM2x&#10;1O7GP9TtUy1yCMcSFZiUfCllrAxZjCPnibN2csFiymuopQ54y+G2la9FMZEWG84Eg57WhqrL/moz&#10;xPhu49fb5n1qqT5/3ydh94VKPQ/71QxEoj79mx/XnzrXfxvD3zN5Ar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xtnsMAAADcAAAADwAAAAAAAAAAAAAAAACYAgAAZHJzL2Rv&#10;d25yZXYueG1sUEsFBgAAAAAEAAQA9QAAAIgDAAAAAA==&#10;" fillcolor="#f24f4f [3204]" stroked="f" strokeweight="0">
                        <v:stroke joinstyle="miter"/>
                        <o:lock v:ext="edit" aspectratio="t"/>
                      </v:oval>
                      <v:shape id="Freeform 15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KeYMMA&#10;AADcAAAADwAAAGRycy9kb3ducmV2LnhtbERP32vCMBB+F/Y/hBv4puncJltnFBEGfRpoN3y9Ndem&#10;rLmUJNa6v34RBr7dx/fzVpvRdmIgH1rHCh7mGQjiyumWGwWf5fvsBUSIyBo7x6TgQgE267vJCnPt&#10;zryn4RAbkUI45KjAxNjnUobKkMUwdz1x4mrnLcYEfSO1x3MKt51cZNlSWmw5NRjsaWeo+jmcrILj&#10;71c5nHxpPmpfFE+v38elrx+Vmt6P2zcQkcZ4E/+7C53mPy/g+ky6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7KeYM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CF6F78" w14:textId="6E15BABC" w:rsidR="00E82B03" w:rsidRDefault="00E82B03" w:rsidP="00E76613">
            <w:pPr>
              <w:pStyle w:val="TipText"/>
              <w:cnfStyle w:val="000000000000" w:firstRow="0" w:lastRow="0" w:firstColumn="0" w:lastColumn="0" w:oddVBand="0" w:evenVBand="0" w:oddHBand="0" w:evenHBand="0" w:firstRowFirstColumn="0" w:firstRowLastColumn="0" w:lastRowFirstColumn="0" w:lastRowLastColumn="0"/>
            </w:pPr>
            <w:r>
              <w:t>A dark color, such as black, can be used for bright background.</w:t>
            </w:r>
          </w:p>
        </w:tc>
      </w:tr>
      <w:tr w:rsidR="00A3225D" w14:paraId="0F10F4A5"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635565ED" w14:textId="77777777" w:rsidR="00A3225D" w:rsidRDefault="00A3225D" w:rsidP="00D87D5D">
            <w:pPr>
              <w:pStyle w:val="Icon"/>
            </w:pPr>
            <w:r>
              <w:rPr>
                <w:noProof/>
                <w:lang w:eastAsia="en-US"/>
              </w:rPr>
              <mc:AlternateContent>
                <mc:Choice Requires="wpg">
                  <w:drawing>
                    <wp:inline distT="0" distB="0" distL="0" distR="0" wp14:anchorId="188624AD" wp14:editId="6D39C64E">
                      <wp:extent cx="228600" cy="228600"/>
                      <wp:effectExtent l="0" t="0" r="0" b="0"/>
                      <wp:docPr id="1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5" name="Oval 1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6" name="Freeform 1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972C4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1WxMRiAUAAPURAAAOAAAAAAAAAAAAAAAAAC4CAABkcnMv&#10;ZTJvRG9jLnhtbFBLAQItABQABgAIAAAAIQD4DCmZ2AAAAAMBAAAPAAAAAAAAAAAAAAAAAOIHAABk&#10;cnMvZG93bnJldi54bWxQSwUGAAAAAAQABADzAAAA5wgAAAAA&#10;">
                      <v:oval id="Oval 16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uhIMQA&#10;AADcAAAADwAAAGRycy9kb3ducmV2LnhtbESP0WoCMRBF3wv+QxihbzVroYtujSJKpS+1qP2AYTPd&#10;bN1MQhLX9e+bgtC3Ge6de+4sVoPtRE8hto4VTCcFCOLa6ZYbBV+nt6cZiJiQNXaOScGNIqyWo4cF&#10;Vtpd+UD9MTUih3CsUIFJyVdSxtqQxThxnjhr3y5YTHkNjdQBrzncdvK5KEppseVMMOhpY6g+Hy82&#10;Q4zvt36za+czS83P560M+w9U6nE8rF9BJBrSv/l+/a5z/fIF/p7JE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7oSDEAAAA3AAAAA8AAAAAAAAAAAAAAAAAmAIAAGRycy9k&#10;b3ducmV2LnhtbFBLBQYAAAAABAAEAPUAAACJAwAAAAA=&#10;" fillcolor="#f24f4f [3204]" stroked="f" strokeweight="0">
                        <v:stroke joinstyle="miter"/>
                        <o:lock v:ext="edit" aspectratio="t"/>
                      </v:oval>
                      <v:shape id="Freeform 16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VS3sIA&#10;AADcAAAADwAAAGRycy9kb3ducmV2LnhtbERP30vDMBB+F/wfwgm+uVQdxXXLhghCnwTXyV5vzbUp&#10;ay4lybrqX28Gg73dx/fzVpvJ9mIkHzrHCp5nGQji2umOWwW76vPpDUSIyBp7x6TglwJs1vd3Kyy0&#10;O/M3jdvYihTCoUAFJsahkDLUhiyGmRuIE9c4bzEm6FupPZ5TuO3lS5bl0mLHqcHgQB+G6uP2ZBXs&#10;/36q8eQr89X4spwvDvvcN69KPT5M70sQkaZ4E1/dpU7z8xwuz6QL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5VLe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5E3414DB" w14:textId="6865D724" w:rsidR="00A3225D" w:rsidRDefault="00A3225D" w:rsidP="00D87D5D">
            <w:pPr>
              <w:pStyle w:val="TipText"/>
              <w:cnfStyle w:val="000000000000" w:firstRow="0" w:lastRow="0" w:firstColumn="0" w:lastColumn="0" w:oddVBand="0" w:evenVBand="0" w:oddHBand="0" w:evenHBand="0" w:firstRowFirstColumn="0" w:firstRowLastColumn="0" w:lastRowFirstColumn="0" w:lastRowLastColumn="0"/>
            </w:pPr>
            <w:r>
              <w:t xml:space="preserve">Alternatively, </w:t>
            </w:r>
            <w:r w:rsidR="00470228">
              <w:t>a random color can be assigned from the “Workspace” panel. See the chapter on Workspace panel for more details.</w:t>
            </w:r>
          </w:p>
        </w:tc>
      </w:tr>
      <w:tr w:rsidR="00512D68" w14:paraId="5A2A76C4"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4FD5452" w14:textId="77777777" w:rsidR="00512D68" w:rsidRDefault="00512D68" w:rsidP="00D87D5D">
            <w:pPr>
              <w:pStyle w:val="Icon"/>
            </w:pPr>
            <w:r>
              <w:rPr>
                <w:noProof/>
                <w:lang w:eastAsia="en-US"/>
              </w:rPr>
              <mc:AlternateContent>
                <mc:Choice Requires="wpg">
                  <w:drawing>
                    <wp:inline distT="0" distB="0" distL="0" distR="0" wp14:anchorId="2A1B20EF" wp14:editId="6DCB4198">
                      <wp:extent cx="228600" cy="228600"/>
                      <wp:effectExtent l="0" t="0" r="0" b="0"/>
                      <wp:docPr id="1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1" name="Oval 1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2" name="Freeform 1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74E99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UOW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BfgRtEWSnF2SX2Sk4JqBrbu6IzWTwtK16zZLoN6p7lP3UfUP&#10;Nv7OMvBQqtb+R2zkwRH9GInmD4YwPJxMzudjmGN41V+7RLAK2XqGYtXPX8WNgtGR9S26sutQUnpg&#10;Tf871j5VtOMuGdrGH1nLA2sf7mlD8kX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AGXUOWggUAAPURAAAOAAAAAAAAAAAAAAAAAC4CAABkcnMvZTJvRG9j&#10;LnhtbFBLAQItABQABgAIAAAAIQD4DCmZ2AAAAAMBAAAPAAAAAAAAAAAAAAAAANwHAABkcnMvZG93&#10;bnJldi54bWxQSwUGAAAAAAQABADzAAAA4QgAAAAA&#10;">
                      <v:oval id="Oval 17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kx/sMA&#10;AADcAAAADwAAAGRycy9kb3ducmV2LnhtbESPQWsCMRCF7wX/Qxiht5q1B2tXo4hS6aWWqj9g2Iyb&#10;1c0kJHFd/31TEHqb4b1535v5sret6CjExrGC8agAQVw53XCt4Hj4eJmCiAlZY+uYFNwpwnIxeJpj&#10;qd2Nf6jbp1rkEI4lKjAp+VLKWBmyGEfOE2ft5ILFlNdQSx3wlsNtK1+LYiItNpwJBj2tDVWX/dVm&#10;iPHdxq+3zfvUUn3+vk/C7guVeh72qxmIRH36Nz+uP3Wu/zaGv2fyBH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Bkx/sMAAADcAAAADwAAAAAAAAAAAAAAAACYAgAAZHJzL2Rv&#10;d25yZXYueG1sUEsFBgAAAAAEAAQA9QAAAIgDAAAAAA==&#10;" fillcolor="#f24f4f [3204]" stroked="f" strokeweight="0">
                        <v:stroke joinstyle="miter"/>
                        <o:lock v:ext="edit" aspectratio="t"/>
                      </v:oval>
                      <v:shape id="Freeform 17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fCAMIA&#10;AADcAAAADwAAAGRycy9kb3ducmV2LnhtbERPTUvEMBC9C/6HMII3m7rKqnXTIgsLPQlulb2OzbQp&#10;NpOSZLvVX28EYW/zeJ+zqRY7ipl8GBwruM1yEMSt0wP3Ct6b3c0jiBCRNY6OScE3BajKy4sNFtqd&#10;+I3mfexFCuFQoAIT41RIGVpDFkPmJuLEdc5bjAn6XmqPpxRuR7nK87W0OHBqMDjR1lD7tT9aBYef&#10;j2Y++sa8dr6u758+D2vf3Sl1fbW8PIOItMSz+N9d6zT/YQV/z6QLZP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B8IA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898CB" w14:textId="236895E6" w:rsidR="00512D68" w:rsidRDefault="00512D68" w:rsidP="00AB17CF">
            <w:pPr>
              <w:pStyle w:val="TipText"/>
              <w:cnfStyle w:val="000000000000" w:firstRow="0" w:lastRow="0" w:firstColumn="0" w:lastColumn="0" w:oddVBand="0" w:evenVBand="0" w:oddHBand="0" w:evenHBand="0" w:firstRowFirstColumn="0" w:firstRowLastColumn="0" w:lastRowFirstColumn="0" w:lastRowLastColumn="0"/>
            </w:pPr>
            <w:r>
              <w:t>If excitation wavelength information is read from meta data, colors can be automatically assigned. See the chapter on settings and the appendix on file format for more details.</w:t>
            </w:r>
          </w:p>
        </w:tc>
      </w:tr>
    </w:tbl>
    <w:p w14:paraId="0682A8F5" w14:textId="77777777" w:rsidR="00A3225D" w:rsidRDefault="00A3225D" w:rsidP="001B7002"/>
    <w:p w14:paraId="771C6945" w14:textId="6164A5EE" w:rsidR="00F24021" w:rsidRDefault="00F24021" w:rsidP="001B7002">
      <w:r w:rsidRPr="00F24021">
        <w:rPr>
          <w:b/>
        </w:rPr>
        <w:t>Color map.</w:t>
      </w:r>
      <w:r>
        <w:t xml:space="preserve"> When enabled, it maps original intensity values to a color map. The range of the color map can be adjusted using the low and high values.</w:t>
      </w:r>
    </w:p>
    <w:p w14:paraId="5FB967C6" w14:textId="20052BCC" w:rsidR="00BC09CE" w:rsidRDefault="00BC09CE" w:rsidP="001B7002">
      <w:r>
        <w:rPr>
          <w:noProof/>
          <w:lang w:eastAsia="en-US"/>
        </w:rPr>
        <w:drawing>
          <wp:inline distT="0" distB="0" distL="0" distR="0" wp14:anchorId="3B35030A" wp14:editId="201ADFB6">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BC09CE">
        <w:rPr>
          <w:b/>
        </w:rPr>
        <w:t>Invert.</w:t>
      </w:r>
      <w:r>
        <w:t xml:space="preserve"> It inverts original intensity values so that high becomes low.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C09CE" w14:paraId="784A1C49"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86D637C" w14:textId="77777777" w:rsidR="00BC09CE" w:rsidRDefault="00BC09CE" w:rsidP="0073090C">
            <w:pPr>
              <w:pStyle w:val="Icon"/>
            </w:pPr>
            <w:r>
              <w:rPr>
                <w:noProof/>
                <w:lang w:eastAsia="en-US"/>
              </w:rPr>
              <mc:AlternateContent>
                <mc:Choice Requires="wpg">
                  <w:drawing>
                    <wp:inline distT="0" distB="0" distL="0" distR="0" wp14:anchorId="4E2C220B" wp14:editId="0E22CDDA">
                      <wp:extent cx="228600" cy="228600"/>
                      <wp:effectExtent l="0" t="0" r="0" b="0"/>
                      <wp:docPr id="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6" name="Oval 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3" name="Freeform 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E7E0B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AmO0nqEBQAA8BEAAA4AAAAAAAAAAAAAAAAALgIAAGRycy9lMm9E&#10;b2MueG1sUEsBAi0AFAAGAAgAAAAhAPgMKZnYAAAAAwEAAA8AAAAAAAAAAAAAAAAA3gcAAGRycy9k&#10;b3ducmV2LnhtbFBLBQYAAAAABAAEAPMAAADjCAAAAAA=&#10;">
                      <v:oval id="Oval 8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3QC8IA&#10;AADbAAAADwAAAGRycy9kb3ducmV2LnhtbESPzWoCMRSF9wXfIVyhu5rRxTCdGkUUxU1bqj7AZXI7&#10;mXZyE5I4jm/fFApdHs7Px1muR9uLgULsHCuYzwoQxI3THbcKLuf9UwUiJmSNvWNScKcI69XkYYm1&#10;djf+oOGUWpFHONaowKTkayljY8hinDlPnL1PFyymLEMrdcBbHre9XBRFKS12nAkGPW0NNd+nq80Q&#10;44ed3x6658pS+/V+L8PbKyr1OB03LyASjek//Nc+agVVCb9f8g+Q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zdALwgAAANsAAAAPAAAAAAAAAAAAAAAAAJgCAABkcnMvZG93&#10;bnJldi54bWxQSwUGAAAAAAQABAD1AAAAhwMAAAAA&#10;" fillcolor="#f24f4f [3204]" stroked="f" strokeweight="0">
                        <v:stroke joinstyle="miter"/>
                        <o:lock v:ext="edit" aspectratio="t"/>
                      </v:oval>
                      <v:shape id="Freeform 9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MC8MQA&#10;AADbAAAADwAAAGRycy9kb3ducmV2LnhtbESPQWvCQBSE74X+h+UVvNVNq0hNXaUUCjkJNRavr9mX&#10;bGj2bdhdY/TXdwXB4zAz3zCrzWg7MZAPrWMFL9MMBHHldMuNgn359fwGIkRkjZ1jUnCmAJv148MK&#10;c+1O/E3DLjYiQTjkqMDE2OdShsqQxTB1PXHyauctxiR9I7XHU4LbTr5m2UJabDktGOzp01D1tzta&#10;BYfLTzkcfWm2tS+K+fL3sPD1TKnJ0/jxDiLSGO/hW7vQCpYzuH5JP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DAvD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8E4718" w14:textId="30D189E6" w:rsidR="00BC09CE" w:rsidRDefault="00BC09CE" w:rsidP="0073090C">
            <w:pPr>
              <w:pStyle w:val="TipText"/>
              <w:cnfStyle w:val="000000000000" w:firstRow="0" w:lastRow="0" w:firstColumn="0" w:lastColumn="0" w:oddVBand="0" w:evenVBand="0" w:oddHBand="0" w:evenHBand="0" w:firstRowFirstColumn="0" w:firstRowLastColumn="0" w:lastRowFirstColumn="0" w:lastRowLastColumn="0"/>
            </w:pPr>
            <w:r>
              <w:t>Use inversion when a thick sample is mostly occupied with high intensity signals. Threshold setting can be used in conjunction with inversion to visualize deep structures.</w:t>
            </w:r>
          </w:p>
        </w:tc>
      </w:tr>
    </w:tbl>
    <w:p w14:paraId="2FE7E863" w14:textId="77777777" w:rsidR="006E65F2" w:rsidRPr="00EB4F68" w:rsidRDefault="006E65F2" w:rsidP="00EB4F68"/>
    <w:p w14:paraId="176C3E20" w14:textId="63739B73" w:rsidR="00F24021" w:rsidRDefault="00F24021" w:rsidP="00BF54AB">
      <w:pPr>
        <w:pStyle w:val="Heading2"/>
      </w:pPr>
      <w:bookmarkStart w:id="115" w:name="_Toc406755660"/>
      <w:bookmarkStart w:id="116" w:name="_Toc406770733"/>
      <w:bookmarkStart w:id="117" w:name="_Toc420072863"/>
      <w:r>
        <w:t>Effect Settings</w:t>
      </w:r>
      <w:bookmarkEnd w:id="115"/>
      <w:bookmarkEnd w:id="116"/>
      <w:bookmarkEnd w:id="117"/>
    </w:p>
    <w:p w14:paraId="41B56BDB" w14:textId="6835F7A5" w:rsidR="00D1082B" w:rsidRDefault="00D1082B" w:rsidP="001B7002">
      <w:r w:rsidRPr="00C918E8">
        <w:rPr>
          <w:b/>
        </w:rPr>
        <w:t>Shading</w:t>
      </w:r>
      <w:r w:rsidR="006B2529">
        <w:rPr>
          <w:b/>
        </w:rPr>
        <w:fldChar w:fldCharType="begin"/>
      </w:r>
      <w:r w:rsidR="006B2529">
        <w:instrText xml:space="preserve"> XE </w:instrText>
      </w:r>
      <w:r w:rsidR="006B2529" w:rsidRPr="00AB17CF">
        <w:instrText>"Shading"</w:instrText>
      </w:r>
      <w:r w:rsidR="006B2529">
        <w:instrText xml:space="preserve"> </w:instrText>
      </w:r>
      <w:r w:rsidR="006B2529">
        <w:rPr>
          <w:b/>
        </w:rPr>
        <w:fldChar w:fldCharType="end"/>
      </w:r>
      <w:r w:rsidRPr="00C918E8">
        <w:rPr>
          <w:b/>
        </w:rPr>
        <w:t>.</w:t>
      </w:r>
      <w:r>
        <w:t xml:space="preserve"> </w:t>
      </w:r>
      <w:r w:rsidR="00862DEB">
        <w:t>When enabled, it applies shading effect on local features. Higher local contrast can be achieved by lowering this value.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62DEB" w14:paraId="43055B9A"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F6703" w14:textId="77777777" w:rsidR="00862DEB" w:rsidRDefault="00862DEB" w:rsidP="0073090C">
            <w:pPr>
              <w:pStyle w:val="Icon"/>
            </w:pPr>
            <w:r>
              <w:rPr>
                <w:noProof/>
                <w:lang w:eastAsia="en-US"/>
              </w:rPr>
              <mc:AlternateContent>
                <mc:Choice Requires="wpg">
                  <w:drawing>
                    <wp:inline distT="0" distB="0" distL="0" distR="0" wp14:anchorId="3F980793" wp14:editId="46676A12">
                      <wp:extent cx="228600" cy="228600"/>
                      <wp:effectExtent l="0" t="0" r="0" b="0"/>
                      <wp:docPr id="6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1" name="Oval 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2" name="Freeform 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DF64B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OZkKwYAFAADwEQAADgAAAAAAAAAAAAAAAAAuAgAAZHJzL2Uyb0RvYy54&#10;bWxQSwECLQAUAAYACAAAACEA+AwpmdgAAAADAQAADwAAAAAAAAAAAAAAAADaBwAAZHJzL2Rvd25y&#10;ZXYueG1sUEsFBgAAAAAEAAQA8wAAAN8IAAAAAA==&#10;">
                      <v:oval id="Oval 7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4WMEA&#10;AADbAAAADwAAAGRycy9kb3ducmV2LnhtbESPzWoCMRSF9wXfIVyhu5qxC2tHo4hS6aaWqg9wmVwn&#10;o5ObkMRxfPumIHR5OD8fZ77sbSs6CrFxrGA8KkAQV043XCs4Hj5epiBiQtbYOiYFd4qwXAye5lhq&#10;d+Mf6vapFnmEY4kKTEq+lDJWhizGkfPE2Tu5YDFlGWqpA97yuG3la1FMpMWGM8Ggp7Wh6rK/2gwx&#10;vtv49bZ5n1qqz9/3Sdh9oVLPw341A5GoT//hR/tTK3gbw9+X/APk4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xOFjBAAAA2wAAAA8AAAAAAAAAAAAAAAAAmAIAAGRycy9kb3du&#10;cmV2LnhtbFBLBQYAAAAABAAEAPUAAACGAwAAAAA=&#10;" fillcolor="#f24f4f [3204]" stroked="f" strokeweight="0">
                        <v:stroke joinstyle="miter"/>
                        <o:lock v:ext="edit" aspectratio="t"/>
                      </v:oval>
                      <v:shape id="Freeform 7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NBkcQA&#10;AADbAAAADwAAAGRycy9kb3ducmV2LnhtbESPQUvEMBSE74L/ITzBm01dZdW6aZGFhZ4Et8pen81r&#10;U2xeSpLtVn+9EYQ9DjPzDbOpFjuKmXwYHCu4zXIQxK3TA/cK3pvdzSOIEJE1jo5JwTcFqMrLiw0W&#10;2p34jeZ97EWCcChQgYlxKqQMrSGLIXMTcfI65y3GJH0vtcdTgttRrvJ8LS0OnBYMTrQ11H7tj1bB&#10;4eejmY++Ma+dr+v7p8/D2nd3Sl1fLS/PICIt8Rz+b9dawcMK/r6kHy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DQZH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EAFA2CC" w14:textId="1F6352E8" w:rsidR="00862DEB" w:rsidRDefault="00C918E8" w:rsidP="0073090C">
            <w:pPr>
              <w:pStyle w:val="TipText"/>
              <w:cnfStyle w:val="000000000000" w:firstRow="0" w:lastRow="0" w:firstColumn="0" w:lastColumn="0" w:oddVBand="0" w:evenVBand="0" w:oddHBand="0" w:evenHBand="0" w:firstRowFirstColumn="0" w:firstRowLastColumn="0" w:lastRowFirstColumn="0" w:lastRowLastColumn="0"/>
            </w:pPr>
            <w:r>
              <w:t>Rendering can become too bright when this setting is enabled. In such a case, use “output adjustment” to lower the brightness.</w:t>
            </w:r>
          </w:p>
        </w:tc>
      </w:tr>
    </w:tbl>
    <w:p w14:paraId="48DA78E5" w14:textId="77777777" w:rsidR="00862DEB" w:rsidRDefault="00862DEB" w:rsidP="001B7002"/>
    <w:p w14:paraId="40705709" w14:textId="0CF10DB0" w:rsidR="00C918E8" w:rsidRDefault="00C918E8" w:rsidP="001B7002">
      <w:r w:rsidRPr="00C918E8">
        <w:rPr>
          <w:b/>
        </w:rPr>
        <w:t xml:space="preserve">Light. </w:t>
      </w:r>
      <w:r w:rsidRPr="00C918E8">
        <w:t>It changes</w:t>
      </w:r>
      <w:r>
        <w:t xml:space="preserve"> the ratio between highlight and shade.</w:t>
      </w:r>
    </w:p>
    <w:p w14:paraId="64D65112" w14:textId="2F6E2798" w:rsidR="00C918E8" w:rsidRDefault="00C918E8" w:rsidP="001B7002">
      <w:r w:rsidRPr="00C918E8">
        <w:rPr>
          <w:b/>
        </w:rPr>
        <w:t>Shadow.</w:t>
      </w:r>
      <w:r>
        <w:t xml:space="preserve"> When enabled, it applies a shadow</w:t>
      </w:r>
      <w:r w:rsidR="006B2529">
        <w:fldChar w:fldCharType="begin"/>
      </w:r>
      <w:r w:rsidR="006B2529">
        <w:instrText xml:space="preserve"> XE "</w:instrText>
      </w:r>
      <w:r w:rsidR="00AB17CF">
        <w:instrText>S</w:instrText>
      </w:r>
      <w:r w:rsidR="006B2529" w:rsidRPr="008441B5">
        <w:instrText>hadow</w:instrText>
      </w:r>
      <w:r w:rsidR="006B2529">
        <w:instrText xml:space="preserve">" </w:instrText>
      </w:r>
      <w:r w:rsidR="006B2529">
        <w:fldChar w:fldCharType="end"/>
      </w:r>
      <w:r>
        <w:t xml:space="preserve"> effect on rendering. The value setting controls the strength of the shadow effect.</w:t>
      </w:r>
    </w:p>
    <w:p w14:paraId="67313F32" w14:textId="32EBD246" w:rsidR="009E5A29" w:rsidRDefault="009E5A29" w:rsidP="00BF54AB">
      <w:pPr>
        <w:pStyle w:val="Heading2"/>
      </w:pPr>
      <w:bookmarkStart w:id="118" w:name="_Toc406755661"/>
      <w:bookmarkStart w:id="119" w:name="_Toc406770734"/>
      <w:bookmarkStart w:id="120" w:name="_Toc420072864"/>
      <w:r>
        <w:t>MIP</w:t>
      </w:r>
      <w:r w:rsidR="00044CBD">
        <w:t xml:space="preserve"> </w:t>
      </w:r>
      <w:r>
        <w:t>Render Mode</w:t>
      </w:r>
      <w:bookmarkEnd w:id="118"/>
      <w:bookmarkEnd w:id="119"/>
      <w:bookmarkEnd w:id="120"/>
    </w:p>
    <w:p w14:paraId="67525FDE" w14:textId="1BEEA218" w:rsidR="009E5A29" w:rsidRDefault="009E5A29" w:rsidP="0018205D">
      <w:pPr>
        <w:spacing w:after="600"/>
      </w:pPr>
      <w:r>
        <w:t>The maximum intensity projection</w:t>
      </w:r>
      <w:r w:rsidR="00044CBD" w:rsidRPr="00044CBD">
        <w:fldChar w:fldCharType="begin"/>
      </w:r>
      <w:r w:rsidR="00044CBD" w:rsidRPr="00044CBD">
        <w:instrText xml:space="preserve"> XE "MIP" </w:instrText>
      </w:r>
      <w:r w:rsidR="00044CBD" w:rsidRPr="00044CBD">
        <w:fldChar w:fldCharType="end"/>
      </w:r>
      <w:r>
        <w:t xml:space="preserve"> mode can be enabled to visualize concentrations of high scalar values.</w:t>
      </w:r>
    </w:p>
    <w:p w14:paraId="576FE612" w14:textId="77777777" w:rsidR="00BA0E1B" w:rsidRDefault="00BA0E1B" w:rsidP="0018205D">
      <w:pPr>
        <w:spacing w:after="600"/>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E5A29" w14:paraId="1D5E4E6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34A768" w14:textId="77777777" w:rsidR="009E5A29" w:rsidRDefault="009E5A29" w:rsidP="0073090C">
            <w:pPr>
              <w:pStyle w:val="Icon"/>
            </w:pPr>
            <w:r>
              <w:rPr>
                <w:noProof/>
                <w:lang w:eastAsia="en-US"/>
              </w:rPr>
              <w:lastRenderedPageBreak/>
              <mc:AlternateContent>
                <mc:Choice Requires="wpg">
                  <w:drawing>
                    <wp:inline distT="0" distB="0" distL="0" distR="0" wp14:anchorId="45F1CB0F" wp14:editId="6807E6E6">
                      <wp:extent cx="228600" cy="228600"/>
                      <wp:effectExtent l="0" t="0" r="0" b="0"/>
                      <wp:docPr id="10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9" name="Oval 10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0" name="Freeform 11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4E315C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G80IbYYFAAD1EQAADgAAAAAAAAAAAAAAAAAuAgAAZHJzL2Uy&#10;b0RvYy54bWxQSwECLQAUAAYACAAAACEA+AwpmdgAAAADAQAADwAAAAAAAAAAAAAAAADgBwAAZHJz&#10;L2Rvd25yZXYueG1sUEsFBgAAAAAEAAQA8wAAAOUIAAAAAA==&#10;">
                      <v:oval id="Oval 10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lOhcMA&#10;AADcAAAADwAAAGRycy9kb3ducmV2LnhtbESPQWsCMRCF7wX/QxjBW83ag+hqFFEqXtpS9QcMm3Gz&#10;upmEJK7rv28Khd5meG/e92a57m0rOgqxcaxgMi5AEFdON1wrOJ/eX2cgYkLW2DomBU+KsF4NXpZY&#10;avfgb+qOqRY5hGOJCkxKvpQyVoYsxrHzxFm7uGAx5TXUUgd85HDbyreimEqLDWeCQU9bQ9XteLcZ&#10;Yny389t9M59Zqq9fz2n4/EClRsN+swCRqE//5r/rg871izn8PpMn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mlOhcMAAADcAAAADwAAAAAAAAAAAAAAAACYAgAAZHJzL2Rv&#10;d25yZXYueG1sUEsFBgAAAAAEAAQA9QAAAIgDAAAAAA==&#10;" fillcolor="#f24f4f [3204]" stroked="f" strokeweight="0">
                        <v:stroke joinstyle="miter"/>
                        <o:lock v:ext="edit" aspectratio="t"/>
                      </v:oval>
                      <v:shape id="Freeform 11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cTMUA&#10;AADcAAAADwAAAGRycy9kb3ducmV2LnhtbESPQUvDQBCF74L/YRnBm91UpWjabRFByEmwqfQ6ZifZ&#10;0Oxs2N2m0V/vHARvM7w3732z2c1+UBPF1Ac2sFwUoIibYHvuDBzqt7snUCkjWxwCk4FvSrDbXl9t&#10;sLThwh807XOnJIRTiQZczmOpdWoceUyLMBKL1oboMcsaO20jXiTcD/q+KFbaY8/S4HCkV0fNaX/2&#10;Bo4/n/V0jrV7b2NVPT5/HVexfTDm9mZ+WYPKNOd/8991ZQV/Kfj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RhxM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071FDE" w14:textId="7B62D366" w:rsidR="009E5A29" w:rsidRDefault="009E5A29" w:rsidP="00AB17CF">
            <w:pPr>
              <w:pStyle w:val="TipText"/>
              <w:cnfStyle w:val="000000000000" w:firstRow="0" w:lastRow="0" w:firstColumn="0" w:lastColumn="0" w:oddVBand="0" w:evenVBand="0" w:oddHBand="0" w:evenHBand="0" w:firstRowFirstColumn="0" w:firstRowLastColumn="0" w:lastRowFirstColumn="0" w:lastRowLastColumn="0"/>
            </w:pPr>
            <w:r>
              <w:t>When MIP is enabled, certain transfer function settings become unavailable, including luminance, Alpha, extract boundary, and threshold. In addition, MIP cannot be enabled in the Depth channel intermixing mode. Effect settings are available in MIP mode for shape and detail enhancement.</w:t>
            </w:r>
          </w:p>
        </w:tc>
      </w:tr>
    </w:tbl>
    <w:p w14:paraId="3D169A18" w14:textId="77777777" w:rsidR="009E5A29" w:rsidRDefault="009E5A29" w:rsidP="001B7002"/>
    <w:p w14:paraId="524E734E" w14:textId="41159C99" w:rsidR="00C918E8" w:rsidRDefault="00C918E8" w:rsidP="00BF54AB">
      <w:pPr>
        <w:pStyle w:val="Heading2"/>
      </w:pPr>
      <w:bookmarkStart w:id="121" w:name="_Toc406755662"/>
      <w:bookmarkStart w:id="122" w:name="_Toc406770735"/>
      <w:bookmarkStart w:id="123" w:name="_Toc420072865"/>
      <w:r>
        <w:t>Quality Settings</w:t>
      </w:r>
      <w:bookmarkEnd w:id="121"/>
      <w:bookmarkEnd w:id="122"/>
      <w:bookmarkEnd w:id="123"/>
    </w:p>
    <w:p w14:paraId="07938302" w14:textId="57EE39ED" w:rsidR="00C918E8" w:rsidRDefault="00A175D3" w:rsidP="00C918E8">
      <w:r w:rsidRPr="00A175D3">
        <w:rPr>
          <w:b/>
        </w:rPr>
        <w:t>Sample rate</w:t>
      </w:r>
      <w:r w:rsidR="006B2529">
        <w:rPr>
          <w:b/>
        </w:rPr>
        <w:fldChar w:fldCharType="begin"/>
      </w:r>
      <w:r w:rsidR="006B2529">
        <w:instrText xml:space="preserve"> XE "</w:instrText>
      </w:r>
      <w:r w:rsidR="006B2529" w:rsidRPr="00AB17CF">
        <w:instrText>Sample rate</w:instrText>
      </w:r>
      <w:r w:rsidR="006B2529">
        <w:instrText xml:space="preserve">" </w:instrText>
      </w:r>
      <w:r w:rsidR="006B2529">
        <w:rPr>
          <w:b/>
        </w:rPr>
        <w:fldChar w:fldCharType="end"/>
      </w:r>
      <w:r w:rsidRPr="00A175D3">
        <w:rPr>
          <w:b/>
        </w:rPr>
        <w:t>.</w:t>
      </w:r>
      <w:r>
        <w:t xml:space="preserve"> It determines the number of slices to use for rendering one voxel. A higher setting improves rendering quality but slows down interaction speed.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175D3" w14:paraId="1400DD21"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9970015" w14:textId="77777777" w:rsidR="00A175D3" w:rsidRDefault="00A175D3" w:rsidP="0073090C">
            <w:pPr>
              <w:pStyle w:val="Icon"/>
            </w:pPr>
            <w:r>
              <w:rPr>
                <w:noProof/>
                <w:lang w:eastAsia="en-US"/>
              </w:rPr>
              <mc:AlternateContent>
                <mc:Choice Requires="wpg">
                  <w:drawing>
                    <wp:inline distT="0" distB="0" distL="0" distR="0" wp14:anchorId="002FF1EA" wp14:editId="4A6056F4">
                      <wp:extent cx="228600" cy="228600"/>
                      <wp:effectExtent l="0" t="0" r="0" b="0"/>
                      <wp:docPr id="7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4" name="Oval 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5" name="Freeform 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FC5551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RG1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5OCOSNhAjp5bkFxkpuGEA1kPdkpopiWht2/UCmG51+7m9192LtX9C&#10;AHalbvA/uEZ2DueniDPfWcLg5Wh0PhtCNBhsdWsXB1ZBsJ5xser9N/kGQekAbYumbFvIKNODZv4d&#10;aJ8r2nIXC4P+B9AmAbRPj1SQ+cR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UhEbWHBQAA8BEAAA4AAAAAAAAAAAAAAAAALgIAAGRycy9l&#10;Mm9Eb2MueG1sUEsBAi0AFAAGAAgAAAAhAPgMKZnYAAAAAwEAAA8AAAAAAAAAAAAAAAAA4QcAAGRy&#10;cy9kb3ducmV2LnhtbFBLBQYAAAAABAAEAPMAAADmCAAAAAA=&#10;">
                      <v:oval id="Oval 7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abwMIA&#10;AADbAAAADwAAAGRycy9kb3ducmV2LnhtbESP3WoCMRCF74W+Q5iCdzWrFGtXo4hS6U0ttT7AsJlu&#10;tm4mIYnr+vZNQfDycH4+zmLV21Z0FGLjWMF4VIAgrpxuuFZw/H57moGICVlj65gUXCnCavkwWGCp&#10;3YW/qDukWuQRjiUqMCn5UspYGbIYR84TZ+/HBYspy1BLHfCSx20rJ0UxlRYbzgSDnjaGqtPhbDPE&#10;+G7rN7vmdWap/v28TsP+A5UaPvbrOYhEfbqHb+13reDlGf6/5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hpvAwgAAANsAAAAPAAAAAAAAAAAAAAAAAJgCAABkcnMvZG93&#10;bnJldi54bWxQSwUGAAAAAAQABAD1AAAAhwMAAAAA&#10;" fillcolor="#f24f4f [3204]" stroked="f" strokeweight="0">
                        <v:stroke joinstyle="miter"/>
                        <o:lock v:ext="edit" aspectratio="t"/>
                      </v:oval>
                      <v:shape id="Freeform 7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rZ5cUA&#10;AADbAAAADwAAAGRycy9kb3ducmV2LnhtbESPQUvDQBSE74L/YXlCb3ZjtVVjt6UIhZyENpVen9mX&#10;bDD7Nuxu0+ivd4VCj8PMfMMs16PtxEA+tI4VPEwzEMSV0y03Cg7l9v4FRIjIGjvHpOCHAqxXtzdL&#10;zLU7846GfWxEgnDIUYGJsc+lDJUhi2HqeuLk1c5bjEn6RmqP5wS3nZxl2UJabDktGOzp3VD1vT9Z&#10;Bcffz3I4+dJ81L4onl6/jgtfPyo1uRs3byAijfEavrQLreB5Dv9f0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6tnlxQAAANs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0EB0A8F" w14:textId="24C13EF9" w:rsidR="00A175D3" w:rsidRDefault="00A175D3" w:rsidP="0073090C">
            <w:pPr>
              <w:pStyle w:val="TipText"/>
              <w:cnfStyle w:val="000000000000" w:firstRow="0" w:lastRow="0" w:firstColumn="0" w:lastColumn="0" w:oddVBand="0" w:evenVBand="0" w:oddHBand="0" w:evenHBand="0" w:firstRowFirstColumn="0" w:firstRowLastColumn="0" w:lastRowFirstColumn="0" w:lastRowLastColumn="0"/>
            </w:pPr>
            <w:r>
              <w:t>Slices are recalculated when viewing direction is changed. It makes sure that slices are always facing the view for less artifact</w:t>
            </w:r>
            <w:r w:rsidR="00BC09CE">
              <w:t>s. Therefore, user may experience varying rendering speed for an anisotropic volume. A “Variable sample rate” setting can be enabled to automatically adjust sample rate for both high quality and interactive speed.</w:t>
            </w:r>
          </w:p>
        </w:tc>
      </w:tr>
      <w:tr w:rsidR="00575E98" w14:paraId="039EE8F0" w14:textId="77777777" w:rsidTr="00575E98">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0F9FAFC" w14:textId="77777777" w:rsidR="00575E98" w:rsidRDefault="00575E98" w:rsidP="007C795F">
            <w:pPr>
              <w:pStyle w:val="Icon"/>
            </w:pPr>
            <w:r>
              <w:rPr>
                <w:noProof/>
                <w:lang w:eastAsia="en-US"/>
              </w:rPr>
              <mc:AlternateContent>
                <mc:Choice Requires="wpg">
                  <w:drawing>
                    <wp:inline distT="0" distB="0" distL="0" distR="0" wp14:anchorId="025B03C1" wp14:editId="78ABA370">
                      <wp:extent cx="228600" cy="228600"/>
                      <wp:effectExtent l="0" t="0" r="0" b="0"/>
                      <wp:docPr id="22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5" name="Oval 2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6" name="Freeform 25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9EE49A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UH2hg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KulB9oYFAAD1EQAADgAAAAAAAAAAAAAAAAAuAgAAZHJzL2Uy&#10;b0RvYy54bWxQSwECLQAUAAYACAAAACEA+AwpmdgAAAADAQAADwAAAAAAAAAAAAAAAADgBwAAZHJz&#10;L2Rvd25yZXYueG1sUEsFBgAAAAAEAAQA8wAAAOUIAAAAAA==&#10;">
                      <v:oval id="Oval 25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IK4cIA&#10;AADcAAAADwAAAGRycy9kb3ducmV2LnhtbESP3WoCMRCF7wu+QxjBu5pVUHRrFFEqvalF7QMMm+lm&#10;62YSknRd374pCL08nJ+Ps9r0thUdhdg4VjAZFyCIK6cbrhV8Xl6fFyBiQtbYOiYFd4qwWQ+eVlhq&#10;d+MTdedUizzCsUQFJiVfShkrQxbj2Hni7H25YDFlGWqpA97yuG3ltCjm0mLDmWDQ085QdT3/2Awx&#10;vtv73aFZLizV3x/3eTi+o1KjYb99AZGoT//hR/tNK5jOZvB3Jh8B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grhwgAAANwAAAAPAAAAAAAAAAAAAAAAAJgCAABkcnMvZG93&#10;bnJldi54bWxQSwUGAAAAAAQABAD1AAAAhwMAAAAA&#10;" fillcolor="#f24f4f [3204]" stroked="f" strokeweight="0">
                        <v:stroke joinstyle="miter"/>
                        <o:lock v:ext="edit" aspectratio="t"/>
                      </v:oval>
                      <v:shape id="Freeform 25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z5H8UA&#10;AADcAAAADwAAAGRycy9kb3ducmV2LnhtbESPQUvDQBSE70L/w/IK3uymVYNNuy0iCDkJNkqvz+xL&#10;NjT7Nuxu0+ivdwWhx2FmvmG2+8n2YiQfOscKlosMBHHtdMetgo/q9e4JRIjIGnvHpOCbAux3s5st&#10;Ftpd+J3GQ2xFgnAoUIGJcSikDLUhi2HhBuLkNc5bjEn6VmqPlwS3vVxlWS4tdpwWDA70Yqg+Hc5W&#10;wfHnsxrPvjJvjS/Lh/XXMffNvVK38+l5AyLSFK/h/3apFawec/g7k46A3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rPkf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011E5491" w14:textId="764A7637" w:rsidR="00575E98" w:rsidRDefault="00575E98" w:rsidP="00575E98">
            <w:pPr>
              <w:pStyle w:val="TipText"/>
              <w:cnfStyle w:val="000000000000" w:firstRow="0" w:lastRow="0" w:firstColumn="0" w:lastColumn="0" w:oddVBand="0" w:evenVBand="0" w:oddHBand="0" w:evenHBand="0" w:firstRowFirstColumn="0" w:firstRowLastColumn="0" w:lastRowFirstColumn="0" w:lastRowLastColumn="0"/>
            </w:pPr>
            <w:r>
              <w:t>A value higher than the slider</w:t>
            </w:r>
            <w:r w:rsidR="00091488">
              <w:t>’s</w:t>
            </w:r>
            <w:r>
              <w:t xml:space="preserve"> range can be set using the numeric input.</w:t>
            </w:r>
          </w:p>
        </w:tc>
      </w:tr>
    </w:tbl>
    <w:p w14:paraId="4F640D43" w14:textId="77777777" w:rsidR="00A175D3" w:rsidRDefault="00A175D3" w:rsidP="00C918E8"/>
    <w:p w14:paraId="24999A58" w14:textId="1E8E077B" w:rsidR="00BC09CE" w:rsidRDefault="009E5A29" w:rsidP="00C918E8">
      <w:r>
        <w:rPr>
          <w:noProof/>
          <w:lang w:eastAsia="en-US"/>
        </w:rPr>
        <w:drawing>
          <wp:inline distT="0" distB="0" distL="0" distR="0" wp14:anchorId="6F79A1A9" wp14:editId="07E0C3F2">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276C35">
        <w:rPr>
          <w:b/>
        </w:rPr>
        <w:t>Interpolation</w:t>
      </w:r>
      <w:r w:rsidR="006B2529">
        <w:rPr>
          <w:b/>
        </w:rPr>
        <w:fldChar w:fldCharType="begin"/>
      </w:r>
      <w:r w:rsidR="006B2529">
        <w:instrText xml:space="preserve"> XE "</w:instrText>
      </w:r>
      <w:r w:rsidR="006B2529" w:rsidRPr="00AB17CF">
        <w:instrText>Interpolation</w:instrText>
      </w:r>
      <w:r w:rsidR="006B2529">
        <w:instrText xml:space="preserve">" </w:instrText>
      </w:r>
      <w:r w:rsidR="006B2529">
        <w:rPr>
          <w:b/>
        </w:rPr>
        <w:fldChar w:fldCharType="end"/>
      </w:r>
      <w:r w:rsidRPr="00276C35">
        <w:rPr>
          <w:b/>
        </w:rPr>
        <w:t>.</w:t>
      </w:r>
      <w:r>
        <w:t xml:space="preserve"> When enabled, it uses trilinear interpolation</w:t>
      </w:r>
      <w:r w:rsidR="00276C35">
        <w:t xml:space="preserve"> for smooth rendering result. Otherwise, nearest neighbor interpolation is used.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69598A68"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A0EA9B9" w14:textId="77777777" w:rsidR="00276C35" w:rsidRDefault="00276C35" w:rsidP="0073090C">
            <w:pPr>
              <w:pStyle w:val="Icon"/>
            </w:pPr>
            <w:r>
              <w:rPr>
                <w:noProof/>
                <w:lang w:eastAsia="en-US"/>
              </w:rPr>
              <mc:AlternateContent>
                <mc:Choice Requires="wpg">
                  <w:drawing>
                    <wp:inline distT="0" distB="0" distL="0" distR="0" wp14:anchorId="2B1FA494" wp14:editId="77F991B6">
                      <wp:extent cx="228600" cy="228600"/>
                      <wp:effectExtent l="0" t="0" r="0" b="0"/>
                      <wp:docPr id="11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9" name="Oval 12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0" name="Freeform 13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F0F46A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HqZiQ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mqx6mYkFAAD1EQAADgAAAAAAAAAAAAAAAAAuAgAAZHJz&#10;L2Uyb0RvYy54bWxQSwECLQAUAAYACAAAACEA+AwpmdgAAAADAQAADwAAAAAAAAAAAAAAAADjBwAA&#10;ZHJzL2Rvd25yZXYueG1sUEsFBgAAAAAEAAQA8wAAAOgIAAAAAA==&#10;">
                      <v:oval id="Oval 12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wS5cMA&#10;AADcAAAADwAAAGRycy9kb3ducmV2LnhtbESPQWsCMRCF7wX/QxjBW83qQXQ1iigWL7bU9gcMm3Gz&#10;upmEJF3Xf28Khd5meG/e92a16W0rOgqxcaxgMi5AEFdON1wr+P46vM5BxISssXVMCh4UYbMevKyw&#10;1O7On9SdUy1yCMcSFZiUfCllrAxZjGPnibN2ccFiymuopQ54z+G2ldOimEmLDWeCQU87Q9Xt/GMz&#10;xPhu73dvzWJuqb5+PGbh/YRKjYb9dgkiUZ/+zX/XR53rTxfw+0ye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wS5cMAAADcAAAADwAAAAAAAAAAAAAAAACYAgAAZHJzL2Rv&#10;d25yZXYueG1sUEsFBgAAAAAEAAQA9QAAAIgDAAAAAA==&#10;" fillcolor="#f24f4f [3204]" stroked="f" strokeweight="0">
                        <v:stroke joinstyle="miter"/>
                        <o:lock v:ext="edit" aspectratio="t"/>
                      </v:oval>
                      <v:shape id="Freeform 13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NALMUA&#10;AADcAAAADwAAAGRycy9kb3ducmV2LnhtbESPQUvDQBCF74L/YRnBm91opWjabRFByEmwqfQ6ZifZ&#10;0Oxs2N2m0V/vHARvM7w3732z2c1+UBPF1Ac2cL8oQBE3wfbcGTjUb3dPoFJGtjgEJgPflGC3vb7a&#10;YGnDhT9o2udOSQinEg24nMdS69Q48pgWYSQWrQ3RY5Y1dtpGvEi4H/RDUay0x56lweFIr46a0/7s&#10;DRx/PuvpHGv33saqenz+Oq5iuzTm9mZ+WYPKNOd/8991ZQV/Kfj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80As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F91D9B4" w14:textId="2FF1C7DD" w:rsidR="00276C35" w:rsidRDefault="00276C35" w:rsidP="00AB17CF">
            <w:pPr>
              <w:pStyle w:val="TipText"/>
              <w:cnfStyle w:val="000000000000" w:firstRow="0" w:lastRow="0" w:firstColumn="0" w:lastColumn="0" w:oddVBand="0" w:evenVBand="0" w:oddHBand="0" w:evenHBand="0" w:firstRowFirstColumn="0" w:firstRowLastColumn="0" w:lastRowFirstColumn="0" w:lastRowLastColumn="0"/>
            </w:pPr>
            <w:r>
              <w:t>Interpolation is usually disabled when a single section is visualized and exact grayscale values are examined. See the chapter on clipping planes for more details of rendering image sections.</w:t>
            </w:r>
          </w:p>
        </w:tc>
      </w:tr>
    </w:tbl>
    <w:p w14:paraId="27A2D039" w14:textId="77777777" w:rsidR="00276C35" w:rsidRDefault="00276C35" w:rsidP="00C918E8"/>
    <w:p w14:paraId="0DEEF843" w14:textId="5B7D1D0F" w:rsidR="00276C35" w:rsidRDefault="00F253C4" w:rsidP="00C918E8">
      <w:r>
        <w:rPr>
          <w:noProof/>
          <w:lang w:eastAsia="en-US"/>
        </w:rPr>
        <w:drawing>
          <wp:inline distT="0" distB="0" distL="0" distR="0" wp14:anchorId="515DBB4A" wp14:editId="07BD7D70">
            <wp:extent cx="164592" cy="164592"/>
            <wp:effectExtent l="0" t="0" r="698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2\SkyDrive\FluoRender\smooth_ico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276C35" w:rsidRPr="0018205D">
        <w:rPr>
          <w:b/>
        </w:rPr>
        <w:t>Smoothing.</w:t>
      </w:r>
      <w:r w:rsidR="00276C35">
        <w:t xml:space="preserve"> When enabled, a low pass filter is applied to rendering to suppress high frequency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276C35">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562C416B"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B820AE3" w14:textId="77777777" w:rsidR="00276C35" w:rsidRDefault="00276C35" w:rsidP="0073090C">
            <w:pPr>
              <w:pStyle w:val="Icon"/>
            </w:pPr>
            <w:r>
              <w:rPr>
                <w:noProof/>
                <w:lang w:eastAsia="en-US"/>
              </w:rPr>
              <mc:AlternateContent>
                <mc:Choice Requires="wpg">
                  <w:drawing>
                    <wp:inline distT="0" distB="0" distL="0" distR="0" wp14:anchorId="7AD69164" wp14:editId="14949C45">
                      <wp:extent cx="228600" cy="228600"/>
                      <wp:effectExtent l="0" t="0" r="0" b="0"/>
                      <wp:docPr id="1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3" name="Oval 1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4" name="Freeform 1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458C3D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7sTg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Uu7E4MFAAD1EQAADgAAAAAAAAAAAAAAAAAuAgAAZHJzL2Uyb0Rv&#10;Yy54bWxQSwECLQAUAAYACAAAACEA+AwpmdgAAAADAQAADwAAAAAAAAAAAAAAAADdBwAAZHJzL2Rv&#10;d25yZXYueG1sUEsFBgAAAAAEAAQA8wAAAOIIAAAAAA==&#10;">
                      <v:oval id="Oval 13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2z0sMA&#10;AADcAAAADwAAAGRycy9kb3ducmV2LnhtbESP0WoCMRBF3wv+QxjBt5pVQexqFFEqfWlL1Q8YNuNm&#10;dTMJSbquf98UCn2b4d65585q09tWdBRi41jBZFyAIK6cbrhWcD69Pi9AxISssXVMCh4UYbMePK2w&#10;1O7OX9QdUy1yCMcSFZiUfCllrAxZjGPnibN2ccFiymuopQ54z+G2ldOimEuLDWeCQU87Q9Xt+G0z&#10;xPhu73eH5mVhqb5+Pubh4x2VGg377RJEoj79m/+u33SuP5vB7zN5Ar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2z0sMAAADcAAAADwAAAAAAAAAAAAAAAACYAgAAZHJzL2Rv&#10;d25yZXYueG1sUEsFBgAAAAAEAAQA9QAAAIgDAAAAAA==&#10;" fillcolor="#f24f4f [3204]" stroked="f" strokeweight="0">
                        <v:stroke joinstyle="miter"/>
                        <o:lock v:ext="edit" aspectratio="t"/>
                      </v:oval>
                      <v:shape id="Freeform 13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hGL8IA&#10;AADcAAAADwAAAGRycy9kb3ducmV2LnhtbERP32vCMBB+H+x/CDfwbaabIltnlDEQ+jTQOny9Ndem&#10;rLmUJNbOv94Igm/38f285Xq0nRjIh9axgpdpBoK4crrlRsG+3Dy/gQgRWWPnmBT8U4D16vFhibl2&#10;J97SsIuNSCEcclRgYuxzKUNlyGKYup44cbXzFmOCvpHa4ymF206+ZtlCWmw5NRjs6ctQ9bc7WgWH&#10;8085HH1pvmtfFPP338PC1zOlJk/j5weISGO8i2/uQqf5szlcn0kXyNU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yEYv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E8A5C4" w14:textId="280E708C" w:rsidR="00276C35" w:rsidRDefault="00276C35" w:rsidP="0073090C">
            <w:pPr>
              <w:pStyle w:val="TipText"/>
              <w:cnfStyle w:val="000000000000" w:firstRow="0" w:lastRow="0" w:firstColumn="0" w:lastColumn="0" w:oddVBand="0" w:evenVBand="0" w:oddHBand="0" w:evenHBand="0" w:firstRowFirstColumn="0" w:firstRowLastColumn="0" w:lastRowFirstColumn="0" w:lastRowLastColumn="0"/>
            </w:pPr>
            <w:r>
              <w:t>The filter window size is changed based on zoom level. The effect of low pass filtering is most obvious at high zoom levels. Therefore, smoothing is usually applied to reduce artifacts when zoomed in, for example, to remove artifacts from trilinear interpolation.</w:t>
            </w:r>
          </w:p>
        </w:tc>
      </w:tr>
    </w:tbl>
    <w:p w14:paraId="36D9F11B" w14:textId="77777777" w:rsidR="00276C35" w:rsidRDefault="00276C35" w:rsidP="00C918E8"/>
    <w:p w14:paraId="4D0072F1" w14:textId="481D4762" w:rsidR="00276C35" w:rsidRDefault="00276C35" w:rsidP="00BF54AB">
      <w:pPr>
        <w:pStyle w:val="Heading2"/>
      </w:pPr>
      <w:bookmarkStart w:id="124" w:name="_Toc406755663"/>
      <w:bookmarkStart w:id="125" w:name="_Toc406770736"/>
      <w:bookmarkStart w:id="126" w:name="_Toc420072866"/>
      <w:r>
        <w:t>Other Settings</w:t>
      </w:r>
      <w:bookmarkEnd w:id="124"/>
      <w:bookmarkEnd w:id="125"/>
      <w:bookmarkEnd w:id="126"/>
    </w:p>
    <w:p w14:paraId="10EF0348" w14:textId="0DA0DB37" w:rsidR="00385B6E" w:rsidRPr="00385B6E" w:rsidRDefault="00385B6E" w:rsidP="00385B6E">
      <w:r w:rsidRPr="00385B6E">
        <w:rPr>
          <w:b/>
        </w:rPr>
        <w:t>Spacing.</w:t>
      </w:r>
      <w:r>
        <w:t xml:space="preserve"> It sets the spacing between two sample point in original data, or voxel size, in X, Y, Z directions. It uses the scale bar unit. If metadata are correctly read from a scan, this setting is automatically determined. Otherwise, default values are used. </w:t>
      </w:r>
    </w:p>
    <w:p w14:paraId="74BE6B0A" w14:textId="5D7B11D9" w:rsidR="00276C35" w:rsidRDefault="0073090C" w:rsidP="00C918E8">
      <w:r>
        <w:rPr>
          <w:noProof/>
          <w:lang w:eastAsia="en-US"/>
        </w:rPr>
        <w:lastRenderedPageBreak/>
        <w:drawing>
          <wp:inline distT="0" distB="0" distL="0" distR="0" wp14:anchorId="3F4C1340" wp14:editId="2BABFA11">
            <wp:extent cx="210312" cy="2103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P2\SkyDrive\FluoRender\sync_group_ico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0312" cy="210312"/>
                    </a:xfrm>
                    <a:prstGeom prst="rect">
                      <a:avLst/>
                    </a:prstGeom>
                    <a:noFill/>
                    <a:ln>
                      <a:noFill/>
                    </a:ln>
                  </pic:spPr>
                </pic:pic>
              </a:graphicData>
            </a:graphic>
          </wp:inline>
        </w:drawing>
      </w:r>
      <w:r>
        <w:t xml:space="preserve"> </w:t>
      </w:r>
      <w:r w:rsidRPr="0073090C">
        <w:rPr>
          <w:b/>
        </w:rPr>
        <w:t>Synchronize group.</w:t>
      </w:r>
      <w:r>
        <w:t xml:space="preserve"> Once enabled,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of current selection are propagated to other channels within the same group. Later setting changes of any channel of the group are also automatically applied to other channels. Group channels of similar scans into one group and set up an initial setting with this function. Disable synchronization for finer adjustment of each channel.</w:t>
      </w:r>
    </w:p>
    <w:p w14:paraId="462DCB0D" w14:textId="6B645357" w:rsidR="0073090C" w:rsidRDefault="008440D7" w:rsidP="00C918E8">
      <w:r>
        <w:rPr>
          <w:b/>
          <w:noProof/>
          <w:lang w:eastAsia="en-US"/>
        </w:rPr>
        <w:drawing>
          <wp:inline distT="0" distB="0" distL="0" distR="0" wp14:anchorId="63FA178C" wp14:editId="203CEFF2">
            <wp:extent cx="146304" cy="146304"/>
            <wp:effectExtent l="0" t="0" r="635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icons_02\view_modes-0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73090C" w:rsidRPr="0018205D">
        <w:rPr>
          <w:b/>
        </w:rPr>
        <w:t>Depth mode</w:t>
      </w:r>
      <w:r w:rsidR="00D9729D">
        <w:rPr>
          <w:b/>
        </w:rPr>
        <w:fldChar w:fldCharType="begin"/>
      </w:r>
      <w:r w:rsidR="00D9729D">
        <w:instrText xml:space="preserve"> XE "</w:instrText>
      </w:r>
      <w:r w:rsidR="00D9729D" w:rsidRPr="00312437">
        <w:instrText>Depth mode</w:instrText>
      </w:r>
      <w:r w:rsidR="00D9729D">
        <w:instrText xml:space="preserve">" </w:instrText>
      </w:r>
      <w:r w:rsidR="00D9729D">
        <w:rPr>
          <w:b/>
        </w:rPr>
        <w:fldChar w:fldCharType="end"/>
      </w:r>
      <w:r w:rsidR="0073090C" w:rsidRPr="0018205D">
        <w:rPr>
          <w:b/>
        </w:rPr>
        <w:t xml:space="preserve"> in group.</w:t>
      </w:r>
      <w:r w:rsidR="0073090C">
        <w:t xml:space="preserve"> It forces depth channel intermixing mode within a group, disregarding render view’s settings. Usually, a group in depth mode is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73090C">
        <w:t xml:space="preserve"> on top of other channels and visualized without occlusion.</w:t>
      </w:r>
    </w:p>
    <w:p w14:paraId="15531AA0" w14:textId="1D726CA0" w:rsidR="0073090C" w:rsidRDefault="008440D7" w:rsidP="00C918E8">
      <w:r>
        <w:rPr>
          <w:b/>
          <w:noProof/>
          <w:lang w:eastAsia="en-US"/>
        </w:rPr>
        <w:drawing>
          <wp:inline distT="0" distB="0" distL="0" distR="0" wp14:anchorId="15A4C4AF" wp14:editId="1A5D9514">
            <wp:extent cx="155448" cy="155448"/>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HP2\SkyDrive\FluoRender\legend.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Pr>
          <w:b/>
        </w:rPr>
        <w:t xml:space="preserve"> </w:t>
      </w:r>
      <w:r w:rsidR="0073090C" w:rsidRPr="0073090C">
        <w:rPr>
          <w:b/>
        </w:rPr>
        <w:t>Show legend</w:t>
      </w:r>
      <w:r w:rsidR="00D9729D">
        <w:rPr>
          <w:b/>
        </w:rPr>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rPr>
          <w:b/>
        </w:rPr>
        <w:fldChar w:fldCharType="end"/>
      </w:r>
      <w:r w:rsidR="0073090C" w:rsidRPr="0073090C">
        <w:rPr>
          <w:b/>
        </w:rPr>
        <w:t>.</w:t>
      </w:r>
      <w:r w:rsidR="0073090C">
        <w:t xml:space="preserve"> When enabled, it includes current selection into the render view legend. </w:t>
      </w:r>
      <w:r w:rsidR="00385B6E">
        <w:t>Legend of render view has to be enabled in order to see it. Exclude channels of low importance from legend to save render view space.</w:t>
      </w:r>
    </w:p>
    <w:p w14:paraId="5A4B0CE6" w14:textId="337E861C" w:rsidR="00385B6E" w:rsidRPr="003F516A" w:rsidRDefault="00385B6E" w:rsidP="00385B6E">
      <w:pPr>
        <w:rPr>
          <w:b/>
        </w:rPr>
      </w:pPr>
      <w:r>
        <w:rPr>
          <w:noProof/>
          <w:lang w:eastAsia="en-US"/>
        </w:rPr>
        <w:drawing>
          <wp:inline distT="0" distB="0" distL="0" distR="0" wp14:anchorId="0C3ABFD4" wp14:editId="0FC683D8">
            <wp:extent cx="164592" cy="164592"/>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Save settings. </w:t>
      </w:r>
      <w:r>
        <w:t>It saves all volume property settings into a file. The settings are restored to the saved values next time when FluoRender is launched.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47C9F" w14:paraId="35F2F73F"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F92AC6" w14:textId="77777777" w:rsidR="00647C9F" w:rsidRDefault="00647C9F" w:rsidP="00AF11CB">
            <w:pPr>
              <w:pStyle w:val="Icon"/>
            </w:pPr>
            <w:r>
              <w:rPr>
                <w:noProof/>
                <w:lang w:eastAsia="en-US"/>
              </w:rPr>
              <mc:AlternateContent>
                <mc:Choice Requires="wpg">
                  <w:drawing>
                    <wp:inline distT="0" distB="0" distL="0" distR="0" wp14:anchorId="45040042" wp14:editId="458AABAF">
                      <wp:extent cx="228600" cy="228600"/>
                      <wp:effectExtent l="0" t="0" r="0" b="0"/>
                      <wp:docPr id="13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7" name="Oval 1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8" name="Freeform 1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37B866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P3s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yLmOIlguT0svg8Yom0Amjd5xXLhVYE17ZaL8D1wVRfqjvTvFj7&#10;J0LgMTUl/cI39uiAfuqAlo81E3g5Gp3NhgiHwFazdoEQGaL1jEtk77/LN2iVDsi2zpRthZSyPWr2&#10;36H2JeOVdMGw5H+H2rxF7fMDL1g8nn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r4P3siAUAAPURAAAOAAAAAAAAAAAAAAAAAC4CAABkcnMv&#10;ZTJvRG9jLnhtbFBLAQItABQABgAIAAAAIQD4DCmZ2AAAAAMBAAAPAAAAAAAAAAAAAAAAAOIHAABk&#10;cnMvZG93bnJldi54bWxQSwUGAAAAAAQABADzAAAA5wgAAAAA&#10;">
                      <v:oval id="Oval 13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a10cQA&#10;AADcAAAADwAAAGRycy9kb3ducmV2LnhtbESP0WoCMRBF3wv+QxihbzWrgtXVKGKx9KUtVT9g2Iyb&#10;1c0kJOm6/n1TKPRthnvnnjurTW9b0VGIjWMF41EBgrhyuuFawem4f5qDiAlZY+uYFNwpwmY9eFhh&#10;qd2Nv6g7pFrkEI4lKjAp+VLKWBmyGEfOE2ft7ILFlNdQSx3wlsNtKydFMZMWG84Eg552hqrr4dtm&#10;iPHdi9+9Nou5pfryeZ+Fj3dU6nHYb5cgEvXp3/x3/aZz/ekz/D6TJ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WtdHEAAAA3AAAAA8AAAAAAAAAAAAAAAAAmAIAAGRycy9k&#10;b3ducmV2LnhtbFBLBQYAAAAABAAEAPUAAACJAwAAAAA=&#10;" fillcolor="#f24f4f [3204]" stroked="f" strokeweight="0">
                        <v:stroke joinstyle="miter"/>
                        <o:lock v:ext="edit" aspectratio="t"/>
                      </v:oval>
                      <v:shape id="Freeform 13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VMKsUA&#10;AADcAAAADwAAAGRycy9kb3ducmV2LnhtbESPQUvDQBCF74L/YRnBm91opWjabRFByEmwqfQ6ZifZ&#10;0Oxs2N2m0V/vHARvM7w3732z2c1+UBPF1Ac2cL8oQBE3wfbcGTjUb3dPoFJGtjgEJgPflGC3vb7a&#10;YGnDhT9o2udOSQinEg24nMdS69Q48pgWYSQWrQ3RY5Y1dtpGvEi4H/RDUay0x56lweFIr46a0/7s&#10;DRx/PuvpHGv33saqenz+Oq5iuzTm9mZ+WYPKNOd/8991ZQV/KbT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hUw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EACE23" w14:textId="2369CA12" w:rsidR="00647C9F" w:rsidRDefault="00647C9F" w:rsidP="00E45624">
            <w:pPr>
              <w:pStyle w:val="TipText"/>
              <w:cnfStyle w:val="000000000000" w:firstRow="0" w:lastRow="0" w:firstColumn="0" w:lastColumn="0" w:oddVBand="0" w:evenVBand="0" w:oddHBand="0" w:evenHBand="0" w:firstRowFirstColumn="0" w:firstRowLastColumn="0" w:lastRowFirstColumn="0" w:lastRowLastColumn="0"/>
            </w:pPr>
            <w:r>
              <w:t>Settings such as color and luminance are determined when a volume is added to render view. Spacing settings can be read from a scan’s metadata. If correct spacing settings are read from metadata, the saved values are not used.</w:t>
            </w:r>
          </w:p>
        </w:tc>
      </w:tr>
    </w:tbl>
    <w:p w14:paraId="71F21281" w14:textId="4520E60D" w:rsidR="00806808" w:rsidRDefault="00806808" w:rsidP="00C918E8"/>
    <w:p w14:paraId="1A265B8A" w14:textId="77777777" w:rsidR="00806808" w:rsidRDefault="00806808">
      <w:r>
        <w:br w:type="page"/>
      </w:r>
    </w:p>
    <w:p w14:paraId="42D20FE0" w14:textId="19147557" w:rsidR="00762FFC" w:rsidRDefault="00762FFC" w:rsidP="00BF54AB">
      <w:pPr>
        <w:pStyle w:val="Heading1"/>
      </w:pPr>
      <w:bookmarkStart w:id="127" w:name="_Toc406575229"/>
      <w:bookmarkStart w:id="128" w:name="_Toc406755664"/>
      <w:bookmarkStart w:id="129" w:name="_Toc406770737"/>
      <w:bookmarkStart w:id="130" w:name="_Toc420072867"/>
      <w:r>
        <w:lastRenderedPageBreak/>
        <w:t>Output Adjustment</w:t>
      </w:r>
      <w:bookmarkEnd w:id="127"/>
      <w:bookmarkEnd w:id="128"/>
      <w:bookmarkEnd w:id="129"/>
      <w:bookmarkEnd w:id="130"/>
    </w:p>
    <w:p w14:paraId="4ED59B3B" w14:textId="1C950FFD" w:rsidR="00493F04" w:rsidRDefault="00493F04" w:rsidP="00647C9F">
      <w:r>
        <w:rPr>
          <w:noProof/>
          <w:lang w:eastAsia="en-US"/>
        </w:rPr>
        <w:drawing>
          <wp:anchor distT="0" distB="0" distL="114300" distR="114300" simplePos="0" relativeHeight="251658242" behindDoc="0" locked="0" layoutInCell="1" allowOverlap="1" wp14:anchorId="1207CA56" wp14:editId="4DBCB83B">
            <wp:simplePos x="0" y="0"/>
            <wp:positionH relativeFrom="margin">
              <wp:posOffset>4930343</wp:posOffset>
            </wp:positionH>
            <wp:positionV relativeFrom="paragraph">
              <wp:posOffset>430428</wp:posOffset>
            </wp:positionV>
            <wp:extent cx="713232" cy="3776472"/>
            <wp:effectExtent l="0" t="0" r="0" b="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HP2\SkyDrive\FluoRender\output_adj_ui.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13232" cy="3776472"/>
                    </a:xfrm>
                    <a:prstGeom prst="rect">
                      <a:avLst/>
                    </a:prstGeom>
                    <a:noFill/>
                    <a:ln>
                      <a:noFill/>
                    </a:ln>
                  </pic:spPr>
                </pic:pic>
              </a:graphicData>
            </a:graphic>
          </wp:anchor>
        </w:drawing>
      </w:r>
      <w:r w:rsidR="00F22D15">
        <w:t>Most volume property settings are applied</w:t>
      </w:r>
      <w:r>
        <w:t xml:space="preserve"> in 3D space before rendering and channel </w:t>
      </w:r>
      <w:r w:rsidR="003846A9">
        <w:t>inter</w:t>
      </w:r>
      <w:r>
        <w:t>mixing. To make finer adjustments to rendered and intermixed results in 2D</w:t>
      </w:r>
      <w:r w:rsidR="003846A9">
        <w:t xml:space="preserve"> image</w:t>
      </w:r>
      <w:r>
        <w:t xml:space="preserve"> space, FluoRender provides a set of output adjustments (</w:t>
      </w:r>
      <w:r>
        <w:fldChar w:fldCharType="begin"/>
      </w:r>
      <w:r>
        <w:instrText xml:space="preserve"> REF _Ref406582171 \h </w:instrText>
      </w:r>
      <w:r>
        <w:fldChar w:fldCharType="separate"/>
      </w:r>
      <w:r w:rsidR="00C14A83">
        <w:t xml:space="preserve">Figure </w:t>
      </w:r>
      <w:r w:rsidR="00C14A83">
        <w:rPr>
          <w:noProof/>
        </w:rPr>
        <w:t>9</w:t>
      </w:r>
      <w:r w:rsidR="00C14A83">
        <w:noBreakHyphen/>
      </w:r>
      <w:r w:rsidR="00C14A83">
        <w:rPr>
          <w:noProof/>
        </w:rPr>
        <w:t>1</w:t>
      </w:r>
      <w:r>
        <w:fldChar w:fldCharType="end"/>
      </w:r>
      <w:r>
        <w:t>).</w:t>
      </w:r>
    </w:p>
    <w:p w14:paraId="09676672" w14:textId="5D7050FC" w:rsidR="00647C9F" w:rsidRDefault="00493F04" w:rsidP="00647C9F">
      <w:r>
        <w:rPr>
          <w:noProof/>
          <w:lang w:eastAsia="en-US"/>
        </w:rPr>
        <mc:AlternateContent>
          <mc:Choice Requires="wps">
            <w:drawing>
              <wp:anchor distT="0" distB="0" distL="114300" distR="114300" simplePos="0" relativeHeight="251658243" behindDoc="0" locked="0" layoutInCell="1" allowOverlap="1" wp14:anchorId="708A0AEB" wp14:editId="067FEAFD">
                <wp:simplePos x="0" y="0"/>
                <wp:positionH relativeFrom="margin">
                  <wp:posOffset>4352290</wp:posOffset>
                </wp:positionH>
                <wp:positionV relativeFrom="paragraph">
                  <wp:posOffset>3769995</wp:posOffset>
                </wp:positionV>
                <wp:extent cx="1586230" cy="635"/>
                <wp:effectExtent l="0" t="0" r="0" b="0"/>
                <wp:wrapSquare wrapText="bothSides"/>
                <wp:docPr id="140" name="Text Box 140"/>
                <wp:cNvGraphicFramePr/>
                <a:graphic xmlns:a="http://schemas.openxmlformats.org/drawingml/2006/main">
                  <a:graphicData uri="http://schemas.microsoft.com/office/word/2010/wordprocessingShape">
                    <wps:wsp>
                      <wps:cNvSpPr txBox="1"/>
                      <wps:spPr>
                        <a:xfrm>
                          <a:off x="0" y="0"/>
                          <a:ext cx="1586230" cy="635"/>
                        </a:xfrm>
                        <a:prstGeom prst="rect">
                          <a:avLst/>
                        </a:prstGeom>
                        <a:solidFill>
                          <a:prstClr val="white"/>
                        </a:solidFill>
                        <a:ln>
                          <a:noFill/>
                        </a:ln>
                        <a:effectLst/>
                      </wps:spPr>
                      <wps:txbx>
                        <w:txbxContent>
                          <w:p w14:paraId="1BBB8868" w14:textId="373ADBD3" w:rsidR="00CE73B9" w:rsidRPr="0016798A" w:rsidRDefault="00CE73B9" w:rsidP="00493F04">
                            <w:pPr>
                              <w:pStyle w:val="Caption"/>
                              <w:jc w:val="right"/>
                              <w:rPr>
                                <w:noProof/>
                                <w:sz w:val="20"/>
                                <w:szCs w:val="20"/>
                              </w:rPr>
                            </w:pPr>
                            <w:bookmarkStart w:id="131" w:name="_Ref406582171"/>
                            <w:bookmarkStart w:id="132" w:name="_Toc420072931"/>
                            <w:r>
                              <w:t xml:space="preserve">Figure </w:t>
                            </w:r>
                            <w:fldSimple w:instr=" STYLEREF 1 \s ">
                              <w:r w:rsidR="00C14A83">
                                <w:rPr>
                                  <w:noProof/>
                                </w:rPr>
                                <w:t>9</w:t>
                              </w:r>
                            </w:fldSimple>
                            <w:r>
                              <w:noBreakHyphen/>
                            </w:r>
                            <w:fldSimple w:instr=" SEQ Figure \* ARABIC \s 1 ">
                              <w:r w:rsidR="00C14A83">
                                <w:rPr>
                                  <w:noProof/>
                                </w:rPr>
                                <w:t>1</w:t>
                              </w:r>
                            </w:fldSimple>
                            <w:bookmarkEnd w:id="131"/>
                            <w:r>
                              <w:t>. Output adjustment panel.</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8A0AEB" id="Text Box 140" o:spid="_x0000_s1028" type="#_x0000_t202" style="position:absolute;margin-left:342.7pt;margin-top:296.85pt;width:124.9pt;height:.05pt;z-index:251658243;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" stroked="f">
                <v:textbox style="mso-fit-shape-to-text:t" inset="0,0,0,0">
                  <w:txbxContent>
                    <w:p w14:paraId="1BBB8868" w14:textId="373ADBD3" w:rsidR="00CE73B9" w:rsidRPr="0016798A" w:rsidRDefault="00CE73B9" w:rsidP="00493F04">
                      <w:pPr>
                        <w:pStyle w:val="Caption"/>
                        <w:jc w:val="right"/>
                        <w:rPr>
                          <w:noProof/>
                          <w:sz w:val="20"/>
                          <w:szCs w:val="20"/>
                        </w:rPr>
                      </w:pPr>
                      <w:bookmarkStart w:id="133" w:name="_Ref406582171"/>
                      <w:bookmarkStart w:id="134" w:name="_Toc420072931"/>
                      <w:r>
                        <w:t xml:space="preserve">Figure </w:t>
                      </w:r>
                      <w:fldSimple w:instr=" STYLEREF 1 \s ">
                        <w:r w:rsidR="00C14A83">
                          <w:rPr>
                            <w:noProof/>
                          </w:rPr>
                          <w:t>9</w:t>
                        </w:r>
                      </w:fldSimple>
                      <w:r>
                        <w:noBreakHyphen/>
                      </w:r>
                      <w:fldSimple w:instr=" SEQ Figure \* ARABIC \s 1 ">
                        <w:r w:rsidR="00C14A83">
                          <w:rPr>
                            <w:noProof/>
                          </w:rPr>
                          <w:t>1</w:t>
                        </w:r>
                      </w:fldSimple>
                      <w:bookmarkEnd w:id="133"/>
                      <w:r>
                        <w:t>. Output adjustment panel.</w:t>
                      </w:r>
                      <w:bookmarkEnd w:id="134"/>
                    </w:p>
                  </w:txbxContent>
                </v:textbox>
                <w10:wrap type="square" anchorx="margin"/>
              </v:shape>
            </w:pict>
          </mc:Fallback>
        </mc:AlternateContent>
      </w:r>
      <w:r w:rsidR="002D4100">
        <w:t>Disregarding the number of volume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2D4100">
        <w:t xml:space="preserve"> to be visualized, the final output has three fixed color channels: red, green, and blue. For each color channel, there are three adjustment settings: Gamma</w:t>
      </w:r>
      <w:r w:rsidR="00D9729D">
        <w:fldChar w:fldCharType="begin"/>
      </w:r>
      <w:r w:rsidR="00D9729D">
        <w:instrText xml:space="preserve"> XE "</w:instrText>
      </w:r>
      <w:r w:rsidR="00D9729D" w:rsidRPr="0002378F">
        <w:instrText>Gamma</w:instrText>
      </w:r>
      <w:r w:rsidR="00D9729D">
        <w:instrText xml:space="preserve">" </w:instrText>
      </w:r>
      <w:r w:rsidR="00D9729D">
        <w:fldChar w:fldCharType="end"/>
      </w:r>
      <w:r w:rsidR="002D4100">
        <w:t>, luminance, and equalization.</w:t>
      </w:r>
    </w:p>
    <w:p w14:paraId="68AF0D94" w14:textId="4DD6A432" w:rsidR="002D4100" w:rsidRDefault="002D4100" w:rsidP="00647C9F">
      <w:r w:rsidRPr="002D4100">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2D4100">
        <w:rPr>
          <w:b/>
        </w:rPr>
        <w:t>.</w:t>
      </w:r>
      <w:r>
        <w:t xml:space="preserve"> It uses a Gamma curve to remap the color intensities. Increasing Gamma brightens the overall result in a nonlinear fashion.</w:t>
      </w:r>
    </w:p>
    <w:p w14:paraId="5D073B56" w14:textId="38DA7188" w:rsidR="002D4100" w:rsidRDefault="002D4100" w:rsidP="00647C9F">
      <w:r w:rsidRPr="002D4100">
        <w:rPr>
          <w:b/>
        </w:rPr>
        <w:t>Luminance.</w:t>
      </w:r>
      <w:r>
        <w:t xml:space="preserve"> It is a multiplier that modulates the color intensities. Increasing luminance brightens the result linearly.</w:t>
      </w:r>
    </w:p>
    <w:p w14:paraId="53352507" w14:textId="439F3027" w:rsidR="002D4100" w:rsidRDefault="002D4100" w:rsidP="00647C9F">
      <w:r w:rsidRPr="002D4100">
        <w:rPr>
          <w:b/>
        </w:rPr>
        <w:t>Equalization</w:t>
      </w:r>
      <w:r w:rsidR="006B2529">
        <w:rPr>
          <w:b/>
        </w:rPr>
        <w:fldChar w:fldCharType="begin"/>
      </w:r>
      <w:r w:rsidR="006B2529">
        <w:instrText xml:space="preserve"> XE "</w:instrText>
      </w:r>
      <w:r w:rsidR="006B2529" w:rsidRPr="00AB17CF">
        <w:instrText>Equalization</w:instrText>
      </w:r>
      <w:r w:rsidR="006B2529">
        <w:instrText xml:space="preserve">" </w:instrText>
      </w:r>
      <w:r w:rsidR="006B2529">
        <w:rPr>
          <w:b/>
        </w:rPr>
        <w:fldChar w:fldCharType="end"/>
      </w:r>
      <w:r w:rsidRPr="002D4100">
        <w:rPr>
          <w:b/>
        </w:rPr>
        <w:t>.</w:t>
      </w:r>
      <w:r>
        <w:t xml:space="preserve"> It enhances low color intensities and increases local contrast at the same time. It also equalizes high and low intensity signals.</w:t>
      </w:r>
    </w:p>
    <w:p w14:paraId="0E9BB629" w14:textId="20A82CDC" w:rsidR="002D4100" w:rsidRDefault="002D4100" w:rsidP="00647C9F">
      <w:r>
        <w:t xml:space="preserve">Although each color channel can be independently adjusted, red, green, and blue channels can be linked. Use the </w:t>
      </w:r>
      <w:r w:rsidRPr="0018205D">
        <w:rPr>
          <w:b/>
        </w:rPr>
        <w:t>link</w:t>
      </w:r>
      <w:r>
        <w:t xml:space="preserve"> button </w:t>
      </w:r>
      <w:r>
        <w:rPr>
          <w:noProof/>
          <w:lang w:eastAsia="en-US"/>
        </w:rPr>
        <w:drawing>
          <wp:inline distT="0" distB="0" distL="0" distR="0" wp14:anchorId="04530609" wp14:editId="771F81B0">
            <wp:extent cx="237744" cy="21031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rsidR="009F343B">
        <w:t xml:space="preserve"> to synchronize settings of any combination of red, green, and blue channels.</w:t>
      </w:r>
    </w:p>
    <w:p w14:paraId="37734CED" w14:textId="37D11B2D" w:rsidR="009F343B" w:rsidRDefault="009F343B" w:rsidP="00647C9F">
      <w:r>
        <w:t>Settings of each channel can be reset independently</w:t>
      </w:r>
      <w:r w:rsidR="007A0128">
        <w:t xml:space="preserve"> using “</w:t>
      </w:r>
      <w:r w:rsidR="007A0128" w:rsidRPr="0018205D">
        <w:rPr>
          <w:b/>
        </w:rPr>
        <w:t>Reset</w:t>
      </w:r>
      <w:r w:rsidR="007A0128">
        <w:t xml:space="preserve">” </w:t>
      </w:r>
      <w:r w:rsidR="007A0128">
        <w:rPr>
          <w:noProof/>
          <w:lang w:eastAsia="en-US"/>
        </w:rPr>
        <w:drawing>
          <wp:inline distT="0" distB="0" distL="0" distR="0" wp14:anchorId="022B5423" wp14:editId="3ECA2742">
            <wp:extent cx="164592" cy="164592"/>
            <wp:effectExtent l="0" t="0" r="698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F343B" w14:paraId="7EF03AE8"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543F57" w14:textId="77777777" w:rsidR="009F343B" w:rsidRDefault="009F343B" w:rsidP="00AF11CB">
            <w:pPr>
              <w:pStyle w:val="Icon"/>
            </w:pPr>
            <w:r>
              <w:rPr>
                <w:noProof/>
                <w:lang w:eastAsia="en-US"/>
              </w:rPr>
              <mc:AlternateContent>
                <mc:Choice Requires="wpg">
                  <w:drawing>
                    <wp:inline distT="0" distB="0" distL="0" distR="0" wp14:anchorId="6110D2CF" wp14:editId="5D744B34">
                      <wp:extent cx="228600" cy="228600"/>
                      <wp:effectExtent l="0" t="0" r="0" b="0"/>
                      <wp:docPr id="14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3" name="Oval 14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4" name="Freeform 14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8CBA1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NHhA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Pn640eEBQAA9REAAA4AAAAAAAAAAAAAAAAALgIAAGRycy9lMm9E&#10;b2MueG1sUEsBAi0AFAAGAAgAAAAhAPgMKZnYAAAAAwEAAA8AAAAAAAAAAAAAAAAA3gcAAGRycy9k&#10;b3ducmV2LnhtbFBLBQYAAAAABAAEAPMAAADjCAAAAAA=&#10;">
                      <v:oval id="Oval 14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vAr8QA&#10;AADcAAAADwAAAGRycy9kb3ducmV2LnhtbESP0WoCMRBF3wv+QxihbzWrFtHVKGKx9KUtVT9g2Iyb&#10;1c0kJOm6/n1TKPRthnvnnjurTW9b0VGIjWMF41EBgrhyuuFawem4f5qDiAlZY+uYFNwpwmY9eFhh&#10;qd2Nv6g7pFrkEI4lKjAp+VLKWBmyGEfOE2ft7ILFlNdQSx3wlsNtKydFMZMWG84Eg552hqrr4dtm&#10;iPHdi9+9Nou5pfryeZ+Fj3dU6nHYb5cgEvXp3/x3/aZz/ecp/D6TJ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rwK/EAAAA3AAAAA8AAAAAAAAAAAAAAAAAmAIAAGRycy9k&#10;b3ducmV2LnhtbFBLBQYAAAAABAAEAPUAAACJAwAAAAA=&#10;" fillcolor="#f24f4f [3204]" stroked="f" strokeweight="0">
                        <v:stroke joinstyle="miter"/>
                        <o:lock v:ext="edit" aspectratio="t"/>
                      </v:oval>
                      <v:shape id="Freeform 14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41UsIA&#10;AADcAAAADwAAAGRycy9kb3ducmV2LnhtbERP30vDMBB+F/wfwgm+uVQtQ+uyIYLQJ2HrRl/P5toU&#10;m0tJsq7615vBYG/38f281Wa2g5jIh96xgsdFBoK4cbrnTsG++nx4AREissbBMSn4pQCb9e3NCgvt&#10;TrylaRc7kUI4FKjAxDgWUobGkMWwcCNx4lrnLcYEfSe1x1MKt4N8yrKltNhzajA40oeh5md3tArq&#10;v0M1HX1lvlpflvnrd7307bNS93fz+xuISHO8ii/uUqf5eQ7nZ9IF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zjVS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80EE83D" w14:textId="39F2EA80" w:rsidR="009F343B" w:rsidRDefault="009F343B" w:rsidP="00E45624">
            <w:pPr>
              <w:pStyle w:val="TipText"/>
              <w:cnfStyle w:val="000000000000" w:firstRow="0" w:lastRow="0" w:firstColumn="0" w:lastColumn="0" w:oddVBand="0" w:evenVBand="0" w:oddHBand="0" w:evenHBand="0" w:firstRowFirstColumn="0" w:firstRowLastColumn="0" w:lastRowFirstColumn="0" w:lastRowLastColumn="0"/>
            </w:pPr>
            <w:r>
              <w:t>Under certain circumstances, the color channel settings are automatically synchronized to maintain the hue of output color. For example, when a volume channel’s color is set to white, the settings are synchronized. It is still possible to “unlink” the color channels and adjust individually.</w:t>
            </w:r>
          </w:p>
        </w:tc>
      </w:tr>
    </w:tbl>
    <w:p w14:paraId="39BA24FB" w14:textId="77777777" w:rsidR="009F343B" w:rsidRDefault="009F343B" w:rsidP="00647C9F"/>
    <w:p w14:paraId="2D0142FD" w14:textId="29646CEA" w:rsidR="009F343B" w:rsidRDefault="007A0128" w:rsidP="00647C9F">
      <w:r>
        <w:t>The scope of the application of the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can vary when different items are selected from the “workspace” panel. </w:t>
      </w:r>
      <w:r w:rsidR="009F343B">
        <w:t>When a volume channel is selected in the “Workspace” panel, the output adjustment settings are</w:t>
      </w:r>
      <w:r>
        <w:t xml:space="preserve"> applied to the group of selection. When a render view is selected in the “Workspace” panel, the output adjustment settings are applied to the selected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A0128" w14:paraId="3BAEE57C"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4023CF2" w14:textId="77777777" w:rsidR="007A0128" w:rsidRDefault="007A0128" w:rsidP="00AF11CB">
            <w:pPr>
              <w:pStyle w:val="Icon"/>
            </w:pPr>
            <w:r>
              <w:rPr>
                <w:noProof/>
                <w:lang w:eastAsia="en-US"/>
              </w:rPr>
              <mc:AlternateContent>
                <mc:Choice Requires="wpg">
                  <w:drawing>
                    <wp:inline distT="0" distB="0" distL="0" distR="0" wp14:anchorId="3FA6A295" wp14:editId="76B8147A">
                      <wp:extent cx="228600" cy="228600"/>
                      <wp:effectExtent l="0" t="0" r="0" b="0"/>
                      <wp:docPr id="14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7" name="Oval 14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8" name="Freeform 14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DC8D0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aW4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KLmOIlguT0svg8Yom0Amjd5xXLhVYE17ZaL8D1wVRfqjvTvFj7&#10;J0LgMTUl/cI39uiAfuqAlo81E3g5Gp3NhgiHwFazdoEQGaL1jEtk77/LN2iVDsi2zpRthZSyPWr2&#10;36H2JeOVdMGw5H+H2rxF7fMDL1g8mX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rUaW4iAUAAPURAAAOAAAAAAAAAAAAAAAAAC4CAABkcnMv&#10;ZTJvRG9jLnhtbFBLAQItABQABgAIAAAAIQD4DCmZ2AAAAAMBAAAPAAAAAAAAAAAAAAAAAOIHAABk&#10;cnMvZG93bnJldi54bWxQSwUGAAAAAAQABADzAAAA5wgAAAAA&#10;">
                      <v:oval id="Oval 14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DGrMQA&#10;AADcAAAADwAAAGRycy9kb3ducmV2LnhtbESP0WoCMRBF3wv+QxihbzWriNXVKGKx9KUtVT9g2Iyb&#10;1c0kJOm6/n1TKPRthnvnnjurTW9b0VGIjWMF41EBgrhyuuFawem4f5qDiAlZY+uYFNwpwmY9eFhh&#10;qd2Nv6g7pFrkEI4lKjAp+VLKWBmyGEfOE2ft7ILFlNdQSx3wlsNtKydFMZMWG84Eg552hqrr4dtm&#10;iPHdi9+9Nou5pfryeZ+Fj3dU6nHYb5cgEvXp3/x3/aZz/ekz/D6TJ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7QxqzEAAAA3AAAAA8AAAAAAAAAAAAAAAAAmAIAAGRycy9k&#10;b3ducmV2LnhtbFBLBQYAAAAABAAEAPUAAACJAwAAAAA=&#10;" fillcolor="#f24f4f [3204]" stroked="f" strokeweight="0">
                        <v:stroke joinstyle="miter"/>
                        <o:lock v:ext="edit" aspectratio="t"/>
                      </v:oval>
                      <v:shape id="Freeform 14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M/V8UA&#10;AADcAAAADwAAAGRycy9kb3ducmV2LnhtbESPQUvDQBCF74L/YRnBm92opWjabRFByEmwqfQ6ZifZ&#10;0Oxs2N2m0V/vHARvM7w3732z2c1+UBPF1Ac2cL8oQBE3wfbcGTjUb3dPoFJGtjgEJgPflGC3vb7a&#10;YGnDhT9o2udOSQinEg24nMdS69Q48pgWYSQWrQ3RY5Y1dtpGvEi4H/RDUay0x56lweFIr46a0/7s&#10;DRx/PuvpHGv33saqWj5/HVexfTTm9mZ+WYPKNOd/8991ZQV/KbT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gz9X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4E90D45" w14:textId="0CB31BFC" w:rsidR="007A0128" w:rsidRDefault="007A0128" w:rsidP="00AB17CF">
            <w:pPr>
              <w:pStyle w:val="TipText"/>
              <w:cnfStyle w:val="000000000000" w:firstRow="0" w:lastRow="0" w:firstColumn="0" w:lastColumn="0" w:oddVBand="0" w:evenVBand="0" w:oddHBand="0" w:evenHBand="0" w:firstRowFirstColumn="0" w:firstRowLastColumn="0" w:lastRowFirstColumn="0" w:lastRowLastColumn="0"/>
            </w:pPr>
            <w:r>
              <w:t xml:space="preserve">The equalization settings behave differently </w:t>
            </w:r>
            <w:r w:rsidR="007308ED">
              <w:t>based on selections. When a render view is selected, equalization does not enhance local contrast. It suppresses high color intensities only</w:t>
            </w:r>
            <w:r w:rsidR="00DD194F">
              <w:t>, which can be used to recover details at colocalized regions in the composite channel intermixing mode.</w:t>
            </w:r>
          </w:p>
        </w:tc>
      </w:tr>
    </w:tbl>
    <w:p w14:paraId="1831342F" w14:textId="58233995" w:rsidR="00806808" w:rsidRDefault="00806808" w:rsidP="00647C9F"/>
    <w:p w14:paraId="40E649D8" w14:textId="5DABC8FF" w:rsidR="00762FFC" w:rsidRDefault="00762FFC" w:rsidP="00BF54AB">
      <w:pPr>
        <w:pStyle w:val="Heading1"/>
      </w:pPr>
      <w:bookmarkStart w:id="135" w:name="_Toc406575230"/>
      <w:bookmarkStart w:id="136" w:name="_Toc406755665"/>
      <w:bookmarkStart w:id="137" w:name="_Toc406770738"/>
      <w:bookmarkStart w:id="138" w:name="_Toc420072868"/>
      <w:r>
        <w:lastRenderedPageBreak/>
        <w:t>Clipping Volumes</w:t>
      </w:r>
      <w:bookmarkEnd w:id="135"/>
      <w:bookmarkEnd w:id="136"/>
      <w:bookmarkEnd w:id="137"/>
      <w:bookmarkEnd w:id="138"/>
    </w:p>
    <w:p w14:paraId="712AC5E8" w14:textId="50DAA5EA" w:rsidR="00DD194F" w:rsidRDefault="00FB6E15" w:rsidP="00DD194F">
      <w:r>
        <w:rPr>
          <w:noProof/>
          <w:lang w:eastAsia="en-US"/>
        </w:rPr>
        <w:drawing>
          <wp:anchor distT="0" distB="0" distL="114300" distR="114300" simplePos="0" relativeHeight="251658244" behindDoc="0" locked="0" layoutInCell="1" allowOverlap="1" wp14:anchorId="475C5E5A" wp14:editId="1B3A4B32">
            <wp:simplePos x="0" y="0"/>
            <wp:positionH relativeFrom="margin">
              <wp:posOffset>4868774</wp:posOffset>
            </wp:positionH>
            <wp:positionV relativeFrom="paragraph">
              <wp:posOffset>730747</wp:posOffset>
            </wp:positionV>
            <wp:extent cx="841248" cy="4818888"/>
            <wp:effectExtent l="0" t="0" r="0" b="1270"/>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HP2\SkyDrive\FluoRender\clip_ui.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41248" cy="4818888"/>
                    </a:xfrm>
                    <a:prstGeom prst="rect">
                      <a:avLst/>
                    </a:prstGeom>
                    <a:noFill/>
                    <a:ln>
                      <a:noFill/>
                    </a:ln>
                  </pic:spPr>
                </pic:pic>
              </a:graphicData>
            </a:graphic>
          </wp:anchor>
        </w:drawing>
      </w:r>
      <w:r w:rsidR="00DD194F">
        <w:t xml:space="preserve">If volume property settings become insufficient to reveal occluded structures of thick scans, clipping planes </w:t>
      </w:r>
      <w:r w:rsidR="003846A9">
        <w:t>provide</w:t>
      </w:r>
      <w:r w:rsidR="00DD194F">
        <w:t xml:space="preserve"> an easy solution. For each volume channel, a group of six clipping planes can be adjusted independently. They are +X, -X, +Y, -Y, +Z, and -Z, which are also color-coded as red, magenta, green, yellow, blue, and cyan, for </w:t>
      </w:r>
      <w:r>
        <w:t>visual distinction.</w:t>
      </w:r>
    </w:p>
    <w:p w14:paraId="4505B4F0" w14:textId="66ED165F" w:rsidR="008E4A39" w:rsidRDefault="008E4A39" w:rsidP="00BF54AB">
      <w:pPr>
        <w:pStyle w:val="Heading2"/>
      </w:pPr>
      <w:bookmarkStart w:id="139" w:name="_Toc406755666"/>
      <w:bookmarkStart w:id="140" w:name="_Toc406770739"/>
      <w:bookmarkStart w:id="141" w:name="_Toc420072869"/>
      <w:r>
        <w:t>Clipping Plane</w:t>
      </w:r>
      <w:r w:rsidR="00C1357C">
        <w:t xml:space="preserve"> </w:t>
      </w:r>
      <w:r>
        <w:t>Translations</w:t>
      </w:r>
      <w:bookmarkEnd w:id="139"/>
      <w:bookmarkEnd w:id="140"/>
      <w:bookmarkEnd w:id="141"/>
    </w:p>
    <w:p w14:paraId="5990908A" w14:textId="30802297" w:rsidR="00FB6E15" w:rsidRDefault="00AF11CB" w:rsidP="00DD194F">
      <w:r>
        <w:t>When the mouse cursor is moved into the clipping plane</w:t>
      </w:r>
      <w:r w:rsidR="00C1357C" w:rsidRPr="00985B65">
        <w:rPr>
          <w:b/>
        </w:rPr>
        <w:fldChar w:fldCharType="begin"/>
      </w:r>
      <w:r w:rsidR="00C1357C" w:rsidRPr="00985B65">
        <w:instrText xml:space="preserve"> XE "Clipping plane" </w:instrText>
      </w:r>
      <w:r w:rsidR="00C1357C" w:rsidRPr="00985B65">
        <w:rPr>
          <w:b/>
        </w:rPr>
        <w:fldChar w:fldCharType="end"/>
      </w:r>
      <w:r>
        <w:t xml:space="preserve"> panel</w:t>
      </w:r>
      <w:r w:rsidR="008E4A39">
        <w:t xml:space="preserve"> (</w:t>
      </w:r>
      <w:r w:rsidR="008E4A39">
        <w:fldChar w:fldCharType="begin"/>
      </w:r>
      <w:r w:rsidR="008E4A39">
        <w:instrText xml:space="preserve"> REF _Ref406589024 \h </w:instrText>
      </w:r>
      <w:r w:rsidR="008E4A39">
        <w:fldChar w:fldCharType="separate"/>
      </w:r>
      <w:r w:rsidR="00C14A83">
        <w:t xml:space="preserve">Figure </w:t>
      </w:r>
      <w:r w:rsidR="00C14A83">
        <w:rPr>
          <w:noProof/>
        </w:rPr>
        <w:t>10</w:t>
      </w:r>
      <w:r w:rsidR="00C14A83">
        <w:noBreakHyphen/>
      </w:r>
      <w:r w:rsidR="00C14A83">
        <w:rPr>
          <w:noProof/>
        </w:rPr>
        <w:t>1</w:t>
      </w:r>
      <w:r w:rsidR="00C14A83">
        <w:t>. Clipping plane panel</w:t>
      </w:r>
      <w:r w:rsidR="008E4A39">
        <w:fldChar w:fldCharType="end"/>
      </w:r>
      <w:r w:rsidR="008E4A39">
        <w:t>)</w:t>
      </w:r>
      <w:r>
        <w:t>, the clipping planes of selected volume channel are also visualized in the render view. To adjust one clipping plane, first find its color coding from the render view, and then change its position using the corresponding slider. Data outside of the space between two opposite clipping are occluded.</w:t>
      </w:r>
    </w:p>
    <w:p w14:paraId="5B116FFC" w14:textId="57FDB1BD" w:rsidR="00AF11CB" w:rsidRDefault="00AF11CB" w:rsidP="00DD194F">
      <w:r>
        <w:t>The movement of two opposite clipping planes can be linked, so t</w:t>
      </w:r>
      <w:r w:rsidR="003846A9">
        <w:t xml:space="preserve">hat moving one will also move the </w:t>
      </w:r>
      <w:r>
        <w:t xml:space="preserve">other. To link the movement, click the link button </w:t>
      </w:r>
      <w:r>
        <w:rPr>
          <w:noProof/>
          <w:lang w:eastAsia="en-US"/>
        </w:rPr>
        <w:drawing>
          <wp:inline distT="0" distB="0" distL="0" distR="0" wp14:anchorId="528E886A" wp14:editId="55559895">
            <wp:extent cx="237744" cy="210312"/>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t xml:space="preserve">. When the space between two opposite clipping planes is reduced to one (value difference between two clipping planes becomes one), it becomes a visualization of an image section. The section views in </w:t>
      </w:r>
      <w:r w:rsidR="008E4A39">
        <w:fldChar w:fldCharType="begin"/>
      </w:r>
      <w:r w:rsidR="008E4A39">
        <w:instrText xml:space="preserve"> REF _Ref406589078 \h </w:instrText>
      </w:r>
      <w:r w:rsidR="008E4A39">
        <w:fldChar w:fldCharType="separate"/>
      </w:r>
      <w:r w:rsidR="00C14A83">
        <w:t xml:space="preserve">Figure </w:t>
      </w:r>
      <w:r w:rsidR="00C14A83">
        <w:rPr>
          <w:noProof/>
        </w:rPr>
        <w:t>7</w:t>
      </w:r>
      <w:r w:rsidR="00C14A83">
        <w:noBreakHyphen/>
      </w:r>
      <w:r w:rsidR="00C14A83">
        <w:rPr>
          <w:noProof/>
        </w:rPr>
        <w:t>1</w:t>
      </w:r>
      <w:r w:rsidR="008E4A39">
        <w:fldChar w:fldCharType="end"/>
      </w:r>
      <w:r w:rsidR="008E4A39">
        <w:t xml:space="preserve"> are generated using this method. The space between two opposite clipping planes is also called </w:t>
      </w:r>
      <w:r w:rsidR="003846A9">
        <w:t xml:space="preserve">a </w:t>
      </w:r>
      <w:r w:rsidR="008E4A39">
        <w:t xml:space="preserve">clip slab, whose width can be set using the controls under link buttons. To set a clip slab width, first input a number into the numeric box, and then click the button above the numeric box. For example, we want to look at an XY image section. An XY image section moves along the Z axis. So, in </w:t>
      </w:r>
      <w:r w:rsidR="008E4A39">
        <w:fldChar w:fldCharType="begin"/>
      </w:r>
      <w:r w:rsidR="008E4A39">
        <w:instrText xml:space="preserve"> REF _Ref406589525 \h </w:instrText>
      </w:r>
      <w:r w:rsidR="008E4A39">
        <w:fldChar w:fldCharType="separate"/>
      </w:r>
      <w:r w:rsidR="00C14A83">
        <w:t xml:space="preserve">Figure </w:t>
      </w:r>
      <w:r w:rsidR="00C14A83">
        <w:rPr>
          <w:noProof/>
        </w:rPr>
        <w:t>10</w:t>
      </w:r>
      <w:r w:rsidR="00C14A83">
        <w:noBreakHyphen/>
      </w:r>
      <w:r w:rsidR="00C14A83">
        <w:rPr>
          <w:noProof/>
        </w:rPr>
        <w:t>1</w:t>
      </w:r>
      <w:r w:rsidR="008E4A39">
        <w:fldChar w:fldCharType="end"/>
      </w:r>
      <w:r w:rsidR="008E4A39">
        <w:t xml:space="preserve">, we look at the numeric box with value “4” under </w:t>
      </w:r>
      <w:r w:rsidR="008B5B48">
        <w:t xml:space="preserve">the </w:t>
      </w:r>
      <w:r w:rsidR="008E4A39">
        <w:t>“XY” button, which is also under the “Z” axis.</w:t>
      </w:r>
      <w:r w:rsidR="008B5B48">
        <w:t xml:space="preserve"> We change its value to “1”, and then click the “XY” button. +Z and -Z clipping planes are moved and linked. When we change any of +Z and -Z clipping planes, we are browsing through the XY image sections.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004D3" w14:paraId="79AB663A"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9C858A" w14:textId="77777777" w:rsidR="000004D3" w:rsidRDefault="000004D3" w:rsidP="00D87D5D">
            <w:pPr>
              <w:pStyle w:val="Icon"/>
            </w:pPr>
            <w:r>
              <w:rPr>
                <w:noProof/>
                <w:lang w:eastAsia="en-US"/>
              </w:rPr>
              <mc:AlternateContent>
                <mc:Choice Requires="wpg">
                  <w:drawing>
                    <wp:inline distT="0" distB="0" distL="0" distR="0" wp14:anchorId="3F7DBC47" wp14:editId="55ACB759">
                      <wp:extent cx="228600" cy="228600"/>
                      <wp:effectExtent l="0" t="0" r="0" b="0"/>
                      <wp:docPr id="16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1" name="Oval 16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2" name="Freeform 16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F7A136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1F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OfgRtEWSnF2SX2Sk4JqBrbu6IzWTwtK16zZLoN6p7lP3UfUP&#10;Nv7OMvBQqtb+R2zkwRH9GInmD4YwPJxMzudjmGN41V+7RLAK2XqGYtXPX8WNgtGR9S26sutQUnpg&#10;Tf871j5VtOMuGdrGH1nLA2sf7mlD8nn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DrDm1FggUAAPURAAAOAAAAAAAAAAAAAAAAAC4CAABkcnMvZTJvRG9j&#10;LnhtbFBLAQItABQABgAIAAAAIQD4DCmZ2AAAAAMBAAAPAAAAAAAAAAAAAAAAANwHAABkcnMvZG93&#10;bnJldi54bWxQSwUGAAAAAAQABADzAAAA4QgAAAAA&#10;">
                      <v:oval id="Oval 16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CnI8MA&#10;AADcAAAADwAAAGRycy9kb3ducmV2LnhtbESPQWsCMRCF7wX/Qxiht5rVw2JXoxRF8dJK1R8wbKab&#10;bTeTkMR1/fdNoeBthvfmfW+W68F2oqcQW8cKppMCBHHtdMuNgst59zIHEROyxs4xKbhThPVq9LTE&#10;Srsbf1J/So3IIRwrVGBS8pWUsTZkMU6cJ87alwsWU15DI3XAWw63nZwVRSkttpwJBj1tDNU/p6vN&#10;EOP7rd/s29e5peb7eC/Dxzsq9Twe3hYgEg3pYf6/Puhcv5zC3zN5Ar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cCnI8MAAADcAAAADwAAAAAAAAAAAAAAAACYAgAAZHJzL2Rv&#10;d25yZXYueG1sUEsFBgAAAAAEAAQA9QAAAIgDAAAAAA==&#10;" fillcolor="#f24f4f [3204]" stroked="f" strokeweight="0">
                        <v:stroke joinstyle="miter"/>
                        <o:lock v:ext="edit" aspectratio="t"/>
                      </v:oval>
                      <v:shape id="Freeform 16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5U3cMA&#10;AADcAAAADwAAAGRycy9kb3ducmV2LnhtbERP30vDMBB+F/Y/hBvszaVuUrQuG2Mw6JPgquz1bK5N&#10;sbmUJOs6/3ojCL7dx/fzNrvJ9mIkHzrHCh6WGQji2umOWwXv1fH+CUSIyBp7x6TgRgF229ndBgvt&#10;rvxG4ym2IoVwKFCBiXEopAy1IYth6QbixDXOW4wJ+lZqj9cUbnu5yrJcWuw4NRgc6GCo/jpdrILz&#10;90c1XnxlXhtflo/Pn+fcN2ulFvNp/wIi0hT/xX/uUqf5+Qp+n0kX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5U3c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CBBBF6B" w14:textId="6F1BE583" w:rsidR="000004D3" w:rsidRDefault="000004D3" w:rsidP="00D87D5D">
            <w:pPr>
              <w:pStyle w:val="TipText"/>
              <w:cnfStyle w:val="000000000000" w:firstRow="0" w:lastRow="0" w:firstColumn="0" w:lastColumn="0" w:oddVBand="0" w:evenVBand="0" w:oddHBand="0" w:evenHBand="0" w:firstRowFirstColumn="0" w:firstRowLastColumn="0" w:lastRowFirstColumn="0" w:lastRowLastColumn="0"/>
            </w:pPr>
            <w:r>
              <w:t>Alternatively, you can right-click a slider handle to quickly set clip slab wi</w:t>
            </w:r>
            <w:r w:rsidR="003846A9">
              <w:t>d</w:t>
            </w:r>
            <w:r>
              <w:t>th to one.</w:t>
            </w:r>
          </w:p>
        </w:tc>
      </w:tr>
    </w:tbl>
    <w:p w14:paraId="13770EFA" w14:textId="77777777" w:rsidR="000004D3" w:rsidRDefault="000004D3" w:rsidP="00DD194F"/>
    <w:p w14:paraId="4DCE178D" w14:textId="5BB3373B" w:rsidR="008B5B48" w:rsidRDefault="008B5B48" w:rsidP="00DD194F">
      <w:r>
        <w:t xml:space="preserve">Use the reset button </w:t>
      </w:r>
      <w:r>
        <w:rPr>
          <w:noProof/>
          <w:lang w:eastAsia="en-US"/>
        </w:rPr>
        <w:drawing>
          <wp:inline distT="0" distB="0" distL="0" distR="0" wp14:anchorId="3E164F91" wp14:editId="7738948B">
            <wp:extent cx="164592" cy="164592"/>
            <wp:effectExtent l="0" t="0" r="6985"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translations.</w:t>
      </w:r>
    </w:p>
    <w:p w14:paraId="3D8CC01F" w14:textId="0DC618F0" w:rsidR="008B5B48" w:rsidRDefault="007774A8" w:rsidP="00DD194F">
      <w:r>
        <w:rPr>
          <w:noProof/>
          <w:lang w:eastAsia="en-US"/>
        </w:rPr>
        <mc:AlternateContent>
          <mc:Choice Requires="wps">
            <w:drawing>
              <wp:anchor distT="0" distB="0" distL="114300" distR="114300" simplePos="0" relativeHeight="251658245" behindDoc="0" locked="0" layoutInCell="1" allowOverlap="1" wp14:anchorId="6677E800" wp14:editId="3AD1DCCE">
                <wp:simplePos x="0" y="0"/>
                <wp:positionH relativeFrom="margin">
                  <wp:align>right</wp:align>
                </wp:positionH>
                <wp:positionV relativeFrom="paragraph">
                  <wp:posOffset>250825</wp:posOffset>
                </wp:positionV>
                <wp:extent cx="1446530" cy="635"/>
                <wp:effectExtent l="0" t="0" r="1270" b="8255"/>
                <wp:wrapSquare wrapText="bothSides"/>
                <wp:docPr id="157" name="Text Box 157"/>
                <wp:cNvGraphicFramePr/>
                <a:graphic xmlns:a="http://schemas.openxmlformats.org/drawingml/2006/main">
                  <a:graphicData uri="http://schemas.microsoft.com/office/word/2010/wordprocessingShape">
                    <wps:wsp>
                      <wps:cNvSpPr txBox="1"/>
                      <wps:spPr>
                        <a:xfrm>
                          <a:off x="0" y="0"/>
                          <a:ext cx="1446530" cy="635"/>
                        </a:xfrm>
                        <a:prstGeom prst="rect">
                          <a:avLst/>
                        </a:prstGeom>
                        <a:solidFill>
                          <a:prstClr val="white"/>
                        </a:solidFill>
                        <a:ln>
                          <a:noFill/>
                        </a:ln>
                        <a:effectLst/>
                      </wps:spPr>
                      <wps:txbx>
                        <w:txbxContent>
                          <w:p w14:paraId="0C9F4F3B" w14:textId="6398BAFA" w:rsidR="00CE73B9" w:rsidRPr="00E3626C" w:rsidRDefault="00CE73B9" w:rsidP="008E4A39">
                            <w:pPr>
                              <w:pStyle w:val="Caption"/>
                              <w:jc w:val="right"/>
                              <w:rPr>
                                <w:sz w:val="20"/>
                                <w:szCs w:val="20"/>
                              </w:rPr>
                            </w:pPr>
                            <w:bookmarkStart w:id="142" w:name="_Ref406589525"/>
                            <w:bookmarkStart w:id="143" w:name="_Ref406589024"/>
                            <w:bookmarkStart w:id="144" w:name="_Toc420072932"/>
                            <w:r>
                              <w:t xml:space="preserve">Figure </w:t>
                            </w:r>
                            <w:fldSimple w:instr=" STYLEREF 1 \s ">
                              <w:r w:rsidR="00C14A83">
                                <w:rPr>
                                  <w:noProof/>
                                </w:rPr>
                                <w:t>10</w:t>
                              </w:r>
                            </w:fldSimple>
                            <w:r>
                              <w:noBreakHyphen/>
                            </w:r>
                            <w:fldSimple w:instr=" SEQ Figure \* ARABIC \s 1 ">
                              <w:r w:rsidR="00C14A83">
                                <w:rPr>
                                  <w:noProof/>
                                </w:rPr>
                                <w:t>1</w:t>
                              </w:r>
                            </w:fldSimple>
                            <w:bookmarkEnd w:id="142"/>
                            <w:r>
                              <w:t>. Clipping plane panel</w:t>
                            </w:r>
                            <w:bookmarkEnd w:id="143"/>
                            <w:r>
                              <w:t>.</w:t>
                            </w:r>
                            <w:bookmarkEnd w:id="14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77E800" id="Text Box 157" o:spid="_x0000_s1029" type="#_x0000_t202" style="position:absolute;margin-left:62.7pt;margin-top:19.75pt;width:113.9pt;height:.05pt;z-index:251658245;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" stroked="f">
                <v:textbox style="mso-fit-shape-to-text:t" inset="0,0,0,0">
                  <w:txbxContent>
                    <w:p w14:paraId="0C9F4F3B" w14:textId="6398BAFA" w:rsidR="00CE73B9" w:rsidRPr="00E3626C" w:rsidRDefault="00CE73B9" w:rsidP="008E4A39">
                      <w:pPr>
                        <w:pStyle w:val="Caption"/>
                        <w:jc w:val="right"/>
                        <w:rPr>
                          <w:sz w:val="20"/>
                          <w:szCs w:val="20"/>
                        </w:rPr>
                      </w:pPr>
                      <w:bookmarkStart w:id="145" w:name="_Ref406589525"/>
                      <w:bookmarkStart w:id="146" w:name="_Ref406589024"/>
                      <w:bookmarkStart w:id="147" w:name="_Toc420072932"/>
                      <w:r>
                        <w:t xml:space="preserve">Figure </w:t>
                      </w:r>
                      <w:fldSimple w:instr=" STYLEREF 1 \s ">
                        <w:r w:rsidR="00C14A83">
                          <w:rPr>
                            <w:noProof/>
                          </w:rPr>
                          <w:t>10</w:t>
                        </w:r>
                      </w:fldSimple>
                      <w:r>
                        <w:noBreakHyphen/>
                      </w:r>
                      <w:fldSimple w:instr=" SEQ Figure \* ARABIC \s 1 ">
                        <w:r w:rsidR="00C14A83">
                          <w:rPr>
                            <w:noProof/>
                          </w:rPr>
                          <w:t>1</w:t>
                        </w:r>
                      </w:fldSimple>
                      <w:bookmarkEnd w:id="145"/>
                      <w:r>
                        <w:t>. Clipping plane panel</w:t>
                      </w:r>
                      <w:bookmarkEnd w:id="146"/>
                      <w:r>
                        <w:t>.</w:t>
                      </w:r>
                      <w:bookmarkEnd w:id="147"/>
                      <w:r>
                        <w:t xml:space="preserve"> </w:t>
                      </w:r>
                    </w:p>
                  </w:txbxContent>
                </v:textbox>
                <w10:wrap type="square" anchorx="margin"/>
              </v:shape>
            </w:pict>
          </mc:Fallback>
        </mc:AlternateContent>
      </w:r>
      <w:r w:rsidR="008B5B48">
        <w:t>Clipping plane translations of all channels in one render view can be synchronized. To synchronize the settings, enable “Synch Channels”.</w:t>
      </w:r>
    </w:p>
    <w:p w14:paraId="2F66D656" w14:textId="5B73A57D" w:rsidR="008B5B48" w:rsidRDefault="008B5B48" w:rsidP="00BF54AB">
      <w:pPr>
        <w:pStyle w:val="Heading2"/>
      </w:pPr>
      <w:bookmarkStart w:id="148" w:name="_Toc406755667"/>
      <w:bookmarkStart w:id="149" w:name="_Toc406770740"/>
      <w:bookmarkStart w:id="150" w:name="_Toc420072870"/>
      <w:r>
        <w:t>Clipping Plane</w:t>
      </w:r>
      <w:r w:rsidR="006B2529" w:rsidRPr="00985B65">
        <w:rPr>
          <w:b w:val="0"/>
        </w:rPr>
        <w:fldChar w:fldCharType="begin"/>
      </w:r>
      <w:r w:rsidR="006B2529" w:rsidRPr="00985B65">
        <w:rPr>
          <w:b w:val="0"/>
        </w:rPr>
        <w:instrText xml:space="preserve"> XE "</w:instrText>
      </w:r>
      <w:r w:rsidR="00985B65" w:rsidRPr="00985B65">
        <w:rPr>
          <w:b w:val="0"/>
        </w:rPr>
        <w:instrText>Clipping p</w:instrText>
      </w:r>
      <w:r w:rsidR="006B2529" w:rsidRPr="00985B65">
        <w:rPr>
          <w:b w:val="0"/>
        </w:rPr>
        <w:instrText xml:space="preserve">lane" </w:instrText>
      </w:r>
      <w:r w:rsidR="006B2529" w:rsidRPr="00985B65">
        <w:rPr>
          <w:b w:val="0"/>
        </w:rPr>
        <w:fldChar w:fldCharType="end"/>
      </w:r>
      <w:r>
        <w:t xml:space="preserve"> Rotations</w:t>
      </w:r>
      <w:bookmarkEnd w:id="148"/>
      <w:bookmarkEnd w:id="149"/>
      <w:bookmarkEnd w:id="150"/>
    </w:p>
    <w:p w14:paraId="57ACAB03" w14:textId="3A0E022D" w:rsidR="008B5B48" w:rsidRDefault="008B5B48" w:rsidP="00DD194F">
      <w:r>
        <w:t>The group of six clipping planes can be rotated independently of the selected volume channel. There are two methods for clipping plane rotations.</w:t>
      </w:r>
    </w:p>
    <w:p w14:paraId="34519D58" w14:textId="4C69E692" w:rsidR="008B5B48" w:rsidRDefault="008B5B48" w:rsidP="00DD194F">
      <w:r>
        <w:t>To directly adjust clipping plane rotations, change the rotation values using sliders or numeric boxes.</w:t>
      </w:r>
    </w:p>
    <w:p w14:paraId="4B2B04F4" w14:textId="5AFD74C0" w:rsidR="008B5B48" w:rsidRDefault="00486E7C" w:rsidP="00DD194F">
      <w:r>
        <w:lastRenderedPageBreak/>
        <w:t>To rotate clipping planes using render view rotation controls, first rotate the view to an angle, so that the user is looking straight at an intended XY plane. Then, click “Align to View” to rotate clipping planes to align with the intended XY plane. This features is useful when a scan is tilted with an angle.</w:t>
      </w:r>
    </w:p>
    <w:p w14:paraId="293338A9" w14:textId="6B6CCE95" w:rsidR="00806808" w:rsidRDefault="00486E7C" w:rsidP="00486E7C">
      <w:r>
        <w:t xml:space="preserve">Use the reset button </w:t>
      </w:r>
      <w:r>
        <w:rPr>
          <w:noProof/>
          <w:lang w:eastAsia="en-US"/>
        </w:rPr>
        <w:drawing>
          <wp:inline distT="0" distB="0" distL="0" distR="0" wp14:anchorId="2D117593" wp14:editId="50A7A07E">
            <wp:extent cx="164592" cy="164592"/>
            <wp:effectExtent l="0" t="0" r="6985"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rotations.</w:t>
      </w:r>
    </w:p>
    <w:p w14:paraId="483E1A60" w14:textId="77777777" w:rsidR="00806808" w:rsidRDefault="00806808">
      <w:r>
        <w:br w:type="page"/>
      </w:r>
    </w:p>
    <w:p w14:paraId="1BBAC164" w14:textId="0FB7CBDC" w:rsidR="00762FFC" w:rsidRDefault="00762FFC" w:rsidP="00BF54AB">
      <w:pPr>
        <w:pStyle w:val="Heading1"/>
      </w:pPr>
      <w:bookmarkStart w:id="151" w:name="_Toc406575231"/>
      <w:bookmarkStart w:id="152" w:name="_Toc406755668"/>
      <w:bookmarkStart w:id="153" w:name="_Ref406761927"/>
      <w:bookmarkStart w:id="154" w:name="_Toc406770741"/>
      <w:bookmarkStart w:id="155" w:name="_Toc420072871"/>
      <w:r>
        <w:lastRenderedPageBreak/>
        <w:t>Adjusting Mesh Properties</w:t>
      </w:r>
      <w:bookmarkEnd w:id="151"/>
      <w:bookmarkEnd w:id="152"/>
      <w:bookmarkEnd w:id="153"/>
      <w:bookmarkEnd w:id="154"/>
      <w:bookmarkEnd w:id="155"/>
    </w:p>
    <w:p w14:paraId="441BCE7B" w14:textId="1F6ACFDE" w:rsidR="00A3225D" w:rsidRPr="00BF54AB" w:rsidRDefault="00A3225D" w:rsidP="00BF54AB">
      <w:pPr>
        <w:pStyle w:val="Heading2"/>
      </w:pPr>
      <w:bookmarkStart w:id="156" w:name="_Toc406755669"/>
      <w:bookmarkStart w:id="157" w:name="_Toc406770742"/>
      <w:bookmarkStart w:id="158" w:name="_Toc420072872"/>
      <w:r w:rsidRPr="00BF54AB">
        <w:t>Basic Mesh Properties</w:t>
      </w:r>
      <w:bookmarkEnd w:id="156"/>
      <w:bookmarkEnd w:id="157"/>
      <w:bookmarkEnd w:id="158"/>
    </w:p>
    <w:p w14:paraId="212C7847" w14:textId="2EA5D463" w:rsidR="000004D3" w:rsidRDefault="00A45C95" w:rsidP="000004D3">
      <w:r>
        <w:t>Mesh objects provide clear boundary information. When a mesh object is selected from the “Workspace” panel, its properties are loaded into the property panel (</w:t>
      </w:r>
      <w:r w:rsidR="00A3225D">
        <w:fldChar w:fldCharType="begin"/>
      </w:r>
      <w:r w:rsidR="00A3225D">
        <w:instrText xml:space="preserve"> REF _Ref406591238 \h </w:instrText>
      </w:r>
      <w:r w:rsidR="00A3225D">
        <w:fldChar w:fldCharType="separate"/>
      </w:r>
      <w:r w:rsidR="00C14A83">
        <w:t xml:space="preserve">Figure </w:t>
      </w:r>
      <w:r w:rsidR="00C14A83">
        <w:rPr>
          <w:noProof/>
        </w:rPr>
        <w:t>11</w:t>
      </w:r>
      <w:r w:rsidR="00C14A83">
        <w:noBreakHyphen/>
      </w:r>
      <w:r w:rsidR="00C14A83">
        <w:rPr>
          <w:noProof/>
        </w:rPr>
        <w:t>1</w:t>
      </w:r>
      <w:r w:rsidR="00A3225D">
        <w:fldChar w:fldCharType="end"/>
      </w:r>
      <w:r>
        <w:t>).</w:t>
      </w:r>
      <w:r w:rsidR="00A3225D">
        <w:t xml:space="preserve"> Change these properties</w:t>
      </w:r>
    </w:p>
    <w:p w14:paraId="6C4D79A7" w14:textId="7DF99346" w:rsidR="00A45C95" w:rsidRDefault="00A45C95" w:rsidP="00A45C95">
      <w:pPr>
        <w:jc w:val="center"/>
      </w:pPr>
      <w:r>
        <w:rPr>
          <w:noProof/>
          <w:lang w:eastAsia="en-US"/>
        </w:rPr>
        <w:drawing>
          <wp:inline distT="0" distB="0" distL="0" distR="0" wp14:anchorId="31BBD909" wp14:editId="49C4DD1C">
            <wp:extent cx="4937760" cy="9418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HP2\SkyDrive\FluoRender\mesh_prop_ui.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37760" cy="941832"/>
                    </a:xfrm>
                    <a:prstGeom prst="rect">
                      <a:avLst/>
                    </a:prstGeom>
                    <a:noFill/>
                    <a:ln>
                      <a:noFill/>
                    </a:ln>
                  </pic:spPr>
                </pic:pic>
              </a:graphicData>
            </a:graphic>
          </wp:inline>
        </w:drawing>
      </w:r>
    </w:p>
    <w:p w14:paraId="744108C0" w14:textId="76A0CB85" w:rsidR="00A45C95" w:rsidRDefault="00A45C95" w:rsidP="00A45C95">
      <w:pPr>
        <w:pStyle w:val="Caption"/>
        <w:jc w:val="center"/>
      </w:pPr>
      <w:bookmarkStart w:id="159" w:name="_Ref406591238"/>
      <w:bookmarkStart w:id="160" w:name="_Toc420072933"/>
      <w:r>
        <w:t xml:space="preserve">Figure </w:t>
      </w:r>
      <w:fldSimple w:instr=" STYLEREF 1 \s ">
        <w:r w:rsidR="00C14A83">
          <w:rPr>
            <w:noProof/>
          </w:rPr>
          <w:t>11</w:t>
        </w:r>
      </w:fldSimple>
      <w:r w:rsidR="0037433D">
        <w:noBreakHyphen/>
      </w:r>
      <w:fldSimple w:instr=" SEQ Figure \* ARABIC \s 1 ">
        <w:r w:rsidR="00C14A83">
          <w:rPr>
            <w:noProof/>
          </w:rPr>
          <w:t>1</w:t>
        </w:r>
      </w:fldSimple>
      <w:bookmarkEnd w:id="159"/>
      <w:r>
        <w:t>. Mesh properties.</w:t>
      </w:r>
      <w:bookmarkEnd w:id="160"/>
    </w:p>
    <w:p w14:paraId="31DB6385" w14:textId="685C82FB" w:rsidR="00A45C95" w:rsidRPr="00BF54AB" w:rsidRDefault="00D87D5D" w:rsidP="00BF54AB">
      <w:pPr>
        <w:pStyle w:val="Heading3"/>
      </w:pPr>
      <w:r w:rsidRPr="00BF54AB">
        <w:t>Material properties</w:t>
      </w:r>
    </w:p>
    <w:p w14:paraId="5E07B2A0" w14:textId="3A414447" w:rsidR="00D87D5D" w:rsidRDefault="00D87D5D" w:rsidP="00A45C95">
      <w:r w:rsidRPr="00D87D5D">
        <w:rPr>
          <w:b/>
        </w:rPr>
        <w:t>Diffuse color.</w:t>
      </w:r>
      <w:r>
        <w:t xml:space="preserve"> The base color of the object.</w:t>
      </w:r>
    </w:p>
    <w:p w14:paraId="15996EED" w14:textId="29AFDDFE" w:rsidR="00D87D5D" w:rsidRDefault="00D87D5D" w:rsidP="00A45C95">
      <w:r w:rsidRPr="00D87D5D">
        <w:rPr>
          <w:b/>
        </w:rPr>
        <w:t>Specular color.</w:t>
      </w:r>
      <w:r>
        <w:t xml:space="preserve"> The color of the object’s highlight.</w:t>
      </w:r>
    </w:p>
    <w:p w14:paraId="22B8E181" w14:textId="71A6C332" w:rsidR="00D87D5D" w:rsidRDefault="00D87D5D" w:rsidP="00A45C95">
      <w:r w:rsidRPr="00D87D5D">
        <w:rPr>
          <w:b/>
        </w:rPr>
        <w:t>Shininess.</w:t>
      </w:r>
      <w:r>
        <w:t xml:space="preserve"> The size of the highlight.</w:t>
      </w:r>
    </w:p>
    <w:p w14:paraId="06792C57" w14:textId="64E54AA7" w:rsidR="00D87D5D" w:rsidRDefault="00D87D5D" w:rsidP="00BF54AB">
      <w:pPr>
        <w:pStyle w:val="Heading3"/>
      </w:pPr>
      <w:r>
        <w:t>Other properties</w:t>
      </w:r>
    </w:p>
    <w:p w14:paraId="0DF75785" w14:textId="1310C4A6" w:rsidR="00D87D5D" w:rsidRDefault="00D87D5D" w:rsidP="00A45C95">
      <w:r w:rsidRPr="00D87D5D">
        <w:rPr>
          <w:b/>
        </w:rPr>
        <w:t>Transparency.</w:t>
      </w:r>
      <w:r>
        <w:t xml:space="preserve"> Lower is more transparent. 1 means opaque.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87D5D" w14:paraId="6DA24915"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7DCF8" w14:textId="77777777" w:rsidR="00D87D5D" w:rsidRDefault="00D87D5D" w:rsidP="00D87D5D">
            <w:pPr>
              <w:pStyle w:val="Icon"/>
            </w:pPr>
            <w:r>
              <w:rPr>
                <w:noProof/>
                <w:lang w:eastAsia="en-US"/>
              </w:rPr>
              <mc:AlternateContent>
                <mc:Choice Requires="wpg">
                  <w:drawing>
                    <wp:inline distT="0" distB="0" distL="0" distR="0" wp14:anchorId="05DA8CCA" wp14:editId="2C57D310">
                      <wp:extent cx="228600" cy="228600"/>
                      <wp:effectExtent l="0" t="0" r="0" b="0"/>
                      <wp:docPr id="17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7" name="Oval 1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8" name="Freeform 1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744D2E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6YW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6LmOIlguT0svg8Yom0Amjd5xXLhVYE17ZaL8D1wVRfqjvTvFj7&#10;J0LgMTUl/cI39uiAfuqAlo81E3g5Gp3NhgiHwFazdoEQGaL1jEtk77/LN2iVDsi2zpRthZSyPWr2&#10;36H2JeOVdMGw5H+H2rxF7fMDL1g8n3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o6YWiAUAAPURAAAOAAAAAAAAAAAAAAAAAC4CAABkcnMv&#10;ZTJvRG9jLnhtbFBLAQItABQABgAIAAAAIQD4DCmZ2AAAAAMBAAAPAAAAAAAAAAAAAAAAAOIHAABk&#10;cnMvZG93bnJldi54bWxQSwUGAAAAAAQABADzAAAA5wgAAAAA&#10;">
                      <v:oval id="Oval 17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wMEcMA&#10;AADcAAAADwAAAGRycy9kb3ducmV2LnhtbESPQWsCMRCF7wX/QxjBW83qQe1qFFEqvbSl6g8YNuNm&#10;dTMJSbqu/74pFHqb4b1535vVpret6CjExrGCybgAQVw53XCt4Hx6fV6AiAlZY+uYFDwowmY9eFph&#10;qd2dv6g7plrkEI4lKjAp+VLKWBmyGMfOE2ft4oLFlNdQSx3wnsNtK6dFMZMWG84Eg552hqrb8dtm&#10;iPHd3u8OzcvCUn39fMzCxzsqNRr22yWIRH36N/9dv+lcfz6H32fyBH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LwMEcMAAADcAAAADwAAAAAAAAAAAAAAAACYAgAAZHJzL2Rv&#10;d25yZXYueG1sUEsFBgAAAAAEAAQA9QAAAIgDAAAAAA==&#10;" fillcolor="#f24f4f [3204]" stroked="f" strokeweight="0">
                        <v:stroke joinstyle="miter"/>
                        <o:lock v:ext="edit" aspectratio="t"/>
                      </v:oval>
                      <v:shape id="Freeform 17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16sUA&#10;AADcAAAADwAAAGRycy9kb3ducmV2LnhtbESPT0vDQBDF74LfYRnBm934h2rTbosIQk6CTaXXMTvJ&#10;BrOzYXebRj+9cxC8zfDevPebzW72g5oopj6wgdtFAYq4CbbnzsChfr15ApUyssUhMBn4pgS77eXF&#10;BksbzvxO0z53SkI4lWjA5TyWWqfGkce0CCOxaG2IHrOssdM24lnC/aDvimKpPfYsDQ5HenHUfO1P&#10;3sDx56OeTrF2b22sqofV53EZ23tjrq/m5zWoTHP+N/9dV1bwH4VWnpEJ9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7/X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19509B6" w14:textId="16EEF729" w:rsidR="00D87D5D" w:rsidRDefault="00D87D5D" w:rsidP="00E45624">
            <w:pPr>
              <w:pStyle w:val="TipText"/>
              <w:cnfStyle w:val="000000000000" w:firstRow="0" w:lastRow="0" w:firstColumn="0" w:lastColumn="0" w:oddVBand="0" w:evenVBand="0" w:oddHBand="0" w:evenHBand="0" w:firstRowFirstColumn="0" w:firstRowLastColumn="0" w:lastRowFirstColumn="0" w:lastRowLastColumn="0"/>
            </w:pPr>
            <w:r>
              <w:t>Depth peeling is used for rendering transparent mesh objects, as well as rendering with volumes. For higher transparency quality, increase the number of peeling layers in the settings dialog.</w:t>
            </w:r>
          </w:p>
        </w:tc>
      </w:tr>
    </w:tbl>
    <w:p w14:paraId="4D1AAAA1" w14:textId="77777777" w:rsidR="00D87D5D" w:rsidRDefault="00D87D5D" w:rsidP="00A45C95"/>
    <w:p w14:paraId="39B38E06" w14:textId="46E50045" w:rsidR="00D87D5D" w:rsidRDefault="00D87D5D" w:rsidP="00A45C95">
      <w:r w:rsidRPr="00D87D5D">
        <w:rPr>
          <w:b/>
        </w:rPr>
        <w:t>Shadow.</w:t>
      </w:r>
      <w:r>
        <w:t xml:space="preserve"> When enabled, it adds a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effect, whose strength can be adjusted.</w:t>
      </w:r>
    </w:p>
    <w:p w14:paraId="63DD8B88" w14:textId="5C3014FF" w:rsidR="00D87D5D" w:rsidRDefault="00D87D5D" w:rsidP="00A45C95">
      <w:r w:rsidRPr="00D87D5D">
        <w:rPr>
          <w:b/>
        </w:rPr>
        <w:t>Lighting.</w:t>
      </w:r>
      <w:r>
        <w:t xml:space="preserve"> It enables/disables lighting effect. When both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and lighting effects are disabled, mesh objects look flat.</w:t>
      </w:r>
    </w:p>
    <w:p w14:paraId="5AB7085F" w14:textId="2B1CB781" w:rsidR="00D87D5D" w:rsidRDefault="00D87D5D" w:rsidP="00A45C95">
      <w:r w:rsidRPr="00D87D5D">
        <w:rPr>
          <w:b/>
        </w:rPr>
        <w:t>Scaling.</w:t>
      </w:r>
      <w:r>
        <w:t xml:space="preserve"> It is a multiplier to the overall scale of a mesh object. Use it to enlarge or shrink a mesh object.</w:t>
      </w:r>
    </w:p>
    <w:p w14:paraId="6182F80A" w14:textId="6E905E14" w:rsidR="00D87D5D" w:rsidRDefault="00D87D5D" w:rsidP="00BF54AB">
      <w:pPr>
        <w:pStyle w:val="Heading2"/>
      </w:pPr>
      <w:bookmarkStart w:id="161" w:name="_Toc406755670"/>
      <w:bookmarkStart w:id="162" w:name="_Toc406770743"/>
      <w:bookmarkStart w:id="163" w:name="_Toc420072873"/>
      <w:r>
        <w:t>Mesh Manipulations</w:t>
      </w:r>
      <w:bookmarkEnd w:id="161"/>
      <w:bookmarkEnd w:id="162"/>
      <w:bookmarkEnd w:id="163"/>
    </w:p>
    <w:p w14:paraId="1547623C" w14:textId="0D80AADC" w:rsidR="00D87D5D" w:rsidRDefault="00DA14A7" w:rsidP="00A45C95">
      <w:r>
        <w:t>Mesh manipulations are enabled from the “Workspace” panel, though context menu. When enabled, the settings are loaded into the “Property” panel (</w:t>
      </w:r>
      <w:r>
        <w:fldChar w:fldCharType="begin"/>
      </w:r>
      <w:r>
        <w:instrText xml:space="preserve"> REF _Ref406593703 \h </w:instrText>
      </w:r>
      <w:r>
        <w:fldChar w:fldCharType="separate"/>
      </w:r>
      <w:r w:rsidR="00C14A83">
        <w:t xml:space="preserve">Figure </w:t>
      </w:r>
      <w:r w:rsidR="00C14A83">
        <w:rPr>
          <w:noProof/>
        </w:rPr>
        <w:t>11</w:t>
      </w:r>
      <w:r w:rsidR="00C14A83">
        <w:noBreakHyphen/>
      </w:r>
      <w:r w:rsidR="00C14A83">
        <w:rPr>
          <w:noProof/>
        </w:rPr>
        <w:t>2</w:t>
      </w:r>
      <w:r>
        <w:fldChar w:fldCharType="end"/>
      </w:r>
      <w:r>
        <w:t>).</w:t>
      </w:r>
    </w:p>
    <w:p w14:paraId="7608EF13" w14:textId="765EC65F" w:rsidR="00DA14A7" w:rsidRDefault="00DA14A7" w:rsidP="00DA14A7">
      <w:pPr>
        <w:jc w:val="center"/>
      </w:pPr>
      <w:r>
        <w:rPr>
          <w:noProof/>
          <w:lang w:eastAsia="en-US"/>
        </w:rPr>
        <w:lastRenderedPageBreak/>
        <w:drawing>
          <wp:inline distT="0" distB="0" distL="0" distR="0" wp14:anchorId="46A91B08" wp14:editId="506D0563">
            <wp:extent cx="2724912" cy="1152144"/>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C:\Users\HP2\SkyDrive\FluoRender\mesh_manipulat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24912" cy="1152144"/>
                    </a:xfrm>
                    <a:prstGeom prst="rect">
                      <a:avLst/>
                    </a:prstGeom>
                    <a:noFill/>
                    <a:ln>
                      <a:noFill/>
                    </a:ln>
                  </pic:spPr>
                </pic:pic>
              </a:graphicData>
            </a:graphic>
          </wp:inline>
        </w:drawing>
      </w:r>
    </w:p>
    <w:p w14:paraId="63635FCA" w14:textId="30C6CA77" w:rsidR="00DA14A7" w:rsidRDefault="00DA14A7" w:rsidP="00DA14A7">
      <w:pPr>
        <w:pStyle w:val="Caption"/>
        <w:jc w:val="center"/>
      </w:pPr>
      <w:bookmarkStart w:id="164" w:name="_Ref406593703"/>
      <w:bookmarkStart w:id="165" w:name="_Toc420072934"/>
      <w:r>
        <w:t xml:space="preserve">Figure </w:t>
      </w:r>
      <w:fldSimple w:instr=" STYLEREF 1 \s ">
        <w:r w:rsidR="00C14A83">
          <w:rPr>
            <w:noProof/>
          </w:rPr>
          <w:t>11</w:t>
        </w:r>
      </w:fldSimple>
      <w:r w:rsidR="0037433D">
        <w:noBreakHyphen/>
      </w:r>
      <w:fldSimple w:instr=" SEQ Figure \* ARABIC \s 1 ">
        <w:r w:rsidR="00C14A83">
          <w:rPr>
            <w:noProof/>
          </w:rPr>
          <w:t>2</w:t>
        </w:r>
      </w:fldSimple>
      <w:bookmarkEnd w:id="164"/>
      <w:r>
        <w:t>. Mesh manipulations.</w:t>
      </w:r>
      <w:bookmarkEnd w:id="165"/>
    </w:p>
    <w:p w14:paraId="256FFC69" w14:textId="6505A2E8" w:rsidR="00DA14A7" w:rsidRDefault="00055C96" w:rsidP="00DA14A7">
      <w:r>
        <w:t>Mesh manipulations allow translate, rotate, scale a mesh object within render view. These settings are changed through numeric input boxes in the user interface.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5C96" w14:paraId="292D4646"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8BB997" w14:textId="77777777" w:rsidR="00055C96" w:rsidRDefault="00055C96" w:rsidP="00A977D8">
            <w:pPr>
              <w:pStyle w:val="Icon"/>
            </w:pPr>
            <w:r>
              <w:rPr>
                <w:noProof/>
                <w:lang w:eastAsia="en-US"/>
              </w:rPr>
              <mc:AlternateContent>
                <mc:Choice Requires="wpg">
                  <w:drawing>
                    <wp:inline distT="0" distB="0" distL="0" distR="0" wp14:anchorId="48EDA739" wp14:editId="60350D99">
                      <wp:extent cx="228600" cy="228600"/>
                      <wp:effectExtent l="0" t="0" r="0" b="0"/>
                      <wp:docPr id="18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1" name="Oval 18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2"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DD60CD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">
                      <v:oval id="Oval 18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xB2cMA&#10;AADcAAAADwAAAGRycy9kb3ducmV2LnhtbESPQWsCMRCF7wX/Qxiht5rVg2xXoxRF8dKWqj9g2Ew3&#10;224mIYnr+u8bQehthvfmfW+W68F2oqcQW8cKppMCBHHtdMuNgvNp91KCiAlZY+eYFNwowno1elpi&#10;pd2Vv6g/pkbkEI4VKjAp+UrKWBuyGCfOE2ft2wWLKa+hkTrgNYfbTs6KYi4ttpwJBj1tDNW/x4vN&#10;EOP7rd/s29fSUvPzeZuHj3dU6nk8vC1AJBrSv/lxfdC5fjmF+zN5Ar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xB2cMAAADcAAAADwAAAAAAAAAAAAAAAACYAgAAZHJzL2Rv&#10;d25yZXYueG1sUEsFBgAAAAAEAAQA9QAAAIgD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KyJ8IA&#10;AADcAAAADwAAAGRycy9kb3ducmV2LnhtbERP32vCMBB+F/Y/hBvsTdM5EdcZZQwGfRpoHb7emmtT&#10;1lxKEmu3v94Igm/38f289Xa0nRjIh9axgudZBoK4crrlRsGh/JyuQISIrLFzTAr+KMB28zBZY67d&#10;mXc07GMjUgiHHBWYGPtcylAZshhmridOXO28xZigb6T2eE7htpPzLFtKiy2nBoM9fRiqfvcnq+D4&#10;/10OJ1+ar9oXxeL157j09YtST4/j+xuISGO8i2/uQqf5qzlcn0kXyM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0rIn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15BC8A6" w14:textId="4D9CA1EF" w:rsidR="00055C96" w:rsidRDefault="00055C96" w:rsidP="007B3341">
            <w:pPr>
              <w:pStyle w:val="TipText"/>
              <w:cnfStyle w:val="000000000000" w:firstRow="0" w:lastRow="0" w:firstColumn="0" w:lastColumn="0" w:oddVBand="0" w:evenVBand="0" w:oddHBand="0" w:evenHBand="0" w:firstRowFirstColumn="0" w:firstRowLastColumn="0" w:lastRowFirstColumn="0" w:lastRowLastColumn="0"/>
            </w:pPr>
            <w:r>
              <w:t>When a mesh object is saved, these manipulation settings are lost.</w:t>
            </w:r>
            <w:r w:rsidR="00BF54AB">
              <w:t xml:space="preserve"> Save a project to save these settings.</w:t>
            </w:r>
          </w:p>
        </w:tc>
      </w:tr>
    </w:tbl>
    <w:p w14:paraId="155972C2" w14:textId="7ADF7707" w:rsidR="00806808" w:rsidRDefault="00806808" w:rsidP="00DA14A7"/>
    <w:p w14:paraId="69E62E7E" w14:textId="77777777" w:rsidR="00806808" w:rsidRDefault="00806808">
      <w:r>
        <w:br w:type="page"/>
      </w:r>
    </w:p>
    <w:p w14:paraId="224ABD33" w14:textId="7617E2C1" w:rsidR="00762FFC" w:rsidRDefault="00762FFC" w:rsidP="00BF54AB">
      <w:pPr>
        <w:pStyle w:val="Heading1"/>
      </w:pPr>
      <w:bookmarkStart w:id="166" w:name="_Toc406575232"/>
      <w:bookmarkStart w:id="167" w:name="_Ref406750455"/>
      <w:bookmarkStart w:id="168" w:name="_Ref406750676"/>
      <w:bookmarkStart w:id="169" w:name="_Toc406755671"/>
      <w:bookmarkStart w:id="170" w:name="_Ref406768432"/>
      <w:bookmarkStart w:id="171" w:name="_Toc406770744"/>
      <w:bookmarkStart w:id="172" w:name="_Ref407098293"/>
      <w:bookmarkStart w:id="173" w:name="_Ref410030394"/>
      <w:bookmarkStart w:id="174" w:name="_Ref410053431"/>
      <w:bookmarkStart w:id="175" w:name="_Toc420072874"/>
      <w:r>
        <w:lastRenderedPageBreak/>
        <w:t>Movie Playback and Export</w:t>
      </w:r>
      <w:bookmarkEnd w:id="166"/>
      <w:bookmarkEnd w:id="167"/>
      <w:bookmarkEnd w:id="168"/>
      <w:bookmarkEnd w:id="169"/>
      <w:bookmarkEnd w:id="170"/>
      <w:bookmarkEnd w:id="171"/>
      <w:bookmarkEnd w:id="172"/>
      <w:bookmarkEnd w:id="173"/>
      <w:bookmarkEnd w:id="174"/>
      <w:bookmarkEnd w:id="175"/>
    </w:p>
    <w:p w14:paraId="207752EF" w14:textId="6168C40F" w:rsidR="005C070B" w:rsidRDefault="005C070B" w:rsidP="005C070B">
      <w:bookmarkStart w:id="176" w:name="_Toc406755672"/>
      <w:r>
        <w:t>This panel enables a user to animate certain aspects of a vo</w:t>
      </w:r>
      <w:r w:rsidR="000E07FC">
        <w:t>lume within the rendering view, and is located at the bottom left of the program by default.</w:t>
      </w:r>
    </w:p>
    <w:p w14:paraId="059D4776" w14:textId="55F23362" w:rsidR="000B1DC8" w:rsidRDefault="000B1DC8" w:rsidP="005C070B">
      <w:r>
        <w:t xml:space="preserve">The bottom of the </w:t>
      </w:r>
      <w:r w:rsidR="0037433D">
        <w:t>panel remains constant for all the</w:t>
      </w:r>
      <w:r>
        <w:t xml:space="preserve"> tabs. </w:t>
      </w:r>
      <w:r w:rsidR="003153DD">
        <w:t>The type of playback depends on which tab is currently visible (Basic vs. Advanced.) If the cropping tab is in view, the last tab selected determines the playback mode.</w:t>
      </w:r>
    </w:p>
    <w:p w14:paraId="1D9FFC22" w14:textId="5A347634" w:rsidR="00BB6613" w:rsidRDefault="00BB6613" w:rsidP="00C50376">
      <w:pPr>
        <w:jc w:val="center"/>
      </w:pPr>
      <w:r>
        <w:rPr>
          <w:noProof/>
          <w:lang w:eastAsia="en-US"/>
        </w:rPr>
        <w:drawing>
          <wp:inline distT="0" distB="0" distL="0" distR="0" wp14:anchorId="794A9667" wp14:editId="29A7874D">
            <wp:extent cx="2313432" cy="374904"/>
            <wp:effectExtent l="0" t="0" r="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13432" cy="374904"/>
                    </a:xfrm>
                    <a:prstGeom prst="rect">
                      <a:avLst/>
                    </a:prstGeom>
                    <a:noFill/>
                    <a:ln>
                      <a:noFill/>
                    </a:ln>
                  </pic:spPr>
                </pic:pic>
              </a:graphicData>
            </a:graphic>
          </wp:inline>
        </w:drawing>
      </w:r>
    </w:p>
    <w:p w14:paraId="42802CBD" w14:textId="5D2127CD" w:rsidR="000815F7" w:rsidRDefault="00C50376" w:rsidP="00C50376">
      <w:pPr>
        <w:pStyle w:val="Caption"/>
        <w:jc w:val="center"/>
      </w:pPr>
      <w:bookmarkStart w:id="177" w:name="_Toc420072935"/>
      <w:r>
        <w:t xml:space="preserve">Figure </w:t>
      </w:r>
      <w:fldSimple w:instr=" STYLEREF 1 \s ">
        <w:r w:rsidR="00C14A83">
          <w:rPr>
            <w:noProof/>
          </w:rPr>
          <w:t>12</w:t>
        </w:r>
      </w:fldSimple>
      <w:r w:rsidR="0037433D">
        <w:noBreakHyphen/>
      </w:r>
      <w:fldSimple w:instr=" SEQ Figure \* ARABIC \s 1 ">
        <w:r w:rsidR="00C14A83">
          <w:rPr>
            <w:noProof/>
          </w:rPr>
          <w:t>1</w:t>
        </w:r>
      </w:fldSimple>
      <w:r>
        <w:t xml:space="preserve">. </w:t>
      </w:r>
      <w:r w:rsidR="000E07FC">
        <w:t>Main m</w:t>
      </w:r>
      <w:r w:rsidR="000815F7">
        <w:t>ovie playback controls.</w:t>
      </w:r>
      <w:bookmarkEnd w:id="177"/>
    </w:p>
    <w:p w14:paraId="2B15A635" w14:textId="3E84DA89" w:rsidR="00BB6613" w:rsidRDefault="00BB6613" w:rsidP="005C070B">
      <w:r>
        <w:rPr>
          <w:b/>
        </w:rPr>
        <w:t>FPS</w:t>
      </w:r>
      <w:r w:rsidR="006B2529">
        <w:rPr>
          <w:b/>
        </w:rPr>
        <w:fldChar w:fldCharType="begin"/>
      </w:r>
      <w:r w:rsidR="006B2529">
        <w:instrText xml:space="preserve"> XE "</w:instrText>
      </w:r>
      <w:r w:rsidR="006B2529" w:rsidRPr="00985B65">
        <w:instrText>FPS</w:instrText>
      </w:r>
      <w:r w:rsidR="006B2529">
        <w:instrText xml:space="preserve">" </w:instrText>
      </w:r>
      <w:r w:rsidR="006B2529">
        <w:rPr>
          <w:b/>
        </w:rPr>
        <w:fldChar w:fldCharType="end"/>
      </w:r>
      <w:r>
        <w:rPr>
          <w:b/>
        </w:rPr>
        <w:t xml:space="preserve">. </w:t>
      </w:r>
      <w:r>
        <w:t>The frames per second text box allows a user to determine how many frames will be exported per second to either a movie file, or a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of TIF files. For example, a movie that is 5 seconds long with 30 FPS will have a total of 150 frames in the movie, or 150 TIF files created. A higher FPS increases the quality and “smoothness” of a movie, but also contributes to a larger file. </w:t>
      </w:r>
    </w:p>
    <w:p w14:paraId="3725DA96" w14:textId="006D1270" w:rsidR="00BB6613" w:rsidRDefault="00BB6613" w:rsidP="005C070B">
      <w:r>
        <w:rPr>
          <w:b/>
        </w:rPr>
        <w:t xml:space="preserve">Capture. </w:t>
      </w:r>
      <w:r>
        <w:t>This drop-down selection box enables a user to choose which rendering frame to playback on and record to export to file. Having multiple rendering frames is not common, but is sometimes useful for side-by-side comparisons. In most cases, there is only 1 frame to render, and subsequently, only 1 option in this drop-down menu.</w:t>
      </w:r>
    </w:p>
    <w:p w14:paraId="64104B83" w14:textId="13AFF96B" w:rsidR="00BB6613" w:rsidRPr="00BB6613" w:rsidRDefault="00BB6613" w:rsidP="005C070B">
      <w:r>
        <w:rPr>
          <w:noProof/>
          <w:lang w:eastAsia="en-US"/>
        </w:rPr>
        <w:drawing>
          <wp:inline distT="0" distB="0" distL="0" distR="0" wp14:anchorId="1109DC65" wp14:editId="706E16D8">
            <wp:extent cx="146304" cy="146304"/>
            <wp:effectExtent l="0" t="0" r="6350" b="635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Pr>
          <w:b/>
        </w:rPr>
        <w:t xml:space="preserve">Help. </w:t>
      </w:r>
      <w:r>
        <w:t>This button is a link to open a browser to this reference document.</w:t>
      </w:r>
    </w:p>
    <w:p w14:paraId="232A5742" w14:textId="036E8D05" w:rsidR="000B1DC8" w:rsidRDefault="004E1B06" w:rsidP="00BB6613">
      <w:r>
        <w:rPr>
          <w:noProof/>
          <w:lang w:eastAsia="en-US"/>
        </w:rPr>
        <w:drawing>
          <wp:inline distT="0" distB="0" distL="0" distR="0" wp14:anchorId="13DA212A" wp14:editId="455C595F">
            <wp:extent cx="192024" cy="182880"/>
            <wp:effectExtent l="0" t="0" r="0" b="762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2024" cy="182880"/>
                    </a:xfrm>
                    <a:prstGeom prst="rect">
                      <a:avLst/>
                    </a:prstGeom>
                    <a:noFill/>
                    <a:ln>
                      <a:noFill/>
                    </a:ln>
                  </pic:spPr>
                </pic:pic>
              </a:graphicData>
            </a:graphic>
          </wp:inline>
        </w:drawing>
      </w:r>
      <w:r w:rsidR="00BB6613">
        <w:t xml:space="preserve">  </w:t>
      </w:r>
      <w:r w:rsidR="00BB6613">
        <w:rPr>
          <w:b/>
        </w:rPr>
        <w:t xml:space="preserve">Play. </w:t>
      </w:r>
      <w:r w:rsidR="00BB6613">
        <w:t>The “Play” button allows a user to preview what an exported movie will look like</w:t>
      </w:r>
    </w:p>
    <w:p w14:paraId="1AFE69B8" w14:textId="3F9B56C3" w:rsidR="00BB6613" w:rsidRDefault="004E1B06" w:rsidP="00BB6613">
      <w:r>
        <w:rPr>
          <w:noProof/>
          <w:lang w:eastAsia="en-US"/>
        </w:rPr>
        <w:drawing>
          <wp:inline distT="0" distB="0" distL="0" distR="0" wp14:anchorId="48014426" wp14:editId="02DD65E3">
            <wp:extent cx="173736" cy="173736"/>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00BB6613">
        <w:t xml:space="preserve">  </w:t>
      </w:r>
      <w:r w:rsidR="00BB6613">
        <w:rPr>
          <w:b/>
        </w:rPr>
        <w:t xml:space="preserve">Rewind / Reset. </w:t>
      </w:r>
      <w:r w:rsidR="00BB6613">
        <w:t>This button returns the playback to the beginning, at time zero, and time frame zero (for a time sequence. If this is pressed during playback or recording, the playback and recording is terminated.</w:t>
      </w:r>
    </w:p>
    <w:p w14:paraId="5CEAA77D" w14:textId="620DFE79" w:rsidR="000815F7" w:rsidRDefault="000815F7" w:rsidP="00BB6613">
      <w:r>
        <w:rPr>
          <w:b/>
        </w:rPr>
        <w:t xml:space="preserve">Time Slider. </w:t>
      </w:r>
      <w:r>
        <w:t>This slider indicates where along the movie you are. You can move the slider to any point to visualize a frame at that point in time.</w:t>
      </w:r>
    </w:p>
    <w:p w14:paraId="288DC6BD" w14:textId="1721DB32" w:rsidR="000815F7" w:rsidRDefault="000815F7" w:rsidP="00BB6613">
      <w:r>
        <w:rPr>
          <w:b/>
        </w:rPr>
        <w:t xml:space="preserve">Time Text. </w:t>
      </w:r>
      <w:r>
        <w:t>This text box updates with the slider during playback. You may also edit this to a particular time in the movie (in seconds).</w:t>
      </w:r>
    </w:p>
    <w:p w14:paraId="6E8FA109" w14:textId="6A2D99D7" w:rsidR="000815F7" w:rsidRDefault="000815F7" w:rsidP="00BB6613">
      <w:r>
        <w:rPr>
          <w:b/>
          <w:noProof/>
          <w:lang w:eastAsia="en-US"/>
        </w:rPr>
        <w:drawing>
          <wp:inline distT="0" distB="0" distL="0" distR="0" wp14:anchorId="6E93EBFD" wp14:editId="1DC1567E">
            <wp:extent cx="475488" cy="173736"/>
            <wp:effectExtent l="0" t="0" r="127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5488" cy="173736"/>
                    </a:xfrm>
                    <a:prstGeom prst="rect">
                      <a:avLst/>
                    </a:prstGeom>
                    <a:noFill/>
                    <a:ln>
                      <a:noFill/>
                    </a:ln>
                  </pic:spPr>
                </pic:pic>
              </a:graphicData>
            </a:graphic>
          </wp:inline>
        </w:drawing>
      </w:r>
      <w:r>
        <w:rPr>
          <w:b/>
        </w:rPr>
        <w:t xml:space="preserve">  Save / Export. </w:t>
      </w:r>
      <w:r>
        <w:t xml:space="preserve">This button allows you to export a final movie once you feel the preview playback is adequate. </w:t>
      </w:r>
    </w:p>
    <w:p w14:paraId="68965451" w14:textId="29168B38" w:rsidR="000815F7" w:rsidRDefault="000815F7" w:rsidP="001D76DD">
      <w:pPr>
        <w:jc w:val="center"/>
      </w:pPr>
      <w:r>
        <w:rPr>
          <w:noProof/>
          <w:lang w:eastAsia="en-US"/>
        </w:rPr>
        <w:lastRenderedPageBreak/>
        <w:drawing>
          <wp:inline distT="0" distB="0" distL="0" distR="0" wp14:anchorId="7E262C67" wp14:editId="4C604D46">
            <wp:extent cx="3502152" cy="3163824"/>
            <wp:effectExtent l="0" t="0" r="317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02152" cy="3163824"/>
                    </a:xfrm>
                    <a:prstGeom prst="rect">
                      <a:avLst/>
                    </a:prstGeom>
                    <a:noFill/>
                    <a:ln>
                      <a:noFill/>
                    </a:ln>
                  </pic:spPr>
                </pic:pic>
              </a:graphicData>
            </a:graphic>
          </wp:inline>
        </w:drawing>
      </w:r>
    </w:p>
    <w:p w14:paraId="02D4FEC6" w14:textId="4238EB34" w:rsidR="000815F7" w:rsidRDefault="00C50376" w:rsidP="00C50376">
      <w:pPr>
        <w:pStyle w:val="Caption"/>
        <w:jc w:val="center"/>
      </w:pPr>
      <w:bookmarkStart w:id="178" w:name="_Toc420072936"/>
      <w:r>
        <w:t xml:space="preserve">Figure </w:t>
      </w:r>
      <w:fldSimple w:instr=" STYLEREF 1 \s ">
        <w:r w:rsidR="00C14A83">
          <w:rPr>
            <w:noProof/>
          </w:rPr>
          <w:t>12</w:t>
        </w:r>
      </w:fldSimple>
      <w:r w:rsidR="0037433D">
        <w:noBreakHyphen/>
      </w:r>
      <w:fldSimple w:instr=" SEQ Figure \* ARABIC \s 1 ">
        <w:r w:rsidR="00C14A83">
          <w:rPr>
            <w:noProof/>
          </w:rPr>
          <w:t>2</w:t>
        </w:r>
      </w:fldSimple>
      <w:r>
        <w:t xml:space="preserve">. </w:t>
      </w:r>
      <w:r w:rsidR="002F1AC5">
        <w:t>Save or e</w:t>
      </w:r>
      <w:r w:rsidR="000815F7">
        <w:t>xport a movie or time sequence.</w:t>
      </w:r>
      <w:bookmarkEnd w:id="178"/>
    </w:p>
    <w:p w14:paraId="51BD08A4" w14:textId="2DA826C9" w:rsidR="000815F7" w:rsidRDefault="000815F7" w:rsidP="000815F7">
      <w:r>
        <w:t xml:space="preserve">Once you click save, you will see a number of options to export. You can select a location to save the file, as well as a name for the file. If you export TIF files, your filename will be appended with the frame number for each TIF frame. There are two types to save a file as. The default is “MOV”, which is a QuickTime format of movie file. The other option is for a TIF file sequence. </w:t>
      </w:r>
    </w:p>
    <w:p w14:paraId="6A22FDA6" w14:textId="791CB1D3" w:rsidR="000815F7" w:rsidRDefault="000815F7" w:rsidP="000815F7">
      <w:r>
        <w:t>In the additional options, you can select a check for compression (only for TIF sequence output), and bit rate (only for MOV output type). The bitrate determines the quality of the video. Only between approximately 0 and 20 Mb/</w:t>
      </w:r>
      <w:r w:rsidR="003153DD">
        <w:t xml:space="preserve">s (mega bit per second) </w:t>
      </w:r>
      <w:r>
        <w:t xml:space="preserve">is supported. </w:t>
      </w:r>
      <w:r w:rsidR="003153DD">
        <w:t xml:space="preserve">The estimated size, based on the Mb/s is on the right. As movies get larger and longer, this estimation becomes less accurate. </w:t>
      </w:r>
      <w:r>
        <w:t>One Mb/s would approximately be 8 Mb</w:t>
      </w:r>
      <w:r w:rsidR="003153DD">
        <w:t xml:space="preserve"> (mega bit)</w:t>
      </w:r>
      <w:r>
        <w:t xml:space="preserve"> in size if the movie is 8 second long. This would be only about 1 MB (</w:t>
      </w:r>
      <w:r w:rsidR="003153DD">
        <w:t>megabyte</w:t>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3B7F" w14:paraId="388F19D3" w14:textId="77777777" w:rsidTr="007F0F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3C1AE3" w14:textId="77777777" w:rsidR="004E3B7F" w:rsidRDefault="004E3B7F" w:rsidP="007F0FD8">
            <w:pPr>
              <w:pStyle w:val="Icon"/>
            </w:pPr>
            <w:r>
              <w:rPr>
                <w:noProof/>
                <w:lang w:eastAsia="en-US"/>
              </w:rPr>
              <mc:AlternateContent>
                <mc:Choice Requires="wpg">
                  <w:drawing>
                    <wp:inline distT="0" distB="0" distL="0" distR="0" wp14:anchorId="64DE89AB" wp14:editId="4854530A">
                      <wp:extent cx="228600" cy="228600"/>
                      <wp:effectExtent l="0" t="0" r="0" b="0"/>
                      <wp:docPr id="35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21" name="Oval 4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2" name="Freeform 4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80C4A4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YHKHKoMFAAD1EQAADgAAAAAAAAAAAAAAAAAuAgAAZHJzL2Uyb0Rv&#10;Yy54bWxQSwECLQAUAAYACAAAACEA+AwpmdgAAAADAQAADwAAAAAAAAAAAAAAAADdBwAAZHJzL2Rv&#10;d25yZXYueG1sUEsFBgAAAAAEAAQA8wAAAOIIAAAAAA==&#10;">
                      <v:oval id="Oval 42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S9Z8IA&#10;AADcAAAADwAAAGRycy9kb3ducmV2LnhtbESP3WoCMRCF7wu+QxihdzWrFNGtUURRvGmL2gcYNtPN&#10;1s0kJHFd394UCr08nJ+Ps1j1thUdhdg4VjAeFSCIK6cbrhV8nXcvMxAxIWtsHZOCO0VYLQdPCyy1&#10;u/GRulOqRR7hWKICk5IvpYyVIYtx5Dxx9r5dsJiyDLXUAW953LZyUhRTabHhTDDoaWOoupyuNkOM&#10;77Z+s2/mM0v1z+d9Gj7eUannYb9+A5GoT//hv/ZBK3idjOH3TD4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xL1nwgAAANwAAAAPAAAAAAAAAAAAAAAAAJgCAABkcnMvZG93&#10;bnJldi54bWxQSwUGAAAAAAQABAD1AAAAhwMAAAAA&#10;" fillcolor="#f24f4f [3204]" stroked="f" strokeweight="0">
                        <v:stroke joinstyle="miter"/>
                        <o:lock v:ext="edit" aspectratio="t"/>
                      </v:oval>
                      <v:shape id="Freeform 42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pOmcUA&#10;AADcAAAADwAAAGRycy9kb3ducmV2LnhtbESPwWrDMBBE74X8g9hCb41cN4TUiRJCoeBToXFCrltr&#10;bZlYKyMpjtuvrwqFHoeZecNsdpPtxUg+dI4VPM0zEMS10x23Co7V2+MKRIjIGnvHpOCLAuy2s7sN&#10;Ftrd+IPGQ2xFgnAoUIGJcSikDLUhi2HuBuLkNc5bjEn6VmqPtwS3vcyzbCktdpwWDA70aqi+HK5W&#10;wfn7VI1XX5n3xpfl4uXzvPTNs1IP99N+DSLSFP/Df+1SK1jk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2k6Z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E05E51" w14:textId="4BBC59C6" w:rsidR="004E3B7F" w:rsidRDefault="004E3B7F" w:rsidP="007F0FD8">
            <w:pPr>
              <w:pStyle w:val="TipText"/>
              <w:cnfStyle w:val="000000000000" w:firstRow="0" w:lastRow="0" w:firstColumn="0" w:lastColumn="0" w:oddVBand="0" w:evenVBand="0" w:oddHBand="0" w:evenHBand="0" w:firstRowFirstColumn="0" w:firstRowLastColumn="0" w:lastRowFirstColumn="0" w:lastRowLastColumn="0"/>
            </w:pPr>
            <w:r>
              <w:t>In order to successfully compress a MOV file, a movie is required to contain at least 36 frames in total. The total number of movie frames is calculated by multiplying FPS to movie length in seconds. For example, at 30 FPS, a 1 second long movie will be too short to be successfully compressed, since it contains only 30 frames. You can either increase the movie length or export individual frames as TIFF files.</w:t>
            </w:r>
          </w:p>
        </w:tc>
      </w:tr>
    </w:tbl>
    <w:p w14:paraId="46B93602" w14:textId="77777777" w:rsidR="004E3B7F" w:rsidRPr="000815F7" w:rsidRDefault="004E3B7F" w:rsidP="000815F7"/>
    <w:p w14:paraId="15E45914" w14:textId="6181A70F" w:rsidR="00B96966" w:rsidRDefault="00B96966" w:rsidP="00B96966">
      <w:pPr>
        <w:pStyle w:val="Heading2"/>
      </w:pPr>
      <w:bookmarkStart w:id="179" w:name="_Toc406770745"/>
      <w:bookmarkStart w:id="180" w:name="_Toc420072875"/>
      <w:r>
        <w:t>Basic Movie Operations</w:t>
      </w:r>
      <w:bookmarkEnd w:id="176"/>
      <w:bookmarkEnd w:id="179"/>
      <w:bookmarkEnd w:id="180"/>
    </w:p>
    <w:p w14:paraId="5CFEF6FE" w14:textId="5A4ACAC6" w:rsidR="005C070B" w:rsidRDefault="005C070B" w:rsidP="005C070B">
      <w:r>
        <w:t>Basic operations include axis-aligned rotations (X, Y, and Z), time frame progression (from a set of volumes organized as subsequent times of the same data), and alternating between a set of differing volumes. Based on the first volume loaded into the program, FluoRender automatically chooses the most common basic playback option in this panel for you.</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C070B" w14:paraId="210998C6" w14:textId="77777777" w:rsidTr="000B1DC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3D47CE" w14:textId="77777777" w:rsidR="005C070B" w:rsidRDefault="005C070B" w:rsidP="000B1DC8">
            <w:pPr>
              <w:pStyle w:val="Icon"/>
            </w:pPr>
            <w:r>
              <w:rPr>
                <w:noProof/>
                <w:lang w:eastAsia="en-US"/>
              </w:rPr>
              <w:lastRenderedPageBreak/>
              <mc:AlternateContent>
                <mc:Choice Requires="wpg">
                  <w:drawing>
                    <wp:inline distT="0" distB="0" distL="0" distR="0" wp14:anchorId="08369D11" wp14:editId="323448B1">
                      <wp:extent cx="228600" cy="228600"/>
                      <wp:effectExtent l="0" t="0" r="0" b="0"/>
                      <wp:docPr id="32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27" name="Oval 32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28" name="Freeform 32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0AA37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K9RzWIkFAAD1EQAADgAAAAAAAAAAAAAAAAAuAgAAZHJz&#10;L2Uyb0RvYy54bWxQSwECLQAUAAYACAAAACEA+AwpmdgAAAADAQAADwAAAAAAAAAAAAAAAADjBwAA&#10;ZHJzL2Rvd25yZXYueG1sUEsFBgAAAAAEAAQA8wAAAOgIAAAAAA==&#10;">
                      <v:oval id="Oval 32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tN7cMA&#10;AADcAAAADwAAAGRycy9kb3ducmV2LnhtbESP3WoCMRCF7wu+Q5hC7zRbC2q3RhGlxRsrah9g2Ew3&#10;224mIYnr+vZGKPTycH4+znzZ21Z0FGLjWMHzqABBXDndcK3g6/Q+nIGICVlj65gUXCnCcjF4mGOp&#10;3YUP1B1TLfIIxxIVmJR8KWWsDFmMI+eJs/ftgsWUZailDnjJ47aV46KYSIsNZ4JBT2tD1e/xbDPE&#10;+G7j1x/N68xS/bO/TsLnDpV6euxXbyAS9ek//NfeagUv4yncz+Qj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stN7cMAAADcAAAADwAAAAAAAAAAAAAAAACYAgAAZHJzL2Rv&#10;d25yZXYueG1sUEsFBgAAAAAEAAQA9QAAAIgDAAAAAA==&#10;" fillcolor="#f24f4f [3204]" stroked="f" strokeweight="0">
                        <v:stroke joinstyle="miter"/>
                        <o:lock v:ext="edit" aspectratio="t"/>
                      </v:oval>
                      <v:shape id="Freeform 32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i0FsIA&#10;AADcAAAADwAAAGRycy9kb3ducmV2LnhtbERPz2vCMBS+D/Y/hDfwNlN1yFaNMgZCT4NZpddn89oU&#10;m5eSxNrtr18Ogx0/vt/b/WR7MZIPnWMFi3kGgrh2uuNWwak8PL+CCBFZY++YFHxTgP3u8WGLuXZ3&#10;/qLxGFuRQjjkqMDEOORShtqQxTB3A3HiGuctxgR9K7XHewq3vVxm2Vpa7Dg1GBzow1B9Pd6sgurn&#10;XI43X5rPxhfFy9ulWvtmpdTsaXrfgIg0xX/xn7vQClbLtDadSU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LQW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F85CB7" w14:textId="4B37000B" w:rsidR="005C070B" w:rsidRDefault="005C070B" w:rsidP="00E45624">
            <w:pPr>
              <w:pStyle w:val="TipText"/>
              <w:cnfStyle w:val="000000000000" w:firstRow="0" w:lastRow="0" w:firstColumn="0" w:lastColumn="0" w:oddVBand="0" w:evenVBand="0" w:oddHBand="0" w:evenHBand="0" w:firstRowFirstColumn="0" w:firstRowLastColumn="0" w:lastRowFirstColumn="0" w:lastRowLastColumn="0"/>
            </w:pPr>
            <w:r>
              <w:t>If you load a file that meets the naming convention for a time sequence, the “Batch” feature will be disabled. To use the batch feature, make sure the first volume you load does NOT meet the time sequence convention. The default convention is a “_T”, followed by a number designating the time of that frame.</w:t>
            </w:r>
          </w:p>
        </w:tc>
      </w:tr>
    </w:tbl>
    <w:p w14:paraId="42D34369" w14:textId="77777777" w:rsidR="005C070B" w:rsidRDefault="005C070B" w:rsidP="005C070B"/>
    <w:p w14:paraId="1BCFCABD" w14:textId="1B430F03" w:rsidR="005C070B" w:rsidRDefault="000E07FC" w:rsidP="001D76DD">
      <w:pPr>
        <w:jc w:val="center"/>
      </w:pPr>
      <w:r>
        <w:rPr>
          <w:noProof/>
          <w:lang w:eastAsia="en-US"/>
        </w:rPr>
        <w:drawing>
          <wp:inline distT="0" distB="0" distL="0" distR="0" wp14:anchorId="6C7768C4" wp14:editId="3271378B">
            <wp:extent cx="2221992" cy="1554480"/>
            <wp:effectExtent l="0" t="0" r="6985" b="762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1"/>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2221992" cy="1554480"/>
                    </a:xfrm>
                    <a:prstGeom prst="rect">
                      <a:avLst/>
                    </a:prstGeom>
                    <a:noFill/>
                    <a:ln>
                      <a:noFill/>
                    </a:ln>
                  </pic:spPr>
                </pic:pic>
              </a:graphicData>
            </a:graphic>
          </wp:inline>
        </w:drawing>
      </w:r>
    </w:p>
    <w:p w14:paraId="66AC71CA" w14:textId="7F72852E" w:rsidR="000E07FC" w:rsidRDefault="00C50376" w:rsidP="001D76DD">
      <w:pPr>
        <w:pStyle w:val="Caption"/>
        <w:jc w:val="center"/>
      </w:pPr>
      <w:bookmarkStart w:id="181" w:name="_Toc420072937"/>
      <w:r>
        <w:t xml:space="preserve">Figure </w:t>
      </w:r>
      <w:fldSimple w:instr=" STYLEREF 1 \s ">
        <w:r w:rsidR="00C14A83">
          <w:rPr>
            <w:noProof/>
          </w:rPr>
          <w:t>12</w:t>
        </w:r>
      </w:fldSimple>
      <w:r w:rsidR="0037433D">
        <w:noBreakHyphen/>
      </w:r>
      <w:fldSimple w:instr=" SEQ Figure \* ARABIC \s 1 ">
        <w:r w:rsidR="00C14A83">
          <w:rPr>
            <w:noProof/>
          </w:rPr>
          <w:t>3</w:t>
        </w:r>
      </w:fldSimple>
      <w:r>
        <w:t xml:space="preserve">. </w:t>
      </w:r>
      <w:r w:rsidR="002F1AC5">
        <w:t>Basic m</w:t>
      </w:r>
      <w:r w:rsidR="000E07FC">
        <w:t>ovie playback controls.</w:t>
      </w:r>
      <w:bookmarkEnd w:id="181"/>
    </w:p>
    <w:p w14:paraId="20DB2BB4" w14:textId="2A3607F3" w:rsidR="005C070B" w:rsidRDefault="005379DF" w:rsidP="005C070B">
      <w:pPr>
        <w:pStyle w:val="ListParagraph"/>
        <w:numPr>
          <w:ilvl w:val="0"/>
          <w:numId w:val="11"/>
        </w:numPr>
      </w:pPr>
      <w:r>
        <w:t xml:space="preserve">Rotations are available axis-aligned in the 3 primary dimensions, X, Y, and Z. The default is Y. When this option is checked, the render view will rotate the volume every frame during playback. The number inside the “Degrees” text box is the number of degrees you wish to rotate for the length of the movie. The number of degrees per frame depends on the length of the movie and the frames per second. For example, if a movie is 5 seconds long, and you are rotating 360 degrees along the Y axis, you will see 72 degrees of rotation in the Y axis when you push the “Play” </w:t>
      </w:r>
      <w:r>
        <w:rPr>
          <w:noProof/>
          <w:lang w:eastAsia="en-US"/>
        </w:rPr>
        <w:drawing>
          <wp:inline distT="0" distB="0" distL="0" distR="0" wp14:anchorId="737170E7" wp14:editId="5993370C">
            <wp:extent cx="192024" cy="182880"/>
            <wp:effectExtent l="0" t="0" r="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2024" cy="182880"/>
                    </a:xfrm>
                    <a:prstGeom prst="rect">
                      <a:avLst/>
                    </a:prstGeom>
                    <a:noFill/>
                    <a:ln>
                      <a:noFill/>
                    </a:ln>
                  </pic:spPr>
                </pic:pic>
              </a:graphicData>
            </a:graphic>
          </wp:inline>
        </w:drawing>
      </w:r>
      <w:r>
        <w:t xml:space="preserve">button. </w:t>
      </w:r>
    </w:p>
    <w:p w14:paraId="7E99990D" w14:textId="2E933CCF" w:rsidR="000B1DC8" w:rsidRDefault="005379DF" w:rsidP="005C070B">
      <w:pPr>
        <w:pStyle w:val="ListParagraph"/>
        <w:numPr>
          <w:ilvl w:val="0"/>
          <w:numId w:val="11"/>
        </w:numPr>
      </w:pPr>
      <w:r>
        <w:t xml:space="preserve">A time sequence is only available if you loaded one of a set of volumes in a directory that meet the time sequence convention. If you have a directory of 100 files, each labelled “image_T000.tif” through “image_T099.tif”, for example, you have a valid time sequence when your first volume to load is any 1 of the 100 files. FluoRender will automatically check “Time Sequence / Batch” for you, set the start, end, and current times (based on the # of the file you loaded), and update the movie time slider to where this file is in the sequence. </w:t>
      </w:r>
    </w:p>
    <w:p w14:paraId="7FB3A7B7" w14:textId="6C045FD2" w:rsidR="005379DF" w:rsidRDefault="005379DF" w:rsidP="000B1DC8">
      <w:pPr>
        <w:pStyle w:val="ListParagraph"/>
        <w:numPr>
          <w:ilvl w:val="1"/>
          <w:numId w:val="11"/>
        </w:numPr>
      </w:pPr>
      <w:r>
        <w:t xml:space="preserve">The </w:t>
      </w:r>
      <w:r>
        <w:rPr>
          <w:noProof/>
          <w:lang w:eastAsia="en-US"/>
        </w:rPr>
        <w:drawing>
          <wp:inline distT="0" distB="0" distL="0" distR="0" wp14:anchorId="4D9AC648" wp14:editId="099BF973">
            <wp:extent cx="173736" cy="173736"/>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button will take one step backwards in time</w:t>
      </w:r>
      <w:r w:rsidR="000B1DC8">
        <w:t xml:space="preserve">, loading the previous time volume and updating the time slider and the movie time (right of the slider). </w:t>
      </w:r>
    </w:p>
    <w:p w14:paraId="295CE686" w14:textId="02EC894D" w:rsidR="000B1DC8" w:rsidRDefault="000B1DC8" w:rsidP="000B1DC8">
      <w:pPr>
        <w:pStyle w:val="ListParagraph"/>
        <w:numPr>
          <w:ilvl w:val="1"/>
          <w:numId w:val="11"/>
        </w:numPr>
      </w:pPr>
      <w:r>
        <w:t xml:space="preserve">The </w:t>
      </w:r>
      <w:r>
        <w:rPr>
          <w:noProof/>
          <w:lang w:eastAsia="en-US"/>
        </w:rPr>
        <w:drawing>
          <wp:inline distT="0" distB="0" distL="0" distR="0" wp14:anchorId="552DCBE5" wp14:editId="3D2BAC73">
            <wp:extent cx="173736" cy="173736"/>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button will take one step forward in time. If the next step is after the total number of frames, the time will wrap around to the beginning. The reverse will occur for the minus button.</w:t>
      </w:r>
    </w:p>
    <w:p w14:paraId="4F8380AF" w14:textId="13BA7ACF" w:rsidR="000B1DC8" w:rsidRDefault="000B1DC8" w:rsidP="000B1DC8">
      <w:pPr>
        <w:pStyle w:val="ListParagraph"/>
        <w:numPr>
          <w:ilvl w:val="1"/>
          <w:numId w:val="11"/>
        </w:numPr>
      </w:pPr>
      <w:r>
        <w:t xml:space="preserve">The start time and end time are set automatically, but you may want to only play back a certain subset of the time frames. For example, out of 100, you may choose to play frames 20-30. FluoRender will correct times that are out of range, including negative numbers. </w:t>
      </w:r>
    </w:p>
    <w:p w14:paraId="475B46DE" w14:textId="2145B42E" w:rsidR="000B1DC8" w:rsidRDefault="000B1DC8" w:rsidP="000B1DC8">
      <w:pPr>
        <w:pStyle w:val="ListParagraph"/>
        <w:numPr>
          <w:ilvl w:val="1"/>
          <w:numId w:val="11"/>
        </w:numPr>
      </w:pPr>
      <w:r>
        <w:t xml:space="preserve">The movie length is unique to the Basic tab of movie making. You can choose how long (in real seconds) you want the exported movie file to be.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B1DC8" w14:paraId="7B68A209" w14:textId="77777777" w:rsidTr="000B1DC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F7CD779" w14:textId="77777777" w:rsidR="000B1DC8" w:rsidRDefault="000B1DC8" w:rsidP="000B1DC8">
            <w:pPr>
              <w:pStyle w:val="Icon"/>
            </w:pPr>
            <w:r>
              <w:rPr>
                <w:noProof/>
                <w:lang w:eastAsia="en-US"/>
              </w:rPr>
              <mc:AlternateContent>
                <mc:Choice Requires="wpg">
                  <w:drawing>
                    <wp:inline distT="0" distB="0" distL="0" distR="0" wp14:anchorId="781D3B43" wp14:editId="14776D42">
                      <wp:extent cx="228600" cy="228600"/>
                      <wp:effectExtent l="0" t="0" r="0" b="0"/>
                      <wp:docPr id="3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33" name="Oval 3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34" name="Freeform 3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D3905C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t0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Ibj0cZkbSBIDm9JD/PSMENA7Tu65bUTEmEa9uuF8D1Qbdf2jvdvVj7&#10;J0TgsdQN/gffyKMD+ikCzR8tYfByNDqbDSEcDLa6tQsEqyBaz7hY9f67fIOgdIC2RVO2LaSU6VEz&#10;/w61LxVtuQuGQf8jauOA2ucHKsh4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ULBt0hQUAAPURAAAOAAAAAAAAAAAAAAAAAC4CAABkcnMvZTJv&#10;RG9jLnhtbFBLAQItABQABgAIAAAAIQD4DCmZ2AAAAAMBAAAPAAAAAAAAAAAAAAAAAN8HAABkcnMv&#10;ZG93bnJldi54bWxQSwUGAAAAAAQABADzAAAA5AgAAAAA&#10;">
                      <v:oval id="Oval 33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ndM8MA&#10;AADcAAAADwAAAGRycy9kb3ducmV2LnhtbESP3WoCMRCF7wu+QxjBu5rVBbFbo4ii9KYtVR9g2Ew3&#10;224mIYnr+vZNodDLw/n5OKvNYDvRU4itYwWzaQGCuHa65UbB5Xx4XIKICVlj55gU3CnCZj16WGGl&#10;3Y0/qD+lRuQRjhUqMCn5SspYG7IYp84TZ+/TBYspy9BIHfCWx20n50WxkBZbzgSDnnaG6u/T1WaI&#10;8f3e747t09JS8/V+X4S3V1RqMh62zyASDek//Nd+0QrKsoTfM/k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CndM8MAAADcAAAADwAAAAAAAAAAAAAAAACYAgAAZHJzL2Rv&#10;d25yZXYueG1sUEsFBgAAAAAEAAQA9QAAAIgDAAAAAA==&#10;" fillcolor="#f24f4f [3204]" stroked="f" strokeweight="0">
                        <v:stroke joinstyle="miter"/>
                        <o:lock v:ext="edit" aspectratio="t"/>
                      </v:oval>
                      <v:shape id="Freeform 33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wozsUA&#10;AADcAAAADwAAAGRycy9kb3ducmV2LnhtbESPwWrDMBBE74X8g9hCb43cOoTUiRJCoeBToXFCrltr&#10;bZlYKyMpjtuvrwqFHoeZecNsdpPtxUg+dI4VPM0zEMS10x23Co7V2+MKRIjIGnvHpOCLAuy2s7sN&#10;Ftrd+IPGQ2xFgnAoUIGJcSikDLUhi2HuBuLkNc5bjEn6VmqPtwS3vXzOsqW02HFaMDjQq6H6crha&#10;BefvUzVefWXeG1+Wi5fP89I3uVIP99N+DSLSFP/Df+1SK8jzB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DCjO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6316A6" w14:textId="1D574318" w:rsidR="000B1DC8" w:rsidRDefault="000B1DC8" w:rsidP="00985B65">
            <w:pPr>
              <w:pStyle w:val="TipText"/>
              <w:cnfStyle w:val="000000000000" w:firstRow="0" w:lastRow="0" w:firstColumn="0" w:lastColumn="0" w:oddVBand="0" w:evenVBand="0" w:oddHBand="0" w:evenHBand="0" w:firstRowFirstColumn="0" w:firstRowLastColumn="0" w:lastRowFirstColumn="0" w:lastRowLastColumn="0"/>
            </w:pPr>
            <w:r>
              <w:t>Although you select both a movie time in this panel, as well as a FPS (Frame Per Second) for your movie, the playback inside of FluoRender may not preview this in real time. Each frame is rendered during playback as fast as your computer and graphics card can handle. Often, to get the quality of movie you desire, the preview will be much slower than the actual exported file (which WILL honor the time constraints you select).</w:t>
            </w:r>
          </w:p>
        </w:tc>
      </w:tr>
    </w:tbl>
    <w:p w14:paraId="7E1DA17B" w14:textId="2A033AA5" w:rsidR="000B1DC8" w:rsidRDefault="000B1DC8" w:rsidP="000B1DC8">
      <w:pPr>
        <w:pStyle w:val="ListParagraph"/>
        <w:ind w:left="1440"/>
      </w:pPr>
    </w:p>
    <w:p w14:paraId="504C7C34" w14:textId="1C0502F9" w:rsidR="000B1DC8" w:rsidRPr="005C070B" w:rsidRDefault="000B1DC8" w:rsidP="000B1DC8">
      <w:pPr>
        <w:pStyle w:val="ListParagraph"/>
        <w:numPr>
          <w:ilvl w:val="1"/>
          <w:numId w:val="11"/>
        </w:numPr>
      </w:pPr>
      <w:r>
        <w:lastRenderedPageBreak/>
        <w:t xml:space="preserve">Finally, a batch </w:t>
      </w:r>
      <w:r w:rsidR="003153DD">
        <w:t>is a set of several volumes in a directory that may or may not be related. The playback works exactly the same as with a time sequence, but will only have up to the number of frames that matches the number of files in the directory for which your first loaded volume was located. For example, if you have “volumeA.tif”, “volumeB.tif”,</w:t>
      </w:r>
      <w:r w:rsidR="003153DD" w:rsidRPr="003153DD">
        <w:t xml:space="preserve"> </w:t>
      </w:r>
      <w:r w:rsidR="003153DD">
        <w:t>and “volumeC.tif”, in a directory, and you load “volumeA.tif”, this playback will alternate between the three files.</w:t>
      </w:r>
    </w:p>
    <w:p w14:paraId="45F2DA04" w14:textId="0E4CF856" w:rsidR="00B96966" w:rsidRDefault="00B96966" w:rsidP="00B96966">
      <w:pPr>
        <w:pStyle w:val="Heading2"/>
      </w:pPr>
      <w:bookmarkStart w:id="182" w:name="_Toc406755673"/>
      <w:bookmarkStart w:id="183" w:name="_Toc406770746"/>
      <w:bookmarkStart w:id="184" w:name="_Toc420072876"/>
      <w:r>
        <w:t>Advanced Key Frame Movies</w:t>
      </w:r>
      <w:bookmarkEnd w:id="182"/>
      <w:bookmarkEnd w:id="183"/>
      <w:bookmarkEnd w:id="184"/>
    </w:p>
    <w:p w14:paraId="2ADBB38D" w14:textId="3F9A1CE7" w:rsidR="003153DD" w:rsidRDefault="003153DD" w:rsidP="001D76DD">
      <w:pPr>
        <w:jc w:val="center"/>
      </w:pPr>
      <w:r>
        <w:rPr>
          <w:noProof/>
          <w:lang w:eastAsia="en-US"/>
        </w:rPr>
        <w:drawing>
          <wp:inline distT="0" distB="0" distL="0" distR="0" wp14:anchorId="6F62C9D0" wp14:editId="7ECAE8AA">
            <wp:extent cx="2203704" cy="1545336"/>
            <wp:effectExtent l="0" t="0" r="635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0"/>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2203704" cy="1545336"/>
                    </a:xfrm>
                    <a:prstGeom prst="rect">
                      <a:avLst/>
                    </a:prstGeom>
                    <a:noFill/>
                    <a:ln>
                      <a:noFill/>
                    </a:ln>
                  </pic:spPr>
                </pic:pic>
              </a:graphicData>
            </a:graphic>
          </wp:inline>
        </w:drawing>
      </w:r>
    </w:p>
    <w:p w14:paraId="5BFE0039" w14:textId="1BAFB5C6" w:rsidR="000E07FC" w:rsidRDefault="00C50376" w:rsidP="001D76DD">
      <w:pPr>
        <w:pStyle w:val="Caption"/>
        <w:jc w:val="center"/>
      </w:pPr>
      <w:bookmarkStart w:id="185" w:name="_Toc420072938"/>
      <w:r>
        <w:t xml:space="preserve">Figure </w:t>
      </w:r>
      <w:fldSimple w:instr=" STYLEREF 1 \s ">
        <w:r w:rsidR="00C14A83">
          <w:rPr>
            <w:noProof/>
          </w:rPr>
          <w:t>12</w:t>
        </w:r>
      </w:fldSimple>
      <w:r w:rsidR="0037433D">
        <w:noBreakHyphen/>
      </w:r>
      <w:fldSimple w:instr=" SEQ Figure \* ARABIC \s 1 ">
        <w:r w:rsidR="00C14A83">
          <w:rPr>
            <w:noProof/>
          </w:rPr>
          <w:t>4</w:t>
        </w:r>
      </w:fldSimple>
      <w:r>
        <w:t xml:space="preserve">. </w:t>
      </w:r>
      <w:r w:rsidR="002F1AC5">
        <w:t>Advanced m</w:t>
      </w:r>
      <w:r w:rsidR="000E07FC">
        <w:t>ovie playback controls.</w:t>
      </w:r>
      <w:bookmarkEnd w:id="185"/>
    </w:p>
    <w:p w14:paraId="7B3EDA37" w14:textId="49D733F5" w:rsidR="003153DD" w:rsidRDefault="003153DD" w:rsidP="003153DD">
      <w:r>
        <w:t xml:space="preserve">This tab allows for much more advanced types of movies. Unfortunately, however, time and batch sequences are not available in combination with key frames. Instead, a user manipulates the volume manually in the render view, sets a frame, and repeats as many times as desired. FluoRender then linearly or smoothly interpolates between the several key frames to playback. </w:t>
      </w:r>
      <w:r w:rsidR="00617B20">
        <w:t>Because this tab explicitly states the number of frames between each key, there is no option to select movie length (in seconds). Only a FPS</w:t>
      </w:r>
      <w:r w:rsidR="006B2529">
        <w:fldChar w:fldCharType="begin"/>
      </w:r>
      <w:r w:rsidR="006B2529">
        <w:instrText xml:space="preserve"> XE "</w:instrText>
      </w:r>
      <w:r w:rsidR="006B2529" w:rsidRPr="00985B65">
        <w:instrText>FPS</w:instrText>
      </w:r>
      <w:r w:rsidR="006B2529">
        <w:instrText xml:space="preserve">" </w:instrText>
      </w:r>
      <w:r w:rsidR="006B2529">
        <w:fldChar w:fldCharType="end"/>
      </w:r>
      <w:r w:rsidR="00617B20">
        <w:t xml:space="preserve"> is necessary. You can determine the movie time by dividing the total number of frames in the table by the current FPS. For example, if you have 90 frames, and your FPS is 30, the movie will be 3 seconds long.</w:t>
      </w:r>
    </w:p>
    <w:p w14:paraId="570C7633" w14:textId="3021A8D6" w:rsidR="003153DD" w:rsidRDefault="003153DD" w:rsidP="003153DD">
      <w:r>
        <w:t>FluoRender will remember and key frame the following aspects of a volume:</w:t>
      </w:r>
    </w:p>
    <w:p w14:paraId="6FFF4C5E" w14:textId="2650AFA1" w:rsidR="003153DD" w:rsidRDefault="003153DD" w:rsidP="003153DD">
      <w:pPr>
        <w:pStyle w:val="ListParagraph"/>
        <w:numPr>
          <w:ilvl w:val="0"/>
          <w:numId w:val="13"/>
        </w:numPr>
      </w:pPr>
      <w:r>
        <w:t>Rotation transformations</w:t>
      </w:r>
    </w:p>
    <w:p w14:paraId="3D5FFBEE" w14:textId="0EA2617B" w:rsidR="003153DD" w:rsidRDefault="003153DD" w:rsidP="003153DD">
      <w:pPr>
        <w:pStyle w:val="ListParagraph"/>
        <w:numPr>
          <w:ilvl w:val="0"/>
          <w:numId w:val="13"/>
        </w:numPr>
      </w:pPr>
      <w:r>
        <w:t>Translation transformations</w:t>
      </w:r>
    </w:p>
    <w:p w14:paraId="2B3AECFD" w14:textId="437E4398" w:rsidR="003153DD" w:rsidRDefault="003153DD" w:rsidP="003153DD">
      <w:pPr>
        <w:pStyle w:val="ListParagraph"/>
        <w:numPr>
          <w:ilvl w:val="0"/>
          <w:numId w:val="13"/>
        </w:numPr>
      </w:pPr>
      <w:r>
        <w:t>Scale transformations (zoom)</w:t>
      </w:r>
    </w:p>
    <w:p w14:paraId="12BBA38E" w14:textId="5716B199" w:rsidR="003153DD" w:rsidRDefault="000E07FC" w:rsidP="003153DD">
      <w:pPr>
        <w:pStyle w:val="ListParagraph"/>
        <w:numPr>
          <w:ilvl w:val="0"/>
          <w:numId w:val="13"/>
        </w:numPr>
      </w:pPr>
      <w:r>
        <w:t>Cropping</w:t>
      </w:r>
      <w:r w:rsidR="006B2529">
        <w:fldChar w:fldCharType="begin"/>
      </w:r>
      <w:r w:rsidR="006B2529">
        <w:instrText xml:space="preserve"> XE "</w:instrText>
      </w:r>
      <w:r w:rsidR="006B2529" w:rsidRPr="00CF3108">
        <w:instrText>Cropping</w:instrText>
      </w:r>
      <w:r w:rsidR="006B2529">
        <w:instrText xml:space="preserve">" </w:instrText>
      </w:r>
      <w:r w:rsidR="006B2529">
        <w:fldChar w:fldCharType="end"/>
      </w:r>
      <w:r>
        <w:t xml:space="preserve"> (from the Crop panel on the right of the program)</w:t>
      </w:r>
    </w:p>
    <w:p w14:paraId="33725A42" w14:textId="592A349C" w:rsidR="000E07FC" w:rsidRDefault="000E07FC" w:rsidP="003153DD">
      <w:pPr>
        <w:pStyle w:val="ListParagraph"/>
        <w:numPr>
          <w:ilvl w:val="0"/>
          <w:numId w:val="13"/>
        </w:numPr>
      </w:pPr>
      <w:r>
        <w:t>Enabling and disabling visibility via the “on/off” property in the Workspace panel.</w:t>
      </w:r>
    </w:p>
    <w:p w14:paraId="72B3C501" w14:textId="79A60E9D" w:rsidR="000E07FC" w:rsidRDefault="000E07FC" w:rsidP="000E07FC">
      <w:r>
        <w:t xml:space="preserve">The columns for the </w:t>
      </w:r>
      <w:r w:rsidR="00A762EE">
        <w:t>key frame table are as follows:</w:t>
      </w:r>
    </w:p>
    <w:p w14:paraId="480EC4F0" w14:textId="3B605E6A" w:rsidR="00A762EE" w:rsidRDefault="00A762EE" w:rsidP="000E07FC">
      <w:r>
        <w:rPr>
          <w:b/>
        </w:rPr>
        <w:t xml:space="preserve">ID. </w:t>
      </w:r>
      <w:r>
        <w:t xml:space="preserve">This is the ID number of the key. If you choose to, you may reorder keys by dragging and dropping them anywhere in the list. The ID is generated starting at 1 and increases during the runtime of FluoRender. The ID is usually the only way to decipher between the various key frames created, unless you add a “Description” (see below). </w:t>
      </w:r>
    </w:p>
    <w:p w14:paraId="74D130E1" w14:textId="2794CACB" w:rsidR="00A762EE" w:rsidRDefault="00A762EE" w:rsidP="000E07FC">
      <w:r>
        <w:rPr>
          <w:b/>
        </w:rPr>
        <w:t xml:space="preserve">Frame. </w:t>
      </w:r>
      <w:r>
        <w:t>This indicates at which frame this particular key is active. You may reset the currently viewed key by double clicking on that key.</w:t>
      </w:r>
    </w:p>
    <w:p w14:paraId="3BEDA9B8" w14:textId="5E2A6C0C" w:rsidR="00A762EE" w:rsidRDefault="00A762EE" w:rsidP="000E07FC">
      <w:r>
        <w:rPr>
          <w:b/>
        </w:rPr>
        <w:lastRenderedPageBreak/>
        <w:t xml:space="preserve">Inbetweens. </w:t>
      </w:r>
      <w:r>
        <w:t xml:space="preserve">This column indicates how many frames exist between this key and the previous key. The first key in the list always has this number as zero. </w:t>
      </w:r>
    </w:p>
    <w:p w14:paraId="38102363" w14:textId="3B263EA2" w:rsidR="00A762EE" w:rsidRDefault="00A762EE" w:rsidP="000E07FC">
      <w:r>
        <w:rPr>
          <w:b/>
        </w:rPr>
        <w:t>Interpolation</w:t>
      </w:r>
      <w:r w:rsidR="006B2529">
        <w:rPr>
          <w:b/>
        </w:rPr>
        <w:fldChar w:fldCharType="begin"/>
      </w:r>
      <w:r w:rsidR="006B2529">
        <w:instrText xml:space="preserve"> XE "</w:instrText>
      </w:r>
      <w:r w:rsidR="006B2529" w:rsidRPr="00985B65">
        <w:instrText>Interpolation</w:instrText>
      </w:r>
      <w:r w:rsidR="006B2529">
        <w:instrText xml:space="preserve">" </w:instrText>
      </w:r>
      <w:r w:rsidR="006B2529">
        <w:rPr>
          <w:b/>
        </w:rPr>
        <w:fldChar w:fldCharType="end"/>
      </w:r>
      <w:r>
        <w:rPr>
          <w:b/>
        </w:rPr>
        <w:t xml:space="preserve">. </w:t>
      </w:r>
      <w:r>
        <w:t>This can be either “Linear”, which means between the keys, frames are exactly 1/#inbetweens steps from one key to the next, or “Smooth”, which means the frames slowly ramp up to the transition, and slowly ramp down to the end of the key frame in an “S-curve” fashion. This can be changed by clicking on the “Linear” or “Smooth”.</w:t>
      </w:r>
    </w:p>
    <w:p w14:paraId="306555B6" w14:textId="1CFE3377" w:rsidR="00A762EE" w:rsidRDefault="00A762EE" w:rsidP="000E07FC">
      <w:r>
        <w:rPr>
          <w:b/>
        </w:rPr>
        <w:t xml:space="preserve">Description. </w:t>
      </w:r>
      <w:r>
        <w:t xml:space="preserve">This is initially empty for each frame. You can click and add your own description for each frame to help you determine which key it is. </w:t>
      </w:r>
    </w:p>
    <w:p w14:paraId="7B12D83A" w14:textId="45A7B917" w:rsidR="00A762EE" w:rsidRDefault="00A762EE" w:rsidP="000E07FC">
      <w:r>
        <w:t xml:space="preserve">Below the table is a list of options. </w:t>
      </w:r>
    </w:p>
    <w:p w14:paraId="72D08C6A" w14:textId="5FF12973" w:rsidR="00617B20" w:rsidRDefault="00617B20" w:rsidP="000E07FC">
      <w:r>
        <w:rPr>
          <w:b/>
          <w:noProof/>
          <w:lang w:eastAsia="en-US"/>
        </w:rPr>
        <w:drawing>
          <wp:inline distT="0" distB="0" distL="0" distR="0" wp14:anchorId="77241B62" wp14:editId="45D80717">
            <wp:extent cx="630936" cy="146304"/>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30936" cy="146304"/>
                    </a:xfrm>
                    <a:prstGeom prst="rect">
                      <a:avLst/>
                    </a:prstGeom>
                    <a:noFill/>
                    <a:ln>
                      <a:noFill/>
                    </a:ln>
                  </pic:spPr>
                </pic:pic>
              </a:graphicData>
            </a:graphic>
          </wp:inline>
        </w:drawing>
      </w:r>
      <w:r>
        <w:rPr>
          <w:b/>
        </w:rPr>
        <w:t xml:space="preserve">  Default. </w:t>
      </w:r>
      <w:r>
        <w:t xml:space="preserve">This has a text box and a drop down menu. The text box is the number of default frames to add to each key frame when one is created. This can always be changed per key by selecting the current number on the table. The drop down is again, either “Linear” or “Smooth”. You can select the default, but may also choose what each key uses individually by clicking on the table. </w:t>
      </w:r>
    </w:p>
    <w:p w14:paraId="7C4F2AE2" w14:textId="748540B0" w:rsidR="00617B20" w:rsidRPr="00617B20" w:rsidRDefault="00617B20" w:rsidP="000E07FC">
      <w:r>
        <w:rPr>
          <w:b/>
          <w:noProof/>
          <w:lang w:eastAsia="en-US"/>
        </w:rPr>
        <w:drawing>
          <wp:inline distT="0" distB="0" distL="0" distR="0" wp14:anchorId="6D4C924C" wp14:editId="3081A8E3">
            <wp:extent cx="320040" cy="137160"/>
            <wp:effectExtent l="0" t="0" r="381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0040" cy="137160"/>
                    </a:xfrm>
                    <a:prstGeom prst="rect">
                      <a:avLst/>
                    </a:prstGeom>
                    <a:noFill/>
                    <a:ln>
                      <a:noFill/>
                    </a:ln>
                  </pic:spPr>
                </pic:pic>
              </a:graphicData>
            </a:graphic>
          </wp:inline>
        </w:drawing>
      </w:r>
      <w:r>
        <w:rPr>
          <w:b/>
        </w:rPr>
        <w:t xml:space="preserve">  Add. </w:t>
      </w:r>
      <w:r>
        <w:t>Add a new key frame to the list, saving the current rendering transformations, croppings, and channel visibilities.</w:t>
      </w:r>
    </w:p>
    <w:p w14:paraId="6F683855" w14:textId="370F8D69" w:rsidR="00617B20" w:rsidRPr="00617B20" w:rsidRDefault="00617B20" w:rsidP="000E07FC">
      <w:r>
        <w:rPr>
          <w:b/>
          <w:noProof/>
          <w:lang w:eastAsia="en-US"/>
        </w:rPr>
        <w:drawing>
          <wp:inline distT="0" distB="0" distL="0" distR="0" wp14:anchorId="3E956E03" wp14:editId="7938D6B7">
            <wp:extent cx="347472" cy="13716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7472" cy="137160"/>
                    </a:xfrm>
                    <a:prstGeom prst="rect">
                      <a:avLst/>
                    </a:prstGeom>
                    <a:noFill/>
                    <a:ln>
                      <a:noFill/>
                    </a:ln>
                  </pic:spPr>
                </pic:pic>
              </a:graphicData>
            </a:graphic>
          </wp:inline>
        </w:drawing>
      </w:r>
      <w:r>
        <w:rPr>
          <w:b/>
        </w:rPr>
        <w:t xml:space="preserve">  Delete. </w:t>
      </w:r>
      <w:r>
        <w:t>Delete the selected key frame.</w:t>
      </w:r>
    </w:p>
    <w:p w14:paraId="2E13B3C9" w14:textId="25E6410E" w:rsidR="00617B20" w:rsidRDefault="0037433D" w:rsidP="000E07FC">
      <w:r w:rsidRPr="00316A25">
        <w:rPr>
          <w:noProof/>
          <w:lang w:eastAsia="en-US"/>
        </w:rPr>
        <w:drawing>
          <wp:inline distT="0" distB="0" distL="0" distR="0" wp14:anchorId="07D17B96" wp14:editId="0A7ECCF0">
            <wp:extent cx="374015" cy="135255"/>
            <wp:effectExtent l="0" t="0" r="698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4015" cy="135255"/>
                    </a:xfrm>
                    <a:prstGeom prst="rect">
                      <a:avLst/>
                    </a:prstGeom>
                    <a:noFill/>
                    <a:ln>
                      <a:noFill/>
                    </a:ln>
                  </pic:spPr>
                </pic:pic>
              </a:graphicData>
            </a:graphic>
          </wp:inline>
        </w:drawing>
      </w:r>
      <w:r w:rsidR="00617B20">
        <w:rPr>
          <w:b/>
        </w:rPr>
        <w:t xml:space="preserve">  Delete All. </w:t>
      </w:r>
      <w:r w:rsidR="00617B20">
        <w:t>Delete all of the key frames in the list.</w:t>
      </w:r>
    </w:p>
    <w:p w14:paraId="494CC110" w14:textId="66B11991" w:rsidR="0037433D" w:rsidRDefault="0037433D" w:rsidP="0037433D">
      <w:pPr>
        <w:pStyle w:val="Heading2"/>
      </w:pPr>
      <w:bookmarkStart w:id="186" w:name="_Toc420072877"/>
      <w:r>
        <w:t>Automatic Key Generation</w:t>
      </w:r>
      <w:bookmarkEnd w:id="186"/>
    </w:p>
    <w:p w14:paraId="785B6EA8" w14:textId="6237E4E7" w:rsidR="0037433D" w:rsidRDefault="0037433D" w:rsidP="0037433D">
      <w:pPr>
        <w:jc w:val="center"/>
      </w:pPr>
      <w:r>
        <w:rPr>
          <w:noProof/>
          <w:lang w:eastAsia="en-US"/>
        </w:rPr>
        <w:drawing>
          <wp:inline distT="0" distB="0" distL="0" distR="0" wp14:anchorId="4C581B16" wp14:editId="6625A077">
            <wp:extent cx="2212848" cy="1554480"/>
            <wp:effectExtent l="0" t="0" r="0" b="7620"/>
            <wp:docPr id="408" name="Picture 408" descr="C:\Users\HP2\SkyDrive\FluoRender\movie_ui_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2\SkyDrive\FluoRender\movie_ui_ak.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12848" cy="1554480"/>
                    </a:xfrm>
                    <a:prstGeom prst="rect">
                      <a:avLst/>
                    </a:prstGeom>
                    <a:noFill/>
                    <a:ln>
                      <a:noFill/>
                    </a:ln>
                  </pic:spPr>
                </pic:pic>
              </a:graphicData>
            </a:graphic>
          </wp:inline>
        </w:drawing>
      </w:r>
    </w:p>
    <w:p w14:paraId="4C89EC37" w14:textId="29C0BA75" w:rsidR="0037433D" w:rsidRDefault="0037433D" w:rsidP="0037433D">
      <w:pPr>
        <w:pStyle w:val="Caption"/>
        <w:jc w:val="center"/>
      </w:pPr>
      <w:bookmarkStart w:id="187" w:name="_Toc420072939"/>
      <w:r>
        <w:t xml:space="preserve">Figure </w:t>
      </w:r>
      <w:fldSimple w:instr=" STYLEREF 1 \s ">
        <w:r w:rsidR="00C14A83">
          <w:rPr>
            <w:noProof/>
          </w:rPr>
          <w:t>12</w:t>
        </w:r>
      </w:fldSimple>
      <w:r>
        <w:noBreakHyphen/>
      </w:r>
      <w:fldSimple w:instr=" SEQ Figure \* ARABIC \s 1 ">
        <w:r w:rsidR="00C14A83">
          <w:rPr>
            <w:noProof/>
          </w:rPr>
          <w:t>5</w:t>
        </w:r>
      </w:fldSimple>
      <w:r>
        <w:t>. Auto key options.</w:t>
      </w:r>
      <w:bookmarkEnd w:id="187"/>
    </w:p>
    <w:p w14:paraId="0A0CD7D5" w14:textId="7010ABB4" w:rsidR="0037433D" w:rsidRDefault="0037433D" w:rsidP="0037433D">
      <w:r>
        <w:t>This tab allows a user to select an automatic key generation scheme from a list, and then generate key frame animations. You first choose an auto key type, then click “Generate”. Or, you can double-click an option. This brings you to the “Advanced” panel, which contains automatically generated keys. You can then interact with the automatically generated keys using the same controls provided in the “Advanced” panel.</w:t>
      </w:r>
    </w:p>
    <w:p w14:paraId="62C9BAD0" w14:textId="6F7943FA" w:rsidR="0037433D" w:rsidRDefault="0037433D" w:rsidP="000A7C7E">
      <w:pPr>
        <w:spacing w:after="120"/>
      </w:pPr>
      <w:r>
        <w:t>Currently, we provide three options for automatic key generation. More options will be added into the future versions of FluoRender. These three options are:</w:t>
      </w:r>
    </w:p>
    <w:p w14:paraId="01FA0407" w14:textId="5C3CE744" w:rsidR="0037433D" w:rsidRDefault="000A7C7E" w:rsidP="000A7C7E">
      <w:pPr>
        <w:spacing w:after="120"/>
      </w:pPr>
      <w:r w:rsidRPr="000A7C7E">
        <w:rPr>
          <w:b/>
        </w:rPr>
        <w:lastRenderedPageBreak/>
        <w:t>Channel Combination nC1.</w:t>
      </w:r>
      <w:r>
        <w:t xml:space="preserve"> It sets a key for each isolated channel within a multi-channel data set. You can browse each channel individually with this setting.</w:t>
      </w:r>
    </w:p>
    <w:p w14:paraId="5231D172" w14:textId="119E0893" w:rsidR="000A7C7E" w:rsidRDefault="000A7C7E" w:rsidP="000A7C7E">
      <w:pPr>
        <w:spacing w:after="120"/>
      </w:pPr>
      <w:r w:rsidRPr="000A7C7E">
        <w:rPr>
          <w:b/>
        </w:rPr>
        <w:t>Channel Combination nC2.</w:t>
      </w:r>
      <w:r>
        <w:t xml:space="preserve"> It sets a key for each two-channel pair within a multi-channel data set. You can use this function to visualize colocalization</w:t>
      </w:r>
      <w:r>
        <w:fldChar w:fldCharType="begin"/>
      </w:r>
      <w:r>
        <w:instrText xml:space="preserve"> XE "Colocalized" </w:instrText>
      </w:r>
      <w:r>
        <w:fldChar w:fldCharType="end"/>
      </w:r>
      <w:r>
        <w:t xml:space="preserve"> regions between any two-channel combination.</w:t>
      </w:r>
    </w:p>
    <w:p w14:paraId="7158C94A" w14:textId="2D3B16D6" w:rsidR="000A7C7E" w:rsidRPr="0037433D" w:rsidRDefault="000A7C7E" w:rsidP="0037433D">
      <w:r w:rsidRPr="000A7C7E">
        <w:rPr>
          <w:b/>
        </w:rPr>
        <w:t>Channel Combination nC3.</w:t>
      </w:r>
      <w:r>
        <w:t xml:space="preserve"> Similar to nC2, it sets a key for each triple-channel combination. You can use this setting to visualize all colocalization cases of three channels.</w:t>
      </w:r>
    </w:p>
    <w:p w14:paraId="082F012E" w14:textId="74F63433" w:rsidR="00B96966" w:rsidRDefault="00B96966" w:rsidP="00B96966">
      <w:pPr>
        <w:pStyle w:val="Heading2"/>
      </w:pPr>
      <w:bookmarkStart w:id="188" w:name="_Toc406755674"/>
      <w:bookmarkStart w:id="189" w:name="_Toc406770747"/>
      <w:bookmarkStart w:id="190" w:name="_Toc420072878"/>
      <w:r>
        <w:t>Frame Cropping</w:t>
      </w:r>
      <w:bookmarkEnd w:id="188"/>
      <w:bookmarkEnd w:id="189"/>
      <w:bookmarkEnd w:id="190"/>
      <w:r w:rsidR="006B2529">
        <w:fldChar w:fldCharType="begin"/>
      </w:r>
      <w:r w:rsidR="006B2529">
        <w:instrText xml:space="preserve"> </w:instrText>
      </w:r>
      <w:r w:rsidR="006B2529" w:rsidRPr="00985B65">
        <w:rPr>
          <w:b w:val="0"/>
        </w:rPr>
        <w:instrText>XE "Cropping"</w:instrText>
      </w:r>
      <w:r w:rsidR="006B2529">
        <w:instrText xml:space="preserve"> </w:instrText>
      </w:r>
      <w:r w:rsidR="006B2529">
        <w:fldChar w:fldCharType="end"/>
      </w:r>
    </w:p>
    <w:p w14:paraId="186F5459" w14:textId="2C587F43" w:rsidR="00617B20" w:rsidRDefault="00617B20" w:rsidP="001D76DD">
      <w:pPr>
        <w:jc w:val="center"/>
      </w:pPr>
      <w:r>
        <w:rPr>
          <w:noProof/>
          <w:lang w:eastAsia="en-US"/>
        </w:rPr>
        <w:drawing>
          <wp:inline distT="0" distB="0" distL="0" distR="0" wp14:anchorId="59222502" wp14:editId="2F49AF4A">
            <wp:extent cx="2194560" cy="1536192"/>
            <wp:effectExtent l="0" t="0" r="0" b="698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6"/>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2194560" cy="1536192"/>
                    </a:xfrm>
                    <a:prstGeom prst="rect">
                      <a:avLst/>
                    </a:prstGeom>
                    <a:noFill/>
                    <a:ln>
                      <a:noFill/>
                    </a:ln>
                  </pic:spPr>
                </pic:pic>
              </a:graphicData>
            </a:graphic>
          </wp:inline>
        </w:drawing>
      </w:r>
    </w:p>
    <w:p w14:paraId="7BD5CC76" w14:textId="0829304E" w:rsidR="00617B20" w:rsidRDefault="00C50376" w:rsidP="001D76DD">
      <w:pPr>
        <w:pStyle w:val="Caption"/>
        <w:jc w:val="center"/>
      </w:pPr>
      <w:bookmarkStart w:id="191" w:name="_Toc420072940"/>
      <w:r>
        <w:t xml:space="preserve">Figure </w:t>
      </w:r>
      <w:fldSimple w:instr=" STYLEREF 1 \s ">
        <w:r w:rsidR="00C14A83">
          <w:rPr>
            <w:noProof/>
          </w:rPr>
          <w:t>12</w:t>
        </w:r>
      </w:fldSimple>
      <w:r w:rsidR="0037433D">
        <w:noBreakHyphen/>
      </w:r>
      <w:fldSimple w:instr=" SEQ Figure \* ARABIC \s 1 ">
        <w:r w:rsidR="00C14A83">
          <w:rPr>
            <w:noProof/>
          </w:rPr>
          <w:t>6</w:t>
        </w:r>
      </w:fldSimple>
      <w:r>
        <w:t xml:space="preserve">. </w:t>
      </w:r>
      <w:r w:rsidR="002F1AC5">
        <w:t>Frame cropping</w:t>
      </w:r>
      <w:r w:rsidR="00617B20">
        <w:t xml:space="preserve"> controls.</w:t>
      </w:r>
      <w:bookmarkEnd w:id="191"/>
    </w:p>
    <w:p w14:paraId="7777071B" w14:textId="608AFE02" w:rsidR="00617B20" w:rsidRPr="00617B20" w:rsidRDefault="00617B20" w:rsidP="00617B20">
      <w:r>
        <w:t xml:space="preserve">This tab allows a user to crop what is captured in the rendering frame to a smaller area. Often, the important data is not covering the whole render view. Recording the whole frame, including a lot of empty space, can be wasteful and make a movie larger than necessary. When enable cropping is selected, you will see a yellow </w:t>
      </w:r>
      <w:r w:rsidR="00275E23">
        <w:t>rectangle</w:t>
      </w:r>
      <w:r>
        <w:t xml:space="preserve"> in the render frame indicating the </w:t>
      </w:r>
      <w:r w:rsidR="00FC68F8">
        <w:t xml:space="preserve">pixels that will be read and used in the movie file. </w:t>
      </w:r>
      <w:r w:rsidR="00275E23">
        <w:t xml:space="preserve">The yellow rectangle is automatically based on the area that is covered by data. </w:t>
      </w:r>
      <w:r w:rsidR="00FC68F8">
        <w:t xml:space="preserve">See </w:t>
      </w:r>
      <w:r w:rsidR="00774EE9">
        <w:fldChar w:fldCharType="begin"/>
      </w:r>
      <w:r w:rsidR="00774EE9">
        <w:instrText xml:space="preserve"> REF _Ref407105352 \h </w:instrText>
      </w:r>
      <w:r w:rsidR="00774EE9">
        <w:fldChar w:fldCharType="separate"/>
      </w:r>
      <w:r w:rsidR="00C14A83">
        <w:t xml:space="preserve">Figure </w:t>
      </w:r>
      <w:r w:rsidR="00C14A83">
        <w:rPr>
          <w:noProof/>
        </w:rPr>
        <w:t>3</w:t>
      </w:r>
      <w:r w:rsidR="00C14A83">
        <w:noBreakHyphen/>
      </w:r>
      <w:r w:rsidR="00C14A83">
        <w:rPr>
          <w:noProof/>
        </w:rPr>
        <w:t>1</w:t>
      </w:r>
      <w:r w:rsidR="00774EE9">
        <w:fldChar w:fldCharType="end"/>
      </w:r>
      <w:r w:rsidR="00FC68F8">
        <w:t xml:space="preserve">and </w:t>
      </w:r>
      <w:r w:rsidR="00774EE9">
        <w:fldChar w:fldCharType="begin"/>
      </w:r>
      <w:r w:rsidR="00774EE9">
        <w:instrText xml:space="preserve"> REF _Ref407105359 \h </w:instrText>
      </w:r>
      <w:r w:rsidR="00774EE9">
        <w:fldChar w:fldCharType="separate"/>
      </w:r>
      <w:r w:rsidR="00C14A83">
        <w:t xml:space="preserve">Figure </w:t>
      </w:r>
      <w:r w:rsidR="00C14A83">
        <w:rPr>
          <w:noProof/>
        </w:rPr>
        <w:t>3</w:t>
      </w:r>
      <w:r w:rsidR="00C14A83">
        <w:noBreakHyphen/>
      </w:r>
      <w:r w:rsidR="00C14A83">
        <w:rPr>
          <w:noProof/>
        </w:rPr>
        <w:t>2</w:t>
      </w:r>
      <w:r w:rsidR="00774EE9">
        <w:fldChar w:fldCharType="end"/>
      </w:r>
      <w:r w:rsidR="00FC68F8">
        <w:t xml:space="preserve">. The “Center X” and “Y” fields allow you to </w:t>
      </w:r>
      <w:r w:rsidR="00275E23">
        <w:t>modify</w:t>
      </w:r>
      <w:r w:rsidR="00FC68F8">
        <w:t xml:space="preserve"> where the center of the movie will take place in pixel coordinates. In addition, you can </w:t>
      </w:r>
      <w:r w:rsidR="00275E23">
        <w:t>modify</w:t>
      </w:r>
      <w:r w:rsidR="00FC68F8">
        <w:t xml:space="preserve"> the “Size Width” and “Height”. The yellow box will not be in the output, but will remain visible if “Enable Cropping</w:t>
      </w:r>
      <w:r w:rsidR="006B2529">
        <w:fldChar w:fldCharType="begin"/>
      </w:r>
      <w:r w:rsidR="006B2529">
        <w:instrText xml:space="preserve"> XE "</w:instrText>
      </w:r>
      <w:r w:rsidR="006B2529" w:rsidRPr="00CF3108">
        <w:instrText>Cropping</w:instrText>
      </w:r>
      <w:r w:rsidR="006B2529">
        <w:instrText xml:space="preserve">" </w:instrText>
      </w:r>
      <w:r w:rsidR="006B2529">
        <w:fldChar w:fldCharType="end"/>
      </w:r>
      <w:r w:rsidR="00FC68F8">
        <w:t xml:space="preserve">” is selected. The “Reset” button </w:t>
      </w:r>
      <w:r w:rsidR="00275E23">
        <w:t>recalculates the cropping region, if you have rotated, zoomed, or panned the view</w:t>
      </w:r>
      <w:r w:rsidR="00FC68F8">
        <w:t xml:space="preserve">. The cropping square does not resize with the program window as you resize it on your computer, but you can click “Reset” to get the snug </w:t>
      </w:r>
      <w:r w:rsidR="00275E23">
        <w:t>cropping region</w:t>
      </w:r>
      <w:r w:rsidR="00FC68F8">
        <w:t xml:space="preserve"> back in the render view. </w:t>
      </w:r>
    </w:p>
    <w:p w14:paraId="4CC68092" w14:textId="743A1C58" w:rsidR="00AA706C" w:rsidRDefault="00B96966" w:rsidP="00B96966">
      <w:pPr>
        <w:pStyle w:val="Heading2"/>
      </w:pPr>
      <w:bookmarkStart w:id="192" w:name="_Toc406755675"/>
      <w:bookmarkStart w:id="193" w:name="_Toc406770748"/>
      <w:bookmarkStart w:id="194" w:name="_Toc420072879"/>
      <w:r>
        <w:t>Batch Processing (4D Scripts)</w:t>
      </w:r>
      <w:bookmarkEnd w:id="192"/>
      <w:bookmarkEnd w:id="193"/>
      <w:bookmarkEnd w:id="194"/>
    </w:p>
    <w:p w14:paraId="00832810" w14:textId="0B92B7EF" w:rsidR="00B96966" w:rsidRDefault="00B96966" w:rsidP="00AA706C">
      <w:r>
        <w:t>A 4D script can be enabled for batch processing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w:t>
      </w:r>
      <w:r w:rsidR="00C96103">
        <w:t xml:space="preserve">The execution of a 4D script is associated with movie play back functions, so that you can simply execute a 4D script by viewing a time sequence. </w:t>
      </w:r>
      <w:r>
        <w:t>Following these steps to execute</w:t>
      </w:r>
      <w:r w:rsidR="00C96103">
        <w:t xml:space="preserve"> a 4D script.</w:t>
      </w:r>
    </w:p>
    <w:p w14:paraId="0804E727" w14:textId="095B7EEA" w:rsidR="00C96103" w:rsidRDefault="00C96103" w:rsidP="00C96103">
      <w:pPr>
        <w:pStyle w:val="ListParagraph"/>
        <w:numPr>
          <w:ilvl w:val="0"/>
          <w:numId w:val="6"/>
        </w:numPr>
      </w:pPr>
      <w:r>
        <w:t>Enable “4D Script” in the FluoRender settings.</w:t>
      </w:r>
    </w:p>
    <w:p w14:paraId="54115A0C" w14:textId="11ABB325" w:rsidR="00C96103" w:rsidRDefault="00C96103" w:rsidP="00C96103">
      <w:pPr>
        <w:pStyle w:val="ListParagraph"/>
        <w:numPr>
          <w:ilvl w:val="0"/>
          <w:numId w:val="6"/>
        </w:numPr>
      </w:pPr>
      <w:r>
        <w:t>In the folder contains a time sequence, create a text file with the name “script_4d.txt”. Notice that the name has to be exact.</w:t>
      </w:r>
    </w:p>
    <w:p w14:paraId="0470A5A8" w14:textId="58E69414" w:rsidR="00C96103" w:rsidRDefault="00C96103" w:rsidP="00C96103">
      <w:pPr>
        <w:pStyle w:val="ListParagraph"/>
        <w:numPr>
          <w:ilvl w:val="0"/>
          <w:numId w:val="6"/>
        </w:numPr>
      </w:pPr>
      <w:r>
        <w:t>The content of the text file decides the type of processing to be executed.</w:t>
      </w:r>
    </w:p>
    <w:p w14:paraId="708FD4E0" w14:textId="328B3285" w:rsidR="00C96103" w:rsidRDefault="00C96103" w:rsidP="00C96103">
      <w:pPr>
        <w:pStyle w:val="ListParagraph"/>
        <w:numPr>
          <w:ilvl w:val="0"/>
          <w:numId w:val="6"/>
        </w:numPr>
      </w:pPr>
      <w:r>
        <w:t>Load the time sequence into FluoRender.</w:t>
      </w:r>
    </w:p>
    <w:p w14:paraId="20CBA31A" w14:textId="3127CB46" w:rsidR="00C96103" w:rsidRDefault="00C96103" w:rsidP="00C96103">
      <w:pPr>
        <w:pStyle w:val="ListParagraph"/>
        <w:numPr>
          <w:ilvl w:val="0"/>
          <w:numId w:val="6"/>
        </w:numPr>
      </w:pPr>
      <w:r>
        <w:t>Click either “Play” or “Save” to play back the time sequence.</w:t>
      </w:r>
    </w:p>
    <w:p w14:paraId="51102ECB" w14:textId="766855FF" w:rsidR="00C96103" w:rsidRDefault="00C96103" w:rsidP="00C96103">
      <w:pPr>
        <w:pStyle w:val="ListParagraph"/>
        <w:numPr>
          <w:ilvl w:val="0"/>
          <w:numId w:val="6"/>
        </w:numPr>
      </w:pPr>
      <w:r>
        <w:t>The specific processing is executed during sequence play back.</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F09D8" w14:paraId="3451144F" w14:textId="77777777" w:rsidTr="0005706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A7CB06D" w14:textId="77777777" w:rsidR="004F09D8" w:rsidRDefault="004F09D8" w:rsidP="00057060">
            <w:pPr>
              <w:pStyle w:val="Icon"/>
            </w:pPr>
            <w:r>
              <w:rPr>
                <w:noProof/>
                <w:lang w:eastAsia="en-US"/>
              </w:rPr>
              <w:lastRenderedPageBreak/>
              <mc:AlternateContent>
                <mc:Choice Requires="wpg">
                  <w:drawing>
                    <wp:inline distT="0" distB="0" distL="0" distR="0" wp14:anchorId="2584E029" wp14:editId="759846FA">
                      <wp:extent cx="228600" cy="228600"/>
                      <wp:effectExtent l="0" t="0" r="0" b="0"/>
                      <wp:docPr id="31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11" name="Oval 31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2" name="Freeform 3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D926C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xtiVdoMFAAD1EQAADgAAAAAAAAAAAAAAAAAuAgAAZHJzL2Uyb0Rv&#10;Yy54bWxQSwECLQAUAAYACAAAACEA+AwpmdgAAAADAQAADwAAAAAAAAAAAAAAAADdBwAAZHJzL2Rv&#10;d25yZXYueG1sUEsFBgAAAAAEAAQA8wAAAOIIAAAAAA==&#10;">
                      <v:oval id="Oval 31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K6v8MA&#10;AADcAAAADwAAAGRycy9kb3ducmV2LnhtbESP3WoCMRCF7wu+QxjBu5rdCqJbo4hS6U1b/HmAYTPd&#10;bLuZhCSu69s3hUIvD+fn46w2g+1ETyG2jhWU0wIEce10y42Cy/nlcQEiJmSNnWNScKcIm/XoYYWV&#10;djc+Un9KjcgjHCtUYFLylZSxNmQxTp0nzt6nCxZTlqGROuAtj9tOPhXFXFpsORMMetoZqr9PV5sh&#10;xvd7vzu0y4Wl5uvjPg/vb6jUZDxsn0EkGtJ/+K/9qhXMyhJ+z+Qj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AK6v8MAAADcAAAADwAAAAAAAAAAAAAAAACYAgAAZHJzL2Rv&#10;d25yZXYueG1sUEsFBgAAAAAEAAQA9QAAAIgDAAAAAA==&#10;" fillcolor="#f24f4f [3204]" stroked="f" strokeweight="0">
                        <v:stroke joinstyle="miter"/>
                        <o:lock v:ext="edit" aspectratio="t"/>
                      </v:oval>
                      <v:shape id="Freeform 31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xJQcUA&#10;AADcAAAADwAAAGRycy9kb3ducmV2LnhtbESPQWvCQBSE70L/w/IKvelGLdKmrlIEIaeCRvH6mn3J&#10;hmbfht01pv31bqHQ4zAz3zDr7Wg7MZAPrWMF81kGgrhyuuVGwancT19AhIissXNMCr4pwHbzMFlj&#10;rt2NDzQcYyMShEOOCkyMfS5lqAxZDDPXEyevdt5iTNI3Unu8Jbjt5CLLVtJiy2nBYE87Q9XX8WoV&#10;XH7O5XD1pfmofVE8v35eVr5eKvX0OL6/gYg0xv/wX7vQCpbzBfyeSU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HElB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C8924AE" w14:textId="69CEBD59" w:rsidR="004F09D8" w:rsidRDefault="004F09D8" w:rsidP="00057060">
            <w:pPr>
              <w:pStyle w:val="TipText"/>
              <w:cnfStyle w:val="000000000000" w:firstRow="0" w:lastRow="0" w:firstColumn="0" w:lastColumn="0" w:oddVBand="0" w:evenVBand="0" w:oddHBand="0" w:evenHBand="0" w:firstRowFirstColumn="0" w:firstRowLastColumn="0" w:lastRowFirstColumn="0" w:lastRowLastColumn="0"/>
            </w:pPr>
            <w:r>
              <w:t xml:space="preserve">Remember </w:t>
            </w:r>
            <w:r w:rsidR="00675253">
              <w:t>to turn</w:t>
            </w:r>
            <w:r>
              <w:t xml:space="preserve"> off the 4D script setting when you only need playing back a time sequence.</w:t>
            </w:r>
          </w:p>
        </w:tc>
      </w:tr>
    </w:tbl>
    <w:p w14:paraId="7D1D3FB7" w14:textId="77777777" w:rsidR="004F09D8" w:rsidRDefault="004F09D8" w:rsidP="00AA706C"/>
    <w:p w14:paraId="209C07A6" w14:textId="662247F7" w:rsidR="00C96103" w:rsidRDefault="00C96103" w:rsidP="00AA706C">
      <w:r>
        <w:t>Currently supported 4D scripts and their detailed formats are follows.</w:t>
      </w:r>
    </w:p>
    <w:p w14:paraId="2CFDFE73" w14:textId="024C659E" w:rsidR="00C96103" w:rsidRDefault="000414DC" w:rsidP="000414DC">
      <w:pPr>
        <w:pStyle w:val="Heading3"/>
      </w:pPr>
      <w:r>
        <w:t>Noise reduction</w:t>
      </w:r>
    </w:p>
    <w:p w14:paraId="29CF20B3" w14:textId="115222E1" w:rsidR="00201C18" w:rsidRDefault="00A85B20" w:rsidP="00AA706C">
      <w:r>
        <w:t>It applies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t xml:space="preserve"> to each time point and save the result as a new file (</w:t>
      </w:r>
      <w:r>
        <w:fldChar w:fldCharType="begin"/>
      </w:r>
      <w:r>
        <w:instrText xml:space="preserve"> REF _Ref406748108 \h </w:instrText>
      </w:r>
      <w:r>
        <w:fldChar w:fldCharType="separate"/>
      </w:r>
      <w:r w:rsidR="00C14A83">
        <w:t xml:space="preserve">List </w:t>
      </w:r>
      <w:r w:rsidR="00C14A83">
        <w:rPr>
          <w:noProof/>
        </w:rPr>
        <w:t>12</w:t>
      </w:r>
      <w:r w:rsidR="00C14A83">
        <w:noBreakHyphen/>
      </w:r>
      <w:r w:rsidR="00C14A83">
        <w:rPr>
          <w:noProof/>
        </w:rPr>
        <w:t>1</w:t>
      </w:r>
      <w:r>
        <w:fldChar w:fldCharType="end"/>
      </w:r>
      <w:r>
        <w:t xml:space="preserve">). Parameters of a script file include: </w:t>
      </w:r>
    </w:p>
    <w:p w14:paraId="4C789C35" w14:textId="2AB15F8A" w:rsidR="00201C18" w:rsidRDefault="00201C18" w:rsidP="00201C18">
      <w:pPr>
        <w:spacing w:after="120" w:line="240" w:lineRule="auto"/>
      </w:pPr>
      <w:r w:rsidRPr="00201C18">
        <w:rPr>
          <w:b/>
        </w:rPr>
        <w:t>T</w:t>
      </w:r>
      <w:r w:rsidR="00A85B20" w:rsidRPr="00201C18">
        <w:rPr>
          <w:b/>
        </w:rPr>
        <w:t>hreshold value</w:t>
      </w:r>
      <w:r>
        <w:t xml:space="preserve"> –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for component analysis;</w:t>
      </w:r>
    </w:p>
    <w:p w14:paraId="7AFAB8EF" w14:textId="50383205" w:rsidR="00201C18" w:rsidRDefault="00201C18" w:rsidP="00201C18">
      <w:pPr>
        <w:spacing w:after="120" w:line="240" w:lineRule="auto"/>
      </w:pPr>
      <w:r w:rsidRPr="00201C18">
        <w:rPr>
          <w:b/>
        </w:rPr>
        <w:t>V</w:t>
      </w:r>
      <w:r w:rsidR="00A85B20" w:rsidRPr="00201C18">
        <w:rPr>
          <w:b/>
        </w:rPr>
        <w:t>oxel size</w:t>
      </w:r>
      <w:r>
        <w:t xml:space="preserve"> – The component size to be removed as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w:t>
      </w:r>
    </w:p>
    <w:p w14:paraId="68E3C0D4" w14:textId="77777777" w:rsidR="00201C18" w:rsidRDefault="00201C18" w:rsidP="00201C18">
      <w:pPr>
        <w:spacing w:after="120" w:line="240" w:lineRule="auto"/>
      </w:pPr>
      <w:r w:rsidRPr="00201C18">
        <w:rPr>
          <w:b/>
        </w:rPr>
        <w:t>F</w:t>
      </w:r>
      <w:r w:rsidR="00A85B20" w:rsidRPr="00201C18">
        <w:rPr>
          <w:b/>
        </w:rPr>
        <w:t>ormat</w:t>
      </w:r>
      <w:r>
        <w:t xml:space="preserve"> – The file format to be saved;</w:t>
      </w:r>
    </w:p>
    <w:p w14:paraId="24119B98" w14:textId="77777777" w:rsidR="00201C18" w:rsidRDefault="00201C18" w:rsidP="00201C18">
      <w:pPr>
        <w:spacing w:after="120" w:line="240" w:lineRule="auto"/>
      </w:pPr>
      <w:r w:rsidRPr="00201C18">
        <w:rPr>
          <w:b/>
        </w:rPr>
        <w:t>C</w:t>
      </w:r>
      <w:r w:rsidR="00A85B20" w:rsidRPr="00201C18">
        <w:rPr>
          <w:b/>
        </w:rPr>
        <w:t>ompression</w:t>
      </w:r>
      <w:r>
        <w:t xml:space="preserve"> – If the file is to be compressed;</w:t>
      </w:r>
    </w:p>
    <w:p w14:paraId="2310EC89" w14:textId="77777777" w:rsidR="00201C18" w:rsidRDefault="00201C18" w:rsidP="00201C18">
      <w:pPr>
        <w:spacing w:line="240" w:lineRule="auto"/>
      </w:pPr>
      <w:r w:rsidRPr="00201C18">
        <w:rPr>
          <w:b/>
        </w:rPr>
        <w:t>P</w:t>
      </w:r>
      <w:r w:rsidR="00A85B20" w:rsidRPr="00201C18">
        <w:rPr>
          <w:b/>
        </w:rPr>
        <w:t>ath name</w:t>
      </w:r>
      <w:r>
        <w:t xml:space="preserve"> – A path to saved files.</w:t>
      </w:r>
    </w:p>
    <w:p w14:paraId="11FBC1F4" w14:textId="01220A09" w:rsidR="000414DC" w:rsidRDefault="00A85B20" w:rsidP="00AA706C">
      <w:r>
        <w:t xml:space="preserve">See </w:t>
      </w:r>
      <w:r>
        <w:fldChar w:fldCharType="begin"/>
      </w:r>
      <w:r>
        <w:instrText xml:space="preserve"> REF _Ref406747825 \r \h </w:instrText>
      </w:r>
      <w:r>
        <w:fldChar w:fldCharType="separate"/>
      </w:r>
      <w:r w:rsidR="00C14A83">
        <w:t>Chapter 16</w:t>
      </w:r>
      <w:r>
        <w:fldChar w:fldCharType="end"/>
      </w:r>
      <w:r>
        <w:t xml:space="preserve"> for the meanings of these parameters.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A85B20" w14:paraId="75277C5A" w14:textId="77777777" w:rsidTr="00A85B20">
        <w:tc>
          <w:tcPr>
            <w:tcW w:w="7020" w:type="dxa"/>
            <w:shd w:val="clear" w:color="auto" w:fill="E8F1E2" w:themeFill="accent2" w:themeFillTint="33"/>
          </w:tcPr>
          <w:p w14:paraId="05BBDB3A" w14:textId="77777777" w:rsidR="00A85B20" w:rsidRPr="00A85B20" w:rsidRDefault="00A85B20" w:rsidP="00A85B20">
            <w:pPr>
              <w:rPr>
                <w:rFonts w:ascii="Courier New" w:hAnsi="Courier New" w:cs="Courier New"/>
              </w:rPr>
            </w:pPr>
            <w:r w:rsidRPr="00A85B20">
              <w:rPr>
                <w:rFonts w:ascii="Courier New" w:hAnsi="Courier New" w:cs="Courier New"/>
              </w:rPr>
              <w:t>[tasks]</w:t>
            </w:r>
          </w:p>
          <w:p w14:paraId="12D5FB91" w14:textId="77777777" w:rsidR="00A85B20" w:rsidRPr="00A85B20" w:rsidRDefault="00A85B20" w:rsidP="00A85B20">
            <w:pPr>
              <w:rPr>
                <w:rFonts w:ascii="Courier New" w:hAnsi="Courier New" w:cs="Courier New"/>
              </w:rPr>
            </w:pPr>
            <w:r w:rsidRPr="00A85B20">
              <w:rPr>
                <w:rFonts w:ascii="Courier New" w:hAnsi="Courier New" w:cs="Courier New"/>
              </w:rPr>
              <w:t>tasknum=1</w:t>
            </w:r>
          </w:p>
          <w:p w14:paraId="3620A5B2" w14:textId="77777777" w:rsidR="00A85B20" w:rsidRPr="00A85B20" w:rsidRDefault="00A85B20" w:rsidP="00A85B20">
            <w:pPr>
              <w:rPr>
                <w:rFonts w:ascii="Courier New" w:hAnsi="Courier New" w:cs="Courier New"/>
              </w:rPr>
            </w:pPr>
            <w:r w:rsidRPr="00A85B20">
              <w:rPr>
                <w:rFonts w:ascii="Courier New" w:hAnsi="Courier New" w:cs="Courier New"/>
              </w:rPr>
              <w:t>[tasks/task0]</w:t>
            </w:r>
          </w:p>
          <w:p w14:paraId="1D816419" w14:textId="7A23A47A" w:rsidR="00A85B20" w:rsidRPr="00A85B20" w:rsidRDefault="00A85B20" w:rsidP="00A85B20">
            <w:pPr>
              <w:rPr>
                <w:rFonts w:ascii="Courier New" w:hAnsi="Courier New" w:cs="Courier New"/>
              </w:rPr>
            </w:pPr>
            <w:r w:rsidRPr="00A85B20">
              <w:rPr>
                <w:rFonts w:ascii="Courier New" w:hAnsi="Courier New" w:cs="Courier New"/>
              </w:rPr>
              <w:t>type=noise_reduction</w:t>
            </w:r>
          </w:p>
          <w:p w14:paraId="07E9E309" w14:textId="0BAB792D" w:rsidR="00A85B20" w:rsidRPr="00A85B20" w:rsidRDefault="00A85B20" w:rsidP="00A85B20">
            <w:pPr>
              <w:rPr>
                <w:rFonts w:ascii="Courier New" w:hAnsi="Courier New" w:cs="Courier New"/>
              </w:rPr>
            </w:pPr>
            <w:r w:rsidRPr="00A85B20">
              <w:rPr>
                <w:rFonts w:ascii="Courier New" w:hAnsi="Courier New" w:cs="Courier New"/>
              </w:rPr>
              <w:t>threshold=0.5</w:t>
            </w:r>
          </w:p>
          <w:p w14:paraId="32B77C7A" w14:textId="77777777" w:rsidR="00A85B20" w:rsidRPr="00A85B20" w:rsidRDefault="00A85B20" w:rsidP="00A85B20">
            <w:pPr>
              <w:rPr>
                <w:rFonts w:ascii="Courier New" w:hAnsi="Courier New" w:cs="Courier New"/>
              </w:rPr>
            </w:pPr>
            <w:r w:rsidRPr="00A85B20">
              <w:rPr>
                <w:rFonts w:ascii="Courier New" w:hAnsi="Courier New" w:cs="Courier New"/>
              </w:rPr>
              <w:t>voxelsize=500</w:t>
            </w:r>
          </w:p>
          <w:p w14:paraId="442F349A" w14:textId="77777777" w:rsidR="00A85B20" w:rsidRPr="00A85B20" w:rsidRDefault="00A85B20" w:rsidP="00A85B20">
            <w:pPr>
              <w:rPr>
                <w:rFonts w:ascii="Courier New" w:hAnsi="Courier New" w:cs="Courier New"/>
              </w:rPr>
            </w:pPr>
            <w:r w:rsidRPr="00A85B20">
              <w:rPr>
                <w:rFonts w:ascii="Courier New" w:hAnsi="Courier New" w:cs="Courier New"/>
              </w:rPr>
              <w:t>format=0</w:t>
            </w:r>
          </w:p>
          <w:p w14:paraId="6201E171" w14:textId="77777777" w:rsidR="00A85B20" w:rsidRPr="00A85B20" w:rsidRDefault="00A85B20" w:rsidP="00A85B20">
            <w:pPr>
              <w:rPr>
                <w:rFonts w:ascii="Courier New" w:hAnsi="Courier New" w:cs="Courier New"/>
              </w:rPr>
            </w:pPr>
            <w:r w:rsidRPr="00A85B20">
              <w:rPr>
                <w:rFonts w:ascii="Courier New" w:hAnsi="Courier New" w:cs="Courier New"/>
              </w:rPr>
              <w:t>compress=0</w:t>
            </w:r>
          </w:p>
          <w:p w14:paraId="7819142A" w14:textId="649B6BB9" w:rsidR="00A85B20" w:rsidRDefault="00A85B20" w:rsidP="007B3341">
            <w:r w:rsidRPr="00A85B20">
              <w:rPr>
                <w:rFonts w:ascii="Courier New" w:hAnsi="Courier New" w:cs="Courier New"/>
              </w:rPr>
              <w:t>savepath=D:\\DATA\\ScriptTest\\noise\\</w:t>
            </w:r>
          </w:p>
        </w:tc>
      </w:tr>
    </w:tbl>
    <w:p w14:paraId="1F8B9AB2" w14:textId="01DAF806" w:rsidR="00A85B20" w:rsidRDefault="00A85B20" w:rsidP="00A85B20">
      <w:pPr>
        <w:pStyle w:val="Caption"/>
        <w:jc w:val="center"/>
      </w:pPr>
      <w:bookmarkStart w:id="195" w:name="_Ref406748108"/>
      <w:r>
        <w:t xml:space="preserve">List </w:t>
      </w:r>
      <w:fldSimple w:instr=" STYLEREF 1 \s ">
        <w:r w:rsidR="00C14A83">
          <w:rPr>
            <w:noProof/>
          </w:rPr>
          <w:t>12</w:t>
        </w:r>
      </w:fldSimple>
      <w:r w:rsidR="000A24E1">
        <w:noBreakHyphen/>
      </w:r>
      <w:fldSimple w:instr=" SEQ List \* ARABIC \s 1 ">
        <w:r w:rsidR="00C14A83">
          <w:rPr>
            <w:noProof/>
          </w:rPr>
          <w:t>1</w:t>
        </w:r>
      </w:fldSimple>
      <w:bookmarkEnd w:id="195"/>
      <w:r>
        <w:t>. An example 4D script for noise reduction.</w:t>
      </w:r>
    </w:p>
    <w:p w14:paraId="67878AB7" w14:textId="6C8250A3" w:rsidR="00A85B20" w:rsidRDefault="00201C18" w:rsidP="00201C18">
      <w:pPr>
        <w:pStyle w:val="Heading3"/>
      </w:pPr>
      <w:r>
        <w:t>Separate RGB channels</w:t>
      </w:r>
      <w:r w:rsidR="00D9729D">
        <w:fldChar w:fldCharType="begin"/>
      </w:r>
      <w:r w:rsidR="00D9729D">
        <w:instrText xml:space="preserve"> </w:instrText>
      </w:r>
      <w:r w:rsidR="00D9729D" w:rsidRPr="00985B65">
        <w:rPr>
          <w:b w:val="0"/>
          <w:i w:val="0"/>
        </w:rPr>
        <w:instrText>XE "</w:instrText>
      </w:r>
      <w:r w:rsidR="00985B65" w:rsidRPr="00985B65">
        <w:rPr>
          <w:b w:val="0"/>
          <w:i w:val="0"/>
        </w:rPr>
        <w:instrText>C</w:instrText>
      </w:r>
      <w:r w:rsidR="00D9729D" w:rsidRPr="00985B65">
        <w:rPr>
          <w:b w:val="0"/>
          <w:i w:val="0"/>
        </w:rPr>
        <w:instrText>hannels"</w:instrText>
      </w:r>
      <w:r w:rsidR="00D9729D">
        <w:instrText xml:space="preserve"> </w:instrText>
      </w:r>
      <w:r w:rsidR="00D9729D">
        <w:fldChar w:fldCharType="end"/>
      </w:r>
    </w:p>
    <w:p w14:paraId="2B28F14A" w14:textId="5E5C6F67" w:rsidR="00201C18" w:rsidRDefault="00201C18" w:rsidP="00A85B20">
      <w:r>
        <w:t>If a time point of a sequence is saved in RGB format, use this script to separate each color channel into a file (</w:t>
      </w:r>
      <w:r w:rsidR="00D67ED8">
        <w:fldChar w:fldCharType="begin"/>
      </w:r>
      <w:r w:rsidR="00D67ED8">
        <w:instrText xml:space="preserve"> REF _Ref406748762 \h </w:instrText>
      </w:r>
      <w:r w:rsidR="00D67ED8">
        <w:fldChar w:fldCharType="separate"/>
      </w:r>
      <w:r w:rsidR="00C14A83">
        <w:t xml:space="preserve">List </w:t>
      </w:r>
      <w:r w:rsidR="00C14A83">
        <w:rPr>
          <w:noProof/>
        </w:rPr>
        <w:t>12</w:t>
      </w:r>
      <w:r w:rsidR="00C14A83">
        <w:noBreakHyphen/>
      </w:r>
      <w:r w:rsidR="00C14A83">
        <w:rPr>
          <w:noProof/>
        </w:rPr>
        <w:t>2</w:t>
      </w:r>
      <w:r w:rsidR="00D67ED8">
        <w:fldChar w:fldCharType="end"/>
      </w:r>
      <w:r>
        <w:t>). Parameters of a script file include:</w:t>
      </w:r>
    </w:p>
    <w:p w14:paraId="01C51FE8" w14:textId="2A77148C" w:rsidR="00201C18" w:rsidRDefault="00201C18" w:rsidP="00201C18">
      <w:pPr>
        <w:spacing w:after="120" w:line="240" w:lineRule="auto"/>
      </w:pPr>
      <w:r>
        <w:rPr>
          <w:b/>
        </w:rPr>
        <w:t>Bake</w:t>
      </w:r>
      <w:r w:rsidR="008812F7">
        <w:rPr>
          <w:b/>
        </w:rPr>
        <w:fldChar w:fldCharType="begin"/>
      </w:r>
      <w:r w:rsidR="008812F7">
        <w:instrText xml:space="preserve"> XE "</w:instrText>
      </w:r>
      <w:r w:rsidR="008812F7" w:rsidRPr="00AB17CF">
        <w:instrText>Bake</w:instrText>
      </w:r>
      <w:r w:rsidR="008812F7">
        <w:instrText xml:space="preserve">" </w:instrText>
      </w:r>
      <w:r w:rsidR="008812F7">
        <w:rPr>
          <w:b/>
        </w:rPr>
        <w:fldChar w:fldCharType="end"/>
      </w:r>
      <w:r>
        <w:t xml:space="preserve"> – If volume properties are applied when saving</w:t>
      </w:r>
      <w:r w:rsidR="004D404F">
        <w:t xml:space="preserve"> (It can be used to apply volume properties to non-RGB volumes as well)</w:t>
      </w:r>
      <w:r>
        <w:t>;</w:t>
      </w:r>
    </w:p>
    <w:p w14:paraId="0265BBE3" w14:textId="77777777" w:rsidR="00201C18" w:rsidRDefault="00201C18" w:rsidP="00201C18">
      <w:pPr>
        <w:spacing w:after="120" w:line="240" w:lineRule="auto"/>
      </w:pPr>
      <w:r w:rsidRPr="00201C18">
        <w:rPr>
          <w:b/>
        </w:rPr>
        <w:t>Format</w:t>
      </w:r>
      <w:r>
        <w:t xml:space="preserve"> – The file format to be saved;</w:t>
      </w:r>
    </w:p>
    <w:p w14:paraId="13E59437" w14:textId="77777777" w:rsidR="00201C18" w:rsidRDefault="00201C18" w:rsidP="00201C18">
      <w:pPr>
        <w:spacing w:after="120" w:line="240" w:lineRule="auto"/>
      </w:pPr>
      <w:r w:rsidRPr="00201C18">
        <w:rPr>
          <w:b/>
        </w:rPr>
        <w:t>Compression</w:t>
      </w:r>
      <w:r>
        <w:t xml:space="preserve"> – If the file is to be compressed;</w:t>
      </w:r>
    </w:p>
    <w:p w14:paraId="6973B48D" w14:textId="77777777" w:rsidR="00201C18" w:rsidRDefault="00201C18" w:rsidP="00201C18">
      <w:pPr>
        <w:spacing w:line="240" w:lineRule="auto"/>
      </w:pPr>
      <w:r w:rsidRPr="00201C18">
        <w:rPr>
          <w:b/>
        </w:rPr>
        <w:t>Path name</w:t>
      </w:r>
      <w:r>
        <w:t xml:space="preserve"> – A path to saved files.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201C18" w14:paraId="1886A7CF" w14:textId="77777777" w:rsidTr="007C795F">
        <w:tc>
          <w:tcPr>
            <w:tcW w:w="7020" w:type="dxa"/>
            <w:shd w:val="clear" w:color="auto" w:fill="E8F1E2" w:themeFill="accent2" w:themeFillTint="33"/>
          </w:tcPr>
          <w:p w14:paraId="3B5A12E2" w14:textId="77777777" w:rsidR="00201C18" w:rsidRPr="00201C18" w:rsidRDefault="00201C18" w:rsidP="00201C18">
            <w:pPr>
              <w:rPr>
                <w:rFonts w:ascii="Courier New" w:hAnsi="Courier New" w:cs="Courier New"/>
              </w:rPr>
            </w:pPr>
            <w:r w:rsidRPr="00201C18">
              <w:rPr>
                <w:rFonts w:ascii="Courier New" w:hAnsi="Courier New" w:cs="Courier New"/>
              </w:rPr>
              <w:t>[tasks]</w:t>
            </w:r>
          </w:p>
          <w:p w14:paraId="099333EF" w14:textId="77777777" w:rsidR="00201C18" w:rsidRPr="00201C18" w:rsidRDefault="00201C18" w:rsidP="00201C18">
            <w:pPr>
              <w:rPr>
                <w:rFonts w:ascii="Courier New" w:hAnsi="Courier New" w:cs="Courier New"/>
              </w:rPr>
            </w:pPr>
            <w:r w:rsidRPr="00201C18">
              <w:rPr>
                <w:rFonts w:ascii="Courier New" w:hAnsi="Courier New" w:cs="Courier New"/>
              </w:rPr>
              <w:t>tasknum=1</w:t>
            </w:r>
          </w:p>
          <w:p w14:paraId="6F3C0467" w14:textId="77777777" w:rsidR="00201C18" w:rsidRPr="00201C18" w:rsidRDefault="00201C18" w:rsidP="00201C18">
            <w:pPr>
              <w:rPr>
                <w:rFonts w:ascii="Courier New" w:hAnsi="Courier New" w:cs="Courier New"/>
              </w:rPr>
            </w:pPr>
            <w:r w:rsidRPr="00201C18">
              <w:rPr>
                <w:rFonts w:ascii="Courier New" w:hAnsi="Courier New" w:cs="Courier New"/>
              </w:rPr>
              <w:t>[tasks/task0]</w:t>
            </w:r>
          </w:p>
          <w:p w14:paraId="6C81E68A" w14:textId="6D8943B7" w:rsidR="00201C18" w:rsidRDefault="00201C18" w:rsidP="00201C18">
            <w:pPr>
              <w:rPr>
                <w:rFonts w:ascii="Courier New" w:hAnsi="Courier New" w:cs="Courier New"/>
              </w:rPr>
            </w:pPr>
            <w:r w:rsidRPr="00201C18">
              <w:rPr>
                <w:rFonts w:ascii="Courier New" w:hAnsi="Courier New" w:cs="Courier New"/>
              </w:rPr>
              <w:t>type=separate_channels</w:t>
            </w:r>
          </w:p>
          <w:p w14:paraId="1BB3F632" w14:textId="61F8A37E" w:rsidR="00201C18" w:rsidRPr="00201C18" w:rsidRDefault="00201C18" w:rsidP="00201C18">
            <w:pPr>
              <w:rPr>
                <w:rFonts w:ascii="Courier New" w:hAnsi="Courier New" w:cs="Courier New"/>
              </w:rPr>
            </w:pPr>
            <w:r>
              <w:rPr>
                <w:rFonts w:ascii="Courier New" w:hAnsi="Courier New" w:cs="Courier New"/>
              </w:rPr>
              <w:t>bake=0</w:t>
            </w:r>
          </w:p>
          <w:p w14:paraId="4E76378A" w14:textId="77777777" w:rsidR="00201C18" w:rsidRPr="00201C18" w:rsidRDefault="00201C18" w:rsidP="00201C18">
            <w:pPr>
              <w:rPr>
                <w:rFonts w:ascii="Courier New" w:hAnsi="Courier New" w:cs="Courier New"/>
              </w:rPr>
            </w:pPr>
            <w:r w:rsidRPr="00201C18">
              <w:rPr>
                <w:rFonts w:ascii="Courier New" w:hAnsi="Courier New" w:cs="Courier New"/>
              </w:rPr>
              <w:t>format=0</w:t>
            </w:r>
          </w:p>
          <w:p w14:paraId="283D8945" w14:textId="77777777" w:rsidR="00201C18" w:rsidRPr="00201C18" w:rsidRDefault="00201C18" w:rsidP="00201C18">
            <w:pPr>
              <w:rPr>
                <w:rFonts w:ascii="Courier New" w:hAnsi="Courier New" w:cs="Courier New"/>
              </w:rPr>
            </w:pPr>
            <w:r w:rsidRPr="00201C18">
              <w:rPr>
                <w:rFonts w:ascii="Courier New" w:hAnsi="Courier New" w:cs="Courier New"/>
              </w:rPr>
              <w:t>compress=1</w:t>
            </w:r>
          </w:p>
          <w:p w14:paraId="3407564D" w14:textId="5BC7D144" w:rsidR="00201C18" w:rsidRDefault="00201C18" w:rsidP="00201C18">
            <w:r w:rsidRPr="00201C18">
              <w:rPr>
                <w:rFonts w:ascii="Courier New" w:hAnsi="Courier New" w:cs="Courier New"/>
              </w:rPr>
              <w:t>savepath=D:\\DATA\\ScriptTest\\Channels\\</w:t>
            </w:r>
          </w:p>
        </w:tc>
      </w:tr>
    </w:tbl>
    <w:p w14:paraId="00E06FE4" w14:textId="41B6AA6E" w:rsidR="00201C18" w:rsidRDefault="00201C18" w:rsidP="00201C18">
      <w:pPr>
        <w:pStyle w:val="Caption"/>
        <w:jc w:val="center"/>
      </w:pPr>
      <w:bookmarkStart w:id="196" w:name="_Ref406748762"/>
      <w:r>
        <w:t xml:space="preserve">List </w:t>
      </w:r>
      <w:fldSimple w:instr=" STYLEREF 1 \s ">
        <w:r w:rsidR="00C14A83">
          <w:rPr>
            <w:noProof/>
          </w:rPr>
          <w:t>12</w:t>
        </w:r>
      </w:fldSimple>
      <w:r w:rsidR="000A24E1">
        <w:noBreakHyphen/>
      </w:r>
      <w:fldSimple w:instr=" SEQ List \* ARABIC \s 1 ">
        <w:r w:rsidR="00C14A83">
          <w:rPr>
            <w:noProof/>
          </w:rPr>
          <w:t>2</w:t>
        </w:r>
      </w:fldSimple>
      <w:bookmarkEnd w:id="196"/>
      <w:r>
        <w:t>. An example 4D script for RGB channel separation.</w:t>
      </w:r>
    </w:p>
    <w:p w14:paraId="7F13F53B" w14:textId="6A69B0C5" w:rsidR="00201C18" w:rsidRDefault="00D67ED8" w:rsidP="00D67ED8">
      <w:pPr>
        <w:pStyle w:val="Heading3"/>
      </w:pPr>
      <w:r>
        <w:lastRenderedPageBreak/>
        <w:t>Export components as RGB channels</w:t>
      </w:r>
    </w:p>
    <w:p w14:paraId="5DAD335E" w14:textId="48705645" w:rsidR="00D67ED8" w:rsidRDefault="00D67ED8" w:rsidP="00A85B20">
      <w:r>
        <w:t>If component analysis is applied to each time point of a sequence, you can use this script to export components as RGB channels, each component assigned with a color (</w:t>
      </w:r>
      <w:r w:rsidR="00741CB2">
        <w:fldChar w:fldCharType="begin"/>
      </w:r>
      <w:r w:rsidR="00741CB2">
        <w:instrText xml:space="preserve"> REF _Ref406749265 \h </w:instrText>
      </w:r>
      <w:r w:rsidR="00741CB2">
        <w:fldChar w:fldCharType="separate"/>
      </w:r>
      <w:r w:rsidR="00C14A83">
        <w:t xml:space="preserve">List </w:t>
      </w:r>
      <w:r w:rsidR="00C14A83">
        <w:rPr>
          <w:noProof/>
        </w:rPr>
        <w:t>12</w:t>
      </w:r>
      <w:r w:rsidR="00C14A83">
        <w:noBreakHyphen/>
      </w:r>
      <w:r w:rsidR="00C14A83">
        <w:rPr>
          <w:noProof/>
        </w:rPr>
        <w:t>3</w:t>
      </w:r>
      <w:r w:rsidR="00741CB2">
        <w:fldChar w:fldCharType="end"/>
      </w:r>
      <w:r>
        <w:t>). Parameter</w:t>
      </w:r>
      <w:r w:rsidR="00741CB2">
        <w:t>s</w:t>
      </w:r>
      <w:r>
        <w:t xml:space="preserve"> of a script file include:</w:t>
      </w:r>
    </w:p>
    <w:p w14:paraId="41708323" w14:textId="77777777" w:rsidR="00D67ED8" w:rsidRDefault="00D67ED8" w:rsidP="00D67ED8">
      <w:pPr>
        <w:spacing w:line="240" w:lineRule="auto"/>
      </w:pPr>
      <w:r w:rsidRPr="00201C18">
        <w:rPr>
          <w:b/>
        </w:rPr>
        <w:t>Path name</w:t>
      </w:r>
      <w:r>
        <w:t xml:space="preserve"> – A path to saved files.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67ED8" w14:paraId="39FB7B2B" w14:textId="77777777" w:rsidTr="007C795F">
        <w:tc>
          <w:tcPr>
            <w:tcW w:w="7020" w:type="dxa"/>
            <w:shd w:val="clear" w:color="auto" w:fill="E8F1E2" w:themeFill="accent2" w:themeFillTint="33"/>
          </w:tcPr>
          <w:p w14:paraId="3C2EDBAF" w14:textId="77777777" w:rsidR="00D67ED8" w:rsidRPr="00D67ED8" w:rsidRDefault="00D67ED8" w:rsidP="00D67ED8">
            <w:pPr>
              <w:rPr>
                <w:rFonts w:ascii="Courier New" w:hAnsi="Courier New" w:cs="Courier New"/>
              </w:rPr>
            </w:pPr>
            <w:r w:rsidRPr="00D67ED8">
              <w:rPr>
                <w:rFonts w:ascii="Courier New" w:hAnsi="Courier New" w:cs="Courier New"/>
              </w:rPr>
              <w:t>[tasks]</w:t>
            </w:r>
          </w:p>
          <w:p w14:paraId="6CAEAD80" w14:textId="77777777" w:rsidR="00D67ED8" w:rsidRPr="00D67ED8" w:rsidRDefault="00D67ED8" w:rsidP="00D67ED8">
            <w:pPr>
              <w:rPr>
                <w:rFonts w:ascii="Courier New" w:hAnsi="Courier New" w:cs="Courier New"/>
              </w:rPr>
            </w:pPr>
            <w:r w:rsidRPr="00D67ED8">
              <w:rPr>
                <w:rFonts w:ascii="Courier New" w:hAnsi="Courier New" w:cs="Courier New"/>
              </w:rPr>
              <w:t>tasknum=1</w:t>
            </w:r>
          </w:p>
          <w:p w14:paraId="0442FB0B" w14:textId="77777777" w:rsidR="00D67ED8" w:rsidRPr="00D67ED8" w:rsidRDefault="00D67ED8" w:rsidP="00D67ED8">
            <w:pPr>
              <w:rPr>
                <w:rFonts w:ascii="Courier New" w:hAnsi="Courier New" w:cs="Courier New"/>
              </w:rPr>
            </w:pPr>
            <w:r w:rsidRPr="00D67ED8">
              <w:rPr>
                <w:rFonts w:ascii="Courier New" w:hAnsi="Courier New" w:cs="Courier New"/>
              </w:rPr>
              <w:t>[tasks/task0]</w:t>
            </w:r>
          </w:p>
          <w:p w14:paraId="18A58C12" w14:textId="77777777" w:rsidR="00D67ED8" w:rsidRPr="00D67ED8" w:rsidRDefault="00D67ED8" w:rsidP="00D67ED8">
            <w:pPr>
              <w:rPr>
                <w:rFonts w:ascii="Courier New" w:hAnsi="Courier New" w:cs="Courier New"/>
              </w:rPr>
            </w:pPr>
            <w:r w:rsidRPr="00D67ED8">
              <w:rPr>
                <w:rFonts w:ascii="Courier New" w:hAnsi="Courier New" w:cs="Courier New"/>
              </w:rPr>
              <w:t>type=random_colors</w:t>
            </w:r>
          </w:p>
          <w:p w14:paraId="7DAEE7B1" w14:textId="21FB556C" w:rsidR="00D67ED8" w:rsidRDefault="00D67ED8" w:rsidP="00D67ED8">
            <w:r w:rsidRPr="00D67ED8">
              <w:rPr>
                <w:rFonts w:ascii="Courier New" w:hAnsi="Courier New" w:cs="Courier New"/>
              </w:rPr>
              <w:t>savepath=D:\\DATA\\brainbow_4d\\labels_03_tracked_3d\\</w:t>
            </w:r>
          </w:p>
        </w:tc>
      </w:tr>
    </w:tbl>
    <w:p w14:paraId="7FB102D9" w14:textId="261C118A" w:rsidR="00D67ED8" w:rsidRDefault="00D67ED8" w:rsidP="00D67ED8">
      <w:pPr>
        <w:pStyle w:val="Caption"/>
        <w:jc w:val="center"/>
      </w:pPr>
      <w:bookmarkStart w:id="197" w:name="_Ref406749265"/>
      <w:r>
        <w:t xml:space="preserve">List </w:t>
      </w:r>
      <w:fldSimple w:instr=" STYLEREF 1 \s ">
        <w:r w:rsidR="00C14A83">
          <w:rPr>
            <w:noProof/>
          </w:rPr>
          <w:t>12</w:t>
        </w:r>
      </w:fldSimple>
      <w:r w:rsidR="000A24E1">
        <w:noBreakHyphen/>
      </w:r>
      <w:fldSimple w:instr=" SEQ List \* ARABIC \s 1 ">
        <w:r w:rsidR="00C14A83">
          <w:rPr>
            <w:noProof/>
          </w:rPr>
          <w:t>3</w:t>
        </w:r>
      </w:fldSimple>
      <w:bookmarkEnd w:id="197"/>
      <w:r>
        <w:t>. An example 4D script for exporting colored components.</w:t>
      </w:r>
    </w:p>
    <w:p w14:paraId="04898FC3" w14:textId="4E53560E" w:rsidR="00D67ED8" w:rsidRDefault="00741CB2" w:rsidP="00741CB2">
      <w:pPr>
        <w:pStyle w:val="Heading3"/>
      </w:pPr>
      <w:r>
        <w:t>Prepare manual tracking</w:t>
      </w:r>
    </w:p>
    <w:p w14:paraId="782569A8" w14:textId="52E92596" w:rsidR="00741CB2" w:rsidRDefault="00741CB2" w:rsidP="00741CB2">
      <w:r>
        <w:t xml:space="preserve">Before structures, such as cells, of a time sequence can be manually tracked (see </w:t>
      </w:r>
      <w:r>
        <w:fldChar w:fldCharType="begin"/>
      </w:r>
      <w:r>
        <w:instrText xml:space="preserve"> REF _Ref406749322 \r \h </w:instrText>
      </w:r>
      <w:r>
        <w:fldChar w:fldCharType="separate"/>
      </w:r>
      <w:r w:rsidR="00C14A83">
        <w:t>Chapter 17</w:t>
      </w:r>
      <w:r>
        <w:fldChar w:fldCharType="end"/>
      </w:r>
      <w:r>
        <w:t>), use this script to generate label and mask files for the time sequence (</w:t>
      </w:r>
      <w:r>
        <w:fldChar w:fldCharType="begin"/>
      </w:r>
      <w:r>
        <w:instrText xml:space="preserve"> REF _Ref406749257 \h </w:instrText>
      </w:r>
      <w:r>
        <w:fldChar w:fldCharType="separate"/>
      </w:r>
      <w:r w:rsidR="00C14A83">
        <w:t xml:space="preserve">List </w:t>
      </w:r>
      <w:r w:rsidR="00C14A83">
        <w:rPr>
          <w:noProof/>
        </w:rPr>
        <w:t>12</w:t>
      </w:r>
      <w:r w:rsidR="00C14A83">
        <w:noBreakHyphen/>
      </w:r>
      <w:r w:rsidR="00C14A83">
        <w:rPr>
          <w:noProof/>
        </w:rPr>
        <w:t>4</w:t>
      </w:r>
      <w:r>
        <w:fldChar w:fldCharType="end"/>
      </w:r>
      <w:r>
        <w:t>). Parameters of a script file include:</w:t>
      </w:r>
    </w:p>
    <w:p w14:paraId="2D71BCDF" w14:textId="77777777" w:rsidR="00741CB2" w:rsidRDefault="00741CB2" w:rsidP="00741CB2">
      <w:pPr>
        <w:spacing w:line="240" w:lineRule="auto"/>
      </w:pPr>
      <w:r w:rsidRPr="00201C18">
        <w:rPr>
          <w:b/>
        </w:rPr>
        <w:t>Path name</w:t>
      </w:r>
      <w:r>
        <w:t xml:space="preserve"> – A path to saved files.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741CB2" w14:paraId="64934BD6" w14:textId="77777777" w:rsidTr="007C795F">
        <w:tc>
          <w:tcPr>
            <w:tcW w:w="7020" w:type="dxa"/>
            <w:shd w:val="clear" w:color="auto" w:fill="E8F1E2" w:themeFill="accent2" w:themeFillTint="33"/>
          </w:tcPr>
          <w:p w14:paraId="77519239" w14:textId="77777777" w:rsidR="00741CB2" w:rsidRPr="00741CB2" w:rsidRDefault="00741CB2" w:rsidP="00741CB2">
            <w:pPr>
              <w:rPr>
                <w:rFonts w:ascii="Courier New" w:hAnsi="Courier New" w:cs="Courier New"/>
              </w:rPr>
            </w:pPr>
            <w:r w:rsidRPr="00741CB2">
              <w:rPr>
                <w:rFonts w:ascii="Courier New" w:hAnsi="Courier New" w:cs="Courier New"/>
              </w:rPr>
              <w:t>[tasks]</w:t>
            </w:r>
          </w:p>
          <w:p w14:paraId="0F639BBB" w14:textId="77777777" w:rsidR="00741CB2" w:rsidRPr="00741CB2" w:rsidRDefault="00741CB2" w:rsidP="00741CB2">
            <w:pPr>
              <w:rPr>
                <w:rFonts w:ascii="Courier New" w:hAnsi="Courier New" w:cs="Courier New"/>
              </w:rPr>
            </w:pPr>
            <w:r w:rsidRPr="00741CB2">
              <w:rPr>
                <w:rFonts w:ascii="Courier New" w:hAnsi="Courier New" w:cs="Courier New"/>
              </w:rPr>
              <w:t>tasknum=1</w:t>
            </w:r>
          </w:p>
          <w:p w14:paraId="7B5A14B2" w14:textId="77777777" w:rsidR="00741CB2" w:rsidRPr="00741CB2" w:rsidRDefault="00741CB2" w:rsidP="00741CB2">
            <w:pPr>
              <w:rPr>
                <w:rFonts w:ascii="Courier New" w:hAnsi="Courier New" w:cs="Courier New"/>
              </w:rPr>
            </w:pPr>
            <w:r w:rsidRPr="00741CB2">
              <w:rPr>
                <w:rFonts w:ascii="Courier New" w:hAnsi="Courier New" w:cs="Courier New"/>
              </w:rPr>
              <w:t>[tasks/task0]</w:t>
            </w:r>
          </w:p>
          <w:p w14:paraId="49D8E09B" w14:textId="77777777" w:rsidR="00741CB2" w:rsidRPr="00741CB2" w:rsidRDefault="00741CB2" w:rsidP="00741CB2">
            <w:pPr>
              <w:rPr>
                <w:rFonts w:ascii="Courier New" w:hAnsi="Courier New" w:cs="Courier New"/>
              </w:rPr>
            </w:pPr>
            <w:r w:rsidRPr="00741CB2">
              <w:rPr>
                <w:rFonts w:ascii="Courier New" w:hAnsi="Courier New" w:cs="Courier New"/>
              </w:rPr>
              <w:t>type=prepare_tracking</w:t>
            </w:r>
          </w:p>
          <w:p w14:paraId="55818334" w14:textId="202D8289" w:rsidR="00741CB2" w:rsidRDefault="00741CB2" w:rsidP="00741CB2">
            <w:r w:rsidRPr="00741CB2">
              <w:rPr>
                <w:rFonts w:ascii="Courier New" w:hAnsi="Courier New" w:cs="Courier New"/>
              </w:rPr>
              <w:t>savepath=D:\\DATA\\ScriptTest\\Channels\\</w:t>
            </w:r>
          </w:p>
        </w:tc>
      </w:tr>
    </w:tbl>
    <w:p w14:paraId="01D14ACE" w14:textId="71922079" w:rsidR="00741CB2" w:rsidRDefault="00741CB2" w:rsidP="00741CB2">
      <w:pPr>
        <w:pStyle w:val="Caption"/>
        <w:jc w:val="center"/>
      </w:pPr>
      <w:bookmarkStart w:id="198" w:name="_Ref406749257"/>
      <w:r>
        <w:t xml:space="preserve">List </w:t>
      </w:r>
      <w:fldSimple w:instr=" STYLEREF 1 \s ">
        <w:r w:rsidR="00C14A83">
          <w:rPr>
            <w:noProof/>
          </w:rPr>
          <w:t>12</w:t>
        </w:r>
      </w:fldSimple>
      <w:r w:rsidR="000A24E1">
        <w:noBreakHyphen/>
      </w:r>
      <w:fldSimple w:instr=" SEQ List \* ARABIC \s 1 ">
        <w:r w:rsidR="00C14A83">
          <w:rPr>
            <w:noProof/>
          </w:rPr>
          <w:t>4</w:t>
        </w:r>
      </w:fldSimple>
      <w:bookmarkEnd w:id="198"/>
      <w:r>
        <w:t>. An example 4D script for preparing manual tracking.</w:t>
      </w:r>
    </w:p>
    <w:p w14:paraId="2EB3F253" w14:textId="644A3375" w:rsidR="00741CB2" w:rsidRDefault="00741CB2" w:rsidP="00741CB2">
      <w:pPr>
        <w:pStyle w:val="Heading3"/>
      </w:pPr>
      <w:r>
        <w:t>Tracking</w:t>
      </w:r>
    </w:p>
    <w:p w14:paraId="3174AE29" w14:textId="6C3B9A48" w:rsidR="00741CB2" w:rsidRDefault="00741CB2" w:rsidP="00741CB2">
      <w:r>
        <w:t>To view automatically tracked results, to correct and proofread automatically tracked results, or to manually track a time sequence, use this script to let FluoRender know that label files are present and IDs need to be linked (</w:t>
      </w:r>
      <w:r w:rsidR="000A24E1">
        <w:fldChar w:fldCharType="begin"/>
      </w:r>
      <w:r w:rsidR="000A24E1">
        <w:instrText xml:space="preserve"> REF _Ref406862664 \h </w:instrText>
      </w:r>
      <w:r w:rsidR="000A24E1">
        <w:fldChar w:fldCharType="separate"/>
      </w:r>
      <w:r w:rsidR="00C14A83">
        <w:t xml:space="preserve">List </w:t>
      </w:r>
      <w:r w:rsidR="00C14A83">
        <w:rPr>
          <w:noProof/>
        </w:rPr>
        <w:t>12</w:t>
      </w:r>
      <w:r w:rsidR="00C14A83">
        <w:noBreakHyphen/>
      </w:r>
      <w:r w:rsidR="00C14A83">
        <w:rPr>
          <w:noProof/>
        </w:rPr>
        <w:t>5</w:t>
      </w:r>
      <w:r w:rsidR="000A24E1">
        <w:fldChar w:fldCharType="end"/>
      </w:r>
      <w:r>
        <w:t>). This script does not have parameters.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741CB2" w14:paraId="125D1139" w14:textId="77777777" w:rsidTr="007C795F">
        <w:tc>
          <w:tcPr>
            <w:tcW w:w="7020" w:type="dxa"/>
            <w:shd w:val="clear" w:color="auto" w:fill="E8F1E2" w:themeFill="accent2" w:themeFillTint="33"/>
          </w:tcPr>
          <w:p w14:paraId="781814BF" w14:textId="77777777" w:rsidR="00741CB2" w:rsidRPr="00741CB2" w:rsidRDefault="00741CB2" w:rsidP="00741CB2">
            <w:pPr>
              <w:rPr>
                <w:rFonts w:ascii="Courier New" w:hAnsi="Courier New" w:cs="Courier New"/>
              </w:rPr>
            </w:pPr>
            <w:r w:rsidRPr="00741CB2">
              <w:rPr>
                <w:rFonts w:ascii="Courier New" w:hAnsi="Courier New" w:cs="Courier New"/>
              </w:rPr>
              <w:t>[tasks]</w:t>
            </w:r>
          </w:p>
          <w:p w14:paraId="4EE0E9E2" w14:textId="77777777" w:rsidR="00741CB2" w:rsidRPr="00741CB2" w:rsidRDefault="00741CB2" w:rsidP="00741CB2">
            <w:pPr>
              <w:rPr>
                <w:rFonts w:ascii="Courier New" w:hAnsi="Courier New" w:cs="Courier New"/>
              </w:rPr>
            </w:pPr>
            <w:r w:rsidRPr="00741CB2">
              <w:rPr>
                <w:rFonts w:ascii="Courier New" w:hAnsi="Courier New" w:cs="Courier New"/>
              </w:rPr>
              <w:t>tasknum=1</w:t>
            </w:r>
          </w:p>
          <w:p w14:paraId="25795EBE" w14:textId="77777777" w:rsidR="00741CB2" w:rsidRPr="00741CB2" w:rsidRDefault="00741CB2" w:rsidP="00741CB2">
            <w:pPr>
              <w:rPr>
                <w:rFonts w:ascii="Courier New" w:hAnsi="Courier New" w:cs="Courier New"/>
              </w:rPr>
            </w:pPr>
            <w:r w:rsidRPr="00741CB2">
              <w:rPr>
                <w:rFonts w:ascii="Courier New" w:hAnsi="Courier New" w:cs="Courier New"/>
              </w:rPr>
              <w:t>[tasks/task0]</w:t>
            </w:r>
          </w:p>
          <w:p w14:paraId="5BD841B1" w14:textId="3C34581F" w:rsidR="00741CB2" w:rsidRDefault="00741CB2" w:rsidP="00741CB2">
            <w:r w:rsidRPr="00741CB2">
              <w:rPr>
                <w:rFonts w:ascii="Courier New" w:hAnsi="Courier New" w:cs="Courier New"/>
              </w:rPr>
              <w:t>type=selection_tracking</w:t>
            </w:r>
          </w:p>
        </w:tc>
      </w:tr>
    </w:tbl>
    <w:p w14:paraId="176A7D18" w14:textId="1E755B0E" w:rsidR="00741CB2" w:rsidRDefault="00741CB2" w:rsidP="00741CB2">
      <w:pPr>
        <w:pStyle w:val="Caption"/>
        <w:jc w:val="center"/>
      </w:pPr>
      <w:bookmarkStart w:id="199" w:name="_Ref406862664"/>
      <w:r>
        <w:t xml:space="preserve">List </w:t>
      </w:r>
      <w:fldSimple w:instr=" STYLEREF 1 \s ">
        <w:r w:rsidR="00C14A83">
          <w:rPr>
            <w:noProof/>
          </w:rPr>
          <w:t>12</w:t>
        </w:r>
      </w:fldSimple>
      <w:r w:rsidR="000A24E1">
        <w:noBreakHyphen/>
      </w:r>
      <w:fldSimple w:instr=" SEQ List \* ARABIC \s 1 ">
        <w:r w:rsidR="00C14A83">
          <w:rPr>
            <w:noProof/>
          </w:rPr>
          <w:t>5</w:t>
        </w:r>
      </w:fldSimple>
      <w:bookmarkEnd w:id="199"/>
      <w:r>
        <w:t>. An example 4D script for tracking.</w:t>
      </w:r>
    </w:p>
    <w:p w14:paraId="75D917D8" w14:textId="77777777" w:rsidR="00AA706C" w:rsidRDefault="00AA706C">
      <w:r>
        <w:br w:type="page"/>
      </w:r>
    </w:p>
    <w:p w14:paraId="5009EE3D" w14:textId="46B9EFB2" w:rsidR="00FF7058" w:rsidRDefault="008A31FF" w:rsidP="00BF54AB">
      <w:pPr>
        <w:pStyle w:val="Heading1"/>
      </w:pPr>
      <w:bookmarkStart w:id="200" w:name="_Toc406755676"/>
      <w:bookmarkStart w:id="201" w:name="_Toc406770749"/>
      <w:bookmarkStart w:id="202" w:name="_Toc406575233"/>
      <w:bookmarkStart w:id="203" w:name="_Toc420072880"/>
      <w:r>
        <w:lastRenderedPageBreak/>
        <w:t xml:space="preserve">Managing </w:t>
      </w:r>
      <w:r w:rsidR="00AA706C" w:rsidRPr="00AA706C">
        <w:t>Project</w:t>
      </w:r>
      <w:r>
        <w:t>s</w:t>
      </w:r>
      <w:bookmarkEnd w:id="200"/>
      <w:bookmarkEnd w:id="201"/>
      <w:bookmarkEnd w:id="203"/>
    </w:p>
    <w:p w14:paraId="149B077A" w14:textId="245EA83A" w:rsidR="00AA706C" w:rsidRDefault="008A31FF" w:rsidP="00AA706C">
      <w:r>
        <w:t>Work in FluoRender can be saved as projects</w:t>
      </w:r>
      <w:r w:rsidR="006B2529">
        <w:fldChar w:fldCharType="begin"/>
      </w:r>
      <w:r w:rsidR="006B2529">
        <w:instrText xml:space="preserve"> XE "</w:instrText>
      </w:r>
      <w:r w:rsidR="00985B65">
        <w:instrText>P</w:instrText>
      </w:r>
      <w:r w:rsidR="006B2529" w:rsidRPr="00E24113">
        <w:instrText>roject</w:instrText>
      </w:r>
      <w:r w:rsidR="006B2529">
        <w:instrText xml:space="preserve">" </w:instrText>
      </w:r>
      <w:r w:rsidR="006B2529">
        <w:fldChar w:fldCharType="end"/>
      </w:r>
      <w:r>
        <w:t xml:space="preserve">. To save a project, click “Save Project” </w:t>
      </w:r>
      <w:r>
        <w:rPr>
          <w:noProof/>
          <w:lang w:eastAsia="en-US"/>
        </w:rPr>
        <w:drawing>
          <wp:inline distT="0" distB="0" distL="0" distR="0" wp14:anchorId="4A0F0C36" wp14:editId="63BFE2D7">
            <wp:extent cx="612648" cy="31089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HP2\SkyDrive\FluoRender\save_project.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2648" cy="310896"/>
                    </a:xfrm>
                    <a:prstGeom prst="rect">
                      <a:avLst/>
                    </a:prstGeom>
                    <a:noFill/>
                    <a:ln>
                      <a:noFill/>
                    </a:ln>
                  </pic:spPr>
                </pic:pic>
              </a:graphicData>
            </a:graphic>
          </wp:inline>
        </w:drawing>
      </w:r>
      <w:r>
        <w:t xml:space="preserve"> in the ma</w:t>
      </w:r>
      <w:r w:rsidR="00A4579A">
        <w:t>in toolbar. In the file browser</w:t>
      </w:r>
      <w:r>
        <w:t xml:space="preserve"> dialog, choose a directory to save a project file (</w:t>
      </w:r>
      <w:r>
        <w:fldChar w:fldCharType="begin"/>
      </w:r>
      <w:r>
        <w:instrText xml:space="preserve"> REF _Ref406594671 \h </w:instrText>
      </w:r>
      <w:r>
        <w:fldChar w:fldCharType="separate"/>
      </w:r>
      <w:r w:rsidR="00C14A83">
        <w:t xml:space="preserve">Figure </w:t>
      </w:r>
      <w:r w:rsidR="00C14A83">
        <w:rPr>
          <w:noProof/>
        </w:rPr>
        <w:t>13</w:t>
      </w:r>
      <w:r w:rsidR="00C14A83">
        <w:noBreakHyphen/>
      </w:r>
      <w:r w:rsidR="00C14A83">
        <w:rPr>
          <w:noProof/>
        </w:rPr>
        <w:t>1</w:t>
      </w:r>
      <w:r>
        <w:fldChar w:fldCharType="end"/>
      </w:r>
      <w:r>
        <w:t>).</w:t>
      </w:r>
    </w:p>
    <w:p w14:paraId="4F9B6AAA" w14:textId="257750C0" w:rsidR="008A31FF" w:rsidRDefault="008A31FF" w:rsidP="008A31FF">
      <w:pPr>
        <w:jc w:val="center"/>
      </w:pPr>
      <w:r>
        <w:rPr>
          <w:noProof/>
          <w:lang w:eastAsia="en-US"/>
        </w:rPr>
        <w:drawing>
          <wp:inline distT="0" distB="0" distL="0" distR="0" wp14:anchorId="3B0EC5B3" wp14:editId="05C986FC">
            <wp:extent cx="3630168" cy="3255264"/>
            <wp:effectExtent l="0" t="0" r="889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HP2\SkyDrive\FluoRender\project_save_diag.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30168" cy="3255264"/>
                    </a:xfrm>
                    <a:prstGeom prst="rect">
                      <a:avLst/>
                    </a:prstGeom>
                    <a:noFill/>
                    <a:ln>
                      <a:noFill/>
                    </a:ln>
                  </pic:spPr>
                </pic:pic>
              </a:graphicData>
            </a:graphic>
          </wp:inline>
        </w:drawing>
      </w:r>
    </w:p>
    <w:p w14:paraId="02663120" w14:textId="07BA8A53" w:rsidR="008A31FF" w:rsidRDefault="008A31FF" w:rsidP="008A31FF">
      <w:pPr>
        <w:pStyle w:val="Caption"/>
        <w:jc w:val="center"/>
      </w:pPr>
      <w:bookmarkStart w:id="204" w:name="_Ref406594671"/>
      <w:bookmarkStart w:id="205" w:name="_Toc420072941"/>
      <w:r>
        <w:t xml:space="preserve">Figure </w:t>
      </w:r>
      <w:fldSimple w:instr=" STYLEREF 1 \s ">
        <w:r w:rsidR="00C14A83">
          <w:rPr>
            <w:noProof/>
          </w:rPr>
          <w:t>13</w:t>
        </w:r>
      </w:fldSimple>
      <w:r w:rsidR="0037433D">
        <w:noBreakHyphen/>
      </w:r>
      <w:fldSimple w:instr=" SEQ Figure \* ARABIC \s 1 ">
        <w:r w:rsidR="00C14A83">
          <w:rPr>
            <w:noProof/>
          </w:rPr>
          <w:t>1</w:t>
        </w:r>
      </w:fldSimple>
      <w:bookmarkEnd w:id="204"/>
      <w:r>
        <w:t>. Save project dialog.</w:t>
      </w:r>
      <w:bookmarkEnd w:id="205"/>
    </w:p>
    <w:p w14:paraId="277D8D81" w14:textId="651D5B98" w:rsidR="008A31FF" w:rsidRDefault="008A31FF" w:rsidP="008A31FF">
      <w:r>
        <w:t>Two options are available when saving a project.</w:t>
      </w:r>
    </w:p>
    <w:p w14:paraId="30C51A10" w14:textId="2CFA98A2" w:rsidR="008A31FF" w:rsidRDefault="008A31FF" w:rsidP="008A31FF">
      <w:r w:rsidRPr="00AA348B">
        <w:rPr>
          <w:b/>
        </w:rPr>
        <w:t>Embed all files in the project folder.</w:t>
      </w:r>
      <w:r>
        <w:t xml:space="preserve"> When checked, FluoRender copies currently</w:t>
      </w:r>
      <w:r w:rsidR="00AA348B">
        <w:t xml:space="preserve"> opened files and saves them in a folder with the project file. If you choose this option, make sure you copy the folder with the project file.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A348B" w14:paraId="1A47E425"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168BBD" w14:textId="77777777" w:rsidR="00AA348B" w:rsidRDefault="00AA348B" w:rsidP="00A977D8">
            <w:pPr>
              <w:pStyle w:val="Icon"/>
            </w:pPr>
            <w:r>
              <w:rPr>
                <w:noProof/>
                <w:lang w:eastAsia="en-US"/>
              </w:rPr>
              <mc:AlternateContent>
                <mc:Choice Requires="wpg">
                  <w:drawing>
                    <wp:inline distT="0" distB="0" distL="0" distR="0" wp14:anchorId="53082799" wp14:editId="7AE3EF59">
                      <wp:extent cx="228600" cy="228600"/>
                      <wp:effectExtent l="0" t="0" r="0" b="0"/>
                      <wp:docPr id="1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6" name="Oval 1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7" name="Freeform 1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5B4836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GkAiA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lGkAiAUAAPURAAAOAAAAAAAAAAAAAAAAAC4CAABkcnMv&#10;ZTJvRG9jLnhtbFBLAQItABQABgAIAAAAIQD4DCmZ2AAAAAMBAAAPAAAAAAAAAAAAAAAAAOIHAABk&#10;cnMvZG93bnJldi54bWxQSwUGAAAAAAQABADzAAAA5wgAAAAA&#10;">
                      <v:oval id="Oval 18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XZrcQA&#10;AADcAAAADwAAAGRycy9kb3ducmV2LnhtbESPwW7CMBBE75X4B2uReisOHKI0xSAEAnFpqwIfsIq3&#10;cdp4bdkmhL+vK1XqbVczO292uR5tLwYKsXOsYD4rQBA3TnfcKric908ViJiQNfaOScGdIqxXk4cl&#10;1trd+IOGU2pFDuFYowKTkq+ljI0hi3HmPHHWPl2wmPIaWqkD3nK47eWiKEppseNMMOhpa6j5Pl1t&#10;hhg/7Pz20D1Xltqv93sZ3l5RqcfpuHkBkWhM/+a/66PO9asSfp/JE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l2a3EAAAA3AAAAA8AAAAAAAAAAAAAAAAAmAIAAGRycy9k&#10;b3ducmV2LnhtbFBLBQYAAAAABAAEAPUAAACJAwAAAAA=&#10;" fillcolor="#f24f4f [3204]" stroked="f" strokeweight="0">
                        <v:stroke joinstyle="miter"/>
                        <o:lock v:ext="edit" aspectratio="t"/>
                      </v:oval>
                      <v:shape id="Freeform 18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URv8MA&#10;AADcAAAADwAAAGRycy9kb3ducmV2LnhtbERP32vCMBB+H/g/hBP2NlPdUNcZRQaDPg1mHb7emmtT&#10;bC4libXbX78MBr7dx/fzNrvRdmIgH1rHCuazDARx5XTLjYJj+fawBhEissbOMSn4pgC77eRug7l2&#10;V/6g4RAbkUI45KjAxNjnUobKkMUwcz1x4mrnLcYEfSO1x2sKt51cZNlSWmw5NRjs6dVQdT5crILT&#10;z2c5XHxp3mtfFE/PX6elrx+Vup+O+xcQkcZ4E/+7C53mr1fw90y6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URv8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EFBBB28" w14:textId="5FA97302" w:rsidR="00AA348B" w:rsidRDefault="00AA348B" w:rsidP="00AA348B">
            <w:pPr>
              <w:pStyle w:val="TipText"/>
              <w:cnfStyle w:val="000000000000" w:firstRow="0" w:lastRow="0" w:firstColumn="0" w:lastColumn="0" w:oddVBand="0" w:evenVBand="0" w:oddHBand="0" w:evenHBand="0" w:firstRowFirstColumn="0" w:firstRowLastColumn="0" w:lastRowFirstColumn="0" w:lastRowLastColumn="0"/>
            </w:pPr>
            <w:r>
              <w:t>FluoRender does not save data files (volumes, mesh objects</w:t>
            </w:r>
            <w:r w:rsidR="004F09D8">
              <w:t>, etc.</w:t>
            </w:r>
            <w:r>
              <w:t>) within a project file. It saves paths instead. If you moved data files or project files, there might be missing links in a project file. When missing links are detected during project loading, FluoRender first searches within the directories containing the project file and looks for files that matches the saved names. If missing links cannot be found, the project may not be loaded correctly. You can manually edit a project file using a text editor if this happens.</w:t>
            </w:r>
          </w:p>
        </w:tc>
      </w:tr>
      <w:tr w:rsidR="00AA348B" w14:paraId="2EDF611C" w14:textId="77777777" w:rsidTr="00AA348B">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A476DA" w14:textId="77777777" w:rsidR="00AA348B" w:rsidRDefault="00AA348B" w:rsidP="00A977D8">
            <w:pPr>
              <w:pStyle w:val="Icon"/>
            </w:pPr>
            <w:r>
              <w:rPr>
                <w:noProof/>
                <w:lang w:eastAsia="en-US"/>
              </w:rPr>
              <mc:AlternateContent>
                <mc:Choice Requires="wpg">
                  <w:drawing>
                    <wp:inline distT="0" distB="0" distL="0" distR="0" wp14:anchorId="4A9D444A" wp14:editId="0E51B1EA">
                      <wp:extent cx="228600" cy="228600"/>
                      <wp:effectExtent l="0" t="0" r="0" b="0"/>
                      <wp:docPr id="18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9" name="Oval 1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0" name="Freeform 1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817865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qCiMThQUAAPURAAAOAAAAAAAAAAAAAAAAAC4CAABkcnMvZTJv&#10;RG9jLnhtbFBLAQItABQABgAIAAAAIQD4DCmZ2AAAAAMBAAAPAAAAAAAAAAAAAAAAAN8HAABkcnMv&#10;ZG93bnJldi54bWxQSwUGAAAAAAQABADzAAAA5AgAAAAA&#10;">
                      <v:oval id="Oval 18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pN38QA&#10;AADcAAAADwAAAGRycy9kb3ducmV2LnhtbESPzW7CMBCE70h9B2uRegOHHlAIGFRRFfVCK34eYBVv&#10;47Tx2rJNCG+PK1XitquZnW92tRlsJ3oKsXWsYDYtQBDXTrfcKDif3icliJiQNXaOScGNImzWT6MV&#10;Vtpd+UD9MTUih3CsUIFJyVdSxtqQxTh1njhr3y5YTHkNjdQBrzncdvKlKObSYsuZYNDT1lD9e7zY&#10;DDG+f/PbXbsoLTU/X7d5+NyjUs/j4XUJItGQHub/6w+d65cL+HsmT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6Td/EAAAA3AAAAA8AAAAAAAAAAAAAAAAAmAIAAGRycy9k&#10;b3ducmV2LnhtbFBLBQYAAAAABAAEAPUAAACJAwAAAAA=&#10;" fillcolor="#f24f4f [3204]" stroked="f" strokeweight="0">
                        <v:stroke joinstyle="miter"/>
                        <o:lock v:ext="edit" aspectratio="t"/>
                      </v:oval>
                      <v:shape id="Freeform 19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UfFsUA&#10;AADcAAAADwAAAGRycy9kb3ducmV2LnhtbESPQUvDQBCF74L/YRnBm91UpdjYbRFByEmwqfQ6ZifZ&#10;0Oxs2N2m0V/vHARvM7w3732z2c1+UBPF1Ac2sFwUoIibYHvuDBzqt7snUCkjWxwCk4FvSrDbXl9t&#10;sLThwh807XOnJIRTiQZczmOpdWoceUyLMBKL1oboMcsaO20jXiTcD/q+KFbaY8/S4HCkV0fNaX/2&#10;Bo4/n/V0jrV7b2NVPa6/jqvYPhhzezO/PIPKNOd/8991ZQV/Lfj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lR8W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B7050FA" w14:textId="259320B0" w:rsidR="00AA348B" w:rsidRDefault="00AA348B" w:rsidP="00A977D8">
            <w:pPr>
              <w:pStyle w:val="TipText"/>
              <w:cnfStyle w:val="000000000000" w:firstRow="0" w:lastRow="0" w:firstColumn="0" w:lastColumn="0" w:oddVBand="0" w:evenVBand="0" w:oddHBand="0" w:evenHBand="0" w:firstRowFirstColumn="0" w:firstRowLastColumn="0" w:lastRowFirstColumn="0" w:lastRowLastColumn="0"/>
            </w:pPr>
            <w:r>
              <w:t>Volumes will be saved in TIFF format, disregarding their</w:t>
            </w:r>
            <w:r w:rsidR="00DA3DA8">
              <w:t xml:space="preserve"> original formats.</w:t>
            </w:r>
          </w:p>
        </w:tc>
      </w:tr>
    </w:tbl>
    <w:p w14:paraId="7B57FCCB" w14:textId="77777777" w:rsidR="00AA348B" w:rsidRDefault="00AA348B" w:rsidP="008A31FF"/>
    <w:p w14:paraId="43AD2299" w14:textId="49B3FC96" w:rsidR="00AA348B" w:rsidRDefault="00AA348B" w:rsidP="008A31FF">
      <w:r w:rsidRPr="00DA3DA8">
        <w:rPr>
          <w:b/>
        </w:rPr>
        <w:t>Lempel-Ziv-Welch compression.</w:t>
      </w:r>
      <w:r>
        <w:t xml:space="preserve"> When enabled, FluoRender uses LZW compression for saving TIFF formats.</w:t>
      </w:r>
    </w:p>
    <w:p w14:paraId="234AD1D4" w14:textId="58D5A3CF" w:rsidR="00BF54AB" w:rsidRDefault="00806808" w:rsidP="008A31FF">
      <w:r>
        <w:lastRenderedPageBreak/>
        <w:t>Projects can</w:t>
      </w:r>
      <w:r w:rsidR="00BF54AB">
        <w:t xml:space="preserve"> be automatically saved when capturing a render view, or exporting a movie. This setting can be enabled in the setting dialog. See </w:t>
      </w:r>
      <w:r w:rsidR="007B3341">
        <w:fldChar w:fldCharType="begin"/>
      </w:r>
      <w:r w:rsidR="007B3341">
        <w:instrText xml:space="preserve"> REF _Ref406852291 \r \h </w:instrText>
      </w:r>
      <w:r w:rsidR="007B3341">
        <w:fldChar w:fldCharType="separate"/>
      </w:r>
      <w:r w:rsidR="00C14A83">
        <w:t>Chapter 20</w:t>
      </w:r>
      <w:r w:rsidR="007B3341">
        <w:fldChar w:fldCharType="end"/>
      </w:r>
      <w:r w:rsidR="00BF54AB">
        <w:t xml:space="preserve"> for more details.</w:t>
      </w:r>
    </w:p>
    <w:p w14:paraId="765316BC" w14:textId="77777777" w:rsidR="00BF54AB" w:rsidRDefault="00BF54AB">
      <w:r>
        <w:br w:type="page"/>
      </w:r>
    </w:p>
    <w:p w14:paraId="1859D7AE" w14:textId="638FA4C3" w:rsidR="00DA3DA8" w:rsidRDefault="00BF54AB" w:rsidP="00BF54AB">
      <w:pPr>
        <w:pStyle w:val="Heading1"/>
      </w:pPr>
      <w:bookmarkStart w:id="206" w:name="_Toc406755677"/>
      <w:bookmarkStart w:id="207" w:name="_Ref406761841"/>
      <w:bookmarkStart w:id="208" w:name="_Toc406770750"/>
      <w:bookmarkStart w:id="209" w:name="_Ref407094692"/>
      <w:bookmarkStart w:id="210" w:name="_Ref407099846"/>
      <w:bookmarkStart w:id="211" w:name="_Toc420072881"/>
      <w:r w:rsidRPr="00BF54AB">
        <w:lastRenderedPageBreak/>
        <w:t>Paint Selection</w:t>
      </w:r>
      <w:bookmarkEnd w:id="206"/>
      <w:bookmarkEnd w:id="207"/>
      <w:bookmarkEnd w:id="208"/>
      <w:bookmarkEnd w:id="209"/>
      <w:bookmarkEnd w:id="210"/>
      <w:bookmarkEnd w:id="211"/>
    </w:p>
    <w:p w14:paraId="2081F847" w14:textId="1925CFE0" w:rsidR="00B71BC2" w:rsidRDefault="00B71BC2" w:rsidP="00B71BC2">
      <w:r>
        <w:t xml:space="preserve">FluoRender allows selecting a portion of a volume channel based on underlying structures. Users can directly paint on visualizations </w:t>
      </w:r>
      <w:r w:rsidR="0067545E">
        <w:t>in</w:t>
      </w:r>
      <w:r>
        <w:t xml:space="preserve"> render view and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desired structures. Selected structures become the basis of </w:t>
      </w:r>
      <w:r w:rsidR="00E50FE8">
        <w:t xml:space="preserve">many </w:t>
      </w:r>
      <w:r>
        <w:t xml:space="preserve">subsequent analysis and processing </w:t>
      </w:r>
      <w:r w:rsidR="00E50FE8">
        <w:t>operations</w:t>
      </w:r>
      <w:r>
        <w:t>.</w:t>
      </w:r>
      <w:r w:rsidR="00E50FE8">
        <w:t xml:space="preserve"> Most paint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rsidR="00E50FE8">
        <w:t xml:space="preserve"> are in the “Analyze” dialog. To open the “Analyze” dialog, click “Analyze” </w:t>
      </w:r>
      <w:r w:rsidR="00E50FE8">
        <w:rPr>
          <w:noProof/>
          <w:lang w:eastAsia="en-US"/>
        </w:rPr>
        <w:drawing>
          <wp:inline distT="0" distB="0" distL="0" distR="0" wp14:anchorId="526ED5C3" wp14:editId="323F3301">
            <wp:extent cx="612648" cy="310896"/>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descr="C:\Users\HP2\SkyDrive\FluoRender\analyze_button.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2648" cy="310896"/>
                    </a:xfrm>
                    <a:prstGeom prst="rect">
                      <a:avLst/>
                    </a:prstGeom>
                    <a:noFill/>
                    <a:ln>
                      <a:noFill/>
                    </a:ln>
                  </pic:spPr>
                </pic:pic>
              </a:graphicData>
            </a:graphic>
          </wp:inline>
        </w:drawing>
      </w:r>
      <w:r w:rsidR="00E50FE8">
        <w:t xml:space="preserve"> in the main toolbar. The upper part “Selection” of the analyze dialog controls the behavior of paint brushes through a series of settings</w:t>
      </w:r>
      <w:r w:rsidR="00406B51">
        <w:t xml:space="preserve"> (</w:t>
      </w:r>
      <w:r w:rsidR="00406B51">
        <w:fldChar w:fldCharType="begin"/>
      </w:r>
      <w:r w:rsidR="00406B51">
        <w:instrText xml:space="preserve"> REF _Ref406597855 \h </w:instrText>
      </w:r>
      <w:r w:rsidR="00406B51">
        <w:fldChar w:fldCharType="separate"/>
      </w:r>
      <w:r w:rsidR="00C14A83">
        <w:t xml:space="preserve">Figure </w:t>
      </w:r>
      <w:r w:rsidR="00C14A83">
        <w:rPr>
          <w:noProof/>
        </w:rPr>
        <w:t>14</w:t>
      </w:r>
      <w:r w:rsidR="00C14A83">
        <w:noBreakHyphen/>
      </w:r>
      <w:r w:rsidR="00C14A83">
        <w:rPr>
          <w:noProof/>
        </w:rPr>
        <w:t>1</w:t>
      </w:r>
      <w:r w:rsidR="00406B51">
        <w:fldChar w:fldCharType="end"/>
      </w:r>
      <w:r w:rsidR="00406B51">
        <w:t>)</w:t>
      </w:r>
      <w:r w:rsidR="00E50FE8">
        <w:t>.</w:t>
      </w:r>
    </w:p>
    <w:p w14:paraId="202146A1" w14:textId="714BAC5C" w:rsidR="00E50FE8" w:rsidRDefault="00E50FE8" w:rsidP="00406B51">
      <w:pPr>
        <w:jc w:val="center"/>
      </w:pPr>
      <w:r>
        <w:rPr>
          <w:noProof/>
          <w:lang w:eastAsia="en-US"/>
        </w:rPr>
        <w:drawing>
          <wp:inline distT="0" distB="0" distL="0" distR="0" wp14:anchorId="6BA3FE32" wp14:editId="2B5C83C4">
            <wp:extent cx="2596896" cy="1911096"/>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Users\HP2\SkyDrive\FluoRender\selection_diag.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96896" cy="1911096"/>
                    </a:xfrm>
                    <a:prstGeom prst="rect">
                      <a:avLst/>
                    </a:prstGeom>
                    <a:noFill/>
                    <a:ln>
                      <a:noFill/>
                    </a:ln>
                  </pic:spPr>
                </pic:pic>
              </a:graphicData>
            </a:graphic>
          </wp:inline>
        </w:drawing>
      </w:r>
    </w:p>
    <w:p w14:paraId="0BA919B3" w14:textId="384394BE" w:rsidR="00E50FE8" w:rsidRDefault="00E50FE8" w:rsidP="00406B51">
      <w:pPr>
        <w:pStyle w:val="Caption"/>
        <w:jc w:val="center"/>
      </w:pPr>
      <w:bookmarkStart w:id="212" w:name="_Ref406597855"/>
      <w:bookmarkStart w:id="213" w:name="_Toc420072942"/>
      <w:r>
        <w:t xml:space="preserve">Figure </w:t>
      </w:r>
      <w:fldSimple w:instr=" STYLEREF 1 \s ">
        <w:r w:rsidR="00C14A83">
          <w:rPr>
            <w:noProof/>
          </w:rPr>
          <w:t>14</w:t>
        </w:r>
      </w:fldSimple>
      <w:r w:rsidR="0037433D">
        <w:noBreakHyphen/>
      </w:r>
      <w:fldSimple w:instr=" SEQ Figure \* ARABIC \s 1 ">
        <w:r w:rsidR="00C14A83">
          <w:rPr>
            <w:noProof/>
          </w:rPr>
          <w:t>1</w:t>
        </w:r>
      </w:fldSimple>
      <w:bookmarkEnd w:id="212"/>
      <w:r>
        <w:t xml:space="preserve">. </w:t>
      </w:r>
      <w:r w:rsidR="00406B51">
        <w:t>The selection part of the Analyze dialog.</w:t>
      </w:r>
      <w:bookmarkEnd w:id="213"/>
    </w:p>
    <w:p w14:paraId="79E266F6" w14:textId="3ADF1398" w:rsidR="00406B51" w:rsidRDefault="00406B51" w:rsidP="00406B51">
      <w:pPr>
        <w:pStyle w:val="Heading2"/>
      </w:pPr>
      <w:bookmarkStart w:id="214" w:name="_Toc406755678"/>
      <w:bookmarkStart w:id="215" w:name="_Toc406770751"/>
      <w:bookmarkStart w:id="216" w:name="_Toc420072882"/>
      <w:r>
        <w:t>Brush Types</w:t>
      </w:r>
      <w:bookmarkEnd w:id="214"/>
      <w:bookmarkEnd w:id="215"/>
      <w:bookmarkEnd w:id="216"/>
    </w:p>
    <w:p w14:paraId="53C8011A" w14:textId="2F909947" w:rsidR="00406B51" w:rsidRDefault="00406B51" w:rsidP="00406B51">
      <w:r>
        <w:t>There are three brush types.</w:t>
      </w:r>
      <w:r w:rsidR="00E81B3F">
        <w:t xml:space="preserve"> They are accessed by clicking the toolbar buttons in the “Analyze” dialog. When any of the following </w:t>
      </w:r>
      <w:r w:rsidR="00A74FC6">
        <w:t>brush types is selected, user can start painting in render view using a mouse or similar pointing device.</w:t>
      </w:r>
    </w:p>
    <w:p w14:paraId="1B37FA75" w14:textId="73C52742" w:rsidR="00406B51" w:rsidRDefault="00BD0C2D" w:rsidP="00406B51">
      <w:r>
        <w:rPr>
          <w:b/>
          <w:noProof/>
          <w:lang w:eastAsia="en-US"/>
        </w:rPr>
        <w:drawing>
          <wp:inline distT="0" distB="0" distL="0" distR="0" wp14:anchorId="23BA7EE0" wp14:editId="6D801086">
            <wp:extent cx="301752" cy="301752"/>
            <wp:effectExtent l="0" t="0" r="3175" b="31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brushes-0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Select.</w:t>
      </w:r>
      <w:r w:rsidR="00406B51">
        <w:t xml:space="preserve"> </w:t>
      </w:r>
      <w:r w:rsidR="00E76613">
        <w:t xml:space="preserve">When enabled, user can paint on visualizations in render view to initialize selection of desired structures. The brush is typically equipped with two strokes, whose stamps are indicated by two concentric circles. The inner circle, called center stroke stamp, defines seeds for selection. Seeds are selected based on the “Threshold” value in the “Selection Settings”. The outer circle, called diffuse stroke stamp, defines a </w:t>
      </w:r>
      <w:r w:rsidR="00B9368C">
        <w:t>diffusion</w:t>
      </w:r>
      <w:r w:rsidR="00E76613">
        <w:t xml:space="preserve"> region for seeds. Seeds can </w:t>
      </w:r>
      <w:r w:rsidR="00B9368C">
        <w:t>diffuse or grow within the diffusion region based on a diffusion equation.</w:t>
      </w:r>
    </w:p>
    <w:p w14:paraId="79139780" w14:textId="35A9FCB3" w:rsidR="00406B51" w:rsidRDefault="00BD0C2D" w:rsidP="00406B51">
      <w:r>
        <w:rPr>
          <w:b/>
          <w:noProof/>
          <w:lang w:eastAsia="en-US"/>
        </w:rPr>
        <w:drawing>
          <wp:inline distT="0" distB="0" distL="0" distR="0" wp14:anchorId="59B5C9DB" wp14:editId="7FE7C23C">
            <wp:extent cx="301752" cy="301752"/>
            <wp:effectExtent l="0" t="0" r="3175"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Diffuse.</w:t>
      </w:r>
      <w:r w:rsidR="00406B51">
        <w:t xml:space="preserve"> </w:t>
      </w:r>
      <w:r w:rsidR="00B9368C">
        <w:t>When enabled, user can paint on visualizations in render view to diffuse or grow existing selected structures. The diffusion brush is exactly a selection brush without the center stamp for seeding. It is used for selecting structures that are three-dimensionally connected to existing selections.</w:t>
      </w:r>
      <w:r w:rsidR="00E80214">
        <w:t xml:space="preserve">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rsidR="00E80214">
        <w:t xml:space="preserve"> complex 3D structures, such as nerves, neuron axons, and dendrites.</w:t>
      </w:r>
    </w:p>
    <w:p w14:paraId="2BF7F7A9" w14:textId="678E06FA" w:rsidR="00406B51" w:rsidRDefault="00BD0C2D" w:rsidP="00406B51">
      <w:r>
        <w:rPr>
          <w:b/>
          <w:noProof/>
          <w:lang w:eastAsia="en-US"/>
        </w:rPr>
        <w:drawing>
          <wp:inline distT="0" distB="0" distL="0" distR="0" wp14:anchorId="055F6F8C" wp14:editId="1CE6A9E3">
            <wp:extent cx="301752" cy="301752"/>
            <wp:effectExtent l="0" t="0" r="3175"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brushes-03.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Unselect.</w:t>
      </w:r>
      <w:r w:rsidR="00406B51">
        <w:t xml:space="preserve"> </w:t>
      </w:r>
      <w:r w:rsidR="00B9368C">
        <w:t>When enabled, user can paint on visualizations in render view and remove selected structures. It behaves like an eraser for masks.</w:t>
      </w:r>
    </w:p>
    <w:p w14:paraId="7777E648" w14:textId="2E2ED43E" w:rsidR="00E81B3F" w:rsidRDefault="00E81B3F" w:rsidP="00406B51">
      <w:r>
        <w:lastRenderedPageBreak/>
        <w:t xml:space="preserve">In addition, “Reset All” </w:t>
      </w:r>
      <w:r>
        <w:rPr>
          <w:noProof/>
          <w:lang w:eastAsia="en-US"/>
        </w:rPr>
        <w:drawing>
          <wp:inline distT="0" distB="0" distL="0" distR="0" wp14:anchorId="1C8B52D6" wp14:editId="631D0C4F">
            <wp:extent cx="201168" cy="201168"/>
            <wp:effectExtent l="0" t="0" r="889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C:\Users\HP2\SkyDrive\FluoRender\edit_clear.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can be used to clear all selections.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74FC6" w14:paraId="344C7045" w14:textId="77777777" w:rsidTr="00E7661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49C2B12" w14:textId="77777777" w:rsidR="00A74FC6" w:rsidRDefault="00A74FC6" w:rsidP="00E76613">
            <w:pPr>
              <w:pStyle w:val="Icon"/>
            </w:pPr>
            <w:r>
              <w:rPr>
                <w:noProof/>
                <w:lang w:eastAsia="en-US"/>
              </w:rPr>
              <mc:AlternateContent>
                <mc:Choice Requires="wpg">
                  <w:drawing>
                    <wp:inline distT="0" distB="0" distL="0" distR="0" wp14:anchorId="737BDE94" wp14:editId="7216D9F6">
                      <wp:extent cx="228600" cy="228600"/>
                      <wp:effectExtent l="0" t="0" r="0" b="0"/>
                      <wp:docPr id="2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1" name="Oval 2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2" name="Freeform 2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F3B7C3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vTvTe4AFAAD1EQAADgAAAAAAAAAAAAAAAAAuAgAAZHJzL2Uyb0RvYy54&#10;bWxQSwECLQAUAAYACAAAACEA+AwpmdgAAAADAQAADwAAAAAAAAAAAAAAAADaBwAAZHJzL2Rvd25y&#10;ZXYueG1sUEsFBgAAAAAEAAQA8wAAAN8IAAAAAA==&#10;">
                      <v:oval id="Oval 20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oj/8IA&#10;AADcAAAADwAAAGRycy9kb3ducmV2LnhtbESPzWoCMRSF94LvEG7BnWZ0IXZqlKJU3Gip+gCXye1k&#10;dHITknQc394UCl0ezs/HWa5724qOQmwcK5hOChDEldMN1wou54/xAkRMyBpbx6TgQRHWq+FgiaV2&#10;d/6i7pRqkUc4lqjApORLKWNlyGKcOE+cvW8XLKYsQy11wHset62cFcVcWmw4Ewx62hiqbqcfmyHG&#10;d1u/2TWvC0v19fMxD8cDKjV66d/fQCTq03/4r73XCmbFFH7P5CMgV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OiP/wgAAANwAAAAPAAAAAAAAAAAAAAAAAJgCAABkcnMvZG93&#10;bnJldi54bWxQSwUGAAAAAAQABAD1AAAAhwMAAAAA&#10;" fillcolor="#f24f4f [3204]" stroked="f" strokeweight="0">
                        <v:stroke joinstyle="miter"/>
                        <o:lock v:ext="edit" aspectratio="t"/>
                      </v:oval>
                      <v:shape id="Freeform 20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TQAcUA&#10;AADcAAAADwAAAGRycy9kb3ducmV2LnhtbESPwWrDMBBE74X+g9hCb40ct4TEiRJKoeBToHFLrhtr&#10;bZlYKyMpjpuvrwqFHoeZecNsdpPtxUg+dI4VzGcZCOLa6Y5bBZ/V+9MSRIjIGnvHpOCbAuy293cb&#10;LLS78geNh9iKBOFQoAIT41BIGWpDFsPMDcTJa5y3GJP0rdQerwlue5ln2UJa7DgtGBzozVB9Plys&#10;guPtqxovvjL7xpfly+p0XPjmWanHh+l1DSLSFP/Df+1SK8izHH7PpCM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JNAB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2D5617" w14:textId="5A0CCB06" w:rsidR="00A74FC6" w:rsidRDefault="00A74FC6" w:rsidP="00E76613">
            <w:pPr>
              <w:pStyle w:val="TipText"/>
              <w:cnfStyle w:val="000000000000" w:firstRow="0" w:lastRow="0" w:firstColumn="0" w:lastColumn="0" w:oddVBand="0" w:evenVBand="0" w:oddHBand="0" w:evenHBand="0" w:firstRowFirstColumn="0" w:firstRowLastColumn="0" w:lastRowFirstColumn="0" w:lastRowLastColumn="0"/>
            </w:pPr>
            <w:r>
              <w:t>The same set of buttons are found in the “Workspace” toolbar. Alternatively, these keyboard shortcuts can be used: holding “Shift” – Select; holding “z” – Diffuse; holding “x” – unselect.</w:t>
            </w:r>
          </w:p>
        </w:tc>
      </w:tr>
      <w:tr w:rsidR="00B9368C" w14:paraId="38343A6C" w14:textId="77777777" w:rsidTr="00B9368C">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EDF1406" w14:textId="77777777" w:rsidR="00B9368C" w:rsidRDefault="00B9368C" w:rsidP="006E1905">
            <w:pPr>
              <w:pStyle w:val="Icon"/>
            </w:pPr>
            <w:r>
              <w:rPr>
                <w:noProof/>
                <w:lang w:eastAsia="en-US"/>
              </w:rPr>
              <mc:AlternateContent>
                <mc:Choice Requires="wpg">
                  <w:drawing>
                    <wp:inline distT="0" distB="0" distL="0" distR="0" wp14:anchorId="46B22364" wp14:editId="3B048B38">
                      <wp:extent cx="228600" cy="228600"/>
                      <wp:effectExtent l="0" t="0" r="0" b="0"/>
                      <wp:docPr id="15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5" name="Oval 1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6" name="Freeform 19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59DD9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BzkO1+HBQAA9REAAA4AAAAAAAAAAAAAAAAALgIAAGRycy9l&#10;Mm9Eb2MueG1sUEsBAi0AFAAGAAgAAAAhAPgMKZnYAAAAAwEAAA8AAAAAAAAAAAAAAAAA4QcAAGRy&#10;cy9kb3ducmV2LnhtbFBLBQYAAAAABAAEAPMAAADmCAAAAAA=&#10;">
                      <v:oval id="Oval 15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drncMA&#10;AADcAAAADwAAAGRycy9kb3ducmV2LnhtbESP0WoCMRBF3wv+QxjBt5pVUOxqFFEqfWlL1Q8YNuNm&#10;dTMJSbquf98UCn2b4d65585q09tWdBRi41jBZFyAIK6cbrhWcD69Pi9AxISssXVMCh4UYbMePK2w&#10;1O7OX9QdUy1yCMcSFZiUfCllrAxZjGPnibN2ccFiymuopQ54z+G2ldOimEuLDWeCQU87Q9Xt+G0z&#10;xPhu73eH5mVhqb5+Pubh4x2VGg377RJEoj79m/+u33SuP5vB7zN5Ar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drncMAAADcAAAADwAAAAAAAAAAAAAAAACYAgAAZHJzL2Rv&#10;d25yZXYueG1sUEsFBgAAAAAEAAQA9QAAAIgDAAAAAA==&#10;" fillcolor="#f24f4f [3204]" stroked="f" strokeweight="0">
                        <v:stroke joinstyle="miter"/>
                        <o:lock v:ext="edit" aspectratio="t"/>
                      </v:oval>
                      <v:shape id="Freeform 19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Ai+cIA&#10;AADcAAAADwAAAGRycy9kb3ducmV2LnhtbERP30vDMBB+H/g/hBN8W1OnFFeXDRkIfRK2Kns9m2tT&#10;bC4lybrqX78Igm/38f28zW62g5jIh96xgvssB0HcON1zp+C9fl0+gQgRWePgmBR8U4Dd9maxwVK7&#10;Cx9oOsZOpBAOJSowMY6llKExZDFkbiROXOu8xZig76T2eEnhdpCrPC+kxZ5Tg8GR9oaar+PZKjj9&#10;fNTT2dfmrfVV9bj+PBW+fVDq7nZ+eQYRaY7/4j93pdP8dQG/z6QL5PY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MCL5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F101CF8" w14:textId="7495BD0D" w:rsidR="00B9368C" w:rsidRDefault="00B9368C" w:rsidP="006E1905">
            <w:pPr>
              <w:pStyle w:val="TipText"/>
              <w:cnfStyle w:val="000000000000" w:firstRow="0" w:lastRow="0" w:firstColumn="0" w:lastColumn="0" w:oddVBand="0" w:evenVBand="0" w:oddHBand="0" w:evenHBand="0" w:firstRowFirstColumn="0" w:firstRowLastColumn="0" w:lastRowFirstColumn="0" w:lastRowLastColumn="0"/>
            </w:pPr>
            <w:r>
              <w:t>Selected structures are indicated by a mask with a different color than original volume channel. The mask color is calculated from the original color and should provide sufficient contrast to be distinguished from the original. For information on assigning IDs and changing mask colors, see the chapter on components and tracking.</w:t>
            </w:r>
          </w:p>
        </w:tc>
      </w:tr>
      <w:tr w:rsidR="001142FB" w14:paraId="24260A40" w14:textId="77777777" w:rsidTr="001142FB">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375D926" w14:textId="77777777" w:rsidR="001142FB" w:rsidRDefault="001142FB" w:rsidP="001142FB">
            <w:pPr>
              <w:pStyle w:val="Icon"/>
            </w:pPr>
            <w:r>
              <w:rPr>
                <w:noProof/>
                <w:lang w:eastAsia="en-US"/>
              </w:rPr>
              <mc:AlternateContent>
                <mc:Choice Requires="wpg">
                  <w:drawing>
                    <wp:inline distT="0" distB="0" distL="0" distR="0" wp14:anchorId="6263F737" wp14:editId="300FDB23">
                      <wp:extent cx="228600" cy="228600"/>
                      <wp:effectExtent l="0" t="0" r="0" b="0"/>
                      <wp:docPr id="2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3" name="Oval 2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4" name="Freeform 2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C3A6E8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CnHOqhQUAAPURAAAOAAAAAAAAAAAAAAAAAC4CAABkcnMvZTJv&#10;RG9jLnhtbFBLAQItABQABgAIAAAAIQD4DCmZ2AAAAAMBAAAPAAAAAAAAAAAAAAAAAN8HAABkcnMv&#10;ZG93bnJldi54bWxQSwUGAAAAAAQABADzAAAA5AgAAAAA&#10;">
                      <v:oval id="Oval 23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jSrsIA&#10;AADcAAAADwAAAGRycy9kb3ducmV2LnhtbESP3WoCMRCF7wu+QxjBu5pVQXRrFFEqvalF7QMMm+lm&#10;62YSknRd374pCL08nJ+Ps9r0thUdhdg4VjAZFyCIK6cbrhV8Xl6fFyBiQtbYOiYFd4qwWQ+eVlhq&#10;d+MTdedUizzCsUQFJiVfShkrQxbj2Hni7H25YDFlGWqpA97yuG3ltCjm0mLDmWDQ085QdT3/2Awx&#10;vtv73aFZLizV3x/3eTi+o1KjYb99AZGoT//hR/tNK5jOZvB3Jh8B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yNKuwgAAANwAAAAPAAAAAAAAAAAAAAAAAJgCAABkcnMvZG93&#10;bnJldi54bWxQSwUGAAAAAAQABAD1AAAAhwMAAAAA&#10;" fillcolor="#f24f4f [3204]" stroked="f" strokeweight="0">
                        <v:stroke joinstyle="miter"/>
                        <o:lock v:ext="edit" aspectratio="t"/>
                      </v:oval>
                      <v:shape id="Freeform 23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0nU8UA&#10;AADcAAAADwAAAGRycy9kb3ducmV2LnhtbESPzWrDMBCE74W+g9hCb42cH0LrRAmlUPApkLgl1421&#10;tkyslZEUx+nTV4FCj8PMfMOst6PtxEA+tI4VTCcZCOLK6ZYbBV/l58sriBCRNXaOScGNAmw3jw9r&#10;zLW78p6GQ2xEgnDIUYGJsc+lDJUhi2HieuLk1c5bjEn6RmqP1wS3nZxl2VJabDktGOzpw1B1Plys&#10;guPPdzlcfGl2tS+KxdvpuPT1XKnnp/F9BSLSGP/Df+1CK5jNF3A/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7Sd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B1873F9" w14:textId="1C659977" w:rsidR="001142FB" w:rsidRDefault="001142FB" w:rsidP="007B3341">
            <w:pPr>
              <w:pStyle w:val="TipText"/>
              <w:cnfStyle w:val="000000000000" w:firstRow="0" w:lastRow="0" w:firstColumn="0" w:lastColumn="0" w:oddVBand="0" w:evenVBand="0" w:oddHBand="0" w:evenHBand="0" w:firstRowFirstColumn="0" w:firstRowLastColumn="0" w:lastRowFirstColumn="0" w:lastRowLastColumn="0"/>
            </w:pPr>
            <w:r>
              <w:t>Many settings that changes the visualization of a volume channel can influence the paint selected resu</w:t>
            </w:r>
            <w:r w:rsidR="00F0708F">
              <w:t>lt. Volume properties take part in the calculation of selected results. For example, voxels out of the threshold value range in the volume proper settings are not selected by the paint brush. One important feature is to use clipping planes to restrict paint selection. For example, when you set the opposite clipping planes in an axis with slab with of one, it essentially allows you to perform paint selection on image sections.</w:t>
            </w:r>
          </w:p>
        </w:tc>
      </w:tr>
    </w:tbl>
    <w:p w14:paraId="5955085E" w14:textId="77777777" w:rsidR="00A74FC6" w:rsidRDefault="00A74FC6" w:rsidP="00406B51"/>
    <w:p w14:paraId="31666573" w14:textId="7A053117" w:rsidR="00B9368C" w:rsidRDefault="00B9368C" w:rsidP="00B9368C">
      <w:pPr>
        <w:pStyle w:val="Heading2"/>
      </w:pPr>
      <w:bookmarkStart w:id="217" w:name="_Toc406755679"/>
      <w:bookmarkStart w:id="218" w:name="_Toc406770752"/>
      <w:bookmarkStart w:id="219" w:name="_Toc420072883"/>
      <w:r>
        <w:t>Selection Settings</w:t>
      </w:r>
      <w:bookmarkEnd w:id="217"/>
      <w:bookmarkEnd w:id="218"/>
      <w:bookmarkEnd w:id="219"/>
    </w:p>
    <w:p w14:paraId="25103670" w14:textId="02704B07" w:rsidR="00B9368C" w:rsidRDefault="001D4A09" w:rsidP="00406B51">
      <w:r>
        <w:t>The behavior of bushes can be further refined using the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t>.</w:t>
      </w:r>
    </w:p>
    <w:p w14:paraId="68AB7117" w14:textId="18F85D81" w:rsidR="001D4A09" w:rsidRDefault="00E80214" w:rsidP="00406B51">
      <w:r w:rsidRPr="00E80214">
        <w:rPr>
          <w:b/>
        </w:rPr>
        <w:t>Auto thresh.</w:t>
      </w:r>
      <w:r>
        <w:t xml:space="preserve"> When enabled, it automatically estimates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the selection brush. The threshold estimation is calculated based local histogram under a brush stroke. When a stroke is finished, the estimated threshold values is updated.</w:t>
      </w:r>
    </w:p>
    <w:p w14:paraId="678FA3D3" w14:textId="78D7E1B0" w:rsidR="00E80214" w:rsidRDefault="00E80214" w:rsidP="00406B51">
      <w:r w:rsidRPr="00E80214">
        <w:rPr>
          <w:b/>
        </w:rPr>
        <w:t>Edge detect.</w:t>
      </w:r>
      <w:r>
        <w:t xml:space="preserve">  When enabled, it incorporate local contrast information into the diffusion process. When high local high contrast (usually structure boundaries, or edges) is detected, the diffusion stops.</w:t>
      </w:r>
    </w:p>
    <w:p w14:paraId="2E511D25" w14:textId="5FC07AF6" w:rsidR="00E80214" w:rsidRDefault="00E80214" w:rsidP="00406B51">
      <w:r w:rsidRPr="00E80214">
        <w:rPr>
          <w:b/>
        </w:rPr>
        <w:t>Visible only.</w:t>
      </w:r>
      <w:r>
        <w:t xml:space="preserve"> When enabled, in the seeding process, seeds occluded in 3D are not selected.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densely packed structures, such as cells.</w:t>
      </w:r>
    </w:p>
    <w:p w14:paraId="3A1F15B8" w14:textId="07060FD5" w:rsidR="00E80214" w:rsidRDefault="00FC3D75" w:rsidP="00406B51">
      <w:r w:rsidRPr="00FC3D75">
        <w:rPr>
          <w:b/>
        </w:rPr>
        <w:t>Select group.</w:t>
      </w:r>
      <w:r>
        <w:t xml:space="preserve"> When enabled, brush strokes are applied to structures from different volume channels within the same group of current selection. It can be used to study colocalized</w:t>
      </w:r>
      <w:r w:rsidR="0018205D">
        <w:fldChar w:fldCharType="begin"/>
      </w:r>
      <w:r w:rsidR="0018205D">
        <w:instrText xml:space="preserve"> XE "</w:instrText>
      </w:r>
      <w:r w:rsidR="00985B65">
        <w:instrText>C</w:instrText>
      </w:r>
      <w:r w:rsidR="0018205D" w:rsidRPr="00A8470F">
        <w:instrText>olocalized</w:instrText>
      </w:r>
      <w:r w:rsidR="0018205D">
        <w:instrText xml:space="preserve">" </w:instrText>
      </w:r>
      <w:r w:rsidR="0018205D">
        <w:fldChar w:fldCharType="end"/>
      </w:r>
      <w:r>
        <w:t xml:space="preserve"> structures within a region defined by brush strokes.</w:t>
      </w:r>
    </w:p>
    <w:p w14:paraId="78052E65" w14:textId="6CB2DBE1" w:rsidR="00FC3D75" w:rsidRDefault="00FC3D75" w:rsidP="00406B51">
      <w:r w:rsidRPr="00346E7A">
        <w:rPr>
          <w:b/>
        </w:rPr>
        <w:t>Threshold.</w:t>
      </w:r>
      <w:r>
        <w:t xml:space="preserve"> It is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seed</w:t>
      </w:r>
      <w:r w:rsidR="00346E7A">
        <w:t>ing with in the center stroke stamp region. It is also used to determine the strength of the diffusion process. Threshold value can be estimated by enabling the auto threshold function.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46E7A" w14:paraId="78A0F692"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7A10FEF" w14:textId="77777777" w:rsidR="00346E7A" w:rsidRDefault="00346E7A" w:rsidP="006E1905">
            <w:pPr>
              <w:pStyle w:val="Icon"/>
            </w:pPr>
            <w:r>
              <w:rPr>
                <w:noProof/>
                <w:lang w:eastAsia="en-US"/>
              </w:rPr>
              <mc:AlternateContent>
                <mc:Choice Requires="wpg">
                  <w:drawing>
                    <wp:inline distT="0" distB="0" distL="0" distR="0" wp14:anchorId="52202637" wp14:editId="3666EA77">
                      <wp:extent cx="228600" cy="228600"/>
                      <wp:effectExtent l="0" t="0" r="0" b="0"/>
                      <wp:docPr id="19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8" name="Oval 1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3" name="Freeform 2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B0A188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mPMHIkFAAD1EQAADgAAAAAAAAAAAAAAAAAuAgAAZHJz&#10;L2Uyb0RvYy54bWxQSwECLQAUAAYACAAAACEA+AwpmdgAAAADAQAADwAAAAAAAAAAAAAAAADjBwAA&#10;ZHJzL2Rvd25yZXYueG1sUEsFBgAAAAAEAAQA8wAAAOgIAAAAAA==&#10;">
                      <v:oval id="Oval 19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9+mcIA&#10;AADcAAAADwAAAGRycy9kb3ducmV2LnhtbESPzU7DMAzH70i8Q2Sk3VgKh2krSys0BOKyIQYPYDWm&#10;KTROlISue/v5gMTNlv8fP2/b2Y9qopSHwAbulhUo4i7YgXsDnx/Pt2tQuSBbHAOTgTNlaJvrqy3W&#10;Npz4naZj6ZWEcK7RgCsl1lrnzpHHvAyRWG5fIXkssqZe24QnCfejvq+qlfY4sDQ4jLRz1P0cf72U&#10;uDg9xd3LsFl76r/fzqt02KMxi5v58QFUobn8i//cr1bwN0Irz8gEur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L36ZwgAAANwAAAAPAAAAAAAAAAAAAAAAAJgCAABkcnMvZG93&#10;bnJldi54bWxQSwUGAAAAAAQABAD1AAAAhwMAAAAA&#10;" fillcolor="#f24f4f [3204]" stroked="f" strokeweight="0">
                        <v:stroke joinstyle="miter"/>
                        <o:lock v:ext="edit" aspectratio="t"/>
                      </v:oval>
                      <v:shape id="Freeform 20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h1msUA&#10;AADcAAAADwAAAGRycy9kb3ducmV2LnhtbESPQWvCQBSE70L/w/IKvemmKtKmrlIEISehxuL1NfuS&#10;Dc2+DbtrTP31XaHQ4zAz3zDr7Wg7MZAPrWMFz7MMBHHldMuNglO5n76ACBFZY+eYFPxQgO3mYbLG&#10;XLsrf9BwjI1IEA45KjAx9rmUoTJkMcxcT5y82nmLMUnfSO3xmuC2k/MsW0mLLacFgz3tDFXfx4tV&#10;cL59lsPFl+ZQ+6JYvn6dV75eKPX0OL6/gYg0xv/wX7vQCubZAu5n0hG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aHWa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8ED09E2" w14:textId="0B1FA284" w:rsidR="00346E7A" w:rsidRDefault="00346E7A" w:rsidP="007B3341">
            <w:pPr>
              <w:pStyle w:val="TipText"/>
              <w:cnfStyle w:val="000000000000" w:firstRow="0" w:lastRow="0" w:firstColumn="0" w:lastColumn="0" w:oddVBand="0" w:evenVBand="0" w:oddHBand="0" w:evenHBand="0" w:firstRowFirstColumn="0" w:firstRowLastColumn="0" w:lastRowFirstColumn="0" w:lastRowLastColumn="0"/>
            </w:pPr>
            <w:r>
              <w:t>If auto threshold estimation cannot generate a satisfactory result, user can still change the threshold value manually with the auto threshold option enabled. However, only diffusion brush becomes available for selecting structures.</w:t>
            </w:r>
          </w:p>
        </w:tc>
      </w:tr>
    </w:tbl>
    <w:p w14:paraId="44F6884C" w14:textId="77777777" w:rsidR="00346E7A" w:rsidRDefault="00346E7A" w:rsidP="00406B51"/>
    <w:p w14:paraId="312C24F6" w14:textId="7BC7CFF3" w:rsidR="00346E7A" w:rsidRDefault="00346E7A" w:rsidP="00346E7A">
      <w:pPr>
        <w:pStyle w:val="Heading2"/>
      </w:pPr>
      <w:bookmarkStart w:id="220" w:name="_Toc406755680"/>
      <w:bookmarkStart w:id="221" w:name="_Toc406770753"/>
      <w:bookmarkStart w:id="222" w:name="_Toc420072884"/>
      <w:r>
        <w:lastRenderedPageBreak/>
        <w:t>Brush Properties</w:t>
      </w:r>
      <w:bookmarkEnd w:id="220"/>
      <w:bookmarkEnd w:id="221"/>
      <w:bookmarkEnd w:id="222"/>
    </w:p>
    <w:p w14:paraId="6C43B01A" w14:textId="35E4479F" w:rsidR="00346E7A" w:rsidRDefault="00346E7A" w:rsidP="00406B51">
      <w:r>
        <w:t>Brush diffusion strength and stamp sizes are controlled using the following settings.</w:t>
      </w:r>
    </w:p>
    <w:p w14:paraId="5B841500" w14:textId="287D8177" w:rsidR="00346E7A" w:rsidRDefault="00346E7A" w:rsidP="00406B51">
      <w:r w:rsidRPr="00346E7A">
        <w:rPr>
          <w:b/>
        </w:rPr>
        <w:t>Growth.</w:t>
      </w:r>
      <w:r>
        <w:t xml:space="preserve"> It provides three strength levels for the diffusion process. It essentially determines how many iterations are used for evaluating the diffusion equation. Stronger means more iterations. When more iterations are used, diffusion tends to grow further, but it may take more time to calculate. Use strong growth strength for coarse selection of large structures. Use weak growth strength for selecting finely-detailed structures.</w:t>
      </w:r>
    </w:p>
    <w:p w14:paraId="2C71E57C" w14:textId="0FFDB732" w:rsidR="00346E7A" w:rsidRDefault="00F30514" w:rsidP="00406B51">
      <w:r w:rsidRPr="00F30514">
        <w:rPr>
          <w:b/>
        </w:rPr>
        <w:t>Center size.</w:t>
      </w:r>
      <w:r w:rsidR="00346E7A">
        <w:t xml:space="preserve"> It is the center stroke stamp size in screen pixels. It determines the </w:t>
      </w:r>
      <w:r>
        <w:t>region that seed can be chosen by the selection brush.</w:t>
      </w:r>
    </w:p>
    <w:p w14:paraId="694ED2E6" w14:textId="1D18A1D4" w:rsidR="00F30514" w:rsidRDefault="00F30514" w:rsidP="00406B51">
      <w:r w:rsidRPr="00F30514">
        <w:rPr>
          <w:b/>
        </w:rPr>
        <w:t>Grow size.</w:t>
      </w:r>
      <w:r>
        <w:t xml:space="preserve"> It is the outer stroke stamp size in screen pixels. It determines the region that seed can grow. The grow size can also be disabled. When disabled, the selection brush uses the center stroke stamp only. So, the selection brush is for seeding only. The selection will strictly follow the threshold setting. In addition, both the diffusion brush and un-selection brush use the center size for their stamps.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30514" w14:paraId="5BFF261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3E9A5FF" w14:textId="77777777" w:rsidR="00F30514" w:rsidRDefault="00F30514" w:rsidP="006E1905">
            <w:pPr>
              <w:pStyle w:val="Icon"/>
            </w:pPr>
            <w:r>
              <w:rPr>
                <w:noProof/>
                <w:lang w:eastAsia="en-US"/>
              </w:rPr>
              <mc:AlternateContent>
                <mc:Choice Requires="wpg">
                  <w:drawing>
                    <wp:inline distT="0" distB="0" distL="0" distR="0" wp14:anchorId="66666274" wp14:editId="00DBEB43">
                      <wp:extent cx="228600" cy="228600"/>
                      <wp:effectExtent l="0" t="0" r="0" b="0"/>
                      <wp:docPr id="20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5" name="Oval 2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6" name="Freeform 2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0F6D53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8kYpxgwb8/WVr0/WfF6EY9dygNQD0+/41W1dbgn+iVFLfaQmDiVPkYe&#10;mN4GTxRsDe70W5QFR7U5q8mrnq2z3zv7zAb/+jyXPM8hQL3qPUAHR7q4HDjRRhTeUeL6EbjLYOfy&#10;MMrsDbnu9jqMw+tN1932qGhUDYZgl3bPhlfbPJWS6Er1m8xwUaPbk5ueD5R0MzfR2pyn0o/Ss25m&#10;hview3niBBJ1hiG8lz3+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jbq0viAUAAPURAAAOAAAAAAAAAAAAAAAAAC4CAABkcnMv&#10;ZTJvRG9jLnhtbFBLAQItABQABgAIAAAAIQD4DCmZ2AAAAAMBAAAPAAAAAAAAAAAAAAAAAOIHAABk&#10;cnMvZG93bnJldi54bWxQSwUGAAAAAAQABADzAAAA5wgAAAAA&#10;">
                      <v:oval id="Oval 20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El/MMA&#10;AADcAAAADwAAAGRycy9kb3ducmV2LnhtbESP3WoCMRCF7wXfIYzQO80qVOxqFLG09MZKt32AYTNu&#10;tt1MQpKu69s3QsHLw/n5OJvdYDvRU4itYwXzWQGCuHa65UbB1+fLdAUiJmSNnWNScKUIu+14tMFS&#10;uwt/UF+lRuQRjiUqMCn5UspYG7IYZ84TZ+/sgsWUZWikDnjJ47aTi6JYSostZ4JBTwdD9U/1azPE&#10;+P7ZH17bp5Wl5vt0XYb3Iyr1MBn2axCJhnQP/7fftIJF8Qi3M/kI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El/MMAAADcAAAADwAAAAAAAAAAAAAAAACYAgAAZHJzL2Rv&#10;d25yZXYueG1sUEsFBgAAAAAEAAQA9QAAAIgDAAAAAA==&#10;" fillcolor="#f24f4f [3204]" stroked="f" strokeweight="0">
                        <v:stroke joinstyle="miter"/>
                        <o:lock v:ext="edit" aspectratio="t"/>
                      </v:oval>
                      <v:shape id="Freeform 20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WAsUA&#10;AADcAAAADwAAAGRycy9kb3ducmV2LnhtbESPwWrDMBBE74X8g9hAbo3cpJjWjRJCIOBToXFLrltr&#10;bZlaKyMpjtOvrwqFHoeZecNsdpPtxUg+dI4VPCwzEMS10x23Ct6r4/0TiBCRNfaOScGNAuy2s7sN&#10;Ftpd+Y3GU2xFgnAoUIGJcSikDLUhi2HpBuLkNc5bjEn6VmqP1wS3vVxlWS4tdpwWDA50MFR/nS5W&#10;wfn7oxovvjKvjS/Lx+fPc+6btVKL+bR/ARFpiv/hv3apFayyHH7PpCM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H9Y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1F8B5" w14:textId="71D56DBA" w:rsidR="00F30514" w:rsidRDefault="00F30514" w:rsidP="006E1905">
            <w:pPr>
              <w:pStyle w:val="TipText"/>
              <w:cnfStyle w:val="000000000000" w:firstRow="0" w:lastRow="0" w:firstColumn="0" w:lastColumn="0" w:oddVBand="0" w:evenVBand="0" w:oddHBand="0" w:evenHBand="0" w:firstRowFirstColumn="0" w:firstRowLastColumn="0" w:lastRowFirstColumn="0" w:lastRowLastColumn="0"/>
            </w:pPr>
            <w:r>
              <w:t>When the brush types are enabled, user can use</w:t>
            </w:r>
            <w:r w:rsidR="008D4CA7">
              <w:t xml:space="preserve"> the mouse wheel to adjust the stamp sizes. For the selection brush, the mouse wheel adjusts the grow size only.</w:t>
            </w:r>
          </w:p>
        </w:tc>
      </w:tr>
    </w:tbl>
    <w:p w14:paraId="6064BE69" w14:textId="77777777" w:rsidR="00F30514" w:rsidRDefault="00F30514" w:rsidP="00406B51"/>
    <w:p w14:paraId="23DF7E9E" w14:textId="56355845" w:rsidR="008D4CA7" w:rsidRDefault="008D4CA7" w:rsidP="008D4CA7">
      <w:pPr>
        <w:pStyle w:val="Heading2"/>
      </w:pPr>
      <w:bookmarkStart w:id="223" w:name="_Toc406755681"/>
      <w:bookmarkStart w:id="224" w:name="_Toc406770754"/>
      <w:bookmarkStart w:id="225" w:name="_Toc420072885"/>
      <w:r>
        <w:t>Creating New Channels from Selection</w:t>
      </w:r>
      <w:bookmarkEnd w:id="223"/>
      <w:bookmarkEnd w:id="224"/>
      <w:bookmarkEnd w:id="225"/>
    </w:p>
    <w:p w14:paraId="315CF525" w14:textId="39649F92" w:rsidR="008D4CA7" w:rsidRDefault="008D4CA7" w:rsidP="008D4CA7">
      <w:r>
        <w:t>FluoRender allows creating new 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t xml:space="preserve"> based on selection. When a structure is selected within a volume channel, two operations are available to create new channels. They are located in the toolbars of the Analyze window and Workspace panel.</w:t>
      </w:r>
    </w:p>
    <w:p w14:paraId="01B9E518" w14:textId="3DEFFDE9" w:rsidR="008D4CA7" w:rsidRDefault="00BD0C2D" w:rsidP="008D4CA7">
      <w:r>
        <w:rPr>
          <w:b/>
          <w:noProof/>
          <w:lang w:eastAsia="en-US"/>
        </w:rPr>
        <w:drawing>
          <wp:inline distT="0" distB="0" distL="0" distR="0" wp14:anchorId="52601823" wp14:editId="2685CBAD">
            <wp:extent cx="201168" cy="201168"/>
            <wp:effectExtent l="0" t="0" r="889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eraser.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8D4CA7" w:rsidRPr="0018205D">
        <w:rPr>
          <w:b/>
        </w:rPr>
        <w:t>Erase.</w:t>
      </w:r>
      <w:r w:rsidR="008D4CA7">
        <w:t xml:space="preserve"> </w:t>
      </w:r>
      <w:r w:rsidR="001D6308">
        <w:t>It creates a new channel from original volume without the selected structures.</w:t>
      </w:r>
    </w:p>
    <w:p w14:paraId="0F3FDE9A" w14:textId="78B926D7" w:rsidR="001D6308" w:rsidRDefault="00BD0C2D" w:rsidP="008D4CA7">
      <w:r>
        <w:rPr>
          <w:b/>
          <w:noProof/>
          <w:lang w:eastAsia="en-US"/>
        </w:rPr>
        <w:drawing>
          <wp:inline distT="0" distB="0" distL="0" distR="0" wp14:anchorId="4A435950" wp14:editId="29BFCFD7">
            <wp:extent cx="164592" cy="164592"/>
            <wp:effectExtent l="0" t="0" r="6985" b="69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DESIGNS\FluoRender Arts\list_icons\saw_icon.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1D6308" w:rsidRPr="0018205D">
        <w:rPr>
          <w:b/>
        </w:rPr>
        <w:t>Extract.</w:t>
      </w:r>
      <w:r w:rsidR="001D6308">
        <w:t xml:space="preserve"> It creates a new channel from original volume with only the selected structures included.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D6308" w14:paraId="7A9AC2F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6CAC0" w14:textId="77777777" w:rsidR="001D6308" w:rsidRDefault="001D6308" w:rsidP="006E1905">
            <w:pPr>
              <w:pStyle w:val="Icon"/>
            </w:pPr>
            <w:r>
              <w:rPr>
                <w:noProof/>
                <w:lang w:eastAsia="en-US"/>
              </w:rPr>
              <mc:AlternateContent>
                <mc:Choice Requires="wpg">
                  <w:drawing>
                    <wp:inline distT="0" distB="0" distL="0" distR="0" wp14:anchorId="1E37A6F3" wp14:editId="580C8AEC">
                      <wp:extent cx="228600" cy="228600"/>
                      <wp:effectExtent l="0" t="0" r="0" b="0"/>
                      <wp:docPr id="20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0" name="Oval 21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1" name="Freeform 21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35ABBA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HQ1nfhQUAAPURAAAOAAAAAAAAAAAAAAAAAC4CAABkcnMvZTJv&#10;RG9jLnhtbFBLAQItABQABgAIAAAAIQD4DCmZ2AAAAAMBAAAPAAAAAAAAAAAAAAAAAN8HAABkcnMv&#10;ZG93bnJldi54bWxQSwUGAAAAAAQABADzAAAA5AgAAAAA&#10;">
                      <v:oval id="Oval 21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8QucAA&#10;AADcAAAADwAAAGRycy9kb3ducmV2LnhtbERPzU4CMRC+m/gOzZh4ky4cCK4UQiAYL0oAH2CyHbcr&#10;22nT1mV5e+dg4vHL979cj75XA6XcBTYwnVSgiJtgO24NfJ73TwtQuSBb7AOTgRtlWK/u75ZY23Dl&#10;Iw2n0ioJ4VyjAVdKrLXOjSOPeRIisXBfIXksAlOrbcKrhPtez6pqrj12LA0OI20dNZfTj5cSF4dd&#10;3L52zwtP7ffhNk8f72jM48O4eQFVaCz/4j/3mzUwm8p8OSNHQK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a8QucAAAADcAAAADwAAAAAAAAAAAAAAAACYAgAAZHJzL2Rvd25y&#10;ZXYueG1sUEsFBgAAAAAEAAQA9QAAAIUDAAAAAA==&#10;" fillcolor="#f24f4f [3204]" stroked="f" strokeweight="0">
                        <v:stroke joinstyle="miter"/>
                        <o:lock v:ext="edit" aspectratio="t"/>
                      </v:oval>
                      <v:shape id="Freeform 21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Yq8UA&#10;AADcAAAADwAAAGRycy9kb3ducmV2LnhtbESPwWrDMBBE74X+g9hCbo3stITUiRJKoeBToXFCrltr&#10;bZlYKyMpjtOvrwqFHoeZecNsdpPtxUg+dI4V5PMMBHHtdMetgkP1/rgCESKyxt4xKbhRgN32/m6D&#10;hXZX/qRxH1uRIBwKVGBiHAopQ23IYpi7gTh5jfMWY5K+ldrjNcFtLxdZtpQWO04LBgd6M1Sf9xer&#10;4PR9rMaLr8xH48vy+eXrtPTNk1Kzh+l1DSLSFP/Df+1SK1jk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L9ir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45CE3C6" w14:textId="41D00CC0" w:rsidR="001D6308" w:rsidRDefault="001D6308" w:rsidP="00137525">
            <w:pPr>
              <w:pStyle w:val="TipText"/>
              <w:cnfStyle w:val="000000000000" w:firstRow="0" w:lastRow="0" w:firstColumn="0" w:lastColumn="0" w:oddVBand="0" w:evenVBand="0" w:oddHBand="0" w:evenHBand="0" w:firstRowFirstColumn="0" w:firstRowLastColumn="0" w:lastRowFirstColumn="0" w:lastRowLastColumn="0"/>
            </w:pPr>
            <w:r>
              <w:t>You can keep creating new channels using the extract operations. However, the erase operation behaves differently. It creates a new channel and append “_DELETED”</w:t>
            </w:r>
            <w:r w:rsidR="00726A90">
              <w:t xml:space="preserve"> to the end of channel name. If you select some structures from the newly created channel and use the erase operation again, it will operate directly on that channel, without creating a new one. “_DELETED” is used to identify a channel so that it will not create a new channel for repetitive erase operations. If you do not want this behavior, make sure you change the channel name to one without “_DELETED”. Additionally, make sure a file name does not include “_DELETED”, if you do not want to erase directly on the volume channel.</w:t>
            </w:r>
          </w:p>
        </w:tc>
      </w:tr>
    </w:tbl>
    <w:p w14:paraId="78732C71" w14:textId="77777777" w:rsidR="001D6308" w:rsidRPr="008D4CA7" w:rsidRDefault="001D6308" w:rsidP="008D4CA7"/>
    <w:p w14:paraId="4FA32898" w14:textId="77777777" w:rsidR="00BF54AB" w:rsidRDefault="00BF54AB">
      <w:r>
        <w:br w:type="page"/>
      </w:r>
    </w:p>
    <w:p w14:paraId="3CC95C50" w14:textId="644A8465" w:rsidR="00726A90" w:rsidRDefault="00726A90" w:rsidP="00726A90">
      <w:pPr>
        <w:pStyle w:val="Heading1"/>
      </w:pPr>
      <w:bookmarkStart w:id="226" w:name="_Toc406755682"/>
      <w:bookmarkStart w:id="227" w:name="_Ref406761902"/>
      <w:bookmarkStart w:id="228" w:name="_Toc406770755"/>
      <w:bookmarkStart w:id="229" w:name="_Ref414535485"/>
      <w:bookmarkStart w:id="230" w:name="_Ref420071289"/>
      <w:bookmarkStart w:id="231" w:name="_Toc420072886"/>
      <w:r>
        <w:lastRenderedPageBreak/>
        <w:t>Measurement</w:t>
      </w:r>
      <w:bookmarkEnd w:id="226"/>
      <w:bookmarkEnd w:id="227"/>
      <w:bookmarkEnd w:id="228"/>
      <w:bookmarkEnd w:id="229"/>
      <w:bookmarkEnd w:id="230"/>
      <w:bookmarkEnd w:id="231"/>
    </w:p>
    <w:p w14:paraId="5F78AC2D" w14:textId="0A76870F" w:rsidR="00726A90" w:rsidRDefault="006E1905" w:rsidP="00726A90">
      <w:r>
        <w:t>Measurement</w:t>
      </w:r>
      <w:r w:rsidR="006B2529">
        <w:fldChar w:fldCharType="begin"/>
      </w:r>
      <w:r w:rsidR="006B2529">
        <w:instrText xml:space="preserve"> XE "</w:instrText>
      </w:r>
      <w:r w:rsidR="006B2529" w:rsidRPr="00D90FFE">
        <w:instrText>Measurement</w:instrText>
      </w:r>
      <w:r w:rsidR="006B2529">
        <w:instrText xml:space="preserve">" </w:instrText>
      </w:r>
      <w:r w:rsidR="006B2529">
        <w:fldChar w:fldCharType="end"/>
      </w:r>
      <w:r>
        <w:t xml:space="preserve"> functions allow user</w:t>
      </w:r>
      <w:r w:rsidR="00425AF1">
        <w:t>s</w:t>
      </w:r>
      <w:r>
        <w:t xml:space="preserve"> to create locators and rulers to get position information and measure length. To use the measurement functions, click the downward arrow head on the right side of “Analyze” button in the main toolbar (</w:t>
      </w:r>
      <w:r w:rsidR="00425AF1">
        <w:fldChar w:fldCharType="begin"/>
      </w:r>
      <w:r w:rsidR="00425AF1">
        <w:instrText xml:space="preserve"> REF _Ref406667193 \h </w:instrText>
      </w:r>
      <w:r w:rsidR="00425AF1">
        <w:fldChar w:fldCharType="separate"/>
      </w:r>
      <w:r w:rsidR="00C14A83">
        <w:t xml:space="preserve">Figure </w:t>
      </w:r>
      <w:r w:rsidR="00C14A83">
        <w:rPr>
          <w:noProof/>
        </w:rPr>
        <w:t>15</w:t>
      </w:r>
      <w:r w:rsidR="00C14A83">
        <w:noBreakHyphen/>
      </w:r>
      <w:r w:rsidR="00C14A83">
        <w:rPr>
          <w:noProof/>
        </w:rPr>
        <w:t>1</w:t>
      </w:r>
      <w:r w:rsidR="00425AF1">
        <w:fldChar w:fldCharType="end"/>
      </w:r>
      <w:r>
        <w:t>).</w:t>
      </w:r>
      <w:r w:rsidR="00425AF1">
        <w:t xml:space="preserve"> In the drop down menu, select “Measurement…”.</w:t>
      </w:r>
    </w:p>
    <w:p w14:paraId="208A2DCD" w14:textId="37D62DDC" w:rsidR="006E1905" w:rsidRDefault="006E1905" w:rsidP="00425AF1">
      <w:pPr>
        <w:jc w:val="center"/>
      </w:pPr>
      <w:r>
        <w:rPr>
          <w:noProof/>
          <w:lang w:eastAsia="en-US"/>
        </w:rPr>
        <w:drawing>
          <wp:inline distT="0" distB="0" distL="0" distR="0" wp14:anchorId="4D7034DC" wp14:editId="3E952900">
            <wp:extent cx="1508760" cy="1527048"/>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P2\SkyDrive\FluoRender\open_measurement.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08760" cy="1527048"/>
                    </a:xfrm>
                    <a:prstGeom prst="rect">
                      <a:avLst/>
                    </a:prstGeom>
                    <a:noFill/>
                    <a:ln>
                      <a:noFill/>
                    </a:ln>
                  </pic:spPr>
                </pic:pic>
              </a:graphicData>
            </a:graphic>
          </wp:inline>
        </w:drawing>
      </w:r>
    </w:p>
    <w:p w14:paraId="4351E54A" w14:textId="4442BF8F" w:rsidR="006E1905" w:rsidRDefault="006E1905" w:rsidP="00425AF1">
      <w:pPr>
        <w:pStyle w:val="Caption"/>
        <w:jc w:val="center"/>
      </w:pPr>
      <w:bookmarkStart w:id="232" w:name="_Ref406667193"/>
      <w:bookmarkStart w:id="233" w:name="_Toc420072943"/>
      <w:r>
        <w:t xml:space="preserve">Figure </w:t>
      </w:r>
      <w:fldSimple w:instr=" STYLEREF 1 \s ">
        <w:r w:rsidR="00C14A83">
          <w:rPr>
            <w:noProof/>
          </w:rPr>
          <w:t>15</w:t>
        </w:r>
      </w:fldSimple>
      <w:r w:rsidR="0037433D">
        <w:noBreakHyphen/>
      </w:r>
      <w:fldSimple w:instr=" SEQ Figure \* ARABIC \s 1 ">
        <w:r w:rsidR="00C14A83">
          <w:rPr>
            <w:noProof/>
          </w:rPr>
          <w:t>1</w:t>
        </w:r>
      </w:fldSimple>
      <w:bookmarkEnd w:id="232"/>
      <w:r>
        <w:t xml:space="preserve">. Launch </w:t>
      </w:r>
      <w:r w:rsidR="00425AF1">
        <w:t>Measurement window from main toolbar.</w:t>
      </w:r>
      <w:bookmarkEnd w:id="233"/>
    </w:p>
    <w:p w14:paraId="37EA8C33" w14:textId="035270BC" w:rsidR="00425AF1" w:rsidRDefault="00425AF1" w:rsidP="00425AF1">
      <w:r>
        <w:t>The Measurement window is shown in</w:t>
      </w:r>
      <w:r w:rsidR="0014598B">
        <w:t xml:space="preserve"> </w:t>
      </w:r>
      <w:r w:rsidR="0014598B">
        <w:fldChar w:fldCharType="begin"/>
      </w:r>
      <w:r w:rsidR="0014598B">
        <w:instrText xml:space="preserve"> REF _Ref406667419 \h </w:instrText>
      </w:r>
      <w:r w:rsidR="0014598B">
        <w:fldChar w:fldCharType="separate"/>
      </w:r>
      <w:r w:rsidR="00C14A83">
        <w:t xml:space="preserve">Figure </w:t>
      </w:r>
      <w:r w:rsidR="00C14A83">
        <w:rPr>
          <w:noProof/>
        </w:rPr>
        <w:t>15</w:t>
      </w:r>
      <w:r w:rsidR="00C14A83">
        <w:noBreakHyphen/>
      </w:r>
      <w:r w:rsidR="00C14A83">
        <w:rPr>
          <w:noProof/>
        </w:rPr>
        <w:t>2</w:t>
      </w:r>
      <w:r w:rsidR="0014598B">
        <w:fldChar w:fldCharType="end"/>
      </w:r>
      <w:r w:rsidR="0014598B">
        <w:t>.</w:t>
      </w:r>
    </w:p>
    <w:p w14:paraId="79D64BD4" w14:textId="63164F89" w:rsidR="00425AF1" w:rsidRDefault="003B5909" w:rsidP="00425AF1">
      <w:pPr>
        <w:jc w:val="center"/>
      </w:pPr>
      <w:r>
        <w:rPr>
          <w:noProof/>
          <w:lang w:eastAsia="en-US"/>
        </w:rPr>
        <w:drawing>
          <wp:inline distT="0" distB="0" distL="0" distR="0" wp14:anchorId="3CA9A89D" wp14:editId="69F62EFB">
            <wp:extent cx="3858768" cy="4014216"/>
            <wp:effectExtent l="0" t="0" r="8890" b="5715"/>
            <wp:docPr id="20" name="Picture 20" descr="E:\OneDrive\FluoRender\measurement_u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measurement_ui2.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58768" cy="4014216"/>
                    </a:xfrm>
                    <a:prstGeom prst="rect">
                      <a:avLst/>
                    </a:prstGeom>
                    <a:noFill/>
                    <a:ln>
                      <a:noFill/>
                    </a:ln>
                  </pic:spPr>
                </pic:pic>
              </a:graphicData>
            </a:graphic>
          </wp:inline>
        </w:drawing>
      </w:r>
    </w:p>
    <w:p w14:paraId="4FD7D632" w14:textId="46CE22A4" w:rsidR="00425AF1" w:rsidRDefault="00425AF1" w:rsidP="00425AF1">
      <w:pPr>
        <w:pStyle w:val="Caption"/>
        <w:jc w:val="center"/>
      </w:pPr>
      <w:bookmarkStart w:id="234" w:name="_Ref406667419"/>
      <w:bookmarkStart w:id="235" w:name="_Toc420072944"/>
      <w:r>
        <w:t xml:space="preserve">Figure </w:t>
      </w:r>
      <w:fldSimple w:instr=" STYLEREF 1 \s ">
        <w:r w:rsidR="00C14A83">
          <w:rPr>
            <w:noProof/>
          </w:rPr>
          <w:t>15</w:t>
        </w:r>
      </w:fldSimple>
      <w:r w:rsidR="0037433D">
        <w:noBreakHyphen/>
      </w:r>
      <w:fldSimple w:instr=" SEQ Figure \* ARABIC \s 1 ">
        <w:r w:rsidR="00C14A83">
          <w:rPr>
            <w:noProof/>
          </w:rPr>
          <w:t>2</w:t>
        </w:r>
      </w:fldSimple>
      <w:bookmarkEnd w:id="234"/>
      <w:r>
        <w:t>. Measurement window.</w:t>
      </w:r>
      <w:bookmarkEnd w:id="235"/>
    </w:p>
    <w:p w14:paraId="66C607FE" w14:textId="41733E92" w:rsidR="00230BE0" w:rsidRPr="00230BE0" w:rsidRDefault="00230BE0" w:rsidP="00230BE0">
      <w:pPr>
        <w:pStyle w:val="Heading2"/>
      </w:pPr>
      <w:bookmarkStart w:id="236" w:name="_Toc406755683"/>
      <w:bookmarkStart w:id="237" w:name="_Toc406770756"/>
      <w:bookmarkStart w:id="238" w:name="_Toc420072887"/>
      <w:r>
        <w:lastRenderedPageBreak/>
        <w:t>Ruler Types</w:t>
      </w:r>
      <w:bookmarkEnd w:id="236"/>
      <w:bookmarkEnd w:id="237"/>
      <w:bookmarkEnd w:id="238"/>
    </w:p>
    <w:p w14:paraId="5DBCF652" w14:textId="72D61378" w:rsidR="00425AF1" w:rsidRDefault="0014598B" w:rsidP="00425AF1">
      <w:r>
        <w:t>There are three types of measurement tools you can create.</w:t>
      </w:r>
    </w:p>
    <w:p w14:paraId="2F94999E" w14:textId="3818F5E7" w:rsidR="0014598B" w:rsidRDefault="001269AC" w:rsidP="00425AF1">
      <w:r>
        <w:rPr>
          <w:b/>
          <w:noProof/>
          <w:lang w:eastAsia="en-US"/>
        </w:rPr>
        <w:drawing>
          <wp:inline distT="0" distB="0" distL="0" distR="0" wp14:anchorId="22B7F102" wp14:editId="7B42F893">
            <wp:extent cx="164592" cy="164592"/>
            <wp:effectExtent l="0" t="0" r="6985" b="698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listicon_locator.png"/>
                    <pic:cNvPicPr/>
                  </pic:nvPicPr>
                  <pic:blipFill>
                    <a:blip r:embed="rId99">
                      <a:extLst>
                        <a:ext uri="{28A0092B-C50C-407E-A947-70E740481C1C}">
                          <a14:useLocalDpi xmlns:a14="http://schemas.microsoft.com/office/drawing/2010/main" val="0"/>
                        </a:ext>
                      </a:extLst>
                    </a:blip>
                    <a:stretch>
                      <a:fillRect/>
                    </a:stretch>
                  </pic:blipFill>
                  <pic:spPr>
                    <a:xfrm>
                      <a:off x="0" y="0"/>
                      <a:ext cx="164592" cy="164592"/>
                    </a:xfrm>
                    <a:prstGeom prst="rect">
                      <a:avLst/>
                    </a:prstGeom>
                  </pic:spPr>
                </pic:pic>
              </a:graphicData>
            </a:graphic>
          </wp:inline>
        </w:drawing>
      </w:r>
      <w:r>
        <w:rPr>
          <w:b/>
        </w:rPr>
        <w:t xml:space="preserve"> </w:t>
      </w:r>
      <w:r w:rsidR="0014598B" w:rsidRPr="00230BE0">
        <w:rPr>
          <w:b/>
        </w:rPr>
        <w:t>Locator.</w:t>
      </w:r>
      <w:r w:rsidR="0014598B">
        <w:t xml:space="preserve"> First click the icon of locator. Then, click in render view to create a locator. A locator is a single point in 3D space, which measures its position in X, Y, and Z coordinates. The newly created locator is added to the list in the measurement window along with its</w:t>
      </w:r>
      <w:r w:rsidR="00230BE0">
        <w:t xml:space="preserve"> information. The coordinates of the locator is listed under “Start/End Points (X, Y, Z)”. You can keep clicking in render view to create more locators, as long as the toolbar icon is checked.</w:t>
      </w:r>
    </w:p>
    <w:p w14:paraId="7716EE5D" w14:textId="2BE5FDD1" w:rsidR="001269AC" w:rsidRDefault="001269AC" w:rsidP="00425AF1">
      <w:r>
        <w:rPr>
          <w:noProof/>
          <w:lang w:eastAsia="en-US"/>
        </w:rPr>
        <w:drawing>
          <wp:inline distT="0" distB="0" distL="0" distR="0" wp14:anchorId="74461B1F" wp14:editId="309E6F18">
            <wp:extent cx="201168" cy="201168"/>
            <wp:effectExtent l="0" t="0" r="889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neDrive\FluoRender\drill.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1269AC">
        <w:rPr>
          <w:b/>
        </w:rPr>
        <w:t>Probe.</w:t>
      </w:r>
      <w:r>
        <w:t xml:space="preserve"> Probe</w:t>
      </w:r>
      <w:r w:rsidR="00FF63E0">
        <w:fldChar w:fldCharType="begin"/>
      </w:r>
      <w:r w:rsidR="00FF63E0">
        <w:instrText xml:space="preserve"> XE "P</w:instrText>
      </w:r>
      <w:r w:rsidR="00FF63E0" w:rsidRPr="001847F7">
        <w:instrText>robe</w:instrText>
      </w:r>
      <w:r w:rsidR="00FF63E0">
        <w:instrText xml:space="preserve">" </w:instrText>
      </w:r>
      <w:r w:rsidR="00FF63E0">
        <w:fldChar w:fldCharType="end"/>
      </w:r>
      <w:r>
        <w:t xml:space="preserve"> tool allows you to create a two-point ruler that goes through the data from the current viewing direction. First find a viewing direction y rotating the view. Then, click once in the render view with the probe tool selected. The newly created probe is added to the list in the measurement window along with its information.</w:t>
      </w:r>
      <w:r w:rsidR="00FF63E0">
        <w:t xml:space="preserve"> The probe tool is mainly used with the paint brush tool and profile tool to generate an averaged intensity profile along the viewing direction. See the profile tool for more details.</w:t>
      </w:r>
    </w:p>
    <w:p w14:paraId="0DEC4A7A" w14:textId="6DBFA456" w:rsidR="00230BE0" w:rsidRDefault="00BD0C2D" w:rsidP="00425AF1">
      <w:r>
        <w:rPr>
          <w:b/>
          <w:noProof/>
          <w:lang w:eastAsia="en-US"/>
        </w:rPr>
        <w:drawing>
          <wp:inline distT="0" distB="0" distL="0" distR="0" wp14:anchorId="0B5F0A62" wp14:editId="4B1A0C52">
            <wp:extent cx="164592" cy="164592"/>
            <wp:effectExtent l="0" t="0" r="6985"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230BE0" w:rsidRPr="00230BE0">
        <w:rPr>
          <w:b/>
        </w:rPr>
        <w:t>Two-point ruler.</w:t>
      </w:r>
      <w:r w:rsidR="00230BE0">
        <w:t xml:space="preserve"> First click the icon of two-point ruler. Then, click in render view twice to create the ruler with two end points. The newly created ruler is added to the list in the measurement window along with its information. The length, angle and start/end points can be found in the list as well. You can keep clicking in render view to create more two-point rulers, as long as the toolbar icon is checked.</w:t>
      </w:r>
    </w:p>
    <w:p w14:paraId="7761128F" w14:textId="028981B9" w:rsidR="00230BE0" w:rsidRDefault="00BD0C2D" w:rsidP="00425AF1">
      <w:r>
        <w:rPr>
          <w:b/>
          <w:noProof/>
          <w:lang w:eastAsia="en-US"/>
        </w:rPr>
        <w:drawing>
          <wp:inline distT="0" distB="0" distL="0" distR="0" wp14:anchorId="5DAABDF9" wp14:editId="3BFFFA01">
            <wp:extent cx="164592" cy="164592"/>
            <wp:effectExtent l="0" t="0" r="6985" b="698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HP2\SkyDrive\FluoRender\listicon_addruler.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230BE0" w:rsidRPr="00A43132">
        <w:rPr>
          <w:b/>
        </w:rPr>
        <w:t>Two-plus-point ruler.</w:t>
      </w:r>
      <w:r w:rsidR="00230BE0">
        <w:t xml:space="preserve"> First click the icon of two-plus-point ruler. Then, click in render view to create the ruler with multiple points. You can end the ruler by right-clicking. Or, you can uncheck the toolbar icon to end the ruler. The length and start/end points can be found in the list of measurement window. After ending a ruler by right-clicking, you can keep creating more rulers, as long as the toolbar icon is checked.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30BE0" w14:paraId="18DF6ED8" w14:textId="77777777" w:rsidTr="00CB0B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7B25A4" w14:textId="77777777" w:rsidR="00230BE0" w:rsidRDefault="00230BE0" w:rsidP="00CB0B0C">
            <w:pPr>
              <w:pStyle w:val="Icon"/>
            </w:pPr>
            <w:r>
              <w:rPr>
                <w:noProof/>
                <w:lang w:eastAsia="en-US"/>
              </w:rPr>
              <mc:AlternateContent>
                <mc:Choice Requires="wpg">
                  <w:drawing>
                    <wp:inline distT="0" distB="0" distL="0" distR="0" wp14:anchorId="4EAC1907" wp14:editId="3B49031A">
                      <wp:extent cx="228600" cy="228600"/>
                      <wp:effectExtent l="0" t="0" r="0" b="0"/>
                      <wp:docPr id="21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8" name="Oval 2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9" name="Freeform 2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905BF2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nN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cnNiAUAAPURAAAOAAAAAAAAAAAAAAAAAC4CAABkcnMv&#10;ZTJvRG9jLnhtbFBLAQItABQABgAIAAAAIQD4DCmZ2AAAAAMBAAAPAAAAAAAAAAAAAAAAAOIHAABk&#10;cnMvZG93bnJldi54bWxQSwUGAAAAAAQABADzAAAA5wgAAAAA&#10;">
                      <v:oval id="Oval 21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kcv8AA&#10;AADcAAAADwAAAGRycy9kb3ducmV2LnhtbERPzU4CMRC+m/gOzZh4ky4cCK4UQiAYL0oAH2CyHbcr&#10;22nT1mV5e+dg4vHL979cj75XA6XcBTYwnVSgiJtgO24NfJ73TwtQuSBb7AOTgRtlWK/u75ZY23Dl&#10;Iw2n0ioJ4VyjAVdKrLXOjSOPeRIisXBfIXksAlOrbcKrhPtez6pqrj12LA0OI20dNZfTj5cSF4dd&#10;3L52zwtP7ffhNk8f72jM48O4eQFVaCz/4j/3mzUwm8paOSNHQK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9kcv8AAAADcAAAADwAAAAAAAAAAAAAAAACYAgAAZHJzL2Rvd25y&#10;ZXYueG1sUEsFBgAAAAAEAAQA9QAAAIUDAAAAAA==&#10;" fillcolor="#f24f4f [3204]" stroked="f" strokeweight="0">
                        <v:stroke joinstyle="miter"/>
                        <o:lock v:ext="edit" aspectratio="t"/>
                      </v:oval>
                      <v:shape id="Freeform 21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nUrcUA&#10;AADcAAAADwAAAGRycy9kb3ducmV2LnhtbESPzWrDMBCE74G+g9hCb4mcH0LjRgmlEPCp0Dgh1621&#10;tkytlZEUx+3TV4FCj8PMfMNs96PtxEA+tI4VzGcZCOLK6ZYbBafyMH0GESKyxs4xKfimAPvdw2SL&#10;uXY3/qDhGBuRIBxyVGBi7HMpQ2XIYpi5njh5tfMWY5K+kdrjLcFtJxdZtpYWW04LBnt6M1R9Ha9W&#10;weXnXA5XX5r32hfFavN5Wft6qdTT4/j6AiLSGP/Df+1CK1jMN3A/k46A3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WdS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45FC397" w14:textId="41B76BBF" w:rsidR="00230BE0" w:rsidRDefault="00AC15EA" w:rsidP="00AC15EA">
            <w:pPr>
              <w:pStyle w:val="TipText"/>
              <w:cnfStyle w:val="000000000000" w:firstRow="0" w:lastRow="0" w:firstColumn="0" w:lastColumn="0" w:oddVBand="0" w:evenVBand="0" w:oddHBand="0" w:evenHBand="0" w:firstRowFirstColumn="0" w:firstRowLastColumn="0" w:lastRowFirstColumn="0" w:lastRowLastColumn="0"/>
            </w:pPr>
            <w:r>
              <w:t>Paint selection brush can be activated when a ruler tool is enabled. It can be used to measure the volume of paint selected structures. To activate paint brush during ruler measurement, you have to use the keyboard shortcut. Hold down the “Shift” key and then paint. A new ruler point is created or appended. The volume of the selection is listed under “Volumes” of the measurement list.</w:t>
            </w:r>
            <w:r w:rsidR="00374CB5">
              <w:t xml:space="preserve"> The coordinates of a locator or ruler point is the centroid of the selected volume structure.</w:t>
            </w:r>
          </w:p>
        </w:tc>
      </w:tr>
      <w:tr w:rsidR="00A43132" w14:paraId="7239FA2F" w14:textId="77777777" w:rsidTr="00C4555A">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C1DF1E9" w14:textId="77777777" w:rsidR="00A43132" w:rsidRDefault="00A43132" w:rsidP="00CB0B0C">
            <w:pPr>
              <w:pStyle w:val="Icon"/>
            </w:pPr>
            <w:r>
              <w:rPr>
                <w:noProof/>
                <w:lang w:eastAsia="en-US"/>
              </w:rPr>
              <mc:AlternateContent>
                <mc:Choice Requires="wpg">
                  <w:drawing>
                    <wp:inline distT="0" distB="0" distL="0" distR="0" wp14:anchorId="353FD975" wp14:editId="6D86250F">
                      <wp:extent cx="228600" cy="228600"/>
                      <wp:effectExtent l="0" t="0" r="0" b="0"/>
                      <wp:docPr id="22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1" name="Oval 2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2" name="Freeform 2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B8B9CE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Caa/gaEBQAA9REAAA4AAAAAAAAAAAAAAAAALgIAAGRycy9lMm9E&#10;b2MueG1sUEsBAi0AFAAGAAgAAAAhAPgMKZnYAAAAAwEAAA8AAAAAAAAAAAAAAAAA3gcAAGRycy9k&#10;b3ducmV2LnhtbFBLBQYAAAAABAAEAPMAAADjCAAAAAA=&#10;">
                      <v:oval id="Oval 22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9/n8MA&#10;AADcAAAADwAAAGRycy9kb3ducmV2LnhtbESPzWoCMRSF94LvEK7QnWachejUKKK0dNMWRx/gMrmd&#10;TDu5CUk6jm/fFApdHs7Px9nuR9uLgULsHCtYLgoQxI3THbcKrpen+RpETMgae8ek4E4R9rvpZIuV&#10;djc+01CnVuQRjhUqMCn5SsrYGLIYF84TZ+/DBYspy9BKHfCWx20vy6JYSYsdZ4JBT0dDzVf9bTPE&#10;+OHkj8/dZm2p/Xy/r8LbKyr1MBsPjyASjek//Nd+0QrKcgm/Z/IRk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9/n8MAAADcAAAADwAAAAAAAAAAAAAAAACYAgAAZHJzL2Rv&#10;d25yZXYueG1sUEsFBgAAAAAEAAQA9QAAAIgDAAAAAA==&#10;" fillcolor="#f24f4f [3204]" stroked="f" strokeweight="0">
                        <v:stroke joinstyle="miter"/>
                        <o:lock v:ext="edit" aspectratio="t"/>
                      </v:oval>
                      <v:shape id="Freeform 22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MYcUA&#10;AADcAAAADwAAAGRycy9kb3ducmV2LnhtbESPwWrDMBBE74X+g9hCbo0cp4TWjRJKIeBToHFLrltr&#10;bZlYKyMpjpOvrwqFHoeZecOst5PtxUg+dI4VLOYZCOLa6Y5bBZ/V7vEZRIjIGnvHpOBKAbab+7s1&#10;Ftpd+IPGQ2xFgnAoUIGJcSikDLUhi2HuBuLkNc5bjEn6VmqPlwS3vcyzbCUtdpwWDA70bqg+Hc5W&#10;wfH2VY1nX5l948vy6eX7uPLNUqnZw/T2CiLSFP/Df+1SK8jzHH7PpCM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kYxh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23D66052" w14:textId="33D61E3E" w:rsidR="00A43132" w:rsidRDefault="00A43132" w:rsidP="00985B65">
            <w:pPr>
              <w:pStyle w:val="TipText"/>
              <w:cnfStyle w:val="000000000000" w:firstRow="0" w:lastRow="0" w:firstColumn="0" w:lastColumn="0" w:oddVBand="0" w:evenVBand="0" w:oddHBand="0" w:evenHBand="0" w:firstRowFirstColumn="0" w:firstRowLastColumn="0" w:lastRowFirstColumn="0" w:lastRowLastColumn="0"/>
            </w:pPr>
            <w:r>
              <w:t>Measurement tools disable normal render view interaction</w:t>
            </w:r>
            <w:r w:rsidR="00CB0B0C">
              <w:t>s</w:t>
            </w:r>
            <w:r>
              <w:t>. To interact with render view with measurement tools enabled, hold down the “Alt” key and use normal render view interactions, including rotation, zooming, and panning.</w:t>
            </w:r>
          </w:p>
        </w:tc>
      </w:tr>
    </w:tbl>
    <w:p w14:paraId="77505E3C" w14:textId="77777777" w:rsidR="00230BE0" w:rsidRDefault="00230BE0" w:rsidP="00425AF1"/>
    <w:p w14:paraId="5EC07652" w14:textId="4B49946E" w:rsidR="001269AC" w:rsidRDefault="001269AC" w:rsidP="00AC15EA">
      <w:pPr>
        <w:pStyle w:val="Heading2"/>
      </w:pPr>
      <w:bookmarkStart w:id="239" w:name="_Toc406755684"/>
      <w:bookmarkStart w:id="240" w:name="_Toc406770757"/>
      <w:bookmarkStart w:id="241" w:name="_Toc420072888"/>
      <w:r>
        <w:t>Profiling</w:t>
      </w:r>
      <w:bookmarkEnd w:id="241"/>
    </w:p>
    <w:p w14:paraId="133AA145" w14:textId="6565820F" w:rsidR="001269AC" w:rsidRPr="001269AC" w:rsidRDefault="001269AC" w:rsidP="001269AC">
      <w:r>
        <w:rPr>
          <w:noProof/>
          <w:lang w:eastAsia="en-US"/>
        </w:rPr>
        <w:drawing>
          <wp:inline distT="0" distB="0" distL="0" distR="0" wp14:anchorId="254A4F63" wp14:editId="7D6178BC">
            <wp:extent cx="219456" cy="219456"/>
            <wp:effectExtent l="0" t="0" r="9525" b="9525"/>
            <wp:docPr id="415" name="Picture 415" descr="E:\OneDrive\FluoRender\prof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neDrive\FluoRender\prof_curve.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19456" cy="219456"/>
                    </a:xfrm>
                    <a:prstGeom prst="rect">
                      <a:avLst/>
                    </a:prstGeom>
                    <a:noFill/>
                    <a:ln>
                      <a:noFill/>
                    </a:ln>
                  </pic:spPr>
                </pic:pic>
              </a:graphicData>
            </a:graphic>
          </wp:inline>
        </w:drawing>
      </w:r>
      <w:r w:rsidR="00266CC8">
        <w:t xml:space="preserve"> The profile</w:t>
      </w:r>
      <w:r w:rsidR="00FF63E0">
        <w:fldChar w:fldCharType="begin"/>
      </w:r>
      <w:r w:rsidR="00FF63E0">
        <w:instrText xml:space="preserve"> XE "P</w:instrText>
      </w:r>
      <w:r w:rsidR="00FF63E0" w:rsidRPr="00B22B6B">
        <w:instrText>rofile</w:instrText>
      </w:r>
      <w:r w:rsidR="00FF63E0">
        <w:instrText xml:space="preserve">" </w:instrText>
      </w:r>
      <w:r w:rsidR="00FF63E0">
        <w:fldChar w:fldCharType="end"/>
      </w:r>
      <w:r w:rsidR="00266CC8">
        <w:t xml:space="preserve"> tool generates an intensity profile within a volume along a selected ruler. First select a ruler from the list in the measurement window, and then click the profile tool. When you export the rulers, the intensity profiles are saved as sequences of numbers in text format. You can read the numbers using an external tool, such as Microsoft Excel. The range of intensity values is 0 to 1, with 1 representing the maximum intensity value of the entire data volume. For most of the ruler types, a number </w:t>
      </w:r>
      <w:r w:rsidR="00266CC8">
        <w:lastRenderedPageBreak/>
        <w:t>in the intensity profile is sampled from one voxel of the volume data. If the probe tool is used along with a paint brush, which creates a cylindrical mask of the data, the profile tool samples within the masked volume and calculates averaged intensities along a sequence of disk-shape regions along the probe ruler. You can adjust the size of the brush to</w:t>
      </w:r>
      <w:r w:rsidR="009C1606">
        <w:t xml:space="preserve"> calculate the averaging in a larger or smaller region.</w:t>
      </w:r>
    </w:p>
    <w:p w14:paraId="37F39A96" w14:textId="11524D3E" w:rsidR="00AC15EA" w:rsidRDefault="00AC15EA" w:rsidP="00AC15EA">
      <w:pPr>
        <w:pStyle w:val="Heading2"/>
      </w:pPr>
      <w:bookmarkStart w:id="242" w:name="_Toc420072889"/>
      <w:r>
        <w:t xml:space="preserve">Making Changes to </w:t>
      </w:r>
      <w:r w:rsidR="00714C4F">
        <w:t>Measurement Tools</w:t>
      </w:r>
      <w:bookmarkEnd w:id="239"/>
      <w:bookmarkEnd w:id="240"/>
      <w:bookmarkEnd w:id="242"/>
    </w:p>
    <w:p w14:paraId="0566D12B" w14:textId="31B61A98" w:rsidR="00AC15EA" w:rsidRDefault="00714C4F" w:rsidP="00425AF1">
      <w:r>
        <w:t>You can change the position of locators or ruler points after they have been created. In addition, you can change the settings to more easily set the position of locators and ruler points in 3D. These settings and tools are available to make changed to measurement tools.</w:t>
      </w:r>
    </w:p>
    <w:p w14:paraId="247548D3" w14:textId="364C6C97" w:rsidR="003B5909" w:rsidRDefault="003B5909" w:rsidP="00425AF1">
      <w:r w:rsidRPr="003B5909">
        <w:rPr>
          <w:b/>
        </w:rPr>
        <w:t>Name.</w:t>
      </w:r>
      <w:r>
        <w:t xml:space="preserve"> Click a measurement tool in the list. A text edit box shows to allow you change the name of the selected tool. When you type in the text edit box, the name of the selected tool is updated in the render view port at the same time.</w:t>
      </w:r>
    </w:p>
    <w:p w14:paraId="5A7E31E1" w14:textId="64229AB4" w:rsidR="003B5909" w:rsidRDefault="003B5909" w:rsidP="00425AF1">
      <w:r w:rsidRPr="003B5909">
        <w:rPr>
          <w:b/>
        </w:rPr>
        <w:t>Color.</w:t>
      </w:r>
      <w:r>
        <w:t xml:space="preserve"> Click a measurement tool in the list. A color swatch button shows to allow you change the color of the selected tool. Click the color swatch button. It shows a color selector dialog window. Choose the desired color and close the dialog window. A new color is updated to the selected tool in the render view port at the same time.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B5909" w14:paraId="13764DC6" w14:textId="77777777" w:rsidTr="00D2211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AF9F2F8" w14:textId="77777777" w:rsidR="003B5909" w:rsidRDefault="003B5909" w:rsidP="00D2211F">
            <w:pPr>
              <w:pStyle w:val="Icon"/>
            </w:pPr>
            <w:r>
              <w:rPr>
                <w:noProof/>
                <w:lang w:eastAsia="en-US"/>
              </w:rPr>
              <mc:AlternateContent>
                <mc:Choice Requires="wpg">
                  <w:drawing>
                    <wp:inline distT="0" distB="0" distL="0" distR="0" wp14:anchorId="3C9268D1" wp14:editId="57CBE321">
                      <wp:extent cx="228600" cy="228600"/>
                      <wp:effectExtent l="0" t="0" r="0" b="0"/>
                      <wp:docPr id="2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 name="Oval 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 name="Freeform 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94F45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NaOkCCEBQAA8BEAAA4AAAAAAAAAAAAAAAAALgIAAGRycy9lMm9E&#10;b2MueG1sUEsBAi0AFAAGAAgAAAAhAPgMKZnYAAAAAwEAAA8AAAAAAAAAAAAAAAAA3gcAAGRycy9k&#10;b3ducmV2LnhtbFBLBQYAAAAABAAEAPMAAADjCAAAAAA=&#10;">
                      <v:oval id="Oval 2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CJMsEA&#10;AADbAAAADwAAAGRycy9kb3ducmV2LnhtbESPzWoCMRSF9wXfIVyhu5pxFmJHoxSl4qaVqg9wmdxO&#10;pp3chCQdx7dvBMHl4fx8nOV6sJ3oKcTWsYLppABBXDvdcqPgfHp/mYOICVlj55gUXCnCejV6WmKl&#10;3YW/qD+mRuQRjhUqMCn5SspYG7IYJ84TZ+/bBYspy9BIHfCSx20ny6KYSYstZ4JBTxtD9e/xz2aI&#10;8f3Wb3bt69xS83O4zsLnByr1PB7eFiASDekRvrf3WkFZwu1L/gF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QiTLBAAAA2wAAAA8AAAAAAAAAAAAAAAAAmAIAAGRycy9kb3du&#10;cmV2LnhtbFBLBQYAAAAABAAEAPUAAACGAwAAAAA=&#10;" fillcolor="#f24f4f [3204]" stroked="f" strokeweight="0">
                        <v:stroke joinstyle="miter"/>
                        <o:lock v:ext="edit" aspectratio="t"/>
                      </v:oval>
                      <v:shape id="Freeform 2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zLF8QA&#10;AADbAAAADwAAAGRycy9kb3ducmV2LnhtbESPQWvCQBSE74X+h+UVequbapEaXaUUCjkVNBavz+xL&#10;Nph9G3bXmPbXuwXB4zAz3zCrzWg7MZAPrWMFr5MMBHHldMuNgn359fIOIkRkjZ1jUvBLATbrx4cV&#10;5tpdeEvDLjYiQTjkqMDE2OdShsqQxTBxPXHyauctxiR9I7XHS4LbTk6zbC4ttpwWDPb0aag67c5W&#10;weHvpxzOvjTftS+Kt8XxMPf1TKnnp/FjCSLSGO/hW7vQCqYz+P+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8yxf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EB1AF7" w14:textId="0DA2741A" w:rsidR="003B5909" w:rsidRDefault="003B5909" w:rsidP="00D2211F">
            <w:pPr>
              <w:pStyle w:val="TipText"/>
              <w:cnfStyle w:val="000000000000" w:firstRow="0" w:lastRow="0" w:firstColumn="0" w:lastColumn="0" w:oddVBand="0" w:evenVBand="0" w:oddHBand="0" w:evenHBand="0" w:firstRowFirstColumn="0" w:firstRowLastColumn="0" w:lastRowFirstColumn="0" w:lastRowLastColumn="0"/>
            </w:pPr>
            <w:r>
              <w:t>When no color is set for a measurement tool, it uses an automatically calculated color so that it is visible against current background.</w:t>
            </w:r>
          </w:p>
        </w:tc>
      </w:tr>
    </w:tbl>
    <w:p w14:paraId="5E1EF179" w14:textId="77777777" w:rsidR="003B5909" w:rsidRDefault="003B5909" w:rsidP="00425AF1"/>
    <w:p w14:paraId="3ABC74DB" w14:textId="40426761" w:rsidR="00714C4F" w:rsidRDefault="00A35CFD" w:rsidP="00425AF1">
      <w:r>
        <w:rPr>
          <w:noProof/>
          <w:lang w:eastAsia="en-US"/>
        </w:rPr>
        <w:drawing>
          <wp:inline distT="0" distB="0" distL="0" distR="0" wp14:anchorId="05C87001" wp14:editId="194E2274">
            <wp:extent cx="164592" cy="164592"/>
            <wp:effectExtent l="0" t="0" r="6985"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HP2\SkyDrive\FluoRender\listicon_ruleredit.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A35CFD">
        <w:rPr>
          <w:b/>
        </w:rPr>
        <w:t>Edit.</w:t>
      </w:r>
      <w:r>
        <w:t xml:space="preserve"> When enabled, you can click on a locator or ruler point, and change its position by dragging it in render view. Notice that, normal render view interactions are allowed. A locator or ruler point is selected only when you first click within the region indicated by the square box surrounding the locator or ruler point. Otherwise, you may accidentally rotate the view.</w:t>
      </w:r>
    </w:p>
    <w:p w14:paraId="138068D5" w14:textId="042FDDBA" w:rsidR="00A35CFD" w:rsidRDefault="00BD0C2D" w:rsidP="00425AF1">
      <w:r>
        <w:rPr>
          <w:b/>
          <w:noProof/>
          <w:lang w:eastAsia="en-US"/>
        </w:rPr>
        <w:drawing>
          <wp:inline distT="0" distB="0" distL="0" distR="0" wp14:anchorId="43A8B572" wp14:editId="000E190A">
            <wp:extent cx="164592" cy="164592"/>
            <wp:effectExtent l="0" t="0" r="6985" b="698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HP2\SkyDrive\FluoRender\listicon_delet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A35CFD">
        <w:rPr>
          <w:b/>
        </w:rPr>
        <w:t>Delete.</w:t>
      </w:r>
      <w:r w:rsidR="00A35CFD">
        <w:t xml:space="preserve"> Delete a locator or ruler point currently selected in the measurement list.</w:t>
      </w:r>
    </w:p>
    <w:p w14:paraId="40F67A45" w14:textId="2FED5CE5" w:rsidR="00A35CFD" w:rsidRDefault="00BD0C2D" w:rsidP="00425AF1">
      <w:r>
        <w:rPr>
          <w:b/>
          <w:noProof/>
          <w:lang w:eastAsia="en-US"/>
        </w:rPr>
        <w:drawing>
          <wp:inline distT="0" distB="0" distL="0" distR="0" wp14:anchorId="33A544BB" wp14:editId="7CA84D6A">
            <wp:extent cx="164592" cy="164592"/>
            <wp:effectExtent l="0" t="0" r="6985"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HP2\SkyDrive\FluoRender\listicon_delall.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374CB5">
        <w:rPr>
          <w:b/>
        </w:rPr>
        <w:t>Delete all.</w:t>
      </w:r>
      <w:r w:rsidR="00A35CFD">
        <w:t xml:space="preserve"> Delete all locators and rulers in the measurement list.</w:t>
      </w:r>
    </w:p>
    <w:p w14:paraId="0532F38A" w14:textId="1737BAA2" w:rsidR="00A35CFD" w:rsidRDefault="00BD0C2D" w:rsidP="00425AF1">
      <w:r>
        <w:rPr>
          <w:b/>
          <w:noProof/>
          <w:lang w:eastAsia="en-US"/>
        </w:rPr>
        <w:drawing>
          <wp:inline distT="0" distB="0" distL="0" distR="0" wp14:anchorId="6C49F9E6" wp14:editId="1FD290FB">
            <wp:extent cx="146304" cy="146304"/>
            <wp:effectExtent l="0" t="0" r="6350"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DESIGNS\FluoRender Arts\list_icons\sav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A35CFD" w:rsidRPr="00374CB5">
        <w:rPr>
          <w:b/>
        </w:rPr>
        <w:t>Export.</w:t>
      </w:r>
      <w:r w:rsidR="00A35CFD">
        <w:t xml:space="preserve"> Export the measurement list to a file. The file is in text format and can be loaded into a spreadsheet editor such as Microsoft Excel.</w:t>
      </w:r>
    </w:p>
    <w:p w14:paraId="3F1DDA26" w14:textId="68554EBE" w:rsidR="00A35CFD" w:rsidRDefault="00CF0180" w:rsidP="00CF0180">
      <w:pPr>
        <w:pStyle w:val="Heading3"/>
      </w:pPr>
      <w:r>
        <w:t>Choosing a depth calculation method</w:t>
      </w:r>
    </w:p>
    <w:p w14:paraId="4E09256D" w14:textId="2E0B3C35" w:rsidR="00CF0180" w:rsidRDefault="00CF0180" w:rsidP="00CF0180">
      <w:r>
        <w:t>There are three methods you can choose to determine how the 3D position of a locator or ruler point is calculated from screen position. Choose the method based on the underlying volume channel’s structures.</w:t>
      </w:r>
    </w:p>
    <w:p w14:paraId="4689C304" w14:textId="250720C2" w:rsidR="00CF0180" w:rsidRDefault="00CF0180" w:rsidP="00CF0180">
      <w:r w:rsidRPr="00CF0180">
        <w:rPr>
          <w:b/>
        </w:rPr>
        <w:t>View plane.</w:t>
      </w:r>
      <w:r>
        <w:t xml:space="preserve"> It places a locator or ruler point on the view plane that is perpendicular to the viewing direction, disregarding the under lying volume channel. The depth is fixed when this method is used. Use this method, for example, if you are measuring lengths on an image section.</w:t>
      </w:r>
    </w:p>
    <w:p w14:paraId="7E0871EA" w14:textId="6A7F4975" w:rsidR="00CF0180" w:rsidRDefault="00CF0180" w:rsidP="00CF0180">
      <w:r w:rsidRPr="00CF0180">
        <w:rPr>
          <w:b/>
        </w:rPr>
        <w:lastRenderedPageBreak/>
        <w:t>Maximum intensity.</w:t>
      </w:r>
      <w:r>
        <w:t xml:space="preserve"> It places a locator or ruler point at a depth of a voxel having the maximum intensity along the ray from the viewer. If multiple maximum intensity voxels exist, the closest one is chosen. Use this method, if you want to trace a nerve. However, if the nerve happens to be occluded by other structures at certain locations. The depth may not be calculated as desired. Use the edit tool to correct those points from a different angle of view if necessary.</w:t>
      </w:r>
    </w:p>
    <w:p w14:paraId="300C7F60" w14:textId="45DA3973" w:rsidR="00CF0180" w:rsidRDefault="00CF0180" w:rsidP="00CF0180">
      <w:r w:rsidRPr="008D781E">
        <w:rPr>
          <w:b/>
        </w:rPr>
        <w:t>Accumulated intensity.</w:t>
      </w:r>
      <w:r>
        <w:t xml:space="preserve"> It places a locator or ruler point at a depth of a voxel that all preceding voxels </w:t>
      </w:r>
      <w:r w:rsidR="008D781E">
        <w:t xml:space="preserve">along the ray </w:t>
      </w:r>
      <w:r>
        <w:t>have a</w:t>
      </w:r>
      <w:r w:rsidR="008D781E">
        <w:t>n</w:t>
      </w:r>
      <w:r>
        <w:t xml:space="preserve"> accumulated intensity </w:t>
      </w:r>
      <w:r w:rsidR="008D781E">
        <w:t>adequate to occlude it. It usually finds a point on a well-defined structural surface. Use this methods if you want to measure length on a surface. If no such point can be found, it automatically switches to the view plane method.</w:t>
      </w:r>
    </w:p>
    <w:p w14:paraId="7370B4EF" w14:textId="71C176A1" w:rsidR="008D781E" w:rsidRDefault="008D781E" w:rsidP="008D781E">
      <w:pPr>
        <w:pStyle w:val="Heading3"/>
      </w:pPr>
      <w:r>
        <w:t>Other settings</w:t>
      </w:r>
      <w:r w:rsidR="00687D5F">
        <w:fldChar w:fldCharType="begin"/>
      </w:r>
      <w:r w:rsidR="00687D5F">
        <w:instrText xml:space="preserve"> </w:instrText>
      </w:r>
      <w:r w:rsidR="00687D5F" w:rsidRPr="00985B65">
        <w:rPr>
          <w:b w:val="0"/>
          <w:i w:val="0"/>
        </w:rPr>
        <w:instrText>XE "</w:instrText>
      </w:r>
      <w:r w:rsidR="00985B65" w:rsidRPr="00985B65">
        <w:rPr>
          <w:b w:val="0"/>
          <w:i w:val="0"/>
        </w:rPr>
        <w:instrText>S</w:instrText>
      </w:r>
      <w:r w:rsidR="00687D5F" w:rsidRPr="00985B65">
        <w:rPr>
          <w:b w:val="0"/>
          <w:i w:val="0"/>
        </w:rPr>
        <w:instrText>ettings"</w:instrText>
      </w:r>
      <w:r w:rsidR="00687D5F">
        <w:instrText xml:space="preserve"> </w:instrText>
      </w:r>
      <w:r w:rsidR="00687D5F">
        <w:fldChar w:fldCharType="end"/>
      </w:r>
    </w:p>
    <w:p w14:paraId="586FB4DB" w14:textId="599D5D2D" w:rsidR="008D781E" w:rsidRDefault="008D781E" w:rsidP="00CF0180">
      <w:r w:rsidRPr="003F523D">
        <w:rPr>
          <w:b/>
        </w:rPr>
        <w:t>Transient.</w:t>
      </w:r>
      <w:r>
        <w:t xml:space="preserve"> When enabled, a locator or ruler can only be created and viewed at a specific time point, when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data set is loaded. The time point that a locator or ruler belong to can be obtained from the measurement list, under “Time”. The setting is ignored when no time sequence data are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D781E" w14:paraId="23AC3EEB" w14:textId="77777777" w:rsidTr="001142F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BEBF2AF" w14:textId="77777777" w:rsidR="008D781E" w:rsidRDefault="008D781E" w:rsidP="001142FB">
            <w:pPr>
              <w:pStyle w:val="Icon"/>
            </w:pPr>
            <w:r>
              <w:rPr>
                <w:noProof/>
                <w:lang w:eastAsia="en-US"/>
              </w:rPr>
              <mc:AlternateContent>
                <mc:Choice Requires="wpg">
                  <w:drawing>
                    <wp:inline distT="0" distB="0" distL="0" distR="0" wp14:anchorId="21F69185" wp14:editId="0B394E1F">
                      <wp:extent cx="228600" cy="228600"/>
                      <wp:effectExtent l="0" t="0" r="0" b="0"/>
                      <wp:docPr id="2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8" name="Oval 2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9"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6CB6C1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8pj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IV8pjiAUAAPURAAAOAAAAAAAAAAAAAAAAAC4CAABkcnMv&#10;ZTJvRG9jLnhtbFBLAQItABQABgAIAAAAIQD4DCmZ2AAAAAMBAAAPAAAAAAAAAAAAAAAAAOIHAABk&#10;cnMvZG93bnJldi54bWxQSwUGAAAAAAQABADzAAAA5wgAAAAA&#10;">
                      <v:oval id="Oval 22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XWAsAA&#10;AADcAAAADwAAAGRycy9kb3ducmV2LnhtbERPzUoDMRC+C32HMAVvNts9lLo2LaWieFGx+gDDZtxs&#10;u5mEJG63b+8cBI8f3/9mN/lBjZRyH9jAclGBIm6D7bkz8PX5dLcGlQuyxSEwGbhSht12drPBxoYL&#10;f9B4LJ2SEM4NGnClxEbr3DrymBchEgv3HZLHIjB12ia8SLgfdF1VK+2xZ2lwGOngqD0ff7yUuDg+&#10;xsNzf7/21J3er6v09orG3M6n/QOoQlP5F/+5X6yBupa1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bXWAsAAAADcAAAADwAAAAAAAAAAAAAAAACYAgAAZHJzL2Rvd25y&#10;ZXYueG1sUEsFBgAAAAAEAAQA9QAAAIUD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eEMUA&#10;AADcAAAADwAAAGRycy9kb3ducmV2LnhtbESPwWrDMBBE74X8g9hAb40ct4TGjRJCoOBToXFKrltr&#10;bZlYKyMpjtuvrwqFHoeZecNsdpPtxUg+dI4VLBcZCOLa6Y5bBafq9eEZRIjIGnvHpOCLAuy2s7sN&#10;Ftrd+J3GY2xFgnAoUIGJcSikDLUhi2HhBuLkNc5bjEn6VmqPtwS3vcyzbCUtdpwWDA50MFRfjler&#10;4Pz9UY1XX5m3xpfl0/rzvPLNo1L382n/AiLSFP/Df+1SK8jzN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NR4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5CA0EF3" w14:textId="3B851BF7" w:rsidR="008D781E" w:rsidRDefault="008D781E" w:rsidP="003F523D">
            <w:pPr>
              <w:pStyle w:val="TipText"/>
              <w:cnfStyle w:val="000000000000" w:firstRow="0" w:lastRow="0" w:firstColumn="0" w:lastColumn="0" w:oddVBand="0" w:evenVBand="0" w:oddHBand="0" w:evenHBand="0" w:firstRowFirstColumn="0" w:firstRowLastColumn="0" w:lastRowFirstColumn="0" w:lastRowLastColumn="0"/>
            </w:pPr>
            <w:r>
              <w:t xml:space="preserve">This feature can be used to manually track the movement of a certain structure. </w:t>
            </w:r>
            <w:r w:rsidR="003F523D">
              <w:t>You can disable transient, choose two-plus-point ruler tool, go to a certain time point of the data, selecting a structure with the paint brush activated, and then proceed to the next time point. Since the transient feature is disabled, you can create a multi-point ruler tool across a series of time point, which represents the trajectory of movement of the selected structure. More sophisticated tracking features are discussed in the chapter on components and tracking.</w:t>
            </w:r>
          </w:p>
        </w:tc>
      </w:tr>
    </w:tbl>
    <w:p w14:paraId="7AE95F62" w14:textId="77777777" w:rsidR="008D781E" w:rsidRDefault="008D781E" w:rsidP="00CF0180"/>
    <w:p w14:paraId="7C8EA333" w14:textId="4FE15329" w:rsidR="003F523D" w:rsidRPr="00CF0180" w:rsidRDefault="003F523D" w:rsidP="00CF0180">
      <w:r w:rsidRPr="003F523D">
        <w:rPr>
          <w:b/>
        </w:rPr>
        <w:t>Use volume properties.</w:t>
      </w:r>
      <w:r>
        <w:t xml:space="preserve"> When enabled, the calculation of the depth value is based on the mapped values after volume properties are applied, include Gamma, threshold, saturation, etc. It allows more precise depth calculation but may take more time to calculate.</w:t>
      </w:r>
    </w:p>
    <w:p w14:paraId="09613738" w14:textId="4DBD7C07" w:rsidR="00726A90" w:rsidRDefault="00726A90">
      <w:r>
        <w:br w:type="page"/>
      </w:r>
    </w:p>
    <w:p w14:paraId="47CB8896" w14:textId="050C7665" w:rsidR="00A7275D" w:rsidRDefault="00A7275D" w:rsidP="00A7275D">
      <w:pPr>
        <w:pStyle w:val="Heading1"/>
      </w:pPr>
      <w:bookmarkStart w:id="243" w:name="_Ref406746597"/>
      <w:bookmarkStart w:id="244" w:name="_Ref406747825"/>
      <w:bookmarkStart w:id="245" w:name="_Toc406755685"/>
      <w:bookmarkStart w:id="246" w:name="_Toc406770758"/>
      <w:bookmarkStart w:id="247" w:name="_Toc420072890"/>
      <w:r>
        <w:lastRenderedPageBreak/>
        <w:t>Component Analysis and Calculations</w:t>
      </w:r>
      <w:bookmarkEnd w:id="243"/>
      <w:bookmarkEnd w:id="244"/>
      <w:bookmarkEnd w:id="245"/>
      <w:bookmarkEnd w:id="246"/>
      <w:bookmarkEnd w:id="247"/>
    </w:p>
    <w:p w14:paraId="7C4FFCEC" w14:textId="3C7FE7C7" w:rsidR="00A7275D" w:rsidRDefault="00A7275D">
      <w:r>
        <w:t>Volume component analysis and calculation functions are found in several separate dialogs, including “Analyze”, “Counting and Volume”, “Noise Reduction”, and “Colocalization Analysis”. While the majority of functions are in the “Analyze” dialog, other dialogs provide convenience to access functions for specific tasks. We first took at the “Analyze” dialog</w:t>
      </w:r>
      <w:r w:rsidR="00F3111A">
        <w:t xml:space="preserve">, which can be opened by clicking “Analyze” </w:t>
      </w:r>
      <w:r w:rsidR="00F3111A">
        <w:rPr>
          <w:noProof/>
          <w:lang w:eastAsia="en-US"/>
        </w:rPr>
        <w:drawing>
          <wp:inline distT="0" distB="0" distL="0" distR="0" wp14:anchorId="306F2B62" wp14:editId="01006A13">
            <wp:extent cx="612648" cy="310896"/>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C:\Users\HP2\SkyDrive\FluoRender\analyze_button.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2648" cy="310896"/>
                    </a:xfrm>
                    <a:prstGeom prst="rect">
                      <a:avLst/>
                    </a:prstGeom>
                    <a:noFill/>
                    <a:ln>
                      <a:noFill/>
                    </a:ln>
                  </pic:spPr>
                </pic:pic>
              </a:graphicData>
            </a:graphic>
          </wp:inline>
        </w:drawing>
      </w:r>
      <w:r w:rsidR="00F3111A">
        <w:t xml:space="preserve"> in the main toolbar. The component analysis and calculation functions are the bottom part of the dialog (</w:t>
      </w:r>
      <w:r w:rsidR="001142FB">
        <w:fldChar w:fldCharType="begin"/>
      </w:r>
      <w:r w:rsidR="001142FB">
        <w:instrText xml:space="preserve"> REF _Ref406679885 \h </w:instrText>
      </w:r>
      <w:r w:rsidR="001142FB">
        <w:fldChar w:fldCharType="separate"/>
      </w:r>
      <w:r w:rsidR="00C14A83">
        <w:t xml:space="preserve">Figure </w:t>
      </w:r>
      <w:r w:rsidR="00C14A83">
        <w:rPr>
          <w:noProof/>
        </w:rPr>
        <w:t>16</w:t>
      </w:r>
      <w:r w:rsidR="00C14A83">
        <w:noBreakHyphen/>
      </w:r>
      <w:r w:rsidR="00C14A83">
        <w:rPr>
          <w:noProof/>
        </w:rPr>
        <w:t>1</w:t>
      </w:r>
      <w:r w:rsidR="001142FB">
        <w:fldChar w:fldCharType="end"/>
      </w:r>
      <w:r w:rsidR="00F3111A">
        <w:t>).</w:t>
      </w:r>
    </w:p>
    <w:p w14:paraId="5719750D" w14:textId="3469FCB0" w:rsidR="00F3111A" w:rsidRDefault="00F3111A" w:rsidP="001142FB">
      <w:pPr>
        <w:jc w:val="center"/>
      </w:pPr>
      <w:r>
        <w:rPr>
          <w:noProof/>
          <w:lang w:eastAsia="en-US"/>
        </w:rPr>
        <w:drawing>
          <wp:inline distT="0" distB="0" distL="0" distR="0" wp14:anchorId="7B28BA22" wp14:editId="3821180B">
            <wp:extent cx="2587752" cy="2468880"/>
            <wp:effectExtent l="0" t="0" r="3175"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C:\Users\HP2\SkyDrive\FluoRender\analyze_ui.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87752" cy="2468880"/>
                    </a:xfrm>
                    <a:prstGeom prst="rect">
                      <a:avLst/>
                    </a:prstGeom>
                    <a:noFill/>
                    <a:ln>
                      <a:noFill/>
                    </a:ln>
                  </pic:spPr>
                </pic:pic>
              </a:graphicData>
            </a:graphic>
          </wp:inline>
        </w:drawing>
      </w:r>
    </w:p>
    <w:p w14:paraId="6DA37FC8" w14:textId="2FC4DF9D" w:rsidR="001142FB" w:rsidRDefault="001142FB" w:rsidP="001142FB">
      <w:pPr>
        <w:pStyle w:val="Caption"/>
        <w:jc w:val="center"/>
      </w:pPr>
      <w:bookmarkStart w:id="248" w:name="_Ref406679885"/>
      <w:bookmarkStart w:id="249" w:name="_Toc420072945"/>
      <w:r>
        <w:t xml:space="preserve">Figure </w:t>
      </w:r>
      <w:fldSimple w:instr=" STYLEREF 1 \s ">
        <w:r w:rsidR="00C14A83">
          <w:rPr>
            <w:noProof/>
          </w:rPr>
          <w:t>16</w:t>
        </w:r>
      </w:fldSimple>
      <w:r w:rsidR="0037433D">
        <w:noBreakHyphen/>
      </w:r>
      <w:fldSimple w:instr=" SEQ Figure \* ARABIC \s 1 ">
        <w:r w:rsidR="00C14A83">
          <w:rPr>
            <w:noProof/>
          </w:rPr>
          <w:t>1</w:t>
        </w:r>
      </w:fldSimple>
      <w:bookmarkEnd w:id="248"/>
      <w:r>
        <w:t>. Component analysis and calculation functions in the Analyze window.</w:t>
      </w:r>
      <w:bookmarkEnd w:id="249"/>
    </w:p>
    <w:p w14:paraId="09F3AFED" w14:textId="673A0315" w:rsidR="001142FB" w:rsidRDefault="001142FB" w:rsidP="001142FB">
      <w:pPr>
        <w:pStyle w:val="Heading2"/>
      </w:pPr>
      <w:bookmarkStart w:id="250" w:name="_Toc406755686"/>
      <w:bookmarkStart w:id="251" w:name="_Toc406770759"/>
      <w:bookmarkStart w:id="252" w:name="_Toc420072891"/>
      <w:r>
        <w:t>Component Analysis</w:t>
      </w:r>
      <w:bookmarkEnd w:id="250"/>
      <w:bookmarkEnd w:id="251"/>
      <w:bookmarkEnd w:id="252"/>
    </w:p>
    <w:p w14:paraId="145291AD" w14:textId="37952D9F" w:rsidR="001142FB" w:rsidRDefault="001142FB" w:rsidP="001142FB">
      <w:r>
        <w:t>The volume component analysis</w:t>
      </w:r>
      <w:r w:rsidR="00EE5A3C" w:rsidRPr="00EE5A3C">
        <w:fldChar w:fldCharType="begin"/>
      </w:r>
      <w:r w:rsidR="00EE5A3C" w:rsidRPr="00EE5A3C">
        <w:instrText xml:space="preserve"> XE "Component analysis" </w:instrText>
      </w:r>
      <w:r w:rsidR="00EE5A3C" w:rsidRPr="00EE5A3C">
        <w:fldChar w:fldCharType="end"/>
      </w:r>
      <w:r>
        <w:t xml:space="preserve"> functions are in the “Component Analyzer” section, which are mostly duplicated in the “Counting and Volume” dialog as well. You can use them to analyze the number of components in a volume channel or paint selected structures. Before clicking the “Analyze” button, these settings are available.</w:t>
      </w:r>
    </w:p>
    <w:p w14:paraId="789BD6F2" w14:textId="0D91EB57" w:rsidR="008F1F1E" w:rsidRDefault="008F1F1E" w:rsidP="008F1F1E">
      <w:pPr>
        <w:pStyle w:val="Heading3"/>
      </w:pPr>
      <w:r>
        <w:t>Settings of component analysis</w:t>
      </w:r>
    </w:p>
    <w:p w14:paraId="1E059C6B" w14:textId="3BB81413" w:rsidR="001142FB" w:rsidRDefault="001142FB" w:rsidP="001142FB">
      <w:r w:rsidRPr="001142FB">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on intensity values. Voxels with lower than threshold intensities are excluded from the analysis.</w:t>
      </w:r>
    </w:p>
    <w:p w14:paraId="7FC01C08" w14:textId="34AE4ECD" w:rsidR="001142FB" w:rsidRDefault="001142FB" w:rsidP="001142FB">
      <w:r w:rsidRPr="00F0708F">
        <w:rPr>
          <w:b/>
        </w:rPr>
        <w:t>Selected only</w:t>
      </w:r>
      <w:r w:rsidR="00137525">
        <w:fldChar w:fldCharType="begin"/>
      </w:r>
      <w:r w:rsidR="00985B65">
        <w:instrText xml:space="preserve"> XE "S</w:instrText>
      </w:r>
      <w:r w:rsidR="00137525">
        <w:instrText xml:space="preserve">elect" </w:instrText>
      </w:r>
      <w:r w:rsidR="00137525">
        <w:fldChar w:fldCharType="end"/>
      </w:r>
      <w:r w:rsidRPr="00F0708F">
        <w:rPr>
          <w:b/>
        </w:rPr>
        <w:t>.</w:t>
      </w:r>
      <w:r>
        <w:t xml:space="preserve"> Only paint selected structures within a volume channel is analyzed. If this option is checked, make sure </w:t>
      </w:r>
      <w:r w:rsidR="008F1F1E">
        <w:t xml:space="preserve">that </w:t>
      </w:r>
      <w:r>
        <w:t xml:space="preserve">you have </w:t>
      </w:r>
      <w:r w:rsidR="008F1F1E">
        <w:t>something selected.</w:t>
      </w:r>
    </w:p>
    <w:p w14:paraId="15C1C8E6" w14:textId="0259EB3B" w:rsidR="008F1F1E" w:rsidRDefault="008F1F1E" w:rsidP="001142FB">
      <w:r w:rsidRPr="008F1F1E">
        <w:rPr>
          <w:b/>
        </w:rPr>
        <w:t>Min voxel.</w:t>
      </w:r>
      <w:r>
        <w:t xml:space="preserve"> The minimum voxel number of a component to be included in the analysis. Use this setting to exclude small size components to be counted, for example,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data.</w:t>
      </w:r>
    </w:p>
    <w:p w14:paraId="03C47494" w14:textId="376DDB0A" w:rsidR="008F1F1E" w:rsidRDefault="008F1F1E" w:rsidP="001142FB">
      <w:r w:rsidRPr="008F1F1E">
        <w:rPr>
          <w:b/>
        </w:rPr>
        <w:t>Max voxel.</w:t>
      </w:r>
      <w:r>
        <w:t xml:space="preserve"> The maximum voxel number of a component to be included in the analysis. Use this setting to exclude large size components to be counted.</w:t>
      </w:r>
    </w:p>
    <w:p w14:paraId="68D1105E" w14:textId="10712DE5" w:rsidR="008F1F1E" w:rsidRDefault="008F1F1E" w:rsidP="001142FB">
      <w:r w:rsidRPr="008F1F1E">
        <w:rPr>
          <w:b/>
        </w:rPr>
        <w:lastRenderedPageBreak/>
        <w:t>Ignore Max.</w:t>
      </w:r>
      <w:r>
        <w:t xml:space="preserve"> When checked, it ignores the setting of “Max voxel”, so that arbitrarily large components are counted.</w:t>
      </w:r>
    </w:p>
    <w:p w14:paraId="594A3F74" w14:textId="28C2E8E6" w:rsidR="008F1F1E" w:rsidRDefault="008F1F1E" w:rsidP="001142FB">
      <w:r w:rsidRPr="008F1F1E">
        <w:rPr>
          <w:b/>
        </w:rPr>
        <w:t>Size-Color.</w:t>
      </w:r>
      <w:r>
        <w:t xml:space="preserve"> When checked, the colors of components are mapped to their sizes.</w:t>
      </w:r>
    </w:p>
    <w:p w14:paraId="67D9C762" w14:textId="4394DDBB" w:rsidR="008F1F1E" w:rsidRPr="00E71242" w:rsidRDefault="008F1F1E" w:rsidP="00E71242">
      <w:pPr>
        <w:pStyle w:val="Heading3"/>
      </w:pPr>
      <w:r w:rsidRPr="00E71242">
        <w:t>Component analysis outputs</w:t>
      </w:r>
    </w:p>
    <w:p w14:paraId="236B63DD" w14:textId="72DA4CF3" w:rsidR="00E71242" w:rsidRDefault="00E71242" w:rsidP="001142FB">
      <w:r>
        <w:t>Two value results are displayed under the component analy</w:t>
      </w:r>
      <w:r w:rsidR="00033C0A">
        <w:t>sis settings, after the analysis is finished.</w:t>
      </w:r>
    </w:p>
    <w:p w14:paraId="6CCE6620" w14:textId="2AE42130" w:rsidR="00E71242" w:rsidRDefault="00E71242" w:rsidP="001142FB">
      <w:r w:rsidRPr="00033C0A">
        <w:rPr>
          <w:b/>
        </w:rPr>
        <w:t>Components.</w:t>
      </w:r>
      <w:r>
        <w:t xml:space="preserve"> It</w:t>
      </w:r>
      <w:r w:rsidR="00033C0A">
        <w:t xml:space="preserve"> shows the number of components. For example, if you use it to count the number of cells, it is the number of cells.</w:t>
      </w:r>
    </w:p>
    <w:p w14:paraId="7CC84AA2" w14:textId="23C1235E" w:rsidR="00033C0A" w:rsidRDefault="00033C0A" w:rsidP="001142FB">
      <w:r w:rsidRPr="00033C0A">
        <w:rPr>
          <w:b/>
        </w:rPr>
        <w:t>Total volume.</w:t>
      </w:r>
      <w:r>
        <w:t xml:space="preserve"> It shows the total number of voxels from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33C0A" w14:paraId="1AA6791C" w14:textId="77777777" w:rsidTr="00033C0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0D1A3E4" w14:textId="77777777" w:rsidR="00033C0A" w:rsidRDefault="00033C0A" w:rsidP="00033C0A">
            <w:pPr>
              <w:pStyle w:val="Icon"/>
            </w:pPr>
            <w:r>
              <w:rPr>
                <w:noProof/>
                <w:lang w:eastAsia="en-US"/>
              </w:rPr>
              <mc:AlternateContent>
                <mc:Choice Requires="wpg">
                  <w:drawing>
                    <wp:inline distT="0" distB="0" distL="0" distR="0" wp14:anchorId="7F80E1B0" wp14:editId="0E5F17D3">
                      <wp:extent cx="228600" cy="228600"/>
                      <wp:effectExtent l="0" t="0" r="0" b="0"/>
                      <wp:docPr id="23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6" name="Oval 2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7" name="Freeform 2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70DA62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G8xZTiKBQAA9REAAA4AAAAAAAAAAAAAAAAALgIAAGRy&#10;cy9lMm9Eb2MueG1sUEsBAi0AFAAGAAgAAAAhAPgMKZnYAAAAAwEAAA8AAAAAAAAAAAAAAAAA5AcA&#10;AGRycy9kb3ducmV2LnhtbFBLBQYAAAAABAAEAPMAAADpCAAAAAA=&#10;">
                      <v:oval id="Oval 23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9xNsMA&#10;AADcAAAADwAAAGRycy9kb3ducmV2LnhtbESP3WoCMRCF7wu+QxihdzWrhcVujSKK4k1bqj7AsJlu&#10;tt1MQhLX9e1NodDLw/n5OIvVYDvRU4itYwXTSQGCuHa65UbB+bR7moOICVlj55gU3CjCajl6WGCl&#10;3ZU/qT+mRuQRjhUqMCn5SspYG7IYJ84TZ+/LBYspy9BIHfCax20nZ0VRSostZ4JBTxtD9c/xYjPE&#10;+H7rN/v2ZW6p+f64leH9DZV6HA/rVxCJhvQf/msftILZcwm/Z/IR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r9xNsMAAADcAAAADwAAAAAAAAAAAAAAAACYAgAAZHJzL2Rv&#10;d25yZXYueG1sUEsFBgAAAAAEAAQA9QAAAIgDAAAAAA==&#10;" fillcolor="#f24f4f [3204]" stroked="f" strokeweight="0">
                        <v:stroke joinstyle="miter"/>
                        <o:lock v:ext="edit" aspectratio="t"/>
                      </v:oval>
                      <v:shape id="Freeform 23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5JMUA&#10;AADcAAAADwAAAGRycy9kb3ducmV2LnhtbESPQWvCQBSE70L/w/IKvemmWtSmrlIKhZwKNYrXZ/Yl&#10;G5p9G3bXmPbXdwsFj8PMfMNsdqPtxEA+tI4VPM4yEMSV0y03Cg7l+3QNIkRkjZ1jUvBNAXbbu8kG&#10;c+2u/EnDPjYiQTjkqMDE2OdShsqQxTBzPXHyauctxiR9I7XHa4LbTs6zbCkttpwWDPb0Zqj62l+s&#10;gtPPsRwuvjQftS+Kp+fzaenrhVIP9+PrC4hIY7yF/9uFVjBfrODvTDo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P7kk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892D95" w14:textId="5C05C9A6" w:rsidR="00033C0A" w:rsidRDefault="00033C0A" w:rsidP="00033C0A">
            <w:pPr>
              <w:pStyle w:val="TipText"/>
              <w:cnfStyle w:val="000000000000" w:firstRow="0" w:lastRow="0" w:firstColumn="0" w:lastColumn="0" w:oddVBand="0" w:evenVBand="0" w:oddHBand="0" w:evenHBand="0" w:firstRowFirstColumn="0" w:firstRowLastColumn="0" w:lastRowFirstColumn="0" w:lastRowLastColumn="0"/>
            </w:pPr>
            <w:r>
              <w:t>More detailed analysis results are stored with annotations. Click “Show annotations” to add annotated results.</w:t>
            </w:r>
          </w:p>
        </w:tc>
      </w:tr>
    </w:tbl>
    <w:p w14:paraId="5A3E3DB1" w14:textId="77777777" w:rsidR="00033C0A" w:rsidRDefault="00033C0A" w:rsidP="001142FB"/>
    <w:p w14:paraId="1C2071F9" w14:textId="7E5018EC" w:rsidR="00033C0A" w:rsidRDefault="00033C0A" w:rsidP="001142FB">
      <w:r>
        <w:t>You can also create new channels based on the component results.</w:t>
      </w:r>
    </w:p>
    <w:p w14:paraId="0D8B8596" w14:textId="78D79B3C" w:rsidR="00033C0A" w:rsidRDefault="00033C0A" w:rsidP="001142FB">
      <w:r w:rsidRPr="00033C0A">
        <w:rPr>
          <w:b/>
        </w:rPr>
        <w:t>Multi-channels</w:t>
      </w:r>
      <w:r w:rsidR="00D9729D">
        <w:rPr>
          <w:b/>
        </w:rPr>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rPr>
          <w:b/>
        </w:rPr>
        <w:fldChar w:fldCharType="end"/>
      </w:r>
      <w:r w:rsidRPr="00033C0A">
        <w:rPr>
          <w:b/>
        </w:rPr>
        <w:t>.</w:t>
      </w:r>
      <w:r>
        <w:t xml:space="preserve"> It allows you to create a new channel for each component.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33C0A" w14:paraId="3C89C05B" w14:textId="77777777" w:rsidTr="00033C0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70A312B" w14:textId="77777777" w:rsidR="00033C0A" w:rsidRDefault="00033C0A" w:rsidP="00033C0A">
            <w:pPr>
              <w:pStyle w:val="Icon"/>
            </w:pPr>
            <w:r>
              <w:rPr>
                <w:noProof/>
                <w:lang w:eastAsia="en-US"/>
              </w:rPr>
              <mc:AlternateContent>
                <mc:Choice Requires="wpg">
                  <w:drawing>
                    <wp:inline distT="0" distB="0" distL="0" distR="0" wp14:anchorId="0BA53914" wp14:editId="5C8B7BD2">
                      <wp:extent cx="228600" cy="228600"/>
                      <wp:effectExtent l="0" t="0" r="0" b="0"/>
                      <wp:docPr id="23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9" name="Oval 2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0" name="Freeform 2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8A3DC2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oK2hg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GqFK+QJGeXxecRS6UVYOuuqFkhtCK6dvVmCdR7U3+ub037&#10;YOPviIGHzFT0H7GxB0f0Y0+0fGiYwMMkOZuPkQ6BV+21S4TIka1nKJG/+yZu1BkdkW+9K7saJWUH&#10;1uy/Y+1zzmvpkmEp/p41sORZ+3TPS5ZMzj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5YqCtoYFAAD1EQAADgAAAAAAAAAAAAAAAAAuAgAAZHJzL2Uy&#10;b0RvYy54bWxQSwECLQAUAAYACAAAACEA+AwpmdgAAAADAQAADwAAAAAAAAAAAAAAAADgBwAAZHJz&#10;L2Rvd25yZXYueG1sUEsFBgAAAAAEAAQA8wAAAOUIAAAAAA==&#10;">
                      <v:oval id="Oval 23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DlRMIA&#10;AADcAAAADwAAAGRycy9kb3ducmV2LnhtbESP3WoCMRCF7wu+QxihdzWrBdGtUURRvGmLPw8wbKab&#10;bTeTkMR1fXtTKPTycH4+zmLV21Z0FGLjWMF4VIAgrpxuuFZwOe9eZiBiQtbYOiYFd4qwWg6eFlhq&#10;d+MjdadUizzCsUQFJiVfShkrQxbjyHni7H25YDFlGWqpA97yuG3lpCim0mLDmWDQ08ZQ9XO62gwx&#10;vtv6zb6ZzyzV35/3afh4R6Weh/36DUSiPv2H/9oHrWDyOoffM/kI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OVEwgAAANwAAAAPAAAAAAAAAAAAAAAAAJgCAABkcnMvZG93&#10;bnJldi54bWxQSwUGAAAAAAQABAD1AAAAhwMAAAAA&#10;" fillcolor="#f24f4f [3204]" stroked="f" strokeweight="0">
                        <v:stroke joinstyle="miter"/>
                        <o:lock v:ext="edit" aspectratio="t"/>
                      </v:oval>
                      <v:shape id="Freeform 24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BSLcIA&#10;AADcAAAADwAAAGRycy9kb3ducmV2LnhtbERPz2vCMBS+C/sfwhvspulUZOuMMgZCT8Ks0utb89qU&#10;NS8libXzr18Ogx0/vt/b/WR7MZIPnWMFz4sMBHHtdMetgnN5mL+ACBFZY++YFPxQgP3uYbbFXLsb&#10;f9J4iq1IIRxyVGBiHHIpQ23IYli4gThxjfMWY4K+ldrjLYXbXi6zbCMtdpwaDA70Yaj+Pl2tgup+&#10;KcerL82x8UWxfv2qNr5ZKfX0OL2/gYg0xX/xn7vQCpbrND+dSU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0FIt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D0D2679" w14:textId="61D90646" w:rsidR="00033C0A" w:rsidRDefault="00033C0A" w:rsidP="00ED5E19">
            <w:pPr>
              <w:pStyle w:val="TipText"/>
              <w:cnfStyle w:val="000000000000" w:firstRow="0" w:lastRow="0" w:firstColumn="0" w:lastColumn="0" w:oddVBand="0" w:evenVBand="0" w:oddHBand="0" w:evenHBand="0" w:firstRowFirstColumn="0" w:firstRowLastColumn="0" w:lastRowFirstColumn="0" w:lastRowLastColumn="0"/>
            </w:pPr>
            <w:r>
              <w:t>Make sure that you have enough memory if the number of components is high. It may also take a long time to generate a large number of channels.</w:t>
            </w:r>
          </w:p>
        </w:tc>
      </w:tr>
    </w:tbl>
    <w:p w14:paraId="343F4B5B" w14:textId="77777777" w:rsidR="00033C0A" w:rsidRDefault="00033C0A" w:rsidP="001142FB"/>
    <w:p w14:paraId="27E14F37" w14:textId="44AB3C1B" w:rsidR="00033C0A" w:rsidRDefault="00033C0A" w:rsidP="001142FB">
      <w:r w:rsidRPr="00033C0A">
        <w:rPr>
          <w:b/>
        </w:rPr>
        <w:t>Random colors.</w:t>
      </w:r>
      <w:r>
        <w:t xml:space="preserve"> It allows you to create three channels of red, green, blue. Different components are assigned with randomly generated colors.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33C0A" w14:paraId="7BB74A38" w14:textId="77777777" w:rsidTr="00033C0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2FE3ED9" w14:textId="77777777" w:rsidR="00033C0A" w:rsidRDefault="00033C0A" w:rsidP="00033C0A">
            <w:pPr>
              <w:pStyle w:val="Icon"/>
            </w:pPr>
            <w:r>
              <w:rPr>
                <w:noProof/>
                <w:lang w:eastAsia="en-US"/>
              </w:rPr>
              <mc:AlternateContent>
                <mc:Choice Requires="wpg">
                  <w:drawing>
                    <wp:inline distT="0" distB="0" distL="0" distR="0" wp14:anchorId="41A731CB" wp14:editId="462DFE81">
                      <wp:extent cx="228600" cy="228600"/>
                      <wp:effectExtent l="0" t="0" r="0" b="0"/>
                      <wp:docPr id="24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2" name="Oval 24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3" name="Freeform 24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2E77CE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x1UM4iAUAAPURAAAOAAAAAAAAAAAAAAAAAC4CAABkcnMv&#10;ZTJvRG9jLnhtbFBLAQItABQABgAIAAAAIQD4DCmZ2AAAAAMBAAAPAAAAAAAAAAAAAAAAAOIHAABk&#10;cnMvZG93bnJldi54bWxQSwUGAAAAAAQABADzAAAA5wgAAAAA&#10;">
                      <v:oval id="Oval 24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IESMMA&#10;AADcAAAADwAAAGRycy9kb3ducmV2LnhtbESP3WoCMRCF7wu+QxjBu5rtIqKrUYpi6U1btH2AYTNu&#10;VjeTkKTr+vZNodDLw/n5OOvtYDvRU4itYwVP0wIEce10y42Cr8/D4wJETMgaO8ek4E4RtpvRwxor&#10;7W58pP6UGpFHOFaowKTkKyljbchinDpPnL2zCxZTlqGROuAtj9tOlkUxlxZbzgSDnnaG6uvp22aI&#10;8f3e717a5cJSc/m4z8P7Gyo1GQ/PKxCJhvQf/mu/agXlrIT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IESMMAAADcAAAADwAAAAAAAAAAAAAAAACYAgAAZHJzL2Rv&#10;d25yZXYueG1sUEsFBgAAAAAEAAQA9QAAAIgDAAAAAA==&#10;" fillcolor="#f24f4f [3204]" stroked="f" strokeweight="0">
                        <v:stroke joinstyle="miter"/>
                        <o:lock v:ext="edit" aspectratio="t"/>
                      </v:oval>
                      <v:shape id="Freeform 24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LMWsUA&#10;AADcAAAADwAAAGRycy9kb3ducmV2LnhtbESPzWrDMBCE74W+g9hCb42cH0LrRAmlUPApkLgl1421&#10;tkyslZEUx+nTV4FCj8PMfMOst6PtxEA+tI4VTCcZCOLK6ZYbBV/l58sriBCRNXaOScGNAmw3jw9r&#10;zLW78p6GQ2xEgnDIUYGJsc+lDJUhi2HieuLk1c5bjEn6RmqP1wS3nZxl2VJabDktGOzpw1B1Plys&#10;guPPdzlcfGl2tS+KxdvpuPT1XKnnp/F9BSLSGP/Df+1CK5gt5nA/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Asxa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EBE0AF6" w14:textId="6CBCC3F2" w:rsidR="00033C0A" w:rsidRDefault="00033C0A" w:rsidP="00033C0A">
            <w:pPr>
              <w:pStyle w:val="TipText"/>
              <w:cnfStyle w:val="000000000000" w:firstRow="0" w:lastRow="0" w:firstColumn="0" w:lastColumn="0" w:oddVBand="0" w:evenVBand="0" w:oddHBand="0" w:evenHBand="0" w:firstRowFirstColumn="0" w:firstRowLastColumn="0" w:lastRowFirstColumn="0" w:lastRowLastColumn="0"/>
            </w:pPr>
            <w:r>
              <w:t xml:space="preserve">The setting of “size-color” overrides </w:t>
            </w:r>
            <w:r w:rsidR="00304412">
              <w:t>random color generation.</w:t>
            </w:r>
          </w:p>
        </w:tc>
      </w:tr>
    </w:tbl>
    <w:p w14:paraId="72E014CB" w14:textId="77777777" w:rsidR="00033C0A" w:rsidRDefault="00033C0A" w:rsidP="001142FB"/>
    <w:p w14:paraId="20B5FBF3" w14:textId="0AF87075" w:rsidR="00304412" w:rsidRDefault="00304412" w:rsidP="001142FB">
      <w:r w:rsidRPr="00304412">
        <w:rPr>
          <w:b/>
        </w:rPr>
        <w:t>Show annotations.</w:t>
      </w:r>
      <w:r>
        <w:t xml:space="preserve"> It adds annotations for each component. When you select an annotation item in the “Workspace” panel, detailed information is loaded into the “Property” panel. You can also export the detailed information as a text file and import it into a spreadsheet editor, such as Microsoft Excel.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04412" w14:paraId="3E628FCD"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0715441" w14:textId="77777777" w:rsidR="00304412" w:rsidRDefault="00304412" w:rsidP="00BA65E8">
            <w:pPr>
              <w:pStyle w:val="Icon"/>
            </w:pPr>
            <w:r>
              <w:rPr>
                <w:noProof/>
                <w:lang w:eastAsia="en-US"/>
              </w:rPr>
              <mc:AlternateContent>
                <mc:Choice Requires="wpg">
                  <w:drawing>
                    <wp:inline distT="0" distB="0" distL="0" distR="0" wp14:anchorId="66338CE1" wp14:editId="62B072AC">
                      <wp:extent cx="228600" cy="228600"/>
                      <wp:effectExtent l="0" t="0" r="0" b="0"/>
                      <wp:docPr id="2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5" name="Oval 2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6" name="Freeform 2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B19CF7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fbViA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VLfbViAUAAPURAAAOAAAAAAAAAAAAAAAAAC4CAABkcnMv&#10;ZTJvRG9jLnhtbFBLAQItABQABgAIAAAAIQD4DCmZ2AAAAAMBAAAPAAAAAAAAAAAAAAAAAOIHAABk&#10;cnMvZG93bnJldi54bWxQSwUGAAAAAAQABADzAAAA5wgAAAAA&#10;">
                      <v:oval id="Oval 24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ucPMMA&#10;AADcAAAADwAAAGRycy9kb3ducmV2LnhtbESP3WoCMRCF7wu+QxjBu5pVrNitUcSi9KYVtQ8wbKab&#10;1c0kJOm6vn1TKPTycH4+znLd21Z0FGLjWMFkXIAgrpxuuFbwed49LkDEhKyxdUwK7hRhvRo8LLHU&#10;7sZH6k6pFnmEY4kKTEq+lDJWhizGsfPE2ftywWLKMtRSB7zlcdvKaVHMpcWGM8Ggp62h6nr6thli&#10;fPfqt/vmeWGpvhzu8/DxjkqNhv3mBUSiPv2H/9pvWsF09gS/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ucPMMAAADcAAAADwAAAAAAAAAAAAAAAACYAgAAZHJzL2Rv&#10;d25yZXYueG1sUEsFBgAAAAAEAAQA9QAAAIgDAAAAAA==&#10;" fillcolor="#f24f4f [3204]" stroked="f" strokeweight="0">
                        <v:stroke joinstyle="miter"/>
                        <o:lock v:ext="edit" aspectratio="t"/>
                      </v:oval>
                      <v:shape id="Freeform 24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VvwsUA&#10;AADcAAAADwAAAGRycy9kb3ducmV2LnhtbESPwWrDMBBE74X8g9hCb43cNJjUiRJCoeBToXFCrltr&#10;bZlYKyMpjtuvrwqFHoeZecNsdpPtxUg+dI4VPM0zEMS10x23Co7V2+MKRIjIGnvHpOCLAuy2s7sN&#10;Ftrd+IPGQ2xFgnAoUIGJcSikDLUhi2HuBuLkNc5bjEn6VmqPtwS3vVxkWS4tdpwWDA70aqi+HK5W&#10;wfn7VI1XX5n3xpfl8uXznPvmWamH+2m/BhFpiv/hv3apFSyW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dW/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BA2677" w14:textId="20FA8BCB" w:rsidR="00304412" w:rsidRDefault="00304412" w:rsidP="00BA65E8">
            <w:pPr>
              <w:pStyle w:val="TipText"/>
              <w:cnfStyle w:val="000000000000" w:firstRow="0" w:lastRow="0" w:firstColumn="0" w:lastColumn="0" w:oddVBand="0" w:evenVBand="0" w:oddHBand="0" w:evenHBand="0" w:firstRowFirstColumn="0" w:firstRowLastColumn="0" w:lastRowFirstColumn="0" w:lastRowLastColumn="0"/>
            </w:pPr>
            <w:r>
              <w:t>Save an annotation from the “Dataset” panel. Detailed information includes ID, centroid coordinates, size in voxel, size in physical unit, and averaged intensity.</w:t>
            </w:r>
          </w:p>
        </w:tc>
      </w:tr>
    </w:tbl>
    <w:p w14:paraId="1D05CCFA" w14:textId="77777777" w:rsidR="00304412" w:rsidRDefault="00304412" w:rsidP="001142FB"/>
    <w:p w14:paraId="46D1BE97" w14:textId="2B0DC8A2" w:rsidR="00304412" w:rsidRDefault="00304412" w:rsidP="00304412">
      <w:pPr>
        <w:pStyle w:val="Heading2"/>
      </w:pPr>
      <w:bookmarkStart w:id="253" w:name="_Ref406747816"/>
      <w:bookmarkStart w:id="254" w:name="_Toc406755687"/>
      <w:bookmarkStart w:id="255" w:name="_Toc406770760"/>
      <w:bookmarkStart w:id="256" w:name="_Toc420072892"/>
      <w:r>
        <w:lastRenderedPageBreak/>
        <w:t>Noise Reduction</w:t>
      </w:r>
      <w:bookmarkEnd w:id="253"/>
      <w:bookmarkEnd w:id="254"/>
      <w:bookmarkEnd w:id="255"/>
      <w:bookmarkEnd w:id="256"/>
    </w:p>
    <w:p w14:paraId="7C357D1D" w14:textId="282B9180" w:rsidR="00304412" w:rsidRDefault="00304412" w:rsidP="001142FB">
      <w:r>
        <w:t>Computing of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t xml:space="preserve"> is based on component analysis. Components of small size are considered noise and can be removed. Noise reduction can be performed in the “Analyze” window or “Noise Reduction” dialog</w:t>
      </w:r>
      <w:r w:rsidR="00BA65E8">
        <w:t xml:space="preserve"> (</w:t>
      </w:r>
      <w:r w:rsidR="00BA65E8">
        <w:fldChar w:fldCharType="begin"/>
      </w:r>
      <w:r w:rsidR="00BA65E8">
        <w:instrText xml:space="preserve"> REF _Ref406682901 \h </w:instrText>
      </w:r>
      <w:r w:rsidR="00BA65E8">
        <w:fldChar w:fldCharType="separate"/>
      </w:r>
      <w:r w:rsidR="00C14A83">
        <w:t xml:space="preserve">Figure </w:t>
      </w:r>
      <w:r w:rsidR="00C14A83">
        <w:rPr>
          <w:noProof/>
        </w:rPr>
        <w:t>16</w:t>
      </w:r>
      <w:r w:rsidR="00C14A83">
        <w:noBreakHyphen/>
      </w:r>
      <w:r w:rsidR="00C14A83">
        <w:rPr>
          <w:noProof/>
        </w:rPr>
        <w:t>2</w:t>
      </w:r>
      <w:r w:rsidR="00BA65E8">
        <w:fldChar w:fldCharType="end"/>
      </w:r>
      <w:r w:rsidR="00BA65E8">
        <w:t>)</w:t>
      </w:r>
      <w:r>
        <w:t>. To open the “Noise Reduction” dialog, click the downward arrow head on the right side of the “Analyze” button, and choose “Noise Reduction”.</w:t>
      </w:r>
    </w:p>
    <w:p w14:paraId="5C5448D0" w14:textId="70C05C70" w:rsidR="00304412" w:rsidRDefault="00304412" w:rsidP="00BA65E8">
      <w:pPr>
        <w:jc w:val="center"/>
      </w:pPr>
      <w:r>
        <w:rPr>
          <w:noProof/>
          <w:lang w:eastAsia="en-US"/>
        </w:rPr>
        <w:drawing>
          <wp:inline distT="0" distB="0" distL="0" distR="0" wp14:anchorId="5EBFEEC2" wp14:editId="7D9C7816">
            <wp:extent cx="2651760" cy="1170432"/>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48" descr="C:\Users\HP2\SkyDrive\FluoRender\noise_red_ui.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51760" cy="1170432"/>
                    </a:xfrm>
                    <a:prstGeom prst="rect">
                      <a:avLst/>
                    </a:prstGeom>
                    <a:noFill/>
                    <a:ln>
                      <a:noFill/>
                    </a:ln>
                  </pic:spPr>
                </pic:pic>
              </a:graphicData>
            </a:graphic>
          </wp:inline>
        </w:drawing>
      </w:r>
    </w:p>
    <w:p w14:paraId="4EA6D183" w14:textId="0B0690F7" w:rsidR="00304412" w:rsidRDefault="00304412" w:rsidP="00BA65E8">
      <w:pPr>
        <w:pStyle w:val="Caption"/>
        <w:jc w:val="center"/>
      </w:pPr>
      <w:bookmarkStart w:id="257" w:name="_Ref406682901"/>
      <w:bookmarkStart w:id="258" w:name="_Toc420072946"/>
      <w:r>
        <w:t xml:space="preserve">Figure </w:t>
      </w:r>
      <w:fldSimple w:instr=" STYLEREF 1 \s ">
        <w:r w:rsidR="00C14A83">
          <w:rPr>
            <w:noProof/>
          </w:rPr>
          <w:t>16</w:t>
        </w:r>
      </w:fldSimple>
      <w:r w:rsidR="0037433D">
        <w:noBreakHyphen/>
      </w:r>
      <w:fldSimple w:instr=" SEQ Figure \* ARABIC \s 1 ">
        <w:r w:rsidR="00C14A83">
          <w:rPr>
            <w:noProof/>
          </w:rPr>
          <w:t>2</w:t>
        </w:r>
      </w:fldSimple>
      <w:bookmarkEnd w:id="257"/>
      <w:r>
        <w:t>. Noise reduction dialog.</w:t>
      </w:r>
      <w:bookmarkEnd w:id="258"/>
    </w:p>
    <w:p w14:paraId="25EBB342" w14:textId="4DE6A445" w:rsidR="00BA65E8" w:rsidRDefault="00BA65E8" w:rsidP="00BA65E8">
      <w:r>
        <w:t>These settings are available in the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reduction dialog.</w:t>
      </w:r>
    </w:p>
    <w:p w14:paraId="2588BC12" w14:textId="5A50E112" w:rsidR="00BA65E8" w:rsidRDefault="00BA65E8" w:rsidP="00BA65E8">
      <w:r w:rsidRPr="00BA65E8">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to select components. It is the same value in the “Component Analyzer”.</w:t>
      </w:r>
    </w:p>
    <w:p w14:paraId="645028B2" w14:textId="07E102AE" w:rsidR="00BA65E8" w:rsidRDefault="00BA65E8" w:rsidP="00BA65E8">
      <w:r w:rsidRPr="00BA65E8">
        <w:rPr>
          <w:b/>
        </w:rPr>
        <w:t>Voxel size.</w:t>
      </w:r>
      <w:r>
        <w:t xml:space="preserve"> It sets the minimum size to select components. It is the same value as “Min voxel” in the “Component Analyzer”.</w:t>
      </w:r>
    </w:p>
    <w:p w14:paraId="74071B47" w14:textId="6BD7536B" w:rsidR="00BA65E8" w:rsidRDefault="00BA65E8" w:rsidP="00BA65E8">
      <w:r w:rsidRPr="00BA65E8">
        <w:rPr>
          <w:b/>
        </w:rPr>
        <w:t>Enhance selection.</w:t>
      </w:r>
      <w:r>
        <w:t xml:space="preserve"> It highlights the selected noise signals in a different color than the selected volume channel.</w:t>
      </w:r>
    </w:p>
    <w:p w14:paraId="5FBA8F8D" w14:textId="639A6DAA" w:rsidR="00BA65E8" w:rsidRDefault="00BA65E8" w:rsidP="00BA65E8">
      <w:r>
        <w:t xml:space="preserve">Click </w:t>
      </w:r>
      <w:r w:rsidRPr="00BA65E8">
        <w:rPr>
          <w:b/>
        </w:rPr>
        <w:t>“Preview”</w:t>
      </w:r>
      <w:r w:rsidRPr="00BA65E8">
        <w:t xml:space="preserve"> to </w:t>
      </w:r>
      <w:r>
        <w:t xml:space="preserve">visualize selected noise. Click </w:t>
      </w:r>
      <w:r w:rsidRPr="00BA65E8">
        <w:rPr>
          <w:b/>
        </w:rPr>
        <w:t>“Erase”</w:t>
      </w:r>
      <w:r>
        <w:t xml:space="preserve"> to create a new channel of volume with selected noise removed.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A65E8" w14:paraId="00678BC0"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EF8FB78" w14:textId="77777777" w:rsidR="00BA65E8" w:rsidRDefault="00BA65E8" w:rsidP="00BA65E8">
            <w:pPr>
              <w:pStyle w:val="Icon"/>
            </w:pPr>
            <w:r>
              <w:rPr>
                <w:noProof/>
                <w:lang w:eastAsia="en-US"/>
              </w:rPr>
              <mc:AlternateContent>
                <mc:Choice Requires="wpg">
                  <w:drawing>
                    <wp:inline distT="0" distB="0" distL="0" distR="0" wp14:anchorId="1F68FC33" wp14:editId="199FF3E4">
                      <wp:extent cx="228600" cy="228600"/>
                      <wp:effectExtent l="0" t="0" r="0" b="0"/>
                      <wp:docPr id="24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9" name="Oval 2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0" name="Freeform 2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A962A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nd/hw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WqFK+QJGeXxecRS6UVYOuuqFkhtCK6dvVmCdR7U3+ub037&#10;YOPviIGHzFT0H7GxB0f0Y0+0fGiYwMMkOZuPkQ6BV+21S4TIka1nKJG/+yZu1BkdkW+9K7saJWUH&#10;1uy/Y+1zzmvpkmEp/p41sORZ+3TPS5ZMzz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oed3+HBQAA9REAAA4AAAAAAAAAAAAAAAAALgIAAGRycy9l&#10;Mm9Eb2MueG1sUEsBAi0AFAAGAAgAAAAhAPgMKZnYAAAAAwEAAA8AAAAAAAAAAAAAAAAA4QcAAGRy&#10;cy9kb3ducmV2LnhtbFBLBQYAAAAABAAEAPMAAADmCAAAAAA=&#10;">
                      <v:oval id="Oval 24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aWOcIA&#10;AADcAAAADwAAAGRycy9kb3ducmV2LnhtbESP3WoCMRCF7wu+QxihdzWrFNGtUURRvGmLPw8wbKab&#10;bTeTkMR1fXtTKPTycH4+zmLV21Z0FGLjWMF4VIAgrpxuuFZwOe9eZiBiQtbYOiYFd4qwWg6eFlhq&#10;d+MjdadUizzCsUQFJiVfShkrQxbjyHni7H25YDFlGWqpA97yuG3lpCim0mLDmWDQ08ZQ9XO62gwx&#10;vtv6zb6ZzyzV35/3afh4R6Weh/36DUSiPv2H/9oHrWDyOoffM/kI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JpY5wgAAANwAAAAPAAAAAAAAAAAAAAAAAJgCAABkcnMvZG93&#10;bnJldi54bWxQSwUGAAAAAAQABAD1AAAAhwMAAAAA&#10;" fillcolor="#f24f4f [3204]" stroked="f" strokeweight="0">
                        <v:stroke joinstyle="miter"/>
                        <o:lock v:ext="edit" aspectratio="t"/>
                      </v:oval>
                      <v:shape id="Freeform 25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nE8MIA&#10;AADcAAAADwAAAGRycy9kb3ducmV2LnhtbERPz2vCMBS+C/sfwht403Ruk1mNMgaDngTthte35rUp&#10;a15KEmv1r18Owo4f3+/NbrSdGMiH1rGCp3kGgrhyuuVGwVf5OXsDESKyxs4xKbhSgN32YbLBXLsL&#10;H2g4xkakEA45KjAx9rmUoTJkMcxdT5y42nmLMUHfSO3xksJtJxdZtpQWW04NBnv6MFT9Hs9Wwen2&#10;XQ5nX5p97YviZfVzWvr6Wanp4/i+BhFpjP/iu7vQChavaX46k46A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CcTw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0D40243" w14:textId="5118144B" w:rsidR="00BA65E8" w:rsidRDefault="00BA65E8" w:rsidP="00BA65E8">
            <w:pPr>
              <w:pStyle w:val="TipText"/>
              <w:cnfStyle w:val="000000000000" w:firstRow="0" w:lastRow="0" w:firstColumn="0" w:lastColumn="0" w:oddVBand="0" w:evenVBand="0" w:oddHBand="0" w:evenHBand="0" w:firstRowFirstColumn="0" w:firstRowLastColumn="0" w:lastRowFirstColumn="0" w:lastRowLastColumn="0"/>
            </w:pPr>
            <w:r>
              <w:t>“Preview” functions the same as “Analyze” button in the component analyzer, and “Erase” functions the same as erase for paint selection.</w:t>
            </w:r>
          </w:p>
        </w:tc>
      </w:tr>
    </w:tbl>
    <w:p w14:paraId="7B45E9B8" w14:textId="77777777" w:rsidR="00BA65E8" w:rsidRDefault="00BA65E8" w:rsidP="00BA65E8"/>
    <w:p w14:paraId="12E499A6" w14:textId="51339FCD" w:rsidR="00BA65E8" w:rsidRDefault="00BA65E8" w:rsidP="00BA65E8">
      <w:pPr>
        <w:pStyle w:val="Heading2"/>
      </w:pPr>
      <w:bookmarkStart w:id="259" w:name="_Toc406755688"/>
      <w:bookmarkStart w:id="260" w:name="_Toc406770761"/>
      <w:bookmarkStart w:id="261" w:name="_Toc420072893"/>
      <w:r>
        <w:t>Volume Channel Calculations</w:t>
      </w:r>
      <w:bookmarkEnd w:id="259"/>
      <w:bookmarkEnd w:id="260"/>
      <w:bookmarkEnd w:id="261"/>
    </w:p>
    <w:p w14:paraId="60B9C125" w14:textId="37CC887C" w:rsidR="00BA65E8" w:rsidRDefault="006F315E" w:rsidP="00BA65E8">
      <w:r>
        <w:t>Volume calculation functions are located at the bottom of the “Analyze” window. Since up to two 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t xml:space="preserve"> can be selected and calculated, the volume channels to be calculated have to be loaded into the two slots before calculations.</w:t>
      </w:r>
    </w:p>
    <w:p w14:paraId="2650CCC6" w14:textId="5E308BA0" w:rsidR="006F315E" w:rsidRDefault="006F315E" w:rsidP="00BA65E8">
      <w:r w:rsidRPr="006F315E">
        <w:rPr>
          <w:b/>
        </w:rPr>
        <w:t>Volume A.</w:t>
      </w:r>
      <w:r>
        <w:t xml:space="preserve"> To load volume A, select a volume channel from the “Workspace” panel, and then click the “Load” button on right side of “Volume A”. The name of the loaded volume is shown in the slot next to the button.</w:t>
      </w:r>
    </w:p>
    <w:p w14:paraId="157AF657" w14:textId="07695EBB" w:rsidR="006F315E" w:rsidRDefault="006F315E" w:rsidP="006F315E">
      <w:r w:rsidRPr="006F315E">
        <w:rPr>
          <w:b/>
        </w:rPr>
        <w:t>Volume B.</w:t>
      </w:r>
      <w:r>
        <w:t xml:space="preserve"> To load volume B, select a volume channel from the “Workspace” panel, and then click the “Load” button on right side of “Volume B”. The name of the loaded volume is shown in the slot next to the button.</w:t>
      </w:r>
    </w:p>
    <w:p w14:paraId="5932FEBF" w14:textId="69EF0E01" w:rsidR="006F315E" w:rsidRDefault="006F315E" w:rsidP="006F315E">
      <w:pPr>
        <w:pStyle w:val="Heading3"/>
      </w:pPr>
      <w:r>
        <w:t>Single-valued operations</w:t>
      </w:r>
    </w:p>
    <w:p w14:paraId="37B9B204" w14:textId="3367B510" w:rsidR="006F315E" w:rsidRDefault="006F315E" w:rsidP="00BA65E8">
      <w:r>
        <w:t>Single valued operations only requires volume A to be loaded. Only one operation is available.</w:t>
      </w:r>
    </w:p>
    <w:p w14:paraId="4BB9D686" w14:textId="2A69D106" w:rsidR="006F315E" w:rsidRDefault="006F315E" w:rsidP="00BA65E8">
      <w:r w:rsidRPr="006F315E">
        <w:rPr>
          <w:b/>
        </w:rPr>
        <w:lastRenderedPageBreak/>
        <w:t>Consolidate voxels.</w:t>
      </w:r>
      <w:r>
        <w:t xml:space="preserve"> It sets all voxels of the interior of volume A to the maximum intensity (255 for 8-bit data).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F315E" w14:paraId="1F00E234" w14:textId="77777777" w:rsidTr="006F315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DFAC81" w14:textId="77777777" w:rsidR="006F315E" w:rsidRDefault="006F315E" w:rsidP="006F315E">
            <w:pPr>
              <w:pStyle w:val="Icon"/>
            </w:pPr>
            <w:r>
              <w:rPr>
                <w:noProof/>
                <w:lang w:eastAsia="en-US"/>
              </w:rPr>
              <mc:AlternateContent>
                <mc:Choice Requires="wpg">
                  <w:drawing>
                    <wp:inline distT="0" distB="0" distL="0" distR="0" wp14:anchorId="7FF2ABC5" wp14:editId="1BB49E54">
                      <wp:extent cx="228600" cy="228600"/>
                      <wp:effectExtent l="0" t="0" r="0" b="0"/>
                      <wp:docPr id="25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2" name="Oval 25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3" name="Freeform 25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72DD09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3r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LM+IpC0kydkl+XlGSm4YsHXXdKRhSiJdu26zBNR73X3ubnX/&#10;YOPvkIGHSrf4H2IjD47ox0g0f7CEwcOiOJuPIR0MXvXXLhGshmw9QbH63Tdxo2B0hL5FV3YdlJQZ&#10;WDP/jrXPNe24S4bB+CNrRWDt0z0VpJgV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NyGbeuHBQAA9REAAA4AAAAAAAAAAAAAAAAALgIAAGRycy9l&#10;Mm9Eb2MueG1sUEsBAi0AFAAGAAgAAAAhAPgMKZnYAAAAAwEAAA8AAAAAAAAAAAAAAAAA4QcAAGRy&#10;cy9kb3ducmV2LnhtbFBLBQYAAAAABAAEAPMAAADmCAAAAAA=&#10;">
                      <v:oval id="Oval 25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uSlcMA&#10;AADcAAAADwAAAGRycy9kb3ducmV2LnhtbESP3WoCMRCF7wu+QxjBu5rtgqKrUYpi6U1btH2AYTNu&#10;VjeTkKTr+vZNodDLw/n5OOvtYDvRU4itYwVP0wIEce10y42Cr8/D4wJETMgaO8ek4E4RtpvRwxor&#10;7W58pP6UGpFHOFaowKTkKyljbchinDpPnL2zCxZTlqGROuAtj9tOlkUxlxZbzgSDnnaG6uvp22aI&#10;8f3e717a5cJSc/m4z8P7Gyo1GQ/PKxCJhvQf/mu/agXlrIT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uSlcMAAADcAAAADwAAAAAAAAAAAAAAAACYAgAAZHJzL2Rv&#10;d25yZXYueG1sUEsFBgAAAAAEAAQA9QAAAIgDAAAAAA==&#10;" fillcolor="#f24f4f [3204]" stroked="f" strokeweight="0">
                        <v:stroke joinstyle="miter"/>
                        <o:lock v:ext="edit" aspectratio="t"/>
                      </v:oval>
                      <v:shape id="Freeform 25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tah8UA&#10;AADcAAAADwAAAGRycy9kb3ducmV2LnhtbESPQUvDQBSE74L/YXmCN7ux1aCx2yKFQk5Cm0qvz+xL&#10;Nph9G3a3afTXuwWhx2FmvmGW68n2YiQfOscKHmcZCOLa6Y5bBYdq+/ACIkRkjb1jUvBDAdar25sl&#10;FtqdeUfjPrYiQTgUqMDEOBRShtqQxTBzA3HyGuctxiR9K7XHc4LbXs6zLJcWO04LBgfaGKq/9yer&#10;4Pj7WY0nX5mPxpfl0+vXMffNQqn7u+n9DUSkKV7D/+1SK5g/L+ByJh0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21qH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CE9C394" w14:textId="1CFAEB25" w:rsidR="006F315E" w:rsidRDefault="00F51FB0" w:rsidP="006F315E">
            <w:pPr>
              <w:pStyle w:val="TipText"/>
              <w:cnfStyle w:val="000000000000" w:firstRow="0" w:lastRow="0" w:firstColumn="0" w:lastColumn="0" w:oddVBand="0" w:evenVBand="0" w:oddHBand="0" w:evenHBand="0" w:firstRowFirstColumn="0" w:firstRowLastColumn="0" w:lastRowFirstColumn="0" w:lastRowLastColumn="0"/>
            </w:pPr>
            <w:r>
              <w:t>Consolidating</w:t>
            </w:r>
            <w:r w:rsidR="006F315E">
              <w:t xml:space="preserve"> voxels before size calculation</w:t>
            </w:r>
            <w:r>
              <w:t xml:space="preserve"> may be desired to “fill” holes of original data.</w:t>
            </w:r>
          </w:p>
        </w:tc>
      </w:tr>
    </w:tbl>
    <w:p w14:paraId="0C29608E" w14:textId="77777777" w:rsidR="006F315E" w:rsidRDefault="006F315E" w:rsidP="00BA65E8"/>
    <w:p w14:paraId="611BB07F" w14:textId="2651DAB4" w:rsidR="00F51FB0" w:rsidRDefault="00F51FB0" w:rsidP="00F51FB0">
      <w:pPr>
        <w:pStyle w:val="Heading3"/>
      </w:pPr>
      <w:r>
        <w:t>Two-valued operations</w:t>
      </w:r>
    </w:p>
    <w:p w14:paraId="1DF6F641" w14:textId="52964982" w:rsidR="00F51FB0" w:rsidRDefault="00F51FB0" w:rsidP="00BA65E8">
      <w:r>
        <w:t>Four calculations require both volume A and B.</w:t>
      </w:r>
    </w:p>
    <w:p w14:paraId="59BA13CB" w14:textId="48F55424" w:rsidR="00F51FB0" w:rsidRDefault="00F51FB0" w:rsidP="00BA65E8">
      <w:r w:rsidRPr="00540F6D">
        <w:rPr>
          <w:b/>
        </w:rPr>
        <w:t>Subtract.</w:t>
      </w:r>
      <w:r>
        <w:t xml:space="preserve"> It subtracts volume B from A, and creates a new volume channel as the result.</w:t>
      </w:r>
    </w:p>
    <w:p w14:paraId="76A6DC07" w14:textId="3ADDF514" w:rsidR="00F51FB0" w:rsidRDefault="00F51FB0" w:rsidP="00BA65E8">
      <w:r w:rsidRPr="00540F6D">
        <w:rPr>
          <w:b/>
        </w:rPr>
        <w:t>Add.</w:t>
      </w:r>
      <w:r>
        <w:t xml:space="preserve"> It adds volume A and B, and creates a new volume channel as the result.</w:t>
      </w:r>
    </w:p>
    <w:p w14:paraId="06A9CB03" w14:textId="45F4525F" w:rsidR="00F51FB0" w:rsidRDefault="00F51FB0" w:rsidP="00BA65E8">
      <w:r w:rsidRPr="00540F6D">
        <w:rPr>
          <w:b/>
        </w:rPr>
        <w:t>Divide.</w:t>
      </w:r>
      <w:r>
        <w:t xml:space="preserve"> It divides volume A with B, and creates a new volume channel as the result.</w:t>
      </w:r>
    </w:p>
    <w:p w14:paraId="5129A6E4" w14:textId="14343068" w:rsidR="00F51FB0" w:rsidRDefault="00F51FB0" w:rsidP="00BA65E8">
      <w:r w:rsidRPr="00540F6D">
        <w:rPr>
          <w:b/>
        </w:rPr>
        <w:t>Colocalize.</w:t>
      </w:r>
      <w:r>
        <w:t xml:space="preserve"> It creates a new volume channel as the common structures of volume A and B.</w:t>
      </w:r>
    </w:p>
    <w:p w14:paraId="0F49905E" w14:textId="728297C5" w:rsidR="00F51FB0" w:rsidRDefault="00F51FB0" w:rsidP="00F51FB0">
      <w:pPr>
        <w:pStyle w:val="Heading2"/>
      </w:pPr>
      <w:bookmarkStart w:id="262" w:name="_Toc406755689"/>
      <w:bookmarkStart w:id="263" w:name="_Toc406770762"/>
      <w:bookmarkStart w:id="264" w:name="_Toc420072894"/>
      <w:r>
        <w:t>Colocalization Analysis</w:t>
      </w:r>
      <w:bookmarkEnd w:id="262"/>
      <w:bookmarkEnd w:id="263"/>
      <w:bookmarkEnd w:id="264"/>
    </w:p>
    <w:p w14:paraId="5898A1C3" w14:textId="7063EB18" w:rsidR="00F51FB0" w:rsidRDefault="00C82575" w:rsidP="00BA65E8">
      <w:r>
        <w:t>Colocalization analysis is based on both component analysis and calculations. To open the “Colocalization Analysis” dialog, click the downward arrow head on the right side of the “Analyze” button, and in the dropdown menu, select “Colocalization Analysis” (</w:t>
      </w:r>
      <w:r>
        <w:fldChar w:fldCharType="begin"/>
      </w:r>
      <w:r>
        <w:instrText xml:space="preserve"> REF _Ref406684362 \h </w:instrText>
      </w:r>
      <w:r>
        <w:fldChar w:fldCharType="separate"/>
      </w:r>
      <w:r w:rsidR="00C14A83">
        <w:t xml:space="preserve">Figure </w:t>
      </w:r>
      <w:r w:rsidR="00C14A83">
        <w:rPr>
          <w:noProof/>
        </w:rPr>
        <w:t>16</w:t>
      </w:r>
      <w:r w:rsidR="00C14A83">
        <w:noBreakHyphen/>
      </w:r>
      <w:r w:rsidR="00C14A83">
        <w:rPr>
          <w:noProof/>
        </w:rPr>
        <w:t>3</w:t>
      </w:r>
      <w:r>
        <w:fldChar w:fldCharType="end"/>
      </w:r>
      <w:r>
        <w:t>).</w:t>
      </w:r>
    </w:p>
    <w:p w14:paraId="0752F43A" w14:textId="30C98E4E" w:rsidR="00C82575" w:rsidRDefault="00C82575" w:rsidP="00C82575">
      <w:pPr>
        <w:jc w:val="center"/>
      </w:pPr>
      <w:r>
        <w:rPr>
          <w:noProof/>
          <w:lang w:eastAsia="en-US"/>
        </w:rPr>
        <w:drawing>
          <wp:inline distT="0" distB="0" distL="0" distR="0" wp14:anchorId="1E96C99C" wp14:editId="602FFFD1">
            <wp:extent cx="2642616" cy="1261872"/>
            <wp:effectExtent l="0" t="0" r="571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15" descr="C:\Users\HP2\SkyDrive\FluoRender\colocalize_ui.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42616" cy="1261872"/>
                    </a:xfrm>
                    <a:prstGeom prst="rect">
                      <a:avLst/>
                    </a:prstGeom>
                    <a:noFill/>
                    <a:ln>
                      <a:noFill/>
                    </a:ln>
                  </pic:spPr>
                </pic:pic>
              </a:graphicData>
            </a:graphic>
          </wp:inline>
        </w:drawing>
      </w:r>
    </w:p>
    <w:p w14:paraId="5FED61B0" w14:textId="54463464" w:rsidR="00C82575" w:rsidRDefault="00C82575" w:rsidP="00C82575">
      <w:pPr>
        <w:pStyle w:val="Caption"/>
        <w:jc w:val="center"/>
      </w:pPr>
      <w:bookmarkStart w:id="265" w:name="_Ref406684362"/>
      <w:bookmarkStart w:id="266" w:name="_Toc420072947"/>
      <w:r>
        <w:t xml:space="preserve">Figure </w:t>
      </w:r>
      <w:fldSimple w:instr=" STYLEREF 1 \s ">
        <w:r w:rsidR="00C14A83">
          <w:rPr>
            <w:noProof/>
          </w:rPr>
          <w:t>16</w:t>
        </w:r>
      </w:fldSimple>
      <w:r w:rsidR="0037433D">
        <w:noBreakHyphen/>
      </w:r>
      <w:fldSimple w:instr=" SEQ Figure \* ARABIC \s 1 ">
        <w:r w:rsidR="00C14A83">
          <w:rPr>
            <w:noProof/>
          </w:rPr>
          <w:t>3</w:t>
        </w:r>
      </w:fldSimple>
      <w:bookmarkEnd w:id="265"/>
      <w:r>
        <w:t>. Colocalization analysis dialog.</w:t>
      </w:r>
      <w:bookmarkEnd w:id="266"/>
    </w:p>
    <w:p w14:paraId="58A09A81" w14:textId="36DA0341" w:rsidR="00C82575" w:rsidRDefault="00F14268" w:rsidP="00C82575">
      <w:r>
        <w:t>Colocalization analysis is performed with two volume channels. Load both channels similar to that for volume calculations. These settings are available to perform colocaliztion analysis.</w:t>
      </w:r>
    </w:p>
    <w:p w14:paraId="67F7F416" w14:textId="1230E057" w:rsidR="00F14268" w:rsidRDefault="00F14268" w:rsidP="00C82575">
      <w:r w:rsidRPr="009E08BF">
        <w:rPr>
          <w:b/>
        </w:rPr>
        <w:t>Min Size.</w:t>
      </w:r>
      <w:r>
        <w:t xml:space="preserve"> It sets the minimum voxel size to count as a component.</w:t>
      </w:r>
    </w:p>
    <w:p w14:paraId="1ECF4FB0" w14:textId="0DFBC45E" w:rsidR="00F14268" w:rsidRDefault="00F14268" w:rsidP="00C82575">
      <w:r w:rsidRPr="009E08BF">
        <w:rPr>
          <w:b/>
        </w:rPr>
        <w:t>Max Size.</w:t>
      </w:r>
      <w:r>
        <w:t xml:space="preserve"> It sets the maximum voxel size to count as a component. The max component size is ignored when the slider is set to the rightmost position.</w:t>
      </w:r>
    </w:p>
    <w:p w14:paraId="7E368E3D" w14:textId="155B0205" w:rsidR="00F14268" w:rsidRDefault="009E08BF" w:rsidP="00C82575">
      <w:r w:rsidRPr="009E08BF">
        <w:rPr>
          <w:b/>
        </w:rPr>
        <w:t>Select both.</w:t>
      </w:r>
      <w:r>
        <w:t xml:space="preserve"> You can use paint selection to define a sub-region for colocalization analysis. When this option is enabled, you can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both loaded volumes with one brush stroke.</w:t>
      </w:r>
    </w:p>
    <w:p w14:paraId="62F1616D" w14:textId="0B6CA5D6" w:rsidR="009E08BF" w:rsidRPr="00C82575" w:rsidRDefault="009E08BF" w:rsidP="00C82575">
      <w:r>
        <w:lastRenderedPageBreak/>
        <w:t>When you click the “Colocalization” button, the common structures between the two loaded channels are first extracted. Then, component analysis is performed on each of volume A, B and common structures. The analyzed results are stored with annotations for each volume.</w:t>
      </w:r>
    </w:p>
    <w:p w14:paraId="5059873B" w14:textId="77777777" w:rsidR="00A7275D" w:rsidRDefault="00A7275D">
      <w:r>
        <w:br w:type="page"/>
      </w:r>
    </w:p>
    <w:p w14:paraId="79A525BC" w14:textId="29229C84" w:rsidR="00A0401A" w:rsidRDefault="00A0401A" w:rsidP="00A0401A">
      <w:pPr>
        <w:pStyle w:val="Heading1"/>
      </w:pPr>
      <w:bookmarkStart w:id="267" w:name="_Ref406749322"/>
      <w:bookmarkStart w:id="268" w:name="_Toc406755690"/>
      <w:bookmarkStart w:id="269" w:name="_Toc406770763"/>
      <w:bookmarkStart w:id="270" w:name="_Toc420072895"/>
      <w:r>
        <w:lastRenderedPageBreak/>
        <w:t>Components and Tracking</w:t>
      </w:r>
      <w:bookmarkEnd w:id="267"/>
      <w:bookmarkEnd w:id="268"/>
      <w:bookmarkEnd w:id="269"/>
      <w:bookmarkEnd w:id="270"/>
    </w:p>
    <w:p w14:paraId="361BE299" w14:textId="02A9B2D3" w:rsidR="00A0401A" w:rsidRDefault="00B96966" w:rsidP="00A0401A">
      <w:r>
        <w:t xml:space="preserve">In </w:t>
      </w:r>
      <w:r>
        <w:fldChar w:fldCharType="begin"/>
      </w:r>
      <w:r>
        <w:instrText xml:space="preserve"> REF _Ref406746597 \r \h </w:instrText>
      </w:r>
      <w:r>
        <w:fldChar w:fldCharType="separate"/>
      </w:r>
      <w:r w:rsidR="00C14A83">
        <w:t>Chapter 16</w:t>
      </w:r>
      <w:r>
        <w:fldChar w:fldCharType="end"/>
      </w:r>
      <w:r>
        <w:t>, after a volum</w:t>
      </w:r>
      <w:r w:rsidR="00A3008E">
        <w:t xml:space="preserve">e channel is </w:t>
      </w:r>
      <w:r>
        <w:t>analyzed, each component</w:t>
      </w:r>
      <w:r w:rsidR="00A3008E">
        <w:t xml:space="preserve"> is assigned with a unique ID. For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rsidR="00A3008E">
        <w:t>, when IDs from adjacent time points are linked based on their trend of movements, structures are tracked through time. The tracking results are visualized as trajectories of each linked IDs.</w:t>
      </w:r>
      <w:r w:rsidR="00D93419">
        <w:t xml:space="preserve"> Following these steps to start manual tracking, or viewing an automatically tracked sequence.</w:t>
      </w:r>
    </w:p>
    <w:p w14:paraId="642B3009" w14:textId="6B6F0E03" w:rsidR="00D93419" w:rsidRDefault="00D93419" w:rsidP="00D93419">
      <w:pPr>
        <w:pStyle w:val="ListParagraph"/>
        <w:numPr>
          <w:ilvl w:val="0"/>
          <w:numId w:val="9"/>
        </w:numPr>
      </w:pPr>
      <w:r>
        <w:t>Enable “4D script” option in FluoRender settings.</w:t>
      </w:r>
    </w:p>
    <w:p w14:paraId="18E0FFC4" w14:textId="6A9980A2" w:rsidR="00D93419" w:rsidRDefault="00D93419" w:rsidP="00D93419">
      <w:pPr>
        <w:pStyle w:val="ListParagraph"/>
        <w:numPr>
          <w:ilvl w:val="0"/>
          <w:numId w:val="9"/>
        </w:numPr>
      </w:pPr>
      <w:r>
        <w:t xml:space="preserve">For manual tracking, you need to prepare tracking using a 4D script. See </w:t>
      </w:r>
      <w:r>
        <w:fldChar w:fldCharType="begin"/>
      </w:r>
      <w:r>
        <w:instrText xml:space="preserve"> REF _Ref406750455 \r \h </w:instrText>
      </w:r>
      <w:r>
        <w:fldChar w:fldCharType="separate"/>
      </w:r>
      <w:r w:rsidR="00C14A83">
        <w:t>Chapter 12</w:t>
      </w:r>
      <w:r>
        <w:fldChar w:fldCharType="end"/>
      </w:r>
      <w:r>
        <w:t xml:space="preserve"> for more details.</w:t>
      </w:r>
    </w:p>
    <w:p w14:paraId="01DBDC27" w14:textId="433E0006" w:rsidR="00D93419" w:rsidRDefault="00D93419" w:rsidP="00D93419">
      <w:pPr>
        <w:pStyle w:val="ListParagraph"/>
        <w:numPr>
          <w:ilvl w:val="0"/>
          <w:numId w:val="9"/>
        </w:numPr>
      </w:pPr>
      <w:r>
        <w:t>For an automatically tracked</w:t>
      </w:r>
      <w:r w:rsidRPr="00D93419">
        <w:t xml:space="preserve"> </w:t>
      </w:r>
      <w:r>
        <w:t xml:space="preserve">sequence or a sequence prepared with step 2, add a 4D script file to notify FluoRender. See </w:t>
      </w:r>
      <w:r>
        <w:fldChar w:fldCharType="begin"/>
      </w:r>
      <w:r>
        <w:instrText xml:space="preserve"> REF _Ref406750676 \r \h </w:instrText>
      </w:r>
      <w:r>
        <w:fldChar w:fldCharType="separate"/>
      </w:r>
      <w:r w:rsidR="00C14A83">
        <w:t>Chapter 12</w:t>
      </w:r>
      <w:r>
        <w:fldChar w:fldCharType="end"/>
      </w:r>
      <w:r>
        <w:t xml:space="preserve"> for more details.</w:t>
      </w:r>
    </w:p>
    <w:p w14:paraId="0161DE15" w14:textId="1D82B317" w:rsidR="00D93419" w:rsidRDefault="00D93419" w:rsidP="00D93419">
      <w:pPr>
        <w:pStyle w:val="ListParagraph"/>
        <w:numPr>
          <w:ilvl w:val="0"/>
          <w:numId w:val="9"/>
        </w:numPr>
      </w:pPr>
      <w:r>
        <w:t>Load the sequence into FluoRender. Now it should be ready for manual tracking or viewing tracked results.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F7C75" w14:paraId="3BC98DEC" w14:textId="77777777" w:rsidTr="007C795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0FCC56B" w14:textId="77777777" w:rsidR="004F7C75" w:rsidRDefault="004F7C75" w:rsidP="007C795F">
            <w:pPr>
              <w:pStyle w:val="Icon"/>
            </w:pPr>
            <w:r>
              <w:rPr>
                <w:noProof/>
                <w:lang w:eastAsia="en-US"/>
              </w:rPr>
              <mc:AlternateContent>
                <mc:Choice Requires="wpg">
                  <w:drawing>
                    <wp:inline distT="0" distB="0" distL="0" distR="0" wp14:anchorId="3E565F91" wp14:editId="129D066F">
                      <wp:extent cx="228600" cy="228600"/>
                      <wp:effectExtent l="0" t="0" r="0" b="0"/>
                      <wp:docPr id="20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8" name="Oval 2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4" name="Freeform 21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72EDE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">
                      <v:oval id="Oval 20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CKYsAA&#10;AADcAAAADwAAAGRycy9kb3ducmV2LnhtbERPzU4CMRC+m/gOzZhwk64cCK4UYjASLmBEH2CyHber&#10;22nTlmV5e+ZA4vHL979cj75XA6XcBTbwNK1AETfBdtwa+P56f1yAygXZYh+YDFwow3p1f7fE2oYz&#10;f9JwLK2SEM41GnClxFrr3DjymKchEgv3E5LHIjC12iY8S7jv9ayq5tpjx9LgMNLGUfN3PHkpcXF4&#10;i5tt97zw1P5+XObpsEdjJg/j6wuoQmP5F9/cO2tgVslaOSNHQK+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gCKYsAAAADcAAAADwAAAAAAAAAAAAAAAACYAgAAZHJzL2Rvd25y&#10;ZXYueG1sUEsFBgAAAAAEAAQA9QAAAIUDAAAAAA==&#10;" fillcolor="#f24f4f [3204]" stroked="f" strokeweight="0">
                        <v:stroke joinstyle="miter"/>
                        <o:lock v:ext="edit" aspectratio="t"/>
                      </v:oval>
                      <v:shape id="Freeform 21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h7M8UA&#10;AADcAAAADwAAAGRycy9kb3ducmV2LnhtbESPQWvCQBSE70L/w/IKvelGK9KmrlIEIadCjeL1NfuS&#10;Dc2+DbtrTP31bqHQ4zAz3zDr7Wg7MZAPrWMF81kGgrhyuuVGwbHcT19AhIissXNMCn4owHbzMFlj&#10;rt2VP2k4xEYkCIccFZgY+1zKUBmyGGauJ05e7bzFmKRvpPZ4TXDbyUWWraTFltOCwZ52hqrvw8Uq&#10;ON9O5XDxpfmofVEsX7/OK18/K/X0OL6/gYg0xv/wX7vQChbzJfyeSU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WHsz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C2E6AF2" w14:textId="6020AAB0" w:rsidR="004F7C75" w:rsidRDefault="004F7C75" w:rsidP="007C795F">
            <w:pPr>
              <w:pStyle w:val="TipText"/>
              <w:cnfStyle w:val="000000000000" w:firstRow="0" w:lastRow="0" w:firstColumn="0" w:lastColumn="0" w:oddVBand="0" w:evenVBand="0" w:oddHBand="0" w:evenHBand="0" w:firstRowFirstColumn="0" w:firstRowLastColumn="0" w:lastRowFirstColumn="0" w:lastRowLastColumn="0"/>
            </w:pPr>
            <w:r>
              <w:t>If both the mask and label volumes are nonempty, colors should be seen for different IDs of loaded time point. Use “reset all” of paint selection to clear the colors. For best result, a time point should be assigned with a grayscale, typically white. As grayscales are not used to represent IDs.</w:t>
            </w:r>
          </w:p>
        </w:tc>
      </w:tr>
      <w:tr w:rsidR="004F7C75" w14:paraId="700F7BDE" w14:textId="77777777" w:rsidTr="004F7C75">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6A2E49E" w14:textId="77777777" w:rsidR="004F7C75" w:rsidRDefault="004F7C75" w:rsidP="007C795F">
            <w:pPr>
              <w:pStyle w:val="Icon"/>
            </w:pPr>
            <w:r>
              <w:rPr>
                <w:noProof/>
                <w:lang w:eastAsia="en-US"/>
              </w:rPr>
              <mc:AlternateContent>
                <mc:Choice Requires="wpg">
                  <w:drawing>
                    <wp:inline distT="0" distB="0" distL="0" distR="0" wp14:anchorId="1D0FD85B" wp14:editId="03EBD355">
                      <wp:extent cx="228600" cy="228600"/>
                      <wp:effectExtent l="0" t="0" r="0" b="0"/>
                      <wp:docPr id="21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6" name="Oval 21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4" name="Freeform 22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02236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EEiNzSKBQAA9REAAA4AAAAAAAAAAAAAAAAALgIAAGRy&#10;cy9lMm9Eb2MueG1sUEsBAi0AFAAGAAgAAAAhAPgMKZnYAAAAAwEAAA8AAAAAAAAAAAAAAAAA5AcA&#10;AGRycy9kb3ducmV2LnhtbFBLBQYAAAAABAAEAPMAAADpCAAAAAA=&#10;">
                      <v:oval id="Oval 21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otVsIA&#10;AADcAAAADwAAAGRycy9kb3ducmV2LnhtbESPzWoCMRSF9wXfIVyhu5rRxWBHo4hi6aYttX2Ay+Q6&#10;GZ3chCSO49s3gtDl4fx8nOV6sJ3oKcTWsYLppABBXDvdcqPg92f/MgcRE7LGzjEpuFGE9Wr0tMRK&#10;uyt/U39IjcgjHCtUYFLylZSxNmQxTpwnzt7RBYspy9BIHfCax20nZ0VRSostZ4JBT1tD9flwsRli&#10;fL/z27f2dW6pOX3dyvD5gUo9j4fNAkSiIf2HH+13rWA2LeF+Jh8B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Ci1WwgAAANwAAAAPAAAAAAAAAAAAAAAAAJgCAABkcnMvZG93&#10;bnJldi54bWxQSwUGAAAAAAQABAD1AAAAhwMAAAAA&#10;" fillcolor="#f24f4f [3204]" stroked="f" strokeweight="0">
                        <v:stroke joinstyle="miter"/>
                        <o:lock v:ext="edit" aspectratio="t"/>
                      </v:oval>
                      <v:shape id="Freeform 22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SxjsUA&#10;AADcAAAADwAAAGRycy9kb3ducmV2LnhtbESPwWrDMBBE74X8g9hCb41cN4TUiRJCoeBToXFCrltr&#10;bZlYKyMpjtuvrwqFHoeZecNsdpPtxUg+dI4VPM0zEMS10x23Co7V2+MKRIjIGnvHpOCLAuy2s7sN&#10;Ftrd+IPGQ2xFgnAoUIGJcSikDLUhi2HuBuLkNc5bjEn6VmqPtwS3vcyzbCktdpwWDA70aqi+HK5W&#10;wfn7VI1XX5n3xpfl4uXzvPTNs1IP99N+DSLSFP/Df+1SK8jzB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NLGO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2928D0" w14:textId="4CABB840" w:rsidR="004F7C75" w:rsidRDefault="004F7C75" w:rsidP="007C795F">
            <w:pPr>
              <w:pStyle w:val="TipText"/>
              <w:cnfStyle w:val="000000000000" w:firstRow="0" w:lastRow="0" w:firstColumn="0" w:lastColumn="0" w:oddVBand="0" w:evenVBand="0" w:oddHBand="0" w:evenHBand="0" w:firstRowFirstColumn="0" w:firstRowLastColumn="0" w:lastRowFirstColumn="0" w:lastRowLastColumn="0"/>
            </w:pPr>
            <w:r>
              <w:t xml:space="preserve">Automatic tracking functions are currently not release with FluoRender. You can use FluoRender to </w:t>
            </w:r>
            <w:r w:rsidR="00590A1B">
              <w:t xml:space="preserve">view and </w:t>
            </w:r>
            <w:r>
              <w:t>edit your own tracked results. You can also contact us for more information on automatic tracking.</w:t>
            </w:r>
          </w:p>
        </w:tc>
      </w:tr>
      <w:tr w:rsidR="00DB026E" w14:paraId="7EC19CDB" w14:textId="77777777" w:rsidTr="00DB026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1602C2F" w14:textId="77777777" w:rsidR="00DB026E" w:rsidRDefault="00DB026E" w:rsidP="00B74D6F">
            <w:pPr>
              <w:pStyle w:val="Icon"/>
            </w:pPr>
            <w:r>
              <w:rPr>
                <w:noProof/>
                <w:lang w:eastAsia="en-US"/>
              </w:rPr>
              <mc:AlternateContent>
                <mc:Choice Requires="wpg">
                  <w:drawing>
                    <wp:inline distT="0" distB="0" distL="0" distR="0" wp14:anchorId="64AB83AE" wp14:editId="22E78972">
                      <wp:extent cx="228600" cy="228600"/>
                      <wp:effectExtent l="0" t="0" r="0" b="0"/>
                      <wp:docPr id="27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2" name="Oval 27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3" name="Freeform 27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3219D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0CW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Is+IpC0kydkl+XlGSm4YsHXXdKRhSiJdu26zBNR73X3ubnX/&#10;YOPvkIGHSrf4H2IjD47ox0g0f7CEwcOiOJuPIR0MXvXXLhGshmw9QbH63Tdxo2B0hL5FV3YdlJQZ&#10;WDP/jrXPNe24S4bB+CNrRWDt0z0VpFgU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cnQJaHBQAA9REAAA4AAAAAAAAAAAAAAAAALgIAAGRycy9l&#10;Mm9Eb2MueG1sUEsBAi0AFAAGAAgAAAAhAPgMKZnYAAAAAwEAAA8AAAAAAAAAAAAAAAAA4QcAAGRy&#10;cy9kb3ducmV2LnhtbFBLBQYAAAAABAAEAPMAAADmCAAAAAA=&#10;">
                      <v:oval id="Oval 27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O9cMA&#10;AADcAAAADwAAAGRycy9kb3ducmV2LnhtbESPzWoCMRSF9wXfIVyhu5pxFtZOjSKKpRstVR/gMrmd&#10;TDu5CUk6jm9vCkKXh/PzcRarwXaipxBbxwqmkwIEce10y42C82n3NAcRE7LGzjEpuFKE1XL0sMBK&#10;uwt/Un9MjcgjHCtUYFLylZSxNmQxTpwnzt6XCxZTlqGROuAlj9tOlkUxkxZbzgSDnjaG6p/jr80Q&#10;4/ut37y1L3NLzffHdRYOe1TqcTysX0EkGtJ/+N5+1wrK5xL+zuQjIJ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7O9cMAAADcAAAADwAAAAAAAAAAAAAAAACYAgAAZHJzL2Rv&#10;d25yZXYueG1sUEsFBgAAAAAEAAQA9QAAAIgDAAAAAA==&#10;" fillcolor="#f24f4f [3204]" stroked="f" strokeweight="0">
                        <v:stroke joinstyle="miter"/>
                        <o:lock v:ext="edit" aspectratio="t"/>
                      </v:oval>
                      <v:shape id="Freeform 27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4G58UA&#10;AADcAAAADwAAAGRycy9kb3ducmV2LnhtbESPQWvCQBSE70L/w/IKvemmWtSmrlIKhZwKNYrXZ/Yl&#10;G5p9G3bXmPbXdwsFj8PMfMNsdqPtxEA+tI4VPM4yEMSV0y03Cg7l+3QNIkRkjZ1jUvBNAXbbu8kG&#10;c+2u/EnDPjYiQTjkqMDE2OdShsqQxTBzPXHyauctxiR9I7XHa4LbTs6zbCkttpwWDPb0Zqj62l+s&#10;gtPPsRwuvjQftS+Kp+fzaenrhVIP9+PrC4hIY7yF/9uFVjBfLeDvTDo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bgbn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18BE449" w14:textId="6611D383" w:rsidR="00DB026E" w:rsidRDefault="00DB026E" w:rsidP="00DB026E">
            <w:pPr>
              <w:pStyle w:val="TipText"/>
              <w:cnfStyle w:val="000000000000" w:firstRow="0" w:lastRow="0" w:firstColumn="0" w:lastColumn="0" w:oddVBand="0" w:evenVBand="0" w:oddHBand="0" w:evenHBand="0" w:firstRowFirstColumn="0" w:firstRowLastColumn="0" w:lastRowFirstColumn="0" w:lastRowLastColumn="0"/>
            </w:pPr>
            <w:r>
              <w:t>An ID is a 32-bit unsigned integer to identify a component. In automatic tracking, the same tracked component in different time points may be assigned with different IDs. A tracked structure may be separated into several components in one time point. There is a fixed relationship between ID value of a component and its displayed color. The color is calculated by using (ID mod 360) as the hue.</w:t>
            </w:r>
          </w:p>
        </w:tc>
      </w:tr>
    </w:tbl>
    <w:p w14:paraId="6DD98427" w14:textId="77777777" w:rsidR="004F7C75" w:rsidRDefault="004F7C75" w:rsidP="004F7C75"/>
    <w:p w14:paraId="76741095" w14:textId="75094695" w:rsidR="00D93419" w:rsidRDefault="00AB64F2" w:rsidP="00A0401A">
      <w:r>
        <w:t>Tracking functions are in the “Component and Tracking” window. To open this window, click the downward arrow head on the right side of the “Analyze” button.</w:t>
      </w:r>
    </w:p>
    <w:p w14:paraId="43176EFA" w14:textId="3337DFD9" w:rsidR="00575E98" w:rsidRDefault="00220B00" w:rsidP="00575E98">
      <w:pPr>
        <w:jc w:val="center"/>
      </w:pPr>
      <w:r>
        <w:rPr>
          <w:noProof/>
          <w:lang w:eastAsia="en-US"/>
        </w:rPr>
        <w:lastRenderedPageBreak/>
        <mc:AlternateContent>
          <mc:Choice Requires="wps">
            <w:drawing>
              <wp:anchor distT="45720" distB="45720" distL="114300" distR="114300" simplePos="0" relativeHeight="251658249" behindDoc="0" locked="0" layoutInCell="1" allowOverlap="1" wp14:anchorId="019368B8" wp14:editId="196C8330">
                <wp:simplePos x="0" y="0"/>
                <wp:positionH relativeFrom="margin">
                  <wp:posOffset>648335</wp:posOffset>
                </wp:positionH>
                <wp:positionV relativeFrom="paragraph">
                  <wp:posOffset>3447415</wp:posOffset>
                </wp:positionV>
                <wp:extent cx="389255" cy="389255"/>
                <wp:effectExtent l="0" t="0" r="0" b="0"/>
                <wp:wrapNone/>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255" cy="389255"/>
                        </a:xfrm>
                        <a:prstGeom prst="rect">
                          <a:avLst/>
                        </a:prstGeom>
                        <a:solidFill>
                          <a:srgbClr val="FFFFFF"/>
                        </a:solidFill>
                        <a:ln w="9525">
                          <a:noFill/>
                          <a:miter lim="800000"/>
                          <a:headEnd/>
                          <a:tailEnd/>
                        </a:ln>
                      </wps:spPr>
                      <wps:txbx>
                        <w:txbxContent>
                          <w:p w14:paraId="698E5BB1" w14:textId="792D3897" w:rsidR="00CE73B9" w:rsidRPr="00220B00" w:rsidRDefault="00CE73B9" w:rsidP="00220B00">
                            <w:pPr>
                              <w:rPr>
                                <w:b/>
                                <w:color w:val="D1E3C5" w:themeColor="accent2" w:themeTint="66"/>
                                <w:sz w:val="44"/>
                                <w14:textOutline w14:w="11112" w14:cap="flat" w14:cmpd="sng" w14:algn="ctr">
                                  <w14:solidFill>
                                    <w14:schemeClr w14:val="accent2"/>
                                  </w14:solidFill>
                                  <w14:prstDash w14:val="solid"/>
                                  <w14:round/>
                                </w14:textOutline>
                              </w:rPr>
                            </w:pPr>
                            <w:r>
                              <w:rPr>
                                <w:b/>
                                <w:color w:val="D1E3C5" w:themeColor="accent2" w:themeTint="66"/>
                                <w:sz w:val="44"/>
                                <w14:textOutline w14:w="11112" w14:cap="flat" w14:cmpd="sng" w14:algn="ctr">
                                  <w14:solidFill>
                                    <w14:schemeClr w14:val="accent2"/>
                                  </w14:solidFill>
                                  <w14:prstDash w14:val="solid"/>
                                  <w14:round/>
                                </w14:textOutline>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9368B8" id="_x0000_s1030" type="#_x0000_t202" style="position:absolute;left:0;text-align:left;margin-left:51.05pt;margin-top:271.45pt;width:30.65pt;height:30.65pt;z-index:25165824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" stroked="f">
                <v:textbox>
                  <w:txbxContent>
                    <w:p w14:paraId="698E5BB1" w14:textId="792D3897" w:rsidR="00CE73B9" w:rsidRPr="00220B00" w:rsidRDefault="00CE73B9" w:rsidP="00220B00">
                      <w:pPr>
                        <w:rPr>
                          <w:b/>
                          <w:color w:val="D1E3C5" w:themeColor="accent2" w:themeTint="66"/>
                          <w:sz w:val="44"/>
                          <w14:textOutline w14:w="11112" w14:cap="flat" w14:cmpd="sng" w14:algn="ctr">
                            <w14:solidFill>
                              <w14:schemeClr w14:val="accent2"/>
                            </w14:solidFill>
                            <w14:prstDash w14:val="solid"/>
                            <w14:round/>
                          </w14:textOutline>
                        </w:rPr>
                      </w:pPr>
                      <w:r>
                        <w:rPr>
                          <w:b/>
                          <w:color w:val="D1E3C5" w:themeColor="accent2" w:themeTint="66"/>
                          <w:sz w:val="44"/>
                          <w14:textOutline w14:w="11112" w14:cap="flat" w14:cmpd="sng" w14:algn="ctr">
                            <w14:solidFill>
                              <w14:schemeClr w14:val="accent2"/>
                            </w14:solidFill>
                            <w14:prstDash w14:val="solid"/>
                            <w14:round/>
                          </w14:textOutline>
                        </w:rPr>
                        <w:t>4</w:t>
                      </w:r>
                    </w:p>
                  </w:txbxContent>
                </v:textbox>
                <w10:wrap anchorx="margin"/>
              </v:shape>
            </w:pict>
          </mc:Fallback>
        </mc:AlternateContent>
      </w:r>
      <w:r>
        <w:rPr>
          <w:noProof/>
          <w:lang w:eastAsia="en-US"/>
        </w:rPr>
        <mc:AlternateContent>
          <mc:Choice Requires="wps">
            <w:drawing>
              <wp:anchor distT="45720" distB="45720" distL="114300" distR="114300" simplePos="0" relativeHeight="251658248" behindDoc="0" locked="0" layoutInCell="1" allowOverlap="1" wp14:anchorId="34289A2B" wp14:editId="2BAFDB0B">
                <wp:simplePos x="0" y="0"/>
                <wp:positionH relativeFrom="margin">
                  <wp:posOffset>648335</wp:posOffset>
                </wp:positionH>
                <wp:positionV relativeFrom="paragraph">
                  <wp:posOffset>2182495</wp:posOffset>
                </wp:positionV>
                <wp:extent cx="389255" cy="389255"/>
                <wp:effectExtent l="0" t="0" r="0" b="0"/>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255" cy="389255"/>
                        </a:xfrm>
                        <a:prstGeom prst="rect">
                          <a:avLst/>
                        </a:prstGeom>
                        <a:solidFill>
                          <a:srgbClr val="FFFFFF"/>
                        </a:solidFill>
                        <a:ln w="9525">
                          <a:noFill/>
                          <a:miter lim="800000"/>
                          <a:headEnd/>
                          <a:tailEnd/>
                        </a:ln>
                      </wps:spPr>
                      <wps:txbx>
                        <w:txbxContent>
                          <w:p w14:paraId="2BC946A2" w14:textId="4CF52FB8" w:rsidR="00CE73B9" w:rsidRPr="00220B00" w:rsidRDefault="00CE73B9" w:rsidP="00220B00">
                            <w:pPr>
                              <w:rPr>
                                <w:b/>
                                <w:color w:val="D1E3C5" w:themeColor="accent2" w:themeTint="66"/>
                                <w:sz w:val="44"/>
                                <w14:textOutline w14:w="11112" w14:cap="flat" w14:cmpd="sng" w14:algn="ctr">
                                  <w14:solidFill>
                                    <w14:schemeClr w14:val="accent2"/>
                                  </w14:solidFill>
                                  <w14:prstDash w14:val="solid"/>
                                  <w14:round/>
                                </w14:textOutline>
                              </w:rPr>
                            </w:pPr>
                            <w:r>
                              <w:rPr>
                                <w:b/>
                                <w:color w:val="D1E3C5" w:themeColor="accent2" w:themeTint="66"/>
                                <w:sz w:val="44"/>
                                <w14:textOutline w14:w="11112" w14:cap="flat" w14:cmpd="sng" w14:algn="ctr">
                                  <w14:solidFill>
                                    <w14:schemeClr w14:val="accent2"/>
                                  </w14:solidFill>
                                  <w14:prstDash w14:val="solid"/>
                                  <w14:round/>
                                </w14:textOutline>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289A2B" id="_x0000_s1031" type="#_x0000_t202" style="position:absolute;left:0;text-align:left;margin-left:51.05pt;margin-top:171.85pt;width:30.65pt;height:30.65pt;z-index:251658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" stroked="f">
                <v:textbox>
                  <w:txbxContent>
                    <w:p w14:paraId="2BC946A2" w14:textId="4CF52FB8" w:rsidR="00CE73B9" w:rsidRPr="00220B00" w:rsidRDefault="00CE73B9" w:rsidP="00220B00">
                      <w:pPr>
                        <w:rPr>
                          <w:b/>
                          <w:color w:val="D1E3C5" w:themeColor="accent2" w:themeTint="66"/>
                          <w:sz w:val="44"/>
                          <w14:textOutline w14:w="11112" w14:cap="flat" w14:cmpd="sng" w14:algn="ctr">
                            <w14:solidFill>
                              <w14:schemeClr w14:val="accent2"/>
                            </w14:solidFill>
                            <w14:prstDash w14:val="solid"/>
                            <w14:round/>
                          </w14:textOutline>
                        </w:rPr>
                      </w:pPr>
                      <w:r>
                        <w:rPr>
                          <w:b/>
                          <w:color w:val="D1E3C5" w:themeColor="accent2" w:themeTint="66"/>
                          <w:sz w:val="44"/>
                          <w14:textOutline w14:w="11112" w14:cap="flat" w14:cmpd="sng" w14:algn="ctr">
                            <w14:solidFill>
                              <w14:schemeClr w14:val="accent2"/>
                            </w14:solidFill>
                            <w14:prstDash w14:val="solid"/>
                            <w14:round/>
                          </w14:textOutline>
                        </w:rPr>
                        <w:t>3</w:t>
                      </w:r>
                    </w:p>
                  </w:txbxContent>
                </v:textbox>
                <w10:wrap anchorx="margin"/>
              </v:shape>
            </w:pict>
          </mc:Fallback>
        </mc:AlternateContent>
      </w:r>
      <w:r>
        <w:rPr>
          <w:noProof/>
          <w:lang w:eastAsia="en-US"/>
        </w:rPr>
        <mc:AlternateContent>
          <mc:Choice Requires="wps">
            <w:drawing>
              <wp:anchor distT="45720" distB="45720" distL="114300" distR="114300" simplePos="0" relativeHeight="251658247" behindDoc="0" locked="0" layoutInCell="1" allowOverlap="1" wp14:anchorId="4F7DE487" wp14:editId="7996CFCB">
                <wp:simplePos x="0" y="0"/>
                <wp:positionH relativeFrom="margin">
                  <wp:posOffset>648335</wp:posOffset>
                </wp:positionH>
                <wp:positionV relativeFrom="paragraph">
                  <wp:posOffset>942975</wp:posOffset>
                </wp:positionV>
                <wp:extent cx="389255" cy="389255"/>
                <wp:effectExtent l="0" t="0" r="0" b="0"/>
                <wp:wrapNone/>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255" cy="389255"/>
                        </a:xfrm>
                        <a:prstGeom prst="rect">
                          <a:avLst/>
                        </a:prstGeom>
                        <a:solidFill>
                          <a:srgbClr val="FFFFFF"/>
                        </a:solidFill>
                        <a:ln w="9525">
                          <a:noFill/>
                          <a:miter lim="800000"/>
                          <a:headEnd/>
                          <a:tailEnd/>
                        </a:ln>
                      </wps:spPr>
                      <wps:txbx>
                        <w:txbxContent>
                          <w:p w14:paraId="5EB5E7B0" w14:textId="4ADF6ECF" w:rsidR="00CE73B9" w:rsidRPr="00220B00" w:rsidRDefault="00CE73B9" w:rsidP="00220B00">
                            <w:pPr>
                              <w:rPr>
                                <w:b/>
                                <w:color w:val="D1E3C5" w:themeColor="accent2" w:themeTint="66"/>
                                <w:sz w:val="44"/>
                                <w14:textOutline w14:w="11112" w14:cap="flat" w14:cmpd="sng" w14:algn="ctr">
                                  <w14:solidFill>
                                    <w14:schemeClr w14:val="accent2"/>
                                  </w14:solidFill>
                                  <w14:prstDash w14:val="solid"/>
                                  <w14:round/>
                                </w14:textOutline>
                              </w:rPr>
                            </w:pPr>
                            <w:r>
                              <w:rPr>
                                <w:b/>
                                <w:color w:val="D1E3C5" w:themeColor="accent2" w:themeTint="66"/>
                                <w:sz w:val="44"/>
                                <w14:textOutline w14:w="11112" w14:cap="flat" w14:cmpd="sng" w14:algn="ctr">
                                  <w14:solidFill>
                                    <w14:schemeClr w14:val="accent2"/>
                                  </w14:solidFill>
                                  <w14:prstDash w14:val="solid"/>
                                  <w14:round/>
                                </w14:textOutline>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7DE487" id="_x0000_s1032" type="#_x0000_t202" style="position:absolute;left:0;text-align:left;margin-left:51.05pt;margin-top:74.25pt;width:30.65pt;height:30.65pt;z-index:25165824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" stroked="f">
                <v:textbox>
                  <w:txbxContent>
                    <w:p w14:paraId="5EB5E7B0" w14:textId="4ADF6ECF" w:rsidR="00CE73B9" w:rsidRPr="00220B00" w:rsidRDefault="00CE73B9" w:rsidP="00220B00">
                      <w:pPr>
                        <w:rPr>
                          <w:b/>
                          <w:color w:val="D1E3C5" w:themeColor="accent2" w:themeTint="66"/>
                          <w:sz w:val="44"/>
                          <w14:textOutline w14:w="11112" w14:cap="flat" w14:cmpd="sng" w14:algn="ctr">
                            <w14:solidFill>
                              <w14:schemeClr w14:val="accent2"/>
                            </w14:solidFill>
                            <w14:prstDash w14:val="solid"/>
                            <w14:round/>
                          </w14:textOutline>
                        </w:rPr>
                      </w:pPr>
                      <w:r>
                        <w:rPr>
                          <w:b/>
                          <w:color w:val="D1E3C5" w:themeColor="accent2" w:themeTint="66"/>
                          <w:sz w:val="44"/>
                          <w14:textOutline w14:w="11112" w14:cap="flat" w14:cmpd="sng" w14:algn="ctr">
                            <w14:solidFill>
                              <w14:schemeClr w14:val="accent2"/>
                            </w14:solidFill>
                            <w14:prstDash w14:val="solid"/>
                            <w14:round/>
                          </w14:textOutline>
                        </w:rPr>
                        <w:t>2</w:t>
                      </w:r>
                    </w:p>
                  </w:txbxContent>
                </v:textbox>
                <w10:wrap anchorx="margin"/>
              </v:shape>
            </w:pict>
          </mc:Fallback>
        </mc:AlternateContent>
      </w:r>
      <w:r>
        <w:rPr>
          <w:noProof/>
          <w:lang w:eastAsia="en-US"/>
        </w:rPr>
        <mc:AlternateContent>
          <mc:Choice Requires="wps">
            <w:drawing>
              <wp:anchor distT="45720" distB="45720" distL="114300" distR="114300" simplePos="0" relativeHeight="251658246" behindDoc="0" locked="0" layoutInCell="1" allowOverlap="1" wp14:anchorId="33ADDE85" wp14:editId="0D5E219E">
                <wp:simplePos x="0" y="0"/>
                <wp:positionH relativeFrom="margin">
                  <wp:posOffset>648335</wp:posOffset>
                </wp:positionH>
                <wp:positionV relativeFrom="paragraph">
                  <wp:posOffset>180340</wp:posOffset>
                </wp:positionV>
                <wp:extent cx="389255" cy="389255"/>
                <wp:effectExtent l="0" t="0" r="0" b="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255" cy="389255"/>
                        </a:xfrm>
                        <a:prstGeom prst="rect">
                          <a:avLst/>
                        </a:prstGeom>
                        <a:solidFill>
                          <a:srgbClr val="FFFFFF"/>
                        </a:solidFill>
                        <a:ln w="9525">
                          <a:noFill/>
                          <a:miter lim="800000"/>
                          <a:headEnd/>
                          <a:tailEnd/>
                        </a:ln>
                      </wps:spPr>
                      <wps:txbx>
                        <w:txbxContent>
                          <w:p w14:paraId="7D8411E1" w14:textId="2C52E0D8" w:rsidR="00CE73B9" w:rsidRPr="00220B00" w:rsidRDefault="00CE73B9">
                            <w:pPr>
                              <w:rPr>
                                <w:b/>
                                <w:color w:val="D1E3C5" w:themeColor="accent2" w:themeTint="66"/>
                                <w:sz w:val="44"/>
                                <w14:textOutline w14:w="11112" w14:cap="flat" w14:cmpd="sng" w14:algn="ctr">
                                  <w14:solidFill>
                                    <w14:schemeClr w14:val="accent2"/>
                                  </w14:solidFill>
                                  <w14:prstDash w14:val="solid"/>
                                  <w14:round/>
                                </w14:textOutline>
                              </w:rPr>
                            </w:pPr>
                            <w:r w:rsidRPr="00220B00">
                              <w:rPr>
                                <w:b/>
                                <w:color w:val="D1E3C5" w:themeColor="accent2" w:themeTint="66"/>
                                <w:sz w:val="44"/>
                                <w14:textOutline w14:w="11112" w14:cap="flat" w14:cmpd="sng" w14:algn="ctr">
                                  <w14:solidFill>
                                    <w14:schemeClr w14:val="accent2"/>
                                  </w14:solidFill>
                                  <w14:prstDash w14:val="solid"/>
                                  <w14:round/>
                                </w14:textOutline>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ADDE85" id="_x0000_s1033" type="#_x0000_t202" style="position:absolute;left:0;text-align:left;margin-left:51.05pt;margin-top:14.2pt;width:30.65pt;height:30.65pt;z-index:25165824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" stroked="f">
                <v:textbox>
                  <w:txbxContent>
                    <w:p w14:paraId="7D8411E1" w14:textId="2C52E0D8" w:rsidR="00CE73B9" w:rsidRPr="00220B00" w:rsidRDefault="00CE73B9">
                      <w:pPr>
                        <w:rPr>
                          <w:b/>
                          <w:color w:val="D1E3C5" w:themeColor="accent2" w:themeTint="66"/>
                          <w:sz w:val="44"/>
                          <w14:textOutline w14:w="11112" w14:cap="flat" w14:cmpd="sng" w14:algn="ctr">
                            <w14:solidFill>
                              <w14:schemeClr w14:val="accent2"/>
                            </w14:solidFill>
                            <w14:prstDash w14:val="solid"/>
                            <w14:round/>
                          </w14:textOutline>
                        </w:rPr>
                      </w:pPr>
                      <w:r w:rsidRPr="00220B00">
                        <w:rPr>
                          <w:b/>
                          <w:color w:val="D1E3C5" w:themeColor="accent2" w:themeTint="66"/>
                          <w:sz w:val="44"/>
                          <w14:textOutline w14:w="11112" w14:cap="flat" w14:cmpd="sng" w14:algn="ctr">
                            <w14:solidFill>
                              <w14:schemeClr w14:val="accent2"/>
                            </w14:solidFill>
                            <w14:prstDash w14:val="solid"/>
                            <w14:round/>
                          </w14:textOutline>
                        </w:rPr>
                        <w:t>1</w:t>
                      </w:r>
                    </w:p>
                  </w:txbxContent>
                </v:textbox>
                <w10:wrap anchorx="margin"/>
              </v:shape>
            </w:pict>
          </mc:Fallback>
        </mc:AlternateContent>
      </w:r>
      <w:r w:rsidR="00575E98">
        <w:rPr>
          <w:noProof/>
          <w:lang w:eastAsia="en-US"/>
        </w:rPr>
        <w:drawing>
          <wp:inline distT="0" distB="0" distL="0" distR="0" wp14:anchorId="2B14EADF" wp14:editId="3A710050">
            <wp:extent cx="3264408" cy="4014216"/>
            <wp:effectExtent l="0" t="0" r="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HP2\SkyDrive\FluoRender\trackin_ui.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64408" cy="4014216"/>
                    </a:xfrm>
                    <a:prstGeom prst="rect">
                      <a:avLst/>
                    </a:prstGeom>
                    <a:noFill/>
                    <a:ln>
                      <a:noFill/>
                    </a:ln>
                  </pic:spPr>
                </pic:pic>
              </a:graphicData>
            </a:graphic>
          </wp:inline>
        </w:drawing>
      </w:r>
    </w:p>
    <w:p w14:paraId="57CA60C1" w14:textId="40D2FEE1" w:rsidR="00575E98" w:rsidRDefault="00575E98" w:rsidP="00575E98">
      <w:pPr>
        <w:pStyle w:val="Caption"/>
        <w:jc w:val="center"/>
      </w:pPr>
      <w:bookmarkStart w:id="271" w:name="_Ref406752018"/>
      <w:bookmarkStart w:id="272" w:name="_Toc420072948"/>
      <w:r>
        <w:t xml:space="preserve">Figure </w:t>
      </w:r>
      <w:fldSimple w:instr=" STYLEREF 1 \s ">
        <w:r w:rsidR="00C14A83">
          <w:rPr>
            <w:noProof/>
          </w:rPr>
          <w:t>17</w:t>
        </w:r>
      </w:fldSimple>
      <w:r w:rsidR="0037433D">
        <w:noBreakHyphen/>
      </w:r>
      <w:fldSimple w:instr=" SEQ Figure \* ARABIC \s 1 ">
        <w:r w:rsidR="00C14A83">
          <w:rPr>
            <w:noProof/>
          </w:rPr>
          <w:t>1</w:t>
        </w:r>
      </w:fldSimple>
      <w:bookmarkEnd w:id="271"/>
      <w:r>
        <w:t>. Components and Tracking window.</w:t>
      </w:r>
      <w:bookmarkEnd w:id="272"/>
    </w:p>
    <w:p w14:paraId="342BDF11" w14:textId="66E92382" w:rsidR="00220B00" w:rsidRDefault="00220B00" w:rsidP="00575E98"/>
    <w:p w14:paraId="5B54DFDD" w14:textId="0F6C7BE5" w:rsidR="00575E98" w:rsidRDefault="00220B00" w:rsidP="00575E98">
      <w:r>
        <w:t xml:space="preserve">From top to bottom, we can divide the components and tracking window into four parts, as in </w:t>
      </w:r>
      <w:r>
        <w:fldChar w:fldCharType="begin"/>
      </w:r>
      <w:r>
        <w:instrText xml:space="preserve"> REF _Ref406752018 \h </w:instrText>
      </w:r>
      <w:r>
        <w:fldChar w:fldCharType="separate"/>
      </w:r>
      <w:r w:rsidR="00C14A83">
        <w:t xml:space="preserve">Figure </w:t>
      </w:r>
      <w:r w:rsidR="00C14A83">
        <w:rPr>
          <w:noProof/>
        </w:rPr>
        <w:t>17</w:t>
      </w:r>
      <w:r w:rsidR="00C14A83">
        <w:noBreakHyphen/>
      </w:r>
      <w:r w:rsidR="00C14A83">
        <w:rPr>
          <w:noProof/>
        </w:rPr>
        <w:t>1</w:t>
      </w:r>
      <w:r>
        <w:fldChar w:fldCharType="end"/>
      </w:r>
      <w:r>
        <w:t>.</w:t>
      </w:r>
    </w:p>
    <w:p w14:paraId="47E74C72" w14:textId="46C9E344" w:rsidR="00220B00" w:rsidRDefault="00220B00" w:rsidP="00220B00">
      <w:pPr>
        <w:pStyle w:val="Heading2"/>
      </w:pPr>
      <w:bookmarkStart w:id="273" w:name="_Toc406755691"/>
      <w:bookmarkStart w:id="274" w:name="_Toc406770764"/>
      <w:bookmarkStart w:id="275" w:name="_Toc420072896"/>
      <w:r>
        <w:t>Link Map and Ghost Settings</w:t>
      </w:r>
      <w:bookmarkEnd w:id="273"/>
      <w:bookmarkEnd w:id="274"/>
      <w:bookmarkEnd w:id="275"/>
    </w:p>
    <w:p w14:paraId="68655B5A" w14:textId="3C0C1F64" w:rsidR="007C795F" w:rsidRDefault="007C795F" w:rsidP="007C795F">
      <w:r w:rsidRPr="007C795F">
        <w:rPr>
          <w:b/>
        </w:rPr>
        <w:t>Link map.</w:t>
      </w:r>
      <w:r>
        <w:t xml:space="preserve"> You can choose to load a link map, view and edit it in FluoRender. You can also create a link map within FluoRender and then save it. A link map stores all information on how IDs are linked with each other through time. It can be generated using an external tracking application. For cell tracking, it is also called lineage information.</w:t>
      </w:r>
    </w:p>
    <w:p w14:paraId="0828E49A" w14:textId="4F82F7AE" w:rsidR="007C795F" w:rsidRDefault="007C795F" w:rsidP="007C795F">
      <w:r w:rsidRPr="00DB026E">
        <w:rPr>
          <w:b/>
        </w:rPr>
        <w:t>Ghosts.</w:t>
      </w:r>
      <w:r>
        <w:t xml:space="preserve"> </w:t>
      </w:r>
      <w:r w:rsidR="00DB026E">
        <w:t>Ghosts are line segments before and after a tracked component to indicate its movement. Ghosts indicating the movement ahea</w:t>
      </w:r>
      <w:r w:rsidR="007D1FFD">
        <w:t>d of time are</w:t>
      </w:r>
      <w:r w:rsidR="00DB026E">
        <w:t xml:space="preserve"> called </w:t>
      </w:r>
      <w:r w:rsidR="00DB026E" w:rsidRPr="00687D5F">
        <w:rPr>
          <w:b/>
        </w:rPr>
        <w:t>leads</w:t>
      </w:r>
      <w:r w:rsidR="00687D5F">
        <w:rPr>
          <w:b/>
        </w:rPr>
        <w:fldChar w:fldCharType="begin"/>
      </w:r>
      <w:r w:rsidR="00687D5F">
        <w:instrText xml:space="preserve"> XE "</w:instrText>
      </w:r>
      <w:r w:rsidR="00985B65">
        <w:instrText>L</w:instrText>
      </w:r>
      <w:r w:rsidR="00687D5F" w:rsidRPr="00985B65">
        <w:instrText>eads</w:instrText>
      </w:r>
      <w:r w:rsidR="00687D5F">
        <w:instrText xml:space="preserve">" </w:instrText>
      </w:r>
      <w:r w:rsidR="00687D5F">
        <w:rPr>
          <w:b/>
        </w:rPr>
        <w:fldChar w:fldCharType="end"/>
      </w:r>
      <w:r w:rsidR="007D1FFD">
        <w:t xml:space="preserve">; Ghosts indicating the past movement are called </w:t>
      </w:r>
      <w:r w:rsidR="007D1FFD" w:rsidRPr="00687D5F">
        <w:rPr>
          <w:b/>
        </w:rPr>
        <w:t>tails</w:t>
      </w:r>
      <w:r w:rsidR="00687D5F">
        <w:rPr>
          <w:b/>
        </w:rPr>
        <w:fldChar w:fldCharType="begin"/>
      </w:r>
      <w:r w:rsidR="00687D5F">
        <w:instrText xml:space="preserve"> XE "</w:instrText>
      </w:r>
      <w:r w:rsidR="00985B65">
        <w:instrText>T</w:instrText>
      </w:r>
      <w:r w:rsidR="00687D5F" w:rsidRPr="00985B65">
        <w:instrText>ails</w:instrText>
      </w:r>
      <w:r w:rsidR="00687D5F">
        <w:instrText xml:space="preserve">" </w:instrText>
      </w:r>
      <w:r w:rsidR="00687D5F">
        <w:rPr>
          <w:b/>
        </w:rPr>
        <w:fldChar w:fldCharType="end"/>
      </w:r>
      <w:r w:rsidR="007D1FFD">
        <w:t>. You can control the visibility of leads and tails individually by checking their names before and after the ghost</w:t>
      </w:r>
      <w:r w:rsidR="007A2C90">
        <w:fldChar w:fldCharType="begin"/>
      </w:r>
      <w:r w:rsidR="007A2C90">
        <w:instrText xml:space="preserve"> XE "</w:instrText>
      </w:r>
      <w:r w:rsidR="00985B65">
        <w:instrText>G</w:instrText>
      </w:r>
      <w:r w:rsidR="007A2C90" w:rsidRPr="007C2109">
        <w:instrText>host</w:instrText>
      </w:r>
      <w:r w:rsidR="007A2C90">
        <w:instrText xml:space="preserve">" </w:instrText>
      </w:r>
      <w:r w:rsidR="007A2C90">
        <w:fldChar w:fldCharType="end"/>
      </w:r>
      <w:r w:rsidR="007D1FFD">
        <w:t xml:space="preserve"> number slider. The ghost number slider is controlling the number of ghosts, or line segments can be displayed.  Although the range of the slider is [0, 20], you can type in an arbitrarily larger number in the numeric input box.</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D1FFD" w14:paraId="584CA987" w14:textId="77777777" w:rsidTr="00B74D6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14E7F0A" w14:textId="77777777" w:rsidR="007D1FFD" w:rsidRDefault="007D1FFD" w:rsidP="00B74D6F">
            <w:pPr>
              <w:pStyle w:val="Icon"/>
            </w:pPr>
            <w:r>
              <w:rPr>
                <w:noProof/>
                <w:lang w:eastAsia="en-US"/>
              </w:rPr>
              <mc:AlternateContent>
                <mc:Choice Requires="wpg">
                  <w:drawing>
                    <wp:inline distT="0" distB="0" distL="0" distR="0" wp14:anchorId="1010984E" wp14:editId="67AFB044">
                      <wp:extent cx="228600" cy="228600"/>
                      <wp:effectExtent l="0" t="0" r="0" b="0"/>
                      <wp:docPr id="2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5" name="Oval 2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6" name="Freeform 2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F1C71F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j3/V7iAUAAPURAAAOAAAAAAAAAAAAAAAAAC4CAABkcnMv&#10;ZTJvRG9jLnhtbFBLAQItABQABgAIAAAAIQD4DCmZ2AAAAAMBAAAPAAAAAAAAAAAAAAAAAOIHAABk&#10;cnMvZG93bnJldi54bWxQSwUGAAAAAAQABADzAAAA5wgAAAAA&#10;">
                      <v:oval id="Oval 27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dWgcMA&#10;AADcAAAADwAAAGRycy9kb3ducmV2LnhtbESP3WoCMRCF7wu+Q5hC7zRboWq3RhGlxRsrah9g2Ew3&#10;224mIYnr+vZGKPTycH4+znzZ21Z0FGLjWMHzqABBXDndcK3g6/Q+nIGICVlj65gUXCnCcjF4mGOp&#10;3YUP1B1TLfIIxxIVmJR8KWWsDFmMI+eJs/ftgsWUZailDnjJ47aV46KYSIsNZ4JBT2tD1e/xbDPE&#10;+G7j1x/N68xS/bO/TsLnDpV6euxXbyAS9ek//NfeagXj6Qvcz+Qj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AdWgcMAAADcAAAADwAAAAAAAAAAAAAAAACYAgAAZHJzL2Rv&#10;d25yZXYueG1sUEsFBgAAAAAEAAQA9QAAAIgDAAAAAA==&#10;" fillcolor="#f24f4f [3204]" stroked="f" strokeweight="0">
                        <v:stroke joinstyle="miter"/>
                        <o:lock v:ext="edit" aspectratio="t"/>
                      </v:oval>
                      <v:shape id="Freeform 27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mlf8UA&#10;AADcAAAADwAAAGRycy9kb3ducmV2LnhtbESPQUvDQBSE70L/w/IEb3ZjldTGbksRhJwEm0qvr9mX&#10;bDD7Nuxu0+ivdwWhx2FmvmHW28n2YiQfOscKHuYZCOLa6Y5bBYfq7f4ZRIjIGnvHpOCbAmw3s5s1&#10;Ftpd+IPGfWxFgnAoUIGJcSikDLUhi2HuBuLkNc5bjEn6VmqPlwS3vVxkWS4tdpwWDA70aqj+2p+t&#10;guPPZzWefWXeG1+WT6vTMffNo1J3t9PuBUSkKV7D/+1SK1gsc/g7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Ga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B6C6433" w14:textId="443EFCA4" w:rsidR="007D1FFD" w:rsidRDefault="007D1FFD" w:rsidP="00137525">
            <w:pPr>
              <w:pStyle w:val="TipText"/>
              <w:cnfStyle w:val="000000000000" w:firstRow="0" w:lastRow="0" w:firstColumn="0" w:lastColumn="0" w:oddVBand="0" w:evenVBand="0" w:oddHBand="0" w:evenHBand="0" w:firstRowFirstColumn="0" w:firstRowLastColumn="0" w:lastRowFirstColumn="0" w:lastRowLastColumn="0"/>
            </w:pPr>
            <w:r>
              <w:t>You need to select a component and add it to the ID list below to view its ghosts.</w:t>
            </w:r>
          </w:p>
        </w:tc>
      </w:tr>
    </w:tbl>
    <w:p w14:paraId="0B09C81C" w14:textId="77777777" w:rsidR="007D1FFD" w:rsidRDefault="007D1FFD" w:rsidP="007C795F"/>
    <w:p w14:paraId="53485229" w14:textId="2240850E" w:rsidR="007C795F" w:rsidRDefault="007D1FFD" w:rsidP="00DB026E">
      <w:pPr>
        <w:jc w:val="center"/>
      </w:pPr>
      <w:r>
        <w:rPr>
          <w:noProof/>
          <w:lang w:eastAsia="en-US"/>
        </w:rPr>
        <w:lastRenderedPageBreak/>
        <mc:AlternateContent>
          <mc:Choice Requires="wps">
            <w:drawing>
              <wp:anchor distT="45720" distB="45720" distL="114300" distR="114300" simplePos="0" relativeHeight="251658252" behindDoc="0" locked="0" layoutInCell="1" allowOverlap="1" wp14:anchorId="203D226F" wp14:editId="79FAF47F">
                <wp:simplePos x="0" y="0"/>
                <wp:positionH relativeFrom="column">
                  <wp:posOffset>3745810</wp:posOffset>
                </wp:positionH>
                <wp:positionV relativeFrom="paragraph">
                  <wp:posOffset>2147929</wp:posOffset>
                </wp:positionV>
                <wp:extent cx="1272209" cy="445273"/>
                <wp:effectExtent l="0" t="0" r="4445" b="5016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4CF15AE1" w14:textId="210C27E3" w:rsidR="00CE73B9" w:rsidRPr="007D1FFD" w:rsidRDefault="00CE73B9"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D226F" id="_x0000_s1034" type="#_x0000_t202" style="position:absolute;left:0;text-align:left;margin-left:294.95pt;margin-top:169.15pt;width:100.15pt;height:35.05pt;z-index:2516582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" filled="f" stroked="f">
                <v:shadow on="t" color="black" opacity="26214f" origin="-.5,-.5" offset=".74836mm,.74836mm"/>
                <v:textbox>
                  <w:txbxContent>
                    <w:p w14:paraId="4CF15AE1" w14:textId="210C27E3" w:rsidR="00CE73B9" w:rsidRPr="007D1FFD" w:rsidRDefault="00CE73B9"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Tails</w:t>
                      </w:r>
                    </w:p>
                  </w:txbxContent>
                </v:textbox>
              </v:shape>
            </w:pict>
          </mc:Fallback>
        </mc:AlternateContent>
      </w:r>
      <w:r>
        <w:rPr>
          <w:noProof/>
          <w:lang w:eastAsia="en-US"/>
        </w:rPr>
        <mc:AlternateContent>
          <mc:Choice Requires="wps">
            <w:drawing>
              <wp:anchor distT="45720" distB="45720" distL="114300" distR="114300" simplePos="0" relativeHeight="251658251" behindDoc="0" locked="0" layoutInCell="1" allowOverlap="1" wp14:anchorId="59EEB686" wp14:editId="5F66CA01">
                <wp:simplePos x="0" y="0"/>
                <wp:positionH relativeFrom="column">
                  <wp:posOffset>1247802</wp:posOffset>
                </wp:positionH>
                <wp:positionV relativeFrom="paragraph">
                  <wp:posOffset>874644</wp:posOffset>
                </wp:positionV>
                <wp:extent cx="1272209" cy="445273"/>
                <wp:effectExtent l="0" t="0" r="4445" b="50165"/>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634473E2" w14:textId="0464341E" w:rsidR="00CE73B9" w:rsidRPr="007D1FFD" w:rsidRDefault="00CE73B9">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EB686" id="_x0000_s1035" type="#_x0000_t202" style="position:absolute;left:0;text-align:left;margin-left:98.25pt;margin-top:68.85pt;width:100.15pt;height:35.05pt;z-index:25165825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" filled="f" stroked="f">
                <v:shadow on="t" color="black" opacity="26214f" origin="-.5,-.5" offset=".74836mm,.74836mm"/>
                <v:textbox>
                  <w:txbxContent>
                    <w:p w14:paraId="634473E2" w14:textId="0464341E" w:rsidR="00CE73B9" w:rsidRPr="007D1FFD" w:rsidRDefault="00CE73B9">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Leads</w:t>
                      </w:r>
                    </w:p>
                  </w:txbxContent>
                </v:textbox>
              </v:shape>
            </w:pict>
          </mc:Fallback>
        </mc:AlternateContent>
      </w:r>
      <w:r>
        <w:rPr>
          <w:noProof/>
          <w:lang w:eastAsia="en-US"/>
        </w:rPr>
        <mc:AlternateContent>
          <mc:Choice Requires="wps">
            <w:drawing>
              <wp:anchor distT="0" distB="0" distL="114300" distR="114300" simplePos="0" relativeHeight="251658250" behindDoc="0" locked="0" layoutInCell="1" allowOverlap="1" wp14:anchorId="2231C680" wp14:editId="7175E98F">
                <wp:simplePos x="0" y="0"/>
                <wp:positionH relativeFrom="column">
                  <wp:posOffset>3546282</wp:posOffset>
                </wp:positionH>
                <wp:positionV relativeFrom="paragraph">
                  <wp:posOffset>1343936</wp:posOffset>
                </wp:positionV>
                <wp:extent cx="389614" cy="461176"/>
                <wp:effectExtent l="38100" t="38100" r="86995" b="110490"/>
                <wp:wrapNone/>
                <wp:docPr id="265" name="Straight Arrow Connector 265"/>
                <wp:cNvGraphicFramePr/>
                <a:graphic xmlns:a="http://schemas.openxmlformats.org/drawingml/2006/main">
                  <a:graphicData uri="http://schemas.microsoft.com/office/word/2010/wordprocessingShape">
                    <wps:wsp>
                      <wps:cNvCnPr/>
                      <wps:spPr>
                        <a:xfrm flipH="1" flipV="1">
                          <a:off x="0" y="0"/>
                          <a:ext cx="389614" cy="461176"/>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1D302488" id="_x0000_t32" coordsize="21600,21600" o:spt="32" o:oned="t" path="m,l21600,21600e" filled="f">
                <v:path arrowok="t" fillok="f" o:connecttype="none"/>
                <o:lock v:ext="edit" shapetype="t"/>
              </v:shapetype>
              <v:shape id="Straight Arrow Connector 265" o:spid="_x0000_s1026" type="#_x0000_t32" style="position:absolute;margin-left:279.25pt;margin-top:105.8pt;width:30.7pt;height:36.3pt;flip:x y;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" strokecolor="#8dbb70 [3205]" strokeweight="4.5pt">
                <v:stroke endarrow="block" joinstyle="miter"/>
                <v:shadow on="t" color="black" opacity="26214f" origin="-.5,-.5" offset=".74836mm,.74836mm"/>
              </v:shape>
            </w:pict>
          </mc:Fallback>
        </mc:AlternateContent>
      </w:r>
      <w:r w:rsidR="007C795F">
        <w:rPr>
          <w:noProof/>
          <w:lang w:eastAsia="en-US"/>
        </w:rPr>
        <w:drawing>
          <wp:inline distT="0" distB="0" distL="0" distR="0" wp14:anchorId="32EE0610" wp14:editId="34EFC293">
            <wp:extent cx="3720742" cy="2941982"/>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HP2\SkyDrive\FluoRender\ghosts.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727063" cy="2946980"/>
                    </a:xfrm>
                    <a:prstGeom prst="rect">
                      <a:avLst/>
                    </a:prstGeom>
                    <a:noFill/>
                    <a:ln>
                      <a:noFill/>
                    </a:ln>
                  </pic:spPr>
                </pic:pic>
              </a:graphicData>
            </a:graphic>
          </wp:inline>
        </w:drawing>
      </w:r>
    </w:p>
    <w:p w14:paraId="4D12C7EB" w14:textId="6297026E" w:rsidR="00DB026E" w:rsidRPr="007C795F" w:rsidRDefault="00DB026E" w:rsidP="00DB026E">
      <w:pPr>
        <w:pStyle w:val="Caption"/>
        <w:jc w:val="center"/>
      </w:pPr>
      <w:bookmarkStart w:id="276" w:name="_Toc420072949"/>
      <w:r>
        <w:t xml:space="preserve">Figure </w:t>
      </w:r>
      <w:fldSimple w:instr=" STYLEREF 1 \s ">
        <w:r w:rsidR="00C14A83">
          <w:rPr>
            <w:noProof/>
          </w:rPr>
          <w:t>17</w:t>
        </w:r>
      </w:fldSimple>
      <w:r w:rsidR="0037433D">
        <w:noBreakHyphen/>
      </w:r>
      <w:fldSimple w:instr=" SEQ Figure \* ARABIC \s 1 ">
        <w:r w:rsidR="00C14A83">
          <w:rPr>
            <w:noProof/>
          </w:rPr>
          <w:t>2</w:t>
        </w:r>
      </w:fldSimple>
      <w:r>
        <w:t>. Ghosts of a tracked cell.</w:t>
      </w:r>
      <w:bookmarkEnd w:id="276"/>
    </w:p>
    <w:p w14:paraId="6513E1CA" w14:textId="0F5F11E3" w:rsidR="00220B00" w:rsidRDefault="00293F18" w:rsidP="00293F18">
      <w:pPr>
        <w:pStyle w:val="Heading2"/>
      </w:pPr>
      <w:bookmarkStart w:id="277" w:name="_Toc406755692"/>
      <w:bookmarkStart w:id="278" w:name="_Toc406770765"/>
      <w:bookmarkStart w:id="279" w:name="_Toc420072897"/>
      <w:r>
        <w:t>Analysis and Validation Tools</w:t>
      </w:r>
      <w:bookmarkEnd w:id="277"/>
      <w:bookmarkEnd w:id="278"/>
      <w:bookmarkEnd w:id="279"/>
    </w:p>
    <w:p w14:paraId="61E8DF3F" w14:textId="4297B04D" w:rsidR="007D1FFD" w:rsidRDefault="007D1FFD" w:rsidP="007D1FFD">
      <w:r>
        <w:t xml:space="preserve">You can use tools in this part to add IDs to the ID lists, to analyze </w:t>
      </w:r>
      <w:r w:rsidR="00075E30">
        <w:t xml:space="preserve">ID </w:t>
      </w:r>
      <w:r>
        <w:t>component</w:t>
      </w:r>
      <w:r w:rsidR="00075E30">
        <w:t>s, to assign new IDs, and to edit ID link map.</w:t>
      </w:r>
    </w:p>
    <w:p w14:paraId="1E4B1CAC" w14:textId="688197F8" w:rsidR="00075E30" w:rsidRDefault="00075E30" w:rsidP="008E46C0">
      <w:pPr>
        <w:pStyle w:val="Heading3"/>
      </w:pPr>
      <w:r>
        <w:t>Add</w:t>
      </w:r>
      <w:r w:rsidR="00641025">
        <w:t>ing</w:t>
      </w:r>
      <w:r>
        <w:t xml:space="preserve"> IDs to lists</w:t>
      </w:r>
    </w:p>
    <w:p w14:paraId="089B19D6" w14:textId="36439B1E" w:rsidR="008E46C0" w:rsidRDefault="008E46C0" w:rsidP="007D1FFD">
      <w:r w:rsidRPr="008E46C0">
        <w:rPr>
          <w:b/>
        </w:rPr>
        <w:t>Selection tools</w:t>
      </w:r>
      <w:r>
        <w:t xml:space="preserve"> under analyze and validate are for adding IDs to lists. You can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components from render view using paint selection brush, or, if you know a particular ID that you want to add to the list, you can type in the ID value in the numeric input box.</w:t>
      </w:r>
    </w:p>
    <w:p w14:paraId="342B6DDA" w14:textId="5AA2A018" w:rsidR="008E46C0" w:rsidRDefault="008E46C0" w:rsidP="007D1FFD">
      <w:r>
        <w:t xml:space="preserve">When you paint select a structure from render view, </w:t>
      </w:r>
      <w:r w:rsidR="00C748CB">
        <w:t xml:space="preserve">a component can be only partially selected, or several components are selected. You can use the </w:t>
      </w:r>
      <w:r w:rsidR="00C748CB" w:rsidRPr="00C748CB">
        <w:rPr>
          <w:b/>
        </w:rPr>
        <w:t>Component size</w:t>
      </w:r>
      <w:r w:rsidR="00C748CB">
        <w:t xml:space="preserve"> setting to set a threshold for components that can be added. Then you can click either of these two buttons.</w:t>
      </w:r>
    </w:p>
    <w:p w14:paraId="5F233161" w14:textId="20708A5A" w:rsidR="00C748CB" w:rsidRDefault="00C748CB" w:rsidP="007D1FFD">
      <w:r w:rsidRPr="00C748CB">
        <w:rPr>
          <w:b/>
        </w:rPr>
        <w:t>Add selected.</w:t>
      </w:r>
      <w:r>
        <w:t xml:space="preserve"> It adds IDs of selected components to the ID list.</w:t>
      </w:r>
    </w:p>
    <w:p w14:paraId="73FD00E5" w14:textId="4C3E0F69" w:rsidR="00C748CB" w:rsidRDefault="00C748CB" w:rsidP="007D1FFD">
      <w:r w:rsidRPr="00C748CB">
        <w:rPr>
          <w:b/>
        </w:rPr>
        <w:t>Full.</w:t>
      </w:r>
      <w:r>
        <w:t xml:space="preserve"> It adds IDs of selected components to the ID list. Then, it searches within the volume channel to look for all voxels with the same IDs, and selects them as well.</w:t>
      </w:r>
    </w:p>
    <w:p w14:paraId="533FA8DD" w14:textId="2BD4463C" w:rsidR="00C748CB" w:rsidRDefault="00C748CB" w:rsidP="007D1FFD">
      <w:r>
        <w:t>When you know a particular ID that you want to add to the ID list, you can type in the ID number and use either of these two options.</w:t>
      </w:r>
    </w:p>
    <w:p w14:paraId="23270AC1" w14:textId="2673CBC7" w:rsidR="00C748CB" w:rsidRDefault="00C748CB" w:rsidP="007D1FFD">
      <w:r w:rsidRPr="00C748CB">
        <w:rPr>
          <w:b/>
        </w:rPr>
        <w:t>Append.</w:t>
      </w:r>
      <w:r>
        <w:t xml:space="preserve"> It appends the typed ID to the ID list, keeping already added IDs.</w:t>
      </w:r>
    </w:p>
    <w:p w14:paraId="456DC612" w14:textId="435D6AAF" w:rsidR="00C748CB" w:rsidRDefault="00C748CB" w:rsidP="007D1FFD">
      <w:r w:rsidRPr="00C748CB">
        <w:rPr>
          <w:b/>
        </w:rPr>
        <w:t>Exclusive.</w:t>
      </w:r>
      <w:r>
        <w:t xml:space="preserve"> It clears the ID list and then adds the typed ID.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748CB" w14:paraId="417D7851"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87912CE" w14:textId="77777777" w:rsidR="00C748CB" w:rsidRDefault="00C748CB" w:rsidP="0076505C">
            <w:pPr>
              <w:pStyle w:val="Icon"/>
            </w:pPr>
            <w:r>
              <w:rPr>
                <w:noProof/>
                <w:lang w:eastAsia="en-US"/>
              </w:rPr>
              <w:lastRenderedPageBreak/>
              <mc:AlternateContent>
                <mc:Choice Requires="wpg">
                  <w:drawing>
                    <wp:inline distT="0" distB="0" distL="0" distR="0" wp14:anchorId="057D9E7C" wp14:editId="3F35B378">
                      <wp:extent cx="228600" cy="228600"/>
                      <wp:effectExtent l="0" t="0" r="0" b="0"/>
                      <wp:docPr id="27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0" name="Oval 2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1" name="Freeform 2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62128A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A5cmahQUAAPURAAAOAAAAAAAAAAAAAAAAAC4CAABkcnMvZTJv&#10;RG9jLnhtbFBLAQItABQABgAIAAAAIQD4DCmZ2AAAAAMBAAAPAAAAAAAAAAAAAAAAAN8HAABkcnMv&#10;ZG93bnJldi54bWxQSwUGAAAAAAQABADzAAAA5AgAAAAA&#10;">
                      <v:oval id="Oval 28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WFPsAA&#10;AADcAAAADwAAAGRycy9kb3ducmV2LnhtbERPzUoDMRC+C32HMAVvNtseyro2LaWieFGx+gDDZtxs&#10;u5mEJG63b+8cBI8f3/9mN/lBjZRyH9jAclGBIm6D7bkz8PX5dFeDygXZ4hCYDFwpw247u9lgY8OF&#10;P2g8lk5JCOcGDbhSYqN1bh15zIsQiYX7DsljEZg6bRNeJNwPelVVa+2xZ2lwGOngqD0ff7yUuDg+&#10;xsNzf1976k7v13V6e0VjbufT/gFUoan8i//cL9bAqpb5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aWFPsAAAADcAAAADwAAAAAAAAAAAAAAAACYAgAAZHJzL2Rvd25y&#10;ZXYueG1sUEsFBgAAAAAEAAQA9QAAAIUDAAAAAA==&#10;" fillcolor="#f24f4f [3204]" stroked="f" strokeweight="0">
                        <v:stroke joinstyle="miter"/>
                        <o:lock v:ext="edit" aspectratio="t"/>
                      </v:oval>
                      <v:shape id="Freeform 28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VNLMUA&#10;AADcAAAADwAAAGRycy9kb3ducmV2LnhtbESPzWrDMBCE74G+g9hCb4mcH0LqRgmlEPCp0Dgh1621&#10;tkytlZEUx+3TV4FCj8PMfMNs96PtxEA+tI4VzGcZCOLK6ZYbBafyMN2ACBFZY+eYFHxTgP3uYbLF&#10;XLsbf9BwjI1IEA45KjAx9rmUoTJkMcxcT5y82nmLMUnfSO3xluC2k4ssW0uLLacFgz29Gaq+jler&#10;4PJzLoerL8177Yti9fx5Wft6qdTT4/j6AiLSGP/Df+1CK1hs5nA/k46A3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U0s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7D35555" w14:textId="36B76D15" w:rsidR="00C748CB" w:rsidRDefault="00C748CB" w:rsidP="0076505C">
            <w:pPr>
              <w:pStyle w:val="TipText"/>
              <w:cnfStyle w:val="000000000000" w:firstRow="0" w:lastRow="0" w:firstColumn="0" w:lastColumn="0" w:oddVBand="0" w:evenVBand="0" w:oddHBand="0" w:evenHBand="0" w:firstRowFirstColumn="0" w:firstRowLastColumn="0" w:lastRowFirstColumn="0" w:lastRowLastColumn="0"/>
            </w:pPr>
            <w:r>
              <w:t>You can type “all” into the ID</w:t>
            </w:r>
            <w:r w:rsidR="00235276">
              <w:t xml:space="preserve"> input box and then add all available IDs into the list.</w:t>
            </w:r>
          </w:p>
        </w:tc>
      </w:tr>
    </w:tbl>
    <w:p w14:paraId="5E5CDF74" w14:textId="77777777" w:rsidR="00075E30" w:rsidRDefault="00075E30" w:rsidP="007D1FFD"/>
    <w:p w14:paraId="35E09612" w14:textId="3B08DF18" w:rsidR="00235276" w:rsidRDefault="00235276" w:rsidP="007D1FFD">
      <w:r>
        <w:t xml:space="preserve">Additionally, you can use </w:t>
      </w:r>
      <w:r w:rsidRPr="00235276">
        <w:rPr>
          <w:b/>
        </w:rPr>
        <w:t>Clear</w:t>
      </w:r>
      <w:r>
        <w:t xml:space="preserve"> to clear the ID list.</w:t>
      </w:r>
    </w:p>
    <w:p w14:paraId="30EE24DC" w14:textId="0F509BDD" w:rsidR="00235276" w:rsidRDefault="00235276" w:rsidP="00235276">
      <w:pPr>
        <w:pStyle w:val="Heading3"/>
      </w:pPr>
      <w:r>
        <w:t>Analyzing ID components</w:t>
      </w:r>
    </w:p>
    <w:p w14:paraId="7AFE780E" w14:textId="5306AB51" w:rsidR="00235276" w:rsidRDefault="00235276" w:rsidP="007D1FFD">
      <w:r>
        <w:t xml:space="preserve">Components with IDs added to the ID list can be analyzed by clicking </w:t>
      </w:r>
      <w:r w:rsidRPr="00235276">
        <w:rPr>
          <w:b/>
        </w:rPr>
        <w:t>Analyze</w:t>
      </w:r>
      <w:r>
        <w:t xml:space="preserve"> button. The analyzed results are show in the output box. You can also save the analyzed results into a text file by clicking </w:t>
      </w:r>
      <w:r>
        <w:rPr>
          <w:b/>
        </w:rPr>
        <w:t>Save analysis</w:t>
      </w:r>
      <w:r>
        <w:t xml:space="preserve"> button. The analysis results include ID value, size in voxels, mean intensity, standard deviation, minimum intensity, and maximum intensity.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35276" w14:paraId="1ECB16B7"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2DCAA12" w14:textId="77777777" w:rsidR="00235276" w:rsidRDefault="00235276" w:rsidP="0076505C">
            <w:pPr>
              <w:pStyle w:val="Icon"/>
            </w:pPr>
            <w:r>
              <w:rPr>
                <w:noProof/>
                <w:lang w:eastAsia="en-US"/>
              </w:rPr>
              <mc:AlternateContent>
                <mc:Choice Requires="wpg">
                  <w:drawing>
                    <wp:inline distT="0" distB="0" distL="0" distR="0" wp14:anchorId="70332FC9" wp14:editId="76BD32E5">
                      <wp:extent cx="228600" cy="228600"/>
                      <wp:effectExtent l="0" t="0" r="0" b="0"/>
                      <wp:docPr id="28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3" name="Oval 28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4" name="Freeform 28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E197E4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AZ7rcrhQUAAPURAAAOAAAAAAAAAAAAAAAAAC4CAABkcnMvZTJv&#10;RG9jLnhtbFBLAQItABQABgAIAAAAIQD4DCmZ2AAAAAMBAAAPAAAAAAAAAAAAAAAAAN8HAABkcnMv&#10;ZG93bnJldi54bWxQSwUGAAAAAAQABADzAAAA5AgAAAAA&#10;">
                      <v:oval id="Oval 28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cbScMA&#10;AADcAAAADwAAAGRycy9kb3ducmV2LnhtbESP3WoCMRCF7wu+QxjBu5qtgmxXoxTF0ptaavsAw2bc&#10;rG4mIUnX9e2bgtDLw/n5OKvNYDvRU4itYwVP0wIEce10y42C76/9YwkiJmSNnWNScKMIm/XoYYWV&#10;dlf+pP6YGpFHOFaowKTkKyljbchinDpPnL2TCxZTlqGROuA1j9tOzopiIS22nAkGPW0N1Zfjj80Q&#10;4/ud3762z6Wl5vxxW4TDOyo1GQ8vSxCJhvQfvrfftIJZOYe/M/k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cbScMAAADcAAAADwAAAAAAAAAAAAAAAACYAgAAZHJzL2Rv&#10;d25yZXYueG1sUEsFBgAAAAAEAAQA9QAAAIgDAAAAAA==&#10;" fillcolor="#f24f4f [3204]" stroked="f" strokeweight="0">
                        <v:stroke joinstyle="miter"/>
                        <o:lock v:ext="edit" aspectratio="t"/>
                      </v:oval>
                      <v:shape id="Freeform 28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LutMUA&#10;AADcAAAADwAAAGRycy9kb3ducmV2LnhtbESPQWvCQBSE70L/w/IKvemmVsSmrlIEIadCjeL1NfuS&#10;Dc2+DbtrTP31bqHQ4zAz3zDr7Wg7MZAPrWMFz7MMBHHldMuNgmO5n65AhIissXNMCn4owHbzMFlj&#10;rt2VP2k4xEYkCIccFZgY+1zKUBmyGGauJ05e7bzFmKRvpPZ4TXDbyXmWLaXFltOCwZ52hqrvw8Uq&#10;ON9O5XDxpfmofVEsXr/OS1+/KPX0OL6/gYg0xv/wX7vQCuarBfyeSU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Uu60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6755859" w14:textId="6222AA14" w:rsidR="00235276" w:rsidRDefault="00235276" w:rsidP="00ED5E19">
            <w:pPr>
              <w:pStyle w:val="TipText"/>
              <w:cnfStyle w:val="000000000000" w:firstRow="0" w:lastRow="0" w:firstColumn="0" w:lastColumn="0" w:oddVBand="0" w:evenVBand="0" w:oddHBand="0" w:evenHBand="0" w:firstRowFirstColumn="0" w:firstRowLastColumn="0" w:lastRowFirstColumn="0" w:lastRowLastColumn="0"/>
            </w:pPr>
            <w:r>
              <w:t>Additionally, this analysis feature can be used for any volume channels, even with just one time point. However, you need to create a label volume for the analysis to assign IDs. This could be done by either running once the component analysis (</w:t>
            </w:r>
            <w:r>
              <w:fldChar w:fldCharType="begin"/>
            </w:r>
            <w:r>
              <w:instrText xml:space="preserve"> REF _Ref406746597 \r \h </w:instrText>
            </w:r>
            <w:r>
              <w:fldChar w:fldCharType="separate"/>
            </w:r>
            <w:r w:rsidR="00C14A83">
              <w:t>Chapter 16</w:t>
            </w:r>
            <w:r>
              <w:fldChar w:fldCharType="end"/>
            </w:r>
            <w:r>
              <w:t>), or, if you want to start</w:t>
            </w:r>
            <w:r w:rsidR="00FD57CB">
              <w:t xml:space="preserve"> adding your own IDs from scratch, clicking </w:t>
            </w:r>
            <w:r w:rsidR="00FD57CB" w:rsidRPr="00FD57CB">
              <w:rPr>
                <w:b/>
              </w:rPr>
              <w:t>Add label</w:t>
            </w:r>
            <w:r w:rsidR="00FD57CB">
              <w:t xml:space="preserve"> button.</w:t>
            </w:r>
          </w:p>
        </w:tc>
      </w:tr>
    </w:tbl>
    <w:p w14:paraId="563BE680" w14:textId="77777777" w:rsidR="00235276" w:rsidRDefault="00235276" w:rsidP="007D1FFD"/>
    <w:p w14:paraId="17C4B47B" w14:textId="62359F5E" w:rsidR="00FD57CB" w:rsidRPr="007D1FFD" w:rsidRDefault="00641025" w:rsidP="00641025">
      <w:pPr>
        <w:pStyle w:val="Heading3"/>
      </w:pPr>
      <w:r>
        <w:t>Editing component IDs</w:t>
      </w:r>
    </w:p>
    <w:p w14:paraId="5A07397F" w14:textId="59920257" w:rsidR="00641025" w:rsidRDefault="00641025" w:rsidP="00641025">
      <w:bookmarkStart w:id="280" w:name="_Toc406755693"/>
      <w:r>
        <w:t>You can assign a new ID to selection, or change its ID. To assign a new ID, first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a structure using a paint brush, type in the ID value into the numeric input box after </w:t>
      </w:r>
      <w:r w:rsidRPr="00641025">
        <w:rPr>
          <w:b/>
        </w:rPr>
        <w:t>ID edit tools</w:t>
      </w:r>
      <w:r>
        <w:t xml:space="preserve">, and then click </w:t>
      </w:r>
      <w:r w:rsidRPr="00641025">
        <w:rPr>
          <w:b/>
        </w:rPr>
        <w:t>New ID</w:t>
      </w:r>
      <w:r>
        <w:t>. If the selected structure has no previously assigned ID, this new ID is assigned; if the selected structure has previously assigned ID(s), they are replaced with the new ID.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D63B1" w14:paraId="5C0129BC" w14:textId="77777777" w:rsidTr="006B1AB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795E15C" w14:textId="77777777" w:rsidR="000D63B1" w:rsidRDefault="000D63B1" w:rsidP="006B1AB7">
            <w:pPr>
              <w:pStyle w:val="Icon"/>
            </w:pPr>
            <w:r>
              <w:rPr>
                <w:noProof/>
                <w:lang w:eastAsia="en-US"/>
              </w:rPr>
              <mc:AlternateContent>
                <mc:Choice Requires="wpg">
                  <w:drawing>
                    <wp:inline distT="0" distB="0" distL="0" distR="0" wp14:anchorId="33AB0031" wp14:editId="42332B0C">
                      <wp:extent cx="228600" cy="228600"/>
                      <wp:effectExtent l="0" t="0" r="0" b="0"/>
                      <wp:docPr id="37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74" name="Oval 3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5" name="Freeform 3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9051ED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VK1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llMEqZ4hSA5vWx0nrBUWgG07oqaFUIrgmtXb5bgem/qz/WtaV9s&#10;/BMh8JCZiv7DN/bggH4MQMuHhgm8HI/P5kOEQ2CrXbtAiBzResIl8nff5Bt0SgdkWzBlVyOlbI+a&#10;/Xeofc55LV0wLPkfUJt2qH265yWbLKY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4rVStYkFAAD1EQAADgAAAAAAAAAAAAAAAAAuAgAAZHJz&#10;L2Uyb0RvYy54bWxQSwECLQAUAAYACAAAACEA+AwpmdgAAAADAQAADwAAAAAAAAAAAAAAAADjBwAA&#10;ZHJzL2Rvd25yZXYueG1sUEsFBgAAAAAEAAQA8wAAAOgIAAAAAA==&#10;">
                      <v:oval id="Oval 37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r8h8MA&#10;AADcAAAADwAAAGRycy9kb3ducmV2LnhtbESP3WoCMRCF7wu+Q5hC7zTbH9RujSIWizcqtX2AYTPd&#10;bLuZhCSu69sbQejl4fx8nNmit63oKMTGsYLHUQGCuHK64VrB99d6OAURE7LG1jEpOFOExXxwN8NS&#10;uxN/UndItcgjHEtUYFLypZSxMmQxjpwnzt6PCxZTlqGWOuApj9tWPhXFWFpsOBMMeloZqv4OR5sh&#10;xnfvfvXRvE4t1b/78zjstqjUw32/fAORqE//4Vt7oxU8T17geiYfAT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ar8h8MAAADcAAAADwAAAAAAAAAAAAAAAACYAgAAZHJzL2Rv&#10;d25yZXYueG1sUEsFBgAAAAAEAAQA9QAAAIgDAAAAAA==&#10;" fillcolor="#f24f4f [3204]" stroked="f" strokeweight="0">
                        <v:stroke joinstyle="miter"/>
                        <o:lock v:ext="edit" aspectratio="t"/>
                      </v:oval>
                      <v:shape id="Freeform 37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o0lcYA&#10;AADcAAAADwAAAGRycy9kb3ducmV2LnhtbESPQUvDQBSE74L/YXlCb3ajrVVjt0WEQk4FG6XXZ/Yl&#10;G8y+DbvbNPXXu4VCj8PMfMMs16PtxEA+tI4VPEwzEMSV0y03Cr7Kzf0LiBCRNXaOScGJAqxXtzdL&#10;zLU78icNu9iIBOGQowITY59LGSpDFsPU9cTJq523GJP0jdQejwluO/mYZQtpseW0YLCnD0PV7+5g&#10;Fez/vsvh4EuzrX1RzF9/9gtfz5Sa3I3vbyAijfEavrQLrWD2/ATnM+kIyN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o0lcYAAADcAAAADwAAAAAAAAAAAAAAAACYAgAAZHJz&#10;L2Rvd25yZXYueG1sUEsFBgAAAAAEAAQA9QAAAIs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BF3333B" w14:textId="663A13AB" w:rsidR="000D63B1" w:rsidRDefault="000D63B1" w:rsidP="006B1AB7">
            <w:pPr>
              <w:pStyle w:val="TipText"/>
              <w:cnfStyle w:val="000000000000" w:firstRow="0" w:lastRow="0" w:firstColumn="0" w:lastColumn="0" w:oddVBand="0" w:evenVBand="0" w:oddHBand="0" w:evenHBand="0" w:firstRowFirstColumn="0" w:firstRowLastColumn="0" w:lastRowFirstColumn="0" w:lastRowLastColumn="0"/>
            </w:pPr>
            <w:r>
              <w:t>FluoRender keeps tracking of all assigned IDs to make sure no ID is duplicated. If a conflict is detected when assigning new IDs, FluoRender is automatically an alternative ID that has not been used.</w:t>
            </w:r>
          </w:p>
        </w:tc>
      </w:tr>
    </w:tbl>
    <w:p w14:paraId="0003D3D6" w14:textId="77777777" w:rsidR="000D63B1" w:rsidRDefault="000D63B1" w:rsidP="00641025"/>
    <w:p w14:paraId="7B399B1D" w14:textId="37ECCDD6" w:rsidR="000D63B1" w:rsidRDefault="000D63B1" w:rsidP="00641025">
      <w:r>
        <w:t xml:space="preserve">You can also combine IDs, if there are multiple IDs assigned to current selection. To combine IDs, click </w:t>
      </w:r>
      <w:r w:rsidRPr="000D63B1">
        <w:rPr>
          <w:b/>
        </w:rPr>
        <w:t>Start editing</w:t>
      </w:r>
      <w:r>
        <w:t xml:space="preserve">, select a structure, and then click </w:t>
      </w:r>
      <w:r w:rsidRPr="000D63B1">
        <w:rPr>
          <w:b/>
        </w:rPr>
        <w:t>Combine IDs</w:t>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D63B1" w14:paraId="702981C3" w14:textId="77777777" w:rsidTr="006B1AB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759A815" w14:textId="77777777" w:rsidR="000D63B1" w:rsidRDefault="000D63B1" w:rsidP="006B1AB7">
            <w:pPr>
              <w:pStyle w:val="Icon"/>
            </w:pPr>
            <w:r>
              <w:rPr>
                <w:noProof/>
                <w:lang w:eastAsia="en-US"/>
              </w:rPr>
              <mc:AlternateContent>
                <mc:Choice Requires="wpg">
                  <w:drawing>
                    <wp:inline distT="0" distB="0" distL="0" distR="0" wp14:anchorId="0363FB12" wp14:editId="2DA3A44D">
                      <wp:extent cx="228600" cy="228600"/>
                      <wp:effectExtent l="0" t="0" r="0" b="0"/>
                      <wp:docPr id="37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77" name="Oval 3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8" name="Freeform 3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3A203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AZxiQUAAPU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8MQGcYkFAAD1EQAADgAAAAAAAAAAAAAAAAAuAgAAZHJz&#10;L2Uyb0RvYy54bWxQSwECLQAUAAYACAAAACEA+AwpmdgAAAADAQAADwAAAAAAAAAAAAAAAADjBwAA&#10;ZHJzL2Rvd25yZXYueG1sUEsFBgAAAAAEAAQA8wAAAOgIAAAAAA==&#10;">
                      <v:oval id="Oval 37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hi8MMA&#10;AADcAAAADwAAAGRycy9kb3ducmV2LnhtbESP3WoCMRCF7wXfIUzBO81WQe3WKKK09Ealtg8wbKab&#10;bTeTkKTr+vamUPDycH4+zmrT21Z0FGLjWMHjpABBXDndcK3g8+NlvAQRE7LG1jEpuFKEzXo4WGGp&#10;3YXfqTunWuQRjiUqMCn5UspYGbIYJ84TZ+/LBYspy1BLHfCSx20rp0UxlxYbzgSDnnaGqp/zr80Q&#10;47u93702T0tL9ffpOg/HAyo1eui3zyAS9eke/m+/aQWzxQL+zuQjIN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hi8MMAAADcAAAADwAAAAAAAAAAAAAAAACYAgAAZHJzL2Rv&#10;d25yZXYueG1sUEsFBgAAAAAEAAQA9QAAAIgDAAAAAA==&#10;" fillcolor="#f24f4f [3204]" stroked="f" strokeweight="0">
                        <v:stroke joinstyle="miter"/>
                        <o:lock v:ext="edit" aspectratio="t"/>
                      </v:oval>
                      <v:shape id="Freeform 37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ubC8IA&#10;AADcAAAADwAAAGRycy9kb3ducmV2LnhtbERPz2vCMBS+D/wfwhO8zdQ53OyMIgOhp8Hshtdn89qU&#10;NS8libXbX78cBI8f3+/NbrSdGMiH1rGCxTwDQVw53XKj4Ks8PL6CCBFZY+eYFPxSgN128rDBXLsr&#10;f9JwjI1IIRxyVGBi7HMpQ2XIYpi7njhxtfMWY4K+kdrjNYXbTj5l2UpabDk1GOzp3VD1c7xYBae/&#10;73K4+NJ81L4ontfn08rXS6Vm03H/BiLSGO/im7vQCpYvaW06k46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K5sL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921482" w14:textId="372C78F9" w:rsidR="000D63B1" w:rsidRDefault="000D63B1" w:rsidP="006B1AB7">
            <w:pPr>
              <w:pStyle w:val="TipText"/>
              <w:cnfStyle w:val="000000000000" w:firstRow="0" w:lastRow="0" w:firstColumn="0" w:lastColumn="0" w:oddVBand="0" w:evenVBand="0" w:oddHBand="0" w:evenHBand="0" w:firstRowFirstColumn="0" w:firstRowLastColumn="0" w:lastRowFirstColumn="0" w:lastRowLastColumn="0"/>
            </w:pPr>
            <w:r>
              <w:t>The combined ID is chosen from the largest component before combining.</w:t>
            </w:r>
          </w:p>
        </w:tc>
      </w:tr>
    </w:tbl>
    <w:p w14:paraId="6560796B" w14:textId="77777777" w:rsidR="000D63B1" w:rsidRDefault="000D63B1" w:rsidP="00641025"/>
    <w:p w14:paraId="4260EA94" w14:textId="1151DA5D" w:rsidR="002C325E" w:rsidRDefault="002C325E" w:rsidP="002C325E">
      <w:pPr>
        <w:pStyle w:val="Heading3"/>
      </w:pPr>
      <w:r>
        <w:t>Linking IDs</w:t>
      </w:r>
    </w:p>
    <w:p w14:paraId="485A41B0" w14:textId="12A1663C" w:rsidR="002C325E" w:rsidRDefault="002C325E" w:rsidP="00641025">
      <w:r>
        <w:t xml:space="preserve">IDs are linked between two consecutive time points. You need to select components from the first time point, assign IDs to them, and then click </w:t>
      </w:r>
      <w:r w:rsidRPr="002C325E">
        <w:rPr>
          <w:b/>
        </w:rPr>
        <w:t>Forward</w:t>
      </w:r>
      <w:r>
        <w:t xml:space="preserve"> or </w:t>
      </w:r>
      <w:r w:rsidRPr="002C325E">
        <w:rPr>
          <w:b/>
        </w:rPr>
        <w:t>Backward</w:t>
      </w:r>
      <w:r>
        <w:t xml:space="preserve"> to set the neighboring time point. Then, select corresponding components from the neighboring time point. When IDs from both selections are loaded into the ID lists. ID linking can be performed</w:t>
      </w:r>
      <w:r w:rsidR="00072E2A">
        <w:t xml:space="preserve"> using these two options.</w:t>
      </w:r>
    </w:p>
    <w:p w14:paraId="42FC0F7C" w14:textId="54DBB6F4" w:rsidR="00072E2A" w:rsidRDefault="00072E2A" w:rsidP="00641025">
      <w:r w:rsidRPr="00072E2A">
        <w:rPr>
          <w:b/>
        </w:rPr>
        <w:lastRenderedPageBreak/>
        <w:t>Exclusive link.</w:t>
      </w:r>
      <w:r>
        <w:t xml:space="preserve"> It links IDs on the ID lists and breaks links of IDs that are not loaded to the lists. You can select specific IDs to link, or, if no selection in the ID lists are made, all IDs in the lists are linked to each other.</w:t>
      </w:r>
    </w:p>
    <w:p w14:paraId="7DE382A4" w14:textId="0C06A076" w:rsidR="00072E2A" w:rsidRDefault="00072E2A" w:rsidP="00072E2A">
      <w:r w:rsidRPr="00072E2A">
        <w:rPr>
          <w:b/>
        </w:rPr>
        <w:t>Link IDs.</w:t>
      </w:r>
      <w:r>
        <w:t xml:space="preserve"> It link IDs on the ID lists without breaking existing links. You can select specific IDs to link, or, if no selection in the ID lists are made, all IDs in the lists are linked to each other.</w:t>
      </w:r>
    </w:p>
    <w:p w14:paraId="609A0146" w14:textId="1C17DB32" w:rsidR="00072E2A" w:rsidRPr="00641025" w:rsidRDefault="00072E2A" w:rsidP="00641025">
      <w:r>
        <w:t xml:space="preserve">Additionally, you can unlink IDs by clicking </w:t>
      </w:r>
      <w:r w:rsidRPr="00072E2A">
        <w:rPr>
          <w:b/>
        </w:rPr>
        <w:t>Unlink IDs</w:t>
      </w:r>
      <w:r>
        <w:t>.</w:t>
      </w:r>
    </w:p>
    <w:p w14:paraId="3A209774" w14:textId="15D8545F" w:rsidR="00293F18" w:rsidRDefault="00293F18" w:rsidP="00293F18">
      <w:pPr>
        <w:pStyle w:val="Heading2"/>
      </w:pPr>
      <w:bookmarkStart w:id="281" w:name="_Toc406770766"/>
      <w:bookmarkStart w:id="282" w:name="_Toc420072898"/>
      <w:r>
        <w:t>ID Lists</w:t>
      </w:r>
      <w:bookmarkEnd w:id="280"/>
      <w:bookmarkEnd w:id="281"/>
      <w:bookmarkEnd w:id="282"/>
    </w:p>
    <w:p w14:paraId="7EA7EB45" w14:textId="064E20A8" w:rsidR="002C325E" w:rsidRDefault="002941B5" w:rsidP="002C325E">
      <w:bookmarkStart w:id="283" w:name="_Toc406755694"/>
      <w:r>
        <w:t xml:space="preserve">There are two lists for current and previous time points. Time point values are shown on top of both lists. When the time point is set forward by one, the current time point value is </w:t>
      </w:r>
      <w:r w:rsidR="00C94B71">
        <w:t>that of the previous plus one; when the time point is se backward by one, the current time point value is that of the previous minus one. When time point changes, IDs on the current time point list are copied to the previous time point list, and current time point list is cleared. You can loading IDs into current ID list and perform linking.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94B71" w14:paraId="325BE998" w14:textId="77777777" w:rsidTr="006B1AB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2B2B681" w14:textId="77777777" w:rsidR="00C94B71" w:rsidRDefault="00C94B71" w:rsidP="006B1AB7">
            <w:pPr>
              <w:pStyle w:val="Icon"/>
            </w:pPr>
            <w:r>
              <w:rPr>
                <w:noProof/>
                <w:lang w:eastAsia="en-US"/>
              </w:rPr>
              <mc:AlternateContent>
                <mc:Choice Requires="wpg">
                  <w:drawing>
                    <wp:inline distT="0" distB="0" distL="0" distR="0" wp14:anchorId="0B1D3966" wp14:editId="7B2FB4F9">
                      <wp:extent cx="228600" cy="228600"/>
                      <wp:effectExtent l="0" t="0" r="0" b="0"/>
                      <wp:docPr id="37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0" name="Oval 3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1" name="Freeform 3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F79DE7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WVaFEhQUAAPURAAAOAAAAAAAAAAAAAAAAAC4CAABkcnMvZTJv&#10;RG9jLnhtbFBLAQItABQABgAIAAAAIQD4DCmZ2AAAAAMBAAAPAAAAAAAAAAAAAAAAAN8HAABkcnMv&#10;ZG93bnJldi54bWxQSwUGAAAAAAQABADzAAAA5AgAAAAA&#10;">
                      <v:oval id="Oval 38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SKo8AA&#10;AADcAAAADwAAAGRycy9kb3ducmV2LnhtbERPzUoDMRC+C32HMAVvNluFsm6bllJRvKhYfYBhM92s&#10;biYhidvt2zsHwePH97/ZTX5QI6XcBzawXFSgiNtge+4MfH483tSgckG2OAQmAxfKsNvOrjbY2HDm&#10;dxqPpVMSwrlBA66U2GidW0ce8yJEYuFOIXksAlOnbcKzhPtB31bVSnvsWRocRjo4ar+PP15KXBwf&#10;4uGpv689dV9vl1V6fUFjrufTfg2q0FT+xX/uZ2vgrpb5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SKo8AAAADcAAAADwAAAAAAAAAAAAAAAACYAgAAZHJzL2Rvd25y&#10;ZXYueG1sUEsFBgAAAAAEAAQA9QAAAIUDAAAAAA==&#10;" fillcolor="#f24f4f [3204]" stroked="f" strokeweight="0">
                        <v:stroke joinstyle="miter"/>
                        <o:lock v:ext="edit" aspectratio="t"/>
                      </v:oval>
                      <v:shape id="Freeform 38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RCscUA&#10;AADcAAAADwAAAGRycy9kb3ducmV2LnhtbESPQWvCQBSE70L/w/IKvenGKmJTVymFQk5CjeL1NfuS&#10;Dc2+DbtrTP31XaHQ4zAz3zCb3Wg7MZAPrWMF81kGgrhyuuVGwbH8mK5BhIissXNMCn4owG77MNlg&#10;rt2VP2k4xEYkCIccFZgY+1zKUBmyGGauJ05e7bzFmKRvpPZ4TXDbyecsW0mLLacFgz29G6q+Dxer&#10;4Hw7lcPFl2Zf+6JYvnydV75eKPX0OL69gog0xv/wX7vQChbrOdzPpCM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xEKx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D1038B2" w14:textId="4B9C5CA8" w:rsidR="00C94B71" w:rsidRDefault="00C94B71" w:rsidP="006B1AB7">
            <w:pPr>
              <w:pStyle w:val="TipText"/>
              <w:cnfStyle w:val="000000000000" w:firstRow="0" w:lastRow="0" w:firstColumn="0" w:lastColumn="0" w:oddVBand="0" w:evenVBand="0" w:oddHBand="0" w:evenHBand="0" w:firstRowFirstColumn="0" w:firstRowLastColumn="0" w:lastRowFirstColumn="0" w:lastRowLastColumn="0"/>
            </w:pPr>
            <w:r>
              <w:t>You can copy a selected ID using shortcuts provided by your operating system.</w:t>
            </w:r>
          </w:p>
        </w:tc>
      </w:tr>
      <w:tr w:rsidR="00C94B71" w14:paraId="3C3E45AF" w14:textId="77777777" w:rsidTr="00C94B71">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57B914D" w14:textId="77777777" w:rsidR="00C94B71" w:rsidRDefault="00C94B71" w:rsidP="006B1AB7">
            <w:pPr>
              <w:pStyle w:val="Icon"/>
            </w:pPr>
            <w:r>
              <w:rPr>
                <w:noProof/>
                <w:lang w:eastAsia="en-US"/>
              </w:rPr>
              <mc:AlternateContent>
                <mc:Choice Requires="wpg">
                  <w:drawing>
                    <wp:inline distT="0" distB="0" distL="0" distR="0" wp14:anchorId="3C040C5D" wp14:editId="025B11B3">
                      <wp:extent cx="228600" cy="228600"/>
                      <wp:effectExtent l="0" t="0" r="0" b="0"/>
                      <wp:docPr id="38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3" name="Oval 38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4" name="Freeform 38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05F061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j17f9YYFAAD1EQAADgAAAAAAAAAAAAAAAAAuAgAAZHJzL2Uy&#10;b0RvYy54bWxQSwECLQAUAAYACAAAACEA+AwpmdgAAAADAQAADwAAAAAAAAAAAAAAAADgBwAAZHJz&#10;L2Rvd25yZXYueG1sUEsFBgAAAAAEAAQA8wAAAOUIAAAAAA==&#10;">
                      <v:oval id="Oval 38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YU1MMA&#10;AADcAAAADwAAAGRycy9kb3ducmV2LnhtbESP3WoCMRCF7wu+QxihdzVbBVlXoxSlpTe2aPsAw2bc&#10;rG4mIUnX9e0bodDLw/n5OKvNYDvRU4itYwXPkwIEce10y42C76/XpxJETMgaO8ek4EYRNuvRwwor&#10;7a58oP6YGpFHOFaowKTkKyljbchinDhPnL2TCxZTlqGROuA1j9tOTotiLi22nAkGPW0N1Zfjj80Q&#10;4/ud3761i9JSc/68zcPHHpV6HA8vSxCJhvQf/mu/awWzcgb3M/k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5YU1MMAAADcAAAADwAAAAAAAAAAAAAAAACYAgAAZHJzL2Rv&#10;d25yZXYueG1sUEsFBgAAAAAEAAQA9QAAAIgDAAAAAA==&#10;" fillcolor="#f24f4f [3204]" stroked="f" strokeweight="0">
                        <v:stroke joinstyle="miter"/>
                        <o:lock v:ext="edit" aspectratio="t"/>
                      </v:oval>
                      <v:shape id="Freeform 38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PhKcUA&#10;AADcAAAADwAAAGRycy9kb3ducmV2LnhtbESPQWvCQBSE74X+h+UVequbVhGNrlIKhZwKmhavz+xL&#10;Nph9G3bXmPbXdwXB4zAz3zDr7Wg7MZAPrWMFr5MMBHHldMuNgu/y82UBIkRkjZ1jUvBLAbabx4c1&#10;5tpdeEfDPjYiQTjkqMDE2OdShsqQxTBxPXHyauctxiR9I7XHS4LbTr5l2VxabDktGOzpw1B12p+t&#10;gsPfTzmcfWm+al8Us+XxMPf1VKnnp/F9BSLSGO/hW7vQCqaLGVzPpCMg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s+Ep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208227D1" w14:textId="7BDAA701" w:rsidR="00C94B71" w:rsidRDefault="00C94B71" w:rsidP="00EE5A3C">
            <w:pPr>
              <w:pStyle w:val="TipText"/>
              <w:cnfStyle w:val="000000000000" w:firstRow="0" w:lastRow="0" w:firstColumn="0" w:lastColumn="0" w:oddVBand="0" w:evenVBand="0" w:oddHBand="0" w:evenHBand="0" w:firstRowFirstColumn="0" w:firstRowLastColumn="0" w:lastRowFirstColumn="0" w:lastRowLastColumn="0"/>
            </w:pPr>
            <w:r w:rsidRPr="00C94B71">
              <w:rPr>
                <w:b/>
              </w:rPr>
              <w:t>Manual tracking assistance</w:t>
            </w:r>
            <w:r>
              <w:t xml:space="preserve"> can be checked to make ID assignment and linking easier. However, you can work on only one ID at a time.</w:t>
            </w:r>
          </w:p>
        </w:tc>
      </w:tr>
    </w:tbl>
    <w:p w14:paraId="3BDF7311" w14:textId="0E45D637" w:rsidR="00C94B71" w:rsidRPr="00EE5A3C" w:rsidRDefault="00EE5A3C" w:rsidP="002C325E">
      <w:r w:rsidRPr="00EE5A3C">
        <w:rPr>
          <w:b/>
        </w:rPr>
        <w:fldChar w:fldCharType="begin"/>
      </w:r>
      <w:r w:rsidRPr="00EE5A3C">
        <w:instrText xml:space="preserve"> XE "Manual tracking assistance" </w:instrText>
      </w:r>
      <w:r w:rsidRPr="00EE5A3C">
        <w:rPr>
          <w:b/>
        </w:rPr>
        <w:fldChar w:fldCharType="end"/>
      </w:r>
    </w:p>
    <w:p w14:paraId="3AD844E8" w14:textId="27297D0E" w:rsidR="00293F18" w:rsidRPr="00293F18" w:rsidRDefault="00293F18" w:rsidP="00293F18">
      <w:pPr>
        <w:pStyle w:val="Heading2"/>
      </w:pPr>
      <w:bookmarkStart w:id="284" w:name="_Toc406770767"/>
      <w:bookmarkStart w:id="285" w:name="_Toc420072899"/>
      <w:r>
        <w:t>Output</w:t>
      </w:r>
      <w:bookmarkEnd w:id="283"/>
      <w:bookmarkEnd w:id="284"/>
      <w:bookmarkEnd w:id="285"/>
    </w:p>
    <w:p w14:paraId="489B8993" w14:textId="2FFFBF42" w:rsidR="00C94B71" w:rsidRPr="00C94B71" w:rsidRDefault="00C94B71" w:rsidP="00C94B71">
      <w:r>
        <w:t>Analysis results on components are shown in the output box.</w:t>
      </w:r>
    </w:p>
    <w:p w14:paraId="6D2EC49E" w14:textId="77777777" w:rsidR="00A0401A" w:rsidRDefault="00A0401A">
      <w:r>
        <w:br w:type="page"/>
      </w:r>
    </w:p>
    <w:p w14:paraId="10A120F0" w14:textId="199CA14B" w:rsidR="00433140" w:rsidRDefault="00AF4C71" w:rsidP="00AF4C71">
      <w:pPr>
        <w:pStyle w:val="Heading1"/>
      </w:pPr>
      <w:bookmarkStart w:id="286" w:name="_Toc406770768"/>
      <w:bookmarkStart w:id="287" w:name="_Toc406755695"/>
      <w:bookmarkStart w:id="288" w:name="_Toc420072900"/>
      <w:r>
        <w:lastRenderedPageBreak/>
        <w:t>Volume-Mesh Conversion</w:t>
      </w:r>
      <w:bookmarkEnd w:id="286"/>
      <w:bookmarkEnd w:id="288"/>
    </w:p>
    <w:p w14:paraId="3EE12C02" w14:textId="28730F07" w:rsidR="008216FB" w:rsidRDefault="008216FB">
      <w:r>
        <w:t>You can extract iso-surfaces from a volume channel or its selected part, and create a new mesh object. The settings of volume-mesh conversion are in the “Convert” dialog. To open convert dialog, click the downward arrow head on the right side of the “Analyze” button, and in the dropdown menu select “convert”.</w:t>
      </w:r>
    </w:p>
    <w:p w14:paraId="45224EDD" w14:textId="2DC0DA40" w:rsidR="008216FB" w:rsidRDefault="008216FB" w:rsidP="008216FB">
      <w:pPr>
        <w:jc w:val="center"/>
      </w:pPr>
      <w:r>
        <w:rPr>
          <w:noProof/>
          <w:lang w:eastAsia="en-US"/>
        </w:rPr>
        <w:drawing>
          <wp:inline distT="0" distB="0" distL="0" distR="0" wp14:anchorId="30EECABC" wp14:editId="36C91AB5">
            <wp:extent cx="2642616" cy="1490472"/>
            <wp:effectExtent l="0" t="0" r="571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C:\Users\HP2\SkyDrive\FluoRender\convert_ui.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42616" cy="1490472"/>
                    </a:xfrm>
                    <a:prstGeom prst="rect">
                      <a:avLst/>
                    </a:prstGeom>
                    <a:noFill/>
                    <a:ln>
                      <a:noFill/>
                    </a:ln>
                  </pic:spPr>
                </pic:pic>
              </a:graphicData>
            </a:graphic>
          </wp:inline>
        </w:drawing>
      </w:r>
    </w:p>
    <w:p w14:paraId="35EDEDFC" w14:textId="26E8C5A4" w:rsidR="008216FB" w:rsidRDefault="008216FB" w:rsidP="008216FB">
      <w:pPr>
        <w:pStyle w:val="Caption"/>
        <w:jc w:val="center"/>
      </w:pPr>
      <w:bookmarkStart w:id="289" w:name="_Toc420072950"/>
      <w:r>
        <w:t xml:space="preserve">Figure </w:t>
      </w:r>
      <w:fldSimple w:instr=" STYLEREF 1 \s ">
        <w:r w:rsidR="00C14A83">
          <w:rPr>
            <w:noProof/>
          </w:rPr>
          <w:t>18</w:t>
        </w:r>
      </w:fldSimple>
      <w:r w:rsidR="0037433D">
        <w:noBreakHyphen/>
      </w:r>
      <w:fldSimple w:instr=" SEQ Figure \* ARABIC \s 1 ">
        <w:r w:rsidR="00C14A83">
          <w:rPr>
            <w:noProof/>
          </w:rPr>
          <w:t>1</w:t>
        </w:r>
      </w:fldSimple>
      <w:r>
        <w:t>. Convert dialog.</w:t>
      </w:r>
      <w:bookmarkEnd w:id="289"/>
    </w:p>
    <w:p w14:paraId="7EF4327D" w14:textId="42A9AC19" w:rsidR="008216FB" w:rsidRDefault="00EC238F" w:rsidP="008216FB">
      <w:r>
        <w:t>You can select a volume channel and click “Convert” to generate a new object. Additionally, you can first select part of a volume channel using the paint brush, and then convert only the selected part. Before you click the convert button, several settings are available to adjust the conversion.</w:t>
      </w:r>
    </w:p>
    <w:p w14:paraId="33135C4D" w14:textId="6348073E" w:rsidR="00EC238F" w:rsidRDefault="00EC238F" w:rsidP="008216FB">
      <w:r w:rsidRPr="00EC238F">
        <w:rPr>
          <w:b/>
        </w:rPr>
        <w:t>Threshold.</w:t>
      </w:r>
      <w:r>
        <w:t xml:space="preserve"> The iso-value for mesh calculation.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C238F" w14:paraId="0BF8B18F" w14:textId="77777777" w:rsidTr="0096289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A49EA8C" w14:textId="77777777" w:rsidR="00EC238F" w:rsidRDefault="00EC238F" w:rsidP="0096289A">
            <w:pPr>
              <w:pStyle w:val="Icon"/>
            </w:pPr>
            <w:r>
              <w:rPr>
                <w:noProof/>
                <w:lang w:eastAsia="en-US"/>
              </w:rPr>
              <mc:AlternateContent>
                <mc:Choice Requires="wpg">
                  <w:drawing>
                    <wp:inline distT="0" distB="0" distL="0" distR="0" wp14:anchorId="5EC074DE" wp14:editId="18505226">
                      <wp:extent cx="228600" cy="228600"/>
                      <wp:effectExtent l="0" t="0" r="0" b="0"/>
                      <wp:docPr id="29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9" name="Oval 29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0" name="Freeform 30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309234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QfBM6HBQAA9REAAA4AAAAAAAAAAAAAAAAALgIAAGRycy9l&#10;Mm9Eb2MueG1sUEsBAi0AFAAGAAgAAAAhAPgMKZnYAAAAAwEAAA8AAAAAAAAAAAAAAAAA4QcAAGRy&#10;cy9kb3ducmV2LnhtbFBLBQYAAAAABAAEAPMAAADmCAAAAAA=&#10;">
                      <v:oval id="Oval 29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a6fsIA&#10;AADcAAAADwAAAGRycy9kb3ducmV2LnhtbESPzWoCMRSF94LvEK7QnWbqQpypUYqidGOLtg9wmdxO&#10;pp3chCSO49ubQsHl4fx8nNVmsJ3oKcTWsYLnWQGCuHa65UbB1+d+ugQRE7LGzjEpuFGEzXo8WmGl&#10;3ZVP1J9TI/IIxwoVmJR8JWWsDVmMM+eJs/ftgsWUZWikDnjN47aT86JYSIstZ4JBT1tD9e/5YjPE&#10;+H7nt4e2XFpqfj5ui/B+RKWeJsPrC4hEQ3qE/9tvWsG8LOHvTD4C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Rrp+wgAAANwAAAAPAAAAAAAAAAAAAAAAAJgCAABkcnMvZG93&#10;bnJldi54bWxQSwUGAAAAAAQABAD1AAAAhwMAAAAA&#10;" fillcolor="#f24f4f [3204]" stroked="f" strokeweight="0">
                        <v:stroke joinstyle="miter"/>
                        <o:lock v:ext="edit" aspectratio="t"/>
                      </v:oval>
                      <v:shape id="Freeform 30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vkcMEA&#10;AADcAAAADwAAAGRycy9kb3ducmV2LnhtbERPz2vCMBS+D/Y/hCfsNlOnyKxGGYNBTwOtw+uzeW2K&#10;zUtJYu321y8HwePH93uzG20nBvKhdaxgNs1AEFdOt9woOJZfr+8gQkTW2DkmBb8UYLd9ftpgrt2N&#10;9zQcYiNSCIccFZgY+1zKUBmyGKauJ05c7bzFmKBvpPZ4S+G2k29ZtpQWW04NBnv6NFRdDler4PT3&#10;Uw5XX5rv2hfFYnU+LX09V+plMn6sQUQa40N8dxdawTxL89OZdATk9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b5HDBAAAA3A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0B7F32B" w14:textId="5E04AA6B" w:rsidR="00EC238F" w:rsidRDefault="00EC238F" w:rsidP="0096289A">
            <w:pPr>
              <w:pStyle w:val="TipText"/>
              <w:cnfStyle w:val="000000000000" w:firstRow="0" w:lastRow="0" w:firstColumn="0" w:lastColumn="0" w:oddVBand="0" w:evenVBand="0" w:oddHBand="0" w:evenHBand="0" w:firstRowFirstColumn="0" w:firstRowLastColumn="0" w:lastRowFirstColumn="0" w:lastRowLastColumn="0"/>
            </w:pPr>
            <w:r>
              <w:t>Marching-cubes algorithm is used to calculate the iso-surface.</w:t>
            </w:r>
          </w:p>
        </w:tc>
      </w:tr>
    </w:tbl>
    <w:p w14:paraId="2E789710" w14:textId="77777777" w:rsidR="00EC238F" w:rsidRDefault="00EC238F" w:rsidP="008216FB"/>
    <w:p w14:paraId="740AB5DE" w14:textId="21E4BE9C" w:rsidR="00EC238F" w:rsidRDefault="00EC238F" w:rsidP="008216FB">
      <w:r w:rsidRPr="00EC238F">
        <w:rPr>
          <w:b/>
        </w:rPr>
        <w:t>Down sample XY.</w:t>
      </w:r>
      <w:r>
        <w:t xml:space="preserve"> It increases the grid size on the XY plane to the setting value. The generated mesh object becomes coarse as the value increases.</w:t>
      </w:r>
    </w:p>
    <w:p w14:paraId="0CA64347" w14:textId="667EA3B2" w:rsidR="00EC238F" w:rsidRDefault="00EC238F" w:rsidP="008216FB">
      <w:r w:rsidRPr="00EC238F">
        <w:rPr>
          <w:b/>
        </w:rPr>
        <w:t>Down sample Z.</w:t>
      </w:r>
      <w:r>
        <w:t xml:space="preserve"> It increases the grid size in on the Z axis. The generated mesh object becomes coarse as the value increases.</w:t>
      </w:r>
    </w:p>
    <w:p w14:paraId="1CB4FDF0" w14:textId="027122E3" w:rsidR="00EC238F" w:rsidRDefault="00EC238F" w:rsidP="008216FB">
      <w:r w:rsidRPr="00EC238F">
        <w:rPr>
          <w:b/>
        </w:rPr>
        <w:t>Use transfer function.</w:t>
      </w:r>
      <w:r>
        <w:t xml:space="preserve"> When enabled, the iso-surface calculation takes volume properties into consideration. For example, no mesh is generated for voxels with intensity below the threshold setting in the volume properties.</w:t>
      </w:r>
    </w:p>
    <w:p w14:paraId="4954008F" w14:textId="16C6F6A3" w:rsidR="00EC238F" w:rsidRDefault="00EC238F" w:rsidP="008216FB">
      <w:r w:rsidRPr="00EC238F">
        <w:rPr>
          <w:b/>
        </w:rPr>
        <w:t>Selected only.</w:t>
      </w:r>
      <w:r>
        <w:t xml:space="preserve"> Only the paint selected part of a volume channel is used to generate the mesh object. Make sure you have something selected </w:t>
      </w:r>
      <w:r w:rsidR="0096289A">
        <w:t>if this option is enabled.</w:t>
      </w:r>
    </w:p>
    <w:p w14:paraId="5D3D6134" w14:textId="13AF8D52" w:rsidR="0096289A" w:rsidRPr="008216FB" w:rsidRDefault="0096289A" w:rsidP="008216FB">
      <w:r w:rsidRPr="0096289A">
        <w:rPr>
          <w:b/>
        </w:rPr>
        <w:t>Weld vertices.</w:t>
      </w:r>
      <w:r>
        <w:t xml:space="preserve"> It merges overlapping vertices so that a smooth shading can be applied.</w:t>
      </w:r>
    </w:p>
    <w:p w14:paraId="6D528DEC" w14:textId="77777777" w:rsidR="00AF4C71" w:rsidRDefault="00AF4C71">
      <w:r>
        <w:br w:type="page"/>
      </w:r>
    </w:p>
    <w:p w14:paraId="23EB2B3F" w14:textId="10EEA384" w:rsidR="000321EA" w:rsidRDefault="002F11D8" w:rsidP="000321EA">
      <w:pPr>
        <w:pStyle w:val="Heading1"/>
      </w:pPr>
      <w:bookmarkStart w:id="290" w:name="_Toc406770769"/>
      <w:bookmarkStart w:id="291" w:name="_Ref407094555"/>
      <w:bookmarkStart w:id="292" w:name="_Toc420072901"/>
      <w:r>
        <w:lastRenderedPageBreak/>
        <w:t>Contributing to</w:t>
      </w:r>
      <w:r w:rsidR="000321EA">
        <w:t xml:space="preserve"> FluoRender</w:t>
      </w:r>
      <w:bookmarkEnd w:id="290"/>
      <w:bookmarkEnd w:id="291"/>
      <w:bookmarkEnd w:id="292"/>
    </w:p>
    <w:p w14:paraId="50CD2E06" w14:textId="549C314D" w:rsidR="0096289A" w:rsidRDefault="00C211C7">
      <w:r>
        <w:t>You can contribute to FluoRender by adding new functions to its source code, or writing data processing modules with FluoRender’s built-in OpenCL kernel editor.</w:t>
      </w:r>
    </w:p>
    <w:p w14:paraId="73DBDC37" w14:textId="63A05759" w:rsidR="00C211C7" w:rsidRDefault="00C211C7" w:rsidP="00C211C7">
      <w:pPr>
        <w:pStyle w:val="Heading2"/>
      </w:pPr>
      <w:bookmarkStart w:id="293" w:name="_Toc406770770"/>
      <w:bookmarkStart w:id="294" w:name="_Toc420072902"/>
      <w:r>
        <w:t xml:space="preserve">Developing </w:t>
      </w:r>
      <w:r w:rsidR="00985754">
        <w:t xml:space="preserve">and Contributing </w:t>
      </w:r>
      <w:r>
        <w:t>with Source Code</w:t>
      </w:r>
      <w:bookmarkEnd w:id="293"/>
      <w:r w:rsidR="00985754">
        <w:t xml:space="preserve"> via GitHub</w:t>
      </w:r>
      <w:bookmarkEnd w:id="294"/>
    </w:p>
    <w:p w14:paraId="277B07C4" w14:textId="5496D8A4" w:rsidR="000B77AE" w:rsidRDefault="000B77AE" w:rsidP="000B77AE">
      <w:r>
        <w:t xml:space="preserve">FluoRender </w:t>
      </w:r>
      <w:r w:rsidR="008F0493">
        <w:t xml:space="preserve">is “Open Source”, and </w:t>
      </w:r>
      <w:r>
        <w:t xml:space="preserve">is hosted on GitHub publicly. Anyone can clone or download the repository to access the source code and build it for their own machine. </w:t>
      </w:r>
      <w:r w:rsidR="00985754">
        <w:t xml:space="preserve">You are expected to learn and understand “git” if you wish to contribute to FluoRender. </w:t>
      </w:r>
      <w:r>
        <w:t xml:space="preserve">FluoRender is accessible with the terms of the MIT license agreement. </w:t>
      </w:r>
    </w:p>
    <w:p w14:paraId="5EDA38E0" w14:textId="48910D47" w:rsidR="000B77AE" w:rsidRDefault="000B77AE" w:rsidP="000B77AE">
      <w:r>
        <w:t xml:space="preserve">You may view the GitHub page for FluoRender for full </w:t>
      </w:r>
      <w:r w:rsidR="00985754">
        <w:t xml:space="preserve">and detailed </w:t>
      </w:r>
      <w:r>
        <w:t>clone and build instructions:</w:t>
      </w:r>
    </w:p>
    <w:p w14:paraId="3E255B16" w14:textId="4C09488A" w:rsidR="000B77AE" w:rsidRDefault="00CE73B9" w:rsidP="000B77AE">
      <w:hyperlink r:id="rId110" w:history="1">
        <w:r w:rsidR="000B77AE" w:rsidRPr="00241F36">
          <w:rPr>
            <w:rStyle w:val="Hyperlink"/>
          </w:rPr>
          <w:t>https://github.com/SCIInstitute/fluorender</w:t>
        </w:r>
      </w:hyperlink>
    </w:p>
    <w:p w14:paraId="5F37ADF1" w14:textId="7618D448" w:rsidR="00985754" w:rsidRDefault="00985754" w:rsidP="000B77AE">
      <w:r>
        <w:t>The build instructions can change frequently, so duplicating them in this document is not feasible.</w:t>
      </w:r>
    </w:p>
    <w:p w14:paraId="1C145B0C" w14:textId="173660EA" w:rsidR="000B77AE" w:rsidRDefault="000B77AE" w:rsidP="000B77AE">
      <w:r>
        <w:t>A simple</w:t>
      </w:r>
      <w:r w:rsidR="00985754">
        <w:t xml:space="preserve"> SSH</w:t>
      </w:r>
      <w:r>
        <w:t xml:space="preserve"> clone of the repository is done in the command line (assuming you have GIT installed) with the following line:</w:t>
      </w:r>
    </w:p>
    <w:tbl>
      <w:tblPr>
        <w:tblStyle w:val="TableGrid"/>
        <w:tblW w:w="6492"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492"/>
      </w:tblGrid>
      <w:tr w:rsidR="00985754" w14:paraId="4DCAFC07" w14:textId="77777777" w:rsidTr="00985754">
        <w:trPr>
          <w:trHeight w:val="277"/>
        </w:trPr>
        <w:tc>
          <w:tcPr>
            <w:tcW w:w="6492" w:type="dxa"/>
            <w:shd w:val="clear" w:color="auto" w:fill="E8F1E2" w:themeFill="accent2" w:themeFillTint="33"/>
          </w:tcPr>
          <w:p w14:paraId="3079DAC8" w14:textId="610A9156" w:rsidR="00985754" w:rsidRPr="00985754" w:rsidRDefault="00985754" w:rsidP="00F012AB">
            <w:pPr>
              <w:rPr>
                <w:rFonts w:ascii="Courier New" w:hAnsi="Courier New" w:cs="Courier New"/>
              </w:rPr>
            </w:pPr>
            <w:r>
              <w:rPr>
                <w:rFonts w:ascii="Courier New" w:hAnsi="Courier New" w:cs="Courier New"/>
              </w:rPr>
              <w:t xml:space="preserve">git clone </w:t>
            </w:r>
            <w:r w:rsidRPr="00985754">
              <w:rPr>
                <w:rFonts w:ascii="Courier New" w:hAnsi="Courier New" w:cs="Courier New"/>
              </w:rPr>
              <w:t>git@github.com:SCIInstitute/fluorender.git</w:t>
            </w:r>
          </w:p>
        </w:tc>
      </w:tr>
    </w:tbl>
    <w:p w14:paraId="689BBFDD" w14:textId="77777777" w:rsidR="00985754" w:rsidRDefault="00985754" w:rsidP="000B77AE"/>
    <w:p w14:paraId="32EA9F9A" w14:textId="436F1C2F" w:rsidR="00985754" w:rsidRDefault="00985754" w:rsidP="00985754">
      <w:r>
        <w:t>You can then fork your own branch to make changes and improvements.</w:t>
      </w:r>
    </w:p>
    <w:p w14:paraId="0B72D790" w14:textId="35557864" w:rsidR="00985754" w:rsidRDefault="00985754" w:rsidP="00985754">
      <w:r>
        <w:t xml:space="preserve">If you wish to merge your improvements into the master branch, or another branch, please request a “Merge Request” via GitHub, or on the command line. </w:t>
      </w:r>
    </w:p>
    <w:p w14:paraId="7FB74816" w14:textId="5293B662" w:rsidR="00985754" w:rsidRDefault="00985754" w:rsidP="00985754">
      <w:r>
        <w:t xml:space="preserve">You may also report bugs and suggest feature requests on GitHub. </w:t>
      </w:r>
    </w:p>
    <w:p w14:paraId="6B3ED043" w14:textId="15E3CFF7" w:rsidR="00C211C7" w:rsidRDefault="00C211C7" w:rsidP="00C211C7">
      <w:pPr>
        <w:pStyle w:val="Heading2"/>
      </w:pPr>
      <w:bookmarkStart w:id="295" w:name="_Toc406770771"/>
      <w:bookmarkStart w:id="296" w:name="_Toc420072903"/>
      <w:r>
        <w:t>OpenCL Kernel Editor</w:t>
      </w:r>
      <w:bookmarkEnd w:id="295"/>
      <w:bookmarkEnd w:id="296"/>
    </w:p>
    <w:p w14:paraId="3E45C6AE" w14:textId="30834E11" w:rsidR="00C211C7" w:rsidRDefault="00AF2915">
      <w:r>
        <w:t>To open the OpenCL kernel editor, click the downward arrow head on the right side of the “Analyze” button, and in the drop down menu select “OpenCL Kernel Editor”</w:t>
      </w:r>
      <w:r w:rsidR="001D76DD">
        <w:t xml:space="preserve"> (</w:t>
      </w:r>
      <w:r w:rsidR="001D76DD">
        <w:fldChar w:fldCharType="begin"/>
      </w:r>
      <w:r w:rsidR="001D76DD">
        <w:instrText xml:space="preserve"> REF _Ref406779169 \h </w:instrText>
      </w:r>
      <w:r w:rsidR="001D76DD">
        <w:fldChar w:fldCharType="separate"/>
      </w:r>
      <w:r w:rsidR="00C14A83">
        <w:t xml:space="preserve">Figure </w:t>
      </w:r>
      <w:r w:rsidR="00C14A83">
        <w:rPr>
          <w:noProof/>
        </w:rPr>
        <w:t>19</w:t>
      </w:r>
      <w:r w:rsidR="00C14A83">
        <w:noBreakHyphen/>
      </w:r>
      <w:r w:rsidR="00C14A83">
        <w:rPr>
          <w:noProof/>
        </w:rPr>
        <w:t>1</w:t>
      </w:r>
      <w:r w:rsidR="001D76DD">
        <w:fldChar w:fldCharType="end"/>
      </w:r>
      <w:r w:rsidR="001D76DD">
        <w:t>)</w:t>
      </w:r>
      <w:r>
        <w:t>.</w:t>
      </w:r>
      <w:r w:rsidR="00DC531F">
        <w:t xml:space="preserve"> You can load an OpenCL kernel file and apply it to currently selected volume channel. Or, you can write your own kernel code with the built-in editor.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C531F" w14:paraId="613CC8F2" w14:textId="77777777" w:rsidTr="007C791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09FE853" w14:textId="77777777" w:rsidR="00DC531F" w:rsidRDefault="00DC531F" w:rsidP="007C791A">
            <w:pPr>
              <w:pStyle w:val="Icon"/>
            </w:pPr>
            <w:r>
              <w:rPr>
                <w:noProof/>
                <w:lang w:eastAsia="en-US"/>
              </w:rPr>
              <mc:AlternateContent>
                <mc:Choice Requires="wpg">
                  <w:drawing>
                    <wp:inline distT="0" distB="0" distL="0" distR="0" wp14:anchorId="73F5DBDB" wp14:editId="3A0048A2">
                      <wp:extent cx="228600" cy="228600"/>
                      <wp:effectExtent l="0" t="0" r="0" b="0"/>
                      <wp:docPr id="3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6" name="Oval 3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7" name="Freeform 3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E2BCDB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8lniQ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ovPJZ4kFAAD1EQAADgAAAAAAAAAAAAAAAAAuAgAAZHJz&#10;L2Uyb0RvYy54bWxQSwECLQAUAAYACAAAACEA+AwpmdgAAAADAQAADwAAAAAAAAAAAAAAAADjBwAA&#10;ZHJzL2Rvd25yZXYueG1sUEsFBgAAAAAEAAQA8wAAAOgIAAAAAA==&#10;">
                      <v:oval id="Oval 38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3TMMA&#10;AADcAAAADwAAAGRycy9kb3ducmV2LnhtbESP3UoDMRCF7wXfIYzQO5vVwrLdNi1SUbyp0p8HGDbT&#10;zdbNJCRxu317UxC8PJyfj7Ncj7YXA4XYOVbwNC1AEDdOd9wqOB7eHisQMSFr7B2TgitFWK/u75ZY&#10;a3fhHQ371Io8wrFGBSYlX0sZG0MW49R54uydXLCYsgyt1AEvedz28rkoSmmx40ww6GljqPne/9gM&#10;MX549Zv3bl5Zas9f1zJ8blGpycP4sgCRaEz/4b/2h1Ywq0q4nc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3TMMAAADcAAAADwAAAAAAAAAAAAAAAACYAgAAZHJzL2Rv&#10;d25yZXYueG1sUEsFBgAAAAAEAAQA9QAAAIgDAAAAAA==&#10;" fillcolor="#f24f4f [3204]" stroked="f" strokeweight="0">
                        <v:stroke joinstyle="miter"/>
                        <o:lock v:ext="edit" aspectratio="t"/>
                      </v:oval>
                      <v:shape id="Freeform 38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F/XsUA&#10;AADcAAAADwAAAGRycy9kb3ducmV2LnhtbESPQWvCQBSE74X+h+UVequb1mI1ukopFHIqaCxen9mX&#10;bDD7NuyuMe2vdwsFj8PMfMOsNqPtxEA+tI4VPE8yEMSV0y03Cvbl59McRIjIGjvHpOCHAmzW93cr&#10;zLW78JaGXWxEgnDIUYGJsc+lDJUhi2HieuLk1c5bjEn6RmqPlwS3nXzJspm02HJaMNjTh6HqtDtb&#10;BYff73I4+9J81b4oXhfHw8zXU6UeH8b3JYhIY7yF/9uFVjCdv8HfmXQE5P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YX9e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A06482" w14:textId="106F2E5D" w:rsidR="00DC531F" w:rsidRDefault="00DC531F" w:rsidP="007C791A">
            <w:pPr>
              <w:pStyle w:val="TipText"/>
              <w:cnfStyle w:val="000000000000" w:firstRow="0" w:lastRow="0" w:firstColumn="0" w:lastColumn="0" w:oddVBand="0" w:evenVBand="0" w:oddHBand="0" w:evenHBand="0" w:firstRowFirstColumn="0" w:firstRowLastColumn="0" w:lastRowFirstColumn="0" w:lastRowLastColumn="0"/>
            </w:pPr>
            <w:r>
              <w:t>OpenCL 1.1 is currently supported.</w:t>
            </w:r>
          </w:p>
        </w:tc>
      </w:tr>
    </w:tbl>
    <w:p w14:paraId="295A147A" w14:textId="77777777" w:rsidR="00DC531F" w:rsidRDefault="00DC531F"/>
    <w:p w14:paraId="3091130A" w14:textId="5D9D863D" w:rsidR="00AF2915" w:rsidRDefault="00DC531F" w:rsidP="001D76DD">
      <w:pPr>
        <w:jc w:val="center"/>
      </w:pPr>
      <w:r>
        <w:rPr>
          <w:noProof/>
          <w:lang w:eastAsia="en-US"/>
        </w:rPr>
        <w:lastRenderedPageBreak/>
        <w:drawing>
          <wp:inline distT="0" distB="0" distL="0" distR="0" wp14:anchorId="75D220B4" wp14:editId="4539B846">
            <wp:extent cx="3575304" cy="4005072"/>
            <wp:effectExtent l="0" t="0" r="635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descr="C:\Users\HP2\SkyDrive\FluoRender\cl_ui.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575304" cy="4005072"/>
                    </a:xfrm>
                    <a:prstGeom prst="rect">
                      <a:avLst/>
                    </a:prstGeom>
                    <a:noFill/>
                    <a:ln>
                      <a:noFill/>
                    </a:ln>
                  </pic:spPr>
                </pic:pic>
              </a:graphicData>
            </a:graphic>
          </wp:inline>
        </w:drawing>
      </w:r>
    </w:p>
    <w:p w14:paraId="7E9EAF17" w14:textId="4B1512AB" w:rsidR="001D76DD" w:rsidRDefault="001D76DD" w:rsidP="001D76DD">
      <w:pPr>
        <w:pStyle w:val="Caption"/>
        <w:jc w:val="center"/>
      </w:pPr>
      <w:bookmarkStart w:id="297" w:name="_Ref406779169"/>
      <w:bookmarkStart w:id="298" w:name="_Toc420072951"/>
      <w:r>
        <w:t xml:space="preserve">Figure </w:t>
      </w:r>
      <w:fldSimple w:instr=" STYLEREF 1 \s ">
        <w:r w:rsidR="00C14A83">
          <w:rPr>
            <w:noProof/>
          </w:rPr>
          <w:t>19</w:t>
        </w:r>
      </w:fldSimple>
      <w:r w:rsidR="0037433D">
        <w:noBreakHyphen/>
      </w:r>
      <w:fldSimple w:instr=" SEQ Figure \* ARABIC \s 1 ">
        <w:r w:rsidR="00C14A83">
          <w:rPr>
            <w:noProof/>
          </w:rPr>
          <w:t>1</w:t>
        </w:r>
      </w:fldSimple>
      <w:bookmarkEnd w:id="297"/>
      <w:r>
        <w:t>. OpenCL kernel editor.</w:t>
      </w:r>
      <w:bookmarkEnd w:id="298"/>
    </w:p>
    <w:p w14:paraId="5134473B" w14:textId="6509D1BF" w:rsidR="00DC531F" w:rsidRDefault="00DC531F" w:rsidP="00DC531F">
      <w:pPr>
        <w:pStyle w:val="Heading3"/>
      </w:pPr>
      <w:r>
        <w:t>Open and save kernel files</w:t>
      </w:r>
    </w:p>
    <w:p w14:paraId="09E7CEDD" w14:textId="14B2D2B9" w:rsidR="00DC531F" w:rsidRDefault="00DC531F">
      <w:r>
        <w:t>To open a kernel file, click “B</w:t>
      </w:r>
      <w:r w:rsidR="00A4579A">
        <w:t>rowse”, and in the file browser</w:t>
      </w:r>
      <w:r>
        <w:t xml:space="preserve"> dialog, choose a kernel file. To save an already opened kernel file, click “save”, and the content of the original file will be overwritten. To save a modified kernel file with a different name or path, click “sa</w:t>
      </w:r>
      <w:r w:rsidR="00A4579A">
        <w:t>ve as”, and in the file browser</w:t>
      </w:r>
      <w:r>
        <w:t xml:space="preserve"> dialog, choose a directory and file name to save it.</w:t>
      </w:r>
    </w:p>
    <w:p w14:paraId="22F2AB78" w14:textId="0F7E8DF6" w:rsidR="00DC531F" w:rsidRDefault="00DC531F" w:rsidP="00DC531F">
      <w:pPr>
        <w:pStyle w:val="Heading3"/>
      </w:pPr>
      <w:r>
        <w:t>Built-in kernel files</w:t>
      </w:r>
    </w:p>
    <w:p w14:paraId="7B9EA074" w14:textId="3047DE26" w:rsidR="00DC531F" w:rsidRDefault="00DC531F">
      <w:r>
        <w:t>Built-in kernel files can be found in the CL_code folder. Any file in this folder is listed</w:t>
      </w:r>
      <w:r w:rsidR="00D5784A">
        <w:t xml:space="preserve"> on the left side of the OpenCL kernel editor window. To load a built-in kernel file, click the kernel file name. Then, the kernel code is loaded to the code panel in the editor.</w:t>
      </w:r>
    </w:p>
    <w:p w14:paraId="7B16AF16" w14:textId="557C0985" w:rsidR="00D5784A" w:rsidRDefault="00D5784A" w:rsidP="00D5784A">
      <w:pPr>
        <w:pStyle w:val="Heading3"/>
      </w:pPr>
      <w:r>
        <w:t>Code panel</w:t>
      </w:r>
    </w:p>
    <w:p w14:paraId="2273F49E" w14:textId="268BA421" w:rsidR="00D5784A" w:rsidRDefault="00D5784A">
      <w:r>
        <w:t>Write your own code or modify built-in code for more data processing functions. Coding should strictly follow the OpenCL 1.1 standard (</w:t>
      </w:r>
      <w:hyperlink r:id="rId112" w:history="1">
        <w:r w:rsidRPr="00460729">
          <w:rPr>
            <w:rStyle w:val="Hyperlink"/>
          </w:rPr>
          <w:t>www.khronos.org/opencl/</w:t>
        </w:r>
      </w:hyperlink>
      <w:r>
        <w:t>). In addition, pay attention to the following requirements.</w:t>
      </w:r>
    </w:p>
    <w:p w14:paraId="5CEDB6D3" w14:textId="26F69273" w:rsidR="00D5784A" w:rsidRDefault="00D5784A" w:rsidP="00D5784A">
      <w:pPr>
        <w:pStyle w:val="ListParagraph"/>
        <w:numPr>
          <w:ilvl w:val="0"/>
          <w:numId w:val="15"/>
        </w:numPr>
      </w:pPr>
      <w:r>
        <w:t xml:space="preserve">Kernel entry point should be named with </w:t>
      </w:r>
      <w:r w:rsidRPr="00D5784A">
        <w:rPr>
          <w:rFonts w:ascii="Courier New" w:hAnsi="Courier New" w:cs="Courier New"/>
          <w:shd w:val="clear" w:color="auto" w:fill="E8F1E2" w:themeFill="accent2" w:themeFillTint="33"/>
        </w:rPr>
        <w:t>kernel_main</w:t>
      </w:r>
      <w:r>
        <w:t>.</w:t>
      </w:r>
    </w:p>
    <w:p w14:paraId="43AF2500" w14:textId="1C9DC630" w:rsidR="00D5784A" w:rsidRDefault="00D5784A" w:rsidP="00D5784A">
      <w:pPr>
        <w:pStyle w:val="ListParagraph"/>
        <w:numPr>
          <w:ilvl w:val="0"/>
          <w:numId w:val="15"/>
        </w:numPr>
      </w:pPr>
      <w:r>
        <w:t>Currently selected volume channel is read by the kernel as an OpenGL</w:t>
      </w:r>
      <w:r w:rsidR="00ED5E19">
        <w:fldChar w:fldCharType="begin"/>
      </w:r>
      <w:r w:rsidR="00ED5E19">
        <w:instrText xml:space="preserve"> XE "</w:instrText>
      </w:r>
      <w:r w:rsidR="00ED5E19" w:rsidRPr="00636FBE">
        <w:instrText>OpenGL</w:instrText>
      </w:r>
      <w:r w:rsidR="00ED5E19">
        <w:instrText xml:space="preserve">" </w:instrText>
      </w:r>
      <w:r w:rsidR="00ED5E19">
        <w:fldChar w:fldCharType="end"/>
      </w:r>
      <w:r>
        <w:t xml:space="preserve"> 3D texture. </w:t>
      </w:r>
      <w:r w:rsidR="007C791A">
        <w:t>The first parameter of t</w:t>
      </w:r>
      <w:r>
        <w:t xml:space="preserve">ype </w:t>
      </w:r>
      <w:r w:rsidRPr="00D5784A">
        <w:rPr>
          <w:rFonts w:ascii="Courier New" w:hAnsi="Courier New" w:cs="Courier New"/>
          <w:shd w:val="clear" w:color="auto" w:fill="E8F1E2" w:themeFill="accent2" w:themeFillTint="33"/>
        </w:rPr>
        <w:t>image_3d</w:t>
      </w:r>
      <w:r>
        <w:t xml:space="preserve"> is used.</w:t>
      </w:r>
    </w:p>
    <w:p w14:paraId="2E16E5E7" w14:textId="2CCAFD42" w:rsidR="00D5784A" w:rsidRDefault="00D5784A" w:rsidP="00D5784A">
      <w:pPr>
        <w:pStyle w:val="ListParagraph"/>
        <w:numPr>
          <w:ilvl w:val="0"/>
          <w:numId w:val="15"/>
        </w:numPr>
      </w:pPr>
      <w:r>
        <w:t xml:space="preserve">Resulting volume channel has type </w:t>
      </w:r>
      <w:r w:rsidRPr="00D5784A">
        <w:rPr>
          <w:rFonts w:ascii="Courier New" w:hAnsi="Courier New" w:cs="Courier New"/>
          <w:shd w:val="clear" w:color="auto" w:fill="E8F1E2" w:themeFill="accent2" w:themeFillTint="33"/>
        </w:rPr>
        <w:t>unsigned char*</w:t>
      </w:r>
      <w:r w:rsidRPr="007C791A">
        <w:t xml:space="preserve">, </w:t>
      </w:r>
      <w:r w:rsidR="007C791A" w:rsidRPr="007C791A">
        <w:t xml:space="preserve">its resolution is specified by the subsequent parameters, which are of </w:t>
      </w:r>
      <w:r w:rsidR="007C791A" w:rsidRPr="007C791A">
        <w:rPr>
          <w:rFonts w:ascii="Courier New" w:hAnsi="Courier New" w:cs="Courier New"/>
          <w:shd w:val="clear" w:color="auto" w:fill="E8F1E2" w:themeFill="accent2" w:themeFillTint="33"/>
        </w:rPr>
        <w:t>unsigned int</w:t>
      </w:r>
      <w:r w:rsidR="007C791A" w:rsidRPr="007C791A">
        <w:t xml:space="preserve"> type.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C791A" w14:paraId="3EA4B089" w14:textId="77777777" w:rsidTr="007C791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6ACFF0" w14:textId="77777777" w:rsidR="007C791A" w:rsidRDefault="007C791A" w:rsidP="007C791A">
            <w:pPr>
              <w:pStyle w:val="Icon"/>
            </w:pPr>
            <w:r>
              <w:rPr>
                <w:noProof/>
                <w:lang w:eastAsia="en-US"/>
              </w:rPr>
              <w:lastRenderedPageBreak/>
              <mc:AlternateContent>
                <mc:Choice Requires="wpg">
                  <w:drawing>
                    <wp:inline distT="0" distB="0" distL="0" distR="0" wp14:anchorId="4F1541F3" wp14:editId="7D8FDA5F">
                      <wp:extent cx="228600" cy="228600"/>
                      <wp:effectExtent l="0" t="0" r="0" b="0"/>
                      <wp:docPr id="38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9" name="Oval 3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0" name="Freeform 3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9276E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HbYN0hQUAAPURAAAOAAAAAAAAAAAAAAAAAC4CAABkcnMvZTJv&#10;RG9jLnhtbFBLAQItABQABgAIAAAAIQD4DCmZ2AAAAAMBAAAPAAAAAAAAAAAAAAAAAN8HAABkcnMv&#10;ZG93bnJldi54bWxQSwUGAAAAAAQABADzAAAA5AgAAAAA&#10;">
                      <v:oval id="Oval 38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4jPsMA&#10;AADcAAAADwAAAGRycy9kb3ducmV2LnhtbESP3WoCMRCF7wu+QxjBu5pVQdatUURRetOW2j7AsJlu&#10;tm4mIYnr+vZNodDLw/n5OOvtYDvRU4itYwWzaQGCuHa65UbB58fxsQQRE7LGzjEpuFOE7Wb0sMZK&#10;uxu/U39OjcgjHCtUYFLylZSxNmQxTp0nzt6XCxZTlqGROuAtj9tOzotiKS22nAkGPe0N1Zfz1WaI&#10;8f3B70/tqrTUfL/dl+H1BZWajIfdE4hEQ/oP/7WftYJFuYL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4jPsMAAADcAAAADwAAAAAAAAAAAAAAAACYAgAAZHJzL2Rv&#10;d25yZXYueG1sUEsFBgAAAAAEAAQA9QAAAIgDAAAAAA==&#10;" fillcolor="#f24f4f [3204]" stroked="f" strokeweight="0">
                        <v:stroke joinstyle="miter"/>
                        <o:lock v:ext="edit" aspectratio="t"/>
                      </v:oval>
                      <v:shape id="Freeform 39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Fx98IA&#10;AADcAAAADwAAAGRycy9kb3ducmV2LnhtbERPz2vCMBS+C/sfwhvsZtPNIbMaZQwGPQ1mFa9vzWtT&#10;bF5KEmu3v345CB4/vt+b3WR7MZIPnWMFz1kOgrh2uuNWwaH6nL+BCBFZY++YFPxSgN32YbbBQrsr&#10;f9O4j61IIRwKVGBiHAopQ23IYsjcQJy4xnmLMUHfSu3xmsJtL1/yfCktdpwaDA70Yag+7y9Wwenv&#10;WI0XX5mvxpfl6+rntPTNQqmnx+l9DSLSFO/im7vUCharND+dSUd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UXH3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0B80500" w14:textId="4F23EDBE" w:rsidR="007C791A" w:rsidRDefault="007C791A" w:rsidP="007C791A">
            <w:pPr>
              <w:pStyle w:val="TipText"/>
              <w:cnfStyle w:val="000000000000" w:firstRow="0" w:lastRow="0" w:firstColumn="0" w:lastColumn="0" w:oddVBand="0" w:evenVBand="0" w:oddHBand="0" w:evenHBand="0" w:firstRowFirstColumn="0" w:firstRowLastColumn="0" w:lastRowFirstColumn="0" w:lastRowLastColumn="0"/>
            </w:pPr>
            <w:r>
              <w:t xml:space="preserve">The current design of OpenCL interface allows one input volume and one output volume of exactly the same resolution. A kernel can have access to all sample point of both volumes. Please contact us for suggestions on more interface types. </w:t>
            </w:r>
          </w:p>
        </w:tc>
      </w:tr>
    </w:tbl>
    <w:p w14:paraId="0E68957F" w14:textId="446D8549" w:rsidR="007C791A" w:rsidRDefault="007C791A"/>
    <w:p w14:paraId="532BFDB3" w14:textId="65C2DF35" w:rsidR="007C791A" w:rsidRDefault="007C791A" w:rsidP="007C791A">
      <w:pPr>
        <w:pStyle w:val="Heading3"/>
      </w:pPr>
      <w:r>
        <w:t>Run a kernel</w:t>
      </w:r>
    </w:p>
    <w:p w14:paraId="59B0914B" w14:textId="5B24941B" w:rsidR="007C791A" w:rsidRPr="007C791A" w:rsidRDefault="007C791A" w:rsidP="007C791A">
      <w:r>
        <w:t>Click “Run” to execute a kernel on currently selected volume channel. A new channel of calculation result is created if the kernel is successfully compiled. The new channel is named after the original channel with “_CL” appended to the end. If you apply a kernel to a channel with “_CL” tag in its name, no new channel is created and the kernel’s processing is directly applied to it.</w:t>
      </w:r>
      <w:r w:rsidR="004402C2">
        <w:t xml:space="preserve"> This allows you to repeatedly apply a kernel to a channel.</w:t>
      </w:r>
    </w:p>
    <w:p w14:paraId="77B0605B" w14:textId="07FB6A5C" w:rsidR="007C791A" w:rsidRDefault="007C791A" w:rsidP="007C791A">
      <w:pPr>
        <w:pStyle w:val="Heading3"/>
      </w:pPr>
      <w:r>
        <w:t>Output panel</w:t>
      </w:r>
    </w:p>
    <w:p w14:paraId="4952C925" w14:textId="738765D4" w:rsidR="007C791A" w:rsidRPr="007C791A" w:rsidRDefault="004402C2" w:rsidP="007C791A">
      <w:r>
        <w:t>Kernel compiling information is listed in the output panel. If a kernel fails to compile, error messages can be found in the output panel. Correct your kernel code based on the error messages if this happens.</w:t>
      </w:r>
    </w:p>
    <w:p w14:paraId="6FAAD962" w14:textId="77777777" w:rsidR="000321EA" w:rsidRDefault="000321EA">
      <w:r>
        <w:br w:type="page"/>
      </w:r>
    </w:p>
    <w:p w14:paraId="004BCF60" w14:textId="5B7363D5" w:rsidR="000321EA" w:rsidRDefault="000321EA" w:rsidP="000321EA">
      <w:pPr>
        <w:pStyle w:val="Heading1"/>
      </w:pPr>
      <w:bookmarkStart w:id="299" w:name="_Toc406770772"/>
      <w:bookmarkStart w:id="300" w:name="_Ref406852055"/>
      <w:bookmarkStart w:id="301" w:name="_Ref406852087"/>
      <w:bookmarkStart w:id="302" w:name="_Ref406852291"/>
      <w:bookmarkStart w:id="303" w:name="_Ref410030537"/>
      <w:bookmarkStart w:id="304" w:name="_Ref418850238"/>
      <w:bookmarkStart w:id="305" w:name="_Ref420071189"/>
      <w:bookmarkStart w:id="306" w:name="_Toc420072904"/>
      <w:r>
        <w:lastRenderedPageBreak/>
        <w:t>Settings</w:t>
      </w:r>
      <w:bookmarkEnd w:id="299"/>
      <w:bookmarkEnd w:id="300"/>
      <w:bookmarkEnd w:id="301"/>
      <w:bookmarkEnd w:id="302"/>
      <w:bookmarkEnd w:id="303"/>
      <w:bookmarkEnd w:id="304"/>
      <w:bookmarkEnd w:id="305"/>
      <w:bookmarkEnd w:id="306"/>
    </w:p>
    <w:p w14:paraId="06EC9440" w14:textId="157E7EAB" w:rsidR="009C4E38" w:rsidRDefault="009C4E38">
      <w:r>
        <w:t>FluoRender’s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t xml:space="preserve"> are found in the “Settings” dialog. To open setting dialog, click “Settings” </w:t>
      </w:r>
      <w:r>
        <w:rPr>
          <w:noProof/>
          <w:lang w:eastAsia="en-US"/>
        </w:rPr>
        <w:drawing>
          <wp:inline distT="0" distB="0" distL="0" distR="0" wp14:anchorId="083199BD" wp14:editId="3C6C6B52">
            <wp:extent cx="630936" cy="310896"/>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The setting dialog groups settings into four panels for project, rendering, performance, and file formats.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87D5F" w14:paraId="69579A3C" w14:textId="77777777" w:rsidTr="00D9729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F8B4D3E" w14:textId="77777777" w:rsidR="00687D5F" w:rsidRDefault="00687D5F" w:rsidP="00D9729D">
            <w:pPr>
              <w:pStyle w:val="Icon"/>
            </w:pPr>
            <w:r>
              <w:rPr>
                <w:noProof/>
                <w:lang w:eastAsia="en-US"/>
              </w:rPr>
              <mc:AlternateContent>
                <mc:Choice Requires="wpg">
                  <w:drawing>
                    <wp:inline distT="0" distB="0" distL="0" distR="0" wp14:anchorId="60C4CD3B" wp14:editId="79023DAD">
                      <wp:extent cx="228600" cy="228600"/>
                      <wp:effectExtent l="0" t="0" r="0" b="0"/>
                      <wp:docPr id="29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6" name="Oval 2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1" name="Freeform 3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4FFAA2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mzOl1iAUAAPURAAAOAAAAAAAAAAAAAAAAAC4CAABkcnMv&#10;ZTJvRG9jLnhtbFBLAQItABQABgAIAAAAIQD4DCmZ2AAAAAMBAAAPAAAAAAAAAAAAAAAAAOIHAABk&#10;cnMvZG93bnJldi54bWxQSwUGAAAAAAQABADzAAAA5wgAAAAA&#10;">
                      <v:oval id="Oval 29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kuDMIA&#10;AADcAAAADwAAAGRycy9kb3ducmV2LnhtbESPzWoCMRSF9wXfIVzBXc3oYtCpUURR3LSl6gNcJreT&#10;aSc3IYnj+PZNodDl4fx8nNVmsJ3oKcTWsYLZtABBXDvdcqPgejk8L0DEhKyxc0wKHhRhsx49rbDS&#10;7s4f1J9TI/IIxwoVmJR8JWWsDVmMU+eJs/fpgsWUZWikDnjP47aT86IopcWWM8Ggp52h+vt8sxli&#10;fL/3u2O7XFhqvt4fZXh7RaUm42H7AiLRkP7Df+2TVjBflvB7Jh8B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2S4MwgAAANwAAAAPAAAAAAAAAAAAAAAAAJgCAABkcnMvZG93&#10;bnJldi54bWxQSwUGAAAAAAQABAD1AAAAhwMAAAAA&#10;" fillcolor="#f24f4f [3204]" stroked="f" strokeweight="0">
                        <v:stroke joinstyle="miter"/>
                        <o:lock v:ext="edit" aspectratio="t"/>
                      </v:oval>
                      <v:shape id="Freeform 30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dB68UA&#10;AADcAAAADwAAAGRycy9kb3ducmV2LnhtbESPQWvCQBSE74X+h+UVvNWNVaRNXaUUCjkJNRavr9mX&#10;bGj2bdhdY/TXdwXB4zAz3zCrzWg7MZAPrWMFs2kGgrhyuuVGwb78en4FESKyxs4xKThTgM368WGF&#10;uXYn/qZhFxuRIBxyVGBi7HMpQ2XIYpi6njh5tfMWY5K+kdrjKcFtJ1+ybCkttpwWDPb0aaj62x2t&#10;gsPlpxyOvjTb2hfF4u33sPT1XKnJ0/jxDiLSGO/hW7vQCubZDK5n0hG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F0Hr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E1F1438" w14:textId="5576D58A" w:rsidR="00687D5F" w:rsidRDefault="00687D5F" w:rsidP="007B3341">
            <w:pPr>
              <w:pStyle w:val="TipText"/>
              <w:cnfStyle w:val="000000000000" w:firstRow="0" w:lastRow="0" w:firstColumn="0" w:lastColumn="0" w:oddVBand="0" w:evenVBand="0" w:oddHBand="0" w:evenHBand="0" w:firstRowFirstColumn="0" w:firstRowLastColumn="0" w:lastRowFirstColumn="0" w:lastRowLastColumn="0"/>
            </w:pPr>
            <w:r>
              <w:t xml:space="preserve">FluoRender’s settings are saved in text format with fluorender.set. You can use a text editor to modify settings directly. </w:t>
            </w:r>
          </w:p>
        </w:tc>
      </w:tr>
    </w:tbl>
    <w:p w14:paraId="49F009D0" w14:textId="77777777" w:rsidR="00687D5F" w:rsidRDefault="00687D5F"/>
    <w:p w14:paraId="17925CFD" w14:textId="777BBC73" w:rsidR="009C4E38" w:rsidRDefault="009C4E38" w:rsidP="009C4E38">
      <w:pPr>
        <w:pStyle w:val="Heading2"/>
      </w:pPr>
      <w:bookmarkStart w:id="307" w:name="_Toc406770773"/>
      <w:bookmarkStart w:id="308" w:name="_Toc420072905"/>
      <w:r>
        <w:t>Project Settings</w:t>
      </w:r>
      <w:bookmarkEnd w:id="307"/>
      <w:bookmarkEnd w:id="308"/>
    </w:p>
    <w:p w14:paraId="3C489779" w14:textId="7BE1B98D" w:rsidR="00DE06D7" w:rsidRPr="00DE06D7" w:rsidRDefault="00DE06D7" w:rsidP="00DE06D7">
      <w:r>
        <w:t>Project settings are in the project panel. (</w:t>
      </w:r>
      <w:r>
        <w:fldChar w:fldCharType="begin"/>
      </w:r>
      <w:r>
        <w:instrText xml:space="preserve"> REF _Ref406767825 \h </w:instrText>
      </w:r>
      <w:r>
        <w:fldChar w:fldCharType="separate"/>
      </w:r>
      <w:r w:rsidR="00C14A83">
        <w:t xml:space="preserve">Figure </w:t>
      </w:r>
      <w:r w:rsidR="00C14A83">
        <w:rPr>
          <w:noProof/>
        </w:rPr>
        <w:t>20</w:t>
      </w:r>
      <w:r w:rsidR="00C14A83">
        <w:noBreakHyphen/>
      </w:r>
      <w:r w:rsidR="00C14A83">
        <w:rPr>
          <w:noProof/>
        </w:rPr>
        <w:t>1</w:t>
      </w:r>
      <w:r>
        <w:fldChar w:fldCharType="end"/>
      </w:r>
      <w:r>
        <w:t>)</w:t>
      </w:r>
    </w:p>
    <w:p w14:paraId="5657E497" w14:textId="721F5D93" w:rsidR="00DE06D7" w:rsidRDefault="00DE06D7" w:rsidP="00DE06D7">
      <w:pPr>
        <w:jc w:val="center"/>
      </w:pPr>
      <w:r>
        <w:rPr>
          <w:noProof/>
          <w:lang w:eastAsia="en-US"/>
        </w:rPr>
        <w:drawing>
          <wp:inline distT="0" distB="0" distL="0" distR="0" wp14:anchorId="2BA47C4D" wp14:editId="34037A61">
            <wp:extent cx="3004119" cy="3035808"/>
            <wp:effectExtent l="0" t="0" r="635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C:\Users\HP2\SkyDrive\FluoRender\settings_01.png"/>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3004119" cy="3035808"/>
                    </a:xfrm>
                    <a:prstGeom prst="rect">
                      <a:avLst/>
                    </a:prstGeom>
                    <a:noFill/>
                    <a:ln>
                      <a:noFill/>
                    </a:ln>
                  </pic:spPr>
                </pic:pic>
              </a:graphicData>
            </a:graphic>
          </wp:inline>
        </w:drawing>
      </w:r>
    </w:p>
    <w:p w14:paraId="26CBC3B2" w14:textId="25E043F3" w:rsidR="00DE06D7" w:rsidRPr="00DE06D7" w:rsidRDefault="00DE06D7" w:rsidP="00DE06D7">
      <w:pPr>
        <w:pStyle w:val="Caption"/>
        <w:jc w:val="center"/>
      </w:pPr>
      <w:bookmarkStart w:id="309" w:name="_Ref406767825"/>
      <w:bookmarkStart w:id="310" w:name="_Toc420072952"/>
      <w:r>
        <w:t xml:space="preserve">Figure </w:t>
      </w:r>
      <w:fldSimple w:instr=" STYLEREF 1 \s ">
        <w:r w:rsidR="00C14A83">
          <w:rPr>
            <w:noProof/>
          </w:rPr>
          <w:t>20</w:t>
        </w:r>
      </w:fldSimple>
      <w:r w:rsidR="0037433D">
        <w:noBreakHyphen/>
      </w:r>
      <w:fldSimple w:instr=" SEQ Figure \* ARABIC \s 1 ">
        <w:r w:rsidR="00C14A83">
          <w:rPr>
            <w:noProof/>
          </w:rPr>
          <w:t>1</w:t>
        </w:r>
      </w:fldSimple>
      <w:bookmarkEnd w:id="309"/>
      <w:r>
        <w:t>. Settings, project panel.</w:t>
      </w:r>
      <w:bookmarkEnd w:id="310"/>
    </w:p>
    <w:p w14:paraId="16ED1368" w14:textId="21DC35D6" w:rsidR="00DE06D7" w:rsidRDefault="00DE06D7" w:rsidP="00DE06D7">
      <w:pPr>
        <w:pStyle w:val="Heading3"/>
      </w:pPr>
      <w:r>
        <w:t>Open/Save</w:t>
      </w:r>
    </w:p>
    <w:p w14:paraId="14C698AF" w14:textId="54CC3D75" w:rsidR="00DE06D7" w:rsidRDefault="00DE06D7" w:rsidP="00DE06D7">
      <w:r w:rsidRPr="00DE06D7">
        <w:rPr>
          <w:b/>
        </w:rPr>
        <w:t>Save project when capture viewport or export movie.</w:t>
      </w:r>
      <w:r>
        <w:t xml:space="preserve"> When enabled, it automatically saves a project file when you click the “capture” button in render view, or export a movie.</w:t>
      </w:r>
    </w:p>
    <w:p w14:paraId="6D06AD0C" w14:textId="1D21F735" w:rsidR="00DE06D7" w:rsidRDefault="00DE06D7" w:rsidP="00DE06D7">
      <w:r w:rsidRPr="00DE06D7">
        <w:rPr>
          <w:b/>
        </w:rPr>
        <w:t>Compress data in graphics memory when loading.</w:t>
      </w:r>
      <w:r>
        <w:t xml:space="preserve"> When enabled, it uses OpenGL</w:t>
      </w:r>
      <w:r w:rsidR="00ED5E19">
        <w:fldChar w:fldCharType="begin"/>
      </w:r>
      <w:r w:rsidR="00ED5E19">
        <w:instrText xml:space="preserve"> XE "</w:instrText>
      </w:r>
      <w:r w:rsidR="00ED5E19" w:rsidRPr="00636FBE">
        <w:instrText>OpenGL</w:instrText>
      </w:r>
      <w:r w:rsidR="00ED5E19">
        <w:instrText xml:space="preserve">" </w:instrText>
      </w:r>
      <w:r w:rsidR="00ED5E19">
        <w:fldChar w:fldCharType="end"/>
      </w:r>
      <w:r>
        <w:t xml:space="preserve"> texture compression to save graphics memory.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E06D7" w14:paraId="7F9FD5CD" w14:textId="77777777" w:rsidTr="00A762E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AB4F846" w14:textId="77777777" w:rsidR="00DE06D7" w:rsidRDefault="00DE06D7" w:rsidP="00A762EE">
            <w:pPr>
              <w:pStyle w:val="Icon"/>
            </w:pPr>
            <w:r>
              <w:rPr>
                <w:noProof/>
                <w:lang w:eastAsia="en-US"/>
              </w:rPr>
              <mc:AlternateContent>
                <mc:Choice Requires="wpg">
                  <w:drawing>
                    <wp:inline distT="0" distB="0" distL="0" distR="0" wp14:anchorId="31DA2225" wp14:editId="185CA4E9">
                      <wp:extent cx="228600" cy="228600"/>
                      <wp:effectExtent l="0" t="0" r="0" b="0"/>
                      <wp:docPr id="3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5" name="Oval 3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66" name="Freeform 3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0102D0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LN2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mU8TpniFIHm9bHSZsFRaAbTui5oVQiuCa1dvluB6Z+pP9UfTvNiE&#10;J0LgMTMV/Ydv7NED/dQBLR8dE3g5Hl/MhwiHwFaz9oEQOaL1jEvkP3+Vb9AqHZBtnSm7Gille9Ts&#10;v0PtU85r6YNhyf8OtVmL2ocHXrLJf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g8s3aHBQAA9REAAA4AAAAAAAAAAAAAAAAALgIAAGRycy9l&#10;Mm9Eb2MueG1sUEsBAi0AFAAGAAgAAAAhAPgMKZnYAAAAAwEAAA8AAAAAAAAAAAAAAAAA4QcAAGRy&#10;cy9kb3ducmV2LnhtbFBLBQYAAAAABAAEAPMAAADmCAAAAAA=&#10;">
                      <v:oval id="Oval 36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PwcMA&#10;AADcAAAADwAAAGRycy9kb3ducmV2LnhtbESP3WoCMRCF7wXfIYzQO83W0sVujSKWlt5oqe0DDJvp&#10;ZtvNJCTpur69EQQvD+fn4yzXg+1ETyG2jhXczwoQxLXTLTcKvr9epwsQMSFr7ByTghNFWK/GoyVW&#10;2h35k/pDakQe4VihApOSr6SMtSGLceY8cfZ+XLCYsgyN1AGPedx2cl4UpbTYciYY9LQ1VP8d/m2G&#10;GN+/+O1b+7Sw1Px+nMqw36FSd5Nh8wwi0ZBu4Wv7XSt4KB/hciYfAbk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PwcMAAADcAAAADwAAAAAAAAAAAAAAAACYAgAAZHJzL2Rv&#10;d25yZXYueG1sUEsFBgAAAAAEAAQA9QAAAIgDAAAAAA==&#10;" fillcolor="#f24f4f [3204]" stroked="f" strokeweight="0">
                        <v:stroke joinstyle="miter"/>
                        <o:lock v:ext="edit" aspectratio="t"/>
                      </v:oval>
                      <v:shape id="Freeform 36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E8P8UA&#10;AADcAAAADwAAAGRycy9kb3ducmV2LnhtbESPwWrDMBBE74X+g9hCbo3cJpjWjRJKoeBToHFCrltr&#10;bZlaKyMpjpOvrwKFHoeZecOsNpPtxUg+dI4VPM0zEMS10x23CvbV5+MLiBCRNfaOScGFAmzW93cr&#10;LLQ78xeNu9iKBOFQoAIT41BIGWpDFsPcDcTJa5y3GJP0rdQezwlue/mcZbm02HFaMDjQh6H6Z3ey&#10;Co7XQzWefGW2jS/L5ev3MffNQqnZw/T+BiLSFP/Df+1SK1jkOdzOpCM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ITw/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BA54DA1" w14:textId="6C2BFFE8" w:rsidR="00DE06D7" w:rsidRDefault="00DE06D7" w:rsidP="00A762EE">
            <w:pPr>
              <w:pStyle w:val="TipText"/>
              <w:cnfStyle w:val="000000000000" w:firstRow="0" w:lastRow="0" w:firstColumn="0" w:lastColumn="0" w:oddVBand="0" w:evenVBand="0" w:oddHBand="0" w:evenHBand="0" w:firstRowFirstColumn="0" w:firstRowLastColumn="0" w:lastRowFirstColumn="0" w:lastRowLastColumn="0"/>
            </w:pPr>
            <w:r>
              <w:t xml:space="preserve">Depending on your graphics hardware, textures may not be correctly compressed. Disable this option if this happens. </w:t>
            </w:r>
          </w:p>
        </w:tc>
      </w:tr>
    </w:tbl>
    <w:p w14:paraId="6F852E9F" w14:textId="77777777" w:rsidR="00DE06D7" w:rsidRDefault="00DE06D7" w:rsidP="00DE06D7"/>
    <w:p w14:paraId="6F055161" w14:textId="4F7345AB" w:rsidR="00DE06D7" w:rsidRDefault="00DE06D7" w:rsidP="00DE06D7">
      <w:pPr>
        <w:pStyle w:val="Heading3"/>
      </w:pPr>
      <w:r>
        <w:t>Font</w:t>
      </w:r>
    </w:p>
    <w:p w14:paraId="6AA823D3" w14:textId="438B6B9C" w:rsidR="00DE06D7" w:rsidRDefault="00B253E9" w:rsidP="00DE06D7">
      <w:r>
        <w:rPr>
          <w:b/>
        </w:rPr>
        <w:t>Font</w:t>
      </w:r>
      <w:r w:rsidR="00DE06D7" w:rsidRPr="00DE06D7">
        <w:rPr>
          <w:b/>
        </w:rPr>
        <w:t>.</w:t>
      </w:r>
      <w:r w:rsidR="00DE06D7">
        <w:t xml:space="preserve"> </w:t>
      </w:r>
      <w:r>
        <w:t>FluoRender searches and lists all True-type font files in the /Fonts folder within its installation directory</w:t>
      </w:r>
      <w:r w:rsidR="00DE06D7">
        <w:t>.</w:t>
      </w:r>
      <w:r>
        <w:t xml:space="preserve"> Choose the desired font so that it is used for render view text.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253E9" w14:paraId="0C252F73" w14:textId="77777777" w:rsidTr="00D2211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1A37E25" w14:textId="77777777" w:rsidR="00B253E9" w:rsidRDefault="00B253E9" w:rsidP="00D2211F">
            <w:pPr>
              <w:pStyle w:val="Icon"/>
            </w:pPr>
            <w:r>
              <w:rPr>
                <w:noProof/>
                <w:lang w:eastAsia="en-US"/>
              </w:rPr>
              <mc:AlternateContent>
                <mc:Choice Requires="wpg">
                  <w:drawing>
                    <wp:inline distT="0" distB="0" distL="0" distR="0" wp14:anchorId="099A16C9" wp14:editId="7768E5D9">
                      <wp:extent cx="228600" cy="228600"/>
                      <wp:effectExtent l="0" t="0" r="0" b="0"/>
                      <wp:docPr id="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 name="Oval 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2"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3D6F62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hkytD4YFAADwEQAADgAAAAAAAAAAAAAAAAAuAgAAZHJzL2Uy&#10;b0RvYy54bWxQSwECLQAUAAYACAAAACEA+AwpmdgAAAADAQAADwAAAAAAAAAAAAAAAADgBwAAZHJz&#10;L2Rvd25yZXYueG1sUEsFBgAAAAAEAAQA8wAAAOUIAAAAAA==&#10;">
                      <v:oval id="Oval 2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i+2L8A&#10;AADbAAAADwAAAGRycy9kb3ducmV2LnhtbERPzU4CMRC+m/gOzZhwk64cCK4UYjASLmBEH2CyHber&#10;22nTlmV5e+ZA4vHL979cj75XA6XcBTbwNK1AETfBdtwa+P56f1yAygXZYh+YDFwow3p1f7fE2oYz&#10;f9JwLK2SEM41GnClxFrr3DjymKchEgv3E5LHIjC12iY8S7jv9ayq5tpjx9LgMNLGUfN3PHkpcXF4&#10;i5tt97zw1P5+XObpsEdjJg/j6wuoQmP5F9/cO2tgJmPli/wAvbo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eL7YvwAAANsAAAAPAAAAAAAAAAAAAAAAAJgCAABkcnMvZG93bnJl&#10;di54bWxQSwUGAAAAAAQABAD1AAAAhAM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n4UcQA&#10;AADbAAAADwAAAGRycy9kb3ducmV2LnhtbESPQWvCQBSE74X+h+UVequbapEaXaUUCjkVNBavz+xL&#10;Nph9G3bXmPbXuwXB4zAz3zCrzWg7MZAPrWMFr5MMBHHldMuNgn359fIOIkRkjZ1jUvBLATbrx4cV&#10;5tpdeEvDLjYiQTjkqMDE2OdShsqQxTBxPXHyauctxiR9I7XHS4LbTk6zbC4ttpwWDPb0aag67c5W&#10;weHvpxzOvjTftS+Kt8XxMPf1TKnnp/FjCSLSGO/hW7vQCmZT+P+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p+FH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82B31DF" w14:textId="112C580A" w:rsidR="00B253E9" w:rsidRDefault="00B253E9" w:rsidP="00D2211F">
            <w:pPr>
              <w:pStyle w:val="TipText"/>
              <w:cnfStyle w:val="000000000000" w:firstRow="0" w:lastRow="0" w:firstColumn="0" w:lastColumn="0" w:oddVBand="0" w:evenVBand="0" w:oddHBand="0" w:evenHBand="0" w:firstRowFirstColumn="0" w:firstRowLastColumn="0" w:lastRowFirstColumn="0" w:lastRowLastColumn="0"/>
            </w:pPr>
            <w:r>
              <w:t>If you want to display Unicode characters in the render view port, you have to copy a True-type font file that supports the character sets into the /Fonts folder. Then, restart FluoRender so that the font list can be regenerated.</w:t>
            </w:r>
            <w:r>
              <w:t xml:space="preserve"> </w:t>
            </w:r>
          </w:p>
        </w:tc>
      </w:tr>
    </w:tbl>
    <w:p w14:paraId="768ABD41" w14:textId="77777777" w:rsidR="00B253E9" w:rsidRDefault="00B253E9" w:rsidP="00DE06D7"/>
    <w:p w14:paraId="6D3A3EE3" w14:textId="3B3D5765" w:rsidR="00B253E9" w:rsidRDefault="00B253E9" w:rsidP="00DE06D7">
      <w:r w:rsidRPr="00B253E9">
        <w:rPr>
          <w:b/>
        </w:rPr>
        <w:t>Size.</w:t>
      </w:r>
      <w:r>
        <w:t xml:space="preserve"> Change the font size for render view text.</w:t>
      </w:r>
    </w:p>
    <w:p w14:paraId="3D9E5515" w14:textId="61CC2D0A" w:rsidR="00DE06D7" w:rsidRDefault="00DE06D7" w:rsidP="0055721E">
      <w:pPr>
        <w:pStyle w:val="Heading3"/>
      </w:pPr>
      <w:r>
        <w:t xml:space="preserve">4D </w:t>
      </w:r>
      <w:r w:rsidR="0055721E">
        <w:t>Script</w:t>
      </w:r>
    </w:p>
    <w:p w14:paraId="2F9E2A5E" w14:textId="01406237" w:rsidR="0055721E" w:rsidRPr="00DE06D7" w:rsidRDefault="0055721E" w:rsidP="00DE06D7">
      <w:r w:rsidRPr="0055721E">
        <w:rPr>
          <w:b/>
        </w:rPr>
        <w:t>Enable execution of a script on 4D data during playback.</w:t>
      </w:r>
      <w:r>
        <w:t xml:space="preserve"> When enabled, a script describing a data processing can be executed when a 4D sequence is played. See </w:t>
      </w:r>
      <w:r>
        <w:fldChar w:fldCharType="begin"/>
      </w:r>
      <w:r>
        <w:instrText xml:space="preserve"> REF _Ref406768432 \r \h </w:instrText>
      </w:r>
      <w:r>
        <w:fldChar w:fldCharType="separate"/>
      </w:r>
      <w:r w:rsidR="00C14A83">
        <w:t>Chapter 12</w:t>
      </w:r>
      <w:r>
        <w:fldChar w:fldCharType="end"/>
      </w:r>
      <w:r>
        <w:t xml:space="preserve"> for more details.</w:t>
      </w:r>
    </w:p>
    <w:p w14:paraId="30A9A716" w14:textId="72760D3C" w:rsidR="009C4E38" w:rsidRDefault="009C4E38" w:rsidP="009C4E38">
      <w:pPr>
        <w:pStyle w:val="Heading2"/>
      </w:pPr>
      <w:bookmarkStart w:id="311" w:name="_Toc406770774"/>
      <w:bookmarkStart w:id="312" w:name="_Toc420072906"/>
      <w:r>
        <w:t>Rendering Settings</w:t>
      </w:r>
      <w:bookmarkEnd w:id="311"/>
      <w:bookmarkEnd w:id="312"/>
    </w:p>
    <w:p w14:paraId="4A4842C2" w14:textId="6749F925" w:rsidR="0055721E" w:rsidRDefault="00297AD6" w:rsidP="0055721E">
      <w:r>
        <w:t>Rendering settings are in the rendering panel (</w:t>
      </w:r>
      <w:r w:rsidR="0003445B">
        <w:fldChar w:fldCharType="begin"/>
      </w:r>
      <w:r w:rsidR="0003445B">
        <w:instrText xml:space="preserve"> REF _Ref406769143 \h </w:instrText>
      </w:r>
      <w:r w:rsidR="0003445B">
        <w:fldChar w:fldCharType="separate"/>
      </w:r>
      <w:r w:rsidR="00C14A83">
        <w:t xml:space="preserve">Figure </w:t>
      </w:r>
      <w:r w:rsidR="00C14A83">
        <w:rPr>
          <w:noProof/>
        </w:rPr>
        <w:t>20</w:t>
      </w:r>
      <w:r w:rsidR="00C14A83">
        <w:noBreakHyphen/>
      </w:r>
      <w:r w:rsidR="00C14A83">
        <w:rPr>
          <w:noProof/>
        </w:rPr>
        <w:t>2</w:t>
      </w:r>
      <w:r w:rsidR="0003445B">
        <w:fldChar w:fldCharType="end"/>
      </w:r>
      <w:r>
        <w:t>).</w:t>
      </w:r>
    </w:p>
    <w:p w14:paraId="6705FAC4" w14:textId="7EA20A5F" w:rsidR="00297AD6" w:rsidRDefault="00297AD6" w:rsidP="00297AD6">
      <w:pPr>
        <w:jc w:val="center"/>
      </w:pPr>
      <w:r>
        <w:rPr>
          <w:noProof/>
          <w:lang w:eastAsia="en-US"/>
        </w:rPr>
        <w:drawing>
          <wp:inline distT="0" distB="0" distL="0" distR="0" wp14:anchorId="54F98607" wp14:editId="3C5904B7">
            <wp:extent cx="3008376" cy="3035808"/>
            <wp:effectExtent l="0" t="0" r="1905"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C:\Users\HP2\SkyDrive\FluoRender\settings_0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08376" cy="3035808"/>
                    </a:xfrm>
                    <a:prstGeom prst="rect">
                      <a:avLst/>
                    </a:prstGeom>
                    <a:noFill/>
                    <a:ln>
                      <a:noFill/>
                    </a:ln>
                  </pic:spPr>
                </pic:pic>
              </a:graphicData>
            </a:graphic>
          </wp:inline>
        </w:drawing>
      </w:r>
    </w:p>
    <w:p w14:paraId="72995014" w14:textId="7FB0965E" w:rsidR="00297AD6" w:rsidRPr="0055721E" w:rsidRDefault="00297AD6" w:rsidP="00297AD6">
      <w:pPr>
        <w:pStyle w:val="Caption"/>
        <w:jc w:val="center"/>
      </w:pPr>
      <w:bookmarkStart w:id="313" w:name="_Ref406769143"/>
      <w:bookmarkStart w:id="314" w:name="_Ref406768546"/>
      <w:bookmarkStart w:id="315" w:name="_Toc420072953"/>
      <w:r>
        <w:t xml:space="preserve">Figure </w:t>
      </w:r>
      <w:fldSimple w:instr=" STYLEREF 1 \s ">
        <w:r w:rsidR="00C14A83">
          <w:rPr>
            <w:noProof/>
          </w:rPr>
          <w:t>20</w:t>
        </w:r>
      </w:fldSimple>
      <w:r w:rsidR="0037433D">
        <w:noBreakHyphen/>
      </w:r>
      <w:fldSimple w:instr=" SEQ Figure \* ARABIC \s 1 ">
        <w:r w:rsidR="00C14A83">
          <w:rPr>
            <w:noProof/>
          </w:rPr>
          <w:t>2</w:t>
        </w:r>
      </w:fldSimple>
      <w:bookmarkEnd w:id="313"/>
      <w:r>
        <w:t>. Settings, rendering panel.</w:t>
      </w:r>
      <w:bookmarkEnd w:id="314"/>
      <w:bookmarkEnd w:id="315"/>
    </w:p>
    <w:p w14:paraId="1FD4FDCE" w14:textId="56F153C0" w:rsidR="007E283E" w:rsidRDefault="007E283E" w:rsidP="007E283E">
      <w:pPr>
        <w:pStyle w:val="Heading3"/>
      </w:pPr>
      <w:r>
        <w:t>Micro Blending</w:t>
      </w:r>
    </w:p>
    <w:p w14:paraId="27A3EE15" w14:textId="526D4BB3" w:rsidR="007E283E" w:rsidRDefault="007E283E" w:rsidP="007E283E">
      <w:r w:rsidRPr="007E283E">
        <w:rPr>
          <w:b/>
        </w:rPr>
        <w:t>Enable micro blending.</w:t>
      </w:r>
      <w:r>
        <w:t xml:space="preserve"> When enabled, channel intermixing in depth mode has more accurate results.</w:t>
      </w:r>
    </w:p>
    <w:p w14:paraId="01E53D4C" w14:textId="514EF922" w:rsidR="007E283E" w:rsidRDefault="007E283E" w:rsidP="007E283E">
      <w:pPr>
        <w:pStyle w:val="Heading3"/>
      </w:pPr>
      <w:r>
        <w:lastRenderedPageBreak/>
        <w:t>Mesh transparency quality</w:t>
      </w:r>
    </w:p>
    <w:p w14:paraId="4BCEA2F9" w14:textId="68221243" w:rsidR="007E283E" w:rsidRDefault="007E283E" w:rsidP="007E283E">
      <w:r>
        <w:t>It sets the number of depth peeling layers for rendering semi-transparent mesh objects, and for mixing mesh objects with volumes. Higher number is for better quality when mesh objects have complex shapes.</w:t>
      </w:r>
    </w:p>
    <w:p w14:paraId="35A3CDFC" w14:textId="632C115F" w:rsidR="007E283E" w:rsidRDefault="007E283E" w:rsidP="007E283E">
      <w:pPr>
        <w:pStyle w:val="Heading3"/>
      </w:pPr>
      <w:r>
        <w:t>Shadow direction</w:t>
      </w:r>
    </w:p>
    <w:p w14:paraId="23E9FFD3" w14:textId="0C156B47" w:rsidR="007E283E" w:rsidRDefault="007E283E" w:rsidP="007E283E">
      <w:r w:rsidRPr="007E283E">
        <w:rPr>
          <w:b/>
        </w:rPr>
        <w:t>Enable directional shadow</w:t>
      </w:r>
      <w:r w:rsidR="006B2529">
        <w:rPr>
          <w:b/>
        </w:rPr>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rPr>
          <w:b/>
        </w:rPr>
        <w:fldChar w:fldCharType="end"/>
      </w:r>
      <w:r w:rsidRPr="007E283E">
        <w:rPr>
          <w:b/>
        </w:rPr>
        <w:t>.</w:t>
      </w:r>
      <w:r>
        <w:t xml:space="preserve"> When enabled, shadows are casted at an angle to the viewing direction.</w:t>
      </w:r>
    </w:p>
    <w:p w14:paraId="3036E958" w14:textId="2CC1457B" w:rsidR="007E283E" w:rsidRDefault="007E283E" w:rsidP="007E283E">
      <w:r w:rsidRPr="0003445B">
        <w:rPr>
          <w:b/>
        </w:rPr>
        <w:t>Shadow direction.</w:t>
      </w:r>
      <w:r>
        <w:t xml:space="preserve"> Use the slider to set shadow direction when</w:t>
      </w:r>
      <w:r w:rsidR="0003445B">
        <w:t xml:space="preserve"> directional shadow is enabled.</w:t>
      </w:r>
    </w:p>
    <w:p w14:paraId="558DFC8C" w14:textId="59F799E8" w:rsidR="0003445B" w:rsidRDefault="0003445B" w:rsidP="0003445B">
      <w:pPr>
        <w:pStyle w:val="Heading3"/>
      </w:pPr>
      <w:r>
        <w:t>Gradient background</w:t>
      </w:r>
    </w:p>
    <w:p w14:paraId="1F249868" w14:textId="578A4A2F" w:rsidR="0003445B" w:rsidRDefault="0003445B" w:rsidP="007E283E">
      <w:r w:rsidRPr="0003445B">
        <w:rPr>
          <w:b/>
        </w:rPr>
        <w:t>Enable gradient background.</w:t>
      </w:r>
      <w:r>
        <w:t xml:space="preserve"> Use a gradient background with a faded horizon, instead of a solid color set in render view.</w:t>
      </w:r>
    </w:p>
    <w:p w14:paraId="1518127F" w14:textId="61643777" w:rsidR="0003445B" w:rsidRDefault="0003445B" w:rsidP="0003445B">
      <w:pPr>
        <w:pStyle w:val="Heading3"/>
      </w:pPr>
      <w:r>
        <w:t>Rotations</w:t>
      </w:r>
    </w:p>
    <w:p w14:paraId="30024029" w14:textId="01707B18" w:rsidR="0003445B" w:rsidRPr="0003445B" w:rsidRDefault="0003445B" w:rsidP="0003445B">
      <w:r w:rsidRPr="0003445B">
        <w:rPr>
          <w:b/>
        </w:rPr>
        <w:t>Link all render view rotations.</w:t>
      </w:r>
      <w:r>
        <w:t xml:space="preserve"> When enabled, rotations of multiple render views are synchronized. You can view all render views from the same angle.</w:t>
      </w:r>
    </w:p>
    <w:p w14:paraId="0810400E" w14:textId="4147AED9" w:rsidR="009C4E38" w:rsidRDefault="009C4E38" w:rsidP="009C4E38">
      <w:pPr>
        <w:pStyle w:val="Heading2"/>
      </w:pPr>
      <w:bookmarkStart w:id="316" w:name="_Toc406770775"/>
      <w:bookmarkStart w:id="317" w:name="_Toc420072907"/>
      <w:r>
        <w:t>Performance Settings</w:t>
      </w:r>
      <w:bookmarkEnd w:id="316"/>
      <w:bookmarkEnd w:id="317"/>
    </w:p>
    <w:p w14:paraId="532EF19A" w14:textId="4C3E5D38" w:rsidR="0003445B" w:rsidRDefault="0003445B" w:rsidP="0003445B">
      <w:r>
        <w:t>Performance settings are in the performance panel (</w:t>
      </w:r>
      <w:r>
        <w:fldChar w:fldCharType="begin"/>
      </w:r>
      <w:r>
        <w:instrText xml:space="preserve"> REF _Ref406769191 \h </w:instrText>
      </w:r>
      <w:r>
        <w:fldChar w:fldCharType="separate"/>
      </w:r>
      <w:r w:rsidR="00C14A83">
        <w:t xml:space="preserve">Figure </w:t>
      </w:r>
      <w:r w:rsidR="00C14A83">
        <w:rPr>
          <w:noProof/>
        </w:rPr>
        <w:t>20</w:t>
      </w:r>
      <w:r w:rsidR="00C14A83">
        <w:noBreakHyphen/>
      </w:r>
      <w:r w:rsidR="00C14A83">
        <w:rPr>
          <w:noProof/>
        </w:rPr>
        <w:t>3</w:t>
      </w:r>
      <w:r>
        <w:fldChar w:fldCharType="end"/>
      </w:r>
      <w:r>
        <w:t>).</w:t>
      </w:r>
    </w:p>
    <w:p w14:paraId="7F54B8A8" w14:textId="095EEFF2" w:rsidR="0003445B" w:rsidRDefault="0003445B" w:rsidP="0003445B">
      <w:pPr>
        <w:jc w:val="center"/>
      </w:pPr>
      <w:r>
        <w:rPr>
          <w:noProof/>
          <w:lang w:eastAsia="en-US"/>
        </w:rPr>
        <w:drawing>
          <wp:inline distT="0" distB="0" distL="0" distR="0" wp14:anchorId="4A775208" wp14:editId="72323F77">
            <wp:extent cx="3008376" cy="3035808"/>
            <wp:effectExtent l="0" t="0" r="1905"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C:\Users\HP2\SkyDrive\FluoRender\settings_03.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08376" cy="3035808"/>
                    </a:xfrm>
                    <a:prstGeom prst="rect">
                      <a:avLst/>
                    </a:prstGeom>
                    <a:noFill/>
                    <a:ln>
                      <a:noFill/>
                    </a:ln>
                  </pic:spPr>
                </pic:pic>
              </a:graphicData>
            </a:graphic>
          </wp:inline>
        </w:drawing>
      </w:r>
    </w:p>
    <w:p w14:paraId="6E06790E" w14:textId="4FBD8341" w:rsidR="0003445B" w:rsidRDefault="0003445B" w:rsidP="0003445B">
      <w:pPr>
        <w:pStyle w:val="Caption"/>
        <w:jc w:val="center"/>
      </w:pPr>
      <w:bookmarkStart w:id="318" w:name="_Ref406769191"/>
      <w:bookmarkStart w:id="319" w:name="_Toc420072954"/>
      <w:r>
        <w:t xml:space="preserve">Figure </w:t>
      </w:r>
      <w:fldSimple w:instr=" STYLEREF 1 \s ">
        <w:r w:rsidR="00C14A83">
          <w:rPr>
            <w:noProof/>
          </w:rPr>
          <w:t>20</w:t>
        </w:r>
      </w:fldSimple>
      <w:r w:rsidR="0037433D">
        <w:noBreakHyphen/>
      </w:r>
      <w:fldSimple w:instr=" SEQ Figure \* ARABIC \s 1 ">
        <w:r w:rsidR="00C14A83">
          <w:rPr>
            <w:noProof/>
          </w:rPr>
          <w:t>3</w:t>
        </w:r>
      </w:fldSimple>
      <w:bookmarkEnd w:id="318"/>
      <w:r>
        <w:t>. Settings, performance panel.</w:t>
      </w:r>
      <w:bookmarkEnd w:id="319"/>
    </w:p>
    <w:p w14:paraId="77E572FD" w14:textId="323E0A64" w:rsidR="0003445B" w:rsidRDefault="0003445B" w:rsidP="0003445B">
      <w:pPr>
        <w:pStyle w:val="Heading3"/>
      </w:pPr>
      <w:r>
        <w:t>Variable sample rate</w:t>
      </w:r>
    </w:p>
    <w:p w14:paraId="223DA70B" w14:textId="50DB06BD" w:rsidR="0003445B" w:rsidRDefault="0003445B" w:rsidP="0003445B">
      <w:r w:rsidRPr="0003445B">
        <w:rPr>
          <w:b/>
        </w:rPr>
        <w:t>Reduce volume sample rate for mouse interactions.</w:t>
      </w:r>
      <w:r>
        <w:t xml:space="preserve"> When enabled, a lower sample rate is used during mouse interactions. It allows better interaction speed, but rendering may flicker.</w:t>
      </w:r>
    </w:p>
    <w:p w14:paraId="06DB9AA3" w14:textId="3CBBCC1C" w:rsidR="0003445B" w:rsidRDefault="0003445B" w:rsidP="0003445B">
      <w:pPr>
        <w:pStyle w:val="Heading3"/>
      </w:pPr>
      <w:r>
        <w:lastRenderedPageBreak/>
        <w:t>Large data streaming</w:t>
      </w:r>
    </w:p>
    <w:p w14:paraId="7D9E5001" w14:textId="4664FCDE" w:rsidR="0003445B" w:rsidRDefault="0003445B" w:rsidP="0003445B">
      <w:r w:rsidRPr="0003445B">
        <w:rPr>
          <w:b/>
        </w:rPr>
        <w:t>Enable streaming</w:t>
      </w:r>
      <w:r w:rsidR="00D9729D">
        <w:rPr>
          <w:b/>
        </w:rPr>
        <w:fldChar w:fldCharType="begin"/>
      </w:r>
      <w:r w:rsidR="00D9729D">
        <w:instrText xml:space="preserve"> XE "</w:instrText>
      </w:r>
      <w:r w:rsidR="00985B65">
        <w:instrText>S</w:instrText>
      </w:r>
      <w:r w:rsidR="00D9729D" w:rsidRPr="007E3ABF">
        <w:instrText>treaming</w:instrText>
      </w:r>
      <w:r w:rsidR="00D9729D">
        <w:instrText xml:space="preserve">" </w:instrText>
      </w:r>
      <w:r w:rsidR="00D9729D">
        <w:rPr>
          <w:b/>
        </w:rPr>
        <w:fldChar w:fldCharType="end"/>
      </w:r>
      <w:r w:rsidRPr="0003445B">
        <w:rPr>
          <w:b/>
        </w:rPr>
        <w:t xml:space="preserve"> for large data sets.</w:t>
      </w:r>
      <w:r>
        <w:t xml:space="preserve"> Enable this option if data sets to be visualized are too large to load into graphics hardware or too slow </w:t>
      </w:r>
      <w:r w:rsidR="004E3B7F">
        <w:t xml:space="preserve">to </w:t>
      </w:r>
      <w:r>
        <w:t>render.</w:t>
      </w:r>
    </w:p>
    <w:p w14:paraId="6EE78CED" w14:textId="0E27DEBD" w:rsidR="0003445B" w:rsidRDefault="0003445B" w:rsidP="0003445B">
      <w:r w:rsidRPr="0003445B">
        <w:rPr>
          <w:b/>
        </w:rPr>
        <w:t>Graphics memory.</w:t>
      </w:r>
      <w:r>
        <w:t xml:space="preserve"> Set this setting to the size of your graphics memory. Check hardware information on graphics cards. Data larger than this size are streamed from system memory to graphics memory.</w:t>
      </w:r>
    </w:p>
    <w:p w14:paraId="4D248C51" w14:textId="4327DAB5" w:rsidR="0003445B" w:rsidRDefault="0003445B" w:rsidP="0003445B">
      <w:r w:rsidRPr="00A85B98">
        <w:rPr>
          <w:b/>
        </w:rPr>
        <w:t>Large data size.</w:t>
      </w:r>
      <w:r>
        <w:t xml:space="preserve"> </w:t>
      </w:r>
      <w:r w:rsidR="00A85B98">
        <w:t>It is a limit that larger data sets are broken into bricks.</w:t>
      </w:r>
    </w:p>
    <w:p w14:paraId="24D9838A" w14:textId="5F894514" w:rsidR="0003445B" w:rsidRDefault="00A85B98" w:rsidP="0003445B">
      <w:r w:rsidRPr="00A85B98">
        <w:rPr>
          <w:b/>
        </w:rPr>
        <w:t>Brick size.</w:t>
      </w:r>
      <w:r>
        <w:t xml:space="preserve"> When a data set is larger than the limit set by </w:t>
      </w:r>
      <w:r w:rsidRPr="00A85B98">
        <w:rPr>
          <w:b/>
        </w:rPr>
        <w:t>large data size</w:t>
      </w:r>
      <w:r>
        <w:t>, it is broken into bricks with a size of this setting for each of X, Y, and Z axes.</w:t>
      </w:r>
    </w:p>
    <w:p w14:paraId="7C5838D5" w14:textId="22E0D65A" w:rsidR="00A85B98" w:rsidRPr="0003445B" w:rsidRDefault="00A85B98" w:rsidP="0003445B">
      <w:r w:rsidRPr="00A85B98">
        <w:rPr>
          <w:b/>
        </w:rPr>
        <w:t>Response time.</w:t>
      </w:r>
      <w:r>
        <w:t xml:space="preserve"> It is a time limit between two updates during data streaming</w:t>
      </w:r>
      <w:r w:rsidR="00D9729D">
        <w:fldChar w:fldCharType="begin"/>
      </w:r>
      <w:r w:rsidR="00D9729D">
        <w:instrText xml:space="preserve"> XE "</w:instrText>
      </w:r>
      <w:r w:rsidR="00985B65">
        <w:instrText>S</w:instrText>
      </w:r>
      <w:r w:rsidR="00D9729D" w:rsidRPr="007E3ABF">
        <w:instrText>treaming</w:instrText>
      </w:r>
      <w:r w:rsidR="00D9729D">
        <w:instrText xml:space="preserve">" </w:instrText>
      </w:r>
      <w:r w:rsidR="00D9729D">
        <w:fldChar w:fldCharType="end"/>
      </w:r>
      <w:r>
        <w:t>. Shorter time makes rendering more responsive to user interactions, but less content of a data set may be processed and rendered.</w:t>
      </w:r>
    </w:p>
    <w:p w14:paraId="2EA9C06C" w14:textId="74DC003A" w:rsidR="009C4E38" w:rsidRDefault="009C4E38" w:rsidP="009C4E38">
      <w:pPr>
        <w:pStyle w:val="Heading2"/>
      </w:pPr>
      <w:bookmarkStart w:id="320" w:name="_Toc406770776"/>
      <w:bookmarkStart w:id="321" w:name="_Toc420072908"/>
      <w:r>
        <w:t>File Format Settings</w:t>
      </w:r>
      <w:bookmarkEnd w:id="320"/>
      <w:bookmarkEnd w:id="321"/>
    </w:p>
    <w:p w14:paraId="0BDBF640" w14:textId="443B23CA" w:rsidR="00A85B98" w:rsidRDefault="00A85B98" w:rsidP="00A85B98">
      <w:r>
        <w:t>File format settings are in the file format panel (</w:t>
      </w:r>
      <w:r>
        <w:fldChar w:fldCharType="begin"/>
      </w:r>
      <w:r>
        <w:instrText xml:space="preserve"> REF _Ref406769932 \h </w:instrText>
      </w:r>
      <w:r>
        <w:fldChar w:fldCharType="separate"/>
      </w:r>
      <w:r w:rsidR="00C14A83">
        <w:t xml:space="preserve">Figure </w:t>
      </w:r>
      <w:r w:rsidR="00C14A83">
        <w:rPr>
          <w:noProof/>
        </w:rPr>
        <w:t>20</w:t>
      </w:r>
      <w:r w:rsidR="00C14A83">
        <w:noBreakHyphen/>
      </w:r>
      <w:r w:rsidR="00C14A83">
        <w:rPr>
          <w:noProof/>
        </w:rPr>
        <w:t>4</w:t>
      </w:r>
      <w:r>
        <w:fldChar w:fldCharType="end"/>
      </w:r>
      <w:r>
        <w:t>).</w:t>
      </w:r>
    </w:p>
    <w:p w14:paraId="2E6D328D" w14:textId="69E7466E" w:rsidR="00A85B98" w:rsidRDefault="00A85B98" w:rsidP="00A85B98">
      <w:pPr>
        <w:jc w:val="center"/>
      </w:pPr>
      <w:r>
        <w:rPr>
          <w:noProof/>
          <w:lang w:eastAsia="en-US"/>
        </w:rPr>
        <w:drawing>
          <wp:inline distT="0" distB="0" distL="0" distR="0" wp14:anchorId="440E9451" wp14:editId="2F46D8DB">
            <wp:extent cx="3008376" cy="3035808"/>
            <wp:effectExtent l="0" t="0" r="190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C:\Users\HP2\SkyDrive\FluoRender\settings_0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08376" cy="3035808"/>
                    </a:xfrm>
                    <a:prstGeom prst="rect">
                      <a:avLst/>
                    </a:prstGeom>
                    <a:noFill/>
                    <a:ln>
                      <a:noFill/>
                    </a:ln>
                  </pic:spPr>
                </pic:pic>
              </a:graphicData>
            </a:graphic>
          </wp:inline>
        </w:drawing>
      </w:r>
    </w:p>
    <w:p w14:paraId="3D7C7026" w14:textId="306C3B84" w:rsidR="00A85B98" w:rsidRDefault="00A85B98" w:rsidP="00A85B98">
      <w:pPr>
        <w:pStyle w:val="Caption"/>
        <w:jc w:val="center"/>
      </w:pPr>
      <w:bookmarkStart w:id="322" w:name="_Ref406769932"/>
      <w:bookmarkStart w:id="323" w:name="_Toc420072955"/>
      <w:r>
        <w:t xml:space="preserve">Figure </w:t>
      </w:r>
      <w:fldSimple w:instr=" STYLEREF 1 \s ">
        <w:r w:rsidR="00C14A83">
          <w:rPr>
            <w:noProof/>
          </w:rPr>
          <w:t>20</w:t>
        </w:r>
      </w:fldSimple>
      <w:r w:rsidR="0037433D">
        <w:noBreakHyphen/>
      </w:r>
      <w:fldSimple w:instr=" SEQ Figure \* ARABIC \s 1 ">
        <w:r w:rsidR="00C14A83">
          <w:rPr>
            <w:noProof/>
          </w:rPr>
          <w:t>4</w:t>
        </w:r>
      </w:fldSimple>
      <w:bookmarkEnd w:id="322"/>
      <w:r>
        <w:t>. Settings, file format panel.</w:t>
      </w:r>
      <w:bookmarkEnd w:id="323"/>
    </w:p>
    <w:p w14:paraId="21232CC9" w14:textId="761A1744" w:rsidR="00A85B98" w:rsidRPr="00A85B98" w:rsidRDefault="002F0F0F" w:rsidP="002F0F0F">
      <w:pPr>
        <w:pStyle w:val="Heading3"/>
      </w:pPr>
      <w:r>
        <w:t>Override voxel size</w:t>
      </w:r>
    </w:p>
    <w:p w14:paraId="2040EEE9" w14:textId="1BDEA19E" w:rsidR="002F0F0F" w:rsidRDefault="002F0F0F" w:rsidP="00A85B98">
      <w:r w:rsidRPr="002F0F0F">
        <w:rPr>
          <w:b/>
        </w:rPr>
        <w:t>Get voxel size info from the first opened data set.</w:t>
      </w:r>
      <w:r>
        <w:t xml:space="preserve"> When multiple data sets are opened and they have different voxel sizes, you can enable this option so that all use the voxel size from the first opened file. If this option is not enabled, you can still set all data sets to use the same voxel size by typing voxel spacing values in one data set’s volume property panel (see </w:t>
      </w:r>
      <w:r>
        <w:fldChar w:fldCharType="begin"/>
      </w:r>
      <w:r>
        <w:instrText xml:space="preserve"> REF _Ref406770169 \r \h </w:instrText>
      </w:r>
      <w:r>
        <w:fldChar w:fldCharType="separate"/>
      </w:r>
      <w:r w:rsidR="00C14A83">
        <w:t>Chapter 8</w:t>
      </w:r>
      <w:r>
        <w:fldChar w:fldCharType="end"/>
      </w:r>
      <w:r>
        <w:t xml:space="preserve"> for more details).</w:t>
      </w:r>
    </w:p>
    <w:p w14:paraId="55CFB1A3" w14:textId="5E20640A" w:rsidR="002F0F0F" w:rsidRDefault="002F0F0F" w:rsidP="00A85B98">
      <w:r w:rsidRPr="002F0F0F">
        <w:rPr>
          <w:b/>
        </w:rPr>
        <w:lastRenderedPageBreak/>
        <w:t xml:space="preserve">Default colors for excitation wavelengths. </w:t>
      </w:r>
      <w:r>
        <w:t>You can set different default colors for four excitation wavelength intervals. If metadata are read from a microscopy format and its excitation wavelength falls into one of the intervals, a predefined color is used. You can still change the color of a volume channel once it is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F0F0F" w14:paraId="0A961105" w14:textId="77777777" w:rsidTr="002F0F0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CC52F55" w14:textId="77777777" w:rsidR="002F0F0F" w:rsidRDefault="002F0F0F" w:rsidP="002F0F0F">
            <w:pPr>
              <w:pStyle w:val="Icon"/>
            </w:pPr>
            <w:r>
              <w:rPr>
                <w:noProof/>
                <w:lang w:eastAsia="en-US"/>
              </w:rPr>
              <mc:AlternateContent>
                <mc:Choice Requires="wpg">
                  <w:drawing>
                    <wp:inline distT="0" distB="0" distL="0" distR="0" wp14:anchorId="3A17A8AF" wp14:editId="38AF206F">
                      <wp:extent cx="228600" cy="228600"/>
                      <wp:effectExtent l="0" t="0" r="0" b="0"/>
                      <wp:docPr id="39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4" name="Oval 39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5" name="Freeform 39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D1A180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MdiA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i1+MdiAUAAPURAAAOAAAAAAAAAAAAAAAAAC4CAABkcnMv&#10;ZTJvRG9jLnhtbFBLAQItABQABgAIAAAAIQD4DCmZ2AAAAAMBAAAPAAAAAAAAAAAAAAAAAOIHAABk&#10;cnMvZG93bnJldi54bWxQSwUGAAAAAAQABADzAAAA5wgAAAAA&#10;">
                      <v:oval id="Oval 39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YafcMA&#10;AADcAAAADwAAAGRycy9kb3ducmV2LnhtbESP3WoCMRCF7wu+QxihdzWrFtGtUUSx9KYVtQ8wbKab&#10;rZtJSOK6vn1TKPTycH4+znLd21Z0FGLjWMF4VIAgrpxuuFbwed4/zUHEhKyxdUwK7hRhvRo8LLHU&#10;7sZH6k6pFnmEY4kKTEq+lDJWhizGkfPE2ftywWLKMtRSB7zlcdvKSVHMpMWGM8Ggp62h6nK62gwx&#10;vtv57WuzmFuqvw/3Wfh4R6Ueh/3mBUSiPv2H/9pvWsF08Qy/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YafcMAAADcAAAADwAAAAAAAAAAAAAAAACYAgAAZHJzL2Rv&#10;d25yZXYueG1sUEsFBgAAAAAEAAQA9QAAAIgDAAAAAA==&#10;" fillcolor="#f24f4f [3204]" stroked="f" strokeweight="0">
                        <v:stroke joinstyle="miter"/>
                        <o:lock v:ext="edit" aspectratio="t"/>
                      </v:oval>
                      <v:shape id="Freeform 39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bSb8UA&#10;AADcAAAADwAAAGRycy9kb3ducmV2LnhtbESPQUvDQBSE74L/YXmCN7vR1mBjt0UEISehTaXXZ/Yl&#10;G8y+DbvbNPrruwWhx2FmvmFWm8n2YiQfOscKHmcZCOLa6Y5bBfvq4+EFRIjIGnvHpOCXAmzWtzcr&#10;LLQ78ZbGXWxFgnAoUIGJcSikDLUhi2HmBuLkNc5bjEn6VmqPpwS3vXzKslxa7DgtGBzo3VD9szta&#10;BYe/r2o8+sp8Nr4sF8vvQ+6buVL3d9PbK4hIU7yG/9ulVjBfPsPlTDoCcn0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JtJ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3B5A560" w14:textId="3E0E835F" w:rsidR="002F0F0F" w:rsidRDefault="002F0F0F" w:rsidP="002F0F0F">
            <w:pPr>
              <w:pStyle w:val="TipText"/>
              <w:cnfStyle w:val="000000000000" w:firstRow="0" w:lastRow="0" w:firstColumn="0" w:lastColumn="0" w:oddVBand="0" w:evenVBand="0" w:oddHBand="0" w:evenHBand="0" w:firstRowFirstColumn="0" w:firstRowLastColumn="0" w:lastRowFirstColumn="0" w:lastRowLastColumn="0"/>
            </w:pPr>
            <w:r>
              <w:t xml:space="preserve">For Olympus formats, if a channel is lit by transmitted light, the default color is always set to white. </w:t>
            </w:r>
          </w:p>
        </w:tc>
      </w:tr>
    </w:tbl>
    <w:p w14:paraId="5124F0AE" w14:textId="1F249BEF" w:rsidR="00EC0848" w:rsidRDefault="00EC0848" w:rsidP="00EC0848">
      <w:pPr>
        <w:pStyle w:val="Heading2"/>
      </w:pPr>
      <w:bookmarkStart w:id="324" w:name="_Toc420072909"/>
      <w:r>
        <w:t xml:space="preserve">Settings through </w:t>
      </w:r>
      <w:r w:rsidR="00253F9F">
        <w:t xml:space="preserve">the </w:t>
      </w:r>
      <w:r>
        <w:t>“fluorender.set” File</w:t>
      </w:r>
      <w:bookmarkEnd w:id="324"/>
    </w:p>
    <w:p w14:paraId="4B7F3D6D" w14:textId="6B594FBA" w:rsidR="00EC0848" w:rsidRDefault="00EC0848" w:rsidP="00EC0848">
      <w:r>
        <w:t>The advanced and experimental settings of FluoRender are not exposed in the user interface. You have to modify these settings in the “fluorender.set” file. The “fluorender.set” is a text file that can be edited by any text file editor, such as WordPad or TextEdit. Settings are grouped under entries, whose names are in brackets. An entry can have multiple values. You need to locate a value under an entry, and then change the value behind the equal sign.</w:t>
      </w:r>
    </w:p>
    <w:p w14:paraId="453DB519" w14:textId="2D7D0A1D" w:rsidR="00EC0848" w:rsidRDefault="00EC0848" w:rsidP="00EC0848">
      <w:pPr>
        <w:pStyle w:val="Heading3"/>
      </w:pPr>
      <w:r>
        <w:t>Ten-bit output</w:t>
      </w:r>
    </w:p>
    <w:p w14:paraId="32742A07" w14:textId="45B02898" w:rsidR="00EC0848" w:rsidRDefault="00EC0848" w:rsidP="00EC0848">
      <w:r>
        <w:t>Change the values under [pixel format] to modify the color bits.</w:t>
      </w:r>
    </w:p>
    <w:p w14:paraId="438AFA46" w14:textId="19216F93" w:rsidR="00EC0848" w:rsidRDefault="00EC0848" w:rsidP="00EC0848">
      <w:r>
        <w:t xml:space="preserve">To </w:t>
      </w:r>
      <w:r w:rsidR="00253F9F">
        <w:t>use</w:t>
      </w:r>
      <w:r>
        <w:t xml:space="preserve"> 10-bit output, </w:t>
      </w:r>
      <w:r w:rsidR="00253F9F">
        <w:t>set</w:t>
      </w:r>
      <w:r>
        <w:t xml:space="preserve"> these settings: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C0848" w14:paraId="4CF359CE" w14:textId="77777777" w:rsidTr="000A7C7E">
        <w:tc>
          <w:tcPr>
            <w:tcW w:w="7020" w:type="dxa"/>
            <w:shd w:val="clear" w:color="auto" w:fill="E8F1E2" w:themeFill="accent2" w:themeFillTint="33"/>
          </w:tcPr>
          <w:p w14:paraId="4FFFEE9A" w14:textId="77777777" w:rsidR="00EC0848" w:rsidRPr="00EC0848" w:rsidRDefault="00EC0848" w:rsidP="00EC0848">
            <w:pPr>
              <w:rPr>
                <w:rFonts w:ascii="Courier New" w:hAnsi="Courier New" w:cs="Courier New"/>
              </w:rPr>
            </w:pPr>
            <w:r w:rsidRPr="00EC0848">
              <w:rPr>
                <w:rFonts w:ascii="Courier New" w:hAnsi="Courier New" w:cs="Courier New"/>
              </w:rPr>
              <w:t>[pixel\ format]</w:t>
            </w:r>
          </w:p>
          <w:p w14:paraId="287175B2" w14:textId="5AFB1CCF" w:rsidR="00EC0848" w:rsidRPr="00EC0848" w:rsidRDefault="00515460" w:rsidP="00EC0848">
            <w:pPr>
              <w:rPr>
                <w:rFonts w:ascii="Courier New" w:hAnsi="Courier New" w:cs="Courier New"/>
              </w:rPr>
            </w:pPr>
            <w:r>
              <w:rPr>
                <w:rFonts w:ascii="Courier New" w:hAnsi="Courier New" w:cs="Courier New"/>
              </w:rPr>
              <w:t>red_bit=10</w:t>
            </w:r>
          </w:p>
          <w:p w14:paraId="23BCE8C9" w14:textId="5582A8E9" w:rsidR="00EC0848" w:rsidRPr="00EC0848" w:rsidRDefault="00515460" w:rsidP="00EC0848">
            <w:pPr>
              <w:rPr>
                <w:rFonts w:ascii="Courier New" w:hAnsi="Courier New" w:cs="Courier New"/>
              </w:rPr>
            </w:pPr>
            <w:r>
              <w:rPr>
                <w:rFonts w:ascii="Courier New" w:hAnsi="Courier New" w:cs="Courier New"/>
              </w:rPr>
              <w:t>green_bit=10</w:t>
            </w:r>
          </w:p>
          <w:p w14:paraId="213B2690" w14:textId="294D4C93" w:rsidR="00EC0848" w:rsidRPr="00EC0848" w:rsidRDefault="00515460" w:rsidP="00EC0848">
            <w:pPr>
              <w:rPr>
                <w:rFonts w:ascii="Courier New" w:hAnsi="Courier New" w:cs="Courier New"/>
              </w:rPr>
            </w:pPr>
            <w:r>
              <w:rPr>
                <w:rFonts w:ascii="Courier New" w:hAnsi="Courier New" w:cs="Courier New"/>
              </w:rPr>
              <w:t>blue_bit=10</w:t>
            </w:r>
          </w:p>
          <w:p w14:paraId="754316FC" w14:textId="7C7A7321" w:rsidR="00EC0848" w:rsidRPr="00EC0848" w:rsidRDefault="00EC0848" w:rsidP="00EC0848">
            <w:pPr>
              <w:rPr>
                <w:rFonts w:ascii="Courier New" w:hAnsi="Courier New" w:cs="Courier New"/>
              </w:rPr>
            </w:pPr>
            <w:r w:rsidRPr="00EC0848">
              <w:rPr>
                <w:rFonts w:ascii="Courier New" w:hAnsi="Courier New" w:cs="Courier New"/>
              </w:rPr>
              <w:t>alpha_bit</w:t>
            </w:r>
            <w:r w:rsidR="00515460">
              <w:rPr>
                <w:rFonts w:ascii="Courier New" w:hAnsi="Courier New" w:cs="Courier New"/>
              </w:rPr>
              <w:t>=2</w:t>
            </w:r>
          </w:p>
          <w:p w14:paraId="0A1118DC" w14:textId="29D5B5FD" w:rsidR="00EC0848" w:rsidRDefault="00EC0848" w:rsidP="00EC0848">
            <w:r w:rsidRPr="00EC0848">
              <w:rPr>
                <w:rFonts w:ascii="Courier New" w:hAnsi="Courier New" w:cs="Courier New"/>
              </w:rPr>
              <w:t>depth_bit=24</w:t>
            </w:r>
          </w:p>
        </w:tc>
      </w:tr>
    </w:tbl>
    <w:p w14:paraId="2EC92248" w14:textId="73730592" w:rsidR="00EC0848" w:rsidRDefault="00EC0848" w:rsidP="00EC0848">
      <w:pPr>
        <w:pStyle w:val="Caption"/>
        <w:jc w:val="center"/>
      </w:pPr>
      <w:r>
        <w:t xml:space="preserve">List </w:t>
      </w:r>
      <w:fldSimple w:instr=" STYLEREF 1 \s ">
        <w:r w:rsidR="00C14A83">
          <w:rPr>
            <w:noProof/>
          </w:rPr>
          <w:t>20</w:t>
        </w:r>
      </w:fldSimple>
      <w:r>
        <w:noBreakHyphen/>
      </w:r>
      <w:fldSimple w:instr=" SEQ List \* ARABIC \s 1 ">
        <w:r w:rsidR="00C14A83">
          <w:rPr>
            <w:noProof/>
          </w:rPr>
          <w:t>1</w:t>
        </w:r>
      </w:fldSimple>
      <w:r>
        <w:t>. Pixel format settings for 10-bit output.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15460" w14:paraId="5C88B9D3" w14:textId="77777777" w:rsidTr="000A7C7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454DB4E" w14:textId="77777777" w:rsidR="00515460" w:rsidRDefault="00515460" w:rsidP="000A7C7E">
            <w:pPr>
              <w:pStyle w:val="Icon"/>
            </w:pPr>
            <w:r>
              <w:rPr>
                <w:noProof/>
                <w:lang w:eastAsia="en-US"/>
              </w:rPr>
              <mc:AlternateContent>
                <mc:Choice Requires="wpg">
                  <w:drawing>
                    <wp:inline distT="0" distB="0" distL="0" distR="0" wp14:anchorId="044DB1B1" wp14:editId="33A68534">
                      <wp:extent cx="228600" cy="228600"/>
                      <wp:effectExtent l="0" t="0" r="0" b="0"/>
                      <wp:docPr id="39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8" name="Oval 3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9" name="Freeform 39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ABB24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FlWY8iAUAAPURAAAOAAAAAAAAAAAAAAAAAC4CAABkcnMv&#10;ZTJvRG9jLnhtbFBLAQItABQABgAIAAAAIQD4DCmZ2AAAAAMBAAAPAAAAAAAAAAAAAAAAAOIHAABk&#10;cnMvZG93bnJldi54bWxQSwUGAAAAAAQABADzAAAA5wgAAAAA&#10;">
                      <v:oval id="Oval 39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sQeMAA&#10;AADcAAAADwAAAGRycy9kb3ducmV2LnhtbERPzUoDMRC+C32HMAVvNqtCademRSqKF5X+PMCwGTfb&#10;biYhidvt2zsHwePH97/ajL5XA6XcBTZwP6tAETfBdtwaOB5e7xagckG22AcmA1fKsFlPblZY23Dh&#10;HQ370ioJ4VyjAVdKrLXOjSOPeRYisXDfIXksAlOrbcKLhPteP1TVXHvsWBocRto6as77Hy8lLg4v&#10;cfvWLRee2tPXdZ4+P9CY2+n4/ASq0Fj+xX/ud2vgcSlr5YwcAb3+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OsQeMAAAADcAAAADwAAAAAAAAAAAAAAAACYAgAAZHJzL2Rvd25y&#10;ZXYueG1sUEsFBgAAAAAEAAQA9QAAAIUDAAAAAA==&#10;" fillcolor="#f24f4f [3204]" stroked="f" strokeweight="0">
                        <v:stroke joinstyle="miter"/>
                        <o:lock v:ext="edit" aspectratio="t"/>
                      </v:oval>
                      <v:shape id="Freeform 39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vYasUA&#10;AADcAAAADwAAAGRycy9kb3ducmV2LnhtbESPwWrDMBBE74X8g9hAb42cpoTajRJCoOBToXFKrltr&#10;bZlYKyMpjtuvrwqFHoeZecNsdpPtxUg+dI4VLBcZCOLa6Y5bBafq9eEZRIjIGnvHpOCLAuy2s7sN&#10;Ftrd+J3GY2xFgnAoUIGJcSikDLUhi2HhBuLkNc5bjEn6VmqPtwS3vXzMsrW02HFaMDjQwVB9OV6t&#10;gvP3RzVefWXeGl+WT/nnee2blVL382n/AiLSFP/Df+1SK1jl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a9h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6E3233" w14:textId="70A42D6A" w:rsidR="00515460" w:rsidRDefault="00515460" w:rsidP="000A7C7E">
            <w:pPr>
              <w:pStyle w:val="TipText"/>
              <w:cnfStyle w:val="000000000000" w:firstRow="0" w:lastRow="0" w:firstColumn="0" w:lastColumn="0" w:oddVBand="0" w:evenVBand="0" w:oddHBand="0" w:evenHBand="0" w:firstRowFirstColumn="0" w:firstRowLastColumn="0" w:lastRowFirstColumn="0" w:lastRowLastColumn="0"/>
            </w:pPr>
            <w:r>
              <w:t>You will need the latest professional graphics card (AMD FirePro or Nvidia Quadro) and a 10-bit capable LCD display to use this feature.</w:t>
            </w:r>
            <w:r w:rsidR="00841D9C">
              <w:t xml:space="preserve"> This feature is also Windows only. Ten-bit signals are not supported by Thunderbolt or HDMI connections. You have to use DisplayPort to use this feature.</w:t>
            </w:r>
          </w:p>
        </w:tc>
      </w:tr>
    </w:tbl>
    <w:p w14:paraId="33580F6F" w14:textId="77777777" w:rsidR="00515460" w:rsidRPr="00515460" w:rsidRDefault="00515460" w:rsidP="00515460"/>
    <w:p w14:paraId="1CB55462" w14:textId="6D841926" w:rsidR="00EC0848" w:rsidRDefault="00EC0848" w:rsidP="00EC0848">
      <w:r>
        <w:t>The default settings are: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C0848" w14:paraId="116B5C3E" w14:textId="77777777" w:rsidTr="000A7C7E">
        <w:tc>
          <w:tcPr>
            <w:tcW w:w="7020" w:type="dxa"/>
            <w:shd w:val="clear" w:color="auto" w:fill="E8F1E2" w:themeFill="accent2" w:themeFillTint="33"/>
          </w:tcPr>
          <w:p w14:paraId="262DAA14" w14:textId="77777777" w:rsidR="00EC0848" w:rsidRPr="00EC0848" w:rsidRDefault="00EC0848" w:rsidP="000A7C7E">
            <w:pPr>
              <w:rPr>
                <w:rFonts w:ascii="Courier New" w:hAnsi="Courier New" w:cs="Courier New"/>
              </w:rPr>
            </w:pPr>
            <w:r w:rsidRPr="00EC0848">
              <w:rPr>
                <w:rFonts w:ascii="Courier New" w:hAnsi="Courier New" w:cs="Courier New"/>
              </w:rPr>
              <w:t>[pixel\ format]</w:t>
            </w:r>
          </w:p>
          <w:p w14:paraId="40E27D49" w14:textId="77777777" w:rsidR="00EC0848" w:rsidRPr="00EC0848" w:rsidRDefault="00EC0848" w:rsidP="000A7C7E">
            <w:pPr>
              <w:rPr>
                <w:rFonts w:ascii="Courier New" w:hAnsi="Courier New" w:cs="Courier New"/>
              </w:rPr>
            </w:pPr>
            <w:r w:rsidRPr="00EC0848">
              <w:rPr>
                <w:rFonts w:ascii="Courier New" w:hAnsi="Courier New" w:cs="Courier New"/>
              </w:rPr>
              <w:t>red_bit=8</w:t>
            </w:r>
          </w:p>
          <w:p w14:paraId="4BED1FF4" w14:textId="77777777" w:rsidR="00EC0848" w:rsidRPr="00EC0848" w:rsidRDefault="00EC0848" w:rsidP="000A7C7E">
            <w:pPr>
              <w:rPr>
                <w:rFonts w:ascii="Courier New" w:hAnsi="Courier New" w:cs="Courier New"/>
              </w:rPr>
            </w:pPr>
            <w:r w:rsidRPr="00EC0848">
              <w:rPr>
                <w:rFonts w:ascii="Courier New" w:hAnsi="Courier New" w:cs="Courier New"/>
              </w:rPr>
              <w:t>green_bit=8</w:t>
            </w:r>
          </w:p>
          <w:p w14:paraId="62EFA396" w14:textId="77777777" w:rsidR="00EC0848" w:rsidRPr="00EC0848" w:rsidRDefault="00EC0848" w:rsidP="000A7C7E">
            <w:pPr>
              <w:rPr>
                <w:rFonts w:ascii="Courier New" w:hAnsi="Courier New" w:cs="Courier New"/>
              </w:rPr>
            </w:pPr>
            <w:r w:rsidRPr="00EC0848">
              <w:rPr>
                <w:rFonts w:ascii="Courier New" w:hAnsi="Courier New" w:cs="Courier New"/>
              </w:rPr>
              <w:t>blue_bit=8</w:t>
            </w:r>
          </w:p>
          <w:p w14:paraId="1E63AA6E" w14:textId="77777777" w:rsidR="00EC0848" w:rsidRPr="00EC0848" w:rsidRDefault="00EC0848" w:rsidP="000A7C7E">
            <w:pPr>
              <w:rPr>
                <w:rFonts w:ascii="Courier New" w:hAnsi="Courier New" w:cs="Courier New"/>
              </w:rPr>
            </w:pPr>
            <w:r w:rsidRPr="00EC0848">
              <w:rPr>
                <w:rFonts w:ascii="Courier New" w:hAnsi="Courier New" w:cs="Courier New"/>
              </w:rPr>
              <w:t>alpha_bit=8</w:t>
            </w:r>
          </w:p>
          <w:p w14:paraId="708DF7E1" w14:textId="77777777" w:rsidR="00EC0848" w:rsidRDefault="00EC0848" w:rsidP="000A7C7E">
            <w:r w:rsidRPr="00EC0848">
              <w:rPr>
                <w:rFonts w:ascii="Courier New" w:hAnsi="Courier New" w:cs="Courier New"/>
              </w:rPr>
              <w:t>depth_bit=24</w:t>
            </w:r>
          </w:p>
        </w:tc>
      </w:tr>
    </w:tbl>
    <w:p w14:paraId="5EBE6068" w14:textId="2C39296C" w:rsidR="00EC0848" w:rsidRDefault="00EC0848" w:rsidP="00EC0848">
      <w:pPr>
        <w:pStyle w:val="Caption"/>
        <w:jc w:val="center"/>
      </w:pPr>
      <w:r>
        <w:t xml:space="preserve">List </w:t>
      </w:r>
      <w:fldSimple w:instr=" STYLEREF 1 \s ">
        <w:r w:rsidR="00C14A83">
          <w:rPr>
            <w:noProof/>
          </w:rPr>
          <w:t>20</w:t>
        </w:r>
      </w:fldSimple>
      <w:r>
        <w:noBreakHyphen/>
      </w:r>
      <w:fldSimple w:instr=" SEQ List \* ARABIC \s 1 ">
        <w:r w:rsidR="00C14A83">
          <w:rPr>
            <w:noProof/>
          </w:rPr>
          <w:t>2</w:t>
        </w:r>
      </w:fldSimple>
      <w:r>
        <w:t xml:space="preserve">. Pixel format settings for </w:t>
      </w:r>
      <w:r w:rsidR="00515460">
        <w:t>standard</w:t>
      </w:r>
      <w:r>
        <w:t xml:space="preserve"> output.</w:t>
      </w:r>
    </w:p>
    <w:p w14:paraId="1EA9A74E" w14:textId="62CDBDD6" w:rsidR="00EC0848" w:rsidRDefault="00515460" w:rsidP="00515460">
      <w:pPr>
        <w:pStyle w:val="Heading3"/>
      </w:pPr>
      <w:r>
        <w:t>Antialiasing</w:t>
      </w:r>
    </w:p>
    <w:p w14:paraId="024316C9" w14:textId="1ED87EB2" w:rsidR="00515460" w:rsidRDefault="00515460" w:rsidP="00EC0848">
      <w:r>
        <w:t>Change the value of “samples” under [pixel format] for antialiasing settings. The setting of 0 disables antialiasing. Setting of a higher number can smooth jagged edges and lines of the rendering.</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515460" w14:paraId="19D0C9D2" w14:textId="77777777" w:rsidTr="000A7C7E">
        <w:tc>
          <w:tcPr>
            <w:tcW w:w="7020" w:type="dxa"/>
            <w:shd w:val="clear" w:color="auto" w:fill="E8F1E2" w:themeFill="accent2" w:themeFillTint="33"/>
          </w:tcPr>
          <w:p w14:paraId="468C472E" w14:textId="77777777" w:rsidR="00515460" w:rsidRPr="00EC0848" w:rsidRDefault="00515460" w:rsidP="000A7C7E">
            <w:pPr>
              <w:rPr>
                <w:rFonts w:ascii="Courier New" w:hAnsi="Courier New" w:cs="Courier New"/>
              </w:rPr>
            </w:pPr>
            <w:r w:rsidRPr="00EC0848">
              <w:rPr>
                <w:rFonts w:ascii="Courier New" w:hAnsi="Courier New" w:cs="Courier New"/>
              </w:rPr>
              <w:t>[pixel\ format]</w:t>
            </w:r>
          </w:p>
          <w:p w14:paraId="2B41E3E6" w14:textId="6978882A" w:rsidR="00515460" w:rsidRDefault="00515460" w:rsidP="000A7C7E">
            <w:r w:rsidRPr="00515460">
              <w:rPr>
                <w:rFonts w:ascii="Courier New" w:hAnsi="Courier New" w:cs="Courier New"/>
              </w:rPr>
              <w:lastRenderedPageBreak/>
              <w:t>samples=4</w:t>
            </w:r>
          </w:p>
        </w:tc>
      </w:tr>
    </w:tbl>
    <w:p w14:paraId="79DB39E7" w14:textId="5D1C5109" w:rsidR="00515460" w:rsidRDefault="00515460" w:rsidP="00515460">
      <w:pPr>
        <w:pStyle w:val="Caption"/>
        <w:jc w:val="center"/>
      </w:pPr>
      <w:r>
        <w:lastRenderedPageBreak/>
        <w:t xml:space="preserve">List </w:t>
      </w:r>
      <w:fldSimple w:instr=" STYLEREF 1 \s ">
        <w:r w:rsidR="00C14A83">
          <w:rPr>
            <w:noProof/>
          </w:rPr>
          <w:t>20</w:t>
        </w:r>
      </w:fldSimple>
      <w:r>
        <w:noBreakHyphen/>
      </w:r>
      <w:fldSimple w:instr=" SEQ List \* ARABIC \s 1 ">
        <w:r w:rsidR="00C14A83">
          <w:rPr>
            <w:noProof/>
          </w:rPr>
          <w:t>3</w:t>
        </w:r>
      </w:fldSimple>
      <w:r>
        <w:t>. Pixel format settings for antialiasing.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15460" w14:paraId="123CE045" w14:textId="77777777" w:rsidTr="000A7C7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5ACC1FA" w14:textId="77777777" w:rsidR="00515460" w:rsidRDefault="00515460" w:rsidP="000A7C7E">
            <w:pPr>
              <w:pStyle w:val="Icon"/>
            </w:pPr>
            <w:r>
              <w:rPr>
                <w:noProof/>
                <w:lang w:eastAsia="en-US"/>
              </w:rPr>
              <mc:AlternateContent>
                <mc:Choice Requires="wpg">
                  <w:drawing>
                    <wp:inline distT="0" distB="0" distL="0" distR="0" wp14:anchorId="44746380" wp14:editId="4019F453">
                      <wp:extent cx="228600" cy="228600"/>
                      <wp:effectExtent l="0" t="0" r="0" b="0"/>
                      <wp:docPr id="4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1" name="Oval 4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2" name="Freeform 4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4FA695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CpIz04MFAAD1EQAADgAAAAAAAAAAAAAAAAAuAgAAZHJzL2Uyb0Rv&#10;Yy54bWxQSwECLQAUAAYACAAAACEA+AwpmdgAAAADAQAADwAAAAAAAAAAAAAAAADdBwAAZHJzL2Rv&#10;d25yZXYueG1sUEsFBgAAAAAEAAQA8wAAAOIIAAAAAA==&#10;">
                      <v:oval id="Oval 40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HhB8IA&#10;AADcAAAADwAAAGRycy9kb3ducmV2LnhtbESP3WoCMRCF7wu+QxihdzVrKWJXo4hS6U0tVR9g2Iyb&#10;1c0kJHFd374pCL08nJ+PM1/2thUdhdg4VjAeFSCIK6cbrhUcDx8vUxAxIWtsHZOCO0VYLgZPcyy1&#10;u/EPdftUizzCsUQFJiVfShkrQxbjyHni7J1csJiyDLXUAW953LbytSgm0mLDmWDQ09pQddlfbYYY&#10;3238etu8Ty3V5+/7JOy+UKnnYb+agUjUp//wo/2pFbwVY/g7k4+AX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ceEHwgAAANwAAAAPAAAAAAAAAAAAAAAAAJgCAABkcnMvZG93&#10;bnJldi54bWxQSwUGAAAAAAQABAD1AAAAhwMAAAAA&#10;" fillcolor="#f24f4f [3204]" stroked="f" strokeweight="0">
                        <v:stroke joinstyle="miter"/>
                        <o:lock v:ext="edit" aspectratio="t"/>
                      </v:oval>
                      <v:shape id="Freeform 40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8S+cUA&#10;AADcAAAADwAAAGRycy9kb3ducmV2LnhtbESPQWvCQBSE70L/w/IKvemmVqRNXaUIQk6CxuL1NfuS&#10;Dc2+DbtrjP31XaHQ4zAz3zCrzWg7MZAPrWMFz7MMBHHldMuNglO5m76CCBFZY+eYFNwowGb9MFlh&#10;rt2VDzQcYyMShEOOCkyMfS5lqAxZDDPXEyevdt5iTNI3Unu8Jrjt5DzLltJiy2nBYE9bQ9X38WIV&#10;nH8+y+HiS7OvfVEs3r7OS1+/KPX0OH68g4g0xv/wX7vQChbZHO5n0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bxL5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F9A6C62" w14:textId="3A97CB65" w:rsidR="00515460" w:rsidRDefault="00515460" w:rsidP="000A7C7E">
            <w:pPr>
              <w:pStyle w:val="TipText"/>
              <w:cnfStyle w:val="000000000000" w:firstRow="0" w:lastRow="0" w:firstColumn="0" w:lastColumn="0" w:oddVBand="0" w:evenVBand="0" w:oddHBand="0" w:evenHBand="0" w:firstRowFirstColumn="0" w:firstRowLastColumn="0" w:lastRowFirstColumn="0" w:lastRowLastColumn="0"/>
            </w:pPr>
            <w:r>
              <w:t xml:space="preserve">The actually supported sample number varies depending on your graphics hardware. Set it to 0 if antialiasing is not </w:t>
            </w:r>
            <w:r w:rsidR="00ED7FE2">
              <w:t>supported by your graphics card, or rendering becomes too slow.</w:t>
            </w:r>
          </w:p>
        </w:tc>
      </w:tr>
    </w:tbl>
    <w:p w14:paraId="53398EC4" w14:textId="77777777" w:rsidR="00515460" w:rsidRDefault="00515460" w:rsidP="00EC0848"/>
    <w:p w14:paraId="7FEC7B8C" w14:textId="56EBC6B9" w:rsidR="000B4467" w:rsidRDefault="000B4467" w:rsidP="000B4467">
      <w:pPr>
        <w:pStyle w:val="Heading3"/>
      </w:pPr>
      <w:r>
        <w:t>Selection of OpenCL GPUs</w:t>
      </w:r>
    </w:p>
    <w:p w14:paraId="7691EADB" w14:textId="6C26055B" w:rsidR="000B4467" w:rsidRDefault="00492708" w:rsidP="000B4467">
      <w:r>
        <w:t>Change the value of “device_id” under [cl device] to select a different GPU for OpenCL calculations. The installed and activated GPUs are numbered starting from 0. Make sure that the selected GPU ID is within the valid range.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492708" w14:paraId="3D66E537" w14:textId="77777777" w:rsidTr="007F0FD8">
        <w:tc>
          <w:tcPr>
            <w:tcW w:w="7020" w:type="dxa"/>
            <w:shd w:val="clear" w:color="auto" w:fill="E8F1E2" w:themeFill="accent2" w:themeFillTint="33"/>
          </w:tcPr>
          <w:p w14:paraId="367F6484" w14:textId="595D55BE" w:rsidR="00492708" w:rsidRPr="00EC0848" w:rsidRDefault="00492708" w:rsidP="007F0FD8">
            <w:pPr>
              <w:rPr>
                <w:rFonts w:ascii="Courier New" w:hAnsi="Courier New" w:cs="Courier New"/>
              </w:rPr>
            </w:pPr>
            <w:r w:rsidRPr="00EC0848">
              <w:rPr>
                <w:rFonts w:ascii="Courier New" w:hAnsi="Courier New" w:cs="Courier New"/>
              </w:rPr>
              <w:t>[</w:t>
            </w:r>
            <w:r>
              <w:rPr>
                <w:rFonts w:ascii="Courier New" w:hAnsi="Courier New" w:cs="Courier New"/>
              </w:rPr>
              <w:t>cl</w:t>
            </w:r>
            <w:r w:rsidRPr="00EC0848">
              <w:rPr>
                <w:rFonts w:ascii="Courier New" w:hAnsi="Courier New" w:cs="Courier New"/>
              </w:rPr>
              <w:t xml:space="preserve">\ </w:t>
            </w:r>
            <w:r>
              <w:rPr>
                <w:rFonts w:ascii="Courier New" w:hAnsi="Courier New" w:cs="Courier New"/>
              </w:rPr>
              <w:t>device</w:t>
            </w:r>
            <w:r w:rsidRPr="00EC0848">
              <w:rPr>
                <w:rFonts w:ascii="Courier New" w:hAnsi="Courier New" w:cs="Courier New"/>
              </w:rPr>
              <w:t>]</w:t>
            </w:r>
          </w:p>
          <w:p w14:paraId="503FDF50" w14:textId="5F75C957" w:rsidR="00492708" w:rsidRDefault="008C44FD" w:rsidP="007F0FD8">
            <w:r>
              <w:rPr>
                <w:rFonts w:ascii="Courier New" w:hAnsi="Courier New" w:cs="Courier New"/>
              </w:rPr>
              <w:t>d</w:t>
            </w:r>
            <w:r w:rsidR="00492708">
              <w:rPr>
                <w:rFonts w:ascii="Courier New" w:hAnsi="Courier New" w:cs="Courier New"/>
              </w:rPr>
              <w:t>evice_id=0</w:t>
            </w:r>
          </w:p>
        </w:tc>
      </w:tr>
    </w:tbl>
    <w:p w14:paraId="2F745110" w14:textId="77777777" w:rsidR="00492708" w:rsidRDefault="00492708" w:rsidP="00492708">
      <w:pPr>
        <w:pStyle w:val="Caption"/>
        <w:jc w:val="center"/>
      </w:pPr>
      <w:r>
        <w:t xml:space="preserve">List </w:t>
      </w:r>
      <w:fldSimple w:instr=" STYLEREF 1 \s ">
        <w:r w:rsidR="00C14A83">
          <w:rPr>
            <w:noProof/>
          </w:rPr>
          <w:t>20</w:t>
        </w:r>
      </w:fldSimple>
      <w:r>
        <w:noBreakHyphen/>
      </w:r>
      <w:fldSimple w:instr=" SEQ List \* ARABIC \s 1 ">
        <w:r w:rsidR="00C14A83">
          <w:rPr>
            <w:noProof/>
          </w:rPr>
          <w:t>4</w:t>
        </w:r>
      </w:fldSimple>
      <w:r>
        <w:t>. Pixel format settings for antialiasing.</w:t>
      </w:r>
    </w:p>
    <w:p w14:paraId="4CDB5E75" w14:textId="77777777" w:rsidR="00492708" w:rsidRDefault="00492708" w:rsidP="000B4467"/>
    <w:p w14:paraId="2277E678" w14:textId="14A1ED35" w:rsidR="00250042" w:rsidRDefault="00250042" w:rsidP="00250042">
      <w:pPr>
        <w:pStyle w:val="Heading3"/>
      </w:pPr>
      <w:r>
        <w:t>Selection of OpenGL core profile version and GLSL version</w:t>
      </w:r>
    </w:p>
    <w:p w14:paraId="4141CEA8" w14:textId="47182B96" w:rsidR="00250042" w:rsidRDefault="00C9134D" w:rsidP="000B4467">
      <w:r>
        <w:t>Change the values “gl_major_ver” and “gl_minor_ver” under [context attrib] to set the OpenGL core profile version and GLSL version. Make sure that a valid version for your system is selected.</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C9134D" w14:paraId="746E05BF" w14:textId="77777777" w:rsidTr="00CE73B9">
        <w:tc>
          <w:tcPr>
            <w:tcW w:w="7020" w:type="dxa"/>
            <w:shd w:val="clear" w:color="auto" w:fill="E8F1E2" w:themeFill="accent2" w:themeFillTint="33"/>
          </w:tcPr>
          <w:p w14:paraId="73460A6C" w14:textId="5DBE287C" w:rsidR="00C9134D" w:rsidRPr="00EC0848" w:rsidRDefault="00C9134D" w:rsidP="00CE73B9">
            <w:pPr>
              <w:rPr>
                <w:rFonts w:ascii="Courier New" w:hAnsi="Courier New" w:cs="Courier New"/>
              </w:rPr>
            </w:pPr>
            <w:r w:rsidRPr="00EC0848">
              <w:rPr>
                <w:rFonts w:ascii="Courier New" w:hAnsi="Courier New" w:cs="Courier New"/>
              </w:rPr>
              <w:t>[</w:t>
            </w:r>
            <w:r>
              <w:rPr>
                <w:rFonts w:ascii="Courier New" w:hAnsi="Courier New" w:cs="Courier New"/>
              </w:rPr>
              <w:t>context</w:t>
            </w:r>
            <w:r w:rsidRPr="00EC0848">
              <w:rPr>
                <w:rFonts w:ascii="Courier New" w:hAnsi="Courier New" w:cs="Courier New"/>
              </w:rPr>
              <w:t xml:space="preserve">\ </w:t>
            </w:r>
            <w:r>
              <w:rPr>
                <w:rFonts w:ascii="Courier New" w:hAnsi="Courier New" w:cs="Courier New"/>
              </w:rPr>
              <w:t>attrib</w:t>
            </w:r>
            <w:r w:rsidRPr="00EC0848">
              <w:rPr>
                <w:rFonts w:ascii="Courier New" w:hAnsi="Courier New" w:cs="Courier New"/>
              </w:rPr>
              <w:t>]</w:t>
            </w:r>
          </w:p>
          <w:p w14:paraId="3C2E77FE" w14:textId="7589B6B8" w:rsidR="00C9134D" w:rsidRDefault="00C9134D" w:rsidP="00CE73B9">
            <w:pPr>
              <w:rPr>
                <w:rFonts w:ascii="Courier New" w:hAnsi="Courier New" w:cs="Courier New"/>
              </w:rPr>
            </w:pPr>
            <w:r>
              <w:rPr>
                <w:rFonts w:ascii="Courier New" w:hAnsi="Courier New" w:cs="Courier New"/>
              </w:rPr>
              <w:t>gl_major_ver=4</w:t>
            </w:r>
          </w:p>
          <w:p w14:paraId="610ABFD4" w14:textId="468968EB" w:rsidR="00C9134D" w:rsidRDefault="00C9134D" w:rsidP="00CE73B9">
            <w:r>
              <w:rPr>
                <w:rFonts w:ascii="Courier New" w:hAnsi="Courier New" w:cs="Courier New"/>
              </w:rPr>
              <w:t>gl_minor_ver=5</w:t>
            </w:r>
          </w:p>
        </w:tc>
      </w:tr>
    </w:tbl>
    <w:p w14:paraId="3BDF7982" w14:textId="77777777" w:rsidR="00C9134D" w:rsidRDefault="00C9134D" w:rsidP="00C9134D">
      <w:pPr>
        <w:pStyle w:val="Caption"/>
        <w:jc w:val="center"/>
      </w:pPr>
      <w:r>
        <w:t xml:space="preserve">List </w:t>
      </w:r>
      <w:fldSimple w:instr=" STYLEREF 1 \s ">
        <w:r w:rsidR="00C14A83">
          <w:rPr>
            <w:noProof/>
          </w:rPr>
          <w:t>20</w:t>
        </w:r>
      </w:fldSimple>
      <w:r>
        <w:noBreakHyphen/>
      </w:r>
      <w:fldSimple w:instr=" SEQ List \* ARABIC \s 1 ">
        <w:r w:rsidR="00C14A83">
          <w:rPr>
            <w:noProof/>
          </w:rPr>
          <w:t>5</w:t>
        </w:r>
      </w:fldSimple>
      <w:r>
        <w:t>. Pixel format settings for antialiasing.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B5909" w14:paraId="492D6194" w14:textId="77777777" w:rsidTr="00D2211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5A0600E" w14:textId="77777777" w:rsidR="003B5909" w:rsidRDefault="003B5909" w:rsidP="00D2211F">
            <w:pPr>
              <w:pStyle w:val="Icon"/>
            </w:pPr>
            <w:r>
              <w:rPr>
                <w:noProof/>
                <w:lang w:eastAsia="en-US"/>
              </w:rPr>
              <mc:AlternateContent>
                <mc:Choice Requires="wpg">
                  <w:drawing>
                    <wp:inline distT="0" distB="0" distL="0" distR="0" wp14:anchorId="6D05577C" wp14:editId="00FA1F65">
                      <wp:extent cx="228600" cy="228600"/>
                      <wp:effectExtent l="0" t="0" r="0" b="0"/>
                      <wp:docPr id="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 name="Oval 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6" name="Freeform 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FF0554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9MNYlhQUAAPARAAAOAAAAAAAAAAAAAAAAAC4CAABkcnMvZTJv&#10;RG9jLnhtbFBLAQItABQABgAIAAAAIQD4DCmZ2AAAAAMBAAAPAAAAAAAAAAAAAAAAAN8HAABkcnMv&#10;ZG93bnJldi54bWxQSwUGAAAAAAQABADzAAAA5AgAAAAA&#10;">
                      <v:oval id="Oval 2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kRRsIA&#10;AADbAAAADwAAAGRycy9kb3ducmV2LnhtbESP3WoCMRCF7wXfIYzQO80qVOxqFLG09MZKt32AYTNu&#10;tt1MQpKu69s3QsHLw/n5OJvdYDvRU4itYwXzWQGCuHa65UbB1+fLdAUiJmSNnWNScKUIu+14tMFS&#10;uwt/UF+lRuQRjiUqMCn5UspYG7IYZ84TZ+/sgsWUZWikDnjJ47aTi6JYSostZ4JBTwdD9U/1azPE&#10;+P7ZH17bp5Wl5vt0XYb3Iyr1MBn2axCJhnQP/7fftILFI9y+5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eRFGwgAAANsAAAAPAAAAAAAAAAAAAAAAAJgCAABkcnMvZG93&#10;bnJldi54bWxQSwUGAAAAAAQABAD1AAAAhwMAAAAA&#10;" fillcolor="#f24f4f [3204]" stroked="f" strokeweight="0">
                        <v:stroke joinstyle="miter"/>
                        <o:lock v:ext="edit" aspectratio="t"/>
                      </v:oval>
                      <v:shape id="Freeform 2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toj8QA&#10;AADbAAAADwAAAGRycy9kb3ducmV2LnhtbESPwWrDMBBE74X8g9hAbo3cpJjWjRJCIOBToXFLrltr&#10;bZlaKyMpjtOvrwqFHoeZecNsdpPtxUg+dI4VPCwzEMS10x23Ct6r4/0TiBCRNfaOScGNAuy2s7sN&#10;Ftpd+Y3GU2xFgnAoUIGJcSikDLUhi2HpBuLkNc5bjEn6VmqP1wS3vVxlWS4tdpwWDA50MFR/nS5W&#10;wfn7oxovvjKvjS/Lx+fPc+6btVKL+bR/ARFpiv/hv3apFaxy+P2Sf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LaI/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91D1E0" w14:textId="658D3AFB" w:rsidR="003B5909" w:rsidRDefault="003B5909" w:rsidP="00D2211F">
            <w:pPr>
              <w:pStyle w:val="TipText"/>
              <w:cnfStyle w:val="000000000000" w:firstRow="0" w:lastRow="0" w:firstColumn="0" w:lastColumn="0" w:oddVBand="0" w:evenVBand="0" w:oddHBand="0" w:evenHBand="0" w:firstRowFirstColumn="0" w:firstRowLastColumn="0" w:lastRowFirstColumn="0" w:lastRowLastColumn="0"/>
            </w:pPr>
            <w:r>
              <w:t>For some graphics cards, anti-aliasing becomes unavailable under certain OpenGL versions. Straight lines become jagged with anti-aliasing. Change the OpenGL version to see if anti-aliasing is enabled.</w:t>
            </w:r>
          </w:p>
        </w:tc>
      </w:tr>
    </w:tbl>
    <w:p w14:paraId="0745334B" w14:textId="77777777" w:rsidR="00C9134D" w:rsidRDefault="00C9134D" w:rsidP="00C9134D"/>
    <w:p w14:paraId="2D59DA40" w14:textId="77777777" w:rsidR="000321EA" w:rsidRDefault="000321EA">
      <w:r>
        <w:br w:type="page"/>
      </w:r>
    </w:p>
    <w:p w14:paraId="194D2459" w14:textId="49B8D498" w:rsidR="003010F7" w:rsidRPr="00D807A8" w:rsidRDefault="006B5A72" w:rsidP="00BF54AB">
      <w:pPr>
        <w:pStyle w:val="Heading1"/>
        <w:numPr>
          <w:ilvl w:val="0"/>
          <w:numId w:val="0"/>
        </w:numPr>
      </w:pPr>
      <w:bookmarkStart w:id="325" w:name="_Toc406770777"/>
      <w:bookmarkStart w:id="326" w:name="_Ref407097453"/>
      <w:bookmarkStart w:id="327" w:name="_Ref407098499"/>
      <w:bookmarkStart w:id="328" w:name="_Toc420072910"/>
      <w:r w:rsidRPr="00D807A8">
        <w:lastRenderedPageBreak/>
        <w:t>Appendi</w:t>
      </w:r>
      <w:bookmarkEnd w:id="202"/>
      <w:bookmarkEnd w:id="287"/>
      <w:bookmarkEnd w:id="325"/>
      <w:r w:rsidR="00A97A4B">
        <w:t>ces</w:t>
      </w:r>
      <w:bookmarkEnd w:id="326"/>
      <w:bookmarkEnd w:id="327"/>
      <w:bookmarkEnd w:id="328"/>
    </w:p>
    <w:p w14:paraId="3F781BB6" w14:textId="141598A4" w:rsidR="003010F7" w:rsidRDefault="008948BC" w:rsidP="00BF54AB">
      <w:pPr>
        <w:pStyle w:val="Heading2"/>
      </w:pPr>
      <w:bookmarkStart w:id="329" w:name="_Toc406575234"/>
      <w:bookmarkStart w:id="330" w:name="_Toc406755696"/>
      <w:bookmarkStart w:id="331" w:name="_Toc406770778"/>
      <w:bookmarkStart w:id="332" w:name="_Toc420072911"/>
      <w:r>
        <w:t xml:space="preserve">A. </w:t>
      </w:r>
      <w:r w:rsidR="00D807A8">
        <w:t>Functions of FluoRender</w:t>
      </w:r>
      <w:bookmarkEnd w:id="329"/>
      <w:bookmarkEnd w:id="330"/>
      <w:bookmarkEnd w:id="331"/>
      <w:bookmarkEnd w:id="332"/>
    </w:p>
    <w:p w14:paraId="7DCBE37D" w14:textId="77777777" w:rsidR="003010F7" w:rsidRDefault="00D807A8" w:rsidP="00DF5798">
      <w:pPr>
        <w:pStyle w:val="Heading3"/>
        <w:jc w:val="center"/>
      </w:pPr>
      <w:r>
        <w:t>List of functions of FluoRender on Windows and Mac OS X</w:t>
      </w:r>
    </w:p>
    <w:tbl>
      <w:tblPr>
        <w:tblStyle w:val="FinancialTable"/>
        <w:tblW w:w="4091" w:type="pct"/>
        <w:jc w:val="center"/>
        <w:tblLook w:val="04A0" w:firstRow="1" w:lastRow="0" w:firstColumn="1" w:lastColumn="0" w:noHBand="0" w:noVBand="1"/>
        <w:tblDescription w:val="Profit and loss statement table"/>
      </w:tblPr>
      <w:tblGrid>
        <w:gridCol w:w="3968"/>
        <w:gridCol w:w="1799"/>
        <w:gridCol w:w="1883"/>
      </w:tblGrid>
      <w:tr w:rsidR="00D807A8" w14:paraId="2A3CAA27" w14:textId="77777777" w:rsidTr="003714B6">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593" w:type="pct"/>
            <w:shd w:val="clear" w:color="auto" w:fill="669748" w:themeFill="accent2" w:themeFillShade="BF"/>
            <w:vAlign w:val="bottom"/>
          </w:tcPr>
          <w:p w14:paraId="11E33277" w14:textId="77777777" w:rsidR="00D807A8" w:rsidRDefault="00ED0043" w:rsidP="00ED0043">
            <w:r>
              <w:t>Functions</w:t>
            </w:r>
          </w:p>
        </w:tc>
        <w:tc>
          <w:tcPr>
            <w:tcW w:w="1176" w:type="pct"/>
            <w:shd w:val="clear" w:color="auto" w:fill="669748" w:themeFill="accent2" w:themeFillShade="BF"/>
            <w:vAlign w:val="bottom"/>
          </w:tcPr>
          <w:p w14:paraId="5413C30A" w14:textId="77777777" w:rsidR="00D807A8" w:rsidRDefault="00D807A8">
            <w:pPr>
              <w:jc w:val="center"/>
              <w:cnfStyle w:val="100000000000" w:firstRow="1" w:lastRow="0" w:firstColumn="0" w:lastColumn="0" w:oddVBand="0" w:evenVBand="0" w:oddHBand="0" w:evenHBand="0" w:firstRowFirstColumn="0" w:firstRowLastColumn="0" w:lastRowFirstColumn="0" w:lastRowLastColumn="0"/>
            </w:pPr>
            <w:r>
              <w:t>Windows</w:t>
            </w:r>
          </w:p>
        </w:tc>
        <w:tc>
          <w:tcPr>
            <w:tcW w:w="1231" w:type="pct"/>
            <w:shd w:val="clear" w:color="auto" w:fill="669748" w:themeFill="accent2" w:themeFillShade="BF"/>
            <w:vAlign w:val="bottom"/>
          </w:tcPr>
          <w:p w14:paraId="152E3F3C" w14:textId="77777777" w:rsidR="00D807A8" w:rsidRDefault="00D807A8">
            <w:pPr>
              <w:jc w:val="center"/>
              <w:cnfStyle w:val="100000000000" w:firstRow="1" w:lastRow="0" w:firstColumn="0" w:lastColumn="0" w:oddVBand="0" w:evenVBand="0" w:oddHBand="0" w:evenHBand="0" w:firstRowFirstColumn="0" w:firstRowLastColumn="0" w:lastRowFirstColumn="0" w:lastRowLastColumn="0"/>
            </w:pPr>
            <w:r>
              <w:t>Mac OS X</w:t>
            </w:r>
          </w:p>
        </w:tc>
      </w:tr>
      <w:tr w:rsidR="00D807A8" w14:paraId="46AA0D8A"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4586D56" w14:textId="77777777" w:rsidR="00D807A8" w:rsidRPr="004D6251" w:rsidRDefault="00302398">
            <w:pPr>
              <w:rPr>
                <w:b/>
              </w:rPr>
            </w:pPr>
            <w:r w:rsidRPr="004D6251">
              <w:rPr>
                <w:b/>
              </w:rPr>
              <w:t>Basic visualization</w:t>
            </w:r>
          </w:p>
        </w:tc>
        <w:tc>
          <w:tcPr>
            <w:tcW w:w="1176" w:type="pct"/>
          </w:tcPr>
          <w:p w14:paraId="7F676DE8" w14:textId="77777777" w:rsidR="00D807A8" w:rsidRPr="00302398" w:rsidRDefault="00302398" w:rsidP="00302398">
            <w:pPr>
              <w:jc w:val="center"/>
              <w:cnfStyle w:val="000000000000" w:firstRow="0" w:lastRow="0" w:firstColumn="0" w:lastColumn="0" w:oddVBand="0" w:evenVBand="0" w:oddHBand="0" w:evenHBand="0" w:firstRowFirstColumn="0" w:firstRowLastColumn="0" w:lastRowFirstColumn="0" w:lastRowLastColumn="0"/>
              <w:rPr>
                <w:b/>
              </w:rPr>
            </w:pPr>
            <w:r w:rsidRPr="00302398">
              <w:rPr>
                <w:b/>
                <w:color w:val="auto"/>
                <w:sz w:val="16"/>
              </w:rPr>
              <w:t>●</w:t>
            </w:r>
          </w:p>
        </w:tc>
        <w:tc>
          <w:tcPr>
            <w:tcW w:w="1231" w:type="pct"/>
          </w:tcPr>
          <w:p w14:paraId="3DF04C40" w14:textId="34082E1D" w:rsidR="00D807A8" w:rsidRPr="00302398" w:rsidRDefault="00BA4E57"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807A8" w14:paraId="3A924BB1"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4D63C41" w14:textId="77777777" w:rsidR="00D807A8" w:rsidRPr="00CF76FB" w:rsidRDefault="00ED0043">
            <w:pPr>
              <w:ind w:left="216"/>
            </w:pPr>
            <w:r>
              <w:t>View rotation</w:t>
            </w:r>
          </w:p>
        </w:tc>
        <w:tc>
          <w:tcPr>
            <w:tcW w:w="1176" w:type="pct"/>
          </w:tcPr>
          <w:p w14:paraId="29D24A47" w14:textId="77777777" w:rsidR="00D807A8" w:rsidRPr="00302398" w:rsidRDefault="00C42FED"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785645" w14:textId="1DEFAF40" w:rsidR="00D807A8" w:rsidRPr="00302398" w:rsidRDefault="00BA4E57"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D0043" w14:paraId="4234CAAD"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96E88BD" w14:textId="77777777" w:rsidR="00ED0043" w:rsidRDefault="00ED0043">
            <w:pPr>
              <w:ind w:left="216"/>
            </w:pPr>
            <w:r>
              <w:t>Geared rotation of 45º</w:t>
            </w:r>
          </w:p>
        </w:tc>
        <w:tc>
          <w:tcPr>
            <w:tcW w:w="1176" w:type="pct"/>
          </w:tcPr>
          <w:p w14:paraId="4080806B" w14:textId="77777777" w:rsidR="00ED0043" w:rsidRPr="00302398" w:rsidRDefault="00C42FED"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CB66D5" w14:textId="095BA0F0" w:rsidR="00ED0043" w:rsidRPr="00302398" w:rsidRDefault="00BA4E57"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807A8" w14:paraId="3DD33F39"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E502BC1" w14:textId="77777777" w:rsidR="00D807A8" w:rsidRDefault="00ED0043">
            <w:pPr>
              <w:ind w:left="216"/>
            </w:pPr>
            <w:r>
              <w:t>View panning</w:t>
            </w:r>
          </w:p>
        </w:tc>
        <w:tc>
          <w:tcPr>
            <w:tcW w:w="1176" w:type="pct"/>
          </w:tcPr>
          <w:p w14:paraId="64AB944E" w14:textId="77777777" w:rsidR="00D807A8" w:rsidRPr="00302398" w:rsidRDefault="00C42FED"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6564A8" w14:textId="289DA062" w:rsidR="00D807A8" w:rsidRPr="00302398" w:rsidRDefault="00BA4E57"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F4E41" w14:paraId="48FAC899"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C2D3E67" w14:textId="77777777" w:rsidR="009F4E41" w:rsidRDefault="009F4E41">
            <w:pPr>
              <w:ind w:left="216"/>
            </w:pPr>
            <w:r>
              <w:t>Center data/panning reset</w:t>
            </w:r>
          </w:p>
        </w:tc>
        <w:tc>
          <w:tcPr>
            <w:tcW w:w="1176" w:type="pct"/>
          </w:tcPr>
          <w:p w14:paraId="1EBFE750" w14:textId="77777777" w:rsidR="009F4E41" w:rsidRPr="00302398" w:rsidRDefault="00C42FED"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199F23" w14:textId="036E20B5" w:rsidR="009F4E41" w:rsidRPr="00302398" w:rsidRDefault="00BA4E57"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ED0043" w14:paraId="1F42D759"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7EE68FA" w14:textId="77777777" w:rsidR="00ED0043" w:rsidRDefault="00ED0043">
            <w:pPr>
              <w:ind w:left="216"/>
            </w:pPr>
            <w:r>
              <w:t>View zooming</w:t>
            </w:r>
          </w:p>
        </w:tc>
        <w:tc>
          <w:tcPr>
            <w:tcW w:w="1176" w:type="pct"/>
          </w:tcPr>
          <w:p w14:paraId="703E1F07" w14:textId="77777777" w:rsidR="00ED0043" w:rsidRPr="00302398" w:rsidRDefault="00C42FED"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A393214" w14:textId="1204D1B4" w:rsidR="00ED0043" w:rsidRPr="00302398" w:rsidRDefault="00BA4E57"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F4E41" w14:paraId="763E653F"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24C4001" w14:textId="77777777" w:rsidR="009F4E41" w:rsidRDefault="009F4E41">
            <w:pPr>
              <w:ind w:left="216"/>
            </w:pPr>
            <w:r>
              <w:t>1:1 zoom ratio setting</w:t>
            </w:r>
          </w:p>
        </w:tc>
        <w:tc>
          <w:tcPr>
            <w:tcW w:w="1176" w:type="pct"/>
          </w:tcPr>
          <w:p w14:paraId="22405BEE" w14:textId="2C060AC7" w:rsidR="009F4E4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A136CB7" w14:textId="4FDAB90C" w:rsidR="009F4E41" w:rsidRPr="00302398" w:rsidRDefault="00B61F6F"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ED0043" w14:paraId="43D21A41"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2BF07A3" w14:textId="06F41BA0" w:rsidR="00ED0043" w:rsidRDefault="00ED0043" w:rsidP="00ED5E19">
            <w:pPr>
              <w:ind w:left="216"/>
            </w:pPr>
            <w:r>
              <w:t>Depth attenuation</w:t>
            </w:r>
            <w:r w:rsidR="009C1C73">
              <w:t xml:space="preserve"> </w:t>
            </w:r>
            <w:r w:rsidR="009C1C73">
              <w:rPr>
                <w:iCs/>
                <w:noProof/>
                <w:lang w:eastAsia="en-US"/>
              </w:rPr>
              <w:drawing>
                <wp:inline distT="0" distB="0" distL="0" distR="0" wp14:anchorId="5DD47302" wp14:editId="3A4D022C">
                  <wp:extent cx="97259" cy="95097"/>
                  <wp:effectExtent l="0" t="0" r="0" b="63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0594EBD5" w14:textId="7ED82F42" w:rsidR="00ED0043"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280845" w14:textId="14F9EB29" w:rsidR="00ED0043" w:rsidRPr="00302398" w:rsidRDefault="00B61F6F"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F4E41" w14:paraId="4F32009E"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E460B9F" w14:textId="77777777" w:rsidR="009F4E41" w:rsidRDefault="009F4E41">
            <w:pPr>
              <w:ind w:left="216"/>
            </w:pPr>
            <w:r>
              <w:t>Screen capture</w:t>
            </w:r>
          </w:p>
        </w:tc>
        <w:tc>
          <w:tcPr>
            <w:tcW w:w="1176" w:type="pct"/>
          </w:tcPr>
          <w:p w14:paraId="1038D511" w14:textId="4699F54E" w:rsidR="009F4E4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529BDB" w14:textId="52BF49A7" w:rsidR="009F4E41" w:rsidRPr="00302398" w:rsidRDefault="00B61F6F"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F4E41" w14:paraId="205F3A15"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C4E8224" w14:textId="77777777" w:rsidR="009F4E41" w:rsidRDefault="009F4E41">
            <w:pPr>
              <w:ind w:left="216"/>
            </w:pPr>
            <w:r>
              <w:t>View center axis</w:t>
            </w:r>
          </w:p>
        </w:tc>
        <w:tc>
          <w:tcPr>
            <w:tcW w:w="1176" w:type="pct"/>
          </w:tcPr>
          <w:p w14:paraId="7AE3899F" w14:textId="1B6494C5" w:rsidR="009F4E4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23A435" w14:textId="0F7969A2" w:rsidR="009F4E41" w:rsidRPr="00302398" w:rsidRDefault="00B61F6F"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F4E41" w14:paraId="52140F65"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043ED48" w14:textId="77777777" w:rsidR="009F4E41" w:rsidRDefault="009F4E41">
            <w:pPr>
              <w:ind w:left="216"/>
            </w:pPr>
            <w:r>
              <w:t>View information display</w:t>
            </w:r>
          </w:p>
        </w:tc>
        <w:tc>
          <w:tcPr>
            <w:tcW w:w="1176" w:type="pct"/>
          </w:tcPr>
          <w:p w14:paraId="48F298BB" w14:textId="7CABFE76" w:rsidR="009F4E4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DDA12E8" w14:textId="3FD616C9" w:rsidR="009F4E41" w:rsidRPr="00302398" w:rsidRDefault="00B61F6F"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F4E41" w14:paraId="2EF7E93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69F699C" w14:textId="77777777" w:rsidR="009F4E41" w:rsidRDefault="009F4E41">
            <w:pPr>
              <w:ind w:left="216"/>
            </w:pPr>
            <w:r>
              <w:t>Legend display</w:t>
            </w:r>
          </w:p>
        </w:tc>
        <w:tc>
          <w:tcPr>
            <w:tcW w:w="1176" w:type="pct"/>
          </w:tcPr>
          <w:p w14:paraId="0CA3704C" w14:textId="6D4DFE35" w:rsidR="009F4E4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517D94A" w14:textId="1334F9EF" w:rsidR="009F4E41" w:rsidRPr="00302398" w:rsidRDefault="00B61F6F"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F4E41" w14:paraId="5DE53EEA"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7BB9EA6" w14:textId="3448AF9F" w:rsidR="009F4E41" w:rsidRDefault="009F4E41">
            <w:pPr>
              <w:ind w:left="216"/>
            </w:pPr>
            <w:r>
              <w:t>Scale bar display</w:t>
            </w:r>
          </w:p>
        </w:tc>
        <w:tc>
          <w:tcPr>
            <w:tcW w:w="1176" w:type="pct"/>
          </w:tcPr>
          <w:p w14:paraId="73C2502B" w14:textId="7F85A839" w:rsidR="009F4E4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08A8A38" w14:textId="0A019B3E" w:rsidR="009F4E41" w:rsidRPr="00302398" w:rsidRDefault="00B61F6F"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F4E41" w14:paraId="00CA7F83"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EAB762B" w14:textId="72B724FE" w:rsidR="009F4E41" w:rsidRDefault="009F4E41">
            <w:pPr>
              <w:ind w:left="216"/>
            </w:pPr>
            <w:r>
              <w:t>Perspective angle adjustment</w:t>
            </w:r>
          </w:p>
        </w:tc>
        <w:tc>
          <w:tcPr>
            <w:tcW w:w="1176" w:type="pct"/>
          </w:tcPr>
          <w:p w14:paraId="52E128C9" w14:textId="45939442" w:rsidR="009F4E4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2E686B4" w14:textId="177B8CCD" w:rsidR="009F4E41" w:rsidRPr="00302398" w:rsidRDefault="00B61F6F"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F4E41" w14:paraId="75CDDF76"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38A6914" w14:textId="37187FB3" w:rsidR="009F4E41" w:rsidRDefault="004D6251">
            <w:pPr>
              <w:ind w:left="216"/>
            </w:pPr>
            <w:r>
              <w:t>Free fly</w:t>
            </w:r>
          </w:p>
        </w:tc>
        <w:tc>
          <w:tcPr>
            <w:tcW w:w="1176" w:type="pct"/>
          </w:tcPr>
          <w:p w14:paraId="1FEE0FB7" w14:textId="49AB8410" w:rsidR="009F4E4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ADDB0A2" w14:textId="658BF33E" w:rsidR="009F4E41" w:rsidRPr="00302398" w:rsidRDefault="00B61F6F"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2867B689"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6029CF0" w14:textId="14112205" w:rsidR="004D6251" w:rsidRDefault="004D6251">
            <w:pPr>
              <w:ind w:left="216"/>
            </w:pPr>
            <w:r>
              <w:t>Background color setting</w:t>
            </w:r>
          </w:p>
        </w:tc>
        <w:tc>
          <w:tcPr>
            <w:tcW w:w="1176" w:type="pct"/>
          </w:tcPr>
          <w:p w14:paraId="5D4B92C1" w14:textId="53F63CB8" w:rsidR="004D625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749E1C9" w14:textId="7B6F30D2" w:rsidR="004D6251" w:rsidRPr="00302398" w:rsidRDefault="00B61F6F"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D6251" w14:paraId="5C52DDB4"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DD2696E" w14:textId="00551692" w:rsidR="004D6251" w:rsidRDefault="004D6251">
            <w:pPr>
              <w:ind w:left="216"/>
            </w:pPr>
            <w:r>
              <w:t>Gradient background</w:t>
            </w:r>
          </w:p>
        </w:tc>
        <w:tc>
          <w:tcPr>
            <w:tcW w:w="1176" w:type="pct"/>
          </w:tcPr>
          <w:p w14:paraId="7C237B9F" w14:textId="28842FB1" w:rsidR="004D625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84A7AB8" w14:textId="25AFF88B" w:rsidR="004D6251" w:rsidRPr="00302398" w:rsidRDefault="00B61F6F"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1B62FF9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2101BC7" w14:textId="67D8E4B6" w:rsidR="004D6251" w:rsidRDefault="004D6251">
            <w:pPr>
              <w:ind w:left="216"/>
            </w:pPr>
            <w:r>
              <w:t>Render view font</w:t>
            </w:r>
            <w:r w:rsidR="00CE73B9">
              <w:t xml:space="preserve"> </w:t>
            </w:r>
            <w:r w:rsidR="00CE73B9">
              <w:rPr>
                <w:noProof/>
                <w:lang w:eastAsia="en-US"/>
              </w:rPr>
              <w:drawing>
                <wp:inline distT="0" distB="0" distL="0" distR="0" wp14:anchorId="06CB1800" wp14:editId="38647179">
                  <wp:extent cx="94615" cy="94615"/>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F0695E1" w14:textId="722672C3" w:rsidR="004D625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B0CADA" w14:textId="548F0373" w:rsidR="004D6251" w:rsidRPr="00302398" w:rsidRDefault="00B61F6F"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2310" w14:paraId="02BB7D15"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FF4EB86" w14:textId="28F1FB41" w:rsidR="00882310" w:rsidRDefault="00882310">
            <w:pPr>
              <w:ind w:left="216"/>
            </w:pPr>
            <w:r>
              <w:t>Create new render view</w:t>
            </w:r>
          </w:p>
        </w:tc>
        <w:tc>
          <w:tcPr>
            <w:tcW w:w="1176" w:type="pct"/>
          </w:tcPr>
          <w:p w14:paraId="31FC4414" w14:textId="6D76EB58" w:rsidR="0088231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5CC8949" w14:textId="4F7AC062" w:rsidR="00882310" w:rsidRPr="00302398" w:rsidRDefault="00B61F6F"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3DC78F12"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DBA2DA6" w14:textId="3C301460" w:rsidR="004D6251" w:rsidRDefault="004D6251">
            <w:pPr>
              <w:ind w:left="216"/>
            </w:pPr>
            <w:r>
              <w:t>Link render view rotations</w:t>
            </w:r>
          </w:p>
        </w:tc>
        <w:tc>
          <w:tcPr>
            <w:tcW w:w="1176" w:type="pct"/>
          </w:tcPr>
          <w:p w14:paraId="1A761ACB" w14:textId="062F807D" w:rsidR="004D625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EE8DED" w14:textId="0392466E" w:rsidR="004D6251" w:rsidRPr="00302398" w:rsidRDefault="00B61F6F"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D6251" w14:paraId="7C08C2E3"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BC87471" w14:textId="59F45D2B" w:rsidR="004D6251" w:rsidRDefault="004D6251">
            <w:pPr>
              <w:ind w:left="216"/>
            </w:pPr>
            <w:r>
              <w:t>Render view setting save</w:t>
            </w:r>
          </w:p>
        </w:tc>
        <w:tc>
          <w:tcPr>
            <w:tcW w:w="1176" w:type="pct"/>
          </w:tcPr>
          <w:p w14:paraId="4427D0CB" w14:textId="6760F614" w:rsidR="004D625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81C8FF" w14:textId="6E450BDA" w:rsidR="004D6251" w:rsidRPr="00302398" w:rsidRDefault="00B61F6F"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298A3A5A"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7298003" w14:textId="688F50C4" w:rsidR="00D807A8" w:rsidRPr="004D6251" w:rsidRDefault="004D6251">
            <w:pPr>
              <w:rPr>
                <w:b/>
                <w:iCs/>
              </w:rPr>
            </w:pPr>
            <w:r w:rsidRPr="004D6251">
              <w:rPr>
                <w:b/>
                <w:iCs/>
              </w:rPr>
              <w:t>Multi-channel support</w:t>
            </w:r>
          </w:p>
        </w:tc>
        <w:tc>
          <w:tcPr>
            <w:tcW w:w="1176" w:type="pct"/>
          </w:tcPr>
          <w:p w14:paraId="0E20F58B" w14:textId="0DCD3FBA" w:rsidR="00D807A8"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78921E" w14:textId="63D59D95" w:rsidR="00D807A8" w:rsidRPr="00302398" w:rsidRDefault="00B61F6F"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D6251" w14:paraId="3183821C"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6ED640A" w14:textId="6CE7DD42" w:rsidR="004D6251" w:rsidRDefault="004D6251" w:rsidP="004D6251">
            <w:pPr>
              <w:ind w:left="216"/>
              <w:rPr>
                <w:iCs/>
              </w:rPr>
            </w:pPr>
            <w:r>
              <w:rPr>
                <w:iCs/>
              </w:rPr>
              <w:t>Layered channel intermixing mode</w:t>
            </w:r>
          </w:p>
        </w:tc>
        <w:tc>
          <w:tcPr>
            <w:tcW w:w="1176" w:type="pct"/>
          </w:tcPr>
          <w:p w14:paraId="4C23A933" w14:textId="1612699C" w:rsidR="004D625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F1EF401" w14:textId="159D931A" w:rsidR="004D6251" w:rsidRPr="00302398" w:rsidRDefault="00B61F6F"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3C7F8055"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D234B68" w14:textId="7A75F4BF" w:rsidR="004D6251" w:rsidRDefault="004D6251" w:rsidP="004D6251">
            <w:pPr>
              <w:ind w:left="216"/>
              <w:rPr>
                <w:iCs/>
              </w:rPr>
            </w:pPr>
            <w:r>
              <w:rPr>
                <w:iCs/>
              </w:rPr>
              <w:t>Depth channel intermixing mode</w:t>
            </w:r>
          </w:p>
        </w:tc>
        <w:tc>
          <w:tcPr>
            <w:tcW w:w="1176" w:type="pct"/>
          </w:tcPr>
          <w:p w14:paraId="6E10A973" w14:textId="5B6A517F" w:rsidR="004D625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41845C" w14:textId="036D1AE4" w:rsidR="004D6251" w:rsidRPr="00302398" w:rsidRDefault="00B61F6F"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F76FB" w14:paraId="3FF9697D"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26B1E97" w14:textId="0D869D2C" w:rsidR="00CF76FB" w:rsidRDefault="00CF76FB" w:rsidP="004D6251">
            <w:pPr>
              <w:ind w:left="216"/>
              <w:rPr>
                <w:iCs/>
              </w:rPr>
            </w:pPr>
            <w:r>
              <w:rPr>
                <w:iCs/>
              </w:rPr>
              <w:t>Micro blending in depth mode</w:t>
            </w:r>
          </w:p>
        </w:tc>
        <w:tc>
          <w:tcPr>
            <w:tcW w:w="1176" w:type="pct"/>
          </w:tcPr>
          <w:p w14:paraId="628134EF" w14:textId="7323C5F5" w:rsidR="00CF76FB"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1D8A9DE" w14:textId="078EAA2A" w:rsidR="00CF76FB"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290C05B5"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E50B0F5" w14:textId="1A6FE61C" w:rsidR="004D6251" w:rsidRDefault="004D6251" w:rsidP="00ED5E19">
            <w:pPr>
              <w:ind w:left="216"/>
              <w:rPr>
                <w:iCs/>
              </w:rPr>
            </w:pPr>
            <w:r>
              <w:rPr>
                <w:iCs/>
              </w:rPr>
              <w:t>Composite channel intermixing mode</w:t>
            </w:r>
          </w:p>
        </w:tc>
        <w:tc>
          <w:tcPr>
            <w:tcW w:w="1176" w:type="pct"/>
          </w:tcPr>
          <w:p w14:paraId="58A18AF5" w14:textId="3E6E4D9A" w:rsidR="004D625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85CBEAE" w14:textId="23D2205C" w:rsidR="004D6251"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D6251" w14:paraId="04717232"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D43CB31" w14:textId="02696707" w:rsidR="004D6251" w:rsidRDefault="004D6251" w:rsidP="004D6251">
            <w:pPr>
              <w:ind w:left="216"/>
              <w:rPr>
                <w:iCs/>
              </w:rPr>
            </w:pPr>
            <w:r>
              <w:rPr>
                <w:iCs/>
              </w:rPr>
              <w:t>Channel grouping</w:t>
            </w:r>
          </w:p>
        </w:tc>
        <w:tc>
          <w:tcPr>
            <w:tcW w:w="1176" w:type="pct"/>
          </w:tcPr>
          <w:p w14:paraId="3CD6F9DB" w14:textId="28A3E1B1" w:rsidR="004D625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3C2558" w14:textId="3613C286" w:rsidR="004D6251"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27DF4" w14:paraId="18821B43" w14:textId="77777777" w:rsidTr="001D343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F3697BF" w14:textId="748730D2" w:rsidR="00927DF4" w:rsidRDefault="00927DF4" w:rsidP="00ED5E19">
            <w:pPr>
              <w:ind w:left="216"/>
              <w:rPr>
                <w:iCs/>
              </w:rPr>
            </w:pPr>
            <w:r>
              <w:rPr>
                <w:iCs/>
              </w:rPr>
              <w:t>Synchronize group settings</w:t>
            </w:r>
          </w:p>
        </w:tc>
        <w:tc>
          <w:tcPr>
            <w:tcW w:w="1176" w:type="pct"/>
          </w:tcPr>
          <w:p w14:paraId="3C683AFA" w14:textId="3216077D" w:rsidR="00927DF4" w:rsidRPr="00302398" w:rsidRDefault="007A6272" w:rsidP="001D343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5AB5254" w14:textId="2369A44D" w:rsidR="00927DF4" w:rsidRPr="00302398" w:rsidRDefault="00427668" w:rsidP="001D343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D6251" w14:paraId="4A436DDB"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25C9C66" w14:textId="4A6CBEA7" w:rsidR="004D6251" w:rsidRDefault="004D6251" w:rsidP="00ED5E19">
            <w:pPr>
              <w:ind w:left="216"/>
              <w:rPr>
                <w:iCs/>
              </w:rPr>
            </w:pPr>
            <w:r>
              <w:rPr>
                <w:iCs/>
              </w:rPr>
              <w:t>Depth mode for group</w:t>
            </w:r>
          </w:p>
        </w:tc>
        <w:tc>
          <w:tcPr>
            <w:tcW w:w="1176" w:type="pct"/>
          </w:tcPr>
          <w:p w14:paraId="45E8E4B3" w14:textId="122A0521" w:rsidR="004D625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29A733C" w14:textId="563F8314" w:rsidR="004D6251"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0938B98F"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7DA5915" w14:textId="6D51E621" w:rsidR="004D6251" w:rsidRDefault="004D6251" w:rsidP="00ED5E19">
            <w:pPr>
              <w:ind w:left="216"/>
              <w:rPr>
                <w:iCs/>
              </w:rPr>
            </w:pPr>
            <w:r>
              <w:rPr>
                <w:iCs/>
              </w:rPr>
              <w:t>Channel streaming</w:t>
            </w:r>
          </w:p>
        </w:tc>
        <w:tc>
          <w:tcPr>
            <w:tcW w:w="1176" w:type="pct"/>
          </w:tcPr>
          <w:p w14:paraId="2E982B09" w14:textId="711377BC" w:rsidR="004D625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B7B8C9" w14:textId="7C5D4F16" w:rsidR="004D6251"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70083" w14:paraId="1FD9B28D"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03361D0" w14:textId="18F081EA" w:rsidR="00D70083" w:rsidRPr="00D70083" w:rsidRDefault="00D70083" w:rsidP="00ED5E19">
            <w:pPr>
              <w:rPr>
                <w:b/>
                <w:iCs/>
              </w:rPr>
            </w:pPr>
            <w:r w:rsidRPr="00D70083">
              <w:rPr>
                <w:b/>
                <w:iCs/>
              </w:rPr>
              <w:t>Large data streaming</w:t>
            </w:r>
          </w:p>
        </w:tc>
        <w:tc>
          <w:tcPr>
            <w:tcW w:w="1176" w:type="pct"/>
          </w:tcPr>
          <w:p w14:paraId="2E3C519D" w14:textId="125FB73D" w:rsidR="00D70083"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B13C0D6" w14:textId="7A0C3C86" w:rsidR="00D70083"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70083" w14:paraId="52A65366"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DA398C5" w14:textId="135A73C4" w:rsidR="00D70083" w:rsidRDefault="00D70083" w:rsidP="00D70083">
            <w:pPr>
              <w:ind w:left="216"/>
              <w:rPr>
                <w:iCs/>
              </w:rPr>
            </w:pPr>
            <w:r>
              <w:rPr>
                <w:iCs/>
              </w:rPr>
              <w:t>Graphics memory setting</w:t>
            </w:r>
          </w:p>
        </w:tc>
        <w:tc>
          <w:tcPr>
            <w:tcW w:w="1176" w:type="pct"/>
          </w:tcPr>
          <w:p w14:paraId="0828BDB3" w14:textId="7D056AC2" w:rsidR="00D70083"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022085" w14:textId="6AC47436" w:rsidR="00D70083"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70083" w14:paraId="3B0E6625"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1DA5C07" w14:textId="2685CD65" w:rsidR="00D70083" w:rsidRDefault="00780F09" w:rsidP="00D70083">
            <w:pPr>
              <w:ind w:left="216"/>
              <w:rPr>
                <w:iCs/>
              </w:rPr>
            </w:pPr>
            <w:r>
              <w:rPr>
                <w:iCs/>
              </w:rPr>
              <w:t>Large data size setting</w:t>
            </w:r>
          </w:p>
        </w:tc>
        <w:tc>
          <w:tcPr>
            <w:tcW w:w="1176" w:type="pct"/>
          </w:tcPr>
          <w:p w14:paraId="41094891" w14:textId="53DD9F3E" w:rsidR="00D70083"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31BC38" w14:textId="3FD43CB3" w:rsidR="00D70083"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80F09" w14:paraId="01F75F96"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2715CF4" w14:textId="68C45F4B" w:rsidR="00780F09" w:rsidRDefault="00780F09" w:rsidP="00D70083">
            <w:pPr>
              <w:ind w:left="216"/>
              <w:rPr>
                <w:iCs/>
              </w:rPr>
            </w:pPr>
            <w:r>
              <w:rPr>
                <w:iCs/>
              </w:rPr>
              <w:t>Brick size setting</w:t>
            </w:r>
          </w:p>
        </w:tc>
        <w:tc>
          <w:tcPr>
            <w:tcW w:w="1176" w:type="pct"/>
          </w:tcPr>
          <w:p w14:paraId="4207C95E" w14:textId="7832F6A5" w:rsidR="00780F09"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C4F4FD" w14:textId="0AB45CFF" w:rsidR="00780F09"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80F09" w14:paraId="4F04AB83"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A1AB086" w14:textId="755D3D9E" w:rsidR="00780F09" w:rsidRDefault="00780F09" w:rsidP="00D70083">
            <w:pPr>
              <w:ind w:left="216"/>
              <w:rPr>
                <w:iCs/>
              </w:rPr>
            </w:pPr>
            <w:r>
              <w:rPr>
                <w:iCs/>
              </w:rPr>
              <w:t>Response time setting</w:t>
            </w:r>
          </w:p>
        </w:tc>
        <w:tc>
          <w:tcPr>
            <w:tcW w:w="1176" w:type="pct"/>
          </w:tcPr>
          <w:p w14:paraId="3CF2AC8B" w14:textId="562D1213" w:rsidR="00780F09"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D2333E" w14:textId="0593DAE0" w:rsidR="00780F09"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63785AD3"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134A034" w14:textId="58710E91" w:rsidR="00D807A8" w:rsidRPr="004D6251" w:rsidRDefault="004D6251">
            <w:pPr>
              <w:rPr>
                <w:b/>
              </w:rPr>
            </w:pPr>
            <w:r w:rsidRPr="004D6251">
              <w:rPr>
                <w:b/>
              </w:rPr>
              <w:t>Format support</w:t>
            </w:r>
          </w:p>
        </w:tc>
        <w:tc>
          <w:tcPr>
            <w:tcW w:w="1176" w:type="pct"/>
          </w:tcPr>
          <w:p w14:paraId="5AF295AC" w14:textId="1A1B3FBE" w:rsidR="00D807A8"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64DCD3" w14:textId="58543DCE" w:rsidR="00D807A8"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D6251" w14:paraId="0DC084F8"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B413822" w14:textId="7955066E" w:rsidR="00D807A8" w:rsidRDefault="004D6251" w:rsidP="00ED5E19">
            <w:pPr>
              <w:ind w:left="216"/>
            </w:pPr>
            <w:r>
              <w:lastRenderedPageBreak/>
              <w:t>TIFF</w:t>
            </w:r>
            <w:r w:rsidR="007D22B2">
              <w:t>, including stack and time sequence</w:t>
            </w:r>
            <w:r w:rsidR="006B2F3E">
              <w:t xml:space="preserve"> </w:t>
            </w:r>
            <w:r w:rsidR="006B2F3E">
              <w:rPr>
                <w:noProof/>
                <w:lang w:eastAsia="en-US"/>
              </w:rPr>
              <w:drawing>
                <wp:inline distT="0" distB="0" distL="0" distR="0" wp14:anchorId="4DE49BDA" wp14:editId="563BD7A1">
                  <wp:extent cx="94615" cy="94615"/>
                  <wp:effectExtent l="0" t="0" r="635" b="63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0131DE9" w14:textId="3671FBB4" w:rsidR="00D807A8"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86F37E7" w14:textId="1DDA7264" w:rsidR="00D807A8"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7C8A7BBE"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DB9CEB9" w14:textId="5D99F293" w:rsidR="00D807A8" w:rsidRDefault="004D6251">
            <w:pPr>
              <w:ind w:left="216"/>
            </w:pPr>
            <w:r>
              <w:t>Big TIFF</w:t>
            </w:r>
          </w:p>
        </w:tc>
        <w:tc>
          <w:tcPr>
            <w:tcW w:w="1176" w:type="pct"/>
          </w:tcPr>
          <w:p w14:paraId="4C3C64A0" w14:textId="4DD1FABC" w:rsidR="00D807A8"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ED2AA9" w14:textId="22558A4D" w:rsidR="00D807A8"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D6251" w14:paraId="66CD2B3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7BA2CDF" w14:textId="44E65757" w:rsidR="00D807A8" w:rsidRDefault="004D6251" w:rsidP="004D6251">
            <w:pPr>
              <w:ind w:left="216"/>
            </w:pPr>
            <w:r>
              <w:t xml:space="preserve">OIB, Olympus image binary </w:t>
            </w:r>
          </w:p>
        </w:tc>
        <w:tc>
          <w:tcPr>
            <w:tcW w:w="1176" w:type="pct"/>
          </w:tcPr>
          <w:p w14:paraId="6C5842CC" w14:textId="0B8CF00B" w:rsidR="00D807A8"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1077982" w14:textId="76D6C3C5" w:rsidR="00D807A8"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5E80018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7FEF521" w14:textId="43235484" w:rsidR="00D807A8" w:rsidRDefault="004D6251">
            <w:pPr>
              <w:ind w:left="216"/>
            </w:pPr>
            <w:r>
              <w:t>OIF, Olympus original imaging</w:t>
            </w:r>
          </w:p>
        </w:tc>
        <w:tc>
          <w:tcPr>
            <w:tcW w:w="1176" w:type="pct"/>
          </w:tcPr>
          <w:p w14:paraId="3B0ED645" w14:textId="38E17F22" w:rsidR="00D807A8"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3EE264" w14:textId="214ACA5C" w:rsidR="00D807A8"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D6251" w14:paraId="650EBC5B"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FC85549" w14:textId="3E61123C" w:rsidR="00D807A8" w:rsidRDefault="004D6251">
            <w:pPr>
              <w:ind w:left="216"/>
            </w:pPr>
            <w:r>
              <w:t>LSM, Zeiss laser scanning microscope</w:t>
            </w:r>
          </w:p>
        </w:tc>
        <w:tc>
          <w:tcPr>
            <w:tcW w:w="1176" w:type="pct"/>
          </w:tcPr>
          <w:p w14:paraId="737CD444" w14:textId="3DD70A7A" w:rsidR="00D807A8"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6E8338F" w14:textId="4DFEC4E9" w:rsidR="00D807A8"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664F7E4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15CCCDF" w14:textId="3724FE66" w:rsidR="00D807A8" w:rsidRDefault="004D6251">
            <w:pPr>
              <w:ind w:left="216"/>
            </w:pPr>
            <w:r>
              <w:t>XML, Prairie view</w:t>
            </w:r>
          </w:p>
        </w:tc>
        <w:tc>
          <w:tcPr>
            <w:tcW w:w="1176" w:type="pct"/>
          </w:tcPr>
          <w:p w14:paraId="602C4A5F" w14:textId="7DB9BCF6" w:rsidR="00D807A8"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2E03AB" w14:textId="18CDB347" w:rsidR="00D807A8"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27DF4" w14:paraId="61EB26A7"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2AD3F3F" w14:textId="2F655799" w:rsidR="00927DF4" w:rsidRDefault="00927DF4">
            <w:pPr>
              <w:ind w:left="216"/>
            </w:pPr>
            <w:r>
              <w:t>Metadata interpretation for microscopy</w:t>
            </w:r>
          </w:p>
        </w:tc>
        <w:tc>
          <w:tcPr>
            <w:tcW w:w="1176" w:type="pct"/>
          </w:tcPr>
          <w:p w14:paraId="1B5FFD40" w14:textId="599336FB" w:rsidR="00927DF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C833DEA" w14:textId="0959D3E7" w:rsidR="00927DF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658EFB8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536BD0C" w14:textId="629137E4" w:rsidR="00D807A8" w:rsidRDefault="004D6251">
            <w:pPr>
              <w:ind w:left="216"/>
            </w:pPr>
            <w:r>
              <w:t>Nrrd</w:t>
            </w:r>
            <w:r w:rsidR="003714B6">
              <w:t xml:space="preserve">, Near raw </w:t>
            </w:r>
            <w:r w:rsidR="009D5147">
              <w:t xml:space="preserve">raster </w:t>
            </w:r>
            <w:r w:rsidR="003714B6">
              <w:t>data</w:t>
            </w:r>
          </w:p>
        </w:tc>
        <w:tc>
          <w:tcPr>
            <w:tcW w:w="1176" w:type="pct"/>
          </w:tcPr>
          <w:p w14:paraId="6FFF29CE" w14:textId="7FB120B5" w:rsidR="00D807A8"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AF3C9BC" w14:textId="57CBF406" w:rsidR="00D807A8"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D6251" w14:paraId="72C87E85"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9552A4A" w14:textId="3E158014" w:rsidR="00D807A8" w:rsidRDefault="003714B6">
            <w:pPr>
              <w:ind w:left="216"/>
            </w:pPr>
            <w:r>
              <w:t>OBJ, Wavefront object</w:t>
            </w:r>
          </w:p>
        </w:tc>
        <w:tc>
          <w:tcPr>
            <w:tcW w:w="1176" w:type="pct"/>
          </w:tcPr>
          <w:p w14:paraId="13441919" w14:textId="4940C4AD" w:rsidR="00D807A8"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83A11C" w14:textId="3E0C965D" w:rsidR="00D807A8"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714B6" w14:paraId="2BA36B6C"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0AA9BDF" w14:textId="102E9176" w:rsidR="003714B6" w:rsidRDefault="003714B6">
            <w:pPr>
              <w:ind w:left="216"/>
            </w:pPr>
            <w:r>
              <w:t>VRP, FluoRender project</w:t>
            </w:r>
          </w:p>
        </w:tc>
        <w:tc>
          <w:tcPr>
            <w:tcW w:w="1176" w:type="pct"/>
          </w:tcPr>
          <w:p w14:paraId="7C2A6EAF" w14:textId="54C603AD" w:rsidR="003714B6"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2E52404" w14:textId="49517C4A" w:rsidR="003714B6"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714B6" w14:paraId="3FDCF72C"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75CCA08" w14:textId="45030973" w:rsidR="003714B6" w:rsidRDefault="003714B6">
            <w:pPr>
              <w:ind w:left="216"/>
            </w:pPr>
            <w:r>
              <w:t>DFT, FluoRender defaults</w:t>
            </w:r>
          </w:p>
        </w:tc>
        <w:tc>
          <w:tcPr>
            <w:tcW w:w="1176" w:type="pct"/>
          </w:tcPr>
          <w:p w14:paraId="7DBF5D6F" w14:textId="4B87F417" w:rsidR="003714B6"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7064EF" w14:textId="1F5BBD8A" w:rsidR="003714B6"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714B6" w14:paraId="31A27C97"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B031E5D" w14:textId="4DDE1E90" w:rsidR="003714B6" w:rsidRDefault="003714B6" w:rsidP="00ED5E19">
            <w:pPr>
              <w:ind w:left="216"/>
            </w:pPr>
            <w:r>
              <w:t>SET, FluoRender settings</w:t>
            </w:r>
          </w:p>
        </w:tc>
        <w:tc>
          <w:tcPr>
            <w:tcW w:w="1176" w:type="pct"/>
          </w:tcPr>
          <w:p w14:paraId="61B0A548" w14:textId="39ABF3F1" w:rsidR="003714B6"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0C1B0A5" w14:textId="2E873A60" w:rsidR="003714B6"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714B6" w14:paraId="29B6998F"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1926DBE" w14:textId="6224AC9C" w:rsidR="003714B6" w:rsidRDefault="003714B6">
            <w:pPr>
              <w:ind w:left="216"/>
            </w:pPr>
            <w:r>
              <w:t>MSK, FluoRender mask</w:t>
            </w:r>
          </w:p>
        </w:tc>
        <w:tc>
          <w:tcPr>
            <w:tcW w:w="1176" w:type="pct"/>
          </w:tcPr>
          <w:p w14:paraId="2988F767" w14:textId="14BA395F" w:rsidR="003714B6"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687FB0B" w14:textId="571AA90B" w:rsidR="003714B6"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714B6" w14:paraId="2A22389E"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D2DBE24" w14:textId="5153FBF1" w:rsidR="003714B6" w:rsidRDefault="003714B6">
            <w:pPr>
              <w:ind w:left="216"/>
            </w:pPr>
            <w:r>
              <w:t>LBL, FluoRender label</w:t>
            </w:r>
          </w:p>
        </w:tc>
        <w:tc>
          <w:tcPr>
            <w:tcW w:w="1176" w:type="pct"/>
          </w:tcPr>
          <w:p w14:paraId="3EE457F3" w14:textId="4737BCAA" w:rsidR="003714B6"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90EDC31" w14:textId="0E5B76E7" w:rsidR="003714B6"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714B6" w14:paraId="78CD3A5F"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DE2BFB0" w14:textId="72E69395" w:rsidR="003714B6" w:rsidRDefault="003714B6">
            <w:pPr>
              <w:ind w:left="216"/>
            </w:pPr>
            <w:r>
              <w:t>FLL, FluoRender cell link map</w:t>
            </w:r>
          </w:p>
        </w:tc>
        <w:tc>
          <w:tcPr>
            <w:tcW w:w="1176" w:type="pct"/>
          </w:tcPr>
          <w:p w14:paraId="7EE0CF46" w14:textId="404DA6B7" w:rsidR="003714B6"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17CB8E1" w14:textId="0D569C6C" w:rsidR="003714B6"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714B6" w14:paraId="7232E9E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44535E9" w14:textId="2FCDC3B6" w:rsidR="003714B6" w:rsidRDefault="003714B6" w:rsidP="009C1C73">
            <w:pPr>
              <w:ind w:left="216"/>
            </w:pPr>
            <w:r>
              <w:t>CL, OpenCL kernel</w:t>
            </w:r>
          </w:p>
        </w:tc>
        <w:tc>
          <w:tcPr>
            <w:tcW w:w="1176" w:type="pct"/>
          </w:tcPr>
          <w:p w14:paraId="1E321EF6" w14:textId="7E0195F7" w:rsidR="003714B6"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DA8BD4" w14:textId="6506F209" w:rsidR="003714B6"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B2F3E" w14:paraId="6BB7C573"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5446AC2" w14:textId="27FA42C8" w:rsidR="006B2F3E" w:rsidRDefault="009C1C73" w:rsidP="009C1C73">
            <w:pPr>
              <w:ind w:left="216"/>
            </w:pPr>
            <w:r>
              <w:t>S3 texture compression</w:t>
            </w:r>
          </w:p>
        </w:tc>
        <w:tc>
          <w:tcPr>
            <w:tcW w:w="1176" w:type="pct"/>
          </w:tcPr>
          <w:p w14:paraId="1CC068D9" w14:textId="0F0434C2" w:rsidR="006B2F3E" w:rsidRPr="00302398" w:rsidRDefault="006B2F3E"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83148A" w14:textId="2F68B964" w:rsidR="006B2F3E" w:rsidRPr="00302398" w:rsidRDefault="006B2F3E"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714B6" w14:paraId="1AD232AC"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64525DB" w14:textId="6C7D410D" w:rsidR="00D807A8" w:rsidRPr="00927DF4" w:rsidRDefault="003714B6" w:rsidP="00ED5E19">
            <w:pPr>
              <w:rPr>
                <w:b/>
              </w:rPr>
            </w:pPr>
            <w:r w:rsidRPr="00927DF4">
              <w:rPr>
                <w:b/>
              </w:rPr>
              <w:t>Volume operations and settings</w:t>
            </w:r>
          </w:p>
        </w:tc>
        <w:tc>
          <w:tcPr>
            <w:tcW w:w="1176" w:type="pct"/>
          </w:tcPr>
          <w:p w14:paraId="45CA06AB" w14:textId="1DE31C9E" w:rsidR="00D807A8"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6EAC3A" w14:textId="26E770A0" w:rsidR="00D807A8"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27DF4" w14:paraId="526B519E"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CEE9EDE" w14:textId="4DD48F27" w:rsidR="00927DF4" w:rsidRPr="00927DF4" w:rsidRDefault="00927DF4" w:rsidP="00927DF4">
            <w:pPr>
              <w:ind w:left="216"/>
            </w:pPr>
            <w:r w:rsidRPr="00927DF4">
              <w:t>Click selection</w:t>
            </w:r>
          </w:p>
        </w:tc>
        <w:tc>
          <w:tcPr>
            <w:tcW w:w="1176" w:type="pct"/>
          </w:tcPr>
          <w:p w14:paraId="39516ED5" w14:textId="2CCDA4DA" w:rsidR="00927DF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415C676" w14:textId="287F7EF0" w:rsidR="00927DF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714B6" w14:paraId="7EF85B8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A26EF70" w14:textId="34C176BA" w:rsidR="00D807A8" w:rsidRDefault="00927DF4">
            <w:pPr>
              <w:ind w:left="216"/>
            </w:pPr>
            <w:r>
              <w:t>DVR, direct volume rendering</w:t>
            </w:r>
          </w:p>
        </w:tc>
        <w:tc>
          <w:tcPr>
            <w:tcW w:w="1176" w:type="pct"/>
          </w:tcPr>
          <w:p w14:paraId="42BCA21C" w14:textId="683A15A9" w:rsidR="00D807A8"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9A3E0EA" w14:textId="3576CB8E" w:rsidR="00D807A8"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27DF4" w14:paraId="0328BE0A"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8DD3BAB" w14:textId="59753860" w:rsidR="00927DF4" w:rsidRDefault="00927DF4" w:rsidP="00ED5E19">
            <w:pPr>
              <w:ind w:left="216"/>
            </w:pPr>
            <w:r>
              <w:t>MIP, maximum intensity projection</w:t>
            </w:r>
          </w:p>
        </w:tc>
        <w:tc>
          <w:tcPr>
            <w:tcW w:w="1176" w:type="pct"/>
          </w:tcPr>
          <w:p w14:paraId="7A46C3F1" w14:textId="175DE5C4" w:rsidR="00927DF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7D7F6EE" w14:textId="1654A459" w:rsidR="00927DF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27DF4" w14:paraId="4B3D5444"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D0F343D" w14:textId="5F8FC656" w:rsidR="00927DF4" w:rsidRDefault="00927DF4" w:rsidP="00ED5E19">
            <w:pPr>
              <w:ind w:left="216"/>
            </w:pPr>
            <w:r>
              <w:t>Trilinear Interpolation</w:t>
            </w:r>
          </w:p>
        </w:tc>
        <w:tc>
          <w:tcPr>
            <w:tcW w:w="1176" w:type="pct"/>
          </w:tcPr>
          <w:p w14:paraId="5B53E140" w14:textId="08443CDD" w:rsidR="00927DF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F543F8" w14:textId="274E403D" w:rsidR="00927DF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27DF4" w14:paraId="2C76D4FB"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AD68002" w14:textId="2C5226D7" w:rsidR="00927DF4" w:rsidRDefault="00927DF4">
            <w:pPr>
              <w:ind w:left="216"/>
            </w:pPr>
            <w:r>
              <w:t>Smoothing</w:t>
            </w:r>
          </w:p>
        </w:tc>
        <w:tc>
          <w:tcPr>
            <w:tcW w:w="1176" w:type="pct"/>
          </w:tcPr>
          <w:p w14:paraId="61F99541" w14:textId="3CDFA7A7" w:rsidR="00927DF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DFD839" w14:textId="247C0249" w:rsidR="00927DF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27DF4" w14:paraId="1A25B8BB"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5D56597" w14:textId="6902BE80" w:rsidR="00927DF4" w:rsidRDefault="00927DF4" w:rsidP="00ED5E19">
            <w:pPr>
              <w:ind w:left="216"/>
            </w:pPr>
            <w:r>
              <w:t>Add to legend</w:t>
            </w:r>
          </w:p>
        </w:tc>
        <w:tc>
          <w:tcPr>
            <w:tcW w:w="1176" w:type="pct"/>
          </w:tcPr>
          <w:p w14:paraId="46A74BD7" w14:textId="6B2F8270" w:rsidR="00927DF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1545DC" w14:textId="298DF5B6" w:rsidR="00927DF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27DF4" w14:paraId="32E6EEE4"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42C8D11" w14:textId="6766A296" w:rsidR="00927DF4" w:rsidRDefault="00927DF4">
            <w:pPr>
              <w:ind w:left="216"/>
            </w:pPr>
            <w:r>
              <w:t>Voxel spacing</w:t>
            </w:r>
          </w:p>
        </w:tc>
        <w:tc>
          <w:tcPr>
            <w:tcW w:w="1176" w:type="pct"/>
          </w:tcPr>
          <w:p w14:paraId="2C2C8252" w14:textId="18ABFB8D" w:rsidR="00927DF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2903FA8" w14:textId="664B1249" w:rsidR="00927DF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27DF4" w14:paraId="666A548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0677904" w14:textId="61B5D86C" w:rsidR="00927DF4" w:rsidRDefault="00927DF4">
            <w:pPr>
              <w:ind w:left="216"/>
            </w:pPr>
            <w:r>
              <w:t>Color</w:t>
            </w:r>
          </w:p>
        </w:tc>
        <w:tc>
          <w:tcPr>
            <w:tcW w:w="1176" w:type="pct"/>
          </w:tcPr>
          <w:p w14:paraId="7C9A86A2" w14:textId="18DE0340" w:rsidR="00927DF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F2C028A" w14:textId="469C3A17" w:rsidR="00927DF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27DF4" w14:paraId="7D0FFD7E"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83A9F0F" w14:textId="59FBD9E2" w:rsidR="00927DF4" w:rsidRDefault="00927DF4" w:rsidP="00ED5E19">
            <w:pPr>
              <w:ind w:left="216"/>
            </w:pPr>
            <w:r>
              <w:t>Gamma</w:t>
            </w:r>
          </w:p>
        </w:tc>
        <w:tc>
          <w:tcPr>
            <w:tcW w:w="1176" w:type="pct"/>
          </w:tcPr>
          <w:p w14:paraId="1BF4C344" w14:textId="182F7C7A" w:rsidR="00927DF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7F3BFC1" w14:textId="095EA7FA" w:rsidR="00927DF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F76FB" w14:paraId="0BA4CBD1"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97CB552" w14:textId="56D87299" w:rsidR="003714B6" w:rsidRDefault="00927DF4">
            <w:pPr>
              <w:ind w:left="216"/>
            </w:pPr>
            <w:r>
              <w:t>Extract boundary</w:t>
            </w:r>
          </w:p>
        </w:tc>
        <w:tc>
          <w:tcPr>
            <w:tcW w:w="1176" w:type="pct"/>
          </w:tcPr>
          <w:p w14:paraId="7044F004" w14:textId="70C72012" w:rsidR="003714B6"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B8B281" w14:textId="65D8F816" w:rsidR="003714B6"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27DF4" w14:paraId="5188F22F"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C2BD94E" w14:textId="33038EF0" w:rsidR="003714B6" w:rsidRDefault="00927DF4">
            <w:pPr>
              <w:ind w:left="216"/>
            </w:pPr>
            <w:r>
              <w:t>Saturation</w:t>
            </w:r>
          </w:p>
        </w:tc>
        <w:tc>
          <w:tcPr>
            <w:tcW w:w="1176" w:type="pct"/>
          </w:tcPr>
          <w:p w14:paraId="493C7102" w14:textId="222644E2" w:rsidR="003714B6"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C8343E" w14:textId="50913DE1" w:rsidR="003714B6"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27DF4" w14:paraId="1BB88867"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DBFCFBE" w14:textId="4E948C5B" w:rsidR="00927DF4" w:rsidRDefault="00927DF4">
            <w:pPr>
              <w:ind w:left="216"/>
            </w:pPr>
            <w:r>
              <w:t>Low and high thresholds</w:t>
            </w:r>
          </w:p>
        </w:tc>
        <w:tc>
          <w:tcPr>
            <w:tcW w:w="1176" w:type="pct"/>
          </w:tcPr>
          <w:p w14:paraId="12915743" w14:textId="312D4CC6" w:rsidR="00927DF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CD5165" w14:textId="27F58A96" w:rsidR="00927DF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27DF4" w14:paraId="577F1AF5"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155A2E0" w14:textId="4CD138C4" w:rsidR="00927DF4" w:rsidRDefault="00927DF4">
            <w:pPr>
              <w:ind w:left="216"/>
            </w:pPr>
            <w:r>
              <w:t>Luminance</w:t>
            </w:r>
          </w:p>
        </w:tc>
        <w:tc>
          <w:tcPr>
            <w:tcW w:w="1176" w:type="pct"/>
          </w:tcPr>
          <w:p w14:paraId="1D561B7B" w14:textId="31E70406" w:rsidR="00927DF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B6908B1" w14:textId="61BEC042" w:rsidR="00927DF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27DF4" w14:paraId="1EE96496"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23A0CBC" w14:textId="59A6DD42" w:rsidR="00927DF4" w:rsidRDefault="00927DF4">
            <w:pPr>
              <w:ind w:left="216"/>
            </w:pPr>
            <w:r>
              <w:t>Light</w:t>
            </w:r>
          </w:p>
        </w:tc>
        <w:tc>
          <w:tcPr>
            <w:tcW w:w="1176" w:type="pct"/>
          </w:tcPr>
          <w:p w14:paraId="48075912" w14:textId="06922796" w:rsidR="00927DF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F0DA09" w14:textId="022EF797" w:rsidR="00927DF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27DF4" w14:paraId="67ADFAB7"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AC495BF" w14:textId="17671597" w:rsidR="00927DF4" w:rsidRDefault="00927DF4">
            <w:pPr>
              <w:ind w:left="216"/>
            </w:pPr>
            <w:r>
              <w:t>Shadow, can be disabled</w:t>
            </w:r>
          </w:p>
        </w:tc>
        <w:tc>
          <w:tcPr>
            <w:tcW w:w="1176" w:type="pct"/>
          </w:tcPr>
          <w:p w14:paraId="62B1B69F" w14:textId="30054AF5" w:rsidR="00927DF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6B7E3E0" w14:textId="2E7676A5" w:rsidR="00927DF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27DF4" w14:paraId="3D213843"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8781F5E" w14:textId="05686529" w:rsidR="00927DF4" w:rsidRDefault="00927DF4" w:rsidP="00ED5E19">
            <w:pPr>
              <w:ind w:left="216"/>
            </w:pPr>
            <w:r>
              <w:t>Directional shadow</w:t>
            </w:r>
          </w:p>
        </w:tc>
        <w:tc>
          <w:tcPr>
            <w:tcW w:w="1176" w:type="pct"/>
          </w:tcPr>
          <w:p w14:paraId="5358074E" w14:textId="56196BF3" w:rsidR="00927DF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31D10FA" w14:textId="69447A5D" w:rsidR="00927DF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F76FB" w14:paraId="4CA5994F"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E783C7B" w14:textId="08FE1AB3" w:rsidR="00927DF4" w:rsidRDefault="00927DF4" w:rsidP="00ED5E19">
            <w:pPr>
              <w:ind w:left="216"/>
            </w:pPr>
            <w:r>
              <w:t>Alpha, can be disabled</w:t>
            </w:r>
          </w:p>
        </w:tc>
        <w:tc>
          <w:tcPr>
            <w:tcW w:w="1176" w:type="pct"/>
          </w:tcPr>
          <w:p w14:paraId="25B501DE" w14:textId="284F260A" w:rsidR="00927DF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C156A8E" w14:textId="7E956822" w:rsidR="00927DF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F76FB" w14:paraId="359E02DF"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7F74FBB" w14:textId="6B36B4EF" w:rsidR="00927DF4" w:rsidRDefault="00927DF4" w:rsidP="00ED5E19">
            <w:pPr>
              <w:ind w:left="216"/>
            </w:pPr>
            <w:r>
              <w:t>Sample rate</w:t>
            </w:r>
          </w:p>
        </w:tc>
        <w:tc>
          <w:tcPr>
            <w:tcW w:w="1176" w:type="pct"/>
          </w:tcPr>
          <w:p w14:paraId="35BA7F38" w14:textId="7F732286" w:rsidR="00927DF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EAF495B" w14:textId="377A86A3" w:rsidR="00927DF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F76FB" w14:paraId="0F025546"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9E1048D" w14:textId="7B9F4D9B" w:rsidR="00927DF4" w:rsidRDefault="00927DF4" w:rsidP="00ED5E19">
            <w:pPr>
              <w:ind w:left="216"/>
            </w:pPr>
            <w:r>
              <w:t>Shading, can be disabled</w:t>
            </w:r>
          </w:p>
        </w:tc>
        <w:tc>
          <w:tcPr>
            <w:tcW w:w="1176" w:type="pct"/>
          </w:tcPr>
          <w:p w14:paraId="1878390B" w14:textId="13BC6E35" w:rsidR="00927DF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73107BA" w14:textId="5AE3D5C3" w:rsidR="00927DF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F76FB" w14:paraId="37B1B172"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78E04B7" w14:textId="23F12C6D" w:rsidR="00927DF4" w:rsidRDefault="00927DF4">
            <w:pPr>
              <w:ind w:left="216"/>
            </w:pPr>
            <w:r>
              <w:t>Colormap, can be disabled</w:t>
            </w:r>
          </w:p>
        </w:tc>
        <w:tc>
          <w:tcPr>
            <w:tcW w:w="1176" w:type="pct"/>
          </w:tcPr>
          <w:p w14:paraId="4E57D9B7" w14:textId="3EDC9962" w:rsidR="00927DF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481747" w14:textId="67E6B95E" w:rsidR="00927DF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F76FB" w14:paraId="31575AF9"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6F13429" w14:textId="34FE1D84" w:rsidR="00927DF4" w:rsidRDefault="00927DF4">
            <w:pPr>
              <w:ind w:left="216"/>
            </w:pPr>
            <w:r>
              <w:t>Default setting save/restore</w:t>
            </w:r>
          </w:p>
        </w:tc>
        <w:tc>
          <w:tcPr>
            <w:tcW w:w="1176" w:type="pct"/>
          </w:tcPr>
          <w:p w14:paraId="5E6AE940" w14:textId="2FF50BEF" w:rsidR="00927DF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832CB8" w14:textId="269F1097" w:rsidR="00927DF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360B6" w14:paraId="2C3AF9C9"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F49CAE9" w14:textId="1596E761" w:rsidR="00D360B6" w:rsidRPr="00A3170D" w:rsidRDefault="00D360B6" w:rsidP="00D360B6">
            <w:pPr>
              <w:rPr>
                <w:b/>
              </w:rPr>
            </w:pPr>
            <w:r w:rsidRPr="00A3170D">
              <w:rPr>
                <w:b/>
              </w:rPr>
              <w:t>Volume clipping planes</w:t>
            </w:r>
          </w:p>
        </w:tc>
        <w:tc>
          <w:tcPr>
            <w:tcW w:w="1176" w:type="pct"/>
          </w:tcPr>
          <w:p w14:paraId="4CFA3F49" w14:textId="66D7A6AA" w:rsidR="00D360B6"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75AAA10" w14:textId="4382EB67" w:rsidR="00D360B6"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360B6" w14:paraId="7292834A"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D8D62EB" w14:textId="569128A7" w:rsidR="00D360B6" w:rsidRDefault="00A3170D" w:rsidP="00D360B6">
            <w:pPr>
              <w:ind w:left="216"/>
            </w:pPr>
            <w:r>
              <w:t>Axis-aligned clipping</w:t>
            </w:r>
          </w:p>
        </w:tc>
        <w:tc>
          <w:tcPr>
            <w:tcW w:w="1176" w:type="pct"/>
          </w:tcPr>
          <w:p w14:paraId="6418B579" w14:textId="7A21B599" w:rsidR="00D360B6"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2F6D693" w14:textId="04D2980C" w:rsidR="00D360B6"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3170D" w14:paraId="44C9BF71"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9C3AF6E" w14:textId="5859234C" w:rsidR="00A3170D" w:rsidRDefault="00A3170D" w:rsidP="00D360B6">
            <w:pPr>
              <w:ind w:left="216"/>
            </w:pPr>
            <w:r>
              <w:lastRenderedPageBreak/>
              <w:t>Synchronize positive and negative planes</w:t>
            </w:r>
          </w:p>
        </w:tc>
        <w:tc>
          <w:tcPr>
            <w:tcW w:w="1176" w:type="pct"/>
          </w:tcPr>
          <w:p w14:paraId="632E1169" w14:textId="7A40B9B8" w:rsidR="00A3170D"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95ECC1F" w14:textId="3D2DCCCE" w:rsidR="00A3170D"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3170D" w14:paraId="554B6AE3"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AC22766" w14:textId="6506E30A" w:rsidR="00A3170D" w:rsidRDefault="00A3170D" w:rsidP="00D360B6">
            <w:pPr>
              <w:ind w:left="216"/>
            </w:pPr>
            <w:r>
              <w:t>Clip slab width</w:t>
            </w:r>
          </w:p>
        </w:tc>
        <w:tc>
          <w:tcPr>
            <w:tcW w:w="1176" w:type="pct"/>
          </w:tcPr>
          <w:p w14:paraId="556E2342" w14:textId="2021D3E3" w:rsidR="00A3170D"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D4B8572" w14:textId="1C11087E" w:rsidR="00A3170D"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3170D" w14:paraId="05BC9BBA"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95065B3" w14:textId="11FC3DE8" w:rsidR="00A3170D" w:rsidRDefault="00A3170D" w:rsidP="00D360B6">
            <w:pPr>
              <w:ind w:left="216"/>
            </w:pPr>
            <w:r>
              <w:t>Clipping plane rotation</w:t>
            </w:r>
          </w:p>
        </w:tc>
        <w:tc>
          <w:tcPr>
            <w:tcW w:w="1176" w:type="pct"/>
          </w:tcPr>
          <w:p w14:paraId="2C5A58B3" w14:textId="4CCA71AC" w:rsidR="00A3170D"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09883F" w14:textId="295F675A" w:rsidR="00A3170D"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3170D" w14:paraId="6CA8C844"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FAEE2F2" w14:textId="197F3D23" w:rsidR="00A3170D" w:rsidRDefault="00A3170D" w:rsidP="00D360B6">
            <w:pPr>
              <w:ind w:left="216"/>
            </w:pPr>
            <w:r>
              <w:t>View-aligned rotation</w:t>
            </w:r>
          </w:p>
        </w:tc>
        <w:tc>
          <w:tcPr>
            <w:tcW w:w="1176" w:type="pct"/>
          </w:tcPr>
          <w:p w14:paraId="6345367A" w14:textId="0D77B4E5" w:rsidR="00A3170D"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147DAFB" w14:textId="6A358882" w:rsidR="00A3170D"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3170D" w14:paraId="200CF15C"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217C6ED" w14:textId="4ECF9862" w:rsidR="00A3170D" w:rsidRDefault="00A3170D" w:rsidP="00D360B6">
            <w:pPr>
              <w:ind w:left="216"/>
            </w:pPr>
            <w:r>
              <w:t>Resetting</w:t>
            </w:r>
          </w:p>
        </w:tc>
        <w:tc>
          <w:tcPr>
            <w:tcW w:w="1176" w:type="pct"/>
          </w:tcPr>
          <w:p w14:paraId="05372D12" w14:textId="44636DC3" w:rsidR="00A3170D"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0C8BD25" w14:textId="6E514EFF" w:rsidR="00A3170D"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3170D" w14:paraId="3A373333"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B9423C0" w14:textId="5D3ABAB1" w:rsidR="00A3170D" w:rsidRDefault="00A3170D" w:rsidP="00ED5E19">
            <w:pPr>
              <w:ind w:left="216"/>
            </w:pPr>
            <w:r>
              <w:t>Synchronize channels</w:t>
            </w:r>
          </w:p>
        </w:tc>
        <w:tc>
          <w:tcPr>
            <w:tcW w:w="1176" w:type="pct"/>
          </w:tcPr>
          <w:p w14:paraId="6D2C419B" w14:textId="3576B100" w:rsidR="00A3170D"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5DDD4BD" w14:textId="3874B503" w:rsidR="00A3170D"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3170D" w14:paraId="1A87906E"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2B3EB83" w14:textId="2B53CE4C" w:rsidR="00A3170D" w:rsidRDefault="00A3170D" w:rsidP="00D360B6">
            <w:pPr>
              <w:ind w:left="216"/>
            </w:pPr>
            <w:r>
              <w:t>Visualizing clipping planes</w:t>
            </w:r>
          </w:p>
        </w:tc>
        <w:tc>
          <w:tcPr>
            <w:tcW w:w="1176" w:type="pct"/>
          </w:tcPr>
          <w:p w14:paraId="7B5F056F" w14:textId="25711AB4" w:rsidR="00A3170D"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760757A" w14:textId="10FA43D7" w:rsidR="00A3170D"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3170D" w14:paraId="3443AFEC"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DBC8DE5" w14:textId="25602807" w:rsidR="00A3170D" w:rsidRPr="00A3170D" w:rsidRDefault="00A3170D" w:rsidP="00A3170D">
            <w:pPr>
              <w:rPr>
                <w:b/>
              </w:rPr>
            </w:pPr>
            <w:r w:rsidRPr="00A3170D">
              <w:rPr>
                <w:b/>
              </w:rPr>
              <w:t>Output adjustment</w:t>
            </w:r>
          </w:p>
        </w:tc>
        <w:tc>
          <w:tcPr>
            <w:tcW w:w="1176" w:type="pct"/>
          </w:tcPr>
          <w:p w14:paraId="259C8467" w14:textId="7F1A2CB9" w:rsidR="00A3170D"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09020B7" w14:textId="4E547DA7" w:rsidR="00A3170D" w:rsidRPr="00302398" w:rsidRDefault="005176F5"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3170D" w14:paraId="13C40DEF"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3C0C75B" w14:textId="15A5065A" w:rsidR="00A3170D" w:rsidRDefault="00A3170D" w:rsidP="00A3170D">
            <w:pPr>
              <w:ind w:left="216"/>
            </w:pPr>
            <w:r>
              <w:t>RGB independent adjustment</w:t>
            </w:r>
          </w:p>
        </w:tc>
        <w:tc>
          <w:tcPr>
            <w:tcW w:w="1176" w:type="pct"/>
          </w:tcPr>
          <w:p w14:paraId="35ACAC23" w14:textId="2A32C466" w:rsidR="00A3170D"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549424" w14:textId="0EC71FE0" w:rsidR="00A3170D"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3170D" w14:paraId="49C2E8CC"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3575008" w14:textId="7EDD4617" w:rsidR="00A3170D" w:rsidRDefault="00A3170D" w:rsidP="00A3170D">
            <w:pPr>
              <w:ind w:left="216"/>
            </w:pPr>
            <w:r>
              <w:t>Automatic RGB channel synchronization</w:t>
            </w:r>
          </w:p>
        </w:tc>
        <w:tc>
          <w:tcPr>
            <w:tcW w:w="1176" w:type="pct"/>
          </w:tcPr>
          <w:p w14:paraId="27A62451" w14:textId="78A53506" w:rsidR="00A3170D"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CBF000" w14:textId="61D7A973" w:rsidR="00A3170D"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3170D" w14:paraId="34D1D680"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569A7CF" w14:textId="3FAF0D81" w:rsidR="00A3170D" w:rsidRDefault="00A3170D" w:rsidP="00ED5E19">
            <w:pPr>
              <w:ind w:left="216"/>
            </w:pPr>
            <w:r>
              <w:t>Gamma</w:t>
            </w:r>
          </w:p>
        </w:tc>
        <w:tc>
          <w:tcPr>
            <w:tcW w:w="1176" w:type="pct"/>
          </w:tcPr>
          <w:p w14:paraId="515797E6" w14:textId="74F01B51" w:rsidR="00A3170D"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6B3B62" w14:textId="27BD2A7F" w:rsidR="00A3170D"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3170D" w14:paraId="5EB87FCC"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11EB34E" w14:textId="6BC83560" w:rsidR="00A3170D" w:rsidRDefault="00A3170D" w:rsidP="00A3170D">
            <w:pPr>
              <w:ind w:left="216"/>
            </w:pPr>
            <w:r>
              <w:t>Luminance</w:t>
            </w:r>
          </w:p>
        </w:tc>
        <w:tc>
          <w:tcPr>
            <w:tcW w:w="1176" w:type="pct"/>
          </w:tcPr>
          <w:p w14:paraId="41D1AA20" w14:textId="3A54E13F" w:rsidR="00A3170D"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37871F5" w14:textId="6B684C4F" w:rsidR="00A3170D"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3170D" w14:paraId="419DB913"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70B8D00" w14:textId="4272CA90" w:rsidR="00A3170D" w:rsidRDefault="00A3170D" w:rsidP="00ED5E19">
            <w:pPr>
              <w:ind w:left="216"/>
            </w:pPr>
            <w:r>
              <w:t>Equalization</w:t>
            </w:r>
            <w:r w:rsidR="001539C9">
              <w:t xml:space="preserve"> </w:t>
            </w:r>
            <w:r w:rsidR="001539C9">
              <w:rPr>
                <w:noProof/>
                <w:lang w:eastAsia="en-US"/>
              </w:rPr>
              <w:drawing>
                <wp:inline distT="0" distB="0" distL="0" distR="0" wp14:anchorId="48D1DA6B" wp14:editId="35B50820">
                  <wp:extent cx="128016" cy="128016"/>
                  <wp:effectExtent l="0" t="0" r="571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OneDrive\FluoRender\apple_small.png"/>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128016" cy="128016"/>
                          </a:xfrm>
                          <a:prstGeom prst="rect">
                            <a:avLst/>
                          </a:prstGeom>
                          <a:noFill/>
                          <a:ln>
                            <a:noFill/>
                          </a:ln>
                        </pic:spPr>
                      </pic:pic>
                    </a:graphicData>
                  </a:graphic>
                </wp:inline>
              </w:drawing>
            </w:r>
          </w:p>
        </w:tc>
        <w:tc>
          <w:tcPr>
            <w:tcW w:w="1176" w:type="pct"/>
          </w:tcPr>
          <w:p w14:paraId="412D1550" w14:textId="6551FA3D" w:rsidR="00A3170D"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9976F82" w14:textId="772E577B" w:rsidR="00A3170D" w:rsidRPr="00302398" w:rsidRDefault="005176F5"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3170D" w14:paraId="2A80F4BF"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AD1E8A4" w14:textId="0B21F2F7" w:rsidR="00A3170D" w:rsidRDefault="00A3170D" w:rsidP="00A3170D">
            <w:pPr>
              <w:ind w:left="216"/>
            </w:pPr>
            <w:r>
              <w:t>Default setting save/restore</w:t>
            </w:r>
          </w:p>
        </w:tc>
        <w:tc>
          <w:tcPr>
            <w:tcW w:w="1176" w:type="pct"/>
          </w:tcPr>
          <w:p w14:paraId="41D6B425" w14:textId="14F9D386" w:rsidR="00A3170D"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C9BDBD" w14:textId="6BABB7D5" w:rsidR="00A3170D"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3170D" w14:paraId="6567ED11"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03A0B3F" w14:textId="54AF835B" w:rsidR="00A3170D" w:rsidRDefault="00A3170D" w:rsidP="009C1C73">
            <w:pPr>
              <w:ind w:left="216"/>
            </w:pPr>
            <w:r>
              <w:t>Independent settings for render view</w:t>
            </w:r>
          </w:p>
        </w:tc>
        <w:tc>
          <w:tcPr>
            <w:tcW w:w="1176" w:type="pct"/>
          </w:tcPr>
          <w:p w14:paraId="3DCE2AC8" w14:textId="4F347B98" w:rsidR="00A3170D"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94C0BA8" w14:textId="7103D504" w:rsidR="00A3170D"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3170D" w14:paraId="46075B9E"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EFE987D" w14:textId="6EB32077" w:rsidR="00927DF4" w:rsidRPr="00D360B6" w:rsidRDefault="00927DF4" w:rsidP="00ED5E19">
            <w:pPr>
              <w:rPr>
                <w:b/>
              </w:rPr>
            </w:pPr>
            <w:r w:rsidRPr="00D360B6">
              <w:rPr>
                <w:b/>
              </w:rPr>
              <w:t>Mesh operations and settings</w:t>
            </w:r>
          </w:p>
        </w:tc>
        <w:tc>
          <w:tcPr>
            <w:tcW w:w="1176" w:type="pct"/>
          </w:tcPr>
          <w:p w14:paraId="682CE227" w14:textId="2B764DBD" w:rsidR="00927DF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ECDDD8" w14:textId="0572FA99" w:rsidR="00927DF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3170D" w14:paraId="04D47E98"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352A66D" w14:textId="054C7D00" w:rsidR="00927DF4" w:rsidRDefault="00927DF4" w:rsidP="00927DF4">
            <w:pPr>
              <w:ind w:left="216"/>
            </w:pPr>
            <w:r>
              <w:t>Click selection</w:t>
            </w:r>
          </w:p>
        </w:tc>
        <w:tc>
          <w:tcPr>
            <w:tcW w:w="1176" w:type="pct"/>
          </w:tcPr>
          <w:p w14:paraId="34C757E6" w14:textId="74910521" w:rsidR="00927DF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E83E426" w14:textId="30EFD82E" w:rsidR="00927DF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33F54" w14:paraId="74CD3ACC"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7093933" w14:textId="6CB3A7E3" w:rsidR="00133F54" w:rsidRDefault="00133F54" w:rsidP="00927DF4">
            <w:pPr>
              <w:ind w:left="216"/>
            </w:pPr>
            <w:r>
              <w:t>Wireframe</w:t>
            </w:r>
          </w:p>
        </w:tc>
        <w:tc>
          <w:tcPr>
            <w:tcW w:w="1176" w:type="pct"/>
          </w:tcPr>
          <w:p w14:paraId="67E44B44" w14:textId="7A7EA90A" w:rsidR="00133F5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286591" w14:textId="7D30C3E1" w:rsidR="00133F5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33F54" w14:paraId="1FD055FA"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0559D1F" w14:textId="02E1A43E" w:rsidR="00133F54" w:rsidRDefault="00133F54" w:rsidP="00927DF4">
            <w:pPr>
              <w:ind w:left="216"/>
            </w:pPr>
            <w:r>
              <w:t>Diffuse color</w:t>
            </w:r>
          </w:p>
        </w:tc>
        <w:tc>
          <w:tcPr>
            <w:tcW w:w="1176" w:type="pct"/>
          </w:tcPr>
          <w:p w14:paraId="6F796F39" w14:textId="6827CDC1" w:rsidR="00133F5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ACCA0F" w14:textId="1CFFD11B" w:rsidR="00133F5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33F54" w14:paraId="1480C65B"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67F17F6" w14:textId="5EF1F935" w:rsidR="00133F54" w:rsidRDefault="00133F54" w:rsidP="00927DF4">
            <w:pPr>
              <w:ind w:left="216"/>
            </w:pPr>
            <w:r>
              <w:t>Specular color</w:t>
            </w:r>
          </w:p>
        </w:tc>
        <w:tc>
          <w:tcPr>
            <w:tcW w:w="1176" w:type="pct"/>
          </w:tcPr>
          <w:p w14:paraId="24C6FE6D" w14:textId="5A0D5F52" w:rsidR="00133F5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1B6F12" w14:textId="05038039" w:rsidR="00133F5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33F54" w14:paraId="656A34D2"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B46491C" w14:textId="61673A03" w:rsidR="00133F54" w:rsidRDefault="00133F54" w:rsidP="00927DF4">
            <w:pPr>
              <w:ind w:left="216"/>
            </w:pPr>
            <w:r>
              <w:t>Shininess</w:t>
            </w:r>
          </w:p>
        </w:tc>
        <w:tc>
          <w:tcPr>
            <w:tcW w:w="1176" w:type="pct"/>
          </w:tcPr>
          <w:p w14:paraId="426F710E" w14:textId="4E0EB071" w:rsidR="00133F5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850F8EB" w14:textId="394067B3" w:rsidR="00133F5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33F54" w14:paraId="77B713FA"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6795A3F" w14:textId="5199E100" w:rsidR="00133F54" w:rsidRDefault="00133F54" w:rsidP="00927DF4">
            <w:pPr>
              <w:ind w:left="216"/>
            </w:pPr>
            <w:r>
              <w:t>Transparency</w:t>
            </w:r>
          </w:p>
        </w:tc>
        <w:tc>
          <w:tcPr>
            <w:tcW w:w="1176" w:type="pct"/>
          </w:tcPr>
          <w:p w14:paraId="6887E353" w14:textId="2493CF38" w:rsidR="00133F5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028C915" w14:textId="73F9453A" w:rsidR="00133F5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33F54" w14:paraId="54DFCBF0"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586467F" w14:textId="2A83FF98" w:rsidR="00133F54" w:rsidRDefault="00133F54" w:rsidP="00927DF4">
            <w:pPr>
              <w:ind w:left="216"/>
            </w:pPr>
            <w:r>
              <w:t>Shadow, can be disabled</w:t>
            </w:r>
          </w:p>
        </w:tc>
        <w:tc>
          <w:tcPr>
            <w:tcW w:w="1176" w:type="pct"/>
          </w:tcPr>
          <w:p w14:paraId="4B4B4689" w14:textId="55816DF6" w:rsidR="00133F5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DDCBCA" w14:textId="3FA9B723" w:rsidR="00133F5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33F54" w14:paraId="67D46432"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89FA1F0" w14:textId="786EB5C7" w:rsidR="00133F54" w:rsidRDefault="00133F54" w:rsidP="00927DF4">
            <w:pPr>
              <w:ind w:left="216"/>
            </w:pPr>
            <w:r>
              <w:t>Lighting, can be disabled</w:t>
            </w:r>
          </w:p>
        </w:tc>
        <w:tc>
          <w:tcPr>
            <w:tcW w:w="1176" w:type="pct"/>
          </w:tcPr>
          <w:p w14:paraId="0F142F4F" w14:textId="61644F4E" w:rsidR="00133F5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467A93E" w14:textId="1611E1CA" w:rsidR="00133F5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33F54" w14:paraId="229B979B"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A14C69A" w14:textId="304D62DD" w:rsidR="00133F54" w:rsidRDefault="00133F54" w:rsidP="00927DF4">
            <w:pPr>
              <w:ind w:left="216"/>
            </w:pPr>
            <w:r>
              <w:t>Line size limit (for lines only)</w:t>
            </w:r>
          </w:p>
        </w:tc>
        <w:tc>
          <w:tcPr>
            <w:tcW w:w="1176" w:type="pct"/>
          </w:tcPr>
          <w:p w14:paraId="6A13E61F" w14:textId="6043547A" w:rsidR="00133F5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8702DD9" w14:textId="2C7BFAEB" w:rsidR="00133F5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33F54" w14:paraId="5EF36430"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613CA82" w14:textId="27CD2371" w:rsidR="00133F54" w:rsidRDefault="00133F54" w:rsidP="00927DF4">
            <w:pPr>
              <w:ind w:left="216"/>
            </w:pPr>
            <w:r>
              <w:t>Translation</w:t>
            </w:r>
          </w:p>
        </w:tc>
        <w:tc>
          <w:tcPr>
            <w:tcW w:w="1176" w:type="pct"/>
          </w:tcPr>
          <w:p w14:paraId="004CB5B9" w14:textId="120CB0CD" w:rsidR="00133F5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9E41B2E" w14:textId="7D17BE3A" w:rsidR="00133F5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33F54" w14:paraId="7C68E37A"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A5781A7" w14:textId="35311F1E" w:rsidR="00133F54" w:rsidRDefault="00133F54" w:rsidP="00927DF4">
            <w:pPr>
              <w:ind w:left="216"/>
            </w:pPr>
            <w:r>
              <w:t>Rotation</w:t>
            </w:r>
          </w:p>
        </w:tc>
        <w:tc>
          <w:tcPr>
            <w:tcW w:w="1176" w:type="pct"/>
          </w:tcPr>
          <w:p w14:paraId="4A15A528" w14:textId="0BE77235" w:rsidR="00133F5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6DBFEE" w14:textId="42AA1319" w:rsidR="00133F5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33F54" w14:paraId="4B64A1A2" w14:textId="77777777" w:rsidTr="001D3430">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EEBAD3D" w14:textId="1E2F6F7F" w:rsidR="00133F54" w:rsidRDefault="00133F54" w:rsidP="001D3430">
            <w:pPr>
              <w:ind w:left="216"/>
            </w:pPr>
            <w:r>
              <w:t>Scaling</w:t>
            </w:r>
          </w:p>
        </w:tc>
        <w:tc>
          <w:tcPr>
            <w:tcW w:w="1176" w:type="pct"/>
          </w:tcPr>
          <w:p w14:paraId="1261E8FC" w14:textId="4915048A" w:rsidR="00133F54" w:rsidRPr="00302398" w:rsidRDefault="007A6272" w:rsidP="001D343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133CDA2" w14:textId="299CBCA8" w:rsidR="00133F54" w:rsidRPr="00302398" w:rsidRDefault="00427668" w:rsidP="001D343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33F54" w14:paraId="0C880C30"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E999F43" w14:textId="720699D2" w:rsidR="00133F54" w:rsidRDefault="00133F54" w:rsidP="00927DF4">
            <w:pPr>
              <w:ind w:left="216"/>
            </w:pPr>
            <w:r>
              <w:t>Transparency quality (depth peeling)</w:t>
            </w:r>
          </w:p>
        </w:tc>
        <w:tc>
          <w:tcPr>
            <w:tcW w:w="1176" w:type="pct"/>
          </w:tcPr>
          <w:p w14:paraId="167FBE42" w14:textId="465BFF32" w:rsidR="00133F5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B2B9A0" w14:textId="16EC8FC8" w:rsidR="00133F5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33F54" w14:paraId="76632E37"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A4857D7" w14:textId="202A0948" w:rsidR="00133F54" w:rsidRPr="00133F54" w:rsidRDefault="00133F54" w:rsidP="00133F54">
            <w:pPr>
              <w:rPr>
                <w:b/>
              </w:rPr>
            </w:pPr>
            <w:r w:rsidRPr="00133F54">
              <w:rPr>
                <w:b/>
              </w:rPr>
              <w:t>Data set view operations</w:t>
            </w:r>
          </w:p>
        </w:tc>
        <w:tc>
          <w:tcPr>
            <w:tcW w:w="1176" w:type="pct"/>
          </w:tcPr>
          <w:p w14:paraId="245EBB1C" w14:textId="5259EB91" w:rsidR="00133F5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3CD924" w14:textId="2933A482" w:rsidR="00133F5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33F54" w14:paraId="23E8D2F7"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5F0E2A6" w14:textId="6B9BF85B" w:rsidR="00133F54" w:rsidRDefault="00796968" w:rsidP="00133F54">
            <w:pPr>
              <w:ind w:left="216"/>
            </w:pPr>
            <w:r>
              <w:t>Add selection to view (data duplication)</w:t>
            </w:r>
          </w:p>
        </w:tc>
        <w:tc>
          <w:tcPr>
            <w:tcW w:w="1176" w:type="pct"/>
          </w:tcPr>
          <w:p w14:paraId="1533DF16" w14:textId="7A2846B1" w:rsidR="00133F5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2020E3C" w14:textId="2392E7F9" w:rsidR="00133F5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96968" w14:paraId="7DC062D7"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5F205EE" w14:textId="3536C433" w:rsidR="00796968" w:rsidRDefault="00796968" w:rsidP="00133F54">
            <w:pPr>
              <w:ind w:left="216"/>
            </w:pPr>
            <w:r>
              <w:t>Rename selection</w:t>
            </w:r>
          </w:p>
        </w:tc>
        <w:tc>
          <w:tcPr>
            <w:tcW w:w="1176" w:type="pct"/>
          </w:tcPr>
          <w:p w14:paraId="20DA4EC9" w14:textId="762CE4C4" w:rsidR="00796968"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0D27E5" w14:textId="33FDF89A" w:rsidR="00796968"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96968" w14:paraId="1446A9A0"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89CCC9D" w14:textId="243EA530" w:rsidR="00796968" w:rsidRDefault="00796968" w:rsidP="00133F54">
            <w:pPr>
              <w:ind w:left="216"/>
            </w:pPr>
            <w:r>
              <w:t>Save selection</w:t>
            </w:r>
          </w:p>
        </w:tc>
        <w:tc>
          <w:tcPr>
            <w:tcW w:w="1176" w:type="pct"/>
          </w:tcPr>
          <w:p w14:paraId="12627C47" w14:textId="33513428" w:rsidR="00796968"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467014" w14:textId="48F278CA" w:rsidR="00796968"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96968" w14:paraId="04A418C2"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5E62A5A" w14:textId="463E57C7" w:rsidR="00796968" w:rsidRDefault="00796968" w:rsidP="00ED5E19">
            <w:pPr>
              <w:ind w:left="216"/>
            </w:pPr>
            <w:r>
              <w:t>Bake (save selection with settings applied)</w:t>
            </w:r>
          </w:p>
        </w:tc>
        <w:tc>
          <w:tcPr>
            <w:tcW w:w="1176" w:type="pct"/>
          </w:tcPr>
          <w:p w14:paraId="19F3A6A0" w14:textId="4D4AAD3C" w:rsidR="00796968"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34BF934" w14:textId="1FEC7587" w:rsidR="00796968"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96968" w14:paraId="375C9D92"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6568E4A" w14:textId="1B8775F0" w:rsidR="00796968" w:rsidRDefault="00796968" w:rsidP="00133F54">
            <w:pPr>
              <w:ind w:left="216"/>
            </w:pPr>
            <w:r>
              <w:t>Delete selection</w:t>
            </w:r>
          </w:p>
        </w:tc>
        <w:tc>
          <w:tcPr>
            <w:tcW w:w="1176" w:type="pct"/>
          </w:tcPr>
          <w:p w14:paraId="619D6F1E" w14:textId="44E4B44F" w:rsidR="00796968"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FBCC19D" w14:textId="2AA1237A" w:rsidR="00796968"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96968" w14:paraId="2FDE6FCE"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715B57D" w14:textId="76FD8C61" w:rsidR="00796968" w:rsidRDefault="00796968" w:rsidP="00133F54">
            <w:pPr>
              <w:ind w:left="216"/>
            </w:pPr>
            <w:r>
              <w:t>Delete all</w:t>
            </w:r>
          </w:p>
        </w:tc>
        <w:tc>
          <w:tcPr>
            <w:tcW w:w="1176" w:type="pct"/>
          </w:tcPr>
          <w:p w14:paraId="16E0793E" w14:textId="14E6088D" w:rsidR="00796968"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980AAD" w14:textId="7C584FE0" w:rsidR="00796968"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96968" w14:paraId="14B68271"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3740D54" w14:textId="30F59441" w:rsidR="00796968" w:rsidRPr="00796968" w:rsidRDefault="00796968" w:rsidP="00796968">
            <w:pPr>
              <w:rPr>
                <w:b/>
              </w:rPr>
            </w:pPr>
            <w:r w:rsidRPr="00796968">
              <w:rPr>
                <w:b/>
              </w:rPr>
              <w:t>Workspace operations</w:t>
            </w:r>
          </w:p>
        </w:tc>
        <w:tc>
          <w:tcPr>
            <w:tcW w:w="1176" w:type="pct"/>
          </w:tcPr>
          <w:p w14:paraId="162FFAAD" w14:textId="57E2D87F" w:rsidR="00796968"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9B08A4D" w14:textId="24DE2869" w:rsidR="00796968"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96968" w14:paraId="70E861E7"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8B6F40E" w14:textId="63C3AB41" w:rsidR="00796968" w:rsidRDefault="00796968" w:rsidP="00796968">
            <w:pPr>
              <w:ind w:left="216"/>
            </w:pPr>
            <w:r>
              <w:t>Visibility toggle</w:t>
            </w:r>
          </w:p>
        </w:tc>
        <w:tc>
          <w:tcPr>
            <w:tcW w:w="1176" w:type="pct"/>
          </w:tcPr>
          <w:p w14:paraId="5DBD901B" w14:textId="349860B8" w:rsidR="00796968"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C4E3F8A" w14:textId="30C944FD" w:rsidR="00796968"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96968" w14:paraId="50FE7139"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E00D3C8" w14:textId="20427648" w:rsidR="00796968" w:rsidRDefault="007D22B2" w:rsidP="00796968">
            <w:pPr>
              <w:ind w:left="216"/>
            </w:pPr>
            <w:r>
              <w:t>Create group for volume data</w:t>
            </w:r>
          </w:p>
        </w:tc>
        <w:tc>
          <w:tcPr>
            <w:tcW w:w="1176" w:type="pct"/>
          </w:tcPr>
          <w:p w14:paraId="20C952AF" w14:textId="54C351DA" w:rsidR="00796968"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675D1CC" w14:textId="678277C7" w:rsidR="00796968"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22B2" w14:paraId="593545A3"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C4A8A0C" w14:textId="57AEE009" w:rsidR="007D22B2" w:rsidRDefault="007D22B2" w:rsidP="00796968">
            <w:pPr>
              <w:ind w:left="216"/>
            </w:pPr>
            <w:r>
              <w:t>Create group for mesh data</w:t>
            </w:r>
          </w:p>
        </w:tc>
        <w:tc>
          <w:tcPr>
            <w:tcW w:w="1176" w:type="pct"/>
          </w:tcPr>
          <w:p w14:paraId="629ECF3D" w14:textId="6427FE52" w:rsidR="007D22B2"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81520C" w14:textId="30B6270B" w:rsidR="007D22B2"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22B2" w14:paraId="10369CC3"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BBD6FA8" w14:textId="60209D67" w:rsidR="007D22B2" w:rsidRDefault="007D22B2" w:rsidP="00796968">
            <w:pPr>
              <w:ind w:left="216"/>
            </w:pPr>
            <w:r>
              <w:t>Ordering through drag-n-drop</w:t>
            </w:r>
          </w:p>
        </w:tc>
        <w:tc>
          <w:tcPr>
            <w:tcW w:w="1176" w:type="pct"/>
          </w:tcPr>
          <w:p w14:paraId="5D71657C" w14:textId="6D547FBB" w:rsidR="007D22B2"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24F1DC9" w14:textId="01CB0C8A" w:rsidR="007D22B2"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22B2" w14:paraId="6021DCC6"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A28982B" w14:textId="17024203" w:rsidR="007D22B2" w:rsidRDefault="007D22B2" w:rsidP="00796968">
            <w:pPr>
              <w:ind w:left="216"/>
            </w:pPr>
            <w:r>
              <w:lastRenderedPageBreak/>
              <w:t>Delete selection</w:t>
            </w:r>
          </w:p>
        </w:tc>
        <w:tc>
          <w:tcPr>
            <w:tcW w:w="1176" w:type="pct"/>
          </w:tcPr>
          <w:p w14:paraId="22626D5C" w14:textId="5DB51102" w:rsidR="007D22B2"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50A1DB1" w14:textId="14B08AFB" w:rsidR="007D22B2"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22B2" w14:paraId="11A65148"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E1F9118" w14:textId="7B504160" w:rsidR="007D22B2" w:rsidRDefault="007D22B2" w:rsidP="00796968">
            <w:pPr>
              <w:ind w:left="216"/>
            </w:pPr>
            <w:r>
              <w:t>Isolation</w:t>
            </w:r>
          </w:p>
        </w:tc>
        <w:tc>
          <w:tcPr>
            <w:tcW w:w="1176" w:type="pct"/>
          </w:tcPr>
          <w:p w14:paraId="6C0DEE2D" w14:textId="065A5F1C" w:rsidR="007D22B2"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D7737D8" w14:textId="3CFA4332" w:rsidR="007D22B2"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22B2" w14:paraId="3FA5CEFF"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488FBB7" w14:textId="73E7F19B" w:rsidR="007D22B2" w:rsidRDefault="007D22B2" w:rsidP="009C1C73">
            <w:pPr>
              <w:ind w:left="216"/>
            </w:pPr>
            <w:r>
              <w:t>Show all</w:t>
            </w:r>
          </w:p>
        </w:tc>
        <w:tc>
          <w:tcPr>
            <w:tcW w:w="1176" w:type="pct"/>
          </w:tcPr>
          <w:p w14:paraId="062D7D0A" w14:textId="53FF5F6E" w:rsidR="007D22B2"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A22AF25" w14:textId="0373EE45" w:rsidR="007D22B2"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22B2" w14:paraId="06896D2B"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702DB16" w14:textId="3B24F489" w:rsidR="007D22B2" w:rsidRDefault="007D22B2" w:rsidP="00796968">
            <w:pPr>
              <w:ind w:left="216"/>
            </w:pPr>
            <w:r>
              <w:t>Randomize color</w:t>
            </w:r>
          </w:p>
        </w:tc>
        <w:tc>
          <w:tcPr>
            <w:tcW w:w="1176" w:type="pct"/>
          </w:tcPr>
          <w:p w14:paraId="239BBBA7" w14:textId="06FCE9E3" w:rsidR="007D22B2"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7AB549" w14:textId="0418B82D" w:rsidR="007D22B2"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22B2" w:rsidRPr="007D22B2" w14:paraId="17FE0F1B"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12DAE36" w14:textId="0EE4DCB7" w:rsidR="007D22B2" w:rsidRPr="007D22B2" w:rsidRDefault="007D22B2" w:rsidP="007D22B2">
            <w:pPr>
              <w:rPr>
                <w:b/>
              </w:rPr>
            </w:pPr>
            <w:r w:rsidRPr="007D22B2">
              <w:rPr>
                <w:b/>
              </w:rPr>
              <w:t>Record/Export operations</w:t>
            </w:r>
          </w:p>
        </w:tc>
        <w:tc>
          <w:tcPr>
            <w:tcW w:w="1176" w:type="pct"/>
          </w:tcPr>
          <w:p w14:paraId="3081322C" w14:textId="2FA564A9" w:rsidR="007D22B2" w:rsidRPr="007D22B2"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76E92AE" w14:textId="514B31A8" w:rsidR="007D22B2" w:rsidRPr="007D22B2"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22B2" w14:paraId="54DF48C2"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89635E2" w14:textId="55DF7317" w:rsidR="007D22B2" w:rsidRDefault="007D22B2" w:rsidP="007D22B2">
            <w:pPr>
              <w:ind w:left="216"/>
            </w:pPr>
            <w:r>
              <w:t>Axis-aligned rotations</w:t>
            </w:r>
          </w:p>
        </w:tc>
        <w:tc>
          <w:tcPr>
            <w:tcW w:w="1176" w:type="pct"/>
          </w:tcPr>
          <w:p w14:paraId="059DE5FD" w14:textId="77136DE6" w:rsidR="007D22B2"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8CC7F2" w14:textId="2E2F173A" w:rsidR="007D22B2"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22B2" w14:paraId="503740B4"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4F71D03" w14:textId="59E69212" w:rsidR="007D22B2" w:rsidRDefault="007D22B2" w:rsidP="009C1C73">
            <w:pPr>
              <w:ind w:left="216"/>
            </w:pPr>
            <w:r>
              <w:t>Time sequence playback</w:t>
            </w:r>
          </w:p>
        </w:tc>
        <w:tc>
          <w:tcPr>
            <w:tcW w:w="1176" w:type="pct"/>
          </w:tcPr>
          <w:p w14:paraId="6720AA18" w14:textId="3F6C0DD6" w:rsidR="007D22B2"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B2A48C9" w14:textId="7626DA79" w:rsidR="007D22B2"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22B2" w14:paraId="7619F1DE"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2BA12A1" w14:textId="05320F8D" w:rsidR="007D22B2" w:rsidRDefault="007D22B2" w:rsidP="007D22B2">
            <w:pPr>
              <w:ind w:left="216"/>
            </w:pPr>
            <w:r>
              <w:t>File batch playback</w:t>
            </w:r>
          </w:p>
        </w:tc>
        <w:tc>
          <w:tcPr>
            <w:tcW w:w="1176" w:type="pct"/>
          </w:tcPr>
          <w:p w14:paraId="67699123" w14:textId="2F5B9932" w:rsidR="007D22B2"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7F1E639" w14:textId="14DB37DA" w:rsidR="007D22B2"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22B2" w14:paraId="66387E90"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C60D7B2" w14:textId="7BBDE6BB" w:rsidR="007D22B2" w:rsidRDefault="007D22B2" w:rsidP="007D22B2">
            <w:pPr>
              <w:ind w:left="216"/>
            </w:pPr>
            <w:r>
              <w:t>Time control</w:t>
            </w:r>
          </w:p>
        </w:tc>
        <w:tc>
          <w:tcPr>
            <w:tcW w:w="1176" w:type="pct"/>
          </w:tcPr>
          <w:p w14:paraId="0A3F9FDC" w14:textId="6810CD75" w:rsidR="007D22B2"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5E46661" w14:textId="504717B5" w:rsidR="007D22B2"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22B2" w14:paraId="7F7F1A71"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05C46A9" w14:textId="1187EF20" w:rsidR="007D22B2" w:rsidRDefault="007D22B2" w:rsidP="007D22B2">
            <w:pPr>
              <w:ind w:left="216"/>
            </w:pPr>
            <w:r>
              <w:t>View selection</w:t>
            </w:r>
          </w:p>
        </w:tc>
        <w:tc>
          <w:tcPr>
            <w:tcW w:w="1176" w:type="pct"/>
          </w:tcPr>
          <w:p w14:paraId="0F0F8DE6" w14:textId="67A6E77B" w:rsidR="007D22B2"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2C3757D" w14:textId="7D093D57" w:rsidR="007D22B2"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22B2" w14:paraId="10C52965"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A265FAE" w14:textId="3D5CE496" w:rsidR="007D22B2" w:rsidRDefault="007D22B2" w:rsidP="007D22B2">
            <w:pPr>
              <w:ind w:left="216"/>
            </w:pPr>
            <w:r>
              <w:t>Key frame animation</w:t>
            </w:r>
          </w:p>
        </w:tc>
        <w:tc>
          <w:tcPr>
            <w:tcW w:w="1176" w:type="pct"/>
          </w:tcPr>
          <w:p w14:paraId="3D316F27" w14:textId="090B3BB2" w:rsidR="007D22B2"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C81F5F3" w14:textId="4E9B6E05" w:rsidR="007D22B2"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22B2" w14:paraId="1E7C6789"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6D1D16B" w14:textId="2D2CE5DC" w:rsidR="007D22B2" w:rsidRDefault="007D22B2" w:rsidP="007D22B2">
            <w:pPr>
              <w:ind w:left="216"/>
            </w:pPr>
            <w:r>
              <w:t>Key frame interpolation (linear/smooth)</w:t>
            </w:r>
          </w:p>
        </w:tc>
        <w:tc>
          <w:tcPr>
            <w:tcW w:w="1176" w:type="pct"/>
          </w:tcPr>
          <w:p w14:paraId="6A5BEBE2" w14:textId="0EFDBF42" w:rsidR="007D22B2"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3751A3C" w14:textId="3F977182" w:rsidR="007D22B2"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90845" w14:paraId="6F511557"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CD0118D" w14:textId="0E2BFF20" w:rsidR="00390845" w:rsidRDefault="009C1C73" w:rsidP="009C1C73">
            <w:pPr>
              <w:ind w:left="216"/>
            </w:pPr>
            <w:r>
              <w:t>Automatic key generation</w:t>
            </w:r>
          </w:p>
        </w:tc>
        <w:tc>
          <w:tcPr>
            <w:tcW w:w="1176" w:type="pct"/>
          </w:tcPr>
          <w:p w14:paraId="053E3301" w14:textId="59A6C91F" w:rsidR="00390845" w:rsidRPr="00302398" w:rsidRDefault="00431ABD"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376CAE" w14:textId="6615D334" w:rsidR="00390845" w:rsidRPr="00302398" w:rsidRDefault="00431ABD"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22B2" w14:paraId="27FCAE01"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59CB04A" w14:textId="0FF70DDF" w:rsidR="007D22B2" w:rsidRDefault="007D22B2" w:rsidP="009C1C73">
            <w:pPr>
              <w:ind w:left="216"/>
            </w:pPr>
            <w:r>
              <w:t>View cropping</w:t>
            </w:r>
          </w:p>
        </w:tc>
        <w:tc>
          <w:tcPr>
            <w:tcW w:w="1176" w:type="pct"/>
          </w:tcPr>
          <w:p w14:paraId="0723BF3C" w14:textId="379F052B" w:rsidR="007D22B2"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6C04B1" w14:textId="502C0E42" w:rsidR="007D22B2"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22B2" w14:paraId="6704437C"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3AC1C94" w14:textId="3823FF5B" w:rsidR="007D22B2" w:rsidRPr="00F92703" w:rsidRDefault="007D22B2" w:rsidP="007D22B2">
            <w:pPr>
              <w:rPr>
                <w:b/>
              </w:rPr>
            </w:pPr>
            <w:r w:rsidRPr="00F92703">
              <w:rPr>
                <w:b/>
              </w:rPr>
              <w:t>Movie export formats</w:t>
            </w:r>
          </w:p>
        </w:tc>
        <w:tc>
          <w:tcPr>
            <w:tcW w:w="1176" w:type="pct"/>
          </w:tcPr>
          <w:p w14:paraId="1CD1324C" w14:textId="6A961351" w:rsidR="007D22B2"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83453F" w14:textId="104E5983" w:rsidR="007D22B2"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22B2" w14:paraId="16EE14A1"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99DDA15" w14:textId="4A3017B1" w:rsidR="007D22B2" w:rsidRDefault="00F92703" w:rsidP="00F92703">
            <w:pPr>
              <w:ind w:left="216"/>
            </w:pPr>
            <w:r>
              <w:t>TIFF, LZW compression selectable</w:t>
            </w:r>
          </w:p>
        </w:tc>
        <w:tc>
          <w:tcPr>
            <w:tcW w:w="1176" w:type="pct"/>
          </w:tcPr>
          <w:p w14:paraId="27C41453" w14:textId="1A6FFC52" w:rsidR="007D22B2"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4C6C93" w14:textId="5BD4DDF8" w:rsidR="007D22B2"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F92703" w14:paraId="42FD60E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69A1411" w14:textId="41F8AECB" w:rsidR="00F92703" w:rsidRDefault="00F92703" w:rsidP="009C1C73">
            <w:pPr>
              <w:ind w:left="216"/>
            </w:pPr>
            <w:r>
              <w:t>MOV, bit rate selectable</w:t>
            </w:r>
          </w:p>
        </w:tc>
        <w:tc>
          <w:tcPr>
            <w:tcW w:w="1176" w:type="pct"/>
          </w:tcPr>
          <w:p w14:paraId="2000B721" w14:textId="552F8CDC" w:rsidR="00F92703"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67E367E" w14:textId="400CA8CA" w:rsidR="00F92703"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2310" w14:paraId="7D4A3DAA"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D7A812A" w14:textId="36850260" w:rsidR="00882310" w:rsidRPr="00882310" w:rsidRDefault="00882310" w:rsidP="009C1C73">
            <w:pPr>
              <w:rPr>
                <w:b/>
              </w:rPr>
            </w:pPr>
            <w:r w:rsidRPr="00882310">
              <w:rPr>
                <w:b/>
              </w:rPr>
              <w:t>Paint selection</w:t>
            </w:r>
            <w:r w:rsidR="006B2F3E">
              <w:rPr>
                <w:b/>
              </w:rPr>
              <w:t xml:space="preserve"> </w:t>
            </w:r>
            <w:r w:rsidR="009C1C73">
              <w:rPr>
                <w:noProof/>
                <w:lang w:eastAsia="en-US"/>
              </w:rPr>
              <w:drawing>
                <wp:inline distT="0" distB="0" distL="0" distR="0" wp14:anchorId="27B8FA50" wp14:editId="7E6795F1">
                  <wp:extent cx="128016" cy="128016"/>
                  <wp:effectExtent l="0" t="0" r="5715" b="571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OneDrive\FluoRender\apple_small.png"/>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128016" cy="128016"/>
                          </a:xfrm>
                          <a:prstGeom prst="rect">
                            <a:avLst/>
                          </a:prstGeom>
                          <a:noFill/>
                          <a:ln>
                            <a:noFill/>
                          </a:ln>
                        </pic:spPr>
                      </pic:pic>
                    </a:graphicData>
                  </a:graphic>
                </wp:inline>
              </w:drawing>
            </w:r>
          </w:p>
        </w:tc>
        <w:tc>
          <w:tcPr>
            <w:tcW w:w="1176" w:type="pct"/>
          </w:tcPr>
          <w:p w14:paraId="2FB9F18A" w14:textId="1C3BC12B" w:rsidR="0088231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B740757" w14:textId="18297975" w:rsidR="00882310" w:rsidRPr="00302398" w:rsidRDefault="005176F5"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2310" w14:paraId="270B1472"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42C9147" w14:textId="1994D308" w:rsidR="00882310" w:rsidRDefault="00882310" w:rsidP="00882310">
            <w:pPr>
              <w:ind w:left="216"/>
            </w:pPr>
            <w:r>
              <w:t>Selection brush</w:t>
            </w:r>
          </w:p>
        </w:tc>
        <w:tc>
          <w:tcPr>
            <w:tcW w:w="1176" w:type="pct"/>
          </w:tcPr>
          <w:p w14:paraId="5CCE27A2" w14:textId="3B6E6204" w:rsidR="0088231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BD35FB2" w14:textId="5F0898FE" w:rsidR="00882310" w:rsidRPr="00302398" w:rsidRDefault="005176F5"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2310" w14:paraId="44D11C17"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F1C18BA" w14:textId="0F9E8416" w:rsidR="00882310" w:rsidRDefault="00882310" w:rsidP="00882310">
            <w:pPr>
              <w:ind w:left="216"/>
            </w:pPr>
            <w:r>
              <w:t>Diffusion brush</w:t>
            </w:r>
          </w:p>
        </w:tc>
        <w:tc>
          <w:tcPr>
            <w:tcW w:w="1176" w:type="pct"/>
          </w:tcPr>
          <w:p w14:paraId="23ED8412" w14:textId="14B313AA" w:rsidR="0088231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9F05A9D" w14:textId="47F1B1C4" w:rsidR="00882310" w:rsidRPr="00302398" w:rsidRDefault="005176F5"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2310" w14:paraId="68E451F5"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52F7D24" w14:textId="0EF45E57" w:rsidR="00882310" w:rsidRDefault="00882310" w:rsidP="00882310">
            <w:pPr>
              <w:ind w:left="216"/>
            </w:pPr>
            <w:r>
              <w:t>Unselecting brush</w:t>
            </w:r>
          </w:p>
        </w:tc>
        <w:tc>
          <w:tcPr>
            <w:tcW w:w="1176" w:type="pct"/>
          </w:tcPr>
          <w:p w14:paraId="29E09F4D" w14:textId="35061CED" w:rsidR="0088231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94C22EB" w14:textId="5EE63501" w:rsidR="00882310" w:rsidRPr="00302398" w:rsidRDefault="005176F5"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2310" w14:paraId="01F70C70"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A2913E0" w14:textId="7CF425E9" w:rsidR="00882310" w:rsidRDefault="00882310" w:rsidP="00882310">
            <w:pPr>
              <w:ind w:left="216"/>
            </w:pPr>
            <w:r>
              <w:t>Reset selection</w:t>
            </w:r>
          </w:p>
        </w:tc>
        <w:tc>
          <w:tcPr>
            <w:tcW w:w="1176" w:type="pct"/>
          </w:tcPr>
          <w:p w14:paraId="34EC331F" w14:textId="46908478" w:rsidR="0088231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71EF52" w14:textId="4AE20A2B" w:rsidR="00882310" w:rsidRPr="00302398" w:rsidRDefault="005176F5"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2310" w14:paraId="611897AF"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DA4CA86" w14:textId="0A16262F" w:rsidR="00882310" w:rsidRDefault="00882310" w:rsidP="00882310">
            <w:pPr>
              <w:ind w:left="216"/>
            </w:pPr>
            <w:r>
              <w:t>Erase</w:t>
            </w:r>
          </w:p>
        </w:tc>
        <w:tc>
          <w:tcPr>
            <w:tcW w:w="1176" w:type="pct"/>
          </w:tcPr>
          <w:p w14:paraId="35FA6C78" w14:textId="3136B74D" w:rsidR="0088231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2016D3" w14:textId="27D22CC1" w:rsidR="00882310" w:rsidRPr="00302398" w:rsidRDefault="005176F5"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2310" w14:paraId="140E6E08"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77FF828" w14:textId="16EC1AC9" w:rsidR="00882310" w:rsidRDefault="00882310" w:rsidP="00882310">
            <w:pPr>
              <w:ind w:left="216"/>
            </w:pPr>
            <w:r>
              <w:t>Extract</w:t>
            </w:r>
          </w:p>
        </w:tc>
        <w:tc>
          <w:tcPr>
            <w:tcW w:w="1176" w:type="pct"/>
          </w:tcPr>
          <w:p w14:paraId="535FD95E" w14:textId="1B22D84C" w:rsidR="0088231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22C5E4" w14:textId="47C73F60" w:rsidR="00882310" w:rsidRPr="00302398" w:rsidRDefault="005176F5"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2310" w14:paraId="3EF7422E"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89FF736" w14:textId="700DD40E" w:rsidR="00882310" w:rsidRDefault="00882310" w:rsidP="009C1C73">
            <w:pPr>
              <w:ind w:left="216"/>
            </w:pPr>
            <w:r>
              <w:t>Threshold setting</w:t>
            </w:r>
          </w:p>
        </w:tc>
        <w:tc>
          <w:tcPr>
            <w:tcW w:w="1176" w:type="pct"/>
          </w:tcPr>
          <w:p w14:paraId="7BDB7EF9" w14:textId="22D08E7D" w:rsidR="0088231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A304AE" w14:textId="6BBFEF30" w:rsidR="00882310" w:rsidRPr="00302398" w:rsidRDefault="005176F5"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2310" w14:paraId="459C2949"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EB2B6AE" w14:textId="5A8D7711" w:rsidR="00882310" w:rsidRDefault="009C1C73" w:rsidP="009C1C73">
            <w:pPr>
              <w:ind w:left="216"/>
            </w:pPr>
            <w:r>
              <w:t>Auto threshold estimation</w:t>
            </w:r>
          </w:p>
        </w:tc>
        <w:tc>
          <w:tcPr>
            <w:tcW w:w="1176" w:type="pct"/>
          </w:tcPr>
          <w:p w14:paraId="1916EE21" w14:textId="7D04ABE2" w:rsidR="0088231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BA3551" w14:textId="24104F72" w:rsidR="00882310" w:rsidRPr="00302398" w:rsidRDefault="005176F5"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2310" w14:paraId="5C84F0E5" w14:textId="77777777" w:rsidTr="00427668">
        <w:trPr>
          <w:trHeight w:val="80"/>
          <w:jc w:val="center"/>
        </w:trPr>
        <w:tc>
          <w:tcPr>
            <w:cnfStyle w:val="001000000000" w:firstRow="0" w:lastRow="0" w:firstColumn="1" w:lastColumn="0" w:oddVBand="0" w:evenVBand="0" w:oddHBand="0" w:evenHBand="0" w:firstRowFirstColumn="0" w:firstRowLastColumn="0" w:lastRowFirstColumn="0" w:lastRowLastColumn="0"/>
            <w:tcW w:w="2593" w:type="pct"/>
          </w:tcPr>
          <w:p w14:paraId="12E8AC97" w14:textId="10B22123" w:rsidR="00882310" w:rsidRDefault="00882310" w:rsidP="00882310">
            <w:pPr>
              <w:ind w:left="216"/>
            </w:pPr>
            <w:r>
              <w:t>Edge detection</w:t>
            </w:r>
          </w:p>
        </w:tc>
        <w:tc>
          <w:tcPr>
            <w:tcW w:w="1176" w:type="pct"/>
          </w:tcPr>
          <w:p w14:paraId="0331D2E2" w14:textId="374308B2" w:rsidR="0088231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973DA28" w14:textId="6D06AB8B" w:rsidR="00882310" w:rsidRPr="00302398" w:rsidRDefault="005176F5"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2310" w14:paraId="3A64240C"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31A7328" w14:textId="5145EF57" w:rsidR="00882310" w:rsidRDefault="00882310" w:rsidP="00882310">
            <w:pPr>
              <w:ind w:left="216"/>
            </w:pPr>
            <w:r>
              <w:t>Visible-only selection</w:t>
            </w:r>
          </w:p>
        </w:tc>
        <w:tc>
          <w:tcPr>
            <w:tcW w:w="1176" w:type="pct"/>
          </w:tcPr>
          <w:p w14:paraId="58C0A9EF" w14:textId="21B1576D" w:rsidR="0088231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441EF2" w14:textId="64D64562" w:rsidR="00882310" w:rsidRPr="00302398" w:rsidRDefault="005176F5"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2310" w14:paraId="29813EB5"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EC7BD32" w14:textId="20D5833C" w:rsidR="00882310" w:rsidRDefault="00882310" w:rsidP="00882310">
            <w:pPr>
              <w:ind w:left="216"/>
            </w:pPr>
            <w:r>
              <w:t>Select multi-channel volumes in group</w:t>
            </w:r>
          </w:p>
        </w:tc>
        <w:tc>
          <w:tcPr>
            <w:tcW w:w="1176" w:type="pct"/>
          </w:tcPr>
          <w:p w14:paraId="3FB20307" w14:textId="2B73C45E" w:rsidR="0088231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2AF18B" w14:textId="7B7D5AC3" w:rsidR="00882310" w:rsidRPr="00302398" w:rsidRDefault="005176F5"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2310" w14:paraId="51BB3583"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E4F7E18" w14:textId="00EA97A7" w:rsidR="00882310" w:rsidRDefault="00882310" w:rsidP="00882310">
            <w:pPr>
              <w:ind w:left="216"/>
            </w:pPr>
            <w:r>
              <w:t>Growth strength</w:t>
            </w:r>
          </w:p>
        </w:tc>
        <w:tc>
          <w:tcPr>
            <w:tcW w:w="1176" w:type="pct"/>
          </w:tcPr>
          <w:p w14:paraId="2AA53E7B" w14:textId="134126D6" w:rsidR="0088231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5AAD68" w14:textId="6ED018FC" w:rsidR="00882310" w:rsidRPr="00302398" w:rsidRDefault="005176F5"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2310" w14:paraId="659C0A69"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600CE6A" w14:textId="1E20AE9F" w:rsidR="00882310" w:rsidRDefault="00882310" w:rsidP="00882310">
            <w:pPr>
              <w:ind w:left="216"/>
            </w:pPr>
            <w:r>
              <w:t>Brush size adjustment</w:t>
            </w:r>
          </w:p>
        </w:tc>
        <w:tc>
          <w:tcPr>
            <w:tcW w:w="1176" w:type="pct"/>
          </w:tcPr>
          <w:p w14:paraId="37FB7A98" w14:textId="457BADAB" w:rsidR="0088231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59AFB00" w14:textId="55076226" w:rsidR="00882310" w:rsidRPr="00302398" w:rsidRDefault="005176F5"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2310" w:rsidRPr="00882310" w14:paraId="15D7B1FA"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E484F10" w14:textId="32D261EE" w:rsidR="00882310" w:rsidRPr="00882310" w:rsidRDefault="00882310" w:rsidP="00ED5E19">
            <w:pPr>
              <w:rPr>
                <w:b/>
              </w:rPr>
            </w:pPr>
            <w:r w:rsidRPr="00882310">
              <w:rPr>
                <w:b/>
              </w:rPr>
              <w:t>Measurement</w:t>
            </w:r>
          </w:p>
        </w:tc>
        <w:tc>
          <w:tcPr>
            <w:tcW w:w="1176" w:type="pct"/>
          </w:tcPr>
          <w:p w14:paraId="270DE863" w14:textId="34C24F5D" w:rsidR="00882310" w:rsidRPr="00882310"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B98F40E" w14:textId="192E9ABA" w:rsidR="00882310" w:rsidRPr="00882310"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2310" w14:paraId="17FF9565"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ED38516" w14:textId="1E2FE05E" w:rsidR="00882310" w:rsidRDefault="00554B81" w:rsidP="00882310">
            <w:pPr>
              <w:ind w:left="216"/>
            </w:pPr>
            <w:r>
              <w:t>Locator</w:t>
            </w:r>
          </w:p>
        </w:tc>
        <w:tc>
          <w:tcPr>
            <w:tcW w:w="1176" w:type="pct"/>
          </w:tcPr>
          <w:p w14:paraId="63A5587C" w14:textId="1D6B7F40" w:rsidR="0088231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406F6D" w14:textId="5AFA4A7E" w:rsidR="00882310"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B2F3E" w14:paraId="36225910"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64044C4" w14:textId="5A0D2787" w:rsidR="006B2F3E" w:rsidRDefault="009C1C73" w:rsidP="009C1C73">
            <w:pPr>
              <w:ind w:left="216"/>
            </w:pPr>
            <w:r>
              <w:t>Probe</w:t>
            </w:r>
          </w:p>
        </w:tc>
        <w:tc>
          <w:tcPr>
            <w:tcW w:w="1176" w:type="pct"/>
          </w:tcPr>
          <w:p w14:paraId="2A9AF30A" w14:textId="139E1F43" w:rsidR="006B2F3E" w:rsidRPr="00302398" w:rsidRDefault="006B2F3E"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6A9D54" w14:textId="21AAF6FA" w:rsidR="006B2F3E" w:rsidRPr="00302398" w:rsidRDefault="006B2F3E"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54B81" w14:paraId="185DB47E"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31313A4" w14:textId="37B60B99" w:rsidR="00554B81" w:rsidRDefault="00554B81" w:rsidP="00882310">
            <w:pPr>
              <w:ind w:left="216"/>
            </w:pPr>
            <w:r>
              <w:t>2 point ruler</w:t>
            </w:r>
          </w:p>
        </w:tc>
        <w:tc>
          <w:tcPr>
            <w:tcW w:w="1176" w:type="pct"/>
          </w:tcPr>
          <w:p w14:paraId="4DE54D26" w14:textId="3FFD7345" w:rsidR="00554B8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0CD8B16" w14:textId="36F6C535" w:rsidR="00554B81"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54B81" w14:paraId="188967B7"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DE21605" w14:textId="39F87EAE" w:rsidR="00554B81" w:rsidRDefault="00554B81" w:rsidP="00882310">
            <w:pPr>
              <w:ind w:left="216"/>
            </w:pPr>
            <w:r>
              <w:t>2+ point ruler</w:t>
            </w:r>
          </w:p>
        </w:tc>
        <w:tc>
          <w:tcPr>
            <w:tcW w:w="1176" w:type="pct"/>
          </w:tcPr>
          <w:p w14:paraId="4573AC43" w14:textId="793C00AB" w:rsidR="00554B8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A45625" w14:textId="48CA7941" w:rsidR="00554B81"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54B81" w14:paraId="601ED068"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A5C99A4" w14:textId="6DF15F15" w:rsidR="00554B81" w:rsidRDefault="00554B81" w:rsidP="00882310">
            <w:pPr>
              <w:ind w:left="216"/>
            </w:pPr>
            <w:r>
              <w:t>Ruler point editing</w:t>
            </w:r>
          </w:p>
        </w:tc>
        <w:tc>
          <w:tcPr>
            <w:tcW w:w="1176" w:type="pct"/>
          </w:tcPr>
          <w:p w14:paraId="7D7F1CD3" w14:textId="0DF2A1D3" w:rsidR="00554B8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081D6EC" w14:textId="092A1C50" w:rsidR="00554B81"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B2F3E" w14:paraId="06A1C8D3"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A8D8A06" w14:textId="3DB2B4F9" w:rsidR="006B2F3E" w:rsidRDefault="009C1C73" w:rsidP="009C1C73">
            <w:pPr>
              <w:ind w:left="216"/>
            </w:pPr>
            <w:r>
              <w:t>Profile</w:t>
            </w:r>
          </w:p>
        </w:tc>
        <w:tc>
          <w:tcPr>
            <w:tcW w:w="1176" w:type="pct"/>
          </w:tcPr>
          <w:p w14:paraId="72F4CB63" w14:textId="3422059D" w:rsidR="006B2F3E" w:rsidRPr="00302398" w:rsidRDefault="006B2F3E"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42B928C" w14:textId="183E1B53" w:rsidR="006B2F3E" w:rsidRPr="00302398" w:rsidRDefault="006B2F3E"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54B81" w14:paraId="7AA7A9AF"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92E1A39" w14:textId="4A8FEE20" w:rsidR="00554B81" w:rsidRDefault="00554B81" w:rsidP="00882310">
            <w:pPr>
              <w:ind w:left="216"/>
            </w:pPr>
            <w:r>
              <w:t>Delete selection</w:t>
            </w:r>
          </w:p>
        </w:tc>
        <w:tc>
          <w:tcPr>
            <w:tcW w:w="1176" w:type="pct"/>
          </w:tcPr>
          <w:p w14:paraId="18B0BA87" w14:textId="3036DF50" w:rsidR="00554B8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EF07AE6" w14:textId="59C64E05" w:rsidR="00554B81"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54B81" w14:paraId="5661D615"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D25A081" w14:textId="0B62620D" w:rsidR="00554B81" w:rsidRDefault="00554B81" w:rsidP="00882310">
            <w:pPr>
              <w:ind w:left="216"/>
            </w:pPr>
            <w:r>
              <w:t>Delete all</w:t>
            </w:r>
          </w:p>
        </w:tc>
        <w:tc>
          <w:tcPr>
            <w:tcW w:w="1176" w:type="pct"/>
          </w:tcPr>
          <w:p w14:paraId="778B2723" w14:textId="4421DABA" w:rsidR="00554B8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0696559" w14:textId="1077BD35" w:rsidR="00554B81"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54B81" w14:paraId="0E596C0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25EB9CD" w14:textId="6C31CD01" w:rsidR="00554B81" w:rsidRDefault="00554B81" w:rsidP="00882310">
            <w:pPr>
              <w:ind w:left="216"/>
            </w:pPr>
            <w:r>
              <w:t>Export ruler information</w:t>
            </w:r>
          </w:p>
        </w:tc>
        <w:tc>
          <w:tcPr>
            <w:tcW w:w="1176" w:type="pct"/>
          </w:tcPr>
          <w:p w14:paraId="070A9C9B" w14:textId="61D0E32A" w:rsidR="00554B8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26A374" w14:textId="0844FB88" w:rsidR="00554B81"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54B81" w14:paraId="7EFF344C"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79128E0" w14:textId="06EDBC27" w:rsidR="00554B81" w:rsidRDefault="00554B81" w:rsidP="00882310">
            <w:pPr>
              <w:ind w:left="216"/>
            </w:pPr>
            <w:r>
              <w:lastRenderedPageBreak/>
              <w:t>Setting ruler point on view plane</w:t>
            </w:r>
          </w:p>
        </w:tc>
        <w:tc>
          <w:tcPr>
            <w:tcW w:w="1176" w:type="pct"/>
          </w:tcPr>
          <w:p w14:paraId="36D9C9EE" w14:textId="25A7BB0B" w:rsidR="00554B8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247DE9" w14:textId="5C29CBB3" w:rsidR="00554B81"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54B81" w14:paraId="50E84D67"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F8653F4" w14:textId="19920189" w:rsidR="00554B81" w:rsidRDefault="00554B81" w:rsidP="00882310">
            <w:pPr>
              <w:ind w:left="216"/>
            </w:pPr>
            <w:r>
              <w:t>Setting ruler point at maximum intensity</w:t>
            </w:r>
          </w:p>
        </w:tc>
        <w:tc>
          <w:tcPr>
            <w:tcW w:w="1176" w:type="pct"/>
          </w:tcPr>
          <w:p w14:paraId="7F4F735B" w14:textId="2EBF6758" w:rsidR="00554B8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6096159" w14:textId="13DBC8B1" w:rsidR="00554B81"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54B81" w14:paraId="13204F0A"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AEE397D" w14:textId="3A08E1BE" w:rsidR="00554B81" w:rsidRDefault="00554B81" w:rsidP="00882310">
            <w:pPr>
              <w:ind w:left="216"/>
            </w:pPr>
            <w:r>
              <w:t>Setting ruler point at accumulated intensity</w:t>
            </w:r>
          </w:p>
        </w:tc>
        <w:tc>
          <w:tcPr>
            <w:tcW w:w="1176" w:type="pct"/>
          </w:tcPr>
          <w:p w14:paraId="20205EC8" w14:textId="7FEC6658" w:rsidR="00554B8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E0E790" w14:textId="1BAECE91" w:rsidR="00554B81"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54B81" w14:paraId="232A35BA"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984F04C" w14:textId="1C127F9A" w:rsidR="00554B81" w:rsidRDefault="00554B81" w:rsidP="00882310">
            <w:pPr>
              <w:ind w:left="216"/>
            </w:pPr>
            <w:r>
              <w:t xml:space="preserve">Time-dependent ruler (transient) </w:t>
            </w:r>
          </w:p>
        </w:tc>
        <w:tc>
          <w:tcPr>
            <w:tcW w:w="1176" w:type="pct"/>
          </w:tcPr>
          <w:p w14:paraId="5C038041" w14:textId="2B1F33D5" w:rsidR="00554B8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D5C25FE" w14:textId="7D881EAA" w:rsidR="00554B81"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54B81" w14:paraId="1F2D8F3F"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55BD9BE" w14:textId="649AE52F" w:rsidR="00554B81" w:rsidRDefault="001D3430" w:rsidP="001D3430">
            <w:pPr>
              <w:ind w:left="216"/>
            </w:pPr>
            <w:r>
              <w:t>Use volume properties for calculation</w:t>
            </w:r>
          </w:p>
        </w:tc>
        <w:tc>
          <w:tcPr>
            <w:tcW w:w="1176" w:type="pct"/>
          </w:tcPr>
          <w:p w14:paraId="4FBD1834" w14:textId="67144193" w:rsidR="00554B8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45655FD" w14:textId="389E21EE" w:rsidR="00554B81"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D3430" w14:paraId="7B8F9C8B"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1DD308A" w14:textId="0EF463CA" w:rsidR="001D3430" w:rsidRDefault="001D3430" w:rsidP="001D3430">
            <w:pPr>
              <w:ind w:left="216"/>
            </w:pPr>
            <w:r>
              <w:t>Paint brush selection in ruler mode</w:t>
            </w:r>
          </w:p>
        </w:tc>
        <w:tc>
          <w:tcPr>
            <w:tcW w:w="1176" w:type="pct"/>
          </w:tcPr>
          <w:p w14:paraId="0D9BF102" w14:textId="0F24A462" w:rsidR="001D343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2798928" w14:textId="35AAFEF5" w:rsidR="001D3430"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D3430" w14:paraId="31A22B17"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F75789B" w14:textId="4F7F0B50" w:rsidR="001D3430" w:rsidRDefault="001D3430" w:rsidP="001D3430">
            <w:pPr>
              <w:ind w:left="216"/>
            </w:pPr>
            <w:r>
              <w:t>Measure location</w:t>
            </w:r>
          </w:p>
        </w:tc>
        <w:tc>
          <w:tcPr>
            <w:tcW w:w="1176" w:type="pct"/>
          </w:tcPr>
          <w:p w14:paraId="68A0B2BD" w14:textId="0BC3005F" w:rsidR="001D343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7F5F418" w14:textId="177062DA" w:rsidR="001D3430"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D3430" w14:paraId="798F15C0"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55BDA43" w14:textId="484B5E40" w:rsidR="001D3430" w:rsidRDefault="001D3430" w:rsidP="00882310">
            <w:pPr>
              <w:ind w:left="216"/>
            </w:pPr>
            <w:r>
              <w:t>Measure length</w:t>
            </w:r>
          </w:p>
        </w:tc>
        <w:tc>
          <w:tcPr>
            <w:tcW w:w="1176" w:type="pct"/>
          </w:tcPr>
          <w:p w14:paraId="1FD10C11" w14:textId="52F1FBE6" w:rsidR="001D343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C8A5D8" w14:textId="6632D3B4" w:rsidR="001D3430"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D3430" w14:paraId="5D7EB33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1424F21" w14:textId="3E429E16" w:rsidR="001D3430" w:rsidRDefault="001D3430" w:rsidP="00882310">
            <w:pPr>
              <w:ind w:left="216"/>
            </w:pPr>
            <w:r>
              <w:t>Measure angle (2 point ruler only)</w:t>
            </w:r>
          </w:p>
        </w:tc>
        <w:tc>
          <w:tcPr>
            <w:tcW w:w="1176" w:type="pct"/>
          </w:tcPr>
          <w:p w14:paraId="67E25983" w14:textId="28599A05" w:rsidR="001D343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90DD17" w14:textId="58D2F0B3" w:rsidR="001D3430"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D3430" w14:paraId="33E4957D"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0AF1CF9" w14:textId="330A2C43" w:rsidR="001D3430" w:rsidRDefault="001D3430" w:rsidP="00882310">
            <w:pPr>
              <w:ind w:left="216"/>
            </w:pPr>
            <w:r>
              <w:t>Measure volume (when paint selected)</w:t>
            </w:r>
          </w:p>
        </w:tc>
        <w:tc>
          <w:tcPr>
            <w:tcW w:w="1176" w:type="pct"/>
          </w:tcPr>
          <w:p w14:paraId="38F7794A" w14:textId="10768823" w:rsidR="001D343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8F4D6E4" w14:textId="1EE9CA83" w:rsidR="001D3430"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E73B9" w14:paraId="5681EB5B"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C32B93F" w14:textId="6BB546D4" w:rsidR="00CE73B9" w:rsidRDefault="00CE73B9" w:rsidP="00882310">
            <w:pPr>
              <w:ind w:left="216"/>
            </w:pPr>
            <w:r>
              <w:t xml:space="preserve">Configure text </w:t>
            </w:r>
            <w:r>
              <w:rPr>
                <w:noProof/>
                <w:lang w:eastAsia="en-US"/>
              </w:rPr>
              <w:drawing>
                <wp:inline distT="0" distB="0" distL="0" distR="0" wp14:anchorId="246B2B0E" wp14:editId="3E5F6B43">
                  <wp:extent cx="94615" cy="94615"/>
                  <wp:effectExtent l="0" t="0" r="63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0F98DD1" w14:textId="067F3EE6" w:rsidR="00CE73B9" w:rsidRPr="00302398" w:rsidRDefault="00CE73B9"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C23BEE" w14:textId="4B2BAFF4" w:rsidR="00CE73B9" w:rsidRPr="00302398" w:rsidRDefault="00CE73B9"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E73B9" w14:paraId="1C5793E6"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00191A9" w14:textId="6BB2B74E" w:rsidR="00CE73B9" w:rsidRDefault="00CE73B9" w:rsidP="00882310">
            <w:pPr>
              <w:ind w:left="216"/>
            </w:pPr>
            <w:r>
              <w:t xml:space="preserve">Configure color </w:t>
            </w:r>
            <w:r>
              <w:rPr>
                <w:noProof/>
                <w:lang w:eastAsia="en-US"/>
              </w:rPr>
              <w:drawing>
                <wp:inline distT="0" distB="0" distL="0" distR="0" wp14:anchorId="422F2DA3" wp14:editId="26F69B43">
                  <wp:extent cx="94615" cy="94615"/>
                  <wp:effectExtent l="0" t="0" r="63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73DA795" w14:textId="5A9CC483" w:rsidR="00CE73B9" w:rsidRPr="00302398" w:rsidRDefault="00CE73B9"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352D8E6" w14:textId="6609FFBA" w:rsidR="00CE73B9" w:rsidRDefault="00CE73B9"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D3430" w14:paraId="1E6EBDC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34799C6" w14:textId="1457F463" w:rsidR="001D3430" w:rsidRPr="001D3430" w:rsidRDefault="001D3430" w:rsidP="001D3430">
            <w:pPr>
              <w:rPr>
                <w:b/>
              </w:rPr>
            </w:pPr>
            <w:r>
              <w:rPr>
                <w:b/>
              </w:rPr>
              <w:t>Processing and a</w:t>
            </w:r>
            <w:r w:rsidRPr="001D3430">
              <w:rPr>
                <w:b/>
              </w:rPr>
              <w:t>nalysis</w:t>
            </w:r>
            <w:r w:rsidR="009C1C73">
              <w:rPr>
                <w:b/>
              </w:rPr>
              <w:t xml:space="preserve"> </w:t>
            </w:r>
            <w:r w:rsidR="009C1C73">
              <w:rPr>
                <w:noProof/>
                <w:lang w:eastAsia="en-US"/>
              </w:rPr>
              <w:drawing>
                <wp:inline distT="0" distB="0" distL="0" distR="0" wp14:anchorId="0D4728CC" wp14:editId="7DF4E1BD">
                  <wp:extent cx="128016" cy="128016"/>
                  <wp:effectExtent l="0" t="0" r="5715" b="571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OneDrive\FluoRender\apple_small.png"/>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128016" cy="128016"/>
                          </a:xfrm>
                          <a:prstGeom prst="rect">
                            <a:avLst/>
                          </a:prstGeom>
                          <a:noFill/>
                          <a:ln>
                            <a:noFill/>
                          </a:ln>
                        </pic:spPr>
                      </pic:pic>
                    </a:graphicData>
                  </a:graphic>
                </wp:inline>
              </w:drawing>
            </w:r>
          </w:p>
        </w:tc>
        <w:tc>
          <w:tcPr>
            <w:tcW w:w="1176" w:type="pct"/>
          </w:tcPr>
          <w:p w14:paraId="4CE33811" w14:textId="2E5163C8" w:rsidR="001D343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EAB6AC" w14:textId="34C7D617" w:rsidR="001D3430" w:rsidRPr="00302398" w:rsidRDefault="005176F5"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D3430" w14:paraId="14CB31E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97428BB" w14:textId="70323D47" w:rsidR="001D3430" w:rsidRDefault="001D3430" w:rsidP="001D3430">
            <w:pPr>
              <w:ind w:left="216"/>
            </w:pPr>
            <w:r>
              <w:t>Component counting</w:t>
            </w:r>
          </w:p>
        </w:tc>
        <w:tc>
          <w:tcPr>
            <w:tcW w:w="1176" w:type="pct"/>
          </w:tcPr>
          <w:p w14:paraId="184B5DCF" w14:textId="036DCAEC" w:rsidR="001D343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5A99CE" w14:textId="4BB0BBE0" w:rsidR="001D3430" w:rsidRPr="00302398" w:rsidRDefault="005176F5"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D3430" w14:paraId="0F97360B"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2454780" w14:textId="3DCCEDB0" w:rsidR="001D3430" w:rsidRDefault="001D3430" w:rsidP="001D3430">
            <w:pPr>
              <w:ind w:left="216"/>
            </w:pPr>
            <w:r>
              <w:t>Component size</w:t>
            </w:r>
          </w:p>
        </w:tc>
        <w:tc>
          <w:tcPr>
            <w:tcW w:w="1176" w:type="pct"/>
          </w:tcPr>
          <w:p w14:paraId="46D4CD45" w14:textId="260E7C5A" w:rsidR="001D343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D3ACC0" w14:textId="4706CFB9" w:rsidR="001D3430" w:rsidRPr="00302398" w:rsidRDefault="005176F5"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D3430" w14:paraId="30F48F3B"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700F3E0" w14:textId="3136717B" w:rsidR="001D3430" w:rsidRDefault="001D3430" w:rsidP="001D3430">
            <w:pPr>
              <w:ind w:left="216"/>
            </w:pPr>
            <w:r>
              <w:t>Component export</w:t>
            </w:r>
          </w:p>
        </w:tc>
        <w:tc>
          <w:tcPr>
            <w:tcW w:w="1176" w:type="pct"/>
          </w:tcPr>
          <w:p w14:paraId="3A98B4D6" w14:textId="14C56084" w:rsidR="001D343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F5E5521" w14:textId="242678C2" w:rsidR="001D3430" w:rsidRPr="00302398" w:rsidRDefault="005176F5"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D3430" w14:paraId="33F26506"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127A5C6" w14:textId="3DFA8438" w:rsidR="001D3430" w:rsidRDefault="001D3430" w:rsidP="001D3430">
            <w:pPr>
              <w:ind w:left="216"/>
            </w:pPr>
            <w:r>
              <w:t>Component annotation</w:t>
            </w:r>
          </w:p>
        </w:tc>
        <w:tc>
          <w:tcPr>
            <w:tcW w:w="1176" w:type="pct"/>
          </w:tcPr>
          <w:p w14:paraId="590F6084" w14:textId="731456EE" w:rsidR="001D343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F67BA6" w14:textId="5727E1B4" w:rsidR="001D3430" w:rsidRPr="00302398" w:rsidRDefault="005176F5"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A1ABE" w14:paraId="5421835A"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51A6939" w14:textId="79BCE0E9" w:rsidR="00AA1ABE" w:rsidRDefault="00AA1ABE" w:rsidP="001D3430">
            <w:pPr>
              <w:ind w:left="216"/>
            </w:pPr>
            <w:r>
              <w:t>Link map loading</w:t>
            </w:r>
          </w:p>
        </w:tc>
        <w:tc>
          <w:tcPr>
            <w:tcW w:w="1176" w:type="pct"/>
          </w:tcPr>
          <w:p w14:paraId="1143ABF1" w14:textId="6E57E464" w:rsidR="00AA1ABE"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27F651" w14:textId="5C3073BD" w:rsidR="00AA1ABE" w:rsidRPr="00302398" w:rsidRDefault="005176F5"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A1ABE" w14:paraId="0682E409"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4B8EC56" w14:textId="0E304E4A" w:rsidR="00AA1ABE" w:rsidRDefault="00AA1ABE" w:rsidP="001D3430">
            <w:pPr>
              <w:ind w:left="216"/>
            </w:pPr>
            <w:r>
              <w:t>Link map saving</w:t>
            </w:r>
          </w:p>
        </w:tc>
        <w:tc>
          <w:tcPr>
            <w:tcW w:w="1176" w:type="pct"/>
          </w:tcPr>
          <w:p w14:paraId="654F7482" w14:textId="3CE1BAF4" w:rsidR="00AA1ABE"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4359431" w14:textId="0CD40EFD" w:rsidR="00AA1ABE" w:rsidRPr="00302398" w:rsidRDefault="005176F5"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A1ABE" w14:paraId="72EE21DF"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672E4A4" w14:textId="781BFF6E" w:rsidR="00AA1ABE" w:rsidRDefault="00AA1ABE" w:rsidP="001D3430">
            <w:pPr>
              <w:ind w:left="216"/>
            </w:pPr>
            <w:r>
              <w:t>Link map visualization</w:t>
            </w:r>
          </w:p>
        </w:tc>
        <w:tc>
          <w:tcPr>
            <w:tcW w:w="1176" w:type="pct"/>
          </w:tcPr>
          <w:p w14:paraId="60BA4A55" w14:textId="3ACDE866" w:rsidR="00AA1ABE"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5C28827" w14:textId="5FB57C9A" w:rsidR="00AA1ABE" w:rsidRPr="00302398" w:rsidRDefault="005176F5"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A1ABE" w14:paraId="58AD17F7"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49662D2" w14:textId="0747FDDA" w:rsidR="00AA1ABE" w:rsidRDefault="00AA1ABE" w:rsidP="009C1C73">
            <w:pPr>
              <w:ind w:left="216"/>
            </w:pPr>
            <w:r>
              <w:t>Manual tracking</w:t>
            </w:r>
          </w:p>
        </w:tc>
        <w:tc>
          <w:tcPr>
            <w:tcW w:w="1176" w:type="pct"/>
          </w:tcPr>
          <w:p w14:paraId="0859E10B" w14:textId="08596F05" w:rsidR="00AA1ABE"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B1B12CC" w14:textId="252BBBA9" w:rsidR="00AA1ABE" w:rsidRPr="00302398" w:rsidRDefault="005176F5"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A1ABE" w14:paraId="60E820E2"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37D4250" w14:textId="298FA9D6" w:rsidR="00AA1ABE" w:rsidRDefault="00AA1ABE" w:rsidP="001D3430">
            <w:pPr>
              <w:ind w:left="216"/>
            </w:pPr>
            <w:r>
              <w:t>ID assignment</w:t>
            </w:r>
          </w:p>
        </w:tc>
        <w:tc>
          <w:tcPr>
            <w:tcW w:w="1176" w:type="pct"/>
          </w:tcPr>
          <w:p w14:paraId="7765B9E5" w14:textId="6A04BDC0" w:rsidR="00AA1ABE"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499874C" w14:textId="147DF178" w:rsidR="00AA1ABE" w:rsidRPr="00302398" w:rsidRDefault="005176F5"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A1ABE" w14:paraId="174186C2"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44279BC" w14:textId="06598FA0" w:rsidR="00AA1ABE" w:rsidRDefault="00AA1ABE" w:rsidP="009C1C73">
            <w:pPr>
              <w:ind w:left="216"/>
            </w:pPr>
            <w:r>
              <w:t>Component selection by ID</w:t>
            </w:r>
          </w:p>
        </w:tc>
        <w:tc>
          <w:tcPr>
            <w:tcW w:w="1176" w:type="pct"/>
          </w:tcPr>
          <w:p w14:paraId="4544EFE6" w14:textId="52F04BA9" w:rsidR="00AA1ABE"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B412CA" w14:textId="2DBC6F79" w:rsidR="00AA1ABE" w:rsidRPr="00302398" w:rsidRDefault="005176F5"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A1ABE" w14:paraId="59DC55A5"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7DB7CDF" w14:textId="2D6937FD" w:rsidR="00AA1ABE" w:rsidRDefault="00AA1ABE" w:rsidP="001D3430">
            <w:pPr>
              <w:ind w:left="216"/>
            </w:pPr>
            <w:r>
              <w:t>Combine IDs</w:t>
            </w:r>
          </w:p>
        </w:tc>
        <w:tc>
          <w:tcPr>
            <w:tcW w:w="1176" w:type="pct"/>
          </w:tcPr>
          <w:p w14:paraId="4A52456D" w14:textId="4D41ECAE" w:rsidR="00AA1ABE"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13E30A0" w14:textId="0480BA44" w:rsidR="00AA1ABE" w:rsidRPr="00302398" w:rsidRDefault="005176F5"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A1ABE" w14:paraId="5B29974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4CE8DE1" w14:textId="5EA0674E" w:rsidR="00AA1ABE" w:rsidRDefault="007870EF" w:rsidP="001D3430">
            <w:pPr>
              <w:ind w:left="216"/>
            </w:pPr>
            <w:r>
              <w:t>Link map editing</w:t>
            </w:r>
          </w:p>
        </w:tc>
        <w:tc>
          <w:tcPr>
            <w:tcW w:w="1176" w:type="pct"/>
          </w:tcPr>
          <w:p w14:paraId="3325E301" w14:textId="7521B4D0" w:rsidR="00AA1ABE"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F82775A" w14:textId="3CD6780A" w:rsidR="00AA1ABE" w:rsidRPr="00302398" w:rsidRDefault="005176F5"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870EF" w14:paraId="12D305F6"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59E5C7B" w14:textId="431778CD" w:rsidR="007870EF" w:rsidRDefault="009C1C73" w:rsidP="009C1C73">
            <w:pPr>
              <w:ind w:left="216"/>
            </w:pPr>
            <w:r>
              <w:t>Component statistics</w:t>
            </w:r>
          </w:p>
        </w:tc>
        <w:tc>
          <w:tcPr>
            <w:tcW w:w="1176" w:type="pct"/>
          </w:tcPr>
          <w:p w14:paraId="074ED006" w14:textId="29227518" w:rsidR="007870EF"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58F3AE3" w14:textId="52DE3410" w:rsidR="007870EF" w:rsidRPr="00302398" w:rsidRDefault="005176F5"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A1ABE" w14:paraId="598D0204"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4986CA2" w14:textId="3767CEF0" w:rsidR="001D3430" w:rsidRDefault="001D3430" w:rsidP="001D3430">
            <w:pPr>
              <w:ind w:left="216"/>
            </w:pPr>
            <w:r>
              <w:t>Noise removal</w:t>
            </w:r>
          </w:p>
        </w:tc>
        <w:tc>
          <w:tcPr>
            <w:tcW w:w="1176" w:type="pct"/>
          </w:tcPr>
          <w:p w14:paraId="268C5A85" w14:textId="29F2D1FE" w:rsidR="001D343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7967B8" w14:textId="5F0C23E5" w:rsidR="001D3430" w:rsidRPr="00302398" w:rsidRDefault="005176F5"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A1ABE" w14:paraId="3D73210D"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1933D2E" w14:textId="59D50AF9" w:rsidR="001D3430" w:rsidRDefault="001D3430" w:rsidP="001D3430">
            <w:pPr>
              <w:ind w:left="216"/>
            </w:pPr>
            <w:r>
              <w:t>Voxel consolidation</w:t>
            </w:r>
          </w:p>
        </w:tc>
        <w:tc>
          <w:tcPr>
            <w:tcW w:w="1176" w:type="pct"/>
          </w:tcPr>
          <w:p w14:paraId="589ECC80" w14:textId="636EC08F" w:rsidR="001D343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F182C94" w14:textId="1C56C591" w:rsidR="001D3430" w:rsidRPr="00302398" w:rsidRDefault="005176F5"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A1ABE" w14:paraId="07783D43"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4C7D029" w14:textId="06839AEF" w:rsidR="001D3430" w:rsidRDefault="001D3430" w:rsidP="001D3430">
            <w:pPr>
              <w:ind w:left="216"/>
            </w:pPr>
            <w:r>
              <w:t>Volume subtraction</w:t>
            </w:r>
          </w:p>
        </w:tc>
        <w:tc>
          <w:tcPr>
            <w:tcW w:w="1176" w:type="pct"/>
          </w:tcPr>
          <w:p w14:paraId="00895F9C" w14:textId="2ADE0C23" w:rsidR="001D343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258551" w14:textId="4107CA7E" w:rsidR="001D3430" w:rsidRPr="00302398" w:rsidRDefault="005176F5"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A1ABE" w14:paraId="452CAEB0"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AD2E13C" w14:textId="33492751" w:rsidR="001D3430" w:rsidRDefault="001D3430" w:rsidP="001D3430">
            <w:pPr>
              <w:ind w:left="216"/>
            </w:pPr>
            <w:r>
              <w:t>Volume summation</w:t>
            </w:r>
          </w:p>
        </w:tc>
        <w:tc>
          <w:tcPr>
            <w:tcW w:w="1176" w:type="pct"/>
          </w:tcPr>
          <w:p w14:paraId="77178B3B" w14:textId="23845A8E" w:rsidR="001D343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D45431E" w14:textId="35F7D207" w:rsidR="001D3430" w:rsidRPr="00302398" w:rsidRDefault="005176F5"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A1ABE" w14:paraId="45D90BFC"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E367924" w14:textId="437716E1" w:rsidR="001D3430" w:rsidRDefault="001D3430" w:rsidP="001D3430">
            <w:pPr>
              <w:ind w:left="216"/>
            </w:pPr>
            <w:r>
              <w:t>Volume division</w:t>
            </w:r>
          </w:p>
        </w:tc>
        <w:tc>
          <w:tcPr>
            <w:tcW w:w="1176" w:type="pct"/>
          </w:tcPr>
          <w:p w14:paraId="6AD246CC" w14:textId="2792CA23" w:rsidR="001D343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F2EF75" w14:textId="529CC236" w:rsidR="001D3430" w:rsidRPr="00302398" w:rsidRDefault="005176F5"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A1ABE" w14:paraId="574EDFDB"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2AD8A08" w14:textId="69DE52C7" w:rsidR="001D3430" w:rsidRDefault="001D3430" w:rsidP="001D3430">
            <w:pPr>
              <w:ind w:left="216"/>
            </w:pPr>
            <w:r>
              <w:t>Volume colocalization</w:t>
            </w:r>
          </w:p>
        </w:tc>
        <w:tc>
          <w:tcPr>
            <w:tcW w:w="1176" w:type="pct"/>
          </w:tcPr>
          <w:p w14:paraId="46951352" w14:textId="45615E4E" w:rsidR="001D343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0131664" w14:textId="16C41F3E" w:rsidR="001D3430" w:rsidRPr="00302398" w:rsidRDefault="005176F5"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A1ABE" w14:paraId="4BF0105E"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7EEB31F" w14:textId="1D922048" w:rsidR="001D3430" w:rsidRDefault="001D3430" w:rsidP="001D3430">
            <w:pPr>
              <w:ind w:left="216"/>
            </w:pPr>
            <w:r>
              <w:t>Volume-mesh conversion</w:t>
            </w:r>
          </w:p>
        </w:tc>
        <w:tc>
          <w:tcPr>
            <w:tcW w:w="1176" w:type="pct"/>
          </w:tcPr>
          <w:p w14:paraId="6B5A6894" w14:textId="436BBC04" w:rsidR="001D343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6AD813" w14:textId="4952CBFB" w:rsidR="001D3430"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A1ABE" w:rsidRPr="007870EF" w14:paraId="2A3183EE"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3B0BA38" w14:textId="100A6847" w:rsidR="001D3430" w:rsidRPr="007870EF" w:rsidRDefault="007870EF" w:rsidP="009C1C73">
            <w:pPr>
              <w:rPr>
                <w:b/>
              </w:rPr>
            </w:pPr>
            <w:r w:rsidRPr="007870EF">
              <w:rPr>
                <w:b/>
              </w:rPr>
              <w:t>OpenCL filtering</w:t>
            </w:r>
          </w:p>
        </w:tc>
        <w:tc>
          <w:tcPr>
            <w:tcW w:w="1176" w:type="pct"/>
          </w:tcPr>
          <w:p w14:paraId="3DE4C88A" w14:textId="1718AB97" w:rsidR="001D3430" w:rsidRPr="007870EF"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CEE39F1" w14:textId="15D9AFD5" w:rsidR="001D3430" w:rsidRPr="007870EF"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870EF" w14:paraId="3277FD15"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89F0FD6" w14:textId="1760B6C0" w:rsidR="007870EF" w:rsidRDefault="002E6C5D" w:rsidP="009C1C73">
            <w:pPr>
              <w:ind w:left="216"/>
            </w:pPr>
            <w:r>
              <w:t>Box filter</w:t>
            </w:r>
          </w:p>
        </w:tc>
        <w:tc>
          <w:tcPr>
            <w:tcW w:w="1176" w:type="pct"/>
          </w:tcPr>
          <w:p w14:paraId="192F5E6F" w14:textId="287B73EF" w:rsidR="007870EF"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9468C0F" w14:textId="32DFA8EE" w:rsidR="007870EF"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E6C5D" w14:paraId="078BD47E"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034DC1B" w14:textId="0E14391D" w:rsidR="002E6C5D" w:rsidRDefault="002E6C5D" w:rsidP="009C1C73">
            <w:pPr>
              <w:ind w:left="216"/>
            </w:pPr>
            <w:r>
              <w:t>Gaussian filter</w:t>
            </w:r>
          </w:p>
        </w:tc>
        <w:tc>
          <w:tcPr>
            <w:tcW w:w="1176" w:type="pct"/>
          </w:tcPr>
          <w:p w14:paraId="46ECCA9B" w14:textId="231B5485" w:rsidR="002E6C5D"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5256B23" w14:textId="67177BD6" w:rsidR="002E6C5D"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E6C5D" w14:paraId="04E9D2F1"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A6390C9" w14:textId="02828DB1" w:rsidR="002E6C5D" w:rsidRDefault="002E6C5D" w:rsidP="009C1C73">
            <w:pPr>
              <w:ind w:left="216"/>
            </w:pPr>
            <w:r>
              <w:t>Convolution</w:t>
            </w:r>
          </w:p>
        </w:tc>
        <w:tc>
          <w:tcPr>
            <w:tcW w:w="1176" w:type="pct"/>
          </w:tcPr>
          <w:p w14:paraId="78B62C88" w14:textId="6A862ABC" w:rsidR="002E6C5D"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FD7627A" w14:textId="71BEFC0A" w:rsidR="002E6C5D"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E6C5D" w14:paraId="01C77B8D"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94E1B54" w14:textId="4F6F1C67" w:rsidR="002E6C5D" w:rsidRDefault="002E6C5D" w:rsidP="009C1C73">
            <w:pPr>
              <w:ind w:left="216"/>
            </w:pPr>
            <w:r>
              <w:t>Median filter</w:t>
            </w:r>
          </w:p>
        </w:tc>
        <w:tc>
          <w:tcPr>
            <w:tcW w:w="1176" w:type="pct"/>
          </w:tcPr>
          <w:p w14:paraId="647B2CB2" w14:textId="382265E2" w:rsidR="002E6C5D"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6E97EE" w14:textId="1FB68764" w:rsidR="002E6C5D"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E6C5D" w14:paraId="59E0B9F8"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CDB8DE3" w14:textId="35F428FE" w:rsidR="002E6C5D" w:rsidRDefault="002E6C5D" w:rsidP="009C1C73">
            <w:pPr>
              <w:ind w:left="216"/>
            </w:pPr>
            <w:r>
              <w:t>Morphological erosion</w:t>
            </w:r>
          </w:p>
        </w:tc>
        <w:tc>
          <w:tcPr>
            <w:tcW w:w="1176" w:type="pct"/>
          </w:tcPr>
          <w:p w14:paraId="6DDF2A1C" w14:textId="1AAB650C" w:rsidR="002E6C5D"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5F738D" w14:textId="0CC6739A" w:rsidR="002E6C5D"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E6C5D" w14:paraId="6D0C51E8"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D4B3F74" w14:textId="37C42353" w:rsidR="002E6C5D" w:rsidRDefault="002E6C5D" w:rsidP="009C1C73">
            <w:pPr>
              <w:ind w:left="216"/>
            </w:pPr>
            <w:r>
              <w:t>Morphological dilation</w:t>
            </w:r>
          </w:p>
        </w:tc>
        <w:tc>
          <w:tcPr>
            <w:tcW w:w="1176" w:type="pct"/>
          </w:tcPr>
          <w:p w14:paraId="6ACE0F3E" w14:textId="3C503DF3" w:rsidR="002E6C5D"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E2BB003" w14:textId="516001FD" w:rsidR="002E6C5D"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E6C5D" w14:paraId="2A14186B"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CAF2400" w14:textId="0C300031" w:rsidR="002E6C5D" w:rsidRDefault="002E6C5D" w:rsidP="009C1C73">
            <w:pPr>
              <w:ind w:left="216"/>
            </w:pPr>
            <w:r>
              <w:t>Feature sharpening</w:t>
            </w:r>
          </w:p>
        </w:tc>
        <w:tc>
          <w:tcPr>
            <w:tcW w:w="1176" w:type="pct"/>
          </w:tcPr>
          <w:p w14:paraId="3604CB13" w14:textId="6D655CC8" w:rsidR="002E6C5D"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0EF5EC8" w14:textId="0CD1CE3C" w:rsidR="002E6C5D"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E6C5D" w:rsidRPr="002E6C5D" w14:paraId="45EFFAC7"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FF97ACA" w14:textId="11EAD2D9" w:rsidR="002E6C5D" w:rsidRPr="002E6C5D" w:rsidRDefault="002E6C5D" w:rsidP="002E6C5D">
            <w:pPr>
              <w:rPr>
                <w:b/>
              </w:rPr>
            </w:pPr>
            <w:r w:rsidRPr="002E6C5D">
              <w:rPr>
                <w:b/>
              </w:rPr>
              <w:lastRenderedPageBreak/>
              <w:t>Batch processing (4D script)</w:t>
            </w:r>
          </w:p>
        </w:tc>
        <w:tc>
          <w:tcPr>
            <w:tcW w:w="1176" w:type="pct"/>
          </w:tcPr>
          <w:p w14:paraId="00E880E3" w14:textId="64A545C3" w:rsidR="002E6C5D" w:rsidRPr="002E6C5D"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A52E59" w14:textId="4ABFB96D" w:rsidR="002E6C5D" w:rsidRPr="002E6C5D"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E6C5D" w:rsidRPr="00E37947" w14:paraId="54FA8652"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2747FA2" w14:textId="7A38EA5F" w:rsidR="002E6C5D" w:rsidRPr="00E37947" w:rsidRDefault="00E37947" w:rsidP="002E6C5D">
            <w:pPr>
              <w:ind w:left="216"/>
            </w:pPr>
            <w:r w:rsidRPr="00E37947">
              <w:t>Noise</w:t>
            </w:r>
            <w:r>
              <w:t xml:space="preserve"> reduction</w:t>
            </w:r>
          </w:p>
        </w:tc>
        <w:tc>
          <w:tcPr>
            <w:tcW w:w="1176" w:type="pct"/>
          </w:tcPr>
          <w:p w14:paraId="6A512D6F" w14:textId="33723344" w:rsidR="002E6C5D" w:rsidRPr="007A6272" w:rsidRDefault="007A6272" w:rsidP="007A6272">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748F562" w14:textId="0E363EB3" w:rsidR="002E6C5D" w:rsidRPr="007B3341" w:rsidRDefault="00427668" w:rsidP="007B3341">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600F2" w:rsidRPr="00E37947" w14:paraId="00A486A9"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9FFC9D6" w14:textId="087BD5EF" w:rsidR="001600F2" w:rsidRPr="00E37947" w:rsidRDefault="001600F2" w:rsidP="00ED5E19">
            <w:pPr>
              <w:ind w:left="216"/>
            </w:pPr>
            <w:r>
              <w:t>Separate RGB channels</w:t>
            </w:r>
          </w:p>
        </w:tc>
        <w:tc>
          <w:tcPr>
            <w:tcW w:w="1176" w:type="pct"/>
          </w:tcPr>
          <w:p w14:paraId="54EEEC9C" w14:textId="3F2580FC" w:rsidR="001600F2" w:rsidRPr="007A6272" w:rsidRDefault="007A6272" w:rsidP="007A6272">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F7FCA7" w14:textId="6AE07C18" w:rsidR="001600F2" w:rsidRPr="007B3341" w:rsidRDefault="00427668" w:rsidP="007B3341">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600F2" w:rsidRPr="00E37947" w14:paraId="5A769AD2"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2CEBBC4" w14:textId="34683CDF" w:rsidR="001600F2" w:rsidRDefault="001600F2" w:rsidP="00ED5E19">
            <w:pPr>
              <w:ind w:left="216"/>
            </w:pPr>
            <w:r>
              <w:t>Export components as RGB channels</w:t>
            </w:r>
          </w:p>
        </w:tc>
        <w:tc>
          <w:tcPr>
            <w:tcW w:w="1176" w:type="pct"/>
          </w:tcPr>
          <w:p w14:paraId="100614CA" w14:textId="1CD20FC0" w:rsidR="001600F2" w:rsidRPr="007A6272" w:rsidRDefault="007A6272" w:rsidP="007A6272">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4584C5E" w14:textId="382FAC14" w:rsidR="001600F2" w:rsidRPr="007B3341" w:rsidRDefault="00427668" w:rsidP="007B3341">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600F2" w:rsidRPr="00E37947" w14:paraId="03F5F650"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31E60FB" w14:textId="1D74C918" w:rsidR="001600F2" w:rsidRDefault="001600F2" w:rsidP="002E6C5D">
            <w:pPr>
              <w:ind w:left="216"/>
            </w:pPr>
            <w:r>
              <w:t>Prepare manual tracking</w:t>
            </w:r>
          </w:p>
        </w:tc>
        <w:tc>
          <w:tcPr>
            <w:tcW w:w="1176" w:type="pct"/>
          </w:tcPr>
          <w:p w14:paraId="0F7B25DF" w14:textId="41B3082D" w:rsidR="001600F2" w:rsidRPr="007A6272" w:rsidRDefault="007A6272" w:rsidP="007A6272">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68A7B2" w14:textId="0856CB67" w:rsidR="001600F2" w:rsidRPr="007B3341" w:rsidRDefault="00427668" w:rsidP="007B3341">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600F2" w:rsidRPr="00E37947" w14:paraId="2F2D8DA7"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DF719B5" w14:textId="4CFF8DF3" w:rsidR="001600F2" w:rsidRDefault="001600F2" w:rsidP="002E6C5D">
            <w:pPr>
              <w:ind w:left="216"/>
            </w:pPr>
            <w:r>
              <w:t>Tracking playback</w:t>
            </w:r>
          </w:p>
        </w:tc>
        <w:tc>
          <w:tcPr>
            <w:tcW w:w="1176" w:type="pct"/>
          </w:tcPr>
          <w:p w14:paraId="5BA1F987" w14:textId="0C4D6E82" w:rsidR="001600F2" w:rsidRPr="007A6272" w:rsidRDefault="007A6272" w:rsidP="007A6272">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FEE9741" w14:textId="4C954796" w:rsidR="001600F2" w:rsidRPr="007B3341" w:rsidRDefault="00427668" w:rsidP="007B3341">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F62C0E" w:rsidRPr="00F62C0E" w14:paraId="20E84688"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11D9F19" w14:textId="2EDB5D25" w:rsidR="00F62C0E" w:rsidRPr="00F62C0E" w:rsidRDefault="00F62C0E" w:rsidP="00F62C0E">
            <w:pPr>
              <w:rPr>
                <w:b/>
              </w:rPr>
            </w:pPr>
            <w:r w:rsidRPr="00F62C0E">
              <w:rPr>
                <w:b/>
              </w:rPr>
              <w:t>Project</w:t>
            </w:r>
          </w:p>
        </w:tc>
        <w:tc>
          <w:tcPr>
            <w:tcW w:w="1176" w:type="pct"/>
          </w:tcPr>
          <w:p w14:paraId="486D7925" w14:textId="119521A2" w:rsidR="00F62C0E" w:rsidRPr="007A6272" w:rsidRDefault="007A6272" w:rsidP="007A6272">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CD4BF9" w14:textId="7988C0EC" w:rsidR="00F62C0E" w:rsidRPr="007B3341" w:rsidRDefault="00427668" w:rsidP="007B3341">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F62C0E" w:rsidRPr="00E37947" w14:paraId="7C790F2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1F25E8B" w14:textId="462B470E" w:rsidR="00F62C0E" w:rsidRDefault="00F62C0E" w:rsidP="00F62C0E">
            <w:pPr>
              <w:ind w:left="216"/>
            </w:pPr>
            <w:r>
              <w:t>Loading project</w:t>
            </w:r>
          </w:p>
        </w:tc>
        <w:tc>
          <w:tcPr>
            <w:tcW w:w="1176" w:type="pct"/>
          </w:tcPr>
          <w:p w14:paraId="3A21D948" w14:textId="2138045E" w:rsidR="00F62C0E" w:rsidRPr="007A6272" w:rsidRDefault="007A6272" w:rsidP="007A6272">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997061" w14:textId="2F79E438" w:rsidR="00F62C0E" w:rsidRPr="007B3341" w:rsidRDefault="00427668" w:rsidP="007B3341">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F62C0E" w:rsidRPr="00E37947" w14:paraId="562017D7"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6104ED4" w14:textId="40AEBA6A" w:rsidR="00F62C0E" w:rsidRDefault="00F62C0E" w:rsidP="00F62C0E">
            <w:pPr>
              <w:ind w:left="216"/>
            </w:pPr>
            <w:r>
              <w:t>Saving project</w:t>
            </w:r>
          </w:p>
        </w:tc>
        <w:tc>
          <w:tcPr>
            <w:tcW w:w="1176" w:type="pct"/>
          </w:tcPr>
          <w:p w14:paraId="2AACD96F" w14:textId="7D0C4CAE" w:rsidR="00F62C0E" w:rsidRPr="007A6272" w:rsidRDefault="007A6272" w:rsidP="007A6272">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1E3690" w14:textId="7D37FC07" w:rsidR="00F62C0E" w:rsidRPr="007B3341" w:rsidRDefault="00427668" w:rsidP="007B3341">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F62C0E" w:rsidRPr="00E37947" w14:paraId="268FD7A1"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F3F6057" w14:textId="222CB67C" w:rsidR="00F62C0E" w:rsidRDefault="00F62C0E" w:rsidP="00F62C0E">
            <w:pPr>
              <w:ind w:left="216"/>
            </w:pPr>
            <w:r>
              <w:t>Automatic project saving when capture</w:t>
            </w:r>
          </w:p>
        </w:tc>
        <w:tc>
          <w:tcPr>
            <w:tcW w:w="1176" w:type="pct"/>
          </w:tcPr>
          <w:p w14:paraId="5D5FBB0D" w14:textId="5BE6BACD" w:rsidR="00F62C0E" w:rsidRPr="007A6272" w:rsidRDefault="007A6272" w:rsidP="007A6272">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97CC92" w14:textId="0D96100C" w:rsidR="00F62C0E" w:rsidRPr="007B3341" w:rsidRDefault="00427668" w:rsidP="007B3341">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53F9F" w:rsidRPr="00E37947" w14:paraId="6BA0A4EB"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D394A92" w14:textId="79D825DD" w:rsidR="00253F9F" w:rsidRPr="00472A08" w:rsidRDefault="00472A08" w:rsidP="00253F9F">
            <w:pPr>
              <w:rPr>
                <w:b/>
              </w:rPr>
            </w:pPr>
            <w:r w:rsidRPr="00472A08">
              <w:rPr>
                <w:b/>
              </w:rPr>
              <w:t>Miscellaneous</w:t>
            </w:r>
          </w:p>
        </w:tc>
        <w:tc>
          <w:tcPr>
            <w:tcW w:w="1176" w:type="pct"/>
          </w:tcPr>
          <w:p w14:paraId="69EE899F" w14:textId="6875FD29" w:rsidR="00253F9F" w:rsidRPr="00302398" w:rsidRDefault="00431ABD" w:rsidP="007A6272">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F228DA3" w14:textId="5E5C3F6A" w:rsidR="00253F9F" w:rsidRPr="00302398" w:rsidRDefault="00841D9C" w:rsidP="007B3341">
            <w:pPr>
              <w:jc w:val="center"/>
              <w:cnfStyle w:val="000000000000" w:firstRow="0" w:lastRow="0" w:firstColumn="0" w:lastColumn="0" w:oddVBand="0" w:evenVBand="0" w:oddHBand="0" w:evenHBand="0" w:firstRowFirstColumn="0" w:firstRowLastColumn="0" w:lastRowFirstColumn="0" w:lastRowLastColumn="0"/>
              <w:rPr>
                <w:b/>
                <w:color w:val="auto"/>
                <w:sz w:val="16"/>
              </w:rPr>
            </w:pPr>
            <w:r>
              <w:rPr>
                <w:b/>
                <w:color w:val="auto"/>
                <w:sz w:val="16"/>
              </w:rPr>
              <w:t>○</w:t>
            </w:r>
          </w:p>
        </w:tc>
      </w:tr>
      <w:tr w:rsidR="00472A08" w:rsidRPr="00E37947" w14:paraId="28BDB67E"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0B1D105" w14:textId="20268C38" w:rsidR="00472A08" w:rsidRDefault="00472A08" w:rsidP="00472A08">
            <w:pPr>
              <w:ind w:left="216"/>
            </w:pPr>
            <w:r>
              <w:t>10-bi</w:t>
            </w:r>
            <w:r w:rsidR="005176F5">
              <w:t>t output (requires GPU support)</w:t>
            </w:r>
          </w:p>
        </w:tc>
        <w:tc>
          <w:tcPr>
            <w:tcW w:w="1176" w:type="pct"/>
          </w:tcPr>
          <w:p w14:paraId="10AC59A0" w14:textId="10721784" w:rsidR="00472A08" w:rsidRPr="00302398" w:rsidRDefault="00431ABD" w:rsidP="007A6272">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F71A6E" w14:textId="2C42D6CD" w:rsidR="00472A08" w:rsidRDefault="00472A08" w:rsidP="007B3341">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472A08" w:rsidRPr="00E37947" w14:paraId="15DF382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673D0E5" w14:textId="349A2F0C" w:rsidR="00472A08" w:rsidRDefault="00472A08" w:rsidP="00472A08">
            <w:pPr>
              <w:ind w:left="216"/>
            </w:pPr>
            <w:r>
              <w:t>Anti</w:t>
            </w:r>
            <w:r w:rsidR="005176F5">
              <w:t>aliasing (requires GPU support)</w:t>
            </w:r>
          </w:p>
        </w:tc>
        <w:tc>
          <w:tcPr>
            <w:tcW w:w="1176" w:type="pct"/>
          </w:tcPr>
          <w:p w14:paraId="2421A262" w14:textId="4ADB428F" w:rsidR="00472A08" w:rsidRPr="00302398" w:rsidRDefault="00431ABD" w:rsidP="007A6272">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95F3E21" w14:textId="3BF8226A" w:rsidR="00472A08" w:rsidRDefault="00431ABD" w:rsidP="007B3341">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E3B7F" w:rsidRPr="00E37947" w14:paraId="561EB12B"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11F469A" w14:textId="1CC8A5EA" w:rsidR="004E3B7F" w:rsidRDefault="004E3B7F" w:rsidP="005176F5">
            <w:pPr>
              <w:ind w:left="216"/>
            </w:pPr>
            <w:r>
              <w:t>Selection of OpenCL GPU (requires multiple GPUs)</w:t>
            </w:r>
          </w:p>
        </w:tc>
        <w:tc>
          <w:tcPr>
            <w:tcW w:w="1176" w:type="pct"/>
          </w:tcPr>
          <w:p w14:paraId="07E47005" w14:textId="5C68BF27" w:rsidR="004E3B7F" w:rsidRPr="00302398" w:rsidRDefault="004E3B7F" w:rsidP="007A6272">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AA1CC6" w14:textId="397A2B09" w:rsidR="004E3B7F" w:rsidRPr="00302398" w:rsidRDefault="004E3B7F" w:rsidP="007B3341">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176F5" w:rsidRPr="00E37947" w14:paraId="60E97DC0"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02BEB3B" w14:textId="7CAA8A6C" w:rsidR="005176F5" w:rsidRDefault="005176F5" w:rsidP="005176F5">
            <w:pPr>
              <w:ind w:left="216"/>
            </w:pPr>
            <w:r>
              <w:t xml:space="preserve">Selection of OpenGL core profile version </w:t>
            </w:r>
            <w:r>
              <w:rPr>
                <w:noProof/>
                <w:lang w:eastAsia="en-US"/>
              </w:rPr>
              <w:drawing>
                <wp:inline distT="0" distB="0" distL="0" distR="0" wp14:anchorId="358D5808" wp14:editId="0A76FC0F">
                  <wp:extent cx="94615" cy="94615"/>
                  <wp:effectExtent l="0" t="0" r="635" b="63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FEBE8C9" w14:textId="650E33CF" w:rsidR="005176F5" w:rsidRPr="00302398" w:rsidRDefault="005176F5" w:rsidP="007A6272">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4E5A43" w14:textId="6CE670D3" w:rsidR="005176F5" w:rsidRPr="00302398" w:rsidRDefault="005176F5" w:rsidP="007B3341">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bl>
    <w:p w14:paraId="01A00F05" w14:textId="16588936" w:rsidR="003010F7" w:rsidRDefault="009C1C73" w:rsidP="009C1C73">
      <w:pPr>
        <w:pStyle w:val="ListParagraph"/>
        <w:spacing w:after="0"/>
        <w:ind w:right="900"/>
        <w:jc w:val="right"/>
      </w:pPr>
      <w:r>
        <w:rPr>
          <w:noProof/>
          <w:lang w:eastAsia="en-US"/>
        </w:rPr>
        <w:drawing>
          <wp:inline distT="0" distB="0" distL="0" distR="0" wp14:anchorId="5D94884D" wp14:editId="263DC7D8">
            <wp:extent cx="94615" cy="94615"/>
            <wp:effectExtent l="0" t="0" r="635" b="63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r>
        <w:rPr>
          <w:noProof/>
          <w:lang w:eastAsia="en-US"/>
        </w:rPr>
        <w:t xml:space="preserve"> </w:t>
      </w:r>
      <w:r w:rsidR="00CF76FB">
        <w:t xml:space="preserve">= New </w:t>
      </w:r>
      <w:r w:rsidR="009453E1">
        <w:t>or improvements in</w:t>
      </w:r>
      <w:r w:rsidR="00CF76FB">
        <w:t xml:space="preserve"> FluoRender 2.1</w:t>
      </w:r>
      <w:r w:rsidR="005176F5">
        <w:t>6</w:t>
      </w:r>
    </w:p>
    <w:p w14:paraId="2017C745" w14:textId="6A401BEA" w:rsidR="009F5D5E" w:rsidRDefault="009C1C73" w:rsidP="00882310">
      <w:pPr>
        <w:ind w:right="900"/>
        <w:jc w:val="right"/>
      </w:pPr>
      <w:r>
        <w:rPr>
          <w:noProof/>
          <w:lang w:eastAsia="en-US"/>
        </w:rPr>
        <w:drawing>
          <wp:inline distT="0" distB="0" distL="0" distR="0" wp14:anchorId="68027CB1" wp14:editId="2B005AD5">
            <wp:extent cx="128016" cy="128016"/>
            <wp:effectExtent l="0" t="0" r="5715" b="571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OneDrive\FluoRender\apple_small.png"/>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128016" cy="128016"/>
                    </a:xfrm>
                    <a:prstGeom prst="rect">
                      <a:avLst/>
                    </a:prstGeom>
                    <a:noFill/>
                    <a:ln>
                      <a:noFill/>
                    </a:ln>
                  </pic:spPr>
                </pic:pic>
              </a:graphicData>
            </a:graphic>
          </wp:inline>
        </w:drawing>
      </w:r>
      <w:r>
        <w:t xml:space="preserve"> = New or improvements for Mac OS X</w:t>
      </w:r>
    </w:p>
    <w:p w14:paraId="477D3FB9" w14:textId="77777777" w:rsidR="004F09D8" w:rsidRDefault="004F09D8" w:rsidP="00BF54AB">
      <w:pPr>
        <w:pStyle w:val="Heading2"/>
      </w:pPr>
      <w:bookmarkStart w:id="333" w:name="_Toc406575235"/>
      <w:bookmarkStart w:id="334" w:name="_Toc406755697"/>
      <w:bookmarkStart w:id="335" w:name="_Toc406770779"/>
    </w:p>
    <w:p w14:paraId="15CE3AAF" w14:textId="77777777" w:rsidR="004F09D8" w:rsidRDefault="004F09D8" w:rsidP="004F09D8">
      <w:pPr>
        <w:rPr>
          <w:sz w:val="26"/>
          <w:szCs w:val="26"/>
        </w:rPr>
      </w:pPr>
      <w:r>
        <w:br w:type="page"/>
      </w:r>
    </w:p>
    <w:p w14:paraId="50215CFE" w14:textId="267F8B69" w:rsidR="00993DC1" w:rsidRDefault="008948BC" w:rsidP="00BF54AB">
      <w:pPr>
        <w:pStyle w:val="Heading2"/>
      </w:pPr>
      <w:bookmarkStart w:id="336" w:name="_Toc420072912"/>
      <w:r>
        <w:lastRenderedPageBreak/>
        <w:t xml:space="preserve">B. </w:t>
      </w:r>
      <w:r w:rsidR="00993DC1">
        <w:t>File Formats</w:t>
      </w:r>
      <w:bookmarkEnd w:id="333"/>
      <w:bookmarkEnd w:id="334"/>
      <w:bookmarkEnd w:id="335"/>
      <w:bookmarkEnd w:id="336"/>
    </w:p>
    <w:p w14:paraId="023DC678" w14:textId="26CEABCD" w:rsidR="005066DE" w:rsidRDefault="00CD2F54" w:rsidP="00CD2F54">
      <w:r>
        <w:t>FluoRender supports a series of file formats to load and save data. This is a list of all supported formats.</w:t>
      </w:r>
    </w:p>
    <w:p w14:paraId="2B3EE472" w14:textId="1A7CD3CF" w:rsidR="00CD2F54" w:rsidRDefault="00CD2F54" w:rsidP="00CD2F54">
      <w:pPr>
        <w:pStyle w:val="Heading3"/>
      </w:pPr>
      <w:r>
        <w:t>Tagged Image File Format (TIFF)</w:t>
      </w:r>
    </w:p>
    <w:p w14:paraId="350EF940" w14:textId="4B2421CF" w:rsidR="00CD2F54" w:rsidRDefault="00CD2F54" w:rsidP="00CD2F54">
      <w:r>
        <w:t>The implementation of TIFF format is based on TIFF specification revision 6.0 of June, 1992. Features of TIFF format that are supported in FluoRender include:</w:t>
      </w:r>
    </w:p>
    <w:p w14:paraId="2FDD3817" w14:textId="54BD991B" w:rsidR="00CB442E" w:rsidRDefault="00CB442E" w:rsidP="00CB442E">
      <w:pPr>
        <w:spacing w:after="0"/>
      </w:pPr>
      <w:r>
        <w:t>System-dependent bit order;</w:t>
      </w:r>
    </w:p>
    <w:p w14:paraId="3411BB38" w14:textId="14D24E94" w:rsidR="00CD2F54" w:rsidRDefault="00CD2F54" w:rsidP="00CB442E">
      <w:pPr>
        <w:spacing w:after="0"/>
      </w:pPr>
      <w:r>
        <w:t>Grayscale and RGB data;</w:t>
      </w:r>
    </w:p>
    <w:p w14:paraId="27481ECC" w14:textId="631D4EC4" w:rsidR="00CD2F54" w:rsidRDefault="00CD2F54" w:rsidP="00CB442E">
      <w:pPr>
        <w:spacing w:after="0"/>
      </w:pPr>
      <w:r>
        <w:t>Image stacks;</w:t>
      </w:r>
    </w:p>
    <w:p w14:paraId="37FB5C9B" w14:textId="7C2DF1D4" w:rsidR="00CD2F54" w:rsidRDefault="00CD2F54" w:rsidP="00CB442E">
      <w:pPr>
        <w:spacing w:after="0"/>
      </w:pPr>
      <w:r>
        <w:t>BYTE and SHORT data;</w:t>
      </w:r>
    </w:p>
    <w:p w14:paraId="411C77D5" w14:textId="5914A5FC" w:rsidR="00CD2F54" w:rsidRDefault="00CD2F54" w:rsidP="00CB442E">
      <w:pPr>
        <w:spacing w:after="0"/>
      </w:pPr>
      <w:r>
        <w:t>LZW compression;</w:t>
      </w:r>
    </w:p>
    <w:p w14:paraId="09A34EDA" w14:textId="08309582" w:rsidR="00CD2F54" w:rsidRDefault="00CD2F54" w:rsidP="00CB442E">
      <w:r>
        <w:t>Data strips;</w:t>
      </w:r>
    </w:p>
    <w:p w14:paraId="4AE4515A" w14:textId="4C3173C2" w:rsidR="00CD2F54" w:rsidRDefault="00CB442E" w:rsidP="00CD2F54">
      <w:r>
        <w:t>In addition, Big-TIFF specification is also supported.</w:t>
      </w:r>
    </w:p>
    <w:p w14:paraId="2032A887" w14:textId="27A691BD" w:rsidR="00CB442E" w:rsidRDefault="00CB442E" w:rsidP="00CB442E">
      <w:pPr>
        <w:pStyle w:val="Heading3"/>
      </w:pPr>
      <w:r>
        <w:t xml:space="preserve">Near Raw </w:t>
      </w:r>
      <w:r w:rsidR="00C1357C">
        <w:t>Raster Data</w:t>
      </w:r>
      <w:r>
        <w:t xml:space="preserve"> (NRRD)</w:t>
      </w:r>
    </w:p>
    <w:p w14:paraId="52780EB8" w14:textId="3E1BED1B" w:rsidR="00CB442E" w:rsidRDefault="00CB442E" w:rsidP="00CD2F54">
      <w:r>
        <w:t xml:space="preserve">Nrrd reading and writing is based on Teem tools. FluoRender supports reading and writing single channel byte and short nrrd </w:t>
      </w:r>
      <w:r w:rsidR="00C1357C">
        <w:t>formats</w:t>
      </w:r>
      <w:r>
        <w:t>.</w:t>
      </w:r>
    </w:p>
    <w:p w14:paraId="630D7436" w14:textId="0F599066" w:rsidR="00CB442E" w:rsidRDefault="00ED4B07" w:rsidP="00ED4B07">
      <w:pPr>
        <w:pStyle w:val="Heading3"/>
      </w:pPr>
      <w:r>
        <w:t>Olympus Microscopy (OIB and OIF)</w:t>
      </w:r>
    </w:p>
    <w:p w14:paraId="6E92C341" w14:textId="364B9BEF" w:rsidR="00ED4B07" w:rsidRDefault="00C1357C" w:rsidP="00CD2F54">
      <w:r>
        <w:t>Our i</w:t>
      </w:r>
      <w:r w:rsidR="00ED4B07">
        <w:t>mplementation is based on OIB/OIF format specification version 1.0.0.0.</w:t>
      </w:r>
    </w:p>
    <w:p w14:paraId="6FAFBC0A" w14:textId="53BE12F8" w:rsidR="00ED4B07" w:rsidRDefault="00ED4B07" w:rsidP="00ED4B07">
      <w:pPr>
        <w:pStyle w:val="Heading3"/>
      </w:pPr>
      <w:r>
        <w:t>Zeiss Laser Scanning Microscopy (LSM)</w:t>
      </w:r>
    </w:p>
    <w:p w14:paraId="4C00BF77" w14:textId="0E852E55" w:rsidR="00ED4B07" w:rsidRDefault="00C1357C" w:rsidP="00CD2F54">
      <w:r>
        <w:t>Our i</w:t>
      </w:r>
      <w:r w:rsidR="00ED4B07">
        <w:t>mplementation is based on LSM 5/7 release 6.0 of January 2011. Larger-than-4GB data are supported.</w:t>
      </w:r>
    </w:p>
    <w:p w14:paraId="4497CFD9" w14:textId="3E8C9295" w:rsidR="00ED4B07" w:rsidRDefault="00ED4B07" w:rsidP="00ED4B07">
      <w:pPr>
        <w:pStyle w:val="Heading3"/>
      </w:pPr>
      <w:r>
        <w:t>Prairie View (XML)</w:t>
      </w:r>
    </w:p>
    <w:p w14:paraId="00D5E920" w14:textId="1AF9AACA" w:rsidR="007A4329" w:rsidRDefault="00C1357C" w:rsidP="00CD2F54">
      <w:r>
        <w:t>Prairie View version 5.1 and older are supported. Our i</w:t>
      </w:r>
      <w:r w:rsidR="007A4329">
        <w:t>mplementation</w:t>
      </w:r>
      <w:r w:rsidR="00ED4B07">
        <w:t xml:space="preserve"> of </w:t>
      </w:r>
      <w:r>
        <w:t xml:space="preserve">the </w:t>
      </w:r>
      <w:r w:rsidR="00ED4B07">
        <w:t xml:space="preserve">Prairie View format is supported by </w:t>
      </w:r>
      <w:r w:rsidR="007A4329">
        <w:t>developers from Bruker Corporation.</w:t>
      </w:r>
    </w:p>
    <w:p w14:paraId="0ED46873" w14:textId="008D4847" w:rsidR="005066DE" w:rsidRDefault="005066DE" w:rsidP="00FB6E15">
      <w:pPr>
        <w:sectPr w:rsidR="005066DE" w:rsidSect="005066DE">
          <w:footerReference w:type="even" r:id="rId120"/>
          <w:footerReference w:type="default" r:id="rId121"/>
          <w:pgSz w:w="12240" w:h="15840" w:code="1"/>
          <w:pgMar w:top="1080" w:right="1440" w:bottom="1080" w:left="1440" w:header="720" w:footer="720" w:gutter="0"/>
          <w:cols w:space="720"/>
          <w:docGrid w:linePitch="360"/>
        </w:sectPr>
      </w:pPr>
      <w:r>
        <w:br w:type="page"/>
      </w:r>
      <w:r>
        <w:fldChar w:fldCharType="begin"/>
      </w:r>
      <w:r>
        <w:instrText xml:space="preserve"> INDEX \c "2" \z "1033" </w:instrText>
      </w:r>
      <w:r>
        <w:fldChar w:fldCharType="separate"/>
      </w:r>
    </w:p>
    <w:p w14:paraId="7B41926B" w14:textId="38DF84BB" w:rsidR="005066DE" w:rsidRPr="005066DE" w:rsidRDefault="005066DE" w:rsidP="00BF54AB">
      <w:pPr>
        <w:pStyle w:val="Heading1"/>
        <w:numPr>
          <w:ilvl w:val="0"/>
          <w:numId w:val="0"/>
        </w:numPr>
      </w:pPr>
      <w:r>
        <w:lastRenderedPageBreak/>
        <w:fldChar w:fldCharType="end"/>
      </w:r>
      <w:bookmarkStart w:id="337" w:name="_Toc406575236"/>
      <w:bookmarkStart w:id="338" w:name="_Toc406755698"/>
      <w:bookmarkStart w:id="339" w:name="_Toc406770780"/>
      <w:bookmarkStart w:id="340" w:name="_Toc420072913"/>
      <w:r>
        <w:t>Index</w:t>
      </w:r>
      <w:bookmarkEnd w:id="337"/>
      <w:bookmarkEnd w:id="338"/>
      <w:bookmarkEnd w:id="339"/>
      <w:bookmarkEnd w:id="340"/>
    </w:p>
    <w:p w14:paraId="5977A5B9" w14:textId="77777777" w:rsidR="008C7A0A" w:rsidRDefault="005066DE" w:rsidP="005066DE">
      <w:pPr>
        <w:rPr>
          <w:noProof/>
        </w:rPr>
        <w:sectPr w:rsidR="008C7A0A" w:rsidSect="008C7A0A">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bookmarkStart w:id="341" w:name="_GoBack"/>
      <w:bookmarkEnd w:id="341"/>
    </w:p>
    <w:p w14:paraId="5E1D932E" w14:textId="77777777" w:rsidR="008C7A0A" w:rsidRDefault="008C7A0A">
      <w:pPr>
        <w:pStyle w:val="IndexHeading"/>
        <w:keepNext/>
        <w:tabs>
          <w:tab w:val="right" w:leader="dot" w:pos="4310"/>
        </w:tabs>
        <w:rPr>
          <w:rFonts w:asciiTheme="minorHAnsi" w:hAnsiTheme="minorHAnsi"/>
          <w:b w:val="0"/>
          <w:bCs w:val="0"/>
          <w:noProof/>
        </w:rPr>
      </w:pPr>
      <w:r>
        <w:rPr>
          <w:noProof/>
        </w:rPr>
        <w:lastRenderedPageBreak/>
        <w:t>A</w:t>
      </w:r>
    </w:p>
    <w:p w14:paraId="2FA437E9" w14:textId="77777777" w:rsidR="008C7A0A" w:rsidRDefault="008C7A0A">
      <w:pPr>
        <w:pStyle w:val="Index1"/>
        <w:tabs>
          <w:tab w:val="right" w:leader="dot" w:pos="4310"/>
        </w:tabs>
        <w:rPr>
          <w:noProof/>
        </w:rPr>
      </w:pPr>
      <w:r>
        <w:rPr>
          <w:noProof/>
        </w:rPr>
        <w:t>Alpha</w:t>
      </w:r>
      <w:r>
        <w:rPr>
          <w:noProof/>
        </w:rPr>
        <w:tab/>
        <w:t>30</w:t>
      </w:r>
    </w:p>
    <w:p w14:paraId="4A01A436" w14:textId="77777777" w:rsidR="008C7A0A" w:rsidRDefault="008C7A0A">
      <w:pPr>
        <w:pStyle w:val="IndexHeading"/>
        <w:keepNext/>
        <w:tabs>
          <w:tab w:val="right" w:leader="dot" w:pos="4310"/>
        </w:tabs>
        <w:rPr>
          <w:rFonts w:asciiTheme="minorHAnsi" w:hAnsiTheme="minorHAnsi"/>
          <w:b w:val="0"/>
          <w:bCs w:val="0"/>
          <w:noProof/>
        </w:rPr>
      </w:pPr>
      <w:r>
        <w:rPr>
          <w:noProof/>
        </w:rPr>
        <w:t>B</w:t>
      </w:r>
    </w:p>
    <w:p w14:paraId="3C0578CB" w14:textId="77777777" w:rsidR="008C7A0A" w:rsidRDefault="008C7A0A">
      <w:pPr>
        <w:pStyle w:val="Index1"/>
        <w:tabs>
          <w:tab w:val="right" w:leader="dot" w:pos="4310"/>
        </w:tabs>
        <w:rPr>
          <w:noProof/>
        </w:rPr>
      </w:pPr>
      <w:r>
        <w:rPr>
          <w:noProof/>
        </w:rPr>
        <w:t>Bake</w:t>
      </w:r>
      <w:r>
        <w:rPr>
          <w:noProof/>
        </w:rPr>
        <w:tab/>
        <w:t>21, 45</w:t>
      </w:r>
    </w:p>
    <w:p w14:paraId="38F7E108" w14:textId="77777777" w:rsidR="008C7A0A" w:rsidRDefault="008C7A0A">
      <w:pPr>
        <w:pStyle w:val="IndexHeading"/>
        <w:keepNext/>
        <w:tabs>
          <w:tab w:val="right" w:leader="dot" w:pos="4310"/>
        </w:tabs>
        <w:rPr>
          <w:rFonts w:asciiTheme="minorHAnsi" w:hAnsiTheme="minorHAnsi"/>
          <w:b w:val="0"/>
          <w:bCs w:val="0"/>
          <w:noProof/>
        </w:rPr>
      </w:pPr>
      <w:r>
        <w:rPr>
          <w:noProof/>
        </w:rPr>
        <w:t>C</w:t>
      </w:r>
    </w:p>
    <w:p w14:paraId="1880CF38" w14:textId="77777777" w:rsidR="008C7A0A" w:rsidRDefault="008C7A0A">
      <w:pPr>
        <w:pStyle w:val="Index1"/>
        <w:tabs>
          <w:tab w:val="right" w:leader="dot" w:pos="4310"/>
        </w:tabs>
        <w:rPr>
          <w:noProof/>
        </w:rPr>
      </w:pPr>
      <w:r>
        <w:rPr>
          <w:noProof/>
        </w:rPr>
        <w:t>Channels</w:t>
      </w:r>
      <w:r>
        <w:rPr>
          <w:noProof/>
        </w:rPr>
        <w:tab/>
        <w:t>16, 27, 28, 34, 45, 51, 57, 58</w:t>
      </w:r>
    </w:p>
    <w:p w14:paraId="209A4C9F" w14:textId="77777777" w:rsidR="008C7A0A" w:rsidRDefault="008C7A0A">
      <w:pPr>
        <w:pStyle w:val="Index1"/>
        <w:tabs>
          <w:tab w:val="right" w:leader="dot" w:pos="4310"/>
        </w:tabs>
        <w:rPr>
          <w:noProof/>
        </w:rPr>
      </w:pPr>
      <w:r>
        <w:rPr>
          <w:noProof/>
        </w:rPr>
        <w:t>Clipping plane</w:t>
      </w:r>
      <w:r>
        <w:rPr>
          <w:noProof/>
        </w:rPr>
        <w:tab/>
        <w:t>35</w:t>
      </w:r>
    </w:p>
    <w:p w14:paraId="5A7A28DB" w14:textId="77777777" w:rsidR="008C7A0A" w:rsidRDefault="008C7A0A">
      <w:pPr>
        <w:pStyle w:val="Index1"/>
        <w:tabs>
          <w:tab w:val="right" w:leader="dot" w:pos="4310"/>
        </w:tabs>
        <w:rPr>
          <w:noProof/>
        </w:rPr>
      </w:pPr>
      <w:r>
        <w:rPr>
          <w:noProof/>
        </w:rPr>
        <w:t>Colocalized</w:t>
      </w:r>
      <w:r>
        <w:rPr>
          <w:noProof/>
        </w:rPr>
        <w:tab/>
        <w:t>28, 44, 50</w:t>
      </w:r>
    </w:p>
    <w:p w14:paraId="1B7E4323" w14:textId="77777777" w:rsidR="008C7A0A" w:rsidRDefault="008C7A0A">
      <w:pPr>
        <w:pStyle w:val="Index1"/>
        <w:tabs>
          <w:tab w:val="right" w:leader="dot" w:pos="4310"/>
        </w:tabs>
        <w:rPr>
          <w:noProof/>
        </w:rPr>
      </w:pPr>
      <w:r>
        <w:rPr>
          <w:noProof/>
        </w:rPr>
        <w:t>Component analysis</w:t>
      </w:r>
      <w:r>
        <w:rPr>
          <w:noProof/>
        </w:rPr>
        <w:tab/>
        <w:t>56</w:t>
      </w:r>
    </w:p>
    <w:p w14:paraId="55E24691" w14:textId="77777777" w:rsidR="008C7A0A" w:rsidRDefault="008C7A0A">
      <w:pPr>
        <w:pStyle w:val="Index1"/>
        <w:tabs>
          <w:tab w:val="right" w:leader="dot" w:pos="4310"/>
        </w:tabs>
        <w:rPr>
          <w:noProof/>
        </w:rPr>
      </w:pPr>
      <w:r>
        <w:rPr>
          <w:noProof/>
        </w:rPr>
        <w:t>Composite mode</w:t>
      </w:r>
      <w:r>
        <w:rPr>
          <w:noProof/>
        </w:rPr>
        <w:tab/>
        <w:t>28</w:t>
      </w:r>
    </w:p>
    <w:p w14:paraId="64BA12FF" w14:textId="77777777" w:rsidR="008C7A0A" w:rsidRDefault="008C7A0A">
      <w:pPr>
        <w:pStyle w:val="Index1"/>
        <w:tabs>
          <w:tab w:val="right" w:leader="dot" w:pos="4310"/>
        </w:tabs>
        <w:rPr>
          <w:noProof/>
        </w:rPr>
      </w:pPr>
      <w:r>
        <w:rPr>
          <w:noProof/>
        </w:rPr>
        <w:t>Cropping</w:t>
      </w:r>
      <w:r>
        <w:rPr>
          <w:noProof/>
        </w:rPr>
        <w:tab/>
        <w:t>42, 44</w:t>
      </w:r>
    </w:p>
    <w:p w14:paraId="5177B72C" w14:textId="77777777" w:rsidR="008C7A0A" w:rsidRDefault="008C7A0A">
      <w:pPr>
        <w:pStyle w:val="IndexHeading"/>
        <w:keepNext/>
        <w:tabs>
          <w:tab w:val="right" w:leader="dot" w:pos="4310"/>
        </w:tabs>
        <w:rPr>
          <w:rFonts w:asciiTheme="minorHAnsi" w:hAnsiTheme="minorHAnsi"/>
          <w:b w:val="0"/>
          <w:bCs w:val="0"/>
          <w:noProof/>
        </w:rPr>
      </w:pPr>
      <w:r>
        <w:rPr>
          <w:noProof/>
        </w:rPr>
        <w:t>D</w:t>
      </w:r>
    </w:p>
    <w:p w14:paraId="78BAFA75" w14:textId="77777777" w:rsidR="008C7A0A" w:rsidRDefault="008C7A0A">
      <w:pPr>
        <w:pStyle w:val="Index1"/>
        <w:tabs>
          <w:tab w:val="right" w:leader="dot" w:pos="4310"/>
        </w:tabs>
        <w:rPr>
          <w:noProof/>
        </w:rPr>
      </w:pPr>
      <w:r>
        <w:rPr>
          <w:noProof/>
        </w:rPr>
        <w:t>Depth attenuation</w:t>
      </w:r>
      <w:r>
        <w:rPr>
          <w:noProof/>
        </w:rPr>
        <w:tab/>
        <w:t>29</w:t>
      </w:r>
    </w:p>
    <w:p w14:paraId="382754CA" w14:textId="77777777" w:rsidR="008C7A0A" w:rsidRDefault="008C7A0A">
      <w:pPr>
        <w:pStyle w:val="Index1"/>
        <w:tabs>
          <w:tab w:val="right" w:leader="dot" w:pos="4310"/>
        </w:tabs>
        <w:rPr>
          <w:noProof/>
        </w:rPr>
      </w:pPr>
      <w:r>
        <w:rPr>
          <w:noProof/>
        </w:rPr>
        <w:t>Depth mode</w:t>
      </w:r>
      <w:r>
        <w:rPr>
          <w:noProof/>
        </w:rPr>
        <w:tab/>
        <w:t>28, 33</w:t>
      </w:r>
    </w:p>
    <w:p w14:paraId="57EC8DA4" w14:textId="77777777" w:rsidR="008C7A0A" w:rsidRDefault="008C7A0A">
      <w:pPr>
        <w:pStyle w:val="IndexHeading"/>
        <w:keepNext/>
        <w:tabs>
          <w:tab w:val="right" w:leader="dot" w:pos="4310"/>
        </w:tabs>
        <w:rPr>
          <w:rFonts w:asciiTheme="minorHAnsi" w:hAnsiTheme="minorHAnsi"/>
          <w:b w:val="0"/>
          <w:bCs w:val="0"/>
          <w:noProof/>
        </w:rPr>
      </w:pPr>
      <w:r>
        <w:rPr>
          <w:noProof/>
        </w:rPr>
        <w:t>E</w:t>
      </w:r>
    </w:p>
    <w:p w14:paraId="2902B8A0" w14:textId="77777777" w:rsidR="008C7A0A" w:rsidRDefault="008C7A0A">
      <w:pPr>
        <w:pStyle w:val="Index1"/>
        <w:tabs>
          <w:tab w:val="right" w:leader="dot" w:pos="4310"/>
        </w:tabs>
        <w:rPr>
          <w:noProof/>
        </w:rPr>
      </w:pPr>
      <w:r>
        <w:rPr>
          <w:noProof/>
        </w:rPr>
        <w:t>Equalization</w:t>
      </w:r>
      <w:r>
        <w:rPr>
          <w:noProof/>
        </w:rPr>
        <w:tab/>
        <w:t>34</w:t>
      </w:r>
    </w:p>
    <w:p w14:paraId="6871A91D" w14:textId="77777777" w:rsidR="008C7A0A" w:rsidRDefault="008C7A0A">
      <w:pPr>
        <w:pStyle w:val="IndexHeading"/>
        <w:keepNext/>
        <w:tabs>
          <w:tab w:val="right" w:leader="dot" w:pos="4310"/>
        </w:tabs>
        <w:rPr>
          <w:rFonts w:asciiTheme="minorHAnsi" w:hAnsiTheme="minorHAnsi"/>
          <w:b w:val="0"/>
          <w:bCs w:val="0"/>
          <w:noProof/>
        </w:rPr>
      </w:pPr>
      <w:r>
        <w:rPr>
          <w:noProof/>
        </w:rPr>
        <w:t>F</w:t>
      </w:r>
    </w:p>
    <w:p w14:paraId="6B71B950" w14:textId="77777777" w:rsidR="008C7A0A" w:rsidRDefault="008C7A0A">
      <w:pPr>
        <w:pStyle w:val="Index1"/>
        <w:tabs>
          <w:tab w:val="right" w:leader="dot" w:pos="4310"/>
        </w:tabs>
        <w:rPr>
          <w:noProof/>
        </w:rPr>
      </w:pPr>
      <w:r>
        <w:rPr>
          <w:noProof/>
        </w:rPr>
        <w:t>FPS</w:t>
      </w:r>
      <w:r>
        <w:rPr>
          <w:noProof/>
        </w:rPr>
        <w:tab/>
        <w:t>39, 42</w:t>
      </w:r>
    </w:p>
    <w:p w14:paraId="04DF34F7" w14:textId="77777777" w:rsidR="008C7A0A" w:rsidRDefault="008C7A0A">
      <w:pPr>
        <w:pStyle w:val="IndexHeading"/>
        <w:keepNext/>
        <w:tabs>
          <w:tab w:val="right" w:leader="dot" w:pos="4310"/>
        </w:tabs>
        <w:rPr>
          <w:rFonts w:asciiTheme="minorHAnsi" w:hAnsiTheme="minorHAnsi"/>
          <w:b w:val="0"/>
          <w:bCs w:val="0"/>
          <w:noProof/>
        </w:rPr>
      </w:pPr>
      <w:r>
        <w:rPr>
          <w:noProof/>
        </w:rPr>
        <w:t>G</w:t>
      </w:r>
    </w:p>
    <w:p w14:paraId="01FFA7CC" w14:textId="77777777" w:rsidR="008C7A0A" w:rsidRDefault="008C7A0A">
      <w:pPr>
        <w:pStyle w:val="Index1"/>
        <w:tabs>
          <w:tab w:val="right" w:leader="dot" w:pos="4310"/>
        </w:tabs>
        <w:rPr>
          <w:noProof/>
        </w:rPr>
      </w:pPr>
      <w:r>
        <w:rPr>
          <w:noProof/>
        </w:rPr>
        <w:t>Gamma</w:t>
      </w:r>
      <w:r>
        <w:rPr>
          <w:noProof/>
        </w:rPr>
        <w:tab/>
        <w:t>30, 34</w:t>
      </w:r>
    </w:p>
    <w:p w14:paraId="47D4FC33" w14:textId="77777777" w:rsidR="008C7A0A" w:rsidRDefault="008C7A0A">
      <w:pPr>
        <w:pStyle w:val="Index1"/>
        <w:tabs>
          <w:tab w:val="right" w:leader="dot" w:pos="4310"/>
        </w:tabs>
        <w:rPr>
          <w:noProof/>
        </w:rPr>
      </w:pPr>
      <w:r>
        <w:rPr>
          <w:noProof/>
        </w:rPr>
        <w:t>Ghost</w:t>
      </w:r>
      <w:r>
        <w:rPr>
          <w:noProof/>
        </w:rPr>
        <w:tab/>
        <w:t>62</w:t>
      </w:r>
    </w:p>
    <w:p w14:paraId="50DC081F" w14:textId="77777777" w:rsidR="008C7A0A" w:rsidRDefault="008C7A0A">
      <w:pPr>
        <w:pStyle w:val="IndexHeading"/>
        <w:keepNext/>
        <w:tabs>
          <w:tab w:val="right" w:leader="dot" w:pos="4310"/>
        </w:tabs>
        <w:rPr>
          <w:rFonts w:asciiTheme="minorHAnsi" w:hAnsiTheme="minorHAnsi"/>
          <w:b w:val="0"/>
          <w:bCs w:val="0"/>
          <w:noProof/>
        </w:rPr>
      </w:pPr>
      <w:r>
        <w:rPr>
          <w:noProof/>
        </w:rPr>
        <w:t>I</w:t>
      </w:r>
    </w:p>
    <w:p w14:paraId="243064B4" w14:textId="77777777" w:rsidR="008C7A0A" w:rsidRDefault="008C7A0A">
      <w:pPr>
        <w:pStyle w:val="Index1"/>
        <w:tabs>
          <w:tab w:val="right" w:leader="dot" w:pos="4310"/>
        </w:tabs>
        <w:rPr>
          <w:noProof/>
        </w:rPr>
      </w:pPr>
      <w:r>
        <w:rPr>
          <w:noProof/>
        </w:rPr>
        <w:t>Install</w:t>
      </w:r>
      <w:r>
        <w:rPr>
          <w:noProof/>
        </w:rPr>
        <w:tab/>
        <w:t>8</w:t>
      </w:r>
    </w:p>
    <w:p w14:paraId="6F942641" w14:textId="77777777" w:rsidR="008C7A0A" w:rsidRDefault="008C7A0A">
      <w:pPr>
        <w:pStyle w:val="Index1"/>
        <w:tabs>
          <w:tab w:val="right" w:leader="dot" w:pos="4310"/>
        </w:tabs>
        <w:rPr>
          <w:noProof/>
        </w:rPr>
      </w:pPr>
      <w:r>
        <w:rPr>
          <w:noProof/>
        </w:rPr>
        <w:t>Interpolation</w:t>
      </w:r>
      <w:r>
        <w:rPr>
          <w:noProof/>
        </w:rPr>
        <w:tab/>
        <w:t>32, 43</w:t>
      </w:r>
    </w:p>
    <w:p w14:paraId="218C75CA" w14:textId="77777777" w:rsidR="008C7A0A" w:rsidRDefault="008C7A0A">
      <w:pPr>
        <w:pStyle w:val="IndexHeading"/>
        <w:keepNext/>
        <w:tabs>
          <w:tab w:val="right" w:leader="dot" w:pos="4310"/>
        </w:tabs>
        <w:rPr>
          <w:rFonts w:asciiTheme="minorHAnsi" w:hAnsiTheme="minorHAnsi"/>
          <w:b w:val="0"/>
          <w:bCs w:val="0"/>
          <w:noProof/>
        </w:rPr>
      </w:pPr>
      <w:r>
        <w:rPr>
          <w:noProof/>
        </w:rPr>
        <w:t>L</w:t>
      </w:r>
    </w:p>
    <w:p w14:paraId="248F88B2" w14:textId="77777777" w:rsidR="008C7A0A" w:rsidRDefault="008C7A0A">
      <w:pPr>
        <w:pStyle w:val="Index1"/>
        <w:tabs>
          <w:tab w:val="right" w:leader="dot" w:pos="4310"/>
        </w:tabs>
        <w:rPr>
          <w:noProof/>
        </w:rPr>
      </w:pPr>
      <w:r>
        <w:rPr>
          <w:noProof/>
        </w:rPr>
        <w:t>Layered mode</w:t>
      </w:r>
      <w:r>
        <w:rPr>
          <w:noProof/>
        </w:rPr>
        <w:tab/>
        <w:t>28, 33</w:t>
      </w:r>
    </w:p>
    <w:p w14:paraId="317BE4FD" w14:textId="77777777" w:rsidR="008C7A0A" w:rsidRDefault="008C7A0A">
      <w:pPr>
        <w:pStyle w:val="Index1"/>
        <w:tabs>
          <w:tab w:val="right" w:leader="dot" w:pos="4310"/>
        </w:tabs>
        <w:rPr>
          <w:noProof/>
        </w:rPr>
      </w:pPr>
      <w:r>
        <w:rPr>
          <w:noProof/>
        </w:rPr>
        <w:lastRenderedPageBreak/>
        <w:t>Leads</w:t>
      </w:r>
      <w:r>
        <w:rPr>
          <w:noProof/>
        </w:rPr>
        <w:tab/>
        <w:t>62</w:t>
      </w:r>
    </w:p>
    <w:p w14:paraId="790C8CF5" w14:textId="77777777" w:rsidR="008C7A0A" w:rsidRDefault="008C7A0A">
      <w:pPr>
        <w:pStyle w:val="Index1"/>
        <w:tabs>
          <w:tab w:val="right" w:leader="dot" w:pos="4310"/>
        </w:tabs>
        <w:rPr>
          <w:noProof/>
        </w:rPr>
      </w:pPr>
      <w:r>
        <w:rPr>
          <w:noProof/>
        </w:rPr>
        <w:t>Legend</w:t>
      </w:r>
      <w:r>
        <w:rPr>
          <w:noProof/>
        </w:rPr>
        <w:tab/>
        <w:t>29, 33</w:t>
      </w:r>
    </w:p>
    <w:p w14:paraId="7188850B" w14:textId="77777777" w:rsidR="008C7A0A" w:rsidRDefault="008C7A0A">
      <w:pPr>
        <w:pStyle w:val="IndexHeading"/>
        <w:keepNext/>
        <w:tabs>
          <w:tab w:val="right" w:leader="dot" w:pos="4310"/>
        </w:tabs>
        <w:rPr>
          <w:rFonts w:asciiTheme="minorHAnsi" w:hAnsiTheme="minorHAnsi"/>
          <w:b w:val="0"/>
          <w:bCs w:val="0"/>
          <w:noProof/>
        </w:rPr>
      </w:pPr>
      <w:r>
        <w:rPr>
          <w:noProof/>
        </w:rPr>
        <w:t>M</w:t>
      </w:r>
    </w:p>
    <w:p w14:paraId="1D64E285" w14:textId="77777777" w:rsidR="008C7A0A" w:rsidRDefault="008C7A0A">
      <w:pPr>
        <w:pStyle w:val="Index1"/>
        <w:tabs>
          <w:tab w:val="right" w:leader="dot" w:pos="4310"/>
        </w:tabs>
        <w:rPr>
          <w:noProof/>
        </w:rPr>
      </w:pPr>
      <w:r>
        <w:rPr>
          <w:noProof/>
        </w:rPr>
        <w:t>Manual tracking assistance</w:t>
      </w:r>
      <w:r>
        <w:rPr>
          <w:noProof/>
        </w:rPr>
        <w:tab/>
        <w:t>65</w:t>
      </w:r>
    </w:p>
    <w:p w14:paraId="4252D4F8" w14:textId="77777777" w:rsidR="008C7A0A" w:rsidRDefault="008C7A0A">
      <w:pPr>
        <w:pStyle w:val="Index1"/>
        <w:tabs>
          <w:tab w:val="right" w:leader="dot" w:pos="4310"/>
        </w:tabs>
        <w:rPr>
          <w:noProof/>
        </w:rPr>
      </w:pPr>
      <w:r>
        <w:rPr>
          <w:noProof/>
        </w:rPr>
        <w:t>Measurement</w:t>
      </w:r>
      <w:r>
        <w:rPr>
          <w:noProof/>
        </w:rPr>
        <w:tab/>
        <w:t>23, 52</w:t>
      </w:r>
    </w:p>
    <w:p w14:paraId="7EC100F6" w14:textId="77777777" w:rsidR="008C7A0A" w:rsidRDefault="008C7A0A">
      <w:pPr>
        <w:pStyle w:val="Index1"/>
        <w:tabs>
          <w:tab w:val="right" w:leader="dot" w:pos="4310"/>
        </w:tabs>
        <w:rPr>
          <w:noProof/>
        </w:rPr>
      </w:pPr>
      <w:r>
        <w:rPr>
          <w:noProof/>
        </w:rPr>
        <w:t>MIP</w:t>
      </w:r>
      <w:r>
        <w:rPr>
          <w:noProof/>
        </w:rPr>
        <w:tab/>
        <w:t>31</w:t>
      </w:r>
    </w:p>
    <w:p w14:paraId="4D4ED986" w14:textId="77777777" w:rsidR="008C7A0A" w:rsidRDefault="008C7A0A">
      <w:pPr>
        <w:pStyle w:val="IndexHeading"/>
        <w:keepNext/>
        <w:tabs>
          <w:tab w:val="right" w:leader="dot" w:pos="4310"/>
        </w:tabs>
        <w:rPr>
          <w:rFonts w:asciiTheme="minorHAnsi" w:hAnsiTheme="minorHAnsi"/>
          <w:b w:val="0"/>
          <w:bCs w:val="0"/>
          <w:noProof/>
        </w:rPr>
      </w:pPr>
      <w:r>
        <w:rPr>
          <w:noProof/>
        </w:rPr>
        <w:t>N</w:t>
      </w:r>
    </w:p>
    <w:p w14:paraId="64FBC2C4" w14:textId="77777777" w:rsidR="008C7A0A" w:rsidRDefault="008C7A0A">
      <w:pPr>
        <w:pStyle w:val="Index1"/>
        <w:tabs>
          <w:tab w:val="right" w:leader="dot" w:pos="4310"/>
        </w:tabs>
        <w:rPr>
          <w:noProof/>
        </w:rPr>
      </w:pPr>
      <w:r>
        <w:rPr>
          <w:noProof/>
        </w:rPr>
        <w:t>Noise</w:t>
      </w:r>
      <w:r>
        <w:rPr>
          <w:noProof/>
        </w:rPr>
        <w:tab/>
        <w:t>21, 32, 45, 56, 58</w:t>
      </w:r>
    </w:p>
    <w:p w14:paraId="296BD849" w14:textId="77777777" w:rsidR="008C7A0A" w:rsidRDefault="008C7A0A">
      <w:pPr>
        <w:pStyle w:val="Index1"/>
        <w:tabs>
          <w:tab w:val="right" w:leader="dot" w:pos="4310"/>
        </w:tabs>
        <w:rPr>
          <w:noProof/>
        </w:rPr>
      </w:pPr>
      <w:r>
        <w:rPr>
          <w:noProof/>
        </w:rPr>
        <w:t>Noise reduction</w:t>
      </w:r>
      <w:r>
        <w:rPr>
          <w:noProof/>
        </w:rPr>
        <w:tab/>
        <w:t>45, 58</w:t>
      </w:r>
    </w:p>
    <w:p w14:paraId="29551E65" w14:textId="77777777" w:rsidR="008C7A0A" w:rsidRDefault="008C7A0A">
      <w:pPr>
        <w:pStyle w:val="IndexHeading"/>
        <w:keepNext/>
        <w:tabs>
          <w:tab w:val="right" w:leader="dot" w:pos="4310"/>
        </w:tabs>
        <w:rPr>
          <w:rFonts w:asciiTheme="minorHAnsi" w:hAnsiTheme="minorHAnsi"/>
          <w:b w:val="0"/>
          <w:bCs w:val="0"/>
          <w:noProof/>
        </w:rPr>
      </w:pPr>
      <w:r>
        <w:rPr>
          <w:noProof/>
        </w:rPr>
        <w:t>O</w:t>
      </w:r>
    </w:p>
    <w:p w14:paraId="417BD32C" w14:textId="77777777" w:rsidR="008C7A0A" w:rsidRDefault="008C7A0A">
      <w:pPr>
        <w:pStyle w:val="Index1"/>
        <w:tabs>
          <w:tab w:val="right" w:leader="dot" w:pos="4310"/>
        </w:tabs>
        <w:rPr>
          <w:noProof/>
        </w:rPr>
      </w:pPr>
      <w:r>
        <w:rPr>
          <w:noProof/>
        </w:rPr>
        <w:t>OpenGL</w:t>
      </w:r>
      <w:r>
        <w:rPr>
          <w:noProof/>
        </w:rPr>
        <w:tab/>
        <w:t>68, 70</w:t>
      </w:r>
    </w:p>
    <w:p w14:paraId="46610797" w14:textId="77777777" w:rsidR="008C7A0A" w:rsidRDefault="008C7A0A">
      <w:pPr>
        <w:pStyle w:val="IndexHeading"/>
        <w:keepNext/>
        <w:tabs>
          <w:tab w:val="right" w:leader="dot" w:pos="4310"/>
        </w:tabs>
        <w:rPr>
          <w:rFonts w:asciiTheme="minorHAnsi" w:hAnsiTheme="minorHAnsi"/>
          <w:b w:val="0"/>
          <w:bCs w:val="0"/>
          <w:noProof/>
        </w:rPr>
      </w:pPr>
      <w:r>
        <w:rPr>
          <w:noProof/>
        </w:rPr>
        <w:t>P</w:t>
      </w:r>
    </w:p>
    <w:p w14:paraId="136D0612" w14:textId="77777777" w:rsidR="008C7A0A" w:rsidRDefault="008C7A0A">
      <w:pPr>
        <w:pStyle w:val="Index1"/>
        <w:tabs>
          <w:tab w:val="right" w:leader="dot" w:pos="4310"/>
        </w:tabs>
        <w:rPr>
          <w:noProof/>
        </w:rPr>
      </w:pPr>
      <w:r>
        <w:rPr>
          <w:noProof/>
        </w:rPr>
        <w:t>Perspective</w:t>
      </w:r>
      <w:r>
        <w:rPr>
          <w:noProof/>
        </w:rPr>
        <w:tab/>
        <w:t>27</w:t>
      </w:r>
    </w:p>
    <w:p w14:paraId="588EAEB0" w14:textId="77777777" w:rsidR="008C7A0A" w:rsidRDefault="008C7A0A">
      <w:pPr>
        <w:pStyle w:val="Index1"/>
        <w:tabs>
          <w:tab w:val="right" w:leader="dot" w:pos="4310"/>
        </w:tabs>
        <w:rPr>
          <w:noProof/>
        </w:rPr>
      </w:pPr>
      <w:r>
        <w:rPr>
          <w:noProof/>
        </w:rPr>
        <w:t>Probe</w:t>
      </w:r>
      <w:r>
        <w:rPr>
          <w:noProof/>
        </w:rPr>
        <w:tab/>
        <w:t>53</w:t>
      </w:r>
    </w:p>
    <w:p w14:paraId="74D08115" w14:textId="77777777" w:rsidR="008C7A0A" w:rsidRDefault="008C7A0A">
      <w:pPr>
        <w:pStyle w:val="Index1"/>
        <w:tabs>
          <w:tab w:val="right" w:leader="dot" w:pos="4310"/>
        </w:tabs>
        <w:rPr>
          <w:noProof/>
        </w:rPr>
      </w:pPr>
      <w:r>
        <w:rPr>
          <w:noProof/>
        </w:rPr>
        <w:t>Profile</w:t>
      </w:r>
      <w:r>
        <w:rPr>
          <w:noProof/>
        </w:rPr>
        <w:tab/>
        <w:t>53</w:t>
      </w:r>
    </w:p>
    <w:p w14:paraId="7DF4F916" w14:textId="77777777" w:rsidR="008C7A0A" w:rsidRDefault="008C7A0A">
      <w:pPr>
        <w:pStyle w:val="Index1"/>
        <w:tabs>
          <w:tab w:val="right" w:leader="dot" w:pos="4310"/>
        </w:tabs>
        <w:rPr>
          <w:noProof/>
        </w:rPr>
      </w:pPr>
      <w:r>
        <w:rPr>
          <w:noProof/>
        </w:rPr>
        <w:t>Project</w:t>
      </w:r>
      <w:r>
        <w:rPr>
          <w:noProof/>
        </w:rPr>
        <w:tab/>
        <w:t>47</w:t>
      </w:r>
    </w:p>
    <w:p w14:paraId="3A04C7F0" w14:textId="77777777" w:rsidR="008C7A0A" w:rsidRDefault="008C7A0A">
      <w:pPr>
        <w:pStyle w:val="IndexHeading"/>
        <w:keepNext/>
        <w:tabs>
          <w:tab w:val="right" w:leader="dot" w:pos="4310"/>
        </w:tabs>
        <w:rPr>
          <w:rFonts w:asciiTheme="minorHAnsi" w:hAnsiTheme="minorHAnsi"/>
          <w:b w:val="0"/>
          <w:bCs w:val="0"/>
          <w:noProof/>
        </w:rPr>
      </w:pPr>
      <w:r>
        <w:rPr>
          <w:noProof/>
        </w:rPr>
        <w:t>S</w:t>
      </w:r>
    </w:p>
    <w:p w14:paraId="64772145" w14:textId="77777777" w:rsidR="008C7A0A" w:rsidRDefault="008C7A0A">
      <w:pPr>
        <w:pStyle w:val="Index1"/>
        <w:tabs>
          <w:tab w:val="right" w:leader="dot" w:pos="4310"/>
        </w:tabs>
        <w:rPr>
          <w:noProof/>
        </w:rPr>
      </w:pPr>
      <w:r>
        <w:rPr>
          <w:noProof/>
        </w:rPr>
        <w:t>Sample rate</w:t>
      </w:r>
      <w:r>
        <w:rPr>
          <w:noProof/>
        </w:rPr>
        <w:tab/>
        <w:t>32</w:t>
      </w:r>
    </w:p>
    <w:p w14:paraId="49444129" w14:textId="77777777" w:rsidR="008C7A0A" w:rsidRDefault="008C7A0A">
      <w:pPr>
        <w:pStyle w:val="Index1"/>
        <w:tabs>
          <w:tab w:val="right" w:leader="dot" w:pos="4310"/>
        </w:tabs>
        <w:rPr>
          <w:noProof/>
        </w:rPr>
      </w:pPr>
      <w:r>
        <w:rPr>
          <w:noProof/>
        </w:rPr>
        <w:t>Select</w:t>
      </w:r>
      <w:r>
        <w:rPr>
          <w:noProof/>
        </w:rPr>
        <w:tab/>
        <w:t>27, 49, 50, 56, 59, 63, 64</w:t>
      </w:r>
    </w:p>
    <w:p w14:paraId="5A84ADB7" w14:textId="77777777" w:rsidR="008C7A0A" w:rsidRDefault="008C7A0A">
      <w:pPr>
        <w:pStyle w:val="Index1"/>
        <w:tabs>
          <w:tab w:val="right" w:leader="dot" w:pos="4310"/>
        </w:tabs>
        <w:rPr>
          <w:noProof/>
        </w:rPr>
      </w:pPr>
      <w:r>
        <w:rPr>
          <w:noProof/>
        </w:rPr>
        <w:t>Sequence</w:t>
      </w:r>
      <w:r>
        <w:rPr>
          <w:noProof/>
        </w:rPr>
        <w:tab/>
        <w:t>17, 18, 39, 44, 55, 61</w:t>
      </w:r>
    </w:p>
    <w:p w14:paraId="2F092DEF" w14:textId="77777777" w:rsidR="008C7A0A" w:rsidRDefault="008C7A0A">
      <w:pPr>
        <w:pStyle w:val="Index1"/>
        <w:tabs>
          <w:tab w:val="right" w:leader="dot" w:pos="4310"/>
        </w:tabs>
        <w:rPr>
          <w:noProof/>
        </w:rPr>
      </w:pPr>
      <w:r>
        <w:rPr>
          <w:noProof/>
        </w:rPr>
        <w:t>Settings</w:t>
      </w:r>
      <w:r>
        <w:rPr>
          <w:noProof/>
        </w:rPr>
        <w:tab/>
        <w:t>25, 28, 33, 34, 49, 50, 55, 70</w:t>
      </w:r>
    </w:p>
    <w:p w14:paraId="0E33E53F" w14:textId="77777777" w:rsidR="008C7A0A" w:rsidRDefault="008C7A0A">
      <w:pPr>
        <w:pStyle w:val="Index1"/>
        <w:tabs>
          <w:tab w:val="right" w:leader="dot" w:pos="4310"/>
        </w:tabs>
        <w:rPr>
          <w:noProof/>
        </w:rPr>
      </w:pPr>
      <w:r>
        <w:rPr>
          <w:noProof/>
        </w:rPr>
        <w:t>Shading</w:t>
      </w:r>
      <w:r>
        <w:rPr>
          <w:noProof/>
        </w:rPr>
        <w:tab/>
        <w:t>31</w:t>
      </w:r>
    </w:p>
    <w:p w14:paraId="77EE56EF" w14:textId="77777777" w:rsidR="008C7A0A" w:rsidRDefault="008C7A0A">
      <w:pPr>
        <w:pStyle w:val="Index1"/>
        <w:tabs>
          <w:tab w:val="right" w:leader="dot" w:pos="4310"/>
        </w:tabs>
        <w:rPr>
          <w:noProof/>
        </w:rPr>
      </w:pPr>
      <w:r>
        <w:rPr>
          <w:noProof/>
        </w:rPr>
        <w:t>Shadow</w:t>
      </w:r>
      <w:r>
        <w:rPr>
          <w:noProof/>
        </w:rPr>
        <w:tab/>
        <w:t>31, 37, 72</w:t>
      </w:r>
    </w:p>
    <w:p w14:paraId="0D89FFBF" w14:textId="77777777" w:rsidR="008C7A0A" w:rsidRDefault="008C7A0A">
      <w:pPr>
        <w:pStyle w:val="Index1"/>
        <w:tabs>
          <w:tab w:val="right" w:leader="dot" w:pos="4310"/>
        </w:tabs>
        <w:rPr>
          <w:noProof/>
        </w:rPr>
      </w:pPr>
      <w:r>
        <w:rPr>
          <w:noProof/>
        </w:rPr>
        <w:t>Streaming</w:t>
      </w:r>
      <w:r>
        <w:rPr>
          <w:noProof/>
        </w:rPr>
        <w:tab/>
        <w:t>18, 73</w:t>
      </w:r>
    </w:p>
    <w:p w14:paraId="0224EBAD" w14:textId="77777777" w:rsidR="008C7A0A" w:rsidRDefault="008C7A0A">
      <w:pPr>
        <w:pStyle w:val="IndexHeading"/>
        <w:keepNext/>
        <w:tabs>
          <w:tab w:val="right" w:leader="dot" w:pos="4310"/>
        </w:tabs>
        <w:rPr>
          <w:rFonts w:asciiTheme="minorHAnsi" w:hAnsiTheme="minorHAnsi"/>
          <w:b w:val="0"/>
          <w:bCs w:val="0"/>
          <w:noProof/>
        </w:rPr>
      </w:pPr>
      <w:r>
        <w:rPr>
          <w:noProof/>
        </w:rPr>
        <w:t>T</w:t>
      </w:r>
    </w:p>
    <w:p w14:paraId="5D72028B" w14:textId="77777777" w:rsidR="008C7A0A" w:rsidRDefault="008C7A0A">
      <w:pPr>
        <w:pStyle w:val="Index1"/>
        <w:tabs>
          <w:tab w:val="right" w:leader="dot" w:pos="4310"/>
        </w:tabs>
        <w:rPr>
          <w:noProof/>
        </w:rPr>
      </w:pPr>
      <w:r>
        <w:rPr>
          <w:noProof/>
        </w:rPr>
        <w:t>Tails</w:t>
      </w:r>
      <w:r>
        <w:rPr>
          <w:noProof/>
        </w:rPr>
        <w:tab/>
        <w:t>62</w:t>
      </w:r>
    </w:p>
    <w:p w14:paraId="79D87F43" w14:textId="77777777" w:rsidR="008C7A0A" w:rsidRDefault="008C7A0A">
      <w:pPr>
        <w:pStyle w:val="Index1"/>
        <w:tabs>
          <w:tab w:val="right" w:leader="dot" w:pos="4310"/>
        </w:tabs>
        <w:rPr>
          <w:noProof/>
        </w:rPr>
      </w:pPr>
      <w:r>
        <w:rPr>
          <w:noProof/>
        </w:rPr>
        <w:t>Threshold</w:t>
      </w:r>
      <w:r>
        <w:rPr>
          <w:noProof/>
        </w:rPr>
        <w:tab/>
        <w:t>30, 45, 50, 56, 58</w:t>
      </w:r>
    </w:p>
    <w:p w14:paraId="3E583861" w14:textId="77777777" w:rsidR="008C7A0A" w:rsidRDefault="008C7A0A" w:rsidP="005066DE">
      <w:pPr>
        <w:rPr>
          <w:noProof/>
        </w:rPr>
        <w:sectPr w:rsidR="008C7A0A" w:rsidSect="008C7A0A">
          <w:type w:val="continuous"/>
          <w:pgSz w:w="12240" w:h="15840" w:code="1"/>
          <w:pgMar w:top="1080" w:right="1440" w:bottom="1080" w:left="1440" w:header="720" w:footer="720" w:gutter="0"/>
          <w:cols w:num="2" w:space="720"/>
          <w:docGrid w:linePitch="360"/>
        </w:sectPr>
      </w:pPr>
    </w:p>
    <w:p w14:paraId="746CF400" w14:textId="41891629" w:rsidR="00882310" w:rsidRDefault="005066DE" w:rsidP="005066DE">
      <w:r>
        <w:lastRenderedPageBreak/>
        <w:fldChar w:fldCharType="end"/>
      </w:r>
    </w:p>
    <w:sectPr w:rsidR="00882310" w:rsidSect="008C7A0A">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022D7E" w14:textId="77777777" w:rsidR="00CE73B9" w:rsidRDefault="00CE73B9">
      <w:pPr>
        <w:spacing w:after="0" w:line="240" w:lineRule="auto"/>
      </w:pPr>
      <w:r>
        <w:separator/>
      </w:r>
    </w:p>
  </w:endnote>
  <w:endnote w:type="continuationSeparator" w:id="0">
    <w:p w14:paraId="72757B8A" w14:textId="77777777" w:rsidR="00CE73B9" w:rsidRDefault="00CE73B9">
      <w:pPr>
        <w:spacing w:after="0" w:line="240" w:lineRule="auto"/>
      </w:pPr>
      <w:r>
        <w:continuationSeparator/>
      </w:r>
    </w:p>
  </w:endnote>
  <w:endnote w:type="continuationNotice" w:id="1">
    <w:p w14:paraId="5558FC70" w14:textId="77777777" w:rsidR="00CE73B9" w:rsidRDefault="00CE73B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B4E97B" w14:textId="17CCEAE6" w:rsidR="00CE73B9" w:rsidRPr="00AE32B4" w:rsidRDefault="00CE73B9"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61BADFC3" w:rsidR="00CE73B9" w:rsidRDefault="00CE73B9"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sidR="00C14A83">
      <w:rPr>
        <w:noProof/>
        <w:color w:val="669748" w:themeColor="accent2" w:themeShade="BF"/>
      </w:rPr>
      <w:t>4</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2230AF" w14:textId="17B489CF" w:rsidR="00CE73B9" w:rsidRPr="00081364" w:rsidRDefault="00CE73B9">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sidR="00C14A83">
      <w:rPr>
        <w:noProof/>
        <w:color w:val="669748" w:themeColor="accent2" w:themeShade="BF"/>
      </w:rPr>
      <w:t>3</w:t>
    </w:r>
    <w:r w:rsidRPr="00081364">
      <w:rPr>
        <w:noProof/>
        <w:color w:val="669748" w:themeColor="accent2" w:themeShade="B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AB0DA5" w14:textId="77777777" w:rsidR="00CE73B9" w:rsidRPr="00AE32B4" w:rsidRDefault="00CE73B9"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77777777" w:rsidR="00CE73B9" w:rsidRDefault="00CE73B9"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sidR="00C14A83">
      <w:rPr>
        <w:noProof/>
        <w:color w:val="669748" w:themeColor="accent2" w:themeShade="BF"/>
      </w:rPr>
      <w:t>80</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Pr>
        <w:color w:val="669748" w:themeColor="accent2" w:themeShade="BF"/>
      </w:rPr>
      <w:fldChar w:fldCharType="separate"/>
    </w:r>
    <w:r w:rsidR="00C14A83">
      <w:rPr>
        <w:noProof/>
        <w:color w:val="669748" w:themeColor="accent2" w:themeShade="BF"/>
      </w:rPr>
      <w:t>Appendices</w:t>
    </w:r>
    <w:r>
      <w:rPr>
        <w:color w:val="669748" w:themeColor="accent2" w:themeShade="B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277805" w14:textId="48813431" w:rsidR="00CE73B9" w:rsidRPr="00AE32B4" w:rsidRDefault="00CE73B9">
    <w:pPr>
      <w:pStyle w:val="Footer"/>
      <w:rPr>
        <w:color w:val="669748" w:themeColor="accent2" w:themeShade="BF"/>
      </w:rPr>
    </w:pPr>
    <w:sdt>
      <w:sdtPr>
        <w:rPr>
          <w:color w:val="669748" w:themeColor="accent2" w:themeShade="BF"/>
        </w:rPr>
        <w:alias w:val="Title"/>
        <w:tag w:val=""/>
        <w:id w:val="2125660833"/>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Content>
        <w:r w:rsidRPr="00AE32B4">
          <w:rPr>
            <w:color w:val="669748" w:themeColor="accent2" w:themeShade="BF"/>
          </w:rPr>
          <w:t>FluoRender User’s Guide</w:t>
        </w:r>
      </w:sdtContent>
    </w:sdt>
    <w:r w:rsidRPr="00AE32B4">
      <w:rPr>
        <w:color w:val="669748" w:themeColor="accent2" w:themeShade="BF"/>
      </w:rPr>
      <w:t xml:space="preserve"> - </w:t>
    </w:r>
    <w:sdt>
      <w:sdtPr>
        <w:rPr>
          <w:color w:val="669748" w:themeColor="accent2" w:themeShade="BF"/>
        </w:rPr>
        <w:alias w:val="Date"/>
        <w:tag w:val=""/>
        <w:id w:val="870268863"/>
        <w:placeholder>
          <w:docPart w:val="42D70FFABA1B48C7A436A64D38805292"/>
        </w:placeholder>
        <w:dataBinding w:prefixMappings="xmlns:ns0='http://schemas.microsoft.com/office/2006/coverPageProps' " w:xpath="/ns0:CoverPageProperties[1]/ns0:PublishDate[1]" w:storeItemID="{55AF091B-3C7A-41E3-B477-F2FDAA23CFDA}"/>
        <w:date w:fullDate="2015-05-08T00:00:00Z">
          <w:dateFormat w:val="MMMM yyyy"/>
          <w:lid w:val="en-US"/>
          <w:storeMappedDataAs w:val="dateTime"/>
          <w:calendar w:val="gregorian"/>
        </w:date>
      </w:sdtPr>
      <w:sdtContent>
        <w:r>
          <w:rPr>
            <w:color w:val="669748" w:themeColor="accent2" w:themeShade="BF"/>
          </w:rPr>
          <w:t>May 2015</w:t>
        </w:r>
      </w:sdtContent>
    </w:sdt>
    <w:r w:rsidRPr="00AE32B4">
      <w:rPr>
        <w:color w:val="669748" w:themeColor="accent2" w:themeShade="BF"/>
      </w:rPr>
      <w:ptab w:relativeTo="margin" w:alignment="right" w:leader="none"/>
    </w: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sidR="00C14A83">
      <w:rPr>
        <w:noProof/>
        <w:color w:val="669748" w:themeColor="accent2" w:themeShade="BF"/>
      </w:rPr>
      <w:t>81</w:t>
    </w:r>
    <w:r w:rsidRPr="00AE32B4">
      <w:rPr>
        <w:noProof/>
        <w:color w:val="669748" w:themeColor="accent2" w:themeShade="B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6F20FE" w14:textId="77777777" w:rsidR="00CE73B9" w:rsidRDefault="00CE73B9">
      <w:pPr>
        <w:spacing w:after="0" w:line="240" w:lineRule="auto"/>
      </w:pPr>
      <w:r>
        <w:separator/>
      </w:r>
    </w:p>
  </w:footnote>
  <w:footnote w:type="continuationSeparator" w:id="0">
    <w:p w14:paraId="2389219F" w14:textId="77777777" w:rsidR="00CE73B9" w:rsidRDefault="00CE73B9">
      <w:pPr>
        <w:spacing w:after="0" w:line="240" w:lineRule="auto"/>
      </w:pPr>
      <w:r>
        <w:continuationSeparator/>
      </w:r>
    </w:p>
  </w:footnote>
  <w:footnote w:type="continuationNotice" w:id="1">
    <w:p w14:paraId="2875326D" w14:textId="77777777" w:rsidR="00CE73B9" w:rsidRDefault="00CE73B9">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93B161" w14:textId="77777777" w:rsidR="00CE73B9" w:rsidRDefault="00CE73B9" w:rsidP="00E7184B">
    <w:pPr>
      <w:pStyle w:val="Header"/>
    </w:pPr>
    <w:r>
      <w:rPr>
        <w:noProof/>
        <w:lang w:eastAsia="en-US"/>
      </w:rPr>
      <w:drawing>
        <wp:inline distT="0" distB="0" distL="0" distR="0" wp14:anchorId="7B9E5324" wp14:editId="03E89341">
          <wp:extent cx="1393219" cy="526923"/>
          <wp:effectExtent l="0" t="0" r="0" b="698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CE73B9" w:rsidRDefault="00CE73B9" w:rsidP="00E7184B">
    <w:pPr>
      <w:pStyle w:val="Header"/>
    </w:pPr>
    <w:r>
      <w:rPr>
        <w:noProof/>
        <w:lang w:eastAsia="en-US"/>
      </w:rPr>
      <mc:AlternateContent>
        <mc:Choice Requires="wps">
          <w:drawing>
            <wp:anchor distT="0" distB="0" distL="114300" distR="114300" simplePos="0" relativeHeight="251661312"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23BC147" id="Straight Connector 108" o:spid="_x0000_s1026" style="position:absolute;flip:x;z-index:251661312;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5D15CE" w14:textId="77777777" w:rsidR="00CE73B9" w:rsidRDefault="00CE73B9" w:rsidP="00C869E1">
    <w:pPr>
      <w:pStyle w:val="Header"/>
      <w:jc w:val="right"/>
    </w:pPr>
    <w:r>
      <w:rPr>
        <w:noProof/>
        <w:lang w:eastAsia="en-US"/>
      </w:rPr>
      <w:drawing>
        <wp:inline distT="0" distB="0" distL="0" distR="0" wp14:anchorId="0C65CBCE" wp14:editId="3848513D">
          <wp:extent cx="1450641" cy="548640"/>
          <wp:effectExtent l="0" t="0" r="0"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CE73B9" w:rsidRDefault="00CE73B9" w:rsidP="00C869E1">
    <w:pPr>
      <w:pStyle w:val="Header"/>
      <w:jc w:val="right"/>
    </w:pPr>
    <w:r>
      <w:rPr>
        <w:noProof/>
        <w:lang w:eastAsia="en-US"/>
      </w:rPr>
      <mc:AlternateContent>
        <mc:Choice Requires="wps">
          <w:drawing>
            <wp:anchor distT="0" distB="0" distL="114300" distR="114300" simplePos="0" relativeHeight="251659264"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BAFBFF1" id="Straight Connector 55" o:spid="_x0000_s1026" style="position:absolute;flip:x;z-index:251659264;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12D9A54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20pt;height:20pt;visibility:visible;mso-wrap-style:square" o:bullet="t">
        <v:imagedata r:id="rId1" o:title="eraser_icon"/>
      </v:shape>
    </w:pict>
  </w:numPicBullet>
  <w:numPicBullet w:numPicBulletId="1">
    <w:pict>
      <v:shape id="_x0000_i1041" type="#_x0000_t75" style="width:20pt;height:20pt;visibility:visible;mso-wrap-style:square" o:bullet="t">
        <v:imagedata r:id="rId2" o:title="saw_icon"/>
      </v:shape>
    </w:pict>
  </w:numPicBullet>
  <w:numPicBullet w:numPicBulletId="2">
    <w:pict>
      <v:shape w14:anchorId="61543420" id="_x0000_i1042" type="#_x0000_t75" style="width:20pt;height:20pt;visibility:visible;mso-wrap-style:square" o:bullet="t">
        <v:imagedata r:id="rId3" o:title="listicon_locator"/>
      </v:shape>
    </w:pict>
  </w:numPicBullet>
  <w:numPicBullet w:numPicBulletId="3">
    <w:pict>
      <v:shape id="_x0000_i1043" type="#_x0000_t75" style="width:20pt;height:20pt;visibility:visible;mso-wrap-style:square" o:bullet="t">
        <v:imagedata r:id="rId4" o:title="listicon_addruler"/>
      </v:shape>
    </w:pict>
  </w:numPicBullet>
  <w:numPicBullet w:numPicBulletId="4">
    <w:pict>
      <v:shape w14:anchorId="71949FBE" id="_x0000_i1044" type="#_x0000_t75" style="width:20pt;height:20pt;visibility:visible;mso-wrap-style:square" o:bullet="t">
        <v:imagedata r:id="rId5" o:title="listicon_delete"/>
      </v:shape>
    </w:pict>
  </w:numPicBullet>
  <w:numPicBullet w:numPicBulletId="5">
    <w:pict>
      <v:shape id="_x0000_i1045" type="#_x0000_t75" style="width:20pt;height:20pt;visibility:visible;mso-wrap-style:square" o:bullet="t">
        <v:imagedata r:id="rId6" o:title="listicon_delall"/>
      </v:shape>
    </w:pict>
  </w:numPicBullet>
  <w:numPicBullet w:numPicBulletId="6">
    <w:pict>
      <v:shape id="_x0000_i1046" type="#_x0000_t75" style="width:20pt;height:20pt;visibility:visible;mso-wrap-style:square" o:bullet="t">
        <v:imagedata r:id="rId7" o:title="listicon_save"/>
      </v:shape>
    </w:pict>
  </w:numPicBullet>
  <w:numPicBullet w:numPicBulletId="7">
    <w:pict>
      <v:shape id="_x0000_i1047" type="#_x0000_t75" style="width:22.5pt;height:21.75pt;visibility:visible;mso-wrap-style:square" o:bullet="t">
        <v:imagedata r:id="rId8" o:title=""/>
      </v:shape>
    </w:pict>
  </w:numPicBullet>
  <w:numPicBullet w:numPicBulletId="8">
    <w:pict>
      <v:shape id="_x0000_i1048" type="#_x0000_t75" style="width:21pt;height:21pt;visibility:visible;mso-wrap-style:square" o:bullet="t">
        <v:imagedata r:id="rId9" o:title=""/>
      </v:shape>
    </w:pict>
  </w:numPicBullet>
  <w:numPicBullet w:numPicBulletId="9">
    <w:pict>
      <v:shape id="_x0000_i1049" type="#_x0000_t75" style="width:20pt;height:20pt;visibility:visible;mso-wrap-style:square" o:bullet="t">
        <v:imagedata r:id="rId10" o:title=""/>
      </v:shape>
    </w:pict>
  </w:numPicBullet>
  <w:numPicBullet w:numPicBulletId="10">
    <w:pict>
      <v:shape id="_x0000_i1050" type="#_x0000_t75" style="width:43.5pt;height:15.75pt;visibility:visible;mso-wrap-style:square" o:bullet="t">
        <v:imagedata r:id="rId11" o:title=""/>
      </v:shape>
    </w:pict>
  </w:numPicBullet>
  <w:numPicBullet w:numPicBulletId="11">
    <w:pict>
      <v:shape id="Picture 128" o:spid="_x0000_i1051" type="#_x0000_t75" style="width:20pt;height:20pt;visibility:visible;mso-wrap-style:square" o:bullet="t">
        <v:imagedata r:id="rId12" o:title=""/>
      </v:shape>
    </w:pict>
  </w:numPicBullet>
  <w:numPicBullet w:numPicBulletId="12">
    <w:pict>
      <v:shape id="_x0000_i1052" type="#_x0000_t75" style="width:25pt;height:24pt;visibility:visible;mso-wrap-style:square" o:bullet="t">
        <v:imagedata r:id="rId13" o:title=""/>
      </v:shape>
    </w:pict>
  </w:numPicBullet>
  <w:abstractNum w:abstractNumId="0" w15:restartNumberingAfterBreak="0">
    <w:nsid w:val="00782091"/>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960D79"/>
    <w:multiLevelType w:val="hybridMultilevel"/>
    <w:tmpl w:val="0F9C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755EB2"/>
    <w:multiLevelType w:val="hybridMultilevel"/>
    <w:tmpl w:val="4ACA8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0A40D1"/>
    <w:multiLevelType w:val="hybridMultilevel"/>
    <w:tmpl w:val="8E167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C2003B"/>
    <w:multiLevelType w:val="hybridMultilevel"/>
    <w:tmpl w:val="F348C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BBE4E4D"/>
    <w:multiLevelType w:val="hybridMultilevel"/>
    <w:tmpl w:val="1194D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772998"/>
    <w:multiLevelType w:val="hybridMultilevel"/>
    <w:tmpl w:val="E0D62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C5D0394"/>
    <w:multiLevelType w:val="hybridMultilevel"/>
    <w:tmpl w:val="CF3CE0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E462734"/>
    <w:multiLevelType w:val="multilevel"/>
    <w:tmpl w:val="E7AE7B60"/>
    <w:lvl w:ilvl="0">
      <w:start w:val="1"/>
      <w:numFmt w:val="decimal"/>
      <w:pStyle w:val="Heading1"/>
      <w:suff w:val="space"/>
      <w:lvlText w:val="Chapter %1"/>
      <w:lvlJc w:val="left"/>
      <w:pPr>
        <w:ind w:left="414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10" w15:restartNumberingAfterBreak="0">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5EE6A2E"/>
    <w:multiLevelType w:val="hybridMultilevel"/>
    <w:tmpl w:val="4B660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6EE5D35"/>
    <w:multiLevelType w:val="hybridMultilevel"/>
    <w:tmpl w:val="EE96A3E0"/>
    <w:lvl w:ilvl="0" w:tplc="443C1690">
      <w:start w:val="1"/>
      <w:numFmt w:val="bullet"/>
      <w:lvlText w:val=""/>
      <w:lvlPicBulletId w:val="12"/>
      <w:lvlJc w:val="left"/>
      <w:pPr>
        <w:tabs>
          <w:tab w:val="num" w:pos="720"/>
        </w:tabs>
        <w:ind w:left="720" w:hanging="360"/>
      </w:pPr>
      <w:rPr>
        <w:rFonts w:ascii="Symbol" w:hAnsi="Symbol" w:hint="default"/>
      </w:rPr>
    </w:lvl>
    <w:lvl w:ilvl="1" w:tplc="FA58978C" w:tentative="1">
      <w:start w:val="1"/>
      <w:numFmt w:val="bullet"/>
      <w:lvlText w:val=""/>
      <w:lvlJc w:val="left"/>
      <w:pPr>
        <w:tabs>
          <w:tab w:val="num" w:pos="1440"/>
        </w:tabs>
        <w:ind w:left="1440" w:hanging="360"/>
      </w:pPr>
      <w:rPr>
        <w:rFonts w:ascii="Symbol" w:hAnsi="Symbol" w:hint="default"/>
      </w:rPr>
    </w:lvl>
    <w:lvl w:ilvl="2" w:tplc="4F641218" w:tentative="1">
      <w:start w:val="1"/>
      <w:numFmt w:val="bullet"/>
      <w:lvlText w:val=""/>
      <w:lvlJc w:val="left"/>
      <w:pPr>
        <w:tabs>
          <w:tab w:val="num" w:pos="2160"/>
        </w:tabs>
        <w:ind w:left="2160" w:hanging="360"/>
      </w:pPr>
      <w:rPr>
        <w:rFonts w:ascii="Symbol" w:hAnsi="Symbol" w:hint="default"/>
      </w:rPr>
    </w:lvl>
    <w:lvl w:ilvl="3" w:tplc="8270751E" w:tentative="1">
      <w:start w:val="1"/>
      <w:numFmt w:val="bullet"/>
      <w:lvlText w:val=""/>
      <w:lvlJc w:val="left"/>
      <w:pPr>
        <w:tabs>
          <w:tab w:val="num" w:pos="2880"/>
        </w:tabs>
        <w:ind w:left="2880" w:hanging="360"/>
      </w:pPr>
      <w:rPr>
        <w:rFonts w:ascii="Symbol" w:hAnsi="Symbol" w:hint="default"/>
      </w:rPr>
    </w:lvl>
    <w:lvl w:ilvl="4" w:tplc="663A3006" w:tentative="1">
      <w:start w:val="1"/>
      <w:numFmt w:val="bullet"/>
      <w:lvlText w:val=""/>
      <w:lvlJc w:val="left"/>
      <w:pPr>
        <w:tabs>
          <w:tab w:val="num" w:pos="3600"/>
        </w:tabs>
        <w:ind w:left="3600" w:hanging="360"/>
      </w:pPr>
      <w:rPr>
        <w:rFonts w:ascii="Symbol" w:hAnsi="Symbol" w:hint="default"/>
      </w:rPr>
    </w:lvl>
    <w:lvl w:ilvl="5" w:tplc="9D241254" w:tentative="1">
      <w:start w:val="1"/>
      <w:numFmt w:val="bullet"/>
      <w:lvlText w:val=""/>
      <w:lvlJc w:val="left"/>
      <w:pPr>
        <w:tabs>
          <w:tab w:val="num" w:pos="4320"/>
        </w:tabs>
        <w:ind w:left="4320" w:hanging="360"/>
      </w:pPr>
      <w:rPr>
        <w:rFonts w:ascii="Symbol" w:hAnsi="Symbol" w:hint="default"/>
      </w:rPr>
    </w:lvl>
    <w:lvl w:ilvl="6" w:tplc="8B527186" w:tentative="1">
      <w:start w:val="1"/>
      <w:numFmt w:val="bullet"/>
      <w:lvlText w:val=""/>
      <w:lvlJc w:val="left"/>
      <w:pPr>
        <w:tabs>
          <w:tab w:val="num" w:pos="5040"/>
        </w:tabs>
        <w:ind w:left="5040" w:hanging="360"/>
      </w:pPr>
      <w:rPr>
        <w:rFonts w:ascii="Symbol" w:hAnsi="Symbol" w:hint="default"/>
      </w:rPr>
    </w:lvl>
    <w:lvl w:ilvl="7" w:tplc="7BD0558E" w:tentative="1">
      <w:start w:val="1"/>
      <w:numFmt w:val="bullet"/>
      <w:lvlText w:val=""/>
      <w:lvlJc w:val="left"/>
      <w:pPr>
        <w:tabs>
          <w:tab w:val="num" w:pos="5760"/>
        </w:tabs>
        <w:ind w:left="5760" w:hanging="360"/>
      </w:pPr>
      <w:rPr>
        <w:rFonts w:ascii="Symbol" w:hAnsi="Symbol" w:hint="default"/>
      </w:rPr>
    </w:lvl>
    <w:lvl w:ilvl="8" w:tplc="86C83D5A" w:tentative="1">
      <w:start w:val="1"/>
      <w:numFmt w:val="bullet"/>
      <w:lvlText w:val=""/>
      <w:lvlJc w:val="left"/>
      <w:pPr>
        <w:tabs>
          <w:tab w:val="num" w:pos="6480"/>
        </w:tabs>
        <w:ind w:left="6480" w:hanging="360"/>
      </w:pPr>
      <w:rPr>
        <w:rFonts w:ascii="Symbol" w:hAnsi="Symbol" w:hint="default"/>
      </w:rPr>
    </w:lvl>
  </w:abstractNum>
  <w:num w:numId="1">
    <w:abstractNumId w:val="0"/>
  </w:num>
  <w:num w:numId="2">
    <w:abstractNumId w:val="13"/>
  </w:num>
  <w:num w:numId="3">
    <w:abstractNumId w:val="2"/>
  </w:num>
  <w:num w:numId="4">
    <w:abstractNumId w:val="9"/>
  </w:num>
  <w:num w:numId="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5"/>
  </w:num>
  <w:num w:numId="8">
    <w:abstractNumId w:val="7"/>
  </w:num>
  <w:num w:numId="9">
    <w:abstractNumId w:val="1"/>
  </w:num>
  <w:num w:numId="10">
    <w:abstractNumId w:val="6"/>
  </w:num>
  <w:num w:numId="11">
    <w:abstractNumId w:val="8"/>
  </w:num>
  <w:num w:numId="12">
    <w:abstractNumId w:val="4"/>
  </w:num>
  <w:num w:numId="13">
    <w:abstractNumId w:val="10"/>
  </w:num>
  <w:num w:numId="14">
    <w:abstractNumId w:val="12"/>
  </w:num>
  <w:num w:numId="15">
    <w:abstractNumId w:val="11"/>
  </w:num>
  <w:num w:numId="16">
    <w:abstractNumId w:val="1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attachedTemplate r:id="rId1"/>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5A72"/>
    <w:rsid w:val="000004D3"/>
    <w:rsid w:val="00004A70"/>
    <w:rsid w:val="0000555A"/>
    <w:rsid w:val="00015019"/>
    <w:rsid w:val="00030B6A"/>
    <w:rsid w:val="000321EA"/>
    <w:rsid w:val="00033C0A"/>
    <w:rsid w:val="0003439C"/>
    <w:rsid w:val="0003445B"/>
    <w:rsid w:val="000357A6"/>
    <w:rsid w:val="00040824"/>
    <w:rsid w:val="000414DC"/>
    <w:rsid w:val="00041D79"/>
    <w:rsid w:val="00042341"/>
    <w:rsid w:val="0004273F"/>
    <w:rsid w:val="00043826"/>
    <w:rsid w:val="00044CBD"/>
    <w:rsid w:val="00051F31"/>
    <w:rsid w:val="00054AC3"/>
    <w:rsid w:val="00055C96"/>
    <w:rsid w:val="00057060"/>
    <w:rsid w:val="00061394"/>
    <w:rsid w:val="00072E2A"/>
    <w:rsid w:val="00075E30"/>
    <w:rsid w:val="00081364"/>
    <w:rsid w:val="000815F7"/>
    <w:rsid w:val="00091488"/>
    <w:rsid w:val="00095378"/>
    <w:rsid w:val="000A24E1"/>
    <w:rsid w:val="000A2AA2"/>
    <w:rsid w:val="000A6E3D"/>
    <w:rsid w:val="000A7C7E"/>
    <w:rsid w:val="000B1DC8"/>
    <w:rsid w:val="000B4467"/>
    <w:rsid w:val="000B77AE"/>
    <w:rsid w:val="000C36AD"/>
    <w:rsid w:val="000C4100"/>
    <w:rsid w:val="000D63B1"/>
    <w:rsid w:val="000E07FC"/>
    <w:rsid w:val="000E2B2D"/>
    <w:rsid w:val="000E4270"/>
    <w:rsid w:val="000E5D19"/>
    <w:rsid w:val="000E6661"/>
    <w:rsid w:val="000F10EB"/>
    <w:rsid w:val="000F242E"/>
    <w:rsid w:val="000F5A91"/>
    <w:rsid w:val="00107742"/>
    <w:rsid w:val="00107FFC"/>
    <w:rsid w:val="00110F79"/>
    <w:rsid w:val="001142FB"/>
    <w:rsid w:val="001152E3"/>
    <w:rsid w:val="00115F1F"/>
    <w:rsid w:val="001269AC"/>
    <w:rsid w:val="00133F54"/>
    <w:rsid w:val="00137525"/>
    <w:rsid w:val="001410D5"/>
    <w:rsid w:val="0014510B"/>
    <w:rsid w:val="0014598B"/>
    <w:rsid w:val="001522AE"/>
    <w:rsid w:val="001539C9"/>
    <w:rsid w:val="001600F2"/>
    <w:rsid w:val="0016365D"/>
    <w:rsid w:val="0016500E"/>
    <w:rsid w:val="0018205D"/>
    <w:rsid w:val="0019654D"/>
    <w:rsid w:val="001B1A0F"/>
    <w:rsid w:val="001B7002"/>
    <w:rsid w:val="001D3430"/>
    <w:rsid w:val="001D4A09"/>
    <w:rsid w:val="001D6308"/>
    <w:rsid w:val="001D76DD"/>
    <w:rsid w:val="001E07AB"/>
    <w:rsid w:val="001E4F4F"/>
    <w:rsid w:val="001F3F20"/>
    <w:rsid w:val="00201C18"/>
    <w:rsid w:val="002112D6"/>
    <w:rsid w:val="0021293F"/>
    <w:rsid w:val="00220B00"/>
    <w:rsid w:val="00221BCD"/>
    <w:rsid w:val="00230BE0"/>
    <w:rsid w:val="00235276"/>
    <w:rsid w:val="002421F1"/>
    <w:rsid w:val="00243C8F"/>
    <w:rsid w:val="00250042"/>
    <w:rsid w:val="0025080D"/>
    <w:rsid w:val="00252671"/>
    <w:rsid w:val="00253F9F"/>
    <w:rsid w:val="00261115"/>
    <w:rsid w:val="00266CC8"/>
    <w:rsid w:val="00271E16"/>
    <w:rsid w:val="00275E23"/>
    <w:rsid w:val="00276C35"/>
    <w:rsid w:val="00282A3F"/>
    <w:rsid w:val="002905D7"/>
    <w:rsid w:val="00293F18"/>
    <w:rsid w:val="002941B5"/>
    <w:rsid w:val="00297AD6"/>
    <w:rsid w:val="002B06A6"/>
    <w:rsid w:val="002C0D6A"/>
    <w:rsid w:val="002C325E"/>
    <w:rsid w:val="002C4755"/>
    <w:rsid w:val="002D4100"/>
    <w:rsid w:val="002E6C5D"/>
    <w:rsid w:val="002F0F0F"/>
    <w:rsid w:val="002F11D8"/>
    <w:rsid w:val="002F1AC5"/>
    <w:rsid w:val="003010F7"/>
    <w:rsid w:val="00302398"/>
    <w:rsid w:val="00304412"/>
    <w:rsid w:val="003153DD"/>
    <w:rsid w:val="00315AD8"/>
    <w:rsid w:val="0032688B"/>
    <w:rsid w:val="00327096"/>
    <w:rsid w:val="003315F1"/>
    <w:rsid w:val="00333214"/>
    <w:rsid w:val="0033519F"/>
    <w:rsid w:val="003354CE"/>
    <w:rsid w:val="00346E7A"/>
    <w:rsid w:val="003500C1"/>
    <w:rsid w:val="00355BB5"/>
    <w:rsid w:val="003714B6"/>
    <w:rsid w:val="0037433D"/>
    <w:rsid w:val="00374CB5"/>
    <w:rsid w:val="003846A9"/>
    <w:rsid w:val="00385B6E"/>
    <w:rsid w:val="00390845"/>
    <w:rsid w:val="00394F46"/>
    <w:rsid w:val="003A0C66"/>
    <w:rsid w:val="003B5909"/>
    <w:rsid w:val="003C6FA7"/>
    <w:rsid w:val="003E35C8"/>
    <w:rsid w:val="003E6A57"/>
    <w:rsid w:val="003F516A"/>
    <w:rsid w:val="003F523D"/>
    <w:rsid w:val="00401EF8"/>
    <w:rsid w:val="0040461A"/>
    <w:rsid w:val="00406B51"/>
    <w:rsid w:val="00414469"/>
    <w:rsid w:val="0042045F"/>
    <w:rsid w:val="00425AF1"/>
    <w:rsid w:val="004274BB"/>
    <w:rsid w:val="00427668"/>
    <w:rsid w:val="00431ABD"/>
    <w:rsid w:val="00433140"/>
    <w:rsid w:val="004402C2"/>
    <w:rsid w:val="0045256D"/>
    <w:rsid w:val="00454EF4"/>
    <w:rsid w:val="00457161"/>
    <w:rsid w:val="0046407F"/>
    <w:rsid w:val="0046741E"/>
    <w:rsid w:val="00470228"/>
    <w:rsid w:val="00472A08"/>
    <w:rsid w:val="00474554"/>
    <w:rsid w:val="00475F37"/>
    <w:rsid w:val="00485DFB"/>
    <w:rsid w:val="00486088"/>
    <w:rsid w:val="00486E7C"/>
    <w:rsid w:val="00492708"/>
    <w:rsid w:val="00493F04"/>
    <w:rsid w:val="004A5B0C"/>
    <w:rsid w:val="004A6020"/>
    <w:rsid w:val="004B2A2E"/>
    <w:rsid w:val="004B508F"/>
    <w:rsid w:val="004D404F"/>
    <w:rsid w:val="004D6251"/>
    <w:rsid w:val="004E1B06"/>
    <w:rsid w:val="004E3B7F"/>
    <w:rsid w:val="004E530D"/>
    <w:rsid w:val="004F09D8"/>
    <w:rsid w:val="004F7C75"/>
    <w:rsid w:val="005011BE"/>
    <w:rsid w:val="00505249"/>
    <w:rsid w:val="005066DE"/>
    <w:rsid w:val="00511852"/>
    <w:rsid w:val="00512D68"/>
    <w:rsid w:val="00515460"/>
    <w:rsid w:val="005176F5"/>
    <w:rsid w:val="005229F3"/>
    <w:rsid w:val="0053460F"/>
    <w:rsid w:val="005379DF"/>
    <w:rsid w:val="0054096F"/>
    <w:rsid w:val="00540F6D"/>
    <w:rsid w:val="00542973"/>
    <w:rsid w:val="00554B81"/>
    <w:rsid w:val="0055721E"/>
    <w:rsid w:val="0056218A"/>
    <w:rsid w:val="0056658B"/>
    <w:rsid w:val="00575E98"/>
    <w:rsid w:val="00576CAC"/>
    <w:rsid w:val="00590A1B"/>
    <w:rsid w:val="005A6FC8"/>
    <w:rsid w:val="005A77D4"/>
    <w:rsid w:val="005B2E80"/>
    <w:rsid w:val="005B4DEB"/>
    <w:rsid w:val="005C070B"/>
    <w:rsid w:val="005D2634"/>
    <w:rsid w:val="0060012B"/>
    <w:rsid w:val="00617B20"/>
    <w:rsid w:val="00632FBC"/>
    <w:rsid w:val="00634022"/>
    <w:rsid w:val="00641025"/>
    <w:rsid w:val="00641ACE"/>
    <w:rsid w:val="00644251"/>
    <w:rsid w:val="00644A91"/>
    <w:rsid w:val="00647C9F"/>
    <w:rsid w:val="0066225E"/>
    <w:rsid w:val="00675253"/>
    <w:rsid w:val="0067545E"/>
    <w:rsid w:val="0068755C"/>
    <w:rsid w:val="00687D5F"/>
    <w:rsid w:val="00692992"/>
    <w:rsid w:val="00696FBB"/>
    <w:rsid w:val="006A7115"/>
    <w:rsid w:val="006A7AD5"/>
    <w:rsid w:val="006B08C9"/>
    <w:rsid w:val="006B1AB7"/>
    <w:rsid w:val="006B2529"/>
    <w:rsid w:val="006B2F3E"/>
    <w:rsid w:val="006B5A72"/>
    <w:rsid w:val="006D733A"/>
    <w:rsid w:val="006E1905"/>
    <w:rsid w:val="006E65F2"/>
    <w:rsid w:val="006F315E"/>
    <w:rsid w:val="0070560E"/>
    <w:rsid w:val="007063AF"/>
    <w:rsid w:val="00713C60"/>
    <w:rsid w:val="00714C4F"/>
    <w:rsid w:val="007223DB"/>
    <w:rsid w:val="007227D9"/>
    <w:rsid w:val="00726A90"/>
    <w:rsid w:val="00727BB3"/>
    <w:rsid w:val="007308ED"/>
    <w:rsid w:val="0073090C"/>
    <w:rsid w:val="00733984"/>
    <w:rsid w:val="00734E57"/>
    <w:rsid w:val="00741CB2"/>
    <w:rsid w:val="00742E62"/>
    <w:rsid w:val="00750E33"/>
    <w:rsid w:val="0075635A"/>
    <w:rsid w:val="00760996"/>
    <w:rsid w:val="00762FFC"/>
    <w:rsid w:val="0076505C"/>
    <w:rsid w:val="00774EE9"/>
    <w:rsid w:val="007774A8"/>
    <w:rsid w:val="00780F09"/>
    <w:rsid w:val="007870EF"/>
    <w:rsid w:val="00787331"/>
    <w:rsid w:val="00796968"/>
    <w:rsid w:val="007A0128"/>
    <w:rsid w:val="007A2C90"/>
    <w:rsid w:val="007A3C0C"/>
    <w:rsid w:val="007A4329"/>
    <w:rsid w:val="007A5EBA"/>
    <w:rsid w:val="007A6272"/>
    <w:rsid w:val="007B29DA"/>
    <w:rsid w:val="007B3341"/>
    <w:rsid w:val="007B72F6"/>
    <w:rsid w:val="007C791A"/>
    <w:rsid w:val="007C795F"/>
    <w:rsid w:val="007D1FFD"/>
    <w:rsid w:val="007D22B2"/>
    <w:rsid w:val="007D2A65"/>
    <w:rsid w:val="007E283E"/>
    <w:rsid w:val="007E7387"/>
    <w:rsid w:val="007F0FD8"/>
    <w:rsid w:val="007F6211"/>
    <w:rsid w:val="00804144"/>
    <w:rsid w:val="00804AA2"/>
    <w:rsid w:val="0080609C"/>
    <w:rsid w:val="00806808"/>
    <w:rsid w:val="00816D3C"/>
    <w:rsid w:val="008216FB"/>
    <w:rsid w:val="00833FDC"/>
    <w:rsid w:val="00841D9C"/>
    <w:rsid w:val="008440D7"/>
    <w:rsid w:val="0084618A"/>
    <w:rsid w:val="008466AD"/>
    <w:rsid w:val="008468B4"/>
    <w:rsid w:val="008479DD"/>
    <w:rsid w:val="00862DEB"/>
    <w:rsid w:val="0087722A"/>
    <w:rsid w:val="008812F7"/>
    <w:rsid w:val="00882310"/>
    <w:rsid w:val="00882632"/>
    <w:rsid w:val="00887B9C"/>
    <w:rsid w:val="008948BC"/>
    <w:rsid w:val="008957EB"/>
    <w:rsid w:val="008A31FF"/>
    <w:rsid w:val="008B16C1"/>
    <w:rsid w:val="008B5B48"/>
    <w:rsid w:val="008C2E3B"/>
    <w:rsid w:val="008C44FD"/>
    <w:rsid w:val="008C7A0A"/>
    <w:rsid w:val="008D4CA7"/>
    <w:rsid w:val="008D781E"/>
    <w:rsid w:val="008E36CD"/>
    <w:rsid w:val="008E46C0"/>
    <w:rsid w:val="008E4A39"/>
    <w:rsid w:val="008E59EF"/>
    <w:rsid w:val="008F0493"/>
    <w:rsid w:val="008F1F1E"/>
    <w:rsid w:val="009109F2"/>
    <w:rsid w:val="00917559"/>
    <w:rsid w:val="00927DF4"/>
    <w:rsid w:val="00934739"/>
    <w:rsid w:val="00943F42"/>
    <w:rsid w:val="009453E1"/>
    <w:rsid w:val="0094625D"/>
    <w:rsid w:val="00960380"/>
    <w:rsid w:val="0096289A"/>
    <w:rsid w:val="00985754"/>
    <w:rsid w:val="00985B65"/>
    <w:rsid w:val="00993DC1"/>
    <w:rsid w:val="009C1606"/>
    <w:rsid w:val="009C1C73"/>
    <w:rsid w:val="009C4E38"/>
    <w:rsid w:val="009D040F"/>
    <w:rsid w:val="009D5147"/>
    <w:rsid w:val="009E08BF"/>
    <w:rsid w:val="009E5A29"/>
    <w:rsid w:val="009F343B"/>
    <w:rsid w:val="009F3D60"/>
    <w:rsid w:val="009F4E41"/>
    <w:rsid w:val="009F5D5E"/>
    <w:rsid w:val="00A011D9"/>
    <w:rsid w:val="00A03465"/>
    <w:rsid w:val="00A0401A"/>
    <w:rsid w:val="00A10102"/>
    <w:rsid w:val="00A175D3"/>
    <w:rsid w:val="00A3008E"/>
    <w:rsid w:val="00A3170D"/>
    <w:rsid w:val="00A3225D"/>
    <w:rsid w:val="00A35CFD"/>
    <w:rsid w:val="00A40222"/>
    <w:rsid w:val="00A41F20"/>
    <w:rsid w:val="00A43132"/>
    <w:rsid w:val="00A456E5"/>
    <w:rsid w:val="00A4579A"/>
    <w:rsid w:val="00A45C95"/>
    <w:rsid w:val="00A50BE0"/>
    <w:rsid w:val="00A5604C"/>
    <w:rsid w:val="00A7275D"/>
    <w:rsid w:val="00A74FC6"/>
    <w:rsid w:val="00A762EE"/>
    <w:rsid w:val="00A85B20"/>
    <w:rsid w:val="00A85B98"/>
    <w:rsid w:val="00A92952"/>
    <w:rsid w:val="00A977D8"/>
    <w:rsid w:val="00A97A4B"/>
    <w:rsid w:val="00AA1ABE"/>
    <w:rsid w:val="00AA348B"/>
    <w:rsid w:val="00AA706C"/>
    <w:rsid w:val="00AA7CA6"/>
    <w:rsid w:val="00AB17CF"/>
    <w:rsid w:val="00AB5FE9"/>
    <w:rsid w:val="00AB60DB"/>
    <w:rsid w:val="00AB64F2"/>
    <w:rsid w:val="00AC15EA"/>
    <w:rsid w:val="00AC6475"/>
    <w:rsid w:val="00AE041D"/>
    <w:rsid w:val="00AE1156"/>
    <w:rsid w:val="00AE32B4"/>
    <w:rsid w:val="00AF11CB"/>
    <w:rsid w:val="00AF2915"/>
    <w:rsid w:val="00AF350D"/>
    <w:rsid w:val="00AF4C71"/>
    <w:rsid w:val="00AF6704"/>
    <w:rsid w:val="00B05011"/>
    <w:rsid w:val="00B16A9A"/>
    <w:rsid w:val="00B17871"/>
    <w:rsid w:val="00B253E9"/>
    <w:rsid w:val="00B27B95"/>
    <w:rsid w:val="00B434F2"/>
    <w:rsid w:val="00B601B0"/>
    <w:rsid w:val="00B61F6F"/>
    <w:rsid w:val="00B7144D"/>
    <w:rsid w:val="00B71BC2"/>
    <w:rsid w:val="00B74D6F"/>
    <w:rsid w:val="00B92D86"/>
    <w:rsid w:val="00B9368C"/>
    <w:rsid w:val="00B96966"/>
    <w:rsid w:val="00BA0E1B"/>
    <w:rsid w:val="00BA4E57"/>
    <w:rsid w:val="00BA65E8"/>
    <w:rsid w:val="00BB1F2E"/>
    <w:rsid w:val="00BB3A15"/>
    <w:rsid w:val="00BB6613"/>
    <w:rsid w:val="00BC09CE"/>
    <w:rsid w:val="00BC49EA"/>
    <w:rsid w:val="00BC58E5"/>
    <w:rsid w:val="00BD0C2D"/>
    <w:rsid w:val="00BF54AB"/>
    <w:rsid w:val="00C1357C"/>
    <w:rsid w:val="00C14A83"/>
    <w:rsid w:val="00C211C7"/>
    <w:rsid w:val="00C21424"/>
    <w:rsid w:val="00C3502C"/>
    <w:rsid w:val="00C36365"/>
    <w:rsid w:val="00C42FED"/>
    <w:rsid w:val="00C4555A"/>
    <w:rsid w:val="00C50376"/>
    <w:rsid w:val="00C612E5"/>
    <w:rsid w:val="00C637CF"/>
    <w:rsid w:val="00C748CB"/>
    <w:rsid w:val="00C82575"/>
    <w:rsid w:val="00C869E1"/>
    <w:rsid w:val="00C9134D"/>
    <w:rsid w:val="00C918E8"/>
    <w:rsid w:val="00C94B71"/>
    <w:rsid w:val="00C96103"/>
    <w:rsid w:val="00CA28C6"/>
    <w:rsid w:val="00CA3B96"/>
    <w:rsid w:val="00CB0B0C"/>
    <w:rsid w:val="00CB442E"/>
    <w:rsid w:val="00CC72E6"/>
    <w:rsid w:val="00CD2F54"/>
    <w:rsid w:val="00CE2274"/>
    <w:rsid w:val="00CE2CD1"/>
    <w:rsid w:val="00CE559B"/>
    <w:rsid w:val="00CE73B9"/>
    <w:rsid w:val="00CF0180"/>
    <w:rsid w:val="00CF312B"/>
    <w:rsid w:val="00CF6608"/>
    <w:rsid w:val="00CF76FB"/>
    <w:rsid w:val="00D1082B"/>
    <w:rsid w:val="00D2077D"/>
    <w:rsid w:val="00D24DB7"/>
    <w:rsid w:val="00D354C5"/>
    <w:rsid w:val="00D360B6"/>
    <w:rsid w:val="00D36A2D"/>
    <w:rsid w:val="00D4003A"/>
    <w:rsid w:val="00D45129"/>
    <w:rsid w:val="00D5784A"/>
    <w:rsid w:val="00D67ED8"/>
    <w:rsid w:val="00D70083"/>
    <w:rsid w:val="00D807A8"/>
    <w:rsid w:val="00D848D0"/>
    <w:rsid w:val="00D857C2"/>
    <w:rsid w:val="00D87D5D"/>
    <w:rsid w:val="00D93419"/>
    <w:rsid w:val="00D9729D"/>
    <w:rsid w:val="00DA14A7"/>
    <w:rsid w:val="00DA3DA8"/>
    <w:rsid w:val="00DB026E"/>
    <w:rsid w:val="00DB0546"/>
    <w:rsid w:val="00DC0B8A"/>
    <w:rsid w:val="00DC531F"/>
    <w:rsid w:val="00DD194F"/>
    <w:rsid w:val="00DE06D7"/>
    <w:rsid w:val="00DE2A50"/>
    <w:rsid w:val="00DF38B9"/>
    <w:rsid w:val="00DF5798"/>
    <w:rsid w:val="00E0502F"/>
    <w:rsid w:val="00E062D2"/>
    <w:rsid w:val="00E23C2C"/>
    <w:rsid w:val="00E37947"/>
    <w:rsid w:val="00E401A5"/>
    <w:rsid w:val="00E45624"/>
    <w:rsid w:val="00E50FE8"/>
    <w:rsid w:val="00E625E9"/>
    <w:rsid w:val="00E638C1"/>
    <w:rsid w:val="00E63CC9"/>
    <w:rsid w:val="00E67B16"/>
    <w:rsid w:val="00E71242"/>
    <w:rsid w:val="00E7184B"/>
    <w:rsid w:val="00E75FF7"/>
    <w:rsid w:val="00E76613"/>
    <w:rsid w:val="00E80214"/>
    <w:rsid w:val="00E81B3F"/>
    <w:rsid w:val="00E82B03"/>
    <w:rsid w:val="00E84CBB"/>
    <w:rsid w:val="00E96335"/>
    <w:rsid w:val="00EA57E1"/>
    <w:rsid w:val="00EB172E"/>
    <w:rsid w:val="00EB4F68"/>
    <w:rsid w:val="00EC0848"/>
    <w:rsid w:val="00EC0C4C"/>
    <w:rsid w:val="00EC1378"/>
    <w:rsid w:val="00EC238F"/>
    <w:rsid w:val="00ED0043"/>
    <w:rsid w:val="00ED4B07"/>
    <w:rsid w:val="00ED5E19"/>
    <w:rsid w:val="00ED7FE2"/>
    <w:rsid w:val="00EE3C0A"/>
    <w:rsid w:val="00EE5A3C"/>
    <w:rsid w:val="00EE6BDB"/>
    <w:rsid w:val="00EF42EB"/>
    <w:rsid w:val="00F012AB"/>
    <w:rsid w:val="00F02C65"/>
    <w:rsid w:val="00F0708F"/>
    <w:rsid w:val="00F076EA"/>
    <w:rsid w:val="00F14268"/>
    <w:rsid w:val="00F22D15"/>
    <w:rsid w:val="00F24021"/>
    <w:rsid w:val="00F253C4"/>
    <w:rsid w:val="00F30514"/>
    <w:rsid w:val="00F3111A"/>
    <w:rsid w:val="00F51FB0"/>
    <w:rsid w:val="00F5281E"/>
    <w:rsid w:val="00F532D2"/>
    <w:rsid w:val="00F55ACD"/>
    <w:rsid w:val="00F62C0E"/>
    <w:rsid w:val="00F720A7"/>
    <w:rsid w:val="00F7214A"/>
    <w:rsid w:val="00F92703"/>
    <w:rsid w:val="00FA0F16"/>
    <w:rsid w:val="00FB69FB"/>
    <w:rsid w:val="00FB6E15"/>
    <w:rsid w:val="00FC3D75"/>
    <w:rsid w:val="00FC68F8"/>
    <w:rsid w:val="00FD461D"/>
    <w:rsid w:val="00FD57CB"/>
    <w:rsid w:val="00FD6DB6"/>
    <w:rsid w:val="00FF63E0"/>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1B1A0F"/>
    <w:pPr>
      <w:keepNext/>
      <w:keepLines/>
      <w:numPr>
        <w:numId w:val="4"/>
      </w:numPr>
      <w:pBdr>
        <w:bottom w:val="single" w:sz="8" w:space="0" w:color="E8F1E2" w:themeColor="accent2" w:themeTint="33"/>
      </w:pBdr>
      <w:spacing w:after="200"/>
      <w:ind w:left="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BF54AB"/>
    <w:pPr>
      <w:keepNext/>
      <w:keepLines/>
      <w:numPr>
        <w:ilvl w:val="1"/>
        <w:numId w:val="4"/>
      </w:numPr>
      <w:spacing w:before="120" w:after="120" w:line="240" w:lineRule="auto"/>
      <w:ind w:left="0"/>
      <w:outlineLvl w:val="1"/>
    </w:pPr>
    <w:rPr>
      <w:b/>
      <w:bCs/>
      <w:sz w:val="26"/>
      <w:szCs w:val="26"/>
    </w:rPr>
  </w:style>
  <w:style w:type="paragraph" w:styleId="Heading3">
    <w:name w:val="heading 3"/>
    <w:basedOn w:val="Normal"/>
    <w:next w:val="Normal"/>
    <w:link w:val="Heading3Char"/>
    <w:uiPriority w:val="9"/>
    <w:unhideWhenUsed/>
    <w:qFormat/>
    <w:rsid w:val="00BF54AB"/>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1B1A0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BF54AB"/>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BF54AB"/>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sci.utah.edu/download/fluorender.html" TargetMode="External"/><Relationship Id="rId117" Type="http://schemas.openxmlformats.org/officeDocument/2006/relationships/image" Target="media/image111.png"/><Relationship Id="rId21" Type="http://schemas.openxmlformats.org/officeDocument/2006/relationships/image" Target="media/image18.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hyperlink" Target="http://www.khronos.org/opencl/" TargetMode="External"/><Relationship Id="rId16" Type="http://schemas.openxmlformats.org/officeDocument/2006/relationships/hyperlink" Target="https://d.docs.live.net/6a73dd1f17cfc8cb/FluoRender/Manual_216_May-15.docx" TargetMode="External"/><Relationship Id="rId107" Type="http://schemas.openxmlformats.org/officeDocument/2006/relationships/image" Target="media/image103.png"/><Relationship Id="rId11" Type="http://schemas.openxmlformats.org/officeDocument/2006/relationships/header" Target="header1.xml"/><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glossaryDocument" Target="glossary/document.xml"/><Relationship Id="rId5" Type="http://schemas.openxmlformats.org/officeDocument/2006/relationships/styles" Target="styles.xml"/><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9.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header" Target="header2.xml"/><Relationship Id="rId17" Type="http://schemas.openxmlformats.org/officeDocument/2006/relationships/image" Target="media/image15.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theme" Target="theme/theme1.xml"/><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2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hyperlink" Target="http://www.sci.utah.edu/download/fluorender.html" TargetMode="External"/><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footer" Target="footer3.xml"/><Relationship Id="rId7" Type="http://schemas.openxmlformats.org/officeDocument/2006/relationships/webSettings" Target="webSettings.xml"/><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customXml" Target="../customXml/item2.xml"/><Relationship Id="rId29" Type="http://schemas.openxmlformats.org/officeDocument/2006/relationships/image" Target="media/image25.png"/><Relationship Id="rId24" Type="http://schemas.openxmlformats.org/officeDocument/2006/relationships/image" Target="media/image21.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hyperlink" Target="https://github.com/SCIInstitute/fluorender" TargetMode="External"/><Relationship Id="rId115" Type="http://schemas.openxmlformats.org/officeDocument/2006/relationships/image" Target="media/image109.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6.png"/><Relationship Id="rId14" Type="http://schemas.openxmlformats.org/officeDocument/2006/relationships/footer" Target="footer2.xml"/><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footnotes" Target="footnotes.xml"/><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footer" Target="footer4.xml"/><Relationship Id="rId3" Type="http://schemas.openxmlformats.org/officeDocument/2006/relationships/customXml" Target="../customXml/item3.xml"/><Relationship Id="rId25" Type="http://schemas.openxmlformats.org/officeDocument/2006/relationships/image" Target="media/image22.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0.png"/><Relationship Id="rId20" Type="http://schemas.openxmlformats.org/officeDocument/2006/relationships/image" Target="media/image17.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6.png"/><Relationship Id="rId15" Type="http://schemas.openxmlformats.org/officeDocument/2006/relationships/hyperlink" Target="https://d.docs.live.net/6a73dd1f17cfc8cb/FluoRender/Manual_216_May-15.docx" TargetMode="External"/><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14.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_rels/header2.xml.rels><?xml version="1.0" encoding="UTF-8" standalone="yes"?>
<Relationships xmlns="http://schemas.openxmlformats.org/package/2006/relationships"><Relationship Id="rId1" Type="http://schemas.openxmlformats.org/officeDocument/2006/relationships/image" Target="media/image14.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13" Type="http://schemas.openxmlformats.org/officeDocument/2006/relationships/image" Target="media/image13.png"/><Relationship Id="rId3" Type="http://schemas.openxmlformats.org/officeDocument/2006/relationships/image" Target="media/image3.png"/><Relationship Id="rId7" Type="http://schemas.openxmlformats.org/officeDocument/2006/relationships/image" Target="media/image7.png"/><Relationship Id="rId12" Type="http://schemas.openxmlformats.org/officeDocument/2006/relationships/image" Target="media/image12.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11" Type="http://schemas.openxmlformats.org/officeDocument/2006/relationships/image" Target="media/image11.png"/><Relationship Id="rId5" Type="http://schemas.openxmlformats.org/officeDocument/2006/relationships/image" Target="media/image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57377C49733F4DBCB213F8A608C3AB64"/>
        <w:category>
          <w:name w:val="General"/>
          <w:gallery w:val="placeholder"/>
        </w:category>
        <w:types>
          <w:type w:val="bbPlcHdr"/>
        </w:types>
        <w:behaviors>
          <w:behavior w:val="content"/>
        </w:behaviors>
        <w:guid w:val="{49399AAB-E0BB-4448-9A75-70A67EF9DB31}"/>
      </w:docPartPr>
      <w:docPartBody>
        <w:p w:rsidR="00EE5FD5" w:rsidRDefault="008A7519">
          <w:pPr>
            <w:pStyle w:val="57377C49733F4DBCB213F8A608C3AB64"/>
          </w:pPr>
          <w:r>
            <w:rPr>
              <w:rStyle w:val="PlaceholderText"/>
            </w:rPr>
            <w:t>Click here to enter text.</w:t>
          </w:r>
        </w:p>
      </w:docPartBody>
    </w:docPart>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7F10"/>
    <w:rsid w:val="00132717"/>
    <w:rsid w:val="00145D04"/>
    <w:rsid w:val="001C278B"/>
    <w:rsid w:val="00395E74"/>
    <w:rsid w:val="003C2391"/>
    <w:rsid w:val="0046046D"/>
    <w:rsid w:val="004D3662"/>
    <w:rsid w:val="00587AED"/>
    <w:rsid w:val="00593C5B"/>
    <w:rsid w:val="005C2273"/>
    <w:rsid w:val="00614606"/>
    <w:rsid w:val="00640441"/>
    <w:rsid w:val="0070719C"/>
    <w:rsid w:val="00867F10"/>
    <w:rsid w:val="008A7519"/>
    <w:rsid w:val="0090003B"/>
    <w:rsid w:val="00917BF4"/>
    <w:rsid w:val="00AF57D7"/>
    <w:rsid w:val="00C0677B"/>
    <w:rsid w:val="00C40C3A"/>
    <w:rsid w:val="00C67A81"/>
    <w:rsid w:val="00E330F6"/>
    <w:rsid w:val="00EC6E4C"/>
    <w:rsid w:val="00EE5FD5"/>
    <w:rsid w:val="00FE75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57377C49733F4DBCB213F8A608C3AB64">
    <w:name w:val="57377C49733F4DBCB213F8A608C3AB64"/>
  </w:style>
  <w:style w:type="paragraph" w:customStyle="1" w:styleId="3A4273FDFC1B44E49D7680A5CAD64953">
    <w:name w:val="3A4273FDFC1B44E49D7680A5CAD64953"/>
  </w:style>
  <w:style w:type="paragraph" w:customStyle="1" w:styleId="CD652B0EADF441CCAE8953CA463E6FA3">
    <w:name w:val="CD652B0EADF441CCAE8953CA463E6FA3"/>
  </w:style>
  <w:style w:type="paragraph" w:customStyle="1" w:styleId="0DEABEFADF14457087D6D835B8EDD4DD">
    <w:name w:val="0DEABEFADF14457087D6D835B8EDD4DD"/>
  </w:style>
  <w:style w:type="paragraph" w:customStyle="1" w:styleId="F7454363A3254162876F4D87C98A45B4">
    <w:name w:val="F7454363A3254162876F4D87C98A45B4"/>
  </w:style>
  <w:style w:type="paragraph" w:customStyle="1" w:styleId="8F9DFD4E1CB44034A15C9C5D3062A9CE">
    <w:name w:val="8F9DFD4E1CB44034A15C9C5D3062A9CE"/>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 w:type="paragraph" w:customStyle="1" w:styleId="5A68F8F32D744E1DAE0751ED6279144A">
    <w:name w:val="5A68F8F32D744E1DAE0751ED6279144A"/>
    <w:rsid w:val="00867F10"/>
  </w:style>
  <w:style w:type="paragraph" w:customStyle="1" w:styleId="7D7E8ABA72AC49ACBC7CC3EC9FD771D5">
    <w:name w:val="7D7E8ABA72AC49ACBC7CC3EC9FD771D5"/>
    <w:rsid w:val="00EE5FD5"/>
  </w:style>
  <w:style w:type="paragraph" w:customStyle="1" w:styleId="F3BCECD8442F4D599321D9121F1EBAB2">
    <w:name w:val="F3BCECD8442F4D599321D9121F1EBAB2"/>
    <w:rsid w:val="00EE5FD5"/>
  </w:style>
  <w:style w:type="paragraph" w:customStyle="1" w:styleId="7846FAFC9254471FA0C4829CCBF6B65B">
    <w:name w:val="7846FAFC9254471FA0C4829CCBF6B65B"/>
    <w:rsid w:val="00395E74"/>
  </w:style>
  <w:style w:type="paragraph" w:customStyle="1" w:styleId="1C33D2CC20AF4734962DB49780CE7D9B">
    <w:name w:val="1C33D2CC20AF4734962DB49780CE7D9B"/>
    <w:rsid w:val="00395E74"/>
  </w:style>
  <w:style w:type="paragraph" w:customStyle="1" w:styleId="8C664345FC0E4FC481831294A71928DA">
    <w:name w:val="8C664345FC0E4FC481831294A71928DA"/>
    <w:rsid w:val="00145D04"/>
  </w:style>
  <w:style w:type="paragraph" w:customStyle="1" w:styleId="B75FAA77D4F0489EB949B0A7735E6967">
    <w:name w:val="B75FAA77D4F0489EB949B0A7735E6967"/>
    <w:rsid w:val="00145D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2015-05-08T00:00:00</PublishDate>
  <Abstract/>
  <CompanyAddress>72 Central Campus Dr
Salt Lake City, UT 84112</CompanyAddress>
  <CompanyPhone/>
  <CompanyFax/>
  <CompanyEmail>fluorender@sci.utah.edu</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65DBD55A-0D4A-425C-B533-FB700ACB5C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188</TotalTime>
  <Pages>84</Pages>
  <Words>18721</Words>
  <Characters>106714</Characters>
  <Application>Microsoft Office Word</Application>
  <DocSecurity>0</DocSecurity>
  <Lines>889</Lines>
  <Paragraphs>250</Paragraphs>
  <ScaleCrop>false</ScaleCrop>
  <HeadingPairs>
    <vt:vector size="2" baseType="variant">
      <vt:variant>
        <vt:lpstr>Title</vt:lpstr>
      </vt:variant>
      <vt:variant>
        <vt:i4>1</vt:i4>
      </vt:variant>
    </vt:vector>
  </HeadingPairs>
  <TitlesOfParts>
    <vt:vector size="1" baseType="lpstr">
      <vt:lpstr>FluoRender User’s Guide</vt:lpstr>
    </vt:vector>
  </TitlesOfParts>
  <Company/>
  <LinksUpToDate>false</LinksUpToDate>
  <CharactersWithSpaces>125185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User’s Guide</dc:title>
  <dc:subject/>
  <dc:creator>HP2</dc:creator>
  <cp:keywords/>
  <dc:description/>
  <cp:lastModifiedBy>Basis Unus</cp:lastModifiedBy>
  <cp:revision>17</cp:revision>
  <cp:lastPrinted>2015-05-22T21:46:00Z</cp:lastPrinted>
  <dcterms:created xsi:type="dcterms:W3CDTF">2015-05-20T17:52:00Z</dcterms:created>
  <dcterms:modified xsi:type="dcterms:W3CDTF">2015-05-22T21:46:00Z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