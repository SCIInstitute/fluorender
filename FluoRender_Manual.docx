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88415555"/>
        <w:docPartObj>
          <w:docPartGallery w:val="Cover Pages"/>
          <w:docPartUnique/>
        </w:docPartObj>
      </w:sdtPr>
      <w:sdtEndPr/>
      <w:sdtContent>
        <w:p w14:paraId="5F5FAE8E" w14:textId="26E91194" w:rsidR="003010F7" w:rsidRDefault="00AA6384">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58E36983">
                    <wp:extent cx="2674350" cy="10114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7"/>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1"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2A4C39"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2A4C39" w:rsidRPr="00355BB5" w:rsidRDefault="002A4C39"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2A4C39" w:rsidRDefault="002A4C39">
                                      <w:pPr>
                                        <w:pStyle w:val="ContactInfo"/>
                                      </w:pPr>
                                    </w:p>
                                  </w:tc>
                                  <w:tc>
                                    <w:tcPr>
                                      <w:tcW w:w="1501" w:type="pct"/>
                                    </w:tcPr>
                                    <w:p w14:paraId="30C101F6" w14:textId="77777777" w:rsidR="002A4C39" w:rsidRDefault="002A4C39">
                                      <w:pPr>
                                        <w:pStyle w:val="ContactInfo"/>
                                        <w:jc w:val="center"/>
                                      </w:pPr>
                                    </w:p>
                                  </w:tc>
                                  <w:tc>
                                    <w:tcPr>
                                      <w:tcW w:w="252" w:type="pct"/>
                                    </w:tcPr>
                                    <w:p w14:paraId="777509A3" w14:textId="77777777" w:rsidR="002A4C39" w:rsidRDefault="002A4C39">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2A4C39" w:rsidRPr="00355BB5" w:rsidRDefault="002A4C39">
                                          <w:pPr>
                                            <w:pStyle w:val="ContactInfo"/>
                                            <w:jc w:val="right"/>
                                            <w:rPr>
                                              <w:rFonts w:ascii="Arial Narrow" w:hAnsi="Arial Narrow"/>
                                            </w:rPr>
                                          </w:pPr>
                                          <w:r w:rsidRPr="00355BB5">
                                            <w:rPr>
                                              <w:rFonts w:ascii="Arial Narrow" w:hAnsi="Arial Narrow"/>
                                            </w:rPr>
                                            <w:t>fluorender@sci.utah.edu</w:t>
                                          </w:r>
                                        </w:p>
                                      </w:sdtContent>
                                    </w:sdt>
                                    <w:p w14:paraId="706F38FA" w14:textId="77777777" w:rsidR="002A4C39" w:rsidRDefault="00AA6384"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2A4C39" w:rsidRPr="00355BB5">
                                            <w:rPr>
                                              <w:rFonts w:ascii="Arial Narrow" w:hAnsi="Arial Narrow"/>
                                            </w:rPr>
                                            <w:t>www.fluorender.com</w:t>
                                          </w:r>
                                        </w:sdtContent>
                                      </w:sdt>
                                    </w:p>
                                  </w:tc>
                                </w:tr>
                              </w:tbl>
                              <w:p w14:paraId="22DAEBD5" w14:textId="77777777" w:rsidR="002A4C39" w:rsidRDefault="002A4C39">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1;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2A4C39"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2A4C39" w:rsidRPr="00355BB5" w:rsidRDefault="002A4C39"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2A4C39" w:rsidRDefault="002A4C39">
                                <w:pPr>
                                  <w:pStyle w:val="ContactInfo"/>
                                </w:pPr>
                              </w:p>
                            </w:tc>
                            <w:tc>
                              <w:tcPr>
                                <w:tcW w:w="1501" w:type="pct"/>
                              </w:tcPr>
                              <w:p w14:paraId="30C101F6" w14:textId="77777777" w:rsidR="002A4C39" w:rsidRDefault="002A4C39">
                                <w:pPr>
                                  <w:pStyle w:val="ContactInfo"/>
                                  <w:jc w:val="center"/>
                                </w:pPr>
                              </w:p>
                            </w:tc>
                            <w:tc>
                              <w:tcPr>
                                <w:tcW w:w="252" w:type="pct"/>
                              </w:tcPr>
                              <w:p w14:paraId="777509A3" w14:textId="77777777" w:rsidR="002A4C39" w:rsidRDefault="002A4C39">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2A4C39" w:rsidRPr="00355BB5" w:rsidRDefault="002A4C39">
                                    <w:pPr>
                                      <w:pStyle w:val="ContactInfo"/>
                                      <w:jc w:val="right"/>
                                      <w:rPr>
                                        <w:rFonts w:ascii="Arial Narrow" w:hAnsi="Arial Narrow"/>
                                      </w:rPr>
                                    </w:pPr>
                                    <w:r w:rsidRPr="00355BB5">
                                      <w:rPr>
                                        <w:rFonts w:ascii="Arial Narrow" w:hAnsi="Arial Narrow"/>
                                      </w:rPr>
                                      <w:t>fluorender@sci.utah.edu</w:t>
                                    </w:r>
                                  </w:p>
                                </w:sdtContent>
                              </w:sdt>
                              <w:p w14:paraId="706F38FA" w14:textId="77777777" w:rsidR="002A4C39" w:rsidRDefault="00AA6384"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2A4C39" w:rsidRPr="00355BB5">
                                      <w:rPr>
                                        <w:rFonts w:ascii="Arial Narrow" w:hAnsi="Arial Narrow"/>
                                      </w:rPr>
                                      <w:t>www.fluorender.com</w:t>
                                    </w:r>
                                  </w:sdtContent>
                                </w:sdt>
                              </w:p>
                            </w:tc>
                          </w:tr>
                        </w:tbl>
                        <w:p w14:paraId="22DAEBD5" w14:textId="77777777" w:rsidR="002A4C39" w:rsidRDefault="002A4C39">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1C36CD4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2A4C39" w:rsidRPr="006B5A72" w:rsidRDefault="00AA6384">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2A4C39" w:rsidRPr="006B5A72">
                                      <w:rPr>
                                        <w:color w:val="000000" w:themeColor="text1"/>
                                      </w:rPr>
                                      <w:t>FluoRender User’s Guide</w:t>
                                    </w:r>
                                  </w:sdtContent>
                                </w:sdt>
                              </w:p>
                              <w:p w14:paraId="3E519F65" w14:textId="662E6924" w:rsidR="002A4C39" w:rsidRPr="006B5A72" w:rsidRDefault="00AA6384"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2A4C39">
                                      <w:t xml:space="preserve">     </w:t>
                                    </w:r>
                                  </w:sdtContent>
                                </w:sdt>
                                <w:r w:rsidR="002A4C39">
                                  <w:t>Version 2.17/August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258.45pt;width:322.4pt;height:185.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" filled="f" stroked="f" strokeweight=".5pt">
                    <v:textbox inset="0,0,0,0">
                      <w:txbxContent>
                        <w:p w14:paraId="6E6BF2E1" w14:textId="77777777" w:rsidR="002A4C39" w:rsidRPr="006B5A72" w:rsidRDefault="00895509">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2A4C39" w:rsidRPr="006B5A72">
                                <w:rPr>
                                  <w:color w:val="000000" w:themeColor="text1"/>
                                </w:rPr>
                                <w:t>FluoRender User’s Guide</w:t>
                              </w:r>
                            </w:sdtContent>
                          </w:sdt>
                        </w:p>
                        <w:p w14:paraId="3E519F65" w14:textId="662E6924" w:rsidR="002A4C39" w:rsidRPr="006B5A72" w:rsidRDefault="00895509"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2A4C39">
                                <w:t xml:space="preserve">     </w:t>
                              </w:r>
                            </w:sdtContent>
                          </w:sdt>
                          <w:r w:rsidR="002A4C39">
                            <w:t>Version 2.17/August 2015</w:t>
                          </w:r>
                        </w:p>
                      </w:txbxContent>
                    </v:textbox>
                    <w10:wrap type="topAndBottom" anchorx="margin" anchory="margin"/>
                  </v:shape>
                </w:pict>
              </mc:Fallback>
            </mc:AlternateContent>
          </w:r>
          <w:r w:rsidR="006B5A72">
            <w:br w:type="page"/>
          </w:r>
        </w:p>
        <w:p w14:paraId="499BA051" w14:textId="77777777" w:rsidR="00355BB5" w:rsidRDefault="00355BB5">
          <w:r>
            <w:lastRenderedPageBreak/>
            <w:br w:type="page"/>
          </w:r>
        </w:p>
        <w:p w14:paraId="74B87611" w14:textId="5EC1BDCF" w:rsidR="003010F7" w:rsidRDefault="00AA6384"/>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BF54AB">
          <w:pPr>
            <w:pStyle w:val="TOCHeading"/>
            <w:numPr>
              <w:ilvl w:val="0"/>
              <w:numId w:val="0"/>
            </w:numPr>
            <w:rPr>
              <w:color w:val="669748" w:themeColor="accent2" w:themeShade="BF"/>
              <w:sz w:val="44"/>
            </w:rPr>
          </w:pPr>
          <w:r w:rsidRPr="00F02C65">
            <w:rPr>
              <w:color w:val="669748" w:themeColor="accent2" w:themeShade="BF"/>
              <w:sz w:val="44"/>
            </w:rPr>
            <w:t>Table of Contents</w:t>
          </w:r>
        </w:p>
        <w:p w14:paraId="2F32904A" w14:textId="77777777" w:rsidR="00270E67"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428439122" w:history="1">
            <w:r w:rsidR="00270E67" w:rsidRPr="00D13231">
              <w:rPr>
                <w:rStyle w:val="Hyperlink"/>
                <w:noProof/>
              </w:rPr>
              <w:t>List of Figures</w:t>
            </w:r>
            <w:r w:rsidR="00270E67">
              <w:rPr>
                <w:noProof/>
                <w:webHidden/>
              </w:rPr>
              <w:tab/>
            </w:r>
            <w:r w:rsidR="00270E67">
              <w:rPr>
                <w:noProof/>
                <w:webHidden/>
              </w:rPr>
              <w:fldChar w:fldCharType="begin"/>
            </w:r>
            <w:r w:rsidR="00270E67">
              <w:rPr>
                <w:noProof/>
                <w:webHidden/>
              </w:rPr>
              <w:instrText xml:space="preserve"> PAGEREF _Toc428439122 \h </w:instrText>
            </w:r>
            <w:r w:rsidR="00270E67">
              <w:rPr>
                <w:noProof/>
                <w:webHidden/>
              </w:rPr>
            </w:r>
            <w:r w:rsidR="00270E67">
              <w:rPr>
                <w:noProof/>
                <w:webHidden/>
              </w:rPr>
              <w:fldChar w:fldCharType="separate"/>
            </w:r>
            <w:r w:rsidR="00AA6384">
              <w:rPr>
                <w:noProof/>
                <w:webHidden/>
              </w:rPr>
              <w:t>5</w:t>
            </w:r>
            <w:r w:rsidR="00270E67">
              <w:rPr>
                <w:noProof/>
                <w:webHidden/>
              </w:rPr>
              <w:fldChar w:fldCharType="end"/>
            </w:r>
          </w:hyperlink>
        </w:p>
        <w:p w14:paraId="41D627C5" w14:textId="77777777" w:rsidR="00270E67" w:rsidRDefault="00AA6384">
          <w:pPr>
            <w:pStyle w:val="TOC1"/>
            <w:rPr>
              <w:rFonts w:asciiTheme="minorHAnsi" w:hAnsiTheme="minorHAnsi"/>
              <w:b w:val="0"/>
              <w:bCs w:val="0"/>
              <w:noProof/>
              <w:color w:val="auto"/>
              <w:sz w:val="22"/>
              <w:szCs w:val="22"/>
              <w:lang w:eastAsia="en-US"/>
            </w:rPr>
          </w:pPr>
          <w:hyperlink w:anchor="_Toc428439123" w:history="1">
            <w:r w:rsidR="00270E67" w:rsidRPr="00D13231">
              <w:rPr>
                <w:rStyle w:val="Hyperlink"/>
                <w:noProof/>
                <w14:scene3d>
                  <w14:camera w14:prst="orthographicFront"/>
                  <w14:lightRig w14:rig="threePt" w14:dir="t">
                    <w14:rot w14:lat="0" w14:lon="0" w14:rev="0"/>
                  </w14:lightRig>
                </w14:scene3d>
              </w:rPr>
              <w:t>Chapter 1</w:t>
            </w:r>
            <w:r w:rsidR="00270E67" w:rsidRPr="00D13231">
              <w:rPr>
                <w:rStyle w:val="Hyperlink"/>
                <w:noProof/>
              </w:rPr>
              <w:t xml:space="preserve"> What’s New in Version 2.17</w:t>
            </w:r>
            <w:r w:rsidR="00270E67">
              <w:rPr>
                <w:noProof/>
                <w:webHidden/>
              </w:rPr>
              <w:tab/>
            </w:r>
            <w:r w:rsidR="00270E67">
              <w:rPr>
                <w:noProof/>
                <w:webHidden/>
              </w:rPr>
              <w:fldChar w:fldCharType="begin"/>
            </w:r>
            <w:r w:rsidR="00270E67">
              <w:rPr>
                <w:noProof/>
                <w:webHidden/>
              </w:rPr>
              <w:instrText xml:space="preserve"> PAGEREF _Toc428439123 \h </w:instrText>
            </w:r>
            <w:r w:rsidR="00270E67">
              <w:rPr>
                <w:noProof/>
                <w:webHidden/>
              </w:rPr>
            </w:r>
            <w:r w:rsidR="00270E67">
              <w:rPr>
                <w:noProof/>
                <w:webHidden/>
              </w:rPr>
              <w:fldChar w:fldCharType="separate"/>
            </w:r>
            <w:r>
              <w:rPr>
                <w:noProof/>
                <w:webHidden/>
              </w:rPr>
              <w:t>7</w:t>
            </w:r>
            <w:r w:rsidR="00270E67">
              <w:rPr>
                <w:noProof/>
                <w:webHidden/>
              </w:rPr>
              <w:fldChar w:fldCharType="end"/>
            </w:r>
          </w:hyperlink>
        </w:p>
        <w:p w14:paraId="4FC095F2" w14:textId="77777777" w:rsidR="00270E67" w:rsidRDefault="00AA6384">
          <w:pPr>
            <w:pStyle w:val="TOC1"/>
            <w:rPr>
              <w:rFonts w:asciiTheme="minorHAnsi" w:hAnsiTheme="minorHAnsi"/>
              <w:b w:val="0"/>
              <w:bCs w:val="0"/>
              <w:noProof/>
              <w:color w:val="auto"/>
              <w:sz w:val="22"/>
              <w:szCs w:val="22"/>
              <w:lang w:eastAsia="en-US"/>
            </w:rPr>
          </w:pPr>
          <w:hyperlink w:anchor="_Toc428439124" w:history="1">
            <w:r w:rsidR="00270E67" w:rsidRPr="00D13231">
              <w:rPr>
                <w:rStyle w:val="Hyperlink"/>
                <w:noProof/>
                <w14:scene3d>
                  <w14:camera w14:prst="orthographicFront"/>
                  <w14:lightRig w14:rig="threePt" w14:dir="t">
                    <w14:rot w14:lat="0" w14:lon="0" w14:rev="0"/>
                  </w14:lightRig>
                </w14:scene3d>
              </w:rPr>
              <w:t>Chapter 2</w:t>
            </w:r>
            <w:r w:rsidR="00270E67" w:rsidRPr="00D13231">
              <w:rPr>
                <w:rStyle w:val="Hyperlink"/>
                <w:noProof/>
              </w:rPr>
              <w:t xml:space="preserve"> Installation</w:t>
            </w:r>
            <w:r w:rsidR="00270E67">
              <w:rPr>
                <w:noProof/>
                <w:webHidden/>
              </w:rPr>
              <w:tab/>
            </w:r>
            <w:r w:rsidR="00270E67">
              <w:rPr>
                <w:noProof/>
                <w:webHidden/>
              </w:rPr>
              <w:fldChar w:fldCharType="begin"/>
            </w:r>
            <w:r w:rsidR="00270E67">
              <w:rPr>
                <w:noProof/>
                <w:webHidden/>
              </w:rPr>
              <w:instrText xml:space="preserve"> PAGEREF _Toc428439124 \h </w:instrText>
            </w:r>
            <w:r w:rsidR="00270E67">
              <w:rPr>
                <w:noProof/>
                <w:webHidden/>
              </w:rPr>
            </w:r>
            <w:r w:rsidR="00270E67">
              <w:rPr>
                <w:noProof/>
                <w:webHidden/>
              </w:rPr>
              <w:fldChar w:fldCharType="separate"/>
            </w:r>
            <w:r>
              <w:rPr>
                <w:noProof/>
                <w:webHidden/>
              </w:rPr>
              <w:t>9</w:t>
            </w:r>
            <w:r w:rsidR="00270E67">
              <w:rPr>
                <w:noProof/>
                <w:webHidden/>
              </w:rPr>
              <w:fldChar w:fldCharType="end"/>
            </w:r>
          </w:hyperlink>
        </w:p>
        <w:p w14:paraId="2A45358A" w14:textId="77777777" w:rsidR="00270E67" w:rsidRDefault="00AA6384">
          <w:pPr>
            <w:pStyle w:val="TOC2"/>
            <w:rPr>
              <w:rFonts w:asciiTheme="minorHAnsi" w:hAnsiTheme="minorHAnsi"/>
              <w:noProof/>
              <w:color w:val="auto"/>
              <w:lang w:eastAsia="en-US"/>
            </w:rPr>
          </w:pPr>
          <w:hyperlink w:anchor="_Toc428439125" w:history="1">
            <w:r w:rsidR="00270E67" w:rsidRPr="00D13231">
              <w:rPr>
                <w:rStyle w:val="Hyperlink"/>
                <w:noProof/>
              </w:rPr>
              <w:t>Install FluoRender on Microsoft Windows</w:t>
            </w:r>
          </w:hyperlink>
        </w:p>
        <w:p w14:paraId="3C23B3B1" w14:textId="77777777" w:rsidR="00270E67" w:rsidRDefault="00AA6384">
          <w:pPr>
            <w:pStyle w:val="TOC2"/>
            <w:rPr>
              <w:rFonts w:asciiTheme="minorHAnsi" w:hAnsiTheme="minorHAnsi"/>
              <w:noProof/>
              <w:color w:val="auto"/>
              <w:lang w:eastAsia="en-US"/>
            </w:rPr>
          </w:pPr>
          <w:hyperlink w:anchor="_Toc428439126" w:history="1">
            <w:r w:rsidR="00270E67" w:rsidRPr="00D13231">
              <w:rPr>
                <w:rStyle w:val="Hyperlink"/>
                <w:noProof/>
              </w:rPr>
              <w:t>Install FluoRender on Mac OS X</w:t>
            </w:r>
          </w:hyperlink>
        </w:p>
        <w:p w14:paraId="40B16EDC" w14:textId="77777777" w:rsidR="00270E67" w:rsidRDefault="00AA6384">
          <w:pPr>
            <w:pStyle w:val="TOC1"/>
            <w:rPr>
              <w:rFonts w:asciiTheme="minorHAnsi" w:hAnsiTheme="minorHAnsi"/>
              <w:b w:val="0"/>
              <w:bCs w:val="0"/>
              <w:noProof/>
              <w:color w:val="auto"/>
              <w:sz w:val="22"/>
              <w:szCs w:val="22"/>
              <w:lang w:eastAsia="en-US"/>
            </w:rPr>
          </w:pPr>
          <w:hyperlink w:anchor="_Toc428439127" w:history="1">
            <w:r w:rsidR="00270E67" w:rsidRPr="00D13231">
              <w:rPr>
                <w:rStyle w:val="Hyperlink"/>
                <w:noProof/>
                <w14:scene3d>
                  <w14:camera w14:prst="orthographicFront"/>
                  <w14:lightRig w14:rig="threePt" w14:dir="t">
                    <w14:rot w14:lat="0" w14:lon="0" w14:rev="0"/>
                  </w14:lightRig>
                </w14:scene3d>
              </w:rPr>
              <w:t>Chapter 3</w:t>
            </w:r>
            <w:r w:rsidR="00270E67" w:rsidRPr="00D13231">
              <w:rPr>
                <w:rStyle w:val="Hyperlink"/>
                <w:noProof/>
              </w:rPr>
              <w:t xml:space="preserve"> FluoRender User Interface</w:t>
            </w:r>
            <w:r w:rsidR="00270E67">
              <w:rPr>
                <w:noProof/>
                <w:webHidden/>
              </w:rPr>
              <w:tab/>
            </w:r>
            <w:r w:rsidR="00270E67">
              <w:rPr>
                <w:noProof/>
                <w:webHidden/>
              </w:rPr>
              <w:fldChar w:fldCharType="begin"/>
            </w:r>
            <w:r w:rsidR="00270E67">
              <w:rPr>
                <w:noProof/>
                <w:webHidden/>
              </w:rPr>
              <w:instrText xml:space="preserve"> PAGEREF _Toc428439127 \h </w:instrText>
            </w:r>
            <w:r w:rsidR="00270E67">
              <w:rPr>
                <w:noProof/>
                <w:webHidden/>
              </w:rPr>
            </w:r>
            <w:r w:rsidR="00270E67">
              <w:rPr>
                <w:noProof/>
                <w:webHidden/>
              </w:rPr>
              <w:fldChar w:fldCharType="separate"/>
            </w:r>
            <w:r>
              <w:rPr>
                <w:noProof/>
                <w:webHidden/>
              </w:rPr>
              <w:t>14</w:t>
            </w:r>
            <w:r w:rsidR="00270E67">
              <w:rPr>
                <w:noProof/>
                <w:webHidden/>
              </w:rPr>
              <w:fldChar w:fldCharType="end"/>
            </w:r>
          </w:hyperlink>
        </w:p>
        <w:p w14:paraId="71F6B46D" w14:textId="77777777" w:rsidR="00270E67" w:rsidRDefault="00AA6384">
          <w:pPr>
            <w:pStyle w:val="TOC2"/>
            <w:rPr>
              <w:rFonts w:asciiTheme="minorHAnsi" w:hAnsiTheme="minorHAnsi"/>
              <w:noProof/>
              <w:color w:val="auto"/>
              <w:lang w:eastAsia="en-US"/>
            </w:rPr>
          </w:pPr>
          <w:hyperlink w:anchor="_Toc428439128" w:history="1">
            <w:r w:rsidR="00270E67" w:rsidRPr="00D13231">
              <w:rPr>
                <w:rStyle w:val="Hyperlink"/>
                <w:noProof/>
              </w:rPr>
              <w:t>FluoRender on Windows</w:t>
            </w:r>
          </w:hyperlink>
        </w:p>
        <w:p w14:paraId="2074B6E1" w14:textId="77777777" w:rsidR="00270E67" w:rsidRDefault="00AA6384">
          <w:pPr>
            <w:pStyle w:val="TOC2"/>
            <w:rPr>
              <w:rFonts w:asciiTheme="minorHAnsi" w:hAnsiTheme="minorHAnsi"/>
              <w:noProof/>
              <w:color w:val="auto"/>
              <w:lang w:eastAsia="en-US"/>
            </w:rPr>
          </w:pPr>
          <w:hyperlink w:anchor="_Toc428439129" w:history="1">
            <w:r w:rsidR="00270E67" w:rsidRPr="00D13231">
              <w:rPr>
                <w:rStyle w:val="Hyperlink"/>
                <w:noProof/>
              </w:rPr>
              <w:t>FluoRender on Mac OS X</w:t>
            </w:r>
          </w:hyperlink>
        </w:p>
        <w:p w14:paraId="3898A430" w14:textId="77777777" w:rsidR="00270E67" w:rsidRDefault="00AA6384">
          <w:pPr>
            <w:pStyle w:val="TOC2"/>
            <w:rPr>
              <w:rFonts w:asciiTheme="minorHAnsi" w:hAnsiTheme="minorHAnsi"/>
              <w:noProof/>
              <w:color w:val="auto"/>
              <w:lang w:eastAsia="en-US"/>
            </w:rPr>
          </w:pPr>
          <w:hyperlink w:anchor="_Toc428439130" w:history="1">
            <w:r w:rsidR="00270E67" w:rsidRPr="00D13231">
              <w:rPr>
                <w:rStyle w:val="Hyperlink"/>
                <w:noProof/>
              </w:rPr>
              <w:t>Reorganizing FluoRender’s User Interface</w:t>
            </w:r>
          </w:hyperlink>
        </w:p>
        <w:p w14:paraId="52DFA618" w14:textId="77777777" w:rsidR="00270E67" w:rsidRDefault="00AA6384">
          <w:pPr>
            <w:pStyle w:val="TOC1"/>
            <w:rPr>
              <w:rFonts w:asciiTheme="minorHAnsi" w:hAnsiTheme="minorHAnsi"/>
              <w:b w:val="0"/>
              <w:bCs w:val="0"/>
              <w:noProof/>
              <w:color w:val="auto"/>
              <w:sz w:val="22"/>
              <w:szCs w:val="22"/>
              <w:lang w:eastAsia="en-US"/>
            </w:rPr>
          </w:pPr>
          <w:hyperlink w:anchor="_Toc428439131" w:history="1">
            <w:r w:rsidR="00270E67" w:rsidRPr="00D13231">
              <w:rPr>
                <w:rStyle w:val="Hyperlink"/>
                <w:noProof/>
                <w14:scene3d>
                  <w14:camera w14:prst="orthographicFront"/>
                  <w14:lightRig w14:rig="threePt" w14:dir="t">
                    <w14:rot w14:lat="0" w14:lon="0" w14:rev="0"/>
                  </w14:lightRig>
                </w14:scene3d>
              </w:rPr>
              <w:t>Chapter 4</w:t>
            </w:r>
            <w:r w:rsidR="00270E67" w:rsidRPr="00D13231">
              <w:rPr>
                <w:rStyle w:val="Hyperlink"/>
                <w:noProof/>
              </w:rPr>
              <w:t xml:space="preserve"> Loading Data</w:t>
            </w:r>
            <w:r w:rsidR="00270E67">
              <w:rPr>
                <w:noProof/>
                <w:webHidden/>
              </w:rPr>
              <w:tab/>
            </w:r>
            <w:r w:rsidR="00270E67">
              <w:rPr>
                <w:noProof/>
                <w:webHidden/>
              </w:rPr>
              <w:fldChar w:fldCharType="begin"/>
            </w:r>
            <w:r w:rsidR="00270E67">
              <w:rPr>
                <w:noProof/>
                <w:webHidden/>
              </w:rPr>
              <w:instrText xml:space="preserve"> PAGEREF _Toc428439131 \h </w:instrText>
            </w:r>
            <w:r w:rsidR="00270E67">
              <w:rPr>
                <w:noProof/>
                <w:webHidden/>
              </w:rPr>
            </w:r>
            <w:r w:rsidR="00270E67">
              <w:rPr>
                <w:noProof/>
                <w:webHidden/>
              </w:rPr>
              <w:fldChar w:fldCharType="separate"/>
            </w:r>
            <w:r>
              <w:rPr>
                <w:noProof/>
                <w:webHidden/>
              </w:rPr>
              <w:t>17</w:t>
            </w:r>
            <w:r w:rsidR="00270E67">
              <w:rPr>
                <w:noProof/>
                <w:webHidden/>
              </w:rPr>
              <w:fldChar w:fldCharType="end"/>
            </w:r>
          </w:hyperlink>
        </w:p>
        <w:p w14:paraId="68F3CCB2" w14:textId="77777777" w:rsidR="00270E67" w:rsidRDefault="00AA6384">
          <w:pPr>
            <w:pStyle w:val="TOC2"/>
            <w:rPr>
              <w:rFonts w:asciiTheme="minorHAnsi" w:hAnsiTheme="minorHAnsi"/>
              <w:noProof/>
              <w:color w:val="auto"/>
              <w:lang w:eastAsia="en-US"/>
            </w:rPr>
          </w:pPr>
          <w:hyperlink w:anchor="_Toc428439132" w:history="1">
            <w:r w:rsidR="00270E67" w:rsidRPr="00D13231">
              <w:rPr>
                <w:rStyle w:val="Hyperlink"/>
                <w:noProof/>
              </w:rPr>
              <w:t>Volume Data</w:t>
            </w:r>
          </w:hyperlink>
        </w:p>
        <w:p w14:paraId="6C00AAAB" w14:textId="77777777" w:rsidR="00270E67" w:rsidRDefault="00AA6384">
          <w:pPr>
            <w:pStyle w:val="TOC2"/>
            <w:rPr>
              <w:rFonts w:asciiTheme="minorHAnsi" w:hAnsiTheme="minorHAnsi"/>
              <w:noProof/>
              <w:color w:val="auto"/>
              <w:lang w:eastAsia="en-US"/>
            </w:rPr>
          </w:pPr>
          <w:hyperlink w:anchor="_Toc428439133" w:history="1">
            <w:r w:rsidR="00270E67" w:rsidRPr="00D13231">
              <w:rPr>
                <w:rStyle w:val="Hyperlink"/>
                <w:noProof/>
              </w:rPr>
              <w:t>Mesh Data</w:t>
            </w:r>
          </w:hyperlink>
        </w:p>
        <w:p w14:paraId="70A05270" w14:textId="77777777" w:rsidR="00270E67" w:rsidRDefault="00AA6384">
          <w:pPr>
            <w:pStyle w:val="TOC1"/>
            <w:rPr>
              <w:rFonts w:asciiTheme="minorHAnsi" w:hAnsiTheme="minorHAnsi"/>
              <w:b w:val="0"/>
              <w:bCs w:val="0"/>
              <w:noProof/>
              <w:color w:val="auto"/>
              <w:sz w:val="22"/>
              <w:szCs w:val="22"/>
              <w:lang w:eastAsia="en-US"/>
            </w:rPr>
          </w:pPr>
          <w:hyperlink w:anchor="_Toc428439134" w:history="1">
            <w:r w:rsidR="00270E67" w:rsidRPr="00D13231">
              <w:rPr>
                <w:rStyle w:val="Hyperlink"/>
                <w:noProof/>
                <w14:scene3d>
                  <w14:camera w14:prst="orthographicFront"/>
                  <w14:lightRig w14:rig="threePt" w14:dir="t">
                    <w14:rot w14:lat="0" w14:lon="0" w14:rev="0"/>
                  </w14:lightRig>
                </w14:scene3d>
              </w:rPr>
              <w:t>Chapter 5</w:t>
            </w:r>
            <w:r w:rsidR="00270E67" w:rsidRPr="00D13231">
              <w:rPr>
                <w:rStyle w:val="Hyperlink"/>
                <w:noProof/>
              </w:rPr>
              <w:t xml:space="preserve"> Managing Data Sets</w:t>
            </w:r>
            <w:r w:rsidR="00270E67">
              <w:rPr>
                <w:noProof/>
                <w:webHidden/>
              </w:rPr>
              <w:tab/>
            </w:r>
            <w:r w:rsidR="00270E67">
              <w:rPr>
                <w:noProof/>
                <w:webHidden/>
              </w:rPr>
              <w:fldChar w:fldCharType="begin"/>
            </w:r>
            <w:r w:rsidR="00270E67">
              <w:rPr>
                <w:noProof/>
                <w:webHidden/>
              </w:rPr>
              <w:instrText xml:space="preserve"> PAGEREF _Toc428439134 \h </w:instrText>
            </w:r>
            <w:r w:rsidR="00270E67">
              <w:rPr>
                <w:noProof/>
                <w:webHidden/>
              </w:rPr>
            </w:r>
            <w:r w:rsidR="00270E67">
              <w:rPr>
                <w:noProof/>
                <w:webHidden/>
              </w:rPr>
              <w:fldChar w:fldCharType="separate"/>
            </w:r>
            <w:r>
              <w:rPr>
                <w:noProof/>
                <w:webHidden/>
              </w:rPr>
              <w:t>21</w:t>
            </w:r>
            <w:r w:rsidR="00270E67">
              <w:rPr>
                <w:noProof/>
                <w:webHidden/>
              </w:rPr>
              <w:fldChar w:fldCharType="end"/>
            </w:r>
          </w:hyperlink>
        </w:p>
        <w:p w14:paraId="51877751" w14:textId="77777777" w:rsidR="00270E67" w:rsidRDefault="00AA6384">
          <w:pPr>
            <w:pStyle w:val="TOC1"/>
            <w:rPr>
              <w:rFonts w:asciiTheme="minorHAnsi" w:hAnsiTheme="minorHAnsi"/>
              <w:b w:val="0"/>
              <w:bCs w:val="0"/>
              <w:noProof/>
              <w:color w:val="auto"/>
              <w:sz w:val="22"/>
              <w:szCs w:val="22"/>
              <w:lang w:eastAsia="en-US"/>
            </w:rPr>
          </w:pPr>
          <w:hyperlink w:anchor="_Toc428439135" w:history="1">
            <w:r w:rsidR="00270E67" w:rsidRPr="00D13231">
              <w:rPr>
                <w:rStyle w:val="Hyperlink"/>
                <w:noProof/>
                <w14:scene3d>
                  <w14:camera w14:prst="orthographicFront"/>
                  <w14:lightRig w14:rig="threePt" w14:dir="t">
                    <w14:rot w14:lat="0" w14:lon="0" w14:rev="0"/>
                  </w14:lightRig>
                </w14:scene3d>
              </w:rPr>
              <w:t>Chapter 6</w:t>
            </w:r>
            <w:r w:rsidR="00270E67" w:rsidRPr="00D13231">
              <w:rPr>
                <w:rStyle w:val="Hyperlink"/>
                <w:noProof/>
              </w:rPr>
              <w:t xml:space="preserve"> Managing Workspace</w:t>
            </w:r>
            <w:r w:rsidR="00270E67">
              <w:rPr>
                <w:noProof/>
                <w:webHidden/>
              </w:rPr>
              <w:tab/>
            </w:r>
            <w:r w:rsidR="00270E67">
              <w:rPr>
                <w:noProof/>
                <w:webHidden/>
              </w:rPr>
              <w:fldChar w:fldCharType="begin"/>
            </w:r>
            <w:r w:rsidR="00270E67">
              <w:rPr>
                <w:noProof/>
                <w:webHidden/>
              </w:rPr>
              <w:instrText xml:space="preserve"> PAGEREF _Toc428439135 \h </w:instrText>
            </w:r>
            <w:r w:rsidR="00270E67">
              <w:rPr>
                <w:noProof/>
                <w:webHidden/>
              </w:rPr>
            </w:r>
            <w:r w:rsidR="00270E67">
              <w:rPr>
                <w:noProof/>
                <w:webHidden/>
              </w:rPr>
              <w:fldChar w:fldCharType="separate"/>
            </w:r>
            <w:r>
              <w:rPr>
                <w:noProof/>
                <w:webHidden/>
              </w:rPr>
              <w:t>23</w:t>
            </w:r>
            <w:r w:rsidR="00270E67">
              <w:rPr>
                <w:noProof/>
                <w:webHidden/>
              </w:rPr>
              <w:fldChar w:fldCharType="end"/>
            </w:r>
          </w:hyperlink>
        </w:p>
        <w:p w14:paraId="54F9362A" w14:textId="77777777" w:rsidR="00270E67" w:rsidRDefault="00AA6384">
          <w:pPr>
            <w:pStyle w:val="TOC2"/>
            <w:rPr>
              <w:rFonts w:asciiTheme="minorHAnsi" w:hAnsiTheme="minorHAnsi"/>
              <w:noProof/>
              <w:color w:val="auto"/>
              <w:lang w:eastAsia="en-US"/>
            </w:rPr>
          </w:pPr>
          <w:hyperlink w:anchor="_Toc428439136" w:history="1">
            <w:r w:rsidR="00270E67" w:rsidRPr="00D13231">
              <w:rPr>
                <w:rStyle w:val="Hyperlink"/>
                <w:noProof/>
              </w:rPr>
              <w:t>Toolbar Icons</w:t>
            </w:r>
          </w:hyperlink>
        </w:p>
        <w:p w14:paraId="779FDDFE" w14:textId="77777777" w:rsidR="00270E67" w:rsidRDefault="00AA6384">
          <w:pPr>
            <w:pStyle w:val="TOC2"/>
            <w:rPr>
              <w:rFonts w:asciiTheme="minorHAnsi" w:hAnsiTheme="minorHAnsi"/>
              <w:noProof/>
              <w:color w:val="auto"/>
              <w:lang w:eastAsia="en-US"/>
            </w:rPr>
          </w:pPr>
          <w:hyperlink w:anchor="_Toc428439137" w:history="1">
            <w:r w:rsidR="00270E67" w:rsidRPr="00D13231">
              <w:rPr>
                <w:rStyle w:val="Hyperlink"/>
                <w:noProof/>
              </w:rPr>
              <w:t>Context Menu Commands</w:t>
            </w:r>
          </w:hyperlink>
        </w:p>
        <w:p w14:paraId="4B145953" w14:textId="77777777" w:rsidR="00270E67" w:rsidRDefault="00AA6384">
          <w:pPr>
            <w:pStyle w:val="TOC1"/>
            <w:rPr>
              <w:rFonts w:asciiTheme="minorHAnsi" w:hAnsiTheme="minorHAnsi"/>
              <w:b w:val="0"/>
              <w:bCs w:val="0"/>
              <w:noProof/>
              <w:color w:val="auto"/>
              <w:sz w:val="22"/>
              <w:szCs w:val="22"/>
              <w:lang w:eastAsia="en-US"/>
            </w:rPr>
          </w:pPr>
          <w:hyperlink w:anchor="_Toc428439138" w:history="1">
            <w:r w:rsidR="00270E67" w:rsidRPr="00D13231">
              <w:rPr>
                <w:rStyle w:val="Hyperlink"/>
                <w:noProof/>
                <w14:scene3d>
                  <w14:camera w14:prst="orthographicFront"/>
                  <w14:lightRig w14:rig="threePt" w14:dir="t">
                    <w14:rot w14:lat="0" w14:lon="0" w14:rev="0"/>
                  </w14:lightRig>
                </w14:scene3d>
              </w:rPr>
              <w:t>Chapter 7</w:t>
            </w:r>
            <w:r w:rsidR="00270E67" w:rsidRPr="00D13231">
              <w:rPr>
                <w:rStyle w:val="Hyperlink"/>
                <w:noProof/>
              </w:rPr>
              <w:t xml:space="preserve"> Basic Render View Operations</w:t>
            </w:r>
            <w:r w:rsidR="00270E67">
              <w:rPr>
                <w:noProof/>
                <w:webHidden/>
              </w:rPr>
              <w:tab/>
            </w:r>
            <w:r w:rsidR="00270E67">
              <w:rPr>
                <w:noProof/>
                <w:webHidden/>
              </w:rPr>
              <w:fldChar w:fldCharType="begin"/>
            </w:r>
            <w:r w:rsidR="00270E67">
              <w:rPr>
                <w:noProof/>
                <w:webHidden/>
              </w:rPr>
              <w:instrText xml:space="preserve"> PAGEREF _Toc428439138 \h </w:instrText>
            </w:r>
            <w:r w:rsidR="00270E67">
              <w:rPr>
                <w:noProof/>
                <w:webHidden/>
              </w:rPr>
            </w:r>
            <w:r w:rsidR="00270E67">
              <w:rPr>
                <w:noProof/>
                <w:webHidden/>
              </w:rPr>
              <w:fldChar w:fldCharType="separate"/>
            </w:r>
            <w:r>
              <w:rPr>
                <w:noProof/>
                <w:webHidden/>
              </w:rPr>
              <w:t>26</w:t>
            </w:r>
            <w:r w:rsidR="00270E67">
              <w:rPr>
                <w:noProof/>
                <w:webHidden/>
              </w:rPr>
              <w:fldChar w:fldCharType="end"/>
            </w:r>
          </w:hyperlink>
        </w:p>
        <w:p w14:paraId="66B3AF53" w14:textId="77777777" w:rsidR="00270E67" w:rsidRDefault="00AA6384">
          <w:pPr>
            <w:pStyle w:val="TOC2"/>
            <w:rPr>
              <w:rFonts w:asciiTheme="minorHAnsi" w:hAnsiTheme="minorHAnsi"/>
              <w:noProof/>
              <w:color w:val="auto"/>
              <w:lang w:eastAsia="en-US"/>
            </w:rPr>
          </w:pPr>
          <w:hyperlink w:anchor="_Toc428439139" w:history="1">
            <w:r w:rsidR="00270E67" w:rsidRPr="00D13231">
              <w:rPr>
                <w:rStyle w:val="Hyperlink"/>
                <w:noProof/>
              </w:rPr>
              <w:t>Multi-view Management</w:t>
            </w:r>
          </w:hyperlink>
        </w:p>
        <w:p w14:paraId="1659EBC1" w14:textId="77777777" w:rsidR="00270E67" w:rsidRDefault="00AA6384">
          <w:pPr>
            <w:pStyle w:val="TOC2"/>
            <w:rPr>
              <w:rFonts w:asciiTheme="minorHAnsi" w:hAnsiTheme="minorHAnsi"/>
              <w:noProof/>
              <w:color w:val="auto"/>
              <w:lang w:eastAsia="en-US"/>
            </w:rPr>
          </w:pPr>
          <w:hyperlink w:anchor="_Toc428439140" w:history="1">
            <w:r w:rsidR="00270E67" w:rsidRPr="00D13231">
              <w:rPr>
                <w:rStyle w:val="Hyperlink"/>
                <w:noProof/>
              </w:rPr>
              <w:t>Interactions</w:t>
            </w:r>
          </w:hyperlink>
        </w:p>
        <w:p w14:paraId="12B61479" w14:textId="77777777" w:rsidR="00270E67" w:rsidRDefault="00AA6384">
          <w:pPr>
            <w:pStyle w:val="TOC2"/>
            <w:rPr>
              <w:rFonts w:asciiTheme="minorHAnsi" w:hAnsiTheme="minorHAnsi"/>
              <w:noProof/>
              <w:color w:val="auto"/>
              <w:lang w:eastAsia="en-US"/>
            </w:rPr>
          </w:pPr>
          <w:hyperlink w:anchor="_Toc428439141" w:history="1">
            <w:r w:rsidR="00270E67" w:rsidRPr="00D13231">
              <w:rPr>
                <w:rStyle w:val="Hyperlink"/>
                <w:noProof/>
              </w:rPr>
              <w:t>Channel Intermixing Methods</w:t>
            </w:r>
          </w:hyperlink>
        </w:p>
        <w:p w14:paraId="6E3C12C3" w14:textId="77777777" w:rsidR="00270E67" w:rsidRDefault="00AA6384">
          <w:pPr>
            <w:pStyle w:val="TOC2"/>
            <w:rPr>
              <w:rFonts w:asciiTheme="minorHAnsi" w:hAnsiTheme="minorHAnsi"/>
              <w:noProof/>
              <w:color w:val="auto"/>
              <w:lang w:eastAsia="en-US"/>
            </w:rPr>
          </w:pPr>
          <w:hyperlink w:anchor="_Toc428439142" w:history="1">
            <w:r w:rsidR="00270E67" w:rsidRPr="00D13231">
              <w:rPr>
                <w:rStyle w:val="Hyperlink"/>
                <w:noProof/>
              </w:rPr>
              <w:t>Render View Settings</w:t>
            </w:r>
          </w:hyperlink>
        </w:p>
        <w:p w14:paraId="11A8B482" w14:textId="77777777" w:rsidR="00270E67" w:rsidRDefault="00AA6384">
          <w:pPr>
            <w:pStyle w:val="TOC2"/>
            <w:rPr>
              <w:rFonts w:asciiTheme="minorHAnsi" w:hAnsiTheme="minorHAnsi"/>
              <w:noProof/>
              <w:color w:val="auto"/>
              <w:lang w:eastAsia="en-US"/>
            </w:rPr>
          </w:pPr>
          <w:hyperlink w:anchor="_Toc428439143" w:history="1">
            <w:r w:rsidR="00270E67" w:rsidRPr="00D13231">
              <w:rPr>
                <w:rStyle w:val="Hyperlink"/>
                <w:noProof/>
              </w:rPr>
              <w:t>Capturing Render View</w:t>
            </w:r>
          </w:hyperlink>
        </w:p>
        <w:p w14:paraId="1021A7D6" w14:textId="77777777" w:rsidR="00270E67" w:rsidRDefault="00AA6384">
          <w:pPr>
            <w:pStyle w:val="TOC1"/>
            <w:rPr>
              <w:rFonts w:asciiTheme="minorHAnsi" w:hAnsiTheme="minorHAnsi"/>
              <w:b w:val="0"/>
              <w:bCs w:val="0"/>
              <w:noProof/>
              <w:color w:val="auto"/>
              <w:sz w:val="22"/>
              <w:szCs w:val="22"/>
              <w:lang w:eastAsia="en-US"/>
            </w:rPr>
          </w:pPr>
          <w:hyperlink w:anchor="_Toc428439144" w:history="1">
            <w:r w:rsidR="00270E67" w:rsidRPr="00D13231">
              <w:rPr>
                <w:rStyle w:val="Hyperlink"/>
                <w:noProof/>
                <w14:scene3d>
                  <w14:camera w14:prst="orthographicFront"/>
                  <w14:lightRig w14:rig="threePt" w14:dir="t">
                    <w14:rot w14:lat="0" w14:lon="0" w14:rev="0"/>
                  </w14:lightRig>
                </w14:scene3d>
              </w:rPr>
              <w:t>Chapter 8</w:t>
            </w:r>
            <w:r w:rsidR="00270E67" w:rsidRPr="00D13231">
              <w:rPr>
                <w:rStyle w:val="Hyperlink"/>
                <w:noProof/>
              </w:rPr>
              <w:t xml:space="preserve"> Adjusting Volume Properties</w:t>
            </w:r>
            <w:r w:rsidR="00270E67">
              <w:rPr>
                <w:noProof/>
                <w:webHidden/>
              </w:rPr>
              <w:tab/>
            </w:r>
            <w:r w:rsidR="00270E67">
              <w:rPr>
                <w:noProof/>
                <w:webHidden/>
              </w:rPr>
              <w:fldChar w:fldCharType="begin"/>
            </w:r>
            <w:r w:rsidR="00270E67">
              <w:rPr>
                <w:noProof/>
                <w:webHidden/>
              </w:rPr>
              <w:instrText xml:space="preserve"> PAGEREF _Toc428439144 \h </w:instrText>
            </w:r>
            <w:r w:rsidR="00270E67">
              <w:rPr>
                <w:noProof/>
                <w:webHidden/>
              </w:rPr>
            </w:r>
            <w:r w:rsidR="00270E67">
              <w:rPr>
                <w:noProof/>
                <w:webHidden/>
              </w:rPr>
              <w:fldChar w:fldCharType="separate"/>
            </w:r>
            <w:r>
              <w:rPr>
                <w:noProof/>
                <w:webHidden/>
              </w:rPr>
              <w:t>31</w:t>
            </w:r>
            <w:r w:rsidR="00270E67">
              <w:rPr>
                <w:noProof/>
                <w:webHidden/>
              </w:rPr>
              <w:fldChar w:fldCharType="end"/>
            </w:r>
          </w:hyperlink>
        </w:p>
        <w:p w14:paraId="76307097" w14:textId="77777777" w:rsidR="00270E67" w:rsidRDefault="00AA6384">
          <w:pPr>
            <w:pStyle w:val="TOC2"/>
            <w:rPr>
              <w:rFonts w:asciiTheme="minorHAnsi" w:hAnsiTheme="minorHAnsi"/>
              <w:noProof/>
              <w:color w:val="auto"/>
              <w:lang w:eastAsia="en-US"/>
            </w:rPr>
          </w:pPr>
          <w:hyperlink w:anchor="_Toc428439145" w:history="1">
            <w:r w:rsidR="00270E67" w:rsidRPr="00D13231">
              <w:rPr>
                <w:rStyle w:val="Hyperlink"/>
                <w:noProof/>
              </w:rPr>
              <w:t>Transfer Function Settings</w:t>
            </w:r>
          </w:hyperlink>
        </w:p>
        <w:p w14:paraId="3B5C455F" w14:textId="77777777" w:rsidR="00270E67" w:rsidRDefault="00AA6384">
          <w:pPr>
            <w:pStyle w:val="TOC2"/>
            <w:rPr>
              <w:rFonts w:asciiTheme="minorHAnsi" w:hAnsiTheme="minorHAnsi"/>
              <w:noProof/>
              <w:color w:val="auto"/>
              <w:lang w:eastAsia="en-US"/>
            </w:rPr>
          </w:pPr>
          <w:hyperlink w:anchor="_Toc428439146" w:history="1">
            <w:r w:rsidR="00270E67" w:rsidRPr="00D13231">
              <w:rPr>
                <w:rStyle w:val="Hyperlink"/>
                <w:noProof/>
              </w:rPr>
              <w:t>Effect Settings</w:t>
            </w:r>
          </w:hyperlink>
        </w:p>
        <w:p w14:paraId="5DDE125F" w14:textId="77777777" w:rsidR="00270E67" w:rsidRDefault="00AA6384">
          <w:pPr>
            <w:pStyle w:val="TOC2"/>
            <w:rPr>
              <w:rFonts w:asciiTheme="minorHAnsi" w:hAnsiTheme="minorHAnsi"/>
              <w:noProof/>
              <w:color w:val="auto"/>
              <w:lang w:eastAsia="en-US"/>
            </w:rPr>
          </w:pPr>
          <w:hyperlink w:anchor="_Toc428439147" w:history="1">
            <w:r w:rsidR="00270E67" w:rsidRPr="00D13231">
              <w:rPr>
                <w:rStyle w:val="Hyperlink"/>
                <w:noProof/>
              </w:rPr>
              <w:t>MIP Render Mode</w:t>
            </w:r>
          </w:hyperlink>
        </w:p>
        <w:p w14:paraId="2B739D94" w14:textId="77777777" w:rsidR="00270E67" w:rsidRDefault="00AA6384">
          <w:pPr>
            <w:pStyle w:val="TOC2"/>
            <w:rPr>
              <w:rFonts w:asciiTheme="minorHAnsi" w:hAnsiTheme="minorHAnsi"/>
              <w:noProof/>
              <w:color w:val="auto"/>
              <w:lang w:eastAsia="en-US"/>
            </w:rPr>
          </w:pPr>
          <w:hyperlink w:anchor="_Toc428439148" w:history="1">
            <w:r w:rsidR="00270E67" w:rsidRPr="00D13231">
              <w:rPr>
                <w:rStyle w:val="Hyperlink"/>
                <w:noProof/>
              </w:rPr>
              <w:t>Quality Settings</w:t>
            </w:r>
          </w:hyperlink>
        </w:p>
        <w:p w14:paraId="0D711328" w14:textId="77777777" w:rsidR="00270E67" w:rsidRDefault="00AA6384">
          <w:pPr>
            <w:pStyle w:val="TOC2"/>
            <w:rPr>
              <w:rFonts w:asciiTheme="minorHAnsi" w:hAnsiTheme="minorHAnsi"/>
              <w:noProof/>
              <w:color w:val="auto"/>
              <w:lang w:eastAsia="en-US"/>
            </w:rPr>
          </w:pPr>
          <w:hyperlink w:anchor="_Toc428439149" w:history="1">
            <w:r w:rsidR="00270E67" w:rsidRPr="00D13231">
              <w:rPr>
                <w:rStyle w:val="Hyperlink"/>
                <w:noProof/>
              </w:rPr>
              <w:t>Other Settings</w:t>
            </w:r>
          </w:hyperlink>
        </w:p>
        <w:p w14:paraId="45F89795" w14:textId="77777777" w:rsidR="00270E67" w:rsidRDefault="00AA6384">
          <w:pPr>
            <w:pStyle w:val="TOC1"/>
            <w:rPr>
              <w:rFonts w:asciiTheme="minorHAnsi" w:hAnsiTheme="minorHAnsi"/>
              <w:b w:val="0"/>
              <w:bCs w:val="0"/>
              <w:noProof/>
              <w:color w:val="auto"/>
              <w:sz w:val="22"/>
              <w:szCs w:val="22"/>
              <w:lang w:eastAsia="en-US"/>
            </w:rPr>
          </w:pPr>
          <w:hyperlink w:anchor="_Toc428439150" w:history="1">
            <w:r w:rsidR="00270E67" w:rsidRPr="00D13231">
              <w:rPr>
                <w:rStyle w:val="Hyperlink"/>
                <w:noProof/>
                <w14:scene3d>
                  <w14:camera w14:prst="orthographicFront"/>
                  <w14:lightRig w14:rig="threePt" w14:dir="t">
                    <w14:rot w14:lat="0" w14:lon="0" w14:rev="0"/>
                  </w14:lightRig>
                </w14:scene3d>
              </w:rPr>
              <w:t>Chapter 9</w:t>
            </w:r>
            <w:r w:rsidR="00270E67" w:rsidRPr="00D13231">
              <w:rPr>
                <w:rStyle w:val="Hyperlink"/>
                <w:noProof/>
              </w:rPr>
              <w:t xml:space="preserve"> Output Adjustment</w:t>
            </w:r>
            <w:r w:rsidR="00270E67">
              <w:rPr>
                <w:noProof/>
                <w:webHidden/>
              </w:rPr>
              <w:tab/>
            </w:r>
            <w:r w:rsidR="00270E67">
              <w:rPr>
                <w:noProof/>
                <w:webHidden/>
              </w:rPr>
              <w:fldChar w:fldCharType="begin"/>
            </w:r>
            <w:r w:rsidR="00270E67">
              <w:rPr>
                <w:noProof/>
                <w:webHidden/>
              </w:rPr>
              <w:instrText xml:space="preserve"> PAGEREF _Toc428439150 \h </w:instrText>
            </w:r>
            <w:r w:rsidR="00270E67">
              <w:rPr>
                <w:noProof/>
                <w:webHidden/>
              </w:rPr>
            </w:r>
            <w:r w:rsidR="00270E67">
              <w:rPr>
                <w:noProof/>
                <w:webHidden/>
              </w:rPr>
              <w:fldChar w:fldCharType="separate"/>
            </w:r>
            <w:r>
              <w:rPr>
                <w:noProof/>
                <w:webHidden/>
              </w:rPr>
              <w:t>35</w:t>
            </w:r>
            <w:r w:rsidR="00270E67">
              <w:rPr>
                <w:noProof/>
                <w:webHidden/>
              </w:rPr>
              <w:fldChar w:fldCharType="end"/>
            </w:r>
          </w:hyperlink>
        </w:p>
        <w:p w14:paraId="6CDC15DA" w14:textId="77777777" w:rsidR="00270E67" w:rsidRDefault="00AA6384">
          <w:pPr>
            <w:pStyle w:val="TOC1"/>
            <w:rPr>
              <w:rFonts w:asciiTheme="minorHAnsi" w:hAnsiTheme="minorHAnsi"/>
              <w:b w:val="0"/>
              <w:bCs w:val="0"/>
              <w:noProof/>
              <w:color w:val="auto"/>
              <w:sz w:val="22"/>
              <w:szCs w:val="22"/>
              <w:lang w:eastAsia="en-US"/>
            </w:rPr>
          </w:pPr>
          <w:hyperlink w:anchor="_Toc428439151" w:history="1">
            <w:r w:rsidR="00270E67" w:rsidRPr="00D13231">
              <w:rPr>
                <w:rStyle w:val="Hyperlink"/>
                <w:noProof/>
                <w14:scene3d>
                  <w14:camera w14:prst="orthographicFront"/>
                  <w14:lightRig w14:rig="threePt" w14:dir="t">
                    <w14:rot w14:lat="0" w14:lon="0" w14:rev="0"/>
                  </w14:lightRig>
                </w14:scene3d>
              </w:rPr>
              <w:t>Chapter 10</w:t>
            </w:r>
            <w:r w:rsidR="00270E67" w:rsidRPr="00D13231">
              <w:rPr>
                <w:rStyle w:val="Hyperlink"/>
                <w:noProof/>
              </w:rPr>
              <w:t xml:space="preserve"> Clipping Volumes</w:t>
            </w:r>
            <w:r w:rsidR="00270E67">
              <w:rPr>
                <w:noProof/>
                <w:webHidden/>
              </w:rPr>
              <w:tab/>
            </w:r>
            <w:r w:rsidR="00270E67">
              <w:rPr>
                <w:noProof/>
                <w:webHidden/>
              </w:rPr>
              <w:fldChar w:fldCharType="begin"/>
            </w:r>
            <w:r w:rsidR="00270E67">
              <w:rPr>
                <w:noProof/>
                <w:webHidden/>
              </w:rPr>
              <w:instrText xml:space="preserve"> PAGEREF _Toc428439151 \h </w:instrText>
            </w:r>
            <w:r w:rsidR="00270E67">
              <w:rPr>
                <w:noProof/>
                <w:webHidden/>
              </w:rPr>
            </w:r>
            <w:r w:rsidR="00270E67">
              <w:rPr>
                <w:noProof/>
                <w:webHidden/>
              </w:rPr>
              <w:fldChar w:fldCharType="separate"/>
            </w:r>
            <w:r>
              <w:rPr>
                <w:noProof/>
                <w:webHidden/>
              </w:rPr>
              <w:t>36</w:t>
            </w:r>
            <w:r w:rsidR="00270E67">
              <w:rPr>
                <w:noProof/>
                <w:webHidden/>
              </w:rPr>
              <w:fldChar w:fldCharType="end"/>
            </w:r>
          </w:hyperlink>
        </w:p>
        <w:p w14:paraId="523F4D85" w14:textId="77777777" w:rsidR="00270E67" w:rsidRDefault="00AA6384">
          <w:pPr>
            <w:pStyle w:val="TOC2"/>
            <w:rPr>
              <w:rFonts w:asciiTheme="minorHAnsi" w:hAnsiTheme="minorHAnsi"/>
              <w:noProof/>
              <w:color w:val="auto"/>
              <w:lang w:eastAsia="en-US"/>
            </w:rPr>
          </w:pPr>
          <w:hyperlink w:anchor="_Toc428439152" w:history="1">
            <w:r w:rsidR="00270E67" w:rsidRPr="00D13231">
              <w:rPr>
                <w:rStyle w:val="Hyperlink"/>
                <w:noProof/>
              </w:rPr>
              <w:t>Clipping Plane Translations</w:t>
            </w:r>
          </w:hyperlink>
        </w:p>
        <w:p w14:paraId="618DD4EF" w14:textId="77777777" w:rsidR="00270E67" w:rsidRDefault="00AA6384">
          <w:pPr>
            <w:pStyle w:val="TOC2"/>
            <w:rPr>
              <w:rFonts w:asciiTheme="minorHAnsi" w:hAnsiTheme="minorHAnsi"/>
              <w:noProof/>
              <w:color w:val="auto"/>
              <w:lang w:eastAsia="en-US"/>
            </w:rPr>
          </w:pPr>
          <w:hyperlink w:anchor="_Toc428439153" w:history="1">
            <w:r w:rsidR="00270E67" w:rsidRPr="00D13231">
              <w:rPr>
                <w:rStyle w:val="Hyperlink"/>
                <w:noProof/>
              </w:rPr>
              <w:t>Clipping Plane Rotations</w:t>
            </w:r>
          </w:hyperlink>
        </w:p>
        <w:p w14:paraId="192ECB10" w14:textId="77777777" w:rsidR="00270E67" w:rsidRDefault="00AA6384">
          <w:pPr>
            <w:pStyle w:val="TOC1"/>
            <w:rPr>
              <w:rFonts w:asciiTheme="minorHAnsi" w:hAnsiTheme="minorHAnsi"/>
              <w:b w:val="0"/>
              <w:bCs w:val="0"/>
              <w:noProof/>
              <w:color w:val="auto"/>
              <w:sz w:val="22"/>
              <w:szCs w:val="22"/>
              <w:lang w:eastAsia="en-US"/>
            </w:rPr>
          </w:pPr>
          <w:hyperlink w:anchor="_Toc428439154" w:history="1">
            <w:r w:rsidR="00270E67" w:rsidRPr="00D13231">
              <w:rPr>
                <w:rStyle w:val="Hyperlink"/>
                <w:noProof/>
                <w14:scene3d>
                  <w14:camera w14:prst="orthographicFront"/>
                  <w14:lightRig w14:rig="threePt" w14:dir="t">
                    <w14:rot w14:lat="0" w14:lon="0" w14:rev="0"/>
                  </w14:lightRig>
                </w14:scene3d>
              </w:rPr>
              <w:t>Chapter 11</w:t>
            </w:r>
            <w:r w:rsidR="00270E67" w:rsidRPr="00D13231">
              <w:rPr>
                <w:rStyle w:val="Hyperlink"/>
                <w:noProof/>
              </w:rPr>
              <w:t xml:space="preserve"> Adjusting Mesh Properties</w:t>
            </w:r>
            <w:r w:rsidR="00270E67">
              <w:rPr>
                <w:noProof/>
                <w:webHidden/>
              </w:rPr>
              <w:tab/>
            </w:r>
            <w:r w:rsidR="00270E67">
              <w:rPr>
                <w:noProof/>
                <w:webHidden/>
              </w:rPr>
              <w:fldChar w:fldCharType="begin"/>
            </w:r>
            <w:r w:rsidR="00270E67">
              <w:rPr>
                <w:noProof/>
                <w:webHidden/>
              </w:rPr>
              <w:instrText xml:space="preserve"> PAGEREF _Toc428439154 \h </w:instrText>
            </w:r>
            <w:r w:rsidR="00270E67">
              <w:rPr>
                <w:noProof/>
                <w:webHidden/>
              </w:rPr>
            </w:r>
            <w:r w:rsidR="00270E67">
              <w:rPr>
                <w:noProof/>
                <w:webHidden/>
              </w:rPr>
              <w:fldChar w:fldCharType="separate"/>
            </w:r>
            <w:r>
              <w:rPr>
                <w:noProof/>
                <w:webHidden/>
              </w:rPr>
              <w:t>38</w:t>
            </w:r>
            <w:r w:rsidR="00270E67">
              <w:rPr>
                <w:noProof/>
                <w:webHidden/>
              </w:rPr>
              <w:fldChar w:fldCharType="end"/>
            </w:r>
          </w:hyperlink>
        </w:p>
        <w:p w14:paraId="3330F06B" w14:textId="77777777" w:rsidR="00270E67" w:rsidRDefault="00AA6384">
          <w:pPr>
            <w:pStyle w:val="TOC2"/>
            <w:rPr>
              <w:rFonts w:asciiTheme="minorHAnsi" w:hAnsiTheme="minorHAnsi"/>
              <w:noProof/>
              <w:color w:val="auto"/>
              <w:lang w:eastAsia="en-US"/>
            </w:rPr>
          </w:pPr>
          <w:hyperlink w:anchor="_Toc428439155" w:history="1">
            <w:r w:rsidR="00270E67" w:rsidRPr="00D13231">
              <w:rPr>
                <w:rStyle w:val="Hyperlink"/>
                <w:noProof/>
              </w:rPr>
              <w:t>Basic Mesh Properties</w:t>
            </w:r>
          </w:hyperlink>
        </w:p>
        <w:p w14:paraId="7783F6E9" w14:textId="77777777" w:rsidR="00270E67" w:rsidRDefault="00AA6384">
          <w:pPr>
            <w:pStyle w:val="TOC2"/>
            <w:rPr>
              <w:rFonts w:asciiTheme="minorHAnsi" w:hAnsiTheme="minorHAnsi"/>
              <w:noProof/>
              <w:color w:val="auto"/>
              <w:lang w:eastAsia="en-US"/>
            </w:rPr>
          </w:pPr>
          <w:hyperlink w:anchor="_Toc428439156" w:history="1">
            <w:r w:rsidR="00270E67" w:rsidRPr="00D13231">
              <w:rPr>
                <w:rStyle w:val="Hyperlink"/>
                <w:noProof/>
              </w:rPr>
              <w:t>Mesh Manipulations</w:t>
            </w:r>
          </w:hyperlink>
        </w:p>
        <w:p w14:paraId="1CA431C5" w14:textId="77777777" w:rsidR="00270E67" w:rsidRDefault="00AA6384">
          <w:pPr>
            <w:pStyle w:val="TOC1"/>
            <w:rPr>
              <w:rFonts w:asciiTheme="minorHAnsi" w:hAnsiTheme="minorHAnsi"/>
              <w:b w:val="0"/>
              <w:bCs w:val="0"/>
              <w:noProof/>
              <w:color w:val="auto"/>
              <w:sz w:val="22"/>
              <w:szCs w:val="22"/>
              <w:lang w:eastAsia="en-US"/>
            </w:rPr>
          </w:pPr>
          <w:hyperlink w:anchor="_Toc428439157" w:history="1">
            <w:r w:rsidR="00270E67" w:rsidRPr="00D13231">
              <w:rPr>
                <w:rStyle w:val="Hyperlink"/>
                <w:noProof/>
                <w14:scene3d>
                  <w14:camera w14:prst="orthographicFront"/>
                  <w14:lightRig w14:rig="threePt" w14:dir="t">
                    <w14:rot w14:lat="0" w14:lon="0" w14:rev="0"/>
                  </w14:lightRig>
                </w14:scene3d>
              </w:rPr>
              <w:t>Chapter 12</w:t>
            </w:r>
            <w:r w:rsidR="00270E67" w:rsidRPr="00D13231">
              <w:rPr>
                <w:rStyle w:val="Hyperlink"/>
                <w:noProof/>
              </w:rPr>
              <w:t xml:space="preserve"> Movie Playback and Export</w:t>
            </w:r>
            <w:r w:rsidR="00270E67">
              <w:rPr>
                <w:noProof/>
                <w:webHidden/>
              </w:rPr>
              <w:tab/>
            </w:r>
            <w:r w:rsidR="00270E67">
              <w:rPr>
                <w:noProof/>
                <w:webHidden/>
              </w:rPr>
              <w:fldChar w:fldCharType="begin"/>
            </w:r>
            <w:r w:rsidR="00270E67">
              <w:rPr>
                <w:noProof/>
                <w:webHidden/>
              </w:rPr>
              <w:instrText xml:space="preserve"> PAGEREF _Toc428439157 \h </w:instrText>
            </w:r>
            <w:r w:rsidR="00270E67">
              <w:rPr>
                <w:noProof/>
                <w:webHidden/>
              </w:rPr>
            </w:r>
            <w:r w:rsidR="00270E67">
              <w:rPr>
                <w:noProof/>
                <w:webHidden/>
              </w:rPr>
              <w:fldChar w:fldCharType="separate"/>
            </w:r>
            <w:r>
              <w:rPr>
                <w:noProof/>
                <w:webHidden/>
              </w:rPr>
              <w:t>40</w:t>
            </w:r>
            <w:r w:rsidR="00270E67">
              <w:rPr>
                <w:noProof/>
                <w:webHidden/>
              </w:rPr>
              <w:fldChar w:fldCharType="end"/>
            </w:r>
          </w:hyperlink>
        </w:p>
        <w:p w14:paraId="62162669" w14:textId="77777777" w:rsidR="00270E67" w:rsidRDefault="00AA6384">
          <w:pPr>
            <w:pStyle w:val="TOC2"/>
            <w:rPr>
              <w:rFonts w:asciiTheme="minorHAnsi" w:hAnsiTheme="minorHAnsi"/>
              <w:noProof/>
              <w:color w:val="auto"/>
              <w:lang w:eastAsia="en-US"/>
            </w:rPr>
          </w:pPr>
          <w:hyperlink w:anchor="_Toc428439158" w:history="1">
            <w:r w:rsidR="00270E67" w:rsidRPr="00D13231">
              <w:rPr>
                <w:rStyle w:val="Hyperlink"/>
                <w:noProof/>
              </w:rPr>
              <w:t>Basic Movie Operations</w:t>
            </w:r>
          </w:hyperlink>
        </w:p>
        <w:p w14:paraId="06CC6DCE" w14:textId="77777777" w:rsidR="00270E67" w:rsidRDefault="00AA6384">
          <w:pPr>
            <w:pStyle w:val="TOC2"/>
            <w:rPr>
              <w:rFonts w:asciiTheme="minorHAnsi" w:hAnsiTheme="minorHAnsi"/>
              <w:noProof/>
              <w:color w:val="auto"/>
              <w:lang w:eastAsia="en-US"/>
            </w:rPr>
          </w:pPr>
          <w:hyperlink w:anchor="_Toc428439159" w:history="1">
            <w:r w:rsidR="00270E67" w:rsidRPr="00D13231">
              <w:rPr>
                <w:rStyle w:val="Hyperlink"/>
                <w:noProof/>
              </w:rPr>
              <w:t>Advanced Key Frame Movies</w:t>
            </w:r>
          </w:hyperlink>
        </w:p>
        <w:p w14:paraId="6B9D1B46" w14:textId="77777777" w:rsidR="00270E67" w:rsidRDefault="00AA6384">
          <w:pPr>
            <w:pStyle w:val="TOC2"/>
            <w:rPr>
              <w:rFonts w:asciiTheme="minorHAnsi" w:hAnsiTheme="minorHAnsi"/>
              <w:noProof/>
              <w:color w:val="auto"/>
              <w:lang w:eastAsia="en-US"/>
            </w:rPr>
          </w:pPr>
          <w:hyperlink w:anchor="_Toc428439160" w:history="1">
            <w:r w:rsidR="00270E67" w:rsidRPr="00D13231">
              <w:rPr>
                <w:rStyle w:val="Hyperlink"/>
                <w:noProof/>
              </w:rPr>
              <w:t>Automatic Key Generation</w:t>
            </w:r>
          </w:hyperlink>
        </w:p>
        <w:p w14:paraId="052C496A" w14:textId="77777777" w:rsidR="00270E67" w:rsidRDefault="00AA6384">
          <w:pPr>
            <w:pStyle w:val="TOC2"/>
            <w:rPr>
              <w:rFonts w:asciiTheme="minorHAnsi" w:hAnsiTheme="minorHAnsi"/>
              <w:noProof/>
              <w:color w:val="auto"/>
              <w:lang w:eastAsia="en-US"/>
            </w:rPr>
          </w:pPr>
          <w:hyperlink w:anchor="_Toc428439161" w:history="1">
            <w:r w:rsidR="00270E67" w:rsidRPr="00D13231">
              <w:rPr>
                <w:rStyle w:val="Hyperlink"/>
                <w:noProof/>
              </w:rPr>
              <w:t>Frame Cropping</w:t>
            </w:r>
          </w:hyperlink>
        </w:p>
        <w:p w14:paraId="0F091A16" w14:textId="77777777" w:rsidR="00270E67" w:rsidRDefault="00AA6384">
          <w:pPr>
            <w:pStyle w:val="TOC2"/>
            <w:rPr>
              <w:rFonts w:asciiTheme="minorHAnsi" w:hAnsiTheme="minorHAnsi"/>
              <w:noProof/>
              <w:color w:val="auto"/>
              <w:lang w:eastAsia="en-US"/>
            </w:rPr>
          </w:pPr>
          <w:hyperlink w:anchor="_Toc428439162" w:history="1">
            <w:r w:rsidR="00270E67" w:rsidRPr="00D13231">
              <w:rPr>
                <w:rStyle w:val="Hyperlink"/>
                <w:noProof/>
              </w:rPr>
              <w:t>Batch Processing (4D Scripts)</w:t>
            </w:r>
          </w:hyperlink>
        </w:p>
        <w:p w14:paraId="6B3A88C5" w14:textId="77777777" w:rsidR="00270E67" w:rsidRDefault="00AA6384">
          <w:pPr>
            <w:pStyle w:val="TOC1"/>
            <w:rPr>
              <w:rFonts w:asciiTheme="minorHAnsi" w:hAnsiTheme="minorHAnsi"/>
              <w:b w:val="0"/>
              <w:bCs w:val="0"/>
              <w:noProof/>
              <w:color w:val="auto"/>
              <w:sz w:val="22"/>
              <w:szCs w:val="22"/>
              <w:lang w:eastAsia="en-US"/>
            </w:rPr>
          </w:pPr>
          <w:hyperlink w:anchor="_Toc428439163" w:history="1">
            <w:r w:rsidR="00270E67" w:rsidRPr="00D13231">
              <w:rPr>
                <w:rStyle w:val="Hyperlink"/>
                <w:noProof/>
                <w14:scene3d>
                  <w14:camera w14:prst="orthographicFront"/>
                  <w14:lightRig w14:rig="threePt" w14:dir="t">
                    <w14:rot w14:lat="0" w14:lon="0" w14:rev="0"/>
                  </w14:lightRig>
                </w14:scene3d>
              </w:rPr>
              <w:t>Chapter 13</w:t>
            </w:r>
            <w:r w:rsidR="00270E67" w:rsidRPr="00D13231">
              <w:rPr>
                <w:rStyle w:val="Hyperlink"/>
                <w:noProof/>
              </w:rPr>
              <w:t xml:space="preserve"> Managing Projects</w:t>
            </w:r>
            <w:r w:rsidR="00270E67">
              <w:rPr>
                <w:noProof/>
                <w:webHidden/>
              </w:rPr>
              <w:tab/>
            </w:r>
            <w:r w:rsidR="00270E67">
              <w:rPr>
                <w:noProof/>
                <w:webHidden/>
              </w:rPr>
              <w:fldChar w:fldCharType="begin"/>
            </w:r>
            <w:r w:rsidR="00270E67">
              <w:rPr>
                <w:noProof/>
                <w:webHidden/>
              </w:rPr>
              <w:instrText xml:space="preserve"> PAGEREF _Toc428439163 \h </w:instrText>
            </w:r>
            <w:r w:rsidR="00270E67">
              <w:rPr>
                <w:noProof/>
                <w:webHidden/>
              </w:rPr>
            </w:r>
            <w:r w:rsidR="00270E67">
              <w:rPr>
                <w:noProof/>
                <w:webHidden/>
              </w:rPr>
              <w:fldChar w:fldCharType="separate"/>
            </w:r>
            <w:r>
              <w:rPr>
                <w:noProof/>
                <w:webHidden/>
              </w:rPr>
              <w:t>48</w:t>
            </w:r>
            <w:r w:rsidR="00270E67">
              <w:rPr>
                <w:noProof/>
                <w:webHidden/>
              </w:rPr>
              <w:fldChar w:fldCharType="end"/>
            </w:r>
          </w:hyperlink>
        </w:p>
        <w:p w14:paraId="3F9DD20C" w14:textId="77777777" w:rsidR="00270E67" w:rsidRDefault="00AA6384">
          <w:pPr>
            <w:pStyle w:val="TOC1"/>
            <w:rPr>
              <w:rFonts w:asciiTheme="minorHAnsi" w:hAnsiTheme="minorHAnsi"/>
              <w:b w:val="0"/>
              <w:bCs w:val="0"/>
              <w:noProof/>
              <w:color w:val="auto"/>
              <w:sz w:val="22"/>
              <w:szCs w:val="22"/>
              <w:lang w:eastAsia="en-US"/>
            </w:rPr>
          </w:pPr>
          <w:hyperlink w:anchor="_Toc428439164" w:history="1">
            <w:r w:rsidR="00270E67" w:rsidRPr="00D13231">
              <w:rPr>
                <w:rStyle w:val="Hyperlink"/>
                <w:noProof/>
                <w14:scene3d>
                  <w14:camera w14:prst="orthographicFront"/>
                  <w14:lightRig w14:rig="threePt" w14:dir="t">
                    <w14:rot w14:lat="0" w14:lon="0" w14:rev="0"/>
                  </w14:lightRig>
                </w14:scene3d>
              </w:rPr>
              <w:t>Chapter 14</w:t>
            </w:r>
            <w:r w:rsidR="00270E67" w:rsidRPr="00D13231">
              <w:rPr>
                <w:rStyle w:val="Hyperlink"/>
                <w:noProof/>
              </w:rPr>
              <w:t xml:space="preserve"> Paint Selection</w:t>
            </w:r>
            <w:r w:rsidR="00270E67">
              <w:rPr>
                <w:noProof/>
                <w:webHidden/>
              </w:rPr>
              <w:tab/>
            </w:r>
            <w:r w:rsidR="00270E67">
              <w:rPr>
                <w:noProof/>
                <w:webHidden/>
              </w:rPr>
              <w:fldChar w:fldCharType="begin"/>
            </w:r>
            <w:r w:rsidR="00270E67">
              <w:rPr>
                <w:noProof/>
                <w:webHidden/>
              </w:rPr>
              <w:instrText xml:space="preserve"> PAGEREF _Toc428439164 \h </w:instrText>
            </w:r>
            <w:r w:rsidR="00270E67">
              <w:rPr>
                <w:noProof/>
                <w:webHidden/>
              </w:rPr>
            </w:r>
            <w:r w:rsidR="00270E67">
              <w:rPr>
                <w:noProof/>
                <w:webHidden/>
              </w:rPr>
              <w:fldChar w:fldCharType="separate"/>
            </w:r>
            <w:r>
              <w:rPr>
                <w:noProof/>
                <w:webHidden/>
              </w:rPr>
              <w:t>50</w:t>
            </w:r>
            <w:r w:rsidR="00270E67">
              <w:rPr>
                <w:noProof/>
                <w:webHidden/>
              </w:rPr>
              <w:fldChar w:fldCharType="end"/>
            </w:r>
          </w:hyperlink>
        </w:p>
        <w:p w14:paraId="248FE02A" w14:textId="77777777" w:rsidR="00270E67" w:rsidRDefault="00AA6384">
          <w:pPr>
            <w:pStyle w:val="TOC2"/>
            <w:rPr>
              <w:rFonts w:asciiTheme="minorHAnsi" w:hAnsiTheme="minorHAnsi"/>
              <w:noProof/>
              <w:color w:val="auto"/>
              <w:lang w:eastAsia="en-US"/>
            </w:rPr>
          </w:pPr>
          <w:hyperlink w:anchor="_Toc428439165" w:history="1">
            <w:r w:rsidR="00270E67" w:rsidRPr="00D13231">
              <w:rPr>
                <w:rStyle w:val="Hyperlink"/>
                <w:noProof/>
              </w:rPr>
              <w:t>Brush Types</w:t>
            </w:r>
          </w:hyperlink>
        </w:p>
        <w:p w14:paraId="3E9781E0" w14:textId="77777777" w:rsidR="00270E67" w:rsidRDefault="00AA6384">
          <w:pPr>
            <w:pStyle w:val="TOC2"/>
            <w:rPr>
              <w:rFonts w:asciiTheme="minorHAnsi" w:hAnsiTheme="minorHAnsi"/>
              <w:noProof/>
              <w:color w:val="auto"/>
              <w:lang w:eastAsia="en-US"/>
            </w:rPr>
          </w:pPr>
          <w:hyperlink w:anchor="_Toc428439166" w:history="1">
            <w:r w:rsidR="00270E67" w:rsidRPr="00D13231">
              <w:rPr>
                <w:rStyle w:val="Hyperlink"/>
                <w:noProof/>
              </w:rPr>
              <w:t>Brush History</w:t>
            </w:r>
          </w:hyperlink>
        </w:p>
        <w:p w14:paraId="555E4750" w14:textId="77777777" w:rsidR="00270E67" w:rsidRDefault="00AA6384">
          <w:pPr>
            <w:pStyle w:val="TOC2"/>
            <w:rPr>
              <w:rFonts w:asciiTheme="minorHAnsi" w:hAnsiTheme="minorHAnsi"/>
              <w:noProof/>
              <w:color w:val="auto"/>
              <w:lang w:eastAsia="en-US"/>
            </w:rPr>
          </w:pPr>
          <w:hyperlink w:anchor="_Toc428439167" w:history="1">
            <w:r w:rsidR="00270E67" w:rsidRPr="00D13231">
              <w:rPr>
                <w:rStyle w:val="Hyperlink"/>
                <w:noProof/>
              </w:rPr>
              <w:t>Selection Settings</w:t>
            </w:r>
          </w:hyperlink>
        </w:p>
        <w:p w14:paraId="1CE2B935" w14:textId="77777777" w:rsidR="00270E67" w:rsidRDefault="00AA6384">
          <w:pPr>
            <w:pStyle w:val="TOC2"/>
            <w:rPr>
              <w:rFonts w:asciiTheme="minorHAnsi" w:hAnsiTheme="minorHAnsi"/>
              <w:noProof/>
              <w:color w:val="auto"/>
              <w:lang w:eastAsia="en-US"/>
            </w:rPr>
          </w:pPr>
          <w:hyperlink w:anchor="_Toc428439168" w:history="1">
            <w:r w:rsidR="00270E67" w:rsidRPr="00D13231">
              <w:rPr>
                <w:rStyle w:val="Hyperlink"/>
                <w:noProof/>
              </w:rPr>
              <w:t>Brush Properties</w:t>
            </w:r>
          </w:hyperlink>
        </w:p>
        <w:p w14:paraId="40E7E45F" w14:textId="77777777" w:rsidR="00270E67" w:rsidRDefault="00AA6384">
          <w:pPr>
            <w:pStyle w:val="TOC2"/>
            <w:rPr>
              <w:rFonts w:asciiTheme="minorHAnsi" w:hAnsiTheme="minorHAnsi"/>
              <w:noProof/>
              <w:color w:val="auto"/>
              <w:lang w:eastAsia="en-US"/>
            </w:rPr>
          </w:pPr>
          <w:hyperlink w:anchor="_Toc428439169" w:history="1">
            <w:r w:rsidR="00270E67" w:rsidRPr="00D13231">
              <w:rPr>
                <w:rStyle w:val="Hyperlink"/>
                <w:noProof/>
              </w:rPr>
              <w:t>Creating New Channels from Selection</w:t>
            </w:r>
          </w:hyperlink>
        </w:p>
        <w:p w14:paraId="1B30DA3E" w14:textId="77777777" w:rsidR="00270E67" w:rsidRDefault="00AA6384">
          <w:pPr>
            <w:pStyle w:val="TOC1"/>
            <w:rPr>
              <w:rFonts w:asciiTheme="minorHAnsi" w:hAnsiTheme="minorHAnsi"/>
              <w:b w:val="0"/>
              <w:bCs w:val="0"/>
              <w:noProof/>
              <w:color w:val="auto"/>
              <w:sz w:val="22"/>
              <w:szCs w:val="22"/>
              <w:lang w:eastAsia="en-US"/>
            </w:rPr>
          </w:pPr>
          <w:hyperlink w:anchor="_Toc428439170" w:history="1">
            <w:r w:rsidR="00270E67" w:rsidRPr="00D13231">
              <w:rPr>
                <w:rStyle w:val="Hyperlink"/>
                <w:noProof/>
                <w14:scene3d>
                  <w14:camera w14:prst="orthographicFront"/>
                  <w14:lightRig w14:rig="threePt" w14:dir="t">
                    <w14:rot w14:lat="0" w14:lon="0" w14:rev="0"/>
                  </w14:lightRig>
                </w14:scene3d>
              </w:rPr>
              <w:t>Chapter 15</w:t>
            </w:r>
            <w:r w:rsidR="00270E67" w:rsidRPr="00D13231">
              <w:rPr>
                <w:rStyle w:val="Hyperlink"/>
                <w:noProof/>
              </w:rPr>
              <w:t xml:space="preserve"> Measurement</w:t>
            </w:r>
            <w:r w:rsidR="00270E67">
              <w:rPr>
                <w:noProof/>
                <w:webHidden/>
              </w:rPr>
              <w:tab/>
            </w:r>
            <w:r w:rsidR="00270E67">
              <w:rPr>
                <w:noProof/>
                <w:webHidden/>
              </w:rPr>
              <w:fldChar w:fldCharType="begin"/>
            </w:r>
            <w:r w:rsidR="00270E67">
              <w:rPr>
                <w:noProof/>
                <w:webHidden/>
              </w:rPr>
              <w:instrText xml:space="preserve"> PAGEREF _Toc428439170 \h </w:instrText>
            </w:r>
            <w:r w:rsidR="00270E67">
              <w:rPr>
                <w:noProof/>
                <w:webHidden/>
              </w:rPr>
            </w:r>
            <w:r w:rsidR="00270E67">
              <w:rPr>
                <w:noProof/>
                <w:webHidden/>
              </w:rPr>
              <w:fldChar w:fldCharType="separate"/>
            </w:r>
            <w:r>
              <w:rPr>
                <w:noProof/>
                <w:webHidden/>
              </w:rPr>
              <w:t>54</w:t>
            </w:r>
            <w:r w:rsidR="00270E67">
              <w:rPr>
                <w:noProof/>
                <w:webHidden/>
              </w:rPr>
              <w:fldChar w:fldCharType="end"/>
            </w:r>
          </w:hyperlink>
        </w:p>
        <w:p w14:paraId="3C314C2C" w14:textId="77777777" w:rsidR="00270E67" w:rsidRDefault="00AA6384">
          <w:pPr>
            <w:pStyle w:val="TOC2"/>
            <w:rPr>
              <w:rFonts w:asciiTheme="minorHAnsi" w:hAnsiTheme="minorHAnsi"/>
              <w:noProof/>
              <w:color w:val="auto"/>
              <w:lang w:eastAsia="en-US"/>
            </w:rPr>
          </w:pPr>
          <w:hyperlink w:anchor="_Toc428439171" w:history="1">
            <w:r w:rsidR="00270E67" w:rsidRPr="00D13231">
              <w:rPr>
                <w:rStyle w:val="Hyperlink"/>
                <w:noProof/>
              </w:rPr>
              <w:t>Ruler Types</w:t>
            </w:r>
          </w:hyperlink>
        </w:p>
        <w:p w14:paraId="4A44110C" w14:textId="77777777" w:rsidR="00270E67" w:rsidRDefault="00AA6384">
          <w:pPr>
            <w:pStyle w:val="TOC2"/>
            <w:rPr>
              <w:rFonts w:asciiTheme="minorHAnsi" w:hAnsiTheme="minorHAnsi"/>
              <w:noProof/>
              <w:color w:val="auto"/>
              <w:lang w:eastAsia="en-US"/>
            </w:rPr>
          </w:pPr>
          <w:hyperlink w:anchor="_Toc428439172" w:history="1">
            <w:r w:rsidR="00270E67" w:rsidRPr="00D13231">
              <w:rPr>
                <w:rStyle w:val="Hyperlink"/>
                <w:noProof/>
              </w:rPr>
              <w:t>Profiling</w:t>
            </w:r>
          </w:hyperlink>
        </w:p>
        <w:p w14:paraId="304EC3C4" w14:textId="77777777" w:rsidR="00270E67" w:rsidRDefault="00AA6384">
          <w:pPr>
            <w:pStyle w:val="TOC2"/>
            <w:rPr>
              <w:rFonts w:asciiTheme="minorHAnsi" w:hAnsiTheme="minorHAnsi"/>
              <w:noProof/>
              <w:color w:val="auto"/>
              <w:lang w:eastAsia="en-US"/>
            </w:rPr>
          </w:pPr>
          <w:hyperlink w:anchor="_Toc428439173" w:history="1">
            <w:r w:rsidR="00270E67" w:rsidRPr="00D13231">
              <w:rPr>
                <w:rStyle w:val="Hyperlink"/>
                <w:noProof/>
              </w:rPr>
              <w:t>Making Changes to Measurement Tools</w:t>
            </w:r>
          </w:hyperlink>
        </w:p>
        <w:p w14:paraId="58B8F7D7" w14:textId="77777777" w:rsidR="00270E67" w:rsidRDefault="00AA6384">
          <w:pPr>
            <w:pStyle w:val="TOC1"/>
            <w:rPr>
              <w:rFonts w:asciiTheme="minorHAnsi" w:hAnsiTheme="minorHAnsi"/>
              <w:b w:val="0"/>
              <w:bCs w:val="0"/>
              <w:noProof/>
              <w:color w:val="auto"/>
              <w:sz w:val="22"/>
              <w:szCs w:val="22"/>
              <w:lang w:eastAsia="en-US"/>
            </w:rPr>
          </w:pPr>
          <w:hyperlink w:anchor="_Toc428439174" w:history="1">
            <w:r w:rsidR="00270E67" w:rsidRPr="00D13231">
              <w:rPr>
                <w:rStyle w:val="Hyperlink"/>
                <w:noProof/>
                <w14:scene3d>
                  <w14:camera w14:prst="orthographicFront"/>
                  <w14:lightRig w14:rig="threePt" w14:dir="t">
                    <w14:rot w14:lat="0" w14:lon="0" w14:rev="0"/>
                  </w14:lightRig>
                </w14:scene3d>
              </w:rPr>
              <w:t>Chapter 16</w:t>
            </w:r>
            <w:r w:rsidR="00270E67" w:rsidRPr="00D13231">
              <w:rPr>
                <w:rStyle w:val="Hyperlink"/>
                <w:noProof/>
              </w:rPr>
              <w:t xml:space="preserve"> Component Analysis and Calculations</w:t>
            </w:r>
            <w:r w:rsidR="00270E67">
              <w:rPr>
                <w:noProof/>
                <w:webHidden/>
              </w:rPr>
              <w:tab/>
            </w:r>
            <w:r w:rsidR="00270E67">
              <w:rPr>
                <w:noProof/>
                <w:webHidden/>
              </w:rPr>
              <w:fldChar w:fldCharType="begin"/>
            </w:r>
            <w:r w:rsidR="00270E67">
              <w:rPr>
                <w:noProof/>
                <w:webHidden/>
              </w:rPr>
              <w:instrText xml:space="preserve"> PAGEREF _Toc428439174 \h </w:instrText>
            </w:r>
            <w:r w:rsidR="00270E67">
              <w:rPr>
                <w:noProof/>
                <w:webHidden/>
              </w:rPr>
            </w:r>
            <w:r w:rsidR="00270E67">
              <w:rPr>
                <w:noProof/>
                <w:webHidden/>
              </w:rPr>
              <w:fldChar w:fldCharType="separate"/>
            </w:r>
            <w:r>
              <w:rPr>
                <w:noProof/>
                <w:webHidden/>
              </w:rPr>
              <w:t>58</w:t>
            </w:r>
            <w:r w:rsidR="00270E67">
              <w:rPr>
                <w:noProof/>
                <w:webHidden/>
              </w:rPr>
              <w:fldChar w:fldCharType="end"/>
            </w:r>
          </w:hyperlink>
        </w:p>
        <w:p w14:paraId="4B08D171" w14:textId="77777777" w:rsidR="00270E67" w:rsidRDefault="00AA6384">
          <w:pPr>
            <w:pStyle w:val="TOC2"/>
            <w:rPr>
              <w:rFonts w:asciiTheme="minorHAnsi" w:hAnsiTheme="minorHAnsi"/>
              <w:noProof/>
              <w:color w:val="auto"/>
              <w:lang w:eastAsia="en-US"/>
            </w:rPr>
          </w:pPr>
          <w:hyperlink w:anchor="_Toc428439175" w:history="1">
            <w:r w:rsidR="00270E67" w:rsidRPr="00D13231">
              <w:rPr>
                <w:rStyle w:val="Hyperlink"/>
                <w:noProof/>
              </w:rPr>
              <w:t>Component Analysis</w:t>
            </w:r>
          </w:hyperlink>
        </w:p>
        <w:p w14:paraId="2C57A9D4" w14:textId="77777777" w:rsidR="00270E67" w:rsidRDefault="00AA6384">
          <w:pPr>
            <w:pStyle w:val="TOC2"/>
            <w:rPr>
              <w:rFonts w:asciiTheme="minorHAnsi" w:hAnsiTheme="minorHAnsi"/>
              <w:noProof/>
              <w:color w:val="auto"/>
              <w:lang w:eastAsia="en-US"/>
            </w:rPr>
          </w:pPr>
          <w:hyperlink w:anchor="_Toc428439176" w:history="1">
            <w:r w:rsidR="00270E67" w:rsidRPr="00D13231">
              <w:rPr>
                <w:rStyle w:val="Hyperlink"/>
                <w:noProof/>
              </w:rPr>
              <w:t>Noise Reduction</w:t>
            </w:r>
          </w:hyperlink>
        </w:p>
        <w:p w14:paraId="3A1AF252" w14:textId="77777777" w:rsidR="00270E67" w:rsidRDefault="00AA6384">
          <w:pPr>
            <w:pStyle w:val="TOC2"/>
            <w:rPr>
              <w:rFonts w:asciiTheme="minorHAnsi" w:hAnsiTheme="minorHAnsi"/>
              <w:noProof/>
              <w:color w:val="auto"/>
              <w:lang w:eastAsia="en-US"/>
            </w:rPr>
          </w:pPr>
          <w:hyperlink w:anchor="_Toc428439177" w:history="1">
            <w:r w:rsidR="00270E67" w:rsidRPr="00D13231">
              <w:rPr>
                <w:rStyle w:val="Hyperlink"/>
                <w:noProof/>
              </w:rPr>
              <w:t>Volume Channel Calculations</w:t>
            </w:r>
          </w:hyperlink>
        </w:p>
        <w:p w14:paraId="36CF187E" w14:textId="77777777" w:rsidR="00270E67" w:rsidRDefault="00AA6384">
          <w:pPr>
            <w:pStyle w:val="TOC2"/>
            <w:rPr>
              <w:rFonts w:asciiTheme="minorHAnsi" w:hAnsiTheme="minorHAnsi"/>
              <w:noProof/>
              <w:color w:val="auto"/>
              <w:lang w:eastAsia="en-US"/>
            </w:rPr>
          </w:pPr>
          <w:hyperlink w:anchor="_Toc428439178" w:history="1">
            <w:r w:rsidR="00270E67" w:rsidRPr="00D13231">
              <w:rPr>
                <w:rStyle w:val="Hyperlink"/>
                <w:noProof/>
              </w:rPr>
              <w:t>Colocalization Analysis</w:t>
            </w:r>
          </w:hyperlink>
        </w:p>
        <w:p w14:paraId="41EB7868" w14:textId="77777777" w:rsidR="00270E67" w:rsidRDefault="00AA6384">
          <w:pPr>
            <w:pStyle w:val="TOC1"/>
            <w:rPr>
              <w:rFonts w:asciiTheme="minorHAnsi" w:hAnsiTheme="minorHAnsi"/>
              <w:b w:val="0"/>
              <w:bCs w:val="0"/>
              <w:noProof/>
              <w:color w:val="auto"/>
              <w:sz w:val="22"/>
              <w:szCs w:val="22"/>
              <w:lang w:eastAsia="en-US"/>
            </w:rPr>
          </w:pPr>
          <w:hyperlink w:anchor="_Toc428439179" w:history="1">
            <w:r w:rsidR="00270E67" w:rsidRPr="00D13231">
              <w:rPr>
                <w:rStyle w:val="Hyperlink"/>
                <w:noProof/>
                <w14:scene3d>
                  <w14:camera w14:prst="orthographicFront"/>
                  <w14:lightRig w14:rig="threePt" w14:dir="t">
                    <w14:rot w14:lat="0" w14:lon="0" w14:rev="0"/>
                  </w14:lightRig>
                </w14:scene3d>
              </w:rPr>
              <w:t>Chapter 17</w:t>
            </w:r>
            <w:r w:rsidR="00270E67" w:rsidRPr="00D13231">
              <w:rPr>
                <w:rStyle w:val="Hyperlink"/>
                <w:noProof/>
              </w:rPr>
              <w:t xml:space="preserve"> Components and Tracking</w:t>
            </w:r>
            <w:r w:rsidR="00270E67">
              <w:rPr>
                <w:noProof/>
                <w:webHidden/>
              </w:rPr>
              <w:tab/>
            </w:r>
            <w:r w:rsidR="00270E67">
              <w:rPr>
                <w:noProof/>
                <w:webHidden/>
              </w:rPr>
              <w:fldChar w:fldCharType="begin"/>
            </w:r>
            <w:r w:rsidR="00270E67">
              <w:rPr>
                <w:noProof/>
                <w:webHidden/>
              </w:rPr>
              <w:instrText xml:space="preserve"> PAGEREF _Toc428439179 \h </w:instrText>
            </w:r>
            <w:r w:rsidR="00270E67">
              <w:rPr>
                <w:noProof/>
                <w:webHidden/>
              </w:rPr>
            </w:r>
            <w:r w:rsidR="00270E67">
              <w:rPr>
                <w:noProof/>
                <w:webHidden/>
              </w:rPr>
              <w:fldChar w:fldCharType="separate"/>
            </w:r>
            <w:r>
              <w:rPr>
                <w:noProof/>
                <w:webHidden/>
              </w:rPr>
              <w:t>63</w:t>
            </w:r>
            <w:r w:rsidR="00270E67">
              <w:rPr>
                <w:noProof/>
                <w:webHidden/>
              </w:rPr>
              <w:fldChar w:fldCharType="end"/>
            </w:r>
          </w:hyperlink>
        </w:p>
        <w:p w14:paraId="0177176F" w14:textId="77777777" w:rsidR="00270E67" w:rsidRDefault="00AA6384">
          <w:pPr>
            <w:pStyle w:val="TOC2"/>
            <w:rPr>
              <w:rFonts w:asciiTheme="minorHAnsi" w:hAnsiTheme="minorHAnsi"/>
              <w:noProof/>
              <w:color w:val="auto"/>
              <w:lang w:eastAsia="en-US"/>
            </w:rPr>
          </w:pPr>
          <w:hyperlink w:anchor="_Toc428439180" w:history="1">
            <w:r w:rsidR="00270E67" w:rsidRPr="00D13231">
              <w:rPr>
                <w:rStyle w:val="Hyperlink"/>
                <w:noProof/>
              </w:rPr>
              <w:t>Track Map Generation and Management</w:t>
            </w:r>
          </w:hyperlink>
        </w:p>
        <w:p w14:paraId="50CAB525" w14:textId="77777777" w:rsidR="00270E67" w:rsidRDefault="00AA6384">
          <w:pPr>
            <w:pStyle w:val="TOC2"/>
            <w:rPr>
              <w:rFonts w:asciiTheme="minorHAnsi" w:hAnsiTheme="minorHAnsi"/>
              <w:noProof/>
              <w:color w:val="auto"/>
              <w:lang w:eastAsia="en-US"/>
            </w:rPr>
          </w:pPr>
          <w:hyperlink w:anchor="_Toc428439181" w:history="1">
            <w:r w:rsidR="00270E67" w:rsidRPr="00D13231">
              <w:rPr>
                <w:rStyle w:val="Hyperlink"/>
                <w:noProof/>
              </w:rPr>
              <w:t>Component Selection Settings</w:t>
            </w:r>
          </w:hyperlink>
        </w:p>
        <w:p w14:paraId="0B9432A6" w14:textId="77777777" w:rsidR="00270E67" w:rsidRDefault="00AA6384">
          <w:pPr>
            <w:pStyle w:val="TOC2"/>
            <w:rPr>
              <w:rFonts w:asciiTheme="minorHAnsi" w:hAnsiTheme="minorHAnsi"/>
              <w:noProof/>
              <w:color w:val="auto"/>
              <w:lang w:eastAsia="en-US"/>
            </w:rPr>
          </w:pPr>
          <w:hyperlink w:anchor="_Toc428439182" w:history="1">
            <w:r w:rsidR="00270E67" w:rsidRPr="00D13231">
              <w:rPr>
                <w:rStyle w:val="Hyperlink"/>
                <w:noProof/>
              </w:rPr>
              <w:t>Ghost Settings</w:t>
            </w:r>
          </w:hyperlink>
        </w:p>
        <w:p w14:paraId="4F67BFF4" w14:textId="77777777" w:rsidR="00270E67" w:rsidRDefault="00AA6384">
          <w:pPr>
            <w:pStyle w:val="TOC2"/>
            <w:rPr>
              <w:rFonts w:asciiTheme="minorHAnsi" w:hAnsiTheme="minorHAnsi"/>
              <w:noProof/>
              <w:color w:val="auto"/>
              <w:lang w:eastAsia="en-US"/>
            </w:rPr>
          </w:pPr>
          <w:hyperlink w:anchor="_Toc428439183" w:history="1">
            <w:r w:rsidR="00270E67" w:rsidRPr="00D13231">
              <w:rPr>
                <w:rStyle w:val="Hyperlink"/>
                <w:noProof/>
              </w:rPr>
              <w:t>ID Lists</w:t>
            </w:r>
          </w:hyperlink>
        </w:p>
        <w:p w14:paraId="5A3BCF94" w14:textId="77777777" w:rsidR="00270E67" w:rsidRDefault="00AA6384">
          <w:pPr>
            <w:pStyle w:val="TOC2"/>
            <w:rPr>
              <w:rFonts w:asciiTheme="minorHAnsi" w:hAnsiTheme="minorHAnsi"/>
              <w:noProof/>
              <w:color w:val="auto"/>
              <w:lang w:eastAsia="en-US"/>
            </w:rPr>
          </w:pPr>
          <w:hyperlink w:anchor="_Toc428439184" w:history="1">
            <w:r w:rsidR="00270E67" w:rsidRPr="00D13231">
              <w:rPr>
                <w:rStyle w:val="Hyperlink"/>
                <w:noProof/>
              </w:rPr>
              <w:t>Output</w:t>
            </w:r>
          </w:hyperlink>
        </w:p>
        <w:p w14:paraId="439735BC" w14:textId="77777777" w:rsidR="00270E67" w:rsidRDefault="00AA6384">
          <w:pPr>
            <w:pStyle w:val="TOC1"/>
            <w:rPr>
              <w:rFonts w:asciiTheme="minorHAnsi" w:hAnsiTheme="minorHAnsi"/>
              <w:b w:val="0"/>
              <w:bCs w:val="0"/>
              <w:noProof/>
              <w:color w:val="auto"/>
              <w:sz w:val="22"/>
              <w:szCs w:val="22"/>
              <w:lang w:eastAsia="en-US"/>
            </w:rPr>
          </w:pPr>
          <w:hyperlink w:anchor="_Toc428439185" w:history="1">
            <w:r w:rsidR="00270E67" w:rsidRPr="00D13231">
              <w:rPr>
                <w:rStyle w:val="Hyperlink"/>
                <w:noProof/>
                <w14:scene3d>
                  <w14:camera w14:prst="orthographicFront"/>
                  <w14:lightRig w14:rig="threePt" w14:dir="t">
                    <w14:rot w14:lat="0" w14:lon="0" w14:rev="0"/>
                  </w14:lightRig>
                </w14:scene3d>
              </w:rPr>
              <w:t>Chapter 18</w:t>
            </w:r>
            <w:r w:rsidR="00270E67" w:rsidRPr="00D13231">
              <w:rPr>
                <w:rStyle w:val="Hyperlink"/>
                <w:noProof/>
              </w:rPr>
              <w:t xml:space="preserve"> Volume-Mesh Conversion</w:t>
            </w:r>
            <w:r w:rsidR="00270E67">
              <w:rPr>
                <w:noProof/>
                <w:webHidden/>
              </w:rPr>
              <w:tab/>
            </w:r>
            <w:r w:rsidR="00270E67">
              <w:rPr>
                <w:noProof/>
                <w:webHidden/>
              </w:rPr>
              <w:fldChar w:fldCharType="begin"/>
            </w:r>
            <w:r w:rsidR="00270E67">
              <w:rPr>
                <w:noProof/>
                <w:webHidden/>
              </w:rPr>
              <w:instrText xml:space="preserve"> PAGEREF _Toc428439185 \h </w:instrText>
            </w:r>
            <w:r w:rsidR="00270E67">
              <w:rPr>
                <w:noProof/>
                <w:webHidden/>
              </w:rPr>
            </w:r>
            <w:r w:rsidR="00270E67">
              <w:rPr>
                <w:noProof/>
                <w:webHidden/>
              </w:rPr>
              <w:fldChar w:fldCharType="separate"/>
            </w:r>
            <w:r>
              <w:rPr>
                <w:noProof/>
                <w:webHidden/>
              </w:rPr>
              <w:t>67</w:t>
            </w:r>
            <w:r w:rsidR="00270E67">
              <w:rPr>
                <w:noProof/>
                <w:webHidden/>
              </w:rPr>
              <w:fldChar w:fldCharType="end"/>
            </w:r>
          </w:hyperlink>
        </w:p>
        <w:p w14:paraId="1AF54664" w14:textId="77777777" w:rsidR="00270E67" w:rsidRDefault="00AA6384">
          <w:pPr>
            <w:pStyle w:val="TOC1"/>
            <w:rPr>
              <w:rFonts w:asciiTheme="minorHAnsi" w:hAnsiTheme="minorHAnsi"/>
              <w:b w:val="0"/>
              <w:bCs w:val="0"/>
              <w:noProof/>
              <w:color w:val="auto"/>
              <w:sz w:val="22"/>
              <w:szCs w:val="22"/>
              <w:lang w:eastAsia="en-US"/>
            </w:rPr>
          </w:pPr>
          <w:hyperlink w:anchor="_Toc428439186" w:history="1">
            <w:r w:rsidR="00270E67" w:rsidRPr="00D13231">
              <w:rPr>
                <w:rStyle w:val="Hyperlink"/>
                <w:noProof/>
                <w14:scene3d>
                  <w14:camera w14:prst="orthographicFront"/>
                  <w14:lightRig w14:rig="threePt" w14:dir="t">
                    <w14:rot w14:lat="0" w14:lon="0" w14:rev="0"/>
                  </w14:lightRig>
                </w14:scene3d>
              </w:rPr>
              <w:t>Chapter 19</w:t>
            </w:r>
            <w:r w:rsidR="00270E67" w:rsidRPr="00D13231">
              <w:rPr>
                <w:rStyle w:val="Hyperlink"/>
                <w:noProof/>
              </w:rPr>
              <w:t xml:space="preserve"> Contributing to FluoRender</w:t>
            </w:r>
            <w:r w:rsidR="00270E67">
              <w:rPr>
                <w:noProof/>
                <w:webHidden/>
              </w:rPr>
              <w:tab/>
            </w:r>
            <w:r w:rsidR="00270E67">
              <w:rPr>
                <w:noProof/>
                <w:webHidden/>
              </w:rPr>
              <w:fldChar w:fldCharType="begin"/>
            </w:r>
            <w:r w:rsidR="00270E67">
              <w:rPr>
                <w:noProof/>
                <w:webHidden/>
              </w:rPr>
              <w:instrText xml:space="preserve"> PAGEREF _Toc428439186 \h </w:instrText>
            </w:r>
            <w:r w:rsidR="00270E67">
              <w:rPr>
                <w:noProof/>
                <w:webHidden/>
              </w:rPr>
            </w:r>
            <w:r w:rsidR="00270E67">
              <w:rPr>
                <w:noProof/>
                <w:webHidden/>
              </w:rPr>
              <w:fldChar w:fldCharType="separate"/>
            </w:r>
            <w:r>
              <w:rPr>
                <w:noProof/>
                <w:webHidden/>
              </w:rPr>
              <w:t>68</w:t>
            </w:r>
            <w:r w:rsidR="00270E67">
              <w:rPr>
                <w:noProof/>
                <w:webHidden/>
              </w:rPr>
              <w:fldChar w:fldCharType="end"/>
            </w:r>
          </w:hyperlink>
        </w:p>
        <w:p w14:paraId="4E9A1CAE" w14:textId="77777777" w:rsidR="00270E67" w:rsidRDefault="00AA6384">
          <w:pPr>
            <w:pStyle w:val="TOC2"/>
            <w:rPr>
              <w:rFonts w:asciiTheme="minorHAnsi" w:hAnsiTheme="minorHAnsi"/>
              <w:noProof/>
              <w:color w:val="auto"/>
              <w:lang w:eastAsia="en-US"/>
            </w:rPr>
          </w:pPr>
          <w:hyperlink w:anchor="_Toc428439187" w:history="1">
            <w:r w:rsidR="00270E67" w:rsidRPr="00D13231">
              <w:rPr>
                <w:rStyle w:val="Hyperlink"/>
                <w:noProof/>
              </w:rPr>
              <w:t>Developing and Contributing with Source Code via GitHub</w:t>
            </w:r>
          </w:hyperlink>
        </w:p>
        <w:p w14:paraId="094B1B74" w14:textId="77777777" w:rsidR="00270E67" w:rsidRDefault="00AA6384">
          <w:pPr>
            <w:pStyle w:val="TOC2"/>
            <w:rPr>
              <w:rFonts w:asciiTheme="minorHAnsi" w:hAnsiTheme="minorHAnsi"/>
              <w:noProof/>
              <w:color w:val="auto"/>
              <w:lang w:eastAsia="en-US"/>
            </w:rPr>
          </w:pPr>
          <w:hyperlink w:anchor="_Toc428439188" w:history="1">
            <w:r w:rsidR="00270E67" w:rsidRPr="00D13231">
              <w:rPr>
                <w:rStyle w:val="Hyperlink"/>
                <w:noProof/>
              </w:rPr>
              <w:t>OpenCL Kernel Editor</w:t>
            </w:r>
          </w:hyperlink>
        </w:p>
        <w:p w14:paraId="2168D542" w14:textId="77777777" w:rsidR="00270E67" w:rsidRDefault="00AA6384">
          <w:pPr>
            <w:pStyle w:val="TOC1"/>
            <w:rPr>
              <w:rFonts w:asciiTheme="minorHAnsi" w:hAnsiTheme="minorHAnsi"/>
              <w:b w:val="0"/>
              <w:bCs w:val="0"/>
              <w:noProof/>
              <w:color w:val="auto"/>
              <w:sz w:val="22"/>
              <w:szCs w:val="22"/>
              <w:lang w:eastAsia="en-US"/>
            </w:rPr>
          </w:pPr>
          <w:hyperlink w:anchor="_Toc428439189" w:history="1">
            <w:r w:rsidR="00270E67" w:rsidRPr="00D13231">
              <w:rPr>
                <w:rStyle w:val="Hyperlink"/>
                <w:noProof/>
                <w14:scene3d>
                  <w14:camera w14:prst="orthographicFront"/>
                  <w14:lightRig w14:rig="threePt" w14:dir="t">
                    <w14:rot w14:lat="0" w14:lon="0" w14:rev="0"/>
                  </w14:lightRig>
                </w14:scene3d>
              </w:rPr>
              <w:t>Chapter 20</w:t>
            </w:r>
            <w:r w:rsidR="00270E67" w:rsidRPr="00D13231">
              <w:rPr>
                <w:rStyle w:val="Hyperlink"/>
                <w:noProof/>
              </w:rPr>
              <w:t xml:space="preserve"> Settings</w:t>
            </w:r>
            <w:r w:rsidR="00270E67">
              <w:rPr>
                <w:noProof/>
                <w:webHidden/>
              </w:rPr>
              <w:tab/>
            </w:r>
            <w:r w:rsidR="00270E67">
              <w:rPr>
                <w:noProof/>
                <w:webHidden/>
              </w:rPr>
              <w:fldChar w:fldCharType="begin"/>
            </w:r>
            <w:r w:rsidR="00270E67">
              <w:rPr>
                <w:noProof/>
                <w:webHidden/>
              </w:rPr>
              <w:instrText xml:space="preserve"> PAGEREF _Toc428439189 \h </w:instrText>
            </w:r>
            <w:r w:rsidR="00270E67">
              <w:rPr>
                <w:noProof/>
                <w:webHidden/>
              </w:rPr>
            </w:r>
            <w:r w:rsidR="00270E67">
              <w:rPr>
                <w:noProof/>
                <w:webHidden/>
              </w:rPr>
              <w:fldChar w:fldCharType="separate"/>
            </w:r>
            <w:r>
              <w:rPr>
                <w:noProof/>
                <w:webHidden/>
              </w:rPr>
              <w:t>71</w:t>
            </w:r>
            <w:r w:rsidR="00270E67">
              <w:rPr>
                <w:noProof/>
                <w:webHidden/>
              </w:rPr>
              <w:fldChar w:fldCharType="end"/>
            </w:r>
          </w:hyperlink>
        </w:p>
        <w:p w14:paraId="4DCA0D95" w14:textId="77777777" w:rsidR="00270E67" w:rsidRDefault="00AA6384">
          <w:pPr>
            <w:pStyle w:val="TOC2"/>
            <w:rPr>
              <w:rFonts w:asciiTheme="minorHAnsi" w:hAnsiTheme="minorHAnsi"/>
              <w:noProof/>
              <w:color w:val="auto"/>
              <w:lang w:eastAsia="en-US"/>
            </w:rPr>
          </w:pPr>
          <w:hyperlink w:anchor="_Toc428439190" w:history="1">
            <w:r w:rsidR="00270E67" w:rsidRPr="00D13231">
              <w:rPr>
                <w:rStyle w:val="Hyperlink"/>
                <w:noProof/>
              </w:rPr>
              <w:t>Project Settings</w:t>
            </w:r>
          </w:hyperlink>
        </w:p>
        <w:p w14:paraId="5B77E757" w14:textId="77777777" w:rsidR="00270E67" w:rsidRDefault="00AA6384">
          <w:pPr>
            <w:pStyle w:val="TOC2"/>
            <w:rPr>
              <w:rFonts w:asciiTheme="minorHAnsi" w:hAnsiTheme="minorHAnsi"/>
              <w:noProof/>
              <w:color w:val="auto"/>
              <w:lang w:eastAsia="en-US"/>
            </w:rPr>
          </w:pPr>
          <w:hyperlink w:anchor="_Toc428439191" w:history="1">
            <w:r w:rsidR="00270E67" w:rsidRPr="00D13231">
              <w:rPr>
                <w:rStyle w:val="Hyperlink"/>
                <w:noProof/>
              </w:rPr>
              <w:t>Rendering Settings</w:t>
            </w:r>
          </w:hyperlink>
        </w:p>
        <w:p w14:paraId="21F2E91F" w14:textId="77777777" w:rsidR="00270E67" w:rsidRDefault="00AA6384">
          <w:pPr>
            <w:pStyle w:val="TOC2"/>
            <w:rPr>
              <w:rFonts w:asciiTheme="minorHAnsi" w:hAnsiTheme="minorHAnsi"/>
              <w:noProof/>
              <w:color w:val="auto"/>
              <w:lang w:eastAsia="en-US"/>
            </w:rPr>
          </w:pPr>
          <w:hyperlink w:anchor="_Toc428439192" w:history="1">
            <w:r w:rsidR="00270E67" w:rsidRPr="00D13231">
              <w:rPr>
                <w:rStyle w:val="Hyperlink"/>
                <w:noProof/>
              </w:rPr>
              <w:t>Performance Settings</w:t>
            </w:r>
          </w:hyperlink>
        </w:p>
        <w:p w14:paraId="7EE60F0B" w14:textId="77777777" w:rsidR="00270E67" w:rsidRDefault="00AA6384">
          <w:pPr>
            <w:pStyle w:val="TOC2"/>
            <w:rPr>
              <w:rFonts w:asciiTheme="minorHAnsi" w:hAnsiTheme="minorHAnsi"/>
              <w:noProof/>
              <w:color w:val="auto"/>
              <w:lang w:eastAsia="en-US"/>
            </w:rPr>
          </w:pPr>
          <w:hyperlink w:anchor="_Toc428439193" w:history="1">
            <w:r w:rsidR="00270E67" w:rsidRPr="00D13231">
              <w:rPr>
                <w:rStyle w:val="Hyperlink"/>
                <w:noProof/>
              </w:rPr>
              <w:t>File Format Settings</w:t>
            </w:r>
          </w:hyperlink>
        </w:p>
        <w:p w14:paraId="5ADC0F75" w14:textId="77777777" w:rsidR="00270E67" w:rsidRDefault="00AA6384">
          <w:pPr>
            <w:pStyle w:val="TOC2"/>
            <w:rPr>
              <w:rFonts w:asciiTheme="minorHAnsi" w:hAnsiTheme="minorHAnsi"/>
              <w:noProof/>
              <w:color w:val="auto"/>
              <w:lang w:eastAsia="en-US"/>
            </w:rPr>
          </w:pPr>
          <w:hyperlink w:anchor="_Toc428439194" w:history="1">
            <w:r w:rsidR="00270E67" w:rsidRPr="00D13231">
              <w:rPr>
                <w:rStyle w:val="Hyperlink"/>
                <w:noProof/>
              </w:rPr>
              <w:t>Settings through the “fluorender.set” File</w:t>
            </w:r>
          </w:hyperlink>
        </w:p>
        <w:p w14:paraId="4749DC16" w14:textId="77777777" w:rsidR="00270E67" w:rsidRDefault="00AA6384">
          <w:pPr>
            <w:pStyle w:val="TOC1"/>
            <w:rPr>
              <w:rFonts w:asciiTheme="minorHAnsi" w:hAnsiTheme="minorHAnsi"/>
              <w:b w:val="0"/>
              <w:bCs w:val="0"/>
              <w:noProof/>
              <w:color w:val="auto"/>
              <w:sz w:val="22"/>
              <w:szCs w:val="22"/>
              <w:lang w:eastAsia="en-US"/>
            </w:rPr>
          </w:pPr>
          <w:hyperlink w:anchor="_Toc428439195" w:history="1">
            <w:r w:rsidR="00270E67" w:rsidRPr="00D13231">
              <w:rPr>
                <w:rStyle w:val="Hyperlink"/>
                <w:noProof/>
              </w:rPr>
              <w:t>Appendices</w:t>
            </w:r>
            <w:r w:rsidR="00270E67">
              <w:rPr>
                <w:noProof/>
                <w:webHidden/>
              </w:rPr>
              <w:tab/>
            </w:r>
            <w:r w:rsidR="00270E67">
              <w:rPr>
                <w:noProof/>
                <w:webHidden/>
              </w:rPr>
              <w:fldChar w:fldCharType="begin"/>
            </w:r>
            <w:r w:rsidR="00270E67">
              <w:rPr>
                <w:noProof/>
                <w:webHidden/>
              </w:rPr>
              <w:instrText xml:space="preserve"> PAGEREF _Toc428439195 \h </w:instrText>
            </w:r>
            <w:r w:rsidR="00270E67">
              <w:rPr>
                <w:noProof/>
                <w:webHidden/>
              </w:rPr>
            </w:r>
            <w:r w:rsidR="00270E67">
              <w:rPr>
                <w:noProof/>
                <w:webHidden/>
              </w:rPr>
              <w:fldChar w:fldCharType="separate"/>
            </w:r>
            <w:r>
              <w:rPr>
                <w:noProof/>
                <w:webHidden/>
              </w:rPr>
              <w:t>78</w:t>
            </w:r>
            <w:r w:rsidR="00270E67">
              <w:rPr>
                <w:noProof/>
                <w:webHidden/>
              </w:rPr>
              <w:fldChar w:fldCharType="end"/>
            </w:r>
          </w:hyperlink>
        </w:p>
        <w:p w14:paraId="778D1700" w14:textId="77777777" w:rsidR="00270E67" w:rsidRDefault="00AA6384">
          <w:pPr>
            <w:pStyle w:val="TOC2"/>
            <w:rPr>
              <w:rFonts w:asciiTheme="minorHAnsi" w:hAnsiTheme="minorHAnsi"/>
              <w:noProof/>
              <w:color w:val="auto"/>
              <w:lang w:eastAsia="en-US"/>
            </w:rPr>
          </w:pPr>
          <w:hyperlink w:anchor="_Toc428439196" w:history="1">
            <w:r w:rsidR="00270E67" w:rsidRPr="00D13231">
              <w:rPr>
                <w:rStyle w:val="Hyperlink"/>
                <w:noProof/>
              </w:rPr>
              <w:t>A. Functions of FluoRender</w:t>
            </w:r>
          </w:hyperlink>
        </w:p>
        <w:p w14:paraId="7AB84120" w14:textId="77777777" w:rsidR="00270E67" w:rsidRDefault="00AA6384">
          <w:pPr>
            <w:pStyle w:val="TOC2"/>
            <w:rPr>
              <w:rFonts w:asciiTheme="minorHAnsi" w:hAnsiTheme="minorHAnsi"/>
              <w:noProof/>
              <w:color w:val="auto"/>
              <w:lang w:eastAsia="en-US"/>
            </w:rPr>
          </w:pPr>
          <w:hyperlink w:anchor="_Toc428439197" w:history="1">
            <w:r w:rsidR="00270E67" w:rsidRPr="00D13231">
              <w:rPr>
                <w:rStyle w:val="Hyperlink"/>
                <w:noProof/>
              </w:rPr>
              <w:t>B. File Formats</w:t>
            </w:r>
          </w:hyperlink>
        </w:p>
        <w:p w14:paraId="09A758A5" w14:textId="77777777" w:rsidR="00270E67" w:rsidRDefault="00AA6384">
          <w:pPr>
            <w:pStyle w:val="TOC2"/>
            <w:rPr>
              <w:rFonts w:asciiTheme="minorHAnsi" w:hAnsiTheme="minorHAnsi"/>
              <w:noProof/>
              <w:color w:val="auto"/>
              <w:lang w:eastAsia="en-US"/>
            </w:rPr>
          </w:pPr>
          <w:hyperlink w:anchor="_Toc428439198" w:history="1">
            <w:r w:rsidR="00270E67" w:rsidRPr="00D13231">
              <w:rPr>
                <w:rStyle w:val="Hyperlink"/>
                <w:noProof/>
              </w:rPr>
              <w:t>C. Keyboard Shortcuts</w:t>
            </w:r>
          </w:hyperlink>
        </w:p>
        <w:p w14:paraId="74007AB2" w14:textId="77777777" w:rsidR="00270E67" w:rsidRDefault="00AA6384">
          <w:pPr>
            <w:pStyle w:val="TOC1"/>
            <w:rPr>
              <w:rFonts w:asciiTheme="minorHAnsi" w:hAnsiTheme="minorHAnsi"/>
              <w:b w:val="0"/>
              <w:bCs w:val="0"/>
              <w:noProof/>
              <w:color w:val="auto"/>
              <w:sz w:val="22"/>
              <w:szCs w:val="22"/>
              <w:lang w:eastAsia="en-US"/>
            </w:rPr>
          </w:pPr>
          <w:hyperlink w:anchor="_Toc428439199" w:history="1">
            <w:r w:rsidR="00270E67" w:rsidRPr="00D13231">
              <w:rPr>
                <w:rStyle w:val="Hyperlink"/>
                <w:noProof/>
              </w:rPr>
              <w:t>Index</w:t>
            </w:r>
            <w:r w:rsidR="00270E67">
              <w:rPr>
                <w:noProof/>
                <w:webHidden/>
              </w:rPr>
              <w:tab/>
            </w:r>
            <w:r w:rsidR="00270E67">
              <w:rPr>
                <w:noProof/>
                <w:webHidden/>
              </w:rPr>
              <w:fldChar w:fldCharType="begin"/>
            </w:r>
            <w:r w:rsidR="00270E67">
              <w:rPr>
                <w:noProof/>
                <w:webHidden/>
              </w:rPr>
              <w:instrText xml:space="preserve"> PAGEREF _Toc428439199 \h </w:instrText>
            </w:r>
            <w:r w:rsidR="00270E67">
              <w:rPr>
                <w:noProof/>
                <w:webHidden/>
              </w:rPr>
            </w:r>
            <w:r w:rsidR="00270E67">
              <w:rPr>
                <w:noProof/>
                <w:webHidden/>
              </w:rPr>
              <w:fldChar w:fldCharType="separate"/>
            </w:r>
            <w:r>
              <w:rPr>
                <w:noProof/>
                <w:webHidden/>
              </w:rPr>
              <w:t>86</w:t>
            </w:r>
            <w:r w:rsidR="00270E67">
              <w:rPr>
                <w:noProof/>
                <w:webHidden/>
              </w:rPr>
              <w:fldChar w:fldCharType="end"/>
            </w:r>
          </w:hyperlink>
        </w:p>
        <w:p w14:paraId="40C8B458" w14:textId="77777777" w:rsidR="003010F7" w:rsidRDefault="006B5A72">
          <w:r>
            <w:rPr>
              <w:b/>
              <w:bCs/>
              <w:sz w:val="26"/>
              <w:szCs w:val="26"/>
            </w:rPr>
            <w:fldChar w:fldCharType="end"/>
          </w:r>
        </w:p>
      </w:sdtContent>
    </w:sdt>
    <w:p w14:paraId="6EBB6411" w14:textId="77777777" w:rsidR="003010F7" w:rsidRDefault="003010F7">
      <w:pPr>
        <w:sectPr w:rsidR="003010F7">
          <w:headerReference w:type="even" r:id="rId11"/>
          <w:headerReference w:type="default" r:id="rId12"/>
          <w:footerReference w:type="even" r:id="rId13"/>
          <w:footerReference w:type="default" r:id="rId14"/>
          <w:pgSz w:w="12240" w:h="15840" w:code="1"/>
          <w:pgMar w:top="1080" w:right="1440" w:bottom="1080" w:left="1440" w:header="720" w:footer="576" w:gutter="0"/>
          <w:pgNumType w:start="0"/>
          <w:cols w:space="720"/>
          <w:titlePg/>
          <w:docGrid w:linePitch="360"/>
        </w:sectPr>
      </w:pPr>
    </w:p>
    <w:p w14:paraId="6273B232" w14:textId="77777777" w:rsidR="00547764" w:rsidRDefault="00547764">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lastRenderedPageBreak/>
        <w:br w:type="page"/>
      </w:r>
    </w:p>
    <w:p w14:paraId="224762CC" w14:textId="07A1BA46" w:rsidR="00EA57E1" w:rsidRDefault="00EA57E1" w:rsidP="00EA57E1">
      <w:pPr>
        <w:pStyle w:val="Heading1"/>
        <w:numPr>
          <w:ilvl w:val="0"/>
          <w:numId w:val="0"/>
        </w:numPr>
      </w:pPr>
      <w:bookmarkStart w:id="3" w:name="_Toc428439122"/>
      <w:r>
        <w:lastRenderedPageBreak/>
        <w:t>List of Figures</w:t>
      </w:r>
      <w:bookmarkEnd w:id="3"/>
    </w:p>
    <w:p w14:paraId="3877B981" w14:textId="77777777" w:rsidR="00270E67"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428439200" w:history="1">
        <w:r w:rsidR="00270E67" w:rsidRPr="004A1F50">
          <w:rPr>
            <w:rStyle w:val="Hyperlink"/>
            <w:noProof/>
          </w:rPr>
          <w:t>Figure 2</w:t>
        </w:r>
        <w:r w:rsidR="00270E67" w:rsidRPr="004A1F50">
          <w:rPr>
            <w:rStyle w:val="Hyperlink"/>
            <w:noProof/>
          </w:rPr>
          <w:noBreakHyphen/>
          <w:t>1. Installation language.</w:t>
        </w:r>
        <w:r w:rsidR="00270E67">
          <w:rPr>
            <w:noProof/>
            <w:webHidden/>
          </w:rPr>
          <w:tab/>
        </w:r>
        <w:r w:rsidR="00270E67">
          <w:rPr>
            <w:noProof/>
            <w:webHidden/>
          </w:rPr>
          <w:fldChar w:fldCharType="begin"/>
        </w:r>
        <w:r w:rsidR="00270E67">
          <w:rPr>
            <w:noProof/>
            <w:webHidden/>
          </w:rPr>
          <w:instrText xml:space="preserve"> PAGEREF _Toc428439200 \h </w:instrText>
        </w:r>
        <w:r w:rsidR="00270E67">
          <w:rPr>
            <w:noProof/>
            <w:webHidden/>
          </w:rPr>
        </w:r>
        <w:r w:rsidR="00270E67">
          <w:rPr>
            <w:noProof/>
            <w:webHidden/>
          </w:rPr>
          <w:fldChar w:fldCharType="separate"/>
        </w:r>
        <w:r w:rsidR="00AA6384">
          <w:rPr>
            <w:noProof/>
            <w:webHidden/>
          </w:rPr>
          <w:t>9</w:t>
        </w:r>
        <w:r w:rsidR="00270E67">
          <w:rPr>
            <w:noProof/>
            <w:webHidden/>
          </w:rPr>
          <w:fldChar w:fldCharType="end"/>
        </w:r>
      </w:hyperlink>
    </w:p>
    <w:p w14:paraId="64145A1C"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01" w:history="1">
        <w:r w:rsidR="00270E67" w:rsidRPr="004A1F50">
          <w:rPr>
            <w:rStyle w:val="Hyperlink"/>
            <w:noProof/>
          </w:rPr>
          <w:t>Figure 2</w:t>
        </w:r>
        <w:r w:rsidR="00270E67" w:rsidRPr="004A1F50">
          <w:rPr>
            <w:rStyle w:val="Hyperlink"/>
            <w:noProof/>
          </w:rPr>
          <w:noBreakHyphen/>
          <w:t>2. Setup welcome box.</w:t>
        </w:r>
        <w:r w:rsidR="00270E67">
          <w:rPr>
            <w:noProof/>
            <w:webHidden/>
          </w:rPr>
          <w:tab/>
        </w:r>
        <w:r w:rsidR="00270E67">
          <w:rPr>
            <w:noProof/>
            <w:webHidden/>
          </w:rPr>
          <w:fldChar w:fldCharType="begin"/>
        </w:r>
        <w:r w:rsidR="00270E67">
          <w:rPr>
            <w:noProof/>
            <w:webHidden/>
          </w:rPr>
          <w:instrText xml:space="preserve"> PAGEREF _Toc428439201 \h </w:instrText>
        </w:r>
        <w:r w:rsidR="00270E67">
          <w:rPr>
            <w:noProof/>
            <w:webHidden/>
          </w:rPr>
        </w:r>
        <w:r w:rsidR="00270E67">
          <w:rPr>
            <w:noProof/>
            <w:webHidden/>
          </w:rPr>
          <w:fldChar w:fldCharType="separate"/>
        </w:r>
        <w:r>
          <w:rPr>
            <w:noProof/>
            <w:webHidden/>
          </w:rPr>
          <w:t>10</w:t>
        </w:r>
        <w:r w:rsidR="00270E67">
          <w:rPr>
            <w:noProof/>
            <w:webHidden/>
          </w:rPr>
          <w:fldChar w:fldCharType="end"/>
        </w:r>
      </w:hyperlink>
    </w:p>
    <w:p w14:paraId="7BD1DE14"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02" w:history="1">
        <w:r w:rsidR="00270E67" w:rsidRPr="004A1F50">
          <w:rPr>
            <w:rStyle w:val="Hyperlink"/>
            <w:noProof/>
          </w:rPr>
          <w:t>Figure 2</w:t>
        </w:r>
        <w:r w:rsidR="00270E67" w:rsidRPr="004A1F50">
          <w:rPr>
            <w:rStyle w:val="Hyperlink"/>
            <w:noProof/>
          </w:rPr>
          <w:noBreakHyphen/>
          <w:t>3. License agreement.</w:t>
        </w:r>
        <w:r w:rsidR="00270E67">
          <w:rPr>
            <w:noProof/>
            <w:webHidden/>
          </w:rPr>
          <w:tab/>
        </w:r>
        <w:r w:rsidR="00270E67">
          <w:rPr>
            <w:noProof/>
            <w:webHidden/>
          </w:rPr>
          <w:fldChar w:fldCharType="begin"/>
        </w:r>
        <w:r w:rsidR="00270E67">
          <w:rPr>
            <w:noProof/>
            <w:webHidden/>
          </w:rPr>
          <w:instrText xml:space="preserve"> PAGEREF _Toc428439202 \h </w:instrText>
        </w:r>
        <w:r w:rsidR="00270E67">
          <w:rPr>
            <w:noProof/>
            <w:webHidden/>
          </w:rPr>
        </w:r>
        <w:r w:rsidR="00270E67">
          <w:rPr>
            <w:noProof/>
            <w:webHidden/>
          </w:rPr>
          <w:fldChar w:fldCharType="separate"/>
        </w:r>
        <w:r>
          <w:rPr>
            <w:noProof/>
            <w:webHidden/>
          </w:rPr>
          <w:t>10</w:t>
        </w:r>
        <w:r w:rsidR="00270E67">
          <w:rPr>
            <w:noProof/>
            <w:webHidden/>
          </w:rPr>
          <w:fldChar w:fldCharType="end"/>
        </w:r>
      </w:hyperlink>
    </w:p>
    <w:p w14:paraId="3D419369"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03" w:history="1">
        <w:r w:rsidR="00270E67" w:rsidRPr="004A1F50">
          <w:rPr>
            <w:rStyle w:val="Hyperlink"/>
            <w:noProof/>
          </w:rPr>
          <w:t>Figure 2</w:t>
        </w:r>
        <w:r w:rsidR="00270E67" w:rsidRPr="004A1F50">
          <w:rPr>
            <w:rStyle w:val="Hyperlink"/>
            <w:noProof/>
          </w:rPr>
          <w:noBreakHyphen/>
          <w:t>4. Destination location.</w:t>
        </w:r>
        <w:r w:rsidR="00270E67">
          <w:rPr>
            <w:noProof/>
            <w:webHidden/>
          </w:rPr>
          <w:tab/>
        </w:r>
        <w:r w:rsidR="00270E67">
          <w:rPr>
            <w:noProof/>
            <w:webHidden/>
          </w:rPr>
          <w:fldChar w:fldCharType="begin"/>
        </w:r>
        <w:r w:rsidR="00270E67">
          <w:rPr>
            <w:noProof/>
            <w:webHidden/>
          </w:rPr>
          <w:instrText xml:space="preserve"> PAGEREF _Toc428439203 \h </w:instrText>
        </w:r>
        <w:r w:rsidR="00270E67">
          <w:rPr>
            <w:noProof/>
            <w:webHidden/>
          </w:rPr>
        </w:r>
        <w:r w:rsidR="00270E67">
          <w:rPr>
            <w:noProof/>
            <w:webHidden/>
          </w:rPr>
          <w:fldChar w:fldCharType="separate"/>
        </w:r>
        <w:r>
          <w:rPr>
            <w:noProof/>
            <w:webHidden/>
          </w:rPr>
          <w:t>11</w:t>
        </w:r>
        <w:r w:rsidR="00270E67">
          <w:rPr>
            <w:noProof/>
            <w:webHidden/>
          </w:rPr>
          <w:fldChar w:fldCharType="end"/>
        </w:r>
      </w:hyperlink>
    </w:p>
    <w:p w14:paraId="17C0FD96"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04" w:history="1">
        <w:r w:rsidR="00270E67" w:rsidRPr="004A1F50">
          <w:rPr>
            <w:rStyle w:val="Hyperlink"/>
            <w:noProof/>
          </w:rPr>
          <w:t>Figure 2</w:t>
        </w:r>
        <w:r w:rsidR="00270E67" w:rsidRPr="004A1F50">
          <w:rPr>
            <w:rStyle w:val="Hyperlink"/>
            <w:noProof/>
          </w:rPr>
          <w:noBreakHyphen/>
          <w:t>5. Main user interface of FluoRender on Windows.</w:t>
        </w:r>
        <w:r w:rsidR="00270E67">
          <w:rPr>
            <w:noProof/>
            <w:webHidden/>
          </w:rPr>
          <w:tab/>
        </w:r>
        <w:r w:rsidR="00270E67">
          <w:rPr>
            <w:noProof/>
            <w:webHidden/>
          </w:rPr>
          <w:fldChar w:fldCharType="begin"/>
        </w:r>
        <w:r w:rsidR="00270E67">
          <w:rPr>
            <w:noProof/>
            <w:webHidden/>
          </w:rPr>
          <w:instrText xml:space="preserve"> PAGEREF _Toc428439204 \h </w:instrText>
        </w:r>
        <w:r w:rsidR="00270E67">
          <w:rPr>
            <w:noProof/>
            <w:webHidden/>
          </w:rPr>
        </w:r>
        <w:r w:rsidR="00270E67">
          <w:rPr>
            <w:noProof/>
            <w:webHidden/>
          </w:rPr>
          <w:fldChar w:fldCharType="separate"/>
        </w:r>
        <w:r>
          <w:rPr>
            <w:noProof/>
            <w:webHidden/>
          </w:rPr>
          <w:t>11</w:t>
        </w:r>
        <w:r w:rsidR="00270E67">
          <w:rPr>
            <w:noProof/>
            <w:webHidden/>
          </w:rPr>
          <w:fldChar w:fldCharType="end"/>
        </w:r>
      </w:hyperlink>
    </w:p>
    <w:p w14:paraId="61CD202F"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05" w:history="1">
        <w:r w:rsidR="00270E67" w:rsidRPr="004A1F50">
          <w:rPr>
            <w:rStyle w:val="Hyperlink"/>
            <w:noProof/>
          </w:rPr>
          <w:t>Figure 2</w:t>
        </w:r>
        <w:r w:rsidR="00270E67" w:rsidRPr="004A1F50">
          <w:rPr>
            <w:rStyle w:val="Hyperlink"/>
            <w:noProof/>
          </w:rPr>
          <w:noBreakHyphen/>
          <w:t>6. Additional tasks.</w:t>
        </w:r>
        <w:r w:rsidR="00270E67">
          <w:rPr>
            <w:noProof/>
            <w:webHidden/>
          </w:rPr>
          <w:tab/>
        </w:r>
        <w:r w:rsidR="00270E67">
          <w:rPr>
            <w:noProof/>
            <w:webHidden/>
          </w:rPr>
          <w:fldChar w:fldCharType="begin"/>
        </w:r>
        <w:r w:rsidR="00270E67">
          <w:rPr>
            <w:noProof/>
            <w:webHidden/>
          </w:rPr>
          <w:instrText xml:space="preserve"> PAGEREF _Toc428439205 \h </w:instrText>
        </w:r>
        <w:r w:rsidR="00270E67">
          <w:rPr>
            <w:noProof/>
            <w:webHidden/>
          </w:rPr>
        </w:r>
        <w:r w:rsidR="00270E67">
          <w:rPr>
            <w:noProof/>
            <w:webHidden/>
          </w:rPr>
          <w:fldChar w:fldCharType="separate"/>
        </w:r>
        <w:r>
          <w:rPr>
            <w:noProof/>
            <w:webHidden/>
          </w:rPr>
          <w:t>12</w:t>
        </w:r>
        <w:r w:rsidR="00270E67">
          <w:rPr>
            <w:noProof/>
            <w:webHidden/>
          </w:rPr>
          <w:fldChar w:fldCharType="end"/>
        </w:r>
      </w:hyperlink>
    </w:p>
    <w:p w14:paraId="155889DD"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06" w:history="1">
        <w:r w:rsidR="00270E67" w:rsidRPr="004A1F50">
          <w:rPr>
            <w:rStyle w:val="Hyperlink"/>
            <w:noProof/>
          </w:rPr>
          <w:t>Figure 2</w:t>
        </w:r>
        <w:r w:rsidR="00270E67" w:rsidRPr="004A1F50">
          <w:rPr>
            <w:rStyle w:val="Hyperlink"/>
            <w:noProof/>
          </w:rPr>
          <w:noBreakHyphen/>
          <w:t>7. Ready to install.</w:t>
        </w:r>
        <w:r w:rsidR="00270E67">
          <w:rPr>
            <w:noProof/>
            <w:webHidden/>
          </w:rPr>
          <w:tab/>
        </w:r>
        <w:r w:rsidR="00270E67">
          <w:rPr>
            <w:noProof/>
            <w:webHidden/>
          </w:rPr>
          <w:fldChar w:fldCharType="begin"/>
        </w:r>
        <w:r w:rsidR="00270E67">
          <w:rPr>
            <w:noProof/>
            <w:webHidden/>
          </w:rPr>
          <w:instrText xml:space="preserve"> PAGEREF _Toc428439206 \h </w:instrText>
        </w:r>
        <w:r w:rsidR="00270E67">
          <w:rPr>
            <w:noProof/>
            <w:webHidden/>
          </w:rPr>
        </w:r>
        <w:r w:rsidR="00270E67">
          <w:rPr>
            <w:noProof/>
            <w:webHidden/>
          </w:rPr>
          <w:fldChar w:fldCharType="separate"/>
        </w:r>
        <w:r>
          <w:rPr>
            <w:noProof/>
            <w:webHidden/>
          </w:rPr>
          <w:t>12</w:t>
        </w:r>
        <w:r w:rsidR="00270E67">
          <w:rPr>
            <w:noProof/>
            <w:webHidden/>
          </w:rPr>
          <w:fldChar w:fldCharType="end"/>
        </w:r>
      </w:hyperlink>
    </w:p>
    <w:p w14:paraId="00AD8E26"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07" w:history="1">
        <w:r w:rsidR="00270E67" w:rsidRPr="004A1F50">
          <w:rPr>
            <w:rStyle w:val="Hyperlink"/>
            <w:noProof/>
          </w:rPr>
          <w:t>Figure 2</w:t>
        </w:r>
        <w:r w:rsidR="00270E67" w:rsidRPr="004A1F50">
          <w:rPr>
            <w:rStyle w:val="Hyperlink"/>
            <w:noProof/>
          </w:rPr>
          <w:noBreakHyphen/>
          <w:t>8. FluoRender DMG image on Mac OSX.</w:t>
        </w:r>
        <w:r w:rsidR="00270E67">
          <w:rPr>
            <w:noProof/>
            <w:webHidden/>
          </w:rPr>
          <w:tab/>
        </w:r>
        <w:r w:rsidR="00270E67">
          <w:rPr>
            <w:noProof/>
            <w:webHidden/>
          </w:rPr>
          <w:fldChar w:fldCharType="begin"/>
        </w:r>
        <w:r w:rsidR="00270E67">
          <w:rPr>
            <w:noProof/>
            <w:webHidden/>
          </w:rPr>
          <w:instrText xml:space="preserve"> PAGEREF _Toc428439207 \h </w:instrText>
        </w:r>
        <w:r w:rsidR="00270E67">
          <w:rPr>
            <w:noProof/>
            <w:webHidden/>
          </w:rPr>
        </w:r>
        <w:r w:rsidR="00270E67">
          <w:rPr>
            <w:noProof/>
            <w:webHidden/>
          </w:rPr>
          <w:fldChar w:fldCharType="separate"/>
        </w:r>
        <w:r>
          <w:rPr>
            <w:noProof/>
            <w:webHidden/>
          </w:rPr>
          <w:t>13</w:t>
        </w:r>
        <w:r w:rsidR="00270E67">
          <w:rPr>
            <w:noProof/>
            <w:webHidden/>
          </w:rPr>
          <w:fldChar w:fldCharType="end"/>
        </w:r>
      </w:hyperlink>
    </w:p>
    <w:p w14:paraId="1D32F763"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08" w:history="1">
        <w:r w:rsidR="00270E67" w:rsidRPr="004A1F50">
          <w:rPr>
            <w:rStyle w:val="Hyperlink"/>
            <w:noProof/>
          </w:rPr>
          <w:t>Figure 3</w:t>
        </w:r>
        <w:r w:rsidR="00270E67" w:rsidRPr="004A1F50">
          <w:rPr>
            <w:rStyle w:val="Hyperlink"/>
            <w:noProof/>
          </w:rPr>
          <w:noBreakHyphen/>
          <w:t>1. Main user interface of FluoRender on Windows.</w:t>
        </w:r>
        <w:r w:rsidR="00270E67">
          <w:rPr>
            <w:noProof/>
            <w:webHidden/>
          </w:rPr>
          <w:tab/>
        </w:r>
        <w:r w:rsidR="00270E67">
          <w:rPr>
            <w:noProof/>
            <w:webHidden/>
          </w:rPr>
          <w:fldChar w:fldCharType="begin"/>
        </w:r>
        <w:r w:rsidR="00270E67">
          <w:rPr>
            <w:noProof/>
            <w:webHidden/>
          </w:rPr>
          <w:instrText xml:space="preserve"> PAGEREF _Toc428439208 \h </w:instrText>
        </w:r>
        <w:r w:rsidR="00270E67">
          <w:rPr>
            <w:noProof/>
            <w:webHidden/>
          </w:rPr>
        </w:r>
        <w:r w:rsidR="00270E67">
          <w:rPr>
            <w:noProof/>
            <w:webHidden/>
          </w:rPr>
          <w:fldChar w:fldCharType="separate"/>
        </w:r>
        <w:r>
          <w:rPr>
            <w:noProof/>
            <w:webHidden/>
          </w:rPr>
          <w:t>14</w:t>
        </w:r>
        <w:r w:rsidR="00270E67">
          <w:rPr>
            <w:noProof/>
            <w:webHidden/>
          </w:rPr>
          <w:fldChar w:fldCharType="end"/>
        </w:r>
      </w:hyperlink>
    </w:p>
    <w:p w14:paraId="4749518E"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09" w:history="1">
        <w:r w:rsidR="00270E67" w:rsidRPr="004A1F50">
          <w:rPr>
            <w:rStyle w:val="Hyperlink"/>
            <w:noProof/>
          </w:rPr>
          <w:t>Figure 3</w:t>
        </w:r>
        <w:r w:rsidR="00270E67" w:rsidRPr="004A1F50">
          <w:rPr>
            <w:rStyle w:val="Hyperlink"/>
            <w:noProof/>
          </w:rPr>
          <w:noBreakHyphen/>
          <w:t>2. Main user interface of FluoRender on Mac OSX.</w:t>
        </w:r>
        <w:r w:rsidR="00270E67">
          <w:rPr>
            <w:noProof/>
            <w:webHidden/>
          </w:rPr>
          <w:tab/>
        </w:r>
        <w:r w:rsidR="00270E67">
          <w:rPr>
            <w:noProof/>
            <w:webHidden/>
          </w:rPr>
          <w:fldChar w:fldCharType="begin"/>
        </w:r>
        <w:r w:rsidR="00270E67">
          <w:rPr>
            <w:noProof/>
            <w:webHidden/>
          </w:rPr>
          <w:instrText xml:space="preserve"> PAGEREF _Toc428439209 \h </w:instrText>
        </w:r>
        <w:r w:rsidR="00270E67">
          <w:rPr>
            <w:noProof/>
            <w:webHidden/>
          </w:rPr>
        </w:r>
        <w:r w:rsidR="00270E67">
          <w:rPr>
            <w:noProof/>
            <w:webHidden/>
          </w:rPr>
          <w:fldChar w:fldCharType="separate"/>
        </w:r>
        <w:r>
          <w:rPr>
            <w:noProof/>
            <w:webHidden/>
          </w:rPr>
          <w:t>15</w:t>
        </w:r>
        <w:r w:rsidR="00270E67">
          <w:rPr>
            <w:noProof/>
            <w:webHidden/>
          </w:rPr>
          <w:fldChar w:fldCharType="end"/>
        </w:r>
      </w:hyperlink>
    </w:p>
    <w:p w14:paraId="62CA8997"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10" w:history="1">
        <w:r w:rsidR="00270E67" w:rsidRPr="004A1F50">
          <w:rPr>
            <w:rStyle w:val="Hyperlink"/>
            <w:noProof/>
          </w:rPr>
          <w:t>Figure 4</w:t>
        </w:r>
        <w:r w:rsidR="00270E67" w:rsidRPr="004A1F50">
          <w:rPr>
            <w:rStyle w:val="Hyperlink"/>
            <w:noProof/>
          </w:rPr>
          <w:noBreakHyphen/>
          <w:t>1. Load a Z-stack sequence.</w:t>
        </w:r>
        <w:r w:rsidR="00270E67">
          <w:rPr>
            <w:noProof/>
            <w:webHidden/>
          </w:rPr>
          <w:tab/>
        </w:r>
        <w:r w:rsidR="00270E67">
          <w:rPr>
            <w:noProof/>
            <w:webHidden/>
          </w:rPr>
          <w:fldChar w:fldCharType="begin"/>
        </w:r>
        <w:r w:rsidR="00270E67">
          <w:rPr>
            <w:noProof/>
            <w:webHidden/>
          </w:rPr>
          <w:instrText xml:space="preserve"> PAGEREF _Toc428439210 \h </w:instrText>
        </w:r>
        <w:r w:rsidR="00270E67">
          <w:rPr>
            <w:noProof/>
            <w:webHidden/>
          </w:rPr>
        </w:r>
        <w:r w:rsidR="00270E67">
          <w:rPr>
            <w:noProof/>
            <w:webHidden/>
          </w:rPr>
          <w:fldChar w:fldCharType="separate"/>
        </w:r>
        <w:r>
          <w:rPr>
            <w:noProof/>
            <w:webHidden/>
          </w:rPr>
          <w:t>18</w:t>
        </w:r>
        <w:r w:rsidR="00270E67">
          <w:rPr>
            <w:noProof/>
            <w:webHidden/>
          </w:rPr>
          <w:fldChar w:fldCharType="end"/>
        </w:r>
      </w:hyperlink>
    </w:p>
    <w:p w14:paraId="0F0D55A7"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11" w:history="1">
        <w:r w:rsidR="00270E67" w:rsidRPr="004A1F50">
          <w:rPr>
            <w:rStyle w:val="Hyperlink"/>
            <w:noProof/>
          </w:rPr>
          <w:t>Figure 4</w:t>
        </w:r>
        <w:r w:rsidR="00270E67" w:rsidRPr="004A1F50">
          <w:rPr>
            <w:rStyle w:val="Hyperlink"/>
            <w:noProof/>
          </w:rPr>
          <w:noBreakHyphen/>
          <w:t>2. Load a time sequence.</w:t>
        </w:r>
        <w:r w:rsidR="00270E67">
          <w:rPr>
            <w:noProof/>
            <w:webHidden/>
          </w:rPr>
          <w:tab/>
        </w:r>
        <w:r w:rsidR="00270E67">
          <w:rPr>
            <w:noProof/>
            <w:webHidden/>
          </w:rPr>
          <w:fldChar w:fldCharType="begin"/>
        </w:r>
        <w:r w:rsidR="00270E67">
          <w:rPr>
            <w:noProof/>
            <w:webHidden/>
          </w:rPr>
          <w:instrText xml:space="preserve"> PAGEREF _Toc428439211 \h </w:instrText>
        </w:r>
        <w:r w:rsidR="00270E67">
          <w:rPr>
            <w:noProof/>
            <w:webHidden/>
          </w:rPr>
        </w:r>
        <w:r w:rsidR="00270E67">
          <w:rPr>
            <w:noProof/>
            <w:webHidden/>
          </w:rPr>
          <w:fldChar w:fldCharType="separate"/>
        </w:r>
        <w:r>
          <w:rPr>
            <w:noProof/>
            <w:webHidden/>
          </w:rPr>
          <w:t>19</w:t>
        </w:r>
        <w:r w:rsidR="00270E67">
          <w:rPr>
            <w:noProof/>
            <w:webHidden/>
          </w:rPr>
          <w:fldChar w:fldCharType="end"/>
        </w:r>
      </w:hyperlink>
    </w:p>
    <w:p w14:paraId="0D9B9B72"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12" w:history="1">
        <w:r w:rsidR="00270E67" w:rsidRPr="004A1F50">
          <w:rPr>
            <w:rStyle w:val="Hyperlink"/>
            <w:noProof/>
          </w:rPr>
          <w:t>Figure 5</w:t>
        </w:r>
        <w:r w:rsidR="00270E67" w:rsidRPr="004A1F50">
          <w:rPr>
            <w:rStyle w:val="Hyperlink"/>
            <w:noProof/>
          </w:rPr>
          <w:noBreakHyphen/>
          <w:t>1. Dataset panel.</w:t>
        </w:r>
        <w:r w:rsidR="00270E67">
          <w:rPr>
            <w:noProof/>
            <w:webHidden/>
          </w:rPr>
          <w:tab/>
        </w:r>
        <w:r w:rsidR="00270E67">
          <w:rPr>
            <w:noProof/>
            <w:webHidden/>
          </w:rPr>
          <w:fldChar w:fldCharType="begin"/>
        </w:r>
        <w:r w:rsidR="00270E67">
          <w:rPr>
            <w:noProof/>
            <w:webHidden/>
          </w:rPr>
          <w:instrText xml:space="preserve"> PAGEREF _Toc428439212 \h </w:instrText>
        </w:r>
        <w:r w:rsidR="00270E67">
          <w:rPr>
            <w:noProof/>
            <w:webHidden/>
          </w:rPr>
        </w:r>
        <w:r w:rsidR="00270E67">
          <w:rPr>
            <w:noProof/>
            <w:webHidden/>
          </w:rPr>
          <w:fldChar w:fldCharType="separate"/>
        </w:r>
        <w:r>
          <w:rPr>
            <w:noProof/>
            <w:webHidden/>
          </w:rPr>
          <w:t>21</w:t>
        </w:r>
        <w:r w:rsidR="00270E67">
          <w:rPr>
            <w:noProof/>
            <w:webHidden/>
          </w:rPr>
          <w:fldChar w:fldCharType="end"/>
        </w:r>
      </w:hyperlink>
    </w:p>
    <w:p w14:paraId="25A72B99"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13" w:history="1">
        <w:r w:rsidR="00270E67" w:rsidRPr="004A1F50">
          <w:rPr>
            <w:rStyle w:val="Hyperlink"/>
            <w:noProof/>
          </w:rPr>
          <w:t>Figure 6</w:t>
        </w:r>
        <w:r w:rsidR="00270E67" w:rsidRPr="004A1F50">
          <w:rPr>
            <w:rStyle w:val="Hyperlink"/>
            <w:noProof/>
          </w:rPr>
          <w:noBreakHyphen/>
          <w:t>1. Workspace panel.</w:t>
        </w:r>
        <w:r w:rsidR="00270E67">
          <w:rPr>
            <w:noProof/>
            <w:webHidden/>
          </w:rPr>
          <w:tab/>
        </w:r>
        <w:r w:rsidR="00270E67">
          <w:rPr>
            <w:noProof/>
            <w:webHidden/>
          </w:rPr>
          <w:fldChar w:fldCharType="begin"/>
        </w:r>
        <w:r w:rsidR="00270E67">
          <w:rPr>
            <w:noProof/>
            <w:webHidden/>
          </w:rPr>
          <w:instrText xml:space="preserve"> PAGEREF _Toc428439213 \h </w:instrText>
        </w:r>
        <w:r w:rsidR="00270E67">
          <w:rPr>
            <w:noProof/>
            <w:webHidden/>
          </w:rPr>
        </w:r>
        <w:r w:rsidR="00270E67">
          <w:rPr>
            <w:noProof/>
            <w:webHidden/>
          </w:rPr>
          <w:fldChar w:fldCharType="separate"/>
        </w:r>
        <w:r>
          <w:rPr>
            <w:noProof/>
            <w:webHidden/>
          </w:rPr>
          <w:t>23</w:t>
        </w:r>
        <w:r w:rsidR="00270E67">
          <w:rPr>
            <w:noProof/>
            <w:webHidden/>
          </w:rPr>
          <w:fldChar w:fldCharType="end"/>
        </w:r>
      </w:hyperlink>
    </w:p>
    <w:p w14:paraId="1940557D"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14" w:history="1">
        <w:r w:rsidR="00270E67" w:rsidRPr="004A1F50">
          <w:rPr>
            <w:rStyle w:val="Hyperlink"/>
            <w:noProof/>
          </w:rPr>
          <w:t>Figure 7</w:t>
        </w:r>
        <w:r w:rsidR="00270E67" w:rsidRPr="004A1F50">
          <w:rPr>
            <w:rStyle w:val="Hyperlink"/>
            <w:noProof/>
          </w:rPr>
          <w:noBreakHyphen/>
          <w:t>1. Multiple render views in FluoRender.</w:t>
        </w:r>
        <w:r w:rsidR="00270E67">
          <w:rPr>
            <w:noProof/>
            <w:webHidden/>
          </w:rPr>
          <w:tab/>
        </w:r>
        <w:r w:rsidR="00270E67">
          <w:rPr>
            <w:noProof/>
            <w:webHidden/>
          </w:rPr>
          <w:fldChar w:fldCharType="begin"/>
        </w:r>
        <w:r w:rsidR="00270E67">
          <w:rPr>
            <w:noProof/>
            <w:webHidden/>
          </w:rPr>
          <w:instrText xml:space="preserve"> PAGEREF _Toc428439214 \h </w:instrText>
        </w:r>
        <w:r w:rsidR="00270E67">
          <w:rPr>
            <w:noProof/>
            <w:webHidden/>
          </w:rPr>
        </w:r>
        <w:r w:rsidR="00270E67">
          <w:rPr>
            <w:noProof/>
            <w:webHidden/>
          </w:rPr>
          <w:fldChar w:fldCharType="separate"/>
        </w:r>
        <w:r>
          <w:rPr>
            <w:noProof/>
            <w:webHidden/>
          </w:rPr>
          <w:t>26</w:t>
        </w:r>
        <w:r w:rsidR="00270E67">
          <w:rPr>
            <w:noProof/>
            <w:webHidden/>
          </w:rPr>
          <w:fldChar w:fldCharType="end"/>
        </w:r>
      </w:hyperlink>
    </w:p>
    <w:p w14:paraId="541C6C22"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15" w:history="1">
        <w:r w:rsidR="00270E67" w:rsidRPr="004A1F50">
          <w:rPr>
            <w:rStyle w:val="Hyperlink"/>
            <w:noProof/>
          </w:rPr>
          <w:t>Figure 7</w:t>
        </w:r>
        <w:r w:rsidR="00270E67" w:rsidRPr="004A1F50">
          <w:rPr>
            <w:rStyle w:val="Hyperlink"/>
            <w:noProof/>
          </w:rPr>
          <w:noBreakHyphen/>
          <w:t>2. Channel intermixing modes.</w:t>
        </w:r>
        <w:r w:rsidR="00270E67">
          <w:rPr>
            <w:noProof/>
            <w:webHidden/>
          </w:rPr>
          <w:tab/>
        </w:r>
        <w:r w:rsidR="00270E67">
          <w:rPr>
            <w:noProof/>
            <w:webHidden/>
          </w:rPr>
          <w:fldChar w:fldCharType="begin"/>
        </w:r>
        <w:r w:rsidR="00270E67">
          <w:rPr>
            <w:noProof/>
            <w:webHidden/>
          </w:rPr>
          <w:instrText xml:space="preserve"> PAGEREF _Toc428439215 \h </w:instrText>
        </w:r>
        <w:r w:rsidR="00270E67">
          <w:rPr>
            <w:noProof/>
            <w:webHidden/>
          </w:rPr>
        </w:r>
        <w:r w:rsidR="00270E67">
          <w:rPr>
            <w:noProof/>
            <w:webHidden/>
          </w:rPr>
          <w:fldChar w:fldCharType="separate"/>
        </w:r>
        <w:r>
          <w:rPr>
            <w:noProof/>
            <w:webHidden/>
          </w:rPr>
          <w:t>29</w:t>
        </w:r>
        <w:r w:rsidR="00270E67">
          <w:rPr>
            <w:noProof/>
            <w:webHidden/>
          </w:rPr>
          <w:fldChar w:fldCharType="end"/>
        </w:r>
      </w:hyperlink>
    </w:p>
    <w:p w14:paraId="616D3861"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16" w:history="1">
        <w:r w:rsidR="00270E67" w:rsidRPr="004A1F50">
          <w:rPr>
            <w:rStyle w:val="Hyperlink"/>
            <w:noProof/>
          </w:rPr>
          <w:t>Figure 8</w:t>
        </w:r>
        <w:r w:rsidR="00270E67" w:rsidRPr="004A1F50">
          <w:rPr>
            <w:rStyle w:val="Hyperlink"/>
            <w:noProof/>
          </w:rPr>
          <w:noBreakHyphen/>
          <w:t>1. Volume properties.</w:t>
        </w:r>
        <w:r w:rsidR="00270E67">
          <w:rPr>
            <w:noProof/>
            <w:webHidden/>
          </w:rPr>
          <w:tab/>
        </w:r>
        <w:r w:rsidR="00270E67">
          <w:rPr>
            <w:noProof/>
            <w:webHidden/>
          </w:rPr>
          <w:fldChar w:fldCharType="begin"/>
        </w:r>
        <w:r w:rsidR="00270E67">
          <w:rPr>
            <w:noProof/>
            <w:webHidden/>
          </w:rPr>
          <w:instrText xml:space="preserve"> PAGEREF _Toc428439216 \h </w:instrText>
        </w:r>
        <w:r w:rsidR="00270E67">
          <w:rPr>
            <w:noProof/>
            <w:webHidden/>
          </w:rPr>
        </w:r>
        <w:r w:rsidR="00270E67">
          <w:rPr>
            <w:noProof/>
            <w:webHidden/>
          </w:rPr>
          <w:fldChar w:fldCharType="separate"/>
        </w:r>
        <w:r>
          <w:rPr>
            <w:noProof/>
            <w:webHidden/>
          </w:rPr>
          <w:t>31</w:t>
        </w:r>
        <w:r w:rsidR="00270E67">
          <w:rPr>
            <w:noProof/>
            <w:webHidden/>
          </w:rPr>
          <w:fldChar w:fldCharType="end"/>
        </w:r>
      </w:hyperlink>
    </w:p>
    <w:p w14:paraId="3618CDE3"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r:id="rId15" w:anchor="_Toc428439217" w:history="1">
        <w:r w:rsidR="00270E67" w:rsidRPr="004A1F50">
          <w:rPr>
            <w:rStyle w:val="Hyperlink"/>
            <w:noProof/>
          </w:rPr>
          <w:t>Figure 9</w:t>
        </w:r>
        <w:r w:rsidR="00270E67" w:rsidRPr="004A1F50">
          <w:rPr>
            <w:rStyle w:val="Hyperlink"/>
            <w:noProof/>
          </w:rPr>
          <w:noBreakHyphen/>
          <w:t>1. Output adjustment panel.</w:t>
        </w:r>
        <w:r w:rsidR="00270E67">
          <w:rPr>
            <w:noProof/>
            <w:webHidden/>
          </w:rPr>
          <w:tab/>
        </w:r>
        <w:r w:rsidR="00270E67">
          <w:rPr>
            <w:noProof/>
            <w:webHidden/>
          </w:rPr>
          <w:fldChar w:fldCharType="begin"/>
        </w:r>
        <w:r w:rsidR="00270E67">
          <w:rPr>
            <w:noProof/>
            <w:webHidden/>
          </w:rPr>
          <w:instrText xml:space="preserve"> PAGEREF _Toc428439217 \h </w:instrText>
        </w:r>
        <w:r w:rsidR="00270E67">
          <w:rPr>
            <w:noProof/>
            <w:webHidden/>
          </w:rPr>
        </w:r>
        <w:r w:rsidR="00270E67">
          <w:rPr>
            <w:noProof/>
            <w:webHidden/>
          </w:rPr>
          <w:fldChar w:fldCharType="separate"/>
        </w:r>
        <w:r>
          <w:rPr>
            <w:noProof/>
            <w:webHidden/>
          </w:rPr>
          <w:t>35</w:t>
        </w:r>
        <w:r w:rsidR="00270E67">
          <w:rPr>
            <w:noProof/>
            <w:webHidden/>
          </w:rPr>
          <w:fldChar w:fldCharType="end"/>
        </w:r>
      </w:hyperlink>
    </w:p>
    <w:p w14:paraId="709F3F79"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r:id="rId16" w:anchor="_Toc428439218" w:history="1">
        <w:r w:rsidR="00270E67" w:rsidRPr="004A1F50">
          <w:rPr>
            <w:rStyle w:val="Hyperlink"/>
            <w:noProof/>
          </w:rPr>
          <w:t>Figure 10</w:t>
        </w:r>
        <w:r w:rsidR="00270E67" w:rsidRPr="004A1F50">
          <w:rPr>
            <w:rStyle w:val="Hyperlink"/>
            <w:noProof/>
          </w:rPr>
          <w:noBreakHyphen/>
          <w:t>1. Clipping plane panel.</w:t>
        </w:r>
        <w:r w:rsidR="00270E67">
          <w:rPr>
            <w:noProof/>
            <w:webHidden/>
          </w:rPr>
          <w:tab/>
        </w:r>
        <w:r w:rsidR="00270E67">
          <w:rPr>
            <w:noProof/>
            <w:webHidden/>
          </w:rPr>
          <w:fldChar w:fldCharType="begin"/>
        </w:r>
        <w:r w:rsidR="00270E67">
          <w:rPr>
            <w:noProof/>
            <w:webHidden/>
          </w:rPr>
          <w:instrText xml:space="preserve"> PAGEREF _Toc428439218 \h </w:instrText>
        </w:r>
        <w:r w:rsidR="00270E67">
          <w:rPr>
            <w:noProof/>
            <w:webHidden/>
          </w:rPr>
        </w:r>
        <w:r w:rsidR="00270E67">
          <w:rPr>
            <w:noProof/>
            <w:webHidden/>
          </w:rPr>
          <w:fldChar w:fldCharType="separate"/>
        </w:r>
        <w:r>
          <w:rPr>
            <w:noProof/>
            <w:webHidden/>
          </w:rPr>
          <w:t>36</w:t>
        </w:r>
        <w:r w:rsidR="00270E67">
          <w:rPr>
            <w:noProof/>
            <w:webHidden/>
          </w:rPr>
          <w:fldChar w:fldCharType="end"/>
        </w:r>
      </w:hyperlink>
    </w:p>
    <w:p w14:paraId="28530623"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19" w:history="1">
        <w:r w:rsidR="00270E67" w:rsidRPr="004A1F50">
          <w:rPr>
            <w:rStyle w:val="Hyperlink"/>
            <w:noProof/>
          </w:rPr>
          <w:t>Figure 11</w:t>
        </w:r>
        <w:r w:rsidR="00270E67" w:rsidRPr="004A1F50">
          <w:rPr>
            <w:rStyle w:val="Hyperlink"/>
            <w:noProof/>
          </w:rPr>
          <w:noBreakHyphen/>
          <w:t>1. Mesh properties.</w:t>
        </w:r>
        <w:r w:rsidR="00270E67">
          <w:rPr>
            <w:noProof/>
            <w:webHidden/>
          </w:rPr>
          <w:tab/>
        </w:r>
        <w:r w:rsidR="00270E67">
          <w:rPr>
            <w:noProof/>
            <w:webHidden/>
          </w:rPr>
          <w:fldChar w:fldCharType="begin"/>
        </w:r>
        <w:r w:rsidR="00270E67">
          <w:rPr>
            <w:noProof/>
            <w:webHidden/>
          </w:rPr>
          <w:instrText xml:space="preserve"> PAGEREF _Toc428439219 \h </w:instrText>
        </w:r>
        <w:r w:rsidR="00270E67">
          <w:rPr>
            <w:noProof/>
            <w:webHidden/>
          </w:rPr>
        </w:r>
        <w:r w:rsidR="00270E67">
          <w:rPr>
            <w:noProof/>
            <w:webHidden/>
          </w:rPr>
          <w:fldChar w:fldCharType="separate"/>
        </w:r>
        <w:r>
          <w:rPr>
            <w:noProof/>
            <w:webHidden/>
          </w:rPr>
          <w:t>38</w:t>
        </w:r>
        <w:r w:rsidR="00270E67">
          <w:rPr>
            <w:noProof/>
            <w:webHidden/>
          </w:rPr>
          <w:fldChar w:fldCharType="end"/>
        </w:r>
      </w:hyperlink>
    </w:p>
    <w:p w14:paraId="141F25E3"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20" w:history="1">
        <w:r w:rsidR="00270E67" w:rsidRPr="004A1F50">
          <w:rPr>
            <w:rStyle w:val="Hyperlink"/>
            <w:noProof/>
          </w:rPr>
          <w:t>Figure 11</w:t>
        </w:r>
        <w:r w:rsidR="00270E67" w:rsidRPr="004A1F50">
          <w:rPr>
            <w:rStyle w:val="Hyperlink"/>
            <w:noProof/>
          </w:rPr>
          <w:noBreakHyphen/>
          <w:t>2. Mesh manipulations.</w:t>
        </w:r>
        <w:r w:rsidR="00270E67">
          <w:rPr>
            <w:noProof/>
            <w:webHidden/>
          </w:rPr>
          <w:tab/>
        </w:r>
        <w:r w:rsidR="00270E67">
          <w:rPr>
            <w:noProof/>
            <w:webHidden/>
          </w:rPr>
          <w:fldChar w:fldCharType="begin"/>
        </w:r>
        <w:r w:rsidR="00270E67">
          <w:rPr>
            <w:noProof/>
            <w:webHidden/>
          </w:rPr>
          <w:instrText xml:space="preserve"> PAGEREF _Toc428439220 \h </w:instrText>
        </w:r>
        <w:r w:rsidR="00270E67">
          <w:rPr>
            <w:noProof/>
            <w:webHidden/>
          </w:rPr>
        </w:r>
        <w:r w:rsidR="00270E67">
          <w:rPr>
            <w:noProof/>
            <w:webHidden/>
          </w:rPr>
          <w:fldChar w:fldCharType="separate"/>
        </w:r>
        <w:r>
          <w:rPr>
            <w:noProof/>
            <w:webHidden/>
          </w:rPr>
          <w:t>39</w:t>
        </w:r>
        <w:r w:rsidR="00270E67">
          <w:rPr>
            <w:noProof/>
            <w:webHidden/>
          </w:rPr>
          <w:fldChar w:fldCharType="end"/>
        </w:r>
      </w:hyperlink>
    </w:p>
    <w:p w14:paraId="09FD3FA6"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21" w:history="1">
        <w:r w:rsidR="00270E67" w:rsidRPr="004A1F50">
          <w:rPr>
            <w:rStyle w:val="Hyperlink"/>
            <w:noProof/>
          </w:rPr>
          <w:t>Figure 12</w:t>
        </w:r>
        <w:r w:rsidR="00270E67" w:rsidRPr="004A1F50">
          <w:rPr>
            <w:rStyle w:val="Hyperlink"/>
            <w:noProof/>
          </w:rPr>
          <w:noBreakHyphen/>
          <w:t>1. Main movie playback controls.</w:t>
        </w:r>
        <w:r w:rsidR="00270E67">
          <w:rPr>
            <w:noProof/>
            <w:webHidden/>
          </w:rPr>
          <w:tab/>
        </w:r>
        <w:r w:rsidR="00270E67">
          <w:rPr>
            <w:noProof/>
            <w:webHidden/>
          </w:rPr>
          <w:fldChar w:fldCharType="begin"/>
        </w:r>
        <w:r w:rsidR="00270E67">
          <w:rPr>
            <w:noProof/>
            <w:webHidden/>
          </w:rPr>
          <w:instrText xml:space="preserve"> PAGEREF _Toc428439221 \h </w:instrText>
        </w:r>
        <w:r w:rsidR="00270E67">
          <w:rPr>
            <w:noProof/>
            <w:webHidden/>
          </w:rPr>
        </w:r>
        <w:r w:rsidR="00270E67">
          <w:rPr>
            <w:noProof/>
            <w:webHidden/>
          </w:rPr>
          <w:fldChar w:fldCharType="separate"/>
        </w:r>
        <w:r>
          <w:rPr>
            <w:noProof/>
            <w:webHidden/>
          </w:rPr>
          <w:t>40</w:t>
        </w:r>
        <w:r w:rsidR="00270E67">
          <w:rPr>
            <w:noProof/>
            <w:webHidden/>
          </w:rPr>
          <w:fldChar w:fldCharType="end"/>
        </w:r>
      </w:hyperlink>
    </w:p>
    <w:p w14:paraId="537F7009"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22" w:history="1">
        <w:r w:rsidR="00270E67" w:rsidRPr="004A1F50">
          <w:rPr>
            <w:rStyle w:val="Hyperlink"/>
            <w:noProof/>
          </w:rPr>
          <w:t>Figure 12</w:t>
        </w:r>
        <w:r w:rsidR="00270E67" w:rsidRPr="004A1F50">
          <w:rPr>
            <w:rStyle w:val="Hyperlink"/>
            <w:noProof/>
          </w:rPr>
          <w:noBreakHyphen/>
          <w:t>2. Save or export a movie or time sequence.</w:t>
        </w:r>
        <w:r w:rsidR="00270E67">
          <w:rPr>
            <w:noProof/>
            <w:webHidden/>
          </w:rPr>
          <w:tab/>
        </w:r>
        <w:r w:rsidR="00270E67">
          <w:rPr>
            <w:noProof/>
            <w:webHidden/>
          </w:rPr>
          <w:fldChar w:fldCharType="begin"/>
        </w:r>
        <w:r w:rsidR="00270E67">
          <w:rPr>
            <w:noProof/>
            <w:webHidden/>
          </w:rPr>
          <w:instrText xml:space="preserve"> PAGEREF _Toc428439222 \h </w:instrText>
        </w:r>
        <w:r w:rsidR="00270E67">
          <w:rPr>
            <w:noProof/>
            <w:webHidden/>
          </w:rPr>
        </w:r>
        <w:r w:rsidR="00270E67">
          <w:rPr>
            <w:noProof/>
            <w:webHidden/>
          </w:rPr>
          <w:fldChar w:fldCharType="separate"/>
        </w:r>
        <w:r>
          <w:rPr>
            <w:noProof/>
            <w:webHidden/>
          </w:rPr>
          <w:t>41</w:t>
        </w:r>
        <w:r w:rsidR="00270E67">
          <w:rPr>
            <w:noProof/>
            <w:webHidden/>
          </w:rPr>
          <w:fldChar w:fldCharType="end"/>
        </w:r>
      </w:hyperlink>
    </w:p>
    <w:p w14:paraId="5AF9F3F7"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23" w:history="1">
        <w:r w:rsidR="00270E67" w:rsidRPr="004A1F50">
          <w:rPr>
            <w:rStyle w:val="Hyperlink"/>
            <w:noProof/>
          </w:rPr>
          <w:t>Figure 12</w:t>
        </w:r>
        <w:r w:rsidR="00270E67" w:rsidRPr="004A1F50">
          <w:rPr>
            <w:rStyle w:val="Hyperlink"/>
            <w:noProof/>
          </w:rPr>
          <w:noBreakHyphen/>
          <w:t>3. Basic movie playback controls.</w:t>
        </w:r>
        <w:r w:rsidR="00270E67">
          <w:rPr>
            <w:noProof/>
            <w:webHidden/>
          </w:rPr>
          <w:tab/>
        </w:r>
        <w:r w:rsidR="00270E67">
          <w:rPr>
            <w:noProof/>
            <w:webHidden/>
          </w:rPr>
          <w:fldChar w:fldCharType="begin"/>
        </w:r>
        <w:r w:rsidR="00270E67">
          <w:rPr>
            <w:noProof/>
            <w:webHidden/>
          </w:rPr>
          <w:instrText xml:space="preserve"> PAGEREF _Toc428439223 \h </w:instrText>
        </w:r>
        <w:r w:rsidR="00270E67">
          <w:rPr>
            <w:noProof/>
            <w:webHidden/>
          </w:rPr>
        </w:r>
        <w:r w:rsidR="00270E67">
          <w:rPr>
            <w:noProof/>
            <w:webHidden/>
          </w:rPr>
          <w:fldChar w:fldCharType="separate"/>
        </w:r>
        <w:r>
          <w:rPr>
            <w:noProof/>
            <w:webHidden/>
          </w:rPr>
          <w:t>42</w:t>
        </w:r>
        <w:r w:rsidR="00270E67">
          <w:rPr>
            <w:noProof/>
            <w:webHidden/>
          </w:rPr>
          <w:fldChar w:fldCharType="end"/>
        </w:r>
      </w:hyperlink>
    </w:p>
    <w:p w14:paraId="42113DBF"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24" w:history="1">
        <w:r w:rsidR="00270E67" w:rsidRPr="004A1F50">
          <w:rPr>
            <w:rStyle w:val="Hyperlink"/>
            <w:noProof/>
          </w:rPr>
          <w:t>Figure 12</w:t>
        </w:r>
        <w:r w:rsidR="00270E67" w:rsidRPr="004A1F50">
          <w:rPr>
            <w:rStyle w:val="Hyperlink"/>
            <w:noProof/>
          </w:rPr>
          <w:noBreakHyphen/>
          <w:t>4. Advanced movie playback controls.</w:t>
        </w:r>
        <w:r w:rsidR="00270E67">
          <w:rPr>
            <w:noProof/>
            <w:webHidden/>
          </w:rPr>
          <w:tab/>
        </w:r>
        <w:r w:rsidR="00270E67">
          <w:rPr>
            <w:noProof/>
            <w:webHidden/>
          </w:rPr>
          <w:fldChar w:fldCharType="begin"/>
        </w:r>
        <w:r w:rsidR="00270E67">
          <w:rPr>
            <w:noProof/>
            <w:webHidden/>
          </w:rPr>
          <w:instrText xml:space="preserve"> PAGEREF _Toc428439224 \h </w:instrText>
        </w:r>
        <w:r w:rsidR="00270E67">
          <w:rPr>
            <w:noProof/>
            <w:webHidden/>
          </w:rPr>
        </w:r>
        <w:r w:rsidR="00270E67">
          <w:rPr>
            <w:noProof/>
            <w:webHidden/>
          </w:rPr>
          <w:fldChar w:fldCharType="separate"/>
        </w:r>
        <w:r>
          <w:rPr>
            <w:noProof/>
            <w:webHidden/>
          </w:rPr>
          <w:t>43</w:t>
        </w:r>
        <w:r w:rsidR="00270E67">
          <w:rPr>
            <w:noProof/>
            <w:webHidden/>
          </w:rPr>
          <w:fldChar w:fldCharType="end"/>
        </w:r>
      </w:hyperlink>
    </w:p>
    <w:p w14:paraId="2A7A9B42"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25" w:history="1">
        <w:r w:rsidR="00270E67" w:rsidRPr="004A1F50">
          <w:rPr>
            <w:rStyle w:val="Hyperlink"/>
            <w:noProof/>
          </w:rPr>
          <w:t>Figure 12</w:t>
        </w:r>
        <w:r w:rsidR="00270E67" w:rsidRPr="004A1F50">
          <w:rPr>
            <w:rStyle w:val="Hyperlink"/>
            <w:noProof/>
          </w:rPr>
          <w:noBreakHyphen/>
          <w:t>5. Auto key options.</w:t>
        </w:r>
        <w:r w:rsidR="00270E67">
          <w:rPr>
            <w:noProof/>
            <w:webHidden/>
          </w:rPr>
          <w:tab/>
        </w:r>
        <w:r w:rsidR="00270E67">
          <w:rPr>
            <w:noProof/>
            <w:webHidden/>
          </w:rPr>
          <w:fldChar w:fldCharType="begin"/>
        </w:r>
        <w:r w:rsidR="00270E67">
          <w:rPr>
            <w:noProof/>
            <w:webHidden/>
          </w:rPr>
          <w:instrText xml:space="preserve"> PAGEREF _Toc428439225 \h </w:instrText>
        </w:r>
        <w:r w:rsidR="00270E67">
          <w:rPr>
            <w:noProof/>
            <w:webHidden/>
          </w:rPr>
        </w:r>
        <w:r w:rsidR="00270E67">
          <w:rPr>
            <w:noProof/>
            <w:webHidden/>
          </w:rPr>
          <w:fldChar w:fldCharType="separate"/>
        </w:r>
        <w:r>
          <w:rPr>
            <w:noProof/>
            <w:webHidden/>
          </w:rPr>
          <w:t>44</w:t>
        </w:r>
        <w:r w:rsidR="00270E67">
          <w:rPr>
            <w:noProof/>
            <w:webHidden/>
          </w:rPr>
          <w:fldChar w:fldCharType="end"/>
        </w:r>
      </w:hyperlink>
    </w:p>
    <w:p w14:paraId="3CA308C5"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26" w:history="1">
        <w:r w:rsidR="00270E67" w:rsidRPr="004A1F50">
          <w:rPr>
            <w:rStyle w:val="Hyperlink"/>
            <w:noProof/>
          </w:rPr>
          <w:t>Figure 12</w:t>
        </w:r>
        <w:r w:rsidR="00270E67" w:rsidRPr="004A1F50">
          <w:rPr>
            <w:rStyle w:val="Hyperlink"/>
            <w:noProof/>
          </w:rPr>
          <w:noBreakHyphen/>
          <w:t>6. Frame cropping controls.</w:t>
        </w:r>
        <w:r w:rsidR="00270E67">
          <w:rPr>
            <w:noProof/>
            <w:webHidden/>
          </w:rPr>
          <w:tab/>
        </w:r>
        <w:r w:rsidR="00270E67">
          <w:rPr>
            <w:noProof/>
            <w:webHidden/>
          </w:rPr>
          <w:fldChar w:fldCharType="begin"/>
        </w:r>
        <w:r w:rsidR="00270E67">
          <w:rPr>
            <w:noProof/>
            <w:webHidden/>
          </w:rPr>
          <w:instrText xml:space="preserve"> PAGEREF _Toc428439226 \h </w:instrText>
        </w:r>
        <w:r w:rsidR="00270E67">
          <w:rPr>
            <w:noProof/>
            <w:webHidden/>
          </w:rPr>
        </w:r>
        <w:r w:rsidR="00270E67">
          <w:rPr>
            <w:noProof/>
            <w:webHidden/>
          </w:rPr>
          <w:fldChar w:fldCharType="separate"/>
        </w:r>
        <w:r>
          <w:rPr>
            <w:noProof/>
            <w:webHidden/>
          </w:rPr>
          <w:t>45</w:t>
        </w:r>
        <w:r w:rsidR="00270E67">
          <w:rPr>
            <w:noProof/>
            <w:webHidden/>
          </w:rPr>
          <w:fldChar w:fldCharType="end"/>
        </w:r>
      </w:hyperlink>
    </w:p>
    <w:p w14:paraId="55944695"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27" w:history="1">
        <w:r w:rsidR="00270E67" w:rsidRPr="004A1F50">
          <w:rPr>
            <w:rStyle w:val="Hyperlink"/>
            <w:noProof/>
          </w:rPr>
          <w:t>Figure 13</w:t>
        </w:r>
        <w:r w:rsidR="00270E67" w:rsidRPr="004A1F50">
          <w:rPr>
            <w:rStyle w:val="Hyperlink"/>
            <w:noProof/>
          </w:rPr>
          <w:noBreakHyphen/>
          <w:t>1. Save project dialog.</w:t>
        </w:r>
        <w:r w:rsidR="00270E67">
          <w:rPr>
            <w:noProof/>
            <w:webHidden/>
          </w:rPr>
          <w:tab/>
        </w:r>
        <w:r w:rsidR="00270E67">
          <w:rPr>
            <w:noProof/>
            <w:webHidden/>
          </w:rPr>
          <w:fldChar w:fldCharType="begin"/>
        </w:r>
        <w:r w:rsidR="00270E67">
          <w:rPr>
            <w:noProof/>
            <w:webHidden/>
          </w:rPr>
          <w:instrText xml:space="preserve"> PAGEREF _Toc428439227 \h </w:instrText>
        </w:r>
        <w:r w:rsidR="00270E67">
          <w:rPr>
            <w:noProof/>
            <w:webHidden/>
          </w:rPr>
        </w:r>
        <w:r w:rsidR="00270E67">
          <w:rPr>
            <w:noProof/>
            <w:webHidden/>
          </w:rPr>
          <w:fldChar w:fldCharType="separate"/>
        </w:r>
        <w:r>
          <w:rPr>
            <w:noProof/>
            <w:webHidden/>
          </w:rPr>
          <w:t>48</w:t>
        </w:r>
        <w:r w:rsidR="00270E67">
          <w:rPr>
            <w:noProof/>
            <w:webHidden/>
          </w:rPr>
          <w:fldChar w:fldCharType="end"/>
        </w:r>
      </w:hyperlink>
    </w:p>
    <w:p w14:paraId="346493E0"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28" w:history="1">
        <w:r w:rsidR="00270E67" w:rsidRPr="004A1F50">
          <w:rPr>
            <w:rStyle w:val="Hyperlink"/>
            <w:noProof/>
          </w:rPr>
          <w:t>Figure 14</w:t>
        </w:r>
        <w:r w:rsidR="00270E67" w:rsidRPr="004A1F50">
          <w:rPr>
            <w:rStyle w:val="Hyperlink"/>
            <w:noProof/>
          </w:rPr>
          <w:noBreakHyphen/>
          <w:t>1. The selection part of the Analyze dialog.</w:t>
        </w:r>
        <w:r w:rsidR="00270E67">
          <w:rPr>
            <w:noProof/>
            <w:webHidden/>
          </w:rPr>
          <w:tab/>
        </w:r>
        <w:r w:rsidR="00270E67">
          <w:rPr>
            <w:noProof/>
            <w:webHidden/>
          </w:rPr>
          <w:fldChar w:fldCharType="begin"/>
        </w:r>
        <w:r w:rsidR="00270E67">
          <w:rPr>
            <w:noProof/>
            <w:webHidden/>
          </w:rPr>
          <w:instrText xml:space="preserve"> PAGEREF _Toc428439228 \h </w:instrText>
        </w:r>
        <w:r w:rsidR="00270E67">
          <w:rPr>
            <w:noProof/>
            <w:webHidden/>
          </w:rPr>
        </w:r>
        <w:r w:rsidR="00270E67">
          <w:rPr>
            <w:noProof/>
            <w:webHidden/>
          </w:rPr>
          <w:fldChar w:fldCharType="separate"/>
        </w:r>
        <w:r>
          <w:rPr>
            <w:noProof/>
            <w:webHidden/>
          </w:rPr>
          <w:t>50</w:t>
        </w:r>
        <w:r w:rsidR="00270E67">
          <w:rPr>
            <w:noProof/>
            <w:webHidden/>
          </w:rPr>
          <w:fldChar w:fldCharType="end"/>
        </w:r>
      </w:hyperlink>
    </w:p>
    <w:p w14:paraId="1189D8BC"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29" w:history="1">
        <w:r w:rsidR="00270E67" w:rsidRPr="004A1F50">
          <w:rPr>
            <w:rStyle w:val="Hyperlink"/>
            <w:noProof/>
          </w:rPr>
          <w:t>Figure 15</w:t>
        </w:r>
        <w:r w:rsidR="00270E67" w:rsidRPr="004A1F50">
          <w:rPr>
            <w:rStyle w:val="Hyperlink"/>
            <w:noProof/>
          </w:rPr>
          <w:noBreakHyphen/>
          <w:t>1. Launch Measurement window from main toolbar.</w:t>
        </w:r>
        <w:r w:rsidR="00270E67">
          <w:rPr>
            <w:noProof/>
            <w:webHidden/>
          </w:rPr>
          <w:tab/>
        </w:r>
        <w:r w:rsidR="00270E67">
          <w:rPr>
            <w:noProof/>
            <w:webHidden/>
          </w:rPr>
          <w:fldChar w:fldCharType="begin"/>
        </w:r>
        <w:r w:rsidR="00270E67">
          <w:rPr>
            <w:noProof/>
            <w:webHidden/>
          </w:rPr>
          <w:instrText xml:space="preserve"> PAGEREF _Toc428439229 \h </w:instrText>
        </w:r>
        <w:r w:rsidR="00270E67">
          <w:rPr>
            <w:noProof/>
            <w:webHidden/>
          </w:rPr>
        </w:r>
        <w:r w:rsidR="00270E67">
          <w:rPr>
            <w:noProof/>
            <w:webHidden/>
          </w:rPr>
          <w:fldChar w:fldCharType="separate"/>
        </w:r>
        <w:r>
          <w:rPr>
            <w:noProof/>
            <w:webHidden/>
          </w:rPr>
          <w:t>54</w:t>
        </w:r>
        <w:r w:rsidR="00270E67">
          <w:rPr>
            <w:noProof/>
            <w:webHidden/>
          </w:rPr>
          <w:fldChar w:fldCharType="end"/>
        </w:r>
      </w:hyperlink>
    </w:p>
    <w:p w14:paraId="704C6E66"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30" w:history="1">
        <w:r w:rsidR="00270E67" w:rsidRPr="004A1F50">
          <w:rPr>
            <w:rStyle w:val="Hyperlink"/>
            <w:noProof/>
          </w:rPr>
          <w:t>Figure 15</w:t>
        </w:r>
        <w:r w:rsidR="00270E67" w:rsidRPr="004A1F50">
          <w:rPr>
            <w:rStyle w:val="Hyperlink"/>
            <w:noProof/>
          </w:rPr>
          <w:noBreakHyphen/>
          <w:t>2. Measurement window.</w:t>
        </w:r>
        <w:r w:rsidR="00270E67">
          <w:rPr>
            <w:noProof/>
            <w:webHidden/>
          </w:rPr>
          <w:tab/>
        </w:r>
        <w:r w:rsidR="00270E67">
          <w:rPr>
            <w:noProof/>
            <w:webHidden/>
          </w:rPr>
          <w:fldChar w:fldCharType="begin"/>
        </w:r>
        <w:r w:rsidR="00270E67">
          <w:rPr>
            <w:noProof/>
            <w:webHidden/>
          </w:rPr>
          <w:instrText xml:space="preserve"> PAGEREF _Toc428439230 \h </w:instrText>
        </w:r>
        <w:r w:rsidR="00270E67">
          <w:rPr>
            <w:noProof/>
            <w:webHidden/>
          </w:rPr>
        </w:r>
        <w:r w:rsidR="00270E67">
          <w:rPr>
            <w:noProof/>
            <w:webHidden/>
          </w:rPr>
          <w:fldChar w:fldCharType="separate"/>
        </w:r>
        <w:r>
          <w:rPr>
            <w:noProof/>
            <w:webHidden/>
          </w:rPr>
          <w:t>54</w:t>
        </w:r>
        <w:r w:rsidR="00270E67">
          <w:rPr>
            <w:noProof/>
            <w:webHidden/>
          </w:rPr>
          <w:fldChar w:fldCharType="end"/>
        </w:r>
      </w:hyperlink>
    </w:p>
    <w:p w14:paraId="3F34318C"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31" w:history="1">
        <w:r w:rsidR="00270E67" w:rsidRPr="004A1F50">
          <w:rPr>
            <w:rStyle w:val="Hyperlink"/>
            <w:noProof/>
          </w:rPr>
          <w:t>Figure 16</w:t>
        </w:r>
        <w:r w:rsidR="00270E67" w:rsidRPr="004A1F50">
          <w:rPr>
            <w:rStyle w:val="Hyperlink"/>
            <w:noProof/>
          </w:rPr>
          <w:noBreakHyphen/>
          <w:t>1. Component analysis and calculation functions in the Analyze window.</w:t>
        </w:r>
        <w:r w:rsidR="00270E67">
          <w:rPr>
            <w:noProof/>
            <w:webHidden/>
          </w:rPr>
          <w:tab/>
        </w:r>
        <w:r w:rsidR="00270E67">
          <w:rPr>
            <w:noProof/>
            <w:webHidden/>
          </w:rPr>
          <w:fldChar w:fldCharType="begin"/>
        </w:r>
        <w:r w:rsidR="00270E67">
          <w:rPr>
            <w:noProof/>
            <w:webHidden/>
          </w:rPr>
          <w:instrText xml:space="preserve"> PAGEREF _Toc428439231 \h </w:instrText>
        </w:r>
        <w:r w:rsidR="00270E67">
          <w:rPr>
            <w:noProof/>
            <w:webHidden/>
          </w:rPr>
        </w:r>
        <w:r w:rsidR="00270E67">
          <w:rPr>
            <w:noProof/>
            <w:webHidden/>
          </w:rPr>
          <w:fldChar w:fldCharType="separate"/>
        </w:r>
        <w:r>
          <w:rPr>
            <w:noProof/>
            <w:webHidden/>
          </w:rPr>
          <w:t>58</w:t>
        </w:r>
        <w:r w:rsidR="00270E67">
          <w:rPr>
            <w:noProof/>
            <w:webHidden/>
          </w:rPr>
          <w:fldChar w:fldCharType="end"/>
        </w:r>
      </w:hyperlink>
    </w:p>
    <w:p w14:paraId="505D9050"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32" w:history="1">
        <w:r w:rsidR="00270E67" w:rsidRPr="004A1F50">
          <w:rPr>
            <w:rStyle w:val="Hyperlink"/>
            <w:noProof/>
          </w:rPr>
          <w:t>Figure 16</w:t>
        </w:r>
        <w:r w:rsidR="00270E67" w:rsidRPr="004A1F50">
          <w:rPr>
            <w:rStyle w:val="Hyperlink"/>
            <w:noProof/>
          </w:rPr>
          <w:noBreakHyphen/>
          <w:t>2. Noise reduction dialog.</w:t>
        </w:r>
        <w:r w:rsidR="00270E67">
          <w:rPr>
            <w:noProof/>
            <w:webHidden/>
          </w:rPr>
          <w:tab/>
        </w:r>
        <w:r w:rsidR="00270E67">
          <w:rPr>
            <w:noProof/>
            <w:webHidden/>
          </w:rPr>
          <w:fldChar w:fldCharType="begin"/>
        </w:r>
        <w:r w:rsidR="00270E67">
          <w:rPr>
            <w:noProof/>
            <w:webHidden/>
          </w:rPr>
          <w:instrText xml:space="preserve"> PAGEREF _Toc428439232 \h </w:instrText>
        </w:r>
        <w:r w:rsidR="00270E67">
          <w:rPr>
            <w:noProof/>
            <w:webHidden/>
          </w:rPr>
        </w:r>
        <w:r w:rsidR="00270E67">
          <w:rPr>
            <w:noProof/>
            <w:webHidden/>
          </w:rPr>
          <w:fldChar w:fldCharType="separate"/>
        </w:r>
        <w:r>
          <w:rPr>
            <w:noProof/>
            <w:webHidden/>
          </w:rPr>
          <w:t>60</w:t>
        </w:r>
        <w:r w:rsidR="00270E67">
          <w:rPr>
            <w:noProof/>
            <w:webHidden/>
          </w:rPr>
          <w:fldChar w:fldCharType="end"/>
        </w:r>
      </w:hyperlink>
    </w:p>
    <w:p w14:paraId="30763FB4"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33" w:history="1">
        <w:r w:rsidR="00270E67" w:rsidRPr="004A1F50">
          <w:rPr>
            <w:rStyle w:val="Hyperlink"/>
            <w:noProof/>
          </w:rPr>
          <w:t>Figure 16</w:t>
        </w:r>
        <w:r w:rsidR="00270E67" w:rsidRPr="004A1F50">
          <w:rPr>
            <w:rStyle w:val="Hyperlink"/>
            <w:noProof/>
          </w:rPr>
          <w:noBreakHyphen/>
          <w:t>3. Colocalization analysis dialog.</w:t>
        </w:r>
        <w:r w:rsidR="00270E67">
          <w:rPr>
            <w:noProof/>
            <w:webHidden/>
          </w:rPr>
          <w:tab/>
        </w:r>
        <w:r w:rsidR="00270E67">
          <w:rPr>
            <w:noProof/>
            <w:webHidden/>
          </w:rPr>
          <w:fldChar w:fldCharType="begin"/>
        </w:r>
        <w:r w:rsidR="00270E67">
          <w:rPr>
            <w:noProof/>
            <w:webHidden/>
          </w:rPr>
          <w:instrText xml:space="preserve"> PAGEREF _Toc428439233 \h </w:instrText>
        </w:r>
        <w:r w:rsidR="00270E67">
          <w:rPr>
            <w:noProof/>
            <w:webHidden/>
          </w:rPr>
        </w:r>
        <w:r w:rsidR="00270E67">
          <w:rPr>
            <w:noProof/>
            <w:webHidden/>
          </w:rPr>
          <w:fldChar w:fldCharType="separate"/>
        </w:r>
        <w:r>
          <w:rPr>
            <w:noProof/>
            <w:webHidden/>
          </w:rPr>
          <w:t>61</w:t>
        </w:r>
        <w:r w:rsidR="00270E67">
          <w:rPr>
            <w:noProof/>
            <w:webHidden/>
          </w:rPr>
          <w:fldChar w:fldCharType="end"/>
        </w:r>
      </w:hyperlink>
    </w:p>
    <w:p w14:paraId="4376B2C8"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34" w:history="1">
        <w:r w:rsidR="00270E67" w:rsidRPr="004A1F50">
          <w:rPr>
            <w:rStyle w:val="Hyperlink"/>
            <w:noProof/>
          </w:rPr>
          <w:t>Figure 17</w:t>
        </w:r>
        <w:r w:rsidR="00270E67" w:rsidRPr="004A1F50">
          <w:rPr>
            <w:rStyle w:val="Hyperlink"/>
            <w:noProof/>
          </w:rPr>
          <w:noBreakHyphen/>
          <w:t>1. Components and Tracking window.</w:t>
        </w:r>
        <w:r w:rsidR="00270E67">
          <w:rPr>
            <w:noProof/>
            <w:webHidden/>
          </w:rPr>
          <w:tab/>
        </w:r>
        <w:r w:rsidR="00270E67">
          <w:rPr>
            <w:noProof/>
            <w:webHidden/>
          </w:rPr>
          <w:fldChar w:fldCharType="begin"/>
        </w:r>
        <w:r w:rsidR="00270E67">
          <w:rPr>
            <w:noProof/>
            <w:webHidden/>
          </w:rPr>
          <w:instrText xml:space="preserve"> PAGEREF _Toc428439234 \h </w:instrText>
        </w:r>
        <w:r w:rsidR="00270E67">
          <w:rPr>
            <w:noProof/>
            <w:webHidden/>
          </w:rPr>
        </w:r>
        <w:r w:rsidR="00270E67">
          <w:rPr>
            <w:noProof/>
            <w:webHidden/>
          </w:rPr>
          <w:fldChar w:fldCharType="separate"/>
        </w:r>
        <w:r>
          <w:rPr>
            <w:noProof/>
            <w:webHidden/>
          </w:rPr>
          <w:t>63</w:t>
        </w:r>
        <w:r w:rsidR="00270E67">
          <w:rPr>
            <w:noProof/>
            <w:webHidden/>
          </w:rPr>
          <w:fldChar w:fldCharType="end"/>
        </w:r>
      </w:hyperlink>
    </w:p>
    <w:p w14:paraId="3BB58D0E"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35" w:history="1">
        <w:r w:rsidR="00270E67" w:rsidRPr="004A1F50">
          <w:rPr>
            <w:rStyle w:val="Hyperlink"/>
            <w:noProof/>
          </w:rPr>
          <w:t>Figure 17</w:t>
        </w:r>
        <w:r w:rsidR="00270E67" w:rsidRPr="004A1F50">
          <w:rPr>
            <w:rStyle w:val="Hyperlink"/>
            <w:noProof/>
          </w:rPr>
          <w:noBreakHyphen/>
          <w:t>2. Ghosts of a tracked cell.</w:t>
        </w:r>
        <w:r w:rsidR="00270E67">
          <w:rPr>
            <w:noProof/>
            <w:webHidden/>
          </w:rPr>
          <w:tab/>
        </w:r>
        <w:r w:rsidR="00270E67">
          <w:rPr>
            <w:noProof/>
            <w:webHidden/>
          </w:rPr>
          <w:fldChar w:fldCharType="begin"/>
        </w:r>
        <w:r w:rsidR="00270E67">
          <w:rPr>
            <w:noProof/>
            <w:webHidden/>
          </w:rPr>
          <w:instrText xml:space="preserve"> PAGEREF _Toc428439235 \h </w:instrText>
        </w:r>
        <w:r w:rsidR="00270E67">
          <w:rPr>
            <w:noProof/>
            <w:webHidden/>
          </w:rPr>
        </w:r>
        <w:r w:rsidR="00270E67">
          <w:rPr>
            <w:noProof/>
            <w:webHidden/>
          </w:rPr>
          <w:fldChar w:fldCharType="separate"/>
        </w:r>
        <w:r>
          <w:rPr>
            <w:noProof/>
            <w:webHidden/>
          </w:rPr>
          <w:t>65</w:t>
        </w:r>
        <w:r w:rsidR="00270E67">
          <w:rPr>
            <w:noProof/>
            <w:webHidden/>
          </w:rPr>
          <w:fldChar w:fldCharType="end"/>
        </w:r>
      </w:hyperlink>
    </w:p>
    <w:p w14:paraId="3EF1293A"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36" w:history="1">
        <w:r w:rsidR="00270E67" w:rsidRPr="004A1F50">
          <w:rPr>
            <w:rStyle w:val="Hyperlink"/>
            <w:noProof/>
          </w:rPr>
          <w:t>Figure 18</w:t>
        </w:r>
        <w:r w:rsidR="00270E67" w:rsidRPr="004A1F50">
          <w:rPr>
            <w:rStyle w:val="Hyperlink"/>
            <w:noProof/>
          </w:rPr>
          <w:noBreakHyphen/>
          <w:t>1. Convert dialog.</w:t>
        </w:r>
        <w:r w:rsidR="00270E67">
          <w:rPr>
            <w:noProof/>
            <w:webHidden/>
          </w:rPr>
          <w:tab/>
        </w:r>
        <w:r w:rsidR="00270E67">
          <w:rPr>
            <w:noProof/>
            <w:webHidden/>
          </w:rPr>
          <w:fldChar w:fldCharType="begin"/>
        </w:r>
        <w:r w:rsidR="00270E67">
          <w:rPr>
            <w:noProof/>
            <w:webHidden/>
          </w:rPr>
          <w:instrText xml:space="preserve"> PAGEREF _Toc428439236 \h </w:instrText>
        </w:r>
        <w:r w:rsidR="00270E67">
          <w:rPr>
            <w:noProof/>
            <w:webHidden/>
          </w:rPr>
        </w:r>
        <w:r w:rsidR="00270E67">
          <w:rPr>
            <w:noProof/>
            <w:webHidden/>
          </w:rPr>
          <w:fldChar w:fldCharType="separate"/>
        </w:r>
        <w:r>
          <w:rPr>
            <w:noProof/>
            <w:webHidden/>
          </w:rPr>
          <w:t>67</w:t>
        </w:r>
        <w:r w:rsidR="00270E67">
          <w:rPr>
            <w:noProof/>
            <w:webHidden/>
          </w:rPr>
          <w:fldChar w:fldCharType="end"/>
        </w:r>
      </w:hyperlink>
    </w:p>
    <w:p w14:paraId="44C7796D"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37" w:history="1">
        <w:r w:rsidR="00270E67" w:rsidRPr="004A1F50">
          <w:rPr>
            <w:rStyle w:val="Hyperlink"/>
            <w:noProof/>
          </w:rPr>
          <w:t>Figure 19</w:t>
        </w:r>
        <w:r w:rsidR="00270E67" w:rsidRPr="004A1F50">
          <w:rPr>
            <w:rStyle w:val="Hyperlink"/>
            <w:noProof/>
          </w:rPr>
          <w:noBreakHyphen/>
          <w:t>1. OpenCL kernel editor.</w:t>
        </w:r>
        <w:r w:rsidR="00270E67">
          <w:rPr>
            <w:noProof/>
            <w:webHidden/>
          </w:rPr>
          <w:tab/>
        </w:r>
        <w:r w:rsidR="00270E67">
          <w:rPr>
            <w:noProof/>
            <w:webHidden/>
          </w:rPr>
          <w:fldChar w:fldCharType="begin"/>
        </w:r>
        <w:r w:rsidR="00270E67">
          <w:rPr>
            <w:noProof/>
            <w:webHidden/>
          </w:rPr>
          <w:instrText xml:space="preserve"> PAGEREF _Toc428439237 \h </w:instrText>
        </w:r>
        <w:r w:rsidR="00270E67">
          <w:rPr>
            <w:noProof/>
            <w:webHidden/>
          </w:rPr>
        </w:r>
        <w:r w:rsidR="00270E67">
          <w:rPr>
            <w:noProof/>
            <w:webHidden/>
          </w:rPr>
          <w:fldChar w:fldCharType="separate"/>
        </w:r>
        <w:r>
          <w:rPr>
            <w:noProof/>
            <w:webHidden/>
          </w:rPr>
          <w:t>69</w:t>
        </w:r>
        <w:r w:rsidR="00270E67">
          <w:rPr>
            <w:noProof/>
            <w:webHidden/>
          </w:rPr>
          <w:fldChar w:fldCharType="end"/>
        </w:r>
      </w:hyperlink>
    </w:p>
    <w:p w14:paraId="338A1EE5"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38" w:history="1">
        <w:r w:rsidR="00270E67" w:rsidRPr="004A1F50">
          <w:rPr>
            <w:rStyle w:val="Hyperlink"/>
            <w:noProof/>
          </w:rPr>
          <w:t>Figure 20</w:t>
        </w:r>
        <w:r w:rsidR="00270E67" w:rsidRPr="004A1F50">
          <w:rPr>
            <w:rStyle w:val="Hyperlink"/>
            <w:noProof/>
          </w:rPr>
          <w:noBreakHyphen/>
          <w:t>1. Settings, project panel.</w:t>
        </w:r>
        <w:r w:rsidR="00270E67">
          <w:rPr>
            <w:noProof/>
            <w:webHidden/>
          </w:rPr>
          <w:tab/>
        </w:r>
        <w:r w:rsidR="00270E67">
          <w:rPr>
            <w:noProof/>
            <w:webHidden/>
          </w:rPr>
          <w:fldChar w:fldCharType="begin"/>
        </w:r>
        <w:r w:rsidR="00270E67">
          <w:rPr>
            <w:noProof/>
            <w:webHidden/>
          </w:rPr>
          <w:instrText xml:space="preserve"> PAGEREF _Toc428439238 \h </w:instrText>
        </w:r>
        <w:r w:rsidR="00270E67">
          <w:rPr>
            <w:noProof/>
            <w:webHidden/>
          </w:rPr>
        </w:r>
        <w:r w:rsidR="00270E67">
          <w:rPr>
            <w:noProof/>
            <w:webHidden/>
          </w:rPr>
          <w:fldChar w:fldCharType="separate"/>
        </w:r>
        <w:r>
          <w:rPr>
            <w:noProof/>
            <w:webHidden/>
          </w:rPr>
          <w:t>71</w:t>
        </w:r>
        <w:r w:rsidR="00270E67">
          <w:rPr>
            <w:noProof/>
            <w:webHidden/>
          </w:rPr>
          <w:fldChar w:fldCharType="end"/>
        </w:r>
      </w:hyperlink>
    </w:p>
    <w:p w14:paraId="54CFF7EE"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39" w:history="1">
        <w:r w:rsidR="00270E67" w:rsidRPr="004A1F50">
          <w:rPr>
            <w:rStyle w:val="Hyperlink"/>
            <w:noProof/>
          </w:rPr>
          <w:t>Figure 20</w:t>
        </w:r>
        <w:r w:rsidR="00270E67" w:rsidRPr="004A1F50">
          <w:rPr>
            <w:rStyle w:val="Hyperlink"/>
            <w:noProof/>
          </w:rPr>
          <w:noBreakHyphen/>
          <w:t>2. Settings, rendering panel.</w:t>
        </w:r>
        <w:r w:rsidR="00270E67">
          <w:rPr>
            <w:noProof/>
            <w:webHidden/>
          </w:rPr>
          <w:tab/>
        </w:r>
        <w:r w:rsidR="00270E67">
          <w:rPr>
            <w:noProof/>
            <w:webHidden/>
          </w:rPr>
          <w:fldChar w:fldCharType="begin"/>
        </w:r>
        <w:r w:rsidR="00270E67">
          <w:rPr>
            <w:noProof/>
            <w:webHidden/>
          </w:rPr>
          <w:instrText xml:space="preserve"> PAGEREF _Toc428439239 \h </w:instrText>
        </w:r>
        <w:r w:rsidR="00270E67">
          <w:rPr>
            <w:noProof/>
            <w:webHidden/>
          </w:rPr>
        </w:r>
        <w:r w:rsidR="00270E67">
          <w:rPr>
            <w:noProof/>
            <w:webHidden/>
          </w:rPr>
          <w:fldChar w:fldCharType="separate"/>
        </w:r>
        <w:r>
          <w:rPr>
            <w:noProof/>
            <w:webHidden/>
          </w:rPr>
          <w:t>72</w:t>
        </w:r>
        <w:r w:rsidR="00270E67">
          <w:rPr>
            <w:noProof/>
            <w:webHidden/>
          </w:rPr>
          <w:fldChar w:fldCharType="end"/>
        </w:r>
      </w:hyperlink>
    </w:p>
    <w:p w14:paraId="49673CE7"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40" w:history="1">
        <w:r w:rsidR="00270E67" w:rsidRPr="004A1F50">
          <w:rPr>
            <w:rStyle w:val="Hyperlink"/>
            <w:noProof/>
          </w:rPr>
          <w:t>Figure 20</w:t>
        </w:r>
        <w:r w:rsidR="00270E67" w:rsidRPr="004A1F50">
          <w:rPr>
            <w:rStyle w:val="Hyperlink"/>
            <w:noProof/>
          </w:rPr>
          <w:noBreakHyphen/>
          <w:t>3. Settings, performance panel.</w:t>
        </w:r>
        <w:r w:rsidR="00270E67">
          <w:rPr>
            <w:noProof/>
            <w:webHidden/>
          </w:rPr>
          <w:tab/>
        </w:r>
        <w:r w:rsidR="00270E67">
          <w:rPr>
            <w:noProof/>
            <w:webHidden/>
          </w:rPr>
          <w:fldChar w:fldCharType="begin"/>
        </w:r>
        <w:r w:rsidR="00270E67">
          <w:rPr>
            <w:noProof/>
            <w:webHidden/>
          </w:rPr>
          <w:instrText xml:space="preserve"> PAGEREF _Toc428439240 \h </w:instrText>
        </w:r>
        <w:r w:rsidR="00270E67">
          <w:rPr>
            <w:noProof/>
            <w:webHidden/>
          </w:rPr>
        </w:r>
        <w:r w:rsidR="00270E67">
          <w:rPr>
            <w:noProof/>
            <w:webHidden/>
          </w:rPr>
          <w:fldChar w:fldCharType="separate"/>
        </w:r>
        <w:r>
          <w:rPr>
            <w:noProof/>
            <w:webHidden/>
          </w:rPr>
          <w:t>73</w:t>
        </w:r>
        <w:r w:rsidR="00270E67">
          <w:rPr>
            <w:noProof/>
            <w:webHidden/>
          </w:rPr>
          <w:fldChar w:fldCharType="end"/>
        </w:r>
      </w:hyperlink>
    </w:p>
    <w:p w14:paraId="189842C9" w14:textId="77777777" w:rsidR="00270E67" w:rsidRDefault="00AA6384">
      <w:pPr>
        <w:pStyle w:val="TableofFigures"/>
        <w:tabs>
          <w:tab w:val="right" w:leader="dot" w:pos="9350"/>
        </w:tabs>
        <w:rPr>
          <w:rFonts w:asciiTheme="minorHAnsi" w:hAnsiTheme="minorHAnsi"/>
          <w:noProof/>
          <w:color w:val="auto"/>
          <w:sz w:val="22"/>
          <w:szCs w:val="22"/>
          <w:lang w:eastAsia="en-US"/>
        </w:rPr>
      </w:pPr>
      <w:hyperlink w:anchor="_Toc428439241" w:history="1">
        <w:r w:rsidR="00270E67" w:rsidRPr="004A1F50">
          <w:rPr>
            <w:rStyle w:val="Hyperlink"/>
            <w:noProof/>
          </w:rPr>
          <w:t>Figure 20</w:t>
        </w:r>
        <w:r w:rsidR="00270E67" w:rsidRPr="004A1F50">
          <w:rPr>
            <w:rStyle w:val="Hyperlink"/>
            <w:noProof/>
          </w:rPr>
          <w:noBreakHyphen/>
          <w:t>4. Settings, file format panel.</w:t>
        </w:r>
        <w:r w:rsidR="00270E67">
          <w:rPr>
            <w:noProof/>
            <w:webHidden/>
          </w:rPr>
          <w:tab/>
        </w:r>
        <w:r w:rsidR="00270E67">
          <w:rPr>
            <w:noProof/>
            <w:webHidden/>
          </w:rPr>
          <w:fldChar w:fldCharType="begin"/>
        </w:r>
        <w:r w:rsidR="00270E67">
          <w:rPr>
            <w:noProof/>
            <w:webHidden/>
          </w:rPr>
          <w:instrText xml:space="preserve"> PAGEREF _Toc428439241 \h </w:instrText>
        </w:r>
        <w:r w:rsidR="00270E67">
          <w:rPr>
            <w:noProof/>
            <w:webHidden/>
          </w:rPr>
        </w:r>
        <w:r w:rsidR="00270E67">
          <w:rPr>
            <w:noProof/>
            <w:webHidden/>
          </w:rPr>
          <w:fldChar w:fldCharType="separate"/>
        </w:r>
        <w:r>
          <w:rPr>
            <w:noProof/>
            <w:webHidden/>
          </w:rPr>
          <w:t>74</w:t>
        </w:r>
        <w:r w:rsidR="00270E67">
          <w:rPr>
            <w:noProof/>
            <w:webHidden/>
          </w:rPr>
          <w:fldChar w:fldCharType="end"/>
        </w:r>
      </w:hyperlink>
    </w:p>
    <w:p w14:paraId="267E759E" w14:textId="689E3324" w:rsidR="00EA57E1" w:rsidRDefault="00EA57E1" w:rsidP="00EA57E1">
      <w:pPr>
        <w:rPr>
          <w:rFonts w:asciiTheme="majorHAnsi" w:eastAsiaTheme="majorEastAsia" w:hAnsiTheme="majorHAnsi" w:cstheme="majorBidi"/>
          <w:color w:val="669748" w:themeColor="accent2" w:themeShade="BF"/>
          <w:sz w:val="36"/>
          <w:szCs w:val="36"/>
        </w:rPr>
      </w:pPr>
      <w:r>
        <w:lastRenderedPageBreak/>
        <w:fldChar w:fldCharType="end"/>
      </w:r>
      <w:r>
        <w:br w:type="page"/>
      </w:r>
    </w:p>
    <w:p w14:paraId="25FAC0AF" w14:textId="24503B45" w:rsidR="003010F7" w:rsidRDefault="00DC0B8A" w:rsidP="00BF54AB">
      <w:pPr>
        <w:pStyle w:val="Heading1"/>
        <w:numPr>
          <w:ilvl w:val="0"/>
          <w:numId w:val="5"/>
        </w:numPr>
        <w:ind w:left="0"/>
      </w:pPr>
      <w:bookmarkStart w:id="4" w:name="_Toc428439123"/>
      <w:r w:rsidRPr="00BF54AB">
        <w:lastRenderedPageBreak/>
        <w:t>What’s N</w:t>
      </w:r>
      <w:r w:rsidR="0019654D" w:rsidRPr="00BF54AB">
        <w:t>ew</w:t>
      </w:r>
      <w:bookmarkEnd w:id="0"/>
      <w:bookmarkEnd w:id="1"/>
      <w:bookmarkEnd w:id="2"/>
      <w:r w:rsidR="00FF63E0">
        <w:t xml:space="preserve"> in Version 2.1</w:t>
      </w:r>
      <w:r w:rsidR="00625E9C">
        <w:t>7</w:t>
      </w:r>
      <w:bookmarkEnd w:id="4"/>
    </w:p>
    <w:p w14:paraId="4AA58B6C" w14:textId="2DCEC4F3" w:rsidR="00366F7C" w:rsidRDefault="00366F7C" w:rsidP="0087722A">
      <w:r>
        <w:t>Thank you for using FluoRender and spending some time on the operation manual. You may also want to read the documentation of tutorials, which can be downloaded from FluoRender’s website.</w:t>
      </w:r>
    </w:p>
    <w:p w14:paraId="225B182B" w14:textId="70666289" w:rsidR="0066225E" w:rsidRDefault="00625E9C" w:rsidP="0087722A">
      <w:r>
        <w:t>FluoRender Version 2.17 fixed several issues of reading files and using the paint brush tool in streaming mode.</w:t>
      </w:r>
    </w:p>
    <w:p w14:paraId="6FBCD329" w14:textId="2D9345D4" w:rsidR="00787331" w:rsidRDefault="00366F7C" w:rsidP="0087722A">
      <w:r>
        <w:t>New features and</w:t>
      </w:r>
      <w:r w:rsidR="00787331">
        <w:t xml:space="preserve"> improvements include:</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152E3" w14:paraId="604E93B0" w14:textId="77777777" w:rsidTr="007F0FD8">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2944D3B" w14:textId="77777777" w:rsidR="001152E3" w:rsidRDefault="001152E3" w:rsidP="007F0FD8">
            <w:pPr>
              <w:pStyle w:val="Icon"/>
            </w:pPr>
            <w:r>
              <w:rPr>
                <w:noProof/>
                <w:lang w:eastAsia="en-US"/>
              </w:rPr>
              <w:drawing>
                <wp:inline distT="0" distB="0" distL="0" distR="0" wp14:anchorId="4184A606" wp14:editId="18E1FAEA">
                  <wp:extent cx="351130" cy="3387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E63A8C6" w14:textId="5FB8F65B" w:rsidR="001152E3" w:rsidRPr="000E4270" w:rsidRDefault="00625E9C" w:rsidP="007F0FD8">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History for paint brush operations</w:t>
            </w:r>
          </w:p>
        </w:tc>
      </w:tr>
    </w:tbl>
    <w:p w14:paraId="6A6CC4AE" w14:textId="3FF09343" w:rsidR="001152E3" w:rsidRDefault="00625E9C" w:rsidP="0087722A">
      <w:r>
        <w:t xml:space="preserve">New in the 2.17 release of FluoRender, you can </w:t>
      </w:r>
      <w:r w:rsidR="00F66E58">
        <w:t xml:space="preserve">let FluoRender remember a certain number of steps in the history of paint brush operations. Then, these operations can be undone or redone. See </w:t>
      </w:r>
      <w:r w:rsidR="00F66E58">
        <w:fldChar w:fldCharType="begin"/>
      </w:r>
      <w:r w:rsidR="00F66E58">
        <w:instrText xml:space="preserve"> REF _Ref428196568 \r \h </w:instrText>
      </w:r>
      <w:r w:rsidR="00F66E58">
        <w:fldChar w:fldCharType="separate"/>
      </w:r>
      <w:r w:rsidR="00AA6384">
        <w:t>Chapter 14</w:t>
      </w:r>
      <w:r w:rsidR="00F66E58">
        <w:fldChar w:fldCharType="end"/>
      </w:r>
      <w:r w:rsidR="00F66E58">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6500E" w14:paraId="3F0B9001" w14:textId="77777777" w:rsidTr="00CE73B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903E627" w14:textId="77777777" w:rsidR="0016500E" w:rsidRDefault="0016500E" w:rsidP="00CE73B9">
            <w:pPr>
              <w:pStyle w:val="Icon"/>
            </w:pPr>
            <w:r>
              <w:rPr>
                <w:noProof/>
                <w:lang w:eastAsia="en-US"/>
              </w:rPr>
              <w:drawing>
                <wp:inline distT="0" distB="0" distL="0" distR="0" wp14:anchorId="54E43B90" wp14:editId="52CDEE62">
                  <wp:extent cx="351130" cy="3387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5A110B9" w14:textId="390C45CC" w:rsidR="0016500E" w:rsidRPr="000E4270" w:rsidRDefault="00F66E58" w:rsidP="00CE73B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 secondary color setting for volume data</w:t>
            </w:r>
          </w:p>
        </w:tc>
      </w:tr>
    </w:tbl>
    <w:p w14:paraId="39A04783" w14:textId="05EAB0D5" w:rsidR="0016500E" w:rsidRDefault="00F66E58" w:rsidP="0016500E">
      <w:r>
        <w:t>New in the 2.17</w:t>
      </w:r>
      <w:r w:rsidR="0016500E">
        <w:t xml:space="preserve"> release of FluoRender, </w:t>
      </w:r>
      <w:r>
        <w:t>you can select a secondary color to highlight paint brush selected structures within a volume</w:t>
      </w:r>
      <w:r w:rsidR="0016500E">
        <w:t>.</w:t>
      </w:r>
      <w:r>
        <w:t xml:space="preserve"> Previously, this color is calculated according to the primary color of the volume</w:t>
      </w:r>
      <w:r w:rsidR="00366F7C">
        <w:t>.</w:t>
      </w:r>
      <w:r w:rsidR="0016500E">
        <w:t xml:space="preserve"> See </w:t>
      </w:r>
      <w:r>
        <w:fldChar w:fldCharType="begin"/>
      </w:r>
      <w:r>
        <w:instrText xml:space="preserve"> REF _Ref428196684 \r \h </w:instrText>
      </w:r>
      <w:r>
        <w:fldChar w:fldCharType="separate"/>
      </w:r>
      <w:r w:rsidR="00AA6384">
        <w:t>Chapter 8</w:t>
      </w:r>
      <w:r>
        <w:fldChar w:fldCharType="end"/>
      </w:r>
      <w:r w:rsidR="0016500E">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07FFC" w14:paraId="43492E3E" w14:textId="77777777" w:rsidTr="0050524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8EBFB64" w14:textId="77777777" w:rsidR="00107FFC" w:rsidRDefault="00107FFC" w:rsidP="00505249">
            <w:pPr>
              <w:pStyle w:val="Icon"/>
            </w:pPr>
            <w:r>
              <w:rPr>
                <w:noProof/>
                <w:lang w:eastAsia="en-US"/>
              </w:rPr>
              <w:drawing>
                <wp:inline distT="0" distB="0" distL="0" distR="0" wp14:anchorId="67D22000" wp14:editId="03228981">
                  <wp:extent cx="351130" cy="33871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017FCC7" w14:textId="73DF2EB4" w:rsidR="00107FFC" w:rsidRPr="000E4270" w:rsidRDefault="00F66E58" w:rsidP="0050524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Choice of color maps and color map modes</w:t>
            </w:r>
          </w:p>
        </w:tc>
      </w:tr>
    </w:tbl>
    <w:p w14:paraId="697FD318" w14:textId="5620FAC9" w:rsidR="00107FFC" w:rsidRDefault="00F66E58" w:rsidP="00107FFC">
      <w:r>
        <w:t>New in the 2.17</w:t>
      </w:r>
      <w:r w:rsidR="00107FFC">
        <w:t xml:space="preserve"> release of FluoRender, </w:t>
      </w:r>
      <w:r>
        <w:t>you can choose among several color maps in addition to the rainbow color map in the previous versions</w:t>
      </w:r>
      <w:r w:rsidR="0016500E">
        <w:t xml:space="preserve">. </w:t>
      </w:r>
      <w:r>
        <w:t xml:space="preserve">Also, you can map the colors to X, Y, or Z coordinate values of a volume, in addition to intensity values. </w:t>
      </w:r>
      <w:r w:rsidR="0016500E">
        <w:t xml:space="preserve">See </w:t>
      </w:r>
      <w:r>
        <w:fldChar w:fldCharType="begin"/>
      </w:r>
      <w:r>
        <w:instrText xml:space="preserve"> REF _Ref428197006 \r \h </w:instrText>
      </w:r>
      <w:r>
        <w:fldChar w:fldCharType="separate"/>
      </w:r>
      <w:r w:rsidR="00AA6384">
        <w:t>Chapter 8</w:t>
      </w:r>
      <w:r>
        <w:fldChar w:fldCharType="end"/>
      </w:r>
      <w:r w:rsidR="0016500E">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07FFC" w14:paraId="0584E024" w14:textId="77777777" w:rsidTr="0050524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33C6F70" w14:textId="77777777" w:rsidR="00107FFC" w:rsidRDefault="00107FFC" w:rsidP="00505249">
            <w:pPr>
              <w:pStyle w:val="Icon"/>
            </w:pPr>
            <w:r>
              <w:rPr>
                <w:noProof/>
                <w:lang w:eastAsia="en-US"/>
              </w:rPr>
              <w:drawing>
                <wp:inline distT="0" distB="0" distL="0" distR="0" wp14:anchorId="2D4C6487" wp14:editId="66B968A8">
                  <wp:extent cx="351130" cy="338716"/>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08BFD65" w14:textId="6285CB2D" w:rsidR="00107FFC" w:rsidRPr="000E4270" w:rsidRDefault="00F66E58" w:rsidP="0050524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Protractor tool</w:t>
            </w:r>
          </w:p>
        </w:tc>
      </w:tr>
    </w:tbl>
    <w:p w14:paraId="55976D63" w14:textId="2752C6BB" w:rsidR="00107FFC" w:rsidRDefault="00F66E58" w:rsidP="00107FFC">
      <w:r>
        <w:t>New in the 2.17</w:t>
      </w:r>
      <w:r w:rsidR="00107FFC">
        <w:t xml:space="preserve"> release of FluoRender, you can </w:t>
      </w:r>
      <w:r>
        <w:t>use a protractor tool to measure angles</w:t>
      </w:r>
      <w:r w:rsidR="00107FFC">
        <w:t>.</w:t>
      </w:r>
      <w:r>
        <w:t xml:space="preserve"> See </w:t>
      </w:r>
      <w:r>
        <w:fldChar w:fldCharType="begin"/>
      </w:r>
      <w:r>
        <w:instrText xml:space="preserve"> REF _Ref428197053 \r \h </w:instrText>
      </w:r>
      <w:r>
        <w:fldChar w:fldCharType="separate"/>
      </w:r>
      <w:r w:rsidR="00AA6384">
        <w:t>Chapter 15</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E49AC" w14:paraId="1BCD7BF6" w14:textId="77777777" w:rsidTr="00F52FD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13F5ED4" w14:textId="77777777" w:rsidR="004E49AC" w:rsidRDefault="004E49AC" w:rsidP="00F52FDF">
            <w:pPr>
              <w:pStyle w:val="Icon"/>
            </w:pPr>
            <w:r>
              <w:rPr>
                <w:noProof/>
                <w:lang w:eastAsia="en-US"/>
              </w:rPr>
              <w:drawing>
                <wp:inline distT="0" distB="0" distL="0" distR="0" wp14:anchorId="278D324B" wp14:editId="6ECF35B2">
                  <wp:extent cx="351130" cy="338716"/>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725AF94" w14:textId="22EAD1F4" w:rsidR="004E49AC" w:rsidRPr="000E4270" w:rsidRDefault="004E49AC" w:rsidP="00F52FDF">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Separation of non-overlapping samples into channels</w:t>
            </w:r>
          </w:p>
        </w:tc>
      </w:tr>
    </w:tbl>
    <w:p w14:paraId="351952E0" w14:textId="6A9655A3" w:rsidR="004E49AC" w:rsidRDefault="004E49AC" w:rsidP="004E49AC">
      <w:r>
        <w:t xml:space="preserve">New in the 2.17 release of FluoRender, when you load a Prairie/Bruker XML file of multiple tiles, the tiles are separated into channels if there is no overlapping among the tiles. See </w:t>
      </w:r>
      <w:r>
        <w:fldChar w:fldCharType="begin"/>
      </w:r>
      <w:r>
        <w:instrText xml:space="preserve"> REF _Ref428197245 \r \h </w:instrText>
      </w:r>
      <w:r>
        <w:fldChar w:fldCharType="separate"/>
      </w:r>
      <w:r w:rsidR="00AA6384">
        <w:t>Chapter 4</w:t>
      </w:r>
      <w:r>
        <w:fldChar w:fldCharType="end"/>
      </w:r>
      <w:r>
        <w:t xml:space="preserve"> for more details.</w:t>
      </w:r>
    </w:p>
    <w:p w14:paraId="0181DFB5" w14:textId="77777777" w:rsidR="00BB1485" w:rsidRDefault="00BB1485" w:rsidP="004E49AC"/>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E49AC" w14:paraId="7FE2AC52" w14:textId="77777777" w:rsidTr="00F52FD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94A603C" w14:textId="77777777" w:rsidR="004E49AC" w:rsidRDefault="004E49AC" w:rsidP="00F52FDF">
            <w:pPr>
              <w:pStyle w:val="Icon"/>
            </w:pPr>
            <w:r>
              <w:rPr>
                <w:noProof/>
                <w:lang w:eastAsia="en-US"/>
              </w:rPr>
              <w:lastRenderedPageBreak/>
              <w:drawing>
                <wp:inline distT="0" distB="0" distL="0" distR="0" wp14:anchorId="4980FAC8" wp14:editId="742195BB">
                  <wp:extent cx="351130" cy="338716"/>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55A9A6B" w14:textId="624ED201" w:rsidR="004E49AC" w:rsidRPr="000E4270" w:rsidRDefault="004E49AC" w:rsidP="00F52FDF">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Recording channel intermixing modes</w:t>
            </w:r>
          </w:p>
        </w:tc>
      </w:tr>
    </w:tbl>
    <w:p w14:paraId="35F9C17F" w14:textId="2D86D584" w:rsidR="004E49AC" w:rsidRDefault="004E49AC" w:rsidP="004E49AC">
      <w:r>
        <w:t xml:space="preserve">New in the 2.17 release of FluoRender, changes to the channel intermixing modes are recorded in an animated movie. See </w:t>
      </w:r>
      <w:r>
        <w:fldChar w:fldCharType="begin"/>
      </w:r>
      <w:r>
        <w:instrText xml:space="preserve"> REF _Ref428197378 \r \h </w:instrText>
      </w:r>
      <w:r>
        <w:fldChar w:fldCharType="separate"/>
      </w:r>
      <w:r w:rsidR="00AA6384">
        <w:t>Chapter 12</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E49AC" w14:paraId="172F9524" w14:textId="77777777" w:rsidTr="00F52FD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C7170E1" w14:textId="77777777" w:rsidR="004E49AC" w:rsidRDefault="004E49AC" w:rsidP="00F52FDF">
            <w:pPr>
              <w:pStyle w:val="Icon"/>
            </w:pPr>
            <w:r>
              <w:rPr>
                <w:noProof/>
                <w:lang w:eastAsia="en-US"/>
              </w:rPr>
              <w:drawing>
                <wp:inline distT="0" distB="0" distL="0" distR="0" wp14:anchorId="238A4CC4" wp14:editId="0BAFB50D">
                  <wp:extent cx="351130" cy="338716"/>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7043345" w14:textId="0AD43663" w:rsidR="004E49AC" w:rsidRPr="000E4270" w:rsidRDefault="004E49AC" w:rsidP="00F52FDF">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Baking clipping planes</w:t>
            </w:r>
          </w:p>
        </w:tc>
      </w:tr>
    </w:tbl>
    <w:p w14:paraId="17794CF7" w14:textId="77DF7D3A" w:rsidR="004E49AC" w:rsidRDefault="004E49AC" w:rsidP="004E49AC">
      <w:r>
        <w:t xml:space="preserve">New in the 2.17 release of FluoRender, when you bake a volume, its clipping plane information is </w:t>
      </w:r>
      <w:r w:rsidR="00366F7C">
        <w:t>applied</w:t>
      </w:r>
      <w:r>
        <w:t xml:space="preserve">. </w:t>
      </w:r>
      <w:r w:rsidR="00366F7C">
        <w:t xml:space="preserve">Zero values are padded in the space clipped. </w:t>
      </w:r>
      <w:r>
        <w:t xml:space="preserve">See </w:t>
      </w:r>
      <w:r>
        <w:fldChar w:fldCharType="begin"/>
      </w:r>
      <w:r>
        <w:instrText xml:space="preserve"> REF _Ref428197503 \r \h </w:instrText>
      </w:r>
      <w:r>
        <w:fldChar w:fldCharType="separate"/>
      </w:r>
      <w:r w:rsidR="00AA6384">
        <w:t>Chapter 5</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E49AC" w14:paraId="331CFE67" w14:textId="77777777" w:rsidTr="00F52FD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C62F34D" w14:textId="77777777" w:rsidR="004E49AC" w:rsidRDefault="004E49AC" w:rsidP="00F52FDF">
            <w:pPr>
              <w:pStyle w:val="Icon"/>
            </w:pPr>
            <w:r>
              <w:rPr>
                <w:noProof/>
                <w:lang w:eastAsia="en-US"/>
              </w:rPr>
              <w:drawing>
                <wp:inline distT="0" distB="0" distL="0" distR="0" wp14:anchorId="31C790CC" wp14:editId="500AB2A8">
                  <wp:extent cx="351130" cy="338716"/>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B1C98C2" w14:textId="7D8AE633" w:rsidR="004E49AC" w:rsidRPr="000E4270" w:rsidRDefault="004E49AC" w:rsidP="00F52FDF">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 new 4D script type for executing an external application from FluoRender</w:t>
            </w:r>
          </w:p>
        </w:tc>
      </w:tr>
    </w:tbl>
    <w:p w14:paraId="7A588A89" w14:textId="229A9791" w:rsidR="004E49AC" w:rsidRDefault="004E49AC" w:rsidP="004E49AC">
      <w:r>
        <w:t xml:space="preserve">New in the 2.17 release of FluoRender, a new 4D script type is added to allow execution of an external application during 4D playback. The external application can be used to apply </w:t>
      </w:r>
      <w:r w:rsidR="00B762E6">
        <w:t xml:space="preserve">processing on each time point of the time sequence. </w:t>
      </w:r>
      <w:r w:rsidR="00366F7C">
        <w:t xml:space="preserve">We also include a sample application under the Windows operating system. The sample application processes a volume file and labels individual structures. It can be used jointly with the new tracking functions. </w:t>
      </w:r>
      <w:r>
        <w:t xml:space="preserve">See </w:t>
      </w:r>
      <w:r w:rsidR="00B762E6">
        <w:fldChar w:fldCharType="begin"/>
      </w:r>
      <w:r w:rsidR="00B762E6">
        <w:instrText xml:space="preserve"> REF _Ref428197707 \r \h </w:instrText>
      </w:r>
      <w:r w:rsidR="00B762E6">
        <w:fldChar w:fldCharType="separate"/>
      </w:r>
      <w:r w:rsidR="00AA6384">
        <w:t>Chapter 12</w:t>
      </w:r>
      <w:r w:rsidR="00B762E6">
        <w:fldChar w:fldCharType="end"/>
      </w:r>
      <w:r>
        <w:t xml:space="preserve"> </w:t>
      </w:r>
      <w:r w:rsidR="00366F7C">
        <w:t xml:space="preserve">and </w:t>
      </w:r>
      <w:r w:rsidR="00366F7C">
        <w:fldChar w:fldCharType="begin"/>
      </w:r>
      <w:r w:rsidR="00366F7C">
        <w:instrText xml:space="preserve"> REF _Ref406749322 \r \h </w:instrText>
      </w:r>
      <w:r w:rsidR="00366F7C">
        <w:fldChar w:fldCharType="separate"/>
      </w:r>
      <w:r w:rsidR="00AA6384">
        <w:t>Chapter 17</w:t>
      </w:r>
      <w:r w:rsidR="00366F7C">
        <w:fldChar w:fldCharType="end"/>
      </w:r>
      <w:r w:rsidR="00366F7C">
        <w:t xml:space="preserve"> </w:t>
      </w:r>
      <w:r>
        <w:t>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762E6" w14:paraId="1FCBB388" w14:textId="77777777" w:rsidTr="00F52FD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B843318" w14:textId="77777777" w:rsidR="00B762E6" w:rsidRDefault="00B762E6" w:rsidP="00F52FDF">
            <w:pPr>
              <w:pStyle w:val="Icon"/>
            </w:pPr>
            <w:r>
              <w:rPr>
                <w:noProof/>
                <w:lang w:eastAsia="en-US"/>
              </w:rPr>
              <w:drawing>
                <wp:inline distT="0" distB="0" distL="0" distR="0" wp14:anchorId="4A0FF2EF" wp14:editId="60E78441">
                  <wp:extent cx="351130" cy="338716"/>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9A8E7A7" w14:textId="54AD5683" w:rsidR="00B762E6" w:rsidRPr="000E4270" w:rsidRDefault="00B762E6" w:rsidP="00F52FDF">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Automatic tracking</w:t>
            </w:r>
          </w:p>
        </w:tc>
      </w:tr>
    </w:tbl>
    <w:p w14:paraId="64B33548" w14:textId="08292234" w:rsidR="00B762E6" w:rsidRDefault="00B762E6" w:rsidP="00B762E6">
      <w:r>
        <w:t xml:space="preserve">New in the 2.17 release of FluoRender, you can track multiple moving structures simultaneously in a time sequence. See </w:t>
      </w:r>
      <w:r>
        <w:fldChar w:fldCharType="begin"/>
      </w:r>
      <w:r>
        <w:instrText xml:space="preserve"> REF _Ref406749322 \r \h </w:instrText>
      </w:r>
      <w:r>
        <w:fldChar w:fldCharType="separate"/>
      </w:r>
      <w:r w:rsidR="00AA6384">
        <w:t>Chapter 17</w:t>
      </w:r>
      <w:r>
        <w:fldChar w:fldCharType="end"/>
      </w:r>
      <w:r>
        <w:t xml:space="preserve"> for more details.</w:t>
      </w:r>
    </w:p>
    <w:p w14:paraId="6F583E16" w14:textId="77777777" w:rsidR="00F66E58" w:rsidRDefault="00F66E58" w:rsidP="00107FFC"/>
    <w:p w14:paraId="0F82D1C3" w14:textId="77777777" w:rsidR="00804AA2" w:rsidRDefault="00804AA2">
      <w:r>
        <w:br w:type="page"/>
      </w:r>
    </w:p>
    <w:p w14:paraId="63590A5B" w14:textId="77777777" w:rsidR="003010F7" w:rsidRPr="00BF54AB" w:rsidRDefault="00E67B16" w:rsidP="00BF54AB">
      <w:pPr>
        <w:pStyle w:val="Heading1"/>
      </w:pPr>
      <w:bookmarkStart w:id="5" w:name="_Toc406575210"/>
      <w:bookmarkStart w:id="6" w:name="_Toc406755640"/>
      <w:bookmarkStart w:id="7" w:name="_Toc406770713"/>
      <w:bookmarkStart w:id="8" w:name="_Toc428439124"/>
      <w:r w:rsidRPr="00BF54AB">
        <w:lastRenderedPageBreak/>
        <w:t>Installation</w:t>
      </w:r>
      <w:bookmarkEnd w:id="5"/>
      <w:bookmarkEnd w:id="6"/>
      <w:bookmarkEnd w:id="7"/>
      <w:bookmarkEnd w:id="8"/>
    </w:p>
    <w:p w14:paraId="69EF26B0" w14:textId="013F9CE8" w:rsidR="003010F7" w:rsidRDefault="00E67B16" w:rsidP="00BF54AB">
      <w:pPr>
        <w:pStyle w:val="Heading2"/>
      </w:pPr>
      <w:bookmarkStart w:id="9" w:name="_Toc406575211"/>
      <w:bookmarkStart w:id="10" w:name="_Toc406755641"/>
      <w:bookmarkStart w:id="11" w:name="_Toc406770714"/>
      <w:bookmarkStart w:id="12" w:name="_Toc428439125"/>
      <w:r>
        <w:t>Install FluoRender on Microsoft Windows</w:t>
      </w:r>
      <w:bookmarkEnd w:id="9"/>
      <w:bookmarkEnd w:id="10"/>
      <w:bookmarkEnd w:id="11"/>
      <w:bookmarkEnd w:id="12"/>
    </w:p>
    <w:sdt>
      <w:sdtPr>
        <w:rPr>
          <w:color w:val="4C483D" w:themeColor="text2"/>
          <w:sz w:val="20"/>
          <w:szCs w:val="20"/>
        </w:rPr>
        <w:id w:val="204835237"/>
        <w:placeholder>
          <w:docPart w:val="57377C49733F4DBCB213F8A608C3AB64"/>
        </w:placeholder>
        <w15:appearance w15:val="hidden"/>
      </w:sdtPr>
      <w:sdtEnd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pPr>
                  <w:pStyle w:val="Icon"/>
                </w:pPr>
                <w:r>
                  <w:rPr>
                    <w:noProof/>
                    <w:lang w:eastAsia="en-US"/>
                  </w:rPr>
                  <mc:AlternateContent>
                    <mc:Choice Requires="wpg">
                      <w:drawing>
                        <wp:inline distT="0" distB="0" distL="0" distR="0" wp14:anchorId="3B6D3388" wp14:editId="675EBD4C">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BEF69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kA78A&#10;AADbAAAADwAAAGRycy9kb3ducmV2LnhtbERPzU4CMRC+m/gOzZh4k66S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1yQDvwAAANsAAAAPAAAAAAAAAAAAAAAAAJgCAABkcnMvZG93bnJl&#10;di54bWxQSwUGAAAAAAQABAD1AAAAhAM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mJsQA&#10;AADbAAAADwAAAGRycy9kb3ducmV2LnhtbESPQWvCQBSE74X+h+UVvNWNVaRNXaUUCjkJNRavr9mX&#10;bGj2bdhdY/TXdwXB4zAz3zCrzWg7MZAPrWMFs2kGgrhyuuVGwb78en4FESKyxs4xKThTgM368WGF&#10;uXYn/qZhFxuRIBxyVGBi7HMpQ2XIYpi6njh5tfMWY5K+kdrjKcFtJ1+ybCkttpwWDPb0aaj62x2t&#10;gsPlpxyOvjTb2hfF4u33sPT1XKnJ0/jxDiLSGO/hW7vQCu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7Zib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pPr>
                  <w:pStyle w:val="TipText"/>
                  <w:cnfStyle w:val="000000000000" w:firstRow="0" w:lastRow="0" w:firstColumn="0" w:lastColumn="0" w:oddVBand="0" w:evenVBand="0" w:oddHBand="0" w:evenHBand="0" w:firstRowFirstColumn="0" w:firstRowLastColumn="0" w:lastRowFirstColumn="0" w:lastRowLastColumn="0"/>
                </w:pPr>
                <w:r>
                  <w:t>We have discontinued the support of 32-bit Windows since Version 2.14. Please make sure that your hardware is 64-bit compatible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p w14:paraId="5A4BA634" w14:textId="5E46A14D" w:rsidR="000C36AD" w:rsidRDefault="00DC0B8A" w:rsidP="001257EC">
          <w:pPr>
            <w:pStyle w:val="ListParagraph"/>
            <w:numPr>
              <w:ilvl w:val="0"/>
              <w:numId w:val="2"/>
            </w:numPr>
          </w:pPr>
          <w:r>
            <w:t xml:space="preserve">Download </w:t>
          </w:r>
          <w:r w:rsidR="007C5CF6">
            <w:rPr>
              <w:i/>
            </w:rPr>
            <w:t>FluoRender_2.17</w:t>
          </w:r>
          <w:r w:rsidR="00505249">
            <w:rPr>
              <w:i/>
            </w:rPr>
            <w:t>.0</w:t>
          </w:r>
          <w:r w:rsidR="000C36AD" w:rsidRPr="00095378">
            <w:rPr>
              <w:i/>
            </w:rPr>
            <w:t>_win64.exe</w:t>
          </w:r>
          <w:r w:rsidR="000C36AD">
            <w:t xml:space="preserve"> from our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806808">
          <w:pPr>
            <w:pStyle w:val="ListParagraph"/>
            <w:numPr>
              <w:ilvl w:val="0"/>
              <w:numId w:val="2"/>
            </w:numPr>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76505C">
                <w:pPr>
                  <w:pStyle w:val="Icon"/>
                </w:pPr>
                <w:r>
                  <w:rPr>
                    <w:noProof/>
                    <w:lang w:eastAsia="en-US"/>
                  </w:rPr>
                  <mc:AlternateContent>
                    <mc:Choice Requires="wpg">
                      <w:drawing>
                        <wp:inline distT="0" distB="0" distL="0" distR="0" wp14:anchorId="4810CA5C" wp14:editId="4730131F">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8D3FD0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ImpsMA&#10;AADcAAAADwAAAGRycy9kb3ducmV2LnhtbESP3WoCMRCF7wu+QxjBu5qtoG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ImpsMAAADcAAAADwAAAAAAAAAAAAAAAACYAgAAZHJzL2Rv&#10;d25yZXYueG1sUEsFBgAAAAAEAAQA9QAAAIgD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VWMUA&#10;AADcAAAADwAAAGRycy9kb3ducmV2LnhtbESPwWrDMBBE74X8g9hAb42ctJjUjRJCoOBToXFKrltr&#10;bZlYKyMpjtuvrwqFHoeZecNsdpPtxUg+dI4VLBcZCOLa6Y5bBafq9WENIkRkjb1jUvBFAXbb2d0G&#10;C+1u/E7jMbYiQTgUqMDEOBRShtqQxbBwA3HyGuctxiR9K7XHW4LbXq6yLJcWO04LBgc6GKovx6tV&#10;cP7+qMarr8xb48vy6fnznPvmUan7+bR/ARFpiv/hv3apFaz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NVY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76505C">
                <w:pPr>
                  <w:pStyle w:val="TipText"/>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76505C">
          <w:pPr>
            <w:pStyle w:val="ListParagraph"/>
          </w:pPr>
        </w:p>
        <w:p w14:paraId="3EE7841F" w14:textId="75A006F4" w:rsidR="00E625E9" w:rsidRDefault="00E625E9" w:rsidP="00806808">
          <w:pPr>
            <w:pStyle w:val="ListParagraph"/>
            <w:numPr>
              <w:ilvl w:val="0"/>
              <w:numId w:val="2"/>
            </w:numPr>
          </w:pPr>
          <w:r>
            <w:t>The first dialog you will see will ask you to select your language for installation. Click OK.</w:t>
          </w:r>
        </w:p>
        <w:p w14:paraId="52A65EF7" w14:textId="621FAE73" w:rsidR="00E625E9" w:rsidRDefault="00E625E9" w:rsidP="000B77AE">
          <w:pPr>
            <w:pStyle w:val="ListParagraph"/>
            <w:jc w:val="center"/>
          </w:pPr>
          <w:r>
            <w:rPr>
              <w:noProof/>
              <w:lang w:eastAsia="en-US"/>
            </w:rPr>
            <w:drawing>
              <wp:inline distT="0" distB="0" distL="0" distR="0" wp14:anchorId="071D8BF3" wp14:editId="14D749CF">
                <wp:extent cx="1965960" cy="1024128"/>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65960" cy="1024128"/>
                        </a:xfrm>
                        <a:prstGeom prst="rect">
                          <a:avLst/>
                        </a:prstGeom>
                        <a:noFill/>
                        <a:ln>
                          <a:noFill/>
                        </a:ln>
                      </pic:spPr>
                    </pic:pic>
                  </a:graphicData>
                </a:graphic>
              </wp:inline>
            </w:drawing>
          </w:r>
        </w:p>
        <w:p w14:paraId="491BE43E" w14:textId="50A0A560" w:rsidR="000B77AE" w:rsidRDefault="000B77AE" w:rsidP="000B77AE">
          <w:pPr>
            <w:pStyle w:val="Caption"/>
            <w:jc w:val="center"/>
          </w:pPr>
          <w:bookmarkStart w:id="13" w:name="_Toc428439200"/>
          <w:r>
            <w:t xml:space="preserve">Figure </w:t>
          </w:r>
          <w:fldSimple w:instr=" STYLEREF 1 \s ">
            <w:r w:rsidR="00AA6384">
              <w:rPr>
                <w:noProof/>
              </w:rPr>
              <w:t>2</w:t>
            </w:r>
          </w:fldSimple>
          <w:r w:rsidR="0037433D">
            <w:noBreakHyphen/>
          </w:r>
          <w:fldSimple w:instr=" SEQ Figure \* ARABIC \s 1 ">
            <w:r w:rsidR="00AA6384">
              <w:rPr>
                <w:noProof/>
              </w:rPr>
              <w:t>1</w:t>
            </w:r>
          </w:fldSimple>
          <w:r w:rsidR="00C50376">
            <w:rPr>
              <w:noProof/>
            </w:rPr>
            <w:t>.</w:t>
          </w:r>
          <w:r w:rsidR="002F1AC5">
            <w:t xml:space="preserve"> Installation l</w:t>
          </w:r>
          <w:r>
            <w:t>anguage.</w:t>
          </w:r>
          <w:bookmarkEnd w:id="13"/>
        </w:p>
        <w:p w14:paraId="7D7A5CFA" w14:textId="77777777" w:rsidR="000B77AE" w:rsidRDefault="000B77AE" w:rsidP="00E625E9">
          <w:pPr>
            <w:pStyle w:val="ListParagraph"/>
          </w:pPr>
        </w:p>
        <w:p w14:paraId="40733769" w14:textId="77777777" w:rsidR="00816D3C" w:rsidRDefault="00816D3C" w:rsidP="00E625E9">
          <w:pPr>
            <w:pStyle w:val="ListParagraph"/>
          </w:pPr>
        </w:p>
        <w:p w14:paraId="230CFABF" w14:textId="403BB7AB" w:rsidR="0076505C" w:rsidRPr="0076505C" w:rsidRDefault="00E625E9" w:rsidP="0076505C">
          <w:pPr>
            <w:pStyle w:val="ListParagraph"/>
            <w:numPr>
              <w:ilvl w:val="0"/>
              <w:numId w:val="2"/>
            </w:numPr>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76505C">
                <w:pPr>
                  <w:pStyle w:val="Icon"/>
                </w:pPr>
                <w:r>
                  <w:rPr>
                    <w:noProof/>
                    <w:lang w:eastAsia="en-US"/>
                  </w:rPr>
                  <mc:AlternateContent>
                    <mc:Choice Requires="wpg">
                      <w:drawing>
                        <wp:inline distT="0" distB="0" distL="0" distR="0" wp14:anchorId="39D717F4" wp14:editId="0BBECD80">
                          <wp:extent cx="228600" cy="228600"/>
                          <wp:effectExtent l="0" t="0" r="0" b="0"/>
                          <wp:docPr id="2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84A40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OJOMAA&#10;AADcAAAADwAAAGRycy9kb3ducmV2LnhtbERPzUoDMRC+C32HMAVvNtseyro2LaWieFGx+gDDZtxs&#10;u5mEJG63b+8cBI8f3/9mN/lBjZRyH9jAclGBIm6D7bkz8PX5dFeDygXZ4hCYDFwpw247u9lgY8OF&#10;P2g8lk5JCOcGDbhSYqN1bh15zIsQiYX7DsljEZg6bRNeJNwPelVVa+2xZ2lwGOngqD0ff7yUuDg+&#10;xsNzf1976k7v13V6e0VjbufT/gFUoan8i//cL9bAq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9OJOMAAAADcAAAADwAAAAAAAAAAAAAAAACYAgAAZHJzL2Rvd25y&#10;ZXYueG1sUEsFBgAAAAAEAAQA9QAAAIUD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BKsUA&#10;AADcAAAADwAAAGRycy9kb3ducmV2LnhtbESPQWvCQBSE70L/w/IKvemmKqKpq5SCkFOhRvH6mn3J&#10;hmbfht01pv31XaHQ4zAz3zDb/Wg7MZAPrWMFz7MMBHHldMuNglN5mK5BhIissXNMCr4pwH73MNli&#10;rt2NP2g4xkYkCIccFZgY+1zKUBmyGGauJ05e7bzFmKRvpPZ4S3DbyXmWraTFltOCwZ7eDFVfx6tV&#10;cPk5l8PVl+a99kWx3HxeVr5eKPX0OL6+gIg0xv/wX7vQCubrDdzP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0E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76505C">
          <w:pPr>
            <w:pStyle w:val="ListParagraph"/>
          </w:pPr>
        </w:p>
        <w:p w14:paraId="0AA7CA23" w14:textId="3BD0764F" w:rsidR="00C612E5" w:rsidRDefault="00C612E5" w:rsidP="0076505C">
          <w:pPr>
            <w:pStyle w:val="ListParagrap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your existing FluoRender is older than what is being installed, you will be asked if you wish to upgrade to the installer’s version.</w:t>
          </w:r>
        </w:p>
        <w:p w14:paraId="13FA776B" w14:textId="77777777" w:rsidR="0076505C" w:rsidRDefault="0076505C" w:rsidP="0076505C">
          <w:pPr>
            <w:pStyle w:val="ListParagraph"/>
          </w:pPr>
        </w:p>
        <w:p w14:paraId="2744629C" w14:textId="77777777" w:rsidR="0076505C" w:rsidRDefault="0076505C" w:rsidP="0076505C">
          <w:pPr>
            <w:pStyle w:val="ListParagraph"/>
          </w:pPr>
        </w:p>
        <w:p w14:paraId="4E362D4C" w14:textId="77777777" w:rsidR="0076505C" w:rsidRDefault="0076505C" w:rsidP="0076505C">
          <w:pPr>
            <w:pStyle w:val="ListParagraph"/>
          </w:pPr>
        </w:p>
        <w:p w14:paraId="653CDA7C" w14:textId="77777777" w:rsidR="0076505C" w:rsidRDefault="0076505C" w:rsidP="0076505C">
          <w:pPr>
            <w:pStyle w:val="ListParagraph"/>
          </w:pPr>
        </w:p>
        <w:p w14:paraId="0EFB4F46" w14:textId="77777777" w:rsidR="0076505C" w:rsidRDefault="0076505C" w:rsidP="0076505C">
          <w:pPr>
            <w:pStyle w:val="ListParagraph"/>
          </w:pPr>
        </w:p>
        <w:p w14:paraId="4CD85A5E" w14:textId="77777777" w:rsidR="0076505C" w:rsidRDefault="0076505C" w:rsidP="0076505C">
          <w:pPr>
            <w:pStyle w:val="ListParagraph"/>
          </w:pPr>
        </w:p>
        <w:p w14:paraId="5D5A55D7" w14:textId="2237455D" w:rsidR="00C612E5" w:rsidRDefault="00C612E5" w:rsidP="00C612E5">
          <w:pPr>
            <w:pStyle w:val="ListParagraph"/>
            <w:numPr>
              <w:ilvl w:val="0"/>
              <w:numId w:val="2"/>
            </w:numPr>
          </w:pPr>
          <w:r>
            <w:lastRenderedPageBreak/>
            <w:t>Welcome to FluoRender setup. Click Next to continue.</w:t>
          </w:r>
        </w:p>
        <w:p w14:paraId="1F219209" w14:textId="045C204F" w:rsidR="00816D3C" w:rsidRDefault="00C612E5" w:rsidP="000B77AE">
          <w:pPr>
            <w:pStyle w:val="ListParagraph"/>
            <w:jc w:val="center"/>
          </w:pPr>
          <w:r>
            <w:rPr>
              <w:noProof/>
              <w:lang w:eastAsia="en-US"/>
            </w:rPr>
            <w:drawing>
              <wp:inline distT="0" distB="0" distL="0" distR="0" wp14:anchorId="5392A2E3" wp14:editId="37FAF5BC">
                <wp:extent cx="3236976" cy="2496912"/>
                <wp:effectExtent l="0" t="0" r="190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236976" cy="2496912"/>
                        </a:xfrm>
                        <a:prstGeom prst="rect">
                          <a:avLst/>
                        </a:prstGeom>
                        <a:noFill/>
                        <a:ln>
                          <a:noFill/>
                        </a:ln>
                      </pic:spPr>
                    </pic:pic>
                  </a:graphicData>
                </a:graphic>
              </wp:inline>
            </w:drawing>
          </w:r>
        </w:p>
        <w:p w14:paraId="1E7CD6D1" w14:textId="732BC239" w:rsidR="000B77AE" w:rsidRDefault="00C50376" w:rsidP="000B77AE">
          <w:pPr>
            <w:pStyle w:val="Caption"/>
            <w:jc w:val="center"/>
          </w:pPr>
          <w:bookmarkStart w:id="14" w:name="_Toc428439201"/>
          <w:r>
            <w:t xml:space="preserve">Figure </w:t>
          </w:r>
          <w:fldSimple w:instr=" STYLEREF 1 \s ">
            <w:r w:rsidR="00AA6384">
              <w:rPr>
                <w:noProof/>
              </w:rPr>
              <w:t>2</w:t>
            </w:r>
          </w:fldSimple>
          <w:r w:rsidR="0037433D">
            <w:noBreakHyphen/>
          </w:r>
          <w:fldSimple w:instr=" SEQ Figure \* ARABIC \s 1 ">
            <w:r w:rsidR="00AA6384">
              <w:rPr>
                <w:noProof/>
              </w:rPr>
              <w:t>2</w:t>
            </w:r>
          </w:fldSimple>
          <w:r>
            <w:rPr>
              <w:noProof/>
            </w:rPr>
            <w:t>.</w:t>
          </w:r>
          <w:r>
            <w:t xml:space="preserve"> </w:t>
          </w:r>
          <w:r w:rsidR="002F1AC5">
            <w:t>Setup w</w:t>
          </w:r>
          <w:r w:rsidR="000B77AE">
            <w:t>elcome box.</w:t>
          </w:r>
          <w:bookmarkEnd w:id="14"/>
        </w:p>
        <w:p w14:paraId="4CBFF9B5" w14:textId="77777777" w:rsidR="000B77AE" w:rsidRDefault="000B77AE" w:rsidP="000B77AE">
          <w:pPr>
            <w:pStyle w:val="ListParagraph"/>
            <w:jc w:val="center"/>
          </w:pPr>
        </w:p>
        <w:p w14:paraId="486E4693" w14:textId="77777777" w:rsidR="00061394" w:rsidRDefault="00C612E5" w:rsidP="00806808">
          <w:pPr>
            <w:pStyle w:val="ListParagraph"/>
            <w:numPr>
              <w:ilvl w:val="0"/>
              <w:numId w:val="2"/>
            </w:numPr>
          </w:pPr>
          <w:r>
            <w:t xml:space="preserve">License Agreement. </w:t>
          </w:r>
          <w:r w:rsidR="00061394">
            <w:t>FluoRender is under the MIT license agreement. Please read and accept the license. Click Next to continue.</w:t>
          </w:r>
        </w:p>
        <w:p w14:paraId="29870B60" w14:textId="0ADBDF6F" w:rsidR="00061394" w:rsidRDefault="00061394" w:rsidP="000B77AE">
          <w:pPr>
            <w:pStyle w:val="ListParagraph"/>
            <w:jc w:val="center"/>
          </w:pPr>
          <w:r>
            <w:rPr>
              <w:noProof/>
              <w:lang w:eastAsia="en-US"/>
            </w:rPr>
            <w:drawing>
              <wp:inline distT="0" distB="0" distL="0" distR="0" wp14:anchorId="01E0F40C" wp14:editId="65EC2368">
                <wp:extent cx="3246120" cy="2514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6120" cy="2514600"/>
                        </a:xfrm>
                        <a:prstGeom prst="rect">
                          <a:avLst/>
                        </a:prstGeom>
                        <a:noFill/>
                        <a:ln>
                          <a:noFill/>
                        </a:ln>
                      </pic:spPr>
                    </pic:pic>
                  </a:graphicData>
                </a:graphic>
              </wp:inline>
            </w:drawing>
          </w:r>
        </w:p>
        <w:p w14:paraId="1030606C" w14:textId="3328112E" w:rsidR="000B77AE" w:rsidRDefault="00C50376" w:rsidP="000B77AE">
          <w:pPr>
            <w:pStyle w:val="Caption"/>
            <w:jc w:val="center"/>
          </w:pPr>
          <w:bookmarkStart w:id="15" w:name="_Toc428439202"/>
          <w:r>
            <w:t xml:space="preserve">Figure </w:t>
          </w:r>
          <w:fldSimple w:instr=" STYLEREF 1 \s ">
            <w:r w:rsidR="00AA6384">
              <w:rPr>
                <w:noProof/>
              </w:rPr>
              <w:t>2</w:t>
            </w:r>
          </w:fldSimple>
          <w:r w:rsidR="0037433D">
            <w:noBreakHyphen/>
          </w:r>
          <w:fldSimple w:instr=" SEQ Figure \* ARABIC \s 1 ">
            <w:r w:rsidR="00AA6384">
              <w:rPr>
                <w:noProof/>
              </w:rPr>
              <w:t>3</w:t>
            </w:r>
          </w:fldSimple>
          <w:r>
            <w:rPr>
              <w:noProof/>
            </w:rPr>
            <w:t>.</w:t>
          </w:r>
          <w:r>
            <w:t xml:space="preserve"> </w:t>
          </w:r>
          <w:r w:rsidR="002F1AC5">
            <w:t>License a</w:t>
          </w:r>
          <w:r w:rsidR="000B77AE">
            <w:t>greement.</w:t>
          </w:r>
          <w:bookmarkEnd w:id="15"/>
        </w:p>
        <w:p w14:paraId="7C9E4AAC" w14:textId="77777777" w:rsidR="00B34E66" w:rsidRDefault="00B34E66" w:rsidP="00B34E66">
          <w:pPr>
            <w:pStyle w:val="ListParagraph"/>
          </w:pPr>
        </w:p>
        <w:p w14:paraId="5FA39E1F" w14:textId="77777777" w:rsidR="00B34E66" w:rsidRDefault="00B34E66" w:rsidP="00B34E66">
          <w:pPr>
            <w:pStyle w:val="ListParagraph"/>
          </w:pPr>
        </w:p>
        <w:p w14:paraId="22F5EBFF" w14:textId="77777777" w:rsidR="00B34E66" w:rsidRDefault="00B34E66" w:rsidP="00B34E66">
          <w:pPr>
            <w:pStyle w:val="ListParagraph"/>
          </w:pPr>
        </w:p>
        <w:p w14:paraId="4F6B5C38" w14:textId="77777777" w:rsidR="00B34E66" w:rsidRPr="00C612E5" w:rsidRDefault="00B34E66" w:rsidP="00B34E66">
          <w:pPr>
            <w:pStyle w:val="ListParagraph"/>
          </w:pPr>
        </w:p>
        <w:p w14:paraId="5B4C222D" w14:textId="77777777" w:rsidR="000B77AE" w:rsidRDefault="000B77AE" w:rsidP="000B77AE"/>
        <w:p w14:paraId="30209253" w14:textId="77777777" w:rsidR="000B77AE" w:rsidRPr="000B77AE" w:rsidRDefault="000B77AE" w:rsidP="000B77AE"/>
        <w:p w14:paraId="1173D5B0" w14:textId="77777777" w:rsidR="00061394" w:rsidRDefault="00061394" w:rsidP="00806808">
          <w:pPr>
            <w:pStyle w:val="ListParagraph"/>
            <w:numPr>
              <w:ilvl w:val="0"/>
              <w:numId w:val="2"/>
            </w:numPr>
          </w:pPr>
          <w:r>
            <w:lastRenderedPageBreak/>
            <w:t>Choose your installation path. Default is recommended. Click Next to continue.</w:t>
          </w:r>
        </w:p>
        <w:p w14:paraId="69CC673C" w14:textId="7B5046F8" w:rsidR="00061394" w:rsidRDefault="00061394" w:rsidP="000B77AE">
          <w:pPr>
            <w:pStyle w:val="ListParagraph"/>
            <w:jc w:val="center"/>
          </w:pPr>
          <w:r>
            <w:rPr>
              <w:noProof/>
              <w:lang w:eastAsia="en-US"/>
            </w:rPr>
            <w:drawing>
              <wp:inline distT="0" distB="0" distL="0" distR="0" wp14:anchorId="752EEB5B" wp14:editId="2F173934">
                <wp:extent cx="3209544" cy="2487168"/>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1893B693" w14:textId="5779D297" w:rsidR="000B77AE" w:rsidRDefault="00C50376" w:rsidP="000B77AE">
          <w:pPr>
            <w:pStyle w:val="Caption"/>
            <w:jc w:val="center"/>
          </w:pPr>
          <w:bookmarkStart w:id="16" w:name="_Toc428439203"/>
          <w:r>
            <w:t xml:space="preserve">Figure </w:t>
          </w:r>
          <w:fldSimple w:instr=" STYLEREF 1 \s ">
            <w:r w:rsidR="00AA6384">
              <w:rPr>
                <w:noProof/>
              </w:rPr>
              <w:t>2</w:t>
            </w:r>
          </w:fldSimple>
          <w:r w:rsidR="0037433D">
            <w:noBreakHyphen/>
          </w:r>
          <w:fldSimple w:instr=" SEQ Figure \* ARABIC \s 1 ">
            <w:r w:rsidR="00AA6384">
              <w:rPr>
                <w:noProof/>
              </w:rPr>
              <w:t>4</w:t>
            </w:r>
          </w:fldSimple>
          <w:r>
            <w:rPr>
              <w:noProof/>
            </w:rPr>
            <w:t>.</w:t>
          </w:r>
          <w:r>
            <w:t xml:space="preserve"> </w:t>
          </w:r>
          <w:r w:rsidR="002F1AC5">
            <w:t>Destination l</w:t>
          </w:r>
          <w:r w:rsidR="000B77AE">
            <w:t>ocation.</w:t>
          </w:r>
          <w:bookmarkEnd w:id="16"/>
        </w:p>
        <w:p w14:paraId="550A351C" w14:textId="77777777" w:rsidR="000B77AE" w:rsidRDefault="000B77AE" w:rsidP="000B77AE">
          <w:pPr>
            <w:pStyle w:val="ListParagraph"/>
            <w:jc w:val="center"/>
          </w:pPr>
        </w:p>
        <w:p w14:paraId="7BDADBCB" w14:textId="77777777" w:rsidR="00061394" w:rsidRDefault="00061394" w:rsidP="00806808">
          <w:pPr>
            <w:pStyle w:val="ListParagraph"/>
            <w:numPr>
              <w:ilvl w:val="0"/>
              <w:numId w:val="2"/>
            </w:numPr>
          </w:pPr>
          <w:r>
            <w:t>Select shortcut options. Click Next to continue.</w:t>
          </w:r>
        </w:p>
        <w:p w14:paraId="31219B73" w14:textId="77777777" w:rsidR="000B77AE" w:rsidRDefault="000B77AE" w:rsidP="000B77AE">
          <w:pPr>
            <w:pStyle w:val="ListParagraph"/>
            <w:jc w:val="center"/>
            <w:rPr>
              <w:noProof/>
              <w:lang w:eastAsia="en-US"/>
            </w:rPr>
          </w:pPr>
        </w:p>
        <w:p w14:paraId="1FEE759A" w14:textId="7A1D5942" w:rsidR="00061394" w:rsidRDefault="00061394" w:rsidP="000B77AE">
          <w:pPr>
            <w:pStyle w:val="ListParagraph"/>
            <w:jc w:val="center"/>
          </w:pPr>
          <w:r>
            <w:rPr>
              <w:noProof/>
              <w:lang w:eastAsia="en-US"/>
            </w:rPr>
            <w:drawing>
              <wp:inline distT="0" distB="0" distL="0" distR="0" wp14:anchorId="77AD30CA" wp14:editId="28FA535D">
                <wp:extent cx="3236976" cy="2514600"/>
                <wp:effectExtent l="0" t="0" r="190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6976" cy="2514600"/>
                        </a:xfrm>
                        <a:prstGeom prst="rect">
                          <a:avLst/>
                        </a:prstGeom>
                        <a:noFill/>
                        <a:ln>
                          <a:noFill/>
                        </a:ln>
                      </pic:spPr>
                    </pic:pic>
                  </a:graphicData>
                </a:graphic>
              </wp:inline>
            </w:drawing>
          </w:r>
        </w:p>
        <w:p w14:paraId="1752FE16" w14:textId="0CB9891D" w:rsidR="000B77AE" w:rsidRDefault="00C50376" w:rsidP="000B77AE">
          <w:pPr>
            <w:pStyle w:val="Caption"/>
            <w:jc w:val="center"/>
          </w:pPr>
          <w:bookmarkStart w:id="17" w:name="_Toc428439204"/>
          <w:r>
            <w:t xml:space="preserve">Figure </w:t>
          </w:r>
          <w:fldSimple w:instr=" STYLEREF 1 \s ">
            <w:r w:rsidR="00AA6384">
              <w:rPr>
                <w:noProof/>
              </w:rPr>
              <w:t>2</w:t>
            </w:r>
          </w:fldSimple>
          <w:r w:rsidR="0037433D">
            <w:noBreakHyphen/>
          </w:r>
          <w:fldSimple w:instr=" SEQ Figure \* ARABIC \s 1 ">
            <w:r w:rsidR="00AA6384">
              <w:rPr>
                <w:noProof/>
              </w:rPr>
              <w:t>5</w:t>
            </w:r>
          </w:fldSimple>
          <w:r>
            <w:rPr>
              <w:noProof/>
            </w:rPr>
            <w:t>.</w:t>
          </w:r>
          <w:r>
            <w:t xml:space="preserve"> </w:t>
          </w:r>
          <w:r w:rsidR="000B77AE">
            <w:t>Main user interface of FluoRender on Windows.</w:t>
          </w:r>
          <w:bookmarkEnd w:id="17"/>
        </w:p>
        <w:p w14:paraId="76124CA1" w14:textId="77777777" w:rsidR="000B77AE" w:rsidRDefault="000B77AE" w:rsidP="000B77AE">
          <w:pPr>
            <w:pStyle w:val="ListParagraph"/>
            <w:jc w:val="center"/>
          </w:pPr>
        </w:p>
        <w:p w14:paraId="0C81844B" w14:textId="77777777" w:rsidR="000B77AE" w:rsidRDefault="000B77AE" w:rsidP="000B77AE">
          <w:pPr>
            <w:pStyle w:val="ListParagraph"/>
            <w:jc w:val="center"/>
          </w:pPr>
        </w:p>
        <w:p w14:paraId="1E55FF71" w14:textId="77777777" w:rsidR="000B77AE" w:rsidRDefault="000B77AE" w:rsidP="000B77AE">
          <w:pPr>
            <w:pStyle w:val="ListParagraph"/>
            <w:jc w:val="center"/>
          </w:pPr>
        </w:p>
        <w:p w14:paraId="09518854" w14:textId="77777777" w:rsidR="000B77AE" w:rsidRDefault="000B77AE" w:rsidP="000B77AE">
          <w:pPr>
            <w:pStyle w:val="ListParagraph"/>
            <w:jc w:val="center"/>
          </w:pPr>
        </w:p>
        <w:p w14:paraId="70DB6FD8" w14:textId="77777777" w:rsidR="000B77AE" w:rsidRDefault="000B77AE" w:rsidP="000B77AE">
          <w:pPr>
            <w:pStyle w:val="ListParagraph"/>
            <w:jc w:val="center"/>
          </w:pPr>
        </w:p>
        <w:p w14:paraId="153E825B" w14:textId="77777777" w:rsidR="000B77AE" w:rsidRDefault="000B77AE" w:rsidP="000B77AE">
          <w:pPr>
            <w:pStyle w:val="ListParagraph"/>
            <w:jc w:val="center"/>
          </w:pPr>
        </w:p>
        <w:p w14:paraId="2E3DF465" w14:textId="77777777" w:rsidR="000B77AE" w:rsidRDefault="000B77AE" w:rsidP="000B77AE">
          <w:pPr>
            <w:pStyle w:val="ListParagraph"/>
            <w:jc w:val="center"/>
          </w:pPr>
        </w:p>
        <w:p w14:paraId="59F295FE" w14:textId="77777777" w:rsidR="00B34E66" w:rsidRDefault="00B34E66" w:rsidP="000B77AE">
          <w:pPr>
            <w:pStyle w:val="ListParagraph"/>
            <w:jc w:val="center"/>
          </w:pPr>
        </w:p>
        <w:p w14:paraId="1A19BC92" w14:textId="30ECE090" w:rsidR="00061394" w:rsidRDefault="00061394" w:rsidP="00816D3C">
          <w:pPr>
            <w:pStyle w:val="ListParagraph"/>
            <w:numPr>
              <w:ilvl w:val="0"/>
              <w:numId w:val="2"/>
            </w:numPr>
          </w:pPr>
          <w:r>
            <w:lastRenderedPageBreak/>
            <w:t>Select Additional Tasks. Check the box if you wish to have a desktop shortcut to FluoRender. Click Next to continue.</w:t>
          </w:r>
        </w:p>
        <w:p w14:paraId="468F5006" w14:textId="72AA80F2" w:rsidR="00061394" w:rsidRDefault="00061394" w:rsidP="000B77AE">
          <w:pPr>
            <w:pStyle w:val="ListParagraph"/>
            <w:jc w:val="center"/>
          </w:pPr>
          <w:r>
            <w:rPr>
              <w:noProof/>
              <w:lang w:eastAsia="en-US"/>
            </w:rPr>
            <w:drawing>
              <wp:inline distT="0" distB="0" distL="0" distR="0" wp14:anchorId="54B53764" wp14:editId="265CD79A">
                <wp:extent cx="3227832" cy="2505456"/>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7832" cy="2505456"/>
                        </a:xfrm>
                        <a:prstGeom prst="rect">
                          <a:avLst/>
                        </a:prstGeom>
                        <a:noFill/>
                        <a:ln>
                          <a:noFill/>
                        </a:ln>
                      </pic:spPr>
                    </pic:pic>
                  </a:graphicData>
                </a:graphic>
              </wp:inline>
            </w:drawing>
          </w:r>
        </w:p>
        <w:p w14:paraId="707E179C" w14:textId="3916F9A0" w:rsidR="000B77AE" w:rsidRDefault="00C50376" w:rsidP="000B77AE">
          <w:pPr>
            <w:pStyle w:val="Caption"/>
            <w:jc w:val="center"/>
          </w:pPr>
          <w:bookmarkStart w:id="18" w:name="_Toc428439205"/>
          <w:r>
            <w:t xml:space="preserve">Figure </w:t>
          </w:r>
          <w:fldSimple w:instr=" STYLEREF 1 \s ">
            <w:r w:rsidR="00AA6384">
              <w:rPr>
                <w:noProof/>
              </w:rPr>
              <w:t>2</w:t>
            </w:r>
          </w:fldSimple>
          <w:r w:rsidR="0037433D">
            <w:noBreakHyphen/>
          </w:r>
          <w:fldSimple w:instr=" SEQ Figure \* ARABIC \s 1 ">
            <w:r w:rsidR="00AA6384">
              <w:rPr>
                <w:noProof/>
              </w:rPr>
              <w:t>6</w:t>
            </w:r>
          </w:fldSimple>
          <w:r>
            <w:rPr>
              <w:noProof/>
            </w:rPr>
            <w:t>.</w:t>
          </w:r>
          <w:r>
            <w:t xml:space="preserve"> </w:t>
          </w:r>
          <w:r w:rsidR="002F1AC5">
            <w:t>Additional t</w:t>
          </w:r>
          <w:r w:rsidR="000B77AE">
            <w:t>asks.</w:t>
          </w:r>
          <w:bookmarkEnd w:id="18"/>
        </w:p>
        <w:p w14:paraId="4BED4C29" w14:textId="77777777" w:rsidR="000B77AE" w:rsidRDefault="000B77AE" w:rsidP="000B77AE">
          <w:pPr>
            <w:pStyle w:val="ListParagraph"/>
            <w:jc w:val="center"/>
          </w:pPr>
        </w:p>
        <w:p w14:paraId="3A737C8B" w14:textId="77777777" w:rsidR="0076505C" w:rsidRDefault="00061394" w:rsidP="00806808">
          <w:pPr>
            <w:pStyle w:val="ListParagraph"/>
            <w:numPr>
              <w:ilvl w:val="0"/>
              <w:numId w:val="2"/>
            </w:numPr>
          </w:pPr>
          <w:r>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0B77AE">
          <w:pPr>
            <w:pStyle w:val="ListParagraph"/>
            <w:jc w:val="center"/>
          </w:pPr>
          <w:r>
            <w:rPr>
              <w:noProof/>
              <w:lang w:eastAsia="en-US"/>
            </w:rPr>
            <w:drawing>
              <wp:inline distT="0" distB="0" distL="0" distR="0" wp14:anchorId="43FC2185" wp14:editId="3A9EB7D2">
                <wp:extent cx="3209544" cy="2487168"/>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42802512" w14:textId="00B89668" w:rsidR="000B77AE" w:rsidRDefault="00C50376" w:rsidP="000B77AE">
          <w:pPr>
            <w:pStyle w:val="Caption"/>
            <w:jc w:val="center"/>
          </w:pPr>
          <w:bookmarkStart w:id="19" w:name="_Toc428439206"/>
          <w:r>
            <w:t xml:space="preserve">Figure </w:t>
          </w:r>
          <w:fldSimple w:instr=" STYLEREF 1 \s ">
            <w:r w:rsidR="00AA6384">
              <w:rPr>
                <w:noProof/>
              </w:rPr>
              <w:t>2</w:t>
            </w:r>
          </w:fldSimple>
          <w:r w:rsidR="0037433D">
            <w:noBreakHyphen/>
          </w:r>
          <w:fldSimple w:instr=" SEQ Figure \* ARABIC \s 1 ">
            <w:r w:rsidR="00AA6384">
              <w:rPr>
                <w:noProof/>
              </w:rPr>
              <w:t>7</w:t>
            </w:r>
          </w:fldSimple>
          <w:r>
            <w:rPr>
              <w:noProof/>
            </w:rPr>
            <w:t>.</w:t>
          </w:r>
          <w:r>
            <w:t xml:space="preserve"> </w:t>
          </w:r>
          <w:r w:rsidR="002F1AC5">
            <w:t>Ready to i</w:t>
          </w:r>
          <w:r w:rsidR="000B77AE">
            <w:t>nstall.</w:t>
          </w:r>
          <w:bookmarkEnd w:id="19"/>
        </w:p>
        <w:p w14:paraId="464C3672" w14:textId="77777777" w:rsidR="000B77AE" w:rsidRDefault="000B77AE" w:rsidP="0076505C">
          <w:pPr>
            <w:pStyle w:val="ListParagrap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76505C">
                <w:pPr>
                  <w:pStyle w:val="Icon"/>
                </w:pPr>
                <w:r>
                  <w:rPr>
                    <w:noProof/>
                    <w:lang w:eastAsia="en-US"/>
                  </w:rPr>
                  <mc:AlternateContent>
                    <mc:Choice Requires="wpg">
                      <w:drawing>
                        <wp:inline distT="0" distB="0" distL="0" distR="0" wp14:anchorId="1F7F39AF" wp14:editId="6ED4BA06">
                          <wp:extent cx="228600" cy="228600"/>
                          <wp:effectExtent l="0" t="0" r="0" b="0"/>
                          <wp:docPr id="2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9C7FC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2eMIA&#10;AADcAAAADwAAAGRycy9kb3ducmV2LnhtbESPzWoCMRSF9wXfIVyhu5rRhejUKKIo3dhS7QNcJtfJ&#10;6OQmJHEc394UCl0ezs/HWax624qOQmwcKxiPChDEldMN1wp+Tru3GYiYkDW2jknBgyKsloOXBZba&#10;3fmbumOqRR7hWKICk5IvpYyVIYtx5Dxx9s4uWExZhlrqgPc8bls5KYqptNhwJhj0tDFUXY83myHG&#10;d1u/2TfzmaX68vWYhs8DKvU67NfvIBL16T/81/7QCibzMfyeyUd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MLZ4wgAAANwAAAAPAAAAAAAAAAAAAAAAAJgCAABkcnMvZG93&#10;bnJldi54bWxQSwUGAAAAAAQABAD1AAAAhwM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5FhsUA&#10;AADcAAAADwAAAGRycy9kb3ducmV2LnhtbESPwWrDMBBE74X8g9hAb40ct4TGjRJCoOBToXFKrltr&#10;bZlYKyMpjtuvrwqFHoeZecNsdpPtxUg+dI4VLBcZCOLa6Y5bBafq9eEZRIjIGnvHpOCLAuy2s7sN&#10;Ftrd+J3GY2xFgnAoUIGJcSikDLUhi2HhBuLkNc5bjEn6VmqPtwS3vcyzbCUtdpwWDA50MFRfjler&#10;4Pz9UY1XX5m3xpfl0/rzvPLNo1L382n/AiLSFP/Df+1SK8jX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kWG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47578699"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t>You may also be asked to install “Microsoft Visual Studio 10 Runtime Redistributable for x64”. You will need an internet connection for the installer to download and install this requirement for FluoRender.</w:t>
                </w:r>
              </w:p>
            </w:tc>
          </w:tr>
        </w:tbl>
        <w:p w14:paraId="198DF8CC" w14:textId="0E84CA85" w:rsidR="00061394" w:rsidRDefault="00061394" w:rsidP="00061394">
          <w:pPr>
            <w:pStyle w:val="ListParagraph"/>
          </w:pPr>
        </w:p>
        <w:p w14:paraId="217E2CEA" w14:textId="77777777" w:rsidR="000B77AE" w:rsidRDefault="000B77AE" w:rsidP="000B77AE">
          <w:pPr>
            <w:pStyle w:val="ListParagraph"/>
          </w:pPr>
        </w:p>
        <w:p w14:paraId="1C74F047" w14:textId="38639ECE" w:rsidR="003010F7" w:rsidRDefault="00061394" w:rsidP="00816D3C">
          <w:pPr>
            <w:pStyle w:val="ListParagraph"/>
            <w:numPr>
              <w:ilvl w:val="0"/>
              <w:numId w:val="2"/>
            </w:numPr>
          </w:pPr>
          <w:r>
            <w:lastRenderedPageBreak/>
            <w:t>After clicking “</w:t>
          </w:r>
          <w:r w:rsidR="00816D3C">
            <w:t>Install”, setup will copy files onto your computer. When completed, setup will tell you that install is complete and to click “OK” to run FluoRender.</w:t>
          </w:r>
        </w:p>
      </w:sdtContent>
    </w:sdt>
    <w:p w14:paraId="4D329E0C" w14:textId="77777777" w:rsidR="003010F7" w:rsidRDefault="00E67B16" w:rsidP="00BF54AB">
      <w:pPr>
        <w:pStyle w:val="Heading2"/>
      </w:pPr>
      <w:bookmarkStart w:id="20" w:name="_Toc406575212"/>
      <w:bookmarkStart w:id="21" w:name="_Toc406755642"/>
      <w:bookmarkStart w:id="22" w:name="_Toc406770715"/>
      <w:bookmarkStart w:id="23" w:name="_Toc428439126"/>
      <w:r>
        <w:t>Install FluoRender on Mac OS X</w:t>
      </w:r>
      <w:bookmarkEnd w:id="20"/>
      <w:bookmarkEnd w:id="21"/>
      <w:bookmarkEnd w:id="22"/>
      <w:bookmarkEnd w:id="23"/>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F532D2">
            <w:pPr>
              <w:pStyle w:val="Icon"/>
            </w:pPr>
            <w:r>
              <w:rPr>
                <w:noProof/>
                <w:lang w:eastAsia="en-US"/>
              </w:rPr>
              <mc:AlternateContent>
                <mc:Choice Requires="wpg">
                  <w:drawing>
                    <wp:inline distT="0" distB="0" distL="0" distR="0" wp14:anchorId="38910518" wp14:editId="2E7D468E">
                      <wp:extent cx="228600" cy="228600"/>
                      <wp:effectExtent l="0" t="0" r="0" b="0"/>
                      <wp:docPr id="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3B66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kTsEA&#10;AADaAAAADwAAAGRycy9kb3ducmV2LnhtbESP3WoCMRCF7wu+QxihdzVroaKrUUSp9KYt/jzAsBk3&#10;q5tJSOK6vn1TKPTycH4+zmLV21Z0FGLjWMF4VIAgrpxuuFZwOr6/TEHEhKyxdUwKHhRhtRw8LbDU&#10;7s576g6pFnmEY4kKTEq+lDJWhizGkfPE2Tu7YDFlGWqpA97zuG3la1FMpMWGM8Ggp42h6nq42Qwx&#10;vtv6za6ZTS3Vl+/HJHx9olLPw349B5GoT//hv/aHVvAGv1fyDZD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RZE7BAAAA2gAAAA8AAAAAAAAAAAAAAAAAmAIAAGRycy9kb3du&#10;cmV2LnhtbFBLBQYAAAAABAAEAPUAAACGAw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K1cMA&#10;AADaAAAADwAAAGRycy9kb3ducmV2LnhtbESPQUvDQBSE74L/YXmCN7uxlqCx2yIFISfBppLrM/uS&#10;DWbfht1tGv31bqHQ4zAz3zDr7WwHMZEPvWMFj4sMBHHjdM+dgkP1/vAMIkRkjYNjUvBLAbab25s1&#10;Ftqd+JOmfexEgnAoUIGJcSykDI0hi2HhRuLktc5bjEn6TmqPpwS3g1xmWS4t9pwWDI60M9T87I9W&#10;Qf33VU1HX5mP1pfl6uW7zn37pNT93fz2CiLSHK/hS7vUCnI4X0k3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rK1cMAAADa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27F98D9C" w:rsidR="00F532D2" w:rsidRDefault="00F532D2" w:rsidP="00DC0B8A">
            <w:pPr>
              <w:pStyle w:val="TipText"/>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C612E5">
              <w:t>9</w:t>
            </w:r>
            <w:r w:rsidR="00DC0B8A">
              <w:t xml:space="preserve"> (</w:t>
            </w:r>
            <w:r w:rsidR="00C612E5">
              <w:t>Mavericks</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p w14:paraId="5FCF4F84" w14:textId="6C4CC987" w:rsidR="009109F2" w:rsidRDefault="009109F2" w:rsidP="001257EC">
      <w:pPr>
        <w:pStyle w:val="ListParagraph"/>
        <w:numPr>
          <w:ilvl w:val="0"/>
          <w:numId w:val="3"/>
        </w:numPr>
      </w:pPr>
      <w:r>
        <w:t xml:space="preserve">Download </w:t>
      </w:r>
      <w:r w:rsidR="007C5CF6">
        <w:rPr>
          <w:i/>
        </w:rPr>
        <w:t>FluoRender_2.17</w:t>
      </w:r>
      <w:r w:rsidR="00505249">
        <w:rPr>
          <w:i/>
        </w:rPr>
        <w:t>.0</w:t>
      </w:r>
      <w:r w:rsidRPr="00095378">
        <w:rPr>
          <w:i/>
        </w:rPr>
        <w:t>_osx.dmg</w:t>
      </w:r>
      <w:r w:rsidR="00D4003A">
        <w:t xml:space="preserve"> from our website (</w:t>
      </w:r>
      <w:r w:rsidR="001257EC" w:rsidRPr="001257EC">
        <w:t>https://github.com/SCIInstitute/fluorender/releases</w:t>
      </w:r>
      <w:r w:rsidR="00D4003A">
        <w:t>).</w:t>
      </w:r>
    </w:p>
    <w:p w14:paraId="2F2A5CD0" w14:textId="463A1B68" w:rsidR="009109F2" w:rsidRDefault="009109F2" w:rsidP="00806808">
      <w:pPr>
        <w:pStyle w:val="ListParagraph"/>
        <w:numPr>
          <w:ilvl w:val="0"/>
          <w:numId w:val="3"/>
        </w:numPr>
      </w:pPr>
      <w:r>
        <w:t>Double-click the</w:t>
      </w:r>
      <w:r w:rsidR="008468B4">
        <w:t xml:space="preserve"> disk image file icon to open the image and view it in </w:t>
      </w:r>
      <w:r>
        <w:t>Finder.</w:t>
      </w:r>
      <w:bookmarkStart w:id="24" w:name="_GoBack"/>
      <w:bookmarkEnd w:id="24"/>
    </w:p>
    <w:p w14:paraId="3F65FA24" w14:textId="2ED16FBB" w:rsidR="008468B4" w:rsidRDefault="00261115" w:rsidP="000B77AE">
      <w:pPr>
        <w:pStyle w:val="ListParagraph"/>
        <w:jc w:val="center"/>
      </w:pPr>
      <w:r>
        <w:rPr>
          <w:noProof/>
          <w:lang w:eastAsia="en-US"/>
        </w:rPr>
        <w:drawing>
          <wp:inline distT="0" distB="0" distL="0" distR="0" wp14:anchorId="1CA69478" wp14:editId="33B83386">
            <wp:extent cx="2221992" cy="1709928"/>
            <wp:effectExtent l="0" t="0" r="6985" b="5080"/>
            <wp:docPr id="7" name="Picture 7" descr="C:\Users\ASUS\OneDrive\FluoRender\Screen Shot 2015-05-20 at 7.17.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OneDrive\FluoRender\Screen Shot 2015-05-20 at 7.17.0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21992" cy="1709928"/>
                    </a:xfrm>
                    <a:prstGeom prst="rect">
                      <a:avLst/>
                    </a:prstGeom>
                    <a:noFill/>
                    <a:ln>
                      <a:noFill/>
                    </a:ln>
                  </pic:spPr>
                </pic:pic>
              </a:graphicData>
            </a:graphic>
          </wp:inline>
        </w:drawing>
      </w:r>
    </w:p>
    <w:p w14:paraId="50BCCC2D" w14:textId="09D3D693" w:rsidR="000B77AE" w:rsidRDefault="00C50376" w:rsidP="000B77AE">
      <w:pPr>
        <w:pStyle w:val="Caption"/>
        <w:jc w:val="center"/>
      </w:pPr>
      <w:bookmarkStart w:id="25" w:name="_Toc428439207"/>
      <w:r>
        <w:t xml:space="preserve">Figure </w:t>
      </w:r>
      <w:fldSimple w:instr=" STYLEREF 1 \s ">
        <w:r w:rsidR="00AA6384">
          <w:rPr>
            <w:noProof/>
          </w:rPr>
          <w:t>2</w:t>
        </w:r>
      </w:fldSimple>
      <w:r w:rsidR="0037433D">
        <w:noBreakHyphen/>
      </w:r>
      <w:fldSimple w:instr=" SEQ Figure \* ARABIC \s 1 ">
        <w:r w:rsidR="00AA6384">
          <w:rPr>
            <w:noProof/>
          </w:rPr>
          <w:t>8</w:t>
        </w:r>
      </w:fldSimple>
      <w:r>
        <w:rPr>
          <w:noProof/>
        </w:rPr>
        <w:t>.</w:t>
      </w:r>
      <w:r>
        <w:t xml:space="preserve"> </w:t>
      </w:r>
      <w:r w:rsidR="002F1AC5">
        <w:t>FluoRender DMG i</w:t>
      </w:r>
      <w:r w:rsidR="000B77AE">
        <w:t>mage on Mac OSX.</w:t>
      </w:r>
      <w:bookmarkEnd w:id="25"/>
    </w:p>
    <w:p w14:paraId="7F9B521F" w14:textId="77777777" w:rsidR="000B77AE" w:rsidRDefault="000B77AE" w:rsidP="008468B4">
      <w:pPr>
        <w:pStyle w:val="ListParagraph"/>
      </w:pPr>
    </w:p>
    <w:p w14:paraId="07375395" w14:textId="2834A4CD" w:rsidR="00A5604C" w:rsidRDefault="008468B4" w:rsidP="00806808">
      <w:pPr>
        <w:pStyle w:val="ListParagraph"/>
        <w:numPr>
          <w:ilvl w:val="0"/>
          <w:numId w:val="3"/>
        </w:numPr>
      </w:pPr>
      <w:r>
        <w:t xml:space="preserve">Please open the </w:t>
      </w:r>
      <w:r w:rsidR="007A3C0C">
        <w:t>LICENSE</w:t>
      </w:r>
      <w:r>
        <w:t>.txt and be sure you agree to the terms of the license.</w:t>
      </w:r>
    </w:p>
    <w:p w14:paraId="308C0638" w14:textId="3B1A65D1" w:rsidR="008468B4" w:rsidRDefault="008468B4" w:rsidP="00806808">
      <w:pPr>
        <w:pStyle w:val="ListParagraph"/>
        <w:numPr>
          <w:ilvl w:val="0"/>
          <w:numId w:val="3"/>
        </w:numPr>
      </w:pPr>
      <w:r>
        <w:t xml:space="preserve">Select </w:t>
      </w:r>
      <w:r w:rsidR="001522AE">
        <w:t xml:space="preserve">the </w:t>
      </w:r>
      <w:r>
        <w:t>FluoRender</w:t>
      </w:r>
      <w:r w:rsidR="001522AE">
        <w:t xml:space="preserve"> file icon</w:t>
      </w:r>
      <w:r>
        <w:t xml:space="preserve">, and drag and drop </w:t>
      </w:r>
      <w:r w:rsidR="001522AE">
        <w:t>it</w:t>
      </w:r>
      <w:r>
        <w:t xml:space="preserve"> onto the “Applications” shortcut. You may have to grant permission by entering your computer password. </w:t>
      </w:r>
    </w:p>
    <w:p w14:paraId="64C94C3B" w14:textId="233F30F1" w:rsidR="008468B4" w:rsidRDefault="008468B4" w:rsidP="00806808">
      <w:pPr>
        <w:pStyle w:val="ListParagraph"/>
        <w:numPr>
          <w:ilvl w:val="0"/>
          <w:numId w:val="3"/>
        </w:numPr>
      </w:pPr>
      <w:r>
        <w:t>FluoRender is now on your machine. You can access it in your launcher or Applications shortcuts.</w:t>
      </w:r>
    </w:p>
    <w:p w14:paraId="708E418F" w14:textId="77777777" w:rsidR="00E67B16" w:rsidRDefault="00E67B16">
      <w:r>
        <w:br w:type="page"/>
      </w:r>
    </w:p>
    <w:p w14:paraId="1C760143" w14:textId="77777777" w:rsidR="003010F7" w:rsidRPr="00AB5FE9" w:rsidRDefault="00DC0B8A" w:rsidP="00BF54AB">
      <w:pPr>
        <w:pStyle w:val="Heading1"/>
      </w:pPr>
      <w:bookmarkStart w:id="26" w:name="_Toc406575213"/>
      <w:bookmarkStart w:id="27" w:name="_Toc406755643"/>
      <w:bookmarkStart w:id="28" w:name="_Toc406770716"/>
      <w:bookmarkStart w:id="29" w:name="_Toc428439127"/>
      <w:r w:rsidRPr="00AB5FE9">
        <w:lastRenderedPageBreak/>
        <w:t>FluoRender User Interface</w:t>
      </w:r>
      <w:bookmarkEnd w:id="26"/>
      <w:bookmarkEnd w:id="27"/>
      <w:bookmarkEnd w:id="28"/>
      <w:bookmarkEnd w:id="2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1D3430">
            <w:pPr>
              <w:pStyle w:val="Icon"/>
            </w:pPr>
            <w:r>
              <w:rPr>
                <w:noProof/>
                <w:lang w:eastAsia="en-US"/>
              </w:rPr>
              <mc:AlternateContent>
                <mc:Choice Requires="wpg">
                  <w:drawing>
                    <wp:inline distT="0" distB="0" distL="0" distR="0" wp14:anchorId="17089173" wp14:editId="3EC0B6C7">
                      <wp:extent cx="228600" cy="228600"/>
                      <wp:effectExtent l="0" t="0" r="0" b="0"/>
                      <wp:docPr id="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74FD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7d+MIA&#10;AADbAAAADwAAAGRycy9kb3ducmV2LnhtbESPQWsCMRCF74X+hzCF3mpWD2JXo4hi6aVK1R8wbKab&#10;rZtJSOK6/nsjCN5meG/e92a26G0rOgqxcaxgOChAEFdON1wrOB42HxMQMSFrbB2TgitFWMxfX2ZY&#10;anfhX+r2qRY5hGOJCkxKvpQyVoYsxoHzxFn7c8FiymuopQ54yeG2laOiGEuLDWeCQU8rQ9Vpf7YZ&#10;Yny39quv5nNiqf7fXcdh+4NKvb/1yymIRH16mh/X3zrXH8L9lzyAn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Lt34wgAAANsAAAAPAAAAAAAAAAAAAAAAAJgCAABkcnMvZG93&#10;bnJldi54bWxQSwUGAAAAAAQABAD1AAAAhwM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ykMcIA&#10;AADbAAAADwAAAGRycy9kb3ducmV2LnhtbERP32vCMBB+F/Y/hBvsTdOpyNYZZQyEPgmziq+35tqU&#10;NZeSxNr51y/CYG/38f289Xa0nRjIh9axgudZBoK4crrlRsGx3E1fQISIrLFzTAp+KMB28zBZY67d&#10;lT9pOMRGpBAOOSowMfa5lKEyZDHMXE+cuNp5izFB30jt8ZrCbSfnWbaSFltODQZ7+jBUfR8uVsH5&#10;diqHiy/NvvZFsXz9Oq98vVDq6XF8fwMRaYz/4j93odP8Odx/SQ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KQx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3C366113" w:rsidR="00AB5FE9" w:rsidRDefault="00AB5FE9" w:rsidP="00A5604C">
            <w:pPr>
              <w:pStyle w:val="TipText"/>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w:t>
            </w:r>
            <w:r w:rsidR="00A5604C">
              <w:t xml:space="preserve">Use the Windows release for advanced functions including paint selection. </w:t>
            </w:r>
            <w:r>
              <w:t xml:space="preserve">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p w14:paraId="70CA179C" w14:textId="77777777" w:rsidR="003010F7" w:rsidRDefault="00A5604C" w:rsidP="00BF54AB">
      <w:pPr>
        <w:pStyle w:val="Heading2"/>
      </w:pPr>
      <w:bookmarkStart w:id="30" w:name="_Toc406575214"/>
      <w:bookmarkStart w:id="31" w:name="_Toc406755644"/>
      <w:bookmarkStart w:id="32" w:name="_Toc406770717"/>
      <w:bookmarkStart w:id="33" w:name="_Toc428439128"/>
      <w:r>
        <w:t>FluoRender on Windows</w:t>
      </w:r>
      <w:bookmarkEnd w:id="30"/>
      <w:bookmarkEnd w:id="31"/>
      <w:bookmarkEnd w:id="32"/>
      <w:bookmarkEnd w:id="33"/>
    </w:p>
    <w:p w14:paraId="13F89DFB" w14:textId="7EBC566D" w:rsidR="00A5604C" w:rsidRDefault="00261115" w:rsidP="00A45C95">
      <w:pPr>
        <w:jc w:val="center"/>
      </w:pPr>
      <w:r>
        <w:rPr>
          <w:noProof/>
          <w:lang w:eastAsia="en-US"/>
        </w:rPr>
        <w:drawing>
          <wp:inline distT="0" distB="0" distL="0" distR="0" wp14:anchorId="015EEF9C" wp14:editId="07E91EC2">
            <wp:extent cx="5937153" cy="3029584"/>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OneDrive\FluoRender\main_ui-01.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37153" cy="3029584"/>
                    </a:xfrm>
                    <a:prstGeom prst="rect">
                      <a:avLst/>
                    </a:prstGeom>
                    <a:noFill/>
                    <a:ln>
                      <a:noFill/>
                    </a:ln>
                  </pic:spPr>
                </pic:pic>
              </a:graphicData>
            </a:graphic>
          </wp:inline>
        </w:drawing>
      </w:r>
    </w:p>
    <w:p w14:paraId="7E227DEA" w14:textId="5072CD29" w:rsidR="00095378" w:rsidRDefault="00095378" w:rsidP="00A45C95">
      <w:pPr>
        <w:pStyle w:val="Caption"/>
        <w:jc w:val="center"/>
      </w:pPr>
      <w:bookmarkStart w:id="34" w:name="_Ref407105352"/>
      <w:bookmarkStart w:id="35" w:name="_Toc428439208"/>
      <w:r>
        <w:t xml:space="preserve">Figure </w:t>
      </w:r>
      <w:fldSimple w:instr=" STYLEREF 1 \s ">
        <w:r w:rsidR="00AA6384">
          <w:rPr>
            <w:noProof/>
          </w:rPr>
          <w:t>3</w:t>
        </w:r>
      </w:fldSimple>
      <w:r w:rsidR="0037433D">
        <w:noBreakHyphen/>
      </w:r>
      <w:fldSimple w:instr=" SEQ Figure \* ARABIC \s 1 ">
        <w:r w:rsidR="00AA6384">
          <w:rPr>
            <w:noProof/>
          </w:rPr>
          <w:t>1</w:t>
        </w:r>
      </w:fldSimple>
      <w:bookmarkEnd w:id="34"/>
      <w:r w:rsidR="00C50376">
        <w:rPr>
          <w:noProof/>
        </w:rPr>
        <w:t>.</w:t>
      </w:r>
      <w:r>
        <w:t xml:space="preserve"> Main user interface of FluoRender on Windows.</w:t>
      </w:r>
      <w:bookmarkEnd w:id="35"/>
    </w:p>
    <w:p w14:paraId="4A030A1E" w14:textId="5C2530E6" w:rsidR="00F62C0E" w:rsidRDefault="00F62C0E" w:rsidP="00806808">
      <w:pPr>
        <w:pStyle w:val="ListParagraph"/>
        <w:numPr>
          <w:ilvl w:val="0"/>
          <w:numId w:val="1"/>
        </w:numPr>
      </w:pPr>
      <w:r w:rsidRPr="00095378">
        <w:rPr>
          <w:b/>
        </w:rPr>
        <w:t>Main menu</w:t>
      </w:r>
      <w:r w:rsidR="004A5B0C" w:rsidRPr="00095378">
        <w:rPr>
          <w:b/>
        </w:rPr>
        <w:t>.</w:t>
      </w:r>
      <w:r w:rsidR="004A5B0C">
        <w:t xml:space="preserve"> Functions in main menu can be accessed from the main toolbar as well.</w:t>
      </w:r>
    </w:p>
    <w:p w14:paraId="47FC5AFB" w14:textId="685244B4" w:rsidR="00F62C0E" w:rsidRDefault="00F62C0E" w:rsidP="00806808">
      <w:pPr>
        <w:pStyle w:val="ListParagraph"/>
        <w:numPr>
          <w:ilvl w:val="0"/>
          <w:numId w:val="1"/>
        </w:numPr>
      </w:pPr>
      <w:r w:rsidRPr="00095378">
        <w:rPr>
          <w:b/>
        </w:rPr>
        <w:t>Main tools.</w:t>
      </w:r>
      <w:r>
        <w:t xml:space="preserve"> The most commonly used functions are listed on the left side of the main toolbar, including </w:t>
      </w:r>
      <w:r w:rsidR="004A5B0C">
        <w:t>loading volumes and projects.</w:t>
      </w:r>
    </w:p>
    <w:p w14:paraId="2FD049B2" w14:textId="5B0AADB3" w:rsidR="004A5B0C" w:rsidRDefault="00454EF4" w:rsidP="00806808">
      <w:pPr>
        <w:pStyle w:val="ListParagraph"/>
        <w:numPr>
          <w:ilvl w:val="0"/>
          <w:numId w:val="1"/>
        </w:numPr>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806808">
      <w:pPr>
        <w:pStyle w:val="ListParagraph"/>
        <w:numPr>
          <w:ilvl w:val="0"/>
          <w:numId w:val="1"/>
        </w:numPr>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806808">
      <w:pPr>
        <w:pStyle w:val="ListParagraph"/>
        <w:numPr>
          <w:ilvl w:val="0"/>
          <w:numId w:val="1"/>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806808">
      <w:pPr>
        <w:pStyle w:val="ListParagraph"/>
        <w:numPr>
          <w:ilvl w:val="0"/>
          <w:numId w:val="1"/>
        </w:numPr>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806808">
      <w:pPr>
        <w:pStyle w:val="ListParagraph"/>
        <w:numPr>
          <w:ilvl w:val="0"/>
          <w:numId w:val="1"/>
        </w:numPr>
      </w:pPr>
      <w:r w:rsidRPr="00095378">
        <w:rPr>
          <w:b/>
        </w:rPr>
        <w:t>Render view panel.</w:t>
      </w:r>
      <w:r>
        <w:t xml:space="preserve"> The main panel for visualization and analysis. Multiple render view panels are supported.</w:t>
      </w:r>
    </w:p>
    <w:p w14:paraId="688B505E" w14:textId="3BD063B9" w:rsidR="00454EF4" w:rsidRDefault="00454EF4" w:rsidP="00806808">
      <w:pPr>
        <w:pStyle w:val="ListParagraph"/>
        <w:numPr>
          <w:ilvl w:val="0"/>
          <w:numId w:val="1"/>
        </w:numPr>
      </w:pPr>
      <w:r w:rsidRPr="00095378">
        <w:rPr>
          <w:b/>
        </w:rPr>
        <w:lastRenderedPageBreak/>
        <w:t>Clipping plane panel.</w:t>
      </w:r>
      <w:r>
        <w:t xml:space="preserve"> Use clipping planes to isolate a portion of selected volume. Clipping planes </w:t>
      </w:r>
      <w:r w:rsidR="00457161">
        <w:t>belonging to</w:t>
      </w:r>
      <w:r>
        <w:t xml:space="preserve"> different channels can also be synchronized.</w:t>
      </w:r>
    </w:p>
    <w:p w14:paraId="6E1C98A7" w14:textId="5564CC56" w:rsidR="00454EF4" w:rsidRDefault="00454EF4" w:rsidP="00806808">
      <w:pPr>
        <w:pStyle w:val="ListParagraph"/>
        <w:numPr>
          <w:ilvl w:val="0"/>
          <w:numId w:val="1"/>
        </w:numPr>
      </w:pPr>
      <w:r w:rsidRPr="00095378">
        <w:rPr>
          <w:b/>
        </w:rPr>
        <w:t>Property panel.</w:t>
      </w:r>
      <w:r>
        <w:t xml:space="preserve"> All adjustable visual settings of current selection. Adjustments are applied in real-time.</w:t>
      </w:r>
    </w:p>
    <w:p w14:paraId="43D165A6" w14:textId="77777777" w:rsidR="003010F7" w:rsidRDefault="00A5604C" w:rsidP="00BF54AB">
      <w:pPr>
        <w:pStyle w:val="Heading2"/>
      </w:pPr>
      <w:bookmarkStart w:id="36" w:name="_Toc406575215"/>
      <w:bookmarkStart w:id="37" w:name="_Toc406755645"/>
      <w:bookmarkStart w:id="38" w:name="_Toc406770718"/>
      <w:bookmarkStart w:id="39" w:name="_Toc428439129"/>
      <w:r>
        <w:t>FluoRender on Mac OS X</w:t>
      </w:r>
      <w:bookmarkEnd w:id="36"/>
      <w:bookmarkEnd w:id="37"/>
      <w:bookmarkEnd w:id="38"/>
      <w:bookmarkEnd w:id="3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F5281E">
            <w:pPr>
              <w:pStyle w:val="Icon"/>
            </w:pPr>
            <w:r>
              <w:rPr>
                <w:noProof/>
                <w:lang w:eastAsia="en-US"/>
              </w:rPr>
              <mc:AlternateContent>
                <mc:Choice Requires="wpg">
                  <w:drawing>
                    <wp:inline distT="0" distB="0" distL="0" distR="0" wp14:anchorId="1BE44928" wp14:editId="1FD733DD">
                      <wp:extent cx="228600" cy="228600"/>
                      <wp:effectExtent l="0" t="0" r="0" b="0"/>
                      <wp:docPr id="3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8940C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m8vMMA&#10;AADcAAAADwAAAGRycy9kb3ducmV2LnhtbESP3WoCMRCF7wu+QxihdzWrUrFbo4hi6U0rah9g2Ew3&#10;q5tJSOK6vn1TKPTycH4+zmLV21Z0FGLjWMF4VIAgrpxuuFbwddo9zUHEhKyxdUwK7hRhtRw8LLDU&#10;7sYH6o6pFnmEY4kKTEq+lDJWhizGkfPE2ft2wWLKMtRSB7zlcdvKSVHMpMWGM8Ggp42h6nK82gwx&#10;vtv6zVvzMrdUn/f3Wfj8QKUeh/36FUSiPv2H/9rvWsF0/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m8vMMAAADcAAAADwAAAAAAAAAAAAAAAACYAgAAZHJzL2Rv&#10;d25yZXYueG1sUEsFBgAAAAAEAAQA9QAAAIgD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dPQsUA&#10;AADcAAAADwAAAGRycy9kb3ducmV2LnhtbESPwWrDMBBE74X+g9hCbo2cppjWiRJCoOBToXFKrltr&#10;bZlYKyMpjtOvrwqFHoeZecOst5PtxUg+dI4VLOYZCOLa6Y5bBcfq7fEFRIjIGnvHpOBGAbab+7s1&#10;Ftpd+YPGQ2xFgnAoUIGJcSikDLUhi2HuBuLkNc5bjEn6VmqP1wS3vXzKslxa7DgtGBxob6g+Hy5W&#10;wen7sxovvjLvjS/L59evU+6bpVKzh2m3AhFpiv/hv3apFSwXOfyeS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J09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4730C4D2" w:rsidR="00B92D86" w:rsidRDefault="00B92D86" w:rsidP="00F5281E">
            <w:pPr>
              <w:pStyle w:val="TipText"/>
              <w:cnfStyle w:val="000000000000" w:firstRow="0" w:lastRow="0" w:firstColumn="0" w:lastColumn="0" w:oddVBand="0" w:evenVBand="0" w:oddHBand="0" w:evenHBand="0" w:firstRowFirstColumn="0" w:firstRowLastColumn="0" w:lastRowFirstColumn="0" w:lastRowLastColumn="0"/>
            </w:pPr>
            <w:r>
              <w:t xml:space="preserve">Although the OS X interface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B92D86"/>
    <w:p w14:paraId="53356560" w14:textId="594C6BD6" w:rsidR="00A5604C" w:rsidRPr="00A5604C" w:rsidRDefault="00261115" w:rsidP="00261115">
      <w:pPr>
        <w:jc w:val="center"/>
      </w:pPr>
      <w:r>
        <w:rPr>
          <w:noProof/>
          <w:lang w:eastAsia="en-US"/>
        </w:rPr>
        <w:drawing>
          <wp:inline distT="0" distB="0" distL="0" distR="0" wp14:anchorId="1BA59D5A" wp14:editId="0C7AAD06">
            <wp:extent cx="5943600" cy="3029585"/>
            <wp:effectExtent l="0" t="0" r="0" b="0"/>
            <wp:docPr id="9" name="Picture 9" descr="C:\Users\ASUS\OneDrive\FluoRender\main_ui_ma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OneDrive\FluoRender\main_ui_mac-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29585"/>
                    </a:xfrm>
                    <a:prstGeom prst="rect">
                      <a:avLst/>
                    </a:prstGeom>
                    <a:noFill/>
                    <a:ln>
                      <a:noFill/>
                    </a:ln>
                  </pic:spPr>
                </pic:pic>
              </a:graphicData>
            </a:graphic>
          </wp:inline>
        </w:drawing>
      </w:r>
    </w:p>
    <w:p w14:paraId="71513CD2" w14:textId="2B204D63" w:rsidR="00B92D86" w:rsidRDefault="00C50376" w:rsidP="00B92D86">
      <w:pPr>
        <w:pStyle w:val="Caption"/>
        <w:jc w:val="center"/>
      </w:pPr>
      <w:bookmarkStart w:id="40" w:name="_Ref407105359"/>
      <w:bookmarkStart w:id="41" w:name="_Toc428439209"/>
      <w:r>
        <w:t xml:space="preserve">Figure </w:t>
      </w:r>
      <w:fldSimple w:instr=" STYLEREF 1 \s ">
        <w:r w:rsidR="00AA6384">
          <w:rPr>
            <w:noProof/>
          </w:rPr>
          <w:t>3</w:t>
        </w:r>
      </w:fldSimple>
      <w:r w:rsidR="0037433D">
        <w:noBreakHyphen/>
      </w:r>
      <w:fldSimple w:instr=" SEQ Figure \* ARABIC \s 1 ">
        <w:r w:rsidR="00AA6384">
          <w:rPr>
            <w:noProof/>
          </w:rPr>
          <w:t>2</w:t>
        </w:r>
      </w:fldSimple>
      <w:bookmarkEnd w:id="40"/>
      <w:r>
        <w:rPr>
          <w:noProof/>
        </w:rPr>
        <w:t>.</w:t>
      </w:r>
      <w:r>
        <w:t xml:space="preserve"> </w:t>
      </w:r>
      <w:r w:rsidR="00B92D86">
        <w:t>Main user interface of FluoRender on Mac OSX.</w:t>
      </w:r>
      <w:bookmarkEnd w:id="41"/>
    </w:p>
    <w:p w14:paraId="54974697" w14:textId="720000B0" w:rsidR="00B92D86" w:rsidRDefault="00B92D86" w:rsidP="00B92D86">
      <w:pPr>
        <w:pStyle w:val="ListParagraph"/>
        <w:numPr>
          <w:ilvl w:val="0"/>
          <w:numId w:val="10"/>
        </w:numPr>
      </w:pPr>
      <w:r w:rsidRPr="00095378">
        <w:rPr>
          <w:b/>
        </w:rPr>
        <w:t>Main menu.</w:t>
      </w:r>
      <w:r>
        <w:t xml:space="preserve"> Functions in main menu can be accessed from the main toolbar as well.</w:t>
      </w:r>
    </w:p>
    <w:p w14:paraId="4A7BE3E6" w14:textId="06DDBB74" w:rsidR="00B92D86" w:rsidRDefault="00B92D86" w:rsidP="00B92D86">
      <w:pPr>
        <w:pStyle w:val="ListParagraph"/>
        <w:numPr>
          <w:ilvl w:val="0"/>
          <w:numId w:val="10"/>
        </w:numPr>
      </w:pPr>
      <w:r w:rsidRPr="00095378">
        <w:rPr>
          <w:b/>
        </w:rPr>
        <w:t>Main tools.</w:t>
      </w:r>
      <w:r>
        <w:t xml:space="preserve"> The most commonly used functions are listed on the left side of the main toolbar, including loading volumes and projects.</w:t>
      </w:r>
      <w:r w:rsidR="00F5281E">
        <w:t xml:space="preserve"> You will notice a difference here on a Mac, as </w:t>
      </w:r>
      <w:r w:rsidR="001B70ED">
        <w:t>the drop-down menu is not available to the Analyze button</w:t>
      </w:r>
      <w:r w:rsidR="00F5281E">
        <w:t>.</w:t>
      </w:r>
      <w:r w:rsidR="001B70ED">
        <w:t xml:space="preserve"> You can access those features through the main menu, under Tools.</w:t>
      </w:r>
    </w:p>
    <w:p w14:paraId="0DE2CE9E" w14:textId="6600152D" w:rsidR="00B92D86" w:rsidRDefault="00B92D86" w:rsidP="00B92D86">
      <w:pPr>
        <w:pStyle w:val="ListParagraph"/>
        <w:numPr>
          <w:ilvl w:val="0"/>
          <w:numId w:val="10"/>
        </w:numPr>
      </w:pPr>
      <w:r w:rsidRPr="00095378">
        <w:rPr>
          <w:b/>
        </w:rPr>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B92D86">
      <w:pPr>
        <w:pStyle w:val="ListParagraph"/>
        <w:numPr>
          <w:ilvl w:val="0"/>
          <w:numId w:val="10"/>
        </w:numPr>
      </w:pPr>
      <w:r w:rsidRPr="00095378">
        <w:rPr>
          <w:b/>
        </w:rPr>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7DB24B68" w:rsidR="00B92D86" w:rsidRDefault="00B92D86" w:rsidP="00B92D86">
      <w:pPr>
        <w:pStyle w:val="ListParagraph"/>
        <w:numPr>
          <w:ilvl w:val="0"/>
          <w:numId w:val="10"/>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41270E67" w14:textId="427E28D8" w:rsidR="00B92D86" w:rsidRDefault="00B92D86" w:rsidP="00B92D86">
      <w:pPr>
        <w:pStyle w:val="ListParagraph"/>
        <w:numPr>
          <w:ilvl w:val="0"/>
          <w:numId w:val="10"/>
        </w:numPr>
      </w:pPr>
      <w:r w:rsidRPr="00095378">
        <w:rPr>
          <w:b/>
        </w:rPr>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B92D86">
      <w:pPr>
        <w:pStyle w:val="ListParagraph"/>
        <w:numPr>
          <w:ilvl w:val="0"/>
          <w:numId w:val="10"/>
        </w:numPr>
      </w:pPr>
      <w:r w:rsidRPr="00095378">
        <w:rPr>
          <w:b/>
        </w:rPr>
        <w:lastRenderedPageBreak/>
        <w:t>Render view panel.</w:t>
      </w:r>
      <w:r>
        <w:t xml:space="preserve"> The main panel for visualization and analysis. Multiple render view panels are supported.</w:t>
      </w:r>
    </w:p>
    <w:p w14:paraId="164757BF" w14:textId="2737EB03" w:rsidR="00B92D86" w:rsidRDefault="00B92D86" w:rsidP="00B92D86">
      <w:pPr>
        <w:pStyle w:val="ListParagraph"/>
        <w:numPr>
          <w:ilvl w:val="0"/>
          <w:numId w:val="10"/>
        </w:numPr>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B92D86">
      <w:pPr>
        <w:pStyle w:val="ListParagraph"/>
        <w:numPr>
          <w:ilvl w:val="0"/>
          <w:numId w:val="10"/>
        </w:numPr>
      </w:pPr>
      <w:r w:rsidRPr="00095378">
        <w:rPr>
          <w:b/>
        </w:rPr>
        <w:t>Property panel.</w:t>
      </w:r>
      <w:r>
        <w:t xml:space="preserve"> All adjustable visual settings of current selection. Adjustments are applied in real-time.</w:t>
      </w:r>
    </w:p>
    <w:p w14:paraId="3DA01673" w14:textId="2EF4900D" w:rsidR="000F10EB" w:rsidRDefault="000F10EB" w:rsidP="000F10EB">
      <w:pPr>
        <w:pStyle w:val="Heading2"/>
      </w:pPr>
      <w:bookmarkStart w:id="42" w:name="_Toc428439130"/>
      <w:r>
        <w:t>Reorganizing FluoRender’s User Interface</w:t>
      </w:r>
      <w:bookmarkEnd w:id="42"/>
    </w:p>
    <w:p w14:paraId="1531B4DF" w14:textId="291CBE05" w:rsidR="000F10EB" w:rsidRDefault="004A6020">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
        <w:br w:type="page"/>
      </w:r>
    </w:p>
    <w:p w14:paraId="5BD0BEDE" w14:textId="01EE8B0C" w:rsidR="00454EF4" w:rsidRDefault="00454EF4" w:rsidP="00BF54AB">
      <w:pPr>
        <w:pStyle w:val="Heading1"/>
      </w:pPr>
      <w:bookmarkStart w:id="43" w:name="_Toc406575216"/>
      <w:bookmarkStart w:id="44" w:name="_Toc406755646"/>
      <w:bookmarkStart w:id="45" w:name="_Toc406770719"/>
      <w:bookmarkStart w:id="46" w:name="_Ref428197245"/>
      <w:bookmarkStart w:id="47" w:name="_Toc428439131"/>
      <w:r w:rsidRPr="00454EF4">
        <w:lastRenderedPageBreak/>
        <w:t>Loading Data</w:t>
      </w:r>
      <w:bookmarkEnd w:id="43"/>
      <w:bookmarkEnd w:id="44"/>
      <w:bookmarkEnd w:id="45"/>
      <w:bookmarkEnd w:id="46"/>
      <w:bookmarkEnd w:id="47"/>
    </w:p>
    <w:p w14:paraId="0D36E22F" w14:textId="4ADBA0CE" w:rsidR="00457161" w:rsidRDefault="00457161" w:rsidP="00457161">
      <w:bookmarkStart w:id="48" w:name="_Toc406575217"/>
      <w:bookmarkStart w:id="49" w:name="_Toc406755647"/>
      <w:bookmarkStart w:id="50"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r>
      <w:r w:rsidR="000A6E3D">
        <w:instrText xml:space="preserve"> REF _Ref407097453 \h </w:instrText>
      </w:r>
      <w:r w:rsidR="000A6E3D">
        <w:fldChar w:fldCharType="separate"/>
      </w:r>
      <w:r w:rsidR="00AA6384" w:rsidRPr="00D807A8">
        <w:t>Appendi</w:t>
      </w:r>
      <w:r w:rsidR="00AA6384">
        <w:t>ces</w:t>
      </w:r>
      <w:r w:rsidR="000A6E3D">
        <w:fldChar w:fldCharType="end"/>
      </w:r>
      <w:r w:rsidR="000A6E3D">
        <w:t xml:space="preserve"> for more details on file formats.</w:t>
      </w:r>
    </w:p>
    <w:p w14:paraId="31401190" w14:textId="759096BF" w:rsidR="00D848D0" w:rsidRDefault="00D848D0" w:rsidP="00BF54AB">
      <w:pPr>
        <w:pStyle w:val="Heading2"/>
      </w:pPr>
      <w:bookmarkStart w:id="51" w:name="_Toc428439132"/>
      <w:r>
        <w:t>Volume Data</w:t>
      </w:r>
      <w:bookmarkEnd w:id="48"/>
      <w:bookmarkEnd w:id="49"/>
      <w:bookmarkEnd w:id="50"/>
      <w:bookmarkEnd w:id="51"/>
    </w:p>
    <w:p w14:paraId="3A8142E7" w14:textId="61F6DD18" w:rsidR="00D848D0" w:rsidRDefault="00D848D0" w:rsidP="00BF54AB">
      <w:pPr>
        <w:pStyle w:val="Heading3"/>
      </w:pPr>
      <w:r>
        <w:t>Single channel</w:t>
      </w:r>
    </w:p>
    <w:p w14:paraId="1625773C" w14:textId="12825602" w:rsidR="00D848D0" w:rsidRDefault="00D848D0" w:rsidP="00D848D0">
      <w:r>
        <w:t xml:space="preserve">To open a single channel volume, click “Open Volume” </w:t>
      </w:r>
      <w:r>
        <w:rPr>
          <w:noProof/>
          <w:lang w:eastAsia="en-US"/>
        </w:rPr>
        <w:drawing>
          <wp:inline distT="0" distB="0" distL="0" distR="0" wp14:anchorId="4C05D5B6" wp14:editId="5A809F23">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BF54AB">
      <w:pPr>
        <w:pStyle w:val="Heading3"/>
      </w:pPr>
      <w:r>
        <w:t>Multiple channels</w:t>
      </w:r>
    </w:p>
    <w:p w14:paraId="08A305D3" w14:textId="31C4474B" w:rsidR="00D848D0" w:rsidRDefault="00D848D0" w:rsidP="00D848D0">
      <w:r>
        <w:t>To open more than one channel of volumes, click “Open Volume”</w:t>
      </w:r>
      <w:r w:rsidR="005A77D4">
        <w:t xml:space="preserve"> </w:t>
      </w:r>
      <w:r w:rsidR="005A77D4">
        <w:rPr>
          <w:noProof/>
          <w:lang w:eastAsia="en-US"/>
        </w:rPr>
        <w:drawing>
          <wp:inline distT="0" distB="0" distL="0" distR="0" wp14:anchorId="4BA3ADD7" wp14:editId="629873E6">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095378">
            <w:pPr>
              <w:pStyle w:val="Icon"/>
            </w:pPr>
            <w:r>
              <w:rPr>
                <w:noProof/>
                <w:lang w:eastAsia="en-US"/>
              </w:rPr>
              <mc:AlternateContent>
                <mc:Choice Requires="wpg">
                  <w:drawing>
                    <wp:inline distT="0" distB="0" distL="0" distR="0" wp14:anchorId="6015C9AD" wp14:editId="3EE6D175">
                      <wp:extent cx="228600" cy="228600"/>
                      <wp:effectExtent l="0" t="0" r="0" b="0"/>
                      <wp:docPr id="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85F82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Z7MIA&#10;AADbAAAADwAAAGRycy9kb3ducmV2LnhtbESP3WoCMRCF7wu+QxihdzVrC4tujSJKpTe1qH2AYTPd&#10;bN1MQhLX9e2bgtDLw/n5OIvVYDvRU4itYwXTSQGCuHa65UbB1+ntaQYiJmSNnWNScKMIq+XoYYGV&#10;dlc+UH9MjcgjHCtUYFLylZSxNmQxTpwnzt63CxZTlqGROuA1j9tOPhdFKS22nAkGPW0M1efjxWaI&#10;8f3Wb3btfGap+fm8lWH/gUo9jof1K4hEQ/oP39vvWsFLCX9f8g+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hnswgAAANsAAAAPAAAAAAAAAAAAAAAAAJgCAABkcnMvZG93&#10;bnJldi54bWxQSwUGAAAAAAQABAD1AAAAhwM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5bycQA&#10;AADbAAAADwAAAGRycy9kb3ducmV2LnhtbESPQWvCQBSE70L/w/IK3nTTKrZNXaUUhJyEmhavr9mX&#10;bGj2bdhdY9pf3xUEj8PMfMOst6PtxEA+tI4VPMwzEMSV0y03Cj7L3ewZRIjIGjvHpOCXAmw3d5M1&#10;5tqd+YOGQ2xEgnDIUYGJsc+lDJUhi2HueuLk1c5bjEn6RmqP5wS3nXzMspW02HJaMNjTu6Hq53Cy&#10;Co5/X+Vw8qXZ174oli/fx5WvF0pN78e3VxCRxngLX9uFVrB4gsuX9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eW8n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5A77D4">
            <w:pPr>
              <w:pStyle w:val="TipText"/>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D87D5D">
            <w:pPr>
              <w:pStyle w:val="Icon"/>
            </w:pPr>
            <w:r>
              <w:rPr>
                <w:noProof/>
                <w:lang w:eastAsia="en-US"/>
              </w:rPr>
              <mc:AlternateContent>
                <mc:Choice Requires="wpg">
                  <w:drawing>
                    <wp:inline distT="0" distB="0" distL="0" distR="0" wp14:anchorId="779548C4" wp14:editId="35157A25">
                      <wp:extent cx="228600" cy="228600"/>
                      <wp:effectExtent l="0" t="0" r="0" b="0"/>
                      <wp:docPr id="1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D1EACC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6SZsQA&#10;AADcAAAADwAAAGRycy9kb3ducmV2LnhtbESP0WoCMRBF3wv+QxihbzWriNX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ukmbEAAAA3AAAAA8AAAAAAAAAAAAAAAAAmAIAAGRycy9k&#10;b3ducmV2LnhtbFBLBQYAAAAABAAEAPUAAACJAw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dMMA&#10;AADcAAAADwAAAGRycy9kb3ducmV2LnhtbERP30vDMBB+F/wfwgl7c6nTTa3LxhAGfRK2TvZ6Ntem&#10;2FxKknXVv94Ig73dx/fzluvRdmIgH1rHCh6mGQjiyumWGwWHcnv/AiJEZI2dY1LwQwHWq9ubJeba&#10;nXlHwz42IoVwyFGBibHPpQyVIYth6nrixNXOW4wJ+kZqj+cUbjs5y7KFtNhyajDY07uh6nt/sgqO&#10;v5/lcPKl+ah9UTy9fh0Xvn5UanI3bt5ARBrjVXxxFzrNf57D/zPp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5ad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7BA34E30" w:rsidR="0046407F" w:rsidRDefault="0046407F" w:rsidP="00E45624">
            <w:pPr>
              <w:pStyle w:val="TipText"/>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r>
            <w:r w:rsidR="00E45624">
              <w:instrText xml:space="preserve"> REF _Ref406852055 \r \h </w:instrText>
            </w:r>
            <w:r w:rsidR="00E45624">
              <w:fldChar w:fldCharType="separate"/>
            </w:r>
            <w:r w:rsidR="00AA6384">
              <w:t>Chapter 20</w:t>
            </w:r>
            <w:r w:rsidR="00E45624">
              <w:fldChar w:fldCharType="end"/>
            </w:r>
            <w:r>
              <w:t xml:space="preserve"> and the appendix on file format for more details.</w:t>
            </w:r>
          </w:p>
        </w:tc>
      </w:tr>
    </w:tbl>
    <w:p w14:paraId="6CDCEAEF" w14:textId="5691735D" w:rsidR="00943F42" w:rsidRDefault="00943F42" w:rsidP="00750E33">
      <w:pPr>
        <w:pStyle w:val="Heading3"/>
        <w:spacing w:before="120"/>
      </w:pPr>
      <w:r>
        <w:lastRenderedPageBreak/>
        <w:t>Z-stack sequence</w:t>
      </w:r>
    </w:p>
    <w:p w14:paraId="50E6EFD7" w14:textId="77777777" w:rsidR="002B06A6" w:rsidRDefault="002B06A6" w:rsidP="00A45C95">
      <w:pPr>
        <w:jc w:val="center"/>
      </w:pPr>
      <w:r>
        <w:rPr>
          <w:noProof/>
          <w:lang w:eastAsia="en-US"/>
        </w:rPr>
        <w:drawing>
          <wp:inline distT="0" distB="0" distL="0" distR="0" wp14:anchorId="6A9079D8" wp14:editId="0C6190CB">
            <wp:extent cx="3182112" cy="313516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2\SkyDrive\FluoRender\open_file_dialog_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2429" cy="3155185"/>
                    </a:xfrm>
                    <a:prstGeom prst="rect">
                      <a:avLst/>
                    </a:prstGeom>
                    <a:noFill/>
                    <a:ln>
                      <a:noFill/>
                    </a:ln>
                  </pic:spPr>
                </pic:pic>
              </a:graphicData>
            </a:graphic>
          </wp:inline>
        </w:drawing>
      </w:r>
    </w:p>
    <w:p w14:paraId="7EF7D3CD" w14:textId="51182F95" w:rsidR="002B06A6" w:rsidRDefault="002B06A6" w:rsidP="00A45C95">
      <w:pPr>
        <w:pStyle w:val="Caption"/>
        <w:jc w:val="center"/>
      </w:pPr>
      <w:bookmarkStart w:id="52" w:name="_Ref406489482"/>
      <w:bookmarkStart w:id="53" w:name="_Ref406489471"/>
      <w:bookmarkStart w:id="54" w:name="_Toc428439210"/>
      <w:r>
        <w:t xml:space="preserve">Figure </w:t>
      </w:r>
      <w:fldSimple w:instr=" STYLEREF 1 \s ">
        <w:r w:rsidR="00AA6384">
          <w:rPr>
            <w:noProof/>
          </w:rPr>
          <w:t>4</w:t>
        </w:r>
      </w:fldSimple>
      <w:r w:rsidR="0037433D">
        <w:noBreakHyphen/>
      </w:r>
      <w:fldSimple w:instr=" SEQ Figure \* ARABIC \s 1 ">
        <w:r w:rsidR="00AA6384">
          <w:rPr>
            <w:noProof/>
          </w:rPr>
          <w:t>1</w:t>
        </w:r>
      </w:fldSimple>
      <w:bookmarkEnd w:id="52"/>
      <w:r w:rsidR="00C50376">
        <w:rPr>
          <w:noProof/>
        </w:rPr>
        <w:t>.</w:t>
      </w:r>
      <w:r>
        <w:t xml:space="preserve"> Load a Z-stack sequence.</w:t>
      </w:r>
      <w:bookmarkEnd w:id="53"/>
      <w:bookmarkEnd w:id="54"/>
    </w:p>
    <w:p w14:paraId="5E0EFE73" w14:textId="401AF8D5" w:rsidR="00943F42" w:rsidRDefault="00095378" w:rsidP="00943F42">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5ADC8A9E">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make sure “Read a sequence</w:t>
      </w:r>
      <w:r w:rsidR="002B06A6">
        <w:t xml:space="preserve"> as Z slices” (</w:t>
      </w:r>
      <w:r w:rsidR="002B06A6">
        <w:fldChar w:fldCharType="begin"/>
      </w:r>
      <w:r w:rsidR="002B06A6">
        <w:instrText xml:space="preserve"> REF _Ref406489482 \h </w:instrText>
      </w:r>
      <w:r w:rsidR="002B06A6">
        <w:fldChar w:fldCharType="separate"/>
      </w:r>
      <w:r w:rsidR="00AA6384">
        <w:t xml:space="preserve">Figure </w:t>
      </w:r>
      <w:r w:rsidR="00AA6384">
        <w:rPr>
          <w:noProof/>
        </w:rPr>
        <w:t>4</w:t>
      </w:r>
      <w:r w:rsidR="00AA6384">
        <w:noBreakHyphen/>
      </w:r>
      <w:r w:rsidR="00AA6384">
        <w:rPr>
          <w:noProof/>
        </w:rPr>
        <w:t>1</w:t>
      </w:r>
      <w:r w:rsidR="002B06A6">
        <w:fldChar w:fldCharType="end"/>
      </w:r>
      <w:r w:rsidR="002B06A6">
        <w:t xml:space="preserve">) is checked.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B06A6" w14:paraId="3456AD15"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53EA8E7" w14:textId="77777777" w:rsidR="002B06A6" w:rsidRDefault="002B06A6" w:rsidP="0068755C">
            <w:pPr>
              <w:pStyle w:val="Icon"/>
            </w:pPr>
            <w:r>
              <w:rPr>
                <w:noProof/>
                <w:lang w:eastAsia="en-US"/>
              </w:rPr>
              <mc:AlternateContent>
                <mc:Choice Requires="wpg">
                  <w:drawing>
                    <wp:inline distT="0" distB="0" distL="0" distR="0" wp14:anchorId="7C3ACF2C" wp14:editId="772AD54D">
                      <wp:extent cx="228600" cy="228600"/>
                      <wp:effectExtent l="0" t="0" r="0" b="0"/>
                      <wp:docPr id="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 name="Oval 4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 name="Freeform 4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B59A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qo+HuggUAAPARAAAOAAAAAAAAAAAAAAAAAC4CAABkcnMvZTJvRG9j&#10;LnhtbFBLAQItABQABgAIAAAAIQD4DCmZ2AAAAAMBAAAPAAAAAAAAAAAAAAAAANwHAABkcnMvZG93&#10;bnJldi54bWxQSwUGAAAAAAQABADzAAAA4QgAAAAA&#10;">
                      <v:oval id="Oval 4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FXfr8A&#10;AADbAAAADwAAAGRycy9kb3ducmV2LnhtbERPzU4CMRC+m/gOzZh4k66G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0Vd+vwAAANsAAAAPAAAAAAAAAAAAAAAAAJgCAABkcnMvZG93bnJl&#10;di54bWxQSwUGAAAAAAQABAD1AAAAhAMAAAAA&#10;" fillcolor="#f24f4f [3204]" stroked="f" strokeweight="0">
                        <v:stroke joinstyle="miter"/>
                        <o:lock v:ext="edit" aspectratio="t"/>
                      </v:oval>
                      <v:shape id="Freeform 4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0VW8QA&#10;AADbAAAADwAAAGRycy9kb3ducmV2LnhtbESPQWvCQBSE74X+h+UVeqsbrUibukopCDkJGovX1+xL&#10;NjT7NuyuMfbXdwXB4zAz3zDL9Wg7MZAPrWMF00kGgrhyuuVGwaHcvLyBCBFZY+eYFFwowHr1+LDE&#10;XLsz72jYx0YkCIccFZgY+1zKUBmyGCauJ05e7bzFmKRvpPZ4TnDbyVmWLaTFltOCwZ6+DFW/+5NV&#10;cPz7LoeTL8229kUxf/85Lnz9qtTz0/j5ASLSGO/hW7vQCuZTuH5JP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9FV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E2A165" w14:textId="34D2A0A1" w:rsidR="002B06A6" w:rsidRDefault="002B06A6" w:rsidP="00E63CC9">
            <w:pPr>
              <w:pStyle w:val="TipText"/>
              <w:cnfStyle w:val="000000000000" w:firstRow="0" w:lastRow="0" w:firstColumn="0" w:lastColumn="0" w:oddVBand="0" w:evenVBand="0" w:oddHBand="0" w:evenHBand="0" w:firstRowFirstColumn="0" w:firstRowLastColumn="0" w:lastRowFirstColumn="0" w:lastRowLastColumn="0"/>
            </w:pPr>
            <w:r>
              <w:t xml:space="preserve">FluoRender is using the numeric value appeared last in the selected file name to index the sequence. For example, a selected file’s name is e145scx32neuro007z01RGB.tif. The last appeared numeric value is 01. FluoRender </w:t>
            </w:r>
            <w:r w:rsidR="00A4579A">
              <w:t>will</w:t>
            </w:r>
            <w:r w:rsidR="00EC1378">
              <w:t xml:space="preserve"> </w:t>
            </w:r>
            <w:r>
              <w:t xml:space="preserve">search for all files within the folder </w:t>
            </w:r>
            <w:r w:rsidR="00EC1378">
              <w:t>having a name pattern of e145scx32neuro007z**RGB.tif. Then, FluoRender uses their individual numeric values to order them. If there is a problem of reading a Z-stack sequence, first check if the file names are correctly numbered.</w:t>
            </w:r>
          </w:p>
        </w:tc>
      </w:tr>
    </w:tbl>
    <w:p w14:paraId="0F600945" w14:textId="59BC8130" w:rsidR="00943F42" w:rsidRDefault="00943F42" w:rsidP="00B71BC2">
      <w:pPr>
        <w:pStyle w:val="Heading3"/>
      </w:pPr>
      <w:r>
        <w:lastRenderedPageBreak/>
        <w:t>Time sequence</w:t>
      </w:r>
    </w:p>
    <w:p w14:paraId="6B12CF91" w14:textId="7A7E97E1" w:rsidR="00EC1378" w:rsidRDefault="00EC1378" w:rsidP="00A45C95">
      <w:pPr>
        <w:jc w:val="center"/>
      </w:pPr>
      <w:r>
        <w:rPr>
          <w:noProof/>
          <w:lang w:eastAsia="en-US"/>
        </w:rPr>
        <w:drawing>
          <wp:inline distT="0" distB="0" distL="0" distR="0" wp14:anchorId="6D873758" wp14:editId="28D61815">
            <wp:extent cx="3227328" cy="31821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227328" cy="3182112"/>
                    </a:xfrm>
                    <a:prstGeom prst="rect">
                      <a:avLst/>
                    </a:prstGeom>
                    <a:noFill/>
                    <a:ln>
                      <a:noFill/>
                    </a:ln>
                  </pic:spPr>
                </pic:pic>
              </a:graphicData>
            </a:graphic>
          </wp:inline>
        </w:drawing>
      </w:r>
    </w:p>
    <w:p w14:paraId="0244F668" w14:textId="2481C5C4" w:rsidR="00EC1378" w:rsidRDefault="00EC1378" w:rsidP="00A45C95">
      <w:pPr>
        <w:pStyle w:val="Caption"/>
        <w:jc w:val="center"/>
      </w:pPr>
      <w:bookmarkStart w:id="55" w:name="_Toc428439211"/>
      <w:r>
        <w:t xml:space="preserve">Figure </w:t>
      </w:r>
      <w:fldSimple w:instr=" STYLEREF 1 \s ">
        <w:r w:rsidR="00AA6384">
          <w:rPr>
            <w:noProof/>
          </w:rPr>
          <w:t>4</w:t>
        </w:r>
      </w:fldSimple>
      <w:r w:rsidR="0037433D">
        <w:noBreakHyphen/>
      </w:r>
      <w:fldSimple w:instr=" SEQ Figure \* ARABIC \s 1 ">
        <w:r w:rsidR="00AA6384">
          <w:rPr>
            <w:noProof/>
          </w:rPr>
          <w:t>2</w:t>
        </w:r>
      </w:fldSimple>
      <w:r w:rsidR="00C50376">
        <w:rPr>
          <w:noProof/>
        </w:rPr>
        <w:t>.</w:t>
      </w:r>
      <w:r>
        <w:t xml:space="preserve"> </w:t>
      </w:r>
      <w:r w:rsidR="0040461A">
        <w:t>Load a time sequence.</w:t>
      </w:r>
      <w:bookmarkEnd w:id="55"/>
    </w:p>
    <w:p w14:paraId="3FAF9E02" w14:textId="699D3420" w:rsidR="00943F42" w:rsidRDefault="00EC1378" w:rsidP="00943F42">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Similar to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EC89ABC">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r>
      <w:r w:rsidR="00E63CC9">
        <w:instrText xml:space="preserve"> REF _Ref407098293 \r \h </w:instrText>
      </w:r>
      <w:r w:rsidR="00E63CC9">
        <w:fldChar w:fldCharType="separate"/>
      </w:r>
      <w:r w:rsidR="00AA6384">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68755C">
            <w:pPr>
              <w:pStyle w:val="Icon"/>
            </w:pPr>
            <w:r>
              <w:rPr>
                <w:noProof/>
                <w:lang w:eastAsia="en-US"/>
              </w:rPr>
              <mc:AlternateContent>
                <mc:Choice Requires="wpg">
                  <w:drawing>
                    <wp:inline distT="0" distB="0" distL="0" distR="0" wp14:anchorId="2587DA56" wp14:editId="67CFDA40">
                      <wp:extent cx="228600" cy="228600"/>
                      <wp:effectExtent l="0" t="0" r="0" b="0"/>
                      <wp:docPr id="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51250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b05sIA&#10;AADbAAAADwAAAGRycy9kb3ducmV2LnhtbESP3WoCMRCF7wu+QxihdzWrWNHVKGKx9KYtVR9g2Iyb&#10;1c0kJOm6vn1TKPTycH4+zmrT21Z0FGLjWMF4VIAgrpxuuFZwOu6f5iBiQtbYOiYFd4qwWQ8eVlhq&#10;d+Mv6g6pFnmEY4kKTEq+lDJWhizGkfPE2Tu7YDFlGWqpA97yuG3lpChm0mLDmWDQ085QdT182wwx&#10;vnvxu9dmMbdUXz7vs/Dxjko9DvvtEkSiPv2H/9pvWsH0GX6/5B8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vTmwgAAANsAAAAPAAAAAAAAAAAAAAAAAJgCAABkcnMvZG93&#10;bnJldi54bWxQSwUGAAAAAAQABAD1AAAAhwM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SNL8QA&#10;AADbAAAADwAAAGRycy9kb3ducmV2LnhtbESPQUvDQBSE74L/YXmCN7tRS9DYbRFByElo05LrM/uS&#10;DWbfht1tGv31bqHQ4zAz3zCrzWwHMZEPvWMFj4sMBHHjdM+dgn31+fACIkRkjYNjUvBLATbr25sV&#10;FtqdeEvTLnYiQTgUqMDEOBZShsaQxbBwI3HyWuctxiR9J7XHU4LbQT5lWS4t9pwWDI70Yaj52R2t&#10;gvrvUE1HX5mv1pfl8vW7zn37rNT93fz+BiLSHK/hS7vUCpY5nL+kH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UjS/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45624">
            <w:pPr>
              <w:pStyle w:val="TipText"/>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“My_T</w:t>
            </w:r>
            <w:r w:rsidR="008E36CD">
              <w:t>ime_Sequence_T**.tif” can confuse FluoRender, because “_T” appears twice. In this case, you can simply change the</w:t>
            </w:r>
            <w:r w:rsidR="00A4579A">
              <w:t xml:space="preserve"> identifier in the file browser</w:t>
            </w:r>
            <w:r w:rsidR="008E36CD">
              <w:t xml:space="preserve"> dialog to “e_T”, which appears only once in the file name.</w:t>
            </w:r>
          </w:p>
        </w:tc>
      </w:tr>
    </w:tbl>
    <w:p w14:paraId="7DAB8786" w14:textId="77777777" w:rsidR="004E530D" w:rsidRDefault="004E530D" w:rsidP="00943F42"/>
    <w:p w14:paraId="796AA90E" w14:textId="0E825D20" w:rsidR="00AC6475" w:rsidRDefault="00AC6475" w:rsidP="00B71BC2">
      <w:pPr>
        <w:pStyle w:val="Heading3"/>
      </w:pPr>
      <w:r>
        <w:t>Large Data Streaming</w:t>
      </w:r>
    </w:p>
    <w:p w14:paraId="1266D83D" w14:textId="37E438E5" w:rsidR="00AC6475" w:rsidRDefault="00AC6475" w:rsidP="00943F42">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r>
      <w:r w:rsidR="00E45624">
        <w:instrText xml:space="preserve"> REF _Ref406852087 \r \h </w:instrText>
      </w:r>
      <w:r w:rsidR="00E45624">
        <w:fldChar w:fldCharType="separate"/>
      </w:r>
      <w:r w:rsidR="00AA6384">
        <w:t>Chapter 20</w:t>
      </w:r>
      <w:r w:rsidR="00E45624">
        <w:fldChar w:fldCharType="end"/>
      </w:r>
      <w:r w:rsidR="0054096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355BB5">
            <w:pPr>
              <w:pStyle w:val="Icon"/>
            </w:pPr>
            <w:r>
              <w:rPr>
                <w:noProof/>
                <w:lang w:eastAsia="en-US"/>
              </w:rPr>
              <mc:AlternateContent>
                <mc:Choice Requires="wpg">
                  <w:drawing>
                    <wp:inline distT="0" distB="0" distL="0" distR="0" wp14:anchorId="7B679065" wp14:editId="4F1B6076">
                      <wp:extent cx="228600" cy="228600"/>
                      <wp:effectExtent l="0" t="0" r="0" b="0"/>
                      <wp:docPr id="3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65B9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UXjsIA&#10;AADcAAAADwAAAGRycy9kb3ducmV2LnhtbESP3WoCMRCF7wu+QxjBu5pVQexqFFEqvWlL1QcYNuNm&#10;dTMJSbqub98UCr08nJ+Ps9r0thUdhdg4VjAZFyCIK6cbrhWcT6/PCxAxIWtsHZOCB0XYrAdPKyy1&#10;u/MXdcdUizzCsUQFJiVfShkrQxbj2Hni7F1csJiyDLXUAe953LZyWhRzabHhTDDoaWeouh2/bYYY&#10;3+397tC8LCzV18/HPHy8o1KjYb9dgkjUp//wX/tNK5gVM/g9k4+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RReOwgAAANwAAAAPAAAAAAAAAAAAAAAAAJgCAABkcnMvZG93&#10;bnJldi54bWxQSwUGAAAAAAQABAD1AAAAhwM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Dic8UA&#10;AADcAAAADwAAAGRycy9kb3ducmV2LnhtbESPQWvCQBSE74X+h+UVvNVNq0ibukopCDkVNBavr9mX&#10;bGj2bdhdY+qvdwXB4zAz3zDL9Wg7MZAPrWMFL9MMBHHldMuNgn25eX4DESKyxs4xKfinAOvV48MS&#10;c+1OvKVhFxuRIBxyVGBi7HMpQ2XIYpi6njh5tfMWY5K+kdrjKcFtJ1+zbCEttpwWDPb0Zaj62x2t&#10;gsP5pxyOvjTftS+K+fvvYeHrmVKTp/HzA0SkMd7Dt3ahFcyyOVzPp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YOJ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2536FBC9" w:rsidR="00E63CC9" w:rsidRDefault="00E63CC9" w:rsidP="00355BB5">
            <w:pPr>
              <w:pStyle w:val="TipText"/>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943F42"/>
    <w:p w14:paraId="64763583" w14:textId="0672E245" w:rsidR="005A77D4" w:rsidRDefault="005A77D4" w:rsidP="00B71BC2">
      <w:pPr>
        <w:pStyle w:val="Heading3"/>
      </w:pPr>
      <w:r>
        <w:lastRenderedPageBreak/>
        <w:t>File Formats</w:t>
      </w:r>
    </w:p>
    <w:p w14:paraId="5C6BA148" w14:textId="7D4F84F3" w:rsidR="005A77D4" w:rsidRDefault="00742E62" w:rsidP="005A77D4">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r>
      <w:r w:rsidR="00355BB5">
        <w:instrText xml:space="preserve"> REF _Ref407098499 \h </w:instrText>
      </w:r>
      <w:r w:rsidR="00355BB5">
        <w:fldChar w:fldCharType="separate"/>
      </w:r>
      <w:r w:rsidR="00AA6384" w:rsidRPr="00D807A8">
        <w:t>Appendi</w:t>
      </w:r>
      <w:r w:rsidR="00AA6384">
        <w:t>ces</w:t>
      </w:r>
      <w:r w:rsidR="00355BB5">
        <w:fldChar w:fldCharType="end"/>
      </w:r>
      <w:r w:rsidR="00943F42">
        <w:t xml:space="preserve"> for supported </w:t>
      </w:r>
      <w:r w:rsidR="00355BB5">
        <w:t xml:space="preserve">file </w:t>
      </w:r>
      <w:r w:rsidR="00943F42">
        <w:t>formats.</w:t>
      </w:r>
    </w:p>
    <w:p w14:paraId="2E3DA92B" w14:textId="5266C80C" w:rsidR="00F52FDF" w:rsidRDefault="00F52FDF" w:rsidP="00F52FDF">
      <w:pPr>
        <w:pStyle w:val="Heading3"/>
      </w:pPr>
      <w:r>
        <w:t>Automatic Channel Separation</w:t>
      </w:r>
    </w:p>
    <w:p w14:paraId="06BE6CF6" w14:textId="55C97043" w:rsidR="00F52FDF" w:rsidRPr="00F52FDF" w:rsidRDefault="00F52FDF" w:rsidP="00F52FDF">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3758F4A5" w14:textId="3C9B920E" w:rsidR="00D848D0" w:rsidRDefault="00D848D0" w:rsidP="00BF54AB">
      <w:pPr>
        <w:pStyle w:val="Heading2"/>
      </w:pPr>
      <w:bookmarkStart w:id="56" w:name="_Toc406575218"/>
      <w:bookmarkStart w:id="57" w:name="_Toc406755648"/>
      <w:bookmarkStart w:id="58" w:name="_Toc406770721"/>
      <w:bookmarkStart w:id="59" w:name="_Toc428439133"/>
      <w:r>
        <w:t>Mesh Data</w:t>
      </w:r>
      <w:bookmarkEnd w:id="56"/>
      <w:bookmarkEnd w:id="57"/>
      <w:bookmarkEnd w:id="58"/>
      <w:bookmarkEnd w:id="59"/>
    </w:p>
    <w:p w14:paraId="3067D7E3" w14:textId="6103A6CF" w:rsidR="006D733A" w:rsidRDefault="006D733A" w:rsidP="006D733A">
      <w:r>
        <w:t xml:space="preserve">To load mesh data, click “Open Mesh” </w:t>
      </w:r>
      <w:r>
        <w:rPr>
          <w:noProof/>
          <w:lang w:eastAsia="en-US"/>
        </w:rPr>
        <w:drawing>
          <wp:inline distT="0" distB="0" distL="0" distR="0" wp14:anchorId="374371FC" wp14:editId="0BC97618">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68755C">
            <w:pPr>
              <w:pStyle w:val="Icon"/>
            </w:pPr>
            <w:r>
              <w:rPr>
                <w:noProof/>
                <w:lang w:eastAsia="en-US"/>
              </w:rPr>
              <mc:AlternateContent>
                <mc:Choice Requires="wpg">
                  <w:drawing>
                    <wp:inline distT="0" distB="0" distL="0" distR="0" wp14:anchorId="6418C938" wp14:editId="25EC4D60">
                      <wp:extent cx="228600" cy="228600"/>
                      <wp:effectExtent l="0" t="0" r="0" b="0"/>
                      <wp:docPr id="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624C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48EA&#10;AADbAAAADwAAAGRycy9kb3ducmV2LnhtbESP3WoCMRCF7wu+QxihdzVrKaKrUUSp9KaWWh9g2Iyb&#10;1c0kJHFd374pCL08nJ+Ps1j1thUdhdg4VjAeFSCIK6cbrhUcf95fpiBiQtbYOiYFd4qwWg6eFlhq&#10;d+Nv6g6pFnmEY4kKTEq+lDJWhizGkfPE2Tu5YDFlGWqpA97yuG3la1FMpMWGM8Ggp42h6nK42gwx&#10;vtv6za6ZTS3V56/7JOw/UannYb+eg0jUp//wo/2hFbzN4O9L/g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r/uPBAAAA2wAAAA8AAAAAAAAAAAAAAAAAmAIAAGRycy9kb3du&#10;cmV2LnhtbFBLBQYAAAAABAAEAPUAAACGAw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gmHcEA&#10;AADbAAAADwAAAGRycy9kb3ducmV2LnhtbERPz2vCMBS+D/Y/hDfwNtNtTrQaZQwGPQ1mFa/P5rUp&#10;Ni8libXurzeHwY4f3+/1drSdGMiH1rGCl2kGgrhyuuVGwb78el6ACBFZY+eYFNwowHbz+LDGXLsr&#10;/9Cwi41IIRxyVGBi7HMpQ2XIYpi6njhxtfMWY4K+kdrjNYXbTr5m2VxabDk1GOzp01B13l2sguPv&#10;oRwuvjTftS+K2fJ0nPv6TanJ0/ixAhFpjP/iP3ehFbyn9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oJh3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355BB5">
            <w:pPr>
              <w:pStyle w:val="TipText"/>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5EF887E7" w14:textId="77777777" w:rsidR="00DF38B9" w:rsidRDefault="00DF38B9" w:rsidP="006D733A"/>
    <w:p w14:paraId="4EF2E639" w14:textId="77777777" w:rsidR="00DF38B9" w:rsidRDefault="00DF38B9">
      <w:r>
        <w:br w:type="page"/>
      </w:r>
    </w:p>
    <w:p w14:paraId="0B818127" w14:textId="1BE16DC3" w:rsidR="006D733A" w:rsidRDefault="00DF38B9" w:rsidP="00BF54AB">
      <w:pPr>
        <w:pStyle w:val="Heading1"/>
      </w:pPr>
      <w:bookmarkStart w:id="60" w:name="_Toc406575219"/>
      <w:bookmarkStart w:id="61" w:name="_Toc406755649"/>
      <w:bookmarkStart w:id="62" w:name="_Toc406770722"/>
      <w:bookmarkStart w:id="63" w:name="_Ref428197503"/>
      <w:bookmarkStart w:id="64" w:name="_Ref428266974"/>
      <w:bookmarkStart w:id="65" w:name="_Toc428439134"/>
      <w:r w:rsidRPr="00DF38B9">
        <w:lastRenderedPageBreak/>
        <w:t>Managing Data Sets</w:t>
      </w:r>
      <w:bookmarkEnd w:id="60"/>
      <w:bookmarkEnd w:id="61"/>
      <w:bookmarkEnd w:id="62"/>
      <w:bookmarkEnd w:id="63"/>
      <w:bookmarkEnd w:id="64"/>
      <w:bookmarkEnd w:id="65"/>
    </w:p>
    <w:p w14:paraId="5FB0C77A" w14:textId="33F179C2" w:rsidR="00DF38B9" w:rsidRDefault="00DF38B9" w:rsidP="00DF38B9">
      <w:r>
        <w:t>Loaded data sets are listed in the “Datasets” panel (</w:t>
      </w:r>
      <w:r>
        <w:fldChar w:fldCharType="begin"/>
      </w:r>
      <w:r>
        <w:instrText xml:space="preserve"> REF _Ref406492246 \h </w:instrText>
      </w:r>
      <w:r>
        <w:fldChar w:fldCharType="separate"/>
      </w:r>
      <w:r w:rsidR="00AA6384">
        <w:t xml:space="preserve">Figure </w:t>
      </w:r>
      <w:r w:rsidR="00AA6384">
        <w:rPr>
          <w:noProof/>
        </w:rPr>
        <w:t>5</w:t>
      </w:r>
      <w:r w:rsidR="00AA6384">
        <w:noBreakHyphen/>
      </w:r>
      <w:r w:rsidR="00AA6384">
        <w:rPr>
          <w:noProof/>
        </w:rPr>
        <w:t>1</w:t>
      </w:r>
      <w:r>
        <w:fldChar w:fldCharType="end"/>
      </w:r>
      <w:r>
        <w:t>).</w:t>
      </w:r>
    </w:p>
    <w:p w14:paraId="17F2C2C1" w14:textId="3556B589" w:rsidR="00DF38B9" w:rsidRDefault="00DF38B9" w:rsidP="00A45C95">
      <w:pPr>
        <w:jc w:val="center"/>
      </w:pPr>
      <w:r>
        <w:rPr>
          <w:noProof/>
          <w:lang w:eastAsia="en-US"/>
        </w:rPr>
        <w:drawing>
          <wp:inline distT="0" distB="0" distL="0" distR="0" wp14:anchorId="1833FDB3" wp14:editId="75FFFE90">
            <wp:extent cx="2249424" cy="1920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49424" cy="1920240"/>
                    </a:xfrm>
                    <a:prstGeom prst="rect">
                      <a:avLst/>
                    </a:prstGeom>
                    <a:noFill/>
                    <a:ln>
                      <a:noFill/>
                    </a:ln>
                  </pic:spPr>
                </pic:pic>
              </a:graphicData>
            </a:graphic>
          </wp:inline>
        </w:drawing>
      </w:r>
    </w:p>
    <w:p w14:paraId="2BAAE3E2" w14:textId="7E9EE283" w:rsidR="00DF38B9" w:rsidRDefault="00DF38B9" w:rsidP="00A45C95">
      <w:pPr>
        <w:pStyle w:val="Caption"/>
        <w:jc w:val="center"/>
      </w:pPr>
      <w:bookmarkStart w:id="66" w:name="_Ref406492246"/>
      <w:bookmarkStart w:id="67" w:name="_Toc428439212"/>
      <w:r>
        <w:t xml:space="preserve">Figure </w:t>
      </w:r>
      <w:fldSimple w:instr=" STYLEREF 1 \s ">
        <w:r w:rsidR="00AA6384">
          <w:rPr>
            <w:noProof/>
          </w:rPr>
          <w:t>5</w:t>
        </w:r>
      </w:fldSimple>
      <w:r w:rsidR="0037433D">
        <w:noBreakHyphen/>
      </w:r>
      <w:fldSimple w:instr=" SEQ Figure \* ARABIC \s 1 ">
        <w:r w:rsidR="00AA6384">
          <w:rPr>
            <w:noProof/>
          </w:rPr>
          <w:t>1</w:t>
        </w:r>
      </w:fldSimple>
      <w:bookmarkEnd w:id="66"/>
      <w:r w:rsidR="00C50376">
        <w:rPr>
          <w:noProof/>
        </w:rPr>
        <w:t>.</w:t>
      </w:r>
      <w:r>
        <w:t xml:space="preserve"> Dataset panel.</w:t>
      </w:r>
      <w:bookmarkEnd w:id="67"/>
    </w:p>
    <w:p w14:paraId="37E05EB3" w14:textId="2EB1325F" w:rsidR="00DF38B9" w:rsidRPr="00DF38B9" w:rsidRDefault="00DF38B9" w:rsidP="00DF38B9">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590E3745" w:rsidR="00DF38B9" w:rsidRDefault="009F3D60" w:rsidP="00DF38B9">
      <w:r>
        <w:rPr>
          <w:noProof/>
          <w:lang w:eastAsia="en-US"/>
        </w:rPr>
        <w:drawing>
          <wp:inline distT="0" distB="0" distL="0" distR="0" wp14:anchorId="6F42F47E" wp14:editId="347E6050">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68755C">
            <w:pPr>
              <w:pStyle w:val="Icon"/>
            </w:pPr>
            <w:r>
              <w:rPr>
                <w:noProof/>
                <w:lang w:eastAsia="en-US"/>
              </w:rPr>
              <mc:AlternateContent>
                <mc:Choice Requires="wpg">
                  <w:drawing>
                    <wp:inline distT="0" distB="0" distL="0" distR="0" wp14:anchorId="0F4084BC" wp14:editId="3930D1FA">
                      <wp:extent cx="228600" cy="228600"/>
                      <wp:effectExtent l="0" t="0" r="0" b="0"/>
                      <wp:docPr id="5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9F17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FZ18IA&#10;AADbAAAADwAAAGRycy9kb3ducmV2LnhtbESP3WoCMRCF74W+Q5iCdzWrUGtXo4hS6U0ttT7AsJlu&#10;tm4mIYnr+vZNQfDycH4+zmLV21Z0FGLjWMF4VIAgrpxuuFZw/H57moGICVlj65gUXCnCavkwWGCp&#10;3YW/qDukWuQRjiUqMCn5UspYGbIYR84TZ+/HBYspy1BLHfCSx20rJ0UxlRYbzgSDnjaGqtPhbDPE&#10;+G7rN7vmdWap/v28TsP+A5UaPvbrOYhEfbqHb+13reD5B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VnXwgAAANsAAAAPAAAAAAAAAAAAAAAAAJgCAABkcnMvZG93&#10;bnJldi54bWxQSwUGAAAAAAQABAD1AAAAhwM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4qG8EA&#10;AADbAAAADwAAAGRycy9kb3ducmV2LnhtbERPz2vCMBS+D/Y/hDfwNtNtTrQaZQwGPQ1mFa/P5rUp&#10;Ni8libXurzeHwY4f3+/1drSdGMiH1rGCl2kGgrhyuuVGwb78el6ACBFZY+eYFNwowHbz+LDGXLsr&#10;/9Cwi41IIRxyVGBi7HMpQ2XIYpi6njhxtfMWY4K+kdrjNYXbTr5m2VxabDk1GOzp01B13l2sguPv&#10;oRwuvjTftS+K2fJ0nPv6TanJ0/ixAhFpjP/iP3ehFbyns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eKhv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7BB148BF" w:rsidR="00A03465" w:rsidRDefault="00A03465" w:rsidP="00402692">
            <w:pPr>
              <w:pStyle w:val="TipText"/>
              <w:cnfStyle w:val="000000000000" w:firstRow="0" w:lastRow="0" w:firstColumn="0" w:lastColumn="0" w:oddVBand="0" w:evenVBand="0" w:oddHBand="0" w:evenHBand="0" w:firstRowFirstColumn="0" w:firstRowLastColumn="0" w:lastRowFirstColumn="0" w:lastRowLastColumn="0"/>
            </w:pPr>
            <w:r>
              <w:t xml:space="preserve">Alternatively, user can right-click a data set. In the context menu, under “Add”, there is a list of currently opened render views. A different render view than the first one can be selected through the context menu. The same data set can be added to a render view </w:t>
            </w:r>
            <w:r w:rsidR="00402692">
              <w:t xml:space="preserve">for </w:t>
            </w:r>
            <w:r>
              <w:t xml:space="preserve">multiple times.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DF38B9"/>
    <w:p w14:paraId="0DC4EE5A" w14:textId="677BC923" w:rsidR="00A03465" w:rsidRDefault="00485DFB" w:rsidP="007A6272">
      <w:pPr>
        <w:spacing w:line="240" w:lineRule="auto"/>
      </w:pPr>
      <w:r>
        <w:rPr>
          <w:b/>
          <w:noProof/>
          <w:lang w:eastAsia="en-US"/>
        </w:rPr>
        <w:drawing>
          <wp:inline distT="0" distB="0" distL="0" distR="0" wp14:anchorId="636830E9" wp14:editId="5620F50A">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7A6272">
      <w:pPr>
        <w:spacing w:line="240" w:lineRule="auto"/>
      </w:pPr>
      <w:r>
        <w:rPr>
          <w:b/>
          <w:noProof/>
          <w:lang w:eastAsia="en-US"/>
        </w:rPr>
        <w:drawing>
          <wp:inline distT="0" distB="0" distL="0" distR="0" wp14:anchorId="4F083F9B" wp14:editId="7FEFFB08">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A977D8">
            <w:pPr>
              <w:pStyle w:val="Icon"/>
            </w:pPr>
            <w:r>
              <w:rPr>
                <w:noProof/>
                <w:lang w:eastAsia="en-US"/>
              </w:rPr>
              <mc:AlternateContent>
                <mc:Choice Requires="wpg">
                  <w:drawing>
                    <wp:inline distT="0" distB="0" distL="0" distR="0" wp14:anchorId="2617693B" wp14:editId="6B2CCEA1">
                      <wp:extent cx="228600" cy="228600"/>
                      <wp:effectExtent l="0" t="0" r="0" b="0"/>
                      <wp:docPr id="19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9240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Jc8MA&#10;AADcAAAADwAAAGRycy9kb3ducmV2LnhtbESPQWsCMRCF7wX/QxjBW83qQXQ1iigWL7bU9gcMm3Gz&#10;upmEJF3Xf28Khd5meG/e92a16W0rOgqxcaxgMi5AEFdON1wr+P46vM5BxISssXVMCh4UYbMevKyw&#10;1O7On9SdUy1yCMcSFZiUfCllrAxZjGPnibN2ccFiymuopQ54z+G2ldOimEmLDWeCQU87Q9Xt/GMz&#10;xPhu73dvzWJuqb5+PGbh/YRKjYb9dgkiUZ/+zX/XR53rL6b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dJc8MAAADcAAAADwAAAAAAAAAAAAAAAACYAgAAZHJzL2Rv&#10;d25yZXYueG1sUEsFBgAAAAAEAAQA9QAAAIgD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eBYcIA&#10;AADcAAAADwAAAGRycy9kb3ducmV2LnhtbERP32vCMBB+H+x/CDfwbaabIrMzyhgM+iTMOny9Ndem&#10;rLmUJNbqX78Igm/38f281Wa0nRjIh9axgpdpBoK4crrlRsG+/Hp+AxEissbOMSk4U4DN+vFhhbl2&#10;J/6mYRcbkUI45KjAxNjnUobKkMUwdT1x4mrnLcYEfSO1x1MKt518zbKFtNhyajDY06eh6m93tAoO&#10;l59yOPrSbGtfFPPl72Hh65lSk6fx4x1EpDHexTd3odP85Qy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4Fh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402692">
            <w:pPr>
              <w:pStyle w:val="TipText"/>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7777777" w:rsidR="00DA3DA8" w:rsidRDefault="00DA3DA8" w:rsidP="007A6272">
      <w:pPr>
        <w:spacing w:line="240" w:lineRule="auto"/>
      </w:pPr>
    </w:p>
    <w:p w14:paraId="7251C2CD" w14:textId="4173558A" w:rsidR="0056658B" w:rsidRDefault="00485DFB" w:rsidP="007A6272">
      <w:pPr>
        <w:spacing w:line="240" w:lineRule="auto"/>
      </w:pPr>
      <w:r>
        <w:rPr>
          <w:b/>
          <w:noProof/>
          <w:lang w:eastAsia="en-US"/>
        </w:rPr>
        <w:lastRenderedPageBreak/>
        <w:drawing>
          <wp:inline distT="0" distB="0" distL="0" distR="0" wp14:anchorId="1434170C" wp14:editId="2B8A6EE5">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B34E66">
      <w:pPr>
        <w:pStyle w:val="ListParagraph"/>
        <w:numPr>
          <w:ilvl w:val="0"/>
          <w:numId w:val="17"/>
        </w:numPr>
        <w:spacing w:after="0" w:line="240" w:lineRule="auto"/>
      </w:pPr>
      <w:r>
        <w:t>Gamma</w:t>
      </w:r>
    </w:p>
    <w:p w14:paraId="26CBD171" w14:textId="3CA68795" w:rsidR="00607659" w:rsidRDefault="00F6494E" w:rsidP="00B34E66">
      <w:pPr>
        <w:pStyle w:val="ListParagraph"/>
        <w:numPr>
          <w:ilvl w:val="0"/>
          <w:numId w:val="17"/>
        </w:numPr>
        <w:spacing w:after="0" w:line="240" w:lineRule="auto"/>
      </w:pPr>
      <w:r>
        <w:t>Saturation</w:t>
      </w:r>
    </w:p>
    <w:p w14:paraId="6A46E405" w14:textId="65365BFC" w:rsidR="00F6494E" w:rsidRDefault="00F6494E" w:rsidP="00B34E66">
      <w:pPr>
        <w:pStyle w:val="ListParagraph"/>
        <w:numPr>
          <w:ilvl w:val="0"/>
          <w:numId w:val="17"/>
        </w:numPr>
        <w:spacing w:after="0" w:line="240" w:lineRule="auto"/>
      </w:pPr>
      <w:r>
        <w:t>Alpha</w:t>
      </w:r>
    </w:p>
    <w:p w14:paraId="600CC6E0" w14:textId="0900C728" w:rsidR="00F6494E" w:rsidRDefault="00F6494E" w:rsidP="00B34E66">
      <w:pPr>
        <w:pStyle w:val="ListParagraph"/>
        <w:numPr>
          <w:ilvl w:val="0"/>
          <w:numId w:val="17"/>
        </w:numPr>
        <w:spacing w:after="0" w:line="240" w:lineRule="auto"/>
      </w:pPr>
      <w:r>
        <w:t>Extract boundary</w:t>
      </w:r>
    </w:p>
    <w:p w14:paraId="260E2DD3" w14:textId="67C5A064" w:rsidR="00F6494E" w:rsidRDefault="00F6494E" w:rsidP="00B34E66">
      <w:pPr>
        <w:pStyle w:val="ListParagraph"/>
        <w:numPr>
          <w:ilvl w:val="0"/>
          <w:numId w:val="17"/>
        </w:numPr>
        <w:spacing w:after="0" w:line="240" w:lineRule="auto"/>
      </w:pPr>
      <w:r>
        <w:t>Threshold (Soft threshold</w:t>
      </w:r>
      <w:r w:rsidR="001D1A89">
        <w:t xml:space="preserve">, see </w:t>
      </w:r>
      <w:r w:rsidR="001D1A89">
        <w:fldChar w:fldCharType="begin"/>
      </w:r>
      <w:r w:rsidR="001D1A89">
        <w:instrText xml:space="preserve"> REF _Ref428353961 \r \h </w:instrText>
      </w:r>
      <w:r w:rsidR="001D1A89">
        <w:fldChar w:fldCharType="separate"/>
      </w:r>
      <w:r w:rsidR="00AA6384">
        <w:t>Chapter 20</w:t>
      </w:r>
      <w:r w:rsidR="001D1A89">
        <w:fldChar w:fldCharType="end"/>
      </w:r>
      <w:r>
        <w:t>)</w:t>
      </w:r>
    </w:p>
    <w:p w14:paraId="31649260" w14:textId="378A0AD9" w:rsidR="00F6494E" w:rsidRDefault="00F6494E" w:rsidP="00B34E66">
      <w:pPr>
        <w:pStyle w:val="ListParagraph"/>
        <w:numPr>
          <w:ilvl w:val="0"/>
          <w:numId w:val="17"/>
        </w:numPr>
        <w:spacing w:after="0" w:line="240" w:lineRule="auto"/>
      </w:pPr>
      <w:r>
        <w:t>Clipping planes</w:t>
      </w:r>
    </w:p>
    <w:p w14:paraId="6E4065B0" w14:textId="77777777" w:rsidR="00F6494E" w:rsidRDefault="00F6494E" w:rsidP="00F6494E">
      <w:pPr>
        <w:spacing w:line="240" w:lineRule="auto"/>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747895">
            <w:pPr>
              <w:pStyle w:val="Icon"/>
            </w:pPr>
            <w:r>
              <w:rPr>
                <w:noProof/>
                <w:lang w:eastAsia="en-US"/>
              </w:rPr>
              <mc:AlternateContent>
                <mc:Choice Requires="wpg">
                  <w:drawing>
                    <wp:inline distT="0" distB="0" distL="0" distR="0" wp14:anchorId="1F477CE9" wp14:editId="148FC998">
                      <wp:extent cx="228600" cy="228600"/>
                      <wp:effectExtent l="0" t="0" r="0" b="0"/>
                      <wp:docPr id="39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7866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ghkcMA&#10;AADcAAAADwAAAGRycy9kb3ducmV2LnhtbESP3WoCMRCF7wu+QxjBu5pVYdGtUURRetOW2j7AsJlu&#10;tm4mIYnr+vZNodDLw/n5OOvtYDvRU4itYwWzaQGCuHa65UbB58fxcQkiJmSNnWNScKcI283oYY2V&#10;djd+p/6cGpFHOFaowKTkKyljbchinDpPnL0vFyymLEMjdcBbHrednBdFKS22nAkGPe0N1Zfz1WaI&#10;8f3B70/tammp+X67l+H1BZWajIfdE4hEQ/oP/7WftYLFqo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ghkcMAAADcAAAADwAAAAAAAAAAAAAAAACYAgAAZHJzL2Rv&#10;d25yZXYueG1sUEsFBgAAAAAEAAQA9QAAAIgD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O3YsUA&#10;AADcAAAADwAAAGRycy9kb3ducmV2LnhtbESPQWvCQBSE74X+h+UVvNVNq0ibukopCDkVNBavr9mX&#10;bGj2bdhdY+qvdwXB4zAz3zDL9Wg7MZAPrWMFL9MMBHHldMuNgn25eX4DESKyxs4xKfinAOvV48MS&#10;c+1OvKVhFxuRIBxyVGBi7HMpQ2XIYpi6njh5tfMWY5K+kdrjKcFtJ1+zbCEttpwWDPb0Zaj62x2t&#10;gsP5pxyOvjTftS+K+fvvYeHrmVKTp/HzA0SkMd7Dt3ahFcyzGVzPp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7d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747895">
            <w:pPr>
              <w:pStyle w:val="TipText"/>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1D1A89">
      <w:pPr>
        <w:spacing w:line="240" w:lineRule="auto"/>
      </w:pPr>
    </w:p>
    <w:p w14:paraId="5AC9F061" w14:textId="7194F15D" w:rsidR="0056658B" w:rsidRDefault="00485DFB" w:rsidP="007A6272">
      <w:pPr>
        <w:spacing w:line="240" w:lineRule="auto"/>
      </w:pPr>
      <w:r>
        <w:rPr>
          <w:b/>
          <w:noProof/>
          <w:lang w:eastAsia="en-US"/>
        </w:rPr>
        <w:drawing>
          <wp:inline distT="0" distB="0" distL="0" distR="0" wp14:anchorId="627D4F48" wp14:editId="2A9FFD5B">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7A6272">
      <w:pPr>
        <w:spacing w:line="240" w:lineRule="auto"/>
      </w:pPr>
      <w:r>
        <w:t xml:space="preserve">In addition, </w:t>
      </w:r>
      <w:r w:rsidR="005011BE">
        <w:t xml:space="preserve">the “delete all” </w:t>
      </w:r>
      <w:r w:rsidR="00485DFB">
        <w:rPr>
          <w:b/>
          <w:noProof/>
          <w:lang w:eastAsia="en-US"/>
        </w:rPr>
        <w:drawing>
          <wp:inline distT="0" distB="0" distL="0" distR="0" wp14:anchorId="6439BD29" wp14:editId="49430191">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
        <w:br w:type="page"/>
      </w:r>
    </w:p>
    <w:p w14:paraId="32C37FB0" w14:textId="6233860F" w:rsidR="005011BE" w:rsidRDefault="005011BE" w:rsidP="00BF54AB">
      <w:pPr>
        <w:pStyle w:val="Heading1"/>
      </w:pPr>
      <w:bookmarkStart w:id="68" w:name="_Toc406575220"/>
      <w:bookmarkStart w:id="69" w:name="_Toc406755650"/>
      <w:bookmarkStart w:id="70" w:name="_Toc406770723"/>
      <w:bookmarkStart w:id="71" w:name="_Ref428360892"/>
      <w:bookmarkStart w:id="72" w:name="_Toc428439135"/>
      <w:r w:rsidRPr="005011BE">
        <w:lastRenderedPageBreak/>
        <w:t>Managing Workspace</w:t>
      </w:r>
      <w:bookmarkEnd w:id="68"/>
      <w:bookmarkEnd w:id="69"/>
      <w:bookmarkEnd w:id="70"/>
      <w:bookmarkEnd w:id="71"/>
      <w:bookmarkEnd w:id="72"/>
    </w:p>
    <w:p w14:paraId="60CE377C" w14:textId="1AEA7DC6" w:rsidR="005011BE" w:rsidRDefault="005A6FC8" w:rsidP="005011BE">
      <w:r>
        <w:t>Only data sets in the “Workspace” panel can be visualized and analyzed (</w:t>
      </w:r>
      <w:r>
        <w:fldChar w:fldCharType="begin"/>
      </w:r>
      <w:r>
        <w:instrText xml:space="preserve"> REF _Ref406494076 \h </w:instrText>
      </w:r>
      <w:r>
        <w:fldChar w:fldCharType="separate"/>
      </w:r>
      <w:r w:rsidR="00AA6384">
        <w:t xml:space="preserve">Figure </w:t>
      </w:r>
      <w:r w:rsidR="00AA6384">
        <w:rPr>
          <w:noProof/>
        </w:rPr>
        <w:t>6</w:t>
      </w:r>
      <w:r w:rsidR="00AA6384">
        <w:noBreakHyphen/>
      </w:r>
      <w:r w:rsidR="00AA6384">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 xml:space="preserve">ender View”-“Group”-“Data </w:t>
      </w:r>
      <w:r>
        <w:t>Set</w:t>
      </w:r>
      <w:r w:rsidR="0018549A">
        <w:t>”</w:t>
      </w:r>
      <w:r>
        <w:t xml:space="preserve"> hierarchy. Items can be reorganized through dragging and dropping them on the list.</w:t>
      </w:r>
    </w:p>
    <w:p w14:paraId="00A8D9D0" w14:textId="6D15613F" w:rsidR="005A6FC8" w:rsidRDefault="005A6FC8" w:rsidP="00A45C95">
      <w:pPr>
        <w:jc w:val="center"/>
      </w:pPr>
      <w:r>
        <w:rPr>
          <w:noProof/>
          <w:lang w:eastAsia="en-US"/>
        </w:rPr>
        <w:drawing>
          <wp:inline distT="0" distB="0" distL="0" distR="0" wp14:anchorId="3BF7457B" wp14:editId="30D983C4">
            <wp:extent cx="2240280" cy="1920240"/>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40280" cy="1920240"/>
                    </a:xfrm>
                    <a:prstGeom prst="rect">
                      <a:avLst/>
                    </a:prstGeom>
                    <a:noFill/>
                    <a:ln>
                      <a:noFill/>
                    </a:ln>
                  </pic:spPr>
                </pic:pic>
              </a:graphicData>
            </a:graphic>
          </wp:inline>
        </w:drawing>
      </w:r>
    </w:p>
    <w:p w14:paraId="22DC00BF" w14:textId="61699D47" w:rsidR="005A6FC8" w:rsidRDefault="005A6FC8" w:rsidP="00A45C95">
      <w:pPr>
        <w:pStyle w:val="Caption"/>
        <w:jc w:val="center"/>
      </w:pPr>
      <w:bookmarkStart w:id="73" w:name="_Ref406494076"/>
      <w:bookmarkStart w:id="74" w:name="_Toc428439213"/>
      <w:r>
        <w:t xml:space="preserve">Figure </w:t>
      </w:r>
      <w:fldSimple w:instr=" STYLEREF 1 \s ">
        <w:r w:rsidR="00AA6384">
          <w:rPr>
            <w:noProof/>
          </w:rPr>
          <w:t>6</w:t>
        </w:r>
      </w:fldSimple>
      <w:r w:rsidR="0037433D">
        <w:noBreakHyphen/>
      </w:r>
      <w:fldSimple w:instr=" SEQ Figure \* ARABIC \s 1 ">
        <w:r w:rsidR="00AA6384">
          <w:rPr>
            <w:noProof/>
          </w:rPr>
          <w:t>1</w:t>
        </w:r>
      </w:fldSimple>
      <w:bookmarkEnd w:id="73"/>
      <w:r w:rsidR="00C50376">
        <w:rPr>
          <w:noProof/>
        </w:rPr>
        <w:t>.</w:t>
      </w:r>
      <w:r>
        <w:t xml:space="preserve"> Workspace panel.</w:t>
      </w:r>
      <w:bookmarkEnd w:id="74"/>
    </w:p>
    <w:p w14:paraId="608A4EEB" w14:textId="0325756E" w:rsidR="005A6FC8" w:rsidRDefault="003C6FA7" w:rsidP="00BF54AB">
      <w:pPr>
        <w:pStyle w:val="Heading2"/>
      </w:pPr>
      <w:bookmarkStart w:id="75" w:name="_Toc406575221"/>
      <w:bookmarkStart w:id="76" w:name="_Toc406755651"/>
      <w:bookmarkStart w:id="77" w:name="_Toc406770724"/>
      <w:bookmarkStart w:id="78" w:name="_Toc428439136"/>
      <w:r>
        <w:t>Toolbar I</w:t>
      </w:r>
      <w:r w:rsidR="00BC58E5">
        <w:t>cons</w:t>
      </w:r>
      <w:bookmarkEnd w:id="75"/>
      <w:bookmarkEnd w:id="76"/>
      <w:bookmarkEnd w:id="77"/>
      <w:bookmarkEnd w:id="78"/>
    </w:p>
    <w:p w14:paraId="14746D9D" w14:textId="2BC0C32B" w:rsidR="006A7AD5" w:rsidRDefault="006A7AD5" w:rsidP="006A7AD5">
      <w:r>
        <w:rPr>
          <w:noProof/>
          <w:lang w:eastAsia="en-US"/>
        </w:rPr>
        <w:drawing>
          <wp:inline distT="0" distB="0" distL="0" distR="0" wp14:anchorId="05301F99" wp14:editId="1E9174D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Visibility of a group or a render view can be toggled similarly. When the visibility of a group is </w:t>
      </w:r>
      <w:r w:rsidR="00ED2B03">
        <w:t>disabled</w:t>
      </w:r>
      <w:r>
        <w:t>, every item within the group becomes invisible.</w:t>
      </w:r>
    </w:p>
    <w:p w14:paraId="0ECA8063" w14:textId="43C26146" w:rsidR="006A7AD5" w:rsidRDefault="0025080D" w:rsidP="006A7AD5">
      <w:r>
        <w:rPr>
          <w:noProof/>
          <w:lang w:eastAsia="en-US"/>
        </w:rPr>
        <w:drawing>
          <wp:inline distT="0" distB="0" distL="0" distR="0" wp14:anchorId="7AC09962" wp14:editId="446DB199">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68755C">
            <w:pPr>
              <w:pStyle w:val="Icon"/>
            </w:pPr>
            <w:r>
              <w:rPr>
                <w:noProof/>
                <w:lang w:eastAsia="en-US"/>
              </w:rPr>
              <mc:AlternateContent>
                <mc:Choice Requires="wpg">
                  <w:drawing>
                    <wp:inline distT="0" distB="0" distL="0" distR="0" wp14:anchorId="248E8D0D" wp14:editId="0BC5E08D">
                      <wp:extent cx="228600" cy="228600"/>
                      <wp:effectExtent l="0" t="0" r="0" b="0"/>
                      <wp:docPr id="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BBF86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2TasIA&#10;AADbAAAADwAAAGRycy9kb3ducmV2LnhtbESPzWoCMRSF94LvEG6hO820i6mORilKSzet+PMAl8l1&#10;MnZyE5J0HN++KRRcHs7Px1muB9uJnkJsHSt4mhYgiGunW24UnI5vkxmImJA1do5JwY0irFfj0RIr&#10;7a68p/6QGpFHOFaowKTkKyljbchinDpPnL2zCxZTlqGROuA1j9tOPhdFKS22nAkGPW0M1d+HH5sh&#10;xvdbv3lv5zNLzWV3K8PXJyr1+DC8LkAkGtI9/N/+0ArKF/j7kn+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ZNqwgAAANsAAAAPAAAAAAAAAAAAAAAAAJgCAABkcnMvZG93&#10;bnJldi54bWxQSwUGAAAAAAQABAD1AAAAhwM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LgpsEA&#10;AADbAAAADwAAAGRycy9kb3ducmV2LnhtbERPz2vCMBS+D/Y/hDfYbaZuUrQaZQwGPQ20G16fzWtT&#10;bF5KEmu3v345CB4/vt+b3WR7MZIPnWMF81kGgrh2uuNWwXf1+bIEESKyxt4xKfilALvt48MGC+2u&#10;vKfxEFuRQjgUqMDEOBRShtqQxTBzA3HiGuctxgR9K7XHawq3vXzNslxa7Dg1GBzow1B9PlysguPf&#10;TzVefGW+Gl+Wi9XpmPvmTannp+l9DSLSFO/im7vUCvI0Nn1JP0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y4Kb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F55ACD">
            <w:pPr>
              <w:pStyle w:val="TipText"/>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6A7AD5"/>
    <w:p w14:paraId="56F27F20" w14:textId="131A880F" w:rsidR="00F55ACD" w:rsidRDefault="00485DFB" w:rsidP="006A7AD5">
      <w:r>
        <w:rPr>
          <w:b/>
          <w:noProof/>
          <w:lang w:eastAsia="en-US"/>
        </w:rPr>
        <w:drawing>
          <wp:inline distT="0" distB="0" distL="0" distR="0" wp14:anchorId="7C7F75B4" wp14:editId="007C46DA">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6A7AD5">
      <w:r>
        <w:rPr>
          <w:b/>
          <w:noProof/>
          <w:lang w:eastAsia="en-US"/>
        </w:rPr>
        <w:drawing>
          <wp:inline distT="0" distB="0" distL="0" distR="0" wp14:anchorId="6ED03EC6" wp14:editId="2047E08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10A63657" w:rsidR="00F55ACD" w:rsidRDefault="00474554" w:rsidP="006A7AD5">
      <w:r>
        <w:t xml:space="preserve">The rest of the workspace toolbar icons are for paint selection. Please refer to </w:t>
      </w:r>
      <w:r w:rsidR="002C4755">
        <w:fldChar w:fldCharType="begin"/>
      </w:r>
      <w:r w:rsidR="002C4755">
        <w:instrText xml:space="preserve"> REF _Ref407099846 \r \h </w:instrText>
      </w:r>
      <w:r w:rsidR="002C4755">
        <w:fldChar w:fldCharType="separate"/>
      </w:r>
      <w:r w:rsidR="00AA6384">
        <w:t>Chapter 14</w:t>
      </w:r>
      <w:r w:rsidR="002C4755">
        <w:fldChar w:fldCharType="end"/>
      </w:r>
      <w:r>
        <w:t xml:space="preserve"> for details.</w:t>
      </w:r>
    </w:p>
    <w:p w14:paraId="0479FE64" w14:textId="4D5F01C4" w:rsidR="006A7AD5" w:rsidRDefault="006A7AD5" w:rsidP="00BF54AB">
      <w:pPr>
        <w:pStyle w:val="Heading2"/>
      </w:pPr>
      <w:bookmarkStart w:id="79" w:name="_Toc406575222"/>
      <w:bookmarkStart w:id="80" w:name="_Toc406755652"/>
      <w:bookmarkStart w:id="81" w:name="_Toc406770725"/>
      <w:bookmarkStart w:id="82" w:name="_Toc428439137"/>
      <w:r>
        <w:lastRenderedPageBreak/>
        <w:t xml:space="preserve">Context Menu </w:t>
      </w:r>
      <w:r w:rsidR="007A5EBA">
        <w:t>Commands</w:t>
      </w:r>
      <w:bookmarkEnd w:id="79"/>
      <w:bookmarkEnd w:id="80"/>
      <w:bookmarkEnd w:id="81"/>
      <w:bookmarkEnd w:id="82"/>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68755C">
            <w:pPr>
              <w:pStyle w:val="Icon"/>
            </w:pPr>
            <w:r>
              <w:rPr>
                <w:noProof/>
                <w:lang w:eastAsia="en-US"/>
              </w:rPr>
              <mc:AlternateContent>
                <mc:Choice Requires="wpg">
                  <w:drawing>
                    <wp:inline distT="0" distB="0" distL="0" distR="0" wp14:anchorId="60866C66" wp14:editId="1FF9603F">
                      <wp:extent cx="228600" cy="228600"/>
                      <wp:effectExtent l="0" t="0" r="0" b="0"/>
                      <wp:docPr id="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5D565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QFt8EA&#10;AADbAAAADwAAAGRycy9kb3ducmV2LnhtbESPzWoCMRSF9wXfIVzBXc3oQu1oFFEq3bSl6gNcJtfJ&#10;6OQmJOk4vn1TKHR5OD8fZ7XpbSs6CrFxrGAyLkAQV043XCs4n16fFyBiQtbYOiYFD4qwWQ+eVlhq&#10;d+cv6o6pFnmEY4kKTEq+lDJWhizGsfPE2bu4YDFlGWqpA97zuG3ltChm0mLDmWDQ085QdTt+2wwx&#10;vtv73aF5WViqr5+PWfh4R6VGw367BJGoT//hv/abVjCfw++X/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UBbfBAAAA2wAAAA8AAAAAAAAAAAAAAAAAmAIAAGRycy9kb3du&#10;cmV2LnhtbFBLBQYAAAAABAAEAPUAAACGAw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2e8IA&#10;AADbAAAADwAAAGRycy9kb3ducmV2LnhtbERPW2vCMBR+H/gfwhH2NlO34aUaZQwGfRrMKr4em9Om&#10;2JyUJNZuv355GOzx47tv96PtxEA+tI4VzGcZCOLK6ZYbBcfy42kFIkRkjZ1jUvBNAfa7ycMWc+3u&#10;/EXDITYihXDIUYGJsc+lDJUhi2HmeuLE1c5bjAn6RmqP9xRuO/mcZQtpseXUYLCnd0PV9XCzCs4/&#10;p3K4+dJ81r4oXteX88LXL0o9Tse3DYhIY/wX/7kLrWCZxqYv6QfI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63Z7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7A5EBA">
            <w:pPr>
              <w:pStyle w:val="TipText"/>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474554"/>
    <w:p w14:paraId="4A76BBF5" w14:textId="0773382A" w:rsidR="00315AD8" w:rsidRDefault="007A5EBA" w:rsidP="00BF54AB">
      <w:pPr>
        <w:pStyle w:val="Heading3"/>
      </w:pPr>
      <w:r>
        <w:t>Common context menu commands</w:t>
      </w:r>
    </w:p>
    <w:p w14:paraId="77A81D26" w14:textId="39FC240B" w:rsidR="007A5EBA" w:rsidRDefault="007A5EBA" w:rsidP="007A5EBA">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5A6389EB" w14:textId="5B499D26" w:rsidR="007A5EBA" w:rsidRDefault="007A5EBA" w:rsidP="007A5EBA">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7A5EBA">
      <w:r w:rsidRPr="007A5EBA">
        <w:rPr>
          <w:b/>
        </w:rPr>
        <w:t>Add Mesh Group.</w:t>
      </w:r>
      <w:r>
        <w:t xml:space="preserve"> </w:t>
      </w:r>
      <w:r w:rsidR="002C4755">
        <w:t>It a</w:t>
      </w:r>
      <w:r>
        <w:t>dd</w:t>
      </w:r>
      <w:r w:rsidR="007223DB">
        <w:t>s</w:t>
      </w:r>
      <w:r>
        <w:t xml:space="preserve"> a mesh group to current render view.</w:t>
      </w:r>
    </w:p>
    <w:p w14:paraId="2D9CED46" w14:textId="3C297CD1" w:rsidR="007A5EBA" w:rsidRDefault="007A5EBA" w:rsidP="007A5EBA">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p w14:paraId="19C16CE7" w14:textId="577069A0" w:rsidR="007A5EBA" w:rsidRDefault="007A5EBA" w:rsidP="007A5EBA">
      <w:r w:rsidRPr="007A5EBA">
        <w:rPr>
          <w:b/>
        </w:rPr>
        <w:t>Randomize Colors.</w:t>
      </w:r>
      <w:r>
        <w:t xml:space="preserve"> </w:t>
      </w:r>
      <w:r w:rsidR="002C4755">
        <w:t>It r</w:t>
      </w:r>
      <w:r>
        <w:t>andomly choose</w:t>
      </w:r>
      <w:r w:rsidR="007223DB">
        <w:t>s</w:t>
      </w:r>
      <w:r>
        <w:t xml:space="preserve"> a color </w:t>
      </w:r>
      <w:r w:rsidR="00ED2B03">
        <w:t>for</w:t>
      </w:r>
      <w:r>
        <w:t xml:space="preserve"> current selection.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D87D5D">
            <w:pPr>
              <w:pStyle w:val="Icon"/>
            </w:pPr>
            <w:r>
              <w:rPr>
                <w:noProof/>
                <w:lang w:eastAsia="en-US"/>
              </w:rPr>
              <mc:AlternateContent>
                <mc:Choice Requires="wpg">
                  <w:drawing>
                    <wp:inline distT="0" distB="0" distL="0" distR="0" wp14:anchorId="65BDCEFE" wp14:editId="3DBAC3A2">
                      <wp:extent cx="228600" cy="228600"/>
                      <wp:effectExtent l="0" t="0" r="0" b="0"/>
                      <wp:docPr id="1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9AE4D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OvsIA&#10;AADcAAAADwAAAGRycy9kb3ducmV2LnhtbESPzU7DMAzH70h7h8iTuLF0HKpRlk3TJhAXQGw8gNWY&#10;pqxxoiR03dvjAxI3W/5//LzeTn5QI6XcBzawXFSgiNtge+4MfJ6e7lagckG2OAQmA1fKsN3MbtbY&#10;2HDhDxqPpVMSwrlBA66U2GidW0ce8yJEYrl9heSxyJo6bRNeJNwP+r6qau2xZ2lwGGnvqD0ff7yU&#10;uDge4v65f1h56r7fr3V6e0VjbufT7hFUoan8i//cL1bwa6GV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g6+wgAAANwAAAAPAAAAAAAAAAAAAAAAAJgCAABkcnMvZG93&#10;bnJldi54bWxQSwUGAAAAAAQABAD1AAAAhwM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rGrMIA&#10;AADcAAAADwAAAGRycy9kb3ducmV2LnhtbERP30vDMBB+H/g/hBN8W1OnFFeXDRkIfRK2Kns9m2tT&#10;bC4lybrqX78Igm/38f28zW62g5jIh96xgvssB0HcON1zp+C9fl0+gQgRWePgmBR8U4Dd9maxwVK7&#10;Cx9oOsZOpBAOJSowMY6llKExZDFkbiROXOu8xZig76T2eEnhdpCrPC+kxZ5Tg8GR9oaar+PZKjj9&#10;fNTT2dfmrfVV9bj+PBW+fVDq7nZ+eQYRaY7/4j93pdP8Yg2/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esa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D87D5D">
            <w:pPr>
              <w:pStyle w:val="TipText"/>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7A5EBA"/>
    <w:p w14:paraId="5BB821B2" w14:textId="76456224" w:rsidR="007A5EBA" w:rsidRDefault="007A5EBA" w:rsidP="00BF54AB">
      <w:pPr>
        <w:pStyle w:val="Heading3"/>
      </w:pPr>
      <w:r>
        <w:t>Context menu commands for render views and groups</w:t>
      </w:r>
    </w:p>
    <w:p w14:paraId="4D6B3CA0" w14:textId="494DDC13" w:rsidR="007A5EBA" w:rsidRDefault="007A5EBA" w:rsidP="007A5EBA">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15920DD7" w14:textId="1869A37D" w:rsidR="007A5EBA" w:rsidRDefault="007A5EBA" w:rsidP="00BF54AB">
      <w:pPr>
        <w:pStyle w:val="Heading3"/>
      </w:pPr>
      <w:r>
        <w:t>Context menu commands for volumes</w:t>
      </w:r>
    </w:p>
    <w:p w14:paraId="4CB6B5CF" w14:textId="49F398CF" w:rsidR="007A5EBA" w:rsidRDefault="007A5EBA" w:rsidP="007A5EBA">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7E7B0094" w:rsidR="00733984" w:rsidRDefault="00733984" w:rsidP="007A5EBA">
      <w:r w:rsidRPr="00733984">
        <w:rPr>
          <w:b/>
        </w:rPr>
        <w:t>Show All.</w:t>
      </w:r>
      <w:r>
        <w:t xml:space="preserve"> It </w:t>
      </w:r>
      <w:r w:rsidR="00ED2B03">
        <w:t>enables</w:t>
      </w:r>
      <w:r>
        <w:t xml:space="preserve"> the visibility of all </w:t>
      </w:r>
      <w:r w:rsidR="00ED2B03">
        <w:t>data sets</w:t>
      </w:r>
      <w:r>
        <w:t>.</w:t>
      </w:r>
    </w:p>
    <w:p w14:paraId="7A264589" w14:textId="5978760F" w:rsidR="00733984" w:rsidRDefault="00E7184B" w:rsidP="007A5EBA">
      <w:r w:rsidRPr="00E7184B">
        <w:rPr>
          <w:b/>
        </w:rPr>
        <w:t>Analyze.</w:t>
      </w:r>
      <w:r>
        <w:t xml:space="preserve"> </w:t>
      </w:r>
      <w:r w:rsidR="002C4755">
        <w:t>It s</w:t>
      </w:r>
      <w:r>
        <w:t>how</w:t>
      </w:r>
      <w:r w:rsidR="007223DB">
        <w:t>s</w:t>
      </w:r>
      <w:r>
        <w:t xml:space="preserve"> the “Analyze” window</w:t>
      </w:r>
      <w:r w:rsidR="00713C60">
        <w:t xml:space="preserve"> (see </w:t>
      </w:r>
      <w:r w:rsidR="00713C60">
        <w:fldChar w:fldCharType="begin"/>
      </w:r>
      <w:r w:rsidR="00713C60">
        <w:instrText xml:space="preserve"> REF _Ref406761841 \r \h </w:instrText>
      </w:r>
      <w:r w:rsidR="00713C60">
        <w:fldChar w:fldCharType="separate"/>
      </w:r>
      <w:r w:rsidR="00AA6384">
        <w:t>Chapter 14</w:t>
      </w:r>
      <w:r w:rsidR="00713C60">
        <w:fldChar w:fldCharType="end"/>
      </w:r>
      <w:r w:rsidR="00713C60">
        <w:t xml:space="preserve"> and </w:t>
      </w:r>
      <w:r w:rsidR="00713C60">
        <w:fldChar w:fldCharType="begin"/>
      </w:r>
      <w:r w:rsidR="00713C60">
        <w:instrText xml:space="preserve"> REF _Ref406746597 \r \h </w:instrText>
      </w:r>
      <w:r w:rsidR="00713C60">
        <w:fldChar w:fldCharType="separate"/>
      </w:r>
      <w:r w:rsidR="00AA6384">
        <w:t>Chapter 16</w:t>
      </w:r>
      <w:r w:rsidR="00713C60">
        <w:fldChar w:fldCharType="end"/>
      </w:r>
      <w:r w:rsidR="00713C60">
        <w:t>)</w:t>
      </w:r>
      <w:r>
        <w:t>.</w:t>
      </w:r>
    </w:p>
    <w:p w14:paraId="3253C7D4" w14:textId="5D19C821" w:rsidR="00E7184B" w:rsidRDefault="00E7184B" w:rsidP="007A5EBA">
      <w:r w:rsidRPr="00E7184B">
        <w:rPr>
          <w:b/>
        </w:rPr>
        <w:t>Noise Reduction.</w:t>
      </w:r>
      <w:r>
        <w:t xml:space="preserve"> </w:t>
      </w:r>
      <w:r w:rsidR="002C4755">
        <w:t>It s</w:t>
      </w:r>
      <w:r>
        <w:t>how</w:t>
      </w:r>
      <w:r w:rsidR="007223DB">
        <w:t>s</w:t>
      </w:r>
      <w:r>
        <w:t xml:space="preserve"> the “Noise Reduction” window</w:t>
      </w:r>
      <w:r w:rsidR="00713C60">
        <w:t xml:space="preserve"> (see </w:t>
      </w:r>
      <w:r w:rsidR="00713C60">
        <w:fldChar w:fldCharType="begin"/>
      </w:r>
      <w:r w:rsidR="00713C60">
        <w:instrText xml:space="preserve"> REF _Ref406746597 \r \h </w:instrText>
      </w:r>
      <w:r w:rsidR="00713C60">
        <w:fldChar w:fldCharType="separate"/>
      </w:r>
      <w:r w:rsidR="00AA6384">
        <w:t>Chapter 16</w:t>
      </w:r>
      <w:r w:rsidR="00713C60">
        <w:fldChar w:fldCharType="end"/>
      </w:r>
      <w:r w:rsidR="00713C60">
        <w:t>)</w:t>
      </w:r>
      <w:r>
        <w:t>.</w:t>
      </w:r>
    </w:p>
    <w:p w14:paraId="66434724" w14:textId="5679042C" w:rsidR="00E7184B" w:rsidRDefault="00E7184B" w:rsidP="007A5EBA">
      <w:r w:rsidRPr="00E7184B">
        <w:rPr>
          <w:b/>
        </w:rPr>
        <w:t>Counting and Volume.</w:t>
      </w:r>
      <w:r>
        <w:t xml:space="preserve"> </w:t>
      </w:r>
      <w:r w:rsidR="002C4755">
        <w:t>It s</w:t>
      </w:r>
      <w:r>
        <w:t>how</w:t>
      </w:r>
      <w:r w:rsidR="007223DB">
        <w:t>s</w:t>
      </w:r>
      <w:r>
        <w:t xml:space="preserve"> the “Counting and Volume” window</w:t>
      </w:r>
      <w:r w:rsidR="00713C60">
        <w:t xml:space="preserve"> (see </w:t>
      </w:r>
      <w:r w:rsidR="00713C60">
        <w:fldChar w:fldCharType="begin"/>
      </w:r>
      <w:r w:rsidR="00713C60">
        <w:instrText xml:space="preserve"> REF _Ref406746597 \r \h </w:instrText>
      </w:r>
      <w:r w:rsidR="00713C60">
        <w:fldChar w:fldCharType="separate"/>
      </w:r>
      <w:r w:rsidR="00AA6384">
        <w:t>Chapter 16</w:t>
      </w:r>
      <w:r w:rsidR="00713C60">
        <w:fldChar w:fldCharType="end"/>
      </w:r>
      <w:r w:rsidR="00713C60">
        <w:t>)</w:t>
      </w:r>
      <w:r>
        <w:t>.</w:t>
      </w:r>
    </w:p>
    <w:p w14:paraId="693D3C10" w14:textId="1BD7974D" w:rsidR="00E7184B" w:rsidRDefault="00E7184B" w:rsidP="007A5EBA">
      <w:r w:rsidRPr="00E7184B">
        <w:rPr>
          <w:b/>
        </w:rPr>
        <w:t>Colocalization analysis.</w:t>
      </w:r>
      <w:r>
        <w:t xml:space="preserve"> </w:t>
      </w:r>
      <w:r w:rsidR="002C4755">
        <w:t>It s</w:t>
      </w:r>
      <w:r>
        <w:t>how</w:t>
      </w:r>
      <w:r w:rsidR="007223DB">
        <w:t>s</w:t>
      </w:r>
      <w:r>
        <w:t xml:space="preserve"> the “Colocalization Analysis” window</w:t>
      </w:r>
      <w:r w:rsidR="00713C60">
        <w:t xml:space="preserve"> (see </w:t>
      </w:r>
      <w:r w:rsidR="00713C60">
        <w:fldChar w:fldCharType="begin"/>
      </w:r>
      <w:r w:rsidR="00713C60">
        <w:instrText xml:space="preserve"> REF _Ref406746597 \r \h </w:instrText>
      </w:r>
      <w:r w:rsidR="00713C60">
        <w:fldChar w:fldCharType="separate"/>
      </w:r>
      <w:r w:rsidR="00AA6384">
        <w:t>Chapter 16</w:t>
      </w:r>
      <w:r w:rsidR="00713C60">
        <w:fldChar w:fldCharType="end"/>
      </w:r>
      <w:r w:rsidR="00713C60">
        <w:t>)</w:t>
      </w:r>
      <w:r>
        <w:t>.</w:t>
      </w:r>
    </w:p>
    <w:p w14:paraId="7F95645D" w14:textId="6737D709" w:rsidR="00E7184B" w:rsidRDefault="00E7184B" w:rsidP="007A5EBA">
      <w:r w:rsidRPr="00E7184B">
        <w:rPr>
          <w:b/>
        </w:rPr>
        <w:t>Measurement</w:t>
      </w:r>
      <w:r w:rsidR="006B2529">
        <w:rPr>
          <w:b/>
        </w:rPr>
        <w:fldChar w:fldCharType="begin"/>
      </w:r>
      <w:r w:rsidR="006B2529">
        <w:instrText xml:space="preserve"> XE "</w:instrText>
      </w:r>
      <w:r w:rsidR="006B2529" w:rsidRPr="00D90FFE">
        <w:instrText>Measurement</w:instrText>
      </w:r>
      <w:r w:rsidR="006B2529">
        <w:instrText xml:space="preserve">" </w:instrText>
      </w:r>
      <w:r w:rsidR="006B2529">
        <w:rPr>
          <w:b/>
        </w:rPr>
        <w:fldChar w:fldCharType="end"/>
      </w:r>
      <w:r w:rsidRPr="00E7184B">
        <w:rPr>
          <w:b/>
        </w:rPr>
        <w:t>.</w:t>
      </w:r>
      <w:r>
        <w:t xml:space="preserve"> </w:t>
      </w:r>
      <w:r w:rsidR="002C4755">
        <w:t>It s</w:t>
      </w:r>
      <w:r>
        <w:t>how</w:t>
      </w:r>
      <w:r w:rsidR="007223DB">
        <w:t>s</w:t>
      </w:r>
      <w:r>
        <w:t xml:space="preserve"> the “Measurement” window</w:t>
      </w:r>
      <w:r w:rsidR="00713C60">
        <w:t xml:space="preserve"> (see </w:t>
      </w:r>
      <w:r w:rsidR="00713C60">
        <w:fldChar w:fldCharType="begin"/>
      </w:r>
      <w:r w:rsidR="00713C60">
        <w:instrText xml:space="preserve"> REF _Ref406761902 \r \h </w:instrText>
      </w:r>
      <w:r w:rsidR="00713C60">
        <w:fldChar w:fldCharType="separate"/>
      </w:r>
      <w:r w:rsidR="00AA6384">
        <w:t>Chapter 15</w:t>
      </w:r>
      <w:r w:rsidR="00713C60">
        <w:fldChar w:fldCharType="end"/>
      </w:r>
      <w:r w:rsidR="00713C60">
        <w:t>)</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68755C">
            <w:pPr>
              <w:pStyle w:val="Icon"/>
            </w:pPr>
            <w:r>
              <w:rPr>
                <w:noProof/>
                <w:lang w:eastAsia="en-US"/>
              </w:rPr>
              <mc:AlternateContent>
                <mc:Choice Requires="wpg">
                  <w:drawing>
                    <wp:inline distT="0" distB="0" distL="0" distR="0" wp14:anchorId="1BF88020" wp14:editId="2757FA88">
                      <wp:extent cx="228600" cy="228600"/>
                      <wp:effectExtent l="0" t="0" r="0" b="0"/>
                      <wp:docPr id="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48B7A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t5L8A&#10;AADbAAAADwAAAGRycy9kb3ducmV2LnhtbERPzUoDMRC+C32HMAVvNlsPZV2bltKieFGx9QGGzbhZ&#10;u5mEJG63b+8cBI8f3/96O/lBjZRyH9jAclGBIm6D7bkz8Hl6uqtB5YJscQhMBq6UYbuZ3ayxseHC&#10;HzQeS6ckhHODBlwpsdE6t4485kWIxMJ9heSxCEydtgkvEu4HfV9VK+2xZ2lwGGnvqD0ff7yUuDge&#10;4v65f6g9dd/v11V6e0VjbufT7hFUoan8i//cL9ZALev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aO3kvwAAANsAAAAPAAAAAAAAAAAAAAAAAJgCAABkcnMvZG93bnJl&#10;di54bWxQSwUGAAAAAAQABAD1AAAAhAM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vwcQA&#10;AADbAAAADwAAAGRycy9kb3ducmV2LnhtbESPQWvCQBSE74X+h+UVeqsbWxGbukopFHISNBavr9mX&#10;bGj2bdhdY+qvdwXB4zAz3zDL9Wg7MZAPrWMF00kGgrhyuuVGwb78flmACBFZY+eYFPxTgPXq8WGJ&#10;uXYn3tKwi41IEA45KjAx9rmUoTJkMUxcT5y82nmLMUnfSO3xlOC2k69ZNpcWW04LBnv6MlT97Y5W&#10;weH8Uw5HX5pN7Yti9v57mPv6Tannp/HzA0SkMd7Dt3ahFSymcP2Sfo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Er8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D2B03">
            <w:pPr>
              <w:pStyle w:val="TipText"/>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BF54AB">
      <w:pPr>
        <w:pStyle w:val="Heading3"/>
      </w:pPr>
      <w:r>
        <w:lastRenderedPageBreak/>
        <w:t>Context menu commands for mesh objects</w:t>
      </w:r>
    </w:p>
    <w:p w14:paraId="32281D96" w14:textId="41F6FB12" w:rsidR="00470228" w:rsidRPr="00E7184B" w:rsidRDefault="002421F1" w:rsidP="00470228">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r>
      <w:r w:rsidR="00713C60">
        <w:instrText xml:space="preserve"> REF _Ref406761927 \r \h </w:instrText>
      </w:r>
      <w:r w:rsidR="00713C60">
        <w:fldChar w:fldCharType="separate"/>
      </w:r>
      <w:r w:rsidR="00AA6384">
        <w:t>Chapter 11</w:t>
      </w:r>
      <w:r w:rsidR="00713C60">
        <w:fldChar w:fldCharType="end"/>
      </w:r>
      <w:r w:rsidR="00713C60">
        <w:t>)</w:t>
      </w:r>
      <w:r>
        <w:t>.</w:t>
      </w:r>
      <w:r w:rsidR="00470228">
        <w:br w:type="page"/>
      </w:r>
    </w:p>
    <w:p w14:paraId="77727518" w14:textId="4AAADEE9" w:rsidR="00394F46" w:rsidRPr="00DA3DA8" w:rsidRDefault="00394F46" w:rsidP="00BF54AB">
      <w:pPr>
        <w:pStyle w:val="Heading1"/>
      </w:pPr>
      <w:bookmarkStart w:id="83" w:name="_Toc406575223"/>
      <w:bookmarkStart w:id="84" w:name="_Toc406755653"/>
      <w:bookmarkStart w:id="85" w:name="_Toc406770726"/>
      <w:bookmarkStart w:id="86" w:name="_Toc428439138"/>
      <w:r w:rsidRPr="00DA3DA8">
        <w:lastRenderedPageBreak/>
        <w:t xml:space="preserve">Basic </w:t>
      </w:r>
      <w:r w:rsidR="002C4755" w:rsidRPr="00DA3DA8">
        <w:t xml:space="preserve">Render View </w:t>
      </w:r>
      <w:r w:rsidRPr="00DA3DA8">
        <w:t>Operations</w:t>
      </w:r>
      <w:bookmarkEnd w:id="83"/>
      <w:bookmarkEnd w:id="84"/>
      <w:bookmarkEnd w:id="85"/>
      <w:bookmarkEnd w:id="86"/>
    </w:p>
    <w:p w14:paraId="71A88516" w14:textId="05F1269D" w:rsidR="00394F46" w:rsidRDefault="003C6FA7" w:rsidP="00394F46">
      <w:r>
        <w:t>Render views are the most important panel/window in FluoRender. Data are visualized and analyzed within render views. Multiple render views can be</w:t>
      </w:r>
      <w:r w:rsidR="00BC49EA">
        <w:t xml:space="preserve"> created and managed. </w:t>
      </w:r>
      <w:r w:rsidR="00BC49EA">
        <w:fldChar w:fldCharType="begin"/>
      </w:r>
      <w:r w:rsidR="00BC49EA">
        <w:instrText xml:space="preserve"> REF _Ref406501776 \h </w:instrText>
      </w:r>
      <w:r w:rsidR="00BC49EA">
        <w:fldChar w:fldCharType="separate"/>
      </w:r>
      <w:r w:rsidR="00AA6384">
        <w:t xml:space="preserve">Figure </w:t>
      </w:r>
      <w:r w:rsidR="00AA6384">
        <w:rPr>
          <w:noProof/>
        </w:rPr>
        <w:t>7</w:t>
      </w:r>
      <w:r w:rsidR="00AA6384">
        <w:noBreakHyphen/>
      </w:r>
      <w:r w:rsidR="00AA6384">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A45C95">
      <w:pPr>
        <w:jc w:val="center"/>
      </w:pPr>
      <w:r>
        <w:rPr>
          <w:noProof/>
          <w:lang w:eastAsia="en-US"/>
        </w:rPr>
        <w:drawing>
          <wp:inline distT="0" distB="0" distL="0" distR="0" wp14:anchorId="48A9AF48" wp14:editId="3B0A5383">
            <wp:extent cx="5930114" cy="32461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930114" cy="3246120"/>
                    </a:xfrm>
                    <a:prstGeom prst="rect">
                      <a:avLst/>
                    </a:prstGeom>
                    <a:noFill/>
                    <a:ln>
                      <a:noFill/>
                    </a:ln>
                  </pic:spPr>
                </pic:pic>
              </a:graphicData>
            </a:graphic>
          </wp:inline>
        </w:drawing>
      </w:r>
    </w:p>
    <w:p w14:paraId="4A5C5D70" w14:textId="59328F18" w:rsidR="00BC49EA" w:rsidRDefault="00BC49EA" w:rsidP="00A45C95">
      <w:pPr>
        <w:pStyle w:val="Caption"/>
        <w:jc w:val="center"/>
      </w:pPr>
      <w:bookmarkStart w:id="87" w:name="_Ref406501776"/>
      <w:bookmarkStart w:id="88" w:name="_Ref406589078"/>
      <w:bookmarkStart w:id="89" w:name="_Ref406588941"/>
      <w:bookmarkStart w:id="90" w:name="_Toc428439214"/>
      <w:r>
        <w:t xml:space="preserve">Figure </w:t>
      </w:r>
      <w:fldSimple w:instr=" STYLEREF 1 \s ">
        <w:r w:rsidR="00AA6384">
          <w:rPr>
            <w:noProof/>
          </w:rPr>
          <w:t>7</w:t>
        </w:r>
      </w:fldSimple>
      <w:r w:rsidR="0037433D">
        <w:noBreakHyphen/>
      </w:r>
      <w:fldSimple w:instr=" SEQ Figure \* ARABIC \s 1 ">
        <w:r w:rsidR="00AA6384">
          <w:rPr>
            <w:noProof/>
          </w:rPr>
          <w:t>1</w:t>
        </w:r>
      </w:fldSimple>
      <w:bookmarkEnd w:id="87"/>
      <w:bookmarkEnd w:id="88"/>
      <w:r>
        <w:t>. Multiple render views in FluoRender.</w:t>
      </w:r>
      <w:bookmarkEnd w:id="89"/>
      <w:bookmarkEnd w:id="90"/>
    </w:p>
    <w:p w14:paraId="3954B90B" w14:textId="206F077C" w:rsidR="00115F1F" w:rsidRDefault="00115F1F" w:rsidP="00BF54AB">
      <w:pPr>
        <w:pStyle w:val="Heading2"/>
      </w:pPr>
      <w:bookmarkStart w:id="91" w:name="_Toc406575224"/>
      <w:bookmarkStart w:id="92" w:name="_Toc406755654"/>
      <w:bookmarkStart w:id="93" w:name="_Toc406770727"/>
      <w:bookmarkStart w:id="94" w:name="_Toc428439139"/>
      <w:r>
        <w:t>Multi-view Management</w:t>
      </w:r>
      <w:bookmarkEnd w:id="91"/>
      <w:bookmarkEnd w:id="92"/>
      <w:bookmarkEnd w:id="93"/>
      <w:bookmarkEnd w:id="94"/>
    </w:p>
    <w:p w14:paraId="1846F121" w14:textId="072E0D19" w:rsidR="00115F1F" w:rsidRDefault="007063AF" w:rsidP="00115F1F">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3AB6BD16">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694F09CB" w:rsidR="00644251" w:rsidRDefault="00644251" w:rsidP="00115F1F">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r>
      <w:r w:rsidR="0032688B">
        <w:instrText xml:space="preserve"> REF _Ref406501776 \h </w:instrText>
      </w:r>
      <w:r w:rsidR="0032688B">
        <w:fldChar w:fldCharType="separate"/>
      </w:r>
      <w:r w:rsidR="00AA6384">
        <w:t xml:space="preserve">Figure </w:t>
      </w:r>
      <w:r w:rsidR="00AA6384">
        <w:rPr>
          <w:noProof/>
        </w:rPr>
        <w:t>7</w:t>
      </w:r>
      <w:r w:rsidR="00AA6384">
        <w:noBreakHyphen/>
      </w:r>
      <w:r w:rsidR="00AA6384">
        <w:rPr>
          <w:noProof/>
        </w:rPr>
        <w:t>1</w:t>
      </w:r>
      <w:r w:rsidR="0032688B">
        <w:fldChar w:fldCharType="end"/>
      </w:r>
      <w:r w:rsidR="0032688B">
        <w:t>. The instance in the top-left render view is color-mapped, while the rest are not.</w:t>
      </w:r>
    </w:p>
    <w:p w14:paraId="33914796" w14:textId="3405E3BF" w:rsidR="0032688B" w:rsidRDefault="0068755C" w:rsidP="00BF54AB">
      <w:pPr>
        <w:pStyle w:val="Heading2"/>
      </w:pPr>
      <w:bookmarkStart w:id="95" w:name="_Toc406575225"/>
      <w:bookmarkStart w:id="96" w:name="_Toc406755655"/>
      <w:bookmarkStart w:id="97" w:name="_Toc406770728"/>
      <w:bookmarkStart w:id="98" w:name="_Toc428439140"/>
      <w:r>
        <w:lastRenderedPageBreak/>
        <w:t>Interactions</w:t>
      </w:r>
      <w:bookmarkEnd w:id="95"/>
      <w:bookmarkEnd w:id="96"/>
      <w:bookmarkEnd w:id="97"/>
      <w:bookmarkEnd w:id="98"/>
    </w:p>
    <w:p w14:paraId="3FFBA56C" w14:textId="244B17ED" w:rsidR="0068755C" w:rsidRDefault="0068755C" w:rsidP="0068755C">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00555A">
            <w:pPr>
              <w:pStyle w:val="Icon"/>
            </w:pPr>
            <w:r>
              <w:rPr>
                <w:noProof/>
                <w:lang w:eastAsia="en-US"/>
              </w:rPr>
              <mc:AlternateContent>
                <mc:Choice Requires="wpg">
                  <w:drawing>
                    <wp:inline distT="0" distB="0" distL="0" distR="0" wp14:anchorId="01C774E3" wp14:editId="5BDBEA1A">
                      <wp:extent cx="228600" cy="228600"/>
                      <wp:effectExtent l="0" t="0" r="0" b="0"/>
                      <wp:docPr id="1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72D58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AlMMA&#10;AADcAAAADwAAAGRycy9kb3ducmV2LnhtbESPQWsCMRCF7wX/Qxiht5p1D2JXoxSl4qWVqj9g2Ew3&#10;224mIUnX9d83guBthvfmfW+W68F2oqcQW8cKppMCBHHtdMuNgvPp/WUOIiZkjZ1jUnClCOvV6GmJ&#10;lXYX/qL+mBqRQzhWqMCk5CspY23IYpw4T5y1bxcspryGRuqAlxxuO1kWxUxabDkTDHraGKp/j382&#10;Q4zvt36za1/nlpqfw3UWPj9Qqefx8LYAkWhID/P9eq9z/bKE2zN5A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iAlMMAAADcAAAADwAAAAAAAAAAAAAAAACYAgAAZHJzL2Rv&#10;d25yZXYueG1sUEsFBgAAAAAEAAQA9QAAAIgD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hIhsIA&#10;AADcAAAADwAAAGRycy9kb3ducmV2LnhtbERP32vCMBB+H+x/CDfY20ynQ2Y1yhgM+jTQOnw9m2tT&#10;bC4libXbX28Ggm/38f281Wa0nRjIh9axgtdJBoK4crrlRsG+/Hp5BxEissbOMSn4pQCb9ePDCnPt&#10;LrylYRcbkUI45KjAxNjnUobKkMUwcT1x4mrnLcYEfSO1x0sKt52cZtlcWmw5NRjs6dNQddqdrYLD&#10;3085nH1pvmtfFG+L42Hu65lSz0/jxxJEpDHexTd3odP86Qz+n0kXy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iG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940C3B">
            <w:pPr>
              <w:pStyle w:val="TipText"/>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1FD4B962">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68755C"/>
    <w:p w14:paraId="19F4DA76" w14:textId="41410684" w:rsidR="00CE2CD1" w:rsidRDefault="00CE2CD1" w:rsidP="00BF54AB">
      <w:pPr>
        <w:pStyle w:val="Heading3"/>
      </w:pPr>
      <w:r>
        <w:t>Rotations</w:t>
      </w:r>
    </w:p>
    <w:p w14:paraId="45D2C0F3" w14:textId="12452F89" w:rsidR="00CE2CD1" w:rsidRDefault="00CE2CD1" w:rsidP="00CE2CD1">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Or, </w:t>
      </w:r>
      <w:r w:rsidR="00AF350D">
        <w:t xml:space="preserve">you can </w:t>
      </w:r>
      <w:r>
        <w:t>input the exact rotation values</w:t>
      </w:r>
      <w:r w:rsidR="000C4100">
        <w:t>. The sliders are working similar</w:t>
      </w:r>
      <w:r w:rsidR="0014210B">
        <w:t>ly</w:t>
      </w:r>
      <w:r w:rsidR="000C4100">
        <w:t xml:space="preserve"> to</w:t>
      </w:r>
      <w:r w:rsidR="0014210B">
        <w:t xml:space="preserve"> “jog”</w:t>
      </w:r>
      <w:r>
        <w:t xml:space="preserve"> or “shuttle” dial</w:t>
      </w:r>
      <w:r w:rsidR="000C4100">
        <w:t>s</w:t>
      </w:r>
      <w:r>
        <w:t>. The handles are located at the cen</w:t>
      </w:r>
      <w:r w:rsidR="0014210B">
        <w:t>ter of the sliders. A rotation</w:t>
      </w:r>
      <w:r>
        <w:t xml:space="preserve"> angle </w:t>
      </w:r>
      <w:r w:rsidR="0014210B">
        <w:t xml:space="preserve">around an axis </w:t>
      </w:r>
      <w:r>
        <w:t xml:space="preserve">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w:t>
      </w:r>
      <w:r w:rsidR="0033519F">
        <w:t>resorting to the movie export functions.</w:t>
      </w:r>
    </w:p>
    <w:p w14:paraId="1750DDCF" w14:textId="4C91B019" w:rsidR="0033519F" w:rsidRDefault="0033519F" w:rsidP="00CE2CD1">
      <w:r>
        <w:t>There are two buttons for rotation control.</w:t>
      </w:r>
    </w:p>
    <w:p w14:paraId="22666086" w14:textId="165A80B4" w:rsidR="0033519F" w:rsidRDefault="00042341" w:rsidP="00CE2CD1">
      <w:r>
        <w:rPr>
          <w:noProof/>
          <w:lang w:eastAsia="en-US"/>
        </w:rPr>
        <w:drawing>
          <wp:inline distT="0" distB="0" distL="0" distR="0" wp14:anchorId="09C125FE" wp14:editId="48995C5F">
            <wp:extent cx="173736" cy="17373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r>
      <w:r w:rsidR="0033519F">
        <w:instrText xml:space="preserve"> REF _Ref406501776 \h </w:instrText>
      </w:r>
      <w:r w:rsidR="0033519F">
        <w:fldChar w:fldCharType="separate"/>
      </w:r>
      <w:r w:rsidR="00AA6384">
        <w:t xml:space="preserve">Figure </w:t>
      </w:r>
      <w:r w:rsidR="00AA6384">
        <w:rPr>
          <w:noProof/>
        </w:rPr>
        <w:t>7</w:t>
      </w:r>
      <w:r w:rsidR="00AA6384">
        <w:noBreakHyphen/>
      </w:r>
      <w:r w:rsidR="00AA6384">
        <w:rPr>
          <w:noProof/>
        </w:rPr>
        <w:t>1</w:t>
      </w:r>
      <w:r w:rsidR="0033519F">
        <w:fldChar w:fldCharType="end"/>
      </w:r>
      <w:r w:rsidR="0033519F">
        <w:t xml:space="preserve"> use this function to visualize </w:t>
      </w:r>
      <w:r w:rsidR="007B1935">
        <w:t xml:space="preserve">image </w:t>
      </w:r>
      <w:r w:rsidR="0033519F">
        <w:t>sections.</w:t>
      </w:r>
    </w:p>
    <w:p w14:paraId="0612BD7C" w14:textId="38D985D6" w:rsidR="0033519F" w:rsidRDefault="00042341" w:rsidP="00CE2CD1">
      <w:r>
        <w:rPr>
          <w:noProof/>
          <w:lang w:eastAsia="en-US"/>
        </w:rPr>
        <w:drawing>
          <wp:inline distT="0" distB="0" distL="0" distR="0" wp14:anchorId="28117F13" wp14:editId="25D1872D">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00555A">
            <w:pPr>
              <w:pStyle w:val="Icon"/>
            </w:pPr>
            <w:r>
              <w:rPr>
                <w:noProof/>
                <w:lang w:eastAsia="en-US"/>
              </w:rPr>
              <mc:AlternateContent>
                <mc:Choice Requires="wpg">
                  <w:drawing>
                    <wp:inline distT="0" distB="0" distL="0" distR="0" wp14:anchorId="3C4E86D9" wp14:editId="2B97FCF0">
                      <wp:extent cx="228600" cy="228600"/>
                      <wp:effectExtent l="0" t="0" r="0" b="0"/>
                      <wp:docPr id="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883E1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7h4r8A&#10;AADbAAAADwAAAGRycy9kb3ducmV2LnhtbERPzUoDMRC+C32HMAVvNlsPZV2bltKieFGx9QGGzbhZ&#10;u5mEJG63b+8cBI8f3/96O/lBjZRyH9jAclGBIm6D7bkz8Hl6uqtB5YJscQhMBq6UYbuZ3ayxseHC&#10;HzQeS6ckhHODBlwpsdE6t4485kWIxMJ9heSxCEydtgkvEu4HfV9VK+2xZ2lwGGnvqD0ff7yUuDge&#10;4v65f6g9dd/v11V6e0VjbufT7hFUoan8i//cL9ZALWP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HuHivwAAANsAAAAPAAAAAAAAAAAAAAAAAJgCAABkcnMvZG93bnJl&#10;di54bWxQSwUGAAAAAAQABAD1AAAAhAM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jx8QA&#10;AADbAAAADwAAAGRycy9kb3ducmV2LnhtbESPQWvCQBSE74X+h+UJvdWNbRGNrlIKhZwKGovX1+xL&#10;Nph9G3bXmPbXuwXB4zAz3zDr7Wg7MZAPrWMFs2kGgrhyuuVGwaH8fF6ACBFZY+eYFPxSgO3m8WGN&#10;uXYX3tGwj41IEA45KjAx9rmUoTJkMUxdT5y82nmLMUnfSO3xkuC2ky9ZNpcWW04LBnv6MFSd9mer&#10;4Pj3XQ5nX5qv2hfF2/LnOPf1q1JPk/F9BSLSGO/hW7vQChZL+P+Sfo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yo8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84CBB">
            <w:pPr>
              <w:pStyle w:val="TipText"/>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2E464AFD" w14:textId="77777777" w:rsidR="00333214" w:rsidRDefault="00333214" w:rsidP="00CE2CD1"/>
    <w:p w14:paraId="5B71A641" w14:textId="1854DADB" w:rsidR="00333214" w:rsidRDefault="00333214" w:rsidP="00BF54AB">
      <w:pPr>
        <w:pStyle w:val="Heading3"/>
      </w:pPr>
      <w:r>
        <w:t>Zooming</w:t>
      </w:r>
    </w:p>
    <w:p w14:paraId="217AA483" w14:textId="4BC627FE" w:rsidR="00333214" w:rsidRDefault="00333214" w:rsidP="00CE2CD1">
      <w:r>
        <w:t>To zoom the view, click and hold down the right mouse button (or secondary button), and drag mouse in straight up-down or left-right directions.</w:t>
      </w:r>
    </w:p>
    <w:p w14:paraId="6C31C101" w14:textId="17D3A43C" w:rsidR="00333214" w:rsidRDefault="00333214" w:rsidP="00CE2CD1">
      <w:r w:rsidRPr="00333214">
        <w:rPr>
          <w:b/>
        </w:rPr>
        <w:t>Zooming in:</w:t>
      </w:r>
      <w:r>
        <w:t xml:space="preserve"> Up or right.</w:t>
      </w:r>
    </w:p>
    <w:p w14:paraId="374CC94F" w14:textId="2ECF58AB" w:rsidR="00333214" w:rsidRDefault="00333214" w:rsidP="00CE2CD1">
      <w:r w:rsidRPr="00333214">
        <w:rPr>
          <w:b/>
        </w:rPr>
        <w:t>Zooming out:</w:t>
      </w:r>
      <w:r>
        <w:t xml:space="preserve"> Down or left.</w:t>
      </w:r>
    </w:p>
    <w:p w14:paraId="68A8CD0D" w14:textId="61871639" w:rsidR="00333214" w:rsidRDefault="00333214" w:rsidP="00CE2CD1">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5BCBE04" w:rsidR="00040824" w:rsidRDefault="00040824" w:rsidP="00CE2CD1">
      <w:r>
        <w:t>There are two buttons for zooming control.</w:t>
      </w:r>
    </w:p>
    <w:p w14:paraId="5CD22AB1" w14:textId="60E9AF4B" w:rsidR="00040824" w:rsidRDefault="00040824" w:rsidP="00CE2CD1">
      <w:r>
        <w:lastRenderedPageBreak/>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00555A">
            <w:pPr>
              <w:pStyle w:val="Icon"/>
            </w:pPr>
            <w:r>
              <w:rPr>
                <w:noProof/>
                <w:lang w:eastAsia="en-US"/>
              </w:rPr>
              <mc:AlternateContent>
                <mc:Choice Requires="wpg">
                  <w:drawing>
                    <wp:inline distT="0" distB="0" distL="0" distR="0" wp14:anchorId="76DE80C5" wp14:editId="50FF01CC">
                      <wp:extent cx="228600" cy="228600"/>
                      <wp:effectExtent l="0" t="0" r="0" b="0"/>
                      <wp:docPr id="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F7D1A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eosEA&#10;AADbAAAADwAAAGRycy9kb3ducmV2LnhtbESPzWoCMRSF94LvEG7BnWbsQnRqlKJU3NhS9QEuk9vJ&#10;6OQmJHEc394UCl0ezs/HWa5724qOQmwcK5hOChDEldMN1wrOp4/xHERMyBpbx6TgQRHWq+FgiaV2&#10;d/6m7phqkUc4lqjApORLKWNlyGKcOE+cvR8XLKYsQy11wHset618LYqZtNhwJhj0tDFUXY83myHG&#10;d1u/2TWLuaX68vWYhc8DKjV66d/fQCTq03/4r73XChZT+P2Sf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93qLBAAAA2wAAAA8AAAAAAAAAAAAAAAAAmAIAAGRycy9kb3du&#10;cmV2LnhtbFBLBQYAAAAABAAEAPUAAACGAw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na8QA&#10;AADbAAAADwAAAGRycy9kb3ducmV2LnhtbESPQWvCQBSE74X+h+UVvNWNWqSmrlIKQk5CjcXra/Yl&#10;G8y+DbtrjP76bqHQ4zAz3zDr7Wg7MZAPrWMFs2kGgrhyuuVGwbHcPb+CCBFZY+eYFNwowHbz+LDG&#10;XLsrf9JwiI1IEA45KjAx9rmUoTJkMUxdT5y82nmLMUnfSO3xmuC2k/MsW0qLLacFgz19GKrOh4tV&#10;cLp/lcPFl2Zf+6J4WX2flr5eKDV5Gt/fQEQa43/4r11oBas5/H5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Pp2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0A9AE681" w:rsidR="00040824" w:rsidRDefault="00040824" w:rsidP="00917559">
            <w:pPr>
              <w:pStyle w:val="TipText"/>
              <w:cnfStyle w:val="000000000000" w:firstRow="0" w:lastRow="0" w:firstColumn="0" w:lastColumn="0" w:oddVBand="0" w:evenVBand="0" w:oddHBand="0" w:evenHBand="0" w:firstRowFirstColumn="0" w:firstRowLastColumn="0" w:lastRowFirstColumn="0" w:lastRowLastColumn="0"/>
            </w:pPr>
            <w:r>
              <w:t xml:space="preserve">100 zoom level does not necessarily </w:t>
            </w:r>
            <w:r w:rsidR="00917559">
              <w:t xml:space="preserve">mean 1:1 ratio, and vice versa. We use the relative size of the entire data boundary versus render view size to determine the zoom level. So, when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p>
        </w:tc>
      </w:tr>
    </w:tbl>
    <w:p w14:paraId="45DA3717" w14:textId="77777777" w:rsidR="00040824" w:rsidRDefault="00040824" w:rsidP="00CE2CD1"/>
    <w:p w14:paraId="667E7878" w14:textId="4D0FABF8" w:rsidR="00A456E5" w:rsidRDefault="00485DFB" w:rsidP="00CE2CD1">
      <w:r>
        <w:rPr>
          <w:noProof/>
          <w:lang w:eastAsia="en-US"/>
        </w:rPr>
        <w:drawing>
          <wp:inline distT="0" distB="0" distL="0" distR="0" wp14:anchorId="0838B394" wp14:editId="11683058">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0091AFE4" w14:textId="00A779E1" w:rsidR="00A456E5" w:rsidRDefault="00576CAC" w:rsidP="00BF54AB">
      <w:pPr>
        <w:pStyle w:val="Heading3"/>
      </w:pPr>
      <w:r>
        <w:t>Panning</w:t>
      </w:r>
    </w:p>
    <w:p w14:paraId="611BC027" w14:textId="67824832" w:rsidR="00576CAC" w:rsidRDefault="00576CAC" w:rsidP="00CE2CD1">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CE2CD1">
      <w:r>
        <w:t xml:space="preserve">Panning can be reset using a button </w:t>
      </w:r>
      <w:r>
        <w:rPr>
          <w:noProof/>
          <w:lang w:eastAsia="en-US"/>
        </w:rPr>
        <w:drawing>
          <wp:inline distT="0" distB="0" distL="0" distR="0" wp14:anchorId="213778BA" wp14:editId="65134F3F">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00555A">
            <w:pPr>
              <w:pStyle w:val="Icon"/>
            </w:pPr>
            <w:r>
              <w:rPr>
                <w:noProof/>
                <w:lang w:eastAsia="en-US"/>
              </w:rPr>
              <mc:AlternateContent>
                <mc:Choice Requires="wpg">
                  <w:drawing>
                    <wp:inline distT="0" distB="0" distL="0" distR="0" wp14:anchorId="35B3D7D5" wp14:editId="4F6BE17E">
                      <wp:extent cx="228600" cy="228600"/>
                      <wp:effectExtent l="0" t="0" r="0" b="0"/>
                      <wp:docPr id="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A629E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G1sIA&#10;AADbAAAADwAAAGRycy9kb3ducmV2LnhtbESPzWoCMRSF90LfIVyhO83YxaCjUYqlpZtaHH2Ay+R2&#10;Mu3kJiTpOL59IxRcHs7Px9nsRtuLgULsHCtYzAsQxI3THbcKzqfX2RJETMgae8ek4EoRdtuHyQYr&#10;7S58pKFOrcgjHCtUYFLylZSxMWQxzp0nzt6XCxZTlqGVOuAlj9tePhVFKS12nAkGPe0NNT/1r80Q&#10;44cXv3/rVktL7ffntQyHD1TqcTo+r0EkGtM9/N9+1wpWJd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EbWwgAAANsAAAAPAAAAAAAAAAAAAAAAAJgCAABkcnMvZG93&#10;bnJldi54bWxQSwUGAAAAAAQABAD1AAAAhwM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E88QA&#10;AADbAAAADwAAAGRycy9kb3ducmV2LnhtbESPQWvCQBSE7wX/w/KE3upGW7SmriKFQk6FGovX1+xL&#10;Nph9G3bXmPbXdwsFj8PMfMNsdqPtxEA+tI4VzGcZCOLK6ZYbBcfy7eEZRIjIGjvHpOCbAuy2k7sN&#10;5tpd+YOGQ2xEgnDIUYGJsc+lDJUhi2HmeuLk1c5bjEn6RmqP1wS3nVxk2VJabDktGOzp1VB1Plys&#10;gtPPZzlcfGnea18UT+uv09LXj0rdT8f9C4hIY7yF/9uFVrBewd+X9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4BPP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00555A">
            <w:pPr>
              <w:pStyle w:val="TipText"/>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33CE4D84">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77777777" w:rsidR="002905D7" w:rsidRDefault="002905D7" w:rsidP="00CE2CD1"/>
    <w:p w14:paraId="72B88149" w14:textId="6D835247" w:rsidR="005066DE" w:rsidRDefault="005066DE" w:rsidP="00BF54AB">
      <w:pPr>
        <w:pStyle w:val="Heading3"/>
      </w:pPr>
      <w:r>
        <w:t>Perspective Angle</w:t>
      </w:r>
    </w:p>
    <w:p w14:paraId="0F4F3A7C" w14:textId="11681CB5" w:rsidR="005066DE" w:rsidRDefault="005066DE" w:rsidP="00CE2CD1">
      <w:r>
        <w:t xml:space="preserve">Perspective angle </w:t>
      </w:r>
      <w:r w:rsidR="00E638C1">
        <w:t>determines</w:t>
      </w:r>
      <w:r>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00555A">
            <w:pPr>
              <w:pStyle w:val="Icon"/>
            </w:pPr>
            <w:r>
              <w:rPr>
                <w:noProof/>
                <w:lang w:eastAsia="en-US"/>
              </w:rPr>
              <mc:AlternateContent>
                <mc:Choice Requires="wpg">
                  <w:drawing>
                    <wp:inline distT="0" distB="0" distL="0" distR="0" wp14:anchorId="79AD7FE0" wp14:editId="100FBFBF">
                      <wp:extent cx="228600" cy="228600"/>
                      <wp:effectExtent l="0" t="0" r="0" b="0"/>
                      <wp:docPr id="1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87DD1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EgMMA&#10;AADcAAAADwAAAGRycy9kb3ducmV2LnhtbESP3WoCMRCF7wu+QxihdzVroaKrUUSp9KYt/jzAsBk3&#10;q5tJSOK6vn1TKPRuhnPmfGcWq962oqMQG8cKxqMCBHHldMO1gtPx/WUKIiZkja1jUvCgCKvl4GmB&#10;pXZ33lN3SLXIIRxLVGBS8qWUsTJkMY6cJ87a2QWLKa+hljrgPYfbVr4WxURabDgTDHraGKquh5vN&#10;EOO7rd/smtnUUn35fkzC1ycq9Tzs13MQifr0b/67/tC5fvEGv8/kCe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REgMMAAADcAAAADwAAAAAAAAAAAAAAAACYAgAAZHJzL2Rv&#10;d25yZXYueG1sUEsFBgAAAAAEAAQA9QAAAIgD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3fsIA&#10;AADcAAAADwAAAGRycy9kb3ducmV2LnhtbERP30vDMBB+F/wfwgm+udQ5itZlQwZCnwTXSV/P5toU&#10;m0tJsq7615vBYG/38f289Xa2g5jIh96xgsdFBoK4cbrnTsGhen94BhEissbBMSn4pQDbze3NGgvt&#10;TvxJ0z52IoVwKFCBiXEspAyNIYth4UbixLXOW4wJ+k5qj6cUbge5zLJcWuw5NRgcaWeo+dkfrYL6&#10;76uajr4yH60vy9XLd5379kmp+7v57RVEpDlexRd3qdP8LIfzM+k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Ord+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AB17CF">
            <w:pPr>
              <w:pStyle w:val="TipText"/>
              <w:cnfStyle w:val="000000000000" w:firstRow="0" w:lastRow="0" w:firstColumn="0" w:lastColumn="0" w:oddVBand="0" w:evenVBand="0" w:oddHBand="0" w:evenHBand="0" w:firstRowFirstColumn="0" w:firstRowLastColumn="0" w:lastRowFirstColumn="0" w:lastRowLastColumn="0"/>
            </w:pPr>
            <w:r>
              <w:t xml:space="preserve">When the “free-fly” </w:t>
            </w:r>
            <w:r w:rsidR="00923C0F">
              <w:rPr>
                <w:noProof/>
                <w:lang w:eastAsia="en-US"/>
              </w:rPr>
              <w:drawing>
                <wp:inline distT="0" distB="0" distL="0" distR="0" wp14:anchorId="70BF2ED3" wp14:editId="717436C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89FC315" w14:textId="77777777" w:rsidR="00054AC3" w:rsidRDefault="00054AC3" w:rsidP="00BF54AB">
      <w:pPr>
        <w:pStyle w:val="Heading3"/>
      </w:pPr>
    </w:p>
    <w:p w14:paraId="3BB3DB72" w14:textId="27B7934F" w:rsidR="00AC6475" w:rsidRDefault="00AC6475" w:rsidP="00BF54AB">
      <w:pPr>
        <w:pStyle w:val="Heading3"/>
      </w:pPr>
      <w:r>
        <w:t>Selecting</w:t>
      </w:r>
    </w:p>
    <w:p w14:paraId="495D918B" w14:textId="489B184A" w:rsidR="00AC6475" w:rsidRDefault="00AC6475" w:rsidP="00CE2CD1">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BF54AB">
      <w:pPr>
        <w:pStyle w:val="Heading2"/>
      </w:pPr>
      <w:bookmarkStart w:id="99" w:name="_Toc406575226"/>
      <w:bookmarkStart w:id="100" w:name="_Toc406755656"/>
      <w:bookmarkStart w:id="101" w:name="_Toc406770729"/>
      <w:bookmarkStart w:id="102" w:name="_Toc428439141"/>
      <w:r>
        <w:t>Channel Intermixing Methods</w:t>
      </w:r>
      <w:bookmarkEnd w:id="99"/>
      <w:bookmarkEnd w:id="100"/>
      <w:bookmarkEnd w:id="101"/>
      <w:bookmarkEnd w:id="102"/>
    </w:p>
    <w:p w14:paraId="3BE7C317" w14:textId="4E7F66E3" w:rsidR="0054096F" w:rsidRDefault="0054096F" w:rsidP="0054096F">
      <w:r>
        <w:t>For multi-channel data, FluoRender provides three intermixing modes</w:t>
      </w:r>
      <w:r w:rsidR="0070560E">
        <w:t xml:space="preserve"> (</w:t>
      </w:r>
      <w:r w:rsidR="0070560E">
        <w:fldChar w:fldCharType="begin"/>
      </w:r>
      <w:r w:rsidR="0070560E">
        <w:instrText xml:space="preserve"> REF _Ref406509387 \h </w:instrText>
      </w:r>
      <w:r w:rsidR="0070560E">
        <w:fldChar w:fldCharType="separate"/>
      </w:r>
      <w:r w:rsidR="00AA6384">
        <w:t xml:space="preserve">Figure </w:t>
      </w:r>
      <w:r w:rsidR="00AA6384">
        <w:rPr>
          <w:noProof/>
        </w:rPr>
        <w:t>7</w:t>
      </w:r>
      <w:r w:rsidR="00AA6384">
        <w:noBreakHyphen/>
      </w:r>
      <w:r w:rsidR="00AA6384">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A45C95">
      <w:pPr>
        <w:jc w:val="center"/>
      </w:pPr>
      <w:r>
        <w:rPr>
          <w:noProof/>
          <w:lang w:eastAsia="en-US"/>
        </w:rPr>
        <w:lastRenderedPageBreak/>
        <w:drawing>
          <wp:inline distT="0" distB="0" distL="0" distR="0" wp14:anchorId="7B306447" wp14:editId="419AE1DB">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1380110F" w:rsidR="0070560E" w:rsidRDefault="0070560E" w:rsidP="00A45C95">
      <w:pPr>
        <w:pStyle w:val="Caption"/>
        <w:jc w:val="center"/>
      </w:pPr>
      <w:bookmarkStart w:id="103" w:name="_Ref406509387"/>
      <w:bookmarkStart w:id="104" w:name="_Toc428439215"/>
      <w:r>
        <w:t xml:space="preserve">Figure </w:t>
      </w:r>
      <w:fldSimple w:instr=" STYLEREF 1 \s ">
        <w:r w:rsidR="00AA6384">
          <w:rPr>
            <w:noProof/>
          </w:rPr>
          <w:t>7</w:t>
        </w:r>
      </w:fldSimple>
      <w:r w:rsidR="0037433D">
        <w:noBreakHyphen/>
      </w:r>
      <w:fldSimple w:instr=" SEQ Figure \* ARABIC \s 1 ">
        <w:r w:rsidR="00AA6384">
          <w:rPr>
            <w:noProof/>
          </w:rPr>
          <w:t>2</w:t>
        </w:r>
      </w:fldSimple>
      <w:bookmarkEnd w:id="103"/>
      <w:r w:rsidR="00C50376">
        <w:t>. Channel intermixing modes</w:t>
      </w:r>
      <w:r>
        <w:t>.</w:t>
      </w:r>
      <w:bookmarkEnd w:id="104"/>
    </w:p>
    <w:p w14:paraId="7D7058BC" w14:textId="52F2A66D" w:rsidR="0054096F" w:rsidRDefault="001B7002" w:rsidP="0054096F">
      <w:r>
        <w:rPr>
          <w:noProof/>
          <w:lang w:eastAsia="en-US"/>
        </w:rPr>
        <w:drawing>
          <wp:inline distT="0" distB="0" distL="0" distR="0" wp14:anchorId="007D6388" wp14:editId="2AD86024">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54096F">
      <w:r>
        <w:rPr>
          <w:noProof/>
          <w:lang w:eastAsia="en-US"/>
        </w:rPr>
        <w:drawing>
          <wp:inline distT="0" distB="0" distL="0" distR="0" wp14:anchorId="2AE27E34" wp14:editId="7CAD466D">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54096F">
      <w:r>
        <w:rPr>
          <w:noProof/>
          <w:lang w:eastAsia="en-US"/>
        </w:rPr>
        <w:drawing>
          <wp:inline distT="0" distB="0" distL="0" distR="0" wp14:anchorId="62A619F8" wp14:editId="0D9779D5">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00555A">
            <w:pPr>
              <w:pStyle w:val="Icon"/>
            </w:pPr>
            <w:r>
              <w:rPr>
                <w:noProof/>
                <w:lang w:eastAsia="en-US"/>
              </w:rPr>
              <mc:AlternateContent>
                <mc:Choice Requires="wpg">
                  <w:drawing>
                    <wp:inline distT="0" distB="0" distL="0" distR="0" wp14:anchorId="1453C9B5" wp14:editId="6D6DD754">
                      <wp:extent cx="228600" cy="228600"/>
                      <wp:effectExtent l="0" t="0" r="0" b="0"/>
                      <wp:docPr id="1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F373A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9Cg8MA&#10;AADcAAAADwAAAGRycy9kb3ducmV2LnhtbESPQWsCMRCF74X+hzCF3mpWD2JXo4hi6aVK1R8wbKab&#10;rZtJSOK6/nsjCN5meG/e92a26G0rOgqxcaxgOChAEFdON1wrOB42HxMQMSFrbB2TgitFWMxfX2ZY&#10;anfhX+r2qRY5hGOJCkxKvpQyVoYsxoHzxFn7c8FiymuopQ54yeG2laOiGEuLDWeCQU8rQ9Vpf7YZ&#10;Yny39quv5nNiqf7fXcdh+4NKvb/1yymIRH16mh/X3zrXL4ZwfyZP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9Cg8MAAADcAAAADwAAAAAAAAAAAAAAAACYAgAAZHJzL2Rv&#10;d25yZXYueG1sUEsFBgAAAAAEAAQA9QAAAIgD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GxfcIA&#10;AADcAAAADwAAAGRycy9kb3ducmV2LnhtbERP32vCMBB+F/Y/hBvsTdOpyNYZZQyEPgmziq+35tqU&#10;NZeSxNr51y/CYG/38f289Xa0nRjIh9axgudZBoK4crrlRsGx3E1fQISIrLFzTAp+KMB28zBZY67d&#10;lT9pOMRGpBAOOSowMfa5lKEyZDHMXE+cuNp5izFB30jt8ZrCbSfnWbaSFltODQZ7+jBUfR8uVsH5&#10;diqHiy/NvvZFsXz9Oq98vVDq6XF8fwMRaYz/4j93odP8bA73Z9IF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AbF9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0374F97E" w:rsidR="0070560E" w:rsidRDefault="0070560E" w:rsidP="00923C0F">
            <w:pPr>
              <w:pStyle w:val="TipText"/>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r>
            <w:r w:rsidR="00923C0F">
              <w:instrText xml:space="preserve"> REF _Ref428358952 \r \h </w:instrText>
            </w:r>
            <w:r w:rsidR="00923C0F">
              <w:fldChar w:fldCharType="separate"/>
            </w:r>
            <w:r w:rsidR="00AA6384">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38C1">
            <w:pPr>
              <w:pStyle w:val="Icon"/>
            </w:pPr>
            <w:r>
              <w:rPr>
                <w:noProof/>
                <w:lang w:eastAsia="en-US"/>
              </w:rPr>
              <mc:AlternateContent>
                <mc:Choice Requires="wpg">
                  <w:drawing>
                    <wp:inline distT="0" distB="0" distL="0" distR="0" wp14:anchorId="05C2BA90" wp14:editId="1A7BE2C8">
                      <wp:extent cx="228600" cy="228600"/>
                      <wp:effectExtent l="0" t="0" r="0" b="0"/>
                      <wp:docPr id="3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73B6A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F/8AA&#10;AADcAAAADwAAAGRycy9kb3ducmV2LnhtbERPzU4CMRC+m/gOzZh4k66S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OGF/8AAAADcAAAADwAAAAAAAAAAAAAAAACYAgAAZHJzL2Rvd25y&#10;ZXYueG1sUEsFBgAAAAAEAAQA9QAAAIUD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FN7cUA&#10;AADcAAAADwAAAGRycy9kb3ducmV2LnhtbESPQWvCQBSE74X+h+UVvNVNq0hNXaUUCjkJNRavr9mX&#10;bGj2bdhdY/TXdwXB4zAz3zCrzWg7MZAPrWMFL9MMBHHldMuNgn359fwGIkRkjZ1jUnCmAJv148MK&#10;c+1O/E3DLjYiQTjkqMDE2OdShsqQxTB1PXHyauctxiR9I7XHU4LbTr5m2UJabDktGOzp01D1tzta&#10;BYfLTzkcfWm2tS+K+fL3sPD1TKnJ0/jxDiLSGO/hW7vQCmbZEq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U3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763FADAF" w:rsidR="00E638C1" w:rsidRDefault="00E638C1" w:rsidP="00E638C1">
            <w:pPr>
              <w:pStyle w:val="TipText"/>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r>
            <w:r w:rsidR="00D77B82">
              <w:instrText xml:space="preserve"> REF _Ref428361182 \r \h </w:instrText>
            </w:r>
            <w:r w:rsidR="00D77B82">
              <w:fldChar w:fldCharType="separate"/>
            </w:r>
            <w:r w:rsidR="00AA6384">
              <w:t>Chapter 9</w:t>
            </w:r>
            <w:r w:rsidR="00D77B82">
              <w:fldChar w:fldCharType="end"/>
            </w:r>
            <w:r w:rsidR="00D77B82">
              <w:t xml:space="preserve"> for more details.</w:t>
            </w:r>
          </w:p>
        </w:tc>
      </w:tr>
    </w:tbl>
    <w:p w14:paraId="1FDEC981" w14:textId="77777777" w:rsidR="0070560E" w:rsidRDefault="0070560E" w:rsidP="0054096F"/>
    <w:p w14:paraId="3E2CC2E4" w14:textId="7DAD12EB" w:rsidR="0070560E" w:rsidRDefault="005066DE" w:rsidP="00BF54AB">
      <w:pPr>
        <w:pStyle w:val="Heading2"/>
      </w:pPr>
      <w:bookmarkStart w:id="105" w:name="_Toc406575227"/>
      <w:bookmarkStart w:id="106" w:name="_Toc406755657"/>
      <w:bookmarkStart w:id="107" w:name="_Toc406770730"/>
      <w:bookmarkStart w:id="108" w:name="_Toc428439142"/>
      <w:r>
        <w:t xml:space="preserve">Render View </w:t>
      </w:r>
      <w:r w:rsidR="00B601B0">
        <w:t>Settings</w:t>
      </w:r>
      <w:bookmarkEnd w:id="105"/>
      <w:bookmarkEnd w:id="106"/>
      <w:bookmarkEnd w:id="107"/>
      <w:bookmarkEnd w:id="108"/>
    </w:p>
    <w:p w14:paraId="118385B4" w14:textId="5ED351A0" w:rsidR="00B601B0" w:rsidRDefault="007223DB" w:rsidP="00B601B0">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B601B0">
      <w:r>
        <w:rPr>
          <w:b/>
          <w:noProof/>
          <w:lang w:eastAsia="en-US"/>
        </w:rPr>
        <w:drawing>
          <wp:inline distT="0" distB="0" distL="0" distR="0" wp14:anchorId="5255B36C" wp14:editId="1336D2F1">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B601B0">
      <w:r>
        <w:rPr>
          <w:noProof/>
          <w:lang w:eastAsia="en-US"/>
        </w:rPr>
        <w:drawing>
          <wp:inline distT="0" distB="0" distL="0" distR="0" wp14:anchorId="196D724A" wp14:editId="335E33A5">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481CEF21" w:rsidR="00CF312B" w:rsidRDefault="00485DFB" w:rsidP="00B601B0">
      <w:r>
        <w:rPr>
          <w:b/>
          <w:noProof/>
          <w:lang w:eastAsia="en-US"/>
        </w:rPr>
        <w:lastRenderedPageBreak/>
        <w:drawing>
          <wp:inline distT="0" distB="0" distL="0" distR="0" wp14:anchorId="440D41CA" wp14:editId="62AAA8C5">
            <wp:extent cx="201168" cy="201168"/>
            <wp:effectExtent l="0" t="0" r="889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P2\SkyDrive\FluoRender\legen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CF312B" w:rsidRPr="00CF312B">
        <w:rPr>
          <w:b/>
        </w:rPr>
        <w:t>Legend.</w:t>
      </w:r>
      <w:r w:rsidR="00CF312B">
        <w:t xml:space="preserve"> </w:t>
      </w:r>
      <w:r w:rsidR="00B16A9A">
        <w:t>It d</w:t>
      </w:r>
      <w:r w:rsidR="00CF312B">
        <w:t>isplays a legend</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p>
    <w:p w14:paraId="73E7B3F3" w14:textId="0D2E5880" w:rsidR="00CF312B" w:rsidRDefault="00485DFB" w:rsidP="00B601B0">
      <w:r>
        <w:rPr>
          <w:b/>
          <w:noProof/>
          <w:lang w:eastAsia="en-US"/>
        </w:rPr>
        <w:drawing>
          <wp:inline distT="0" distB="0" distL="0" distR="0" wp14:anchorId="11D5C4C5" wp14:editId="6771758B">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00555A">
            <w:pPr>
              <w:pStyle w:val="Icon"/>
            </w:pPr>
            <w:r>
              <w:rPr>
                <w:noProof/>
                <w:lang w:eastAsia="en-US"/>
              </w:rPr>
              <mc:AlternateContent>
                <mc:Choice Requires="wpg">
                  <w:drawing>
                    <wp:inline distT="0" distB="0" distL="0" distR="0" wp14:anchorId="75EBD7D4" wp14:editId="73C3DF2B">
                      <wp:extent cx="228600" cy="228600"/>
                      <wp:effectExtent l="0" t="0" r="0" b="0"/>
                      <wp:docPr id="1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FDA60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9w8IA&#10;AADcAAAADwAAAGRycy9kb3ducmV2LnhtbESPzU4CMRDH7ya+QzMm3qQLB4IrhRgMxAsY0QeYbMft&#10;6nbatGVZ3p45kHibyfw/frNcj75XA6XcBTYwnVSgiJtgO24NfH9tnxagckG22AcmAxfKsF7d3y2x&#10;tuHMnzQcS6skhHONBlwpsdY6N4485kmIxHL7CcljkTW12iY8S7jv9ayq5tpjx9LgMNLGUfN3PHkp&#10;cXF4i5td97zw1P5+XObpsEdjHh/G1xdQhcbyL765363gT4VWnpEJ9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H3DwgAAANwAAAAPAAAAAAAAAAAAAAAAAJgCAABkcnMvZG93&#10;bnJldi54bWxQSwUGAAAAAAQABAD1AAAAhwM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y10cIA&#10;AADcAAAADwAAAGRycy9kb3ducmV2LnhtbERP32vCMBB+H+x/CDfY20zdRGZnlDEY9EnQOny9Ndem&#10;rLmUJNbOv94Igm/38f285Xq0nRjIh9axgukkA0FcOd1yo2Bffr+8gwgRWWPnmBT8U4D16vFhibl2&#10;J97SsIuNSCEcclRgYuxzKUNlyGKYuJ44cbXzFmOCvpHa4ymF206+ZtlcWmw5NRjs6ctQ9bc7WgWH&#10;8085HH1pNrUvitni9zD39ZtSz0/j5weISGO8i2/uQqf50wV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LXR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00555A">
            <w:pPr>
              <w:pStyle w:val="TipText"/>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B601B0"/>
    <w:p w14:paraId="2DF1E38D" w14:textId="628D608F" w:rsidR="00CF312B" w:rsidRDefault="00CF312B" w:rsidP="00B601B0">
      <w:r>
        <w:rPr>
          <w:noProof/>
          <w:lang w:eastAsia="en-US"/>
        </w:rPr>
        <w:drawing>
          <wp:inline distT="0" distB="0" distL="0" distR="0" wp14:anchorId="0BBB5A4F" wp14:editId="0479BCDB">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CF312B">
        <w:rPr>
          <w:b/>
        </w:rPr>
        <w:t>Free-fly.</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295B46A7" w:rsidR="00E84CBB" w:rsidRDefault="003F516A" w:rsidP="00B601B0">
      <w:r w:rsidRPr="003F516A">
        <w:rPr>
          <w:b/>
        </w:rPr>
        <w:t xml:space="preserve">Background color. </w:t>
      </w:r>
      <w:r w:rsidRPr="003F516A">
        <w:t>It changes</w:t>
      </w:r>
      <w:r>
        <w:t xml:space="preserve"> background color of render view. To view </w:t>
      </w:r>
      <w:r w:rsidR="00991DDE">
        <w:t>data</w:t>
      </w:r>
      <w:r>
        <w:t xml:space="preserve"> of low intensities, a background with a bright color can be helpful.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00555A">
            <w:pPr>
              <w:pStyle w:val="Icon"/>
            </w:pPr>
            <w:r>
              <w:rPr>
                <w:noProof/>
                <w:lang w:eastAsia="en-US"/>
              </w:rPr>
              <mc:AlternateContent>
                <mc:Choice Requires="wpg">
                  <w:drawing>
                    <wp:inline distT="0" distB="0" distL="0" distR="0" wp14:anchorId="0CADA34F" wp14:editId="7C5EB94E">
                      <wp:extent cx="228600" cy="228600"/>
                      <wp:effectExtent l="0" t="0" r="0" b="0"/>
                      <wp:docPr id="1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4F772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EY4MQA&#10;AADcAAAADwAAAGRycy9kb3ducmV2LnhtbESP0WoCMRBF3wX/IYzQN80qVOxqFLG09MVKt/2AYTNu&#10;tt1MQpKu6983QsG3Ge6de+5sdoPtRE8hto4VzGcFCOLa6ZYbBV+fL9MViJiQNXaOScGVIuy249EG&#10;S+0u/EF9lRqRQziWqMCk5EspY23IYpw5T5y1swsWU15DI3XASw63nVwUxVJabDkTDHo6GKp/ql+b&#10;Icb3z/7w2j6tLDXfp+syvB9RqYfJsF+DSDSku/n/+k3n+otHuD2TJ5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RGODEAAAA3AAAAA8AAAAAAAAAAAAAAAAAmAIAAGRycy9k&#10;b3ducmV2LnhtbFBLBQYAAAAABAAEAPUAAACJAw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HsMA&#10;AADcAAAADwAAAGRycy9kb3ducmV2LnhtbERP30vDMBB+F/Y/hBvszaVuUrQuG2Mw6JPgquz1bK5N&#10;sbmUJOs6/3ojCL7dx/fzNrvJ9mIkHzrHCh6WGQji2umOWwXv1fH+CUSIyBp7x6TgRgF229ndBgvt&#10;rvxG4ym2IoVwKFCBiXEopAy1IYth6QbixDXOW4wJ+lZqj9cUbnu5yrJcWuw4NRgc6GCo/jpdrILz&#10;90c1XnxlXhtflo/Pn+fcN2ulFvNp/wIi0hT/xX/uUqf5qxx+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rHs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45624">
            <w:pPr>
              <w:pStyle w:val="TipText"/>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B601B0">
      <w:pPr>
        <w:rPr>
          <w:b/>
        </w:rPr>
      </w:pPr>
    </w:p>
    <w:p w14:paraId="602C0FAB" w14:textId="509492F2" w:rsidR="003F516A" w:rsidRDefault="00486088" w:rsidP="00B601B0">
      <w:r>
        <w:rPr>
          <w:b/>
          <w:noProof/>
          <w:lang w:eastAsia="en-US"/>
        </w:rPr>
        <w:drawing>
          <wp:inline distT="0" distB="0" distL="0" distR="0" wp14:anchorId="33C56EFB" wp14:editId="34C89C37">
            <wp:extent cx="146304" cy="146304"/>
            <wp:effectExtent l="0" t="0" r="635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E:\DESIGNS\FluoRender Arts\icons_02\depth_atten\no_depth_atte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F720A7">
        <w:rPr>
          <w:b/>
        </w:rPr>
        <w:t xml:space="preserve"> Depth a</w:t>
      </w:r>
      <w:r>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Pr>
          <w:b/>
        </w:rPr>
        <w:t>.</w:t>
      </w:r>
      <w:r w:rsidRPr="00B16A9A">
        <w:t xml:space="preserve"> </w:t>
      </w:r>
      <w:r w:rsidR="00B16A9A" w:rsidRPr="00B16A9A">
        <w:t>It a</w:t>
      </w:r>
      <w:r w:rsidRPr="00486088">
        <w:t>tten</w:t>
      </w:r>
      <w:r>
        <w:t xml:space="preserve">uates </w:t>
      </w:r>
      <w:r w:rsidR="00991DDE">
        <w:t xml:space="preserve">the renderings of </w:t>
      </w:r>
      <w:r>
        <w:t>data into a dark color based on their distance</w:t>
      </w:r>
      <w:r w:rsidR="00F720A7">
        <w:t xml:space="preserve"> to the viewer. The strength of depth attenuation can be adjusted using the slider on the left border of render view.</w:t>
      </w:r>
    </w:p>
    <w:p w14:paraId="6887FCC0" w14:textId="4DE66D58" w:rsidR="00806808" w:rsidRDefault="0053460F" w:rsidP="00B601B0">
      <w:r>
        <w:rPr>
          <w:b/>
          <w:noProof/>
          <w:lang w:eastAsia="en-US"/>
        </w:rPr>
        <w:drawing>
          <wp:inline distT="0" distB="0" distL="0" distR="0" wp14:anchorId="1BFDA426" wp14:editId="5588CE35">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58">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time </w:t>
      </w:r>
      <w:r w:rsidR="00385B6E">
        <w:t xml:space="preserve">when </w:t>
      </w:r>
      <w:r w:rsidR="00F720A7">
        <w:t>FluoRender is launched.</w:t>
      </w:r>
    </w:p>
    <w:p w14:paraId="457BA33A" w14:textId="4770A5F8" w:rsidR="0053460F" w:rsidRDefault="0053460F" w:rsidP="0053460F">
      <w:pPr>
        <w:pStyle w:val="Heading2"/>
      </w:pPr>
      <w:bookmarkStart w:id="109" w:name="_Toc428439143"/>
      <w:r>
        <w:t>Capturing Render View</w:t>
      </w:r>
      <w:bookmarkEnd w:id="109"/>
    </w:p>
    <w:p w14:paraId="45B18CBA" w14:textId="499CEB9B" w:rsidR="0053460F" w:rsidRDefault="0053460F" w:rsidP="00B601B0">
      <w:r>
        <w:t xml:space="preserve">Click the “Capture” button to save the render view as an image file. </w:t>
      </w:r>
      <w:r w:rsidR="00991DDE">
        <w:t>In</w:t>
      </w:r>
      <w:r>
        <w:t xml:space="preserve"> the </w:t>
      </w:r>
      <w:r w:rsidR="00991DDE">
        <w:t xml:space="preserve">pop-up </w:t>
      </w:r>
      <w:r>
        <w:t>dialog</w:t>
      </w:r>
      <w:r w:rsidR="00991DDE">
        <w:t>,</w:t>
      </w:r>
      <w:r w:rsidR="00991DDE" w:rsidRPr="00991DDE">
        <w:t xml:space="preserve"> </w:t>
      </w:r>
      <w:r w:rsidR="00991DDE">
        <w:t>input the desired file name for the captured image</w:t>
      </w:r>
      <w:r>
        <w:t>.</w:t>
      </w:r>
    </w:p>
    <w:p w14:paraId="55C6B46F" w14:textId="77777777" w:rsidR="00806808" w:rsidRDefault="00806808">
      <w:r>
        <w:br w:type="page"/>
      </w:r>
    </w:p>
    <w:p w14:paraId="2FB3B8B7" w14:textId="64D5FEF5" w:rsidR="0075635A" w:rsidRDefault="0075635A" w:rsidP="00BF54AB">
      <w:pPr>
        <w:pStyle w:val="Heading1"/>
      </w:pPr>
      <w:bookmarkStart w:id="110" w:name="_Toc406575228"/>
      <w:bookmarkStart w:id="111" w:name="_Toc406755658"/>
      <w:bookmarkStart w:id="112" w:name="_Ref406770169"/>
      <w:bookmarkStart w:id="113" w:name="_Toc406770731"/>
      <w:bookmarkStart w:id="114" w:name="_Ref428196672"/>
      <w:bookmarkStart w:id="115" w:name="_Ref428196684"/>
      <w:bookmarkStart w:id="116" w:name="_Ref428197006"/>
      <w:bookmarkStart w:id="117" w:name="_Ref428358952"/>
      <w:bookmarkStart w:id="118" w:name="_Toc428439144"/>
      <w:r>
        <w:lastRenderedPageBreak/>
        <w:t>Adjusting Volume Properties</w:t>
      </w:r>
      <w:bookmarkEnd w:id="110"/>
      <w:bookmarkEnd w:id="111"/>
      <w:bookmarkEnd w:id="112"/>
      <w:bookmarkEnd w:id="113"/>
      <w:bookmarkEnd w:id="114"/>
      <w:bookmarkEnd w:id="115"/>
      <w:bookmarkEnd w:id="116"/>
      <w:bookmarkEnd w:id="117"/>
      <w:bookmarkEnd w:id="118"/>
    </w:p>
    <w:p w14:paraId="137F1D99" w14:textId="2CB27C55" w:rsidR="001B7002" w:rsidRDefault="001B7002" w:rsidP="0000555A">
      <w:r>
        <w:t>When a visible volume channel is selected in the “Workspace” panel, its properties are shown in the “Property” panel (</w:t>
      </w:r>
      <w:r>
        <w:fldChar w:fldCharType="begin"/>
      </w:r>
      <w:r>
        <w:instrText xml:space="preserve"> REF _Ref406575957 \h </w:instrText>
      </w:r>
      <w:r>
        <w:fldChar w:fldCharType="separate"/>
      </w:r>
      <w:r w:rsidR="00AA6384">
        <w:t xml:space="preserve">Figure </w:t>
      </w:r>
      <w:r w:rsidR="00AA6384">
        <w:rPr>
          <w:noProof/>
        </w:rPr>
        <w:t>8</w:t>
      </w:r>
      <w:r w:rsidR="00AA6384">
        <w:noBreakHyphen/>
      </w:r>
      <w:r w:rsidR="00AA6384">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73090C">
            <w:pPr>
              <w:pStyle w:val="Icon"/>
            </w:pPr>
            <w:r>
              <w:rPr>
                <w:noProof/>
                <w:lang w:eastAsia="en-US"/>
              </w:rPr>
              <mc:AlternateContent>
                <mc:Choice Requires="wpg">
                  <w:drawing>
                    <wp:inline distT="0" distB="0" distL="0" distR="0" wp14:anchorId="004FAF1C" wp14:editId="0BFD78CD">
                      <wp:extent cx="228600" cy="228600"/>
                      <wp:effectExtent l="0" t="0" r="0" b="0"/>
                      <wp:docPr id="6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7D343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ow8sIA&#10;AADbAAAADwAAAGRycy9kb3ducmV2LnhtbESPzWoCMRSF90LfIVyhO83oYtDRKMVi6aYtjj7AZXI7&#10;mXZyE5I4jm/fFApdHs7Px9nuR9uLgULsHCtYzAsQxI3THbcKLufjbAUiJmSNvWNScKcI+93DZIuV&#10;djc+0VCnVuQRjhUqMCn5SsrYGLIY584TZ+/TBYspy9BKHfCWx20vl0VRSosdZ4JBTwdDzXd9tRli&#10;/PDsDy/demWp/fq4l+H9DZV6nI5PGxCJxvQf/mu/agXlEn6/5B8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jDywgAAANsAAAAPAAAAAAAAAAAAAAAAAJgCAABkcnMvZG93&#10;bnJldi54bWxQSwUGAAAAAAQABAD1AAAAhwM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y18QA&#10;AADbAAAADwAAAGRycy9kb3ducmV2LnhtbESPwWrDMBBE74X+g9hCb43cJpjEiRJKoeBToHFLrhtr&#10;bZlaKyMpjpuvrwKFHoeZecNsdpPtxUg+dI4VPM8yEMS10x23Cj6r96cliBCRNfaOScEPBdht7+82&#10;WGh34Q8aD7EVCcKhQAUmxqGQMtSGLIaZG4iT1zhvMSbpW6k9XhLc9vIly3JpseO0YHCgN0P19+Fs&#10;FRyvX9V49pXZN74sF6vTMffNXKnHh+l1DSLSFP/Df+1SK8jncPuSf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Wct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991DDE">
            <w:pPr>
              <w:pStyle w:val="TipText"/>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00555A"/>
    <w:p w14:paraId="3F5FE783" w14:textId="77777777" w:rsidR="001B7002" w:rsidRDefault="001B7002" w:rsidP="00A45C95">
      <w:pPr>
        <w:jc w:val="center"/>
      </w:pPr>
      <w:r>
        <w:rPr>
          <w:noProof/>
          <w:lang w:eastAsia="en-US"/>
        </w:rPr>
        <w:drawing>
          <wp:inline distT="0" distB="0" distL="0" distR="0" wp14:anchorId="764854F3" wp14:editId="0127ECC1">
            <wp:extent cx="5836286"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836286" cy="833755"/>
                    </a:xfrm>
                    <a:prstGeom prst="rect">
                      <a:avLst/>
                    </a:prstGeom>
                    <a:noFill/>
                    <a:ln>
                      <a:noFill/>
                    </a:ln>
                  </pic:spPr>
                </pic:pic>
              </a:graphicData>
            </a:graphic>
          </wp:inline>
        </w:drawing>
      </w:r>
    </w:p>
    <w:p w14:paraId="1B620F87" w14:textId="605A0A5D" w:rsidR="0000555A" w:rsidRDefault="001B7002" w:rsidP="00A45C95">
      <w:pPr>
        <w:pStyle w:val="Caption"/>
        <w:jc w:val="center"/>
      </w:pPr>
      <w:bookmarkStart w:id="119" w:name="_Ref406575957"/>
      <w:bookmarkStart w:id="120" w:name="_Toc428439216"/>
      <w:r>
        <w:t xml:space="preserve">Figure </w:t>
      </w:r>
      <w:fldSimple w:instr=" STYLEREF 1 \s ">
        <w:r w:rsidR="00AA6384">
          <w:rPr>
            <w:noProof/>
          </w:rPr>
          <w:t>8</w:t>
        </w:r>
      </w:fldSimple>
      <w:r w:rsidR="0037433D">
        <w:noBreakHyphen/>
      </w:r>
      <w:fldSimple w:instr=" SEQ Figure \* ARABIC \s 1 ">
        <w:r w:rsidR="00AA6384">
          <w:rPr>
            <w:noProof/>
          </w:rPr>
          <w:t>1</w:t>
        </w:r>
      </w:fldSimple>
      <w:bookmarkEnd w:id="119"/>
      <w:r>
        <w:t>. Volume properties.</w:t>
      </w:r>
      <w:bookmarkEnd w:id="120"/>
    </w:p>
    <w:p w14:paraId="11461070" w14:textId="0B5EFFF5" w:rsidR="00D1082B" w:rsidRDefault="00D1082B" w:rsidP="00BF54AB">
      <w:pPr>
        <w:pStyle w:val="Heading2"/>
      </w:pPr>
      <w:bookmarkStart w:id="121" w:name="_Toc406755659"/>
      <w:bookmarkStart w:id="122" w:name="_Toc406770732"/>
      <w:bookmarkStart w:id="123" w:name="_Toc428439145"/>
      <w:r>
        <w:t>Transfer Function Settings</w:t>
      </w:r>
      <w:bookmarkEnd w:id="121"/>
      <w:bookmarkEnd w:id="122"/>
      <w:bookmarkEnd w:id="123"/>
    </w:p>
    <w:p w14:paraId="76744484" w14:textId="7B780409" w:rsidR="00991DDE" w:rsidRPr="00991DDE" w:rsidRDefault="00991DDE" w:rsidP="00991DDE">
      <w:r>
        <w:t>A transfer function determines how intensity values from the original volume are mapped (or transferred) to colors that can be viewed on screen with the help of rendering techniques.</w:t>
      </w:r>
    </w:p>
    <w:p w14:paraId="50B11A44" w14:textId="0045C2AD" w:rsidR="001B7002" w:rsidRDefault="00327096" w:rsidP="001B7002">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Or,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1B7002">
      <w:r w:rsidRPr="00D1082B">
        <w:rPr>
          <w:b/>
        </w:rPr>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5C2160A7" w:rsidR="00D1082B" w:rsidRDefault="00D1082B" w:rsidP="001B7002">
      <w:r w:rsidRPr="00D1082B">
        <w:rPr>
          <w:b/>
        </w:rPr>
        <w:t>Luminance.</w:t>
      </w:r>
      <w:r>
        <w:t xml:space="preserve"> It changes the luminance of the </w:t>
      </w:r>
      <w:r w:rsidR="009B409F">
        <w:t>primary</w:t>
      </w:r>
      <w:r>
        <w:t xml:space="preserve"> color</w:t>
      </w:r>
      <w:r w:rsidR="009B409F">
        <w:t xml:space="preserve"> assigned to the volume</w:t>
      </w:r>
      <w:r>
        <w:t xml:space="preserve">. This setting is linked to the </w:t>
      </w:r>
      <w:r w:rsidR="00D77B82">
        <w:t xml:space="preserve">primary </w:t>
      </w:r>
      <w:r>
        <w:t xml:space="preserve">color setting. </w:t>
      </w:r>
      <w:r w:rsidR="00D77B82">
        <w:t>An</w:t>
      </w:r>
      <w:r>
        <w:t xml:space="preserve"> HSV color model is used for luminance calculation.</w:t>
      </w:r>
    </w:p>
    <w:p w14:paraId="4F9BD4FF" w14:textId="2A347C16" w:rsidR="00D1082B" w:rsidRDefault="00D1082B" w:rsidP="001B7002">
      <w:r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Pr="00D1082B">
        <w:rPr>
          <w:b/>
        </w:rPr>
        <w:t>.</w:t>
      </w:r>
      <w:r>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r>
      <w:r w:rsidR="00F24021">
        <w:instrText xml:space="preserve"> REF _Ref406501776 \h </w:instrText>
      </w:r>
      <w:r w:rsidR="00F24021">
        <w:fldChar w:fldCharType="separate"/>
      </w:r>
      <w:r w:rsidR="00AA6384">
        <w:t xml:space="preserve">Figure </w:t>
      </w:r>
      <w:r w:rsidR="00AA6384">
        <w:rPr>
          <w:noProof/>
        </w:rPr>
        <w:t>7</w:t>
      </w:r>
      <w:r w:rsidR="00AA6384">
        <w:noBreakHyphen/>
      </w:r>
      <w:r w:rsidR="00AA6384">
        <w:rPr>
          <w:noProof/>
        </w:rPr>
        <w:t>1</w:t>
      </w:r>
      <w:r w:rsidR="00F24021">
        <w:fldChar w:fldCharType="end"/>
      </w:r>
      <w:r w:rsidR="00F24021">
        <w:t xml:space="preserve"> have Alpha disabled.</w:t>
      </w:r>
    </w:p>
    <w:p w14:paraId="227BE501" w14:textId="50773938" w:rsidR="00D1082B" w:rsidRDefault="00D1082B" w:rsidP="001B7002">
      <w:r w:rsidRPr="00D1082B">
        <w:rPr>
          <w:b/>
        </w:rPr>
        <w:t>Extract boundary.</w:t>
      </w:r>
      <w:r>
        <w:t xml:space="preserve"> It is a threshold value for gradient magnitude. </w:t>
      </w:r>
      <w:r w:rsidR="00D77B82">
        <w:t>First, the</w:t>
      </w:r>
      <w:r>
        <w:t xml:space="preserve"> gradient magnitude for each voxel is calculated. </w:t>
      </w:r>
      <w:r w:rsidR="00D77B82">
        <w:t>Then, v</w:t>
      </w:r>
      <w:r>
        <w:t xml:space="preserve">oxels with lower gradient magnitude </w:t>
      </w:r>
      <w:r w:rsidR="00D77B82">
        <w:t xml:space="preserve">values </w:t>
      </w:r>
      <w:r>
        <w:t>than the setting are excluded from rendering. Increasing this value extracts salient boundary structures.</w:t>
      </w:r>
    </w:p>
    <w:p w14:paraId="45C84BFF" w14:textId="0EF5A4BE" w:rsidR="00D1082B" w:rsidRDefault="00D1082B" w:rsidP="001B7002">
      <w:r w:rsidRPr="00D1082B">
        <w:rPr>
          <w:b/>
        </w:rPr>
        <w:lastRenderedPageBreak/>
        <w:t>Threshold.</w:t>
      </w:r>
      <w:r>
        <w:t xml:space="preserve"> It sets two threshold</w:t>
      </w:r>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2A4C39">
            <w:pPr>
              <w:pStyle w:val="Icon"/>
            </w:pPr>
            <w:r>
              <w:rPr>
                <w:noProof/>
                <w:lang w:eastAsia="en-US"/>
              </w:rPr>
              <mc:AlternateContent>
                <mc:Choice Requires="wpg">
                  <w:drawing>
                    <wp:inline distT="0" distB="0" distL="0" distR="0" wp14:anchorId="6506EB87" wp14:editId="55869393">
                      <wp:extent cx="228600" cy="228600"/>
                      <wp:effectExtent l="0" t="0" r="0" b="0"/>
                      <wp:docPr id="2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DF95C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izIcIA&#10;AADcAAAADwAAAGRycy9kb3ducmV2LnhtbESP3WoCMRCF7wu+QxihdzWrUNGtUURRvGmL2gcYNtPN&#10;1s0kJHFd394UCr08nJ+Ps1j1thUdhdg4VjAeFSCIK6cbrhV8nXcvMxAxIWtsHZOCO0VYLQdPCyy1&#10;u/GRulOqRR7hWKICk5IvpYyVIYtx5Dxx9r5dsJiyDLXUAW953LZyUhRTabHhTDDoaWOoupyuNkOM&#10;77Z+s2/mM0v1z+d9Gj7eUannYb9+A5GoT//hv/ZBK5iMX+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2LMhwgAAANwAAAAPAAAAAAAAAAAAAAAAAJgCAABkcnMvZG93&#10;bnJldi54bWxQSwUGAAAAAAQABAD1AAAAhwM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ZA38UA&#10;AADcAAAADwAAAGRycy9kb3ducmV2LnhtbESPwWrDMBBE74X+g9hCbo2ctJjWiRJCoOBToXFKrltr&#10;bZlYKyMpjtOvrwqFHoeZecOst5PtxUg+dI4VLOYZCOLa6Y5bBcfq7fEFRIjIGnvHpOBGAbab+7s1&#10;Ftpd+YPGQ2xFgnAoUIGJcSikDLUhi2HuBuLkNc5bjEn6VmqP1wS3vVxmWS4tdpwWDA60N1SfDxer&#10;4PT9WY0XX5n3xpfl8+vXKffNk1Kzh2m3AhFpiv/hv3apFSwXOfyeS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kD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37C437C1" w:rsidR="00143E70" w:rsidRDefault="00143E70" w:rsidP="002A4C39">
            <w:pPr>
              <w:pStyle w:val="TipText"/>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r>
            <w:r>
              <w:instrText xml:space="preserve"> REF _Ref428360414 \r \h </w:instrText>
            </w:r>
            <w:r>
              <w:fldChar w:fldCharType="separate"/>
            </w:r>
            <w:r w:rsidR="00AA6384">
              <w:t>Chapter 20</w:t>
            </w:r>
            <w:r>
              <w:fldChar w:fldCharType="end"/>
            </w:r>
            <w:r>
              <w:t xml:space="preserve"> for more details.</w:t>
            </w:r>
          </w:p>
        </w:tc>
      </w:tr>
    </w:tbl>
    <w:p w14:paraId="0DBA9F44" w14:textId="77777777" w:rsidR="00143E70" w:rsidRDefault="00143E70" w:rsidP="001B7002"/>
    <w:p w14:paraId="2AD1A904" w14:textId="17C78523" w:rsidR="00A3225D" w:rsidRDefault="002339A6" w:rsidP="001B7002">
      <w:r>
        <w:rPr>
          <w:b/>
        </w:rPr>
        <w:t xml:space="preserve">Primary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most commonly used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1B7002">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76613">
            <w:pPr>
              <w:pStyle w:val="Icon"/>
            </w:pPr>
            <w:r>
              <w:rPr>
                <w:noProof/>
                <w:lang w:eastAsia="en-US"/>
              </w:rPr>
              <mc:AlternateContent>
                <mc:Choice Requires="wpg">
                  <w:drawing>
                    <wp:inline distT="0" distB="0" distL="0" distR="0" wp14:anchorId="78196F01" wp14:editId="02C4711A">
                      <wp:extent cx="228600" cy="228600"/>
                      <wp:effectExtent l="0" t="0" r="0" b="0"/>
                      <wp:docPr id="15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336F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xtnsMA&#10;AADcAAAADwAAAGRycy9kb3ducmV2LnhtbESP0WoCMRBF3wv+QxihbzVroWJXo4hS6UstVT9g2Iyb&#10;1c0kJHFd/74pCH2b4d6558582dtWdBRi41jBeFSAIK6cbrhWcDx8vExBxISssXVMCu4UYbkYPM2x&#10;1O7GP9TtUy1yCMcSFZiUfCllrAxZjCPnibN2csFiymuopQ54y+G2la9FMZEWG84Eg57WhqrL/moz&#10;xPhu49fb5n1qqT5/3ydh94VKPQ/71QxEoj79mx/XnzrXfxvD3zN5A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xtnsMAAADcAAAADwAAAAAAAAAAAAAAAACYAgAAZHJzL2Rv&#10;d25yZXYueG1sUEsFBgAAAAAEAAQA9QAAAIgD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KeYMMA&#10;AADcAAAADwAAAGRycy9kb3ducmV2LnhtbERP32vCMBB+F/Y/hBv4puncJltnFBEGfRpoN3y9Ndem&#10;rLmUJNa6v34RBr7dx/fzVpvRdmIgH1rHCh7mGQjiyumWGwWf5fvsBUSIyBo7x6TgQgE267vJCnPt&#10;zryn4RAbkUI45KjAxNjnUobKkMUwdz1x4mrnLcYEfSO1x3MKt51cZNlSWmw5NRjsaWeo+jmcrILj&#10;71c5nHxpPmpfFE+v38elrx+Vmt6P2zcQkcZ4E/+7C53mPy/g+ky6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7KeY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76613">
            <w:pPr>
              <w:pStyle w:val="TipText"/>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D87D5D">
            <w:pPr>
              <w:pStyle w:val="Icon"/>
            </w:pPr>
            <w:r>
              <w:rPr>
                <w:noProof/>
                <w:lang w:eastAsia="en-US"/>
              </w:rPr>
              <mc:AlternateContent>
                <mc:Choice Requires="wpg">
                  <w:drawing>
                    <wp:inline distT="0" distB="0" distL="0" distR="0" wp14:anchorId="188624AD" wp14:editId="6D39C64E">
                      <wp:extent cx="228600" cy="228600"/>
                      <wp:effectExtent l="0" t="0" r="0" b="0"/>
                      <wp:docPr id="1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FBC68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uhIMQA&#10;AADcAAAADwAAAGRycy9kb3ducmV2LnhtbESP0WoCMRBF3wv+QxihbzVroYtujSJKpS+1qP2AYTPd&#10;bN1MQhLX9e+bgtC3Ge6de+4sVoPtRE8hto4VTCcFCOLa6ZYbBV+nt6cZiJiQNXaOScGNIqyWo4cF&#10;Vtpd+UD9MTUih3CsUIFJyVdSxtqQxThxnjhr3y5YTHkNjdQBrzncdvK5KEppseVMMOhpY6g+Hy82&#10;Q4zvt36za+czS83P560M+w9U6nE8rF9BJBrSv/l+/a5z/fIF/p7JE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7oSDEAAAA3AAAAA8AAAAAAAAAAAAAAAAAmAIAAGRycy9k&#10;b3ducmV2LnhtbFBLBQYAAAAABAAEAPUAAACJAw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S3sIA&#10;AADcAAAADwAAAGRycy9kb3ducmV2LnhtbERP30vDMBB+F/wfwgm+uVQdxXXLhghCnwTXyV5vzbUp&#10;ay4lybrqX28Gg73dx/fzVpvJ9mIkHzrHCp5nGQji2umOWwW76vPpDUSIyBp7x6TglwJs1vd3Kyy0&#10;O/M3jdvYihTCoUAFJsahkDLUhiyGmRuIE9c4bzEm6FupPZ5TuO3lS5bl0mLHqcHgQB+G6uP2ZBXs&#10;/36q8eQr89X4spwvDvvcN69KPT5M70sQkaZ4E1/dpU7z8xw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5VLe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44DF55C9" w:rsidR="00A3225D" w:rsidRDefault="00A3225D" w:rsidP="00D77B82">
            <w:pPr>
              <w:pStyle w:val="TipText"/>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r>
            <w:r w:rsidR="00D77B82">
              <w:instrText xml:space="preserve"> REF _Ref428360892 \r \h </w:instrText>
            </w:r>
            <w:r w:rsidR="00D77B82">
              <w:fldChar w:fldCharType="separate"/>
            </w:r>
            <w:r w:rsidR="00AA6384">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D87D5D">
            <w:pPr>
              <w:pStyle w:val="Icon"/>
            </w:pPr>
            <w:r>
              <w:rPr>
                <w:noProof/>
                <w:lang w:eastAsia="en-US"/>
              </w:rPr>
              <mc:AlternateContent>
                <mc:Choice Requires="wpg">
                  <w:drawing>
                    <wp:inline distT="0" distB="0" distL="0" distR="0" wp14:anchorId="2A1B20EF" wp14:editId="6DCB4198">
                      <wp:extent cx="228600" cy="228600"/>
                      <wp:effectExtent l="0" t="0" r="0" b="0"/>
                      <wp:docPr id="1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47E8A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kx/sMA&#10;AADcAAAADwAAAGRycy9kb3ducmV2LnhtbESPQWsCMRCF7wX/Qxiht5q1B2tXo4hS6aWWqj9g2Iyb&#10;1c0kJHFd/31TEHqb4b1535v5sret6CjExrGC8agAQVw53XCt4Hj4eJmCiAlZY+uYFNwpwnIxeJpj&#10;qd2Nf6jbp1rkEI4lKjAp+VLKWBmyGEfOE2ft5ILFlNdQSx3wlsNtK1+LYiItNpwJBj2tDVWX/dVm&#10;iPHdxq+3zfvUUn3+vk/C7guVeh72qxmIRH36Nz+uP3Wu/zaGv2fyBH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kx/sMAAADcAAAADwAAAAAAAAAAAAAAAACYAgAAZHJzL2Rv&#10;d25yZXYueG1sUEsFBgAAAAAEAAQA9QAAAIgD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fCAMIA&#10;AADcAAAADwAAAGRycy9kb3ducmV2LnhtbERPTUvEMBC9C/6HMII3m7rKqnXTIgsLPQlulb2OzbQp&#10;NpOSZLvVX28EYW/zeJ+zqRY7ipl8GBwruM1yEMSt0wP3Ct6b3c0jiBCRNY6OScE3BajKy4sNFtqd&#10;+I3mfexFCuFQoAIT41RIGVpDFkPmJuLEdc5bjAn6XmqPpxRuR7nK87W0OHBqMDjR1lD7tT9aBYef&#10;j2Y++sa8dr6u758+D2vf3Sl1fbW8PIOItMSz+N9d6zT/YQV/z6QLZ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8IA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73008065" w:rsidR="00512D68" w:rsidRDefault="00512D68" w:rsidP="00D77B82">
            <w:pPr>
              <w:pStyle w:val="TipText"/>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r>
            <w:r w:rsidR="00D77B82">
              <w:instrText xml:space="preserve"> REF _Ref428360916 \r \h </w:instrText>
            </w:r>
            <w:r w:rsidR="00D77B82">
              <w:fldChar w:fldCharType="separate"/>
            </w:r>
            <w:r w:rsidR="00AA6384">
              <w:t>Chapter 20</w:t>
            </w:r>
            <w:r w:rsidR="00D77B82">
              <w:fldChar w:fldCharType="end"/>
            </w:r>
            <w:r>
              <w:t xml:space="preserve"> and </w:t>
            </w:r>
            <w:r w:rsidR="00D77B82">
              <w:fldChar w:fldCharType="begin"/>
            </w:r>
            <w:r w:rsidR="00D77B82">
              <w:instrText xml:space="preserve"> REF _Ref407097453 \h </w:instrText>
            </w:r>
            <w:r w:rsidR="00D77B82">
              <w:fldChar w:fldCharType="separate"/>
            </w:r>
            <w:r w:rsidR="00AA6384" w:rsidRPr="00D807A8">
              <w:t>Appendi</w:t>
            </w:r>
            <w:r w:rsidR="00AA6384">
              <w:t>ces</w:t>
            </w:r>
            <w:r w:rsidR="00D77B82">
              <w:fldChar w:fldCharType="end"/>
            </w:r>
            <w:r>
              <w:t xml:space="preserve"> for more details.</w:t>
            </w:r>
          </w:p>
        </w:tc>
      </w:tr>
    </w:tbl>
    <w:p w14:paraId="0682A8F5" w14:textId="77777777" w:rsidR="00A3225D" w:rsidRDefault="00A3225D" w:rsidP="001B7002"/>
    <w:p w14:paraId="6799B992" w14:textId="257AEB19" w:rsidR="002339A6" w:rsidRDefault="002339A6" w:rsidP="001B7002">
      <w:r w:rsidRPr="00B34E66">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6B111975" w:rsidR="00F24021" w:rsidRDefault="00F24021" w:rsidP="001B7002">
      <w:r w:rsidRPr="00F24021">
        <w:rPr>
          <w:b/>
        </w:rPr>
        <w:t>Color map.</w:t>
      </w:r>
      <w:r>
        <w:t xml:space="preserve"> When enabled, it maps original intensity values to a color map. The range of the color map can be adjusted using the low and high values.</w:t>
      </w:r>
      <w:r w:rsidR="00261CAA">
        <w:t xml:space="preserve"> Additionally, you can choose a color map type and mapping mode.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1890"/>
        <w:gridCol w:w="3870"/>
      </w:tblGrid>
      <w:tr w:rsidR="00C34969" w14:paraId="717C944C" w14:textId="77777777" w:rsidTr="00C34969">
        <w:tc>
          <w:tcPr>
            <w:tcW w:w="3510" w:type="dxa"/>
            <w:gridSpan w:val="2"/>
          </w:tcPr>
          <w:p w14:paraId="6A3DB1F4" w14:textId="0EA8D4B7" w:rsidR="00C34969" w:rsidRPr="00261CAA" w:rsidRDefault="00C34969" w:rsidP="00C34969">
            <w:pPr>
              <w:jc w:val="center"/>
              <w:rPr>
                <w:b/>
              </w:rPr>
            </w:pPr>
            <w:r w:rsidRPr="00261CAA">
              <w:rPr>
                <w:b/>
              </w:rPr>
              <w:t>Color Map Type</w:t>
            </w:r>
          </w:p>
        </w:tc>
        <w:tc>
          <w:tcPr>
            <w:tcW w:w="3870" w:type="dxa"/>
          </w:tcPr>
          <w:p w14:paraId="07A8CAE6" w14:textId="32D9D7EF" w:rsidR="00C34969" w:rsidRPr="00261CAA" w:rsidRDefault="00C34969" w:rsidP="00261CAA">
            <w:pPr>
              <w:jc w:val="center"/>
              <w:rPr>
                <w:b/>
              </w:rPr>
            </w:pPr>
            <w:r w:rsidRPr="00261CAA">
              <w:rPr>
                <w:b/>
              </w:rPr>
              <w:t>Mapping Mode</w:t>
            </w:r>
          </w:p>
        </w:tc>
      </w:tr>
      <w:tr w:rsidR="00C34969" w14:paraId="394F804C" w14:textId="77777777" w:rsidTr="00C34969">
        <w:tc>
          <w:tcPr>
            <w:tcW w:w="1620" w:type="dxa"/>
          </w:tcPr>
          <w:p w14:paraId="53521108" w14:textId="1AE38171" w:rsidR="00C34969" w:rsidRDefault="00C34969" w:rsidP="00C34969">
            <w:pPr>
              <w:jc w:val="right"/>
            </w:pPr>
            <w:r>
              <w:t>Rainbow</w:t>
            </w:r>
          </w:p>
        </w:tc>
        <w:tc>
          <w:tcPr>
            <w:tcW w:w="1890" w:type="dxa"/>
          </w:tcPr>
          <w:p w14:paraId="624CD270" w14:textId="496D7DE5" w:rsidR="00C34969" w:rsidRDefault="00C34969" w:rsidP="00C34969">
            <w:pPr>
              <w:jc w:val="center"/>
            </w:pPr>
            <w:r>
              <w:rPr>
                <w:noProof/>
                <w:lang w:eastAsia="en-US"/>
              </w:rPr>
              <w:drawing>
                <wp:inline distT="0" distB="0" distL="0" distR="0" wp14:anchorId="08838FFD" wp14:editId="3A378F90">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0E644FA1" w14:textId="2B868298" w:rsidR="00C34969" w:rsidRDefault="00C34969" w:rsidP="00C34969">
            <w:pPr>
              <w:jc w:val="center"/>
            </w:pPr>
            <w:r>
              <w:t>Intensity</w:t>
            </w:r>
          </w:p>
        </w:tc>
      </w:tr>
      <w:tr w:rsidR="00C34969" w14:paraId="4238F461" w14:textId="77777777" w:rsidTr="00C34969">
        <w:tc>
          <w:tcPr>
            <w:tcW w:w="1620" w:type="dxa"/>
          </w:tcPr>
          <w:p w14:paraId="39F9AEEA" w14:textId="24E996E8" w:rsidR="00C34969" w:rsidRDefault="00C34969" w:rsidP="00C34969">
            <w:pPr>
              <w:jc w:val="right"/>
            </w:pPr>
            <w:r>
              <w:t>Reverse rainbow</w:t>
            </w:r>
          </w:p>
        </w:tc>
        <w:tc>
          <w:tcPr>
            <w:tcW w:w="1890" w:type="dxa"/>
          </w:tcPr>
          <w:p w14:paraId="24556F96" w14:textId="7CE474CE" w:rsidR="00C34969" w:rsidRDefault="00C34969" w:rsidP="00C34969">
            <w:pPr>
              <w:jc w:val="center"/>
            </w:pPr>
            <w:r>
              <w:rPr>
                <w:noProof/>
                <w:lang w:eastAsia="en-US"/>
              </w:rPr>
              <w:drawing>
                <wp:inline distT="0" distB="0" distL="0" distR="0" wp14:anchorId="6361F34D" wp14:editId="3FBFCF14">
                  <wp:extent cx="881929" cy="1554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3AB80F8A" w14:textId="12E63394" w:rsidR="00C34969" w:rsidRDefault="00C34969" w:rsidP="00C34969">
            <w:pPr>
              <w:jc w:val="center"/>
            </w:pPr>
            <w:r>
              <w:t>Z value</w:t>
            </w:r>
          </w:p>
        </w:tc>
      </w:tr>
      <w:tr w:rsidR="00C34969" w14:paraId="0A5C18A0" w14:textId="77777777" w:rsidTr="00C34969">
        <w:tc>
          <w:tcPr>
            <w:tcW w:w="1620" w:type="dxa"/>
          </w:tcPr>
          <w:p w14:paraId="1E03FF83" w14:textId="304F075E" w:rsidR="00C34969" w:rsidRDefault="00C34969" w:rsidP="00C34969">
            <w:pPr>
              <w:jc w:val="right"/>
            </w:pPr>
            <w:r>
              <w:t>Hot</w:t>
            </w:r>
          </w:p>
        </w:tc>
        <w:tc>
          <w:tcPr>
            <w:tcW w:w="1890" w:type="dxa"/>
          </w:tcPr>
          <w:p w14:paraId="2754AD59" w14:textId="62BD6D44" w:rsidR="00C34969" w:rsidRDefault="00C34969" w:rsidP="00C34969">
            <w:pPr>
              <w:jc w:val="center"/>
            </w:pPr>
            <w:r>
              <w:rPr>
                <w:noProof/>
                <w:lang w:eastAsia="en-US"/>
              </w:rPr>
              <w:drawing>
                <wp:inline distT="0" distB="0" distL="0" distR="0" wp14:anchorId="1815B3CE" wp14:editId="139FA11B">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1A6E0901" w14:textId="5B9968C1" w:rsidR="00C34969" w:rsidRDefault="00C34969" w:rsidP="00C34969">
            <w:pPr>
              <w:jc w:val="center"/>
            </w:pPr>
            <w:r>
              <w:t>Y value</w:t>
            </w:r>
          </w:p>
        </w:tc>
      </w:tr>
      <w:tr w:rsidR="00C34969" w14:paraId="6F88CCF8" w14:textId="77777777" w:rsidTr="00C34969">
        <w:tc>
          <w:tcPr>
            <w:tcW w:w="1620" w:type="dxa"/>
          </w:tcPr>
          <w:p w14:paraId="0A295A84" w14:textId="62DA66C1" w:rsidR="00C34969" w:rsidRDefault="00C34969" w:rsidP="00C34969">
            <w:pPr>
              <w:jc w:val="right"/>
            </w:pPr>
            <w:r>
              <w:t>Cool</w:t>
            </w:r>
          </w:p>
        </w:tc>
        <w:tc>
          <w:tcPr>
            <w:tcW w:w="1890" w:type="dxa"/>
          </w:tcPr>
          <w:p w14:paraId="3339DE83" w14:textId="519F0151" w:rsidR="00C34969" w:rsidRDefault="00C34969" w:rsidP="00C34969">
            <w:pPr>
              <w:jc w:val="center"/>
            </w:pPr>
            <w:r>
              <w:rPr>
                <w:noProof/>
                <w:lang w:eastAsia="en-US"/>
              </w:rPr>
              <w:drawing>
                <wp:inline distT="0" distB="0" distL="0" distR="0" wp14:anchorId="5C024F53" wp14:editId="5FAA0741">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3870" w:type="dxa"/>
          </w:tcPr>
          <w:p w14:paraId="6F8229C1" w14:textId="7FBDE652" w:rsidR="00C34969" w:rsidRDefault="00C34969" w:rsidP="00C34969">
            <w:pPr>
              <w:jc w:val="center"/>
            </w:pPr>
            <w:r>
              <w:t>X value</w:t>
            </w:r>
          </w:p>
        </w:tc>
      </w:tr>
      <w:tr w:rsidR="00C34969" w14:paraId="6822B841" w14:textId="77777777" w:rsidTr="00C34969">
        <w:tc>
          <w:tcPr>
            <w:tcW w:w="1620" w:type="dxa"/>
          </w:tcPr>
          <w:p w14:paraId="6E2C29AC" w14:textId="6FA4F07F" w:rsidR="00C34969" w:rsidRDefault="00C34969" w:rsidP="00C34969">
            <w:pPr>
              <w:jc w:val="right"/>
            </w:pPr>
            <w:r>
              <w:t>Diverging</w:t>
            </w:r>
          </w:p>
        </w:tc>
        <w:tc>
          <w:tcPr>
            <w:tcW w:w="1890" w:type="dxa"/>
          </w:tcPr>
          <w:p w14:paraId="4E76A893" w14:textId="2D446153" w:rsidR="00C34969" w:rsidRDefault="00C34969" w:rsidP="00C34969">
            <w:pPr>
              <w:jc w:val="center"/>
            </w:pPr>
            <w:r>
              <w:rPr>
                <w:noProof/>
                <w:lang w:eastAsia="en-US"/>
              </w:rPr>
              <w:drawing>
                <wp:inline distT="0" distB="0" distL="0" distR="0" wp14:anchorId="33568857" wp14:editId="19B94D9F">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3870" w:type="dxa"/>
          </w:tcPr>
          <w:p w14:paraId="2F4794C3" w14:textId="70E2F8FB" w:rsidR="00C34969" w:rsidRDefault="00C34969" w:rsidP="00C34969">
            <w:pPr>
              <w:jc w:val="center"/>
            </w:pPr>
          </w:p>
        </w:tc>
      </w:tr>
    </w:tbl>
    <w:p w14:paraId="1DB2AFDB" w14:textId="77777777" w:rsidR="00261CAA" w:rsidRDefault="00261CAA" w:rsidP="001B7002"/>
    <w:p w14:paraId="5FB967C6" w14:textId="3E3FD297" w:rsidR="00BC09CE" w:rsidRDefault="00BC09CE" w:rsidP="001B7002">
      <w:r>
        <w:rPr>
          <w:noProof/>
          <w:lang w:eastAsia="en-US"/>
        </w:rPr>
        <w:drawing>
          <wp:inline distT="0" distB="0" distL="0" distR="0" wp14:anchorId="3B35030A" wp14:editId="201ADFB6">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73090C">
            <w:pPr>
              <w:pStyle w:val="Icon"/>
            </w:pPr>
            <w:r>
              <w:rPr>
                <w:noProof/>
                <w:lang w:eastAsia="en-US"/>
              </w:rPr>
              <mc:AlternateContent>
                <mc:Choice Requires="wpg">
                  <w:drawing>
                    <wp:inline distT="0" distB="0" distL="0" distR="0" wp14:anchorId="4E2C220B" wp14:editId="0E22CDDA">
                      <wp:extent cx="228600" cy="228600"/>
                      <wp:effectExtent l="0" t="0" r="0" b="0"/>
                      <wp:docPr id="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9F2EE7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3QC8IA&#10;AADbAAAADwAAAGRycy9kb3ducmV2LnhtbESPzWoCMRSF9wXfIVyhu5rRxTCdGkUUxU1bqj7AZXI7&#10;mXZyE5I4jm/fFApdHs7Px1muR9uLgULsHCuYzwoQxI3THbcKLuf9UwUiJmSNvWNScKcI69XkYYm1&#10;djf+oOGUWpFHONaowKTkayljY8hinDlPnL1PFyymLEMrdcBbHre9XBRFKS12nAkGPW0NNd+nq80Q&#10;44ed3x6658pS+/V+L8PbKyr1OB03LyASjek//Nc+agVVCb9f8g+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dALwgAAANsAAAAPAAAAAAAAAAAAAAAAAJgCAABkcnMvZG93&#10;bnJldi54bWxQSwUGAAAAAAQABAD1AAAAhwM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C8MQA&#10;AADbAAAADwAAAGRycy9kb3ducmV2LnhtbESPQWvCQBSE74X+h+UVvNVNq0hNXaUUCjkJNRavr9mX&#10;bGj2bdhdY/TXdwXB4zAz3zCrzWg7MZAPrWMFL9MMBHHldMuNgn359fwGIkRkjZ1jUnCmAJv148MK&#10;c+1O/E3DLjYiQTjkqMDE2OdShsqQxTB1PXHyauctxiR9I7XHU4LbTr5m2UJabDktGOzp01D1tzta&#10;BYfLTzkcfWm2tS+K+fL3sPD1TKnJ0/jxDiLSGO/hW7vQCp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DAvD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73090C">
            <w:pPr>
              <w:pStyle w:val="TipText"/>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BF54AB">
      <w:pPr>
        <w:pStyle w:val="Heading2"/>
      </w:pPr>
      <w:bookmarkStart w:id="124" w:name="_Toc406755660"/>
      <w:bookmarkStart w:id="125" w:name="_Toc406770733"/>
      <w:bookmarkStart w:id="126" w:name="_Toc428439146"/>
      <w:r>
        <w:lastRenderedPageBreak/>
        <w:t>Effect Settings</w:t>
      </w:r>
      <w:bookmarkEnd w:id="124"/>
      <w:bookmarkEnd w:id="125"/>
      <w:bookmarkEnd w:id="126"/>
    </w:p>
    <w:p w14:paraId="41B56BDB" w14:textId="6835F7A5" w:rsidR="00D1082B" w:rsidRDefault="00D1082B" w:rsidP="001B7002">
      <w:r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Pr="00C918E8">
        <w:rPr>
          <w:b/>
        </w:rPr>
        <w:t>.</w:t>
      </w:r>
      <w:r>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73090C">
            <w:pPr>
              <w:pStyle w:val="Icon"/>
            </w:pPr>
            <w:r>
              <w:rPr>
                <w:noProof/>
                <w:lang w:eastAsia="en-US"/>
              </w:rPr>
              <mc:AlternateContent>
                <mc:Choice Requires="wpg">
                  <w:drawing>
                    <wp:inline distT="0" distB="0" distL="0" distR="0" wp14:anchorId="3F980793" wp14:editId="46676A12">
                      <wp:extent cx="228600" cy="228600"/>
                      <wp:effectExtent l="0" t="0" r="0" b="0"/>
                      <wp:docPr id="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B74E8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4WMEA&#10;AADbAAAADwAAAGRycy9kb3ducmV2LnhtbESPzWoCMRSF9wXfIVyhu5qxC2tHo4hS6aaWqg9wmVwn&#10;o5ObkMRxfPumIHR5OD8fZ77sbSs6CrFxrGA8KkAQV043XCs4Hj5epiBiQtbYOiYFd4qwXAye5lhq&#10;d+Mf6vapFnmEY4kKTEq+lDJWhizGkfPE2Tu5YDFlGWqpA97yuG3la1FMpMWGM8Ggp7Wh6rK/2gwx&#10;vtv49bZ5n1qqz9/3Sdh9oVLPw341A5GoT//hR/tTK3gbw9+X/A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xOFjBAAAA2wAAAA8AAAAAAAAAAAAAAAAAmAIAAGRycy9kb3du&#10;cmV2LnhtbFBLBQYAAAAABAAEAPUAAACGAw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NBkcQA&#10;AADbAAAADwAAAGRycy9kb3ducmV2LnhtbESPQUvEMBSE74L/ITzBm01dZdW6aZGFhZ4Et8pen81r&#10;U2xeSpLtVn+9EYQ9DjPzDbOpFjuKmXwYHCu4zXIQxK3TA/cK3pvdzSOIEJE1jo5JwTcFqMrLiw0W&#10;2p34jeZ97EWCcChQgYlxKqQMrSGLIXMTcfI65y3GJH0vtcdTgttRrvJ8LS0OnBYMTrQ11H7tj1bB&#10;4eejmY++Ma+dr+v7p8/D2nd3Sl1fLS/PICIt8Rz+b9dawcMK/r6kHy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QZ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133BDB4A" w:rsidR="00862DEB" w:rsidRDefault="00C918E8" w:rsidP="0073090C">
            <w:pPr>
              <w:pStyle w:val="TipText"/>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r>
            <w:r w:rsidR="00D77B82">
              <w:instrText xml:space="preserve"> REF _Ref428361222 \r \h </w:instrText>
            </w:r>
            <w:r w:rsidR="00D77B82">
              <w:fldChar w:fldCharType="separate"/>
            </w:r>
            <w:r w:rsidR="00AA6384">
              <w:t>Chapter 9</w:t>
            </w:r>
            <w:r w:rsidR="00D77B82">
              <w:fldChar w:fldCharType="end"/>
            </w:r>
            <w:r w:rsidR="00D77B82">
              <w:t xml:space="preserve"> for more details.</w:t>
            </w:r>
          </w:p>
        </w:tc>
      </w:tr>
    </w:tbl>
    <w:p w14:paraId="48DA78E5" w14:textId="77777777" w:rsidR="00862DEB" w:rsidRDefault="00862DEB" w:rsidP="001B7002"/>
    <w:p w14:paraId="40705709" w14:textId="0CF10DB0" w:rsidR="00C918E8" w:rsidRDefault="00C918E8" w:rsidP="001B7002">
      <w:r w:rsidRPr="00C918E8">
        <w:rPr>
          <w:b/>
        </w:rPr>
        <w:t xml:space="preserve">Light. </w:t>
      </w:r>
      <w:r w:rsidRPr="00C918E8">
        <w:t>It changes</w:t>
      </w:r>
      <w:r>
        <w:t xml:space="preserve"> the ratio between highlight and shade.</w:t>
      </w:r>
    </w:p>
    <w:p w14:paraId="64D65112" w14:textId="2F6E2798" w:rsidR="00C918E8" w:rsidRDefault="00C918E8" w:rsidP="001B7002">
      <w:r w:rsidRPr="00C918E8">
        <w:rPr>
          <w:b/>
        </w:rPr>
        <w:t>Shadow.</w:t>
      </w:r>
      <w:r>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t xml:space="preserve"> effect on rendering. The value setting controls the strength of the shadow effect.</w:t>
      </w:r>
    </w:p>
    <w:p w14:paraId="67313F32" w14:textId="32EBD246" w:rsidR="009E5A29" w:rsidRDefault="009E5A29" w:rsidP="00BF54AB">
      <w:pPr>
        <w:pStyle w:val="Heading2"/>
      </w:pPr>
      <w:bookmarkStart w:id="127" w:name="_Toc406755661"/>
      <w:bookmarkStart w:id="128" w:name="_Toc406770734"/>
      <w:bookmarkStart w:id="129" w:name="_Toc428439147"/>
      <w:r>
        <w:t>MIP</w:t>
      </w:r>
      <w:r w:rsidR="00044CBD">
        <w:t xml:space="preserve"> </w:t>
      </w:r>
      <w:r>
        <w:t>Render Mode</w:t>
      </w:r>
      <w:bookmarkEnd w:id="127"/>
      <w:bookmarkEnd w:id="128"/>
      <w:bookmarkEnd w:id="129"/>
    </w:p>
    <w:p w14:paraId="67525FDE" w14:textId="2D7A8392" w:rsidR="009E5A29" w:rsidRDefault="009E5A29" w:rsidP="0018205D">
      <w:pPr>
        <w:spacing w:after="600"/>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73090C">
            <w:pPr>
              <w:pStyle w:val="Icon"/>
            </w:pPr>
            <w:r>
              <w:rPr>
                <w:noProof/>
                <w:lang w:eastAsia="en-US"/>
              </w:rPr>
              <mc:AlternateContent>
                <mc:Choice Requires="wpg">
                  <w:drawing>
                    <wp:inline distT="0" distB="0" distL="0" distR="0" wp14:anchorId="45F1CB0F" wp14:editId="6807E6E6">
                      <wp:extent cx="228600" cy="228600"/>
                      <wp:effectExtent l="0" t="0" r="0" b="0"/>
                      <wp:docPr id="1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19C07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OhcMA&#10;AADcAAAADwAAAGRycy9kb3ducmV2LnhtbESPQWsCMRCF7wX/QxjBW83ag+hqFFEqXtpS9QcMm3Gz&#10;upmEJK7rv28Khd5meG/e92a57m0rOgqxcaxgMi5AEFdON1wrOJ/eX2cgYkLW2DomBU+KsF4NXpZY&#10;avfgb+qOqRY5hGOJCkxKvpQyVoYsxrHzxFm7uGAx5TXUUgd85HDbyreimEqLDWeCQU9bQ9XteLcZ&#10;Yny389t9M59Zqq9fz2n4/EClRsN+swCRqE//5r/rg871izn8PpMn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lOhcMAAADcAAAADwAAAAAAAAAAAAAAAACYAgAAZHJzL2Rv&#10;d25yZXYueG1sUEsFBgAAAAAEAAQA9QAAAIgD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cTMUA&#10;AADcAAAADwAAAGRycy9kb3ducmV2LnhtbESPQUvDQBCF74L/YRnBm91UpWjabRFByEmwqfQ6ZifZ&#10;0Oxs2N2m0V/vHARvM7w3732z2c1+UBPF1Ac2sFwUoIibYHvuDBzqt7snUCkjWxwCk4FvSrDbXl9t&#10;sLThwh807XOnJIRTiQZczmOpdWoceUyLMBKL1oboMcsaO20jXiTcD/q+KFbaY8/S4HCkV0fNaX/2&#10;Bo4/n/V0jrV7b2NVPT5/HVexfTD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hxM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AB17CF">
            <w:pPr>
              <w:pStyle w:val="TipText"/>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3D169A18" w14:textId="77777777" w:rsidR="009E5A29" w:rsidRDefault="009E5A29" w:rsidP="001B7002"/>
    <w:p w14:paraId="524E734E" w14:textId="41159C99" w:rsidR="00C918E8" w:rsidRDefault="00C918E8" w:rsidP="00BF54AB">
      <w:pPr>
        <w:pStyle w:val="Heading2"/>
      </w:pPr>
      <w:bookmarkStart w:id="130" w:name="_Toc406755662"/>
      <w:bookmarkStart w:id="131" w:name="_Toc406770735"/>
      <w:bookmarkStart w:id="132" w:name="_Toc428439148"/>
      <w:r>
        <w:t>Quality Settings</w:t>
      </w:r>
      <w:bookmarkEnd w:id="130"/>
      <w:bookmarkEnd w:id="131"/>
      <w:bookmarkEnd w:id="132"/>
    </w:p>
    <w:p w14:paraId="07938302" w14:textId="33B87A9A" w:rsidR="00C918E8" w:rsidRDefault="00A175D3" w:rsidP="00C918E8">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73090C">
            <w:pPr>
              <w:pStyle w:val="Icon"/>
            </w:pPr>
            <w:r>
              <w:rPr>
                <w:noProof/>
                <w:lang w:eastAsia="en-US"/>
              </w:rPr>
              <mc:AlternateContent>
                <mc:Choice Requires="wpg">
                  <w:drawing>
                    <wp:inline distT="0" distB="0" distL="0" distR="0" wp14:anchorId="002FF1EA" wp14:editId="4A6056F4">
                      <wp:extent cx="228600" cy="228600"/>
                      <wp:effectExtent l="0" t="0" r="0" b="0"/>
                      <wp:docPr id="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F7EAF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abwMIA&#10;AADbAAAADwAAAGRycy9kb3ducmV2LnhtbESP3WoCMRCF74W+Q5iCdzWrFGtXo4hS6U0ttT7AsJlu&#10;tm4mIYnr+vZNQfDycH4+zmLV21Z0FGLjWMF4VIAgrpxuuFZw/H57moGICVlj65gUXCnCavkwWGCp&#10;3YW/qDukWuQRjiUqMCn5UspYGbIYR84TZ+/HBYspy1BLHfCSx20rJ0UxlRYbzgSDnjaGqtPhbDPE&#10;+G7rN7vmdWap/v28TsP+A5UaPvbrOYhEfbqHb+13reDlG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hpvAwgAAANsAAAAPAAAAAAAAAAAAAAAAAJgCAABkcnMvZG93&#10;bnJldi54bWxQSwUGAAAAAAQABAD1AAAAhwM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Z5cUA&#10;AADbAAAADwAAAGRycy9kb3ducmV2LnhtbESPQUvDQBSE74L/YXlCb3ZjtVVjt6UIhZyENpVen9mX&#10;bDD7Nuxu0+ivd4VCj8PMfMMs16PtxEA+tI4VPEwzEMSV0y03Cg7l9v4FRIjIGjvHpOCHAqxXtzdL&#10;zLU7846GfWxEgnDIUYGJsc+lDJUhi2HqeuLk1c5bjEn6RmqP5wS3nZxl2UJabDktGOzp3VD1vT9Z&#10;Bcffz3I4+dJ81L4onl6/jgtfPyo1uRs3byAijfEavrQLreB5Dv9f0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tnlxQAAANs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75A65A60" w:rsidR="00A175D3" w:rsidRDefault="00A175D3" w:rsidP="00764736">
            <w:pPr>
              <w:pStyle w:val="TipText"/>
              <w:cnfStyle w:val="000000000000" w:firstRow="0" w:lastRow="0" w:firstColumn="0" w:lastColumn="0" w:oddVBand="0" w:evenVBand="0" w:oddHBand="0" w:evenHBand="0" w:firstRowFirstColumn="0" w:firstRowLastColumn="0" w:lastRowFirstColumn="0" w:lastRowLastColumn="0"/>
            </w:pPr>
            <w:r>
              <w:t xml:space="preserve">Slices are recalculated when viewing direction is changed. It makes sure that slices are always facing the view for </w:t>
            </w:r>
            <w:r w:rsidR="00764736">
              <w:t>little</w:t>
            </w:r>
            <w:r>
              <w:t xml:space="preserve"> artifact</w:t>
            </w:r>
            <w:r w:rsidR="00BC09CE">
              <w:t>. Therefore, user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r>
            <w:r w:rsidR="00764736">
              <w:instrText xml:space="preserve"> REF _Ref428361748 \r \h </w:instrText>
            </w:r>
            <w:r w:rsidR="00764736">
              <w:fldChar w:fldCharType="separate"/>
            </w:r>
            <w:r w:rsidR="00AA6384">
              <w:t>Chapter 20</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7C795F">
            <w:pPr>
              <w:pStyle w:val="Icon"/>
            </w:pPr>
            <w:r>
              <w:rPr>
                <w:noProof/>
                <w:lang w:eastAsia="en-US"/>
              </w:rPr>
              <mc:AlternateContent>
                <mc:Choice Requires="wpg">
                  <w:drawing>
                    <wp:inline distT="0" distB="0" distL="0" distR="0" wp14:anchorId="025B03C1" wp14:editId="78ABA370">
                      <wp:extent cx="228600" cy="228600"/>
                      <wp:effectExtent l="0" t="0" r="0" b="0"/>
                      <wp:docPr id="2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DA1937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IK4cIA&#10;AADcAAAADwAAAGRycy9kb3ducmV2LnhtbESP3WoCMRCF7wu+QxjBu5pVUH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hwgAAANwAAAAPAAAAAAAAAAAAAAAAAJgCAABkcnMvZG93&#10;bnJldi54bWxQSwUGAAAAAAQABAD1AAAAhwM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z5H8UA&#10;AADcAAAADwAAAGRycy9kb3ducmV2LnhtbESPQUvDQBSE70L/w/IK3uymVYNNuy0iCDkJNkqvz+xL&#10;NjT7Nuxu0+ivdwWhx2FmvmG2+8n2YiQfOscKlosMBHHtdMetgo/q9e4JRIjIGnvHpOCbAux3s5st&#10;Ftpd+J3GQ2xFgnAoUIGJcSikDLUhi2HhBuLkNc5bjEn6VmqPlwS3vVxlWS4tdpwWDA70Yqg+Hc5W&#10;wfHnsxrPvjJvjS/Lh/XXMffNvVK38+l5AyLSFK/h/3apFawec/g7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rPk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575E98">
            <w:pPr>
              <w:pStyle w:val="TipText"/>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C918E8"/>
    <w:p w14:paraId="24999A58" w14:textId="1E8E077B" w:rsidR="00BC09CE" w:rsidRDefault="009E5A29" w:rsidP="00C918E8">
      <w:r>
        <w:rPr>
          <w:noProof/>
          <w:lang w:eastAsia="en-US"/>
        </w:rPr>
        <w:drawing>
          <wp:inline distT="0" distB="0" distL="0" distR="0" wp14:anchorId="6F79A1A9" wp14:editId="07E0C3F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73090C">
            <w:pPr>
              <w:pStyle w:val="Icon"/>
            </w:pPr>
            <w:r>
              <w:rPr>
                <w:noProof/>
                <w:lang w:eastAsia="en-US"/>
              </w:rPr>
              <w:lastRenderedPageBreak/>
              <mc:AlternateContent>
                <mc:Choice Requires="wpg">
                  <w:drawing>
                    <wp:inline distT="0" distB="0" distL="0" distR="0" wp14:anchorId="2B1FA494" wp14:editId="77F991B6">
                      <wp:extent cx="228600" cy="228600"/>
                      <wp:effectExtent l="0" t="0" r="0" b="0"/>
                      <wp:docPr id="1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EDB74A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S5cMA&#10;AADcAAAADwAAAGRycy9kb3ducmV2LnhtbESPQWsCMRCF7wX/QxjBW83qQXQ1iigWL7bU9gcMm3Gz&#10;upmEJF3Xf28Khd5meG/e92a16W0rOgqxcaxgMi5AEFdON1wr+P46vM5BxISssXVMCh4UYbMevKyw&#10;1O7On9SdUy1yCMcSFZiUfCllrAxZjGPnibN2ccFiymuopQ54z+G2ldOimEmLDWeCQU87Q9Xt/GMz&#10;xPhu73dvzWJuqb5+PGbh/YRKjYb9dgkiUZ/+zX/XR53rTxf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wS5cMAAADcAAAADwAAAAAAAAAAAAAAAACYAgAAZHJzL2Rv&#10;d25yZXYueG1sUEsFBgAAAAAEAAQA9QAAAIgD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ALMUA&#10;AADcAAAADwAAAGRycy9kb3ducmV2LnhtbESPQUvDQBCF74L/YRnBm91opWjabRFByEmwqfQ6ZifZ&#10;0Oxs2N2m0V/vHARvM7w3732z2c1+UBPF1Ac2cL8oQBE3wfbcGTjUb3dPoFJGtjgEJgPflGC3vb7a&#10;YGnDhT9o2udOSQinEg24nMdS69Q48pgWYSQWrQ3RY5Y1dtpGvEi4H/RDUay0x56lweFIr46a0/7s&#10;DRx/PuvpHGv33saqenz+Oq5iuzT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80As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09233E7" w:rsidR="00276C35" w:rsidRDefault="000F4902" w:rsidP="000F4902">
            <w:pPr>
              <w:pStyle w:val="TipText"/>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visualized and exact </w:t>
            </w:r>
            <w:r>
              <w:t>intensity</w:t>
            </w:r>
            <w:r w:rsidR="00276C35">
              <w:t xml:space="preserve"> values are examined. See </w:t>
            </w:r>
            <w:r w:rsidR="00764736">
              <w:fldChar w:fldCharType="begin"/>
            </w:r>
            <w:r w:rsidR="00764736">
              <w:instrText xml:space="preserve"> REF _Ref428361825 \r \h </w:instrText>
            </w:r>
            <w:r w:rsidR="00764736">
              <w:fldChar w:fldCharType="separate"/>
            </w:r>
            <w:r w:rsidR="00AA6384">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C918E8"/>
    <w:p w14:paraId="0DEEF843" w14:textId="368F4F5E" w:rsidR="00276C35" w:rsidRDefault="00F253C4" w:rsidP="00C918E8">
      <w:r>
        <w:rPr>
          <w:noProof/>
          <w:lang w:eastAsia="en-US"/>
        </w:rPr>
        <w:drawing>
          <wp:inline distT="0" distB="0" distL="0" distR="0" wp14:anchorId="515DBB4A" wp14:editId="07BD7D70">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73090C">
            <w:pPr>
              <w:pStyle w:val="Icon"/>
            </w:pPr>
            <w:r>
              <w:rPr>
                <w:noProof/>
                <w:lang w:eastAsia="en-US"/>
              </w:rPr>
              <mc:AlternateContent>
                <mc:Choice Requires="wpg">
                  <w:drawing>
                    <wp:inline distT="0" distB="0" distL="0" distR="0" wp14:anchorId="7AD69164" wp14:editId="14949C45">
                      <wp:extent cx="228600" cy="228600"/>
                      <wp:effectExtent l="0" t="0" r="0" b="0"/>
                      <wp:docPr id="1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8786A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2z0sMA&#10;AADcAAAADwAAAGRycy9kb3ducmV2LnhtbESP0WoCMRBF3wv+QxjBt5pVQe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2z0sMAAADcAAAADwAAAAAAAAAAAAAAAACYAgAAZHJzL2Rv&#10;d25yZXYueG1sUEsFBgAAAAAEAAQA9QAAAIgD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hGL8IA&#10;AADcAAAADwAAAGRycy9kb3ducmV2LnhtbERP32vCMBB+H+x/CDfwbaabIltnlDEQ+jTQOny9Ndem&#10;rLmUJNbOv94Igm/38f285Xq0nRjIh9axgpdpBoK4crrlRsG+3Dy/gQgRWWPnmBT8U4D16vFhibl2&#10;J97SsIuNSCEcclRgYuxzKUNlyGKYup44cbXzFmOCvpHa4ymF206+ZtlCWmw5NRjs6ctQ9bc7WgWH&#10;8085HH1pvmtfFPP338PC1zOlJk/j5weISGO8i2/uQqf5szl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yEYv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0F4902">
            <w:pPr>
              <w:pStyle w:val="TipText"/>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BF54AB">
      <w:pPr>
        <w:pStyle w:val="Heading2"/>
      </w:pPr>
      <w:bookmarkStart w:id="133" w:name="_Toc406755663"/>
      <w:bookmarkStart w:id="134" w:name="_Toc406770736"/>
    </w:p>
    <w:p w14:paraId="4D0072F1" w14:textId="481D4762" w:rsidR="00276C35" w:rsidRDefault="00276C35" w:rsidP="00BF54AB">
      <w:pPr>
        <w:pStyle w:val="Heading2"/>
      </w:pPr>
      <w:bookmarkStart w:id="135" w:name="_Toc428439149"/>
      <w:r>
        <w:t>Other Settings</w:t>
      </w:r>
      <w:bookmarkEnd w:id="133"/>
      <w:bookmarkEnd w:id="134"/>
      <w:bookmarkEnd w:id="135"/>
    </w:p>
    <w:p w14:paraId="10EF0348" w14:textId="4E030F48" w:rsidR="00385B6E" w:rsidRPr="00385B6E" w:rsidRDefault="00385B6E" w:rsidP="00385B6E">
      <w:r w:rsidRPr="00385B6E">
        <w:rPr>
          <w:b/>
        </w:rPr>
        <w:t>Spacing.</w:t>
      </w:r>
      <w:r>
        <w:t xml:space="preserve"> It sets the spacing between two sample point in original data, or voxel size, in X, Y, Z directions. It uses the </w:t>
      </w:r>
      <w:r w:rsidR="000F4902">
        <w:t xml:space="preserve">unit in </w:t>
      </w:r>
      <w:r>
        <w:t xml:space="preserve">scale bar </w:t>
      </w:r>
      <w:r w:rsidR="000F4902">
        <w:t>settings</w:t>
      </w:r>
      <w:r>
        <w:t>. If metadata are correctly read from a scan, this setting is automatically determined. Othe</w:t>
      </w:r>
      <w:r w:rsidR="000F4902">
        <w:t>rwise, default values are used.</w:t>
      </w:r>
    </w:p>
    <w:p w14:paraId="74BE6B0A" w14:textId="23812DB6" w:rsidR="00276C35" w:rsidRDefault="0073090C" w:rsidP="00C918E8">
      <w:r>
        <w:rPr>
          <w:noProof/>
          <w:lang w:eastAsia="en-US"/>
        </w:rPr>
        <w:drawing>
          <wp:inline distT="0" distB="0" distL="0" distR="0" wp14:anchorId="3F4C1340" wp14:editId="2BABFA11">
            <wp:extent cx="210312" cy="2103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2\SkyDrive\FluoRender\sync_group_ico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0312" cy="210312"/>
                    </a:xfrm>
                    <a:prstGeom prst="rect">
                      <a:avLst/>
                    </a:prstGeom>
                    <a:noFill/>
                    <a:ln>
                      <a:noFill/>
                    </a:ln>
                  </pic:spPr>
                </pic:pic>
              </a:graphicData>
            </a:graphic>
          </wp:inline>
        </w:drawing>
      </w:r>
      <w:r>
        <w:t xml:space="preserve"> </w:t>
      </w:r>
      <w:r w:rsidRPr="0073090C">
        <w:rPr>
          <w:b/>
        </w:rPr>
        <w:t>Synchronize group.</w:t>
      </w:r>
      <w:r>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of current selection are propagated to other channels within the same group. </w:t>
      </w:r>
      <w:r w:rsidR="000F4902">
        <w:t>Subsequent</w:t>
      </w:r>
      <w:r>
        <w:t xml:space="preserve"> setting changes of any channel </w:t>
      </w:r>
      <w:r w:rsidR="000F4902">
        <w:t>in</w:t>
      </w:r>
      <w:r>
        <w:t xml:space="preserve"> the group are also automatically applied to other channels. Group channels of similar scans into one group and set up an initial setting with this function. Disable synchronization for finer adjustment of each channel.</w:t>
      </w:r>
    </w:p>
    <w:p w14:paraId="462DCB0D" w14:textId="6B645357" w:rsidR="0073090C" w:rsidRDefault="008440D7" w:rsidP="00C918E8">
      <w:r>
        <w:rPr>
          <w:b/>
          <w:noProof/>
          <w:lang w:eastAsia="en-US"/>
        </w:rPr>
        <w:drawing>
          <wp:inline distT="0" distB="0" distL="0" distR="0" wp14:anchorId="63FA178C" wp14:editId="203CEFF2">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1D726CA0" w:rsidR="0073090C" w:rsidRDefault="008440D7" w:rsidP="00C918E8">
      <w:r>
        <w:rPr>
          <w:b/>
          <w:noProof/>
          <w:lang w:eastAsia="en-US"/>
        </w:rPr>
        <w:drawing>
          <wp:inline distT="0" distB="0" distL="0" distR="0" wp14:anchorId="15A4C4AF" wp14:editId="1A5D9514">
            <wp:extent cx="155448" cy="155448"/>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P2\SkyDrive\FluoRender\legen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Legend of render view has to be enabled in order to see it. Exclude channels of low importance from legend to save render view space.</w:t>
      </w:r>
    </w:p>
    <w:p w14:paraId="5A4B0CE6" w14:textId="2DC358F7" w:rsidR="00385B6E" w:rsidRPr="003F516A" w:rsidRDefault="00385B6E" w:rsidP="00385B6E">
      <w:pPr>
        <w:rPr>
          <w:b/>
        </w:rPr>
      </w:pPr>
      <w:r>
        <w:rPr>
          <w:noProof/>
          <w:lang w:eastAsia="en-US"/>
        </w:rPr>
        <w:drawing>
          <wp:inline distT="0" distB="0" distL="0" distR="0" wp14:anchorId="0C3ABFD4" wp14:editId="0FC683D8">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AF11CB">
            <w:pPr>
              <w:pStyle w:val="Icon"/>
            </w:pPr>
            <w:r>
              <w:rPr>
                <w:noProof/>
                <w:lang w:eastAsia="en-US"/>
              </w:rPr>
              <mc:AlternateContent>
                <mc:Choice Requires="wpg">
                  <w:drawing>
                    <wp:inline distT="0" distB="0" distL="0" distR="0" wp14:anchorId="45040042" wp14:editId="458AABAF">
                      <wp:extent cx="228600" cy="228600"/>
                      <wp:effectExtent l="0" t="0" r="0" b="0"/>
                      <wp:docPr id="13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2D1E3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a10cQA&#10;AADcAAAADwAAAGRycy9kb3ducmV2LnhtbESP0WoCMRBF3wv+QxihbzWrgt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WtdHEAAAA3AAAAA8AAAAAAAAAAAAAAAAAmAIAAGRycy9k&#10;b3ducmV2LnhtbFBLBQYAAAAABAAEAPUAAACJAw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VMKsUA&#10;AADcAAAADwAAAGRycy9kb3ducmV2LnhtbESPQUvDQBCF74L/YRnBm91opWjabRFByEmwqfQ6ZifZ&#10;0Oxs2N2m0V/vHARvM7w3732z2c1+UBPF1Ac2cL8oQBE3wfbcGTjUb3dPoFJGtjgEJgPflGC3vb7a&#10;YGnDhT9o2udOSQinEg24nMdS69Q48pgWYSQWrQ3RY5Y1dtpGvEi4H/RDUay0x56lweFIr46a0/7s&#10;DRx/PuvpHGv33saqenz+Oq5iuz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hUw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45624">
            <w:pPr>
              <w:pStyle w:val="TipText"/>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C918E8"/>
    <w:p w14:paraId="1A265B8A" w14:textId="77777777" w:rsidR="00806808" w:rsidRDefault="00806808">
      <w:r>
        <w:br w:type="page"/>
      </w:r>
    </w:p>
    <w:p w14:paraId="42D20FE0" w14:textId="19147557" w:rsidR="00762FFC" w:rsidRDefault="00762FFC" w:rsidP="00BF54AB">
      <w:pPr>
        <w:pStyle w:val="Heading1"/>
      </w:pPr>
      <w:bookmarkStart w:id="136" w:name="_Toc406575229"/>
      <w:bookmarkStart w:id="137" w:name="_Toc406755664"/>
      <w:bookmarkStart w:id="138" w:name="_Toc406770737"/>
      <w:bookmarkStart w:id="139" w:name="_Ref428361182"/>
      <w:bookmarkStart w:id="140" w:name="_Ref428361222"/>
      <w:bookmarkStart w:id="141" w:name="_Toc428439150"/>
      <w:r>
        <w:lastRenderedPageBreak/>
        <w:t>Output Adjustment</w:t>
      </w:r>
      <w:bookmarkEnd w:id="136"/>
      <w:bookmarkEnd w:id="137"/>
      <w:bookmarkEnd w:id="138"/>
      <w:bookmarkEnd w:id="139"/>
      <w:bookmarkEnd w:id="140"/>
      <w:bookmarkEnd w:id="141"/>
    </w:p>
    <w:p w14:paraId="4ED59B3B" w14:textId="1C950FFD" w:rsidR="00493F04" w:rsidRDefault="00493F04" w:rsidP="00647C9F">
      <w:r>
        <w:rPr>
          <w:noProof/>
          <w:lang w:eastAsia="en-US"/>
        </w:rPr>
        <w:drawing>
          <wp:anchor distT="0" distB="0" distL="114300" distR="114300" simplePos="0" relativeHeight="251658242" behindDoc="0" locked="0" layoutInCell="1" allowOverlap="1" wp14:anchorId="1207CA56" wp14:editId="4DBCB83B">
            <wp:simplePos x="0" y="0"/>
            <wp:positionH relativeFrom="margin">
              <wp:posOffset>4930343</wp:posOffset>
            </wp:positionH>
            <wp:positionV relativeFrom="paragraph">
              <wp:posOffset>430428</wp:posOffset>
            </wp:positionV>
            <wp:extent cx="713232" cy="3776472"/>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HP2\SkyDrive\FluoRender\output_adj_ui.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3232" cy="3776472"/>
                    </a:xfrm>
                    <a:prstGeom prst="rect">
                      <a:avLst/>
                    </a:prstGeom>
                    <a:noFill/>
                    <a:ln>
                      <a:noFill/>
                    </a:ln>
                  </pic:spPr>
                </pic:pic>
              </a:graphicData>
            </a:graphic>
          </wp:anchor>
        </w:drawing>
      </w:r>
      <w:r w:rsidR="00F22D15">
        <w:t>Most volume property settings are applied</w:t>
      </w:r>
      <w:r>
        <w:t xml:space="preserve"> in 3D space before rendering and channel </w:t>
      </w:r>
      <w:r w:rsidR="003846A9">
        <w:t>inter</w:t>
      </w:r>
      <w:r>
        <w:t>mixing. To make finer adjustments to rendered and intermixed results in 2D</w:t>
      </w:r>
      <w:r w:rsidR="003846A9">
        <w:t xml:space="preserve"> image</w:t>
      </w:r>
      <w:r>
        <w:t xml:space="preserve"> space, FluoRender provides a set of output adjustments (</w:t>
      </w:r>
      <w:r>
        <w:fldChar w:fldCharType="begin"/>
      </w:r>
      <w:r>
        <w:instrText xml:space="preserve"> REF _Ref406582171 \h </w:instrText>
      </w:r>
      <w:r>
        <w:fldChar w:fldCharType="separate"/>
      </w:r>
      <w:r w:rsidR="00AA6384">
        <w:t xml:space="preserve">Figure </w:t>
      </w:r>
      <w:r w:rsidR="00AA6384">
        <w:rPr>
          <w:noProof/>
        </w:rPr>
        <w:t>9</w:t>
      </w:r>
      <w:r w:rsidR="00AA6384">
        <w:noBreakHyphen/>
      </w:r>
      <w:r w:rsidR="00AA6384">
        <w:rPr>
          <w:noProof/>
        </w:rPr>
        <w:t>1</w:t>
      </w:r>
      <w:r>
        <w:fldChar w:fldCharType="end"/>
      </w:r>
      <w:r>
        <w:t>).</w:t>
      </w:r>
    </w:p>
    <w:p w14:paraId="09676672" w14:textId="5D7050FC" w:rsidR="00647C9F" w:rsidRDefault="00493F04" w:rsidP="00647C9F">
      <w:r>
        <w:rPr>
          <w:noProof/>
          <w:lang w:eastAsia="en-US"/>
        </w:rPr>
        <mc:AlternateContent>
          <mc:Choice Requires="wps">
            <w:drawing>
              <wp:anchor distT="0" distB="0" distL="114300" distR="114300" simplePos="0" relativeHeight="251658243" behindDoc="0" locked="0" layoutInCell="1" allowOverlap="1" wp14:anchorId="708A0AEB" wp14:editId="067FEAFD">
                <wp:simplePos x="0" y="0"/>
                <wp:positionH relativeFrom="margin">
                  <wp:posOffset>4352290</wp:posOffset>
                </wp:positionH>
                <wp:positionV relativeFrom="paragraph">
                  <wp:posOffset>3769995</wp:posOffset>
                </wp:positionV>
                <wp:extent cx="1586230" cy="635"/>
                <wp:effectExtent l="0" t="0" r="0" b="0"/>
                <wp:wrapSquare wrapText="bothSides"/>
                <wp:docPr id="140" name="Text Box 140"/>
                <wp:cNvGraphicFramePr/>
                <a:graphic xmlns:a="http://schemas.openxmlformats.org/drawingml/2006/main">
                  <a:graphicData uri="http://schemas.microsoft.com/office/word/2010/wordprocessingShape">
                    <wps:wsp>
                      <wps:cNvSpPr txBox="1"/>
                      <wps:spPr>
                        <a:xfrm>
                          <a:off x="0" y="0"/>
                          <a:ext cx="1586230" cy="635"/>
                        </a:xfrm>
                        <a:prstGeom prst="rect">
                          <a:avLst/>
                        </a:prstGeom>
                        <a:solidFill>
                          <a:prstClr val="white"/>
                        </a:solidFill>
                        <a:ln>
                          <a:noFill/>
                        </a:ln>
                        <a:effectLst/>
                      </wps:spPr>
                      <wps:txbx>
                        <w:txbxContent>
                          <w:p w14:paraId="1BBB8868" w14:textId="373ADBD3" w:rsidR="002A4C39" w:rsidRPr="0016798A" w:rsidRDefault="002A4C39" w:rsidP="00493F04">
                            <w:pPr>
                              <w:pStyle w:val="Caption"/>
                              <w:jc w:val="right"/>
                              <w:rPr>
                                <w:noProof/>
                                <w:sz w:val="20"/>
                                <w:szCs w:val="20"/>
                              </w:rPr>
                            </w:pPr>
                            <w:bookmarkStart w:id="142" w:name="_Ref406582171"/>
                            <w:bookmarkStart w:id="143" w:name="_Toc428439217"/>
                            <w:r>
                              <w:t xml:space="preserve">Figure </w:t>
                            </w:r>
                            <w:fldSimple w:instr=" STYLEREF 1 \s ">
                              <w:r w:rsidR="00AA6384">
                                <w:rPr>
                                  <w:noProof/>
                                </w:rPr>
                                <w:t>9</w:t>
                              </w:r>
                            </w:fldSimple>
                            <w:r>
                              <w:noBreakHyphen/>
                            </w:r>
                            <w:fldSimple w:instr=" SEQ Figure \* ARABIC \s 1 ">
                              <w:r w:rsidR="00AA6384">
                                <w:rPr>
                                  <w:noProof/>
                                </w:rPr>
                                <w:t>1</w:t>
                              </w:r>
                            </w:fldSimple>
                            <w:bookmarkEnd w:id="142"/>
                            <w:r>
                              <w:t>. Output adjustment panel.</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A0AEB" id="Text Box 140" o:spid="_x0000_s1028" type="#_x0000_t202" style="position:absolute;margin-left:342.7pt;margin-top:296.85pt;width:124.9pt;height:.05pt;z-index:25165824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" stroked="f">
                <v:textbox style="mso-fit-shape-to-text:t" inset="0,0,0,0">
                  <w:txbxContent>
                    <w:p w14:paraId="1BBB8868" w14:textId="373ADBD3" w:rsidR="002A4C39" w:rsidRPr="0016798A" w:rsidRDefault="002A4C39" w:rsidP="00493F04">
                      <w:pPr>
                        <w:pStyle w:val="Caption"/>
                        <w:jc w:val="right"/>
                        <w:rPr>
                          <w:noProof/>
                          <w:sz w:val="20"/>
                          <w:szCs w:val="20"/>
                        </w:rPr>
                      </w:pPr>
                      <w:bookmarkStart w:id="144" w:name="_Ref406582171"/>
                      <w:bookmarkStart w:id="145" w:name="_Toc428439217"/>
                      <w:r>
                        <w:t xml:space="preserve">Figure </w:t>
                      </w:r>
                      <w:fldSimple w:instr=" STYLEREF 1 \s ">
                        <w:r w:rsidR="00AA6384">
                          <w:rPr>
                            <w:noProof/>
                          </w:rPr>
                          <w:t>9</w:t>
                        </w:r>
                      </w:fldSimple>
                      <w:r>
                        <w:noBreakHyphen/>
                      </w:r>
                      <w:fldSimple w:instr=" SEQ Figure \* ARABIC \s 1 ">
                        <w:r w:rsidR="00AA6384">
                          <w:rPr>
                            <w:noProof/>
                          </w:rPr>
                          <w:t>1</w:t>
                        </w:r>
                      </w:fldSimple>
                      <w:bookmarkEnd w:id="144"/>
                      <w:r>
                        <w:t>. Output adjustment panel.</w:t>
                      </w:r>
                      <w:bookmarkEnd w:id="145"/>
                    </w:p>
                  </w:txbxContent>
                </v:textbox>
                <w10:wrap type="square" anchorx="margin"/>
              </v:shape>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647C9F">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647C9F">
      <w:r w:rsidRPr="002D4100">
        <w:rPr>
          <w:b/>
        </w:rPr>
        <w:t>Luminance.</w:t>
      </w:r>
      <w:r>
        <w:t xml:space="preserve"> It is a multiplier that modulates the color intensities. Increasing luminance brightens the result linearly.</w:t>
      </w:r>
    </w:p>
    <w:p w14:paraId="53352507" w14:textId="439F3027" w:rsidR="002D4100" w:rsidRDefault="002D4100" w:rsidP="00647C9F">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103301D6" w:rsidR="002D4100" w:rsidRDefault="00AA362F" w:rsidP="00647C9F">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71F81B0">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p>
    <w:p w14:paraId="37734CED" w14:textId="37D11B2D" w:rsidR="009F343B" w:rsidRDefault="009F343B" w:rsidP="00647C9F">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3ECA2742">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AF11CB">
            <w:pPr>
              <w:pStyle w:val="Icon"/>
            </w:pPr>
            <w:r>
              <w:rPr>
                <w:noProof/>
                <w:lang w:eastAsia="en-US"/>
              </w:rPr>
              <mc:AlternateContent>
                <mc:Choice Requires="wpg">
                  <w:drawing>
                    <wp:inline distT="0" distB="0" distL="0" distR="0" wp14:anchorId="6110D2CF" wp14:editId="5D744B34">
                      <wp:extent cx="228600" cy="228600"/>
                      <wp:effectExtent l="0" t="0" r="0" b="0"/>
                      <wp:docPr id="14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BBC63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vAr8QA&#10;AADcAAAADwAAAGRycy9kb3ducmV2LnhtbESP0WoCMRBF3wv+QxihbzWrFtH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rwK/EAAAA3AAAAA8AAAAAAAAAAAAAAAAAmAIAAGRycy9k&#10;b3ducmV2LnhtbFBLBQYAAAAABAAEAPUAAACJAw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41UsIA&#10;AADcAAAADwAAAGRycy9kb3ducmV2LnhtbERP30vDMBB+F/wfwgm+uVQtQ+uyIYLQJ2HrRl/P5toU&#10;m0tJsq7615vBYG/38f281Wa2g5jIh96xgsdFBoK4cbrnTsG++nx4AREissbBMSn4pQCb9e3NCgvt&#10;TrylaRc7kUI4FKjAxDgWUobGkMWwcCNx4lrnLcYEfSe1x1MKt4N8yrKltNhzajA40oeh5md3tArq&#10;v0M1HX1lvlpflvnrd7307bNS93fz+xuISHO8ii/uUqf5eQ7nZ9IF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zjV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45624">
            <w:pPr>
              <w:pStyle w:val="TipText"/>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647C9F"/>
    <w:p w14:paraId="2D0142FD" w14:textId="29646CEA" w:rsidR="009F343B" w:rsidRDefault="007A0128" w:rsidP="00647C9F">
      <w:r>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AF11CB">
            <w:pPr>
              <w:pStyle w:val="Icon"/>
            </w:pPr>
            <w:r>
              <w:rPr>
                <w:noProof/>
                <w:lang w:eastAsia="en-US"/>
              </w:rPr>
              <mc:AlternateContent>
                <mc:Choice Requires="wpg">
                  <w:drawing>
                    <wp:inline distT="0" distB="0" distL="0" distR="0" wp14:anchorId="3FA6A295" wp14:editId="76B8147A">
                      <wp:extent cx="228600" cy="228600"/>
                      <wp:effectExtent l="0" t="0" r="0" b="0"/>
                      <wp:docPr id="14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B0421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GrMQA&#10;AADcAAAADwAAAGRycy9kb3ducmV2LnhtbESP0WoCMRBF3wv+QxihbzWriN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QxqzEAAAA3AAAAA8AAAAAAAAAAAAAAAAAmAIAAGRycy9k&#10;b3ducmV2LnhtbFBLBQYAAAAABAAEAPUAAACJAw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M/V8UA&#10;AADcAAAADwAAAGRycy9kb3ducmV2LnhtbESPQUvDQBCF74L/YRnBm92opWjabRFByEmwqfQ6ZifZ&#10;0Oxs2N2m0V/vHARvM7w3732z2c1+UBPF1Ac2cL8oQBE3wfbcGTjUb3dPoFJGtjgEJgPflGC3vb7a&#10;YGnDhT9o2udOSQinEg24nMdS69Q48pgWYSQWrQ3RY5Y1dtpGvEi4H/RDUay0x56lweFIr46a0/7s&#10;DRx/PuvpHGv33saqWj5/HVexfT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z9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AB17CF">
            <w:pPr>
              <w:pStyle w:val="TipText"/>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58233995" w:rsidR="00806808" w:rsidRDefault="00806808" w:rsidP="00647C9F"/>
    <w:p w14:paraId="40E649D8" w14:textId="5DABC8FF" w:rsidR="00762FFC" w:rsidRDefault="00762FFC" w:rsidP="00BF54AB">
      <w:pPr>
        <w:pStyle w:val="Heading1"/>
      </w:pPr>
      <w:bookmarkStart w:id="146" w:name="_Toc406575230"/>
      <w:bookmarkStart w:id="147" w:name="_Toc406755665"/>
      <w:bookmarkStart w:id="148" w:name="_Toc406770738"/>
      <w:bookmarkStart w:id="149" w:name="_Ref428361825"/>
      <w:bookmarkStart w:id="150" w:name="_Toc428439151"/>
      <w:r>
        <w:lastRenderedPageBreak/>
        <w:t>Clipping Volumes</w:t>
      </w:r>
      <w:bookmarkEnd w:id="146"/>
      <w:bookmarkEnd w:id="147"/>
      <w:bookmarkEnd w:id="148"/>
      <w:bookmarkEnd w:id="149"/>
      <w:bookmarkEnd w:id="150"/>
    </w:p>
    <w:p w14:paraId="712AC5E8" w14:textId="6B819CAA" w:rsidR="00DD194F" w:rsidRDefault="00FB6E15" w:rsidP="00DD194F">
      <w:r>
        <w:rPr>
          <w:noProof/>
          <w:lang w:eastAsia="en-US"/>
        </w:rPr>
        <w:drawing>
          <wp:anchor distT="0" distB="0" distL="114300" distR="114300" simplePos="0" relativeHeight="251658244" behindDoc="0" locked="0" layoutInCell="1" allowOverlap="1" wp14:anchorId="475C5E5A" wp14:editId="1B3A4B32">
            <wp:simplePos x="0" y="0"/>
            <wp:positionH relativeFrom="margin">
              <wp:posOffset>4868774</wp:posOffset>
            </wp:positionH>
            <wp:positionV relativeFrom="paragraph">
              <wp:posOffset>730747</wp:posOffset>
            </wp:positionV>
            <wp:extent cx="841248" cy="4818888"/>
            <wp:effectExtent l="0" t="0" r="0" b="127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HP2\SkyDrive\FluoRender\clip_ui.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41248" cy="4818888"/>
                    </a:xfrm>
                    <a:prstGeom prst="rect">
                      <a:avLst/>
                    </a:prstGeom>
                    <a:noFill/>
                    <a:ln>
                      <a:noFill/>
                    </a:ln>
                  </pic:spPr>
                </pic:pic>
              </a:graphicData>
            </a:graphic>
          </wp:anchor>
        </w:drawing>
      </w:r>
      <w:r w:rsidR="00766D8E">
        <w:t>When</w:t>
      </w:r>
      <w:r w:rsidR="00DD194F">
        <w:t xml:space="preserve"> volume property settings become </w:t>
      </w:r>
      <w:r w:rsidR="00766D8E">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t>visual distinction.</w:t>
      </w:r>
    </w:p>
    <w:p w14:paraId="4505B4F0" w14:textId="66ED165F" w:rsidR="008E4A39" w:rsidRDefault="008E4A39" w:rsidP="00BF54AB">
      <w:pPr>
        <w:pStyle w:val="Heading2"/>
      </w:pPr>
      <w:bookmarkStart w:id="151" w:name="_Toc406755666"/>
      <w:bookmarkStart w:id="152" w:name="_Toc406770739"/>
      <w:bookmarkStart w:id="153" w:name="_Toc428439152"/>
      <w:r>
        <w:t>Clipping Plane</w:t>
      </w:r>
      <w:r w:rsidR="00C1357C">
        <w:t xml:space="preserve"> </w:t>
      </w:r>
      <w:r>
        <w:t>Translations</w:t>
      </w:r>
      <w:bookmarkEnd w:id="151"/>
      <w:bookmarkEnd w:id="152"/>
      <w:bookmarkEnd w:id="153"/>
    </w:p>
    <w:p w14:paraId="5990908A" w14:textId="30802297" w:rsidR="00FB6E15" w:rsidRDefault="00AF11CB" w:rsidP="00DD194F">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r>
      <w:r w:rsidR="008E4A39">
        <w:instrText xml:space="preserve"> REF _Ref406589024 \h </w:instrText>
      </w:r>
      <w:r w:rsidR="008E4A39">
        <w:fldChar w:fldCharType="separate"/>
      </w:r>
      <w:r w:rsidR="00AA6384">
        <w:t xml:space="preserve">Figure </w:t>
      </w:r>
      <w:r w:rsidR="00AA6384">
        <w:rPr>
          <w:noProof/>
        </w:rPr>
        <w:t>10</w:t>
      </w:r>
      <w:r w:rsidR="00AA6384">
        <w:noBreakHyphen/>
      </w:r>
      <w:r w:rsidR="00AA6384">
        <w:rPr>
          <w:noProof/>
        </w:rPr>
        <w:t>1</w:t>
      </w:r>
      <w:r w:rsidR="00AA6384">
        <w:t>. Clipping plane panel</w:t>
      </w:r>
      <w:r w:rsidR="008E4A39">
        <w:fldChar w:fldCharType="end"/>
      </w:r>
      <w:r w:rsidR="008E4A39">
        <w:t>)</w:t>
      </w:r>
      <w:r>
        <w:t>,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occluded.</w:t>
      </w:r>
    </w:p>
    <w:p w14:paraId="5B116FFC" w14:textId="57FDB1BD" w:rsidR="00AF11CB" w:rsidRDefault="00AF11CB" w:rsidP="00DD194F">
      <w:r>
        <w:t>The movement of two opposite clipping planes can be linked, so t</w:t>
      </w:r>
      <w:r w:rsidR="003846A9">
        <w:t xml:space="preserve">hat moving one will also move the </w:t>
      </w:r>
      <w:r>
        <w:t xml:space="preserve">other. To link the movement, click the link button </w:t>
      </w:r>
      <w:r>
        <w:rPr>
          <w:noProof/>
          <w:lang w:eastAsia="en-US"/>
        </w:rPr>
        <w:drawing>
          <wp:inline distT="0" distB="0" distL="0" distR="0" wp14:anchorId="528E886A" wp14:editId="55559895">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t xml:space="preserve">. When the space between two opposite clipping planes is reduced to one (value difference between two clipping planes becomes one), it becomes a visualization of an image section. The section views in </w:t>
      </w:r>
      <w:r w:rsidR="008E4A39">
        <w:fldChar w:fldCharType="begin"/>
      </w:r>
      <w:r w:rsidR="008E4A39">
        <w:instrText xml:space="preserve"> REF _Ref406589078 \h </w:instrText>
      </w:r>
      <w:r w:rsidR="008E4A39">
        <w:fldChar w:fldCharType="separate"/>
      </w:r>
      <w:r w:rsidR="00AA6384">
        <w:t xml:space="preserve">Figure </w:t>
      </w:r>
      <w:r w:rsidR="00AA6384">
        <w:rPr>
          <w:noProof/>
        </w:rPr>
        <w:t>7</w:t>
      </w:r>
      <w:r w:rsidR="00AA6384">
        <w:noBreakHyphen/>
      </w:r>
      <w:r w:rsidR="00AA6384">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r>
      <w:r w:rsidR="008E4A39">
        <w:instrText xml:space="preserve"> REF _Ref406589525 \h </w:instrText>
      </w:r>
      <w:r w:rsidR="008E4A39">
        <w:fldChar w:fldCharType="separate"/>
      </w:r>
      <w:r w:rsidR="00AA6384">
        <w:t xml:space="preserve">Figure </w:t>
      </w:r>
      <w:r w:rsidR="00AA6384">
        <w:rPr>
          <w:noProof/>
        </w:rPr>
        <w:t>10</w:t>
      </w:r>
      <w:r w:rsidR="00AA6384">
        <w:noBreakHyphen/>
      </w:r>
      <w:r w:rsidR="00AA6384">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value to “1”, and then click the “XY” button. +Z and -Z clipping 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D87D5D">
            <w:pPr>
              <w:pStyle w:val="Icon"/>
            </w:pPr>
            <w:r>
              <w:rPr>
                <w:noProof/>
                <w:lang w:eastAsia="en-US"/>
              </w:rPr>
              <mc:AlternateContent>
                <mc:Choice Requires="wpg">
                  <w:drawing>
                    <wp:inline distT="0" distB="0" distL="0" distR="0" wp14:anchorId="3F7DBC47" wp14:editId="55ACB759">
                      <wp:extent cx="228600" cy="228600"/>
                      <wp:effectExtent l="0" t="0" r="0" b="0"/>
                      <wp:docPr id="1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26A79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nI8MA&#10;AADcAAAADwAAAGRycy9kb3ducmV2LnhtbESPQWsCMRCF7wX/Qxiht5rVw2JXoxRF8dJK1R8wbKab&#10;bTeTkMR1/fdNoeBthvfmfW+W68F2oqcQW8cKppMCBHHtdMuNgst59zIHEROyxs4xKbhThPVq9LTE&#10;Srsbf1J/So3IIRwrVGBS8pWUsTZkMU6cJ87alwsWU15DI3XAWw63nZwVRSkttpwJBj1tDNU/p6vN&#10;EOP7rd/s29e5peb7eC/Dxzsq9Twe3hYgEg3pYf6/Puhcv5zC3zN5A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CnI8MAAADcAAAADwAAAAAAAAAAAAAAAACYAgAAZHJzL2Rv&#10;d25yZXYueG1sUEsFBgAAAAAEAAQA9QAAAIgD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5U3cMA&#10;AADcAAAADwAAAGRycy9kb3ducmV2LnhtbERP30vDMBB+F/Y/hBvszaVuUrQuG2Mw6JPgquz1bK5N&#10;sbmUJOs6/3ojCL7dx/fzNrvJ9mIkHzrHCh6WGQji2umOWwXv1fH+CUSIyBp7x6TgRgF229ndBgvt&#10;rvxG4ym2IoVwKFCBiXEopAy1IYth6QbixDXOW4wJ+lZqj9cUbnu5yrJcWuw4NRgc6GCo/jpdrILz&#10;90c1XnxlXhtflo/Pn+fcN2ulFvNp/wIi0hT/xX/uUqf5+Qp+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5U3c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D87D5D">
            <w:pPr>
              <w:pStyle w:val="TipText"/>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2A4C39">
            <w:pPr>
              <w:pStyle w:val="Icon"/>
            </w:pPr>
            <w:r>
              <w:rPr>
                <w:noProof/>
                <w:lang w:eastAsia="en-US"/>
              </w:rPr>
              <mc:AlternateContent>
                <mc:Choice Requires="wpg">
                  <w:drawing>
                    <wp:inline distT="0" distB="0" distL="0" distR="0" wp14:anchorId="6605409F" wp14:editId="728D093F">
                      <wp:extent cx="228600" cy="228600"/>
                      <wp:effectExtent l="0" t="0" r="0" b="0"/>
                      <wp:docPr id="2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B781E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wxDcMA&#10;AADcAAAADwAAAGRycy9kb3ducmV2LnhtbESP3WoCMRCF7wu+Q5hC7zRboWq3RhGlxRsrah9g2Ew3&#10;224mIYnr+vZGKPTycH4+znzZ21Z0FGLjWMHzqABBXDndcK3g6/Q+nIGICVlj65gUXCnCcjF4mGOp&#10;3YUP1B1TLfIIxxIVmJR8KWWsDFmMI+eJs/ftgsWUZailDnjJ47aV46KYSIsNZ4JBT2tD1e/xbDPE&#10;+G7j1x/N68xS/bO/TsLnDpV6euxXbyAS9ek//NfeagXjlyn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wxDcMAAADcAAAADwAAAAAAAAAAAAAAAACYAgAAZHJzL2Rv&#10;d25yZXYueG1sUEsFBgAAAAAEAAQA9QAAAIgD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9sIA&#10;AADcAAAADwAAAGRycy9kb3ducmV2LnhtbERPz2vCMBS+C/sfwht403Ruk1mNMgaDngTthte35rUp&#10;a15KEmv1r18Owo4f3+/NbrSdGMiH1rGCp3kGgrhyuuVGwVf5OXsDESKyxs4xKbhSgN32YbLBXLsL&#10;H2g4xkakEA45KjAx9rmUoTJkMcxdT5y42nmLMUHfSO3xksJtJxdZtpQWW04NBnv6MFT9Hs9Wwen2&#10;XQ5nX5p97YviZfVzWvr6Wanp4/i+BhFpjP/iu7vQChavaW06k46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f8j2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34D27799" w:rsidR="00766D8E" w:rsidRDefault="00766D8E" w:rsidP="002A4C39">
            <w:pPr>
              <w:pStyle w:val="TipText"/>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r>
            <w:r>
              <w:instrText xml:space="preserve"> REF _Ref407097453 \h </w:instrText>
            </w:r>
            <w:r>
              <w:fldChar w:fldCharType="separate"/>
            </w:r>
            <w:r w:rsidR="00AA6384" w:rsidRPr="00D807A8">
              <w:t>Appendi</w:t>
            </w:r>
            <w:r w:rsidR="00AA6384">
              <w:t>ces</w:t>
            </w:r>
            <w:r>
              <w:fldChar w:fldCharType="end"/>
            </w:r>
            <w:r>
              <w:t xml:space="preserve"> for more details.</w:t>
            </w:r>
          </w:p>
        </w:tc>
      </w:tr>
    </w:tbl>
    <w:p w14:paraId="13770EFA" w14:textId="77777777" w:rsidR="000004D3" w:rsidRDefault="000004D3" w:rsidP="00DD194F"/>
    <w:p w14:paraId="4DCE178D" w14:textId="30C47D11" w:rsidR="008B5B48" w:rsidRDefault="005040A8" w:rsidP="00DD194F">
      <w:r>
        <w:rPr>
          <w:noProof/>
          <w:lang w:eastAsia="en-US"/>
        </w:rPr>
        <mc:AlternateContent>
          <mc:Choice Requires="wps">
            <w:drawing>
              <wp:anchor distT="0" distB="0" distL="114300" distR="114300" simplePos="0" relativeHeight="251658245" behindDoc="0" locked="0" layoutInCell="1" allowOverlap="1" wp14:anchorId="6677E800" wp14:editId="05FB2F37">
                <wp:simplePos x="0" y="0"/>
                <wp:positionH relativeFrom="margin">
                  <wp:posOffset>4590898</wp:posOffset>
                </wp:positionH>
                <wp:positionV relativeFrom="paragraph">
                  <wp:posOffset>22657</wp:posOffset>
                </wp:positionV>
                <wp:extent cx="1446530" cy="635"/>
                <wp:effectExtent l="0" t="0" r="1270" b="8255"/>
                <wp:wrapSquare wrapText="bothSides"/>
                <wp:docPr id="157" name="Text Box 157"/>
                <wp:cNvGraphicFramePr/>
                <a:graphic xmlns:a="http://schemas.openxmlformats.org/drawingml/2006/main">
                  <a:graphicData uri="http://schemas.microsoft.com/office/word/2010/wordprocessingShape">
                    <wps:wsp>
                      <wps:cNvSpPr txBox="1"/>
                      <wps:spPr>
                        <a:xfrm>
                          <a:off x="0" y="0"/>
                          <a:ext cx="1446530" cy="635"/>
                        </a:xfrm>
                        <a:prstGeom prst="rect">
                          <a:avLst/>
                        </a:prstGeom>
                        <a:solidFill>
                          <a:prstClr val="white"/>
                        </a:solidFill>
                        <a:ln>
                          <a:noFill/>
                        </a:ln>
                        <a:effectLst/>
                      </wps:spPr>
                      <wps:txbx>
                        <w:txbxContent>
                          <w:p w14:paraId="0C9F4F3B" w14:textId="6398BAFA" w:rsidR="002A4C39" w:rsidRPr="00E3626C" w:rsidRDefault="002A4C39" w:rsidP="008E4A39">
                            <w:pPr>
                              <w:pStyle w:val="Caption"/>
                              <w:jc w:val="right"/>
                              <w:rPr>
                                <w:sz w:val="20"/>
                                <w:szCs w:val="20"/>
                              </w:rPr>
                            </w:pPr>
                            <w:bookmarkStart w:id="154" w:name="_Ref406589525"/>
                            <w:bookmarkStart w:id="155" w:name="_Ref406589024"/>
                            <w:bookmarkStart w:id="156" w:name="_Toc428439218"/>
                            <w:r>
                              <w:t xml:space="preserve">Figure </w:t>
                            </w:r>
                            <w:fldSimple w:instr=" STYLEREF 1 \s ">
                              <w:r w:rsidR="00AA6384">
                                <w:rPr>
                                  <w:noProof/>
                                </w:rPr>
                                <w:t>10</w:t>
                              </w:r>
                            </w:fldSimple>
                            <w:r>
                              <w:noBreakHyphen/>
                            </w:r>
                            <w:fldSimple w:instr=" SEQ Figure \* ARABIC \s 1 ">
                              <w:r w:rsidR="00AA6384">
                                <w:rPr>
                                  <w:noProof/>
                                </w:rPr>
                                <w:t>1</w:t>
                              </w:r>
                            </w:fldSimple>
                            <w:bookmarkEnd w:id="154"/>
                            <w:r>
                              <w:t>. Clipping plane panel</w:t>
                            </w:r>
                            <w:bookmarkEnd w:id="155"/>
                            <w:r>
                              <w:t>.</w:t>
                            </w:r>
                            <w:bookmarkEnd w:id="15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77E800" id="Text Box 157" o:spid="_x0000_s1029" type="#_x0000_t202" style="position:absolute;margin-left:361.5pt;margin-top:1.8pt;width:113.9pt;height:.05pt;z-index:25165824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" stroked="f">
                <v:textbox style="mso-fit-shape-to-text:t" inset="0,0,0,0">
                  <w:txbxContent>
                    <w:p w14:paraId="0C9F4F3B" w14:textId="6398BAFA" w:rsidR="002A4C39" w:rsidRPr="00E3626C" w:rsidRDefault="002A4C39" w:rsidP="008E4A39">
                      <w:pPr>
                        <w:pStyle w:val="Caption"/>
                        <w:jc w:val="right"/>
                        <w:rPr>
                          <w:sz w:val="20"/>
                          <w:szCs w:val="20"/>
                        </w:rPr>
                      </w:pPr>
                      <w:bookmarkStart w:id="157" w:name="_Ref406589525"/>
                      <w:bookmarkStart w:id="158" w:name="_Ref406589024"/>
                      <w:bookmarkStart w:id="159" w:name="_Toc428439218"/>
                      <w:r>
                        <w:t xml:space="preserve">Figure </w:t>
                      </w:r>
                      <w:fldSimple w:instr=" STYLEREF 1 \s ">
                        <w:r w:rsidR="00AA6384">
                          <w:rPr>
                            <w:noProof/>
                          </w:rPr>
                          <w:t>10</w:t>
                        </w:r>
                      </w:fldSimple>
                      <w:r>
                        <w:noBreakHyphen/>
                      </w:r>
                      <w:fldSimple w:instr=" SEQ Figure \* ARABIC \s 1 ">
                        <w:r w:rsidR="00AA6384">
                          <w:rPr>
                            <w:noProof/>
                          </w:rPr>
                          <w:t>1</w:t>
                        </w:r>
                      </w:fldSimple>
                      <w:bookmarkEnd w:id="157"/>
                      <w:r>
                        <w:t>. Clipping plane panel</w:t>
                      </w:r>
                      <w:bookmarkEnd w:id="158"/>
                      <w:r>
                        <w:t>.</w:t>
                      </w:r>
                      <w:bookmarkEnd w:id="159"/>
                      <w:r>
                        <w:t xml:space="preserve"> </w:t>
                      </w:r>
                    </w:p>
                  </w:txbxContent>
                </v:textbox>
                <w10:wrap type="square" anchorx="margin"/>
              </v:shape>
            </w:pict>
          </mc:Fallback>
        </mc:AlternateContent>
      </w:r>
      <w:r w:rsidR="008B5B48">
        <w:t xml:space="preserve">Use the reset button </w:t>
      </w:r>
      <w:r w:rsidR="008B5B48">
        <w:rPr>
          <w:noProof/>
          <w:lang w:eastAsia="en-US"/>
        </w:rPr>
        <w:drawing>
          <wp:inline distT="0" distB="0" distL="0" distR="0" wp14:anchorId="3E164F91" wp14:editId="7738948B">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8B5B48">
        <w:t xml:space="preserve"> to reset all clipping plane translations.</w:t>
      </w:r>
    </w:p>
    <w:p w14:paraId="3D8CC01F" w14:textId="1E7CB1FA" w:rsidR="008B5B48" w:rsidRDefault="008B5B48" w:rsidP="00DD194F">
      <w:r>
        <w:t>Clipping plane translations of all channels in one render view can be synchronized. To synchronize the settings, enable “Synch Channels”.</w:t>
      </w:r>
    </w:p>
    <w:p w14:paraId="2F66D656" w14:textId="5B73A57D" w:rsidR="008B5B48" w:rsidRDefault="008B5B48" w:rsidP="00BF54AB">
      <w:pPr>
        <w:pStyle w:val="Heading2"/>
      </w:pPr>
      <w:bookmarkStart w:id="160" w:name="_Toc406755667"/>
      <w:bookmarkStart w:id="161" w:name="_Toc406770740"/>
      <w:bookmarkStart w:id="162" w:name="_Toc428439153"/>
      <w:r>
        <w:t>Clipping Plane</w:t>
      </w:r>
      <w:r w:rsidR="006B2529" w:rsidRPr="00985B65">
        <w:rPr>
          <w:b w:val="0"/>
        </w:rPr>
        <w:fldChar w:fldCharType="begin"/>
      </w:r>
      <w:r w:rsidR="006B2529" w:rsidRPr="00985B65">
        <w:rPr>
          <w:b w:val="0"/>
        </w:rPr>
        <w:instrText xml:space="preserve"> XE "</w:instrText>
      </w:r>
      <w:r w:rsidR="00985B65" w:rsidRPr="00985B65">
        <w:rPr>
          <w:b w:val="0"/>
        </w:rPr>
        <w:instrText>Clipping p</w:instrText>
      </w:r>
      <w:r w:rsidR="006B2529" w:rsidRPr="00985B65">
        <w:rPr>
          <w:b w:val="0"/>
        </w:rPr>
        <w:instrText xml:space="preserve">lane" </w:instrText>
      </w:r>
      <w:r w:rsidR="006B2529" w:rsidRPr="00985B65">
        <w:rPr>
          <w:b w:val="0"/>
        </w:rPr>
        <w:fldChar w:fldCharType="end"/>
      </w:r>
      <w:r>
        <w:t xml:space="preserve"> Rotations</w:t>
      </w:r>
      <w:bookmarkEnd w:id="160"/>
      <w:bookmarkEnd w:id="161"/>
      <w:bookmarkEnd w:id="162"/>
    </w:p>
    <w:p w14:paraId="57ACAB03" w14:textId="3A0E022D" w:rsidR="008B5B48" w:rsidRDefault="008B5B48" w:rsidP="00DD194F">
      <w:r>
        <w:t>The group of six clipping planes can be rotated independently of the selected volume channel. There are two methods for clipping plane rotations.</w:t>
      </w:r>
    </w:p>
    <w:p w14:paraId="34519D58" w14:textId="4C69E692" w:rsidR="008B5B48" w:rsidRDefault="008B5B48" w:rsidP="00DD194F">
      <w:r>
        <w:t>To directly adjust clipping plane rotations, change the rotation values using sliders or numeric boxes.</w:t>
      </w:r>
    </w:p>
    <w:p w14:paraId="4B2B04F4" w14:textId="3A799B87" w:rsidR="008B5B48" w:rsidRDefault="00486E7C" w:rsidP="00DD194F">
      <w:r>
        <w:lastRenderedPageBreak/>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This features is useful when a scan is tilted with an angle.</w:t>
      </w:r>
    </w:p>
    <w:p w14:paraId="293338A9" w14:textId="6B6CCE95" w:rsidR="00806808" w:rsidRDefault="00486E7C" w:rsidP="00486E7C">
      <w:r>
        <w:t xml:space="preserve">Use the reset button </w:t>
      </w:r>
      <w:r>
        <w:rPr>
          <w:noProof/>
          <w:lang w:eastAsia="en-US"/>
        </w:rPr>
        <w:drawing>
          <wp:inline distT="0" distB="0" distL="0" distR="0" wp14:anchorId="2D117593" wp14:editId="50A7A07E">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747895">
            <w:pPr>
              <w:pStyle w:val="Icon"/>
            </w:pPr>
            <w:r>
              <w:rPr>
                <w:noProof/>
                <w:lang w:eastAsia="en-US"/>
              </w:rPr>
              <mc:AlternateContent>
                <mc:Choice Requires="wpg">
                  <w:drawing>
                    <wp:inline distT="0" distB="0" distL="0" distR="0" wp14:anchorId="6824BAC1" wp14:editId="641D6417">
                      <wp:extent cx="228600" cy="228600"/>
                      <wp:effectExtent l="0" t="0" r="0" b="0"/>
                      <wp:docPr id="4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5037A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rnBMMA&#10;AADcAAAADwAAAGRycy9kb3ducmV2LnhtbESP3WoCMRCF7wu+QxihdzWrWNHVKGKx9KYtVR9g2Iyb&#10;1c0kJOm6vn1TKPTycH4+zmrT21Z0FGLjWMF4VIAgrpxuuFZwOu6f5iBiQtbYOiYFd4qwWQ8eVlhq&#10;d+Mv6g6pFnmEY4kKTEq+lDJWhizGkfPE2Tu7YDFlGWqpA97yuG3lpChm0mLDmWDQ085QdT182wwx&#10;vnvxu9dmMbdUXz7vs/Dxjko9DvvtEkSiPv2H/9pvWsG0eIb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rnBMMAAADcAAAADwAAAAAAAAAAAAAAAACYAgAAZHJzL2Rv&#10;d25yZXYueG1sUEsFBgAAAAAEAAQA9QAAAIgD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QU+sUA&#10;AADcAAAADwAAAGRycy9kb3ducmV2LnhtbESPQUvDQBSE74L/YXmCN7tRS9DYbRFByElo05LrM/uS&#10;DWbfht1tGv31bqHQ4zAz3zCrzWwHMZEPvWMFj4sMBHHjdM+dgn31+fACIkRkjYNjUvBLATbr25sV&#10;FtqdeEvTLnYiQTgUqMDEOBZShsaQxbBwI3HyWuctxiR9J7XHU4LbQT5lWS4t9pwWDI70Yaj52R2t&#10;gvrvUE1HX5mv1pfl8vW7zn37rNT93fz+BiLSHK/hS7vUCpZZDucz6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BT6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50F3A590" w:rsidR="00F26711" w:rsidRDefault="00F26711" w:rsidP="00747895">
            <w:pPr>
              <w:pStyle w:val="TipText"/>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r>
            <w:r>
              <w:instrText xml:space="preserve"> REF _Ref428266974 \r \h </w:instrText>
            </w:r>
            <w:r>
              <w:fldChar w:fldCharType="separate"/>
            </w:r>
            <w:r w:rsidR="00AA6384">
              <w:t>Chapter 5</w:t>
            </w:r>
            <w:r>
              <w:fldChar w:fldCharType="end"/>
            </w:r>
            <w:r>
              <w:t xml:space="preserve"> for more details.</w:t>
            </w:r>
          </w:p>
        </w:tc>
      </w:tr>
    </w:tbl>
    <w:p w14:paraId="22A5F09B" w14:textId="77777777" w:rsidR="00F26711" w:rsidRDefault="00F26711" w:rsidP="00486E7C"/>
    <w:p w14:paraId="483E1A60" w14:textId="77777777" w:rsidR="00806808" w:rsidRDefault="00806808">
      <w:r>
        <w:br w:type="page"/>
      </w:r>
    </w:p>
    <w:p w14:paraId="1BBAC164" w14:textId="0FB7CBDC" w:rsidR="00762FFC" w:rsidRDefault="00762FFC" w:rsidP="00BF54AB">
      <w:pPr>
        <w:pStyle w:val="Heading1"/>
      </w:pPr>
      <w:bookmarkStart w:id="163" w:name="_Toc406575231"/>
      <w:bookmarkStart w:id="164" w:name="_Toc406755668"/>
      <w:bookmarkStart w:id="165" w:name="_Ref406761927"/>
      <w:bookmarkStart w:id="166" w:name="_Toc406770741"/>
      <w:bookmarkStart w:id="167" w:name="_Toc428439154"/>
      <w:r>
        <w:lastRenderedPageBreak/>
        <w:t>Adjusting Mesh Properties</w:t>
      </w:r>
      <w:bookmarkEnd w:id="163"/>
      <w:bookmarkEnd w:id="164"/>
      <w:bookmarkEnd w:id="165"/>
      <w:bookmarkEnd w:id="166"/>
      <w:bookmarkEnd w:id="167"/>
    </w:p>
    <w:p w14:paraId="441BCE7B" w14:textId="1F6ACFDE" w:rsidR="00A3225D" w:rsidRPr="00BF54AB" w:rsidRDefault="00A3225D" w:rsidP="00BF54AB">
      <w:pPr>
        <w:pStyle w:val="Heading2"/>
      </w:pPr>
      <w:bookmarkStart w:id="168" w:name="_Toc406755669"/>
      <w:bookmarkStart w:id="169" w:name="_Toc406770742"/>
      <w:bookmarkStart w:id="170" w:name="_Toc428439155"/>
      <w:r w:rsidRPr="00BF54AB">
        <w:t>Basic Mesh Properties</w:t>
      </w:r>
      <w:bookmarkEnd w:id="168"/>
      <w:bookmarkEnd w:id="169"/>
      <w:bookmarkEnd w:id="170"/>
    </w:p>
    <w:p w14:paraId="212C7847" w14:textId="2EA5D463" w:rsidR="000004D3" w:rsidRDefault="00A45C95" w:rsidP="000004D3">
      <w:r>
        <w:t>Mesh objects provide clear boundary information. When a mesh object is selected from the “Workspace” panel, its properties are loaded into the property panel (</w:t>
      </w:r>
      <w:r w:rsidR="00A3225D">
        <w:fldChar w:fldCharType="begin"/>
      </w:r>
      <w:r w:rsidR="00A3225D">
        <w:instrText xml:space="preserve"> REF _Ref406591238 \h </w:instrText>
      </w:r>
      <w:r w:rsidR="00A3225D">
        <w:fldChar w:fldCharType="separate"/>
      </w:r>
      <w:r w:rsidR="00AA6384">
        <w:t xml:space="preserve">Figure </w:t>
      </w:r>
      <w:r w:rsidR="00AA6384">
        <w:rPr>
          <w:noProof/>
        </w:rPr>
        <w:t>11</w:t>
      </w:r>
      <w:r w:rsidR="00AA6384">
        <w:noBreakHyphen/>
      </w:r>
      <w:r w:rsidR="00AA6384">
        <w:rPr>
          <w:noProof/>
        </w:rPr>
        <w:t>1</w:t>
      </w:r>
      <w:r w:rsidR="00A3225D">
        <w:fldChar w:fldCharType="end"/>
      </w:r>
      <w:r>
        <w:t>).</w:t>
      </w:r>
      <w:r w:rsidR="00A3225D">
        <w:t xml:space="preserve"> Change these properties</w:t>
      </w:r>
    </w:p>
    <w:p w14:paraId="6C4D79A7" w14:textId="7DF99346" w:rsidR="00A45C95" w:rsidRDefault="00A45C95" w:rsidP="00A45C95">
      <w:pPr>
        <w:jc w:val="center"/>
      </w:pPr>
      <w:r>
        <w:rPr>
          <w:noProof/>
          <w:lang w:eastAsia="en-US"/>
        </w:rPr>
        <w:drawing>
          <wp:inline distT="0" distB="0" distL="0" distR="0" wp14:anchorId="31BBD909" wp14:editId="49C4DD1C">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76A0CB85" w:rsidR="00A45C95" w:rsidRDefault="00A45C95" w:rsidP="00A45C95">
      <w:pPr>
        <w:pStyle w:val="Caption"/>
        <w:jc w:val="center"/>
      </w:pPr>
      <w:bookmarkStart w:id="171" w:name="_Ref406591238"/>
      <w:bookmarkStart w:id="172" w:name="_Toc428439219"/>
      <w:r>
        <w:t xml:space="preserve">Figure </w:t>
      </w:r>
      <w:fldSimple w:instr=" STYLEREF 1 \s ">
        <w:r w:rsidR="00AA6384">
          <w:rPr>
            <w:noProof/>
          </w:rPr>
          <w:t>11</w:t>
        </w:r>
      </w:fldSimple>
      <w:r w:rsidR="0037433D">
        <w:noBreakHyphen/>
      </w:r>
      <w:fldSimple w:instr=" SEQ Figure \* ARABIC \s 1 ">
        <w:r w:rsidR="00AA6384">
          <w:rPr>
            <w:noProof/>
          </w:rPr>
          <w:t>1</w:t>
        </w:r>
      </w:fldSimple>
      <w:bookmarkEnd w:id="171"/>
      <w:r>
        <w:t>. Mesh properties.</w:t>
      </w:r>
      <w:bookmarkEnd w:id="172"/>
    </w:p>
    <w:p w14:paraId="31DB6385" w14:textId="685C82FB" w:rsidR="00A45C95" w:rsidRPr="00BF54AB" w:rsidRDefault="00D87D5D" w:rsidP="00BF54AB">
      <w:pPr>
        <w:pStyle w:val="Heading3"/>
      </w:pPr>
      <w:r w:rsidRPr="00BF54AB">
        <w:t>Material properties</w:t>
      </w:r>
    </w:p>
    <w:p w14:paraId="5E07B2A0" w14:textId="3A414447" w:rsidR="00D87D5D" w:rsidRDefault="00D87D5D" w:rsidP="00A45C95">
      <w:r w:rsidRPr="00D87D5D">
        <w:rPr>
          <w:b/>
        </w:rPr>
        <w:t>Diffuse color.</w:t>
      </w:r>
      <w:r>
        <w:t xml:space="preserve"> The base color of the object.</w:t>
      </w:r>
    </w:p>
    <w:p w14:paraId="15996EED" w14:textId="29AFDDFE" w:rsidR="00D87D5D" w:rsidRDefault="00D87D5D" w:rsidP="00A45C95">
      <w:r w:rsidRPr="00D87D5D">
        <w:rPr>
          <w:b/>
        </w:rPr>
        <w:t>Specular color.</w:t>
      </w:r>
      <w:r>
        <w:t xml:space="preserve"> The color of the object’s highlight.</w:t>
      </w:r>
    </w:p>
    <w:p w14:paraId="22B8E181" w14:textId="71A6C332" w:rsidR="00D87D5D" w:rsidRDefault="00D87D5D" w:rsidP="00A45C95">
      <w:r w:rsidRPr="00D87D5D">
        <w:rPr>
          <w:b/>
        </w:rPr>
        <w:t>Shininess.</w:t>
      </w:r>
      <w:r>
        <w:t xml:space="preserve"> The size of the highlight.</w:t>
      </w:r>
    </w:p>
    <w:p w14:paraId="06792C57" w14:textId="64E54AA7" w:rsidR="00D87D5D" w:rsidRDefault="00D87D5D" w:rsidP="00BF54AB">
      <w:pPr>
        <w:pStyle w:val="Heading3"/>
      </w:pPr>
      <w:r>
        <w:t>Other properties</w:t>
      </w:r>
    </w:p>
    <w:p w14:paraId="0DF75785" w14:textId="1310C4A6" w:rsidR="00D87D5D" w:rsidRDefault="00D87D5D" w:rsidP="00A45C95">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D87D5D">
            <w:pPr>
              <w:pStyle w:val="Icon"/>
            </w:pPr>
            <w:r>
              <w:rPr>
                <w:noProof/>
                <w:lang w:eastAsia="en-US"/>
              </w:rPr>
              <mc:AlternateContent>
                <mc:Choice Requires="wpg">
                  <w:drawing>
                    <wp:inline distT="0" distB="0" distL="0" distR="0" wp14:anchorId="05DA8CCA" wp14:editId="2C57D310">
                      <wp:extent cx="228600" cy="228600"/>
                      <wp:effectExtent l="0" t="0" r="0" b="0"/>
                      <wp:docPr id="1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3FA45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MEcMA&#10;AADcAAAADwAAAGRycy9kb3ducmV2LnhtbESPQWsCMRCF7wX/QxjBW83qQe1qFFEqvbSl6g8YNuNm&#10;dTMJSbqu/74pFHqb4b1535vVpret6CjExrGCybgAQVw53XCt4Hx6fV6AiAlZY+uYFDwowmY9eFph&#10;qd2dv6g7plrkEI4lKjAp+VLKWBmyGMfOE2ft4oLFlNdQSx3wnsNtK6dFMZMWG84Eg552hqrb8dtm&#10;iPHd3u8OzcvCUn39fMzCxzsqNRr22yWIRH36N/9dv+lcfz6H32fyBH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wMEcMAAADcAAAADwAAAAAAAAAAAAAAAACYAgAAZHJzL2Rv&#10;d25yZXYueG1sUEsFBgAAAAAEAAQA9QAAAIgD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6sUA&#10;AADcAAAADwAAAGRycy9kb3ducmV2LnhtbESPT0vDQBDF74LfYRnBm934h2rTbosIQk6CTaXXMTvJ&#10;BrOzYXebRj+9cxC8zfDevPebzW72g5oopj6wgdtFAYq4CbbnzsChfr15ApUyssUhMBn4pgS77eXF&#10;BksbzvxO0z53SkI4lWjA5TyWWqfGkce0CCOxaG2IHrOssdM24lnC/aDvimKpPfYsDQ5HenHUfO1P&#10;3sDx56OeTrF2b22sqofV53EZ23tjrq/m5zWoTHP+N/9dV1bwH4VWnpEJ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7/X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4C7A1AC0" w:rsidR="00D87D5D" w:rsidRDefault="00D87D5D" w:rsidP="00E45624">
            <w:pPr>
              <w:pStyle w:val="TipText"/>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r w:rsidR="005040A8">
              <w:t xml:space="preserve"> See </w:t>
            </w:r>
            <w:r w:rsidR="005040A8">
              <w:fldChar w:fldCharType="begin"/>
            </w:r>
            <w:r w:rsidR="005040A8">
              <w:instrText xml:space="preserve"> REF _Ref428364528 \r \h </w:instrText>
            </w:r>
            <w:r w:rsidR="005040A8">
              <w:fldChar w:fldCharType="separate"/>
            </w:r>
            <w:r w:rsidR="00AA6384">
              <w:t>Chapter 20</w:t>
            </w:r>
            <w:r w:rsidR="005040A8">
              <w:fldChar w:fldCharType="end"/>
            </w:r>
            <w:r w:rsidR="005040A8">
              <w:t xml:space="preserve"> for more details.</w:t>
            </w:r>
          </w:p>
        </w:tc>
      </w:tr>
    </w:tbl>
    <w:p w14:paraId="4D1AAAA1" w14:textId="77777777" w:rsidR="00D87D5D" w:rsidRDefault="00D87D5D" w:rsidP="00A45C95"/>
    <w:p w14:paraId="39B38E06" w14:textId="121096F2" w:rsidR="00D87D5D" w:rsidRDefault="00D87D5D" w:rsidP="00A45C95">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A45C95">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A45C95">
      <w:r w:rsidRPr="00D87D5D">
        <w:rPr>
          <w:b/>
        </w:rPr>
        <w:t>Scaling.</w:t>
      </w:r>
      <w:r>
        <w:t xml:space="preserve"> It is a multiplier to the overall scale of a mesh object. Use it to enlarge or shrink a mesh object.</w:t>
      </w:r>
    </w:p>
    <w:p w14:paraId="6182F80A" w14:textId="6E905E14" w:rsidR="00D87D5D" w:rsidRDefault="00D87D5D" w:rsidP="00BF54AB">
      <w:pPr>
        <w:pStyle w:val="Heading2"/>
      </w:pPr>
      <w:bookmarkStart w:id="173" w:name="_Toc406755670"/>
      <w:bookmarkStart w:id="174" w:name="_Toc406770743"/>
      <w:bookmarkStart w:id="175" w:name="_Toc428439156"/>
      <w:r>
        <w:t>Mesh Manipulations</w:t>
      </w:r>
      <w:bookmarkEnd w:id="173"/>
      <w:bookmarkEnd w:id="174"/>
      <w:bookmarkEnd w:id="175"/>
    </w:p>
    <w:p w14:paraId="1547623C" w14:textId="0D80AADC" w:rsidR="00D87D5D" w:rsidRDefault="00DA14A7" w:rsidP="00A45C95">
      <w:r>
        <w:t>Mesh manipulations are enabled from the “Workspace” panel, though context menu. When enabled, the settings are loaded into the “Property” panel (</w:t>
      </w:r>
      <w:r>
        <w:fldChar w:fldCharType="begin"/>
      </w:r>
      <w:r>
        <w:instrText xml:space="preserve"> REF _Ref406593703 \h </w:instrText>
      </w:r>
      <w:r>
        <w:fldChar w:fldCharType="separate"/>
      </w:r>
      <w:r w:rsidR="00AA6384">
        <w:t xml:space="preserve">Figure </w:t>
      </w:r>
      <w:r w:rsidR="00AA6384">
        <w:rPr>
          <w:noProof/>
        </w:rPr>
        <w:t>11</w:t>
      </w:r>
      <w:r w:rsidR="00AA6384">
        <w:noBreakHyphen/>
      </w:r>
      <w:r w:rsidR="00AA6384">
        <w:rPr>
          <w:noProof/>
        </w:rPr>
        <w:t>2</w:t>
      </w:r>
      <w:r>
        <w:fldChar w:fldCharType="end"/>
      </w:r>
      <w:r>
        <w:t>).</w:t>
      </w:r>
    </w:p>
    <w:p w14:paraId="7608EF13" w14:textId="765EC65F" w:rsidR="00DA14A7" w:rsidRDefault="00DA14A7" w:rsidP="00DA14A7">
      <w:pPr>
        <w:jc w:val="center"/>
      </w:pPr>
      <w:r>
        <w:rPr>
          <w:noProof/>
          <w:lang w:eastAsia="en-US"/>
        </w:rPr>
        <w:lastRenderedPageBreak/>
        <w:drawing>
          <wp:inline distT="0" distB="0" distL="0" distR="0" wp14:anchorId="46A91B08" wp14:editId="506D0563">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30C6CA77" w:rsidR="00DA14A7" w:rsidRDefault="00DA14A7" w:rsidP="00DA14A7">
      <w:pPr>
        <w:pStyle w:val="Caption"/>
        <w:jc w:val="center"/>
      </w:pPr>
      <w:bookmarkStart w:id="176" w:name="_Ref406593703"/>
      <w:bookmarkStart w:id="177" w:name="_Toc428439220"/>
      <w:r>
        <w:t xml:space="preserve">Figure </w:t>
      </w:r>
      <w:fldSimple w:instr=" STYLEREF 1 \s ">
        <w:r w:rsidR="00AA6384">
          <w:rPr>
            <w:noProof/>
          </w:rPr>
          <w:t>11</w:t>
        </w:r>
      </w:fldSimple>
      <w:r w:rsidR="0037433D">
        <w:noBreakHyphen/>
      </w:r>
      <w:fldSimple w:instr=" SEQ Figure \* ARABIC \s 1 ">
        <w:r w:rsidR="00AA6384">
          <w:rPr>
            <w:noProof/>
          </w:rPr>
          <w:t>2</w:t>
        </w:r>
      </w:fldSimple>
      <w:bookmarkEnd w:id="176"/>
      <w:r>
        <w:t>. Mesh manipulations.</w:t>
      </w:r>
      <w:bookmarkEnd w:id="177"/>
    </w:p>
    <w:p w14:paraId="256FFC69" w14:textId="6505A2E8" w:rsidR="00DA14A7" w:rsidRDefault="00055C96" w:rsidP="00DA14A7">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A977D8">
            <w:pPr>
              <w:pStyle w:val="Icon"/>
            </w:pPr>
            <w:r>
              <w:rPr>
                <w:noProof/>
                <w:lang w:eastAsia="en-US"/>
              </w:rPr>
              <mc:AlternateContent>
                <mc:Choice Requires="wpg">
                  <w:drawing>
                    <wp:inline distT="0" distB="0" distL="0" distR="0" wp14:anchorId="48EDA739" wp14:editId="60350D99">
                      <wp:extent cx="228600" cy="228600"/>
                      <wp:effectExtent l="0" t="0" r="0" b="0"/>
                      <wp:docPr id="18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CD375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xB2cMA&#10;AADcAAAADwAAAGRycy9kb3ducmV2LnhtbESPQWsCMRCF7wX/Qxiht5rVg2xXoxRF8dKWqj9g2Ew3&#10;224mIYnr+u8bQehthvfmfW+W68F2oqcQW8cKppMCBHHtdMuNgvNp91KCiAlZY+eYFNwowno1elpi&#10;pd2Vv6g/pkbkEI4VKjAp+UrKWBuyGCfOE2ft2wWLKa+hkTrgNYfbTs6KYi4ttpwJBj1tDNW/x4vN&#10;EOP7rd/s29fSUvPzeZuHj3dU6nk8vC1AJBrSv/lxfdC5fjmF+zN5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xB2cMAAADcAAAADwAAAAAAAAAAAAAAAACYAgAAZHJzL2Rv&#10;d25yZXYueG1sUEsFBgAAAAAEAAQA9QAAAIgD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yJ8IA&#10;AADcAAAADwAAAGRycy9kb3ducmV2LnhtbERP32vCMBB+F/Y/hBvsTdM5EdcZZQwGfRpoHb7emmtT&#10;1lxKEmu3v94Igm/38f289Xa0nRjIh9axgudZBoK4crrlRsGh/JyuQISIrLFzTAr+KMB28zBZY67d&#10;mXc07GMjUgiHHBWYGPtcylAZshhmridOXO28xZigb6T2eE7htpPzLFtKiy2nBoM9fRiqfvcnq+D4&#10;/10OJ1+ar9oXxeL157j09YtST4/j+xuISGO8i2/uQqf5qzlcn0kXyM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0rIn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7B3341">
            <w:pPr>
              <w:pStyle w:val="TipText"/>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DA14A7"/>
    <w:p w14:paraId="69E62E7E" w14:textId="77777777" w:rsidR="00806808" w:rsidRDefault="00806808">
      <w:r>
        <w:br w:type="page"/>
      </w:r>
    </w:p>
    <w:p w14:paraId="224ABD33" w14:textId="7617E2C1" w:rsidR="00762FFC" w:rsidRDefault="00762FFC" w:rsidP="00BF54AB">
      <w:pPr>
        <w:pStyle w:val="Heading1"/>
      </w:pPr>
      <w:bookmarkStart w:id="178" w:name="_Toc406575232"/>
      <w:bookmarkStart w:id="179" w:name="_Ref406750455"/>
      <w:bookmarkStart w:id="180" w:name="_Ref406750676"/>
      <w:bookmarkStart w:id="181" w:name="_Toc406755671"/>
      <w:bookmarkStart w:id="182" w:name="_Ref406768432"/>
      <w:bookmarkStart w:id="183" w:name="_Toc406770744"/>
      <w:bookmarkStart w:id="184" w:name="_Ref407098293"/>
      <w:bookmarkStart w:id="185" w:name="_Ref410030394"/>
      <w:bookmarkStart w:id="186" w:name="_Ref410053431"/>
      <w:bookmarkStart w:id="187" w:name="_Ref428197378"/>
      <w:bookmarkStart w:id="188" w:name="_Ref428197707"/>
      <w:bookmarkStart w:id="189" w:name="_Ref428273664"/>
      <w:bookmarkStart w:id="190" w:name="_Toc428439157"/>
      <w:r>
        <w:lastRenderedPageBreak/>
        <w:t>Movie Playback and Export</w:t>
      </w:r>
      <w:bookmarkEnd w:id="178"/>
      <w:bookmarkEnd w:id="179"/>
      <w:bookmarkEnd w:id="180"/>
      <w:bookmarkEnd w:id="181"/>
      <w:bookmarkEnd w:id="182"/>
      <w:bookmarkEnd w:id="183"/>
      <w:bookmarkEnd w:id="184"/>
      <w:bookmarkEnd w:id="185"/>
      <w:bookmarkEnd w:id="186"/>
      <w:bookmarkEnd w:id="187"/>
      <w:bookmarkEnd w:id="188"/>
      <w:bookmarkEnd w:id="189"/>
      <w:bookmarkEnd w:id="190"/>
    </w:p>
    <w:p w14:paraId="207752EF" w14:textId="6168C40F" w:rsidR="005C070B" w:rsidRDefault="005C070B" w:rsidP="005C070B">
      <w:bookmarkStart w:id="191" w:name="_Toc406755672"/>
      <w:r>
        <w:t>This panel enables a user to animate certain aspects of a vo</w:t>
      </w:r>
      <w:r w:rsidR="000E07FC">
        <w:t>lume within the rendering view, and is located at the bottom left of the program by default.</w:t>
      </w:r>
    </w:p>
    <w:p w14:paraId="059D4776" w14:textId="026F8126" w:rsidR="000B1DC8" w:rsidRDefault="000B1DC8" w:rsidP="005C070B">
      <w:r>
        <w:t xml:space="preserve">The bottom of the </w:t>
      </w:r>
      <w:r w:rsidR="0037433D">
        <w:t>panel remains constant for all the</w:t>
      </w:r>
      <w:r>
        <w:t xml:space="preserve"> tabs. </w:t>
      </w:r>
      <w:r w:rsidR="003153DD">
        <w:t xml:space="preserve">The type of playback depends on which tab is currently visible (Basic vs. Advanced.) If </w:t>
      </w:r>
      <w:r w:rsidR="005040A8">
        <w:t>one of the other tabs</w:t>
      </w:r>
      <w:r w:rsidR="003153DD">
        <w:t xml:space="preserve"> is in view, the last tab selected determines the playback mode.</w:t>
      </w:r>
    </w:p>
    <w:p w14:paraId="1D9FFC22" w14:textId="5A347634" w:rsidR="00BB6613" w:rsidRDefault="00BB6613" w:rsidP="00C50376">
      <w:pPr>
        <w:jc w:val="center"/>
      </w:pPr>
      <w:r>
        <w:rPr>
          <w:noProof/>
          <w:lang w:eastAsia="en-US"/>
        </w:rPr>
        <w:drawing>
          <wp:inline distT="0" distB="0" distL="0" distR="0" wp14:anchorId="794A9667" wp14:editId="29A7874D">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42802CBD" w14:textId="5D2127CD" w:rsidR="000815F7" w:rsidRDefault="00C50376" w:rsidP="00C50376">
      <w:pPr>
        <w:pStyle w:val="Caption"/>
        <w:jc w:val="center"/>
      </w:pPr>
      <w:bookmarkStart w:id="192" w:name="_Toc428439221"/>
      <w:r>
        <w:t xml:space="preserve">Figure </w:t>
      </w:r>
      <w:fldSimple w:instr=" STYLEREF 1 \s ">
        <w:r w:rsidR="00AA6384">
          <w:rPr>
            <w:noProof/>
          </w:rPr>
          <w:t>12</w:t>
        </w:r>
      </w:fldSimple>
      <w:r w:rsidR="0037433D">
        <w:noBreakHyphen/>
      </w:r>
      <w:fldSimple w:instr=" SEQ Figure \* ARABIC \s 1 ">
        <w:r w:rsidR="00AA6384">
          <w:rPr>
            <w:noProof/>
          </w:rPr>
          <w:t>1</w:t>
        </w:r>
      </w:fldSimple>
      <w:r>
        <w:t xml:space="preserve">. </w:t>
      </w:r>
      <w:r w:rsidR="000E07FC">
        <w:t>Main m</w:t>
      </w:r>
      <w:r w:rsidR="000815F7">
        <w:t>ovie playback controls.</w:t>
      </w:r>
      <w:bookmarkEnd w:id="192"/>
    </w:p>
    <w:p w14:paraId="2B15A635" w14:textId="3E84DA89" w:rsidR="00BB6613" w:rsidRDefault="00BB6613" w:rsidP="005C070B">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06D1270" w:rsidR="00BB6613" w:rsidRDefault="00BB6613" w:rsidP="005C070B">
      <w:r>
        <w:rPr>
          <w:b/>
        </w:rPr>
        <w:t xml:space="preserve">Capture. </w:t>
      </w:r>
      <w:r>
        <w:t>This drop-down selection box enables a user to choose which rendering frame to playback on and record to export to file. Having multiple rendering frames is not common, but is sometimes useful for side-by-side comparisons. In most cases, there is only 1 frame to render, and subsequently, only 1 option in this drop-down menu.</w:t>
      </w:r>
    </w:p>
    <w:p w14:paraId="64104B83" w14:textId="13AFF96B" w:rsidR="00BB6613" w:rsidRPr="00BB6613" w:rsidRDefault="00BB6613" w:rsidP="005C070B">
      <w:r>
        <w:rPr>
          <w:noProof/>
          <w:lang w:eastAsia="en-US"/>
        </w:rPr>
        <w:drawing>
          <wp:inline distT="0" distB="0" distL="0" distR="0" wp14:anchorId="1109DC65" wp14:editId="706E16D8">
            <wp:extent cx="146304" cy="146304"/>
            <wp:effectExtent l="0" t="0" r="6350"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Pr>
          <w:b/>
        </w:rPr>
        <w:t xml:space="preserve">Help. </w:t>
      </w:r>
      <w:r>
        <w:t>This button is a link to open a browser to this reference document.</w:t>
      </w:r>
    </w:p>
    <w:p w14:paraId="232A5742" w14:textId="036E8D05" w:rsidR="000B1DC8" w:rsidRDefault="004E1B06" w:rsidP="00BB6613">
      <w:r>
        <w:rPr>
          <w:noProof/>
          <w:lang w:eastAsia="en-US"/>
        </w:rPr>
        <w:drawing>
          <wp:inline distT="0" distB="0" distL="0" distR="0" wp14:anchorId="13DA212A" wp14:editId="455C595F">
            <wp:extent cx="192024" cy="1828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p>
    <w:p w14:paraId="1AFE69B8" w14:textId="3F9B56C3" w:rsidR="00BB6613" w:rsidRDefault="004E1B06" w:rsidP="00BB6613">
      <w:r>
        <w:rPr>
          <w:noProof/>
          <w:lang w:eastAsia="en-US"/>
        </w:rPr>
        <w:drawing>
          <wp:inline distT="0" distB="0" distL="0" distR="0" wp14:anchorId="48014426" wp14:editId="02DD65E3">
            <wp:extent cx="173736" cy="1737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BB6613">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BB6613">
      <w:r>
        <w:rPr>
          <w:b/>
        </w:rPr>
        <w:t xml:space="preserve">Time Text. </w:t>
      </w:r>
      <w:r>
        <w:t>This text box updates with the slider during playback. You may also edit this to a particular time in the movie (in seconds).</w:t>
      </w:r>
    </w:p>
    <w:p w14:paraId="6E8FA109" w14:textId="6A2D99D7" w:rsidR="000815F7" w:rsidRDefault="000815F7" w:rsidP="00BB6613">
      <w:r>
        <w:rPr>
          <w:b/>
          <w:noProof/>
          <w:lang w:eastAsia="en-US"/>
        </w:rPr>
        <w:drawing>
          <wp:inline distT="0" distB="0" distL="0" distR="0" wp14:anchorId="6E93EBFD" wp14:editId="1DC1567E">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Pr>
          <w:b/>
        </w:rPr>
        <w:t xml:space="preserve">  Save / Export. </w:t>
      </w:r>
      <w:r>
        <w:t xml:space="preserve">This button allows you to export a final movie once you feel the preview playback is adequate. </w:t>
      </w:r>
    </w:p>
    <w:p w14:paraId="68965451" w14:textId="29168B38" w:rsidR="000815F7" w:rsidRDefault="000815F7" w:rsidP="001D76DD">
      <w:pPr>
        <w:jc w:val="center"/>
      </w:pPr>
      <w:r>
        <w:rPr>
          <w:noProof/>
          <w:lang w:eastAsia="en-US"/>
        </w:rPr>
        <w:lastRenderedPageBreak/>
        <w:drawing>
          <wp:inline distT="0" distB="0" distL="0" distR="0" wp14:anchorId="7E262C67" wp14:editId="4C604D46">
            <wp:extent cx="3502152" cy="3163824"/>
            <wp:effectExtent l="0" t="0" r="317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02152" cy="3163824"/>
                    </a:xfrm>
                    <a:prstGeom prst="rect">
                      <a:avLst/>
                    </a:prstGeom>
                    <a:noFill/>
                    <a:ln>
                      <a:noFill/>
                    </a:ln>
                  </pic:spPr>
                </pic:pic>
              </a:graphicData>
            </a:graphic>
          </wp:inline>
        </w:drawing>
      </w:r>
    </w:p>
    <w:p w14:paraId="02D4FEC6" w14:textId="4238EB34" w:rsidR="000815F7" w:rsidRDefault="00C50376" w:rsidP="00C50376">
      <w:pPr>
        <w:pStyle w:val="Caption"/>
        <w:jc w:val="center"/>
      </w:pPr>
      <w:bookmarkStart w:id="193" w:name="_Toc428439222"/>
      <w:r>
        <w:t xml:space="preserve">Figure </w:t>
      </w:r>
      <w:fldSimple w:instr=" STYLEREF 1 \s ">
        <w:r w:rsidR="00AA6384">
          <w:rPr>
            <w:noProof/>
          </w:rPr>
          <w:t>12</w:t>
        </w:r>
      </w:fldSimple>
      <w:r w:rsidR="0037433D">
        <w:noBreakHyphen/>
      </w:r>
      <w:fldSimple w:instr=" SEQ Figure \* ARABIC \s 1 ">
        <w:r w:rsidR="00AA6384">
          <w:rPr>
            <w:noProof/>
          </w:rPr>
          <w:t>2</w:t>
        </w:r>
      </w:fldSimple>
      <w:r>
        <w:t xml:space="preserve">. </w:t>
      </w:r>
      <w:r w:rsidR="002F1AC5">
        <w:t>Save or e</w:t>
      </w:r>
      <w:r w:rsidR="000815F7">
        <w:t>xport a movie or time sequence.</w:t>
      </w:r>
      <w:bookmarkEnd w:id="193"/>
    </w:p>
    <w:p w14:paraId="51BD08A4" w14:textId="2DA826C9" w:rsidR="000815F7" w:rsidRDefault="000815F7" w:rsidP="000815F7">
      <w:r>
        <w:t xml:space="preserve">Once you click save, you will see a number of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6A22FDA6" w14:textId="791CB1D3" w:rsidR="000815F7" w:rsidRDefault="000815F7" w:rsidP="000815F7">
      <w:r>
        <w:t>In the additional options, you can select a check for compression (only for TIF sequence output), and bit rate (only for MOV output type). The bitrate determines the quality of the video. Only between approximately 0 and 20 Mb/</w:t>
      </w:r>
      <w:r w:rsidR="003153DD">
        <w:t xml:space="preserve">s (mega bit per second) </w:t>
      </w:r>
      <w:r>
        <w:t xml:space="preserve">is supported. </w:t>
      </w:r>
      <w:r w:rsidR="003153DD">
        <w:t xml:space="preserve">The estimated size, based on the Mb/s is on the right. As movies get larger and longer, this estimation becomes less accurate. </w:t>
      </w:r>
      <w:r>
        <w:t>One Mb/s would approximately be 8 Mb</w:t>
      </w:r>
      <w:r w:rsidR="003153DD">
        <w:t xml:space="preserve"> (mega bit)</w:t>
      </w:r>
      <w:r>
        <w:t xml:space="preserve"> in size if the movie is 8 second long. This would be only about 1 MB (</w:t>
      </w:r>
      <w:r w:rsidR="003153DD">
        <w:t>megabyte</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7F0FD8">
            <w:pPr>
              <w:pStyle w:val="Icon"/>
            </w:pPr>
            <w:r>
              <w:rPr>
                <w:noProof/>
                <w:lang w:eastAsia="en-US"/>
              </w:rPr>
              <mc:AlternateContent>
                <mc:Choice Requires="wpg">
                  <w:drawing>
                    <wp:inline distT="0" distB="0" distL="0" distR="0" wp14:anchorId="64DE89AB" wp14:editId="4854530A">
                      <wp:extent cx="228600" cy="228600"/>
                      <wp:effectExtent l="0" t="0" r="0" b="0"/>
                      <wp:docPr id="35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E878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9Z8IA&#10;AADcAAAADwAAAGRycy9kb3ducmV2LnhtbESP3WoCMRCF7wu+QxihdzWrFNGtUURRvGmL2gcYNtPN&#10;1s0kJHFd394UCr08nJ+Ps1j1thUdhdg4VjAeFSCIK6cbrhV8nXcvMxAxIWtsHZOCO0VYLQdPCyy1&#10;u/GRulOqRR7hWKICk5IvpYyVIYtx5Dxx9r5dsJiyDLXUAW953LZyUhRTabHhTDDoaWOoupyuNkOM&#10;77Z+s2/mM0v1z+d9Gj7eUannYb9+A5GoT//hv/ZBK3idjO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L1nwgAAANwAAAAPAAAAAAAAAAAAAAAAAJgCAABkcnMvZG93&#10;bnJldi54bWxQSwUGAAAAAAQABAD1AAAAhwM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pOmcUA&#10;AADcAAAADwAAAGRycy9kb3ducmV2LnhtbESPwWrDMBBE74X8g9hCb41cN4TUiRJCoeBToXFCrltr&#10;bZlYKyMpjtuvrwqFHoeZecNsdpPtxUg+dI4VPM0zEMS10x23Co7V2+MKRIjIGnvHpOCLAuy2s7sN&#10;Ftrd+IPGQ2xFgnAoUIGJcSikDLUhi2HuBuLkNc5bjEn6VmqPtwS3vcyzbCktdpwWDA70aqi+HK5W&#10;wfn7VI1XX5n3xpfl4uXzvPTNs1IP99N+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2k6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4BBC59C6" w:rsidR="004E3B7F" w:rsidRDefault="004E3B7F" w:rsidP="007F0FD8">
            <w:pPr>
              <w:pStyle w:val="TipText"/>
              <w:cnfStyle w:val="000000000000" w:firstRow="0" w:lastRow="0" w:firstColumn="0" w:lastColumn="0" w:oddVBand="0" w:evenVBand="0" w:oddHBand="0" w:evenHBand="0" w:firstRowFirstColumn="0" w:firstRowLastColumn="0" w:lastRowFirstColumn="0" w:lastRowLastColumn="0"/>
            </w:pPr>
            <w:r>
              <w:t>In order to successfully compress a MOV file, a movie is required to contain at least 36 frames in total. The total number of movie frames is calculated by multiplying FPS to movie length in seconds. For example, at 30 FPS, a 1 second long movie will be too short to be successfully compressed, since it contains only 30 frames. You can either increase the movie length or export individual frames as TIFF files.</w:t>
            </w:r>
          </w:p>
        </w:tc>
      </w:tr>
    </w:tbl>
    <w:p w14:paraId="46B93602" w14:textId="77777777" w:rsidR="004E3B7F" w:rsidRPr="000815F7" w:rsidRDefault="004E3B7F" w:rsidP="000815F7"/>
    <w:p w14:paraId="15E45914" w14:textId="6181A70F" w:rsidR="00B96966" w:rsidRDefault="00B96966" w:rsidP="00B96966">
      <w:pPr>
        <w:pStyle w:val="Heading2"/>
      </w:pPr>
      <w:bookmarkStart w:id="194" w:name="_Toc406770745"/>
      <w:bookmarkStart w:id="195" w:name="_Toc428439158"/>
      <w:r>
        <w:t>Basic Movie Operations</w:t>
      </w:r>
      <w:bookmarkEnd w:id="191"/>
      <w:bookmarkEnd w:id="194"/>
      <w:bookmarkEnd w:id="195"/>
    </w:p>
    <w:p w14:paraId="5CFEF6FE" w14:textId="5A4ACAC6" w:rsidR="005C070B" w:rsidRDefault="005C070B" w:rsidP="005C070B">
      <w:r>
        <w:t>Basic operations include axis-aligned rotations (X, Y, and Z), time frame progression (from a set of volumes organized as subsequent times of the same data), and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0B1DC8">
            <w:pPr>
              <w:pStyle w:val="Icon"/>
            </w:pPr>
            <w:r>
              <w:rPr>
                <w:noProof/>
                <w:lang w:eastAsia="en-US"/>
              </w:rPr>
              <w:lastRenderedPageBreak/>
              <mc:AlternateContent>
                <mc:Choice Requires="wpg">
                  <w:drawing>
                    <wp:inline distT="0" distB="0" distL="0" distR="0" wp14:anchorId="08369D11" wp14:editId="323448B1">
                      <wp:extent cx="228600" cy="228600"/>
                      <wp:effectExtent l="0" t="0" r="0" b="0"/>
                      <wp:docPr id="3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E015BD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N7cMA&#10;AADcAAAADwAAAGRycy9kb3ducmV2LnhtbESP3WoCMRCF7wu+Q5hC7zRbC2q3RhGlxRsrah9g2Ew3&#10;224mIYnr+vZGKPTycH4+znzZ21Z0FGLjWMHzqABBXDndcK3g6/Q+nIGICVlj65gUXCnCcjF4mGOp&#10;3YUP1B1TLfIIxxIVmJR8KWWsDFmMI+eJs/ftgsWUZailDnjJ47aV46KYSIsNZ4JBT2tD1e/xbDPE&#10;+G7j1x/N68xS/bO/TsLnDpV6euxXbyAS9ek//NfeagUv4yn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tN7cMAAADcAAAADwAAAAAAAAAAAAAAAACYAgAAZHJzL2Rv&#10;d25yZXYueG1sUEsFBgAAAAAEAAQA9QAAAIgD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i0FsIA&#10;AADcAAAADwAAAGRycy9kb3ducmV2LnhtbERPz2vCMBS+D/Y/hDfwNlN1yFaNMgZCT4NZpddn89oU&#10;m5eSxNrtr18Ogx0/vt/b/WR7MZIPnWMFi3kGgrh2uuNWwak8PL+CCBFZY++YFHxTgP3u8WGLuXZ3&#10;/qLxGFuRQjjkqMDEOORShtqQxTB3A3HiGuctxgR9K7XHewq3vVxm2Vpa7Dg1GBzow1B9Pd6sgurn&#10;XI43X5rPxhfFy9ulWvtmpdTsaXrfgIg0xX/xn7vQClbLtDa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Q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45624">
            <w:pPr>
              <w:pStyle w:val="TipText"/>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5C070B"/>
    <w:p w14:paraId="1BCFCABD" w14:textId="1B430F03" w:rsidR="005C070B" w:rsidRDefault="000E07FC" w:rsidP="001D76DD">
      <w:pPr>
        <w:jc w:val="center"/>
      </w:pPr>
      <w:r>
        <w:rPr>
          <w:noProof/>
          <w:lang w:eastAsia="en-US"/>
        </w:rPr>
        <w:drawing>
          <wp:inline distT="0" distB="0" distL="0" distR="0" wp14:anchorId="6C7768C4" wp14:editId="3271378B">
            <wp:extent cx="2221992" cy="1554480"/>
            <wp:effectExtent l="0" t="0" r="6985" b="76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1"/>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2221992" cy="1554480"/>
                    </a:xfrm>
                    <a:prstGeom prst="rect">
                      <a:avLst/>
                    </a:prstGeom>
                    <a:noFill/>
                    <a:ln>
                      <a:noFill/>
                    </a:ln>
                  </pic:spPr>
                </pic:pic>
              </a:graphicData>
            </a:graphic>
          </wp:inline>
        </w:drawing>
      </w:r>
    </w:p>
    <w:p w14:paraId="66AC71CA" w14:textId="7F72852E" w:rsidR="000E07FC" w:rsidRDefault="00C50376" w:rsidP="001D76DD">
      <w:pPr>
        <w:pStyle w:val="Caption"/>
        <w:jc w:val="center"/>
      </w:pPr>
      <w:bookmarkStart w:id="196" w:name="_Toc428439223"/>
      <w:r>
        <w:t xml:space="preserve">Figure </w:t>
      </w:r>
      <w:fldSimple w:instr=" STYLEREF 1 \s ">
        <w:r w:rsidR="00AA6384">
          <w:rPr>
            <w:noProof/>
          </w:rPr>
          <w:t>12</w:t>
        </w:r>
      </w:fldSimple>
      <w:r w:rsidR="0037433D">
        <w:noBreakHyphen/>
      </w:r>
      <w:fldSimple w:instr=" SEQ Figure \* ARABIC \s 1 ">
        <w:r w:rsidR="00AA6384">
          <w:rPr>
            <w:noProof/>
          </w:rPr>
          <w:t>3</w:t>
        </w:r>
      </w:fldSimple>
      <w:r>
        <w:t xml:space="preserve">. </w:t>
      </w:r>
      <w:r w:rsidR="002F1AC5">
        <w:t>Basic m</w:t>
      </w:r>
      <w:r w:rsidR="000E07FC">
        <w:t>ovie playback controls.</w:t>
      </w:r>
      <w:bookmarkEnd w:id="196"/>
    </w:p>
    <w:p w14:paraId="20DB2BB4" w14:textId="2A3607F3" w:rsidR="005C070B" w:rsidRDefault="005379DF" w:rsidP="005C070B">
      <w:pPr>
        <w:pStyle w:val="ListParagraph"/>
        <w:numPr>
          <w:ilvl w:val="0"/>
          <w:numId w:val="11"/>
        </w:numPr>
      </w:pPr>
      <w:r>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length of the movie and the frames per second. For example, if a movie is 5 seconds long, and you are rotating 360 degrees along the Y axis, you will see 72 degrees of rotation in the Y axis when you push the “Play” </w:t>
      </w:r>
      <w:r>
        <w:rPr>
          <w:noProof/>
          <w:lang w:eastAsia="en-US"/>
        </w:rPr>
        <w:drawing>
          <wp:inline distT="0" distB="0" distL="0" distR="0" wp14:anchorId="737170E7" wp14:editId="5993370C">
            <wp:extent cx="192024" cy="182880"/>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t xml:space="preserve">button. </w:t>
      </w:r>
    </w:p>
    <w:p w14:paraId="7E99990D" w14:textId="2E933CCF" w:rsidR="000B1DC8" w:rsidRDefault="005379DF" w:rsidP="005C070B">
      <w:pPr>
        <w:pStyle w:val="ListParagraph"/>
        <w:numPr>
          <w:ilvl w:val="0"/>
          <w:numId w:val="11"/>
        </w:numPr>
      </w:pPr>
      <w:r>
        <w:t xml:space="preserve">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“Time Sequence / Batch” for you, set the start, end, and current times (based on the # of the file you loaded), and update the movie time slider to where this file is in the sequence. </w:t>
      </w:r>
    </w:p>
    <w:p w14:paraId="7FB3A7B7" w14:textId="6C045FD2" w:rsidR="005379DF" w:rsidRDefault="005379DF" w:rsidP="000B1DC8">
      <w:pPr>
        <w:pStyle w:val="ListParagraph"/>
        <w:numPr>
          <w:ilvl w:val="1"/>
          <w:numId w:val="11"/>
        </w:numPr>
      </w:pPr>
      <w:r>
        <w:t xml:space="preserve">The </w:t>
      </w:r>
      <w:r>
        <w:rPr>
          <w:noProof/>
          <w:lang w:eastAsia="en-US"/>
        </w:rPr>
        <w:drawing>
          <wp:inline distT="0" distB="0" distL="0" distR="0" wp14:anchorId="4D9AC648" wp14:editId="099BF973">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0B1DC8">
      <w:pPr>
        <w:pStyle w:val="ListParagraph"/>
        <w:numPr>
          <w:ilvl w:val="1"/>
          <w:numId w:val="11"/>
        </w:numPr>
      </w:pPr>
      <w:r>
        <w:t xml:space="preserve">The </w:t>
      </w:r>
      <w:r>
        <w:rPr>
          <w:noProof/>
          <w:lang w:eastAsia="en-US"/>
        </w:rPr>
        <w:drawing>
          <wp:inline distT="0" distB="0" distL="0" distR="0" wp14:anchorId="552DCBE5" wp14:editId="3D2BAC73">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13BA7ACF" w:rsidR="000B1DC8" w:rsidRDefault="000B1DC8" w:rsidP="000B1DC8">
      <w:pPr>
        <w:pStyle w:val="ListParagraph"/>
        <w:numPr>
          <w:ilvl w:val="1"/>
          <w:numId w:val="11"/>
        </w:numPr>
      </w:pPr>
      <w:r>
        <w:t xml:space="preserve">The start time and end time are set automatically, but you may want to only play back a certain subset of the time frames. For example, out of 100, you may choose to play frames 20-30. FluoRender will correct times that are out of range, including negative numbers. </w:t>
      </w:r>
    </w:p>
    <w:p w14:paraId="475B46DE" w14:textId="2145B42E" w:rsidR="000B1DC8" w:rsidRDefault="000B1DC8" w:rsidP="000B1DC8">
      <w:pPr>
        <w:pStyle w:val="ListParagraph"/>
        <w:numPr>
          <w:ilvl w:val="1"/>
          <w:numId w:val="11"/>
        </w:numPr>
      </w:pPr>
      <w:r>
        <w:t xml:space="preserve">The movie length is unique to the Basic tab of movie making. You can choose how long (in real seconds) you want the exported movie file to be.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0B1DC8">
            <w:pPr>
              <w:pStyle w:val="Icon"/>
            </w:pPr>
            <w:r>
              <w:rPr>
                <w:noProof/>
                <w:lang w:eastAsia="en-US"/>
              </w:rPr>
              <mc:AlternateContent>
                <mc:Choice Requires="wpg">
                  <w:drawing>
                    <wp:inline distT="0" distB="0" distL="0" distR="0" wp14:anchorId="781D3B43" wp14:editId="14776D42">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57032D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dM8MA&#10;AADcAAAADwAAAGRycy9kb3ducmV2LnhtbESP3WoCMRCF7wu+QxjBu5rVBbFbo4ii9KYtVR9g2Ew3&#10;224mIYnr+vZNodDLw/n5OKvNYDvRU4itYwWzaQGCuHa65UbB5Xx4XIKICVlj55gU3CnCZj16WGGl&#10;3Y0/qD+lRuQRjhUqMCn5SspYG7IYp84TZ+/TBYspy9BIHfCWx20n50WxkBZbzgSDnnaG6u/T1WaI&#10;8f3e747t09JS8/V+X4S3V1RqMh62zyASDek//Nd+0QrKsoT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ndM8MAAADcAAAADwAAAAAAAAAAAAAAAACYAgAAZHJzL2Rv&#10;d25yZXYueG1sUEsFBgAAAAAEAAQA9QAAAIgD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ozsUA&#10;AADcAAAADwAAAGRycy9kb3ducmV2LnhtbESPwWrDMBBE74X8g9hCb43cOoTUiRJCoeBToXFCrltr&#10;bZlYKyMpjtuvrwqFHoeZecNsdpPtxUg+dI4VPM0zEMS10x23Co7V2+MKRIjIGnvHpOCLAuy2s7sN&#10;Ftrd+IPGQ2xFgnAoUIGJcSikDLUhi2HuBuLkNc5bjEn6VmqPtwS3vXzOsqW02HFaMDjQq6H6crha&#10;BefvUzVefWXeG1+Wi5fP89I3uVIP99N+DSLSFP/Df+1SK8jz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DCjO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985B65">
            <w:pPr>
              <w:pStyle w:val="TipText"/>
              <w:cnfStyle w:val="000000000000" w:firstRow="0" w:lastRow="0" w:firstColumn="0" w:lastColumn="0" w:oddVBand="0" w:evenVBand="0" w:oddHBand="0" w:evenHBand="0" w:firstRowFirstColumn="0" w:firstRowLastColumn="0" w:lastRowFirstColumn="0" w:lastRowLastColumn="0"/>
            </w:pPr>
            <w:r>
              <w:t>Although you select both a movie time in this panel, as well as a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0B1DC8">
      <w:pPr>
        <w:pStyle w:val="ListParagraph"/>
        <w:ind w:left="1440"/>
      </w:pPr>
    </w:p>
    <w:p w14:paraId="504C7C34" w14:textId="1C0502F9" w:rsidR="000B1DC8" w:rsidRPr="005C070B" w:rsidRDefault="000B1DC8" w:rsidP="000B1DC8">
      <w:pPr>
        <w:pStyle w:val="ListParagraph"/>
        <w:numPr>
          <w:ilvl w:val="1"/>
          <w:numId w:val="11"/>
        </w:numPr>
      </w:pPr>
      <w:r>
        <w:lastRenderedPageBreak/>
        <w:t xml:space="preserve">Finally, a batch </w:t>
      </w:r>
      <w:r w:rsidR="003153DD">
        <w:t>is a set of several volumes in a directory that may or may not be related. The playback works exactly the same as with a time sequence, but will only have up to the number of frames that matches the number of files in the directory for which your first loaded volume was located. For example, if you have “volumeA.tif”, “volumeB.tif”,</w:t>
      </w:r>
      <w:r w:rsidR="003153DD" w:rsidRPr="003153DD">
        <w:t xml:space="preserve"> </w:t>
      </w:r>
      <w:r w:rsidR="003153DD">
        <w:t>and “volumeC.tif”, in a directory, and you load “volumeA.tif”, this playback will alternate between the three files.</w:t>
      </w:r>
    </w:p>
    <w:p w14:paraId="45F2DA04" w14:textId="0E4CF856" w:rsidR="00B96966" w:rsidRDefault="00B96966" w:rsidP="00B96966">
      <w:pPr>
        <w:pStyle w:val="Heading2"/>
      </w:pPr>
      <w:bookmarkStart w:id="197" w:name="_Toc406755673"/>
      <w:bookmarkStart w:id="198" w:name="_Toc406770746"/>
      <w:bookmarkStart w:id="199" w:name="_Toc428439159"/>
      <w:r>
        <w:t>Advanced Key Frame Movies</w:t>
      </w:r>
      <w:bookmarkEnd w:id="197"/>
      <w:bookmarkEnd w:id="198"/>
      <w:bookmarkEnd w:id="199"/>
    </w:p>
    <w:p w14:paraId="2ADBB38D" w14:textId="3F9A1CE7" w:rsidR="003153DD" w:rsidRDefault="003153DD" w:rsidP="001D76DD">
      <w:pPr>
        <w:jc w:val="center"/>
      </w:pPr>
      <w:r>
        <w:rPr>
          <w:noProof/>
          <w:lang w:eastAsia="en-US"/>
        </w:rPr>
        <w:drawing>
          <wp:inline distT="0" distB="0" distL="0" distR="0" wp14:anchorId="6F62C9D0" wp14:editId="7ECAE8AA">
            <wp:extent cx="2203704" cy="1545336"/>
            <wp:effectExtent l="0" t="0" r="635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0"/>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2203704" cy="1545336"/>
                    </a:xfrm>
                    <a:prstGeom prst="rect">
                      <a:avLst/>
                    </a:prstGeom>
                    <a:noFill/>
                    <a:ln>
                      <a:noFill/>
                    </a:ln>
                  </pic:spPr>
                </pic:pic>
              </a:graphicData>
            </a:graphic>
          </wp:inline>
        </w:drawing>
      </w:r>
    </w:p>
    <w:p w14:paraId="5BFE0039" w14:textId="1BAFB5C6" w:rsidR="000E07FC" w:rsidRDefault="00C50376" w:rsidP="001D76DD">
      <w:pPr>
        <w:pStyle w:val="Caption"/>
        <w:jc w:val="center"/>
      </w:pPr>
      <w:bookmarkStart w:id="200" w:name="_Toc428439224"/>
      <w:r>
        <w:t xml:space="preserve">Figure </w:t>
      </w:r>
      <w:fldSimple w:instr=" STYLEREF 1 \s ">
        <w:r w:rsidR="00AA6384">
          <w:rPr>
            <w:noProof/>
          </w:rPr>
          <w:t>12</w:t>
        </w:r>
      </w:fldSimple>
      <w:r w:rsidR="0037433D">
        <w:noBreakHyphen/>
      </w:r>
      <w:fldSimple w:instr=" SEQ Figure \* ARABIC \s 1 ">
        <w:r w:rsidR="00AA6384">
          <w:rPr>
            <w:noProof/>
          </w:rPr>
          <w:t>4</w:t>
        </w:r>
      </w:fldSimple>
      <w:r>
        <w:t xml:space="preserve">. </w:t>
      </w:r>
      <w:r w:rsidR="002F1AC5">
        <w:t>Advanced m</w:t>
      </w:r>
      <w:r w:rsidR="000E07FC">
        <w:t>ovie playback controls.</w:t>
      </w:r>
      <w:bookmarkEnd w:id="200"/>
    </w:p>
    <w:p w14:paraId="7B3EDA37" w14:textId="49D733F5" w:rsidR="003153DD" w:rsidRDefault="003153DD" w:rsidP="003153DD">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Because this tab explicitly states the number of frames between each key, there is no option to select movie length (in seconds). Only a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3153DD">
      <w:r>
        <w:t>FluoRender will remember and key frame the following aspects of a volume:</w:t>
      </w:r>
    </w:p>
    <w:p w14:paraId="6FFF4C5E" w14:textId="2650AFA1" w:rsidR="003153DD" w:rsidRDefault="003153DD" w:rsidP="003153DD">
      <w:pPr>
        <w:pStyle w:val="ListParagraph"/>
        <w:numPr>
          <w:ilvl w:val="0"/>
          <w:numId w:val="13"/>
        </w:numPr>
      </w:pPr>
      <w:r>
        <w:t>Rotation transformations</w:t>
      </w:r>
    </w:p>
    <w:p w14:paraId="3D5FFBEE" w14:textId="0EA2617B" w:rsidR="003153DD" w:rsidRDefault="003153DD" w:rsidP="003153DD">
      <w:pPr>
        <w:pStyle w:val="ListParagraph"/>
        <w:numPr>
          <w:ilvl w:val="0"/>
          <w:numId w:val="13"/>
        </w:numPr>
      </w:pPr>
      <w:r>
        <w:t>Translation transformations</w:t>
      </w:r>
    </w:p>
    <w:p w14:paraId="2B3AECFD" w14:textId="437E4398" w:rsidR="003153DD" w:rsidRDefault="003153DD" w:rsidP="003153DD">
      <w:pPr>
        <w:pStyle w:val="ListParagraph"/>
        <w:numPr>
          <w:ilvl w:val="0"/>
          <w:numId w:val="13"/>
        </w:numPr>
      </w:pPr>
      <w:r>
        <w:t>Scale transformations (zoom)</w:t>
      </w:r>
    </w:p>
    <w:p w14:paraId="12BBA38E" w14:textId="5716B199" w:rsidR="003153DD" w:rsidRDefault="000E07FC" w:rsidP="003153DD">
      <w:pPr>
        <w:pStyle w:val="ListParagraph"/>
        <w:numPr>
          <w:ilvl w:val="0"/>
          <w:numId w:val="13"/>
        </w:numPr>
      </w:pPr>
      <w:r>
        <w:t>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Crop panel on the right of the program)</w:t>
      </w:r>
    </w:p>
    <w:p w14:paraId="33725A42" w14:textId="7D90D2E4" w:rsidR="000E07FC" w:rsidRDefault="000E07FC" w:rsidP="003153DD">
      <w:pPr>
        <w:pStyle w:val="ListParagraph"/>
        <w:numPr>
          <w:ilvl w:val="0"/>
          <w:numId w:val="13"/>
        </w:numPr>
      </w:pPr>
      <w:r>
        <w:t xml:space="preserve">Enabling and disabling visibility via the “on/off” property in </w:t>
      </w:r>
      <w:r w:rsidR="00747895">
        <w:t>the Workspace panel</w:t>
      </w:r>
    </w:p>
    <w:p w14:paraId="2338BA4E" w14:textId="2036BC8E" w:rsidR="00747895" w:rsidRDefault="00747895" w:rsidP="003153DD">
      <w:pPr>
        <w:pStyle w:val="ListParagraph"/>
        <w:numPr>
          <w:ilvl w:val="0"/>
          <w:numId w:val="13"/>
        </w:numPr>
      </w:pPr>
      <w:r>
        <w:t>Channel intermixing modes (Layered, Depth, and Composite)</w:t>
      </w:r>
    </w:p>
    <w:p w14:paraId="72B3C501" w14:textId="79A60E9D" w:rsidR="000E07FC" w:rsidRDefault="000E07FC" w:rsidP="000E07FC">
      <w:r>
        <w:t xml:space="preserve">The columns for the </w:t>
      </w:r>
      <w:r w:rsidR="00A762EE">
        <w:t>key frame table are as follows:</w:t>
      </w:r>
    </w:p>
    <w:p w14:paraId="480EC4F0" w14:textId="3B605E6A" w:rsidR="00A762EE" w:rsidRDefault="00A762EE" w:rsidP="000E07FC">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0E07FC">
      <w:r>
        <w:rPr>
          <w:b/>
        </w:rPr>
        <w:t xml:space="preserve">Frame. </w:t>
      </w:r>
      <w:r>
        <w:t>This indicates at which frame this particular key is active. You may reset the currently viewed key by double clicking on that key.</w:t>
      </w:r>
    </w:p>
    <w:p w14:paraId="3BEDA9B8" w14:textId="5E2A6C0C" w:rsidR="00A762EE" w:rsidRDefault="00A762EE" w:rsidP="000E07FC">
      <w:r>
        <w:rPr>
          <w:b/>
        </w:rPr>
        <w:lastRenderedPageBreak/>
        <w:t xml:space="preserve">Inbetweens. </w:t>
      </w:r>
      <w:r>
        <w:t xml:space="preserve">This column indicates how many frames exist between this key and the previous key. The first key in the list always has this number as zero. </w:t>
      </w:r>
    </w:p>
    <w:p w14:paraId="38102363" w14:textId="3B263EA2" w:rsidR="00A762EE" w:rsidRDefault="00A762EE" w:rsidP="000E07FC">
      <w:r>
        <w:rPr>
          <w:b/>
        </w:rPr>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This can be either “Linear”, which means between the keys, frames are exactly 1/#inbetweens steps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0E07FC">
      <w:r>
        <w:rPr>
          <w:b/>
        </w:rPr>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0E07FC">
      <w:r>
        <w:t xml:space="preserve">Below the table is a list of options. </w:t>
      </w:r>
    </w:p>
    <w:p w14:paraId="72D08C6A" w14:textId="5FF12973" w:rsidR="00617B20" w:rsidRDefault="00617B20" w:rsidP="000E07FC">
      <w:r>
        <w:rPr>
          <w:b/>
          <w:noProof/>
          <w:lang w:eastAsia="en-US"/>
        </w:rPr>
        <w:drawing>
          <wp:inline distT="0" distB="0" distL="0" distR="0" wp14:anchorId="77241B62" wp14:editId="45D80717">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drop down menu. The text box is the number of default frames to add to each key frame when one is created. This can always be changed per key by selecting the current number on the table. The drop down is again, either “Linear” or “Smooth”. You can select the default, but may also choose what each key uses individually by clicking on the table. </w:t>
      </w:r>
    </w:p>
    <w:p w14:paraId="7C4F2AE2" w14:textId="748540B0" w:rsidR="00617B20" w:rsidRPr="00617B20" w:rsidRDefault="00617B20" w:rsidP="000E07FC">
      <w:r>
        <w:rPr>
          <w:b/>
          <w:noProof/>
          <w:lang w:eastAsia="en-US"/>
        </w:rPr>
        <w:drawing>
          <wp:inline distT="0" distB="0" distL="0" distR="0" wp14:anchorId="6D4C924C" wp14:editId="3081A8E3">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Add a new key frame to the list, saving the current rendering transformations, croppings, and channel visibilities.</w:t>
      </w:r>
    </w:p>
    <w:p w14:paraId="6F683855" w14:textId="370F8D69" w:rsidR="00617B20" w:rsidRPr="00617B20" w:rsidRDefault="00617B20" w:rsidP="000E07FC">
      <w:r>
        <w:rPr>
          <w:b/>
          <w:noProof/>
          <w:lang w:eastAsia="en-US"/>
        </w:rPr>
        <w:drawing>
          <wp:inline distT="0" distB="0" distL="0" distR="0" wp14:anchorId="3E956E03" wp14:editId="7938D6B7">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25E6410E" w:rsidR="00617B20" w:rsidRDefault="0037433D" w:rsidP="000E07FC">
      <w:r w:rsidRPr="00316A25">
        <w:rPr>
          <w:noProof/>
          <w:lang w:eastAsia="en-US"/>
        </w:rPr>
        <w:drawing>
          <wp:inline distT="0" distB="0" distL="0" distR="0" wp14:anchorId="07D17B96" wp14:editId="0A7ECCF0">
            <wp:extent cx="374015" cy="135255"/>
            <wp:effectExtent l="0" t="0" r="698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4015" cy="135255"/>
                    </a:xfrm>
                    <a:prstGeom prst="rect">
                      <a:avLst/>
                    </a:prstGeom>
                    <a:noFill/>
                    <a:ln>
                      <a:noFill/>
                    </a:ln>
                  </pic:spPr>
                </pic:pic>
              </a:graphicData>
            </a:graphic>
          </wp:inline>
        </w:drawing>
      </w:r>
      <w:r w:rsidR="00617B20">
        <w:rPr>
          <w:b/>
        </w:rPr>
        <w:t xml:space="preserve">  Delete All. </w:t>
      </w:r>
      <w:r w:rsidR="00617B20">
        <w:t>Delete all of the key frames in the list.</w:t>
      </w:r>
    </w:p>
    <w:p w14:paraId="494CC110" w14:textId="66B11991" w:rsidR="0037433D" w:rsidRDefault="0037433D" w:rsidP="0037433D">
      <w:pPr>
        <w:pStyle w:val="Heading2"/>
      </w:pPr>
      <w:bookmarkStart w:id="201" w:name="_Toc428439160"/>
      <w:r>
        <w:t>Automatic Key Generation</w:t>
      </w:r>
      <w:bookmarkEnd w:id="201"/>
    </w:p>
    <w:p w14:paraId="785B6EA8" w14:textId="6237E4E7" w:rsidR="0037433D" w:rsidRDefault="0037433D" w:rsidP="0037433D">
      <w:pPr>
        <w:jc w:val="center"/>
      </w:pPr>
      <w:r>
        <w:rPr>
          <w:noProof/>
          <w:lang w:eastAsia="en-US"/>
        </w:rPr>
        <w:drawing>
          <wp:inline distT="0" distB="0" distL="0" distR="0" wp14:anchorId="4C581B16" wp14:editId="6625A077">
            <wp:extent cx="2212848" cy="1554480"/>
            <wp:effectExtent l="0" t="0" r="0" b="7620"/>
            <wp:docPr id="408" name="Picture 408" descr="C:\Users\HP2\SkyDrive\FluoRender\movie_ui_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movie_ui_ak.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12848" cy="1554480"/>
                    </a:xfrm>
                    <a:prstGeom prst="rect">
                      <a:avLst/>
                    </a:prstGeom>
                    <a:noFill/>
                    <a:ln>
                      <a:noFill/>
                    </a:ln>
                  </pic:spPr>
                </pic:pic>
              </a:graphicData>
            </a:graphic>
          </wp:inline>
        </w:drawing>
      </w:r>
    </w:p>
    <w:p w14:paraId="4C89EC37" w14:textId="29C0BA75" w:rsidR="0037433D" w:rsidRDefault="0037433D" w:rsidP="0037433D">
      <w:pPr>
        <w:pStyle w:val="Caption"/>
        <w:jc w:val="center"/>
      </w:pPr>
      <w:bookmarkStart w:id="202" w:name="_Toc428439225"/>
      <w:r>
        <w:t xml:space="preserve">Figure </w:t>
      </w:r>
      <w:fldSimple w:instr=" STYLEREF 1 \s ">
        <w:r w:rsidR="00AA6384">
          <w:rPr>
            <w:noProof/>
          </w:rPr>
          <w:t>12</w:t>
        </w:r>
      </w:fldSimple>
      <w:r>
        <w:noBreakHyphen/>
      </w:r>
      <w:fldSimple w:instr=" SEQ Figure \* ARABIC \s 1 ">
        <w:r w:rsidR="00AA6384">
          <w:rPr>
            <w:noProof/>
          </w:rPr>
          <w:t>5</w:t>
        </w:r>
      </w:fldSimple>
      <w:r>
        <w:t>. Auto key options.</w:t>
      </w:r>
      <w:bookmarkEnd w:id="202"/>
    </w:p>
    <w:p w14:paraId="0A0CD7D5" w14:textId="7010ABB4" w:rsidR="0037433D" w:rsidRDefault="0037433D" w:rsidP="0037433D">
      <w:r>
        <w:t>This tab allows a user to select an automatic key generation scheme from a list, and then generate key frame animations. You first choose an auto key type, then click “Generate”. Or, you can double-click an option. This brings you to the “Advanced” panel, which contains automatically generated keys. You can then interact with the automatically generated keys using the same controls provided in the “Advanced” panel.</w:t>
      </w:r>
    </w:p>
    <w:p w14:paraId="62C9BAD0" w14:textId="6F7943FA" w:rsidR="0037433D" w:rsidRDefault="0037433D" w:rsidP="000A7C7E">
      <w:pPr>
        <w:spacing w:after="120"/>
      </w:pPr>
      <w:r>
        <w:t>Currently, we provide three options for automatic key generation. More options will be added into the future versions of FluoRender. These three options are:</w:t>
      </w:r>
    </w:p>
    <w:p w14:paraId="01FA0407" w14:textId="5C3CE744" w:rsidR="0037433D" w:rsidRDefault="000A7C7E" w:rsidP="000A7C7E">
      <w:pPr>
        <w:spacing w:after="120"/>
      </w:pPr>
      <w:r w:rsidRPr="000A7C7E">
        <w:rPr>
          <w:b/>
        </w:rPr>
        <w:lastRenderedPageBreak/>
        <w:t>Channel Combination nC1.</w:t>
      </w:r>
      <w:r>
        <w:t xml:space="preserve"> It sets a key for each isolated channel within a multi-channel data set. You can browse each channel individually with this setting.</w:t>
      </w:r>
    </w:p>
    <w:p w14:paraId="5231D172" w14:textId="119E0893" w:rsidR="000A7C7E" w:rsidRDefault="000A7C7E" w:rsidP="000A7C7E">
      <w:pPr>
        <w:spacing w:after="120"/>
      </w:pPr>
      <w:r w:rsidRPr="000A7C7E">
        <w:rPr>
          <w:b/>
        </w:rPr>
        <w:t>Channel Combination nC2.</w:t>
      </w:r>
      <w:r>
        <w:t xml:space="preserve"> It sets a key for each two-channel pair within a multi-channel data set. You can use this function to visualize colocalization</w:t>
      </w:r>
      <w:r>
        <w:fldChar w:fldCharType="begin"/>
      </w:r>
      <w:r>
        <w:instrText xml:space="preserve"> XE "Colocalized" </w:instrText>
      </w:r>
      <w:r>
        <w:fldChar w:fldCharType="end"/>
      </w:r>
      <w:r>
        <w:t xml:space="preserve"> regions between any two-channel combination.</w:t>
      </w:r>
    </w:p>
    <w:p w14:paraId="7158C94A" w14:textId="2D3B16D6" w:rsidR="000A7C7E" w:rsidRPr="0037433D" w:rsidRDefault="000A7C7E" w:rsidP="0037433D">
      <w:r w:rsidRPr="000A7C7E">
        <w:rPr>
          <w:b/>
        </w:rPr>
        <w:t>Channel Combination nC3.</w:t>
      </w:r>
      <w:r>
        <w:t xml:space="preserve"> Similar to nC2, it sets a key for each triple-channel combination. You can use this setting to visualize all colocalization cases of three channels.</w:t>
      </w:r>
    </w:p>
    <w:p w14:paraId="082F012E" w14:textId="74F63433" w:rsidR="00B96966" w:rsidRDefault="00B96966" w:rsidP="00B96966">
      <w:pPr>
        <w:pStyle w:val="Heading2"/>
      </w:pPr>
      <w:bookmarkStart w:id="203" w:name="_Toc406755674"/>
      <w:bookmarkStart w:id="204" w:name="_Toc406770747"/>
      <w:bookmarkStart w:id="205" w:name="_Toc428439161"/>
      <w:r>
        <w:t>Frame Cropping</w:t>
      </w:r>
      <w:bookmarkEnd w:id="203"/>
      <w:bookmarkEnd w:id="204"/>
      <w:bookmarkEnd w:id="205"/>
      <w:r w:rsidR="006B2529">
        <w:fldChar w:fldCharType="begin"/>
      </w:r>
      <w:r w:rsidR="006B2529">
        <w:instrText xml:space="preserve"> </w:instrText>
      </w:r>
      <w:r w:rsidR="006B2529" w:rsidRPr="00985B65">
        <w:rPr>
          <w:b w:val="0"/>
        </w:rPr>
        <w:instrText>XE "Cropping"</w:instrText>
      </w:r>
      <w:r w:rsidR="006B2529">
        <w:instrText xml:space="preserve"> </w:instrText>
      </w:r>
      <w:r w:rsidR="006B2529">
        <w:fldChar w:fldCharType="end"/>
      </w:r>
    </w:p>
    <w:p w14:paraId="186F5459" w14:textId="2C587F43" w:rsidR="00617B20" w:rsidRDefault="00617B20" w:rsidP="001D76DD">
      <w:pPr>
        <w:jc w:val="center"/>
      </w:pPr>
      <w:r>
        <w:rPr>
          <w:noProof/>
          <w:lang w:eastAsia="en-US"/>
        </w:rPr>
        <w:drawing>
          <wp:inline distT="0" distB="0" distL="0" distR="0" wp14:anchorId="59222502" wp14:editId="2F49AF4A">
            <wp:extent cx="2194560" cy="1536192"/>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2194560" cy="1536192"/>
                    </a:xfrm>
                    <a:prstGeom prst="rect">
                      <a:avLst/>
                    </a:prstGeom>
                    <a:noFill/>
                    <a:ln>
                      <a:noFill/>
                    </a:ln>
                  </pic:spPr>
                </pic:pic>
              </a:graphicData>
            </a:graphic>
          </wp:inline>
        </w:drawing>
      </w:r>
    </w:p>
    <w:p w14:paraId="7BD5CC76" w14:textId="0829304E" w:rsidR="00617B20" w:rsidRDefault="00C50376" w:rsidP="001D76DD">
      <w:pPr>
        <w:pStyle w:val="Caption"/>
        <w:jc w:val="center"/>
      </w:pPr>
      <w:bookmarkStart w:id="206" w:name="_Toc428439226"/>
      <w:r>
        <w:t xml:space="preserve">Figure </w:t>
      </w:r>
      <w:fldSimple w:instr=" STYLEREF 1 \s ">
        <w:r w:rsidR="00AA6384">
          <w:rPr>
            <w:noProof/>
          </w:rPr>
          <w:t>12</w:t>
        </w:r>
      </w:fldSimple>
      <w:r w:rsidR="0037433D">
        <w:noBreakHyphen/>
      </w:r>
      <w:fldSimple w:instr=" SEQ Figure \* ARABIC \s 1 ">
        <w:r w:rsidR="00AA6384">
          <w:rPr>
            <w:noProof/>
          </w:rPr>
          <w:t>6</w:t>
        </w:r>
      </w:fldSimple>
      <w:r>
        <w:t xml:space="preserve">. </w:t>
      </w:r>
      <w:r w:rsidR="002F1AC5">
        <w:t>Frame cropping</w:t>
      </w:r>
      <w:r w:rsidR="00617B20">
        <w:t xml:space="preserve"> controls.</w:t>
      </w:r>
      <w:bookmarkEnd w:id="206"/>
    </w:p>
    <w:p w14:paraId="7777071B" w14:textId="608AFE02" w:rsidR="00617B20" w:rsidRPr="00617B20" w:rsidRDefault="00617B20" w:rsidP="00617B20">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w:t>
      </w:r>
      <w:r w:rsidR="00275E23">
        <w:t>rectangle</w:t>
      </w:r>
      <w:r>
        <w:t xml:space="preserve"> in the render frame indicating the </w:t>
      </w:r>
      <w:r w:rsidR="00FC68F8">
        <w:t xml:space="preserve">pixels that will be read and used in the movie file. </w:t>
      </w:r>
      <w:r w:rsidR="00275E23">
        <w:t xml:space="preserve">The yellow rectangle is automatically based on the area that is covered by data. </w:t>
      </w:r>
      <w:r w:rsidR="00FC68F8">
        <w:t xml:space="preserve">See </w:t>
      </w:r>
      <w:r w:rsidR="00774EE9">
        <w:fldChar w:fldCharType="begin"/>
      </w:r>
      <w:r w:rsidR="00774EE9">
        <w:instrText xml:space="preserve"> REF _Ref407105352 \h </w:instrText>
      </w:r>
      <w:r w:rsidR="00774EE9">
        <w:fldChar w:fldCharType="separate"/>
      </w:r>
      <w:r w:rsidR="00AA6384">
        <w:t xml:space="preserve">Figure </w:t>
      </w:r>
      <w:r w:rsidR="00AA6384">
        <w:rPr>
          <w:noProof/>
        </w:rPr>
        <w:t>3</w:t>
      </w:r>
      <w:r w:rsidR="00AA6384">
        <w:noBreakHyphen/>
      </w:r>
      <w:r w:rsidR="00AA6384">
        <w:rPr>
          <w:noProof/>
        </w:rPr>
        <w:t>1</w:t>
      </w:r>
      <w:r w:rsidR="00774EE9">
        <w:fldChar w:fldCharType="end"/>
      </w:r>
      <w:r w:rsidR="00FC68F8">
        <w:t xml:space="preserve">and </w:t>
      </w:r>
      <w:r w:rsidR="00774EE9">
        <w:fldChar w:fldCharType="begin"/>
      </w:r>
      <w:r w:rsidR="00774EE9">
        <w:instrText xml:space="preserve"> REF _Ref407105359 \h </w:instrText>
      </w:r>
      <w:r w:rsidR="00774EE9">
        <w:fldChar w:fldCharType="separate"/>
      </w:r>
      <w:r w:rsidR="00AA6384">
        <w:t xml:space="preserve">Figure </w:t>
      </w:r>
      <w:r w:rsidR="00AA6384">
        <w:rPr>
          <w:noProof/>
        </w:rPr>
        <w:t>3</w:t>
      </w:r>
      <w:r w:rsidR="00AA6384">
        <w:noBreakHyphen/>
      </w:r>
      <w:r w:rsidR="00AA6384">
        <w:rPr>
          <w:noProof/>
        </w:rPr>
        <w:t>2</w:t>
      </w:r>
      <w:r w:rsidR="00774EE9">
        <w:fldChar w:fldCharType="end"/>
      </w:r>
      <w:r w:rsidR="00FC68F8">
        <w:t xml:space="preserve">. The “Center X” and “Y” fields allow you to </w:t>
      </w:r>
      <w:r w:rsidR="00275E23">
        <w:t>modify</w:t>
      </w:r>
      <w:r w:rsidR="00FC68F8">
        <w:t xml:space="preserve"> where the center of the movie will take place in pixel coordinates. In addition, you can </w:t>
      </w:r>
      <w:r w:rsidR="00275E23">
        <w:t>modify</w:t>
      </w:r>
      <w:r w:rsidR="00FC68F8">
        <w:t xml:space="preserve"> the “Size Width” and “Height”. The yellow box will not be in the output, but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w:t>
      </w:r>
      <w:r w:rsidR="00275E23">
        <w:t>recalculates the cropping region, if you have rotated, zoomed, or panned the view</w:t>
      </w:r>
      <w:r w:rsidR="00FC68F8">
        <w:t xml:space="preserve">. The cropping square does not resize with the program window as you resize it on your computer, but you can click “Reset” to get the snug </w:t>
      </w:r>
      <w:r w:rsidR="00275E23">
        <w:t>cropping region</w:t>
      </w:r>
      <w:r w:rsidR="00FC68F8">
        <w:t xml:space="preserve"> back in the render view. </w:t>
      </w:r>
    </w:p>
    <w:p w14:paraId="4CC68092" w14:textId="743A1C58" w:rsidR="00AA706C" w:rsidRDefault="00B96966" w:rsidP="00B96966">
      <w:pPr>
        <w:pStyle w:val="Heading2"/>
      </w:pPr>
      <w:bookmarkStart w:id="207" w:name="_Toc406755675"/>
      <w:bookmarkStart w:id="208" w:name="_Toc406770748"/>
      <w:bookmarkStart w:id="209" w:name="_Toc428439162"/>
      <w:r>
        <w:t>Batch Processing (4D Scripts)</w:t>
      </w:r>
      <w:bookmarkEnd w:id="207"/>
      <w:bookmarkEnd w:id="208"/>
      <w:bookmarkEnd w:id="209"/>
    </w:p>
    <w:p w14:paraId="00832810" w14:textId="0B92B7EF" w:rsidR="00B96966" w:rsidRDefault="00B96966" w:rsidP="00AA706C">
      <w:r>
        <w:t>A 4D script can be enabled for batch processing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w:t>
      </w:r>
      <w:r w:rsidR="00C96103">
        <w:t xml:space="preserve">The execution of a 4D script is associated with movie play back functions, so that you can simply execute a 4D script by viewing a time sequence. </w:t>
      </w:r>
      <w:r>
        <w:t>Following these steps to execute</w:t>
      </w:r>
      <w:r w:rsidR="00C96103">
        <w:t xml:space="preserve"> a 4D script.</w:t>
      </w:r>
    </w:p>
    <w:p w14:paraId="13DE34AF" w14:textId="77777777" w:rsidR="0082655B" w:rsidRDefault="0082655B" w:rsidP="0082655B">
      <w:pPr>
        <w:pStyle w:val="ListParagraph"/>
        <w:numPr>
          <w:ilvl w:val="0"/>
          <w:numId w:val="6"/>
        </w:numPr>
      </w:pPr>
      <w:r>
        <w:t>Load the time sequence into FluoRender.</w:t>
      </w:r>
    </w:p>
    <w:p w14:paraId="0804E727" w14:textId="095B7EEA" w:rsidR="00C96103" w:rsidRDefault="00C96103" w:rsidP="00C96103">
      <w:pPr>
        <w:pStyle w:val="ListParagraph"/>
        <w:numPr>
          <w:ilvl w:val="0"/>
          <w:numId w:val="6"/>
        </w:numPr>
      </w:pPr>
      <w:r>
        <w:t>Enable “4D Script” in the FluoRender settings.</w:t>
      </w:r>
    </w:p>
    <w:p w14:paraId="54115A0C" w14:textId="0A148B3A" w:rsidR="00C96103" w:rsidRDefault="0082655B" w:rsidP="00C96103">
      <w:pPr>
        <w:pStyle w:val="ListParagraph"/>
        <w:numPr>
          <w:ilvl w:val="0"/>
          <w:numId w:val="6"/>
        </w:numPr>
      </w:pPr>
      <w:r>
        <w:t xml:space="preserve">Type in or browse to a script file, which should be a text file following </w:t>
      </w:r>
      <w:r w:rsidR="009444BC">
        <w:t xml:space="preserve">one of </w:t>
      </w:r>
      <w:r>
        <w:t>the specific formats below</w:t>
      </w:r>
      <w:r w:rsidR="00C96103">
        <w:t>.</w:t>
      </w:r>
    </w:p>
    <w:p w14:paraId="0470A5A8" w14:textId="2C17DCE6" w:rsidR="00C96103" w:rsidRDefault="00C96103" w:rsidP="00C96103">
      <w:pPr>
        <w:pStyle w:val="ListParagraph"/>
        <w:numPr>
          <w:ilvl w:val="0"/>
          <w:numId w:val="6"/>
        </w:numPr>
      </w:pPr>
      <w:r>
        <w:t>The content of the text file decides the type of processing to be executed</w:t>
      </w:r>
      <w:r w:rsidR="0082655B">
        <w:t xml:space="preserve"> (see below)</w:t>
      </w:r>
      <w:r>
        <w:t>.</w:t>
      </w:r>
    </w:p>
    <w:p w14:paraId="20CBA31A" w14:textId="3127CB46" w:rsidR="00C96103" w:rsidRDefault="00C96103" w:rsidP="00C96103">
      <w:pPr>
        <w:pStyle w:val="ListParagraph"/>
        <w:numPr>
          <w:ilvl w:val="0"/>
          <w:numId w:val="6"/>
        </w:numPr>
      </w:pPr>
      <w:r>
        <w:t>Click either “Play” or “Save” to play back the time sequence.</w:t>
      </w:r>
    </w:p>
    <w:p w14:paraId="51102ECB" w14:textId="50FAFE0F" w:rsidR="00C96103" w:rsidRDefault="00C96103" w:rsidP="00C96103">
      <w:pPr>
        <w:pStyle w:val="ListParagraph"/>
        <w:numPr>
          <w:ilvl w:val="0"/>
          <w:numId w:val="6"/>
        </w:numPr>
      </w:pPr>
      <w:r>
        <w:t xml:space="preserve">The </w:t>
      </w:r>
      <w:r w:rsidR="009444BC">
        <w:t>batch</w:t>
      </w:r>
      <w:r>
        <w:t xml:space="preserve"> processing is executed during sequence play back.</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F09D8" w14:paraId="3451144F" w14:textId="77777777" w:rsidTr="0005706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7CB06D" w14:textId="77777777" w:rsidR="004F09D8" w:rsidRDefault="004F09D8" w:rsidP="00057060">
            <w:pPr>
              <w:pStyle w:val="Icon"/>
            </w:pPr>
            <w:r>
              <w:rPr>
                <w:noProof/>
                <w:lang w:eastAsia="en-US"/>
              </w:rPr>
              <w:lastRenderedPageBreak/>
              <mc:AlternateContent>
                <mc:Choice Requires="wpg">
                  <w:drawing>
                    <wp:inline distT="0" distB="0" distL="0" distR="0" wp14:anchorId="2584E029" wp14:editId="759846FA">
                      <wp:extent cx="228600" cy="228600"/>
                      <wp:effectExtent l="0" t="0" r="0" b="0"/>
                      <wp:docPr id="3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1" name="Oval 3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2" name="Freeform 3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9968CE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JV2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xtiVdoMFAAD1EQAADgAAAAAAAAAAAAAAAAAuAgAAZHJzL2Uyb0Rv&#10;Yy54bWxQSwECLQAUAAYACAAAACEA+AwpmdgAAAADAQAADwAAAAAAAAAAAAAAAADdBwAAZHJzL2Rv&#10;d25yZXYueG1sUEsFBgAAAAAEAAQA8wAAAOIIAAAAAA==&#10;">
                      <v:oval id="Oval 3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6v8MA&#10;AADcAAAADwAAAGRycy9kb3ducmV2LnhtbESP3WoCMRCF7wu+QxjBu5rdCqJbo4hS6U1b/HmAYTPd&#10;bLuZhCSu69s3hUIvD+fn46w2g+1ETyG2jhWU0wIEce10y42Cy/nlcQEiJmSNnWNScKcIm/XoYYWV&#10;djc+Un9KjcgjHCtUYFLylZSxNmQxTp0nzt6nCxZTlqGROuAtj9tOPhXFXFpsORMMetoZqr9PV5sh&#10;xvd7vzu0y4Wl5uvjPg/vb6jUZDxsn0EkGtJ/+K/9qhXMyhJ+z+Qj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K6v8MAAADcAAAADwAAAAAAAAAAAAAAAACYAgAAZHJzL2Rv&#10;d25yZXYueG1sUEsFBgAAAAAEAAQA9QAAAIgDAAAAAA==&#10;" fillcolor="#f24f4f [3204]" stroked="f" strokeweight="0">
                        <v:stroke joinstyle="miter"/>
                        <o:lock v:ext="edit" aspectratio="t"/>
                      </v:oval>
                      <v:shape id="Freeform 3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JQcUA&#10;AADcAAAADwAAAGRycy9kb3ducmV2LnhtbESPQWvCQBSE70L/w/IKvelGLdKmrlIEIaeCRvH6mn3J&#10;hmbfht01pv31bqHQ4zAz3zDr7Wg7MZAPrWMF81kGgrhyuuVGwancT19AhIissXNMCr4pwHbzMFlj&#10;rt2NDzQcYyMShEOOCkyMfS5lqAxZDDPXEyevdt5iTNI3Unu8Jbjt5CLLVtJiy2nBYE87Q9XX8WoV&#10;XH7O5XD1pfmofVE8v35eVr5eKvX0OL6/gYg0xv/wX7vQCpbz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El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C8924AE" w14:textId="69CEBD59" w:rsidR="004F09D8" w:rsidRDefault="004F09D8" w:rsidP="00057060">
            <w:pPr>
              <w:pStyle w:val="TipText"/>
              <w:cnfStyle w:val="000000000000" w:firstRow="0" w:lastRow="0" w:firstColumn="0" w:lastColumn="0" w:oddVBand="0" w:evenVBand="0" w:oddHBand="0" w:evenHBand="0" w:firstRowFirstColumn="0" w:firstRowLastColumn="0" w:lastRowFirstColumn="0" w:lastRowLastColumn="0"/>
            </w:pPr>
            <w:r>
              <w:t xml:space="preserve">Remember </w:t>
            </w:r>
            <w:r w:rsidR="00675253">
              <w:t>to turn</w:t>
            </w:r>
            <w:r>
              <w:t xml:space="preserve"> off the 4D script setting when you only need playing back a time sequence.</w:t>
            </w:r>
          </w:p>
        </w:tc>
      </w:tr>
    </w:tbl>
    <w:p w14:paraId="7D1D3FB7" w14:textId="77777777" w:rsidR="004F09D8" w:rsidRDefault="004F09D8" w:rsidP="00AA706C"/>
    <w:p w14:paraId="209C07A6" w14:textId="662247F7" w:rsidR="00C96103" w:rsidRDefault="00C96103" w:rsidP="00AA706C">
      <w:r>
        <w:t>Currently supported 4D scripts and their detailed formats are follows.</w:t>
      </w:r>
    </w:p>
    <w:p w14:paraId="2CFDFE73" w14:textId="024C659E" w:rsidR="00C96103" w:rsidRDefault="000414DC" w:rsidP="000414DC">
      <w:pPr>
        <w:pStyle w:val="Heading3"/>
      </w:pPr>
      <w:r>
        <w:t>Noise reduction</w:t>
      </w:r>
    </w:p>
    <w:p w14:paraId="29CF20B3" w14:textId="115222E1" w:rsidR="00201C18" w:rsidRDefault="00A85B20" w:rsidP="00AA706C">
      <w:r>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to each time point and save the result as a new file (</w:t>
      </w:r>
      <w:r>
        <w:fldChar w:fldCharType="begin"/>
      </w:r>
      <w:r>
        <w:instrText xml:space="preserve"> REF _Ref406748108 \h </w:instrText>
      </w:r>
      <w:r>
        <w:fldChar w:fldCharType="separate"/>
      </w:r>
      <w:r w:rsidR="00AA6384">
        <w:t xml:space="preserve">List </w:t>
      </w:r>
      <w:r w:rsidR="00AA6384">
        <w:rPr>
          <w:noProof/>
        </w:rPr>
        <w:t>12</w:t>
      </w:r>
      <w:r w:rsidR="00AA6384">
        <w:noBreakHyphen/>
      </w:r>
      <w:r w:rsidR="00AA6384">
        <w:rPr>
          <w:noProof/>
        </w:rPr>
        <w:t>1</w:t>
      </w:r>
      <w:r>
        <w:fldChar w:fldCharType="end"/>
      </w:r>
      <w:r>
        <w:t xml:space="preserve">). Parameters of a script file include: </w:t>
      </w:r>
    </w:p>
    <w:p w14:paraId="4C789C35" w14:textId="2AB15F8A" w:rsidR="00201C18" w:rsidRDefault="00201C18" w:rsidP="00201C18">
      <w:pPr>
        <w:spacing w:after="120" w:line="240" w:lineRule="auto"/>
      </w:pPr>
      <w:r w:rsidRPr="00201C18">
        <w:rPr>
          <w:b/>
        </w:rPr>
        <w:t>T</w:t>
      </w:r>
      <w:r w:rsidR="00A85B20" w:rsidRPr="00201C18">
        <w:rPr>
          <w:b/>
        </w:rPr>
        <w:t>hreshold value</w:t>
      </w:r>
      <w:r>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for component analysis;</w:t>
      </w:r>
    </w:p>
    <w:p w14:paraId="7AFAB8EF" w14:textId="50383205" w:rsidR="00201C18" w:rsidRDefault="00201C18" w:rsidP="00201C18">
      <w:pPr>
        <w:spacing w:after="120" w:line="240" w:lineRule="auto"/>
      </w:pPr>
      <w:r w:rsidRPr="00201C18">
        <w:rPr>
          <w:b/>
        </w:rPr>
        <w:t>V</w:t>
      </w:r>
      <w:r w:rsidR="00A85B20" w:rsidRPr="00201C18">
        <w:rPr>
          <w:b/>
        </w:rPr>
        <w:t>oxel size</w:t>
      </w:r>
      <w:r>
        <w:t xml:space="preserve"> –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w:t>
      </w:r>
    </w:p>
    <w:p w14:paraId="68E3C0D4" w14:textId="77777777" w:rsidR="00201C18" w:rsidRDefault="00201C18" w:rsidP="00201C18">
      <w:pPr>
        <w:spacing w:after="120" w:line="240" w:lineRule="auto"/>
      </w:pPr>
      <w:r w:rsidRPr="00201C18">
        <w:rPr>
          <w:b/>
        </w:rPr>
        <w:t>F</w:t>
      </w:r>
      <w:r w:rsidR="00A85B20" w:rsidRPr="00201C18">
        <w:rPr>
          <w:b/>
        </w:rPr>
        <w:t>ormat</w:t>
      </w:r>
      <w:r>
        <w:t xml:space="preserve"> – The file format to be saved;</w:t>
      </w:r>
    </w:p>
    <w:p w14:paraId="24119B98" w14:textId="3EC6DDA5" w:rsidR="00201C18" w:rsidRDefault="00201C18" w:rsidP="00201C18">
      <w:pPr>
        <w:spacing w:after="120" w:line="240" w:lineRule="auto"/>
      </w:pPr>
      <w:r w:rsidRPr="00201C18">
        <w:rPr>
          <w:b/>
        </w:rPr>
        <w:t>C</w:t>
      </w:r>
      <w:r w:rsidR="00A85B20" w:rsidRPr="00201C18">
        <w:rPr>
          <w:b/>
        </w:rPr>
        <w:t>ompression</w:t>
      </w:r>
      <w:r w:rsidR="006D42D3">
        <w:t xml:space="preserve"> – Whether</w:t>
      </w:r>
      <w:r>
        <w:t xml:space="preserve"> the file is to be compressed;</w:t>
      </w:r>
    </w:p>
    <w:p w14:paraId="2310EC89" w14:textId="4955D376" w:rsidR="00201C18" w:rsidRDefault="00201C18" w:rsidP="00201C18">
      <w:pPr>
        <w:spacing w:line="240" w:lineRule="auto"/>
      </w:pPr>
      <w:r w:rsidRPr="00201C18">
        <w:rPr>
          <w:b/>
        </w:rPr>
        <w:t>P</w:t>
      </w:r>
      <w:r w:rsidR="00A85B20" w:rsidRPr="00201C18">
        <w:rPr>
          <w:b/>
        </w:rPr>
        <w:t>ath name</w:t>
      </w:r>
      <w:r>
        <w:t xml:space="preserve"> – A path to saved files.</w:t>
      </w:r>
      <w:r w:rsidR="002A4C39">
        <w:t xml:space="preserve"> Make sure that the path exists before executing the script.</w:t>
      </w:r>
    </w:p>
    <w:p w14:paraId="11FBC1F4" w14:textId="01220A09" w:rsidR="000414DC" w:rsidRDefault="00A85B20" w:rsidP="00AA706C">
      <w:r>
        <w:t xml:space="preserve">See </w:t>
      </w:r>
      <w:r>
        <w:fldChar w:fldCharType="begin"/>
      </w:r>
      <w:r>
        <w:instrText xml:space="preserve"> REF _Ref406747825 \r \h </w:instrText>
      </w:r>
      <w:r>
        <w:fldChar w:fldCharType="separate"/>
      </w:r>
      <w:r w:rsidR="00AA6384">
        <w:t>Chapter 16</w:t>
      </w:r>
      <w:r>
        <w:fldChar w:fldCharType="end"/>
      </w:r>
      <w:r>
        <w:t xml:space="preserve"> for the meanings of these parameters.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05BBDB3A" w14:textId="77777777" w:rsidR="00A85B20" w:rsidRPr="00A85B20" w:rsidRDefault="00A85B20" w:rsidP="00A85B20">
            <w:pPr>
              <w:rPr>
                <w:rFonts w:ascii="Courier New" w:hAnsi="Courier New" w:cs="Courier New"/>
              </w:rPr>
            </w:pPr>
            <w:r w:rsidRPr="00A85B20">
              <w:rPr>
                <w:rFonts w:ascii="Courier New" w:hAnsi="Courier New" w:cs="Courier New"/>
              </w:rPr>
              <w:t>[tasks]</w:t>
            </w:r>
          </w:p>
          <w:p w14:paraId="12D5FB91" w14:textId="77777777" w:rsidR="00A85B20" w:rsidRPr="00A85B20" w:rsidRDefault="00A85B20" w:rsidP="00A85B20">
            <w:pPr>
              <w:rPr>
                <w:rFonts w:ascii="Courier New" w:hAnsi="Courier New" w:cs="Courier New"/>
              </w:rPr>
            </w:pPr>
            <w:r w:rsidRPr="00A85B20">
              <w:rPr>
                <w:rFonts w:ascii="Courier New" w:hAnsi="Courier New" w:cs="Courier New"/>
              </w:rPr>
              <w:t>tasknum=1</w:t>
            </w:r>
          </w:p>
          <w:p w14:paraId="3620A5B2" w14:textId="77777777" w:rsidR="00A85B20" w:rsidRPr="00A85B20" w:rsidRDefault="00A85B20" w:rsidP="00A85B20">
            <w:pPr>
              <w:rPr>
                <w:rFonts w:ascii="Courier New" w:hAnsi="Courier New" w:cs="Courier New"/>
              </w:rPr>
            </w:pPr>
            <w:r w:rsidRPr="00A85B20">
              <w:rPr>
                <w:rFonts w:ascii="Courier New" w:hAnsi="Courier New" w:cs="Courier New"/>
              </w:rPr>
              <w:t>[tasks/task0]</w:t>
            </w:r>
          </w:p>
          <w:p w14:paraId="1D816419" w14:textId="7A23A47A" w:rsidR="00A85B20" w:rsidRPr="00A85B20" w:rsidRDefault="00A85B20" w:rsidP="00A85B20">
            <w:pPr>
              <w:rPr>
                <w:rFonts w:ascii="Courier New" w:hAnsi="Courier New" w:cs="Courier New"/>
              </w:rPr>
            </w:pPr>
            <w:r w:rsidRPr="00A85B20">
              <w:rPr>
                <w:rFonts w:ascii="Courier New" w:hAnsi="Courier New" w:cs="Courier New"/>
              </w:rPr>
              <w:t>type=noise_reduction</w:t>
            </w:r>
          </w:p>
          <w:p w14:paraId="07E9E309" w14:textId="0BAB792D" w:rsidR="00A85B20" w:rsidRPr="00A85B20" w:rsidRDefault="00A85B20" w:rsidP="00A85B20">
            <w:pPr>
              <w:rPr>
                <w:rFonts w:ascii="Courier New" w:hAnsi="Courier New" w:cs="Courier New"/>
              </w:rPr>
            </w:pPr>
            <w:r w:rsidRPr="00A85B20">
              <w:rPr>
                <w:rFonts w:ascii="Courier New" w:hAnsi="Courier New" w:cs="Courier New"/>
              </w:rPr>
              <w:t>threshold=0.5</w:t>
            </w:r>
          </w:p>
          <w:p w14:paraId="32B77C7A" w14:textId="77777777" w:rsidR="00A85B20" w:rsidRPr="00A85B20" w:rsidRDefault="00A85B20" w:rsidP="00A85B20">
            <w:pPr>
              <w:rPr>
                <w:rFonts w:ascii="Courier New" w:hAnsi="Courier New" w:cs="Courier New"/>
              </w:rPr>
            </w:pPr>
            <w:r w:rsidRPr="00A85B20">
              <w:rPr>
                <w:rFonts w:ascii="Courier New" w:hAnsi="Courier New" w:cs="Courier New"/>
              </w:rPr>
              <w:t>voxelsize=500</w:t>
            </w:r>
          </w:p>
          <w:p w14:paraId="442F349A" w14:textId="77777777" w:rsidR="00A85B20" w:rsidRPr="00A85B20" w:rsidRDefault="00A85B20" w:rsidP="00A85B20">
            <w:pPr>
              <w:rPr>
                <w:rFonts w:ascii="Courier New" w:hAnsi="Courier New" w:cs="Courier New"/>
              </w:rPr>
            </w:pPr>
            <w:r w:rsidRPr="00A85B20">
              <w:rPr>
                <w:rFonts w:ascii="Courier New" w:hAnsi="Courier New" w:cs="Courier New"/>
              </w:rPr>
              <w:t>format=0</w:t>
            </w:r>
          </w:p>
          <w:p w14:paraId="6201E171" w14:textId="77777777" w:rsidR="00A85B20" w:rsidRPr="00A85B20" w:rsidRDefault="00A85B20" w:rsidP="00A85B20">
            <w:pPr>
              <w:rPr>
                <w:rFonts w:ascii="Courier New" w:hAnsi="Courier New" w:cs="Courier New"/>
              </w:rPr>
            </w:pPr>
            <w:r w:rsidRPr="00A85B20">
              <w:rPr>
                <w:rFonts w:ascii="Courier New" w:hAnsi="Courier New" w:cs="Courier New"/>
              </w:rPr>
              <w:t>compress=0</w:t>
            </w:r>
          </w:p>
          <w:p w14:paraId="7819142A" w14:textId="1A21A107" w:rsidR="00A85B20" w:rsidRDefault="00A85B20" w:rsidP="007B3341">
            <w:r w:rsidRPr="00A85B20">
              <w:rPr>
                <w:rFonts w:ascii="Courier New" w:hAnsi="Courier New" w:cs="Courier New"/>
              </w:rPr>
              <w:t>savepath=</w:t>
            </w:r>
            <w:r w:rsidR="00AF5AC0" w:rsidRPr="00AF5AC0">
              <w:rPr>
                <w:rFonts w:ascii="Courier New" w:hAnsi="Courier New" w:cs="Courier New"/>
              </w:rPr>
              <w:t>./DATA/no_noise/</w:t>
            </w:r>
          </w:p>
        </w:tc>
      </w:tr>
    </w:tbl>
    <w:p w14:paraId="1F8B9AB2" w14:textId="01DAF806" w:rsidR="00A85B20" w:rsidRDefault="00A85B20" w:rsidP="00A85B20">
      <w:pPr>
        <w:pStyle w:val="Caption"/>
        <w:jc w:val="center"/>
      </w:pPr>
      <w:bookmarkStart w:id="210" w:name="_Ref406748108"/>
      <w:r>
        <w:t xml:space="preserve">List </w:t>
      </w:r>
      <w:fldSimple w:instr=" STYLEREF 1 \s ">
        <w:r w:rsidR="00AA6384">
          <w:rPr>
            <w:noProof/>
          </w:rPr>
          <w:t>12</w:t>
        </w:r>
      </w:fldSimple>
      <w:r w:rsidR="000A24E1">
        <w:noBreakHyphen/>
      </w:r>
      <w:fldSimple w:instr=" SEQ List \* ARABIC \s 1 ">
        <w:r w:rsidR="00AA6384">
          <w:rPr>
            <w:noProof/>
          </w:rPr>
          <w:t>1</w:t>
        </w:r>
      </w:fldSimple>
      <w:bookmarkEnd w:id="210"/>
      <w:r>
        <w:t>. An example 4D script for noise reduction.</w:t>
      </w:r>
    </w:p>
    <w:p w14:paraId="67878AB7" w14:textId="6C8250A3" w:rsidR="00A85B20" w:rsidRDefault="00201C18" w:rsidP="00201C18">
      <w:pPr>
        <w:pStyle w:val="Heading3"/>
      </w:pPr>
      <w:r>
        <w:t>Separate RGB channels</w:t>
      </w:r>
      <w:r w:rsidR="00D9729D">
        <w:fldChar w:fldCharType="begin"/>
      </w:r>
      <w:r w:rsidR="00D9729D">
        <w:instrText xml:space="preserve"> </w:instrText>
      </w:r>
      <w:r w:rsidR="00D9729D" w:rsidRPr="00985B65">
        <w:rPr>
          <w:b w:val="0"/>
          <w:i w:val="0"/>
        </w:rPr>
        <w:instrText>XE "</w:instrText>
      </w:r>
      <w:r w:rsidR="00985B65" w:rsidRPr="00985B65">
        <w:rPr>
          <w:b w:val="0"/>
          <w:i w:val="0"/>
        </w:rPr>
        <w:instrText>C</w:instrText>
      </w:r>
      <w:r w:rsidR="00D9729D" w:rsidRPr="00985B65">
        <w:rPr>
          <w:b w:val="0"/>
          <w:i w:val="0"/>
        </w:rPr>
        <w:instrText>hannels"</w:instrText>
      </w:r>
      <w:r w:rsidR="00D9729D">
        <w:instrText xml:space="preserve"> </w:instrText>
      </w:r>
      <w:r w:rsidR="00D9729D">
        <w:fldChar w:fldCharType="end"/>
      </w:r>
    </w:p>
    <w:p w14:paraId="2B28F14A" w14:textId="5E5C6F67" w:rsidR="00201C18" w:rsidRDefault="00201C18" w:rsidP="002A4C39">
      <w:pPr>
        <w:spacing w:after="240"/>
      </w:pPr>
      <w:r>
        <w:t>If a time point of a sequence is saved in RGB format, use this script to separate each color channel into a file (</w:t>
      </w:r>
      <w:r w:rsidR="00D67ED8">
        <w:fldChar w:fldCharType="begin"/>
      </w:r>
      <w:r w:rsidR="00D67ED8">
        <w:instrText xml:space="preserve"> REF _Ref406748762 \h </w:instrText>
      </w:r>
      <w:r w:rsidR="00D67ED8">
        <w:fldChar w:fldCharType="separate"/>
      </w:r>
      <w:r w:rsidR="00AA6384">
        <w:t xml:space="preserve">List </w:t>
      </w:r>
      <w:r w:rsidR="00AA6384">
        <w:rPr>
          <w:noProof/>
        </w:rPr>
        <w:t>12</w:t>
      </w:r>
      <w:r w:rsidR="00AA6384">
        <w:noBreakHyphen/>
      </w:r>
      <w:r w:rsidR="00AA6384">
        <w:rPr>
          <w:noProof/>
        </w:rPr>
        <w:t>2</w:t>
      </w:r>
      <w:r w:rsidR="00D67ED8">
        <w:fldChar w:fldCharType="end"/>
      </w:r>
      <w:r>
        <w:t>). Parameters of a script file include:</w:t>
      </w:r>
    </w:p>
    <w:p w14:paraId="01C51FE8" w14:textId="0670D1B9" w:rsidR="00201C18" w:rsidRDefault="00201C18" w:rsidP="00201C18">
      <w:pPr>
        <w:spacing w:after="120" w:line="240" w:lineRule="auto"/>
      </w:pPr>
      <w:r>
        <w:rPr>
          <w:b/>
        </w:rPr>
        <w:t>Bake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t xml:space="preserve"> – </w:t>
      </w:r>
      <w:r w:rsidR="002A4C39">
        <w:t>Whether</w:t>
      </w:r>
      <w:r>
        <w:t xml:space="preserve"> volume properties are applied when saving</w:t>
      </w:r>
      <w:r w:rsidR="004D404F">
        <w:t xml:space="preserve"> (It can be used to apply volume properties to non-RGB volumes as well)</w:t>
      </w:r>
      <w:r>
        <w:t>;</w:t>
      </w:r>
    </w:p>
    <w:p w14:paraId="0265BBE3" w14:textId="77777777" w:rsidR="00201C18" w:rsidRDefault="00201C18" w:rsidP="00201C18">
      <w:pPr>
        <w:spacing w:after="120" w:line="240" w:lineRule="auto"/>
      </w:pPr>
      <w:r w:rsidRPr="00201C18">
        <w:rPr>
          <w:b/>
        </w:rPr>
        <w:t>Format</w:t>
      </w:r>
      <w:r>
        <w:t xml:space="preserve"> – The file format to be saved;</w:t>
      </w:r>
    </w:p>
    <w:p w14:paraId="13E59437" w14:textId="32F75328" w:rsidR="00201C18" w:rsidRDefault="00201C18" w:rsidP="00201C18">
      <w:pPr>
        <w:spacing w:after="120" w:line="240" w:lineRule="auto"/>
      </w:pPr>
      <w:r w:rsidRPr="00201C18">
        <w:rPr>
          <w:b/>
        </w:rPr>
        <w:t>Compression</w:t>
      </w:r>
      <w:r>
        <w:t xml:space="preserve"> – </w:t>
      </w:r>
      <w:r w:rsidR="006D42D3">
        <w:t>Whether</w:t>
      </w:r>
      <w:r>
        <w:t xml:space="preserve"> the file is to be compressed;</w:t>
      </w:r>
    </w:p>
    <w:p w14:paraId="6973B48D" w14:textId="73F5E312" w:rsidR="00201C18" w:rsidRDefault="00201C18" w:rsidP="00201C18">
      <w:pPr>
        <w:spacing w:line="240" w:lineRule="auto"/>
      </w:pPr>
      <w:r w:rsidRPr="00201C18">
        <w:rPr>
          <w:b/>
        </w:rPr>
        <w:t>Path name</w:t>
      </w:r>
      <w:r>
        <w:t xml:space="preserve"> – A path to saved files.</w:t>
      </w:r>
      <w:r w:rsidR="002A4C39">
        <w:t xml:space="preserve"> Make sure that the path exists before executing the script.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B5A12E2" w14:textId="08D0C4CF" w:rsidR="00201C18" w:rsidRPr="00201C18" w:rsidRDefault="00201C18" w:rsidP="00201C18">
            <w:pPr>
              <w:rPr>
                <w:rFonts w:ascii="Courier New" w:hAnsi="Courier New" w:cs="Courier New"/>
              </w:rPr>
            </w:pPr>
            <w:r w:rsidRPr="00201C18">
              <w:rPr>
                <w:rFonts w:ascii="Courier New" w:hAnsi="Courier New" w:cs="Courier New"/>
              </w:rPr>
              <w:t>[tasks]</w:t>
            </w:r>
          </w:p>
          <w:p w14:paraId="099333EF" w14:textId="77777777" w:rsidR="00201C18" w:rsidRPr="00201C18" w:rsidRDefault="00201C18" w:rsidP="00201C18">
            <w:pPr>
              <w:rPr>
                <w:rFonts w:ascii="Courier New" w:hAnsi="Courier New" w:cs="Courier New"/>
              </w:rPr>
            </w:pPr>
            <w:r w:rsidRPr="00201C18">
              <w:rPr>
                <w:rFonts w:ascii="Courier New" w:hAnsi="Courier New" w:cs="Courier New"/>
              </w:rPr>
              <w:t>tasknum=1</w:t>
            </w:r>
          </w:p>
          <w:p w14:paraId="6F3C0467" w14:textId="77777777" w:rsidR="00201C18" w:rsidRPr="00201C18" w:rsidRDefault="00201C18" w:rsidP="00201C18">
            <w:pPr>
              <w:rPr>
                <w:rFonts w:ascii="Courier New" w:hAnsi="Courier New" w:cs="Courier New"/>
              </w:rPr>
            </w:pPr>
            <w:r w:rsidRPr="00201C18">
              <w:rPr>
                <w:rFonts w:ascii="Courier New" w:hAnsi="Courier New" w:cs="Courier New"/>
              </w:rPr>
              <w:t>[tasks/task0]</w:t>
            </w:r>
          </w:p>
          <w:p w14:paraId="6C81E68A" w14:textId="6D8943B7" w:rsidR="00201C18" w:rsidRDefault="00201C18" w:rsidP="00201C18">
            <w:pPr>
              <w:rPr>
                <w:rFonts w:ascii="Courier New" w:hAnsi="Courier New" w:cs="Courier New"/>
              </w:rPr>
            </w:pPr>
            <w:r w:rsidRPr="00201C18">
              <w:rPr>
                <w:rFonts w:ascii="Courier New" w:hAnsi="Courier New" w:cs="Courier New"/>
              </w:rPr>
              <w:t>type=separate_channels</w:t>
            </w:r>
          </w:p>
          <w:p w14:paraId="1BB3F632" w14:textId="61F8A37E" w:rsidR="00201C18" w:rsidRPr="00201C18" w:rsidRDefault="00201C18" w:rsidP="00201C18">
            <w:pPr>
              <w:rPr>
                <w:rFonts w:ascii="Courier New" w:hAnsi="Courier New" w:cs="Courier New"/>
              </w:rPr>
            </w:pPr>
            <w:r>
              <w:rPr>
                <w:rFonts w:ascii="Courier New" w:hAnsi="Courier New" w:cs="Courier New"/>
              </w:rPr>
              <w:t>bake=0</w:t>
            </w:r>
          </w:p>
          <w:p w14:paraId="4E76378A" w14:textId="77777777" w:rsidR="00201C18" w:rsidRPr="00201C18" w:rsidRDefault="00201C18" w:rsidP="00201C18">
            <w:pPr>
              <w:rPr>
                <w:rFonts w:ascii="Courier New" w:hAnsi="Courier New" w:cs="Courier New"/>
              </w:rPr>
            </w:pPr>
            <w:r w:rsidRPr="00201C18">
              <w:rPr>
                <w:rFonts w:ascii="Courier New" w:hAnsi="Courier New" w:cs="Courier New"/>
              </w:rPr>
              <w:t>format=0</w:t>
            </w:r>
          </w:p>
          <w:p w14:paraId="283D8945" w14:textId="77777777" w:rsidR="00201C18" w:rsidRPr="00201C18" w:rsidRDefault="00201C18" w:rsidP="00201C18">
            <w:pPr>
              <w:rPr>
                <w:rFonts w:ascii="Courier New" w:hAnsi="Courier New" w:cs="Courier New"/>
              </w:rPr>
            </w:pPr>
            <w:r w:rsidRPr="00201C18">
              <w:rPr>
                <w:rFonts w:ascii="Courier New" w:hAnsi="Courier New" w:cs="Courier New"/>
              </w:rPr>
              <w:t>compress=1</w:t>
            </w:r>
          </w:p>
          <w:p w14:paraId="3407564D" w14:textId="6DFE88BF" w:rsidR="00201C18" w:rsidRDefault="00201C18" w:rsidP="00201C18">
            <w:r w:rsidRPr="00201C18">
              <w:rPr>
                <w:rFonts w:ascii="Courier New" w:hAnsi="Courier New" w:cs="Courier New"/>
              </w:rPr>
              <w:t>savepath=</w:t>
            </w:r>
            <w:r w:rsidR="00AF5AC0" w:rsidRPr="00AF5AC0">
              <w:rPr>
                <w:rFonts w:ascii="Courier New" w:hAnsi="Courier New" w:cs="Courier New"/>
              </w:rPr>
              <w:t>./DATA/Channels/</w:t>
            </w:r>
          </w:p>
        </w:tc>
      </w:tr>
    </w:tbl>
    <w:p w14:paraId="00E06FE4" w14:textId="41B6AA6E" w:rsidR="00201C18" w:rsidRDefault="00201C18" w:rsidP="00201C18">
      <w:pPr>
        <w:pStyle w:val="Caption"/>
        <w:jc w:val="center"/>
      </w:pPr>
      <w:bookmarkStart w:id="211" w:name="_Ref406748762"/>
      <w:r>
        <w:t xml:space="preserve">List </w:t>
      </w:r>
      <w:fldSimple w:instr=" STYLEREF 1 \s ">
        <w:r w:rsidR="00AA6384">
          <w:rPr>
            <w:noProof/>
          </w:rPr>
          <w:t>12</w:t>
        </w:r>
      </w:fldSimple>
      <w:r w:rsidR="000A24E1">
        <w:noBreakHyphen/>
      </w:r>
      <w:fldSimple w:instr=" SEQ List \* ARABIC \s 1 ">
        <w:r w:rsidR="00AA6384">
          <w:rPr>
            <w:noProof/>
          </w:rPr>
          <w:t>2</w:t>
        </w:r>
      </w:fldSimple>
      <w:bookmarkEnd w:id="211"/>
      <w:r>
        <w:t>. An example 4D script for RGB channel separation.</w:t>
      </w:r>
    </w:p>
    <w:p w14:paraId="7F13F53B" w14:textId="6A69B0C5" w:rsidR="00201C18" w:rsidRDefault="00D67ED8" w:rsidP="00D67ED8">
      <w:pPr>
        <w:pStyle w:val="Heading3"/>
      </w:pPr>
      <w:r>
        <w:lastRenderedPageBreak/>
        <w:t>Export components as RGB channels</w:t>
      </w:r>
    </w:p>
    <w:p w14:paraId="5DAD335E" w14:textId="48705645" w:rsidR="00D67ED8" w:rsidRDefault="00D67ED8" w:rsidP="00A85B20">
      <w:r>
        <w:t>If component analysis is applied to each time point of a sequence, you can use this script to export components as RGB channels, each component assigned with a color (</w:t>
      </w:r>
      <w:r w:rsidR="00741CB2">
        <w:fldChar w:fldCharType="begin"/>
      </w:r>
      <w:r w:rsidR="00741CB2">
        <w:instrText xml:space="preserve"> REF _Ref406749265 \h </w:instrText>
      </w:r>
      <w:r w:rsidR="00741CB2">
        <w:fldChar w:fldCharType="separate"/>
      </w:r>
      <w:r w:rsidR="00AA6384">
        <w:t xml:space="preserve">List </w:t>
      </w:r>
      <w:r w:rsidR="00AA6384">
        <w:rPr>
          <w:noProof/>
        </w:rPr>
        <w:t>12</w:t>
      </w:r>
      <w:r w:rsidR="00AA6384">
        <w:noBreakHyphen/>
      </w:r>
      <w:r w:rsidR="00AA6384">
        <w:rPr>
          <w:noProof/>
        </w:rPr>
        <w:t>3</w:t>
      </w:r>
      <w:r w:rsidR="00741CB2">
        <w:fldChar w:fldCharType="end"/>
      </w:r>
      <w:r>
        <w:t>). Parameter</w:t>
      </w:r>
      <w:r w:rsidR="00741CB2">
        <w:t>s</w:t>
      </w:r>
      <w:r>
        <w:t xml:space="preserve"> of a script file include:</w:t>
      </w:r>
    </w:p>
    <w:p w14:paraId="41708323" w14:textId="08DD1080" w:rsidR="00D67ED8" w:rsidRDefault="00D67ED8" w:rsidP="00D67ED8">
      <w:pPr>
        <w:spacing w:line="240" w:lineRule="auto"/>
      </w:pPr>
      <w:r w:rsidRPr="00201C18">
        <w:rPr>
          <w:b/>
        </w:rPr>
        <w:t>Path name</w:t>
      </w:r>
      <w:r>
        <w:t xml:space="preserve"> – A path to saved files.</w:t>
      </w:r>
      <w:r w:rsidR="002A4C39">
        <w:t xml:space="preserve"> Make sure that the path exists before executing the script.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67ED8" w14:paraId="39FB7B2B" w14:textId="77777777" w:rsidTr="007C795F">
        <w:tc>
          <w:tcPr>
            <w:tcW w:w="7020" w:type="dxa"/>
            <w:shd w:val="clear" w:color="auto" w:fill="E8F1E2" w:themeFill="accent2" w:themeFillTint="33"/>
          </w:tcPr>
          <w:p w14:paraId="3C2EDBAF" w14:textId="77777777" w:rsidR="00D67ED8" w:rsidRPr="00D67ED8" w:rsidRDefault="00D67ED8" w:rsidP="00D67ED8">
            <w:pPr>
              <w:rPr>
                <w:rFonts w:ascii="Courier New" w:hAnsi="Courier New" w:cs="Courier New"/>
              </w:rPr>
            </w:pPr>
            <w:r w:rsidRPr="00D67ED8">
              <w:rPr>
                <w:rFonts w:ascii="Courier New" w:hAnsi="Courier New" w:cs="Courier New"/>
              </w:rPr>
              <w:t>[tasks]</w:t>
            </w:r>
          </w:p>
          <w:p w14:paraId="6CAEAD80" w14:textId="77777777" w:rsidR="00D67ED8" w:rsidRPr="00D67ED8" w:rsidRDefault="00D67ED8" w:rsidP="00D67ED8">
            <w:pPr>
              <w:rPr>
                <w:rFonts w:ascii="Courier New" w:hAnsi="Courier New" w:cs="Courier New"/>
              </w:rPr>
            </w:pPr>
            <w:r w:rsidRPr="00D67ED8">
              <w:rPr>
                <w:rFonts w:ascii="Courier New" w:hAnsi="Courier New" w:cs="Courier New"/>
              </w:rPr>
              <w:t>tasknum=1</w:t>
            </w:r>
          </w:p>
          <w:p w14:paraId="0442FB0B" w14:textId="77777777" w:rsidR="00D67ED8" w:rsidRPr="00D67ED8" w:rsidRDefault="00D67ED8" w:rsidP="00D67ED8">
            <w:pPr>
              <w:rPr>
                <w:rFonts w:ascii="Courier New" w:hAnsi="Courier New" w:cs="Courier New"/>
              </w:rPr>
            </w:pPr>
            <w:r w:rsidRPr="00D67ED8">
              <w:rPr>
                <w:rFonts w:ascii="Courier New" w:hAnsi="Courier New" w:cs="Courier New"/>
              </w:rPr>
              <w:t>[tasks/task0]</w:t>
            </w:r>
          </w:p>
          <w:p w14:paraId="18A58C12" w14:textId="77777777" w:rsidR="00D67ED8" w:rsidRPr="00D67ED8" w:rsidRDefault="00D67ED8" w:rsidP="00D67ED8">
            <w:pPr>
              <w:rPr>
                <w:rFonts w:ascii="Courier New" w:hAnsi="Courier New" w:cs="Courier New"/>
              </w:rPr>
            </w:pPr>
            <w:r w:rsidRPr="00D67ED8">
              <w:rPr>
                <w:rFonts w:ascii="Courier New" w:hAnsi="Courier New" w:cs="Courier New"/>
              </w:rPr>
              <w:t>type=random_colors</w:t>
            </w:r>
          </w:p>
          <w:p w14:paraId="7DAEE7B1" w14:textId="7D1CAB8A" w:rsidR="00D67ED8" w:rsidRDefault="00D67ED8" w:rsidP="00D67ED8">
            <w:r w:rsidRPr="00D67ED8">
              <w:rPr>
                <w:rFonts w:ascii="Courier New" w:hAnsi="Courier New" w:cs="Courier New"/>
              </w:rPr>
              <w:t>savepath=</w:t>
            </w:r>
            <w:r w:rsidR="00AF5AC0" w:rsidRPr="00AF5AC0">
              <w:rPr>
                <w:rFonts w:ascii="Courier New" w:hAnsi="Courier New" w:cs="Courier New"/>
              </w:rPr>
              <w:t>./DATA/colored/</w:t>
            </w:r>
          </w:p>
        </w:tc>
      </w:tr>
    </w:tbl>
    <w:p w14:paraId="7FB102D9" w14:textId="261C118A" w:rsidR="00D67ED8" w:rsidRDefault="00D67ED8" w:rsidP="00D67ED8">
      <w:pPr>
        <w:pStyle w:val="Caption"/>
        <w:jc w:val="center"/>
      </w:pPr>
      <w:bookmarkStart w:id="212" w:name="_Ref406749265"/>
      <w:r>
        <w:t xml:space="preserve">List </w:t>
      </w:r>
      <w:fldSimple w:instr=" STYLEREF 1 \s ">
        <w:r w:rsidR="00AA6384">
          <w:rPr>
            <w:noProof/>
          </w:rPr>
          <w:t>12</w:t>
        </w:r>
      </w:fldSimple>
      <w:r w:rsidR="000A24E1">
        <w:noBreakHyphen/>
      </w:r>
      <w:fldSimple w:instr=" SEQ List \* ARABIC \s 1 ">
        <w:r w:rsidR="00AA6384">
          <w:rPr>
            <w:noProof/>
          </w:rPr>
          <w:t>3</w:t>
        </w:r>
      </w:fldSimple>
      <w:bookmarkEnd w:id="212"/>
      <w:r>
        <w:t>. An example 4D script for exporting colored components.</w:t>
      </w:r>
    </w:p>
    <w:p w14:paraId="2EB3F253" w14:textId="644A3375" w:rsidR="00741CB2" w:rsidRDefault="00741CB2" w:rsidP="00741CB2">
      <w:pPr>
        <w:pStyle w:val="Heading3"/>
      </w:pPr>
      <w:r>
        <w:t>Tracking</w:t>
      </w:r>
    </w:p>
    <w:p w14:paraId="3174AE29" w14:textId="6C3B9A48" w:rsidR="00741CB2" w:rsidRDefault="00741CB2" w:rsidP="00741CB2">
      <w:r>
        <w:t>To view automatically tracked results, to correct and proofread automatically tracked results, or to manually track a time sequence, use this script to let FluoRender know that label files are present and IDs need to be linked (</w:t>
      </w:r>
      <w:r w:rsidR="000A24E1">
        <w:fldChar w:fldCharType="begin"/>
      </w:r>
      <w:r w:rsidR="000A24E1">
        <w:instrText xml:space="preserve"> REF _Ref406862664 \h </w:instrText>
      </w:r>
      <w:r w:rsidR="000A24E1">
        <w:fldChar w:fldCharType="separate"/>
      </w:r>
      <w:r w:rsidR="00AA6384">
        <w:t xml:space="preserve">List </w:t>
      </w:r>
      <w:r w:rsidR="00AA6384">
        <w:rPr>
          <w:noProof/>
        </w:rPr>
        <w:t>12</w:t>
      </w:r>
      <w:r w:rsidR="00AA6384">
        <w:noBreakHyphen/>
      </w:r>
      <w:r w:rsidR="00AA6384">
        <w:rPr>
          <w:noProof/>
        </w:rPr>
        <w:t>4</w:t>
      </w:r>
      <w:r w:rsidR="000A24E1">
        <w:fldChar w:fldCharType="end"/>
      </w:r>
      <w:r>
        <w:t>). This script does not have parameters.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741CB2" w14:paraId="125D1139" w14:textId="77777777" w:rsidTr="007C795F">
        <w:tc>
          <w:tcPr>
            <w:tcW w:w="7020" w:type="dxa"/>
            <w:shd w:val="clear" w:color="auto" w:fill="E8F1E2" w:themeFill="accent2" w:themeFillTint="33"/>
          </w:tcPr>
          <w:p w14:paraId="781814BF" w14:textId="77777777" w:rsidR="00741CB2" w:rsidRPr="00741CB2" w:rsidRDefault="00741CB2" w:rsidP="00741CB2">
            <w:pPr>
              <w:rPr>
                <w:rFonts w:ascii="Courier New" w:hAnsi="Courier New" w:cs="Courier New"/>
              </w:rPr>
            </w:pPr>
            <w:r w:rsidRPr="00741CB2">
              <w:rPr>
                <w:rFonts w:ascii="Courier New" w:hAnsi="Courier New" w:cs="Courier New"/>
              </w:rPr>
              <w:t>[tasks]</w:t>
            </w:r>
          </w:p>
          <w:p w14:paraId="4EE0E9E2" w14:textId="77777777" w:rsidR="00741CB2" w:rsidRPr="00741CB2" w:rsidRDefault="00741CB2" w:rsidP="00741CB2">
            <w:pPr>
              <w:rPr>
                <w:rFonts w:ascii="Courier New" w:hAnsi="Courier New" w:cs="Courier New"/>
              </w:rPr>
            </w:pPr>
            <w:r w:rsidRPr="00741CB2">
              <w:rPr>
                <w:rFonts w:ascii="Courier New" w:hAnsi="Courier New" w:cs="Courier New"/>
              </w:rPr>
              <w:t>tasknum=1</w:t>
            </w:r>
          </w:p>
          <w:p w14:paraId="25795EBE" w14:textId="77777777" w:rsidR="00741CB2" w:rsidRPr="00741CB2" w:rsidRDefault="00741CB2" w:rsidP="00741CB2">
            <w:pPr>
              <w:rPr>
                <w:rFonts w:ascii="Courier New" w:hAnsi="Courier New" w:cs="Courier New"/>
              </w:rPr>
            </w:pPr>
            <w:r w:rsidRPr="00741CB2">
              <w:rPr>
                <w:rFonts w:ascii="Courier New" w:hAnsi="Courier New" w:cs="Courier New"/>
              </w:rPr>
              <w:t>[tasks/task0]</w:t>
            </w:r>
          </w:p>
          <w:p w14:paraId="5BD841B1" w14:textId="3C34581F" w:rsidR="00741CB2" w:rsidRDefault="00741CB2" w:rsidP="00741CB2">
            <w:r w:rsidRPr="00741CB2">
              <w:rPr>
                <w:rFonts w:ascii="Courier New" w:hAnsi="Courier New" w:cs="Courier New"/>
              </w:rPr>
              <w:t>type=selection_tracking</w:t>
            </w:r>
          </w:p>
        </w:tc>
      </w:tr>
    </w:tbl>
    <w:p w14:paraId="176A7D18" w14:textId="1E755B0E" w:rsidR="00741CB2" w:rsidRDefault="00741CB2" w:rsidP="00741CB2">
      <w:pPr>
        <w:pStyle w:val="Caption"/>
        <w:jc w:val="center"/>
      </w:pPr>
      <w:bookmarkStart w:id="213" w:name="_Ref406862664"/>
      <w:r>
        <w:t xml:space="preserve">List </w:t>
      </w:r>
      <w:fldSimple w:instr=" STYLEREF 1 \s ">
        <w:r w:rsidR="00AA6384">
          <w:rPr>
            <w:noProof/>
          </w:rPr>
          <w:t>12</w:t>
        </w:r>
      </w:fldSimple>
      <w:r w:rsidR="000A24E1">
        <w:noBreakHyphen/>
      </w:r>
      <w:fldSimple w:instr=" SEQ List \* ARABIC \s 1 ">
        <w:r w:rsidR="00AA6384">
          <w:rPr>
            <w:noProof/>
          </w:rPr>
          <w:t>4</w:t>
        </w:r>
      </w:fldSimple>
      <w:bookmarkEnd w:id="213"/>
      <w:r>
        <w:t>. An example 4D script for tracking.</w:t>
      </w:r>
    </w:p>
    <w:p w14:paraId="4304D098" w14:textId="15B42557" w:rsidR="00AF5AC0" w:rsidRDefault="00AF5AC0" w:rsidP="00AF5AC0">
      <w:pPr>
        <w:pStyle w:val="Heading3"/>
      </w:pPr>
      <w:r>
        <w:t>Executing an external application</w:t>
      </w:r>
    </w:p>
    <w:p w14:paraId="735EC4E3" w14:textId="7969A012" w:rsidR="00AF5AC0" w:rsidRDefault="00AF5AC0" w:rsidP="00AF5AC0">
      <w:r>
        <w:t>For each time frame of the sequence, an external application is executed. If the application receives arguments, the currently selected volume channel is passed as an argument</w:t>
      </w:r>
      <w:r w:rsidR="003A136B">
        <w:t xml:space="preserve"> (</w:t>
      </w:r>
      <w:r w:rsidR="003A136B">
        <w:fldChar w:fldCharType="begin"/>
      </w:r>
      <w:r w:rsidR="003A136B">
        <w:instrText xml:space="preserve"> REF _Ref426624473 \h </w:instrText>
      </w:r>
      <w:r w:rsidR="003A136B">
        <w:fldChar w:fldCharType="separate"/>
      </w:r>
      <w:r w:rsidR="00AA6384">
        <w:t xml:space="preserve">List </w:t>
      </w:r>
      <w:r w:rsidR="00AA6384">
        <w:rPr>
          <w:noProof/>
        </w:rPr>
        <w:t>12</w:t>
      </w:r>
      <w:r w:rsidR="00AA6384">
        <w:noBreakHyphen/>
      </w:r>
      <w:r w:rsidR="00AA6384">
        <w:rPr>
          <w:noProof/>
        </w:rPr>
        <w:t>5</w:t>
      </w:r>
      <w:r w:rsidR="003A136B">
        <w:fldChar w:fldCharType="end"/>
      </w:r>
      <w:r w:rsidR="003A136B">
        <w:t>)</w:t>
      </w:r>
      <w:r>
        <w:t>. Parameters of a script file include:</w:t>
      </w:r>
    </w:p>
    <w:p w14:paraId="4D9D68D2" w14:textId="01632789" w:rsidR="00AF5AC0" w:rsidRDefault="00F26711" w:rsidP="00AF5AC0">
      <w:r>
        <w:rPr>
          <w:b/>
        </w:rPr>
        <w:t>Path name</w:t>
      </w:r>
      <w:r w:rsidR="00AF5AC0">
        <w:t xml:space="preserve"> – A path to the desired application file.</w:t>
      </w:r>
      <w:r w:rsidR="006D42D3">
        <w:t xml:space="preserve"> Make sure that the file exists before executing the script.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F5AC0" w14:paraId="20290FA4" w14:textId="77777777" w:rsidTr="00AF5AC0">
        <w:tc>
          <w:tcPr>
            <w:tcW w:w="7020" w:type="dxa"/>
            <w:shd w:val="clear" w:color="auto" w:fill="E8F1E2" w:themeFill="accent2" w:themeFillTint="33"/>
          </w:tcPr>
          <w:p w14:paraId="216D37CF" w14:textId="71FD50C2" w:rsidR="00AF5AC0" w:rsidRPr="00741CB2" w:rsidRDefault="00AF5AC0" w:rsidP="00AF5AC0">
            <w:pPr>
              <w:rPr>
                <w:rFonts w:ascii="Courier New" w:hAnsi="Courier New" w:cs="Courier New"/>
              </w:rPr>
            </w:pPr>
            <w:r w:rsidRPr="00741CB2">
              <w:rPr>
                <w:rFonts w:ascii="Courier New" w:hAnsi="Courier New" w:cs="Courier New"/>
              </w:rPr>
              <w:t>[tasks]</w:t>
            </w:r>
          </w:p>
          <w:p w14:paraId="7602C907" w14:textId="77777777" w:rsidR="00AF5AC0" w:rsidRPr="00741CB2" w:rsidRDefault="00AF5AC0" w:rsidP="00AF5AC0">
            <w:pPr>
              <w:rPr>
                <w:rFonts w:ascii="Courier New" w:hAnsi="Courier New" w:cs="Courier New"/>
              </w:rPr>
            </w:pPr>
            <w:r w:rsidRPr="00741CB2">
              <w:rPr>
                <w:rFonts w:ascii="Courier New" w:hAnsi="Courier New" w:cs="Courier New"/>
              </w:rPr>
              <w:t>tasknum=1</w:t>
            </w:r>
          </w:p>
          <w:p w14:paraId="63E700A9" w14:textId="77777777" w:rsidR="00AF5AC0" w:rsidRPr="00741CB2" w:rsidRDefault="00AF5AC0" w:rsidP="00AF5AC0">
            <w:pPr>
              <w:rPr>
                <w:rFonts w:ascii="Courier New" w:hAnsi="Courier New" w:cs="Courier New"/>
              </w:rPr>
            </w:pPr>
            <w:r w:rsidRPr="00741CB2">
              <w:rPr>
                <w:rFonts w:ascii="Courier New" w:hAnsi="Courier New" w:cs="Courier New"/>
              </w:rPr>
              <w:t>[tasks/task0]</w:t>
            </w:r>
          </w:p>
          <w:p w14:paraId="41F51397" w14:textId="77777777" w:rsidR="00AF5AC0" w:rsidRDefault="00AF5AC0" w:rsidP="00AF5AC0">
            <w:pPr>
              <w:rPr>
                <w:rFonts w:ascii="Courier New" w:hAnsi="Courier New" w:cs="Courier New"/>
              </w:rPr>
            </w:pPr>
            <w:r w:rsidRPr="00741CB2">
              <w:rPr>
                <w:rFonts w:ascii="Courier New" w:hAnsi="Courier New" w:cs="Courier New"/>
              </w:rPr>
              <w:t>type=</w:t>
            </w:r>
            <w:r>
              <w:rPr>
                <w:rFonts w:ascii="Courier New" w:hAnsi="Courier New" w:cs="Courier New"/>
              </w:rPr>
              <w:t>external_exe</w:t>
            </w:r>
          </w:p>
          <w:p w14:paraId="30113B9F" w14:textId="78CA6640" w:rsidR="00AF5AC0" w:rsidRDefault="00AF5AC0" w:rsidP="00AF5AC0">
            <w:r>
              <w:rPr>
                <w:rFonts w:ascii="Courier New" w:hAnsi="Courier New" w:cs="Courier New"/>
              </w:rPr>
              <w:t>exe</w:t>
            </w:r>
            <w:r w:rsidRPr="00AF5AC0">
              <w:rPr>
                <w:rFonts w:ascii="Courier New" w:hAnsi="Courier New" w:cs="Courier New"/>
              </w:rPr>
              <w:t>path=./Executables/cl_synthetic_brainbows.exe</w:t>
            </w:r>
          </w:p>
        </w:tc>
      </w:tr>
    </w:tbl>
    <w:p w14:paraId="6249C7FD" w14:textId="6EFED743" w:rsidR="00AF5AC0" w:rsidRDefault="00AF5AC0" w:rsidP="00AF5AC0">
      <w:pPr>
        <w:pStyle w:val="Caption"/>
        <w:jc w:val="center"/>
      </w:pPr>
      <w:bookmarkStart w:id="214" w:name="_Ref426624473"/>
      <w:r>
        <w:t xml:space="preserve">List </w:t>
      </w:r>
      <w:fldSimple w:instr=" STYLEREF 1 \s ">
        <w:r w:rsidR="00AA6384">
          <w:rPr>
            <w:noProof/>
          </w:rPr>
          <w:t>12</w:t>
        </w:r>
      </w:fldSimple>
      <w:r>
        <w:noBreakHyphen/>
      </w:r>
      <w:fldSimple w:instr=" SEQ List \* ARABIC \s 1 ">
        <w:r w:rsidR="00AA6384">
          <w:rPr>
            <w:noProof/>
          </w:rPr>
          <w:t>5</w:t>
        </w:r>
      </w:fldSimple>
      <w:bookmarkEnd w:id="214"/>
      <w:r>
        <w:t>. An example 4D script for executing an external application.</w:t>
      </w:r>
    </w:p>
    <w:p w14:paraId="2370F862" w14:textId="1E38CDDF" w:rsidR="00AF5AC0" w:rsidRDefault="00AF41AB" w:rsidP="00AF5AC0">
      <w:r>
        <w:t xml:space="preserve">An example executable file is included with the Windows release, in the directory called Executables of the installation. It reads a TIFF file and applies an image processing process called “Synthetic Brainbows” to the data. The results are labeled data for individual structures. You may use this executable file in conjunction with the tracking feature in FluoRender. See </w:t>
      </w:r>
      <w:r>
        <w:fldChar w:fldCharType="begin"/>
      </w:r>
      <w:r>
        <w:instrText xml:space="preserve"> REF _Ref406749322 \r \h </w:instrText>
      </w:r>
      <w:r>
        <w:fldChar w:fldCharType="separate"/>
      </w:r>
      <w:r w:rsidR="00AA6384">
        <w:t>Chapter 17</w:t>
      </w:r>
      <w:r>
        <w:fldChar w:fldCharType="end"/>
      </w:r>
      <w:r>
        <w:t xml:space="preserve"> for more details on tracking.</w:t>
      </w:r>
    </w:p>
    <w:p w14:paraId="2F7B09EE" w14:textId="0E2C99EC" w:rsidR="00AF41AB" w:rsidRPr="00AF5AC0" w:rsidRDefault="00AF41AB" w:rsidP="00AF5AC0">
      <w:r>
        <w:t>Script examples are included with the FluoRender installation</w:t>
      </w:r>
      <w:r w:rsidR="00910200">
        <w:t>, in the directory called Scripts</w:t>
      </w:r>
      <w:r>
        <w:t>. You may copy and change the script files to suit your needs.</w:t>
      </w:r>
    </w:p>
    <w:p w14:paraId="75D917D8" w14:textId="77777777" w:rsidR="00AA706C" w:rsidRDefault="00AA706C">
      <w:r>
        <w:br w:type="page"/>
      </w:r>
    </w:p>
    <w:p w14:paraId="5009EE3D" w14:textId="46B9EFB2" w:rsidR="00FF7058" w:rsidRDefault="008A31FF" w:rsidP="00BF54AB">
      <w:pPr>
        <w:pStyle w:val="Heading1"/>
      </w:pPr>
      <w:bookmarkStart w:id="215" w:name="_Toc406755676"/>
      <w:bookmarkStart w:id="216" w:name="_Toc406770749"/>
      <w:bookmarkStart w:id="217" w:name="_Toc428439163"/>
      <w:bookmarkStart w:id="218" w:name="_Toc406575233"/>
      <w:r>
        <w:lastRenderedPageBreak/>
        <w:t xml:space="preserve">Managing </w:t>
      </w:r>
      <w:r w:rsidR="00AA706C" w:rsidRPr="00AA706C">
        <w:t>Project</w:t>
      </w:r>
      <w:r>
        <w:t>s</w:t>
      </w:r>
      <w:bookmarkEnd w:id="215"/>
      <w:bookmarkEnd w:id="216"/>
      <w:bookmarkEnd w:id="217"/>
    </w:p>
    <w:p w14:paraId="149B077A" w14:textId="245EA83A" w:rsidR="00AA706C" w:rsidRDefault="008A31FF" w:rsidP="00AA706C">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63BFE2D7">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r>
      <w:r>
        <w:instrText xml:space="preserve"> REF _Ref406594671 \h </w:instrText>
      </w:r>
      <w:r>
        <w:fldChar w:fldCharType="separate"/>
      </w:r>
      <w:r w:rsidR="00AA6384">
        <w:t xml:space="preserve">Figure </w:t>
      </w:r>
      <w:r w:rsidR="00AA6384">
        <w:rPr>
          <w:noProof/>
        </w:rPr>
        <w:t>13</w:t>
      </w:r>
      <w:r w:rsidR="00AA6384">
        <w:noBreakHyphen/>
      </w:r>
      <w:r w:rsidR="00AA6384">
        <w:rPr>
          <w:noProof/>
        </w:rPr>
        <w:t>1</w:t>
      </w:r>
      <w:r>
        <w:fldChar w:fldCharType="end"/>
      </w:r>
      <w:r>
        <w:t>).</w:t>
      </w:r>
    </w:p>
    <w:p w14:paraId="4F9B6AAA" w14:textId="257750C0" w:rsidR="008A31FF" w:rsidRDefault="008A31FF" w:rsidP="008A31FF">
      <w:pPr>
        <w:jc w:val="center"/>
      </w:pPr>
      <w:r>
        <w:rPr>
          <w:noProof/>
          <w:lang w:eastAsia="en-US"/>
        </w:rPr>
        <w:drawing>
          <wp:inline distT="0" distB="0" distL="0" distR="0" wp14:anchorId="3B0EC5B3" wp14:editId="05C986FC">
            <wp:extent cx="3630168" cy="3255264"/>
            <wp:effectExtent l="0" t="0" r="889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30168" cy="3255264"/>
                    </a:xfrm>
                    <a:prstGeom prst="rect">
                      <a:avLst/>
                    </a:prstGeom>
                    <a:noFill/>
                    <a:ln>
                      <a:noFill/>
                    </a:ln>
                  </pic:spPr>
                </pic:pic>
              </a:graphicData>
            </a:graphic>
          </wp:inline>
        </w:drawing>
      </w:r>
    </w:p>
    <w:p w14:paraId="02663120" w14:textId="07BA8A53" w:rsidR="008A31FF" w:rsidRDefault="008A31FF" w:rsidP="008A31FF">
      <w:pPr>
        <w:pStyle w:val="Caption"/>
        <w:jc w:val="center"/>
      </w:pPr>
      <w:bookmarkStart w:id="219" w:name="_Ref406594671"/>
      <w:bookmarkStart w:id="220" w:name="_Toc428439227"/>
      <w:r>
        <w:t xml:space="preserve">Figure </w:t>
      </w:r>
      <w:fldSimple w:instr=" STYLEREF 1 \s ">
        <w:r w:rsidR="00AA6384">
          <w:rPr>
            <w:noProof/>
          </w:rPr>
          <w:t>13</w:t>
        </w:r>
      </w:fldSimple>
      <w:r w:rsidR="0037433D">
        <w:noBreakHyphen/>
      </w:r>
      <w:fldSimple w:instr=" SEQ Figure \* ARABIC \s 1 ">
        <w:r w:rsidR="00AA6384">
          <w:rPr>
            <w:noProof/>
          </w:rPr>
          <w:t>1</w:t>
        </w:r>
      </w:fldSimple>
      <w:bookmarkEnd w:id="219"/>
      <w:r>
        <w:t>. Save project dialog.</w:t>
      </w:r>
      <w:bookmarkEnd w:id="220"/>
    </w:p>
    <w:p w14:paraId="277D8D81" w14:textId="651D5B98" w:rsidR="008A31FF" w:rsidRDefault="008A31FF" w:rsidP="008A31FF">
      <w:r>
        <w:t>Two options are available when saving a project.</w:t>
      </w:r>
    </w:p>
    <w:p w14:paraId="30C51A10" w14:textId="2CFA98A2" w:rsidR="008A31FF" w:rsidRDefault="008A31FF" w:rsidP="008A31FF">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A977D8">
            <w:pPr>
              <w:pStyle w:val="Icon"/>
            </w:pPr>
            <w:r>
              <w:rPr>
                <w:noProof/>
                <w:lang w:eastAsia="en-US"/>
              </w:rPr>
              <mc:AlternateContent>
                <mc:Choice Requires="wpg">
                  <w:drawing>
                    <wp:inline distT="0" distB="0" distL="0" distR="0" wp14:anchorId="53082799" wp14:editId="7AE3EF59">
                      <wp:extent cx="228600" cy="228600"/>
                      <wp:effectExtent l="0" t="0" r="0" b="0"/>
                      <wp:docPr id="1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F4EE2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XZrcQA&#10;AADcAAAADwAAAGRycy9kb3ducmV2LnhtbESPwW7CMBBE75X4B2uReisOHKI0xSAEAnFpqwIfsIq3&#10;cdp4bdkmhL+vK1XqbVczO292uR5tLwYKsXOsYD4rQBA3TnfcKric908ViJiQNfaOScGdIqxXk4cl&#10;1trd+IOGU2pFDuFYowKTkq+ljI0hi3HmPHHWPl2wmPIaWqkD3nK47eWiKEppseNMMOhpa6j5Pl1t&#10;hhg/7Pz20D1Xltqv93sZ3l5RqcfpuHkBkWhM/+a/66PO9asSfp/JE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l2a3EAAAA3AAAAA8AAAAAAAAAAAAAAAAAmAIAAGRycy9k&#10;b3ducmV2LnhtbFBLBQYAAAAABAAEAPUAAACJAw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URv8MA&#10;AADcAAAADwAAAGRycy9kb3ducmV2LnhtbERP32vCMBB+H/g/hBP2NlPdUNcZRQaDPg1mHb7emmtT&#10;bC4libXbX78MBr7dx/fzNrvRdmIgH1rHCuazDARx5XTLjYJj+fawBhEissbOMSn4pgC77eRug7l2&#10;V/6g4RAbkUI45KjAxNjnUobKkMUwcz1x4mrnLcYEfSO1x2sKt51cZNlSWmw5NRjs6dVQdT5crILT&#10;z2c5XHxp3mtfFE/PX6elrx+Vup+O+xcQkcZ4E/+7C53mr1fw90y6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URv8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AA348B">
            <w:pPr>
              <w:pStyle w:val="TipText"/>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A977D8">
            <w:pPr>
              <w:pStyle w:val="Icon"/>
            </w:pPr>
            <w:r>
              <w:rPr>
                <w:noProof/>
                <w:lang w:eastAsia="en-US"/>
              </w:rPr>
              <mc:AlternateContent>
                <mc:Choice Requires="wpg">
                  <w:drawing>
                    <wp:inline distT="0" distB="0" distL="0" distR="0" wp14:anchorId="4A9D444A" wp14:editId="0E51B1EA">
                      <wp:extent cx="228600" cy="228600"/>
                      <wp:effectExtent l="0" t="0" r="0" b="0"/>
                      <wp:docPr id="1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408AB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pN38QA&#10;AADcAAAADwAAAGRycy9kb3ducmV2LnhtbESPzW7CMBCE70h9B2uRegOHHlAIGFRRFfVCK34eYBVv&#10;47Tx2rJNCG+PK1XitquZnW92tRlsJ3oKsXWsYDYtQBDXTrfcKDif3icliJiQNXaOScGNImzWT6MV&#10;Vtpd+UD9MTUih3CsUIFJyVdSxtqQxTh1njhr3y5YTHkNjdQBrzncdvKlKObSYsuZYNDT1lD9e7zY&#10;DDG+f/PbXbsoLTU/X7d5+NyjUs/j4XUJItGQHub/6w+d65cL+HsmT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6Td/EAAAA3AAAAA8AAAAAAAAAAAAAAAAAmAIAAGRycy9k&#10;b3ducmV2LnhtbFBLBQYAAAAABAAEAPUAAACJAw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fFsUA&#10;AADcAAAADwAAAGRycy9kb3ducmV2LnhtbESPQUvDQBCF74L/YRnBm91UpdjYbRFByEmwqfQ6ZifZ&#10;0Oxs2N2m0V/vHARvM7w3732z2c1+UBPF1Ac2sFwUoIibYHvuDBzqt7snUCkjWxwCk4FvSrDbXl9t&#10;sLThwh807XOnJIRTiQZczmOpdWoceUyLMBKL1oboMcsaO20jXiTcD/q+KFbaY8/S4HCkV0fNaX/2&#10;Bo4/n/V0jrV7b2NVPa6/jqvYPhhzezO/PIPKNOd/8991ZQV/L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R8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A977D8">
            <w:pPr>
              <w:pStyle w:val="TipText"/>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8A31FF"/>
    <w:p w14:paraId="43AD2299" w14:textId="49B3FC96" w:rsidR="00AA348B" w:rsidRDefault="00AA348B" w:rsidP="008A31FF">
      <w:r w:rsidRPr="00DA3DA8">
        <w:rPr>
          <w:b/>
        </w:rPr>
        <w:t>Lempel-Ziv-Welch compression.</w:t>
      </w:r>
      <w:r>
        <w:t xml:space="preserve"> When enabled, FluoRender uses LZW compression for saving TIFF formats.</w:t>
      </w:r>
    </w:p>
    <w:p w14:paraId="234AD1D4" w14:textId="58D5A3CF" w:rsidR="00BF54AB" w:rsidRDefault="00806808" w:rsidP="008A31FF">
      <w:r>
        <w:lastRenderedPageBreak/>
        <w:t>Projects can</w:t>
      </w:r>
      <w:r w:rsidR="00BF54AB">
        <w:t xml:space="preserve"> be automatically saved when capturing a render view, or exporting a movie. This setting can be enabled in the setting dialog. See </w:t>
      </w:r>
      <w:r w:rsidR="007B3341">
        <w:fldChar w:fldCharType="begin"/>
      </w:r>
      <w:r w:rsidR="007B3341">
        <w:instrText xml:space="preserve"> REF _Ref406852291 \r \h </w:instrText>
      </w:r>
      <w:r w:rsidR="007B3341">
        <w:fldChar w:fldCharType="separate"/>
      </w:r>
      <w:r w:rsidR="00AA6384">
        <w:t>Chapter 20</w:t>
      </w:r>
      <w:r w:rsidR="007B3341">
        <w:fldChar w:fldCharType="end"/>
      </w:r>
      <w:r w:rsidR="00BF54AB">
        <w:t xml:space="preserve"> for more details.</w:t>
      </w:r>
    </w:p>
    <w:p w14:paraId="765316BC" w14:textId="77777777" w:rsidR="00BF54AB" w:rsidRDefault="00BF54AB">
      <w:r>
        <w:br w:type="page"/>
      </w:r>
    </w:p>
    <w:p w14:paraId="1859D7AE" w14:textId="638FA4C3" w:rsidR="00DA3DA8" w:rsidRDefault="00BF54AB" w:rsidP="00BF54AB">
      <w:pPr>
        <w:pStyle w:val="Heading1"/>
      </w:pPr>
      <w:bookmarkStart w:id="221" w:name="_Toc406755677"/>
      <w:bookmarkStart w:id="222" w:name="_Ref406761841"/>
      <w:bookmarkStart w:id="223" w:name="_Toc406770750"/>
      <w:bookmarkStart w:id="224" w:name="_Ref407094692"/>
      <w:bookmarkStart w:id="225" w:name="_Ref407099846"/>
      <w:bookmarkStart w:id="226" w:name="_Ref428196568"/>
      <w:bookmarkStart w:id="227" w:name="_Toc428439164"/>
      <w:r w:rsidRPr="00BF54AB">
        <w:lastRenderedPageBreak/>
        <w:t>Paint Selection</w:t>
      </w:r>
      <w:bookmarkEnd w:id="221"/>
      <w:bookmarkEnd w:id="222"/>
      <w:bookmarkEnd w:id="223"/>
      <w:bookmarkEnd w:id="224"/>
      <w:bookmarkEnd w:id="225"/>
      <w:bookmarkEnd w:id="226"/>
      <w:bookmarkEnd w:id="227"/>
    </w:p>
    <w:p w14:paraId="2081F847" w14:textId="1925CFE0" w:rsidR="00B71BC2" w:rsidRDefault="00B71BC2" w:rsidP="00B71BC2">
      <w:r>
        <w:t xml:space="preserve">FluoRender allows selecting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Most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“Analyze” dialog. To open the “Analyze” dialog, click “Analyze” </w:t>
      </w:r>
      <w:r w:rsidR="00E50FE8">
        <w:rPr>
          <w:noProof/>
          <w:lang w:eastAsia="en-US"/>
        </w:rPr>
        <w:drawing>
          <wp:inline distT="0" distB="0" distL="0" distR="0" wp14:anchorId="526ED5C3" wp14:editId="323F3301">
            <wp:extent cx="612648" cy="31089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C:\Users\HP2\SkyDrive\FluoRender\analyze_butt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rsidR="00E50FE8">
        <w:t xml:space="preserve"> in the main toolbar. The upper part “Selection” of the analyze dialog controls the behavior of paint brushes through a series of settings</w:t>
      </w:r>
      <w:r w:rsidR="00406B51">
        <w:t xml:space="preserve"> (</w:t>
      </w:r>
      <w:r w:rsidR="00406B51">
        <w:fldChar w:fldCharType="begin"/>
      </w:r>
      <w:r w:rsidR="00406B51">
        <w:instrText xml:space="preserve"> REF _Ref406597855 \h </w:instrText>
      </w:r>
      <w:r w:rsidR="00406B51">
        <w:fldChar w:fldCharType="separate"/>
      </w:r>
      <w:r w:rsidR="00AA6384">
        <w:t xml:space="preserve">Figure </w:t>
      </w:r>
      <w:r w:rsidR="00AA6384">
        <w:rPr>
          <w:noProof/>
        </w:rPr>
        <w:t>14</w:t>
      </w:r>
      <w:r w:rsidR="00AA6384">
        <w:noBreakHyphen/>
      </w:r>
      <w:r w:rsidR="00AA6384">
        <w:rPr>
          <w:noProof/>
        </w:rPr>
        <w:t>1</w:t>
      </w:r>
      <w:r w:rsidR="00406B51">
        <w:fldChar w:fldCharType="end"/>
      </w:r>
      <w:r w:rsidR="00406B51">
        <w:t>)</w:t>
      </w:r>
      <w:r w:rsidR="00E50FE8">
        <w:t>.</w:t>
      </w:r>
    </w:p>
    <w:p w14:paraId="202146A1" w14:textId="714BAC5C" w:rsidR="00E50FE8" w:rsidRDefault="00E50FE8" w:rsidP="00406B51">
      <w:pPr>
        <w:jc w:val="center"/>
      </w:pPr>
      <w:r>
        <w:rPr>
          <w:noProof/>
          <w:lang w:eastAsia="en-US"/>
        </w:rPr>
        <w:drawing>
          <wp:inline distT="0" distB="0" distL="0" distR="0" wp14:anchorId="6BA3FE32" wp14:editId="523580DC">
            <wp:extent cx="2587752" cy="2009450"/>
            <wp:effectExtent l="0" t="0" r="317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2587752" cy="2009450"/>
                    </a:xfrm>
                    <a:prstGeom prst="rect">
                      <a:avLst/>
                    </a:prstGeom>
                    <a:noFill/>
                    <a:ln>
                      <a:noFill/>
                    </a:ln>
                  </pic:spPr>
                </pic:pic>
              </a:graphicData>
            </a:graphic>
          </wp:inline>
        </w:drawing>
      </w:r>
    </w:p>
    <w:p w14:paraId="0BA919B3" w14:textId="384394BE" w:rsidR="00E50FE8" w:rsidRDefault="00E50FE8" w:rsidP="00406B51">
      <w:pPr>
        <w:pStyle w:val="Caption"/>
        <w:jc w:val="center"/>
      </w:pPr>
      <w:bookmarkStart w:id="228" w:name="_Ref406597855"/>
      <w:bookmarkStart w:id="229" w:name="_Toc428439228"/>
      <w:r>
        <w:t xml:space="preserve">Figure </w:t>
      </w:r>
      <w:fldSimple w:instr=" STYLEREF 1 \s ">
        <w:r w:rsidR="00AA6384">
          <w:rPr>
            <w:noProof/>
          </w:rPr>
          <w:t>14</w:t>
        </w:r>
      </w:fldSimple>
      <w:r w:rsidR="0037433D">
        <w:noBreakHyphen/>
      </w:r>
      <w:fldSimple w:instr=" SEQ Figure \* ARABIC \s 1 ">
        <w:r w:rsidR="00AA6384">
          <w:rPr>
            <w:noProof/>
          </w:rPr>
          <w:t>1</w:t>
        </w:r>
      </w:fldSimple>
      <w:bookmarkEnd w:id="228"/>
      <w:r>
        <w:t xml:space="preserve">. </w:t>
      </w:r>
      <w:r w:rsidR="00406B51">
        <w:t>The selection part of the Analyze dialog.</w:t>
      </w:r>
      <w:bookmarkEnd w:id="229"/>
    </w:p>
    <w:p w14:paraId="79E266F6" w14:textId="3ADF1398" w:rsidR="00406B51" w:rsidRDefault="00406B51" w:rsidP="00406B51">
      <w:pPr>
        <w:pStyle w:val="Heading2"/>
      </w:pPr>
      <w:bookmarkStart w:id="230" w:name="_Toc406755678"/>
      <w:bookmarkStart w:id="231" w:name="_Toc406770751"/>
      <w:bookmarkStart w:id="232" w:name="_Toc428439165"/>
      <w:r>
        <w:t>Brush Types</w:t>
      </w:r>
      <w:bookmarkEnd w:id="230"/>
      <w:bookmarkEnd w:id="231"/>
      <w:bookmarkEnd w:id="232"/>
    </w:p>
    <w:p w14:paraId="53C8011A" w14:textId="2F909947" w:rsidR="00406B51" w:rsidRDefault="00406B51" w:rsidP="00406B51">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1B37FA75" w14:textId="73C52742" w:rsidR="00406B51" w:rsidRDefault="00BD0C2D" w:rsidP="00406B51">
      <w:r>
        <w:rPr>
          <w:b/>
          <w:noProof/>
          <w:lang w:eastAsia="en-US"/>
        </w:rPr>
        <w:drawing>
          <wp:inline distT="0" distB="0" distL="0" distR="0" wp14:anchorId="23BA7EE0" wp14:editId="6D801086">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406B51">
      <w:r>
        <w:rPr>
          <w:b/>
          <w:noProof/>
          <w:lang w:eastAsia="en-US"/>
        </w:rPr>
        <w:drawing>
          <wp:inline distT="0" distB="0" distL="0" distR="0" wp14:anchorId="59B5C9DB" wp14:editId="7FE7C23C">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When enabled, user can paint on visualizations in render view to diffuse or grow existing selected structures. The diffusion brush is exactly a selection brush without the center stamp for seeding. It is used for selecting structures that are 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004D2539" w:rsidR="0078369E" w:rsidRDefault="0078369E" w:rsidP="00406B51">
      <w:r>
        <w:rPr>
          <w:noProof/>
          <w:lang w:eastAsia="en-US"/>
        </w:rPr>
        <w:drawing>
          <wp:inline distT="0" distB="0" distL="0" distR="0" wp14:anchorId="511B23F9" wp14:editId="5D58027B">
            <wp:extent cx="301752" cy="29260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partial or entire data need to be </w:t>
      </w:r>
      <w:r>
        <w:lastRenderedPageBreak/>
        <w:t xml:space="preserve">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56CF2190">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r>
      <w:r w:rsidR="0020583B">
        <w:instrText xml:space="preserve"> REF _Ref420662628 \r \h </w:instrText>
      </w:r>
      <w:r w:rsidR="0020583B">
        <w:fldChar w:fldCharType="separate"/>
      </w:r>
      <w:r w:rsidR="00AA6384">
        <w:t>Chapter 15</w:t>
      </w:r>
      <w:r w:rsidR="0020583B">
        <w:fldChar w:fldCharType="end"/>
      </w:r>
      <w:r w:rsidR="0020583B">
        <w:t xml:space="preserve"> for more details.</w:t>
      </w:r>
    </w:p>
    <w:p w14:paraId="2BF7F7A9" w14:textId="678E06FA" w:rsidR="00406B51" w:rsidRDefault="00BD0C2D" w:rsidP="00406B51">
      <w:r>
        <w:rPr>
          <w:b/>
          <w:noProof/>
          <w:lang w:eastAsia="en-US"/>
        </w:rPr>
        <w:drawing>
          <wp:inline distT="0" distB="0" distL="0" distR="0" wp14:anchorId="055F6F8C" wp14:editId="1CE6A9E3">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406B51">
      <w:r>
        <w:t xml:space="preserve">In addition, “Reset All” </w:t>
      </w:r>
      <w:r>
        <w:rPr>
          <w:noProof/>
          <w:lang w:eastAsia="en-US"/>
        </w:rPr>
        <w:drawing>
          <wp:inline distT="0" distB="0" distL="0" distR="0" wp14:anchorId="1C8B52D6" wp14:editId="631D0C4F">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76613">
            <w:pPr>
              <w:pStyle w:val="Icon"/>
            </w:pPr>
            <w:r>
              <w:rPr>
                <w:noProof/>
                <w:lang w:eastAsia="en-US"/>
              </w:rPr>
              <mc:AlternateContent>
                <mc:Choice Requires="wpg">
                  <w:drawing>
                    <wp:inline distT="0" distB="0" distL="0" distR="0" wp14:anchorId="737BDE94" wp14:editId="7216D9F6">
                      <wp:extent cx="228600" cy="228600"/>
                      <wp:effectExtent l="0" t="0" r="0" b="0"/>
                      <wp:docPr id="2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8F96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oj/8IA&#10;AADcAAAADwAAAGRycy9kb3ducmV2LnhtbESPzWoCMRSF94LvEG7BnWZ0IXZqlKJU3Gip+gCXye1k&#10;dHITknQc394UCl0ezs/HWa5724qOQmwcK5hOChDEldMN1wou54/xAkRMyBpbx6TgQRHWq+FgiaV2&#10;d/6i7pRqkUc4lqjApORLKWNlyGKcOE+cvW8XLKYsQy11wHset62cFcVcWmw4Ewx62hiqbqcfmyHG&#10;d1u/2TWvC0v19fMxD8cDKjV66d/fQCTq03/4r73XCmbFFH7P5CM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iP/wgAAANwAAAAPAAAAAAAAAAAAAAAAAJgCAABkcnMvZG93&#10;bnJldi54bWxQSwUGAAAAAAQABAD1AAAAhwM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TQAcUA&#10;AADcAAAADwAAAGRycy9kb3ducmV2LnhtbESPwWrDMBBE74X+g9hCb40ct4TEiRJKoeBToHFLrhtr&#10;bZlYKyMpjpuvrwqFHoeZecNsdpPtxUg+dI4VzGcZCOLa6Y5bBZ/V+9MSRIjIGnvHpOCbAuy293cb&#10;LLS78geNh9iKBOFQoAIT41BIGWpDFsPMDcTJa5y3GJP0rdQerwlue5ln2UJa7DgtGBzozVB9Plys&#10;guPtqxovvjL7xpfly+p0XPjmWanHh+l1DSLSFP/Df+1SK8iz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NA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76613">
            <w:pPr>
              <w:pStyle w:val="TipText"/>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6E1905">
            <w:pPr>
              <w:pStyle w:val="Icon"/>
            </w:pPr>
            <w:r>
              <w:rPr>
                <w:noProof/>
                <w:lang w:eastAsia="en-US"/>
              </w:rPr>
              <mc:AlternateContent>
                <mc:Choice Requires="wpg">
                  <w:drawing>
                    <wp:inline distT="0" distB="0" distL="0" distR="0" wp14:anchorId="46B22364" wp14:editId="3B048B38">
                      <wp:extent cx="228600" cy="228600"/>
                      <wp:effectExtent l="0" t="0" r="0" b="0"/>
                      <wp:docPr id="15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327AD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drncMA&#10;AADcAAAADwAAAGRycy9kb3ducmV2LnhtbESP0WoCMRBF3wv+QxjBt5pVUO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drncMAAADcAAAADwAAAAAAAAAAAAAAAACYAgAAZHJzL2Rv&#10;d25yZXYueG1sUEsFBgAAAAAEAAQA9QAAAIgD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i+cIA&#10;AADcAAAADwAAAGRycy9kb3ducmV2LnhtbERP30vDMBB+H/g/hBN8W1OnFFeXDRkIfRK2Kns9m2tT&#10;bC4lybrqX78Igm/38f28zW62g5jIh96xgvssB0HcON1zp+C9fl0+gQgRWePgmBR8U4Dd9maxwVK7&#10;Cx9oOsZOpBAOJSowMY6llKExZDFkbiROXOu8xZig76T2eEnhdpCrPC+kxZ5Tg8GR9oaar+PZKjj9&#10;fNTT2dfmrfVV9bj+PBW+fVDq7nZ+eQYRaY7/4j93pdP8dQG/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MCL5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6E1905">
            <w:pPr>
              <w:pStyle w:val="TipText"/>
              <w:cnfStyle w:val="000000000000" w:firstRow="0" w:lastRow="0" w:firstColumn="0" w:lastColumn="0" w:oddVBand="0" w:evenVBand="0" w:oddHBand="0" w:evenHBand="0" w:firstRowFirstColumn="0" w:firstRowLastColumn="0" w:lastRowFirstColumn="0" w:lastRowLastColumn="0"/>
            </w:pPr>
            <w:r>
              <w:t>Selected structures are indicated by a mask with a different color than original volume channel. The mask color is calculated from the original color and should provide sufficient contrast to be distinguished from the original. For information on assigning IDs and changing mask colors, see the chapter on components and tracking.</w:t>
            </w:r>
          </w:p>
        </w:tc>
      </w:tr>
      <w:tr w:rsidR="001142FB" w14:paraId="24260A40" w14:textId="77777777" w:rsidTr="001142F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75D926" w14:textId="77777777" w:rsidR="001142FB" w:rsidRDefault="001142FB" w:rsidP="001142FB">
            <w:pPr>
              <w:pStyle w:val="Icon"/>
            </w:pPr>
            <w:r>
              <w:rPr>
                <w:noProof/>
                <w:lang w:eastAsia="en-US"/>
              </w:rPr>
              <mc:AlternateContent>
                <mc:Choice Requires="wpg">
                  <w:drawing>
                    <wp:inline distT="0" distB="0" distL="0" distR="0" wp14:anchorId="6263F737" wp14:editId="300FDB23">
                      <wp:extent cx="228600" cy="228600"/>
                      <wp:effectExtent l="0" t="0" r="0" b="0"/>
                      <wp:docPr id="2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75302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jSrsIA&#10;AADcAAAADwAAAGRycy9kb3ducmV2LnhtbESP3WoCMRCF7wu+QxjBu5pVQX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yNKuwgAAANwAAAAPAAAAAAAAAAAAAAAAAJgCAABkcnMvZG93&#10;bnJldi54bWxQSwUGAAAAAAQABAD1AAAAhwM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0nU8UA&#10;AADcAAAADwAAAGRycy9kb3ducmV2LnhtbESPzWrDMBCE74W+g9hCb42cH0LrRAmlUPApkLgl1421&#10;tkyslZEUx+nTV4FCj8PMfMOst6PtxEA+tI4VTCcZCOLK6ZYbBV/l58sriBCRNXaOScGNAmw3jw9r&#10;zLW78p6GQ2xEgnDIUYGJsc+lDJUhi2HieuLk1c5bjEn6RmqP1wS3nZxl2VJabDktGOzpw1B1Plys&#10;guPPdzlcfGl2tS+KxdvpuPT1XKnnp/F9BSLSGP/Df+1CK5jNF3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7Sd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B1873F9" w14:textId="1C659977" w:rsidR="001142FB" w:rsidRDefault="001142FB" w:rsidP="007B3341">
            <w:pPr>
              <w:pStyle w:val="TipText"/>
              <w:cnfStyle w:val="000000000000" w:firstRow="0" w:lastRow="0" w:firstColumn="0" w:lastColumn="0" w:oddVBand="0" w:evenVBand="0" w:oddHBand="0" w:evenHBand="0" w:firstRowFirstColumn="0" w:firstRowLastColumn="0" w:lastRowFirstColumn="0" w:lastRowLastColumn="0"/>
            </w:pPr>
            <w:r>
              <w:t>Many settings that changes the visualization of a volume channel can influence the paint selected resu</w:t>
            </w:r>
            <w:r w:rsidR="00F0708F">
              <w:t>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bl>
    <w:p w14:paraId="5955085E" w14:textId="77777777" w:rsidR="00A74FC6" w:rsidRDefault="00A74FC6" w:rsidP="00406B51"/>
    <w:p w14:paraId="28EA22D4" w14:textId="6EADA3DA" w:rsidR="002B3B25" w:rsidRDefault="002B3B25" w:rsidP="002B3B25">
      <w:pPr>
        <w:pStyle w:val="Heading2"/>
      </w:pPr>
      <w:bookmarkStart w:id="233" w:name="_Toc428439166"/>
      <w:r>
        <w:t>Brush History</w:t>
      </w:r>
      <w:bookmarkEnd w:id="233"/>
    </w:p>
    <w:p w14:paraId="7451516C" w14:textId="13C826D5" w:rsidR="002B3B25" w:rsidRDefault="002B3B25" w:rsidP="002B3B25">
      <w:r>
        <w:t>You can let FluoRender keep a history of the most recent brush strokes, and undo/redo the operations. By default, the history setting is turned off. You need to first choose the number of strokes to be kept in history in the FluoRender Settings (</w:t>
      </w:r>
      <w:r>
        <w:fldChar w:fldCharType="begin"/>
      </w:r>
      <w:r>
        <w:instrText xml:space="preserve"> REF _Ref428268077 \r \h </w:instrText>
      </w:r>
      <w:r>
        <w:fldChar w:fldCharType="separate"/>
      </w:r>
      <w:r w:rsidR="00AA6384">
        <w:t>Chapter 20</w:t>
      </w:r>
      <w:r>
        <w:fldChar w:fldCharType="end"/>
      </w:r>
      <w:r>
        <w:t xml:space="preserve">). Once the brush history is turned on, you can use the </w:t>
      </w:r>
      <w:r w:rsidRPr="002B3B25">
        <w:rPr>
          <w:b/>
        </w:rPr>
        <w:t>Undo</w:t>
      </w:r>
      <w:r>
        <w:t xml:space="preserve"> </w:t>
      </w:r>
      <w:r>
        <w:rPr>
          <w:noProof/>
          <w:lang w:eastAsia="en-US"/>
        </w:rPr>
        <w:drawing>
          <wp:inline distT="0" distB="0" distL="0" distR="0" wp14:anchorId="3CD3EECE" wp14:editId="719E7620">
            <wp:extent cx="128016" cy="128016"/>
            <wp:effectExtent l="0" t="0" r="5715"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und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and </w:t>
      </w:r>
      <w:r w:rsidRPr="002B3B25">
        <w:rPr>
          <w:b/>
        </w:rPr>
        <w:t>Redo</w:t>
      </w:r>
      <w:r>
        <w:t xml:space="preserve"> </w:t>
      </w:r>
      <w:r>
        <w:rPr>
          <w:noProof/>
          <w:lang w:eastAsia="en-US"/>
        </w:rPr>
        <w:drawing>
          <wp:inline distT="0" distB="0" distL="0" distR="0" wp14:anchorId="3A1BDD52" wp14:editId="67268BEE">
            <wp:extent cx="128016" cy="128016"/>
            <wp:effectExtent l="0" t="0" r="5715"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redo.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747895">
            <w:pPr>
              <w:pStyle w:val="Icon"/>
            </w:pPr>
            <w:r>
              <w:rPr>
                <w:noProof/>
                <w:lang w:eastAsia="en-US"/>
              </w:rPr>
              <mc:AlternateContent>
                <mc:Choice Requires="wpg">
                  <w:drawing>
                    <wp:inline distT="0" distB="0" distL="0" distR="0" wp14:anchorId="3001AFB7" wp14:editId="4BBED6EC">
                      <wp:extent cx="228600" cy="228600"/>
                      <wp:effectExtent l="0" t="0" r="0" b="0"/>
                      <wp:docPr id="41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6E4A9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1KNcMA&#10;AADcAAAADwAAAGRycy9kb3ducmV2LnhtbESP3WoCMRCF7wu+QxihdzWriLVbo4hi6U0rah9g2Ew3&#10;q5tJSOK6vn1TKPTycH4+zmLV21Z0FGLjWMF4VIAgrpxuuFbwddo9zUHEhKyxdUwK7hRhtRw8LLDU&#10;7sYH6o6pFnmEY4kKTEq+lDJWhizGkfPE2ft2wWLKMtRSB7zlcdvKSVHMpMWGM8Ggp42h6nK82gwx&#10;vtv6zVvzMrdUn/f3Wfj8QKUeh/36FUSiPv2H/9rvWsF0/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1KNcMAAADcAAAADwAAAAAAAAAAAAAAAACYAgAAZHJzL2Rv&#10;d25yZXYueG1sUEsFBgAAAAAEAAQA9QAAAIgD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6zzsIA&#10;AADcAAAADwAAAGRycy9kb3ducmV2LnhtbERPz2vCMBS+C/sfwhN209RNZOuMMgaDngZaxetb89oU&#10;m5eSxNrtrzcHwePH93u9HW0nBvKhdaxgMc9AEFdOt9woOJTfszcQISJr7ByTgj8KsN08TdaYa3fl&#10;HQ372IgUwiFHBSbGPpcyVIYshrnriRNXO28xJugbqT1eU7jt5EuWraTFllODwZ6+DFXn/cUqOP0f&#10;y+HiS/NT+6JYvv+eVr5+Vep5On5+gIg0xof47i60guUirU1n0hGQm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rPO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747895">
            <w:pPr>
              <w:pStyle w:val="TipText"/>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77777777" w:rsidR="002B3B25" w:rsidRPr="002B3B25" w:rsidRDefault="002B3B25" w:rsidP="002B3B25"/>
    <w:p w14:paraId="31666573" w14:textId="7A053117" w:rsidR="00B9368C" w:rsidRDefault="00B9368C" w:rsidP="00B9368C">
      <w:pPr>
        <w:pStyle w:val="Heading2"/>
      </w:pPr>
      <w:bookmarkStart w:id="234" w:name="_Toc406755679"/>
      <w:bookmarkStart w:id="235" w:name="_Toc406770752"/>
      <w:bookmarkStart w:id="236" w:name="_Toc428439167"/>
      <w:r>
        <w:t>Selection Settings</w:t>
      </w:r>
      <w:bookmarkEnd w:id="234"/>
      <w:bookmarkEnd w:id="235"/>
      <w:bookmarkEnd w:id="236"/>
    </w:p>
    <w:p w14:paraId="25103670" w14:textId="02704B07" w:rsidR="00B9368C" w:rsidRDefault="001D4A09" w:rsidP="00406B51">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18F85D81" w:rsidR="001D4A09" w:rsidRDefault="00E80214" w:rsidP="00406B51">
      <w:r w:rsidRPr="00E80214">
        <w:rPr>
          <w:b/>
        </w:rPr>
        <w:t>Auto thresh.</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p>
    <w:p w14:paraId="678FA3D3" w14:textId="78D7E1B0" w:rsidR="00E80214" w:rsidRDefault="00E80214" w:rsidP="00406B51">
      <w:r w:rsidRPr="00E80214">
        <w:rPr>
          <w:b/>
        </w:rPr>
        <w:lastRenderedPageBreak/>
        <w:t>Edge detect.</w:t>
      </w:r>
      <w:r>
        <w:t xml:space="preserve">  When enabled, it incorporate local contrast information into the diffusion process. When high local high contrast (usually structure boundaries, or edges) is detected, the diffusion stops.</w:t>
      </w:r>
    </w:p>
    <w:p w14:paraId="2E511D25" w14:textId="5FC07AF6" w:rsidR="00E80214" w:rsidRDefault="00E80214" w:rsidP="00406B51">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3A1F15B8" w14:textId="3E8DB1DC" w:rsidR="00E80214" w:rsidRDefault="00D82678" w:rsidP="00406B51">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6CB2DBE1" w:rsidR="00FC3D75" w:rsidRDefault="00FC3D75" w:rsidP="00406B51">
      <w:r w:rsidRPr="00346E7A">
        <w:rPr>
          <w:b/>
        </w:rPr>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6E1905">
            <w:pPr>
              <w:pStyle w:val="Icon"/>
            </w:pPr>
            <w:r>
              <w:rPr>
                <w:noProof/>
                <w:lang w:eastAsia="en-US"/>
              </w:rPr>
              <mc:AlternateContent>
                <mc:Choice Requires="wpg">
                  <w:drawing>
                    <wp:inline distT="0" distB="0" distL="0" distR="0" wp14:anchorId="52202637" wp14:editId="3666EA77">
                      <wp:extent cx="228600" cy="228600"/>
                      <wp:effectExtent l="0" t="0" r="0" b="0"/>
                      <wp:docPr id="1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D89C4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9+mcIA&#10;AADcAAAADwAAAGRycy9kb3ducmV2LnhtbESPzU7DMAzH70i8Q2Sk3VgKh2krSys0BOKyIQYPYDWm&#10;KTROlISue/v5gMTNlv8fP2/b2Y9qopSHwAbulhUo4i7YgXsDnx/Pt2tQuSBbHAOTgTNlaJvrqy3W&#10;Npz4naZj6ZWEcK7RgCsl1lrnzpHHvAyRWG5fIXkssqZe24QnCfejvq+qlfY4sDQ4jLRz1P0cf72U&#10;uDg9xd3LsFl76r/fzqt02KMxi5v58QFUobn8i//cr1bwN0Irz8gEur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36ZwgAAANwAAAAPAAAAAAAAAAAAAAAAAJgCAABkcnMvZG93&#10;bnJldi54bWxQSwUGAAAAAAQABAD1AAAAhwM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h1msUA&#10;AADcAAAADwAAAGRycy9kb3ducmV2LnhtbESPQWvCQBSE70L/w/IKvemmKtKmrlIEISehxuL1NfuS&#10;Dc2+DbtrTP31XaHQ4zAz3zDr7Wg7MZAPrWMFz7MMBHHldMuNglO5n76ACBFZY+eYFPxQgO3mYbLG&#10;XLsrf9BwjI1IEA45KjAx9rmUoTJkMcxcT5y82nmLMUnfSO3xmuC2k/MsW0mLLacFgz3tDFXfx4tV&#10;cL59lsPFl+ZQ+6JYvn6dV75eKPX0OL6/gYg0xv/wX7vQCubZAu5n0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aHW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7B3341">
            <w:pPr>
              <w:pStyle w:val="TipText"/>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406B51"/>
    <w:p w14:paraId="312C24F6" w14:textId="7BC7CFF3" w:rsidR="00346E7A" w:rsidRDefault="00346E7A" w:rsidP="00346E7A">
      <w:pPr>
        <w:pStyle w:val="Heading2"/>
      </w:pPr>
      <w:bookmarkStart w:id="237" w:name="_Toc406755680"/>
      <w:bookmarkStart w:id="238" w:name="_Toc406770753"/>
      <w:bookmarkStart w:id="239" w:name="_Toc428439168"/>
      <w:r>
        <w:t>Brush Properties</w:t>
      </w:r>
      <w:bookmarkEnd w:id="237"/>
      <w:bookmarkEnd w:id="238"/>
      <w:bookmarkEnd w:id="239"/>
    </w:p>
    <w:p w14:paraId="6C43B01A" w14:textId="35E4479F" w:rsidR="00346E7A" w:rsidRDefault="00346E7A" w:rsidP="00406B51">
      <w:r>
        <w:t>Brush diffusion strength and stamp sizes are controlled using the following settings.</w:t>
      </w:r>
    </w:p>
    <w:p w14:paraId="5B841500" w14:textId="287D8177" w:rsidR="00346E7A" w:rsidRDefault="00346E7A" w:rsidP="00406B51">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strong growth strength for coarse selection of large structures. Use weak growth strength for selecting finely-detailed structures.</w:t>
      </w:r>
    </w:p>
    <w:p w14:paraId="2C71E57C" w14:textId="0FFDB732" w:rsidR="00346E7A" w:rsidRDefault="00F30514" w:rsidP="00406B51">
      <w:r w:rsidRPr="00F30514">
        <w:rPr>
          <w:b/>
        </w:rPr>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406B51">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6E1905">
            <w:pPr>
              <w:pStyle w:val="Icon"/>
            </w:pPr>
            <w:r>
              <w:rPr>
                <w:noProof/>
                <w:lang w:eastAsia="en-US"/>
              </w:rPr>
              <mc:AlternateContent>
                <mc:Choice Requires="wpg">
                  <w:drawing>
                    <wp:inline distT="0" distB="0" distL="0" distR="0" wp14:anchorId="66666274" wp14:editId="00DBEB43">
                      <wp:extent cx="228600" cy="228600"/>
                      <wp:effectExtent l="0" t="0" r="0" b="0"/>
                      <wp:docPr id="2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F242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l/MMA&#10;AADcAAAADwAAAGRycy9kb3ducmV2LnhtbESP3WoCMRCF7wXfIYzQO80qVOxqFLG09MZKt32AYTNu&#10;tt1MQpKu69s3QsHLw/n5OJvdYDvRU4itYwXzWQGCuHa65UbB1+fLdAUiJmSNnWNScKUIu+14tMFS&#10;uwt/UF+lRuQRjiUqMCn5UspYG7IYZ84TZ+/sgsWUZWikDnjJ47aTi6JYSostZ4JBTwdD9U/1azPE&#10;+P7ZH17bp5Wl5vt0XYb3Iyr1MBn2axCJhnQP/7fftIJF8Qi3M/kI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El/MMAAADcAAAADwAAAAAAAAAAAAAAAACYAgAAZHJzL2Rv&#10;d25yZXYueG1sUEsFBgAAAAAEAAQA9QAAAIgD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WAsUA&#10;AADcAAAADwAAAGRycy9kb3ducmV2LnhtbESPwWrDMBBE74X8g9hAbo3cpJjWjRJCIOBToXFLrltr&#10;bZlaKyMpjtOvrwqFHoeZecNsdpPtxUg+dI4VPCwzEMS10x23Ct6r4/0TiBCRNfaOScGNAuy2s7sN&#10;Ftpd+Y3GU2xFgnAoUIGJcSikDLUhi2HpBuLkNc5bjEn6VmqP1wS3vVxlWS4tdpwWDA50MFR/nS5W&#10;wfn7oxovvjKvjS/Lx+fPc+6btVKL+bR/ARFpiv/hv3apFayy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9Y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1D56DBA" w:rsidR="00F30514" w:rsidRDefault="00F30514" w:rsidP="006E1905">
            <w:pPr>
              <w:pStyle w:val="TipText"/>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p>
        </w:tc>
      </w:tr>
    </w:tbl>
    <w:p w14:paraId="6064BE69" w14:textId="77777777" w:rsidR="00F30514" w:rsidRDefault="00F30514" w:rsidP="00406B51"/>
    <w:p w14:paraId="23DF7E9E" w14:textId="56355845" w:rsidR="008D4CA7" w:rsidRDefault="008D4CA7" w:rsidP="008D4CA7">
      <w:pPr>
        <w:pStyle w:val="Heading2"/>
      </w:pPr>
      <w:bookmarkStart w:id="240" w:name="_Toc406755681"/>
      <w:bookmarkStart w:id="241" w:name="_Toc406770754"/>
      <w:bookmarkStart w:id="242" w:name="_Toc428439169"/>
      <w:r>
        <w:t>Creating New Channels from Selection</w:t>
      </w:r>
      <w:bookmarkEnd w:id="240"/>
      <w:bookmarkEnd w:id="241"/>
      <w:bookmarkEnd w:id="242"/>
    </w:p>
    <w:p w14:paraId="315CF525" w14:textId="39649F92" w:rsidR="008D4CA7" w:rsidRDefault="008D4CA7" w:rsidP="008D4CA7">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are located in the toolbars of the Analyze window and Workspace panel.</w:t>
      </w:r>
    </w:p>
    <w:p w14:paraId="01B9E518" w14:textId="3DEFFDE9" w:rsidR="008D4CA7" w:rsidRDefault="00BD0C2D" w:rsidP="008D4CA7">
      <w:r>
        <w:rPr>
          <w:b/>
          <w:noProof/>
          <w:lang w:eastAsia="en-US"/>
        </w:rPr>
        <w:lastRenderedPageBreak/>
        <w:drawing>
          <wp:inline distT="0" distB="0" distL="0" distR="0" wp14:anchorId="52601823" wp14:editId="2685CBAD">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78B926D7" w:rsidR="001D6308" w:rsidRDefault="00BD0C2D" w:rsidP="008D4CA7">
      <w:r>
        <w:rPr>
          <w:b/>
          <w:noProof/>
          <w:lang w:eastAsia="en-US"/>
        </w:rPr>
        <w:drawing>
          <wp:inline distT="0" distB="0" distL="0" distR="0" wp14:anchorId="4A435950" wp14:editId="29BFCFD7">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1D6308" w:rsidRPr="0018205D">
        <w:rPr>
          <w:b/>
        </w:rPr>
        <w:t>Extract.</w:t>
      </w:r>
      <w:r w:rsidR="001D6308">
        <w:t xml:space="preserve"> It creates a new channel from original volume with only the selected structures included.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6E1905">
            <w:pPr>
              <w:pStyle w:val="Icon"/>
            </w:pPr>
            <w:r>
              <w:rPr>
                <w:noProof/>
                <w:lang w:eastAsia="en-US"/>
              </w:rPr>
              <mc:AlternateContent>
                <mc:Choice Requires="wpg">
                  <w:drawing>
                    <wp:inline distT="0" distB="0" distL="0" distR="0" wp14:anchorId="1E37A6F3" wp14:editId="580C8AEC">
                      <wp:extent cx="228600" cy="228600"/>
                      <wp:effectExtent l="0" t="0" r="0" b="0"/>
                      <wp:docPr id="20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3505D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8QucAA&#10;AADcAAAADwAAAGRycy9kb3ducmV2LnhtbERPzU4CMRC+m/gOzZh4ky4cCK4UQiAYL0oAH2CyHbcr&#10;22nT1mV5e+dg4vHL979cj75XA6XcBTYwnVSgiJtgO24NfJ73TwtQuSBb7AOTgRtlWK/u75ZY23Dl&#10;Iw2n0ioJ4VyjAVdKrLXOjSOPeRIisXBfIXksAlOrbcKrhPtez6pqrj12LA0OI20dNZfTj5cSF4dd&#10;3L52zwtP7ffhNk8f72jM48O4eQFVaCz/4j/3mzUwm8p8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a8QucAAAADcAAAADwAAAAAAAAAAAAAAAACYAgAAZHJzL2Rvd25y&#10;ZXYueG1sUEsFBgAAAAAEAAQA9QAAAIUD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q8UA&#10;AADcAAAADwAAAGRycy9kb3ducmV2LnhtbESPwWrDMBBE74X+g9hCbo3stITUiRJKoeBToXFCrltr&#10;bZlYKyMpjtOvrwqFHoeZecNsdpPtxUg+dI4V5PMMBHHtdMetgkP1/rgCESKyxt4xKbhRgN32/m6D&#10;hXZX/qRxH1uRIBwKVGBiHAopQ23IYpi7gTh5jfMWY5K+ldrjNcFtLxdZtpQWO04LBgd6M1Sf9xer&#10;4PR9rMaLr8xH48vy+eXrtPTNk1Kzh+l1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9i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137525">
            <w:pPr>
              <w:pStyle w:val="TipText"/>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 if you do not want to erase directly on the volume channel.</w:t>
            </w:r>
          </w:p>
        </w:tc>
      </w:tr>
    </w:tbl>
    <w:p w14:paraId="78732C71" w14:textId="77777777" w:rsidR="001D6308" w:rsidRPr="008D4CA7" w:rsidRDefault="001D6308" w:rsidP="008D4CA7"/>
    <w:p w14:paraId="4FA32898" w14:textId="77777777" w:rsidR="00BF54AB" w:rsidRDefault="00BF54AB">
      <w:r>
        <w:br w:type="page"/>
      </w:r>
    </w:p>
    <w:p w14:paraId="3CC95C50" w14:textId="644A8465" w:rsidR="00726A90" w:rsidRDefault="00726A90" w:rsidP="00726A90">
      <w:pPr>
        <w:pStyle w:val="Heading1"/>
      </w:pPr>
      <w:bookmarkStart w:id="243" w:name="_Toc406755682"/>
      <w:bookmarkStart w:id="244" w:name="_Ref406761902"/>
      <w:bookmarkStart w:id="245" w:name="_Toc406770755"/>
      <w:bookmarkStart w:id="246" w:name="_Ref414535485"/>
      <w:bookmarkStart w:id="247" w:name="_Ref420071289"/>
      <w:bookmarkStart w:id="248" w:name="_Ref420662628"/>
      <w:bookmarkStart w:id="249" w:name="_Ref428197053"/>
      <w:bookmarkStart w:id="250" w:name="_Toc428439170"/>
      <w:r>
        <w:lastRenderedPageBreak/>
        <w:t>Measurement</w:t>
      </w:r>
      <w:bookmarkEnd w:id="243"/>
      <w:bookmarkEnd w:id="244"/>
      <w:bookmarkEnd w:id="245"/>
      <w:bookmarkEnd w:id="246"/>
      <w:bookmarkEnd w:id="247"/>
      <w:bookmarkEnd w:id="248"/>
      <w:bookmarkEnd w:id="249"/>
      <w:bookmarkEnd w:id="250"/>
    </w:p>
    <w:p w14:paraId="5F78AC2D" w14:textId="0A76870F" w:rsidR="00726A90" w:rsidRDefault="006E1905" w:rsidP="00726A90">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click the downward arrow head on the right side of “Analyze” button in the main toolbar (</w:t>
      </w:r>
      <w:r w:rsidR="00425AF1">
        <w:fldChar w:fldCharType="begin"/>
      </w:r>
      <w:r w:rsidR="00425AF1">
        <w:instrText xml:space="preserve"> REF _Ref406667193 \h </w:instrText>
      </w:r>
      <w:r w:rsidR="00425AF1">
        <w:fldChar w:fldCharType="separate"/>
      </w:r>
      <w:r w:rsidR="00AA6384">
        <w:t xml:space="preserve">Figure </w:t>
      </w:r>
      <w:r w:rsidR="00AA6384">
        <w:rPr>
          <w:noProof/>
        </w:rPr>
        <w:t>15</w:t>
      </w:r>
      <w:r w:rsidR="00AA6384">
        <w:noBreakHyphen/>
      </w:r>
      <w:r w:rsidR="00AA6384">
        <w:rPr>
          <w:noProof/>
        </w:rPr>
        <w:t>1</w:t>
      </w:r>
      <w:r w:rsidR="00425AF1">
        <w:fldChar w:fldCharType="end"/>
      </w:r>
      <w:r>
        <w:t>).</w:t>
      </w:r>
      <w:r w:rsidR="00425AF1">
        <w:t xml:space="preserve"> In the drop down menu, select “Measurement…”.</w:t>
      </w:r>
    </w:p>
    <w:p w14:paraId="208A2DCD" w14:textId="37D62DDC" w:rsidR="006E1905" w:rsidRDefault="006E1905" w:rsidP="00425AF1">
      <w:pPr>
        <w:jc w:val="center"/>
      </w:pPr>
      <w:r>
        <w:rPr>
          <w:noProof/>
          <w:lang w:eastAsia="en-US"/>
        </w:rPr>
        <w:drawing>
          <wp:inline distT="0" distB="0" distL="0" distR="0" wp14:anchorId="4D7034DC" wp14:editId="3E952900">
            <wp:extent cx="1508760" cy="152704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inline>
        </w:drawing>
      </w:r>
    </w:p>
    <w:p w14:paraId="4351E54A" w14:textId="4442BF8F" w:rsidR="006E1905" w:rsidRDefault="006E1905" w:rsidP="00425AF1">
      <w:pPr>
        <w:pStyle w:val="Caption"/>
        <w:jc w:val="center"/>
      </w:pPr>
      <w:bookmarkStart w:id="251" w:name="_Ref406667193"/>
      <w:bookmarkStart w:id="252" w:name="_Toc428439229"/>
      <w:r>
        <w:t xml:space="preserve">Figure </w:t>
      </w:r>
      <w:fldSimple w:instr=" STYLEREF 1 \s ">
        <w:r w:rsidR="00AA6384">
          <w:rPr>
            <w:noProof/>
          </w:rPr>
          <w:t>15</w:t>
        </w:r>
      </w:fldSimple>
      <w:r w:rsidR="0037433D">
        <w:noBreakHyphen/>
      </w:r>
      <w:fldSimple w:instr=" SEQ Figure \* ARABIC \s 1 ">
        <w:r w:rsidR="00AA6384">
          <w:rPr>
            <w:noProof/>
          </w:rPr>
          <w:t>1</w:t>
        </w:r>
      </w:fldSimple>
      <w:bookmarkEnd w:id="251"/>
      <w:r>
        <w:t xml:space="preserve">. Launch </w:t>
      </w:r>
      <w:r w:rsidR="00425AF1">
        <w:t>Measurement window from main toolbar.</w:t>
      </w:r>
      <w:bookmarkEnd w:id="252"/>
    </w:p>
    <w:p w14:paraId="37EA8C33" w14:textId="035270BC" w:rsidR="00425AF1" w:rsidRDefault="00425AF1" w:rsidP="00425AF1">
      <w:r>
        <w:t>The Measurement window is shown in</w:t>
      </w:r>
      <w:r w:rsidR="0014598B">
        <w:t xml:space="preserve"> </w:t>
      </w:r>
      <w:r w:rsidR="0014598B">
        <w:fldChar w:fldCharType="begin"/>
      </w:r>
      <w:r w:rsidR="0014598B">
        <w:instrText xml:space="preserve"> REF _Ref406667419 \h </w:instrText>
      </w:r>
      <w:r w:rsidR="0014598B">
        <w:fldChar w:fldCharType="separate"/>
      </w:r>
      <w:r w:rsidR="00AA6384">
        <w:t xml:space="preserve">Figure </w:t>
      </w:r>
      <w:r w:rsidR="00AA6384">
        <w:rPr>
          <w:noProof/>
        </w:rPr>
        <w:t>15</w:t>
      </w:r>
      <w:r w:rsidR="00AA6384">
        <w:noBreakHyphen/>
      </w:r>
      <w:r w:rsidR="00AA6384">
        <w:rPr>
          <w:noProof/>
        </w:rPr>
        <w:t>2</w:t>
      </w:r>
      <w:r w:rsidR="0014598B">
        <w:fldChar w:fldCharType="end"/>
      </w:r>
      <w:r w:rsidR="0014598B">
        <w:t>.</w:t>
      </w:r>
    </w:p>
    <w:p w14:paraId="79D64BD4" w14:textId="63164F89" w:rsidR="00425AF1" w:rsidRDefault="003B5909" w:rsidP="00425AF1">
      <w:pPr>
        <w:jc w:val="center"/>
      </w:pPr>
      <w:r>
        <w:rPr>
          <w:noProof/>
          <w:lang w:eastAsia="en-US"/>
        </w:rPr>
        <w:drawing>
          <wp:inline distT="0" distB="0" distL="0" distR="0" wp14:anchorId="3CA9A89D" wp14:editId="02572C98">
            <wp:extent cx="3393722" cy="4014216"/>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measurement_ui2.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393722" cy="4014216"/>
                    </a:xfrm>
                    <a:prstGeom prst="rect">
                      <a:avLst/>
                    </a:prstGeom>
                    <a:noFill/>
                    <a:ln>
                      <a:noFill/>
                    </a:ln>
                  </pic:spPr>
                </pic:pic>
              </a:graphicData>
            </a:graphic>
          </wp:inline>
        </w:drawing>
      </w:r>
    </w:p>
    <w:p w14:paraId="4FD7D632" w14:textId="46CE22A4" w:rsidR="00425AF1" w:rsidRDefault="00425AF1" w:rsidP="00425AF1">
      <w:pPr>
        <w:pStyle w:val="Caption"/>
        <w:jc w:val="center"/>
      </w:pPr>
      <w:bookmarkStart w:id="253" w:name="_Ref406667419"/>
      <w:bookmarkStart w:id="254" w:name="_Toc428439230"/>
      <w:r>
        <w:t xml:space="preserve">Figure </w:t>
      </w:r>
      <w:fldSimple w:instr=" STYLEREF 1 \s ">
        <w:r w:rsidR="00AA6384">
          <w:rPr>
            <w:noProof/>
          </w:rPr>
          <w:t>15</w:t>
        </w:r>
      </w:fldSimple>
      <w:r w:rsidR="0037433D">
        <w:noBreakHyphen/>
      </w:r>
      <w:fldSimple w:instr=" SEQ Figure \* ARABIC \s 1 ">
        <w:r w:rsidR="00AA6384">
          <w:rPr>
            <w:noProof/>
          </w:rPr>
          <w:t>2</w:t>
        </w:r>
      </w:fldSimple>
      <w:bookmarkEnd w:id="253"/>
      <w:r>
        <w:t>. Measurement window.</w:t>
      </w:r>
      <w:bookmarkEnd w:id="254"/>
    </w:p>
    <w:p w14:paraId="66C607FE" w14:textId="41733E92" w:rsidR="00230BE0" w:rsidRPr="00230BE0" w:rsidRDefault="00230BE0" w:rsidP="00230BE0">
      <w:pPr>
        <w:pStyle w:val="Heading2"/>
      </w:pPr>
      <w:bookmarkStart w:id="255" w:name="_Toc406755683"/>
      <w:bookmarkStart w:id="256" w:name="_Toc406770756"/>
      <w:bookmarkStart w:id="257" w:name="_Toc428439171"/>
      <w:r>
        <w:lastRenderedPageBreak/>
        <w:t>Ruler Types</w:t>
      </w:r>
      <w:bookmarkEnd w:id="255"/>
      <w:bookmarkEnd w:id="256"/>
      <w:bookmarkEnd w:id="257"/>
    </w:p>
    <w:p w14:paraId="5DBCF652" w14:textId="56124B68" w:rsidR="00425AF1" w:rsidRDefault="0014598B" w:rsidP="00425AF1">
      <w:r>
        <w:t xml:space="preserve">There are </w:t>
      </w:r>
      <w:r w:rsidR="005D4409">
        <w:t>five</w:t>
      </w:r>
      <w:r>
        <w:t xml:space="preserve"> types of measurement tools you can create.</w:t>
      </w:r>
    </w:p>
    <w:p w14:paraId="2F94999E" w14:textId="3818F5E7" w:rsidR="0014598B" w:rsidRDefault="001269AC" w:rsidP="00425AF1">
      <w:r>
        <w:rPr>
          <w:b/>
          <w:noProof/>
          <w:lang w:eastAsia="en-US"/>
        </w:rPr>
        <w:drawing>
          <wp:inline distT="0" distB="0" distL="0" distR="0" wp14:anchorId="22B7F102" wp14:editId="7B42F893">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06">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coordinates of the locator is listed under “Start/End Points (X, Y, Z)”. You can keep clicking in render view to create more locators, as long as the toolbar icon is checked.</w:t>
      </w:r>
    </w:p>
    <w:p w14:paraId="7716EE5D" w14:textId="2BE5FDD1" w:rsidR="001269AC" w:rsidRDefault="001269AC" w:rsidP="00425AF1">
      <w:r>
        <w:rPr>
          <w:noProof/>
          <w:lang w:eastAsia="en-US"/>
        </w:rPr>
        <w:drawing>
          <wp:inline distT="0" distB="0" distL="0" distR="0" wp14:anchorId="74461B1F" wp14:editId="309E6F18">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y rotating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16E3C181" w14:textId="10A326E9" w:rsidR="005D4409" w:rsidRDefault="005D4409" w:rsidP="00425AF1">
      <w:r>
        <w:rPr>
          <w:noProof/>
          <w:lang w:eastAsia="en-US"/>
        </w:rPr>
        <w:drawing>
          <wp:inline distT="0" distB="0" distL="0" distR="0" wp14:anchorId="7AF86CD8" wp14:editId="4CD30F4A">
            <wp:extent cx="164592" cy="164592"/>
            <wp:effectExtent l="0" t="0" r="6985"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protractor.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D4409">
        <w:rPr>
          <w:b/>
        </w:rPr>
        <w:t>Protractor.</w:t>
      </w:r>
      <w:r>
        <w:t xml:space="preserve"> Protractor</w:t>
      </w:r>
      <w:r w:rsidR="00D82678">
        <w:t xml:space="preserve"> allows you to measure the angle</w:t>
      </w:r>
      <w:r>
        <w:t xml:space="preserve"> between two lines. Click three times in the render view to create an angle measurement. The angle value in degrees is shown in the list of the measurement dialog window.</w:t>
      </w:r>
    </w:p>
    <w:p w14:paraId="0DEC4A7A" w14:textId="6DBFA456" w:rsidR="00230BE0" w:rsidRDefault="00BD0C2D" w:rsidP="00425AF1">
      <w:r>
        <w:rPr>
          <w:b/>
          <w:noProof/>
          <w:lang w:eastAsia="en-US"/>
        </w:rPr>
        <w:drawing>
          <wp:inline distT="0" distB="0" distL="0" distR="0" wp14:anchorId="0B5F0A62" wp14:editId="4B1A0C52">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230BE0">
        <w:rPr>
          <w:b/>
        </w:rPr>
        <w:t>Two-point ruler.</w:t>
      </w:r>
      <w:r w:rsidR="00230BE0">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7761128F" w14:textId="028981B9" w:rsidR="00230BE0" w:rsidRDefault="00BD0C2D" w:rsidP="00425AF1">
      <w:r>
        <w:rPr>
          <w:b/>
          <w:noProof/>
          <w:lang w:eastAsia="en-US"/>
        </w:rPr>
        <w:drawing>
          <wp:inline distT="0" distB="0" distL="0" distR="0" wp14:anchorId="5DAABDF9" wp14:editId="3BFFFA01">
            <wp:extent cx="164592" cy="164592"/>
            <wp:effectExtent l="0" t="0" r="6985" b="69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P2\SkyDrive\FluoRender\listicon_addrule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A43132">
        <w:rPr>
          <w:b/>
        </w:rPr>
        <w:t>Two-plus-point ruler.</w:t>
      </w:r>
      <w:r w:rsidR="00230BE0">
        <w:t xml:space="preserve"> First click the icon of two-plus-point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CB0B0C">
            <w:pPr>
              <w:pStyle w:val="Icon"/>
            </w:pPr>
            <w:r>
              <w:rPr>
                <w:noProof/>
                <w:lang w:eastAsia="en-US"/>
              </w:rPr>
              <mc:AlternateContent>
                <mc:Choice Requires="wpg">
                  <w:drawing>
                    <wp:inline distT="0" distB="0" distL="0" distR="0" wp14:anchorId="4EAC1907" wp14:editId="3B49031A">
                      <wp:extent cx="228600" cy="228600"/>
                      <wp:effectExtent l="0" t="0" r="0" b="0"/>
                      <wp:docPr id="21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CE9FE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kcv8AA&#10;AADcAAAADwAAAGRycy9kb3ducmV2LnhtbERPzU4CMRC+m/gOzZh4ky4cCK4UQiAYL0oAH2CyHbcr&#10;22nT1mV5e+dg4vHL979cj75XA6XcBTYwnVSgiJtgO24NfJ73TwtQuSBb7AOTgRtlWK/u75ZY23Dl&#10;Iw2n0ioJ4VyjAVdKrLXOjSOPeRIisXBfIXksAlOrbcKrhPtez6pqrj12LA0OI20dNZfTj5cSF4dd&#10;3L52zwtP7ffhNk8f72jM48O4eQFVaCz/4j/3mzUwm8pa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9kcv8AAAADcAAAADwAAAAAAAAAAAAAAAACYAgAAZHJzL2Rvd25y&#10;ZXYueG1sUEsFBgAAAAAEAAQA9QAAAIUD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UrcUA&#10;AADcAAAADwAAAGRycy9kb3ducmV2LnhtbESPzWrDMBCE74G+g9hCb4mcH0LjRgmlEPCp0Dgh1621&#10;tkytlZEUx+3TV4FCj8PMfMNs96PtxEA+tI4VzGcZCOLK6ZYbBafyMH0GESKyxs4xKfimAPvdw2SL&#10;uXY3/qDhGBuRIBxyVGBi7HMpQ2XIYpi5njh5tfMWY5K+kdrjLcFtJxdZtpYWW04LBnt6M1R9Ha9W&#10;weXnXA5XX5r32hfFavN5Wft6qdTT4/j6AiLSGP/Df+1CK1jMN3A/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dS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AC15EA">
            <w:pPr>
              <w:pStyle w:val="TipText"/>
              <w:cnfStyle w:val="000000000000" w:firstRow="0" w:lastRow="0" w:firstColumn="0" w:lastColumn="0" w:oddVBand="0" w:evenVBand="0" w:oddHBand="0" w:evenHBand="0" w:firstRowFirstColumn="0" w:firstRowLastColumn="0" w:lastRowFirstColumn="0" w:lastRowLastColumn="0"/>
            </w:pPr>
            <w:r>
              <w:t>Paint selection brush can be activated when a ruler tool is enabled. It can be used to measure the volume of paint selected structures. To activate paint brush during ruler measurement, you have to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CB0B0C">
            <w:pPr>
              <w:pStyle w:val="Icon"/>
            </w:pPr>
            <w:r>
              <w:rPr>
                <w:noProof/>
                <w:lang w:eastAsia="en-US"/>
              </w:rPr>
              <mc:AlternateContent>
                <mc:Choice Requires="wpg">
                  <w:drawing>
                    <wp:inline distT="0" distB="0" distL="0" distR="0" wp14:anchorId="353FD975" wp14:editId="6D86250F">
                      <wp:extent cx="228600" cy="228600"/>
                      <wp:effectExtent l="0" t="0" r="0" b="0"/>
                      <wp:docPr id="2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E5735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9/n8MA&#10;AADcAAAADwAAAGRycy9kb3ducmV2LnhtbESPzWoCMRSF94LvEK7QnWachejUKKK0dNMWRx/gMrmd&#10;TDu5CUk6jm/fFApdHs7Px9nuR9uLgULsHCtYLgoQxI3THbcKrpen+RpETMgae8ek4E4R9rvpZIuV&#10;djc+01CnVuQRjhUqMCn5SsrYGLIYF84TZ+/DBYspy9BKHfCWx20vy6JYSYsdZ4JBT0dDzVf9bTPE&#10;+OHkj8/dZm2p/Xy/r8LbKyr1MBsPjyASjek//Nd+0QrKcgm/Z/IR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9/n8MAAADcAAAADwAAAAAAAAAAAAAAAACYAgAAZHJzL2Rv&#10;d25yZXYueG1sUEsFBgAAAAAEAAQA9QAAAIgD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MYcUA&#10;AADcAAAADwAAAGRycy9kb3ducmV2LnhtbESPwWrDMBBE74X+g9hCbo0cp4TWjRJKIeBToHFLrltr&#10;bZlYKyMpjpOvrwqFHoeZecOst5PtxUg+dI4VLOYZCOLa6Y5bBZ/V7vEZRIjIGnvHpOBKAbab+7s1&#10;Ftpd+IPGQ2xFgnAoUIGJcSikDLUhi2HuBuLkNc5bjEn6VmqPlwS3vcyzbCUtdpwWDA70bqg+Hc5W&#10;wfH2VY1nX5l948vy6eX7uPLNUqnZw/T2CiLSFP/Df+1SK8jzHH7Pp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kYx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985B65">
            <w:pPr>
              <w:pStyle w:val="TipText"/>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77505E3C" w14:textId="77777777" w:rsidR="00230BE0" w:rsidRDefault="00230BE0" w:rsidP="00425AF1"/>
    <w:p w14:paraId="5EC07652" w14:textId="4B49946E" w:rsidR="001269AC" w:rsidRDefault="001269AC" w:rsidP="00AC15EA">
      <w:pPr>
        <w:pStyle w:val="Heading2"/>
      </w:pPr>
      <w:bookmarkStart w:id="258" w:name="_Toc428439172"/>
      <w:bookmarkStart w:id="259" w:name="_Toc406755684"/>
      <w:bookmarkStart w:id="260" w:name="_Toc406770757"/>
      <w:r>
        <w:lastRenderedPageBreak/>
        <w:t>Profiling</w:t>
      </w:r>
      <w:bookmarkEnd w:id="258"/>
    </w:p>
    <w:p w14:paraId="133AA145" w14:textId="6565820F" w:rsidR="001269AC" w:rsidRPr="001269AC" w:rsidRDefault="001269AC" w:rsidP="001269AC">
      <w:r>
        <w:rPr>
          <w:noProof/>
          <w:lang w:eastAsia="en-US"/>
        </w:rPr>
        <w:drawing>
          <wp:inline distT="0" distB="0" distL="0" distR="0" wp14:anchorId="254A4F63" wp14:editId="7D6178BC">
            <wp:extent cx="219456" cy="219456"/>
            <wp:effectExtent l="0" t="0" r="9525" b="9525"/>
            <wp:docPr id="415" name="Picture 415" descr="E:\OneDrive\FluoRender\prof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9456" cy="219456"/>
                    </a:xfrm>
                    <a:prstGeom prst="rect">
                      <a:avLst/>
                    </a:prstGeom>
                    <a:noFill/>
                    <a:ln>
                      <a:noFill/>
                    </a:ln>
                  </pic:spPr>
                </pic:pic>
              </a:graphicData>
            </a:graphic>
          </wp:inline>
        </w:drawing>
      </w:r>
      <w:r w:rsidR="00266CC8">
        <w:t xml:space="preserve"> The profile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First select a ruler from the list in the measurement window, and then click the profile tool. When you export the rulers, the intensity profiles are saved as sequences of numbers in text format. You can read the numbers using an external tool, such as Microsoft Excel. The range of intensity values is 0 to 1, with 1 representing the maximum intensity value of the entire data volume. For most of the ruler types, a number in the intensity profile is sampled from one voxel of the volume data. If the probe tool is used along with a paint brush, which creates a cylindrical mask of the data, the profile tool samples within the masked volume and calculates averaged intensities along a sequence of disk-shape regions along the probe ruler. You can adjust the size of the brush to</w:t>
      </w:r>
      <w:r w:rsidR="009C1606">
        <w:t xml:space="preserve"> calculate the averaging in a larger or smaller region.</w:t>
      </w:r>
    </w:p>
    <w:p w14:paraId="37F39A96" w14:textId="11524D3E" w:rsidR="00AC15EA" w:rsidRDefault="00AC15EA" w:rsidP="00AC15EA">
      <w:pPr>
        <w:pStyle w:val="Heading2"/>
      </w:pPr>
      <w:bookmarkStart w:id="261" w:name="_Toc428439173"/>
      <w:r>
        <w:t xml:space="preserve">Making Changes to </w:t>
      </w:r>
      <w:r w:rsidR="00714C4F">
        <w:t>Measurement Tools</w:t>
      </w:r>
      <w:bookmarkEnd w:id="259"/>
      <w:bookmarkEnd w:id="260"/>
      <w:bookmarkEnd w:id="261"/>
    </w:p>
    <w:p w14:paraId="0566D12B" w14:textId="31B61A98" w:rsidR="00AC15EA" w:rsidRDefault="00714C4F" w:rsidP="00425AF1">
      <w:r>
        <w:t>You can change the position of locators or ruler points after they have been created. In addition, you can change the settings to more easily set the position of locators and ruler points in 3D. These settings and tools are available to make changed to measurement tools.</w:t>
      </w:r>
    </w:p>
    <w:p w14:paraId="247548D3" w14:textId="364C6C97" w:rsidR="003B5909" w:rsidRDefault="003B5909" w:rsidP="00425AF1">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64229AB4" w:rsidR="003B5909" w:rsidRDefault="003B5909" w:rsidP="00425AF1">
      <w:r w:rsidRPr="003B5909">
        <w:rPr>
          <w:b/>
        </w:rPr>
        <w:t>Color.</w:t>
      </w:r>
      <w:r>
        <w:t xml:space="preserve"> Click a measurement tool in the list. A color swatch button shows to allow you change the color of the selected tool. Click the color swatch button. It shows a color selector dialog window. Choose the desired color and close the dialog window. A new color is updated to the selected tool in the render view port at the same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78369E">
            <w:pPr>
              <w:pStyle w:val="Icon"/>
            </w:pPr>
            <w:r>
              <w:rPr>
                <w:noProof/>
                <w:lang w:eastAsia="en-US"/>
              </w:rPr>
              <mc:AlternateContent>
                <mc:Choice Requires="wpg">
                  <w:drawing>
                    <wp:inline distT="0" distB="0" distL="0" distR="0" wp14:anchorId="3C9268D1" wp14:editId="57CBE321">
                      <wp:extent cx="228600" cy="228600"/>
                      <wp:effectExtent l="0" t="0" r="0" b="0"/>
                      <wp:docPr id="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0AB1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CJMsEA&#10;AADbAAAADwAAAGRycy9kb3ducmV2LnhtbESPzWoCMRSF9wXfIVyhu5pxFmJHoxSl4qaVqg9wmdxO&#10;pp3chCQdx7dvBMHl4fx8nOV6sJ3oKcTWsYLppABBXDvdcqPgfHp/mYOICVlj55gUXCnCejV6WmKl&#10;3YW/qD+mRuQRjhUqMCn5SspYG7IYJ84TZ+/bBYspy9BIHfCSx20ny6KYSYstZ4JBTxtD9e/xz2aI&#10;8f3Wb3bt69xS83O4zsLnByr1PB7eFiASDekRvrf3WkFZwu1L/g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QiTLBAAAA2wAAAA8AAAAAAAAAAAAAAAAAmAIAAGRycy9kb3du&#10;cmV2LnhtbFBLBQYAAAAABAAEAPUAAACGAw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zLF8QA&#10;AADbAAAADwAAAGRycy9kb3ducmV2LnhtbESPQWvCQBSE74X+h+UVequbapEaXaUUCjkVNBavz+xL&#10;Nph9G3bXmPbXuwXB4zAz3zCrzWg7MZAPrWMFr5MMBHHldMuNgn359fIOIkRkjZ1jUvBLATbrx4cV&#10;5tpdeEvDLjYiQTjkqMDE2OdShsqQxTBxPXHyauctxiR9I7XHS4LbTk6zbC4ttpwWDPb0aag67c5W&#10;weHvpxzOvjTftS+Kt8XxMPf1TKnnp/FjCSLSGO/hW7vQCqYz+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8yx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78369E">
            <w:pPr>
              <w:pStyle w:val="TipText"/>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77777777" w:rsidR="003B5909" w:rsidRDefault="003B5909" w:rsidP="00425AF1"/>
    <w:p w14:paraId="3ABC74DB" w14:textId="6A2B4F8C" w:rsidR="00714C4F" w:rsidRDefault="00A35CFD" w:rsidP="00425AF1">
      <w:r>
        <w:rPr>
          <w:noProof/>
          <w:lang w:eastAsia="en-US"/>
        </w:rPr>
        <w:drawing>
          <wp:inline distT="0" distB="0" distL="0" distR="0" wp14:anchorId="05C87001" wp14:editId="194E2274">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A35CFD">
        <w:rPr>
          <w:b/>
        </w:rPr>
        <w:t>Edit.</w:t>
      </w:r>
      <w:r>
        <w:t xml:space="preserve"> When enabled, you can click on a locator or ruler point, and change its position by dragging it in render view. Notice that, normal render view interactions are allowed. A locator or ruler point is selected only when you first click within the region indicated by the square box </w:t>
      </w:r>
      <w:r w:rsidR="009A3295">
        <w:t>representing</w:t>
      </w:r>
      <w:r>
        <w:t xml:space="preserve"> the locator or ruler point. Otherwise, you may accidentally rotate the view.</w:t>
      </w:r>
    </w:p>
    <w:p w14:paraId="138068D5" w14:textId="042FDDBA" w:rsidR="00A35CFD" w:rsidRDefault="00BD0C2D" w:rsidP="00425AF1">
      <w:r>
        <w:rPr>
          <w:b/>
          <w:noProof/>
          <w:lang w:eastAsia="en-US"/>
        </w:rPr>
        <w:drawing>
          <wp:inline distT="0" distB="0" distL="0" distR="0" wp14:anchorId="43A8B572" wp14:editId="000E190A">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a locator or ruler point currently selected in the measurement list.</w:t>
      </w:r>
    </w:p>
    <w:p w14:paraId="40F67A45" w14:textId="2FED5CE5" w:rsidR="00A35CFD" w:rsidRDefault="00BD0C2D" w:rsidP="00425AF1">
      <w:r>
        <w:rPr>
          <w:b/>
          <w:noProof/>
          <w:lang w:eastAsia="en-US"/>
        </w:rPr>
        <w:drawing>
          <wp:inline distT="0" distB="0" distL="0" distR="0" wp14:anchorId="33A544BB" wp14:editId="7CA84D6A">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1737BAA2" w:rsidR="00A35CFD" w:rsidRDefault="00BD0C2D" w:rsidP="00425AF1">
      <w:r>
        <w:rPr>
          <w:b/>
          <w:noProof/>
          <w:lang w:eastAsia="en-US"/>
        </w:rPr>
        <w:drawing>
          <wp:inline distT="0" distB="0" distL="0" distR="0" wp14:anchorId="6C49F9E6" wp14:editId="1FD290FB">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A35CFD" w:rsidRPr="00374CB5">
        <w:rPr>
          <w:b/>
        </w:rPr>
        <w:t>Export.</w:t>
      </w:r>
      <w:r w:rsidR="00A35CFD">
        <w:t xml:space="preserve"> Export the measurement list to a file. The file is in text format and can be loaded into a spreadsheet editor such as Microsoft Excel.</w:t>
      </w:r>
    </w:p>
    <w:p w14:paraId="3F1DDA26" w14:textId="68554EBE" w:rsidR="00A35CFD" w:rsidRDefault="00CF0180" w:rsidP="00CF0180">
      <w:pPr>
        <w:pStyle w:val="Heading3"/>
      </w:pPr>
      <w:r>
        <w:t>Choosing a depth calculation method</w:t>
      </w:r>
    </w:p>
    <w:p w14:paraId="4E09256D" w14:textId="2E0B3C35" w:rsidR="00CF0180" w:rsidRDefault="00CF0180" w:rsidP="00CF0180">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CF0180">
      <w:r w:rsidRPr="00CF0180">
        <w:rPr>
          <w:b/>
        </w:rPr>
        <w:lastRenderedPageBreak/>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CF0180">
      <w:r w:rsidRPr="00CF0180">
        <w:rPr>
          <w:b/>
        </w:rPr>
        <w:t>Maximum intensity.</w:t>
      </w:r>
      <w:r>
        <w:t xml:space="preserve"> It places a locator or ruler point at a depth of a voxel having the maximum intensity along the ray from the viewer. If multiple maximum intensity voxels exist, the closest one is chosen. Use this method, if you want to trace a nerve. However, if the nerve happens to be occluded by other structures at certain locations. The depth may not be calculated as desired. Use the edit tool to correct those points from a different angle of view if necessary.</w:t>
      </w:r>
    </w:p>
    <w:p w14:paraId="300C7F60" w14:textId="45DA3973" w:rsidR="00CF0180" w:rsidRDefault="00CF0180" w:rsidP="00CF0180">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methods if you want to measure length on a surface. If no such point can be found, it automatically switches to the view plane method.</w:t>
      </w:r>
    </w:p>
    <w:p w14:paraId="7370B4EF" w14:textId="71C176A1" w:rsidR="008D781E" w:rsidRDefault="008D781E" w:rsidP="008D781E">
      <w:pPr>
        <w:pStyle w:val="Heading3"/>
      </w:pPr>
      <w:r>
        <w:t>Other settings</w:t>
      </w:r>
      <w:r w:rsidR="00687D5F">
        <w:fldChar w:fldCharType="begin"/>
      </w:r>
      <w:r w:rsidR="00687D5F">
        <w:instrText xml:space="preserve"> </w:instrText>
      </w:r>
      <w:r w:rsidR="00687D5F" w:rsidRPr="00985B65">
        <w:rPr>
          <w:b w:val="0"/>
          <w:i w:val="0"/>
        </w:rPr>
        <w:instrText>XE "</w:instrText>
      </w:r>
      <w:r w:rsidR="00985B65" w:rsidRPr="00985B65">
        <w:rPr>
          <w:b w:val="0"/>
          <w:i w:val="0"/>
        </w:rPr>
        <w:instrText>S</w:instrText>
      </w:r>
      <w:r w:rsidR="00687D5F" w:rsidRPr="00985B65">
        <w:rPr>
          <w:b w:val="0"/>
          <w:i w:val="0"/>
        </w:rPr>
        <w:instrText>ettings"</w:instrText>
      </w:r>
      <w:r w:rsidR="00687D5F">
        <w:instrText xml:space="preserve"> </w:instrText>
      </w:r>
      <w:r w:rsidR="00687D5F">
        <w:fldChar w:fldCharType="end"/>
      </w:r>
    </w:p>
    <w:p w14:paraId="586FB4DB" w14:textId="049C765F" w:rsidR="008D781E" w:rsidRDefault="008D781E" w:rsidP="00CF0180">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1142FB">
            <w:pPr>
              <w:pStyle w:val="Icon"/>
            </w:pPr>
            <w:r>
              <w:rPr>
                <w:noProof/>
                <w:lang w:eastAsia="en-US"/>
              </w:rPr>
              <mc:AlternateContent>
                <mc:Choice Requires="wpg">
                  <w:drawing>
                    <wp:inline distT="0" distB="0" distL="0" distR="0" wp14:anchorId="21F69185" wp14:editId="0B394E1F">
                      <wp:extent cx="228600" cy="228600"/>
                      <wp:effectExtent l="0" t="0" r="0" b="0"/>
                      <wp:docPr id="2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59403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WAsAA&#10;AADcAAAADwAAAGRycy9kb3ducmV2LnhtbERPzUoDMRC+C32HMAVvNts9lLo2LaWieFGx+gDDZtxs&#10;u5mEJG63b+8cBI8f3/9mN/lBjZRyH9jAclGBIm6D7bkz8PX5dLcGlQuyxSEwGbhSht12drPBxoYL&#10;f9B4LJ2SEM4NGnClxEbr3DrymBchEgv3HZLHIjB12ia8SLgfdF1VK+2xZ2lwGOngqD0ff7yUuDg+&#10;xsNzf7/21J3er6v09orG3M6n/QOoQlP5F/+5X6yBu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XWAsAAAADcAAAADwAAAAAAAAAAAAAAAACYAgAAZHJzL2Rvd25y&#10;ZXYueG1sUEsFBgAAAAAEAAQA9QAAAIUD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eEMUA&#10;AADcAAAADwAAAGRycy9kb3ducmV2LnhtbESPwWrDMBBE74X8g9hAb40ct4TGjRJCoOBToXFKrltr&#10;bZlYKyMpjtuvrwqFHoeZecNsdpPtxUg+dI4VLBcZCOLa6Y5bBafq9eEZRIjIGnvHpOCLAuy2s7sN&#10;Ftrd+J3GY2xFgnAoUIGJcSikDLUhi2HhBuLkNc5bjEn6VmqPtwS3vcyzbCUtdpwWDA50MFRfjler&#10;4Pz9UY1XX5m3xpfl0/rzvPLNo1L382n/AiLSFP/Df+1SK8jzN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NR4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79436570" w:rsidR="008D781E" w:rsidRDefault="008D781E" w:rsidP="00FD047C">
            <w:pPr>
              <w:pStyle w:val="TipText"/>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w:t>
            </w:r>
            <w:r w:rsidR="00FD047C">
              <w:fldChar w:fldCharType="begin"/>
            </w:r>
            <w:r w:rsidR="00FD047C">
              <w:instrText xml:space="preserve"> REF _Ref406749322 \r \h </w:instrText>
            </w:r>
            <w:r w:rsidR="00FD047C">
              <w:fldChar w:fldCharType="separate"/>
            </w:r>
            <w:r w:rsidR="00AA6384">
              <w:t>Chapter 17</w:t>
            </w:r>
            <w:r w:rsidR="00FD047C">
              <w:fldChar w:fldCharType="end"/>
            </w:r>
            <w:r w:rsidR="003F523D">
              <w:t>.</w:t>
            </w:r>
          </w:p>
        </w:tc>
      </w:tr>
    </w:tbl>
    <w:p w14:paraId="7AE95F62" w14:textId="77777777" w:rsidR="008D781E" w:rsidRDefault="008D781E" w:rsidP="00CF0180"/>
    <w:p w14:paraId="7C8EA333" w14:textId="4FE15329" w:rsidR="003F523D" w:rsidRPr="00CF0180" w:rsidRDefault="003F523D" w:rsidP="00CF0180">
      <w:r w:rsidRPr="003F523D">
        <w:rPr>
          <w:b/>
        </w:rPr>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9613738" w14:textId="4DBD7C07" w:rsidR="00726A90" w:rsidRDefault="00726A90">
      <w:r>
        <w:br w:type="page"/>
      </w:r>
    </w:p>
    <w:p w14:paraId="47CB8896" w14:textId="050C7665" w:rsidR="00A7275D" w:rsidRDefault="00A7275D" w:rsidP="00A7275D">
      <w:pPr>
        <w:pStyle w:val="Heading1"/>
      </w:pPr>
      <w:bookmarkStart w:id="262" w:name="_Ref406746597"/>
      <w:bookmarkStart w:id="263" w:name="_Ref406747825"/>
      <w:bookmarkStart w:id="264" w:name="_Toc406755685"/>
      <w:bookmarkStart w:id="265" w:name="_Toc406770758"/>
      <w:bookmarkStart w:id="266" w:name="_Toc428439174"/>
      <w:r>
        <w:lastRenderedPageBreak/>
        <w:t>Component Analysis and Calculations</w:t>
      </w:r>
      <w:bookmarkEnd w:id="262"/>
      <w:bookmarkEnd w:id="263"/>
      <w:bookmarkEnd w:id="264"/>
      <w:bookmarkEnd w:id="265"/>
      <w:bookmarkEnd w:id="266"/>
    </w:p>
    <w:p w14:paraId="7C4FFCEC" w14:textId="3C7FE7C7" w:rsidR="00A7275D" w:rsidRDefault="00A7275D">
      <w:r>
        <w:t>Volume component analysis and calculation functions are found in several separate dialogs, including “Analyze”, “Counting and Volume”, “Noise Reduction”, and “Colocalization Analysis”. While the majority of functions are in the “Analyze” dialog, other dialogs provide convenience to access functions for specific tasks. We first took at the “Analyze” dialog</w:t>
      </w:r>
      <w:r w:rsidR="00F3111A">
        <w:t xml:space="preserve">, which can be opened by clicking “Analyze” </w:t>
      </w:r>
      <w:r w:rsidR="00F3111A">
        <w:rPr>
          <w:noProof/>
          <w:lang w:eastAsia="en-US"/>
        </w:rPr>
        <w:drawing>
          <wp:inline distT="0" distB="0" distL="0" distR="0" wp14:anchorId="306F2B62" wp14:editId="01006A13">
            <wp:extent cx="612648" cy="31089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C:\Users\HP2\SkyDrive\FluoRender\analyze_butt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rsidR="00F3111A">
        <w:t xml:space="preserve"> in the main toolbar. The component analysis and calculation functions are the bottom part of the dialog (</w:t>
      </w:r>
      <w:r w:rsidR="001142FB">
        <w:fldChar w:fldCharType="begin"/>
      </w:r>
      <w:r w:rsidR="001142FB">
        <w:instrText xml:space="preserve"> REF _Ref406679885 \h </w:instrText>
      </w:r>
      <w:r w:rsidR="001142FB">
        <w:fldChar w:fldCharType="separate"/>
      </w:r>
      <w:r w:rsidR="00AA6384">
        <w:t xml:space="preserve">Figure </w:t>
      </w:r>
      <w:r w:rsidR="00AA6384">
        <w:rPr>
          <w:noProof/>
        </w:rPr>
        <w:t>16</w:t>
      </w:r>
      <w:r w:rsidR="00AA6384">
        <w:noBreakHyphen/>
      </w:r>
      <w:r w:rsidR="00AA6384">
        <w:rPr>
          <w:noProof/>
        </w:rPr>
        <w:t>1</w:t>
      </w:r>
      <w:r w:rsidR="001142FB">
        <w:fldChar w:fldCharType="end"/>
      </w:r>
      <w:r w:rsidR="00F3111A">
        <w:t>).</w:t>
      </w:r>
    </w:p>
    <w:p w14:paraId="5719750D" w14:textId="3469FCB0" w:rsidR="00F3111A" w:rsidRDefault="00F3111A" w:rsidP="001142FB">
      <w:pPr>
        <w:jc w:val="center"/>
      </w:pPr>
      <w:r>
        <w:rPr>
          <w:noProof/>
          <w:lang w:eastAsia="en-US"/>
        </w:rPr>
        <w:drawing>
          <wp:inline distT="0" distB="0" distL="0" distR="0" wp14:anchorId="7B28BA22" wp14:editId="3821180B">
            <wp:extent cx="2587752" cy="2468880"/>
            <wp:effectExtent l="0" t="0" r="3175"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87752" cy="2468880"/>
                    </a:xfrm>
                    <a:prstGeom prst="rect">
                      <a:avLst/>
                    </a:prstGeom>
                    <a:noFill/>
                    <a:ln>
                      <a:noFill/>
                    </a:ln>
                  </pic:spPr>
                </pic:pic>
              </a:graphicData>
            </a:graphic>
          </wp:inline>
        </w:drawing>
      </w:r>
    </w:p>
    <w:p w14:paraId="6DA37FC8" w14:textId="2FC4DF9D" w:rsidR="001142FB" w:rsidRDefault="001142FB" w:rsidP="001142FB">
      <w:pPr>
        <w:pStyle w:val="Caption"/>
        <w:jc w:val="center"/>
      </w:pPr>
      <w:bookmarkStart w:id="267" w:name="_Ref406679885"/>
      <w:bookmarkStart w:id="268" w:name="_Toc428439231"/>
      <w:r>
        <w:t xml:space="preserve">Figure </w:t>
      </w:r>
      <w:fldSimple w:instr=" STYLEREF 1 \s ">
        <w:r w:rsidR="00AA6384">
          <w:rPr>
            <w:noProof/>
          </w:rPr>
          <w:t>16</w:t>
        </w:r>
      </w:fldSimple>
      <w:r w:rsidR="0037433D">
        <w:noBreakHyphen/>
      </w:r>
      <w:fldSimple w:instr=" SEQ Figure \* ARABIC \s 1 ">
        <w:r w:rsidR="00AA6384">
          <w:rPr>
            <w:noProof/>
          </w:rPr>
          <w:t>1</w:t>
        </w:r>
      </w:fldSimple>
      <w:bookmarkEnd w:id="267"/>
      <w:r>
        <w:t>. Component analysis and calculation functions in the Analyze window.</w:t>
      </w:r>
      <w:bookmarkEnd w:id="268"/>
    </w:p>
    <w:p w14:paraId="09F3AFED" w14:textId="673A0315" w:rsidR="001142FB" w:rsidRDefault="001142FB" w:rsidP="001142FB">
      <w:pPr>
        <w:pStyle w:val="Heading2"/>
      </w:pPr>
      <w:bookmarkStart w:id="269" w:name="_Toc406755686"/>
      <w:bookmarkStart w:id="270" w:name="_Toc406770759"/>
      <w:bookmarkStart w:id="271" w:name="_Toc428439175"/>
      <w:r>
        <w:t>Component Analysis</w:t>
      </w:r>
      <w:bookmarkEnd w:id="269"/>
      <w:bookmarkEnd w:id="270"/>
      <w:bookmarkEnd w:id="271"/>
    </w:p>
    <w:p w14:paraId="145291AD" w14:textId="37952D9F" w:rsidR="001142FB" w:rsidRDefault="001142FB" w:rsidP="001142FB">
      <w:r>
        <w:t>The volume component analysis</w:t>
      </w:r>
      <w:r w:rsidR="00EE5A3C" w:rsidRPr="00EE5A3C">
        <w:fldChar w:fldCharType="begin"/>
      </w:r>
      <w:r w:rsidR="00EE5A3C" w:rsidRPr="00EE5A3C">
        <w:instrText xml:space="preserve"> XE "Component analysis" </w:instrText>
      </w:r>
      <w:r w:rsidR="00EE5A3C" w:rsidRPr="00EE5A3C">
        <w:fldChar w:fldCharType="end"/>
      </w:r>
      <w:r>
        <w:t xml:space="preserve"> functions are in the “Component Analyzer” section, which are mostly duplicated in the “Counting and Volume” dialog as well. You can use them to analyze the number of components in a volume channel or paint selected structures. Before clicking the “Analyze” button, these settings are available.</w:t>
      </w:r>
    </w:p>
    <w:p w14:paraId="789BD6F2" w14:textId="0D91EB57" w:rsidR="008F1F1E" w:rsidRDefault="008F1F1E" w:rsidP="008F1F1E">
      <w:pPr>
        <w:pStyle w:val="Heading3"/>
      </w:pPr>
      <w:r>
        <w:t>Settings of component analysis</w:t>
      </w:r>
    </w:p>
    <w:p w14:paraId="1E059C6B" w14:textId="3BB81413" w:rsidR="001142FB" w:rsidRDefault="001142FB" w:rsidP="001142FB">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analysis.</w:t>
      </w:r>
    </w:p>
    <w:p w14:paraId="7FC01C08" w14:textId="34AE4ECD" w:rsidR="001142FB" w:rsidRDefault="001142FB" w:rsidP="001142FB">
      <w:r w:rsidRPr="00F0708F">
        <w:rPr>
          <w:b/>
        </w:rPr>
        <w:t>Selected only</w:t>
      </w:r>
      <w:r w:rsidR="00137525">
        <w:fldChar w:fldCharType="begin"/>
      </w:r>
      <w:r w:rsidR="00985B65">
        <w:instrText xml:space="preserve"> XE "S</w:instrText>
      </w:r>
      <w:r w:rsidR="00137525">
        <w:instrText xml:space="preserve">elect" </w:instrText>
      </w:r>
      <w:r w:rsidR="00137525">
        <w:fldChar w:fldCharType="end"/>
      </w:r>
      <w:r w:rsidRPr="00F0708F">
        <w:rPr>
          <w:b/>
        </w:rPr>
        <w:t>.</w:t>
      </w:r>
      <w:r>
        <w:t xml:space="preserve"> Only paint selected structures within a volume channel is analyzed. If this option is checked, make sure </w:t>
      </w:r>
      <w:r w:rsidR="008F1F1E">
        <w:t xml:space="preserve">that </w:t>
      </w:r>
      <w:r>
        <w:t xml:space="preserve">you have </w:t>
      </w:r>
      <w:r w:rsidR="008F1F1E">
        <w:t>something selected.</w:t>
      </w:r>
    </w:p>
    <w:p w14:paraId="15C1C8E6" w14:textId="0259EB3B" w:rsidR="008F1F1E" w:rsidRDefault="008F1F1E" w:rsidP="001142FB">
      <w:r w:rsidRPr="008F1F1E">
        <w:rPr>
          <w:b/>
        </w:rPr>
        <w:t>Min voxel.</w:t>
      </w:r>
      <w:r>
        <w:t xml:space="preserve"> The minimum voxel number of a component to be included in the analysis.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p>
    <w:p w14:paraId="03C47494" w14:textId="376DDB0A" w:rsidR="008F1F1E" w:rsidRDefault="008F1F1E" w:rsidP="001142FB">
      <w:r w:rsidRPr="008F1F1E">
        <w:rPr>
          <w:b/>
        </w:rPr>
        <w:t>Max voxel.</w:t>
      </w:r>
      <w:r>
        <w:t xml:space="preserve"> The maximum voxel number of a component to be included in the analysis. Use this setting to exclude large size components to be counted.</w:t>
      </w:r>
    </w:p>
    <w:p w14:paraId="68D1105E" w14:textId="10712DE5" w:rsidR="008F1F1E" w:rsidRDefault="008F1F1E" w:rsidP="001142FB">
      <w:r w:rsidRPr="008F1F1E">
        <w:rPr>
          <w:b/>
        </w:rPr>
        <w:lastRenderedPageBreak/>
        <w:t>Ignore Max.</w:t>
      </w:r>
      <w:r>
        <w:t xml:space="preserve"> When checked, it ignores the setting of “Max voxel”, so that arbitrarily large components are counted.</w:t>
      </w:r>
    </w:p>
    <w:p w14:paraId="594A3F74" w14:textId="28C2E8E6" w:rsidR="008F1F1E" w:rsidRDefault="008F1F1E" w:rsidP="001142FB">
      <w:r w:rsidRPr="008F1F1E">
        <w:rPr>
          <w:b/>
        </w:rPr>
        <w:t>Size-Color.</w:t>
      </w:r>
      <w:r>
        <w:t xml:space="preserve"> When checked, the colors of components are mapped to their sizes.</w:t>
      </w:r>
    </w:p>
    <w:p w14:paraId="67D9C762" w14:textId="4394DDBB" w:rsidR="008F1F1E" w:rsidRPr="00E71242" w:rsidRDefault="008F1F1E" w:rsidP="00E71242">
      <w:pPr>
        <w:pStyle w:val="Heading3"/>
      </w:pPr>
      <w:r w:rsidRPr="00E71242">
        <w:t>Component analysis outputs</w:t>
      </w:r>
    </w:p>
    <w:p w14:paraId="236B63DD" w14:textId="72DA4CF3" w:rsidR="00E71242" w:rsidRDefault="00E71242" w:rsidP="001142FB">
      <w:r>
        <w:t>Two value results are displayed under the component analy</w:t>
      </w:r>
      <w:r w:rsidR="00033C0A">
        <w:t>sis settings, after the analysis is finished.</w:t>
      </w:r>
    </w:p>
    <w:p w14:paraId="6CCE6620" w14:textId="2AE42130" w:rsidR="00E71242" w:rsidRDefault="00E71242" w:rsidP="001142FB">
      <w:r w:rsidRPr="00033C0A">
        <w:rPr>
          <w:b/>
        </w:rPr>
        <w:t>Components.</w:t>
      </w:r>
      <w:r>
        <w:t xml:space="preserve"> It</w:t>
      </w:r>
      <w:r w:rsidR="00033C0A">
        <w:t xml:space="preserve"> shows the number of components. For example, if you use it to count the number of cells, it is the number of cells.</w:t>
      </w:r>
    </w:p>
    <w:p w14:paraId="7CC84AA2" w14:textId="23C1235E" w:rsidR="00033C0A" w:rsidRDefault="00033C0A" w:rsidP="001142FB">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33C0A" w14:paraId="1AA6791C" w14:textId="77777777" w:rsidTr="00033C0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0D1A3E4" w14:textId="77777777" w:rsidR="00033C0A" w:rsidRDefault="00033C0A" w:rsidP="00033C0A">
            <w:pPr>
              <w:pStyle w:val="Icon"/>
            </w:pPr>
            <w:r>
              <w:rPr>
                <w:noProof/>
                <w:lang w:eastAsia="en-US"/>
              </w:rPr>
              <mc:AlternateContent>
                <mc:Choice Requires="wpg">
                  <w:drawing>
                    <wp:inline distT="0" distB="0" distL="0" distR="0" wp14:anchorId="7F80E1B0" wp14:editId="0E5F17D3">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284BC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9xNsMA&#10;AADcAAAADwAAAGRycy9kb3ducmV2LnhtbESP3WoCMRCF7wu+QxihdzWrhcVujSKK4k1bqj7AsJlu&#10;tt1MQhLX9e1NodDLw/n5OIvVYDvRU4itYwXTSQGCuHa65UbB+bR7moOICVlj55gU3CjCajl6WGCl&#10;3ZU/qT+mRuQRjhUqMCn5SspYG7IYJ84TZ+/LBYspy9BIHfCax20nZ0VRSostZ4JBTxtD9c/xYjPE&#10;+H7rN/v2ZW6p+f64leH9DZV6HA/rVxCJhvQf/msftILZcwm/Z/IR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9xNsMAAADcAAAADwAAAAAAAAAAAAAAAACYAgAAZHJzL2Rv&#10;d25yZXYueG1sUEsFBgAAAAAEAAQA9QAAAIgD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JMUA&#10;AADcAAAADwAAAGRycy9kb3ducmV2LnhtbESPQWvCQBSE70L/w/IKvemmWtSmrlIKhZwKNYrXZ/Yl&#10;G5p9G3bXmPbXdwsFj8PMfMNsdqPtxEA+tI4VPM4yEMSV0y03Cg7l+3QNIkRkjZ1jUvBNAXbbu8kG&#10;c+2u/EnDPjYiQTjkqMDE2OdShsqQxTBzPXHyauctxiR9I7XHa4LbTs6zbCkttpwWDPb0Zqj62l+s&#10;gtPPsRwuvjQftS+Kp+fzaenrhVIP9+PrC4hIY7yF/9uFVjBfrO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P7kk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892D95" w14:textId="5C05C9A6" w:rsidR="00033C0A" w:rsidRDefault="00033C0A" w:rsidP="00033C0A">
            <w:pPr>
              <w:pStyle w:val="TipText"/>
              <w:cnfStyle w:val="000000000000" w:firstRow="0" w:lastRow="0" w:firstColumn="0" w:lastColumn="0" w:oddVBand="0" w:evenVBand="0" w:oddHBand="0" w:evenHBand="0" w:firstRowFirstColumn="0" w:firstRowLastColumn="0" w:lastRowFirstColumn="0" w:lastRowLastColumn="0"/>
            </w:pPr>
            <w:r>
              <w:t>More detailed analysis results are stored with annotations. Click “Show annotations” to add annotated results.</w:t>
            </w:r>
          </w:p>
        </w:tc>
      </w:tr>
    </w:tbl>
    <w:p w14:paraId="5A3E3DB1" w14:textId="77777777" w:rsidR="00033C0A" w:rsidRDefault="00033C0A" w:rsidP="001142FB"/>
    <w:p w14:paraId="1C2071F9" w14:textId="7E5018EC" w:rsidR="00033C0A" w:rsidRDefault="00033C0A" w:rsidP="001142FB">
      <w:r>
        <w:t>You can also create new channels based on the component results.</w:t>
      </w:r>
    </w:p>
    <w:p w14:paraId="0D8B8596" w14:textId="78D79B3C" w:rsidR="00033C0A" w:rsidRDefault="00033C0A" w:rsidP="001142FB">
      <w:r w:rsidRPr="00033C0A">
        <w:rPr>
          <w:b/>
        </w:rPr>
        <w:t>Multi-channels</w:t>
      </w:r>
      <w:r w:rsidR="00D9729D">
        <w:rPr>
          <w:b/>
        </w:rPr>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rPr>
          <w:b/>
        </w:rPr>
        <w:fldChar w:fldCharType="end"/>
      </w:r>
      <w:r w:rsidRPr="00033C0A">
        <w:rPr>
          <w:b/>
        </w:rPr>
        <w:t>.</w:t>
      </w:r>
      <w:r>
        <w:t xml:space="preserve"> It allows you to create a new channel for each component.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33C0A" w14:paraId="3C89C05B" w14:textId="77777777" w:rsidTr="00033C0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70A312B" w14:textId="77777777" w:rsidR="00033C0A" w:rsidRDefault="00033C0A" w:rsidP="00033C0A">
            <w:pPr>
              <w:pStyle w:val="Icon"/>
            </w:pPr>
            <w:r>
              <w:rPr>
                <w:noProof/>
                <w:lang w:eastAsia="en-US"/>
              </w:rPr>
              <mc:AlternateContent>
                <mc:Choice Requires="wpg">
                  <w:drawing>
                    <wp:inline distT="0" distB="0" distL="0" distR="0" wp14:anchorId="0BA53914" wp14:editId="5C8B7BD2">
                      <wp:extent cx="228600" cy="228600"/>
                      <wp:effectExtent l="0" t="0" r="0" b="0"/>
                      <wp:docPr id="2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5D0D9E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DlRMIA&#10;AADcAAAADwAAAGRycy9kb3ducmV2LnhtbESP3WoCMRCF7wu+QxihdzWrBd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OVEwgAAANwAAAAPAAAAAAAAAAAAAAAAAJgCAABkcnMvZG93&#10;bnJldi54bWxQSwUGAAAAAAQABAD1AAAAhwM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BSLcIA&#10;AADcAAAADwAAAGRycy9kb3ducmV2LnhtbERPz2vCMBS+C/sfwhvspulUZOuMMgZCT8Ks0utb89qU&#10;NS8libXzr18Ogx0/vt/b/WR7MZIPnWMFz4sMBHHtdMetgnN5mL+ACBFZY++YFPxQgP3uYbbFXLsb&#10;f9J4iq1IIRxyVGBiHHIpQ23IYli4gThxjfMWY4K+ldrjLYXbXi6zbCMtdpwaDA70Yaj+Pl2tgup+&#10;KcerL82x8UWxfv2qNr5ZKfX0OL2/gYg0xX/xn7vQCpbrND+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0FIt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0D2679" w14:textId="61D90646" w:rsidR="00033C0A" w:rsidRDefault="00033C0A" w:rsidP="00ED5E19">
            <w:pPr>
              <w:pStyle w:val="TipText"/>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43F4B5B" w14:textId="77777777" w:rsidR="00033C0A" w:rsidRDefault="00033C0A" w:rsidP="001142FB"/>
    <w:p w14:paraId="27E14F37" w14:textId="44AB3C1B" w:rsidR="00033C0A" w:rsidRDefault="00033C0A" w:rsidP="001142FB">
      <w:r w:rsidRPr="00033C0A">
        <w:rPr>
          <w:b/>
        </w:rPr>
        <w:t>Random colors.</w:t>
      </w:r>
      <w:r>
        <w:t xml:space="preserve"> It allows you to create three channels of red, green, blue. Different components are assigned with randomly generated colors.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33C0A" w14:paraId="7BB74A38" w14:textId="77777777" w:rsidTr="00033C0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E3ED9" w14:textId="77777777" w:rsidR="00033C0A" w:rsidRDefault="00033C0A" w:rsidP="00033C0A">
            <w:pPr>
              <w:pStyle w:val="Icon"/>
            </w:pPr>
            <w:r>
              <w:rPr>
                <w:noProof/>
                <w:lang w:eastAsia="en-US"/>
              </w:rPr>
              <mc:AlternateContent>
                <mc:Choice Requires="wpg">
                  <w:drawing>
                    <wp:inline distT="0" distB="0" distL="0" distR="0" wp14:anchorId="41A731CB" wp14:editId="462DFE81">
                      <wp:extent cx="228600" cy="228600"/>
                      <wp:effectExtent l="0" t="0" r="0" b="0"/>
                      <wp:docPr id="24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2" name="Oval 2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3" name="Freeform 24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B609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x1UM4iAUAAPURAAAOAAAAAAAAAAAAAAAAAC4CAABkcnMv&#10;ZTJvRG9jLnhtbFBLAQItABQABgAIAAAAIQD4DCmZ2AAAAAMBAAAPAAAAAAAAAAAAAAAAAOIHAABk&#10;cnMvZG93bnJldi54bWxQSwUGAAAAAAQABADzAAAA5wgAAAAA&#10;">
                      <v:oval id="Oval 24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IESMMA&#10;AADcAAAADwAAAGRycy9kb3ducmV2LnhtbESP3WoCMRCF7wu+QxjBu5rtI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IESMMAAADcAAAADwAAAAAAAAAAAAAAAACYAgAAZHJzL2Rv&#10;d25yZXYueG1sUEsFBgAAAAAEAAQA9QAAAIgDAAAAAA==&#10;" fillcolor="#f24f4f [3204]" stroked="f" strokeweight="0">
                        <v:stroke joinstyle="miter"/>
                        <o:lock v:ext="edit" aspectratio="t"/>
                      </v:oval>
                      <v:shape id="Freeform 24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MWsUA&#10;AADcAAAADwAAAGRycy9kb3ducmV2LnhtbESPzWrDMBCE74W+g9hCb42cH0LrRAmlUPApkLgl1421&#10;tkyslZEUx+nTV4FCj8PMfMOst6PtxEA+tI4VTCcZCOLK6ZYbBV/l58sriBCRNXaOScGNAmw3jw9r&#10;zLW78p6GQ2xEgnDIUYGJsc+lDJUhi2HieuLk1c5bjEn6RmqP1wS3nZxl2VJabDktGOzpw1B1Plys&#10;guPPdzlcfGl2tS+KxdvpuPT1XKnnp/F9BSLSGP/Df+1CK5gt5n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sx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BE0AF6" w14:textId="6CBCC3F2" w:rsidR="00033C0A" w:rsidRDefault="00033C0A" w:rsidP="00033C0A">
            <w:pPr>
              <w:pStyle w:val="TipText"/>
              <w:cnfStyle w:val="000000000000" w:firstRow="0" w:lastRow="0" w:firstColumn="0" w:lastColumn="0" w:oddVBand="0" w:evenVBand="0" w:oddHBand="0" w:evenHBand="0" w:firstRowFirstColumn="0" w:firstRowLastColumn="0" w:lastRowFirstColumn="0" w:lastRowLastColumn="0"/>
            </w:pPr>
            <w:r>
              <w:t xml:space="preserve">The setting of “size-color” overrides </w:t>
            </w:r>
            <w:r w:rsidR="00304412">
              <w:t>random color generation.</w:t>
            </w:r>
          </w:p>
        </w:tc>
      </w:tr>
    </w:tbl>
    <w:p w14:paraId="72E014CB" w14:textId="77777777" w:rsidR="00033C0A" w:rsidRDefault="00033C0A" w:rsidP="001142FB"/>
    <w:p w14:paraId="20B5FBF3" w14:textId="0AF87075" w:rsidR="00304412" w:rsidRDefault="00304412" w:rsidP="001142FB">
      <w:r w:rsidRPr="00304412">
        <w:rPr>
          <w:b/>
        </w:rPr>
        <w:t>Show annotations.</w:t>
      </w:r>
      <w:r>
        <w:t xml:space="preserve"> It adds annotations for each component. When you select an annotation item in the “Workspace” panel, detailed information is loaded into the “Property” panel. You can also export the detailed information as a text file and import it into a spreadsheet editor, such as Microsoft Excel.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BA65E8">
            <w:pPr>
              <w:pStyle w:val="Icon"/>
            </w:pPr>
            <w:r>
              <w:rPr>
                <w:noProof/>
                <w:lang w:eastAsia="en-US"/>
              </w:rPr>
              <mc:AlternateContent>
                <mc:Choice Requires="wpg">
                  <w:drawing>
                    <wp:inline distT="0" distB="0" distL="0" distR="0" wp14:anchorId="66338CE1" wp14:editId="62B072AC">
                      <wp:extent cx="228600" cy="228600"/>
                      <wp:effectExtent l="0" t="0" r="0" b="0"/>
                      <wp:docPr id="2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D7FCA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ucPMMA&#10;AADcAAAADwAAAGRycy9kb3ducmV2LnhtbESP3WoCMRCF7wu+QxjBu5pVrNitUcSi9KYVtQ8wbKab&#10;1c0kJOm6vn1TKPTycH4+znLd21Z0FGLjWMFkXIAgrpxuuFbwed49LkDEhKyxdUwK7hRhvRo8LLHU&#10;7sZH6k6pFnmEY4kKTEq+lDJWhizGsfPE2ftywWLKMtRSB7zlcdvKaVHMpcWGM8Ggp62h6nr6thli&#10;fPfqt/vmeWGpvhzu8/DxjkqNhv3mBUSiPv2H/9pvWsF09gS/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ucPMMAAADcAAAADwAAAAAAAAAAAAAAAACYAgAAZHJzL2Rv&#10;d25yZXYueG1sUEsFBgAAAAAEAAQA9QAAAIgD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VvwsUA&#10;AADcAAAADwAAAGRycy9kb3ducmV2LnhtbESPwWrDMBBE74X8g9hCb43cNJjUiRJCoeBToXFCrltr&#10;bZlYKyMpjtuvrwqFHoeZecNsdpPtxUg+dI4VPM0zEMS10x23Co7V2+MKRIjIGnvHpOCLAuy2s7sN&#10;Ftrd+IPGQ2xFgnAoUIGJcSikDLUhi2HuBuLkNc5bjEn6VmqPtwS3vVxkWS4tdpwWDA70aqi+HK5W&#10;wfn7VI1XX5n3xpfl8uXznPvmWamH+2m/BhFpiv/hv3apFSy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W/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BA65E8">
            <w:pPr>
              <w:pStyle w:val="TipText"/>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77777777" w:rsidR="00304412" w:rsidRDefault="00304412" w:rsidP="001142FB"/>
    <w:p w14:paraId="46D1BE97" w14:textId="2B0DC8A2" w:rsidR="00304412" w:rsidRDefault="00304412" w:rsidP="00304412">
      <w:pPr>
        <w:pStyle w:val="Heading2"/>
      </w:pPr>
      <w:bookmarkStart w:id="272" w:name="_Ref406747816"/>
      <w:bookmarkStart w:id="273" w:name="_Toc406755687"/>
      <w:bookmarkStart w:id="274" w:name="_Toc406770760"/>
      <w:bookmarkStart w:id="275" w:name="_Toc428439176"/>
      <w:r>
        <w:lastRenderedPageBreak/>
        <w:t>Noise Reduction</w:t>
      </w:r>
      <w:bookmarkEnd w:id="272"/>
      <w:bookmarkEnd w:id="273"/>
      <w:bookmarkEnd w:id="274"/>
      <w:bookmarkEnd w:id="275"/>
    </w:p>
    <w:p w14:paraId="7C357D1D" w14:textId="282B9180" w:rsidR="00304412" w:rsidRDefault="00304412" w:rsidP="001142FB">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component analysis. Components of small size are considered noise and can be removed. Noise reduction can be performed in the “Analyze” window or “Noise Reduction” dialog</w:t>
      </w:r>
      <w:r w:rsidR="00BA65E8">
        <w:t xml:space="preserve"> (</w:t>
      </w:r>
      <w:r w:rsidR="00BA65E8">
        <w:fldChar w:fldCharType="begin"/>
      </w:r>
      <w:r w:rsidR="00BA65E8">
        <w:instrText xml:space="preserve"> REF _Ref406682901 \h </w:instrText>
      </w:r>
      <w:r w:rsidR="00BA65E8">
        <w:fldChar w:fldCharType="separate"/>
      </w:r>
      <w:r w:rsidR="00AA6384">
        <w:t xml:space="preserve">Figure </w:t>
      </w:r>
      <w:r w:rsidR="00AA6384">
        <w:rPr>
          <w:noProof/>
        </w:rPr>
        <w:t>16</w:t>
      </w:r>
      <w:r w:rsidR="00AA6384">
        <w:noBreakHyphen/>
      </w:r>
      <w:r w:rsidR="00AA6384">
        <w:rPr>
          <w:noProof/>
        </w:rPr>
        <w:t>2</w:t>
      </w:r>
      <w:r w:rsidR="00BA65E8">
        <w:fldChar w:fldCharType="end"/>
      </w:r>
      <w:r w:rsidR="00BA65E8">
        <w:t>)</w:t>
      </w:r>
      <w:r>
        <w:t>. To open the “Noise Reduction” dialog, click the downward arrow head on the right side of the “Analyze” button, and choose “Noise Reduction”.</w:t>
      </w:r>
    </w:p>
    <w:p w14:paraId="5C5448D0" w14:textId="70C05C70" w:rsidR="00304412" w:rsidRDefault="00304412" w:rsidP="00BA65E8">
      <w:pPr>
        <w:jc w:val="center"/>
      </w:pPr>
      <w:r>
        <w:rPr>
          <w:noProof/>
          <w:lang w:eastAsia="en-US"/>
        </w:rPr>
        <w:drawing>
          <wp:inline distT="0" distB="0" distL="0" distR="0" wp14:anchorId="5EBFEEC2" wp14:editId="7D9C7816">
            <wp:extent cx="2651760" cy="117043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51760" cy="1170432"/>
                    </a:xfrm>
                    <a:prstGeom prst="rect">
                      <a:avLst/>
                    </a:prstGeom>
                    <a:noFill/>
                    <a:ln>
                      <a:noFill/>
                    </a:ln>
                  </pic:spPr>
                </pic:pic>
              </a:graphicData>
            </a:graphic>
          </wp:inline>
        </w:drawing>
      </w:r>
    </w:p>
    <w:p w14:paraId="4EA6D183" w14:textId="0B0690F7" w:rsidR="00304412" w:rsidRDefault="00304412" w:rsidP="00BA65E8">
      <w:pPr>
        <w:pStyle w:val="Caption"/>
        <w:jc w:val="center"/>
      </w:pPr>
      <w:bookmarkStart w:id="276" w:name="_Ref406682901"/>
      <w:bookmarkStart w:id="277" w:name="_Toc428439232"/>
      <w:r>
        <w:t xml:space="preserve">Figure </w:t>
      </w:r>
      <w:fldSimple w:instr=" STYLEREF 1 \s ">
        <w:r w:rsidR="00AA6384">
          <w:rPr>
            <w:noProof/>
          </w:rPr>
          <w:t>16</w:t>
        </w:r>
      </w:fldSimple>
      <w:r w:rsidR="0037433D">
        <w:noBreakHyphen/>
      </w:r>
      <w:fldSimple w:instr=" SEQ Figure \* ARABIC \s 1 ">
        <w:r w:rsidR="00AA6384">
          <w:rPr>
            <w:noProof/>
          </w:rPr>
          <w:t>2</w:t>
        </w:r>
      </w:fldSimple>
      <w:bookmarkEnd w:id="276"/>
      <w:r>
        <w:t>. Noise reduction dialog.</w:t>
      </w:r>
      <w:bookmarkEnd w:id="277"/>
    </w:p>
    <w:p w14:paraId="25EBB342" w14:textId="4DE6A445" w:rsidR="00BA65E8" w:rsidRDefault="00BA65E8" w:rsidP="00BA65E8">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BA65E8">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07E102AE" w:rsidR="00BA65E8" w:rsidRDefault="00BA65E8" w:rsidP="00BA65E8">
      <w:r w:rsidRPr="00BA65E8">
        <w:rPr>
          <w:b/>
        </w:rPr>
        <w:t>Voxel size.</w:t>
      </w:r>
      <w:r>
        <w:t xml:space="preserve"> It sets the minimum size to select components. It is the same value as “Min voxel” in the “Component Analyzer”.</w:t>
      </w:r>
    </w:p>
    <w:p w14:paraId="74071B47" w14:textId="6BD7536B" w:rsidR="00BA65E8" w:rsidRDefault="00BA65E8" w:rsidP="00BA65E8">
      <w:r w:rsidRPr="00BA65E8">
        <w:rPr>
          <w:b/>
        </w:rPr>
        <w:t>Enhance selection.</w:t>
      </w:r>
      <w:r>
        <w:t xml:space="preserve"> It highlights the selected noise signals in a different color than the selected volume channel.</w:t>
      </w:r>
    </w:p>
    <w:p w14:paraId="5FBA8F8D" w14:textId="639A6DAA" w:rsidR="00BA65E8" w:rsidRDefault="00BA65E8" w:rsidP="00BA65E8">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BA65E8">
            <w:pPr>
              <w:pStyle w:val="Icon"/>
            </w:pPr>
            <w:r>
              <w:rPr>
                <w:noProof/>
                <w:lang w:eastAsia="en-US"/>
              </w:rPr>
              <mc:AlternateContent>
                <mc:Choice Requires="wpg">
                  <w:drawing>
                    <wp:inline distT="0" distB="0" distL="0" distR="0" wp14:anchorId="1F68FC33" wp14:editId="199FF3E4">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56B78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WOcIA&#10;AADcAAAADwAAAGRycy9kb3ducmV2LnhtbESP3WoCMRCF7wu+QxihdzWrFN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JpY5wgAAANwAAAAPAAAAAAAAAAAAAAAAAJgCAABkcnMvZG93&#10;bnJldi54bWxQSwUGAAAAAAQABAD1AAAAhwM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E8MIA&#10;AADcAAAADwAAAGRycy9kb3ducmV2LnhtbERPz2vCMBS+C/sfwht403Ruk1mNMgaDngTthte35rUp&#10;a15KEmv1r18Owo4f3+/NbrSdGMiH1rGCp3kGgrhyuuVGwVf5OXsDESKyxs4xKbhSgN32YbLBXLsL&#10;H2g4xkakEA45KjAx9rmUoTJkMcxdT5y42nmLMUHfSO3xksJtJxdZtpQWW04NBnv6MFT9Hs9Wwen2&#10;XQ5nX5p97YviZfVzWvr6Wanp4/i+BhFpjP/iu7vQChavaX46k46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CcT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BA65E8">
            <w:pPr>
              <w:pStyle w:val="TipText"/>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BA65E8"/>
    <w:p w14:paraId="12E499A6" w14:textId="51339FCD" w:rsidR="00BA65E8" w:rsidRDefault="00BA65E8" w:rsidP="00BA65E8">
      <w:pPr>
        <w:pStyle w:val="Heading2"/>
      </w:pPr>
      <w:bookmarkStart w:id="278" w:name="_Toc406755688"/>
      <w:bookmarkStart w:id="279" w:name="_Toc406770761"/>
      <w:bookmarkStart w:id="280" w:name="_Toc428439177"/>
      <w:r>
        <w:t>Volume Channel Calculations</w:t>
      </w:r>
      <w:bookmarkEnd w:id="278"/>
      <w:bookmarkEnd w:id="279"/>
      <w:bookmarkEnd w:id="280"/>
    </w:p>
    <w:p w14:paraId="60B9C125" w14:textId="37CC887C" w:rsidR="00BA65E8" w:rsidRDefault="006F315E" w:rsidP="00BA65E8">
      <w:r>
        <w:t>Volume calculation functions are located at the bottom of the “Analyze” window.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can be selected and calculated, the volume channels to be calculated have to be loaded into the two slots before calculations.</w:t>
      </w:r>
    </w:p>
    <w:p w14:paraId="2650CCC6" w14:textId="5E308BA0" w:rsidR="006F315E" w:rsidRDefault="006F315E" w:rsidP="00BA65E8">
      <w:r w:rsidRPr="006F315E">
        <w:rPr>
          <w:b/>
        </w:rPr>
        <w:t>Volume A.</w:t>
      </w:r>
      <w:r>
        <w:t xml:space="preserve"> To load volume A, select a volume channel from the “Workspace” panel, and then click the “Load” button on right side of “Volume A”. The name of the loaded volume is shown in the slot next to the button.</w:t>
      </w:r>
    </w:p>
    <w:p w14:paraId="157AF657" w14:textId="07695EBB" w:rsidR="006F315E" w:rsidRDefault="006F315E" w:rsidP="006F315E">
      <w:r w:rsidRPr="006F315E">
        <w:rPr>
          <w:b/>
        </w:rPr>
        <w:t>Volume B.</w:t>
      </w:r>
      <w:r>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6F315E">
      <w:pPr>
        <w:pStyle w:val="Heading3"/>
      </w:pPr>
      <w:r>
        <w:t>Single-valued operations</w:t>
      </w:r>
    </w:p>
    <w:p w14:paraId="37B9B204" w14:textId="3367B510" w:rsidR="006F315E" w:rsidRDefault="006F315E" w:rsidP="00BA65E8">
      <w:r>
        <w:t>Single valued operations only requires volume A to be loaded. Only one operation is available.</w:t>
      </w:r>
    </w:p>
    <w:p w14:paraId="4BB9D686" w14:textId="2A69D106" w:rsidR="006F315E" w:rsidRDefault="006F315E" w:rsidP="00BA65E8">
      <w:r w:rsidRPr="006F315E">
        <w:rPr>
          <w:b/>
        </w:rPr>
        <w:lastRenderedPageBreak/>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6F315E">
            <w:pPr>
              <w:pStyle w:val="Icon"/>
            </w:pPr>
            <w:r>
              <w:rPr>
                <w:noProof/>
                <w:lang w:eastAsia="en-US"/>
              </w:rPr>
              <mc:AlternateContent>
                <mc:Choice Requires="wpg">
                  <w:drawing>
                    <wp:inline distT="0" distB="0" distL="0" distR="0" wp14:anchorId="7FF2ABC5" wp14:editId="1BB49E54">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E871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SlcMA&#10;AADcAAAADwAAAGRycy9kb3ducmV2LnhtbESP3WoCMRCF7wu+QxjBu5rtg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uSlcMAAADcAAAADwAAAAAAAAAAAAAAAACYAgAAZHJzL2Rv&#10;d25yZXYueG1sUEsFBgAAAAAEAAQA9QAAAIgD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tah8UA&#10;AADcAAAADwAAAGRycy9kb3ducmV2LnhtbESPQUvDQBSE74L/YXmCN7ux1aCx2yKFQk5Cm0qvz+xL&#10;Nph9G3a3afTXuwWhx2FmvmGW68n2YiQfOscKHmcZCOLa6Y5bBYdq+/ACIkRkjb1jUvBDAdar25sl&#10;FtqdeUfjPrYiQTgUqMDEOBRShtqQxTBzA3HyGuctxiR9K7XHc4LbXs6zLJcWO04LBgfaGKq/9yer&#10;4Pj7WY0nX5mPxpfl0+vXMffNQqn7u+n9DUSkKV7D/+1SK5g/L+ByJh0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21q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6F315E">
            <w:pPr>
              <w:pStyle w:val="TipText"/>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BA65E8"/>
    <w:p w14:paraId="611BB07F" w14:textId="2651DAB4" w:rsidR="00F51FB0" w:rsidRDefault="00F51FB0" w:rsidP="00F51FB0">
      <w:pPr>
        <w:pStyle w:val="Heading3"/>
      </w:pPr>
      <w:r>
        <w:t>Two-valued operations</w:t>
      </w:r>
    </w:p>
    <w:p w14:paraId="1DF6F641" w14:textId="52964982" w:rsidR="00F51FB0" w:rsidRDefault="00F51FB0" w:rsidP="00BA65E8">
      <w:r>
        <w:t>Four calculations require both volume A and B.</w:t>
      </w:r>
    </w:p>
    <w:p w14:paraId="59BA13CB" w14:textId="48F55424" w:rsidR="00F51FB0" w:rsidRDefault="00F51FB0" w:rsidP="00BA65E8">
      <w:r w:rsidRPr="00540F6D">
        <w:rPr>
          <w:b/>
        </w:rPr>
        <w:t>Subtract.</w:t>
      </w:r>
      <w:r>
        <w:t xml:space="preserve"> It subtracts volume B from A, and creates a new volume channel as the result.</w:t>
      </w:r>
    </w:p>
    <w:p w14:paraId="76A6DC07" w14:textId="3ADDF514" w:rsidR="00F51FB0" w:rsidRDefault="00F51FB0" w:rsidP="00BA65E8">
      <w:r w:rsidRPr="00540F6D">
        <w:rPr>
          <w:b/>
        </w:rPr>
        <w:t>Add.</w:t>
      </w:r>
      <w:r>
        <w:t xml:space="preserve"> It adds volume A and B, and creates a new volume channel as the result.</w:t>
      </w:r>
    </w:p>
    <w:p w14:paraId="06A9CB03" w14:textId="45F4525F" w:rsidR="00F51FB0" w:rsidRDefault="00F51FB0" w:rsidP="00BA65E8">
      <w:r w:rsidRPr="00540F6D">
        <w:rPr>
          <w:b/>
        </w:rPr>
        <w:t>Divide.</w:t>
      </w:r>
      <w:r>
        <w:t xml:space="preserve"> It divides volume A with B, and creates a new volume channel as the result.</w:t>
      </w:r>
    </w:p>
    <w:p w14:paraId="5129A6E4" w14:textId="14343068" w:rsidR="00F51FB0" w:rsidRDefault="00F51FB0" w:rsidP="00BA65E8">
      <w:r w:rsidRPr="00540F6D">
        <w:rPr>
          <w:b/>
        </w:rPr>
        <w:t>Colocalize.</w:t>
      </w:r>
      <w:r>
        <w:t xml:space="preserve"> It creates a new volume channel as the common structures of volume A and B.</w:t>
      </w:r>
    </w:p>
    <w:p w14:paraId="0F49905E" w14:textId="728297C5" w:rsidR="00F51FB0" w:rsidRDefault="00F51FB0" w:rsidP="00F51FB0">
      <w:pPr>
        <w:pStyle w:val="Heading2"/>
      </w:pPr>
      <w:bookmarkStart w:id="281" w:name="_Toc406755689"/>
      <w:bookmarkStart w:id="282" w:name="_Toc406770762"/>
      <w:bookmarkStart w:id="283" w:name="_Toc428439178"/>
      <w:r>
        <w:t>Colocalization Analysis</w:t>
      </w:r>
      <w:bookmarkEnd w:id="281"/>
      <w:bookmarkEnd w:id="282"/>
      <w:bookmarkEnd w:id="283"/>
    </w:p>
    <w:p w14:paraId="5898A1C3" w14:textId="7063EB18" w:rsidR="00F51FB0" w:rsidRDefault="00C82575" w:rsidP="00BA65E8">
      <w:r>
        <w:t>Colocalization analysis is based on both component analysis and calculations. To open the “Colocalization Analysis” dialog, click the downward arrow head on the right side of the “Analyze” button, and in the dropdown menu, select “Colocalization Analysis” (</w:t>
      </w:r>
      <w:r>
        <w:fldChar w:fldCharType="begin"/>
      </w:r>
      <w:r>
        <w:instrText xml:space="preserve"> REF _Ref406684362 \h </w:instrText>
      </w:r>
      <w:r>
        <w:fldChar w:fldCharType="separate"/>
      </w:r>
      <w:r w:rsidR="00AA6384">
        <w:t xml:space="preserve">Figure </w:t>
      </w:r>
      <w:r w:rsidR="00AA6384">
        <w:rPr>
          <w:noProof/>
        </w:rPr>
        <w:t>16</w:t>
      </w:r>
      <w:r w:rsidR="00AA6384">
        <w:noBreakHyphen/>
      </w:r>
      <w:r w:rsidR="00AA6384">
        <w:rPr>
          <w:noProof/>
        </w:rPr>
        <w:t>3</w:t>
      </w:r>
      <w:r>
        <w:fldChar w:fldCharType="end"/>
      </w:r>
      <w:r>
        <w:t>).</w:t>
      </w:r>
    </w:p>
    <w:p w14:paraId="0752F43A" w14:textId="30C98E4E" w:rsidR="00C82575" w:rsidRDefault="00C82575" w:rsidP="00C82575">
      <w:pPr>
        <w:jc w:val="center"/>
      </w:pPr>
      <w:r>
        <w:rPr>
          <w:noProof/>
          <w:lang w:eastAsia="en-US"/>
        </w:rPr>
        <w:drawing>
          <wp:inline distT="0" distB="0" distL="0" distR="0" wp14:anchorId="1E96C99C" wp14:editId="602FFFD1">
            <wp:extent cx="2642616" cy="1261872"/>
            <wp:effectExtent l="0" t="0" r="571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42616" cy="1261872"/>
                    </a:xfrm>
                    <a:prstGeom prst="rect">
                      <a:avLst/>
                    </a:prstGeom>
                    <a:noFill/>
                    <a:ln>
                      <a:noFill/>
                    </a:ln>
                  </pic:spPr>
                </pic:pic>
              </a:graphicData>
            </a:graphic>
          </wp:inline>
        </w:drawing>
      </w:r>
    </w:p>
    <w:p w14:paraId="5FED61B0" w14:textId="54463464" w:rsidR="00C82575" w:rsidRDefault="00C82575" w:rsidP="00C82575">
      <w:pPr>
        <w:pStyle w:val="Caption"/>
        <w:jc w:val="center"/>
      </w:pPr>
      <w:bookmarkStart w:id="284" w:name="_Ref406684362"/>
      <w:bookmarkStart w:id="285" w:name="_Toc428439233"/>
      <w:r>
        <w:t xml:space="preserve">Figure </w:t>
      </w:r>
      <w:fldSimple w:instr=" STYLEREF 1 \s ">
        <w:r w:rsidR="00AA6384">
          <w:rPr>
            <w:noProof/>
          </w:rPr>
          <w:t>16</w:t>
        </w:r>
      </w:fldSimple>
      <w:r w:rsidR="0037433D">
        <w:noBreakHyphen/>
      </w:r>
      <w:fldSimple w:instr=" SEQ Figure \* ARABIC \s 1 ">
        <w:r w:rsidR="00AA6384">
          <w:rPr>
            <w:noProof/>
          </w:rPr>
          <w:t>3</w:t>
        </w:r>
      </w:fldSimple>
      <w:bookmarkEnd w:id="284"/>
      <w:r>
        <w:t>. Colocalization analysis dialog.</w:t>
      </w:r>
      <w:bookmarkEnd w:id="285"/>
    </w:p>
    <w:p w14:paraId="58A09A81" w14:textId="36DA0341" w:rsidR="00C82575" w:rsidRDefault="00F14268" w:rsidP="00C82575">
      <w:r>
        <w:t>Colocalization analysis is performed with two volume channels. Load both channels similar to that for volume calculations. These settings are available to perform colocaliztion analysis.</w:t>
      </w:r>
    </w:p>
    <w:p w14:paraId="67F7F416" w14:textId="1230E057" w:rsidR="00F14268" w:rsidRDefault="00F14268" w:rsidP="00C82575">
      <w:r w:rsidRPr="009E08BF">
        <w:rPr>
          <w:b/>
        </w:rPr>
        <w:t>Min Size.</w:t>
      </w:r>
      <w:r>
        <w:t xml:space="preserve"> It sets the minimum voxel size to count as a component.</w:t>
      </w:r>
    </w:p>
    <w:p w14:paraId="1ECF4FB0" w14:textId="0DFBC45E" w:rsidR="00F14268" w:rsidRDefault="00F14268" w:rsidP="00C82575">
      <w:r w:rsidRPr="009E08BF">
        <w:rPr>
          <w:b/>
        </w:rPr>
        <w:t>Max Size.</w:t>
      </w:r>
      <w:r>
        <w:t xml:space="preserve"> It sets the maximum voxel size to count as a component. The max component size is ignored when the slider is set to the rightmost position.</w:t>
      </w:r>
    </w:p>
    <w:p w14:paraId="7E368E3D" w14:textId="155B0205" w:rsidR="00F14268" w:rsidRDefault="009E08BF" w:rsidP="00C82575">
      <w:r w:rsidRPr="009E08BF">
        <w:rPr>
          <w:b/>
        </w:rPr>
        <w:t>Select both.</w:t>
      </w:r>
      <w:r>
        <w:t xml:space="preserve"> You can use paint selection to define a sub-region for colocalization analysis. When this option is enabled, you can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both loaded volumes with one brush stroke.</w:t>
      </w:r>
    </w:p>
    <w:p w14:paraId="62F1616D" w14:textId="0B6CA5D6" w:rsidR="009E08BF" w:rsidRPr="00C82575" w:rsidRDefault="009E08BF" w:rsidP="00C82575">
      <w:r>
        <w:lastRenderedPageBreak/>
        <w:t>When you click the “Colocalization” button, the common structures between the two loaded channels are first extracted. Then, component analysis is performed on each of volume A, B and common structures. The analyzed results are stored with annotations for each volume.</w:t>
      </w:r>
    </w:p>
    <w:p w14:paraId="5059873B" w14:textId="77777777" w:rsidR="00A7275D" w:rsidRDefault="00A7275D">
      <w:r>
        <w:br w:type="page"/>
      </w:r>
    </w:p>
    <w:p w14:paraId="79A525BC" w14:textId="29229C84" w:rsidR="00A0401A" w:rsidRDefault="00A0401A" w:rsidP="00A0401A">
      <w:pPr>
        <w:pStyle w:val="Heading1"/>
      </w:pPr>
      <w:bookmarkStart w:id="286" w:name="_Ref406749322"/>
      <w:bookmarkStart w:id="287" w:name="_Toc406755690"/>
      <w:bookmarkStart w:id="288" w:name="_Toc406770763"/>
      <w:bookmarkStart w:id="289" w:name="_Toc428439179"/>
      <w:r>
        <w:lastRenderedPageBreak/>
        <w:t>Components and Tracking</w:t>
      </w:r>
      <w:bookmarkEnd w:id="286"/>
      <w:bookmarkEnd w:id="287"/>
      <w:bookmarkEnd w:id="288"/>
      <w:bookmarkEnd w:id="289"/>
    </w:p>
    <w:p w14:paraId="0161DE15" w14:textId="71555BC3" w:rsidR="00D93419" w:rsidRDefault="00B96966" w:rsidP="00490171">
      <w:r>
        <w:t xml:space="preserve">In </w:t>
      </w:r>
      <w:r>
        <w:fldChar w:fldCharType="begin"/>
      </w:r>
      <w:r>
        <w:instrText xml:space="preserve"> REF _Ref406746597 \r \h </w:instrText>
      </w:r>
      <w:r>
        <w:fldChar w:fldCharType="separate"/>
      </w:r>
      <w:r w:rsidR="00AA6384">
        <w:t>Chapter 16</w:t>
      </w:r>
      <w:r>
        <w:fldChar w:fldCharType="end"/>
      </w:r>
      <w:r>
        <w:t>, after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9B17C9">
        <w:t xml:space="preserve">We provide an external executable file called cl_synthetic_brainbows.exe for the Windows installation. It uses a technique called “Synthetic Brainbows” to digitally process a TIFF file and label its structures. </w:t>
      </w:r>
      <w:r w:rsidR="00433A66">
        <w:t xml:space="preserve">You can use this application in conjunction with a 4D script for external application execution. </w:t>
      </w:r>
      <w:r w:rsidR="009B17C9">
        <w:t xml:space="preserve">Once the label files are generated, no matter which tool you use, it is possible to automatically track the movements of individual structures using the tools in the Components and Tracking window. </w:t>
      </w:r>
      <w:r w:rsidR="00A3008E">
        <w:t xml:space="preserve">The tracking results </w:t>
      </w:r>
      <w:r w:rsidR="00490171">
        <w:t>can then be</w:t>
      </w:r>
      <w:r w:rsidR="00A3008E">
        <w:t xml:space="preserve"> visualized as trajectories of each linked IDs.</w:t>
      </w:r>
    </w:p>
    <w:p w14:paraId="4D7BB855" w14:textId="77777777" w:rsidR="00490171" w:rsidRDefault="00490171" w:rsidP="00490171">
      <w:r>
        <w:t>Tracking functions are in the “Component and Tracking” window. To open this window, click the downward arrow head on the right side of the “Analyze” button.</w:t>
      </w:r>
    </w:p>
    <w:p w14:paraId="37BB0ED2" w14:textId="77777777" w:rsidR="00490171" w:rsidRDefault="00490171" w:rsidP="00490171">
      <w:pPr>
        <w:jc w:val="center"/>
      </w:pPr>
      <w:r>
        <w:rPr>
          <w:noProof/>
          <w:lang w:eastAsia="en-US"/>
        </w:rPr>
        <w:drawing>
          <wp:inline distT="0" distB="0" distL="0" distR="0" wp14:anchorId="5A499A25" wp14:editId="54AB5807">
            <wp:extent cx="3264408" cy="4010919"/>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HP2\SkyDrive\FluoRender\trackin_ui.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264408" cy="4010919"/>
                    </a:xfrm>
                    <a:prstGeom prst="rect">
                      <a:avLst/>
                    </a:prstGeom>
                    <a:noFill/>
                    <a:ln>
                      <a:noFill/>
                    </a:ln>
                  </pic:spPr>
                </pic:pic>
              </a:graphicData>
            </a:graphic>
          </wp:inline>
        </w:drawing>
      </w:r>
    </w:p>
    <w:p w14:paraId="1E345FBD" w14:textId="77777777" w:rsidR="00490171" w:rsidRDefault="00490171" w:rsidP="00490171">
      <w:pPr>
        <w:pStyle w:val="Caption"/>
        <w:jc w:val="center"/>
      </w:pPr>
      <w:bookmarkStart w:id="290" w:name="_Ref406752018"/>
      <w:bookmarkStart w:id="291" w:name="_Toc428439234"/>
      <w:r>
        <w:t xml:space="preserve">Figure </w:t>
      </w:r>
      <w:fldSimple w:instr=" STYLEREF 1 \s ">
        <w:r w:rsidR="00AA6384">
          <w:rPr>
            <w:noProof/>
          </w:rPr>
          <w:t>17</w:t>
        </w:r>
      </w:fldSimple>
      <w:r>
        <w:noBreakHyphen/>
      </w:r>
      <w:fldSimple w:instr=" SEQ Figure \* ARABIC \s 1 ">
        <w:r w:rsidR="00AA6384">
          <w:rPr>
            <w:noProof/>
          </w:rPr>
          <w:t>1</w:t>
        </w:r>
      </w:fldSimple>
      <w:bookmarkEnd w:id="290"/>
      <w:r>
        <w:t>. Components and Tracking window.</w:t>
      </w:r>
      <w:bookmarkEnd w:id="291"/>
    </w:p>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B74D6F">
            <w:pPr>
              <w:pStyle w:val="Icon"/>
            </w:pPr>
            <w:r>
              <w:rPr>
                <w:noProof/>
                <w:lang w:eastAsia="en-US"/>
              </w:rPr>
              <mc:AlternateContent>
                <mc:Choice Requires="wpg">
                  <w:drawing>
                    <wp:inline distT="0" distB="0" distL="0" distR="0" wp14:anchorId="64AB83AE" wp14:editId="22E78972">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77E4B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O9cMA&#10;AADcAAAADwAAAGRycy9kb3ducmV2LnhtbESPzWoCMRSF9wXfIVyhu5pxFtZOjSKKpRstVR/gMrmd&#10;TDu5CUk6jm9vCkKXh/PzcRarwXaipxBbxwqmkwIEce10y42C82n3NAcRE7LGzjEpuFKE1XL0sMBK&#10;uwt/Un9MjcgjHCtUYFLylZSxNmQxTpwnzt6XCxZTlqGROuAlj9tOlkUxkxZbzgSDnjaG6p/jr80Q&#10;4/ut37y1L3NLzffHdRYOe1TqcTysX0EkGtJ/+N5+1wrK5xL+zuQj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O9cMAAADcAAAADwAAAAAAAAAAAAAAAACYAgAAZHJzL2Rv&#10;d25yZXYueG1sUEsFBgAAAAAEAAQA9QAAAIgD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G58UA&#10;AADcAAAADwAAAGRycy9kb3ducmV2LnhtbESPQWvCQBSE70L/w/IKvemmWtSmrlIKhZwKNYrXZ/Yl&#10;G5p9G3bXmPbXdwsFj8PMfMNsdqPtxEA+tI4VPM4yEMSV0y03Cg7l+3QNIkRkjZ1jUvBNAXbbu8kG&#10;c+2u/EnDPjYiQTjkqMDE2OdShsqQxTBzPXHyauctxiR9I7XHa4LbTs6zbCkttpwWDPb0Zqj62l+s&#10;gtPPsRwuvjQftS+Kp+fzaenrhVIP9+PrC4hIY7yF/9uFVjBfLe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bgbn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6611D383" w:rsidR="00DB026E" w:rsidRDefault="00DB026E" w:rsidP="00DB026E">
            <w:pPr>
              <w:pStyle w:val="TipText"/>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 There is a fixed relationship between ID value of a component and its displayed color. The color is calculated by using (ID mod 360) as the hue.</w:t>
            </w:r>
          </w:p>
        </w:tc>
      </w:tr>
    </w:tbl>
    <w:p w14:paraId="6DD98427" w14:textId="77777777" w:rsidR="004F7C75" w:rsidRDefault="004F7C75" w:rsidP="004F7C75"/>
    <w:p w14:paraId="6C4030FC" w14:textId="27433BF1" w:rsidR="00490171" w:rsidRDefault="00490171" w:rsidP="00490171">
      <w:pPr>
        <w:pStyle w:val="Heading2"/>
      </w:pPr>
      <w:bookmarkStart w:id="292" w:name="_Toc428439180"/>
      <w:r>
        <w:lastRenderedPageBreak/>
        <w:t>Track Map Generation and Management</w:t>
      </w:r>
      <w:bookmarkEnd w:id="292"/>
    </w:p>
    <w:p w14:paraId="0FD2DBB4" w14:textId="3BB9DE12" w:rsidR="00490171" w:rsidRDefault="00490171" w:rsidP="00490171">
      <w:r>
        <w:t>A track map describes the linking relationships among components over time. You can generate, load, and save track maps.</w:t>
      </w:r>
    </w:p>
    <w:p w14:paraId="595F6531" w14:textId="12AAEA9B" w:rsidR="00490171" w:rsidRDefault="00490171" w:rsidP="00490171">
      <w:r>
        <w:t>Load. Click the load button and browse to a track map file (*.track) to load it into FluoRender. An unsaved track map generated previously will be deleted.</w:t>
      </w:r>
    </w:p>
    <w:p w14:paraId="1A00257D" w14:textId="49F1AB80" w:rsidR="00490171" w:rsidRDefault="00490171" w:rsidP="00490171">
      <w:r w:rsidRPr="000E1C7D">
        <w:rPr>
          <w:b/>
        </w:rPr>
        <w:t>Save.</w:t>
      </w:r>
      <w:r>
        <w:t xml:space="preserve"> Click the save button to save an existing track map.</w:t>
      </w:r>
    </w:p>
    <w:p w14:paraId="62614DC7" w14:textId="7B2595B1" w:rsidR="00490171" w:rsidRDefault="00490171" w:rsidP="00490171">
      <w:r w:rsidRPr="000E1C7D">
        <w:rPr>
          <w:b/>
        </w:rPr>
        <w:t>Save As.</w:t>
      </w:r>
      <w:r>
        <w:t xml:space="preserve"> Click the save as button to save a modified track map with a different name or directory.</w:t>
      </w:r>
    </w:p>
    <w:p w14:paraId="30670488" w14:textId="73E7F9E5" w:rsidR="00490171" w:rsidRDefault="00490171" w:rsidP="00490171">
      <w:r w:rsidRPr="000E1C7D">
        <w:rPr>
          <w:b/>
        </w:rPr>
        <w:t>Generate.</w:t>
      </w:r>
      <w:r>
        <w:t xml:space="preserve"> Click the generate button to compute a new track map. You need a time sequence and the time sequence has to be labeled already. Use the included external executable cl_</w:t>
      </w:r>
      <w:r w:rsidR="000E1C7D">
        <w:t>synthetic_brainbows.exe (Windows only) with a 4D script to perform the labeling operations.</w:t>
      </w:r>
    </w:p>
    <w:p w14:paraId="2556F48E" w14:textId="24D780F1" w:rsidR="000E1C7D" w:rsidRDefault="000E1C7D" w:rsidP="00490171">
      <w:r w:rsidRPr="000E1C7D">
        <w:rPr>
          <w:b/>
        </w:rPr>
        <w:t>Times.</w:t>
      </w:r>
      <w:r>
        <w:t xml:space="preserve"> The number of iterations for the track map generation.</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747895">
            <w:pPr>
              <w:pStyle w:val="Icon"/>
            </w:pPr>
            <w:r>
              <w:rPr>
                <w:noProof/>
                <w:lang w:eastAsia="en-US"/>
              </w:rPr>
              <mc:AlternateContent>
                <mc:Choice Requires="wpg">
                  <w:drawing>
                    <wp:inline distT="0" distB="0" distL="0" distR="0" wp14:anchorId="787D0B48" wp14:editId="7026BBF2">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6CF0A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0rusMA&#10;AADcAAAADwAAAGRycy9kb3ducmV2LnhtbESP3WoCMRCF7wu+QxihdzWrFrFbo4hi6U0rah9g2Ew3&#10;q5tJSOK6vn1TKPTycH4+zmLV21Z0FGLjWMF4VIAgrpxuuFbwddo9zUHEhKyxdUwK7hRhtRw8LLDU&#10;7sYH6o6pFnmEY4kKTEq+lDJWhizGkfPE2ft2wWLKMtRSB7zlcdvKSVHMpMWGM8Ggp42h6nK82gwx&#10;vtv6zVvzMrdUn/f3Wfj8QKUeh/36FUSiPv2H/9rvWsHzd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0rusMAAADcAAAADwAAAAAAAAAAAAAAAACYAgAAZHJzL2Rv&#10;d25yZXYueG1sUEsFBgAAAAAEAAQA9QAAAIgD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9938UA&#10;AADcAAAADwAAAGRycy9kb3ducmV2LnhtbESPwWrDMBBE74X8g9hCb43cOoTUiRJCoeBToXFCrltr&#10;bZlYKyMpjtuvrwqFHoeZecNsdpPtxUg+dI4VPM0zEMS10x23Co7V2+MKRIjIGnvHpOCLAuy2s7sN&#10;Ftrd+IPGQ2xFgnAoUIGJcSikDLUhi2HuBuLkNc5bjEn6VmqPtwS3vXzOsqW02HFaMDjQq6H6crha&#10;BefvUzVefWXeG1+Wi5fP89I3uVIP99N+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T33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69BD803C" w:rsidR="000E1C7D" w:rsidRDefault="000E1C7D" w:rsidP="00747895">
            <w:pPr>
              <w:pStyle w:val="TipText"/>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*.fll) becomes deprecated and unsupported in the new versions. The two formats are also incompatible with each other. Use tracking result files only with the version of FluoRender that generated them.</w:t>
            </w:r>
          </w:p>
        </w:tc>
      </w:tr>
    </w:tbl>
    <w:p w14:paraId="18FC5F0F" w14:textId="77777777" w:rsidR="000E1C7D" w:rsidRPr="00490171" w:rsidRDefault="000E1C7D" w:rsidP="00490171"/>
    <w:p w14:paraId="47E74C72" w14:textId="61D49CE2" w:rsidR="00220B00" w:rsidRDefault="000E1C7D" w:rsidP="00220B00">
      <w:pPr>
        <w:pStyle w:val="Heading2"/>
      </w:pPr>
      <w:bookmarkStart w:id="293" w:name="_Toc406755691"/>
      <w:bookmarkStart w:id="294" w:name="_Toc406770764"/>
      <w:bookmarkStart w:id="295" w:name="_Toc428439181"/>
      <w:r>
        <w:t>Component Selection</w:t>
      </w:r>
      <w:r w:rsidR="00220B00">
        <w:t xml:space="preserve"> Settings</w:t>
      </w:r>
      <w:bookmarkEnd w:id="293"/>
      <w:bookmarkEnd w:id="294"/>
      <w:bookmarkEnd w:id="295"/>
    </w:p>
    <w:p w14:paraId="68655B5A" w14:textId="0E4194D4" w:rsidR="007C795F" w:rsidRDefault="000E1C7D" w:rsidP="007C795F">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p>
    <w:p w14:paraId="1F90BA23" w14:textId="09EB3B19" w:rsidR="000E1C7D" w:rsidRDefault="00F30475" w:rsidP="007C795F">
      <w:r w:rsidRPr="00F30475">
        <w:rPr>
          <w:b/>
        </w:rPr>
        <w:t>ID input box.</w:t>
      </w:r>
      <w:r>
        <w:t xml:space="preserve"> You can type in an ID and then select it.</w:t>
      </w:r>
    </w:p>
    <w:p w14:paraId="2E90F3F1" w14:textId="2729657C" w:rsidR="00F30475" w:rsidRDefault="00F30475" w:rsidP="007C795F">
      <w:r w:rsidRPr="00F30475">
        <w:rPr>
          <w:b/>
        </w:rPr>
        <w:t>FullCompt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“Append”.</w:t>
      </w:r>
    </w:p>
    <w:p w14:paraId="3EF06397" w14:textId="543FD70F" w:rsidR="00F30475" w:rsidRDefault="00F30475" w:rsidP="007C795F">
      <w:r w:rsidRPr="00F30475">
        <w:rPr>
          <w:b/>
        </w:rPr>
        <w:t>Replace.</w:t>
      </w:r>
      <w:r>
        <w:t xml:space="preserve"> Replace currently selected components with a component with the exact ID in the ID input box.</w:t>
      </w:r>
    </w:p>
    <w:p w14:paraId="3D21C999" w14:textId="45C454BA" w:rsidR="00F30475" w:rsidRDefault="00F30475" w:rsidP="007C795F">
      <w:r w:rsidRPr="00F30475">
        <w:rPr>
          <w:b/>
        </w:rPr>
        <w:t>Append.</w:t>
      </w:r>
      <w:r>
        <w:t xml:space="preserve"> Append a component with the exact ID in the ID input box to the currently selected components.</w:t>
      </w:r>
    </w:p>
    <w:p w14:paraId="3CACA1B4" w14:textId="4FF97EA2" w:rsidR="00F30475" w:rsidRDefault="00F30475" w:rsidP="007C795F">
      <w:r w:rsidRPr="00F30475">
        <w:rPr>
          <w:b/>
        </w:rPr>
        <w:t>Clear.</w:t>
      </w:r>
      <w:r>
        <w:t xml:space="preserve"> Clear the selection of all components.</w:t>
      </w:r>
    </w:p>
    <w:p w14:paraId="08B2D747" w14:textId="423A68B2" w:rsidR="00F30475" w:rsidRDefault="00F30475" w:rsidP="007C795F">
      <w:r w:rsidRPr="00F30475">
        <w:rPr>
          <w:b/>
        </w:rPr>
        <w:t>Component size.</w:t>
      </w:r>
      <w:r>
        <w:t xml:space="preserve"> A filter for component selection so that only components of sizes greater than the value are selected.</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747895">
            <w:pPr>
              <w:pStyle w:val="Icon"/>
            </w:pPr>
            <w:r>
              <w:rPr>
                <w:noProof/>
                <w:lang w:eastAsia="en-US"/>
              </w:rPr>
              <w:lastRenderedPageBreak/>
              <mc:AlternateContent>
                <mc:Choice Requires="wpg">
                  <w:drawing>
                    <wp:inline distT="0" distB="0" distL="0" distR="0" wp14:anchorId="27303A40" wp14:editId="0037792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50FFFD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gWVcMA&#10;AADcAAAADwAAAGRycy9kb3ducmV2LnhtbESP3WoCMRCF7wu+Q5hC7zTbH9RujSIWizcqtX2AYTPd&#10;bLuZhCSu69sbQejl4fx8nNmit63oKMTGsYLHUQGCuHK64VrB99d6OAURE7LG1jEpOFOExXxwN8NS&#10;uxN/UndItcgjHEtUYFLypZSxMmQxjpwnzt6PCxZTlqGWOuApj9tWPhXFWFpsOBMMeloZqv4OR5sh&#10;xnfvfvXRvE4t1b/78zjstqjUw32/fAORqE//4Vt7oxW8PE/geiYfAT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gWVcMAAADcAAAADwAAAAAAAAAAAAAAAACYAgAAZHJzL2Rv&#10;d25yZXYueG1sUEsFBgAAAAAEAAQA9QAAAIgD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vrsIA&#10;AADcAAAADwAAAGRycy9kb3ducmV2LnhtbERPz2vCMBS+C/sfwhvspulUZOuMMgZCT8Ks0utb89qU&#10;NS8libXzr18Ogx0/vt/b/WR7MZIPnWMFz4sMBHHtdMetgnN5mL+ACBFZY++YFPxQgP3uYbbFXLsb&#10;f9J4iq1IIRxyVGBiHHIpQ23IYli4gThxjfMWY4K+ldrjLYXbXi6zbCMtdpwaDA70Yaj+Pl2tgup+&#10;KcerL82x8UWxfv2qNr5ZKfX0OL2/gYg0xX/xn7vQCtartDa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6++u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15663DC6" w:rsidR="00DC4447" w:rsidRDefault="00DC4447" w:rsidP="00747895">
            <w:pPr>
              <w:pStyle w:val="TipText"/>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in order to use the tracking features. See </w:t>
            </w:r>
            <w:r>
              <w:fldChar w:fldCharType="begin"/>
            </w:r>
            <w:r>
              <w:instrText xml:space="preserve"> REF _Ref428273664 \r \h </w:instrText>
            </w:r>
            <w:r>
              <w:fldChar w:fldCharType="separate"/>
            </w:r>
            <w:r w:rsidR="00AA6384">
              <w:t>Chapter 12</w:t>
            </w:r>
            <w:r>
              <w:fldChar w:fldCharType="end"/>
            </w:r>
            <w:r>
              <w:t xml:space="preserve"> and </w:t>
            </w:r>
            <w:r>
              <w:fldChar w:fldCharType="begin"/>
            </w:r>
            <w:r>
              <w:instrText xml:space="preserve"> REF _Ref428273682 \r \h </w:instrText>
            </w:r>
            <w:r>
              <w:fldChar w:fldCharType="separate"/>
            </w:r>
            <w:r w:rsidR="00AA6384">
              <w:t>Chapter 20</w:t>
            </w:r>
            <w:r>
              <w:fldChar w:fldCharType="end"/>
            </w:r>
            <w:r>
              <w:t xml:space="preserve"> for more details.</w:t>
            </w:r>
          </w:p>
        </w:tc>
      </w:tr>
    </w:tbl>
    <w:p w14:paraId="489C6130" w14:textId="77777777" w:rsidR="00DC4447" w:rsidRPr="000E1C7D" w:rsidRDefault="00DC4447" w:rsidP="007C795F"/>
    <w:p w14:paraId="34937EFE" w14:textId="7E36D057" w:rsidR="000E1C7D" w:rsidRDefault="000E1C7D" w:rsidP="000E1C7D">
      <w:pPr>
        <w:pStyle w:val="Heading2"/>
      </w:pPr>
      <w:bookmarkStart w:id="296" w:name="_Toc428439182"/>
      <w:r>
        <w:t>Ghost Settings</w:t>
      </w:r>
      <w:bookmarkEnd w:id="296"/>
    </w:p>
    <w:p w14:paraId="0828E49A" w14:textId="4F82F7AE" w:rsidR="007C795F" w:rsidRDefault="007C795F" w:rsidP="007C795F">
      <w:r w:rsidRPr="00DB026E">
        <w:rPr>
          <w:b/>
        </w:rPr>
        <w:t>Ghosts.</w:t>
      </w:r>
      <w:r>
        <w:t xml:space="preserve"> </w:t>
      </w:r>
      <w:r w:rsidR="00DB026E">
        <w:t>Ghosts are line segments before and after a tracked component to indicate its movement. Ghosts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Ghosts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You can control the visibility of leads and tails individually by checking their names before and after the ghost</w:t>
      </w:r>
      <w:r w:rsidR="007A2C90">
        <w:fldChar w:fldCharType="begin"/>
      </w:r>
      <w:r w:rsidR="007A2C90">
        <w:instrText xml:space="preserve"> XE "</w:instrText>
      </w:r>
      <w:r w:rsidR="00985B65">
        <w:instrText>G</w:instrText>
      </w:r>
      <w:r w:rsidR="007A2C90" w:rsidRPr="007C2109">
        <w:instrText>host</w:instrText>
      </w:r>
      <w:r w:rsidR="007A2C90">
        <w:instrText xml:space="preserve">" </w:instrText>
      </w:r>
      <w:r w:rsidR="007A2C90">
        <w:fldChar w:fldCharType="end"/>
      </w:r>
      <w:r w:rsidR="007D1FFD">
        <w:t xml:space="preserve"> number slider. The ghost number slider is controlling the number of ghosts,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B74D6F">
            <w:pPr>
              <w:pStyle w:val="Icon"/>
            </w:pPr>
            <w:r>
              <w:rPr>
                <w:noProof/>
                <w:lang w:eastAsia="en-US"/>
              </w:rPr>
              <mc:AlternateContent>
                <mc:Choice Requires="wpg">
                  <w:drawing>
                    <wp:inline distT="0" distB="0" distL="0" distR="0" wp14:anchorId="1010984E" wp14:editId="67AFB044">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3DDED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dWgcMA&#10;AADcAAAADwAAAGRycy9kb3ducmV2LnhtbESP3WoCMRCF7wu+Q5hC7zRboWq3RhGlxRsrah9g2Ew3&#10;224mIYnr+vZGKPTycH4+znzZ21Z0FGLjWMHzqABBXDndcK3g6/Q+nIGICVlj65gUXCnCcjF4mGOp&#10;3YUP1B1TLfIIxxIVmJR8KWWsDFmMI+eJs/ftgsWUZailDnjJ47aV46KYSIsNZ4JBT2tD1e/xbDPE&#10;+G7j1x/N68xS/bO/TsLnDpV6euxXbyAS9ek//NfeagXj6Qv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dWgcMAAADcAAAADwAAAAAAAAAAAAAAAACYAgAAZHJzL2Rv&#10;d25yZXYueG1sUEsFBgAAAAAEAAQA9QAAAIgD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lf8UA&#10;AADcAAAADwAAAGRycy9kb3ducmV2LnhtbESPQUvDQBSE70L/w/IEb3ZjldTGbksRhJwEm0qvr9mX&#10;bDD7Nuxu0+ivdwWhx2FmvmHW28n2YiQfOscKHuYZCOLa6Y5bBYfq7f4ZRIjIGnvHpOCbAmw3s5s1&#10;Ftpd+IPGfWxFgnAoUIGJcSikDLUhi2HuBuLkNc5bjEn6VmqPlwS3vVxkWS4tdpwWDA70aqj+2p+t&#10;guPPZzWefWXeG1+WT6vTMffNo1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a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443EFCA4" w:rsidR="007D1FFD" w:rsidRDefault="007D1FFD" w:rsidP="00137525">
            <w:pPr>
              <w:pStyle w:val="TipText"/>
              <w:cnfStyle w:val="000000000000" w:firstRow="0" w:lastRow="0" w:firstColumn="0" w:lastColumn="0" w:oddVBand="0" w:evenVBand="0" w:oddHBand="0" w:evenHBand="0" w:firstRowFirstColumn="0" w:firstRowLastColumn="0" w:lastRowFirstColumn="0" w:lastRowLastColumn="0"/>
            </w:pPr>
            <w:r>
              <w:t>You need to select a component and add it to the ID list below to view its ghosts.</w:t>
            </w:r>
          </w:p>
        </w:tc>
      </w:tr>
    </w:tbl>
    <w:p w14:paraId="0B09C81C" w14:textId="77777777" w:rsidR="007D1FFD" w:rsidRDefault="007D1FFD" w:rsidP="007C795F"/>
    <w:p w14:paraId="53485229" w14:textId="2240850E" w:rsidR="007C795F" w:rsidRDefault="007D1FFD" w:rsidP="00DB026E">
      <w:pPr>
        <w:jc w:val="center"/>
      </w:pPr>
      <w:r>
        <w:rPr>
          <w:noProof/>
          <w:lang w:eastAsia="en-US"/>
        </w:rPr>
        <mc:AlternateContent>
          <mc:Choice Requires="wps">
            <w:drawing>
              <wp:anchor distT="45720" distB="45720" distL="114300" distR="114300" simplePos="0" relativeHeight="251658252" behindDoc="0" locked="0" layoutInCell="1" allowOverlap="1" wp14:anchorId="203D226F" wp14:editId="79FAF47F">
                <wp:simplePos x="0" y="0"/>
                <wp:positionH relativeFrom="column">
                  <wp:posOffset>3745810</wp:posOffset>
                </wp:positionH>
                <wp:positionV relativeFrom="paragraph">
                  <wp:posOffset>2147929</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10C27E3" w:rsidR="002A4C39" w:rsidRPr="007D1FFD" w:rsidRDefault="002A4C39"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30" type="#_x0000_t202" style="position:absolute;left:0;text-align:left;margin-left:294.95pt;margin-top:169.15pt;width:100.15pt;height:35.0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" filled="f" stroked="f">
                <v:shadow on="t" color="black" opacity="26214f" origin="-.5,-.5" offset=".74836mm,.74836mm"/>
                <v:textbox>
                  <w:txbxContent>
                    <w:p w14:paraId="4CF15AE1" w14:textId="210C27E3" w:rsidR="002A4C39" w:rsidRPr="007D1FFD" w:rsidRDefault="002A4C39"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v:textbox>
              </v:shape>
            </w:pict>
          </mc:Fallback>
        </mc:AlternateContent>
      </w:r>
      <w:r>
        <w:rPr>
          <w:noProof/>
          <w:lang w:eastAsia="en-US"/>
        </w:rPr>
        <mc:AlternateContent>
          <mc:Choice Requires="wps">
            <w:drawing>
              <wp:anchor distT="45720" distB="45720" distL="114300" distR="114300" simplePos="0" relativeHeight="251658251" behindDoc="0" locked="0" layoutInCell="1" allowOverlap="1" wp14:anchorId="59EEB686" wp14:editId="5F66CA01">
                <wp:simplePos x="0" y="0"/>
                <wp:positionH relativeFrom="column">
                  <wp:posOffset>1247802</wp:posOffset>
                </wp:positionH>
                <wp:positionV relativeFrom="paragraph">
                  <wp:posOffset>874644</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0464341E" w:rsidR="002A4C39" w:rsidRPr="007D1FFD" w:rsidRDefault="002A4C39">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31" type="#_x0000_t202" style="position:absolute;left:0;text-align:left;margin-left:98.25pt;margin-top:68.85pt;width:100.15pt;height:35.0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" filled="f" stroked="f">
                <v:shadow on="t" color="black" opacity="26214f" origin="-.5,-.5" offset=".74836mm,.74836mm"/>
                <v:textbox>
                  <w:txbxContent>
                    <w:p w14:paraId="634473E2" w14:textId="0464341E" w:rsidR="002A4C39" w:rsidRPr="007D1FFD" w:rsidRDefault="002A4C39">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v:textbox>
              </v:shape>
            </w:pict>
          </mc:Fallback>
        </mc:AlternateContent>
      </w:r>
      <w:r>
        <w:rPr>
          <w:noProof/>
          <w:lang w:eastAsia="en-US"/>
        </w:rPr>
        <mc:AlternateContent>
          <mc:Choice Requires="wps">
            <w:drawing>
              <wp:anchor distT="0" distB="0" distL="114300" distR="114300" simplePos="0" relativeHeight="251658250" behindDoc="0" locked="0" layoutInCell="1" allowOverlap="1" wp14:anchorId="2231C680" wp14:editId="7175E98F">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20A81B94"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34EFC293">
            <wp:extent cx="3720742" cy="294198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27063" cy="2946980"/>
                    </a:xfrm>
                    <a:prstGeom prst="rect">
                      <a:avLst/>
                    </a:prstGeom>
                    <a:noFill/>
                    <a:ln>
                      <a:noFill/>
                    </a:ln>
                  </pic:spPr>
                </pic:pic>
              </a:graphicData>
            </a:graphic>
          </wp:inline>
        </w:drawing>
      </w:r>
    </w:p>
    <w:p w14:paraId="4D12C7EB" w14:textId="6297026E" w:rsidR="00DB026E" w:rsidRPr="007C795F" w:rsidRDefault="00DB026E" w:rsidP="00DB026E">
      <w:pPr>
        <w:pStyle w:val="Caption"/>
        <w:jc w:val="center"/>
      </w:pPr>
      <w:bookmarkStart w:id="297" w:name="_Toc428439235"/>
      <w:r>
        <w:t xml:space="preserve">Figure </w:t>
      </w:r>
      <w:fldSimple w:instr=" STYLEREF 1 \s ">
        <w:r w:rsidR="00AA6384">
          <w:rPr>
            <w:noProof/>
          </w:rPr>
          <w:t>17</w:t>
        </w:r>
      </w:fldSimple>
      <w:r w:rsidR="0037433D">
        <w:noBreakHyphen/>
      </w:r>
      <w:fldSimple w:instr=" SEQ Figure \* ARABIC \s 1 ">
        <w:r w:rsidR="00AA6384">
          <w:rPr>
            <w:noProof/>
          </w:rPr>
          <w:t>2</w:t>
        </w:r>
      </w:fldSimple>
      <w:r>
        <w:t>. Ghosts of a tracked cell.</w:t>
      </w:r>
      <w:bookmarkEnd w:id="297"/>
    </w:p>
    <w:p w14:paraId="3A209774" w14:textId="15D8545F" w:rsidR="00293F18" w:rsidRDefault="00293F18" w:rsidP="00293F18">
      <w:pPr>
        <w:pStyle w:val="Heading2"/>
      </w:pPr>
      <w:bookmarkStart w:id="298" w:name="_Toc406755693"/>
      <w:bookmarkStart w:id="299" w:name="_Toc406770766"/>
      <w:bookmarkStart w:id="300" w:name="_Toc428439183"/>
      <w:r>
        <w:t>ID Lists</w:t>
      </w:r>
      <w:bookmarkEnd w:id="298"/>
      <w:bookmarkEnd w:id="299"/>
      <w:bookmarkEnd w:id="300"/>
    </w:p>
    <w:p w14:paraId="7EA7EB45" w14:textId="7D916C84" w:rsidR="002C325E" w:rsidRDefault="002941B5" w:rsidP="002C325E">
      <w:bookmarkStart w:id="301" w:name="_Toc406755694"/>
      <w:r>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6B1AB7">
            <w:pPr>
              <w:pStyle w:val="Icon"/>
            </w:pPr>
            <w:r>
              <w:rPr>
                <w:noProof/>
                <w:lang w:eastAsia="en-US"/>
              </w:rPr>
              <w:lastRenderedPageBreak/>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7C43D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6B1AB7">
            <w:pPr>
              <w:pStyle w:val="TipText"/>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tbl>
    <w:p w14:paraId="3AD844E8" w14:textId="27297D0E" w:rsidR="00293F18" w:rsidRPr="00293F18" w:rsidRDefault="00293F18" w:rsidP="00293F18">
      <w:pPr>
        <w:pStyle w:val="Heading2"/>
      </w:pPr>
      <w:bookmarkStart w:id="302" w:name="_Toc406770767"/>
      <w:bookmarkStart w:id="303" w:name="_Toc428439184"/>
      <w:r>
        <w:t>Output</w:t>
      </w:r>
      <w:bookmarkEnd w:id="301"/>
      <w:bookmarkEnd w:id="302"/>
      <w:bookmarkEnd w:id="303"/>
    </w:p>
    <w:p w14:paraId="489B8993" w14:textId="5097E150" w:rsidR="00C94B71" w:rsidRPr="00C94B71" w:rsidRDefault="00DC4447" w:rsidP="00C94B71">
      <w:r>
        <w:t>Information is</w:t>
      </w:r>
      <w:r w:rsidR="00C94B71">
        <w:t xml:space="preserve"> shown in the output box.</w:t>
      </w:r>
    </w:p>
    <w:p w14:paraId="6D2EC49E" w14:textId="77777777" w:rsidR="00A0401A" w:rsidRDefault="00A0401A">
      <w:r>
        <w:br w:type="page"/>
      </w:r>
    </w:p>
    <w:p w14:paraId="10A120F0" w14:textId="199CA14B" w:rsidR="00433140" w:rsidRDefault="00AF4C71" w:rsidP="00AF4C71">
      <w:pPr>
        <w:pStyle w:val="Heading1"/>
      </w:pPr>
      <w:bookmarkStart w:id="304" w:name="_Toc406770768"/>
      <w:bookmarkStart w:id="305" w:name="_Toc428439185"/>
      <w:bookmarkStart w:id="306" w:name="_Toc406755695"/>
      <w:r>
        <w:lastRenderedPageBreak/>
        <w:t>Volume-Mesh Conversion</w:t>
      </w:r>
      <w:bookmarkEnd w:id="304"/>
      <w:bookmarkEnd w:id="305"/>
    </w:p>
    <w:p w14:paraId="3EE12C02" w14:textId="28730F07" w:rsidR="008216FB" w:rsidRDefault="008216FB">
      <w:r>
        <w:t>You can extract iso-surfaces from a volume channel or its selected part, and create a new mesh object. The settings of volume-mesh conversion are in the “Convert” dialog. To open convert dialog, click the downward arrow head on the right side of the “Analyze” button, and in the dropdown menu select “convert”.</w:t>
      </w:r>
    </w:p>
    <w:p w14:paraId="45224EDD" w14:textId="2DC0DA40" w:rsidR="008216FB" w:rsidRDefault="008216FB" w:rsidP="008216FB">
      <w:pPr>
        <w:jc w:val="center"/>
      </w:pPr>
      <w:r>
        <w:rPr>
          <w:noProof/>
          <w:lang w:eastAsia="en-US"/>
        </w:rPr>
        <w:drawing>
          <wp:inline distT="0" distB="0" distL="0" distR="0" wp14:anchorId="30EECABC" wp14:editId="36C91AB5">
            <wp:extent cx="2642616" cy="1490472"/>
            <wp:effectExtent l="0" t="0" r="571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42616" cy="1490472"/>
                    </a:xfrm>
                    <a:prstGeom prst="rect">
                      <a:avLst/>
                    </a:prstGeom>
                    <a:noFill/>
                    <a:ln>
                      <a:noFill/>
                    </a:ln>
                  </pic:spPr>
                </pic:pic>
              </a:graphicData>
            </a:graphic>
          </wp:inline>
        </w:drawing>
      </w:r>
    </w:p>
    <w:p w14:paraId="35EDEDFC" w14:textId="26E8C5A4" w:rsidR="008216FB" w:rsidRDefault="008216FB" w:rsidP="008216FB">
      <w:pPr>
        <w:pStyle w:val="Caption"/>
        <w:jc w:val="center"/>
      </w:pPr>
      <w:bookmarkStart w:id="307" w:name="_Toc428439236"/>
      <w:r>
        <w:t xml:space="preserve">Figure </w:t>
      </w:r>
      <w:fldSimple w:instr=" STYLEREF 1 \s ">
        <w:r w:rsidR="00AA6384">
          <w:rPr>
            <w:noProof/>
          </w:rPr>
          <w:t>18</w:t>
        </w:r>
      </w:fldSimple>
      <w:r w:rsidR="0037433D">
        <w:noBreakHyphen/>
      </w:r>
      <w:fldSimple w:instr=" SEQ Figure \* ARABIC \s 1 ">
        <w:r w:rsidR="00AA6384">
          <w:rPr>
            <w:noProof/>
          </w:rPr>
          <w:t>1</w:t>
        </w:r>
      </w:fldSimple>
      <w:r>
        <w:t>. Convert dialog.</w:t>
      </w:r>
      <w:bookmarkEnd w:id="307"/>
    </w:p>
    <w:p w14:paraId="7EF4327D" w14:textId="42A9AC19" w:rsidR="008216FB" w:rsidRDefault="00EC238F" w:rsidP="008216FB">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8216FB">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96289A">
            <w:pPr>
              <w:pStyle w:val="Icon"/>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16876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5E04AA6B" w:rsidR="00EC238F" w:rsidRDefault="00EC238F" w:rsidP="0096289A">
            <w:pPr>
              <w:pStyle w:val="TipText"/>
              <w:cnfStyle w:val="000000000000" w:firstRow="0" w:lastRow="0" w:firstColumn="0" w:lastColumn="0" w:oddVBand="0" w:evenVBand="0" w:oddHBand="0" w:evenHBand="0" w:firstRowFirstColumn="0" w:firstRowLastColumn="0" w:lastRowFirstColumn="0" w:lastRowLastColumn="0"/>
            </w:pPr>
            <w:r>
              <w:t>Marching-cubes algorithm is used to calculate the iso-surface.</w:t>
            </w:r>
          </w:p>
        </w:tc>
      </w:tr>
    </w:tbl>
    <w:p w14:paraId="2E789710" w14:textId="77777777" w:rsidR="00EC238F" w:rsidRDefault="00EC238F" w:rsidP="008216FB"/>
    <w:p w14:paraId="740AB5DE" w14:textId="21E4BE9C" w:rsidR="00EC238F" w:rsidRDefault="00EC238F" w:rsidP="008216FB">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8216FB">
      <w:r w:rsidRPr="00EC238F">
        <w:rPr>
          <w:b/>
        </w:rPr>
        <w:t>Down sample Z.</w:t>
      </w:r>
      <w:r>
        <w:t xml:space="preserve"> It increases the grid size in on the Z axis. The generated mesh object becomes coarse as the value increases.</w:t>
      </w:r>
    </w:p>
    <w:p w14:paraId="1CB4FDF0" w14:textId="027122E3" w:rsidR="00EC238F" w:rsidRDefault="00EC238F" w:rsidP="008216FB">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8216FB">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Pr="008216FB" w:rsidRDefault="0096289A" w:rsidP="008216FB">
      <w:r w:rsidRPr="0096289A">
        <w:rPr>
          <w:b/>
        </w:rPr>
        <w:t>Weld vertices.</w:t>
      </w:r>
      <w:r>
        <w:t xml:space="preserve"> It merges overlapping vertices so that a smooth shading can be applied.</w:t>
      </w:r>
    </w:p>
    <w:p w14:paraId="6D528DEC" w14:textId="77777777" w:rsidR="00AF4C71" w:rsidRDefault="00AF4C71">
      <w:r>
        <w:br w:type="page"/>
      </w:r>
    </w:p>
    <w:p w14:paraId="23EB2B3F" w14:textId="10EEA384" w:rsidR="000321EA" w:rsidRDefault="002F11D8" w:rsidP="000321EA">
      <w:pPr>
        <w:pStyle w:val="Heading1"/>
      </w:pPr>
      <w:bookmarkStart w:id="308" w:name="_Toc406770769"/>
      <w:bookmarkStart w:id="309" w:name="_Ref407094555"/>
      <w:bookmarkStart w:id="310" w:name="_Toc428439186"/>
      <w:r>
        <w:lastRenderedPageBreak/>
        <w:t>Contributing to</w:t>
      </w:r>
      <w:r w:rsidR="000321EA">
        <w:t xml:space="preserve"> FluoRender</w:t>
      </w:r>
      <w:bookmarkEnd w:id="308"/>
      <w:bookmarkEnd w:id="309"/>
      <w:bookmarkEnd w:id="310"/>
    </w:p>
    <w:p w14:paraId="50CD2E06" w14:textId="549C314D" w:rsidR="0096289A" w:rsidRDefault="00C211C7">
      <w:r>
        <w:t>You can contribute to FluoRender by adding new functions to its source code, or writing data processing modules with FluoRender’s built-in OpenCL kernel editor.</w:t>
      </w:r>
    </w:p>
    <w:p w14:paraId="73DBDC37" w14:textId="63A05759" w:rsidR="00C211C7" w:rsidRDefault="00C211C7" w:rsidP="00C211C7">
      <w:pPr>
        <w:pStyle w:val="Heading2"/>
      </w:pPr>
      <w:bookmarkStart w:id="311" w:name="_Toc406770770"/>
      <w:bookmarkStart w:id="312" w:name="_Toc428439187"/>
      <w:r>
        <w:t xml:space="preserve">Developing </w:t>
      </w:r>
      <w:r w:rsidR="00985754">
        <w:t xml:space="preserve">and Contributing </w:t>
      </w:r>
      <w:r>
        <w:t>with Source Code</w:t>
      </w:r>
      <w:bookmarkEnd w:id="311"/>
      <w:r w:rsidR="00985754">
        <w:t xml:space="preserve"> via GitHub</w:t>
      </w:r>
      <w:bookmarkEnd w:id="312"/>
    </w:p>
    <w:p w14:paraId="277B07C4" w14:textId="5496D8A4" w:rsidR="000B77AE" w:rsidRDefault="000B77AE" w:rsidP="000B77AE">
      <w:r>
        <w:t xml:space="preserve">FluoRender </w:t>
      </w:r>
      <w:r w:rsidR="008F0493">
        <w:t xml:space="preserve">is “Open Source”, and </w:t>
      </w:r>
      <w:r>
        <w:t xml:space="preserve">is 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0B77AE">
      <w:r>
        <w:t xml:space="preserve">You may view the GitHub page for FluoRender for full </w:t>
      </w:r>
      <w:r w:rsidR="00985754">
        <w:t xml:space="preserve">and detailed </w:t>
      </w:r>
      <w:r>
        <w:t>clone and build instructions:</w:t>
      </w:r>
    </w:p>
    <w:p w14:paraId="3E255B16" w14:textId="4C09488A" w:rsidR="000B77AE" w:rsidRDefault="00AA6384" w:rsidP="000B77AE">
      <w:hyperlink r:id="rId117" w:history="1">
        <w:r w:rsidR="000B77AE" w:rsidRPr="00241F36">
          <w:rPr>
            <w:rStyle w:val="Hyperlink"/>
          </w:rPr>
          <w:t>https://github.com/SCIInstitute/fluorender</w:t>
        </w:r>
      </w:hyperlink>
    </w:p>
    <w:p w14:paraId="5F37ADF1" w14:textId="7618D448" w:rsidR="00985754" w:rsidRDefault="00985754" w:rsidP="000B77AE">
      <w:r>
        <w:t>The build instructions can change frequently, so duplicating them in this document is not feasible.</w:t>
      </w:r>
    </w:p>
    <w:p w14:paraId="1C145B0C" w14:textId="173660EA" w:rsidR="000B77AE" w:rsidRDefault="000B77AE" w:rsidP="000B77AE">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F012AB">
            <w:pPr>
              <w:rPr>
                <w:rFonts w:ascii="Courier New" w:hAnsi="Courier New" w:cs="Courier New"/>
              </w:rPr>
            </w:pPr>
            <w:r>
              <w:rPr>
                <w:rFonts w:ascii="Courier New" w:hAnsi="Courier New" w:cs="Courier New"/>
              </w:rPr>
              <w:t xml:space="preserve">git clone </w:t>
            </w:r>
            <w:r w:rsidRPr="00985754">
              <w:rPr>
                <w:rFonts w:ascii="Courier New" w:hAnsi="Courier New" w:cs="Courier New"/>
              </w:rPr>
              <w:t>git@github.com:SCIInstitute/fluorender.git</w:t>
            </w:r>
          </w:p>
        </w:tc>
      </w:tr>
    </w:tbl>
    <w:p w14:paraId="689BBFDD" w14:textId="77777777" w:rsidR="00985754" w:rsidRDefault="00985754" w:rsidP="000B77AE"/>
    <w:p w14:paraId="32EA9F9A" w14:textId="436F1C2F" w:rsidR="00985754" w:rsidRDefault="00985754" w:rsidP="00985754">
      <w:r>
        <w:t>You can then fork your own branch to make changes and improvements.</w:t>
      </w:r>
    </w:p>
    <w:p w14:paraId="0B72D790" w14:textId="35557864" w:rsidR="00985754" w:rsidRDefault="00985754" w:rsidP="00985754">
      <w:r>
        <w:t xml:space="preserve">If you wish to merge your improvements into the master branch, or another branch, please request a “Merge Request” via GitHub, or on the command line. </w:t>
      </w:r>
    </w:p>
    <w:p w14:paraId="7FB74816" w14:textId="5293B662" w:rsidR="00985754" w:rsidRDefault="00985754" w:rsidP="00985754">
      <w:r>
        <w:t xml:space="preserve">You may also report bugs and suggest feature requests on GitHub. </w:t>
      </w:r>
    </w:p>
    <w:p w14:paraId="6B3ED043" w14:textId="15E3CFF7" w:rsidR="00C211C7" w:rsidRDefault="00C211C7" w:rsidP="00C211C7">
      <w:pPr>
        <w:pStyle w:val="Heading2"/>
      </w:pPr>
      <w:bookmarkStart w:id="313" w:name="_Toc406770771"/>
      <w:bookmarkStart w:id="314" w:name="_Toc428439188"/>
      <w:r>
        <w:t>OpenCL Kernel Editor</w:t>
      </w:r>
      <w:bookmarkEnd w:id="313"/>
      <w:bookmarkEnd w:id="314"/>
    </w:p>
    <w:p w14:paraId="3E45C6AE" w14:textId="30834E11" w:rsidR="00C211C7" w:rsidRDefault="00AF2915">
      <w:r>
        <w:t>To open the OpenCL kernel editor, click the downward arrow head on the right side of the “Analyze” button, and in the drop down menu select “OpenCL Kernel Editor”</w:t>
      </w:r>
      <w:r w:rsidR="001D76DD">
        <w:t xml:space="preserve"> (</w:t>
      </w:r>
      <w:r w:rsidR="001D76DD">
        <w:fldChar w:fldCharType="begin"/>
      </w:r>
      <w:r w:rsidR="001D76DD">
        <w:instrText xml:space="preserve"> REF _Ref406779169 \h </w:instrText>
      </w:r>
      <w:r w:rsidR="001D76DD">
        <w:fldChar w:fldCharType="separate"/>
      </w:r>
      <w:r w:rsidR="00AA6384">
        <w:t xml:space="preserve">Figure </w:t>
      </w:r>
      <w:r w:rsidR="00AA6384">
        <w:rPr>
          <w:noProof/>
        </w:rPr>
        <w:t>19</w:t>
      </w:r>
      <w:r w:rsidR="00AA6384">
        <w:noBreakHyphen/>
      </w:r>
      <w:r w:rsidR="00AA6384">
        <w:rPr>
          <w:noProof/>
        </w:rPr>
        <w:t>1</w:t>
      </w:r>
      <w:r w:rsidR="001D76DD">
        <w:fldChar w:fldCharType="end"/>
      </w:r>
      <w:r w:rsidR="001D76DD">
        <w:t>)</w:t>
      </w:r>
      <w:r>
        <w:t>.</w:t>
      </w:r>
      <w:r w:rsidR="00DC531F">
        <w:t xml:space="preserve"> You can load an OpenCL kernel file and apply it to currently selected volume channel. Or,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C531F" w14:paraId="613CC8F2" w14:textId="77777777" w:rsidTr="007C791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09FE853" w14:textId="77777777" w:rsidR="00DC531F" w:rsidRDefault="00DC531F" w:rsidP="007C791A">
            <w:pPr>
              <w:pStyle w:val="Icon"/>
            </w:pPr>
            <w:r>
              <w:rPr>
                <w:noProof/>
                <w:lang w:eastAsia="en-US"/>
              </w:rPr>
              <mc:AlternateContent>
                <mc:Choice Requires="wpg">
                  <w:drawing>
                    <wp:inline distT="0" distB="0" distL="0" distR="0" wp14:anchorId="73F5DBDB" wp14:editId="3A0048A2">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75171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A06482" w14:textId="106F2E5D" w:rsidR="00DC531F" w:rsidRDefault="00DC531F" w:rsidP="007C791A">
            <w:pPr>
              <w:pStyle w:val="TipText"/>
              <w:cnfStyle w:val="000000000000" w:firstRow="0" w:lastRow="0" w:firstColumn="0" w:lastColumn="0" w:oddVBand="0" w:evenVBand="0" w:oddHBand="0" w:evenHBand="0" w:firstRowFirstColumn="0" w:firstRowLastColumn="0" w:lastRowFirstColumn="0" w:lastRowLastColumn="0"/>
            </w:pPr>
            <w:r>
              <w:t>OpenCL 1.1 is currently supported.</w:t>
            </w:r>
          </w:p>
        </w:tc>
      </w:tr>
    </w:tbl>
    <w:p w14:paraId="295A147A" w14:textId="77777777" w:rsidR="00DC531F" w:rsidRDefault="00DC531F"/>
    <w:p w14:paraId="3091130A" w14:textId="5D9D863D" w:rsidR="00AF2915" w:rsidRDefault="00DC531F" w:rsidP="001D76DD">
      <w:pPr>
        <w:jc w:val="center"/>
      </w:pPr>
      <w:r>
        <w:rPr>
          <w:noProof/>
          <w:lang w:eastAsia="en-US"/>
        </w:rPr>
        <w:lastRenderedPageBreak/>
        <w:drawing>
          <wp:inline distT="0" distB="0" distL="0" distR="0" wp14:anchorId="75D220B4" wp14:editId="4539B846">
            <wp:extent cx="3575304" cy="4005072"/>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C:\Users\HP2\SkyDrive\FluoRender\cl_ui.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75304" cy="4005072"/>
                    </a:xfrm>
                    <a:prstGeom prst="rect">
                      <a:avLst/>
                    </a:prstGeom>
                    <a:noFill/>
                    <a:ln>
                      <a:noFill/>
                    </a:ln>
                  </pic:spPr>
                </pic:pic>
              </a:graphicData>
            </a:graphic>
          </wp:inline>
        </w:drawing>
      </w:r>
    </w:p>
    <w:p w14:paraId="7E9EAF17" w14:textId="4B1512AB" w:rsidR="001D76DD" w:rsidRDefault="001D76DD" w:rsidP="001D76DD">
      <w:pPr>
        <w:pStyle w:val="Caption"/>
        <w:jc w:val="center"/>
      </w:pPr>
      <w:bookmarkStart w:id="315" w:name="_Ref406779169"/>
      <w:bookmarkStart w:id="316" w:name="_Toc428439237"/>
      <w:r>
        <w:t xml:space="preserve">Figure </w:t>
      </w:r>
      <w:fldSimple w:instr=" STYLEREF 1 \s ">
        <w:r w:rsidR="00AA6384">
          <w:rPr>
            <w:noProof/>
          </w:rPr>
          <w:t>19</w:t>
        </w:r>
      </w:fldSimple>
      <w:r w:rsidR="0037433D">
        <w:noBreakHyphen/>
      </w:r>
      <w:fldSimple w:instr=" SEQ Figure \* ARABIC \s 1 ">
        <w:r w:rsidR="00AA6384">
          <w:rPr>
            <w:noProof/>
          </w:rPr>
          <w:t>1</w:t>
        </w:r>
      </w:fldSimple>
      <w:bookmarkEnd w:id="315"/>
      <w:r>
        <w:t>. OpenCL kernel editor.</w:t>
      </w:r>
      <w:bookmarkEnd w:id="316"/>
    </w:p>
    <w:p w14:paraId="5134473B" w14:textId="6509D1BF" w:rsidR="00DC531F" w:rsidRDefault="00DC531F" w:rsidP="00DC531F">
      <w:pPr>
        <w:pStyle w:val="Heading3"/>
      </w:pPr>
      <w:r>
        <w:t>Open and save kernel files</w:t>
      </w:r>
    </w:p>
    <w:p w14:paraId="09E7CEDD" w14:textId="14B2D2B9" w:rsidR="00DC531F" w:rsidRDefault="00DC531F">
      <w:r>
        <w:t>To open a kernel file, click “B</w:t>
      </w:r>
      <w:r w:rsidR="00A4579A">
        <w:t>rowse”, and in the file browser</w:t>
      </w:r>
      <w:r>
        <w:t xml:space="preserve"> dialog, choose a kernel file. To save an already opened kernel file, click “save”, and the content of the original file will be overwritten. To save a modified kernel file with a different name or path, click “sa</w:t>
      </w:r>
      <w:r w:rsidR="00A4579A">
        <w:t>ve as”, and in the file browser</w:t>
      </w:r>
      <w:r>
        <w:t xml:space="preserve"> dialog, choose a directory and file name to save it.</w:t>
      </w:r>
    </w:p>
    <w:p w14:paraId="22F2AB78" w14:textId="0F7E8DF6" w:rsidR="00DC531F" w:rsidRDefault="00DC531F" w:rsidP="00DC531F">
      <w:pPr>
        <w:pStyle w:val="Heading3"/>
      </w:pPr>
      <w:r>
        <w:t>Built-in kernel files</w:t>
      </w:r>
    </w:p>
    <w:p w14:paraId="7B9EA074" w14:textId="3047DE26" w:rsidR="00DC531F" w:rsidRDefault="00DC531F">
      <w:r>
        <w:t>Built-in kernel files can be found in the CL_code folder. Any file in this folder is listed</w:t>
      </w:r>
      <w:r w:rsidR="00D5784A">
        <w:t xml:space="preserve"> on the left side of the OpenCL kernel editor window. To load a built-in kernel file, click the kernel file name. Then, the kernel code is loaded to the code panel in the editor.</w:t>
      </w:r>
    </w:p>
    <w:p w14:paraId="7B16AF16" w14:textId="557C0985" w:rsidR="00D5784A" w:rsidRDefault="00D5784A" w:rsidP="00D5784A">
      <w:pPr>
        <w:pStyle w:val="Heading3"/>
      </w:pPr>
      <w:r>
        <w:t>Code panel</w:t>
      </w:r>
    </w:p>
    <w:p w14:paraId="2273F49E" w14:textId="268BA421" w:rsidR="00D5784A" w:rsidRDefault="00D5784A">
      <w:r>
        <w:t>Write your own code or modify built-in code for more data processing functions. Coding should strictly follow the OpenCL 1.1 standard (</w:t>
      </w:r>
      <w:hyperlink r:id="rId119" w:history="1">
        <w:r w:rsidRPr="00460729">
          <w:rPr>
            <w:rStyle w:val="Hyperlink"/>
          </w:rPr>
          <w:t>www.khronos.org/opencl/</w:t>
        </w:r>
      </w:hyperlink>
      <w:r>
        <w:t>). In addition, pay attention to the following requirements.</w:t>
      </w:r>
    </w:p>
    <w:p w14:paraId="5CEDB6D3" w14:textId="26F69273" w:rsidR="00D5784A" w:rsidRDefault="00D5784A" w:rsidP="00D5784A">
      <w:pPr>
        <w:pStyle w:val="ListParagraph"/>
        <w:numPr>
          <w:ilvl w:val="0"/>
          <w:numId w:val="15"/>
        </w:numPr>
      </w:pPr>
      <w:r>
        <w:t xml:space="preserve">Kernel entry point should be named with </w:t>
      </w:r>
      <w:r w:rsidRPr="00D5784A">
        <w:rPr>
          <w:rFonts w:ascii="Courier New" w:hAnsi="Courier New" w:cs="Courier New"/>
          <w:shd w:val="clear" w:color="auto" w:fill="E8F1E2" w:themeFill="accent2" w:themeFillTint="33"/>
        </w:rPr>
        <w:t>kernel_main</w:t>
      </w:r>
      <w:r>
        <w:t>.</w:t>
      </w:r>
    </w:p>
    <w:p w14:paraId="43AF2500" w14:textId="1C9DC630" w:rsidR="00D5784A" w:rsidRDefault="00D5784A" w:rsidP="00D5784A">
      <w:pPr>
        <w:pStyle w:val="ListParagraph"/>
        <w:numPr>
          <w:ilvl w:val="0"/>
          <w:numId w:val="15"/>
        </w:numPr>
      </w:pPr>
      <w:r>
        <w:t>Currently selected volume channel is read by the kernel as an OpenGL</w:t>
      </w:r>
      <w:r w:rsidR="00ED5E19">
        <w:fldChar w:fldCharType="begin"/>
      </w:r>
      <w:r w:rsidR="00ED5E19">
        <w:instrText xml:space="preserve"> XE "</w:instrText>
      </w:r>
      <w:r w:rsidR="00ED5E19" w:rsidRPr="00636FBE">
        <w:instrText>OpenGL</w:instrText>
      </w:r>
      <w:r w:rsidR="00ED5E19">
        <w:instrText xml:space="preserve">" </w:instrText>
      </w:r>
      <w:r w:rsidR="00ED5E19">
        <w:fldChar w:fldCharType="end"/>
      </w:r>
      <w:r>
        <w:t xml:space="preserve"> 3D texture. </w:t>
      </w:r>
      <w:r w:rsidR="007C791A">
        <w:t>The first parameter of t</w:t>
      </w:r>
      <w:r>
        <w:t xml:space="preserve">ype </w:t>
      </w:r>
      <w:r w:rsidRPr="00D5784A">
        <w:rPr>
          <w:rFonts w:ascii="Courier New" w:hAnsi="Courier New" w:cs="Courier New"/>
          <w:shd w:val="clear" w:color="auto" w:fill="E8F1E2" w:themeFill="accent2" w:themeFillTint="33"/>
        </w:rPr>
        <w:t>image_3d</w:t>
      </w:r>
      <w:r>
        <w:t xml:space="preserve"> is used.</w:t>
      </w:r>
    </w:p>
    <w:p w14:paraId="2E16E5E7" w14:textId="2CCAFD42" w:rsidR="00D5784A" w:rsidRDefault="00D5784A" w:rsidP="00D5784A">
      <w:pPr>
        <w:pStyle w:val="ListParagraph"/>
        <w:numPr>
          <w:ilvl w:val="0"/>
          <w:numId w:val="15"/>
        </w:numPr>
      </w:pPr>
      <w:r>
        <w:t xml:space="preserve">Resulting volume channel has type </w:t>
      </w:r>
      <w:r w:rsidRPr="00D5784A">
        <w:rPr>
          <w:rFonts w:ascii="Courier New" w:hAnsi="Courier New" w:cs="Courier New"/>
          <w:shd w:val="clear" w:color="auto" w:fill="E8F1E2" w:themeFill="accent2" w:themeFillTint="33"/>
        </w:rPr>
        <w:t>unsigned char*</w:t>
      </w:r>
      <w:r w:rsidRPr="007C791A">
        <w:t xml:space="preserve">, </w:t>
      </w:r>
      <w:r w:rsidR="007C791A" w:rsidRPr="007C791A">
        <w:t xml:space="preserve">its resolution is specified by the subsequent parameters, which are of </w:t>
      </w:r>
      <w:r w:rsidR="007C791A" w:rsidRPr="007C791A">
        <w:rPr>
          <w:rFonts w:ascii="Courier New" w:hAnsi="Courier New" w:cs="Courier New"/>
          <w:shd w:val="clear" w:color="auto" w:fill="E8F1E2" w:themeFill="accent2" w:themeFillTint="33"/>
        </w:rPr>
        <w:t>unsigned int</w:t>
      </w:r>
      <w:r w:rsidR="007C791A" w:rsidRPr="007C791A">
        <w:t xml:space="preserve">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C791A" w14:paraId="3EA4B089" w14:textId="77777777" w:rsidTr="007C791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6ACFF0" w14:textId="77777777" w:rsidR="007C791A" w:rsidRDefault="007C791A" w:rsidP="007C791A">
            <w:pPr>
              <w:pStyle w:val="Icon"/>
            </w:pPr>
            <w:r>
              <w:rPr>
                <w:noProof/>
                <w:lang w:eastAsia="en-US"/>
              </w:rPr>
              <w:lastRenderedPageBreak/>
              <mc:AlternateContent>
                <mc:Choice Requires="wpg">
                  <w:drawing>
                    <wp:inline distT="0" distB="0" distL="0" distR="0" wp14:anchorId="4F1541F3" wp14:editId="7D8FDA5F">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9BA1D5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0B80500" w14:textId="4F23EDBE" w:rsidR="007C791A" w:rsidRDefault="007C791A" w:rsidP="007C791A">
            <w:pPr>
              <w:pStyle w:val="TipText"/>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exactly the same resolution. A kernel can have access to all sample point of both volumes. Please contact us for suggestions on more interface types. </w:t>
            </w:r>
          </w:p>
        </w:tc>
      </w:tr>
    </w:tbl>
    <w:p w14:paraId="0E68957F" w14:textId="446D8549" w:rsidR="007C791A" w:rsidRDefault="007C791A"/>
    <w:p w14:paraId="532BFDB3" w14:textId="65C2DF35" w:rsidR="007C791A" w:rsidRDefault="007C791A" w:rsidP="007C791A">
      <w:pPr>
        <w:pStyle w:val="Heading3"/>
      </w:pPr>
      <w:r>
        <w:t>Run a kernel</w:t>
      </w:r>
    </w:p>
    <w:p w14:paraId="59B0914B" w14:textId="5B24941B" w:rsidR="007C791A" w:rsidRPr="007C791A" w:rsidRDefault="007C791A" w:rsidP="007C791A">
      <w:r>
        <w:t>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created and the kernel’s processing is directly applied to it.</w:t>
      </w:r>
      <w:r w:rsidR="004402C2">
        <w:t xml:space="preserve"> This allows you to repeatedly apply a kernel to a channel.</w:t>
      </w:r>
    </w:p>
    <w:p w14:paraId="77B0605B" w14:textId="07FB6A5C" w:rsidR="007C791A" w:rsidRDefault="007C791A" w:rsidP="007C791A">
      <w:pPr>
        <w:pStyle w:val="Heading3"/>
      </w:pPr>
      <w:r>
        <w:t>Output panel</w:t>
      </w:r>
    </w:p>
    <w:p w14:paraId="4952C925" w14:textId="738765D4" w:rsidR="007C791A" w:rsidRPr="007C791A" w:rsidRDefault="004402C2" w:rsidP="007C791A">
      <w:r>
        <w:t>Kernel compiling information is listed in the output panel. If a kernel fails to compile, error messages can be found in the output panel. Correct your kernel code based on the error messages if this happens.</w:t>
      </w:r>
    </w:p>
    <w:p w14:paraId="6FAAD962" w14:textId="77777777" w:rsidR="000321EA" w:rsidRDefault="000321EA">
      <w:r>
        <w:br w:type="page"/>
      </w:r>
    </w:p>
    <w:p w14:paraId="004BCF60" w14:textId="5B7363D5" w:rsidR="000321EA" w:rsidRDefault="000321EA" w:rsidP="000321EA">
      <w:pPr>
        <w:pStyle w:val="Heading1"/>
      </w:pPr>
      <w:bookmarkStart w:id="317" w:name="_Toc406770772"/>
      <w:bookmarkStart w:id="318" w:name="_Ref406852055"/>
      <w:bookmarkStart w:id="319" w:name="_Ref406852087"/>
      <w:bookmarkStart w:id="320" w:name="_Ref406852291"/>
      <w:bookmarkStart w:id="321" w:name="_Ref410030537"/>
      <w:bookmarkStart w:id="322" w:name="_Ref418850238"/>
      <w:bookmarkStart w:id="323" w:name="_Ref420071189"/>
      <w:bookmarkStart w:id="324" w:name="_Ref428268077"/>
      <w:bookmarkStart w:id="325" w:name="_Ref428273682"/>
      <w:bookmarkStart w:id="326" w:name="_Ref428353961"/>
      <w:bookmarkStart w:id="327" w:name="_Ref428360414"/>
      <w:bookmarkStart w:id="328" w:name="_Ref428360916"/>
      <w:bookmarkStart w:id="329" w:name="_Ref428361748"/>
      <w:bookmarkStart w:id="330" w:name="_Ref428364528"/>
      <w:bookmarkStart w:id="331" w:name="_Toc428439189"/>
      <w:r>
        <w:lastRenderedPageBreak/>
        <w:t>Settings</w:t>
      </w:r>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14:paraId="06EC9440" w14:textId="157E7EAB" w:rsidR="009C4E38" w:rsidRDefault="009C4E38">
      <w:r>
        <w:t>FluoRender’s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 xml:space="preserve"> are found in the “Settings” dialog. To open setting dialog, click “Settings” </w:t>
      </w:r>
      <w:r>
        <w:rPr>
          <w:noProof/>
          <w:lang w:eastAsia="en-US"/>
        </w:rPr>
        <w:drawing>
          <wp:inline distT="0" distB="0" distL="0" distR="0" wp14:anchorId="083199BD" wp14:editId="3C6C6B52">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87D5F" w14:paraId="69579A3C" w14:textId="77777777" w:rsidTr="00D9729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8B4D3E" w14:textId="77777777" w:rsidR="00687D5F" w:rsidRDefault="00687D5F" w:rsidP="00D9729D">
            <w:pPr>
              <w:pStyle w:val="Icon"/>
            </w:pPr>
            <w:r>
              <w:rPr>
                <w:noProof/>
                <w:lang w:eastAsia="en-US"/>
              </w:rPr>
              <mc:AlternateContent>
                <mc:Choice Requires="wpg">
                  <w:drawing>
                    <wp:inline distT="0" distB="0" distL="0" distR="0" wp14:anchorId="60C4CD3B" wp14:editId="79023DAD">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68AEE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E1F1438" w14:textId="5576D58A" w:rsidR="00687D5F" w:rsidRDefault="00687D5F" w:rsidP="007B3341">
            <w:pPr>
              <w:pStyle w:val="TipText"/>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fluorender.set. You can use a text editor to modify settings directly. </w:t>
            </w:r>
          </w:p>
        </w:tc>
      </w:tr>
    </w:tbl>
    <w:p w14:paraId="49F009D0" w14:textId="77777777" w:rsidR="00687D5F" w:rsidRDefault="00687D5F"/>
    <w:p w14:paraId="17925CFD" w14:textId="777BBC73" w:rsidR="009C4E38" w:rsidRDefault="009C4E38" w:rsidP="009C4E38">
      <w:pPr>
        <w:pStyle w:val="Heading2"/>
      </w:pPr>
      <w:bookmarkStart w:id="332" w:name="_Toc406770773"/>
      <w:bookmarkStart w:id="333" w:name="_Toc428439190"/>
      <w:r>
        <w:t>Project Settings</w:t>
      </w:r>
      <w:bookmarkEnd w:id="332"/>
      <w:bookmarkEnd w:id="333"/>
    </w:p>
    <w:p w14:paraId="3C489779" w14:textId="7BE1B98D" w:rsidR="00DE06D7" w:rsidRPr="00DE06D7" w:rsidRDefault="00DE06D7" w:rsidP="00DE06D7">
      <w:r>
        <w:t>Project settings are in the project panel. (</w:t>
      </w:r>
      <w:r>
        <w:fldChar w:fldCharType="begin"/>
      </w:r>
      <w:r>
        <w:instrText xml:space="preserve"> REF _Ref406767825 \h </w:instrText>
      </w:r>
      <w:r>
        <w:fldChar w:fldCharType="separate"/>
      </w:r>
      <w:r w:rsidR="00AA6384">
        <w:t xml:space="preserve">Figure </w:t>
      </w:r>
      <w:r w:rsidR="00AA6384">
        <w:rPr>
          <w:noProof/>
        </w:rPr>
        <w:t>20</w:t>
      </w:r>
      <w:r w:rsidR="00AA6384">
        <w:noBreakHyphen/>
      </w:r>
      <w:r w:rsidR="00AA6384">
        <w:rPr>
          <w:noProof/>
        </w:rPr>
        <w:t>1</w:t>
      </w:r>
      <w:r>
        <w:fldChar w:fldCharType="end"/>
      </w:r>
      <w:r>
        <w:t>)</w:t>
      </w:r>
    </w:p>
    <w:p w14:paraId="5657E497" w14:textId="721F5D93" w:rsidR="00DE06D7" w:rsidRDefault="00DE06D7" w:rsidP="00DE06D7">
      <w:pPr>
        <w:jc w:val="center"/>
      </w:pPr>
      <w:r>
        <w:rPr>
          <w:noProof/>
          <w:lang w:eastAsia="en-US"/>
        </w:rPr>
        <w:drawing>
          <wp:inline distT="0" distB="0" distL="0" distR="0" wp14:anchorId="2BA47C4D" wp14:editId="033853B7">
            <wp:extent cx="2918809" cy="3035808"/>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Users\HP2\SkyDrive\FluoRender\settings_01.pn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2918809" cy="3035808"/>
                    </a:xfrm>
                    <a:prstGeom prst="rect">
                      <a:avLst/>
                    </a:prstGeom>
                    <a:noFill/>
                    <a:ln>
                      <a:noFill/>
                    </a:ln>
                  </pic:spPr>
                </pic:pic>
              </a:graphicData>
            </a:graphic>
          </wp:inline>
        </w:drawing>
      </w:r>
    </w:p>
    <w:p w14:paraId="26CBC3B2" w14:textId="25E043F3" w:rsidR="00DE06D7" w:rsidRPr="00DE06D7" w:rsidRDefault="00DE06D7" w:rsidP="00DE06D7">
      <w:pPr>
        <w:pStyle w:val="Caption"/>
        <w:jc w:val="center"/>
      </w:pPr>
      <w:bookmarkStart w:id="334" w:name="_Ref406767825"/>
      <w:bookmarkStart w:id="335" w:name="_Toc428439238"/>
      <w:r>
        <w:t xml:space="preserve">Figure </w:t>
      </w:r>
      <w:fldSimple w:instr=" STYLEREF 1 \s ">
        <w:r w:rsidR="00AA6384">
          <w:rPr>
            <w:noProof/>
          </w:rPr>
          <w:t>20</w:t>
        </w:r>
      </w:fldSimple>
      <w:r w:rsidR="0037433D">
        <w:noBreakHyphen/>
      </w:r>
      <w:fldSimple w:instr=" SEQ Figure \* ARABIC \s 1 ">
        <w:r w:rsidR="00AA6384">
          <w:rPr>
            <w:noProof/>
          </w:rPr>
          <w:t>1</w:t>
        </w:r>
      </w:fldSimple>
      <w:bookmarkEnd w:id="334"/>
      <w:r>
        <w:t>. Settings, project panel.</w:t>
      </w:r>
      <w:bookmarkEnd w:id="335"/>
    </w:p>
    <w:p w14:paraId="16ED1368" w14:textId="21DC35D6" w:rsidR="00DE06D7" w:rsidRDefault="00DE06D7" w:rsidP="00DE06D7">
      <w:pPr>
        <w:pStyle w:val="Heading3"/>
      </w:pPr>
      <w:r>
        <w:t>Open/Save</w:t>
      </w:r>
    </w:p>
    <w:p w14:paraId="14C698AF" w14:textId="54CC3D75" w:rsidR="00DE06D7" w:rsidRDefault="00DE06D7" w:rsidP="00DE06D7">
      <w:r w:rsidRPr="00DE06D7">
        <w:rPr>
          <w:b/>
        </w:rPr>
        <w:t>Save project when capture viewport or export movie.</w:t>
      </w:r>
      <w:r>
        <w:t xml:space="preserve"> When enabled, it automatically saves a project file when you click the “capture” button in render view, or export a movie.</w:t>
      </w:r>
    </w:p>
    <w:p w14:paraId="6D06AD0C" w14:textId="1D21F735" w:rsidR="00DE06D7" w:rsidRDefault="00DE06D7" w:rsidP="00DE06D7">
      <w:r w:rsidRPr="00DE06D7">
        <w:rPr>
          <w:b/>
        </w:rPr>
        <w:t>Compress data in graphics memory when loading.</w:t>
      </w:r>
      <w:r>
        <w:t xml:space="preserve"> When enabled, it uses OpenGL</w:t>
      </w:r>
      <w:r w:rsidR="00ED5E19">
        <w:fldChar w:fldCharType="begin"/>
      </w:r>
      <w:r w:rsidR="00ED5E19">
        <w:instrText xml:space="preserve"> XE "</w:instrText>
      </w:r>
      <w:r w:rsidR="00ED5E19" w:rsidRPr="00636FBE">
        <w:instrText>OpenGL</w:instrText>
      </w:r>
      <w:r w:rsidR="00ED5E19">
        <w:instrText xml:space="preserve">" </w:instrText>
      </w:r>
      <w:r w:rsidR="00ED5E19">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E06D7" w14:paraId="7F9FD5CD" w14:textId="77777777" w:rsidTr="00A762E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AB4F846" w14:textId="77777777" w:rsidR="00DE06D7" w:rsidRDefault="00DE06D7" w:rsidP="00A762EE">
            <w:pPr>
              <w:pStyle w:val="Icon"/>
            </w:pPr>
            <w:r>
              <w:rPr>
                <w:noProof/>
                <w:lang w:eastAsia="en-US"/>
              </w:rPr>
              <mc:AlternateContent>
                <mc:Choice Requires="wpg">
                  <w:drawing>
                    <wp:inline distT="0" distB="0" distL="0" distR="0" wp14:anchorId="31DA2225" wp14:editId="185CA4E9">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28A35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A54DA1" w14:textId="6C2BFFE8" w:rsidR="00DE06D7" w:rsidRDefault="00DE06D7" w:rsidP="00A762EE">
            <w:pPr>
              <w:pStyle w:val="TipText"/>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6F055161" w14:textId="4F7345AB" w:rsidR="00DE06D7" w:rsidRDefault="00DE06D7" w:rsidP="00DE06D7">
      <w:pPr>
        <w:pStyle w:val="Heading3"/>
      </w:pPr>
      <w:r>
        <w:lastRenderedPageBreak/>
        <w:t>Font</w:t>
      </w:r>
    </w:p>
    <w:p w14:paraId="6AA823D3" w14:textId="438B6B9C" w:rsidR="00DE06D7" w:rsidRDefault="00B253E9" w:rsidP="00DE06D7">
      <w:r>
        <w:rPr>
          <w:b/>
        </w:rPr>
        <w:t>Font</w:t>
      </w:r>
      <w:r w:rsidR="00DE06D7" w:rsidRPr="00DE06D7">
        <w:rPr>
          <w:b/>
        </w:rPr>
        <w:t>.</w:t>
      </w:r>
      <w:r w:rsidR="00DE06D7">
        <w:t xml:space="preserve"> </w:t>
      </w:r>
      <w:r>
        <w:t>FluoRender searches and lists all True-type font files in the /Fonts folder within its installation directory</w:t>
      </w:r>
      <w:r w:rsidR="00DE06D7">
        <w:t>.</w:t>
      </w:r>
      <w:r>
        <w:t xml:space="preserve">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253E9" w14:paraId="0C252F73"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1A37E25" w14:textId="77777777" w:rsidR="00B253E9" w:rsidRDefault="00B253E9" w:rsidP="0078369E">
            <w:pPr>
              <w:pStyle w:val="Icon"/>
            </w:pPr>
            <w:r>
              <w:rPr>
                <w:noProof/>
                <w:lang w:eastAsia="en-US"/>
              </w:rPr>
              <mc:AlternateContent>
                <mc:Choice Requires="wpg">
                  <w:drawing>
                    <wp:inline distT="0" distB="0" distL="0" distR="0" wp14:anchorId="099A16C9" wp14:editId="7768E5D9">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74BF6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82B31DF" w14:textId="112C580A" w:rsidR="00B253E9" w:rsidRDefault="00B253E9" w:rsidP="0078369E">
            <w:pPr>
              <w:pStyle w:val="TipText"/>
              <w:cnfStyle w:val="000000000000" w:firstRow="0" w:lastRow="0" w:firstColumn="0" w:lastColumn="0" w:oddVBand="0" w:evenVBand="0" w:oddHBand="0" w:evenHBand="0" w:firstRowFirstColumn="0" w:firstRowLastColumn="0" w:lastRowFirstColumn="0" w:lastRowLastColumn="0"/>
            </w:pPr>
            <w:r>
              <w:t xml:space="preserve">If you want to display Unicode characters in the render view port, you have to copy a True-type font file that supports the character sets into the /Fonts folder. Then, restart FluoRender so that the font list can be regenerated. </w:t>
            </w:r>
          </w:p>
        </w:tc>
      </w:tr>
    </w:tbl>
    <w:p w14:paraId="768ABD41" w14:textId="77777777" w:rsidR="00B253E9" w:rsidRDefault="00B253E9" w:rsidP="00DE06D7"/>
    <w:p w14:paraId="6D3A3EE3" w14:textId="3B3D5765" w:rsidR="00B253E9" w:rsidRDefault="00B253E9" w:rsidP="00DE06D7">
      <w:r w:rsidRPr="00B253E9">
        <w:rPr>
          <w:b/>
        </w:rPr>
        <w:t>Size.</w:t>
      </w:r>
      <w:r>
        <w:t xml:space="preserve"> Change the font size for render view text.</w:t>
      </w:r>
    </w:p>
    <w:p w14:paraId="3D9E5515" w14:textId="61CC2D0A" w:rsidR="00DE06D7" w:rsidRDefault="00DE06D7" w:rsidP="0055721E">
      <w:pPr>
        <w:pStyle w:val="Heading3"/>
      </w:pPr>
      <w:r>
        <w:t xml:space="preserve">4D </w:t>
      </w:r>
      <w:r w:rsidR="0055721E">
        <w:t>Script</w:t>
      </w:r>
    </w:p>
    <w:p w14:paraId="2F9E2A5E" w14:textId="01406237" w:rsidR="0055721E" w:rsidRDefault="0055721E" w:rsidP="00DE06D7">
      <w:r w:rsidRPr="0055721E">
        <w:rPr>
          <w:b/>
        </w:rPr>
        <w:t>Enable execution of a script on 4D data during playback.</w:t>
      </w:r>
      <w:r>
        <w:t xml:space="preserve"> When enabled, a script describing a data processing can be executed when a 4D sequence is played. See </w:t>
      </w:r>
      <w:r>
        <w:fldChar w:fldCharType="begin"/>
      </w:r>
      <w:r>
        <w:instrText xml:space="preserve"> REF _Ref406768432 \r \h </w:instrText>
      </w:r>
      <w:r>
        <w:fldChar w:fldCharType="separate"/>
      </w:r>
      <w:r w:rsidR="00AA6384">
        <w:t>Chapter 12</w:t>
      </w:r>
      <w:r>
        <w:fldChar w:fldCharType="end"/>
      </w:r>
      <w:r>
        <w:t xml:space="preserve"> for more details.</w:t>
      </w:r>
    </w:p>
    <w:p w14:paraId="3EF6C7FE" w14:textId="6999E801" w:rsidR="00DC4447" w:rsidRDefault="00DC4447" w:rsidP="00DE06D7">
      <w:r w:rsidRPr="00DC4447">
        <w:rPr>
          <w:b/>
        </w:rPr>
        <w:t>Script File.</w:t>
      </w:r>
      <w:r>
        <w:t xml:space="preserve"> Choose a script file to be executed when a 4D sequence is played. Remember to change the setting if you want to execute a file for a different task. Example scripts are included in the Script directory of FluoRender’s installation.</w:t>
      </w:r>
    </w:p>
    <w:p w14:paraId="28D40A3F" w14:textId="50FAEEC3" w:rsidR="00DC4447" w:rsidRDefault="00DC4447" w:rsidP="00DC4447">
      <w:pPr>
        <w:pStyle w:val="Heading3"/>
      </w:pPr>
      <w:r>
        <w:t>Paint History</w:t>
      </w:r>
    </w:p>
    <w:p w14:paraId="787238D3" w14:textId="3EF15485" w:rsidR="00DC4447" w:rsidRPr="00DE06D7" w:rsidRDefault="00DC4447" w:rsidP="00DE06D7">
      <w:r>
        <w:t>Paint history is the number of paint brush operations that can be remembered</w:t>
      </w:r>
      <w:r w:rsidR="00747895">
        <w:t xml:space="preserve"> by FluoRender. Set a number greater than 0 to use the </w:t>
      </w:r>
      <w:r w:rsidR="00747895" w:rsidRPr="00747895">
        <w:rPr>
          <w:b/>
        </w:rPr>
        <w:t>Undo</w:t>
      </w:r>
      <w:r w:rsidR="00747895">
        <w:t xml:space="preserve"> and </w:t>
      </w:r>
      <w:r w:rsidR="00747895" w:rsidRPr="00747895">
        <w:rPr>
          <w:b/>
        </w:rPr>
        <w:t>Redo</w:t>
      </w:r>
      <w:r w:rsidR="00747895">
        <w:t xml:space="preserve"> features in the Analyze window. The paint history is kept for each volume independently. Make sure that you choose a reasonable number so that memory consumption remains low.</w:t>
      </w:r>
    </w:p>
    <w:p w14:paraId="30A9A716" w14:textId="72760D3C" w:rsidR="009C4E38" w:rsidRDefault="009C4E38" w:rsidP="009C4E38">
      <w:pPr>
        <w:pStyle w:val="Heading2"/>
      </w:pPr>
      <w:bookmarkStart w:id="336" w:name="_Toc406770774"/>
      <w:bookmarkStart w:id="337" w:name="_Toc428439191"/>
      <w:r>
        <w:t>Rendering Settings</w:t>
      </w:r>
      <w:bookmarkEnd w:id="336"/>
      <w:bookmarkEnd w:id="337"/>
    </w:p>
    <w:p w14:paraId="4A4842C2" w14:textId="6749F925" w:rsidR="0055721E" w:rsidRDefault="00297AD6" w:rsidP="00270E67">
      <w:pPr>
        <w:spacing w:after="0"/>
      </w:pPr>
      <w:r>
        <w:t>Rendering settings are in the rendering panel (</w:t>
      </w:r>
      <w:r w:rsidR="0003445B">
        <w:fldChar w:fldCharType="begin"/>
      </w:r>
      <w:r w:rsidR="0003445B">
        <w:instrText xml:space="preserve"> REF _Ref406769143 \h </w:instrText>
      </w:r>
      <w:r w:rsidR="0003445B">
        <w:fldChar w:fldCharType="separate"/>
      </w:r>
      <w:r w:rsidR="00AA6384">
        <w:t xml:space="preserve">Figure </w:t>
      </w:r>
      <w:r w:rsidR="00AA6384">
        <w:rPr>
          <w:noProof/>
        </w:rPr>
        <w:t>20</w:t>
      </w:r>
      <w:r w:rsidR="00AA6384">
        <w:noBreakHyphen/>
      </w:r>
      <w:r w:rsidR="00AA6384">
        <w:rPr>
          <w:noProof/>
        </w:rPr>
        <w:t>2</w:t>
      </w:r>
      <w:r w:rsidR="0003445B">
        <w:fldChar w:fldCharType="end"/>
      </w:r>
      <w:r>
        <w:t>).</w:t>
      </w:r>
    </w:p>
    <w:p w14:paraId="6705FAC4" w14:textId="7EA20A5F" w:rsidR="00297AD6" w:rsidRDefault="00297AD6" w:rsidP="00270E67">
      <w:pPr>
        <w:spacing w:after="120"/>
        <w:jc w:val="center"/>
      </w:pPr>
      <w:r>
        <w:rPr>
          <w:noProof/>
          <w:lang w:eastAsia="en-US"/>
        </w:rPr>
        <w:drawing>
          <wp:inline distT="0" distB="0" distL="0" distR="0" wp14:anchorId="54F98607" wp14:editId="2AA4DD67">
            <wp:extent cx="2934804" cy="296156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7354" cy="2984319"/>
                    </a:xfrm>
                    <a:prstGeom prst="rect">
                      <a:avLst/>
                    </a:prstGeom>
                    <a:noFill/>
                    <a:ln>
                      <a:noFill/>
                    </a:ln>
                  </pic:spPr>
                </pic:pic>
              </a:graphicData>
            </a:graphic>
          </wp:inline>
        </w:drawing>
      </w:r>
    </w:p>
    <w:p w14:paraId="72995014" w14:textId="7FB0965E" w:rsidR="00297AD6" w:rsidRPr="0055721E" w:rsidRDefault="00297AD6" w:rsidP="00297AD6">
      <w:pPr>
        <w:pStyle w:val="Caption"/>
        <w:jc w:val="center"/>
      </w:pPr>
      <w:bookmarkStart w:id="338" w:name="_Ref406769143"/>
      <w:bookmarkStart w:id="339" w:name="_Ref406768546"/>
      <w:bookmarkStart w:id="340" w:name="_Toc428439239"/>
      <w:r>
        <w:t xml:space="preserve">Figure </w:t>
      </w:r>
      <w:fldSimple w:instr=" STYLEREF 1 \s ">
        <w:r w:rsidR="00AA6384">
          <w:rPr>
            <w:noProof/>
          </w:rPr>
          <w:t>20</w:t>
        </w:r>
      </w:fldSimple>
      <w:r w:rsidR="0037433D">
        <w:noBreakHyphen/>
      </w:r>
      <w:fldSimple w:instr=" SEQ Figure \* ARABIC \s 1 ">
        <w:r w:rsidR="00AA6384">
          <w:rPr>
            <w:noProof/>
          </w:rPr>
          <w:t>2</w:t>
        </w:r>
      </w:fldSimple>
      <w:bookmarkEnd w:id="338"/>
      <w:r>
        <w:t>. Settings, rendering panel.</w:t>
      </w:r>
      <w:bookmarkEnd w:id="339"/>
      <w:bookmarkEnd w:id="340"/>
    </w:p>
    <w:p w14:paraId="1FD4FDCE" w14:textId="56F153C0" w:rsidR="007E283E" w:rsidRDefault="007E283E" w:rsidP="007E283E">
      <w:pPr>
        <w:pStyle w:val="Heading3"/>
      </w:pPr>
      <w:r>
        <w:lastRenderedPageBreak/>
        <w:t>Micro Blending</w:t>
      </w:r>
    </w:p>
    <w:p w14:paraId="27A3EE15" w14:textId="526D4BB3" w:rsidR="007E283E" w:rsidRDefault="007E283E" w:rsidP="007E283E">
      <w:r w:rsidRPr="007E283E">
        <w:rPr>
          <w:b/>
        </w:rPr>
        <w:t>Enable micro blending.</w:t>
      </w:r>
      <w:r>
        <w:t xml:space="preserve"> When enabled, channel intermixing in depth mode has more accurate results.</w:t>
      </w:r>
    </w:p>
    <w:p w14:paraId="01E53D4C" w14:textId="514EF922" w:rsidR="007E283E" w:rsidRDefault="007E283E" w:rsidP="007E283E">
      <w:pPr>
        <w:pStyle w:val="Heading3"/>
      </w:pPr>
      <w:r>
        <w:t>Mesh transparency quality</w:t>
      </w:r>
    </w:p>
    <w:p w14:paraId="4BCEA2F9" w14:textId="68221243" w:rsidR="007E283E" w:rsidRDefault="007E283E" w:rsidP="007E283E">
      <w:r>
        <w:t>It sets the number of depth peeling layers for rendering semi-transparent mesh objects, and for mixing mesh objects with volumes. Higher number is for better quality when mesh objects have complex shapes.</w:t>
      </w:r>
    </w:p>
    <w:p w14:paraId="35A3CDFC" w14:textId="632C115F" w:rsidR="007E283E" w:rsidRDefault="007E283E" w:rsidP="007E283E">
      <w:pPr>
        <w:pStyle w:val="Heading3"/>
      </w:pPr>
      <w:r>
        <w:t>Shadow direction</w:t>
      </w:r>
    </w:p>
    <w:p w14:paraId="23E9FFD3" w14:textId="0C156B47" w:rsidR="007E283E" w:rsidRDefault="007E283E" w:rsidP="007E283E">
      <w:r w:rsidRPr="007E283E">
        <w:rPr>
          <w:b/>
        </w:rPr>
        <w:t>Enable directional shadow</w:t>
      </w:r>
      <w:r w:rsidR="006B2529">
        <w:rPr>
          <w:b/>
        </w:rPr>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rPr>
          <w:b/>
        </w:rPr>
        <w:fldChar w:fldCharType="end"/>
      </w:r>
      <w:r w:rsidRPr="007E283E">
        <w:rPr>
          <w:b/>
        </w:rPr>
        <w:t>.</w:t>
      </w:r>
      <w:r>
        <w:t xml:space="preserve"> When enabled, shadows are casted at an angle to the viewing direction.</w:t>
      </w:r>
    </w:p>
    <w:p w14:paraId="3036E958" w14:textId="2CC1457B" w:rsidR="007E283E" w:rsidRDefault="007E283E" w:rsidP="007E283E">
      <w:r w:rsidRPr="0003445B">
        <w:rPr>
          <w:b/>
        </w:rPr>
        <w:t>Shadow direction.</w:t>
      </w:r>
      <w:r>
        <w:t xml:space="preserve"> Use the slider to set shadow direction when</w:t>
      </w:r>
      <w:r w:rsidR="0003445B">
        <w:t xml:space="preserve"> directional shadow is enabled.</w:t>
      </w:r>
    </w:p>
    <w:p w14:paraId="558DFC8C" w14:textId="59F799E8" w:rsidR="0003445B" w:rsidRDefault="0003445B" w:rsidP="0003445B">
      <w:pPr>
        <w:pStyle w:val="Heading3"/>
      </w:pPr>
      <w:r>
        <w:t>Gradient background</w:t>
      </w:r>
    </w:p>
    <w:p w14:paraId="1F249868" w14:textId="578A4A2F" w:rsidR="0003445B" w:rsidRDefault="0003445B" w:rsidP="007E283E">
      <w:r w:rsidRPr="0003445B">
        <w:rPr>
          <w:b/>
        </w:rPr>
        <w:t>Enable gradient background.</w:t>
      </w:r>
      <w:r>
        <w:t xml:space="preserve"> Use a gradient background with a faded horizon, instead of a solid color set in render view.</w:t>
      </w:r>
    </w:p>
    <w:p w14:paraId="1518127F" w14:textId="61643777" w:rsidR="0003445B" w:rsidRDefault="0003445B" w:rsidP="0003445B">
      <w:pPr>
        <w:pStyle w:val="Heading3"/>
      </w:pPr>
      <w:r>
        <w:t>Rotations</w:t>
      </w:r>
    </w:p>
    <w:p w14:paraId="30024029" w14:textId="01707B18" w:rsidR="0003445B" w:rsidRPr="0003445B" w:rsidRDefault="0003445B" w:rsidP="0003445B">
      <w:r w:rsidRPr="0003445B">
        <w:rPr>
          <w:b/>
        </w:rPr>
        <w:t>Link all render view rotations.</w:t>
      </w:r>
      <w:r>
        <w:t xml:space="preserve"> When enabled, rotations of multiple render views are synchronized. You can view all render views from the same angle.</w:t>
      </w:r>
    </w:p>
    <w:p w14:paraId="0810400E" w14:textId="4147AED9" w:rsidR="009C4E38" w:rsidRDefault="009C4E38" w:rsidP="009C4E38">
      <w:pPr>
        <w:pStyle w:val="Heading2"/>
      </w:pPr>
      <w:bookmarkStart w:id="341" w:name="_Toc406770775"/>
      <w:bookmarkStart w:id="342" w:name="_Toc428439192"/>
      <w:r>
        <w:t>Performance Settings</w:t>
      </w:r>
      <w:bookmarkEnd w:id="341"/>
      <w:bookmarkEnd w:id="342"/>
    </w:p>
    <w:p w14:paraId="532EF19A" w14:textId="4C3E5D38" w:rsidR="0003445B" w:rsidRDefault="0003445B" w:rsidP="0003445B">
      <w:r>
        <w:t>Performance settings are in the performance panel (</w:t>
      </w:r>
      <w:r>
        <w:fldChar w:fldCharType="begin"/>
      </w:r>
      <w:r>
        <w:instrText xml:space="preserve"> REF _Ref406769191 \h </w:instrText>
      </w:r>
      <w:r>
        <w:fldChar w:fldCharType="separate"/>
      </w:r>
      <w:r w:rsidR="00AA6384">
        <w:t xml:space="preserve">Figure </w:t>
      </w:r>
      <w:r w:rsidR="00AA6384">
        <w:rPr>
          <w:noProof/>
        </w:rPr>
        <w:t>20</w:t>
      </w:r>
      <w:r w:rsidR="00AA6384">
        <w:noBreakHyphen/>
      </w:r>
      <w:r w:rsidR="00AA6384">
        <w:rPr>
          <w:noProof/>
        </w:rPr>
        <w:t>3</w:t>
      </w:r>
      <w:r>
        <w:fldChar w:fldCharType="end"/>
      </w:r>
      <w:r>
        <w:t>).</w:t>
      </w:r>
    </w:p>
    <w:p w14:paraId="7F54B8A8" w14:textId="095EEFF2" w:rsidR="0003445B" w:rsidRDefault="0003445B" w:rsidP="0003445B">
      <w:pPr>
        <w:jc w:val="center"/>
      </w:pPr>
      <w:r>
        <w:rPr>
          <w:noProof/>
          <w:lang w:eastAsia="en-US"/>
        </w:rPr>
        <w:drawing>
          <wp:inline distT="0" distB="0" distL="0" distR="0" wp14:anchorId="4A775208" wp14:editId="72323F77">
            <wp:extent cx="3008376" cy="3035808"/>
            <wp:effectExtent l="0" t="0" r="190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08376" cy="3035808"/>
                    </a:xfrm>
                    <a:prstGeom prst="rect">
                      <a:avLst/>
                    </a:prstGeom>
                    <a:noFill/>
                    <a:ln>
                      <a:noFill/>
                    </a:ln>
                  </pic:spPr>
                </pic:pic>
              </a:graphicData>
            </a:graphic>
          </wp:inline>
        </w:drawing>
      </w:r>
    </w:p>
    <w:p w14:paraId="6E06790E" w14:textId="4FBD8341" w:rsidR="0003445B" w:rsidRDefault="0003445B" w:rsidP="0003445B">
      <w:pPr>
        <w:pStyle w:val="Caption"/>
        <w:jc w:val="center"/>
      </w:pPr>
      <w:bookmarkStart w:id="343" w:name="_Ref406769191"/>
      <w:bookmarkStart w:id="344" w:name="_Toc428439240"/>
      <w:r>
        <w:t xml:space="preserve">Figure </w:t>
      </w:r>
      <w:fldSimple w:instr=" STYLEREF 1 \s ">
        <w:r w:rsidR="00AA6384">
          <w:rPr>
            <w:noProof/>
          </w:rPr>
          <w:t>20</w:t>
        </w:r>
      </w:fldSimple>
      <w:r w:rsidR="0037433D">
        <w:noBreakHyphen/>
      </w:r>
      <w:fldSimple w:instr=" SEQ Figure \* ARABIC \s 1 ">
        <w:r w:rsidR="00AA6384">
          <w:rPr>
            <w:noProof/>
          </w:rPr>
          <w:t>3</w:t>
        </w:r>
      </w:fldSimple>
      <w:bookmarkEnd w:id="343"/>
      <w:r>
        <w:t>. Settings, performance panel.</w:t>
      </w:r>
      <w:bookmarkEnd w:id="344"/>
    </w:p>
    <w:p w14:paraId="77E572FD" w14:textId="323E0A64" w:rsidR="0003445B" w:rsidRDefault="0003445B" w:rsidP="0003445B">
      <w:pPr>
        <w:pStyle w:val="Heading3"/>
      </w:pPr>
      <w:r>
        <w:lastRenderedPageBreak/>
        <w:t>Variable sample rate</w:t>
      </w:r>
    </w:p>
    <w:p w14:paraId="223DA70B" w14:textId="50DB06BD" w:rsidR="0003445B" w:rsidRDefault="0003445B" w:rsidP="0003445B">
      <w:r w:rsidRPr="0003445B">
        <w:rPr>
          <w:b/>
        </w:rPr>
        <w:t>Reduce volume sample rate for mouse interactions.</w:t>
      </w:r>
      <w:r>
        <w:t xml:space="preserve"> When enabled, a lower sample rate is used during mouse interactions. It allows better interaction speed, but rendering may flicker.</w:t>
      </w:r>
    </w:p>
    <w:p w14:paraId="06DB9AA3" w14:textId="3CBBCC1C" w:rsidR="0003445B" w:rsidRDefault="0003445B" w:rsidP="0003445B">
      <w:pPr>
        <w:pStyle w:val="Heading3"/>
      </w:pPr>
      <w:r>
        <w:t>Large data streaming</w:t>
      </w:r>
    </w:p>
    <w:p w14:paraId="7D9E5001" w14:textId="4664FCDE" w:rsidR="0003445B" w:rsidRDefault="0003445B" w:rsidP="0003445B">
      <w:r w:rsidRPr="0003445B">
        <w:rPr>
          <w:b/>
        </w:rPr>
        <w:t>Enable streaming</w:t>
      </w:r>
      <w:r w:rsidR="00D9729D">
        <w:rPr>
          <w:b/>
        </w:rPr>
        <w:fldChar w:fldCharType="begin"/>
      </w:r>
      <w:r w:rsidR="00D9729D">
        <w:instrText xml:space="preserve"> XE "</w:instrText>
      </w:r>
      <w:r w:rsidR="00985B65">
        <w:instrText>S</w:instrText>
      </w:r>
      <w:r w:rsidR="00D9729D" w:rsidRPr="007E3ABF">
        <w:instrText>treaming</w:instrText>
      </w:r>
      <w:r w:rsidR="00D9729D">
        <w:instrText xml:space="preserve">" </w:instrText>
      </w:r>
      <w:r w:rsidR="00D9729D">
        <w:rPr>
          <w:b/>
        </w:rPr>
        <w:fldChar w:fldCharType="end"/>
      </w:r>
      <w:r w:rsidRPr="0003445B">
        <w:rPr>
          <w:b/>
        </w:rPr>
        <w:t xml:space="preserve"> for large data sets.</w:t>
      </w:r>
      <w:r>
        <w:t xml:space="preserve"> Enable this option if data sets to be visualized are too large to load into graphics hardware or too slow </w:t>
      </w:r>
      <w:r w:rsidR="004E3B7F">
        <w:t xml:space="preserve">to </w:t>
      </w:r>
      <w:r>
        <w:t>render.</w:t>
      </w:r>
    </w:p>
    <w:p w14:paraId="6EE78CED" w14:textId="0E27DEBD" w:rsidR="0003445B" w:rsidRDefault="0003445B" w:rsidP="0003445B">
      <w:r w:rsidRPr="0003445B">
        <w:rPr>
          <w:b/>
        </w:rPr>
        <w:t>Graphics memory.</w:t>
      </w:r>
      <w:r>
        <w:t xml:space="preserve"> Set this setting to the size of your graphics memory. Check hardware information on graphics cards. Data larger than this size are streamed from system memory to graphics memory.</w:t>
      </w:r>
    </w:p>
    <w:p w14:paraId="4D248C51" w14:textId="4327DAB5" w:rsidR="0003445B" w:rsidRDefault="0003445B" w:rsidP="0003445B">
      <w:r w:rsidRPr="00A85B98">
        <w:rPr>
          <w:b/>
        </w:rPr>
        <w:t>Large data size.</w:t>
      </w:r>
      <w:r>
        <w:t xml:space="preserve"> </w:t>
      </w:r>
      <w:r w:rsidR="00A85B98">
        <w:t>It is a limit that larger data sets are broken into bricks.</w:t>
      </w:r>
    </w:p>
    <w:p w14:paraId="24D9838A" w14:textId="5F894514" w:rsidR="0003445B" w:rsidRDefault="00A85B98" w:rsidP="0003445B">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7C5838D5" w14:textId="22E0D65A" w:rsidR="00A85B98" w:rsidRPr="0003445B" w:rsidRDefault="00A85B98" w:rsidP="0003445B">
      <w:r w:rsidRPr="00A85B98">
        <w:rPr>
          <w:b/>
        </w:rPr>
        <w:t>Response time.</w:t>
      </w:r>
      <w:r>
        <w:t xml:space="preserve"> It is a time limit between two updates during data streaming</w:t>
      </w:r>
      <w:r w:rsidR="00D9729D">
        <w:fldChar w:fldCharType="begin"/>
      </w:r>
      <w:r w:rsidR="00D9729D">
        <w:instrText xml:space="preserve"> XE "</w:instrText>
      </w:r>
      <w:r w:rsidR="00985B65">
        <w:instrText>S</w:instrText>
      </w:r>
      <w:r w:rsidR="00D9729D" w:rsidRPr="007E3ABF">
        <w:instrText>treaming</w:instrText>
      </w:r>
      <w:r w:rsidR="00D9729D">
        <w:instrText xml:space="preserve">" </w:instrText>
      </w:r>
      <w:r w:rsidR="00D9729D">
        <w:fldChar w:fldCharType="end"/>
      </w:r>
      <w:r>
        <w:t>. Shorter time makes rendering more responsive to user interactions, but less content of a data set may be processed and rendered.</w:t>
      </w:r>
    </w:p>
    <w:p w14:paraId="2EA9C06C" w14:textId="74DC003A" w:rsidR="009C4E38" w:rsidRDefault="009C4E38" w:rsidP="009C4E38">
      <w:pPr>
        <w:pStyle w:val="Heading2"/>
      </w:pPr>
      <w:bookmarkStart w:id="345" w:name="_Toc406770776"/>
      <w:bookmarkStart w:id="346" w:name="_Toc428439193"/>
      <w:r>
        <w:t>File Format Settings</w:t>
      </w:r>
      <w:bookmarkEnd w:id="345"/>
      <w:bookmarkEnd w:id="346"/>
    </w:p>
    <w:p w14:paraId="0BDBF640" w14:textId="443B23CA" w:rsidR="00A85B98" w:rsidRDefault="00A85B98" w:rsidP="00A85B98">
      <w:r>
        <w:t>File format settings are in the file format panel (</w:t>
      </w:r>
      <w:r>
        <w:fldChar w:fldCharType="begin"/>
      </w:r>
      <w:r>
        <w:instrText xml:space="preserve"> REF _Ref406769932 \h </w:instrText>
      </w:r>
      <w:r>
        <w:fldChar w:fldCharType="separate"/>
      </w:r>
      <w:r w:rsidR="00AA6384">
        <w:t xml:space="preserve">Figure </w:t>
      </w:r>
      <w:r w:rsidR="00AA6384">
        <w:rPr>
          <w:noProof/>
        </w:rPr>
        <w:t>20</w:t>
      </w:r>
      <w:r w:rsidR="00AA6384">
        <w:noBreakHyphen/>
      </w:r>
      <w:r w:rsidR="00AA6384">
        <w:rPr>
          <w:noProof/>
        </w:rPr>
        <w:t>4</w:t>
      </w:r>
      <w:r>
        <w:fldChar w:fldCharType="end"/>
      </w:r>
      <w:r>
        <w:t>).</w:t>
      </w:r>
    </w:p>
    <w:p w14:paraId="2E6D328D" w14:textId="69E7466E" w:rsidR="00A85B98" w:rsidRDefault="00A85B98" w:rsidP="00A85B98">
      <w:pPr>
        <w:jc w:val="center"/>
      </w:pPr>
      <w:r>
        <w:rPr>
          <w:noProof/>
          <w:lang w:eastAsia="en-US"/>
        </w:rPr>
        <w:drawing>
          <wp:inline distT="0" distB="0" distL="0" distR="0" wp14:anchorId="440E9451" wp14:editId="2F46D8DB">
            <wp:extent cx="3008376" cy="3035808"/>
            <wp:effectExtent l="0" t="0" r="190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08376" cy="3035808"/>
                    </a:xfrm>
                    <a:prstGeom prst="rect">
                      <a:avLst/>
                    </a:prstGeom>
                    <a:noFill/>
                    <a:ln>
                      <a:noFill/>
                    </a:ln>
                  </pic:spPr>
                </pic:pic>
              </a:graphicData>
            </a:graphic>
          </wp:inline>
        </w:drawing>
      </w:r>
    </w:p>
    <w:p w14:paraId="3D7C7026" w14:textId="306C3B84" w:rsidR="00A85B98" w:rsidRDefault="00A85B98" w:rsidP="00A85B98">
      <w:pPr>
        <w:pStyle w:val="Caption"/>
        <w:jc w:val="center"/>
      </w:pPr>
      <w:bookmarkStart w:id="347" w:name="_Ref406769932"/>
      <w:bookmarkStart w:id="348" w:name="_Toc428439241"/>
      <w:r>
        <w:t xml:space="preserve">Figure </w:t>
      </w:r>
      <w:fldSimple w:instr=" STYLEREF 1 \s ">
        <w:r w:rsidR="00AA6384">
          <w:rPr>
            <w:noProof/>
          </w:rPr>
          <w:t>20</w:t>
        </w:r>
      </w:fldSimple>
      <w:r w:rsidR="0037433D">
        <w:noBreakHyphen/>
      </w:r>
      <w:fldSimple w:instr=" SEQ Figure \* ARABIC \s 1 ">
        <w:r w:rsidR="00AA6384">
          <w:rPr>
            <w:noProof/>
          </w:rPr>
          <w:t>4</w:t>
        </w:r>
      </w:fldSimple>
      <w:bookmarkEnd w:id="347"/>
      <w:r>
        <w:t>. Settings, file format panel.</w:t>
      </w:r>
      <w:bookmarkEnd w:id="348"/>
    </w:p>
    <w:p w14:paraId="21232CC9" w14:textId="761A1744" w:rsidR="00A85B98" w:rsidRPr="00A85B98" w:rsidRDefault="002F0F0F" w:rsidP="002F0F0F">
      <w:pPr>
        <w:pStyle w:val="Heading3"/>
      </w:pPr>
      <w:r>
        <w:lastRenderedPageBreak/>
        <w:t>Override voxel size</w:t>
      </w:r>
    </w:p>
    <w:p w14:paraId="2040EEE9" w14:textId="1BDEA19E" w:rsidR="002F0F0F" w:rsidRDefault="002F0F0F" w:rsidP="00A85B98">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r>
      <w:r>
        <w:instrText xml:space="preserve"> REF _Ref406770169 \r \h </w:instrText>
      </w:r>
      <w:r>
        <w:fldChar w:fldCharType="separate"/>
      </w:r>
      <w:r w:rsidR="00AA6384">
        <w:t>Chapter 8</w:t>
      </w:r>
      <w:r>
        <w:fldChar w:fldCharType="end"/>
      </w:r>
      <w:r>
        <w:t xml:space="preserve"> for more details).</w:t>
      </w:r>
    </w:p>
    <w:p w14:paraId="55CFB1A3" w14:textId="5E20640A" w:rsidR="002F0F0F" w:rsidRDefault="002F0F0F" w:rsidP="00A85B98">
      <w:r w:rsidRPr="002F0F0F">
        <w:rPr>
          <w:b/>
        </w:rPr>
        <w:t xml:space="preserve">Default colors for excitation wavelengths. </w:t>
      </w:r>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F0F0F" w14:paraId="0A961105" w14:textId="77777777" w:rsidTr="002F0F0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C52F55" w14:textId="77777777" w:rsidR="002F0F0F" w:rsidRDefault="002F0F0F" w:rsidP="002F0F0F">
            <w:pPr>
              <w:pStyle w:val="Icon"/>
            </w:pPr>
            <w:r>
              <w:rPr>
                <w:noProof/>
                <w:lang w:eastAsia="en-US"/>
              </w:rPr>
              <mc:AlternateContent>
                <mc:Choice Requires="wpg">
                  <w:drawing>
                    <wp:inline distT="0" distB="0" distL="0" distR="0" wp14:anchorId="3A17A8AF" wp14:editId="38AF206F">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0404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B5A560" w14:textId="3E0E835F" w:rsidR="002F0F0F" w:rsidRDefault="002F0F0F" w:rsidP="002F0F0F">
            <w:pPr>
              <w:pStyle w:val="TipText"/>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5124F0AE" w14:textId="1F249BEF" w:rsidR="00EC0848" w:rsidRDefault="00EC0848" w:rsidP="00EC0848">
      <w:pPr>
        <w:pStyle w:val="Heading2"/>
      </w:pPr>
      <w:bookmarkStart w:id="349" w:name="_Toc428439194"/>
      <w:r>
        <w:t xml:space="preserve">Settings through </w:t>
      </w:r>
      <w:r w:rsidR="00253F9F">
        <w:t xml:space="preserve">the </w:t>
      </w:r>
      <w:r>
        <w:t>“fluorender.set” File</w:t>
      </w:r>
      <w:bookmarkEnd w:id="349"/>
    </w:p>
    <w:p w14:paraId="4B7F3D6D" w14:textId="08A6F09E" w:rsidR="00EC0848" w:rsidRDefault="00E93314" w:rsidP="00EC0848">
      <w:r>
        <w:t>Some</w:t>
      </w:r>
      <w:r w:rsidR="00EC0848">
        <w:t xml:space="preserve"> advanced and experimental settings of FluoRender are not exposed in the user interface. You have to modify these settings in the “fluorender.set” file. The “fluorender.set” is a text file that can be edited by any text file editor, such as WordPad or TextEdit. Settings are grouped under entries, whose names are in brackets. An entry can have multiple values. You need to locate a value under an entry, and then change the value behind the equal sign.</w:t>
      </w:r>
      <w:r>
        <w:t xml:space="preserve"> Depending on the operating system, you may need the administrator privilege to make modifications to the file.</w:t>
      </w:r>
    </w:p>
    <w:p w14:paraId="453DB519" w14:textId="2D7D0A1D" w:rsidR="00EC0848" w:rsidRDefault="00EC0848" w:rsidP="00EC0848">
      <w:pPr>
        <w:pStyle w:val="Heading3"/>
      </w:pPr>
      <w:r>
        <w:t>Ten-bit output</w:t>
      </w:r>
    </w:p>
    <w:p w14:paraId="32742A07" w14:textId="45B02898" w:rsidR="00EC0848" w:rsidRDefault="00EC0848" w:rsidP="00EC0848">
      <w:r>
        <w:t>Change the values under [pixel format] to modify the color bits.</w:t>
      </w:r>
    </w:p>
    <w:p w14:paraId="438AFA46" w14:textId="4EBF8CCB" w:rsidR="00EC0848" w:rsidRDefault="00EC0848" w:rsidP="00EC0848">
      <w:r>
        <w:t xml:space="preserve">To </w:t>
      </w:r>
      <w:r w:rsidR="00BC14FC">
        <w:t>enable</w:t>
      </w:r>
      <w:r>
        <w:t xml:space="preserve"> 10-bit output, </w:t>
      </w:r>
      <w:r w:rsidR="00433A66">
        <w:t>use</w:t>
      </w:r>
      <w:r>
        <w:t xml:space="preserv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C0848" w14:paraId="4CF359CE" w14:textId="77777777" w:rsidTr="000A7C7E">
        <w:tc>
          <w:tcPr>
            <w:tcW w:w="7020" w:type="dxa"/>
            <w:shd w:val="clear" w:color="auto" w:fill="E8F1E2" w:themeFill="accent2" w:themeFillTint="33"/>
          </w:tcPr>
          <w:p w14:paraId="4FFFEE9A" w14:textId="77777777" w:rsidR="00EC0848" w:rsidRPr="00EC0848" w:rsidRDefault="00EC0848" w:rsidP="00EC0848">
            <w:pPr>
              <w:rPr>
                <w:rFonts w:ascii="Courier New" w:hAnsi="Courier New" w:cs="Courier New"/>
              </w:rPr>
            </w:pPr>
            <w:r w:rsidRPr="00EC0848">
              <w:rPr>
                <w:rFonts w:ascii="Courier New" w:hAnsi="Courier New" w:cs="Courier New"/>
              </w:rPr>
              <w:t>[pixel\ format]</w:t>
            </w:r>
          </w:p>
          <w:p w14:paraId="287175B2" w14:textId="5AFB1CCF" w:rsidR="00EC0848" w:rsidRPr="00EC0848" w:rsidRDefault="00515460" w:rsidP="00EC0848">
            <w:pPr>
              <w:rPr>
                <w:rFonts w:ascii="Courier New" w:hAnsi="Courier New" w:cs="Courier New"/>
              </w:rPr>
            </w:pPr>
            <w:r>
              <w:rPr>
                <w:rFonts w:ascii="Courier New" w:hAnsi="Courier New" w:cs="Courier New"/>
              </w:rPr>
              <w:t>red_bit=10</w:t>
            </w:r>
          </w:p>
          <w:p w14:paraId="23BCE8C9" w14:textId="5582A8E9" w:rsidR="00EC0848" w:rsidRPr="00EC0848" w:rsidRDefault="00515460" w:rsidP="00EC0848">
            <w:pPr>
              <w:rPr>
                <w:rFonts w:ascii="Courier New" w:hAnsi="Courier New" w:cs="Courier New"/>
              </w:rPr>
            </w:pPr>
            <w:r>
              <w:rPr>
                <w:rFonts w:ascii="Courier New" w:hAnsi="Courier New" w:cs="Courier New"/>
              </w:rPr>
              <w:t>green_bit=10</w:t>
            </w:r>
          </w:p>
          <w:p w14:paraId="213B2690" w14:textId="294D4C93" w:rsidR="00EC0848" w:rsidRPr="00EC0848" w:rsidRDefault="00515460" w:rsidP="00EC0848">
            <w:pPr>
              <w:rPr>
                <w:rFonts w:ascii="Courier New" w:hAnsi="Courier New" w:cs="Courier New"/>
              </w:rPr>
            </w:pPr>
            <w:r>
              <w:rPr>
                <w:rFonts w:ascii="Courier New" w:hAnsi="Courier New" w:cs="Courier New"/>
              </w:rPr>
              <w:t>blue_bit=10</w:t>
            </w:r>
          </w:p>
          <w:p w14:paraId="754316FC" w14:textId="7C7A7321" w:rsidR="00EC0848" w:rsidRPr="00EC0848" w:rsidRDefault="00EC0848" w:rsidP="00EC0848">
            <w:pPr>
              <w:rPr>
                <w:rFonts w:ascii="Courier New" w:hAnsi="Courier New" w:cs="Courier New"/>
              </w:rPr>
            </w:pPr>
            <w:r w:rsidRPr="00EC0848">
              <w:rPr>
                <w:rFonts w:ascii="Courier New" w:hAnsi="Courier New" w:cs="Courier New"/>
              </w:rPr>
              <w:t>alpha_bit</w:t>
            </w:r>
            <w:r w:rsidR="00515460">
              <w:rPr>
                <w:rFonts w:ascii="Courier New" w:hAnsi="Courier New" w:cs="Courier New"/>
              </w:rPr>
              <w:t>=2</w:t>
            </w:r>
          </w:p>
          <w:p w14:paraId="0A1118DC" w14:textId="29D5B5FD" w:rsidR="00EC0848" w:rsidRDefault="00EC0848" w:rsidP="00EC0848">
            <w:r w:rsidRPr="00EC0848">
              <w:rPr>
                <w:rFonts w:ascii="Courier New" w:hAnsi="Courier New" w:cs="Courier New"/>
              </w:rPr>
              <w:t>depth_bit=24</w:t>
            </w:r>
          </w:p>
        </w:tc>
      </w:tr>
    </w:tbl>
    <w:p w14:paraId="2EC92248" w14:textId="73730592" w:rsidR="00EC0848" w:rsidRDefault="00EC0848" w:rsidP="00EC0848">
      <w:pPr>
        <w:pStyle w:val="Caption"/>
        <w:jc w:val="center"/>
      </w:pPr>
      <w:r>
        <w:t xml:space="preserve">List </w:t>
      </w:r>
      <w:fldSimple w:instr=" STYLEREF 1 \s ">
        <w:r w:rsidR="00AA6384">
          <w:rPr>
            <w:noProof/>
          </w:rPr>
          <w:t>20</w:t>
        </w:r>
      </w:fldSimple>
      <w:r>
        <w:noBreakHyphen/>
      </w:r>
      <w:fldSimple w:instr=" SEQ List \* ARABIC \s 1 ">
        <w:r w:rsidR="00AA6384">
          <w:rPr>
            <w:noProof/>
          </w:rPr>
          <w:t>1</w:t>
        </w:r>
      </w:fldSimple>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15460" w14:paraId="5C88B9D3" w14:textId="77777777" w:rsidTr="000A7C7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54DB4E" w14:textId="77777777" w:rsidR="00515460" w:rsidRDefault="00515460" w:rsidP="000A7C7E">
            <w:pPr>
              <w:pStyle w:val="Icon"/>
            </w:pPr>
            <w:r>
              <w:rPr>
                <w:noProof/>
                <w:lang w:eastAsia="en-US"/>
              </w:rPr>
              <mc:AlternateContent>
                <mc:Choice Requires="wpg">
                  <w:drawing>
                    <wp:inline distT="0" distB="0" distL="0" distR="0" wp14:anchorId="044DB1B1" wp14:editId="33A68534">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5559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6E3233" w14:textId="7CBE6E62" w:rsidR="00515460" w:rsidRDefault="00515460" w:rsidP="00BC14FC">
            <w:pPr>
              <w:pStyle w:val="TipText"/>
              <w:cnfStyle w:val="000000000000" w:firstRow="0" w:lastRow="0" w:firstColumn="0" w:lastColumn="0" w:oddVBand="0" w:evenVBand="0" w:oddHBand="0" w:evenHBand="0" w:firstRowFirstColumn="0" w:firstRowLastColumn="0" w:lastRowFirstColumn="0" w:lastRowLastColumn="0"/>
            </w:pPr>
            <w:r>
              <w:t>You will need the latest professional graphics card (AMD FirePro or Nvidia Quadro) and a 10-bit capable LCD display to use this feature.</w:t>
            </w:r>
            <w:r w:rsidR="00841D9C">
              <w:t xml:space="preserve"> This feature is also Windows only. Ten-bit signals are not supported by Thunderbolt or HDMI connections. You have to use DisplayPort to </w:t>
            </w:r>
            <w:r w:rsidR="00BC14FC">
              <w:t>enable</w:t>
            </w:r>
            <w:r w:rsidR="00841D9C">
              <w:t xml:space="preserve"> this feature.</w:t>
            </w:r>
          </w:p>
        </w:tc>
      </w:tr>
    </w:tbl>
    <w:p w14:paraId="33580F6F" w14:textId="77777777" w:rsidR="00515460" w:rsidRPr="00515460" w:rsidRDefault="00515460" w:rsidP="00D82678">
      <w:pPr>
        <w:spacing w:after="120"/>
      </w:pPr>
    </w:p>
    <w:p w14:paraId="1CB55462" w14:textId="6D841926" w:rsidR="00EC0848" w:rsidRDefault="00EC0848" w:rsidP="00270E67">
      <w:pPr>
        <w:spacing w:after="120"/>
      </w:pPr>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C0848" w14:paraId="116B5C3E" w14:textId="77777777" w:rsidTr="000A7C7E">
        <w:tc>
          <w:tcPr>
            <w:tcW w:w="7020" w:type="dxa"/>
            <w:shd w:val="clear" w:color="auto" w:fill="E8F1E2" w:themeFill="accent2" w:themeFillTint="33"/>
          </w:tcPr>
          <w:p w14:paraId="262DAA14" w14:textId="77777777" w:rsidR="00EC0848" w:rsidRPr="00EC0848" w:rsidRDefault="00EC0848" w:rsidP="000A7C7E">
            <w:pPr>
              <w:rPr>
                <w:rFonts w:ascii="Courier New" w:hAnsi="Courier New" w:cs="Courier New"/>
              </w:rPr>
            </w:pPr>
            <w:r w:rsidRPr="00EC0848">
              <w:rPr>
                <w:rFonts w:ascii="Courier New" w:hAnsi="Courier New" w:cs="Courier New"/>
              </w:rPr>
              <w:t>[pixel\ format]</w:t>
            </w:r>
          </w:p>
          <w:p w14:paraId="40E27D49" w14:textId="77777777" w:rsidR="00EC0848" w:rsidRPr="00EC0848" w:rsidRDefault="00EC0848" w:rsidP="000A7C7E">
            <w:pPr>
              <w:rPr>
                <w:rFonts w:ascii="Courier New" w:hAnsi="Courier New" w:cs="Courier New"/>
              </w:rPr>
            </w:pPr>
            <w:r w:rsidRPr="00EC0848">
              <w:rPr>
                <w:rFonts w:ascii="Courier New" w:hAnsi="Courier New" w:cs="Courier New"/>
              </w:rPr>
              <w:t>red_bit=8</w:t>
            </w:r>
          </w:p>
          <w:p w14:paraId="4BED1FF4" w14:textId="77777777" w:rsidR="00EC0848" w:rsidRPr="00EC0848" w:rsidRDefault="00EC0848" w:rsidP="000A7C7E">
            <w:pPr>
              <w:rPr>
                <w:rFonts w:ascii="Courier New" w:hAnsi="Courier New" w:cs="Courier New"/>
              </w:rPr>
            </w:pPr>
            <w:r w:rsidRPr="00EC0848">
              <w:rPr>
                <w:rFonts w:ascii="Courier New" w:hAnsi="Courier New" w:cs="Courier New"/>
              </w:rPr>
              <w:t>green_bit=8</w:t>
            </w:r>
          </w:p>
          <w:p w14:paraId="62EFA396" w14:textId="77777777" w:rsidR="00EC0848" w:rsidRPr="00EC0848" w:rsidRDefault="00EC0848" w:rsidP="000A7C7E">
            <w:pPr>
              <w:rPr>
                <w:rFonts w:ascii="Courier New" w:hAnsi="Courier New" w:cs="Courier New"/>
              </w:rPr>
            </w:pPr>
            <w:r w:rsidRPr="00EC0848">
              <w:rPr>
                <w:rFonts w:ascii="Courier New" w:hAnsi="Courier New" w:cs="Courier New"/>
              </w:rPr>
              <w:t>blue_bit=8</w:t>
            </w:r>
          </w:p>
          <w:p w14:paraId="1E63AA6E" w14:textId="77777777" w:rsidR="00EC0848" w:rsidRPr="00EC0848" w:rsidRDefault="00EC0848" w:rsidP="000A7C7E">
            <w:pPr>
              <w:rPr>
                <w:rFonts w:ascii="Courier New" w:hAnsi="Courier New" w:cs="Courier New"/>
              </w:rPr>
            </w:pPr>
            <w:r w:rsidRPr="00EC0848">
              <w:rPr>
                <w:rFonts w:ascii="Courier New" w:hAnsi="Courier New" w:cs="Courier New"/>
              </w:rPr>
              <w:t>alpha_bit=8</w:t>
            </w:r>
          </w:p>
          <w:p w14:paraId="708DF7E1" w14:textId="77777777" w:rsidR="00EC0848" w:rsidRDefault="00EC0848" w:rsidP="000A7C7E">
            <w:r w:rsidRPr="00EC0848">
              <w:rPr>
                <w:rFonts w:ascii="Courier New" w:hAnsi="Courier New" w:cs="Courier New"/>
              </w:rPr>
              <w:t>depth_bit=24</w:t>
            </w:r>
          </w:p>
        </w:tc>
      </w:tr>
    </w:tbl>
    <w:p w14:paraId="5EBE6068" w14:textId="2C39296C" w:rsidR="00EC0848" w:rsidRDefault="00EC0848" w:rsidP="00EC0848">
      <w:pPr>
        <w:pStyle w:val="Caption"/>
        <w:jc w:val="center"/>
      </w:pPr>
      <w:r>
        <w:t xml:space="preserve">List </w:t>
      </w:r>
      <w:fldSimple w:instr=" STYLEREF 1 \s ">
        <w:r w:rsidR="00AA6384">
          <w:rPr>
            <w:noProof/>
          </w:rPr>
          <w:t>20</w:t>
        </w:r>
      </w:fldSimple>
      <w:r>
        <w:noBreakHyphen/>
      </w:r>
      <w:fldSimple w:instr=" SEQ List \* ARABIC \s 1 ">
        <w:r w:rsidR="00AA6384">
          <w:rPr>
            <w:noProof/>
          </w:rPr>
          <w:t>2</w:t>
        </w:r>
      </w:fldSimple>
      <w:r>
        <w:t xml:space="preserve">. Pixel format settings for </w:t>
      </w:r>
      <w:r w:rsidR="00515460">
        <w:t>standard</w:t>
      </w:r>
      <w:r>
        <w:t xml:space="preserve"> output.</w:t>
      </w:r>
    </w:p>
    <w:p w14:paraId="1EA9A74E" w14:textId="62CDBDD6" w:rsidR="00EC0848" w:rsidRDefault="00515460" w:rsidP="00515460">
      <w:pPr>
        <w:pStyle w:val="Heading3"/>
      </w:pPr>
      <w:r>
        <w:lastRenderedPageBreak/>
        <w:t>Antialiasing</w:t>
      </w:r>
    </w:p>
    <w:p w14:paraId="024316C9" w14:textId="1ED87EB2" w:rsidR="00515460" w:rsidRDefault="00515460" w:rsidP="00EC0848">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515460" w14:paraId="19D0C9D2" w14:textId="77777777" w:rsidTr="000A7C7E">
        <w:tc>
          <w:tcPr>
            <w:tcW w:w="7020" w:type="dxa"/>
            <w:shd w:val="clear" w:color="auto" w:fill="E8F1E2" w:themeFill="accent2" w:themeFillTint="33"/>
          </w:tcPr>
          <w:p w14:paraId="468C472E" w14:textId="77777777" w:rsidR="00515460" w:rsidRPr="00EC0848" w:rsidRDefault="00515460" w:rsidP="000A7C7E">
            <w:pPr>
              <w:rPr>
                <w:rFonts w:ascii="Courier New" w:hAnsi="Courier New" w:cs="Courier New"/>
              </w:rPr>
            </w:pPr>
            <w:r w:rsidRPr="00EC0848">
              <w:rPr>
                <w:rFonts w:ascii="Courier New" w:hAnsi="Courier New" w:cs="Courier New"/>
              </w:rPr>
              <w:t>[pixel\ format]</w:t>
            </w:r>
          </w:p>
          <w:p w14:paraId="2B41E3E6" w14:textId="6978882A" w:rsidR="00515460" w:rsidRDefault="00515460" w:rsidP="000A7C7E">
            <w:r w:rsidRPr="00515460">
              <w:rPr>
                <w:rFonts w:ascii="Courier New" w:hAnsi="Courier New" w:cs="Courier New"/>
              </w:rPr>
              <w:t>samples=4</w:t>
            </w:r>
          </w:p>
        </w:tc>
      </w:tr>
    </w:tbl>
    <w:p w14:paraId="79DB39E7" w14:textId="5D1C5109" w:rsidR="00515460" w:rsidRDefault="00515460" w:rsidP="00515460">
      <w:pPr>
        <w:pStyle w:val="Caption"/>
        <w:jc w:val="center"/>
      </w:pPr>
      <w:r>
        <w:t xml:space="preserve">List </w:t>
      </w:r>
      <w:fldSimple w:instr=" STYLEREF 1 \s ">
        <w:r w:rsidR="00AA6384">
          <w:rPr>
            <w:noProof/>
          </w:rPr>
          <w:t>20</w:t>
        </w:r>
      </w:fldSimple>
      <w:r>
        <w:noBreakHyphen/>
      </w:r>
      <w:fldSimple w:instr=" SEQ List \* ARABIC \s 1 ">
        <w:r w:rsidR="00AA6384">
          <w:rPr>
            <w:noProof/>
          </w:rPr>
          <w:t>3</w:t>
        </w:r>
      </w:fldSimple>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15460" w14:paraId="123CE045" w14:textId="77777777" w:rsidTr="000A7C7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ACC1FA" w14:textId="77777777" w:rsidR="00515460" w:rsidRDefault="00515460" w:rsidP="000A7C7E">
            <w:pPr>
              <w:pStyle w:val="Icon"/>
            </w:pPr>
            <w:r>
              <w:rPr>
                <w:noProof/>
                <w:lang w:eastAsia="en-US"/>
              </w:rPr>
              <mc:AlternateContent>
                <mc:Choice Requires="wpg">
                  <w:drawing>
                    <wp:inline distT="0" distB="0" distL="0" distR="0" wp14:anchorId="44746380" wp14:editId="4019F453">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C67F03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F9A6C62" w14:textId="3A97CB65" w:rsidR="00515460" w:rsidRDefault="00515460" w:rsidP="000A7C7E">
            <w:pPr>
              <w:pStyle w:val="TipText"/>
              <w:cnfStyle w:val="000000000000" w:firstRow="0" w:lastRow="0" w:firstColumn="0" w:lastColumn="0" w:oddVBand="0" w:evenVBand="0" w:oddHBand="0" w:evenHBand="0" w:firstRowFirstColumn="0" w:firstRowLastColumn="0" w:lastRowFirstColumn="0" w:lastRowLastColumn="0"/>
            </w:pPr>
            <w:r>
              <w:t xml:space="preserve">The actually supported sample number varies depending on your graphics hardware. Set it to 0 if antialiasing is not </w:t>
            </w:r>
            <w:r w:rsidR="00ED7FE2">
              <w:t>supported by your graphics card, or rendering becomes too slow.</w:t>
            </w:r>
          </w:p>
        </w:tc>
      </w:tr>
    </w:tbl>
    <w:p w14:paraId="53398EC4" w14:textId="77777777" w:rsidR="00515460" w:rsidRDefault="00515460" w:rsidP="00EC0848"/>
    <w:p w14:paraId="7FEC7B8C" w14:textId="56EBC6B9" w:rsidR="000B4467" w:rsidRDefault="000B4467" w:rsidP="000B4467">
      <w:pPr>
        <w:pStyle w:val="Heading3"/>
      </w:pPr>
      <w:r>
        <w:t>Selection of OpenCL GPUs</w:t>
      </w:r>
    </w:p>
    <w:p w14:paraId="7691EADB" w14:textId="6C26055B" w:rsidR="000B4467" w:rsidRDefault="00492708" w:rsidP="000B4467">
      <w:r>
        <w:t>Change the value of “device_id” under [cl device] to select a different GPU for OpenCL calculations.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492708" w14:paraId="3D66E537" w14:textId="77777777" w:rsidTr="007F0FD8">
        <w:tc>
          <w:tcPr>
            <w:tcW w:w="7020" w:type="dxa"/>
            <w:shd w:val="clear" w:color="auto" w:fill="E8F1E2" w:themeFill="accent2" w:themeFillTint="33"/>
          </w:tcPr>
          <w:p w14:paraId="367F6484" w14:textId="595D55BE" w:rsidR="00492708" w:rsidRPr="00EC0848" w:rsidRDefault="00492708" w:rsidP="007F0FD8">
            <w:pPr>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503FDF50" w14:textId="5F75C957" w:rsidR="00492708" w:rsidRDefault="008C44FD" w:rsidP="007F0FD8">
            <w:r>
              <w:rPr>
                <w:rFonts w:ascii="Courier New" w:hAnsi="Courier New" w:cs="Courier New"/>
              </w:rPr>
              <w:t>d</w:t>
            </w:r>
            <w:r w:rsidR="00492708">
              <w:rPr>
                <w:rFonts w:ascii="Courier New" w:hAnsi="Courier New" w:cs="Courier New"/>
              </w:rPr>
              <w:t>evice_id=0</w:t>
            </w:r>
          </w:p>
        </w:tc>
      </w:tr>
    </w:tbl>
    <w:p w14:paraId="2F745110" w14:textId="77777777" w:rsidR="00492708" w:rsidRDefault="00492708" w:rsidP="00492708">
      <w:pPr>
        <w:pStyle w:val="Caption"/>
        <w:jc w:val="center"/>
      </w:pPr>
      <w:r>
        <w:t xml:space="preserve">List </w:t>
      </w:r>
      <w:fldSimple w:instr=" STYLEREF 1 \s ">
        <w:r w:rsidR="00AA6384">
          <w:rPr>
            <w:noProof/>
          </w:rPr>
          <w:t>20</w:t>
        </w:r>
      </w:fldSimple>
      <w:r>
        <w:noBreakHyphen/>
      </w:r>
      <w:fldSimple w:instr=" SEQ List \* ARABIC \s 1 ">
        <w:r w:rsidR="00AA6384">
          <w:rPr>
            <w:noProof/>
          </w:rPr>
          <w:t>4</w:t>
        </w:r>
      </w:fldSimple>
      <w:r>
        <w:t>. Pixel format settings for antialiasing.</w:t>
      </w:r>
    </w:p>
    <w:p w14:paraId="4CDB5E75" w14:textId="77777777" w:rsidR="00492708" w:rsidRDefault="00492708" w:rsidP="000B4467"/>
    <w:p w14:paraId="2277E678" w14:textId="14A1ED35" w:rsidR="00250042" w:rsidRDefault="00250042" w:rsidP="00250042">
      <w:pPr>
        <w:pStyle w:val="Heading3"/>
      </w:pPr>
      <w:r>
        <w:t>Selection of OpenGL core profile version and GLSL version</w:t>
      </w:r>
    </w:p>
    <w:p w14:paraId="4141CEA8" w14:textId="47182B96" w:rsidR="00250042" w:rsidRDefault="00C9134D" w:rsidP="000B4467">
      <w:r>
        <w:t>Change the values “gl_major_ver” and “gl_minor_ver” under [context attrib] to set the OpenGL core profile version and GLSL version. Make sure that a valid version for your system is selected.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9134D" w14:paraId="746E05BF" w14:textId="77777777" w:rsidTr="00CE73B9">
        <w:tc>
          <w:tcPr>
            <w:tcW w:w="7020" w:type="dxa"/>
            <w:shd w:val="clear" w:color="auto" w:fill="E8F1E2" w:themeFill="accent2" w:themeFillTint="33"/>
          </w:tcPr>
          <w:p w14:paraId="73460A6C" w14:textId="5DBE287C" w:rsidR="00C9134D" w:rsidRPr="00EC0848" w:rsidRDefault="00C9134D" w:rsidP="00CE73B9">
            <w:pPr>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r>
              <w:rPr>
                <w:rFonts w:ascii="Courier New" w:hAnsi="Courier New" w:cs="Courier New"/>
              </w:rPr>
              <w:t>attrib</w:t>
            </w:r>
            <w:r w:rsidRPr="00EC0848">
              <w:rPr>
                <w:rFonts w:ascii="Courier New" w:hAnsi="Courier New" w:cs="Courier New"/>
              </w:rPr>
              <w:t>]</w:t>
            </w:r>
          </w:p>
          <w:p w14:paraId="3C2E77FE" w14:textId="7589B6B8" w:rsidR="00C9134D" w:rsidRDefault="00C9134D" w:rsidP="00CE73B9">
            <w:pPr>
              <w:rPr>
                <w:rFonts w:ascii="Courier New" w:hAnsi="Courier New" w:cs="Courier New"/>
              </w:rPr>
            </w:pPr>
            <w:r>
              <w:rPr>
                <w:rFonts w:ascii="Courier New" w:hAnsi="Courier New" w:cs="Courier New"/>
              </w:rPr>
              <w:t>gl_major_ver=4</w:t>
            </w:r>
          </w:p>
          <w:p w14:paraId="610ABFD4" w14:textId="468968EB" w:rsidR="00C9134D" w:rsidRDefault="00C9134D" w:rsidP="00CE73B9">
            <w:r>
              <w:rPr>
                <w:rFonts w:ascii="Courier New" w:hAnsi="Courier New" w:cs="Courier New"/>
              </w:rPr>
              <w:t>gl_minor_ver=5</w:t>
            </w:r>
          </w:p>
        </w:tc>
      </w:tr>
    </w:tbl>
    <w:p w14:paraId="3BDF7982" w14:textId="77777777" w:rsidR="00C9134D" w:rsidRDefault="00C9134D" w:rsidP="00C9134D">
      <w:pPr>
        <w:pStyle w:val="Caption"/>
        <w:jc w:val="center"/>
      </w:pPr>
      <w:r>
        <w:t xml:space="preserve">List </w:t>
      </w:r>
      <w:fldSimple w:instr=" STYLEREF 1 \s ">
        <w:r w:rsidR="00AA6384">
          <w:rPr>
            <w:noProof/>
          </w:rPr>
          <w:t>20</w:t>
        </w:r>
      </w:fldSimple>
      <w:r>
        <w:noBreakHyphen/>
      </w:r>
      <w:fldSimple w:instr=" SEQ List \* ARABIC \s 1 ">
        <w:r w:rsidR="00AA6384">
          <w:rPr>
            <w:noProof/>
          </w:rPr>
          <w:t>5</w:t>
        </w:r>
      </w:fldSimple>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492D6194"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5A0600E" w14:textId="77777777" w:rsidR="003B5909" w:rsidRDefault="003B5909" w:rsidP="0078369E">
            <w:pPr>
              <w:pStyle w:val="Icon"/>
            </w:pPr>
            <w:r>
              <w:rPr>
                <w:noProof/>
                <w:lang w:eastAsia="en-US"/>
              </w:rPr>
              <mc:AlternateContent>
                <mc:Choice Requires="wpg">
                  <w:drawing>
                    <wp:inline distT="0" distB="0" distL="0" distR="0" wp14:anchorId="6D05577C" wp14:editId="00FA1F65">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9C8AA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1D1E0" w14:textId="658D3AFB" w:rsidR="003B5909" w:rsidRDefault="003B5909" w:rsidP="0078369E">
            <w:pPr>
              <w:pStyle w:val="TipText"/>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 anti-aliasing. Change the OpenGL version to see if anti-aliasing is enabled.</w:t>
            </w:r>
          </w:p>
        </w:tc>
      </w:tr>
    </w:tbl>
    <w:p w14:paraId="0745334B" w14:textId="77777777" w:rsidR="00C9134D" w:rsidRDefault="00C9134D" w:rsidP="00E93314">
      <w:pPr>
        <w:spacing w:after="240"/>
      </w:pPr>
    </w:p>
    <w:p w14:paraId="31A3A2DB" w14:textId="4498A88C" w:rsidR="00E93314" w:rsidRDefault="00E93314" w:rsidP="00E93314">
      <w:pPr>
        <w:pStyle w:val="Heading3"/>
      </w:pPr>
      <w:r>
        <w:t>Soft threshold</w:t>
      </w:r>
    </w:p>
    <w:p w14:paraId="47EC056B" w14:textId="7010DF63" w:rsidR="00E93314" w:rsidRDefault="00E93314" w:rsidP="00C9134D">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93314" w14:paraId="5D48AC85" w14:textId="77777777" w:rsidTr="002A4C39">
        <w:tc>
          <w:tcPr>
            <w:tcW w:w="7020" w:type="dxa"/>
            <w:shd w:val="clear" w:color="auto" w:fill="E8F1E2" w:themeFill="accent2" w:themeFillTint="33"/>
          </w:tcPr>
          <w:p w14:paraId="7C9D4EA1" w14:textId="61A90574" w:rsidR="00E93314" w:rsidRPr="00EC0848" w:rsidRDefault="00E93314" w:rsidP="002A4C39">
            <w:pPr>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3D5D492" w14:textId="46D25926" w:rsidR="00E93314" w:rsidRPr="00E93314" w:rsidRDefault="00E93314" w:rsidP="002A4C39">
            <w:pPr>
              <w:rPr>
                <w:rFonts w:ascii="Courier New" w:hAnsi="Courier New" w:cs="Courier New"/>
              </w:rPr>
            </w:pPr>
            <w:r>
              <w:rPr>
                <w:rFonts w:ascii="Courier New" w:hAnsi="Courier New" w:cs="Courier New"/>
              </w:rPr>
              <w:t>value=0.1</w:t>
            </w:r>
          </w:p>
        </w:tc>
      </w:tr>
    </w:tbl>
    <w:p w14:paraId="32477E9F" w14:textId="2F9453EF" w:rsidR="00E93314" w:rsidRDefault="00E93314" w:rsidP="00E93314">
      <w:pPr>
        <w:pStyle w:val="Caption"/>
        <w:spacing w:after="360"/>
        <w:jc w:val="center"/>
      </w:pPr>
      <w:r>
        <w:t xml:space="preserve">List </w:t>
      </w:r>
      <w:fldSimple w:instr=" STYLEREF 1 \s ">
        <w:r w:rsidR="00AA6384">
          <w:rPr>
            <w:noProof/>
          </w:rPr>
          <w:t>20</w:t>
        </w:r>
      </w:fldSimple>
      <w:r>
        <w:noBreakHyphen/>
      </w:r>
      <w:fldSimple w:instr=" SEQ List \* ARABIC \s 1 ">
        <w:r w:rsidR="00AA6384">
          <w:rPr>
            <w:noProof/>
          </w:rPr>
          <w:t>6</w:t>
        </w:r>
      </w:fldSimple>
      <w:r>
        <w:t>. Pixel format settings for antialiasing.</w:t>
      </w:r>
    </w:p>
    <w:p w14:paraId="62995665" w14:textId="7B232296" w:rsidR="00E93314" w:rsidRDefault="00E93314" w:rsidP="00134C8A">
      <w:pPr>
        <w:pStyle w:val="Heading3"/>
      </w:pPr>
      <w:r>
        <w:lastRenderedPageBreak/>
        <w:t>Test mode</w:t>
      </w:r>
    </w:p>
    <w:p w14:paraId="6864B93C" w14:textId="3D2C3CF8" w:rsidR="00E93314" w:rsidRDefault="00134C8A" w:rsidP="00E93314">
      <w:r>
        <w:t>Change the values under test mode to enable or disable certain test features. Set a value to 1 to enable; set a value to 0 to diable.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134C8A" w14:paraId="72329815" w14:textId="77777777" w:rsidTr="002A4C39">
        <w:tc>
          <w:tcPr>
            <w:tcW w:w="7020" w:type="dxa"/>
            <w:shd w:val="clear" w:color="auto" w:fill="E8F1E2" w:themeFill="accent2" w:themeFillTint="33"/>
          </w:tcPr>
          <w:p w14:paraId="63744A42" w14:textId="77777777" w:rsidR="00134C8A" w:rsidRPr="00134C8A" w:rsidRDefault="00134C8A" w:rsidP="00134C8A">
            <w:pPr>
              <w:rPr>
                <w:rFonts w:ascii="Courier New" w:hAnsi="Courier New" w:cs="Courier New"/>
              </w:rPr>
            </w:pPr>
            <w:r w:rsidRPr="00134C8A">
              <w:rPr>
                <w:rFonts w:ascii="Courier New" w:hAnsi="Courier New" w:cs="Courier New"/>
              </w:rPr>
              <w:t>[test\ mode]</w:t>
            </w:r>
          </w:p>
          <w:p w14:paraId="7F51AC40" w14:textId="77777777" w:rsidR="00134C8A" w:rsidRPr="00134C8A" w:rsidRDefault="00134C8A" w:rsidP="00134C8A">
            <w:pPr>
              <w:rPr>
                <w:rFonts w:ascii="Courier New" w:hAnsi="Courier New" w:cs="Courier New"/>
              </w:rPr>
            </w:pPr>
            <w:r w:rsidRPr="00134C8A">
              <w:rPr>
                <w:rFonts w:ascii="Courier New" w:hAnsi="Courier New" w:cs="Courier New"/>
              </w:rPr>
              <w:t>speed=0</w:t>
            </w:r>
          </w:p>
          <w:p w14:paraId="7B4A1120" w14:textId="77777777" w:rsidR="00134C8A" w:rsidRPr="00134C8A" w:rsidRDefault="00134C8A" w:rsidP="00134C8A">
            <w:pPr>
              <w:rPr>
                <w:rFonts w:ascii="Courier New" w:hAnsi="Courier New" w:cs="Courier New"/>
              </w:rPr>
            </w:pPr>
            <w:r w:rsidRPr="00134C8A">
              <w:rPr>
                <w:rFonts w:ascii="Courier New" w:hAnsi="Courier New" w:cs="Courier New"/>
              </w:rPr>
              <w:t>param=0</w:t>
            </w:r>
          </w:p>
          <w:p w14:paraId="6554684F" w14:textId="637FFED2" w:rsidR="00134C8A" w:rsidRPr="00E93314" w:rsidRDefault="00134C8A" w:rsidP="00134C8A">
            <w:pPr>
              <w:rPr>
                <w:rFonts w:ascii="Courier New" w:hAnsi="Courier New" w:cs="Courier New"/>
              </w:rPr>
            </w:pPr>
            <w:r w:rsidRPr="00134C8A">
              <w:rPr>
                <w:rFonts w:ascii="Courier New" w:hAnsi="Courier New" w:cs="Courier New"/>
              </w:rPr>
              <w:t>wiref=0</w:t>
            </w:r>
          </w:p>
        </w:tc>
      </w:tr>
    </w:tbl>
    <w:p w14:paraId="1A01415C" w14:textId="77777777" w:rsidR="00134C8A" w:rsidRDefault="00134C8A" w:rsidP="00134C8A">
      <w:pPr>
        <w:pStyle w:val="Caption"/>
        <w:spacing w:after="360"/>
        <w:jc w:val="center"/>
      </w:pPr>
      <w:r>
        <w:t xml:space="preserve">List </w:t>
      </w:r>
      <w:fldSimple w:instr=" STYLEREF 1 \s ">
        <w:r w:rsidR="00AA6384">
          <w:rPr>
            <w:noProof/>
          </w:rPr>
          <w:t>20</w:t>
        </w:r>
      </w:fldSimple>
      <w:r>
        <w:noBreakHyphen/>
      </w:r>
      <w:fldSimple w:instr=" SEQ List \* ARABIC \s 1 ">
        <w:r w:rsidR="00AA6384">
          <w:rPr>
            <w:noProof/>
          </w:rPr>
          <w:t>7</w:t>
        </w:r>
      </w:fldSimple>
      <w:r>
        <w:t>. Pixel format settings for antialiasing.</w:t>
      </w:r>
    </w:p>
    <w:p w14:paraId="205D7A5E" w14:textId="30336674" w:rsidR="00134C8A" w:rsidRDefault="00134C8A" w:rsidP="00E93314">
      <w:r>
        <w:t>The test modes are:</w:t>
      </w:r>
    </w:p>
    <w:p w14:paraId="405FA46B" w14:textId="56F74B27" w:rsidR="00134C8A" w:rsidRDefault="00134C8A" w:rsidP="00E93314">
      <w:r w:rsidRPr="00134C8A">
        <w:rPr>
          <w:b/>
        </w:rPr>
        <w:t>Speed.</w:t>
      </w:r>
      <w:r>
        <w:t xml:space="preserve"> Continuously refreshing the render view even without user interactions. The FPS reading tells you the speed of your computer hardware.</w:t>
      </w:r>
    </w:p>
    <w:p w14:paraId="08BD0862" w14:textId="55770ED7" w:rsidR="00134C8A" w:rsidRDefault="00134C8A" w:rsidP="00E93314">
      <w:r w:rsidRPr="00134C8A">
        <w:rPr>
          <w:b/>
        </w:rPr>
        <w:t>Param.</w:t>
      </w:r>
      <w:r>
        <w:t xml:space="preserve"> Displaying more parameter information.</w:t>
      </w:r>
    </w:p>
    <w:p w14:paraId="03725D6F" w14:textId="368259B8" w:rsidR="00134C8A" w:rsidRPr="00E93314" w:rsidRDefault="00134C8A" w:rsidP="00E93314">
      <w:r w:rsidRPr="00134C8A">
        <w:rPr>
          <w:b/>
        </w:rPr>
        <w:t>Wiref.</w:t>
      </w:r>
      <w:r>
        <w:t xml:space="preserve"> Showing volume bounding boxes and slices in wireframe mode.</w:t>
      </w:r>
    </w:p>
    <w:p w14:paraId="2D59DA40" w14:textId="77777777" w:rsidR="000321EA" w:rsidRDefault="000321EA">
      <w:r>
        <w:br w:type="page"/>
      </w:r>
    </w:p>
    <w:p w14:paraId="194D2459" w14:textId="49B8D498" w:rsidR="003010F7" w:rsidRPr="00D807A8" w:rsidRDefault="006B5A72" w:rsidP="00BF54AB">
      <w:pPr>
        <w:pStyle w:val="Heading1"/>
        <w:numPr>
          <w:ilvl w:val="0"/>
          <w:numId w:val="0"/>
        </w:numPr>
      </w:pPr>
      <w:bookmarkStart w:id="350" w:name="_Toc406770777"/>
      <w:bookmarkStart w:id="351" w:name="_Ref407097453"/>
      <w:bookmarkStart w:id="352" w:name="_Ref407098499"/>
      <w:bookmarkStart w:id="353" w:name="_Toc428439195"/>
      <w:r w:rsidRPr="00D807A8">
        <w:lastRenderedPageBreak/>
        <w:t>Appendi</w:t>
      </w:r>
      <w:bookmarkEnd w:id="218"/>
      <w:bookmarkEnd w:id="306"/>
      <w:bookmarkEnd w:id="350"/>
      <w:r w:rsidR="00A97A4B">
        <w:t>ces</w:t>
      </w:r>
      <w:bookmarkEnd w:id="351"/>
      <w:bookmarkEnd w:id="352"/>
      <w:bookmarkEnd w:id="353"/>
    </w:p>
    <w:p w14:paraId="3F781BB6" w14:textId="141598A4" w:rsidR="003010F7" w:rsidRDefault="008948BC" w:rsidP="00BF54AB">
      <w:pPr>
        <w:pStyle w:val="Heading2"/>
      </w:pPr>
      <w:bookmarkStart w:id="354" w:name="_Toc406575234"/>
      <w:bookmarkStart w:id="355" w:name="_Toc406755696"/>
      <w:bookmarkStart w:id="356" w:name="_Toc406770778"/>
      <w:bookmarkStart w:id="357" w:name="_Toc428439196"/>
      <w:r>
        <w:t xml:space="preserve">A. </w:t>
      </w:r>
      <w:r w:rsidR="00D807A8">
        <w:t>Functions of FluoRender</w:t>
      </w:r>
      <w:bookmarkEnd w:id="354"/>
      <w:bookmarkEnd w:id="355"/>
      <w:bookmarkEnd w:id="356"/>
      <w:bookmarkEnd w:id="357"/>
    </w:p>
    <w:p w14:paraId="7DCBE37D" w14:textId="77777777" w:rsidR="003010F7" w:rsidRDefault="00D807A8" w:rsidP="00DF5798">
      <w:pPr>
        <w:pStyle w:val="Heading3"/>
        <w:jc w:val="center"/>
      </w:pPr>
      <w:r>
        <w:t>List of functions of FluoRender on Windows and Mac OS X</w:t>
      </w:r>
    </w:p>
    <w:tbl>
      <w:tblPr>
        <w:tblStyle w:val="FinancialTable"/>
        <w:tblW w:w="4091" w:type="pct"/>
        <w:jc w:val="center"/>
        <w:tblLook w:val="04A0" w:firstRow="1" w:lastRow="0" w:firstColumn="1" w:lastColumn="0" w:noHBand="0" w:noVBand="1"/>
        <w:tblDescription w:val="Profit and loss statement table"/>
      </w:tblPr>
      <w:tblGrid>
        <w:gridCol w:w="3968"/>
        <w:gridCol w:w="1799"/>
        <w:gridCol w:w="1883"/>
      </w:tblGrid>
      <w:tr w:rsidR="00D807A8" w14:paraId="2A3CAA27" w14:textId="77777777" w:rsidTr="003714B6">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ED0043">
            <w:r>
              <w:t>Functions</w:t>
            </w:r>
          </w:p>
        </w:tc>
        <w:tc>
          <w:tcPr>
            <w:tcW w:w="1176" w:type="pct"/>
            <w:shd w:val="clear" w:color="auto" w:fill="669748" w:themeFill="accent2" w:themeFillShade="BF"/>
            <w:vAlign w:val="bottom"/>
          </w:tcPr>
          <w:p w14:paraId="5413C30A" w14:textId="77777777" w:rsidR="00D807A8" w:rsidRDefault="00D807A8">
            <w:pPr>
              <w:jc w:val="center"/>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77777777" w:rsidR="00D807A8" w:rsidRDefault="00D807A8">
            <w:pPr>
              <w:jc w:val="center"/>
              <w:cnfStyle w:val="100000000000" w:firstRow="1" w:lastRow="0" w:firstColumn="0" w:lastColumn="0" w:oddVBand="0" w:evenVBand="0" w:oddHBand="0" w:evenHBand="0" w:firstRowFirstColumn="0" w:firstRowLastColumn="0" w:lastRowFirstColumn="0" w:lastRowLastColumn="0"/>
            </w:pPr>
            <w:r>
              <w:t>Mac OS X</w:t>
            </w:r>
          </w:p>
        </w:tc>
      </w:tr>
      <w:tr w:rsidR="00D807A8" w14:paraId="46AA0D8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4586D56" w14:textId="77777777" w:rsidR="00D807A8" w:rsidRPr="004D6251" w:rsidRDefault="00302398">
            <w:pPr>
              <w:rPr>
                <w:b/>
              </w:rPr>
            </w:pPr>
            <w:r w:rsidRPr="004D6251">
              <w:rPr>
                <w:b/>
              </w:rPr>
              <w:t>Basic visualization</w:t>
            </w:r>
          </w:p>
        </w:tc>
        <w:tc>
          <w:tcPr>
            <w:tcW w:w="1176" w:type="pct"/>
          </w:tcPr>
          <w:p w14:paraId="7F676DE8" w14:textId="77777777" w:rsidR="00D807A8" w:rsidRPr="00302398" w:rsidRDefault="00302398" w:rsidP="00302398">
            <w:pPr>
              <w:jc w:val="center"/>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34082E1D" w:rsidR="00D807A8" w:rsidRPr="00302398" w:rsidRDefault="00BA4E57"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807A8" w14:paraId="3A924BB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pPr>
              <w:ind w:left="216"/>
            </w:pPr>
            <w:r>
              <w:t>View rotation</w:t>
            </w:r>
          </w:p>
        </w:tc>
        <w:tc>
          <w:tcPr>
            <w:tcW w:w="1176" w:type="pct"/>
          </w:tcPr>
          <w:p w14:paraId="29D24A47" w14:textId="77777777" w:rsidR="00D807A8" w:rsidRPr="00302398" w:rsidRDefault="00C42FED"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pPr>
              <w:ind w:left="216"/>
            </w:pPr>
            <w:r>
              <w:t>Geared rotation of 45º</w:t>
            </w:r>
          </w:p>
        </w:tc>
        <w:tc>
          <w:tcPr>
            <w:tcW w:w="1176" w:type="pct"/>
          </w:tcPr>
          <w:p w14:paraId="4080806B" w14:textId="77777777" w:rsidR="00ED0043" w:rsidRPr="00302398" w:rsidRDefault="00C42FED"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807A8" w14:paraId="3DD33F3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D807A8" w:rsidRDefault="00ED0043">
            <w:pPr>
              <w:ind w:left="216"/>
            </w:pPr>
            <w:r>
              <w:t>View panning</w:t>
            </w:r>
          </w:p>
        </w:tc>
        <w:tc>
          <w:tcPr>
            <w:tcW w:w="1176" w:type="pct"/>
          </w:tcPr>
          <w:p w14:paraId="64AB944E" w14:textId="77777777" w:rsidR="00D807A8" w:rsidRPr="00302398" w:rsidRDefault="00C42FED"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D807A8" w:rsidRPr="00302398" w:rsidRDefault="00BA4E57"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48FAC89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9F4E41" w:rsidRDefault="009F4E41">
            <w:pPr>
              <w:ind w:left="216"/>
            </w:pPr>
            <w:r>
              <w:t>Center data/panning reset</w:t>
            </w:r>
          </w:p>
        </w:tc>
        <w:tc>
          <w:tcPr>
            <w:tcW w:w="1176" w:type="pct"/>
          </w:tcPr>
          <w:p w14:paraId="1EBFE750" w14:textId="77777777" w:rsidR="009F4E41" w:rsidRPr="00302398" w:rsidRDefault="00C42FED"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9F4E41" w:rsidRPr="00302398" w:rsidRDefault="00BA4E57"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D0043" w14:paraId="1F42D75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ED0043" w:rsidRDefault="00ED0043">
            <w:pPr>
              <w:ind w:left="216"/>
            </w:pPr>
            <w:r>
              <w:t>View zooming</w:t>
            </w:r>
          </w:p>
        </w:tc>
        <w:tc>
          <w:tcPr>
            <w:tcW w:w="1176" w:type="pct"/>
          </w:tcPr>
          <w:p w14:paraId="703E1F07" w14:textId="77777777" w:rsidR="00ED0043" w:rsidRPr="00302398" w:rsidRDefault="00C42FED"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ED0043" w:rsidRPr="00302398" w:rsidRDefault="00BA4E57"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763E653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9F4E41" w:rsidRDefault="009F4E41">
            <w:pPr>
              <w:ind w:left="216"/>
            </w:pPr>
            <w:r>
              <w:t>1:1 zoom ratio setting</w:t>
            </w:r>
          </w:p>
        </w:tc>
        <w:tc>
          <w:tcPr>
            <w:tcW w:w="1176" w:type="pct"/>
          </w:tcPr>
          <w:p w14:paraId="22405BEE" w14:textId="2C060AC7"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D0043" w14:paraId="43D21A4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ED0043" w:rsidRDefault="00ED0043" w:rsidP="00ED5E19">
            <w:pPr>
              <w:ind w:left="216"/>
            </w:pPr>
            <w:r>
              <w:t>Depth attenuation</w:t>
            </w:r>
          </w:p>
        </w:tc>
        <w:tc>
          <w:tcPr>
            <w:tcW w:w="1176" w:type="pct"/>
          </w:tcPr>
          <w:p w14:paraId="0594EBD5" w14:textId="7ED82F42" w:rsidR="00ED0043"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ED0043"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4F32009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9F4E41" w:rsidRDefault="009F4E41">
            <w:pPr>
              <w:ind w:left="216"/>
            </w:pPr>
            <w:r>
              <w:t>Screen capture</w:t>
            </w:r>
          </w:p>
        </w:tc>
        <w:tc>
          <w:tcPr>
            <w:tcW w:w="1176" w:type="pct"/>
          </w:tcPr>
          <w:p w14:paraId="1038D511" w14:textId="4699F54E"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F4E41" w14:paraId="205F3A1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9F4E41" w:rsidRDefault="009F4E41">
            <w:pPr>
              <w:ind w:left="216"/>
            </w:pPr>
            <w:r>
              <w:t>View center axis</w:t>
            </w:r>
          </w:p>
        </w:tc>
        <w:tc>
          <w:tcPr>
            <w:tcW w:w="1176" w:type="pct"/>
          </w:tcPr>
          <w:p w14:paraId="7AE3899F" w14:textId="1B6494C5" w:rsidR="009F4E4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9F4E4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52140F6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9F4E41" w:rsidRDefault="009F4E41">
            <w:pPr>
              <w:ind w:left="216"/>
            </w:pPr>
            <w:r>
              <w:t>View information display</w:t>
            </w:r>
          </w:p>
        </w:tc>
        <w:tc>
          <w:tcPr>
            <w:tcW w:w="1176" w:type="pct"/>
          </w:tcPr>
          <w:p w14:paraId="48F298BB" w14:textId="7CABFE76"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F4E41" w14:paraId="2EF7E93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9F4E41" w:rsidRDefault="009F4E41">
            <w:pPr>
              <w:ind w:left="216"/>
            </w:pPr>
            <w:r>
              <w:t>Legend display</w:t>
            </w:r>
          </w:p>
        </w:tc>
        <w:tc>
          <w:tcPr>
            <w:tcW w:w="1176" w:type="pct"/>
          </w:tcPr>
          <w:p w14:paraId="0CA3704C" w14:textId="6D4DFE35" w:rsidR="009F4E4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9F4E4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5DE53EE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9F4E41" w:rsidRDefault="009F4E41">
            <w:pPr>
              <w:ind w:left="216"/>
            </w:pPr>
            <w:r>
              <w:t>Scale bar display</w:t>
            </w:r>
          </w:p>
        </w:tc>
        <w:tc>
          <w:tcPr>
            <w:tcW w:w="1176" w:type="pct"/>
          </w:tcPr>
          <w:p w14:paraId="73C2502B" w14:textId="7F85A839"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F4E41" w14:paraId="00CA7F8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9F4E41" w:rsidRDefault="009F4E41">
            <w:pPr>
              <w:ind w:left="216"/>
            </w:pPr>
            <w:r>
              <w:t>Perspective angle adjustment</w:t>
            </w:r>
          </w:p>
        </w:tc>
        <w:tc>
          <w:tcPr>
            <w:tcW w:w="1176" w:type="pct"/>
          </w:tcPr>
          <w:p w14:paraId="52E128C9" w14:textId="45939442" w:rsidR="009F4E4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9F4E4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75CDDF76"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9F4E41" w:rsidRDefault="004D6251">
            <w:pPr>
              <w:ind w:left="216"/>
            </w:pPr>
            <w:r>
              <w:t>Free fly</w:t>
            </w:r>
          </w:p>
        </w:tc>
        <w:tc>
          <w:tcPr>
            <w:tcW w:w="1176" w:type="pct"/>
          </w:tcPr>
          <w:p w14:paraId="1FEE0FB7" w14:textId="49AB8410"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2867B68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4D6251" w:rsidRDefault="004D6251">
            <w:pPr>
              <w:ind w:left="216"/>
            </w:pPr>
            <w:r>
              <w:t>Background color setting</w:t>
            </w:r>
          </w:p>
        </w:tc>
        <w:tc>
          <w:tcPr>
            <w:tcW w:w="1176" w:type="pct"/>
          </w:tcPr>
          <w:p w14:paraId="5D4B92C1" w14:textId="53F63CB8"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4D625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5C52DDB4"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4D6251" w:rsidRDefault="004D6251">
            <w:pPr>
              <w:ind w:left="216"/>
            </w:pPr>
            <w:r>
              <w:t>Gradient background</w:t>
            </w:r>
          </w:p>
        </w:tc>
        <w:tc>
          <w:tcPr>
            <w:tcW w:w="1176" w:type="pct"/>
          </w:tcPr>
          <w:p w14:paraId="7C237B9F" w14:textId="28842FB1"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4D625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1B62FF9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4D6251" w:rsidRDefault="004D6251">
            <w:pPr>
              <w:ind w:left="216"/>
            </w:pPr>
            <w:r>
              <w:t>Render view font</w:t>
            </w:r>
          </w:p>
        </w:tc>
        <w:tc>
          <w:tcPr>
            <w:tcW w:w="1176" w:type="pct"/>
          </w:tcPr>
          <w:p w14:paraId="6F0695E1" w14:textId="722672C3"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4D625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2310" w14:paraId="02BB7D1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882310" w:rsidRDefault="00882310">
            <w:pPr>
              <w:ind w:left="216"/>
            </w:pPr>
            <w:r>
              <w:t>Create new render view</w:t>
            </w:r>
          </w:p>
        </w:tc>
        <w:tc>
          <w:tcPr>
            <w:tcW w:w="1176" w:type="pct"/>
          </w:tcPr>
          <w:p w14:paraId="31FC4414" w14:textId="6D76EB58"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882310"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3DC78F1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4D6251" w:rsidRDefault="004D6251">
            <w:pPr>
              <w:ind w:left="216"/>
            </w:pPr>
            <w:r>
              <w:t>Link render view rotations</w:t>
            </w:r>
          </w:p>
        </w:tc>
        <w:tc>
          <w:tcPr>
            <w:tcW w:w="1176" w:type="pct"/>
          </w:tcPr>
          <w:p w14:paraId="1A761ACB" w14:textId="062F807D"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4D625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7C08C2E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4D6251" w:rsidRDefault="004D6251">
            <w:pPr>
              <w:ind w:left="216"/>
            </w:pPr>
            <w:r>
              <w:t>Render view setting save</w:t>
            </w:r>
          </w:p>
        </w:tc>
        <w:tc>
          <w:tcPr>
            <w:tcW w:w="1176" w:type="pct"/>
          </w:tcPr>
          <w:p w14:paraId="4427D0CB" w14:textId="6760F614"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4D625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298A3A5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7298003" w14:textId="688F50C4" w:rsidR="00D807A8" w:rsidRPr="004D6251" w:rsidRDefault="004D6251">
            <w:pPr>
              <w:rPr>
                <w:b/>
                <w:iCs/>
              </w:rPr>
            </w:pPr>
            <w:r w:rsidRPr="004D6251">
              <w:rPr>
                <w:b/>
                <w:iCs/>
              </w:rPr>
              <w:t>Multi-channel support</w:t>
            </w:r>
          </w:p>
        </w:tc>
        <w:tc>
          <w:tcPr>
            <w:tcW w:w="1176" w:type="pct"/>
          </w:tcPr>
          <w:p w14:paraId="0E20F58B" w14:textId="0DCD3FBA"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78921E" w14:textId="63D59D95" w:rsidR="00D807A8"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3183821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6ED640A" w14:textId="6CE7DD42" w:rsidR="004D6251" w:rsidRDefault="004D6251" w:rsidP="004D6251">
            <w:pPr>
              <w:ind w:left="216"/>
              <w:rPr>
                <w:iCs/>
              </w:rPr>
            </w:pPr>
            <w:r>
              <w:rPr>
                <w:iCs/>
              </w:rPr>
              <w:t>Layered channel intermixing mode</w:t>
            </w:r>
          </w:p>
        </w:tc>
        <w:tc>
          <w:tcPr>
            <w:tcW w:w="1176" w:type="pct"/>
          </w:tcPr>
          <w:p w14:paraId="4C23A933" w14:textId="1612699C"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1EF401" w14:textId="159D931A" w:rsidR="004D625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3C7F805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D234B68" w14:textId="7A75F4BF" w:rsidR="004D6251" w:rsidRDefault="004D6251" w:rsidP="004D6251">
            <w:pPr>
              <w:ind w:left="216"/>
              <w:rPr>
                <w:iCs/>
              </w:rPr>
            </w:pPr>
            <w:r>
              <w:rPr>
                <w:iCs/>
              </w:rPr>
              <w:t>Depth channel intermixing mode</w:t>
            </w:r>
          </w:p>
        </w:tc>
        <w:tc>
          <w:tcPr>
            <w:tcW w:w="1176" w:type="pct"/>
          </w:tcPr>
          <w:p w14:paraId="6E10A973" w14:textId="5B6A517F"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41845C" w14:textId="036D1AE4" w:rsidR="004D625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F76FB" w14:paraId="3FF9697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26B1E97" w14:textId="0D869D2C" w:rsidR="00CF76FB" w:rsidRDefault="00CF76FB" w:rsidP="004D6251">
            <w:pPr>
              <w:ind w:left="216"/>
              <w:rPr>
                <w:iCs/>
              </w:rPr>
            </w:pPr>
            <w:r>
              <w:rPr>
                <w:iCs/>
              </w:rPr>
              <w:t>Micro blending in depth mode</w:t>
            </w:r>
          </w:p>
        </w:tc>
        <w:tc>
          <w:tcPr>
            <w:tcW w:w="1176" w:type="pct"/>
          </w:tcPr>
          <w:p w14:paraId="628134EF" w14:textId="7323C5F5" w:rsidR="00CF76FB"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D8A9DE" w14:textId="078EAA2A" w:rsidR="00CF76FB"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290C05B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50B0F5" w14:textId="1A6FE61C" w:rsidR="004D6251" w:rsidRDefault="004D6251" w:rsidP="00ED5E19">
            <w:pPr>
              <w:ind w:left="216"/>
              <w:rPr>
                <w:iCs/>
              </w:rPr>
            </w:pPr>
            <w:r>
              <w:rPr>
                <w:iCs/>
              </w:rPr>
              <w:t>Composite channel intermixing mode</w:t>
            </w:r>
          </w:p>
        </w:tc>
        <w:tc>
          <w:tcPr>
            <w:tcW w:w="1176" w:type="pct"/>
          </w:tcPr>
          <w:p w14:paraId="58A18AF5" w14:textId="3E6E4D9A"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CBEAE" w14:textId="23D2205C" w:rsidR="004D625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0471723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D43CB31" w14:textId="02696707" w:rsidR="004D6251" w:rsidRDefault="004D6251" w:rsidP="004D6251">
            <w:pPr>
              <w:ind w:left="216"/>
              <w:rPr>
                <w:iCs/>
              </w:rPr>
            </w:pPr>
            <w:r>
              <w:rPr>
                <w:iCs/>
              </w:rPr>
              <w:t>Channel grouping</w:t>
            </w:r>
          </w:p>
        </w:tc>
        <w:tc>
          <w:tcPr>
            <w:tcW w:w="1176" w:type="pct"/>
          </w:tcPr>
          <w:p w14:paraId="3CD6F9DB" w14:textId="28A3E1B1"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3C2558" w14:textId="3613C286" w:rsidR="004D625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18821B43" w14:textId="77777777" w:rsidTr="001D343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F3697BF" w14:textId="748730D2" w:rsidR="00927DF4" w:rsidRDefault="00927DF4" w:rsidP="00ED5E19">
            <w:pPr>
              <w:ind w:left="216"/>
              <w:rPr>
                <w:iCs/>
              </w:rPr>
            </w:pPr>
            <w:r>
              <w:rPr>
                <w:iCs/>
              </w:rPr>
              <w:t>Synchronize group settings</w:t>
            </w:r>
          </w:p>
        </w:tc>
        <w:tc>
          <w:tcPr>
            <w:tcW w:w="1176" w:type="pct"/>
          </w:tcPr>
          <w:p w14:paraId="3C683AFA" w14:textId="3216077D" w:rsidR="00927DF4" w:rsidRPr="00302398" w:rsidRDefault="007A6272" w:rsidP="001D343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AB5254" w14:textId="2369A44D" w:rsidR="00927DF4" w:rsidRPr="00302398" w:rsidRDefault="00427668" w:rsidP="001D343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4A436DD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25C9C66" w14:textId="4A6CBEA7" w:rsidR="004D6251" w:rsidRDefault="004D6251" w:rsidP="00ED5E19">
            <w:pPr>
              <w:ind w:left="216"/>
              <w:rPr>
                <w:iCs/>
              </w:rPr>
            </w:pPr>
            <w:r>
              <w:rPr>
                <w:iCs/>
              </w:rPr>
              <w:t>Depth mode for group</w:t>
            </w:r>
          </w:p>
        </w:tc>
        <w:tc>
          <w:tcPr>
            <w:tcW w:w="1176" w:type="pct"/>
          </w:tcPr>
          <w:p w14:paraId="45E8E4B3" w14:textId="122A0521"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9A733C" w14:textId="563F8314" w:rsidR="004D625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0938B98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7DA5915" w14:textId="6D51E621" w:rsidR="004D6251" w:rsidRDefault="004D6251" w:rsidP="00ED5E19">
            <w:pPr>
              <w:ind w:left="216"/>
              <w:rPr>
                <w:iCs/>
              </w:rPr>
            </w:pPr>
            <w:r>
              <w:rPr>
                <w:iCs/>
              </w:rPr>
              <w:t>Channel streaming</w:t>
            </w:r>
          </w:p>
        </w:tc>
        <w:tc>
          <w:tcPr>
            <w:tcW w:w="1176" w:type="pct"/>
          </w:tcPr>
          <w:p w14:paraId="2E982B09" w14:textId="711377BC"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7B8C9" w14:textId="7C5D4F16" w:rsidR="004D625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70083" w14:paraId="1FD9B28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03361D0" w14:textId="18F081EA" w:rsidR="00D70083" w:rsidRPr="00D70083" w:rsidRDefault="00D70083" w:rsidP="00ED5E19">
            <w:pPr>
              <w:rPr>
                <w:b/>
                <w:iCs/>
              </w:rPr>
            </w:pPr>
            <w:r w:rsidRPr="00D70083">
              <w:rPr>
                <w:b/>
                <w:iCs/>
              </w:rPr>
              <w:t>Large data streaming</w:t>
            </w:r>
          </w:p>
        </w:tc>
        <w:tc>
          <w:tcPr>
            <w:tcW w:w="1176" w:type="pct"/>
          </w:tcPr>
          <w:p w14:paraId="2E3C519D" w14:textId="125FB73D" w:rsidR="00D70083"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13C0D6" w14:textId="7A0C3C86" w:rsidR="00D70083"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70083" w14:paraId="52A6536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DA398C5" w14:textId="135A73C4" w:rsidR="00D70083" w:rsidRDefault="00D70083" w:rsidP="00D70083">
            <w:pPr>
              <w:ind w:left="216"/>
              <w:rPr>
                <w:iCs/>
              </w:rPr>
            </w:pPr>
            <w:r>
              <w:rPr>
                <w:iCs/>
              </w:rPr>
              <w:t>Graphics memory setting</w:t>
            </w:r>
          </w:p>
        </w:tc>
        <w:tc>
          <w:tcPr>
            <w:tcW w:w="1176" w:type="pct"/>
          </w:tcPr>
          <w:p w14:paraId="0828BDB3" w14:textId="7D056AC2" w:rsidR="00D70083"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022085" w14:textId="6AC47436" w:rsidR="00D70083"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70083" w14:paraId="3B0E662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1DA5C07" w14:textId="2685CD65" w:rsidR="00D70083" w:rsidRDefault="00780F09" w:rsidP="00D70083">
            <w:pPr>
              <w:ind w:left="216"/>
              <w:rPr>
                <w:iCs/>
              </w:rPr>
            </w:pPr>
            <w:r>
              <w:rPr>
                <w:iCs/>
              </w:rPr>
              <w:t>Large data size setting</w:t>
            </w:r>
          </w:p>
        </w:tc>
        <w:tc>
          <w:tcPr>
            <w:tcW w:w="1176" w:type="pct"/>
          </w:tcPr>
          <w:p w14:paraId="41094891" w14:textId="53DD9F3E" w:rsidR="00D70083"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31BC38" w14:textId="3FD43CB3" w:rsidR="00D70083"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80F09" w14:paraId="01F75F9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2715CF4" w14:textId="68C45F4B" w:rsidR="00780F09" w:rsidRDefault="00780F09" w:rsidP="00D70083">
            <w:pPr>
              <w:ind w:left="216"/>
              <w:rPr>
                <w:iCs/>
              </w:rPr>
            </w:pPr>
            <w:r>
              <w:rPr>
                <w:iCs/>
              </w:rPr>
              <w:t>Brick size setting</w:t>
            </w:r>
          </w:p>
        </w:tc>
        <w:tc>
          <w:tcPr>
            <w:tcW w:w="1176" w:type="pct"/>
          </w:tcPr>
          <w:p w14:paraId="4207C95E" w14:textId="7832F6A5" w:rsidR="00780F09"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C4F4FD" w14:textId="0AB45CFF" w:rsidR="00780F09"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80F09" w14:paraId="4F04AB8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A1AB086" w14:textId="755D3D9E" w:rsidR="00780F09" w:rsidRDefault="00780F09" w:rsidP="00D70083">
            <w:pPr>
              <w:ind w:left="216"/>
              <w:rPr>
                <w:iCs/>
              </w:rPr>
            </w:pPr>
            <w:r>
              <w:rPr>
                <w:iCs/>
              </w:rPr>
              <w:t>Response time setting</w:t>
            </w:r>
          </w:p>
        </w:tc>
        <w:tc>
          <w:tcPr>
            <w:tcW w:w="1176" w:type="pct"/>
          </w:tcPr>
          <w:p w14:paraId="3CF2AC8B" w14:textId="562D1213" w:rsidR="00780F09"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D2333E" w14:textId="0593DAE0" w:rsidR="00780F09"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63785AD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134A034" w14:textId="58710E91" w:rsidR="00D807A8" w:rsidRPr="004D6251" w:rsidRDefault="004D6251">
            <w:pPr>
              <w:rPr>
                <w:b/>
              </w:rPr>
            </w:pPr>
            <w:r w:rsidRPr="004D6251">
              <w:rPr>
                <w:b/>
              </w:rPr>
              <w:t>Format support</w:t>
            </w:r>
          </w:p>
        </w:tc>
        <w:tc>
          <w:tcPr>
            <w:tcW w:w="1176" w:type="pct"/>
          </w:tcPr>
          <w:p w14:paraId="5AF295AC" w14:textId="1A1B3FBE"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64DCD3" w14:textId="58543DCE"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0DC084F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B413822" w14:textId="590B3263" w:rsidR="00D807A8" w:rsidRDefault="004D6251" w:rsidP="00ED5E19">
            <w:pPr>
              <w:ind w:left="216"/>
            </w:pPr>
            <w:r>
              <w:lastRenderedPageBreak/>
              <w:t>TIFF</w:t>
            </w:r>
            <w:r w:rsidR="007D22B2">
              <w:t>, including stack and time sequence</w:t>
            </w:r>
          </w:p>
        </w:tc>
        <w:tc>
          <w:tcPr>
            <w:tcW w:w="1176" w:type="pct"/>
          </w:tcPr>
          <w:p w14:paraId="30131DE9" w14:textId="3671FBB4"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F37E7" w14:textId="1DDA7264"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7C8A7BB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DB9CEB9" w14:textId="5D99F293" w:rsidR="00D807A8" w:rsidRDefault="004D6251">
            <w:pPr>
              <w:ind w:left="216"/>
            </w:pPr>
            <w:r>
              <w:t>Big TIFF</w:t>
            </w:r>
          </w:p>
        </w:tc>
        <w:tc>
          <w:tcPr>
            <w:tcW w:w="1176" w:type="pct"/>
          </w:tcPr>
          <w:p w14:paraId="4C3C64A0" w14:textId="4DD1FABC"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D2AA9" w14:textId="22558A4D"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66CD2B3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7BA2CDF" w14:textId="44E65757" w:rsidR="00D807A8" w:rsidRDefault="004D6251" w:rsidP="004D6251">
            <w:pPr>
              <w:ind w:left="216"/>
            </w:pPr>
            <w:r>
              <w:t xml:space="preserve">OIB, Olympus image binary </w:t>
            </w:r>
          </w:p>
        </w:tc>
        <w:tc>
          <w:tcPr>
            <w:tcW w:w="1176" w:type="pct"/>
          </w:tcPr>
          <w:p w14:paraId="6C5842CC" w14:textId="0B8CF00B"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077982" w14:textId="76D6C3C5"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5E80018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7FEF521" w14:textId="43235484" w:rsidR="00D807A8" w:rsidRDefault="004D6251">
            <w:pPr>
              <w:ind w:left="216"/>
            </w:pPr>
            <w:r>
              <w:t>OIF, Olympus original imaging</w:t>
            </w:r>
          </w:p>
        </w:tc>
        <w:tc>
          <w:tcPr>
            <w:tcW w:w="1176" w:type="pct"/>
          </w:tcPr>
          <w:p w14:paraId="3B0ED645" w14:textId="38E17F22"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3EE264" w14:textId="214ACA5C"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650EBC5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FC85549" w14:textId="3E61123C" w:rsidR="00D807A8" w:rsidRDefault="004D6251">
            <w:pPr>
              <w:ind w:left="216"/>
            </w:pPr>
            <w:r>
              <w:t>LSM, Zeiss laser scanning microscope</w:t>
            </w:r>
          </w:p>
        </w:tc>
        <w:tc>
          <w:tcPr>
            <w:tcW w:w="1176" w:type="pct"/>
          </w:tcPr>
          <w:p w14:paraId="737CD444" w14:textId="3DD70A7A"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6E8338F" w14:textId="4DFEC4E9"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664F7E4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15CCCDF" w14:textId="28E5C726" w:rsidR="00D807A8" w:rsidRDefault="004D6251">
            <w:pPr>
              <w:ind w:left="216"/>
            </w:pPr>
            <w:r>
              <w:t>XML, Prairie view</w:t>
            </w:r>
            <w:r w:rsidR="000E3117">
              <w:t xml:space="preserve"> </w:t>
            </w:r>
            <w:r w:rsidR="000E3117">
              <w:rPr>
                <w:noProof/>
                <w:lang w:eastAsia="en-US"/>
              </w:rPr>
              <w:drawing>
                <wp:inline distT="0" distB="0" distL="0" distR="0" wp14:anchorId="1215D214" wp14:editId="6A28F180">
                  <wp:extent cx="94615" cy="94615"/>
                  <wp:effectExtent l="0" t="0" r="63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02C4A5F" w14:textId="7DB9BCF6"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2E03AB" w14:textId="18CDB347"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61EB26A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2AD3F3F" w14:textId="2F655799" w:rsidR="00927DF4" w:rsidRDefault="00927DF4">
            <w:pPr>
              <w:ind w:left="216"/>
            </w:pPr>
            <w:r>
              <w:t>Metadata interpretation for microscopy</w:t>
            </w:r>
          </w:p>
        </w:tc>
        <w:tc>
          <w:tcPr>
            <w:tcW w:w="1176" w:type="pct"/>
          </w:tcPr>
          <w:p w14:paraId="1B5FFD40" w14:textId="599336FB"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833DEA" w14:textId="0959D3E7"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658EFB8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536BD0C" w14:textId="629137E4" w:rsidR="00D807A8" w:rsidRDefault="004D6251">
            <w:pPr>
              <w:ind w:left="216"/>
            </w:pPr>
            <w:r>
              <w:t>Nrrd</w:t>
            </w:r>
            <w:r w:rsidR="003714B6">
              <w:t xml:space="preserve">, Near raw </w:t>
            </w:r>
            <w:r w:rsidR="009D5147">
              <w:t xml:space="preserve">raster </w:t>
            </w:r>
            <w:r w:rsidR="003714B6">
              <w:t>data</w:t>
            </w:r>
          </w:p>
        </w:tc>
        <w:tc>
          <w:tcPr>
            <w:tcW w:w="1176" w:type="pct"/>
          </w:tcPr>
          <w:p w14:paraId="6FFF29CE" w14:textId="7FB120B5"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F3C9BC" w14:textId="57CBF406"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72C87E8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9552A4A" w14:textId="3E158014" w:rsidR="00D807A8" w:rsidRDefault="003714B6">
            <w:pPr>
              <w:ind w:left="216"/>
            </w:pPr>
            <w:r>
              <w:t>OBJ, Wavefront object</w:t>
            </w:r>
          </w:p>
        </w:tc>
        <w:tc>
          <w:tcPr>
            <w:tcW w:w="1176" w:type="pct"/>
          </w:tcPr>
          <w:p w14:paraId="13441919" w14:textId="4940C4AD"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83A11C" w14:textId="3E0C965D"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714B6" w14:paraId="2BA36B6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0AA9BDF" w14:textId="102E9176" w:rsidR="003714B6" w:rsidRDefault="003714B6">
            <w:pPr>
              <w:ind w:left="216"/>
            </w:pPr>
            <w:r>
              <w:t>VRP, FluoRender project</w:t>
            </w:r>
          </w:p>
        </w:tc>
        <w:tc>
          <w:tcPr>
            <w:tcW w:w="1176" w:type="pct"/>
          </w:tcPr>
          <w:p w14:paraId="7C2A6EAF" w14:textId="54C603AD"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E52404" w14:textId="49517C4A"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714B6" w14:paraId="3FDCF72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75CCA08" w14:textId="45030973" w:rsidR="003714B6" w:rsidRDefault="003714B6">
            <w:pPr>
              <w:ind w:left="216"/>
            </w:pPr>
            <w:r>
              <w:t>DFT, FluoRender defaults</w:t>
            </w:r>
          </w:p>
        </w:tc>
        <w:tc>
          <w:tcPr>
            <w:tcW w:w="1176" w:type="pct"/>
          </w:tcPr>
          <w:p w14:paraId="7DBF5D6F" w14:textId="4B87F417" w:rsidR="003714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7064EF" w14:textId="1F5BBD8A" w:rsidR="003714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714B6" w14:paraId="31A27C9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B031E5D" w14:textId="4DDE1E90" w:rsidR="003714B6" w:rsidRDefault="003714B6" w:rsidP="00ED5E19">
            <w:pPr>
              <w:ind w:left="216"/>
            </w:pPr>
            <w:r>
              <w:t>SET, FluoRender settings</w:t>
            </w:r>
          </w:p>
        </w:tc>
        <w:tc>
          <w:tcPr>
            <w:tcW w:w="1176" w:type="pct"/>
          </w:tcPr>
          <w:p w14:paraId="61B0A548" w14:textId="39ABF3F1"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C1B0A5" w14:textId="2E873A60"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714B6" w14:paraId="29B6998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1926DBE" w14:textId="6224AC9C" w:rsidR="003714B6" w:rsidRDefault="003714B6">
            <w:pPr>
              <w:ind w:left="216"/>
            </w:pPr>
            <w:r>
              <w:t>MSK, FluoRender mask</w:t>
            </w:r>
          </w:p>
        </w:tc>
        <w:tc>
          <w:tcPr>
            <w:tcW w:w="1176" w:type="pct"/>
          </w:tcPr>
          <w:p w14:paraId="2988F767" w14:textId="14BA395F" w:rsidR="003714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87FB0B" w14:textId="571AA90B" w:rsidR="003714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714B6" w14:paraId="2A22389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D2DBE24" w14:textId="5153FBF1" w:rsidR="003714B6" w:rsidRDefault="003714B6">
            <w:pPr>
              <w:ind w:left="216"/>
            </w:pPr>
            <w:r>
              <w:t>LBL, FluoRender label</w:t>
            </w:r>
          </w:p>
        </w:tc>
        <w:tc>
          <w:tcPr>
            <w:tcW w:w="1176" w:type="pct"/>
          </w:tcPr>
          <w:p w14:paraId="3EE457F3" w14:textId="4737BCAA"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0EDC31" w14:textId="0E5B76E7"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714B6" w14:paraId="7232E9E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44535E9" w14:textId="2FCDC3B6" w:rsidR="003714B6" w:rsidRDefault="003714B6" w:rsidP="009C1C73">
            <w:pPr>
              <w:ind w:left="216"/>
            </w:pPr>
            <w:r>
              <w:t>CL, OpenCL kernel</w:t>
            </w:r>
          </w:p>
        </w:tc>
        <w:tc>
          <w:tcPr>
            <w:tcW w:w="1176" w:type="pct"/>
          </w:tcPr>
          <w:p w14:paraId="1E321EF6" w14:textId="7E0195F7" w:rsidR="003714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DA8BD4" w14:textId="6506F209" w:rsidR="003714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B2F3E" w14:paraId="6BB7C57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5446AC2" w14:textId="27FA42C8" w:rsidR="006B2F3E" w:rsidRDefault="009C1C73" w:rsidP="009C1C73">
            <w:pPr>
              <w:ind w:left="216"/>
            </w:pPr>
            <w:r>
              <w:t>S3 texture compression</w:t>
            </w:r>
          </w:p>
        </w:tc>
        <w:tc>
          <w:tcPr>
            <w:tcW w:w="1176" w:type="pct"/>
          </w:tcPr>
          <w:p w14:paraId="1CC068D9" w14:textId="0F0434C2" w:rsidR="006B2F3E" w:rsidRPr="00302398" w:rsidRDefault="006B2F3E"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83148A" w14:textId="2F68B964" w:rsidR="006B2F3E" w:rsidRPr="00302398" w:rsidRDefault="006B2F3E"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56359" w14:paraId="1EE117C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CF24740" w14:textId="57ECA08D" w:rsidR="00756359" w:rsidRDefault="00756359" w:rsidP="009C1C73">
            <w:pPr>
              <w:ind w:left="216"/>
            </w:pPr>
            <w:r>
              <w:t>TRACK, FluoRender track map</w:t>
            </w:r>
            <w:r w:rsidR="00C34969">
              <w:t xml:space="preserve"> </w:t>
            </w:r>
            <w:r w:rsidR="00C34969">
              <w:rPr>
                <w:noProof/>
                <w:lang w:eastAsia="en-US"/>
              </w:rPr>
              <w:drawing>
                <wp:inline distT="0" distB="0" distL="0" distR="0" wp14:anchorId="2BD8269A" wp14:editId="1E4DB292">
                  <wp:extent cx="94615" cy="9461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5A419EC" w14:textId="1EA7DA5B" w:rsidR="00756359" w:rsidRPr="00302398" w:rsidRDefault="00756359"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834B00" w14:textId="359853E8" w:rsidR="00756359" w:rsidRPr="00302398" w:rsidRDefault="00756359"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714B6" w14:paraId="1AD232A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64525DB" w14:textId="6C7D410D" w:rsidR="00D807A8" w:rsidRPr="00927DF4" w:rsidRDefault="003714B6" w:rsidP="00ED5E19">
            <w:pPr>
              <w:rPr>
                <w:b/>
              </w:rPr>
            </w:pPr>
            <w:r w:rsidRPr="00927DF4">
              <w:rPr>
                <w:b/>
              </w:rPr>
              <w:t>Volume operations and settings</w:t>
            </w:r>
          </w:p>
        </w:tc>
        <w:tc>
          <w:tcPr>
            <w:tcW w:w="1176" w:type="pct"/>
          </w:tcPr>
          <w:p w14:paraId="45CA06AB" w14:textId="1DE31C9E"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6EAC3A" w14:textId="26E770A0"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526B519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CEE9EDE" w14:textId="4DD48F27" w:rsidR="00927DF4" w:rsidRPr="00927DF4" w:rsidRDefault="00927DF4" w:rsidP="00927DF4">
            <w:pPr>
              <w:ind w:left="216"/>
            </w:pPr>
            <w:r w:rsidRPr="00927DF4">
              <w:t>Click selection</w:t>
            </w:r>
          </w:p>
        </w:tc>
        <w:tc>
          <w:tcPr>
            <w:tcW w:w="1176" w:type="pct"/>
          </w:tcPr>
          <w:p w14:paraId="39516ED5" w14:textId="2CCDA4DA"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15C676" w14:textId="287F7EF0"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714B6" w14:paraId="7EF85B8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A26EF70" w14:textId="34C176BA" w:rsidR="00D807A8" w:rsidRDefault="00927DF4">
            <w:pPr>
              <w:ind w:left="216"/>
            </w:pPr>
            <w:r>
              <w:t>DVR, direct volume rendering</w:t>
            </w:r>
          </w:p>
        </w:tc>
        <w:tc>
          <w:tcPr>
            <w:tcW w:w="1176" w:type="pct"/>
          </w:tcPr>
          <w:p w14:paraId="42BCA21C" w14:textId="683A15A9"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A3E0EA" w14:textId="3576CB8E"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0328BE0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8DD3BAB" w14:textId="59753860" w:rsidR="00927DF4" w:rsidRDefault="00927DF4" w:rsidP="00ED5E19">
            <w:pPr>
              <w:ind w:left="216"/>
            </w:pPr>
            <w:r>
              <w:t>MIP, maximum intensity projection</w:t>
            </w:r>
          </w:p>
        </w:tc>
        <w:tc>
          <w:tcPr>
            <w:tcW w:w="1176" w:type="pct"/>
          </w:tcPr>
          <w:p w14:paraId="7A46C3F1" w14:textId="175DE5C4"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D7F6EE" w14:textId="1654A459"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4B3D5444"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D0F343D" w14:textId="5F8FC656" w:rsidR="00927DF4" w:rsidRDefault="00927DF4" w:rsidP="00ED5E19">
            <w:pPr>
              <w:ind w:left="216"/>
            </w:pPr>
            <w:r>
              <w:t>Trilinear Interpolation</w:t>
            </w:r>
          </w:p>
        </w:tc>
        <w:tc>
          <w:tcPr>
            <w:tcW w:w="1176" w:type="pct"/>
          </w:tcPr>
          <w:p w14:paraId="5B53E140" w14:textId="08443CDD"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F543F8" w14:textId="274E403D"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2C76D4F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AD68002" w14:textId="2C5226D7" w:rsidR="00927DF4" w:rsidRDefault="00927DF4">
            <w:pPr>
              <w:ind w:left="216"/>
            </w:pPr>
            <w:r>
              <w:t>Smoothing</w:t>
            </w:r>
          </w:p>
        </w:tc>
        <w:tc>
          <w:tcPr>
            <w:tcW w:w="1176" w:type="pct"/>
          </w:tcPr>
          <w:p w14:paraId="61F99541" w14:textId="3CDFA7A7"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DFD839" w14:textId="247C0249"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1A25B8B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5D56597" w14:textId="6902BE80" w:rsidR="00927DF4" w:rsidRDefault="00927DF4" w:rsidP="00ED5E19">
            <w:pPr>
              <w:ind w:left="216"/>
            </w:pPr>
            <w:r>
              <w:t>Add to legend</w:t>
            </w:r>
          </w:p>
        </w:tc>
        <w:tc>
          <w:tcPr>
            <w:tcW w:w="1176" w:type="pct"/>
          </w:tcPr>
          <w:p w14:paraId="46A74BD7" w14:textId="6B2F8270"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1545DC" w14:textId="298DF5B6"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32E6EEE4"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42C8D11" w14:textId="6766A296" w:rsidR="00927DF4" w:rsidRDefault="00927DF4">
            <w:pPr>
              <w:ind w:left="216"/>
            </w:pPr>
            <w:r>
              <w:t>Voxel spacing</w:t>
            </w:r>
          </w:p>
        </w:tc>
        <w:tc>
          <w:tcPr>
            <w:tcW w:w="1176" w:type="pct"/>
          </w:tcPr>
          <w:p w14:paraId="2C2C8252" w14:textId="18ABFB8D"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903FA8" w14:textId="664B1249"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666A548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0677904" w14:textId="58B0578D" w:rsidR="00927DF4" w:rsidRDefault="000E3117" w:rsidP="000E3117">
            <w:pPr>
              <w:ind w:left="216"/>
            </w:pPr>
            <w:r>
              <w:t>Primary c</w:t>
            </w:r>
            <w:r w:rsidR="00927DF4">
              <w:t>olor</w:t>
            </w:r>
          </w:p>
        </w:tc>
        <w:tc>
          <w:tcPr>
            <w:tcW w:w="1176" w:type="pct"/>
          </w:tcPr>
          <w:p w14:paraId="7C9A86A2" w14:textId="18DE0340"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2C028A" w14:textId="469C3A17"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E3117" w14:paraId="68D60CE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0A21E5D" w14:textId="6090A638" w:rsidR="000E3117" w:rsidRDefault="000E3117">
            <w:pPr>
              <w:ind w:left="216"/>
            </w:pPr>
            <w:r>
              <w:t xml:space="preserve">Secondary color </w:t>
            </w:r>
            <w:r>
              <w:rPr>
                <w:noProof/>
                <w:lang w:eastAsia="en-US"/>
              </w:rPr>
              <w:drawing>
                <wp:inline distT="0" distB="0" distL="0" distR="0" wp14:anchorId="2845A1EA" wp14:editId="1261533F">
                  <wp:extent cx="94615" cy="94615"/>
                  <wp:effectExtent l="0" t="0" r="635"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6739F97" w14:textId="6DFB5D47" w:rsidR="000E3117" w:rsidRPr="00302398" w:rsidRDefault="000E3117"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BE3A79" w14:textId="72624DBD" w:rsidR="000E3117" w:rsidRPr="00302398" w:rsidRDefault="000E3117"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7D0FFD7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83A9F0F" w14:textId="59FBD9E2" w:rsidR="00927DF4" w:rsidRDefault="00927DF4" w:rsidP="00ED5E19">
            <w:pPr>
              <w:ind w:left="216"/>
            </w:pPr>
            <w:r>
              <w:t>Gamma</w:t>
            </w:r>
          </w:p>
        </w:tc>
        <w:tc>
          <w:tcPr>
            <w:tcW w:w="1176" w:type="pct"/>
          </w:tcPr>
          <w:p w14:paraId="1BF4C344" w14:textId="182F7C7A"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7F3BFC1" w14:textId="095EA7FA"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F76FB" w14:paraId="0BA4CBD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97CB552" w14:textId="56D87299" w:rsidR="003714B6" w:rsidRDefault="00927DF4">
            <w:pPr>
              <w:ind w:left="216"/>
            </w:pPr>
            <w:r>
              <w:t>Extract boundary</w:t>
            </w:r>
          </w:p>
        </w:tc>
        <w:tc>
          <w:tcPr>
            <w:tcW w:w="1176" w:type="pct"/>
          </w:tcPr>
          <w:p w14:paraId="7044F004" w14:textId="70C72012" w:rsidR="003714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8B281" w14:textId="65D8F816" w:rsidR="003714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5188F22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C2BD94E" w14:textId="33038EF0" w:rsidR="003714B6" w:rsidRDefault="00927DF4">
            <w:pPr>
              <w:ind w:left="216"/>
            </w:pPr>
            <w:r>
              <w:t>Saturation</w:t>
            </w:r>
          </w:p>
        </w:tc>
        <w:tc>
          <w:tcPr>
            <w:tcW w:w="1176" w:type="pct"/>
          </w:tcPr>
          <w:p w14:paraId="493C7102" w14:textId="222644E2"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C8343E" w14:textId="50913DE1"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1BB8886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DBFCFBE" w14:textId="4E948C5B" w:rsidR="00927DF4" w:rsidRDefault="00927DF4">
            <w:pPr>
              <w:ind w:left="216"/>
            </w:pPr>
            <w:r>
              <w:t>Low and high thresholds</w:t>
            </w:r>
          </w:p>
        </w:tc>
        <w:tc>
          <w:tcPr>
            <w:tcW w:w="1176" w:type="pct"/>
          </w:tcPr>
          <w:p w14:paraId="12915743" w14:textId="312D4CC6"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CD5165" w14:textId="27F58A96"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577F1AF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155A2E0" w14:textId="4CD138C4" w:rsidR="00927DF4" w:rsidRDefault="00927DF4">
            <w:pPr>
              <w:ind w:left="216"/>
            </w:pPr>
            <w:r>
              <w:t>Luminance</w:t>
            </w:r>
          </w:p>
        </w:tc>
        <w:tc>
          <w:tcPr>
            <w:tcW w:w="1176" w:type="pct"/>
          </w:tcPr>
          <w:p w14:paraId="1D561B7B" w14:textId="31E70406"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6908B1" w14:textId="61BEC042"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1EE96496"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23A0CBC" w14:textId="59A6DD42" w:rsidR="00927DF4" w:rsidRDefault="00927DF4">
            <w:pPr>
              <w:ind w:left="216"/>
            </w:pPr>
            <w:r>
              <w:t>Light</w:t>
            </w:r>
          </w:p>
        </w:tc>
        <w:tc>
          <w:tcPr>
            <w:tcW w:w="1176" w:type="pct"/>
          </w:tcPr>
          <w:p w14:paraId="48075912" w14:textId="06922796"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F0DA09" w14:textId="022EF797"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67ADFAB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AC495BF" w14:textId="17671597" w:rsidR="00927DF4" w:rsidRDefault="00927DF4">
            <w:pPr>
              <w:ind w:left="216"/>
            </w:pPr>
            <w:r>
              <w:t>Shadow, can be disabled</w:t>
            </w:r>
          </w:p>
        </w:tc>
        <w:tc>
          <w:tcPr>
            <w:tcW w:w="1176" w:type="pct"/>
          </w:tcPr>
          <w:p w14:paraId="62B1B69F" w14:textId="30054AF5"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B7E3E0" w14:textId="2E7676A5"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3D21384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8781F5E" w14:textId="05686529" w:rsidR="00927DF4" w:rsidRDefault="00927DF4" w:rsidP="00ED5E19">
            <w:pPr>
              <w:ind w:left="216"/>
            </w:pPr>
            <w:r>
              <w:t>Directional shadow</w:t>
            </w:r>
          </w:p>
        </w:tc>
        <w:tc>
          <w:tcPr>
            <w:tcW w:w="1176" w:type="pct"/>
          </w:tcPr>
          <w:p w14:paraId="5358074E" w14:textId="56196BF3"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1D10FA" w14:textId="69447A5D"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F76FB" w14:paraId="4CA5994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E783C7B" w14:textId="08FE1AB3" w:rsidR="00927DF4" w:rsidRDefault="00927DF4" w:rsidP="00ED5E19">
            <w:pPr>
              <w:ind w:left="216"/>
            </w:pPr>
            <w:r>
              <w:t>Alpha, can be disabled</w:t>
            </w:r>
          </w:p>
        </w:tc>
        <w:tc>
          <w:tcPr>
            <w:tcW w:w="1176" w:type="pct"/>
          </w:tcPr>
          <w:p w14:paraId="25B501DE" w14:textId="284F260A"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156A8E" w14:textId="7E956822"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F76FB" w14:paraId="359E02D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7F74FBB" w14:textId="6B36B4EF" w:rsidR="00927DF4" w:rsidRDefault="00927DF4" w:rsidP="00ED5E19">
            <w:pPr>
              <w:ind w:left="216"/>
            </w:pPr>
            <w:r>
              <w:t>Sample rate</w:t>
            </w:r>
          </w:p>
        </w:tc>
        <w:tc>
          <w:tcPr>
            <w:tcW w:w="1176" w:type="pct"/>
          </w:tcPr>
          <w:p w14:paraId="35BA7F38" w14:textId="7F732286"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AF495B" w14:textId="377A86A3"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F76FB" w14:paraId="0F02554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9E1048D" w14:textId="7B9F4D9B" w:rsidR="00927DF4" w:rsidRDefault="00927DF4" w:rsidP="00ED5E19">
            <w:pPr>
              <w:ind w:left="216"/>
            </w:pPr>
            <w:r>
              <w:t>Shading, can be disabled</w:t>
            </w:r>
          </w:p>
        </w:tc>
        <w:tc>
          <w:tcPr>
            <w:tcW w:w="1176" w:type="pct"/>
          </w:tcPr>
          <w:p w14:paraId="1878390B" w14:textId="13BC6E35"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3107BA" w14:textId="5AE3D5C3"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F76FB" w14:paraId="37B1B17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78E04B7" w14:textId="2943F9B6" w:rsidR="00927DF4" w:rsidRDefault="00927DF4">
            <w:pPr>
              <w:ind w:left="216"/>
            </w:pPr>
            <w:r>
              <w:t>Color</w:t>
            </w:r>
            <w:r w:rsidR="00747895">
              <w:t xml:space="preserve"> </w:t>
            </w:r>
            <w:r>
              <w:t>map, can be disabled</w:t>
            </w:r>
          </w:p>
        </w:tc>
        <w:tc>
          <w:tcPr>
            <w:tcW w:w="1176" w:type="pct"/>
          </w:tcPr>
          <w:p w14:paraId="4E57D9B7" w14:textId="3EDC9962"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481747" w14:textId="67E6B95E"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47895" w14:paraId="7840F22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75A22E8" w14:textId="55C8BF7F" w:rsidR="00747895" w:rsidRDefault="00747895">
            <w:pPr>
              <w:ind w:left="216"/>
            </w:pPr>
            <w:r>
              <w:t xml:space="preserve">Color map type </w:t>
            </w:r>
            <w:r>
              <w:rPr>
                <w:noProof/>
                <w:lang w:eastAsia="en-US"/>
              </w:rPr>
              <w:drawing>
                <wp:inline distT="0" distB="0" distL="0" distR="0" wp14:anchorId="4B1FDD29" wp14:editId="20745094">
                  <wp:extent cx="94615" cy="94615"/>
                  <wp:effectExtent l="0" t="0" r="635" b="63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7FA1652" w14:textId="7DCC69C2" w:rsidR="00747895" w:rsidRPr="00302398" w:rsidRDefault="0074789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36FAD1" w14:textId="2602228D" w:rsidR="00747895" w:rsidRPr="00302398" w:rsidRDefault="0074789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47895" w14:paraId="550CECB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8A32F08" w14:textId="05016173" w:rsidR="00747895" w:rsidRDefault="00747895">
            <w:pPr>
              <w:ind w:left="216"/>
            </w:pPr>
            <w:r>
              <w:t xml:space="preserve">Color map mapping mode </w:t>
            </w:r>
            <w:r>
              <w:rPr>
                <w:noProof/>
                <w:lang w:eastAsia="en-US"/>
              </w:rPr>
              <w:drawing>
                <wp:inline distT="0" distB="0" distL="0" distR="0" wp14:anchorId="21041D92" wp14:editId="35EF24A2">
                  <wp:extent cx="94615" cy="94615"/>
                  <wp:effectExtent l="0" t="0" r="635" b="63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74FF3FD" w14:textId="228D10E1" w:rsidR="00747895" w:rsidRPr="00302398" w:rsidRDefault="0074789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4FFF95" w14:textId="38B8C4E5" w:rsidR="00747895" w:rsidRPr="00302398" w:rsidRDefault="0074789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F76FB" w14:paraId="31575AF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6F13429" w14:textId="34FE1D84" w:rsidR="00927DF4" w:rsidRDefault="00927DF4">
            <w:pPr>
              <w:ind w:left="216"/>
            </w:pPr>
            <w:r>
              <w:lastRenderedPageBreak/>
              <w:t>Default setting save/restore</w:t>
            </w:r>
          </w:p>
        </w:tc>
        <w:tc>
          <w:tcPr>
            <w:tcW w:w="1176" w:type="pct"/>
          </w:tcPr>
          <w:p w14:paraId="5E6AE940" w14:textId="2FF50BEF"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32CB8" w14:textId="269F1097"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360B6" w14:paraId="2C3AF9C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F49CAE9" w14:textId="1596E761" w:rsidR="00D360B6" w:rsidRPr="00A3170D" w:rsidRDefault="00D360B6" w:rsidP="00D360B6">
            <w:pPr>
              <w:rPr>
                <w:b/>
              </w:rPr>
            </w:pPr>
            <w:r w:rsidRPr="00A3170D">
              <w:rPr>
                <w:b/>
              </w:rPr>
              <w:t>Volume clipping planes</w:t>
            </w:r>
          </w:p>
        </w:tc>
        <w:tc>
          <w:tcPr>
            <w:tcW w:w="1176" w:type="pct"/>
          </w:tcPr>
          <w:p w14:paraId="4CFA3F49" w14:textId="66D7A6AA" w:rsidR="00D360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5AAA10" w14:textId="4382EB67" w:rsidR="00D360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360B6" w14:paraId="7292834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D8D62EB" w14:textId="569128A7" w:rsidR="00D360B6" w:rsidRDefault="00A3170D" w:rsidP="00D360B6">
            <w:pPr>
              <w:ind w:left="216"/>
            </w:pPr>
            <w:r>
              <w:t>Axis-aligned clipping</w:t>
            </w:r>
          </w:p>
        </w:tc>
        <w:tc>
          <w:tcPr>
            <w:tcW w:w="1176" w:type="pct"/>
          </w:tcPr>
          <w:p w14:paraId="6418B579" w14:textId="7A21B599" w:rsidR="00D360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F6D693" w14:textId="04D2980C" w:rsidR="00D360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44C9BF7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9C3AF6E" w14:textId="5859234C" w:rsidR="00A3170D" w:rsidRDefault="00A3170D" w:rsidP="00D360B6">
            <w:pPr>
              <w:ind w:left="216"/>
            </w:pPr>
            <w:r>
              <w:t>Synchronize positive and negative planes</w:t>
            </w:r>
          </w:p>
        </w:tc>
        <w:tc>
          <w:tcPr>
            <w:tcW w:w="1176" w:type="pct"/>
          </w:tcPr>
          <w:p w14:paraId="632E1169" w14:textId="7A40B9B8"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5ECC1F" w14:textId="3D2DCCCE"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554B6AE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AC22766" w14:textId="6506E30A" w:rsidR="00A3170D" w:rsidRDefault="00A3170D" w:rsidP="00D360B6">
            <w:pPr>
              <w:ind w:left="216"/>
            </w:pPr>
            <w:r>
              <w:t>Clip slab width</w:t>
            </w:r>
          </w:p>
        </w:tc>
        <w:tc>
          <w:tcPr>
            <w:tcW w:w="1176" w:type="pct"/>
          </w:tcPr>
          <w:p w14:paraId="556E2342" w14:textId="2021D3E3"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4B8572" w14:textId="1C11087E"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05BC9BB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95065B3" w14:textId="11FC3DE8" w:rsidR="00A3170D" w:rsidRDefault="00A3170D" w:rsidP="00D360B6">
            <w:pPr>
              <w:ind w:left="216"/>
            </w:pPr>
            <w:r>
              <w:t>Clipping plane rotation</w:t>
            </w:r>
          </w:p>
        </w:tc>
        <w:tc>
          <w:tcPr>
            <w:tcW w:w="1176" w:type="pct"/>
          </w:tcPr>
          <w:p w14:paraId="2C5A58B3" w14:textId="4CCA71AC"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09883F" w14:textId="295F675A"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6CA8C844"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FAEE2F2" w14:textId="197F3D23" w:rsidR="00A3170D" w:rsidRDefault="00A3170D" w:rsidP="00D360B6">
            <w:pPr>
              <w:ind w:left="216"/>
            </w:pPr>
            <w:r>
              <w:t>View-aligned rotation</w:t>
            </w:r>
          </w:p>
        </w:tc>
        <w:tc>
          <w:tcPr>
            <w:tcW w:w="1176" w:type="pct"/>
          </w:tcPr>
          <w:p w14:paraId="6345367A" w14:textId="0D77B4E5"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47DAFB" w14:textId="6A358882"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200CF15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217C6ED" w14:textId="4ECF9862" w:rsidR="00A3170D" w:rsidRDefault="00A3170D" w:rsidP="00D360B6">
            <w:pPr>
              <w:ind w:left="216"/>
            </w:pPr>
            <w:r>
              <w:t>Resetting</w:t>
            </w:r>
          </w:p>
        </w:tc>
        <w:tc>
          <w:tcPr>
            <w:tcW w:w="1176" w:type="pct"/>
          </w:tcPr>
          <w:p w14:paraId="05372D12" w14:textId="44636DC3"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C8BD25" w14:textId="6E514EFF"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3A37333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B9423C0" w14:textId="5D3ABAB1" w:rsidR="00A3170D" w:rsidRDefault="00A3170D" w:rsidP="00ED5E19">
            <w:pPr>
              <w:ind w:left="216"/>
            </w:pPr>
            <w:r>
              <w:t>Synchronize channels</w:t>
            </w:r>
          </w:p>
        </w:tc>
        <w:tc>
          <w:tcPr>
            <w:tcW w:w="1176" w:type="pct"/>
          </w:tcPr>
          <w:p w14:paraId="6D2C419B" w14:textId="3576B100"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5DDD4BD" w14:textId="3874B503"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1A87906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2B3EB83" w14:textId="2B53CE4C" w:rsidR="00A3170D" w:rsidRDefault="00A3170D" w:rsidP="00D360B6">
            <w:pPr>
              <w:ind w:left="216"/>
            </w:pPr>
            <w:r>
              <w:t>Visualizing clipping planes</w:t>
            </w:r>
          </w:p>
        </w:tc>
        <w:tc>
          <w:tcPr>
            <w:tcW w:w="1176" w:type="pct"/>
          </w:tcPr>
          <w:p w14:paraId="7B5F056F" w14:textId="25711AB4"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60757A" w14:textId="10FA43D7"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3443AFE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DBC8DE5" w14:textId="25602807" w:rsidR="00A3170D" w:rsidRPr="00A3170D" w:rsidRDefault="00A3170D" w:rsidP="00A3170D">
            <w:pPr>
              <w:rPr>
                <w:b/>
              </w:rPr>
            </w:pPr>
            <w:r w:rsidRPr="00A3170D">
              <w:rPr>
                <w:b/>
              </w:rPr>
              <w:t>Output adjustment</w:t>
            </w:r>
          </w:p>
        </w:tc>
        <w:tc>
          <w:tcPr>
            <w:tcW w:w="1176" w:type="pct"/>
          </w:tcPr>
          <w:p w14:paraId="259C8467" w14:textId="7F1A2CB9"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020B7" w14:textId="4E547DA7" w:rsidR="00A3170D"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13C40DE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3C0C75B" w14:textId="15A5065A" w:rsidR="00A3170D" w:rsidRDefault="00A3170D" w:rsidP="00A3170D">
            <w:pPr>
              <w:ind w:left="216"/>
            </w:pPr>
            <w:r>
              <w:t>RGB independent adjustment</w:t>
            </w:r>
          </w:p>
        </w:tc>
        <w:tc>
          <w:tcPr>
            <w:tcW w:w="1176" w:type="pct"/>
          </w:tcPr>
          <w:p w14:paraId="35ACAC23" w14:textId="2A32C466"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549424" w14:textId="0EC71FE0"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49C2E8C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3575008" w14:textId="7EDD4617" w:rsidR="00A3170D" w:rsidRDefault="00A3170D" w:rsidP="00A3170D">
            <w:pPr>
              <w:ind w:left="216"/>
            </w:pPr>
            <w:r>
              <w:t>Automatic RGB channel synchronization</w:t>
            </w:r>
          </w:p>
        </w:tc>
        <w:tc>
          <w:tcPr>
            <w:tcW w:w="1176" w:type="pct"/>
          </w:tcPr>
          <w:p w14:paraId="27A62451" w14:textId="78A53506"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CBF000" w14:textId="61D7A973"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34D1D68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569A7CF" w14:textId="3FAF0D81" w:rsidR="00A3170D" w:rsidRDefault="00A3170D" w:rsidP="00ED5E19">
            <w:pPr>
              <w:ind w:left="216"/>
            </w:pPr>
            <w:r>
              <w:t>Gamma</w:t>
            </w:r>
          </w:p>
        </w:tc>
        <w:tc>
          <w:tcPr>
            <w:tcW w:w="1176" w:type="pct"/>
          </w:tcPr>
          <w:p w14:paraId="515797E6" w14:textId="74F01B51"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6B3B62" w14:textId="27BD2A7F"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5EB87FC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11EB34E" w14:textId="6BC83560" w:rsidR="00A3170D" w:rsidRDefault="00A3170D" w:rsidP="00A3170D">
            <w:pPr>
              <w:ind w:left="216"/>
            </w:pPr>
            <w:r>
              <w:t>Luminance</w:t>
            </w:r>
          </w:p>
        </w:tc>
        <w:tc>
          <w:tcPr>
            <w:tcW w:w="1176" w:type="pct"/>
          </w:tcPr>
          <w:p w14:paraId="41D1AA20" w14:textId="3A54E13F"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7871F5" w14:textId="6B684C4F"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419DB91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70B8D00" w14:textId="1C08D971" w:rsidR="00A3170D" w:rsidRDefault="00A3170D" w:rsidP="00ED5E19">
            <w:pPr>
              <w:ind w:left="216"/>
            </w:pPr>
            <w:r>
              <w:t>Equalization</w:t>
            </w:r>
          </w:p>
        </w:tc>
        <w:tc>
          <w:tcPr>
            <w:tcW w:w="1176" w:type="pct"/>
          </w:tcPr>
          <w:p w14:paraId="412D1550" w14:textId="6551FA3D"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976F82" w14:textId="772E577B" w:rsidR="00A3170D"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2A80F4B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AD1E8A4" w14:textId="0B21F2F7" w:rsidR="00A3170D" w:rsidRDefault="00A3170D" w:rsidP="00A3170D">
            <w:pPr>
              <w:ind w:left="216"/>
            </w:pPr>
            <w:r>
              <w:t>Default setting save/restore</w:t>
            </w:r>
          </w:p>
        </w:tc>
        <w:tc>
          <w:tcPr>
            <w:tcW w:w="1176" w:type="pct"/>
          </w:tcPr>
          <w:p w14:paraId="41D6B425" w14:textId="14F9D386"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C9BDBD" w14:textId="6BABB7D5"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6567ED1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03A0B3F" w14:textId="54AF835B" w:rsidR="00A3170D" w:rsidRDefault="00A3170D" w:rsidP="009C1C73">
            <w:pPr>
              <w:ind w:left="216"/>
            </w:pPr>
            <w:r>
              <w:t>Independent settings for render view</w:t>
            </w:r>
          </w:p>
        </w:tc>
        <w:tc>
          <w:tcPr>
            <w:tcW w:w="1176" w:type="pct"/>
          </w:tcPr>
          <w:p w14:paraId="3DCE2AC8" w14:textId="4F347B98"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0BA8" w14:textId="7103D504"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46075B9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FE987D" w14:textId="6EB32077" w:rsidR="00927DF4" w:rsidRPr="00D360B6" w:rsidRDefault="00927DF4" w:rsidP="00ED5E19">
            <w:pPr>
              <w:rPr>
                <w:b/>
              </w:rPr>
            </w:pPr>
            <w:r w:rsidRPr="00D360B6">
              <w:rPr>
                <w:b/>
              </w:rPr>
              <w:t>Mesh operations and settings</w:t>
            </w:r>
          </w:p>
        </w:tc>
        <w:tc>
          <w:tcPr>
            <w:tcW w:w="1176" w:type="pct"/>
          </w:tcPr>
          <w:p w14:paraId="682CE227" w14:textId="2B764DBD"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ECDDD8" w14:textId="0572FA99"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04D47E9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352A66D" w14:textId="054C7D00" w:rsidR="00927DF4" w:rsidRDefault="00927DF4" w:rsidP="00927DF4">
            <w:pPr>
              <w:ind w:left="216"/>
            </w:pPr>
            <w:r>
              <w:t>Click selection</w:t>
            </w:r>
          </w:p>
        </w:tc>
        <w:tc>
          <w:tcPr>
            <w:tcW w:w="1176" w:type="pct"/>
          </w:tcPr>
          <w:p w14:paraId="34C757E6" w14:textId="74910521"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83E426" w14:textId="30EFD82E"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74CD3AC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7093933" w14:textId="6CB3A7E3" w:rsidR="00133F54" w:rsidRDefault="00133F54" w:rsidP="00927DF4">
            <w:pPr>
              <w:ind w:left="216"/>
            </w:pPr>
            <w:r>
              <w:t>Wireframe</w:t>
            </w:r>
          </w:p>
        </w:tc>
        <w:tc>
          <w:tcPr>
            <w:tcW w:w="1176" w:type="pct"/>
          </w:tcPr>
          <w:p w14:paraId="67E44B44" w14:textId="7A7EA90A"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286591" w14:textId="7D30C3E1"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1FD055F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0559D1F" w14:textId="02E1A43E" w:rsidR="00133F54" w:rsidRDefault="00133F54" w:rsidP="00927DF4">
            <w:pPr>
              <w:ind w:left="216"/>
            </w:pPr>
            <w:r>
              <w:t>Diffuse color</w:t>
            </w:r>
          </w:p>
        </w:tc>
        <w:tc>
          <w:tcPr>
            <w:tcW w:w="1176" w:type="pct"/>
          </w:tcPr>
          <w:p w14:paraId="6F796F39" w14:textId="6827CDC1"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ACCA0F" w14:textId="1CFFD11B"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1480C65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67F17F6" w14:textId="5EF1F935" w:rsidR="00133F54" w:rsidRDefault="00133F54" w:rsidP="00927DF4">
            <w:pPr>
              <w:ind w:left="216"/>
            </w:pPr>
            <w:r>
              <w:t>Specular color</w:t>
            </w:r>
          </w:p>
        </w:tc>
        <w:tc>
          <w:tcPr>
            <w:tcW w:w="1176" w:type="pct"/>
          </w:tcPr>
          <w:p w14:paraId="24C6FE6D" w14:textId="5A0D5F52"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1B6F12" w14:textId="05038039"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656A34D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B46491C" w14:textId="61673A03" w:rsidR="00133F54" w:rsidRDefault="00133F54" w:rsidP="00927DF4">
            <w:pPr>
              <w:ind w:left="216"/>
            </w:pPr>
            <w:r>
              <w:t>Shininess</w:t>
            </w:r>
          </w:p>
        </w:tc>
        <w:tc>
          <w:tcPr>
            <w:tcW w:w="1176" w:type="pct"/>
          </w:tcPr>
          <w:p w14:paraId="426F710E" w14:textId="4E0EB071"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0F8EB" w14:textId="394067B3"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77B713F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6795A3F" w14:textId="5199E100" w:rsidR="00133F54" w:rsidRDefault="00133F54" w:rsidP="00927DF4">
            <w:pPr>
              <w:ind w:left="216"/>
            </w:pPr>
            <w:r>
              <w:t>Transparency</w:t>
            </w:r>
          </w:p>
        </w:tc>
        <w:tc>
          <w:tcPr>
            <w:tcW w:w="1176" w:type="pct"/>
          </w:tcPr>
          <w:p w14:paraId="6887E353" w14:textId="2493CF38"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28C915" w14:textId="73F9453A"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54DFCBF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586467F" w14:textId="2A83FF98" w:rsidR="00133F54" w:rsidRDefault="00133F54" w:rsidP="00927DF4">
            <w:pPr>
              <w:ind w:left="216"/>
            </w:pPr>
            <w:r>
              <w:t>Shadow, can be disabled</w:t>
            </w:r>
          </w:p>
        </w:tc>
        <w:tc>
          <w:tcPr>
            <w:tcW w:w="1176" w:type="pct"/>
          </w:tcPr>
          <w:p w14:paraId="4B4B4689" w14:textId="55816DF6"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DDCBCA" w14:textId="3FA9B723"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67D4643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89FA1F0" w14:textId="786EB5C7" w:rsidR="00133F54" w:rsidRDefault="00133F54" w:rsidP="00927DF4">
            <w:pPr>
              <w:ind w:left="216"/>
            </w:pPr>
            <w:r>
              <w:t>Lighting, can be disabled</w:t>
            </w:r>
          </w:p>
        </w:tc>
        <w:tc>
          <w:tcPr>
            <w:tcW w:w="1176" w:type="pct"/>
          </w:tcPr>
          <w:p w14:paraId="0F142F4F" w14:textId="61644F4E"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67A93E" w14:textId="1611E1CA"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229B979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A14C69A" w14:textId="304D62DD" w:rsidR="00133F54" w:rsidRDefault="00133F54" w:rsidP="00927DF4">
            <w:pPr>
              <w:ind w:left="216"/>
            </w:pPr>
            <w:r>
              <w:t>Line size limit (for lines only)</w:t>
            </w:r>
          </w:p>
        </w:tc>
        <w:tc>
          <w:tcPr>
            <w:tcW w:w="1176" w:type="pct"/>
          </w:tcPr>
          <w:p w14:paraId="6A13E61F" w14:textId="6043547A"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702DD9" w14:textId="2C7BFAEB"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5EF36430"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613CA82" w14:textId="27CD2371" w:rsidR="00133F54" w:rsidRDefault="00133F54" w:rsidP="00927DF4">
            <w:pPr>
              <w:ind w:left="216"/>
            </w:pPr>
            <w:r>
              <w:t>Translation</w:t>
            </w:r>
          </w:p>
        </w:tc>
        <w:tc>
          <w:tcPr>
            <w:tcW w:w="1176" w:type="pct"/>
          </w:tcPr>
          <w:p w14:paraId="004CB5B9" w14:textId="120CB0CD"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E41B2E" w14:textId="7D17BE3A"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7C68E37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A5781A7" w14:textId="35311F1E" w:rsidR="00133F54" w:rsidRDefault="00133F54" w:rsidP="00927DF4">
            <w:pPr>
              <w:ind w:left="216"/>
            </w:pPr>
            <w:r>
              <w:t>Rotation</w:t>
            </w:r>
          </w:p>
        </w:tc>
        <w:tc>
          <w:tcPr>
            <w:tcW w:w="1176" w:type="pct"/>
          </w:tcPr>
          <w:p w14:paraId="4A15A528" w14:textId="0BE77235"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6DBFEE" w14:textId="42AA1319"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4B64A1A2" w14:textId="77777777" w:rsidTr="001D343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EBAD3D" w14:textId="1E2F6F7F" w:rsidR="00133F54" w:rsidRDefault="00133F54" w:rsidP="001D3430">
            <w:pPr>
              <w:ind w:left="216"/>
            </w:pPr>
            <w:r>
              <w:t>Scaling</w:t>
            </w:r>
          </w:p>
        </w:tc>
        <w:tc>
          <w:tcPr>
            <w:tcW w:w="1176" w:type="pct"/>
          </w:tcPr>
          <w:p w14:paraId="1261E8FC" w14:textId="4915048A" w:rsidR="00133F54" w:rsidRPr="00302398" w:rsidRDefault="007A6272" w:rsidP="001D343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33CDA2" w14:textId="299CBCA8" w:rsidR="00133F54" w:rsidRPr="00302398" w:rsidRDefault="00427668" w:rsidP="001D343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0C880C3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E999F43" w14:textId="720699D2" w:rsidR="00133F54" w:rsidRDefault="00133F54" w:rsidP="00927DF4">
            <w:pPr>
              <w:ind w:left="216"/>
            </w:pPr>
            <w:r>
              <w:t>Transparency quality (depth peeling)</w:t>
            </w:r>
          </w:p>
        </w:tc>
        <w:tc>
          <w:tcPr>
            <w:tcW w:w="1176" w:type="pct"/>
          </w:tcPr>
          <w:p w14:paraId="167FBE42" w14:textId="465BFF32"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B2B9A0" w14:textId="16EC8FC8"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76632E3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A4857D7" w14:textId="202A0948" w:rsidR="00133F54" w:rsidRPr="00133F54" w:rsidRDefault="00133F54" w:rsidP="00133F54">
            <w:pPr>
              <w:rPr>
                <w:b/>
              </w:rPr>
            </w:pPr>
            <w:r w:rsidRPr="00133F54">
              <w:rPr>
                <w:b/>
              </w:rPr>
              <w:t>Data set view operations</w:t>
            </w:r>
          </w:p>
        </w:tc>
        <w:tc>
          <w:tcPr>
            <w:tcW w:w="1176" w:type="pct"/>
          </w:tcPr>
          <w:p w14:paraId="245EBB1C" w14:textId="5259EB91"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CD924" w14:textId="2933A482"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23E8D2F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5F0E2A6" w14:textId="6B9BF85B" w:rsidR="00133F54" w:rsidRDefault="00796968" w:rsidP="00133F54">
            <w:pPr>
              <w:ind w:left="216"/>
            </w:pPr>
            <w:r>
              <w:t>Add selection to view (data duplication)</w:t>
            </w:r>
          </w:p>
        </w:tc>
        <w:tc>
          <w:tcPr>
            <w:tcW w:w="1176" w:type="pct"/>
          </w:tcPr>
          <w:p w14:paraId="1533DF16" w14:textId="7A2846B1"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020E3C" w14:textId="2392E7F9"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96968" w14:paraId="7DC062D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5F205EE" w14:textId="3536C433" w:rsidR="00796968" w:rsidRDefault="00796968" w:rsidP="00133F54">
            <w:pPr>
              <w:ind w:left="216"/>
            </w:pPr>
            <w:r>
              <w:t>Rename selection</w:t>
            </w:r>
          </w:p>
        </w:tc>
        <w:tc>
          <w:tcPr>
            <w:tcW w:w="1176" w:type="pct"/>
          </w:tcPr>
          <w:p w14:paraId="20DA4EC9" w14:textId="762CE4C4" w:rsidR="0079696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0D27E5" w14:textId="33FDF89A" w:rsidR="0079696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96968" w14:paraId="1446A9A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89CCC9D" w14:textId="243EA530" w:rsidR="00796968" w:rsidRDefault="00796968" w:rsidP="00133F54">
            <w:pPr>
              <w:ind w:left="216"/>
            </w:pPr>
            <w:r>
              <w:t>Save selection</w:t>
            </w:r>
          </w:p>
        </w:tc>
        <w:tc>
          <w:tcPr>
            <w:tcW w:w="1176" w:type="pct"/>
          </w:tcPr>
          <w:p w14:paraId="12627C47" w14:textId="33513428" w:rsidR="0079696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467014" w14:textId="48F278CA" w:rsidR="0079696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96968" w14:paraId="04A418C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5E62A5A" w14:textId="32827720" w:rsidR="00796968" w:rsidRDefault="00796968" w:rsidP="00ED5E19">
            <w:pPr>
              <w:ind w:left="216"/>
            </w:pPr>
            <w:r>
              <w:t>Bake (save selection with settings applied)</w:t>
            </w:r>
            <w:r w:rsidR="00747895">
              <w:t xml:space="preserve"> </w:t>
            </w:r>
            <w:r w:rsidR="00747895">
              <w:rPr>
                <w:noProof/>
                <w:lang w:eastAsia="en-US"/>
              </w:rPr>
              <w:drawing>
                <wp:inline distT="0" distB="0" distL="0" distR="0" wp14:anchorId="5220DEAA" wp14:editId="520B0A01">
                  <wp:extent cx="94615" cy="94615"/>
                  <wp:effectExtent l="0" t="0" r="635" b="63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9F3A6A0" w14:textId="4D4AAD3C" w:rsidR="0079696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34BF934" w14:textId="1FEC7587" w:rsidR="0079696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96968" w14:paraId="375C9D9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6568E4A" w14:textId="1B8775F0" w:rsidR="00796968" w:rsidRDefault="00796968" w:rsidP="00133F54">
            <w:pPr>
              <w:ind w:left="216"/>
            </w:pPr>
            <w:r>
              <w:t>Delete selection</w:t>
            </w:r>
          </w:p>
        </w:tc>
        <w:tc>
          <w:tcPr>
            <w:tcW w:w="1176" w:type="pct"/>
          </w:tcPr>
          <w:p w14:paraId="619D6F1E" w14:textId="44E4B44F" w:rsidR="0079696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BCC19D" w14:textId="2AA1237A" w:rsidR="0079696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96968" w14:paraId="2FDE6FC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715B57D" w14:textId="76FD8C61" w:rsidR="00796968" w:rsidRDefault="00796968" w:rsidP="00133F54">
            <w:pPr>
              <w:ind w:left="216"/>
            </w:pPr>
            <w:r>
              <w:t>Delete all</w:t>
            </w:r>
          </w:p>
        </w:tc>
        <w:tc>
          <w:tcPr>
            <w:tcW w:w="1176" w:type="pct"/>
          </w:tcPr>
          <w:p w14:paraId="16E0793E" w14:textId="14E6088D" w:rsidR="0079696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80AAD" w14:textId="7C584FE0" w:rsidR="0079696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96968" w14:paraId="14B6827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3740D54" w14:textId="30F59441" w:rsidR="00796968" w:rsidRPr="00796968" w:rsidRDefault="00796968" w:rsidP="00796968">
            <w:pPr>
              <w:rPr>
                <w:b/>
              </w:rPr>
            </w:pPr>
            <w:r w:rsidRPr="00796968">
              <w:rPr>
                <w:b/>
              </w:rPr>
              <w:t>Workspace operations</w:t>
            </w:r>
          </w:p>
        </w:tc>
        <w:tc>
          <w:tcPr>
            <w:tcW w:w="1176" w:type="pct"/>
          </w:tcPr>
          <w:p w14:paraId="162FFAAD" w14:textId="57E2D87F" w:rsidR="0079696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B08A4D" w14:textId="24DE2869" w:rsidR="0079696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96968" w14:paraId="70E861E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8B6F40E" w14:textId="63C3AB41" w:rsidR="00796968" w:rsidRDefault="00796968" w:rsidP="00796968">
            <w:pPr>
              <w:ind w:left="216"/>
            </w:pPr>
            <w:r>
              <w:t>Visibility toggle</w:t>
            </w:r>
          </w:p>
        </w:tc>
        <w:tc>
          <w:tcPr>
            <w:tcW w:w="1176" w:type="pct"/>
          </w:tcPr>
          <w:p w14:paraId="5DBD901B" w14:textId="349860B8" w:rsidR="0079696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4E3F8A" w14:textId="30C944FD" w:rsidR="0079696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96968" w14:paraId="50FE713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E00D3C8" w14:textId="20427648" w:rsidR="00796968" w:rsidRDefault="007D22B2" w:rsidP="00796968">
            <w:pPr>
              <w:ind w:left="216"/>
            </w:pPr>
            <w:r>
              <w:lastRenderedPageBreak/>
              <w:t>Create group for volume data</w:t>
            </w:r>
          </w:p>
        </w:tc>
        <w:tc>
          <w:tcPr>
            <w:tcW w:w="1176" w:type="pct"/>
          </w:tcPr>
          <w:p w14:paraId="20C952AF" w14:textId="54C351DA" w:rsidR="0079696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75D1CC" w14:textId="678277C7" w:rsidR="0079696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593545A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C4A8A0C" w14:textId="57AEE009" w:rsidR="007D22B2" w:rsidRDefault="007D22B2" w:rsidP="00796968">
            <w:pPr>
              <w:ind w:left="216"/>
            </w:pPr>
            <w:r>
              <w:t>Create group for mesh data</w:t>
            </w:r>
          </w:p>
        </w:tc>
        <w:tc>
          <w:tcPr>
            <w:tcW w:w="1176" w:type="pct"/>
          </w:tcPr>
          <w:p w14:paraId="629ECF3D" w14:textId="6427FE52"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81520C" w14:textId="30B6270B"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10369CC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BBD6FA8" w14:textId="60209D67" w:rsidR="007D22B2" w:rsidRDefault="007D22B2" w:rsidP="00796968">
            <w:pPr>
              <w:ind w:left="216"/>
            </w:pPr>
            <w:r>
              <w:t>Ordering through drag-n-drop</w:t>
            </w:r>
          </w:p>
        </w:tc>
        <w:tc>
          <w:tcPr>
            <w:tcW w:w="1176" w:type="pct"/>
          </w:tcPr>
          <w:p w14:paraId="5D71657C" w14:textId="6D547FBB"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4F1DC9" w14:textId="01CB0C8A"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6021DCC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A28982B" w14:textId="17024203" w:rsidR="007D22B2" w:rsidRDefault="007D22B2" w:rsidP="00796968">
            <w:pPr>
              <w:ind w:left="216"/>
            </w:pPr>
            <w:r>
              <w:t>Delete selection</w:t>
            </w:r>
          </w:p>
        </w:tc>
        <w:tc>
          <w:tcPr>
            <w:tcW w:w="1176" w:type="pct"/>
          </w:tcPr>
          <w:p w14:paraId="22626D5C" w14:textId="5DB51102"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0A1DB1" w14:textId="14B08AFB"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11A6514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E1F9118" w14:textId="7B504160" w:rsidR="007D22B2" w:rsidRDefault="007D22B2" w:rsidP="00796968">
            <w:pPr>
              <w:ind w:left="216"/>
            </w:pPr>
            <w:r>
              <w:t>Isolation</w:t>
            </w:r>
          </w:p>
        </w:tc>
        <w:tc>
          <w:tcPr>
            <w:tcW w:w="1176" w:type="pct"/>
          </w:tcPr>
          <w:p w14:paraId="6C0DEE2D" w14:textId="065A5F1C"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D7737D8" w14:textId="3CFA4332"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3FA5CEF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488FBB7" w14:textId="73E7F19B" w:rsidR="007D22B2" w:rsidRDefault="007D22B2" w:rsidP="009C1C73">
            <w:pPr>
              <w:ind w:left="216"/>
            </w:pPr>
            <w:r>
              <w:t>Show all</w:t>
            </w:r>
          </w:p>
        </w:tc>
        <w:tc>
          <w:tcPr>
            <w:tcW w:w="1176" w:type="pct"/>
          </w:tcPr>
          <w:p w14:paraId="062D7D0A" w14:textId="53FF5F6E"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22AF25" w14:textId="0373EE45"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06896D2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702DB16" w14:textId="3B24F489" w:rsidR="007D22B2" w:rsidRDefault="007D22B2" w:rsidP="00796968">
            <w:pPr>
              <w:ind w:left="216"/>
            </w:pPr>
            <w:r>
              <w:t>Randomize color</w:t>
            </w:r>
          </w:p>
        </w:tc>
        <w:tc>
          <w:tcPr>
            <w:tcW w:w="1176" w:type="pct"/>
          </w:tcPr>
          <w:p w14:paraId="239BBBA7" w14:textId="06FCE9E3"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7AB549" w14:textId="0418B82D"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rsidRPr="007D22B2" w14:paraId="17FE0F1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12DAE36" w14:textId="0EE4DCB7" w:rsidR="007D22B2" w:rsidRPr="007D22B2" w:rsidRDefault="007D22B2" w:rsidP="007D22B2">
            <w:pPr>
              <w:rPr>
                <w:b/>
              </w:rPr>
            </w:pPr>
            <w:r w:rsidRPr="007D22B2">
              <w:rPr>
                <w:b/>
              </w:rPr>
              <w:t>Record/Export operations</w:t>
            </w:r>
          </w:p>
        </w:tc>
        <w:tc>
          <w:tcPr>
            <w:tcW w:w="1176" w:type="pct"/>
          </w:tcPr>
          <w:p w14:paraId="3081322C" w14:textId="2FA564A9" w:rsidR="007D22B2" w:rsidRPr="007D22B2"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6E92AE" w14:textId="514B31A8" w:rsidR="007D22B2" w:rsidRPr="007D22B2"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54DF48C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89635E2" w14:textId="55DF7317" w:rsidR="007D22B2" w:rsidRDefault="007D22B2" w:rsidP="007D22B2">
            <w:pPr>
              <w:ind w:left="216"/>
            </w:pPr>
            <w:r>
              <w:t>Axis-aligned rotations</w:t>
            </w:r>
          </w:p>
        </w:tc>
        <w:tc>
          <w:tcPr>
            <w:tcW w:w="1176" w:type="pct"/>
          </w:tcPr>
          <w:p w14:paraId="059DE5FD" w14:textId="77136DE6"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8CC7F2" w14:textId="2E2F173A"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503740B4"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4F71D03" w14:textId="59E69212" w:rsidR="007D22B2" w:rsidRDefault="007D22B2" w:rsidP="009C1C73">
            <w:pPr>
              <w:ind w:left="216"/>
            </w:pPr>
            <w:r>
              <w:t>Time sequence playback</w:t>
            </w:r>
          </w:p>
        </w:tc>
        <w:tc>
          <w:tcPr>
            <w:tcW w:w="1176" w:type="pct"/>
          </w:tcPr>
          <w:p w14:paraId="6720AA18" w14:textId="3F6C0DD6"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A48C9" w14:textId="7626DA79"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7619F1D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2BA12A1" w14:textId="05320F8D" w:rsidR="007D22B2" w:rsidRDefault="007D22B2" w:rsidP="007D22B2">
            <w:pPr>
              <w:ind w:left="216"/>
            </w:pPr>
            <w:r>
              <w:t>File batch playback</w:t>
            </w:r>
          </w:p>
        </w:tc>
        <w:tc>
          <w:tcPr>
            <w:tcW w:w="1176" w:type="pct"/>
          </w:tcPr>
          <w:p w14:paraId="67699123" w14:textId="2F5B9932"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F1E639" w14:textId="14DB37DA"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66387E90"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C60D7B2" w14:textId="7BBDE6BB" w:rsidR="007D22B2" w:rsidRDefault="007D22B2" w:rsidP="007D22B2">
            <w:pPr>
              <w:ind w:left="216"/>
            </w:pPr>
            <w:r>
              <w:t>Time control</w:t>
            </w:r>
          </w:p>
        </w:tc>
        <w:tc>
          <w:tcPr>
            <w:tcW w:w="1176" w:type="pct"/>
          </w:tcPr>
          <w:p w14:paraId="0A3F9FDC" w14:textId="6810CD75"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46661" w14:textId="504717B5"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7F7F1A7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05C46A9" w14:textId="1187EF20" w:rsidR="007D22B2" w:rsidRDefault="007D22B2" w:rsidP="007D22B2">
            <w:pPr>
              <w:ind w:left="216"/>
            </w:pPr>
            <w:r>
              <w:t>View selection</w:t>
            </w:r>
          </w:p>
        </w:tc>
        <w:tc>
          <w:tcPr>
            <w:tcW w:w="1176" w:type="pct"/>
          </w:tcPr>
          <w:p w14:paraId="0F0F8DE6" w14:textId="67A6E77B"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C3757D" w14:textId="7D093D57"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10C5296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A265FAE" w14:textId="2DFCE678" w:rsidR="007D22B2" w:rsidRDefault="007D22B2" w:rsidP="007D22B2">
            <w:pPr>
              <w:ind w:left="216"/>
            </w:pPr>
            <w:r>
              <w:t>Key frame animation</w:t>
            </w:r>
            <w:r w:rsidR="000E3117">
              <w:t xml:space="preserve"> </w:t>
            </w:r>
            <w:r w:rsidR="000E3117">
              <w:rPr>
                <w:noProof/>
                <w:lang w:eastAsia="en-US"/>
              </w:rPr>
              <w:drawing>
                <wp:inline distT="0" distB="0" distL="0" distR="0" wp14:anchorId="5A2244F0" wp14:editId="6FBB7FA1">
                  <wp:extent cx="94615" cy="94615"/>
                  <wp:effectExtent l="0" t="0" r="635" b="63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D316F27" w14:textId="090B3BB2"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1F5F3" w14:textId="4E9B6E05"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1E7C678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6D1D16B" w14:textId="2D2CE5DC" w:rsidR="007D22B2" w:rsidRDefault="007D22B2" w:rsidP="007D22B2">
            <w:pPr>
              <w:ind w:left="216"/>
            </w:pPr>
            <w:r>
              <w:t>Key frame interpolation (linear/smooth)</w:t>
            </w:r>
          </w:p>
        </w:tc>
        <w:tc>
          <w:tcPr>
            <w:tcW w:w="1176" w:type="pct"/>
          </w:tcPr>
          <w:p w14:paraId="6A5BEBE2" w14:textId="0EFDBF42"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751A3C" w14:textId="3F977182"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90845" w14:paraId="6F51155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CD0118D" w14:textId="0E2BFF20" w:rsidR="00390845" w:rsidRDefault="009C1C73" w:rsidP="009C1C73">
            <w:pPr>
              <w:ind w:left="216"/>
            </w:pPr>
            <w:r>
              <w:t>Automatic key generation</w:t>
            </w:r>
          </w:p>
        </w:tc>
        <w:tc>
          <w:tcPr>
            <w:tcW w:w="1176" w:type="pct"/>
          </w:tcPr>
          <w:p w14:paraId="053E3301" w14:textId="59A6C91F" w:rsidR="00390845" w:rsidRPr="00302398" w:rsidRDefault="00431ABD"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376CAE" w14:textId="6615D334" w:rsidR="00390845" w:rsidRPr="00302398" w:rsidRDefault="00431ABD"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27FCAE0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59CB04A" w14:textId="0FF70DDF" w:rsidR="007D22B2" w:rsidRDefault="007D22B2" w:rsidP="009C1C73">
            <w:pPr>
              <w:ind w:left="216"/>
            </w:pPr>
            <w:r>
              <w:t>View cropping</w:t>
            </w:r>
          </w:p>
        </w:tc>
        <w:tc>
          <w:tcPr>
            <w:tcW w:w="1176" w:type="pct"/>
          </w:tcPr>
          <w:p w14:paraId="0723BF3C" w14:textId="379F052B"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6C04B1" w14:textId="502C0E42"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6704437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3AC1C94" w14:textId="3823FF5B" w:rsidR="007D22B2" w:rsidRPr="00F92703" w:rsidRDefault="007D22B2" w:rsidP="007D22B2">
            <w:pPr>
              <w:rPr>
                <w:b/>
              </w:rPr>
            </w:pPr>
            <w:r w:rsidRPr="00F92703">
              <w:rPr>
                <w:b/>
              </w:rPr>
              <w:t>Movie export formats</w:t>
            </w:r>
          </w:p>
        </w:tc>
        <w:tc>
          <w:tcPr>
            <w:tcW w:w="1176" w:type="pct"/>
          </w:tcPr>
          <w:p w14:paraId="1CD1324C" w14:textId="6A961351"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83453F" w14:textId="104E5983"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16EE14A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99DDA15" w14:textId="4A3017B1" w:rsidR="007D22B2" w:rsidRDefault="00F92703" w:rsidP="00F92703">
            <w:pPr>
              <w:ind w:left="216"/>
            </w:pPr>
            <w:r>
              <w:t>TIFF, LZW compression selectable</w:t>
            </w:r>
          </w:p>
        </w:tc>
        <w:tc>
          <w:tcPr>
            <w:tcW w:w="1176" w:type="pct"/>
          </w:tcPr>
          <w:p w14:paraId="27C41453" w14:textId="1A6FFC52"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4C6C93" w14:textId="5BD4DDF8"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F92703" w14:paraId="42FD60E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69A1411" w14:textId="41F8AECB" w:rsidR="00F92703" w:rsidRDefault="00F92703" w:rsidP="009C1C73">
            <w:pPr>
              <w:ind w:left="216"/>
            </w:pPr>
            <w:r>
              <w:t>MOV, bit rate selectable</w:t>
            </w:r>
          </w:p>
        </w:tc>
        <w:tc>
          <w:tcPr>
            <w:tcW w:w="1176" w:type="pct"/>
          </w:tcPr>
          <w:p w14:paraId="2000B721" w14:textId="552F8CDC" w:rsidR="00F92703"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7E367E" w14:textId="400CA8CA" w:rsidR="00F92703"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2310" w14:paraId="7D4A3DA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D7A812A" w14:textId="7215D649" w:rsidR="00882310" w:rsidRPr="00882310" w:rsidRDefault="00882310" w:rsidP="009C1C73">
            <w:pPr>
              <w:rPr>
                <w:b/>
              </w:rPr>
            </w:pPr>
            <w:r w:rsidRPr="00882310">
              <w:rPr>
                <w:b/>
              </w:rPr>
              <w:t>Paint selection</w:t>
            </w:r>
          </w:p>
        </w:tc>
        <w:tc>
          <w:tcPr>
            <w:tcW w:w="1176" w:type="pct"/>
          </w:tcPr>
          <w:p w14:paraId="2FB9F18A" w14:textId="1C3BC12B"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740757" w14:textId="18297975" w:rsidR="00882310"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2310" w14:paraId="270B147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42C9147" w14:textId="1994D308" w:rsidR="00882310" w:rsidRDefault="00882310" w:rsidP="00882310">
            <w:pPr>
              <w:ind w:left="216"/>
            </w:pPr>
            <w:r>
              <w:t>Selection brush</w:t>
            </w:r>
          </w:p>
        </w:tc>
        <w:tc>
          <w:tcPr>
            <w:tcW w:w="1176" w:type="pct"/>
          </w:tcPr>
          <w:p w14:paraId="5CCE27A2" w14:textId="3B6E6204"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D35FB2" w14:textId="5F0898FE" w:rsidR="00882310"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2310" w14:paraId="44D11C1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F1C18BA" w14:textId="0F9E8416" w:rsidR="00882310" w:rsidRDefault="00882310" w:rsidP="00882310">
            <w:pPr>
              <w:ind w:left="216"/>
            </w:pPr>
            <w:r>
              <w:t>Diffusion brush</w:t>
            </w:r>
          </w:p>
        </w:tc>
        <w:tc>
          <w:tcPr>
            <w:tcW w:w="1176" w:type="pct"/>
          </w:tcPr>
          <w:p w14:paraId="23ED8412" w14:textId="14B313AA"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F05A9D" w14:textId="47F1B1C4" w:rsidR="00882310"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33693" w14:paraId="29DF2BD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20EE210" w14:textId="6C44A10A" w:rsidR="00733693" w:rsidRDefault="00733693" w:rsidP="00733693">
            <w:pPr>
              <w:ind w:left="216"/>
            </w:pPr>
            <w:r>
              <w:t>Solid brush</w:t>
            </w:r>
          </w:p>
        </w:tc>
        <w:tc>
          <w:tcPr>
            <w:tcW w:w="1176" w:type="pct"/>
          </w:tcPr>
          <w:p w14:paraId="60033622" w14:textId="15E78CE3" w:rsidR="00733693" w:rsidRPr="00302398" w:rsidRDefault="00733693" w:rsidP="007336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40AAA3" w14:textId="08D4F195" w:rsidR="00733693" w:rsidRPr="00302398" w:rsidRDefault="00733693" w:rsidP="007336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2310" w14:paraId="68E451F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52F7D24" w14:textId="0EF45E57" w:rsidR="00882310" w:rsidRDefault="00882310" w:rsidP="00882310">
            <w:pPr>
              <w:ind w:left="216"/>
            </w:pPr>
            <w:r>
              <w:t>Unselecting brush</w:t>
            </w:r>
          </w:p>
        </w:tc>
        <w:tc>
          <w:tcPr>
            <w:tcW w:w="1176" w:type="pct"/>
          </w:tcPr>
          <w:p w14:paraId="29E09F4D" w14:textId="35061CED"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22EB" w14:textId="5EE63501" w:rsidR="00882310"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2310" w14:paraId="01F70C70"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A2913E0" w14:textId="7CF425E9" w:rsidR="00882310" w:rsidRDefault="00882310" w:rsidP="00882310">
            <w:pPr>
              <w:ind w:left="216"/>
            </w:pPr>
            <w:r>
              <w:t>Reset selection</w:t>
            </w:r>
          </w:p>
        </w:tc>
        <w:tc>
          <w:tcPr>
            <w:tcW w:w="1176" w:type="pct"/>
          </w:tcPr>
          <w:p w14:paraId="34EC331F" w14:textId="46908478"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71EF52" w14:textId="4AE20A2B" w:rsidR="00882310"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2310" w14:paraId="611897A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DA4CA86" w14:textId="0A16262F" w:rsidR="00882310" w:rsidRDefault="00882310" w:rsidP="00882310">
            <w:pPr>
              <w:ind w:left="216"/>
            </w:pPr>
            <w:r>
              <w:t>Erase</w:t>
            </w:r>
          </w:p>
        </w:tc>
        <w:tc>
          <w:tcPr>
            <w:tcW w:w="1176" w:type="pct"/>
          </w:tcPr>
          <w:p w14:paraId="35FA6C78" w14:textId="3136B74D"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2016D3" w14:textId="27D22CC1" w:rsidR="00882310"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2310" w14:paraId="140E6E08"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77FF828" w14:textId="16EC1AC9" w:rsidR="00882310" w:rsidRDefault="00882310" w:rsidP="00882310">
            <w:pPr>
              <w:ind w:left="216"/>
            </w:pPr>
            <w:r>
              <w:t>Extract</w:t>
            </w:r>
          </w:p>
        </w:tc>
        <w:tc>
          <w:tcPr>
            <w:tcW w:w="1176" w:type="pct"/>
          </w:tcPr>
          <w:p w14:paraId="535FD95E" w14:textId="1B22D84C"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22C5E4" w14:textId="47C73F60" w:rsidR="00882310"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2310" w14:paraId="3EF7422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89FF736" w14:textId="700DD40E" w:rsidR="00882310" w:rsidRDefault="00882310" w:rsidP="009C1C73">
            <w:pPr>
              <w:ind w:left="216"/>
            </w:pPr>
            <w:r>
              <w:t>Threshold setting</w:t>
            </w:r>
          </w:p>
        </w:tc>
        <w:tc>
          <w:tcPr>
            <w:tcW w:w="1176" w:type="pct"/>
          </w:tcPr>
          <w:p w14:paraId="7BDB7EF9" w14:textId="22D08E7D"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A304AE" w14:textId="6BBFEF30" w:rsidR="00882310"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2310" w14:paraId="459C294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EB2B6AE" w14:textId="5A8D7711" w:rsidR="00882310" w:rsidRDefault="009C1C73" w:rsidP="009C1C73">
            <w:pPr>
              <w:ind w:left="216"/>
            </w:pPr>
            <w:r>
              <w:t>Auto threshold estimation</w:t>
            </w:r>
          </w:p>
        </w:tc>
        <w:tc>
          <w:tcPr>
            <w:tcW w:w="1176" w:type="pct"/>
          </w:tcPr>
          <w:p w14:paraId="1916EE21" w14:textId="7D04ABE2"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A3551" w14:textId="24104F72" w:rsidR="00882310"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2310" w14:paraId="5C84F0E5" w14:textId="77777777" w:rsidTr="00427668">
        <w:trPr>
          <w:trHeight w:val="80"/>
          <w:jc w:val="center"/>
        </w:trPr>
        <w:tc>
          <w:tcPr>
            <w:cnfStyle w:val="001000000000" w:firstRow="0" w:lastRow="0" w:firstColumn="1" w:lastColumn="0" w:oddVBand="0" w:evenVBand="0" w:oddHBand="0" w:evenHBand="0" w:firstRowFirstColumn="0" w:firstRowLastColumn="0" w:lastRowFirstColumn="0" w:lastRowLastColumn="0"/>
            <w:tcW w:w="2593" w:type="pct"/>
          </w:tcPr>
          <w:p w14:paraId="12E8AC97" w14:textId="10B22123" w:rsidR="00882310" w:rsidRDefault="00882310" w:rsidP="00882310">
            <w:pPr>
              <w:ind w:left="216"/>
            </w:pPr>
            <w:r>
              <w:t>Edge detection</w:t>
            </w:r>
          </w:p>
        </w:tc>
        <w:tc>
          <w:tcPr>
            <w:tcW w:w="1176" w:type="pct"/>
          </w:tcPr>
          <w:p w14:paraId="0331D2E2" w14:textId="374308B2"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73DA28" w14:textId="6D06AB8B" w:rsidR="00882310"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2310" w14:paraId="3A64240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31A7328" w14:textId="5145EF57" w:rsidR="00882310" w:rsidRDefault="00882310" w:rsidP="00882310">
            <w:pPr>
              <w:ind w:left="216"/>
            </w:pPr>
            <w:r>
              <w:t>Visible-only selection</w:t>
            </w:r>
          </w:p>
        </w:tc>
        <w:tc>
          <w:tcPr>
            <w:tcW w:w="1176" w:type="pct"/>
          </w:tcPr>
          <w:p w14:paraId="58C0A9EF" w14:textId="21B1576D"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441EF2" w14:textId="64D64562" w:rsidR="00882310"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2310" w14:paraId="29813EB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EC7BD32" w14:textId="20D5833C" w:rsidR="00882310" w:rsidRDefault="00882310" w:rsidP="00882310">
            <w:pPr>
              <w:ind w:left="216"/>
            </w:pPr>
            <w:r>
              <w:t>Select multi-channel volumes in group</w:t>
            </w:r>
          </w:p>
        </w:tc>
        <w:tc>
          <w:tcPr>
            <w:tcW w:w="1176" w:type="pct"/>
          </w:tcPr>
          <w:p w14:paraId="3FB20307" w14:textId="2B73C45E"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2AF18B" w14:textId="7B7D5AC3" w:rsidR="00882310"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2310" w14:paraId="51BB358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4F7E18" w14:textId="00EA97A7" w:rsidR="00882310" w:rsidRDefault="00882310" w:rsidP="00882310">
            <w:pPr>
              <w:ind w:left="216"/>
            </w:pPr>
            <w:r>
              <w:t>Growth strength</w:t>
            </w:r>
          </w:p>
        </w:tc>
        <w:tc>
          <w:tcPr>
            <w:tcW w:w="1176" w:type="pct"/>
          </w:tcPr>
          <w:p w14:paraId="2AA53E7B" w14:textId="134126D6"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5AAD68" w14:textId="6ED018FC" w:rsidR="00882310"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2310" w14:paraId="659C0A6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600CE6A" w14:textId="1E20AE9F" w:rsidR="00882310" w:rsidRDefault="00882310" w:rsidP="00882310">
            <w:pPr>
              <w:ind w:left="216"/>
            </w:pPr>
            <w:r>
              <w:t>Brush size adjustment</w:t>
            </w:r>
          </w:p>
        </w:tc>
        <w:tc>
          <w:tcPr>
            <w:tcW w:w="1176" w:type="pct"/>
          </w:tcPr>
          <w:p w14:paraId="37FB7A98" w14:textId="457BADAB"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9AFB00" w14:textId="55076226" w:rsidR="00882310"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E3117" w14:paraId="3E88022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419412B" w14:textId="43ABD4EC" w:rsidR="000E3117" w:rsidRDefault="000E3117" w:rsidP="00882310">
            <w:pPr>
              <w:ind w:left="216"/>
            </w:pPr>
            <w:r>
              <w:t xml:space="preserve">Paint history </w:t>
            </w:r>
            <w:r>
              <w:rPr>
                <w:noProof/>
                <w:lang w:eastAsia="en-US"/>
              </w:rPr>
              <w:drawing>
                <wp:inline distT="0" distB="0" distL="0" distR="0" wp14:anchorId="3214423E" wp14:editId="4E3E1C90">
                  <wp:extent cx="94615" cy="94615"/>
                  <wp:effectExtent l="0" t="0" r="635" b="63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7E5EAC8" w14:textId="5B913981" w:rsidR="000E3117" w:rsidRPr="00302398" w:rsidRDefault="000E3117"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CE487" w14:textId="1F0DC090" w:rsidR="000E3117" w:rsidRPr="00302398" w:rsidRDefault="000E3117"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2310" w:rsidRPr="00882310" w14:paraId="15D7B1F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E484F10" w14:textId="32D261EE" w:rsidR="00882310" w:rsidRPr="00882310" w:rsidRDefault="00882310" w:rsidP="00ED5E19">
            <w:pPr>
              <w:rPr>
                <w:b/>
              </w:rPr>
            </w:pPr>
            <w:r w:rsidRPr="00882310">
              <w:rPr>
                <w:b/>
              </w:rPr>
              <w:t>Measurement</w:t>
            </w:r>
          </w:p>
        </w:tc>
        <w:tc>
          <w:tcPr>
            <w:tcW w:w="1176" w:type="pct"/>
          </w:tcPr>
          <w:p w14:paraId="270DE863" w14:textId="34C24F5D" w:rsidR="00882310" w:rsidRPr="00882310"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98F40E" w14:textId="192E9ABA" w:rsidR="00882310" w:rsidRPr="00882310"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2310" w14:paraId="17FF956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ED38516" w14:textId="1E2FE05E" w:rsidR="00882310" w:rsidRDefault="00554B81" w:rsidP="00882310">
            <w:pPr>
              <w:ind w:left="216"/>
            </w:pPr>
            <w:r>
              <w:t>Locator</w:t>
            </w:r>
          </w:p>
        </w:tc>
        <w:tc>
          <w:tcPr>
            <w:tcW w:w="1176" w:type="pct"/>
          </w:tcPr>
          <w:p w14:paraId="63A5587C" w14:textId="1D6B7F40"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06F6D" w14:textId="5AFA4A7E" w:rsidR="00882310"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B2F3E" w14:paraId="3622591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64044C4" w14:textId="5A0D2787" w:rsidR="006B2F3E" w:rsidRDefault="009C1C73" w:rsidP="009C1C73">
            <w:pPr>
              <w:ind w:left="216"/>
            </w:pPr>
            <w:r>
              <w:t>Probe</w:t>
            </w:r>
          </w:p>
        </w:tc>
        <w:tc>
          <w:tcPr>
            <w:tcW w:w="1176" w:type="pct"/>
          </w:tcPr>
          <w:p w14:paraId="2A9AF30A" w14:textId="139E1F43" w:rsidR="006B2F3E" w:rsidRPr="00302398" w:rsidRDefault="006B2F3E"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6A9D54" w14:textId="21AAF6FA" w:rsidR="006B2F3E" w:rsidRPr="00302398" w:rsidRDefault="006B2F3E"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E3117" w14:paraId="68B591C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24E52C5" w14:textId="07736A75" w:rsidR="000E3117" w:rsidRDefault="000E3117" w:rsidP="009C1C73">
            <w:pPr>
              <w:ind w:left="216"/>
            </w:pPr>
            <w:r>
              <w:t xml:space="preserve">Protractor </w:t>
            </w:r>
            <w:r>
              <w:rPr>
                <w:noProof/>
                <w:lang w:eastAsia="en-US"/>
              </w:rPr>
              <w:drawing>
                <wp:inline distT="0" distB="0" distL="0" distR="0" wp14:anchorId="71C7BDE7" wp14:editId="16CD37FD">
                  <wp:extent cx="94615" cy="94615"/>
                  <wp:effectExtent l="0" t="0" r="635" b="63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1CA176C" w14:textId="01673BF2" w:rsidR="000E3117" w:rsidRPr="00302398" w:rsidRDefault="000E3117"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F16B7E" w14:textId="78CF63FA" w:rsidR="000E3117" w:rsidRPr="00302398" w:rsidRDefault="000E3117"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185DB47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31313A4" w14:textId="37B60B99" w:rsidR="00554B81" w:rsidRDefault="00554B81" w:rsidP="00882310">
            <w:pPr>
              <w:ind w:left="216"/>
            </w:pPr>
            <w:r>
              <w:t>2 point ruler</w:t>
            </w:r>
          </w:p>
        </w:tc>
        <w:tc>
          <w:tcPr>
            <w:tcW w:w="1176" w:type="pct"/>
          </w:tcPr>
          <w:p w14:paraId="4DE54D26" w14:textId="3FFD7345"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CD8B16" w14:textId="36F6C535"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188967B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DE21605" w14:textId="39F87EAE" w:rsidR="00554B81" w:rsidRDefault="00554B81" w:rsidP="00882310">
            <w:pPr>
              <w:ind w:left="216"/>
            </w:pPr>
            <w:r>
              <w:lastRenderedPageBreak/>
              <w:t>2+ point ruler</w:t>
            </w:r>
          </w:p>
        </w:tc>
        <w:tc>
          <w:tcPr>
            <w:tcW w:w="1176" w:type="pct"/>
          </w:tcPr>
          <w:p w14:paraId="4573AC43" w14:textId="793C00AB"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A45625" w14:textId="48CA7941"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601ED06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A5C99A4" w14:textId="6DF15F15" w:rsidR="00554B81" w:rsidRDefault="00554B81" w:rsidP="00882310">
            <w:pPr>
              <w:ind w:left="216"/>
            </w:pPr>
            <w:r>
              <w:t>Ruler point editing</w:t>
            </w:r>
          </w:p>
        </w:tc>
        <w:tc>
          <w:tcPr>
            <w:tcW w:w="1176" w:type="pct"/>
          </w:tcPr>
          <w:p w14:paraId="7D7F1CD3" w14:textId="0DF2A1D3"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81D6EC" w14:textId="092A1C50"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B2F3E" w14:paraId="06A1C8D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A8D8A06" w14:textId="3DB2B4F9" w:rsidR="006B2F3E" w:rsidRDefault="009C1C73" w:rsidP="009C1C73">
            <w:pPr>
              <w:ind w:left="216"/>
            </w:pPr>
            <w:r>
              <w:t>Profile</w:t>
            </w:r>
          </w:p>
        </w:tc>
        <w:tc>
          <w:tcPr>
            <w:tcW w:w="1176" w:type="pct"/>
          </w:tcPr>
          <w:p w14:paraId="72F4CB63" w14:textId="3422059D" w:rsidR="006B2F3E" w:rsidRPr="00302398" w:rsidRDefault="006B2F3E"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2B928C" w14:textId="183E1B53" w:rsidR="006B2F3E" w:rsidRPr="00302398" w:rsidRDefault="006B2F3E"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7AA7A9A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92E1A39" w14:textId="4A8FEE20" w:rsidR="00554B81" w:rsidRDefault="00554B81" w:rsidP="00882310">
            <w:pPr>
              <w:ind w:left="216"/>
            </w:pPr>
            <w:r>
              <w:t>Delete selection</w:t>
            </w:r>
          </w:p>
        </w:tc>
        <w:tc>
          <w:tcPr>
            <w:tcW w:w="1176" w:type="pct"/>
          </w:tcPr>
          <w:p w14:paraId="18B0BA87" w14:textId="3036DF50"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F07AE6" w14:textId="59C64E05"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5661D61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D25A081" w14:textId="0B62620D" w:rsidR="00554B81" w:rsidRDefault="00554B81" w:rsidP="00882310">
            <w:pPr>
              <w:ind w:left="216"/>
            </w:pPr>
            <w:r>
              <w:t>Delete all</w:t>
            </w:r>
          </w:p>
        </w:tc>
        <w:tc>
          <w:tcPr>
            <w:tcW w:w="1176" w:type="pct"/>
          </w:tcPr>
          <w:p w14:paraId="778B2723" w14:textId="4421DABA"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696559" w14:textId="1077BD35"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0E596C0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25EB9CD" w14:textId="6C31CD01" w:rsidR="00554B81" w:rsidRDefault="00554B81" w:rsidP="00882310">
            <w:pPr>
              <w:ind w:left="216"/>
            </w:pPr>
            <w:r>
              <w:t>Export ruler information</w:t>
            </w:r>
          </w:p>
        </w:tc>
        <w:tc>
          <w:tcPr>
            <w:tcW w:w="1176" w:type="pct"/>
          </w:tcPr>
          <w:p w14:paraId="070A9C9B" w14:textId="61D0E32A"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6A374" w14:textId="0844FB88"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7EFF344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79128E0" w14:textId="06EDBC27" w:rsidR="00554B81" w:rsidRDefault="00554B81" w:rsidP="00882310">
            <w:pPr>
              <w:ind w:left="216"/>
            </w:pPr>
            <w:r>
              <w:t>Setting ruler point on view plane</w:t>
            </w:r>
          </w:p>
        </w:tc>
        <w:tc>
          <w:tcPr>
            <w:tcW w:w="1176" w:type="pct"/>
          </w:tcPr>
          <w:p w14:paraId="36D9C9EE" w14:textId="25A7BB0B"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247DE9" w14:textId="5C29CBB3"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50E84D6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F8653F4" w14:textId="19920189" w:rsidR="00554B81" w:rsidRDefault="00554B81" w:rsidP="00882310">
            <w:pPr>
              <w:ind w:left="216"/>
            </w:pPr>
            <w:r>
              <w:t>Setting ruler point at maximum intensity</w:t>
            </w:r>
          </w:p>
        </w:tc>
        <w:tc>
          <w:tcPr>
            <w:tcW w:w="1176" w:type="pct"/>
          </w:tcPr>
          <w:p w14:paraId="7F4F735B" w14:textId="2EBF6758"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096159" w14:textId="13DBC8B1"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13204F0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AEE397D" w14:textId="3A08E1BE" w:rsidR="00554B81" w:rsidRDefault="00554B81" w:rsidP="00882310">
            <w:pPr>
              <w:ind w:left="216"/>
            </w:pPr>
            <w:r>
              <w:t>Setting ruler point at accumulated intensity</w:t>
            </w:r>
          </w:p>
        </w:tc>
        <w:tc>
          <w:tcPr>
            <w:tcW w:w="1176" w:type="pct"/>
          </w:tcPr>
          <w:p w14:paraId="20205EC8" w14:textId="7FEC6658"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E0E790" w14:textId="1BAECE91"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232A35B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984F04C" w14:textId="1C127F9A" w:rsidR="00554B81" w:rsidRDefault="00554B81" w:rsidP="00882310">
            <w:pPr>
              <w:ind w:left="216"/>
            </w:pPr>
            <w:r>
              <w:t xml:space="preserve">Time-dependent ruler (transient) </w:t>
            </w:r>
          </w:p>
        </w:tc>
        <w:tc>
          <w:tcPr>
            <w:tcW w:w="1176" w:type="pct"/>
          </w:tcPr>
          <w:p w14:paraId="5C038041" w14:textId="2B1F33D5"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D5C25FE" w14:textId="7D881EAA"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1F2D8F3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55BD9BE" w14:textId="649AE52F" w:rsidR="00554B81" w:rsidRDefault="001D3430" w:rsidP="001D3430">
            <w:pPr>
              <w:ind w:left="216"/>
            </w:pPr>
            <w:r>
              <w:t>Use volume properties for calculation</w:t>
            </w:r>
          </w:p>
        </w:tc>
        <w:tc>
          <w:tcPr>
            <w:tcW w:w="1176" w:type="pct"/>
          </w:tcPr>
          <w:p w14:paraId="4FBD1834" w14:textId="67144193"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45655FD" w14:textId="389E21EE"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D3430" w14:paraId="7B8F9C8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1DD308A" w14:textId="0EF463CA" w:rsidR="001D3430" w:rsidRDefault="001D3430" w:rsidP="001D3430">
            <w:pPr>
              <w:ind w:left="216"/>
            </w:pPr>
            <w:r>
              <w:t>Paint brush selection in ruler mode</w:t>
            </w:r>
          </w:p>
        </w:tc>
        <w:tc>
          <w:tcPr>
            <w:tcW w:w="1176" w:type="pct"/>
          </w:tcPr>
          <w:p w14:paraId="0D9BF102" w14:textId="0F24A462"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798928" w14:textId="35AAFEF5" w:rsidR="001D3430"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D3430" w14:paraId="31A22B1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F75789B" w14:textId="4F7F0B50" w:rsidR="001D3430" w:rsidRDefault="001D3430" w:rsidP="001D3430">
            <w:pPr>
              <w:ind w:left="216"/>
            </w:pPr>
            <w:r>
              <w:t>Measure location</w:t>
            </w:r>
          </w:p>
        </w:tc>
        <w:tc>
          <w:tcPr>
            <w:tcW w:w="1176" w:type="pct"/>
          </w:tcPr>
          <w:p w14:paraId="68A0B2BD" w14:textId="0BC3005F"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5F418" w14:textId="177062DA" w:rsidR="001D3430"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D3430" w14:paraId="798F15C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55BDA43" w14:textId="484B5E40" w:rsidR="001D3430" w:rsidRDefault="001D3430" w:rsidP="00882310">
            <w:pPr>
              <w:ind w:left="216"/>
            </w:pPr>
            <w:r>
              <w:t>Measure length</w:t>
            </w:r>
          </w:p>
        </w:tc>
        <w:tc>
          <w:tcPr>
            <w:tcW w:w="1176" w:type="pct"/>
          </w:tcPr>
          <w:p w14:paraId="1FD10C11" w14:textId="52F1FBE6"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C8A5D8" w14:textId="6632D3B4" w:rsidR="001D3430"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D3430" w14:paraId="5D7EB33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1424F21" w14:textId="3E429E16" w:rsidR="001D3430" w:rsidRDefault="001D3430" w:rsidP="00882310">
            <w:pPr>
              <w:ind w:left="216"/>
            </w:pPr>
            <w:r>
              <w:t>Measure angle (2 point ruler only)</w:t>
            </w:r>
          </w:p>
        </w:tc>
        <w:tc>
          <w:tcPr>
            <w:tcW w:w="1176" w:type="pct"/>
          </w:tcPr>
          <w:p w14:paraId="67E25983" w14:textId="28599A05"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90DD17" w14:textId="58D2F0B3" w:rsidR="001D3430"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D3430" w14:paraId="33E4957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0AF1CF9" w14:textId="330A2C43" w:rsidR="001D3430" w:rsidRDefault="001D3430" w:rsidP="00882310">
            <w:pPr>
              <w:ind w:left="216"/>
            </w:pPr>
            <w:r>
              <w:t>Measure volume (when paint selected)</w:t>
            </w:r>
          </w:p>
        </w:tc>
        <w:tc>
          <w:tcPr>
            <w:tcW w:w="1176" w:type="pct"/>
          </w:tcPr>
          <w:p w14:paraId="38F7794A" w14:textId="10768823"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F4D6E4" w14:textId="1EE9CA83" w:rsidR="001D3430"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E73B9" w14:paraId="5681EB5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C32B93F" w14:textId="22238089" w:rsidR="00CE73B9" w:rsidRDefault="000E3117" w:rsidP="00882310">
            <w:pPr>
              <w:ind w:left="216"/>
            </w:pPr>
            <w:r>
              <w:t>Configurable text</w:t>
            </w:r>
          </w:p>
        </w:tc>
        <w:tc>
          <w:tcPr>
            <w:tcW w:w="1176" w:type="pct"/>
          </w:tcPr>
          <w:p w14:paraId="20F98DD1" w14:textId="067F3EE6" w:rsidR="00CE73B9" w:rsidRPr="00302398" w:rsidRDefault="00CE73B9"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C23BEE" w14:textId="4B2BAFF4" w:rsidR="00CE73B9" w:rsidRPr="00302398" w:rsidRDefault="00CE73B9"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E73B9" w14:paraId="1C5793E6"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00191A9" w14:textId="0DB885F1" w:rsidR="00CE73B9" w:rsidRDefault="000E3117" w:rsidP="00882310">
            <w:pPr>
              <w:ind w:left="216"/>
            </w:pPr>
            <w:r>
              <w:t>Configurable color</w:t>
            </w:r>
          </w:p>
        </w:tc>
        <w:tc>
          <w:tcPr>
            <w:tcW w:w="1176" w:type="pct"/>
          </w:tcPr>
          <w:p w14:paraId="273DA795" w14:textId="5A9CC483" w:rsidR="00CE73B9" w:rsidRPr="00302398" w:rsidRDefault="00CE73B9"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52D8E6" w14:textId="6609FFBA" w:rsidR="00CE73B9" w:rsidRDefault="00CE73B9"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D3430" w14:paraId="1E6EBDC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34799C6" w14:textId="05936234" w:rsidR="001D3430" w:rsidRPr="001D3430" w:rsidRDefault="001D3430" w:rsidP="001D3430">
            <w:pPr>
              <w:rPr>
                <w:b/>
              </w:rPr>
            </w:pPr>
            <w:r>
              <w:rPr>
                <w:b/>
              </w:rPr>
              <w:t>Processing and a</w:t>
            </w:r>
            <w:r w:rsidRPr="001D3430">
              <w:rPr>
                <w:b/>
              </w:rPr>
              <w:t>nalysis</w:t>
            </w:r>
          </w:p>
        </w:tc>
        <w:tc>
          <w:tcPr>
            <w:tcW w:w="1176" w:type="pct"/>
          </w:tcPr>
          <w:p w14:paraId="4CE33811" w14:textId="2E5163C8"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AB6AC" w14:textId="34C7D617" w:rsidR="001D3430"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D3430" w14:paraId="14CB31E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97428BB" w14:textId="70323D47" w:rsidR="001D3430" w:rsidRDefault="001D3430" w:rsidP="001D3430">
            <w:pPr>
              <w:ind w:left="216"/>
            </w:pPr>
            <w:r>
              <w:t>Component counting</w:t>
            </w:r>
          </w:p>
        </w:tc>
        <w:tc>
          <w:tcPr>
            <w:tcW w:w="1176" w:type="pct"/>
          </w:tcPr>
          <w:p w14:paraId="184B5DCF" w14:textId="036DCAEC"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5A99CE" w14:textId="4BB0BBE0" w:rsidR="001D3430"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D3430" w14:paraId="0F97360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2454780" w14:textId="3DCCEDB0" w:rsidR="001D3430" w:rsidRDefault="001D3430" w:rsidP="001D3430">
            <w:pPr>
              <w:ind w:left="216"/>
            </w:pPr>
            <w:r>
              <w:t>Component size</w:t>
            </w:r>
          </w:p>
        </w:tc>
        <w:tc>
          <w:tcPr>
            <w:tcW w:w="1176" w:type="pct"/>
          </w:tcPr>
          <w:p w14:paraId="46D4CD45" w14:textId="260E7C5A"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D3ACC0" w14:textId="4706CFB9" w:rsidR="001D3430"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D3430" w14:paraId="30F48F3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700F3E0" w14:textId="3136717B" w:rsidR="001D3430" w:rsidRDefault="001D3430" w:rsidP="001D3430">
            <w:pPr>
              <w:ind w:left="216"/>
            </w:pPr>
            <w:r>
              <w:t>Component export</w:t>
            </w:r>
          </w:p>
        </w:tc>
        <w:tc>
          <w:tcPr>
            <w:tcW w:w="1176" w:type="pct"/>
          </w:tcPr>
          <w:p w14:paraId="3A98B4D6" w14:textId="14C56084"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5E5521" w14:textId="242678C2" w:rsidR="001D3430"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D3430" w14:paraId="33F2650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127A5C6" w14:textId="3DFA8438" w:rsidR="001D3430" w:rsidRDefault="001D3430" w:rsidP="001D3430">
            <w:pPr>
              <w:ind w:left="216"/>
            </w:pPr>
            <w:r>
              <w:t>Component annotation</w:t>
            </w:r>
          </w:p>
        </w:tc>
        <w:tc>
          <w:tcPr>
            <w:tcW w:w="1176" w:type="pct"/>
          </w:tcPr>
          <w:p w14:paraId="590F6084" w14:textId="731456EE"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F67BA6" w14:textId="5727E1B4" w:rsidR="001D3430"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E3117" w14:paraId="1BAC06C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BB685A5" w14:textId="7BCF5886" w:rsidR="000E3117" w:rsidRDefault="000E3117" w:rsidP="001D3430">
            <w:pPr>
              <w:ind w:left="216"/>
            </w:pPr>
            <w:r>
              <w:t xml:space="preserve">Track map generation (automatic tracking) </w:t>
            </w:r>
            <w:r>
              <w:rPr>
                <w:noProof/>
                <w:lang w:eastAsia="en-US"/>
              </w:rPr>
              <w:drawing>
                <wp:inline distT="0" distB="0" distL="0" distR="0" wp14:anchorId="5C83FABF" wp14:editId="4E376B25">
                  <wp:extent cx="94615" cy="94615"/>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431DBF0" w14:textId="666231F6" w:rsidR="000E3117" w:rsidRPr="00302398" w:rsidRDefault="000E3117"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CF6D96" w14:textId="53E22902" w:rsidR="000E3117" w:rsidRPr="00302398" w:rsidRDefault="000E3117"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1ABE" w14:paraId="5421835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51A6939" w14:textId="62BF732C" w:rsidR="00AA1ABE" w:rsidRDefault="000E3117" w:rsidP="001D3430">
            <w:pPr>
              <w:ind w:left="216"/>
            </w:pPr>
            <w:r>
              <w:t>Track</w:t>
            </w:r>
            <w:r w:rsidR="00AA1ABE">
              <w:t xml:space="preserve"> map loading</w:t>
            </w:r>
          </w:p>
        </w:tc>
        <w:tc>
          <w:tcPr>
            <w:tcW w:w="1176" w:type="pct"/>
          </w:tcPr>
          <w:p w14:paraId="1143ABF1" w14:textId="6E57E464" w:rsidR="00AA1ABE"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27F651" w14:textId="5C3073BD" w:rsidR="00AA1ABE"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1ABE" w14:paraId="0682E40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4B8EC56" w14:textId="4C8BF077" w:rsidR="00AA1ABE" w:rsidRDefault="000E3117" w:rsidP="001D3430">
            <w:pPr>
              <w:ind w:left="216"/>
            </w:pPr>
            <w:r>
              <w:t>Track</w:t>
            </w:r>
            <w:r w:rsidR="00AA1ABE">
              <w:t xml:space="preserve"> map saving</w:t>
            </w:r>
          </w:p>
        </w:tc>
        <w:tc>
          <w:tcPr>
            <w:tcW w:w="1176" w:type="pct"/>
          </w:tcPr>
          <w:p w14:paraId="654F7482" w14:textId="3CE1BAF4" w:rsidR="00AA1ABE"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359431" w14:textId="0CD40EFD" w:rsidR="00AA1ABE"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1ABE" w14:paraId="72EE21D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672E4A4" w14:textId="5F8C3920" w:rsidR="00AA1ABE" w:rsidRDefault="000E3117" w:rsidP="001D3430">
            <w:pPr>
              <w:ind w:left="216"/>
            </w:pPr>
            <w:r>
              <w:t>Track</w:t>
            </w:r>
            <w:r w:rsidR="00AA1ABE">
              <w:t xml:space="preserve"> map visualization</w:t>
            </w:r>
          </w:p>
        </w:tc>
        <w:tc>
          <w:tcPr>
            <w:tcW w:w="1176" w:type="pct"/>
          </w:tcPr>
          <w:p w14:paraId="60BA4A55" w14:textId="3ACDE866" w:rsidR="00AA1ABE"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5C28827" w14:textId="5FB57C9A" w:rsidR="00AA1ABE"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1ABE" w14:paraId="174186C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44279BC" w14:textId="06598FA0" w:rsidR="00AA1ABE" w:rsidRDefault="00AA1ABE" w:rsidP="009C1C73">
            <w:pPr>
              <w:ind w:left="216"/>
            </w:pPr>
            <w:r>
              <w:t>Component selection by ID</w:t>
            </w:r>
          </w:p>
        </w:tc>
        <w:tc>
          <w:tcPr>
            <w:tcW w:w="1176" w:type="pct"/>
          </w:tcPr>
          <w:p w14:paraId="4544EFE6" w14:textId="52F04BA9" w:rsidR="00AA1ABE"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B412CA" w14:textId="2DBC6F79" w:rsidR="00AA1ABE"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1ABE" w14:paraId="598D0204"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4986CA2" w14:textId="3767CEF0" w:rsidR="001D3430" w:rsidRDefault="001D3430" w:rsidP="001D3430">
            <w:pPr>
              <w:ind w:left="216"/>
            </w:pPr>
            <w:r>
              <w:t>Noise removal</w:t>
            </w:r>
          </w:p>
        </w:tc>
        <w:tc>
          <w:tcPr>
            <w:tcW w:w="1176" w:type="pct"/>
          </w:tcPr>
          <w:p w14:paraId="268C5A85" w14:textId="29F2D1FE"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7967B8" w14:textId="5F0C23E5" w:rsidR="001D3430"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1ABE" w14:paraId="3D73210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1933D2E" w14:textId="59D50AF9" w:rsidR="001D3430" w:rsidRDefault="001D3430" w:rsidP="001D3430">
            <w:pPr>
              <w:ind w:left="216"/>
            </w:pPr>
            <w:r>
              <w:t>Voxel consolidation</w:t>
            </w:r>
          </w:p>
        </w:tc>
        <w:tc>
          <w:tcPr>
            <w:tcW w:w="1176" w:type="pct"/>
          </w:tcPr>
          <w:p w14:paraId="589ECC80" w14:textId="636EC08F"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182C94" w14:textId="1C56C591" w:rsidR="001D3430"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1ABE" w14:paraId="07783D4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4C7D029" w14:textId="06839AEF" w:rsidR="001D3430" w:rsidRDefault="001D3430" w:rsidP="001D3430">
            <w:pPr>
              <w:ind w:left="216"/>
            </w:pPr>
            <w:r>
              <w:t>Volume subtraction</w:t>
            </w:r>
          </w:p>
        </w:tc>
        <w:tc>
          <w:tcPr>
            <w:tcW w:w="1176" w:type="pct"/>
          </w:tcPr>
          <w:p w14:paraId="00895F9C" w14:textId="2ADE0C23"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258551" w14:textId="4107CA7E" w:rsidR="001D3430"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1ABE" w14:paraId="452CAEB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AD2E13C" w14:textId="33492751" w:rsidR="001D3430" w:rsidRDefault="001D3430" w:rsidP="001D3430">
            <w:pPr>
              <w:ind w:left="216"/>
            </w:pPr>
            <w:r>
              <w:t>Volume summation</w:t>
            </w:r>
          </w:p>
        </w:tc>
        <w:tc>
          <w:tcPr>
            <w:tcW w:w="1176" w:type="pct"/>
          </w:tcPr>
          <w:p w14:paraId="77178B3B" w14:textId="23845A8E"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D45431E" w14:textId="35F7D207" w:rsidR="001D3430"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1ABE" w14:paraId="45D90BF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367924" w14:textId="437716E1" w:rsidR="001D3430" w:rsidRDefault="001D3430" w:rsidP="001D3430">
            <w:pPr>
              <w:ind w:left="216"/>
            </w:pPr>
            <w:r>
              <w:t>Volume division</w:t>
            </w:r>
          </w:p>
        </w:tc>
        <w:tc>
          <w:tcPr>
            <w:tcW w:w="1176" w:type="pct"/>
          </w:tcPr>
          <w:p w14:paraId="6AD246CC" w14:textId="2792CA23"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F2EF75" w14:textId="529CC236" w:rsidR="001D3430"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1ABE" w14:paraId="574EDFD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2AD8A08" w14:textId="69DE52C7" w:rsidR="001D3430" w:rsidRDefault="001D3430" w:rsidP="001D3430">
            <w:pPr>
              <w:ind w:left="216"/>
            </w:pPr>
            <w:r>
              <w:t>Volume colocalization</w:t>
            </w:r>
          </w:p>
        </w:tc>
        <w:tc>
          <w:tcPr>
            <w:tcW w:w="1176" w:type="pct"/>
          </w:tcPr>
          <w:p w14:paraId="46951352" w14:textId="45615E4E"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131664" w14:textId="16C41F3E" w:rsidR="001D3430"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1ABE" w14:paraId="4BF0105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7EEB31F" w14:textId="1D922048" w:rsidR="001D3430" w:rsidRDefault="001D3430" w:rsidP="001D3430">
            <w:pPr>
              <w:ind w:left="216"/>
            </w:pPr>
            <w:r>
              <w:t>Volume-mesh conversion</w:t>
            </w:r>
          </w:p>
        </w:tc>
        <w:tc>
          <w:tcPr>
            <w:tcW w:w="1176" w:type="pct"/>
          </w:tcPr>
          <w:p w14:paraId="6B5A6894" w14:textId="436BBC04"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6AD813" w14:textId="4952CBFB" w:rsidR="001D3430"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1ABE" w:rsidRPr="007870EF" w14:paraId="2A3183E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3B0BA38" w14:textId="100A6847" w:rsidR="001D3430" w:rsidRPr="007870EF" w:rsidRDefault="007870EF" w:rsidP="009C1C73">
            <w:pPr>
              <w:rPr>
                <w:b/>
              </w:rPr>
            </w:pPr>
            <w:r w:rsidRPr="007870EF">
              <w:rPr>
                <w:b/>
              </w:rPr>
              <w:t>OpenCL filtering</w:t>
            </w:r>
          </w:p>
        </w:tc>
        <w:tc>
          <w:tcPr>
            <w:tcW w:w="1176" w:type="pct"/>
          </w:tcPr>
          <w:p w14:paraId="3DE4C88A" w14:textId="1718AB97" w:rsidR="001D3430" w:rsidRPr="007870EF"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EE39F1" w14:textId="15D9AFD5" w:rsidR="001D3430" w:rsidRPr="007870EF"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870EF" w14:paraId="3277FD1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89F0FD6" w14:textId="1760B6C0" w:rsidR="007870EF" w:rsidRDefault="002E6C5D" w:rsidP="009C1C73">
            <w:pPr>
              <w:ind w:left="216"/>
            </w:pPr>
            <w:r>
              <w:t>Box filter</w:t>
            </w:r>
          </w:p>
        </w:tc>
        <w:tc>
          <w:tcPr>
            <w:tcW w:w="1176" w:type="pct"/>
          </w:tcPr>
          <w:p w14:paraId="192F5E6F" w14:textId="287B73EF" w:rsidR="007870EF"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468C0F" w14:textId="32DFA8EE" w:rsidR="007870EF"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E6C5D" w14:paraId="078BD47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034DC1B" w14:textId="0E14391D" w:rsidR="002E6C5D" w:rsidRDefault="002E6C5D" w:rsidP="009C1C73">
            <w:pPr>
              <w:ind w:left="216"/>
            </w:pPr>
            <w:r>
              <w:t>Gaussian filter</w:t>
            </w:r>
          </w:p>
        </w:tc>
        <w:tc>
          <w:tcPr>
            <w:tcW w:w="1176" w:type="pct"/>
          </w:tcPr>
          <w:p w14:paraId="46ECCA9B" w14:textId="231B5485" w:rsidR="002E6C5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256B23" w14:textId="67177BD6" w:rsidR="002E6C5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E6C5D" w14:paraId="04E9D2F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A6390C9" w14:textId="02828DB1" w:rsidR="002E6C5D" w:rsidRDefault="002E6C5D" w:rsidP="009C1C73">
            <w:pPr>
              <w:ind w:left="216"/>
            </w:pPr>
            <w:r>
              <w:t>Convolution</w:t>
            </w:r>
          </w:p>
        </w:tc>
        <w:tc>
          <w:tcPr>
            <w:tcW w:w="1176" w:type="pct"/>
          </w:tcPr>
          <w:p w14:paraId="78B62C88" w14:textId="6A862ABC" w:rsidR="002E6C5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D7627A" w14:textId="71BEFC0A" w:rsidR="002E6C5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E6C5D" w14:paraId="01C77B8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94E1B54" w14:textId="4F6F1C67" w:rsidR="002E6C5D" w:rsidRDefault="002E6C5D" w:rsidP="009C1C73">
            <w:pPr>
              <w:ind w:left="216"/>
            </w:pPr>
            <w:r>
              <w:t>Median filter</w:t>
            </w:r>
          </w:p>
        </w:tc>
        <w:tc>
          <w:tcPr>
            <w:tcW w:w="1176" w:type="pct"/>
          </w:tcPr>
          <w:p w14:paraId="647B2CB2" w14:textId="382265E2" w:rsidR="002E6C5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6E97EE" w14:textId="1FB68764" w:rsidR="002E6C5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E6C5D" w14:paraId="59E0B9F8"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CDB8DE3" w14:textId="35F428FE" w:rsidR="002E6C5D" w:rsidRDefault="002E6C5D" w:rsidP="009C1C73">
            <w:pPr>
              <w:ind w:left="216"/>
            </w:pPr>
            <w:r>
              <w:t>Morphological erosion</w:t>
            </w:r>
          </w:p>
        </w:tc>
        <w:tc>
          <w:tcPr>
            <w:tcW w:w="1176" w:type="pct"/>
          </w:tcPr>
          <w:p w14:paraId="6DDF2A1C" w14:textId="1AAB650C" w:rsidR="002E6C5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F738D" w14:textId="0CC6739A" w:rsidR="002E6C5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E6C5D" w14:paraId="6D0C51E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D4B3F74" w14:textId="37C42353" w:rsidR="002E6C5D" w:rsidRDefault="002E6C5D" w:rsidP="009C1C73">
            <w:pPr>
              <w:ind w:left="216"/>
            </w:pPr>
            <w:r>
              <w:lastRenderedPageBreak/>
              <w:t>Morphological dilation</w:t>
            </w:r>
          </w:p>
        </w:tc>
        <w:tc>
          <w:tcPr>
            <w:tcW w:w="1176" w:type="pct"/>
          </w:tcPr>
          <w:p w14:paraId="6ACE0F3E" w14:textId="3C503DF3" w:rsidR="002E6C5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2BB003" w14:textId="516001FD" w:rsidR="002E6C5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E6C5D" w14:paraId="2A14186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CAF2400" w14:textId="0C300031" w:rsidR="002E6C5D" w:rsidRDefault="002E6C5D" w:rsidP="009C1C73">
            <w:pPr>
              <w:ind w:left="216"/>
            </w:pPr>
            <w:r>
              <w:t>Feature sharpening</w:t>
            </w:r>
          </w:p>
        </w:tc>
        <w:tc>
          <w:tcPr>
            <w:tcW w:w="1176" w:type="pct"/>
          </w:tcPr>
          <w:p w14:paraId="3604CB13" w14:textId="6D655CC8" w:rsidR="002E6C5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EF5EC8" w14:textId="0CD1CE3C" w:rsidR="002E6C5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E6C5D" w:rsidRPr="002E6C5D" w14:paraId="45EFFAC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FF97ACA" w14:textId="11EAD2D9" w:rsidR="002E6C5D" w:rsidRPr="002E6C5D" w:rsidRDefault="002E6C5D" w:rsidP="002E6C5D">
            <w:pPr>
              <w:rPr>
                <w:b/>
              </w:rPr>
            </w:pPr>
            <w:r w:rsidRPr="002E6C5D">
              <w:rPr>
                <w:b/>
              </w:rPr>
              <w:t>Batch processing (4D script)</w:t>
            </w:r>
          </w:p>
        </w:tc>
        <w:tc>
          <w:tcPr>
            <w:tcW w:w="1176" w:type="pct"/>
          </w:tcPr>
          <w:p w14:paraId="00E880E3" w14:textId="64A545C3" w:rsidR="002E6C5D" w:rsidRPr="002E6C5D"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A52E59" w14:textId="4ABFB96D" w:rsidR="002E6C5D" w:rsidRPr="002E6C5D"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E6C5D" w:rsidRPr="00E37947" w14:paraId="54FA865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2747FA2" w14:textId="7A38EA5F" w:rsidR="002E6C5D" w:rsidRPr="00E37947" w:rsidRDefault="00E37947" w:rsidP="002E6C5D">
            <w:pPr>
              <w:ind w:left="216"/>
            </w:pPr>
            <w:r w:rsidRPr="00E37947">
              <w:t>Noise</w:t>
            </w:r>
            <w:r>
              <w:t xml:space="preserve"> reduction</w:t>
            </w:r>
          </w:p>
        </w:tc>
        <w:tc>
          <w:tcPr>
            <w:tcW w:w="1176" w:type="pct"/>
          </w:tcPr>
          <w:p w14:paraId="6A512D6F" w14:textId="33723344" w:rsidR="002E6C5D"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48F562" w14:textId="0E363EB3" w:rsidR="002E6C5D"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600F2" w:rsidRPr="00E37947" w14:paraId="00A486A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9FFC9D6" w14:textId="087BD5EF" w:rsidR="001600F2" w:rsidRPr="00E37947" w:rsidRDefault="001600F2" w:rsidP="00ED5E19">
            <w:pPr>
              <w:ind w:left="216"/>
            </w:pPr>
            <w:r>
              <w:t>Separate RGB channels</w:t>
            </w:r>
          </w:p>
        </w:tc>
        <w:tc>
          <w:tcPr>
            <w:tcW w:w="1176" w:type="pct"/>
          </w:tcPr>
          <w:p w14:paraId="54EEEC9C" w14:textId="3F2580FC" w:rsidR="001600F2" w:rsidRPr="007A6272" w:rsidRDefault="007A6272"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F7FCA7" w14:textId="6AE07C18" w:rsidR="001600F2" w:rsidRPr="007B3341" w:rsidRDefault="00427668"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600F2" w:rsidRPr="00E37947" w14:paraId="5A769AD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2CEBBC4" w14:textId="34683CDF" w:rsidR="001600F2" w:rsidRDefault="001600F2" w:rsidP="00ED5E19">
            <w:pPr>
              <w:ind w:left="216"/>
            </w:pPr>
            <w:r>
              <w:t>Export components as RGB channels</w:t>
            </w:r>
          </w:p>
        </w:tc>
        <w:tc>
          <w:tcPr>
            <w:tcW w:w="1176" w:type="pct"/>
          </w:tcPr>
          <w:p w14:paraId="100614CA" w14:textId="1CD20FC0" w:rsidR="001600F2"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4584C5E" w14:textId="382FAC14" w:rsidR="001600F2"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600F2" w:rsidRPr="00E37947" w14:paraId="2F2D8DA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DF719B5" w14:textId="5C56CC8E" w:rsidR="001600F2" w:rsidRDefault="000E3117" w:rsidP="002E6C5D">
            <w:pPr>
              <w:ind w:left="216"/>
            </w:pPr>
            <w:r>
              <w:t>Selection tracking</w:t>
            </w:r>
          </w:p>
        </w:tc>
        <w:tc>
          <w:tcPr>
            <w:tcW w:w="1176" w:type="pct"/>
          </w:tcPr>
          <w:p w14:paraId="5BA1F987" w14:textId="0C4D6E82" w:rsidR="001600F2" w:rsidRPr="007A6272" w:rsidRDefault="007A6272"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EE9741" w14:textId="4C954796" w:rsidR="001600F2" w:rsidRPr="007B3341" w:rsidRDefault="00427668"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E3117" w:rsidRPr="00E37947" w14:paraId="641513E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9F2B822" w14:textId="77D80F99" w:rsidR="000E3117" w:rsidRDefault="000E3117" w:rsidP="000E3117">
            <w:pPr>
              <w:ind w:left="216"/>
            </w:pPr>
            <w:r>
              <w:t xml:space="preserve">External application execution </w:t>
            </w:r>
            <w:r>
              <w:rPr>
                <w:noProof/>
                <w:lang w:eastAsia="en-US"/>
              </w:rPr>
              <w:drawing>
                <wp:inline distT="0" distB="0" distL="0" distR="0" wp14:anchorId="36DB4C68" wp14:editId="160EF3F2">
                  <wp:extent cx="94615" cy="94615"/>
                  <wp:effectExtent l="0" t="0" r="635"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F8ED415" w14:textId="24EDBE3B" w:rsidR="000E3117" w:rsidRPr="00302398" w:rsidRDefault="000E3117"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6AFA67" w14:textId="67A2212F" w:rsidR="000E3117" w:rsidRPr="00302398" w:rsidRDefault="000E3117"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F62C0E" w:rsidRPr="00F62C0E" w14:paraId="20E8468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11D9F19" w14:textId="2EDB5D25" w:rsidR="00F62C0E" w:rsidRPr="00F62C0E" w:rsidRDefault="00F62C0E" w:rsidP="00F62C0E">
            <w:pPr>
              <w:rPr>
                <w:b/>
              </w:rPr>
            </w:pPr>
            <w:r w:rsidRPr="00F62C0E">
              <w:rPr>
                <w:b/>
              </w:rPr>
              <w:t>Project</w:t>
            </w:r>
          </w:p>
        </w:tc>
        <w:tc>
          <w:tcPr>
            <w:tcW w:w="1176" w:type="pct"/>
          </w:tcPr>
          <w:p w14:paraId="486D7925" w14:textId="119521A2" w:rsidR="00F62C0E" w:rsidRPr="007A6272" w:rsidRDefault="007A6272"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CD4BF9" w14:textId="7988C0EC" w:rsidR="00F62C0E" w:rsidRPr="007B3341" w:rsidRDefault="00427668"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F62C0E" w:rsidRPr="00E37947" w14:paraId="7C790F2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1F25E8B" w14:textId="462B470E" w:rsidR="00F62C0E" w:rsidRDefault="00F62C0E" w:rsidP="00F62C0E">
            <w:pPr>
              <w:ind w:left="216"/>
            </w:pPr>
            <w:r>
              <w:t>Loading project</w:t>
            </w:r>
          </w:p>
        </w:tc>
        <w:tc>
          <w:tcPr>
            <w:tcW w:w="1176" w:type="pct"/>
          </w:tcPr>
          <w:p w14:paraId="3A21D948" w14:textId="2138045E" w:rsidR="00F62C0E"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997061" w14:textId="2F79E438" w:rsidR="00F62C0E"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F62C0E" w:rsidRPr="00E37947" w14:paraId="562017D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6104ED4" w14:textId="40AEBA6A" w:rsidR="00F62C0E" w:rsidRDefault="00F62C0E" w:rsidP="00F62C0E">
            <w:pPr>
              <w:ind w:left="216"/>
            </w:pPr>
            <w:r>
              <w:t>Saving project</w:t>
            </w:r>
          </w:p>
        </w:tc>
        <w:tc>
          <w:tcPr>
            <w:tcW w:w="1176" w:type="pct"/>
          </w:tcPr>
          <w:p w14:paraId="2AACD96F" w14:textId="7D0C4CAE" w:rsidR="00F62C0E" w:rsidRPr="007A6272" w:rsidRDefault="007A6272"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1E3690" w14:textId="7D37FC07" w:rsidR="00F62C0E" w:rsidRPr="007B3341" w:rsidRDefault="00427668"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F62C0E" w:rsidRPr="00E37947" w14:paraId="268FD7A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F3F6057" w14:textId="222CB67C" w:rsidR="00F62C0E" w:rsidRDefault="00F62C0E" w:rsidP="00F62C0E">
            <w:pPr>
              <w:ind w:left="216"/>
            </w:pPr>
            <w:r>
              <w:t>Automatic project saving when capture</w:t>
            </w:r>
          </w:p>
        </w:tc>
        <w:tc>
          <w:tcPr>
            <w:tcW w:w="1176" w:type="pct"/>
          </w:tcPr>
          <w:p w14:paraId="5D5FBB0D" w14:textId="5BE6BACD" w:rsidR="00F62C0E"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7CC92" w14:textId="0D96100C" w:rsidR="00F62C0E"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53F9F" w:rsidRPr="00E37947" w14:paraId="6BA0A4E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D394A92" w14:textId="79D825DD" w:rsidR="00253F9F" w:rsidRPr="00472A08" w:rsidRDefault="00472A08" w:rsidP="00253F9F">
            <w:pPr>
              <w:rPr>
                <w:b/>
              </w:rPr>
            </w:pPr>
            <w:r w:rsidRPr="00472A08">
              <w:rPr>
                <w:b/>
              </w:rPr>
              <w:t>Miscellaneous</w:t>
            </w:r>
          </w:p>
        </w:tc>
        <w:tc>
          <w:tcPr>
            <w:tcW w:w="1176" w:type="pct"/>
          </w:tcPr>
          <w:p w14:paraId="69EE899F" w14:textId="6875FD29" w:rsidR="00253F9F" w:rsidRPr="00302398" w:rsidRDefault="00431ABD"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228DA3" w14:textId="5E5C3F6A" w:rsidR="00253F9F" w:rsidRPr="00302398" w:rsidRDefault="00841D9C"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472A08" w:rsidRPr="00E37947" w14:paraId="28BDB67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0B1D105" w14:textId="20268C38" w:rsidR="00472A08" w:rsidRDefault="00472A08" w:rsidP="00472A08">
            <w:pPr>
              <w:ind w:left="216"/>
            </w:pPr>
            <w:r>
              <w:t>10-bi</w:t>
            </w:r>
            <w:r w:rsidR="005176F5">
              <w:t>t output (requires GPU support)</w:t>
            </w:r>
          </w:p>
        </w:tc>
        <w:tc>
          <w:tcPr>
            <w:tcW w:w="1176" w:type="pct"/>
          </w:tcPr>
          <w:p w14:paraId="10AC59A0" w14:textId="10721784" w:rsidR="00472A08" w:rsidRPr="00302398" w:rsidRDefault="00431ABD"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F71A6E" w14:textId="2C42D6CD" w:rsidR="00472A08" w:rsidRDefault="00472A0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472A08" w:rsidRPr="00E37947" w14:paraId="15DF382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673D0E5" w14:textId="349A2F0C" w:rsidR="00472A08" w:rsidRDefault="00472A08" w:rsidP="00472A08">
            <w:pPr>
              <w:ind w:left="216"/>
            </w:pPr>
            <w:r>
              <w:t>Anti</w:t>
            </w:r>
            <w:r w:rsidR="005176F5">
              <w:t>aliasing (requires GPU support)</w:t>
            </w:r>
          </w:p>
        </w:tc>
        <w:tc>
          <w:tcPr>
            <w:tcW w:w="1176" w:type="pct"/>
          </w:tcPr>
          <w:p w14:paraId="2421A262" w14:textId="4ADB428F" w:rsidR="00472A08" w:rsidRPr="00302398" w:rsidRDefault="00431ABD"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5F3E21" w14:textId="3BF8226A" w:rsidR="00472A08" w:rsidRDefault="00431ABD"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E3B7F" w:rsidRPr="00E37947" w14:paraId="561EB12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11F469A" w14:textId="1CC8A5EA" w:rsidR="004E3B7F" w:rsidRDefault="004E3B7F" w:rsidP="005176F5">
            <w:pPr>
              <w:ind w:left="216"/>
            </w:pPr>
            <w:r>
              <w:t>Selection of OpenCL GPU (requires multiple GPUs)</w:t>
            </w:r>
          </w:p>
        </w:tc>
        <w:tc>
          <w:tcPr>
            <w:tcW w:w="1176" w:type="pct"/>
          </w:tcPr>
          <w:p w14:paraId="07E47005" w14:textId="5C68BF27" w:rsidR="004E3B7F" w:rsidRPr="00302398" w:rsidRDefault="004E3B7F"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AA1CC6" w14:textId="397A2B09" w:rsidR="004E3B7F" w:rsidRPr="00302398" w:rsidRDefault="004E3B7F"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176F5" w:rsidRPr="00E37947" w14:paraId="60E97DC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02BEB3B" w14:textId="2881A42C" w:rsidR="005176F5" w:rsidRDefault="005176F5" w:rsidP="005176F5">
            <w:pPr>
              <w:ind w:left="216"/>
            </w:pPr>
            <w:r>
              <w:t>Selection</w:t>
            </w:r>
            <w:r w:rsidR="000E3117">
              <w:t xml:space="preserve"> of OpenGL core profile version</w:t>
            </w:r>
          </w:p>
        </w:tc>
        <w:tc>
          <w:tcPr>
            <w:tcW w:w="1176" w:type="pct"/>
          </w:tcPr>
          <w:p w14:paraId="4FEBE8C9" w14:textId="650E33CF" w:rsidR="005176F5" w:rsidRPr="00302398" w:rsidRDefault="005176F5"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4E5A43" w14:textId="6CE670D3" w:rsidR="005176F5" w:rsidRPr="00302398" w:rsidRDefault="005176F5"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bl>
    <w:p w14:paraId="01A00F05" w14:textId="16A1FBA1" w:rsidR="003010F7" w:rsidRDefault="009C1C73" w:rsidP="009C1C73">
      <w:pPr>
        <w:pStyle w:val="ListParagraph"/>
        <w:spacing w:after="0"/>
        <w:ind w:right="900"/>
        <w:jc w:val="right"/>
      </w:pPr>
      <w:r>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Pr>
          <w:noProof/>
          <w:lang w:eastAsia="en-US"/>
        </w:rPr>
        <w:t xml:space="preserve"> </w:t>
      </w:r>
      <w:r w:rsidR="00CF76FB">
        <w:t xml:space="preserve">= New </w:t>
      </w:r>
      <w:r w:rsidR="009453E1">
        <w:t>or improvements in</w:t>
      </w:r>
      <w:r w:rsidR="00CF76FB">
        <w:t xml:space="preserve"> FluoRender 2.1</w:t>
      </w:r>
      <w:r w:rsidR="000E3117">
        <w:t>7</w:t>
      </w:r>
    </w:p>
    <w:p w14:paraId="2017C745" w14:textId="6A401BEA" w:rsidR="009F5D5E" w:rsidRDefault="009C1C73" w:rsidP="00882310">
      <w:pPr>
        <w:ind w:right="900"/>
        <w:jc w:val="right"/>
      </w:pPr>
      <w:r>
        <w:rPr>
          <w:noProof/>
          <w:lang w:eastAsia="en-US"/>
        </w:rPr>
        <w:drawing>
          <wp:inline distT="0" distB="0" distL="0" distR="0" wp14:anchorId="68027CB1" wp14:editId="2B005AD5">
            <wp:extent cx="128016" cy="128016"/>
            <wp:effectExtent l="0" t="0" r="5715" b="571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OneDrive\FluoRender\apple_small.pn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128016" cy="128016"/>
                    </a:xfrm>
                    <a:prstGeom prst="rect">
                      <a:avLst/>
                    </a:prstGeom>
                    <a:noFill/>
                    <a:ln>
                      <a:noFill/>
                    </a:ln>
                  </pic:spPr>
                </pic:pic>
              </a:graphicData>
            </a:graphic>
          </wp:inline>
        </w:drawing>
      </w:r>
      <w:r>
        <w:t xml:space="preserve"> = New or improvements for Mac OS X</w:t>
      </w:r>
    </w:p>
    <w:p w14:paraId="477D3FB9" w14:textId="77777777" w:rsidR="004F09D8" w:rsidRDefault="004F09D8" w:rsidP="00BF54AB">
      <w:pPr>
        <w:pStyle w:val="Heading2"/>
      </w:pPr>
      <w:bookmarkStart w:id="358" w:name="_Toc406575235"/>
      <w:bookmarkStart w:id="359" w:name="_Toc406755697"/>
      <w:bookmarkStart w:id="360" w:name="_Toc406770779"/>
    </w:p>
    <w:p w14:paraId="15CE3AAF" w14:textId="77777777" w:rsidR="004F09D8" w:rsidRDefault="004F09D8" w:rsidP="004F09D8">
      <w:pPr>
        <w:rPr>
          <w:sz w:val="26"/>
          <w:szCs w:val="26"/>
        </w:rPr>
      </w:pPr>
      <w:r>
        <w:br w:type="page"/>
      </w:r>
    </w:p>
    <w:p w14:paraId="50215CFE" w14:textId="267F8B69" w:rsidR="00993DC1" w:rsidRDefault="008948BC" w:rsidP="00BF54AB">
      <w:pPr>
        <w:pStyle w:val="Heading2"/>
      </w:pPr>
      <w:bookmarkStart w:id="361" w:name="_Toc428439197"/>
      <w:r>
        <w:lastRenderedPageBreak/>
        <w:t xml:space="preserve">B. </w:t>
      </w:r>
      <w:r w:rsidR="00993DC1">
        <w:t>File Formats</w:t>
      </w:r>
      <w:bookmarkEnd w:id="358"/>
      <w:bookmarkEnd w:id="359"/>
      <w:bookmarkEnd w:id="360"/>
      <w:bookmarkEnd w:id="361"/>
    </w:p>
    <w:p w14:paraId="023DC678" w14:textId="26CEABCD" w:rsidR="005066DE" w:rsidRDefault="00CD2F54" w:rsidP="00CD2F54">
      <w:r>
        <w:t>FluoRender supports a series of file formats to load and save data. This is a list of all supported formats.</w:t>
      </w:r>
    </w:p>
    <w:p w14:paraId="2B3EE472" w14:textId="1A7CD3CF" w:rsidR="00CD2F54" w:rsidRDefault="00CD2F54" w:rsidP="00CD2F54">
      <w:pPr>
        <w:pStyle w:val="Heading3"/>
      </w:pPr>
      <w:r>
        <w:t>Tagged Image File Format (TIFF)</w:t>
      </w:r>
    </w:p>
    <w:p w14:paraId="350EF940" w14:textId="4B2421CF" w:rsidR="00CD2F54" w:rsidRDefault="00CD2F54" w:rsidP="00CD2F54">
      <w:r>
        <w:t>The implementation of TIFF format is based on TIFF specification revision 6.0 of June, 1992. Features of TIFF format that are supported in FluoRender include:</w:t>
      </w:r>
    </w:p>
    <w:p w14:paraId="2FDD3817" w14:textId="54BD991B" w:rsidR="00CB442E" w:rsidRDefault="00CB442E" w:rsidP="00CB442E">
      <w:pPr>
        <w:spacing w:after="0"/>
      </w:pPr>
      <w:r>
        <w:t>System-dependent bit order;</w:t>
      </w:r>
    </w:p>
    <w:p w14:paraId="3411BB38" w14:textId="14D24E94" w:rsidR="00CD2F54" w:rsidRDefault="00CD2F54" w:rsidP="00CB442E">
      <w:pPr>
        <w:spacing w:after="0"/>
      </w:pPr>
      <w:r>
        <w:t>Grayscale and RGB data;</w:t>
      </w:r>
    </w:p>
    <w:p w14:paraId="27481ECC" w14:textId="631D4EC4" w:rsidR="00CD2F54" w:rsidRDefault="00CD2F54" w:rsidP="00CB442E">
      <w:pPr>
        <w:spacing w:after="0"/>
      </w:pPr>
      <w:r>
        <w:t>Image stacks;</w:t>
      </w:r>
    </w:p>
    <w:p w14:paraId="37FB5C9B" w14:textId="7C2DF1D4" w:rsidR="00CD2F54" w:rsidRDefault="00CD2F54" w:rsidP="00CB442E">
      <w:pPr>
        <w:spacing w:after="0"/>
      </w:pPr>
      <w:r>
        <w:t>BYTE and SHORT data;</w:t>
      </w:r>
    </w:p>
    <w:p w14:paraId="411C77D5" w14:textId="5914A5FC" w:rsidR="00CD2F54" w:rsidRDefault="00CD2F54" w:rsidP="00CB442E">
      <w:pPr>
        <w:spacing w:after="0"/>
      </w:pPr>
      <w:r>
        <w:t>LZW compression;</w:t>
      </w:r>
    </w:p>
    <w:p w14:paraId="09A34EDA" w14:textId="08309582" w:rsidR="00CD2F54" w:rsidRDefault="00CD2F54" w:rsidP="00CB442E">
      <w:r>
        <w:t>Data strips;</w:t>
      </w:r>
    </w:p>
    <w:p w14:paraId="4AE4515A" w14:textId="4C3173C2" w:rsidR="00CD2F54" w:rsidRDefault="00CB442E" w:rsidP="00CD2F54">
      <w:r>
        <w:t>In addition, Big-TIFF specification is also supported.</w:t>
      </w:r>
    </w:p>
    <w:p w14:paraId="2032A887" w14:textId="27A691BD" w:rsidR="00CB442E" w:rsidRDefault="00CB442E" w:rsidP="00CB442E">
      <w:pPr>
        <w:pStyle w:val="Heading3"/>
      </w:pPr>
      <w:r>
        <w:t xml:space="preserve">Near Raw </w:t>
      </w:r>
      <w:r w:rsidR="00C1357C">
        <w:t>Raster Data</w:t>
      </w:r>
      <w:r>
        <w:t xml:space="preserve"> (NRRD)</w:t>
      </w:r>
    </w:p>
    <w:p w14:paraId="52780EB8" w14:textId="3E1BED1B" w:rsidR="00CB442E" w:rsidRDefault="00CB442E" w:rsidP="00CD2F54">
      <w:r>
        <w:t xml:space="preserve">Nrrd reading and writing is based on Teem tools. FluoRender supports reading and writing single channel byte and short nrrd </w:t>
      </w:r>
      <w:r w:rsidR="00C1357C">
        <w:t>formats</w:t>
      </w:r>
      <w:r>
        <w:t>.</w:t>
      </w:r>
    </w:p>
    <w:p w14:paraId="630D7436" w14:textId="0F599066" w:rsidR="00CB442E" w:rsidRDefault="00ED4B07" w:rsidP="00ED4B07">
      <w:pPr>
        <w:pStyle w:val="Heading3"/>
      </w:pPr>
      <w:r>
        <w:t>Olympus Microscopy (OIB and OIF)</w:t>
      </w:r>
    </w:p>
    <w:p w14:paraId="6E92C341" w14:textId="364B9BEF" w:rsidR="00ED4B07" w:rsidRDefault="00C1357C" w:rsidP="00CD2F54">
      <w:r>
        <w:t>Our i</w:t>
      </w:r>
      <w:r w:rsidR="00ED4B07">
        <w:t>mplementation is based on OIB/OIF format specification version 1.0.0.0.</w:t>
      </w:r>
    </w:p>
    <w:p w14:paraId="6FAFBC0A" w14:textId="53BE12F8" w:rsidR="00ED4B07" w:rsidRDefault="00ED4B07" w:rsidP="00ED4B07">
      <w:pPr>
        <w:pStyle w:val="Heading3"/>
      </w:pPr>
      <w:r>
        <w:t>Zeiss Laser Scanning Microscopy (LSM)</w:t>
      </w:r>
    </w:p>
    <w:p w14:paraId="4C00BF77" w14:textId="0E852E55" w:rsidR="00ED4B07" w:rsidRDefault="00C1357C" w:rsidP="00CD2F54">
      <w:r>
        <w:t>Our i</w:t>
      </w:r>
      <w:r w:rsidR="00ED4B07">
        <w:t>mplementation is based on LSM 5/7 release 6.0 of January 2011. Larger-than-4GB data are supported.</w:t>
      </w:r>
    </w:p>
    <w:p w14:paraId="4497CFD9" w14:textId="3E8C9295" w:rsidR="00ED4B07" w:rsidRDefault="00ED4B07" w:rsidP="00ED4B07">
      <w:pPr>
        <w:pStyle w:val="Heading3"/>
      </w:pPr>
      <w:r>
        <w:t>Prairie View (XML)</w:t>
      </w:r>
    </w:p>
    <w:p w14:paraId="00D5E920" w14:textId="1AF9AACA" w:rsidR="007A4329" w:rsidRDefault="00C1357C" w:rsidP="00CD2F54">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4B451AA2" w14:textId="77777777" w:rsidR="00050DF9" w:rsidRDefault="005066DE" w:rsidP="00FB6E15">
      <w:r>
        <w:br w:type="page"/>
      </w:r>
    </w:p>
    <w:p w14:paraId="749A487F" w14:textId="6B60A870" w:rsidR="00050DF9" w:rsidRDefault="00050DF9" w:rsidP="00050DF9">
      <w:pPr>
        <w:pStyle w:val="Heading2"/>
      </w:pPr>
      <w:bookmarkStart w:id="362" w:name="_Toc428439198"/>
      <w:r>
        <w:lastRenderedPageBreak/>
        <w:t>C. Keyboard Shortcuts</w:t>
      </w:r>
      <w:bookmarkEnd w:id="362"/>
    </w:p>
    <w:p w14:paraId="615740DF" w14:textId="69ED23A0" w:rsidR="00050DF9" w:rsidRDefault="00050DF9" w:rsidP="00050DF9">
      <w:pPr>
        <w:pStyle w:val="Heading3"/>
      </w:pPr>
      <w:r>
        <w:t>For render view</w:t>
      </w:r>
    </w:p>
    <w:p w14:paraId="5BC32EF4" w14:textId="30C1F264" w:rsidR="00050DF9" w:rsidRDefault="00050DF9" w:rsidP="00547764">
      <w:pPr>
        <w:spacing w:after="0"/>
        <w:ind w:left="288"/>
      </w:pPr>
      <w:r w:rsidRPr="00050DF9">
        <w:rPr>
          <w:b/>
        </w:rPr>
        <w:t>F5.</w:t>
      </w:r>
      <w:r>
        <w:t xml:space="preserve"> Refresh render view.</w:t>
      </w:r>
    </w:p>
    <w:p w14:paraId="7ACF3624" w14:textId="5C55D0FC" w:rsidR="00957B25" w:rsidRDefault="00957B25" w:rsidP="00547764">
      <w:pPr>
        <w:spacing w:after="0"/>
        <w:ind w:left="288"/>
      </w:pPr>
      <w:r w:rsidRPr="00957B25">
        <w:rPr>
          <w:b/>
        </w:rPr>
        <w:t>Ctrl+Left.</w:t>
      </w:r>
      <w:r>
        <w:t xml:space="preserve"> Pan left for one entire view.</w:t>
      </w:r>
    </w:p>
    <w:p w14:paraId="72805331" w14:textId="633F4330" w:rsidR="00957B25" w:rsidRDefault="00957B25" w:rsidP="00547764">
      <w:pPr>
        <w:spacing w:after="0"/>
        <w:ind w:left="288"/>
      </w:pPr>
      <w:r w:rsidRPr="00957B25">
        <w:rPr>
          <w:b/>
        </w:rPr>
        <w:t>Ctrl+Right.</w:t>
      </w:r>
      <w:r>
        <w:t xml:space="preserve"> Pan right for one entire view.</w:t>
      </w:r>
    </w:p>
    <w:p w14:paraId="040283B9" w14:textId="0D017B02" w:rsidR="00957B25" w:rsidRDefault="00957B25" w:rsidP="00547764">
      <w:pPr>
        <w:spacing w:after="0"/>
        <w:ind w:left="288"/>
      </w:pPr>
      <w:r w:rsidRPr="00957B25">
        <w:rPr>
          <w:b/>
        </w:rPr>
        <w:t>Ctrl+Up.</w:t>
      </w:r>
      <w:r>
        <w:t xml:space="preserve"> Pan up for one entire view.</w:t>
      </w:r>
    </w:p>
    <w:p w14:paraId="35FB88D8" w14:textId="0CD8A4CA" w:rsidR="00957B25" w:rsidRDefault="00957B25" w:rsidP="00547764">
      <w:pPr>
        <w:ind w:left="288"/>
      </w:pPr>
      <w:r w:rsidRPr="00957B25">
        <w:rPr>
          <w:b/>
        </w:rPr>
        <w:t>Ctrl+Down.</w:t>
      </w:r>
      <w:r>
        <w:t xml:space="preserve"> Pan down for one entire view.</w:t>
      </w:r>
    </w:p>
    <w:p w14:paraId="485645D6" w14:textId="1C609DBC" w:rsidR="00050DF9" w:rsidRDefault="00050DF9" w:rsidP="00050DF9">
      <w:pPr>
        <w:pStyle w:val="Heading3"/>
      </w:pPr>
      <w:r>
        <w:t>For color input in volume property settings</w:t>
      </w:r>
    </w:p>
    <w:p w14:paraId="5B3D0E2D" w14:textId="41280C1F" w:rsidR="00050DF9" w:rsidRDefault="00050DF9" w:rsidP="00547764">
      <w:pPr>
        <w:spacing w:after="0"/>
        <w:ind w:left="288"/>
      </w:pPr>
      <w:r w:rsidRPr="00050DF9">
        <w:rPr>
          <w:b/>
        </w:rPr>
        <w:t>B.</w:t>
      </w:r>
      <w:r>
        <w:t xml:space="preserve"> Blue (0, 0, 255)</w:t>
      </w:r>
    </w:p>
    <w:p w14:paraId="0591B060" w14:textId="3545D51F" w:rsidR="00050DF9" w:rsidRDefault="00050DF9" w:rsidP="00547764">
      <w:pPr>
        <w:spacing w:after="0"/>
        <w:ind w:left="288"/>
      </w:pPr>
      <w:r w:rsidRPr="00050DF9">
        <w:rPr>
          <w:b/>
        </w:rPr>
        <w:t>C.</w:t>
      </w:r>
      <w:r>
        <w:t xml:space="preserve"> Cyan (0, 255, 255)</w:t>
      </w:r>
    </w:p>
    <w:p w14:paraId="3441CCF8" w14:textId="77777777" w:rsidR="00050DF9" w:rsidRDefault="00050DF9" w:rsidP="00547764">
      <w:pPr>
        <w:spacing w:after="0"/>
        <w:ind w:left="288"/>
      </w:pPr>
      <w:r w:rsidRPr="00050DF9">
        <w:rPr>
          <w:b/>
        </w:rPr>
        <w:t>G.</w:t>
      </w:r>
      <w:r>
        <w:t xml:space="preserve"> Green (0, 255, 0)</w:t>
      </w:r>
    </w:p>
    <w:p w14:paraId="26888C37" w14:textId="77777777" w:rsidR="00050DF9" w:rsidRDefault="00050DF9" w:rsidP="00547764">
      <w:pPr>
        <w:spacing w:after="0"/>
        <w:ind w:left="288"/>
      </w:pPr>
      <w:r w:rsidRPr="00050DF9">
        <w:rPr>
          <w:b/>
        </w:rPr>
        <w:t>K.</w:t>
      </w:r>
      <w:r>
        <w:t xml:space="preserve"> Black (0, 0, 0)</w:t>
      </w:r>
    </w:p>
    <w:p w14:paraId="3865D269" w14:textId="53307B96" w:rsidR="00050DF9" w:rsidRDefault="00050DF9" w:rsidP="00547764">
      <w:pPr>
        <w:spacing w:after="0"/>
        <w:ind w:left="288"/>
      </w:pPr>
      <w:r w:rsidRPr="00050DF9">
        <w:rPr>
          <w:b/>
        </w:rPr>
        <w:t>M.</w:t>
      </w:r>
      <w:r>
        <w:t xml:space="preserve"> Magenta (255, 0, 255)</w:t>
      </w:r>
    </w:p>
    <w:p w14:paraId="68963E16" w14:textId="77777777" w:rsidR="00050DF9" w:rsidRDefault="00050DF9" w:rsidP="00547764">
      <w:pPr>
        <w:spacing w:after="0"/>
        <w:ind w:left="288"/>
      </w:pPr>
      <w:r w:rsidRPr="00050DF9">
        <w:rPr>
          <w:b/>
        </w:rPr>
        <w:t>R.</w:t>
      </w:r>
      <w:r>
        <w:t xml:space="preserve"> Red (255, 0, 0)</w:t>
      </w:r>
    </w:p>
    <w:p w14:paraId="4F969289" w14:textId="77777777" w:rsidR="00050DF9" w:rsidRDefault="00050DF9" w:rsidP="00547764">
      <w:pPr>
        <w:spacing w:after="0"/>
        <w:ind w:left="288"/>
      </w:pPr>
      <w:r w:rsidRPr="00050DF9">
        <w:rPr>
          <w:b/>
        </w:rPr>
        <w:t>W</w:t>
      </w:r>
      <w:r>
        <w:t>. White (255, 255, 255)</w:t>
      </w:r>
    </w:p>
    <w:p w14:paraId="530DCAF8" w14:textId="06020E20" w:rsidR="00050DF9" w:rsidRDefault="00050DF9" w:rsidP="00547764">
      <w:pPr>
        <w:ind w:left="288"/>
      </w:pPr>
      <w:r w:rsidRPr="00050DF9">
        <w:rPr>
          <w:b/>
        </w:rPr>
        <w:t>Y.</w:t>
      </w:r>
      <w:r>
        <w:t xml:space="preserve"> Yellow (255, 255, 0)</w:t>
      </w:r>
    </w:p>
    <w:p w14:paraId="6A82AA2C" w14:textId="42BCF015" w:rsidR="00050DF9" w:rsidRDefault="00050DF9" w:rsidP="00050DF9">
      <w:pPr>
        <w:pStyle w:val="Heading3"/>
      </w:pPr>
      <w:r>
        <w:t>For paint brush tool</w:t>
      </w:r>
    </w:p>
    <w:p w14:paraId="31C73805" w14:textId="66C50855" w:rsidR="00050DF9" w:rsidRDefault="009909EC" w:rsidP="00547764">
      <w:pPr>
        <w:spacing w:after="0"/>
        <w:ind w:left="288"/>
      </w:pPr>
      <w:r w:rsidRPr="009909EC">
        <w:rPr>
          <w:b/>
        </w:rPr>
        <w:t>Shift (Hold).</w:t>
      </w:r>
      <w:r>
        <w:t xml:space="preserve"> Enable selection brush.</w:t>
      </w:r>
    </w:p>
    <w:p w14:paraId="30AC8DB4" w14:textId="614A33E2" w:rsidR="009909EC" w:rsidRDefault="009909EC" w:rsidP="00547764">
      <w:pPr>
        <w:spacing w:after="0"/>
        <w:ind w:left="288"/>
      </w:pPr>
      <w:r w:rsidRPr="009909EC">
        <w:rPr>
          <w:b/>
        </w:rPr>
        <w:t>Z (Hold).</w:t>
      </w:r>
      <w:r>
        <w:t xml:space="preserve"> Enable diffusion brush.</w:t>
      </w:r>
    </w:p>
    <w:p w14:paraId="2FDD8BD5" w14:textId="235348AE" w:rsidR="009909EC" w:rsidRDefault="009909EC" w:rsidP="00547764">
      <w:pPr>
        <w:spacing w:after="0"/>
        <w:ind w:left="288"/>
      </w:pPr>
      <w:r w:rsidRPr="009909EC">
        <w:rPr>
          <w:b/>
        </w:rPr>
        <w:t>X (Hold).</w:t>
      </w:r>
      <w:r>
        <w:t xml:space="preserve"> Enable eraser.</w:t>
      </w:r>
    </w:p>
    <w:p w14:paraId="76B54635" w14:textId="2D7401D9" w:rsidR="009909EC" w:rsidRDefault="009909EC" w:rsidP="00547764">
      <w:pPr>
        <w:ind w:left="288"/>
      </w:pPr>
      <w:r w:rsidRPr="009909EC">
        <w:rPr>
          <w:b/>
        </w:rPr>
        <w:t>V (Hold).</w:t>
      </w:r>
      <w:r>
        <w:t xml:space="preserve"> Disable highlighting.</w:t>
      </w:r>
    </w:p>
    <w:p w14:paraId="5677AD22" w14:textId="50117E9F" w:rsidR="009909EC" w:rsidRDefault="009909EC" w:rsidP="009909EC">
      <w:pPr>
        <w:pStyle w:val="Heading3"/>
      </w:pPr>
      <w:r>
        <w:t>For moving clipping plane slab</w:t>
      </w:r>
    </w:p>
    <w:p w14:paraId="6F5CA421" w14:textId="70122BA6" w:rsidR="009909EC" w:rsidRDefault="009909EC" w:rsidP="00547764">
      <w:pPr>
        <w:spacing w:after="0"/>
        <w:ind w:left="288"/>
      </w:pPr>
      <w:r w:rsidRPr="009909EC">
        <w:rPr>
          <w:b/>
        </w:rPr>
        <w:t>W.</w:t>
      </w:r>
      <w:r w:rsidR="00957B25">
        <w:t xml:space="preserve"> Move</w:t>
      </w:r>
      <w:r>
        <w:t xml:space="preserve"> up one slab.</w:t>
      </w:r>
    </w:p>
    <w:p w14:paraId="3EC0D433" w14:textId="57081395" w:rsidR="009909EC" w:rsidRDefault="009909EC" w:rsidP="00547764">
      <w:pPr>
        <w:ind w:left="288"/>
      </w:pPr>
      <w:r w:rsidRPr="009909EC">
        <w:rPr>
          <w:b/>
        </w:rPr>
        <w:t>S.</w:t>
      </w:r>
      <w:r w:rsidR="00957B25">
        <w:t xml:space="preserve"> Move</w:t>
      </w:r>
      <w:r>
        <w:t xml:space="preserve"> down one slab.</w:t>
      </w:r>
    </w:p>
    <w:p w14:paraId="249FD474" w14:textId="5C1732B4" w:rsidR="009909EC" w:rsidRDefault="009909EC" w:rsidP="009909EC">
      <w:pPr>
        <w:pStyle w:val="Heading3"/>
      </w:pPr>
      <w:r>
        <w:t>For stepping through a time sequence</w:t>
      </w:r>
    </w:p>
    <w:p w14:paraId="22A62CF3" w14:textId="72A2A398" w:rsidR="009909EC" w:rsidRDefault="009909EC" w:rsidP="00547764">
      <w:pPr>
        <w:spacing w:after="0"/>
        <w:ind w:left="288"/>
      </w:pPr>
      <w:r w:rsidRPr="009909EC">
        <w:rPr>
          <w:b/>
        </w:rPr>
        <w:t>A.</w:t>
      </w:r>
      <w:r w:rsidR="00957B25">
        <w:t xml:space="preserve"> Step</w:t>
      </w:r>
      <w:r>
        <w:t xml:space="preserve"> backward one time point.</w:t>
      </w:r>
    </w:p>
    <w:p w14:paraId="6EC255DB" w14:textId="33647966" w:rsidR="009909EC" w:rsidRDefault="009909EC" w:rsidP="00547764">
      <w:pPr>
        <w:ind w:left="288"/>
      </w:pPr>
      <w:r w:rsidRPr="009909EC">
        <w:rPr>
          <w:b/>
        </w:rPr>
        <w:t>D.</w:t>
      </w:r>
      <w:r w:rsidR="00957B25">
        <w:t xml:space="preserve"> Step</w:t>
      </w:r>
      <w:r>
        <w:t xml:space="preserve"> forward one time point.</w:t>
      </w:r>
    </w:p>
    <w:p w14:paraId="1BFD9EE7" w14:textId="7DB4DA28" w:rsidR="00050DF9" w:rsidRDefault="00050DF9">
      <w:r>
        <w:br w:type="page"/>
      </w:r>
    </w:p>
    <w:p w14:paraId="7B41926B" w14:textId="4F09619B" w:rsidR="005066DE" w:rsidRPr="005066DE" w:rsidRDefault="005066DE" w:rsidP="00BF54AB">
      <w:pPr>
        <w:pStyle w:val="Heading1"/>
        <w:numPr>
          <w:ilvl w:val="0"/>
          <w:numId w:val="0"/>
        </w:numPr>
      </w:pPr>
      <w:bookmarkStart w:id="363" w:name="_Toc406575236"/>
      <w:bookmarkStart w:id="364" w:name="_Toc406755698"/>
      <w:bookmarkStart w:id="365" w:name="_Toc406770780"/>
      <w:bookmarkStart w:id="366" w:name="_Toc428439199"/>
      <w:r>
        <w:lastRenderedPageBreak/>
        <w:t>Index</w:t>
      </w:r>
      <w:bookmarkEnd w:id="363"/>
      <w:bookmarkEnd w:id="364"/>
      <w:bookmarkEnd w:id="365"/>
      <w:bookmarkEnd w:id="366"/>
    </w:p>
    <w:p w14:paraId="16681DDD" w14:textId="77777777" w:rsidR="00270E67" w:rsidRDefault="005066DE" w:rsidP="005066DE">
      <w:pPr>
        <w:rPr>
          <w:noProof/>
        </w:rPr>
        <w:sectPr w:rsidR="00270E67" w:rsidSect="00270E67">
          <w:footerReference w:type="even" r:id="rId127"/>
          <w:footerReference w:type="default" r:id="rId128"/>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334E712A" w14:textId="77777777" w:rsidR="00270E67" w:rsidRDefault="00270E67">
      <w:pPr>
        <w:pStyle w:val="IndexHeading"/>
        <w:keepNext/>
        <w:tabs>
          <w:tab w:val="right" w:leader="dot" w:pos="4310"/>
        </w:tabs>
        <w:rPr>
          <w:rFonts w:asciiTheme="minorHAnsi" w:hAnsiTheme="minorHAnsi"/>
          <w:b w:val="0"/>
          <w:bCs w:val="0"/>
          <w:noProof/>
        </w:rPr>
      </w:pPr>
      <w:r>
        <w:rPr>
          <w:noProof/>
        </w:rPr>
        <w:lastRenderedPageBreak/>
        <w:t>A</w:t>
      </w:r>
    </w:p>
    <w:p w14:paraId="635835D7" w14:textId="77777777" w:rsidR="00270E67" w:rsidRDefault="00270E67">
      <w:pPr>
        <w:pStyle w:val="Index1"/>
        <w:tabs>
          <w:tab w:val="right" w:leader="dot" w:pos="4310"/>
        </w:tabs>
        <w:rPr>
          <w:noProof/>
        </w:rPr>
      </w:pPr>
      <w:r>
        <w:rPr>
          <w:noProof/>
        </w:rPr>
        <w:t>Alpha</w:t>
      </w:r>
      <w:r>
        <w:rPr>
          <w:noProof/>
        </w:rPr>
        <w:tab/>
        <w:t>31</w:t>
      </w:r>
    </w:p>
    <w:p w14:paraId="4A16744A" w14:textId="77777777" w:rsidR="00270E67" w:rsidRDefault="00270E67">
      <w:pPr>
        <w:pStyle w:val="IndexHeading"/>
        <w:keepNext/>
        <w:tabs>
          <w:tab w:val="right" w:leader="dot" w:pos="4310"/>
        </w:tabs>
        <w:rPr>
          <w:rFonts w:asciiTheme="minorHAnsi" w:hAnsiTheme="minorHAnsi"/>
          <w:b w:val="0"/>
          <w:bCs w:val="0"/>
          <w:noProof/>
        </w:rPr>
      </w:pPr>
      <w:r>
        <w:rPr>
          <w:noProof/>
        </w:rPr>
        <w:t>B</w:t>
      </w:r>
    </w:p>
    <w:p w14:paraId="5A780609" w14:textId="77777777" w:rsidR="00270E67" w:rsidRDefault="00270E67">
      <w:pPr>
        <w:pStyle w:val="Index1"/>
        <w:tabs>
          <w:tab w:val="right" w:leader="dot" w:pos="4310"/>
        </w:tabs>
        <w:rPr>
          <w:noProof/>
        </w:rPr>
      </w:pPr>
      <w:r>
        <w:rPr>
          <w:noProof/>
        </w:rPr>
        <w:t>Bake</w:t>
      </w:r>
      <w:r>
        <w:rPr>
          <w:noProof/>
        </w:rPr>
        <w:tab/>
        <w:t>22, 46</w:t>
      </w:r>
    </w:p>
    <w:p w14:paraId="498C683A" w14:textId="77777777" w:rsidR="00270E67" w:rsidRDefault="00270E67">
      <w:pPr>
        <w:pStyle w:val="IndexHeading"/>
        <w:keepNext/>
        <w:tabs>
          <w:tab w:val="right" w:leader="dot" w:pos="4310"/>
        </w:tabs>
        <w:rPr>
          <w:rFonts w:asciiTheme="minorHAnsi" w:hAnsiTheme="minorHAnsi"/>
          <w:b w:val="0"/>
          <w:bCs w:val="0"/>
          <w:noProof/>
        </w:rPr>
      </w:pPr>
      <w:r>
        <w:rPr>
          <w:noProof/>
        </w:rPr>
        <w:t>C</w:t>
      </w:r>
    </w:p>
    <w:p w14:paraId="2A87548F" w14:textId="77777777" w:rsidR="00270E67" w:rsidRDefault="00270E67">
      <w:pPr>
        <w:pStyle w:val="Index1"/>
        <w:tabs>
          <w:tab w:val="right" w:leader="dot" w:pos="4310"/>
        </w:tabs>
        <w:rPr>
          <w:noProof/>
        </w:rPr>
      </w:pPr>
      <w:r>
        <w:rPr>
          <w:noProof/>
        </w:rPr>
        <w:t>Channels</w:t>
      </w:r>
      <w:r>
        <w:rPr>
          <w:noProof/>
        </w:rPr>
        <w:tab/>
        <w:t>17, 28, 29, 35, 46, 52, 59, 60</w:t>
      </w:r>
    </w:p>
    <w:p w14:paraId="24C3C379" w14:textId="77777777" w:rsidR="00270E67" w:rsidRDefault="00270E67">
      <w:pPr>
        <w:pStyle w:val="Index1"/>
        <w:tabs>
          <w:tab w:val="right" w:leader="dot" w:pos="4310"/>
        </w:tabs>
        <w:rPr>
          <w:noProof/>
        </w:rPr>
      </w:pPr>
      <w:r>
        <w:rPr>
          <w:noProof/>
        </w:rPr>
        <w:t>Clipping plane</w:t>
      </w:r>
      <w:r>
        <w:rPr>
          <w:noProof/>
        </w:rPr>
        <w:tab/>
        <w:t>36</w:t>
      </w:r>
    </w:p>
    <w:p w14:paraId="052EC46A" w14:textId="77777777" w:rsidR="00270E67" w:rsidRDefault="00270E67">
      <w:pPr>
        <w:pStyle w:val="Index1"/>
        <w:tabs>
          <w:tab w:val="right" w:leader="dot" w:pos="4310"/>
        </w:tabs>
        <w:rPr>
          <w:noProof/>
        </w:rPr>
      </w:pPr>
      <w:r>
        <w:rPr>
          <w:noProof/>
        </w:rPr>
        <w:t>Colocalized</w:t>
      </w:r>
      <w:r>
        <w:rPr>
          <w:noProof/>
        </w:rPr>
        <w:tab/>
        <w:t>29, 45, 52</w:t>
      </w:r>
    </w:p>
    <w:p w14:paraId="6E31C69C" w14:textId="77777777" w:rsidR="00270E67" w:rsidRDefault="00270E67">
      <w:pPr>
        <w:pStyle w:val="Index1"/>
        <w:tabs>
          <w:tab w:val="right" w:leader="dot" w:pos="4310"/>
        </w:tabs>
        <w:rPr>
          <w:noProof/>
        </w:rPr>
      </w:pPr>
      <w:r>
        <w:rPr>
          <w:noProof/>
        </w:rPr>
        <w:t>Component analysis</w:t>
      </w:r>
      <w:r>
        <w:rPr>
          <w:noProof/>
        </w:rPr>
        <w:tab/>
        <w:t>58</w:t>
      </w:r>
    </w:p>
    <w:p w14:paraId="069D400B" w14:textId="77777777" w:rsidR="00270E67" w:rsidRDefault="00270E67">
      <w:pPr>
        <w:pStyle w:val="Index1"/>
        <w:tabs>
          <w:tab w:val="right" w:leader="dot" w:pos="4310"/>
        </w:tabs>
        <w:rPr>
          <w:noProof/>
        </w:rPr>
      </w:pPr>
      <w:r>
        <w:rPr>
          <w:noProof/>
        </w:rPr>
        <w:t>Composite mode</w:t>
      </w:r>
      <w:r>
        <w:rPr>
          <w:noProof/>
        </w:rPr>
        <w:tab/>
        <w:t>29</w:t>
      </w:r>
    </w:p>
    <w:p w14:paraId="59AE92BA" w14:textId="77777777" w:rsidR="00270E67" w:rsidRDefault="00270E67">
      <w:pPr>
        <w:pStyle w:val="Index1"/>
        <w:tabs>
          <w:tab w:val="right" w:leader="dot" w:pos="4310"/>
        </w:tabs>
        <w:rPr>
          <w:noProof/>
        </w:rPr>
      </w:pPr>
      <w:r>
        <w:rPr>
          <w:noProof/>
        </w:rPr>
        <w:t>Cropping</w:t>
      </w:r>
      <w:r>
        <w:rPr>
          <w:noProof/>
        </w:rPr>
        <w:tab/>
        <w:t>43, 45</w:t>
      </w:r>
    </w:p>
    <w:p w14:paraId="193FD445" w14:textId="77777777" w:rsidR="00270E67" w:rsidRDefault="00270E67">
      <w:pPr>
        <w:pStyle w:val="IndexHeading"/>
        <w:keepNext/>
        <w:tabs>
          <w:tab w:val="right" w:leader="dot" w:pos="4310"/>
        </w:tabs>
        <w:rPr>
          <w:rFonts w:asciiTheme="minorHAnsi" w:hAnsiTheme="minorHAnsi"/>
          <w:b w:val="0"/>
          <w:bCs w:val="0"/>
          <w:noProof/>
        </w:rPr>
      </w:pPr>
      <w:r>
        <w:rPr>
          <w:noProof/>
        </w:rPr>
        <w:t>D</w:t>
      </w:r>
    </w:p>
    <w:p w14:paraId="40BF27B8" w14:textId="77777777" w:rsidR="00270E67" w:rsidRDefault="00270E67">
      <w:pPr>
        <w:pStyle w:val="Index1"/>
        <w:tabs>
          <w:tab w:val="right" w:leader="dot" w:pos="4310"/>
        </w:tabs>
        <w:rPr>
          <w:noProof/>
        </w:rPr>
      </w:pPr>
      <w:r>
        <w:rPr>
          <w:noProof/>
        </w:rPr>
        <w:t>Depth attenuation</w:t>
      </w:r>
      <w:r>
        <w:rPr>
          <w:noProof/>
        </w:rPr>
        <w:tab/>
        <w:t>30</w:t>
      </w:r>
    </w:p>
    <w:p w14:paraId="006390B8" w14:textId="77777777" w:rsidR="00270E67" w:rsidRDefault="00270E67">
      <w:pPr>
        <w:pStyle w:val="Index1"/>
        <w:tabs>
          <w:tab w:val="right" w:leader="dot" w:pos="4310"/>
        </w:tabs>
        <w:rPr>
          <w:noProof/>
        </w:rPr>
      </w:pPr>
      <w:r>
        <w:rPr>
          <w:noProof/>
        </w:rPr>
        <w:t>Depth mode</w:t>
      </w:r>
      <w:r>
        <w:rPr>
          <w:noProof/>
        </w:rPr>
        <w:tab/>
        <w:t>29, 34</w:t>
      </w:r>
    </w:p>
    <w:p w14:paraId="06B39247" w14:textId="77777777" w:rsidR="00270E67" w:rsidRDefault="00270E67">
      <w:pPr>
        <w:pStyle w:val="IndexHeading"/>
        <w:keepNext/>
        <w:tabs>
          <w:tab w:val="right" w:leader="dot" w:pos="4310"/>
        </w:tabs>
        <w:rPr>
          <w:rFonts w:asciiTheme="minorHAnsi" w:hAnsiTheme="minorHAnsi"/>
          <w:b w:val="0"/>
          <w:bCs w:val="0"/>
          <w:noProof/>
        </w:rPr>
      </w:pPr>
      <w:r>
        <w:rPr>
          <w:noProof/>
        </w:rPr>
        <w:t>E</w:t>
      </w:r>
    </w:p>
    <w:p w14:paraId="31FF6072" w14:textId="77777777" w:rsidR="00270E67" w:rsidRDefault="00270E67">
      <w:pPr>
        <w:pStyle w:val="Index1"/>
        <w:tabs>
          <w:tab w:val="right" w:leader="dot" w:pos="4310"/>
        </w:tabs>
        <w:rPr>
          <w:noProof/>
        </w:rPr>
      </w:pPr>
      <w:r>
        <w:rPr>
          <w:noProof/>
        </w:rPr>
        <w:t>Equalization</w:t>
      </w:r>
      <w:r>
        <w:rPr>
          <w:noProof/>
        </w:rPr>
        <w:tab/>
        <w:t>35</w:t>
      </w:r>
    </w:p>
    <w:p w14:paraId="2D23D58A" w14:textId="77777777" w:rsidR="00270E67" w:rsidRDefault="00270E67">
      <w:pPr>
        <w:pStyle w:val="IndexHeading"/>
        <w:keepNext/>
        <w:tabs>
          <w:tab w:val="right" w:leader="dot" w:pos="4310"/>
        </w:tabs>
        <w:rPr>
          <w:rFonts w:asciiTheme="minorHAnsi" w:hAnsiTheme="minorHAnsi"/>
          <w:b w:val="0"/>
          <w:bCs w:val="0"/>
          <w:noProof/>
        </w:rPr>
      </w:pPr>
      <w:r>
        <w:rPr>
          <w:noProof/>
        </w:rPr>
        <w:t>F</w:t>
      </w:r>
    </w:p>
    <w:p w14:paraId="52C3DB72" w14:textId="77777777" w:rsidR="00270E67" w:rsidRDefault="00270E67">
      <w:pPr>
        <w:pStyle w:val="Index1"/>
        <w:tabs>
          <w:tab w:val="right" w:leader="dot" w:pos="4310"/>
        </w:tabs>
        <w:rPr>
          <w:noProof/>
        </w:rPr>
      </w:pPr>
      <w:r>
        <w:rPr>
          <w:noProof/>
        </w:rPr>
        <w:t>FPS</w:t>
      </w:r>
      <w:r>
        <w:rPr>
          <w:noProof/>
        </w:rPr>
        <w:tab/>
        <w:t>40, 43</w:t>
      </w:r>
    </w:p>
    <w:p w14:paraId="3EC69179" w14:textId="77777777" w:rsidR="00270E67" w:rsidRDefault="00270E67">
      <w:pPr>
        <w:pStyle w:val="IndexHeading"/>
        <w:keepNext/>
        <w:tabs>
          <w:tab w:val="right" w:leader="dot" w:pos="4310"/>
        </w:tabs>
        <w:rPr>
          <w:rFonts w:asciiTheme="minorHAnsi" w:hAnsiTheme="minorHAnsi"/>
          <w:b w:val="0"/>
          <w:bCs w:val="0"/>
          <w:noProof/>
        </w:rPr>
      </w:pPr>
      <w:r>
        <w:rPr>
          <w:noProof/>
        </w:rPr>
        <w:t>G</w:t>
      </w:r>
    </w:p>
    <w:p w14:paraId="62C7A413" w14:textId="77777777" w:rsidR="00270E67" w:rsidRDefault="00270E67">
      <w:pPr>
        <w:pStyle w:val="Index1"/>
        <w:tabs>
          <w:tab w:val="right" w:leader="dot" w:pos="4310"/>
        </w:tabs>
        <w:rPr>
          <w:noProof/>
        </w:rPr>
      </w:pPr>
      <w:r>
        <w:rPr>
          <w:noProof/>
        </w:rPr>
        <w:t>Gamma</w:t>
      </w:r>
      <w:r>
        <w:rPr>
          <w:noProof/>
        </w:rPr>
        <w:tab/>
        <w:t>31, 35</w:t>
      </w:r>
    </w:p>
    <w:p w14:paraId="1FEE53EE" w14:textId="77777777" w:rsidR="00270E67" w:rsidRDefault="00270E67">
      <w:pPr>
        <w:pStyle w:val="Index1"/>
        <w:tabs>
          <w:tab w:val="right" w:leader="dot" w:pos="4310"/>
        </w:tabs>
        <w:rPr>
          <w:noProof/>
        </w:rPr>
      </w:pPr>
      <w:r>
        <w:rPr>
          <w:noProof/>
        </w:rPr>
        <w:t>Ghost</w:t>
      </w:r>
      <w:r>
        <w:rPr>
          <w:noProof/>
        </w:rPr>
        <w:tab/>
        <w:t>65</w:t>
      </w:r>
    </w:p>
    <w:p w14:paraId="1516A1F0" w14:textId="77777777" w:rsidR="00270E67" w:rsidRDefault="00270E67">
      <w:pPr>
        <w:pStyle w:val="IndexHeading"/>
        <w:keepNext/>
        <w:tabs>
          <w:tab w:val="right" w:leader="dot" w:pos="4310"/>
        </w:tabs>
        <w:rPr>
          <w:rFonts w:asciiTheme="minorHAnsi" w:hAnsiTheme="minorHAnsi"/>
          <w:b w:val="0"/>
          <w:bCs w:val="0"/>
          <w:noProof/>
        </w:rPr>
      </w:pPr>
      <w:r>
        <w:rPr>
          <w:noProof/>
        </w:rPr>
        <w:t>I</w:t>
      </w:r>
    </w:p>
    <w:p w14:paraId="204F2AD0" w14:textId="77777777" w:rsidR="00270E67" w:rsidRDefault="00270E67">
      <w:pPr>
        <w:pStyle w:val="Index1"/>
        <w:tabs>
          <w:tab w:val="right" w:leader="dot" w:pos="4310"/>
        </w:tabs>
        <w:rPr>
          <w:noProof/>
        </w:rPr>
      </w:pPr>
      <w:r>
        <w:rPr>
          <w:noProof/>
        </w:rPr>
        <w:t>Install</w:t>
      </w:r>
      <w:r>
        <w:rPr>
          <w:noProof/>
        </w:rPr>
        <w:tab/>
        <w:t>9</w:t>
      </w:r>
    </w:p>
    <w:p w14:paraId="182A3100" w14:textId="77777777" w:rsidR="00270E67" w:rsidRDefault="00270E67">
      <w:pPr>
        <w:pStyle w:val="Index1"/>
        <w:tabs>
          <w:tab w:val="right" w:leader="dot" w:pos="4310"/>
        </w:tabs>
        <w:rPr>
          <w:noProof/>
        </w:rPr>
      </w:pPr>
      <w:r>
        <w:rPr>
          <w:noProof/>
        </w:rPr>
        <w:t>Interpolation</w:t>
      </w:r>
      <w:r>
        <w:rPr>
          <w:noProof/>
        </w:rPr>
        <w:tab/>
        <w:t>33, 44</w:t>
      </w:r>
    </w:p>
    <w:p w14:paraId="25A692C3" w14:textId="77777777" w:rsidR="00270E67" w:rsidRDefault="00270E67">
      <w:pPr>
        <w:pStyle w:val="IndexHeading"/>
        <w:keepNext/>
        <w:tabs>
          <w:tab w:val="right" w:leader="dot" w:pos="4310"/>
        </w:tabs>
        <w:rPr>
          <w:rFonts w:asciiTheme="minorHAnsi" w:hAnsiTheme="minorHAnsi"/>
          <w:b w:val="0"/>
          <w:bCs w:val="0"/>
          <w:noProof/>
        </w:rPr>
      </w:pPr>
      <w:r>
        <w:rPr>
          <w:noProof/>
        </w:rPr>
        <w:lastRenderedPageBreak/>
        <w:t>L</w:t>
      </w:r>
    </w:p>
    <w:p w14:paraId="0258FA71" w14:textId="77777777" w:rsidR="00270E67" w:rsidRDefault="00270E67">
      <w:pPr>
        <w:pStyle w:val="Index1"/>
        <w:tabs>
          <w:tab w:val="right" w:leader="dot" w:pos="4310"/>
        </w:tabs>
        <w:rPr>
          <w:noProof/>
        </w:rPr>
      </w:pPr>
      <w:r>
        <w:rPr>
          <w:noProof/>
        </w:rPr>
        <w:t>Layered mode</w:t>
      </w:r>
      <w:r>
        <w:rPr>
          <w:noProof/>
        </w:rPr>
        <w:tab/>
        <w:t>29, 34</w:t>
      </w:r>
    </w:p>
    <w:p w14:paraId="2A8C6BFD" w14:textId="77777777" w:rsidR="00270E67" w:rsidRDefault="00270E67">
      <w:pPr>
        <w:pStyle w:val="Index1"/>
        <w:tabs>
          <w:tab w:val="right" w:leader="dot" w:pos="4310"/>
        </w:tabs>
        <w:rPr>
          <w:noProof/>
        </w:rPr>
      </w:pPr>
      <w:r>
        <w:rPr>
          <w:noProof/>
        </w:rPr>
        <w:t>Leads</w:t>
      </w:r>
      <w:r>
        <w:rPr>
          <w:noProof/>
        </w:rPr>
        <w:tab/>
        <w:t>65</w:t>
      </w:r>
    </w:p>
    <w:p w14:paraId="68177F75" w14:textId="77777777" w:rsidR="00270E67" w:rsidRDefault="00270E67">
      <w:pPr>
        <w:pStyle w:val="Index1"/>
        <w:tabs>
          <w:tab w:val="right" w:leader="dot" w:pos="4310"/>
        </w:tabs>
        <w:rPr>
          <w:noProof/>
        </w:rPr>
      </w:pPr>
      <w:r>
        <w:rPr>
          <w:noProof/>
        </w:rPr>
        <w:t>Legend</w:t>
      </w:r>
      <w:r>
        <w:rPr>
          <w:noProof/>
        </w:rPr>
        <w:tab/>
        <w:t>30, 34</w:t>
      </w:r>
    </w:p>
    <w:p w14:paraId="6881A556" w14:textId="77777777" w:rsidR="00270E67" w:rsidRDefault="00270E67">
      <w:pPr>
        <w:pStyle w:val="IndexHeading"/>
        <w:keepNext/>
        <w:tabs>
          <w:tab w:val="right" w:leader="dot" w:pos="4310"/>
        </w:tabs>
        <w:rPr>
          <w:rFonts w:asciiTheme="minorHAnsi" w:hAnsiTheme="minorHAnsi"/>
          <w:b w:val="0"/>
          <w:bCs w:val="0"/>
          <w:noProof/>
        </w:rPr>
      </w:pPr>
      <w:r>
        <w:rPr>
          <w:noProof/>
        </w:rPr>
        <w:t>M</w:t>
      </w:r>
    </w:p>
    <w:p w14:paraId="50B0BB6B" w14:textId="77777777" w:rsidR="00270E67" w:rsidRDefault="00270E67">
      <w:pPr>
        <w:pStyle w:val="Index1"/>
        <w:tabs>
          <w:tab w:val="right" w:leader="dot" w:pos="4310"/>
        </w:tabs>
        <w:rPr>
          <w:noProof/>
        </w:rPr>
      </w:pPr>
      <w:r>
        <w:rPr>
          <w:noProof/>
        </w:rPr>
        <w:t>Measurement</w:t>
      </w:r>
      <w:r>
        <w:rPr>
          <w:noProof/>
        </w:rPr>
        <w:tab/>
        <w:t>24, 54</w:t>
      </w:r>
    </w:p>
    <w:p w14:paraId="2712D648" w14:textId="77777777" w:rsidR="00270E67" w:rsidRDefault="00270E67">
      <w:pPr>
        <w:pStyle w:val="Index1"/>
        <w:tabs>
          <w:tab w:val="right" w:leader="dot" w:pos="4310"/>
        </w:tabs>
        <w:rPr>
          <w:noProof/>
        </w:rPr>
      </w:pPr>
      <w:r>
        <w:rPr>
          <w:noProof/>
        </w:rPr>
        <w:t>MIP</w:t>
      </w:r>
      <w:r>
        <w:rPr>
          <w:noProof/>
        </w:rPr>
        <w:tab/>
        <w:t>33</w:t>
      </w:r>
    </w:p>
    <w:p w14:paraId="18B35CE7" w14:textId="77777777" w:rsidR="00270E67" w:rsidRDefault="00270E67">
      <w:pPr>
        <w:pStyle w:val="IndexHeading"/>
        <w:keepNext/>
        <w:tabs>
          <w:tab w:val="right" w:leader="dot" w:pos="4310"/>
        </w:tabs>
        <w:rPr>
          <w:rFonts w:asciiTheme="minorHAnsi" w:hAnsiTheme="minorHAnsi"/>
          <w:b w:val="0"/>
          <w:bCs w:val="0"/>
          <w:noProof/>
        </w:rPr>
      </w:pPr>
      <w:r>
        <w:rPr>
          <w:noProof/>
        </w:rPr>
        <w:t>N</w:t>
      </w:r>
    </w:p>
    <w:p w14:paraId="33FFCE1B" w14:textId="77777777" w:rsidR="00270E67" w:rsidRDefault="00270E67">
      <w:pPr>
        <w:pStyle w:val="Index1"/>
        <w:tabs>
          <w:tab w:val="right" w:leader="dot" w:pos="4310"/>
        </w:tabs>
        <w:rPr>
          <w:noProof/>
        </w:rPr>
      </w:pPr>
      <w:r>
        <w:rPr>
          <w:noProof/>
        </w:rPr>
        <w:t>Noise</w:t>
      </w:r>
      <w:r>
        <w:rPr>
          <w:noProof/>
        </w:rPr>
        <w:tab/>
        <w:t>22, 34, 46, 58, 60</w:t>
      </w:r>
    </w:p>
    <w:p w14:paraId="7792A085" w14:textId="77777777" w:rsidR="00270E67" w:rsidRDefault="00270E67">
      <w:pPr>
        <w:pStyle w:val="Index1"/>
        <w:tabs>
          <w:tab w:val="right" w:leader="dot" w:pos="4310"/>
        </w:tabs>
        <w:rPr>
          <w:noProof/>
        </w:rPr>
      </w:pPr>
      <w:r>
        <w:rPr>
          <w:noProof/>
        </w:rPr>
        <w:t>Noise reduction</w:t>
      </w:r>
      <w:r>
        <w:rPr>
          <w:noProof/>
        </w:rPr>
        <w:tab/>
        <w:t>46, 60</w:t>
      </w:r>
    </w:p>
    <w:p w14:paraId="4F250FCB" w14:textId="77777777" w:rsidR="00270E67" w:rsidRDefault="00270E67">
      <w:pPr>
        <w:pStyle w:val="IndexHeading"/>
        <w:keepNext/>
        <w:tabs>
          <w:tab w:val="right" w:leader="dot" w:pos="4310"/>
        </w:tabs>
        <w:rPr>
          <w:rFonts w:asciiTheme="minorHAnsi" w:hAnsiTheme="minorHAnsi"/>
          <w:b w:val="0"/>
          <w:bCs w:val="0"/>
          <w:noProof/>
        </w:rPr>
      </w:pPr>
      <w:r>
        <w:rPr>
          <w:noProof/>
        </w:rPr>
        <w:t>O</w:t>
      </w:r>
    </w:p>
    <w:p w14:paraId="5BDBB3CA" w14:textId="77777777" w:rsidR="00270E67" w:rsidRDefault="00270E67">
      <w:pPr>
        <w:pStyle w:val="Index1"/>
        <w:tabs>
          <w:tab w:val="right" w:leader="dot" w:pos="4310"/>
        </w:tabs>
        <w:rPr>
          <w:noProof/>
        </w:rPr>
      </w:pPr>
      <w:r>
        <w:rPr>
          <w:noProof/>
        </w:rPr>
        <w:t>OpenGL</w:t>
      </w:r>
      <w:r>
        <w:rPr>
          <w:noProof/>
        </w:rPr>
        <w:tab/>
        <w:t>69, 71</w:t>
      </w:r>
    </w:p>
    <w:p w14:paraId="168D2C72" w14:textId="77777777" w:rsidR="00270E67" w:rsidRDefault="00270E67">
      <w:pPr>
        <w:pStyle w:val="IndexHeading"/>
        <w:keepNext/>
        <w:tabs>
          <w:tab w:val="right" w:leader="dot" w:pos="4310"/>
        </w:tabs>
        <w:rPr>
          <w:rFonts w:asciiTheme="minorHAnsi" w:hAnsiTheme="minorHAnsi"/>
          <w:b w:val="0"/>
          <w:bCs w:val="0"/>
          <w:noProof/>
        </w:rPr>
      </w:pPr>
      <w:r>
        <w:rPr>
          <w:noProof/>
        </w:rPr>
        <w:t>P</w:t>
      </w:r>
    </w:p>
    <w:p w14:paraId="40EEBFA5" w14:textId="77777777" w:rsidR="00270E67" w:rsidRDefault="00270E67">
      <w:pPr>
        <w:pStyle w:val="Index1"/>
        <w:tabs>
          <w:tab w:val="right" w:leader="dot" w:pos="4310"/>
        </w:tabs>
        <w:rPr>
          <w:noProof/>
        </w:rPr>
      </w:pPr>
      <w:r>
        <w:rPr>
          <w:noProof/>
        </w:rPr>
        <w:t>Perspective</w:t>
      </w:r>
      <w:r>
        <w:rPr>
          <w:noProof/>
        </w:rPr>
        <w:tab/>
        <w:t>28</w:t>
      </w:r>
    </w:p>
    <w:p w14:paraId="223AF98E" w14:textId="77777777" w:rsidR="00270E67" w:rsidRDefault="00270E67">
      <w:pPr>
        <w:pStyle w:val="Index1"/>
        <w:tabs>
          <w:tab w:val="right" w:leader="dot" w:pos="4310"/>
        </w:tabs>
        <w:rPr>
          <w:noProof/>
        </w:rPr>
      </w:pPr>
      <w:r>
        <w:rPr>
          <w:noProof/>
        </w:rPr>
        <w:t>Probe</w:t>
      </w:r>
      <w:r>
        <w:rPr>
          <w:noProof/>
        </w:rPr>
        <w:tab/>
        <w:t>55</w:t>
      </w:r>
    </w:p>
    <w:p w14:paraId="4B84838B" w14:textId="77777777" w:rsidR="00270E67" w:rsidRDefault="00270E67">
      <w:pPr>
        <w:pStyle w:val="Index1"/>
        <w:tabs>
          <w:tab w:val="right" w:leader="dot" w:pos="4310"/>
        </w:tabs>
        <w:rPr>
          <w:noProof/>
        </w:rPr>
      </w:pPr>
      <w:r>
        <w:rPr>
          <w:noProof/>
        </w:rPr>
        <w:t>Profile</w:t>
      </w:r>
      <w:r>
        <w:rPr>
          <w:noProof/>
        </w:rPr>
        <w:tab/>
        <w:t>56</w:t>
      </w:r>
    </w:p>
    <w:p w14:paraId="35B745DC" w14:textId="77777777" w:rsidR="00270E67" w:rsidRDefault="00270E67">
      <w:pPr>
        <w:pStyle w:val="Index1"/>
        <w:tabs>
          <w:tab w:val="right" w:leader="dot" w:pos="4310"/>
        </w:tabs>
        <w:rPr>
          <w:noProof/>
        </w:rPr>
      </w:pPr>
      <w:r>
        <w:rPr>
          <w:noProof/>
        </w:rPr>
        <w:t>Project</w:t>
      </w:r>
      <w:r>
        <w:rPr>
          <w:noProof/>
        </w:rPr>
        <w:tab/>
        <w:t>48</w:t>
      </w:r>
    </w:p>
    <w:p w14:paraId="52FFE502" w14:textId="77777777" w:rsidR="00270E67" w:rsidRDefault="00270E67">
      <w:pPr>
        <w:pStyle w:val="IndexHeading"/>
        <w:keepNext/>
        <w:tabs>
          <w:tab w:val="right" w:leader="dot" w:pos="4310"/>
        </w:tabs>
        <w:rPr>
          <w:rFonts w:asciiTheme="minorHAnsi" w:hAnsiTheme="minorHAnsi"/>
          <w:b w:val="0"/>
          <w:bCs w:val="0"/>
          <w:noProof/>
        </w:rPr>
      </w:pPr>
      <w:r>
        <w:rPr>
          <w:noProof/>
        </w:rPr>
        <w:t>S</w:t>
      </w:r>
    </w:p>
    <w:p w14:paraId="3E0160A2" w14:textId="77777777" w:rsidR="00270E67" w:rsidRDefault="00270E67">
      <w:pPr>
        <w:pStyle w:val="Index1"/>
        <w:tabs>
          <w:tab w:val="right" w:leader="dot" w:pos="4310"/>
        </w:tabs>
        <w:rPr>
          <w:noProof/>
        </w:rPr>
      </w:pPr>
      <w:r>
        <w:rPr>
          <w:noProof/>
        </w:rPr>
        <w:t>Sample rate</w:t>
      </w:r>
      <w:r>
        <w:rPr>
          <w:noProof/>
        </w:rPr>
        <w:tab/>
        <w:t>33</w:t>
      </w:r>
    </w:p>
    <w:p w14:paraId="55E4F7B3" w14:textId="77777777" w:rsidR="00270E67" w:rsidRDefault="00270E67">
      <w:pPr>
        <w:pStyle w:val="Index1"/>
        <w:tabs>
          <w:tab w:val="right" w:leader="dot" w:pos="4310"/>
        </w:tabs>
        <w:rPr>
          <w:noProof/>
        </w:rPr>
      </w:pPr>
      <w:r>
        <w:rPr>
          <w:noProof/>
        </w:rPr>
        <w:t>Select</w:t>
      </w:r>
      <w:r>
        <w:rPr>
          <w:noProof/>
        </w:rPr>
        <w:tab/>
        <w:t>28, 50, 52, 58, 61</w:t>
      </w:r>
    </w:p>
    <w:p w14:paraId="4BFF677E" w14:textId="77777777" w:rsidR="00270E67" w:rsidRDefault="00270E67">
      <w:pPr>
        <w:pStyle w:val="Index1"/>
        <w:tabs>
          <w:tab w:val="right" w:leader="dot" w:pos="4310"/>
        </w:tabs>
        <w:rPr>
          <w:noProof/>
        </w:rPr>
      </w:pPr>
      <w:r>
        <w:rPr>
          <w:noProof/>
        </w:rPr>
        <w:t>Sequence</w:t>
      </w:r>
      <w:r>
        <w:rPr>
          <w:noProof/>
        </w:rPr>
        <w:tab/>
        <w:t>18, 19, 40, 45, 57, 63</w:t>
      </w:r>
    </w:p>
    <w:p w14:paraId="203221F8" w14:textId="77777777" w:rsidR="00270E67" w:rsidRDefault="00270E67">
      <w:pPr>
        <w:pStyle w:val="Index1"/>
        <w:tabs>
          <w:tab w:val="right" w:leader="dot" w:pos="4310"/>
        </w:tabs>
        <w:rPr>
          <w:noProof/>
        </w:rPr>
      </w:pPr>
      <w:r>
        <w:rPr>
          <w:noProof/>
        </w:rPr>
        <w:t>Settings</w:t>
      </w:r>
      <w:r>
        <w:rPr>
          <w:noProof/>
        </w:rPr>
        <w:tab/>
        <w:t>26, 29, 34, 35, 50, 51, 57, 71</w:t>
      </w:r>
    </w:p>
    <w:p w14:paraId="3E4DEEBA" w14:textId="77777777" w:rsidR="00270E67" w:rsidRDefault="00270E67">
      <w:pPr>
        <w:pStyle w:val="Index1"/>
        <w:tabs>
          <w:tab w:val="right" w:leader="dot" w:pos="4310"/>
        </w:tabs>
        <w:rPr>
          <w:noProof/>
        </w:rPr>
      </w:pPr>
      <w:r>
        <w:rPr>
          <w:noProof/>
        </w:rPr>
        <w:t>Shading</w:t>
      </w:r>
      <w:r>
        <w:rPr>
          <w:noProof/>
        </w:rPr>
        <w:tab/>
        <w:t>33</w:t>
      </w:r>
    </w:p>
    <w:p w14:paraId="4ECC21EC" w14:textId="77777777" w:rsidR="00270E67" w:rsidRDefault="00270E67">
      <w:pPr>
        <w:pStyle w:val="Index1"/>
        <w:tabs>
          <w:tab w:val="right" w:leader="dot" w:pos="4310"/>
        </w:tabs>
        <w:rPr>
          <w:noProof/>
        </w:rPr>
      </w:pPr>
      <w:r>
        <w:rPr>
          <w:noProof/>
        </w:rPr>
        <w:t>Shadow</w:t>
      </w:r>
      <w:r>
        <w:rPr>
          <w:noProof/>
        </w:rPr>
        <w:tab/>
        <w:t>33, 38, 73</w:t>
      </w:r>
    </w:p>
    <w:p w14:paraId="083E3819" w14:textId="77777777" w:rsidR="00270E67" w:rsidRDefault="00270E67">
      <w:pPr>
        <w:pStyle w:val="Index1"/>
        <w:tabs>
          <w:tab w:val="right" w:leader="dot" w:pos="4310"/>
        </w:tabs>
        <w:rPr>
          <w:noProof/>
        </w:rPr>
      </w:pPr>
      <w:r>
        <w:rPr>
          <w:noProof/>
        </w:rPr>
        <w:t>Streaming</w:t>
      </w:r>
      <w:r>
        <w:rPr>
          <w:noProof/>
        </w:rPr>
        <w:tab/>
        <w:t>19, 74</w:t>
      </w:r>
    </w:p>
    <w:p w14:paraId="55FAD6FF" w14:textId="77777777" w:rsidR="00270E67" w:rsidRDefault="00270E67">
      <w:pPr>
        <w:pStyle w:val="IndexHeading"/>
        <w:keepNext/>
        <w:tabs>
          <w:tab w:val="right" w:leader="dot" w:pos="4310"/>
        </w:tabs>
        <w:rPr>
          <w:rFonts w:asciiTheme="minorHAnsi" w:hAnsiTheme="minorHAnsi"/>
          <w:b w:val="0"/>
          <w:bCs w:val="0"/>
          <w:noProof/>
        </w:rPr>
      </w:pPr>
      <w:r>
        <w:rPr>
          <w:noProof/>
        </w:rPr>
        <w:t>T</w:t>
      </w:r>
    </w:p>
    <w:p w14:paraId="1316CC28" w14:textId="77777777" w:rsidR="00270E67" w:rsidRDefault="00270E67">
      <w:pPr>
        <w:pStyle w:val="Index1"/>
        <w:tabs>
          <w:tab w:val="right" w:leader="dot" w:pos="4310"/>
        </w:tabs>
        <w:rPr>
          <w:noProof/>
        </w:rPr>
      </w:pPr>
      <w:r>
        <w:rPr>
          <w:noProof/>
        </w:rPr>
        <w:t>Tails</w:t>
      </w:r>
      <w:r>
        <w:rPr>
          <w:noProof/>
        </w:rPr>
        <w:tab/>
        <w:t>65</w:t>
      </w:r>
    </w:p>
    <w:p w14:paraId="6CA2D400" w14:textId="77777777" w:rsidR="00270E67" w:rsidRDefault="00270E67">
      <w:pPr>
        <w:pStyle w:val="Index1"/>
        <w:tabs>
          <w:tab w:val="right" w:leader="dot" w:pos="4310"/>
        </w:tabs>
        <w:rPr>
          <w:noProof/>
        </w:rPr>
      </w:pPr>
      <w:r>
        <w:rPr>
          <w:noProof/>
        </w:rPr>
        <w:t>Threshold</w:t>
      </w:r>
      <w:r>
        <w:rPr>
          <w:noProof/>
        </w:rPr>
        <w:tab/>
        <w:t>32, 46, 51, 52, 58, 60</w:t>
      </w:r>
    </w:p>
    <w:p w14:paraId="4A4D66A8" w14:textId="77777777" w:rsidR="00270E67" w:rsidRDefault="00270E67" w:rsidP="005066DE">
      <w:pPr>
        <w:rPr>
          <w:noProof/>
        </w:rPr>
        <w:sectPr w:rsidR="00270E67" w:rsidSect="00270E67">
          <w:type w:val="continuous"/>
          <w:pgSz w:w="12240" w:h="15840" w:code="1"/>
          <w:pgMar w:top="1080" w:right="1440" w:bottom="1080" w:left="1440" w:header="720" w:footer="720" w:gutter="0"/>
          <w:cols w:num="2" w:space="720"/>
          <w:docGrid w:linePitch="360"/>
        </w:sectPr>
      </w:pPr>
    </w:p>
    <w:p w14:paraId="746CF400" w14:textId="1BEC1E69" w:rsidR="00882310" w:rsidRDefault="005066DE" w:rsidP="005066DE">
      <w:r>
        <w:lastRenderedPageBreak/>
        <w:fldChar w:fldCharType="end"/>
      </w:r>
    </w:p>
    <w:sectPr w:rsidR="00882310" w:rsidSect="00270E67">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022D7E" w14:textId="77777777" w:rsidR="002A4C39" w:rsidRDefault="002A4C39">
      <w:pPr>
        <w:spacing w:after="0" w:line="240" w:lineRule="auto"/>
      </w:pPr>
      <w:r>
        <w:separator/>
      </w:r>
    </w:p>
  </w:endnote>
  <w:endnote w:type="continuationSeparator" w:id="0">
    <w:p w14:paraId="72757B8A" w14:textId="77777777" w:rsidR="002A4C39" w:rsidRDefault="002A4C39">
      <w:pPr>
        <w:spacing w:after="0" w:line="240" w:lineRule="auto"/>
      </w:pPr>
      <w:r>
        <w:continuationSeparator/>
      </w:r>
    </w:p>
  </w:endnote>
  <w:endnote w:type="continuationNotice" w:id="1">
    <w:p w14:paraId="5558FC70" w14:textId="77777777" w:rsidR="002A4C39" w:rsidRDefault="002A4C3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4E97B" w14:textId="17CCEAE6" w:rsidR="002A4C39" w:rsidRPr="00AE32B4" w:rsidRDefault="002A4C39"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61BADFC3" w:rsidR="002A4C39" w:rsidRDefault="002A4C39"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AA6384">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230AF" w14:textId="17B489CF" w:rsidR="002A4C39" w:rsidRPr="00081364" w:rsidRDefault="002A4C39">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sidR="00AA6384">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B0DA5" w14:textId="77777777" w:rsidR="002A4C39" w:rsidRPr="00AE32B4" w:rsidRDefault="002A4C39"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77777777" w:rsidR="002A4C39" w:rsidRDefault="002A4C39"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AA6384">
      <w:rPr>
        <w:noProof/>
        <w:color w:val="669748" w:themeColor="accent2" w:themeShade="BF"/>
      </w:rPr>
      <w:t>12</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AA6384">
      <w:rPr>
        <w:noProof/>
        <w:color w:val="669748" w:themeColor="accent2" w:themeShade="BF"/>
      </w:rPr>
      <w:t>Installation</w:t>
    </w:r>
    <w:r>
      <w:rPr>
        <w:color w:val="669748" w:themeColor="accent2" w:themeShade="B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77805" w14:textId="50BB5FD1" w:rsidR="002A4C39" w:rsidRPr="00AE32B4" w:rsidRDefault="00AA6384">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2A4C39" w:rsidRPr="00AE32B4">
          <w:rPr>
            <w:color w:val="669748" w:themeColor="accent2" w:themeShade="BF"/>
          </w:rPr>
          <w:t>FluoRender User’s Guide</w:t>
        </w:r>
      </w:sdtContent>
    </w:sdt>
    <w:r w:rsidR="002A4C39"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15-08-25T00:00:00Z">
          <w:dateFormat w:val="MMMM yyyy"/>
          <w:lid w:val="en-US"/>
          <w:storeMappedDataAs w:val="dateTime"/>
          <w:calendar w:val="gregorian"/>
        </w:date>
      </w:sdtPr>
      <w:sdtEndPr/>
      <w:sdtContent>
        <w:r w:rsidR="002A4C39">
          <w:rPr>
            <w:color w:val="669748" w:themeColor="accent2" w:themeShade="BF"/>
          </w:rPr>
          <w:t>August 2015</w:t>
        </w:r>
      </w:sdtContent>
    </w:sdt>
    <w:r w:rsidR="002A4C39" w:rsidRPr="00AE32B4">
      <w:rPr>
        <w:color w:val="669748" w:themeColor="accent2" w:themeShade="BF"/>
      </w:rPr>
      <w:ptab w:relativeTo="margin" w:alignment="right" w:leader="none"/>
    </w:r>
    <w:r w:rsidR="002A4C39" w:rsidRPr="00AE32B4">
      <w:rPr>
        <w:color w:val="669748" w:themeColor="accent2" w:themeShade="BF"/>
      </w:rPr>
      <w:fldChar w:fldCharType="begin"/>
    </w:r>
    <w:r w:rsidR="002A4C39" w:rsidRPr="00AE32B4">
      <w:rPr>
        <w:color w:val="669748" w:themeColor="accent2" w:themeShade="BF"/>
      </w:rPr>
      <w:instrText xml:space="preserve"> PAGE   \* MERGEFORMAT </w:instrText>
    </w:r>
    <w:r w:rsidR="002A4C39" w:rsidRPr="00AE32B4">
      <w:rPr>
        <w:color w:val="669748" w:themeColor="accent2" w:themeShade="BF"/>
      </w:rPr>
      <w:fldChar w:fldCharType="separate"/>
    </w:r>
    <w:r>
      <w:rPr>
        <w:noProof/>
        <w:color w:val="669748" w:themeColor="accent2" w:themeShade="BF"/>
      </w:rPr>
      <w:t>13</w:t>
    </w:r>
    <w:r w:rsidR="002A4C39" w:rsidRPr="00AE32B4">
      <w:rPr>
        <w:noProof/>
        <w:color w:val="669748" w:themeColor="accent2" w:themeShade="B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6F20FE" w14:textId="77777777" w:rsidR="002A4C39" w:rsidRDefault="002A4C39">
      <w:pPr>
        <w:spacing w:after="0" w:line="240" w:lineRule="auto"/>
      </w:pPr>
      <w:r>
        <w:separator/>
      </w:r>
    </w:p>
  </w:footnote>
  <w:footnote w:type="continuationSeparator" w:id="0">
    <w:p w14:paraId="2389219F" w14:textId="77777777" w:rsidR="002A4C39" w:rsidRDefault="002A4C39">
      <w:pPr>
        <w:spacing w:after="0" w:line="240" w:lineRule="auto"/>
      </w:pPr>
      <w:r>
        <w:continuationSeparator/>
      </w:r>
    </w:p>
  </w:footnote>
  <w:footnote w:type="continuationNotice" w:id="1">
    <w:p w14:paraId="2875326D" w14:textId="77777777" w:rsidR="002A4C39" w:rsidRDefault="002A4C39">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3B161" w14:textId="77777777" w:rsidR="002A4C39" w:rsidRDefault="002A4C39"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2A4C39" w:rsidRDefault="002A4C39" w:rsidP="00E7184B">
    <w:pPr>
      <w:pStyle w:val="Header"/>
    </w:pPr>
    <w:r>
      <w:rPr>
        <w:noProof/>
        <w:lang w:eastAsia="en-US"/>
      </w:rPr>
      <mc:AlternateContent>
        <mc:Choice Requires="wps">
          <w:drawing>
            <wp:anchor distT="0" distB="0" distL="114300" distR="114300" simplePos="0" relativeHeight="251661312"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6705D4A" id="Straight Connector 108"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D15CE" w14:textId="77777777" w:rsidR="002A4C39" w:rsidRDefault="002A4C39"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2A4C39" w:rsidRDefault="002A4C39" w:rsidP="00C869E1">
    <w:pPr>
      <w:pStyle w:val="Header"/>
      <w:jc w:val="right"/>
    </w:pPr>
    <w:r>
      <w:rPr>
        <w:noProof/>
        <w:lang w:eastAsia="en-US"/>
      </w:rPr>
      <mc:AlternateContent>
        <mc:Choice Requires="wps">
          <w:drawing>
            <wp:anchor distT="0" distB="0" distL="114300" distR="114300" simplePos="0" relativeHeight="251659264"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50BE0B8" id="Straight Connector 55"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pt;height:20pt;visibility:visible;mso-wrap-style:square" o:bullet="t">
        <v:imagedata r:id="rId1" o:title="eraser_icon"/>
      </v:shape>
    </w:pict>
  </w:numPicBullet>
  <w:numPicBullet w:numPicBulletId="1">
    <w:pict>
      <v:shape w14:anchorId="12D9A541" id="_x0000_i1027" type="#_x0000_t75" style="width:20pt;height:20pt;visibility:visible;mso-wrap-style:square" o:bullet="t">
        <v:imagedata r:id="rId2" o:title="saw_icon"/>
      </v:shape>
    </w:pict>
  </w:numPicBullet>
  <w:numPicBullet w:numPicBulletId="2">
    <w:pict>
      <v:shape id="_x0000_i1028" type="#_x0000_t75" style="width:20pt;height:20pt;visibility:visible;mso-wrap-style:square" o:bullet="t">
        <v:imagedata r:id="rId3" o:title="listicon_locator"/>
      </v:shape>
    </w:pict>
  </w:numPicBullet>
  <w:numPicBullet w:numPicBulletId="3">
    <w:pict>
      <v:shape w14:anchorId="61543420" id="_x0000_i1029" type="#_x0000_t75" style="width:20pt;height:20pt;visibility:visible;mso-wrap-style:square" o:bullet="t">
        <v:imagedata r:id="rId4" o:title="listicon_addruler"/>
      </v:shape>
    </w:pict>
  </w:numPicBullet>
  <w:numPicBullet w:numPicBulletId="4">
    <w:pict>
      <v:shape id="_x0000_i1030" type="#_x0000_t75" style="width:20pt;height:20pt;visibility:visible;mso-wrap-style:square" o:bullet="t">
        <v:imagedata r:id="rId5" o:title="listicon_delete"/>
      </v:shape>
    </w:pict>
  </w:numPicBullet>
  <w:numPicBullet w:numPicBulletId="5">
    <w:pict>
      <v:shape w14:anchorId="71949FBE" id="_x0000_i1031" type="#_x0000_t75" style="width:20pt;height:20pt;visibility:visible;mso-wrap-style:square" o:bullet="t">
        <v:imagedata r:id="rId6" o:title="listicon_delall"/>
      </v:shape>
    </w:pict>
  </w:numPicBullet>
  <w:numPicBullet w:numPicBulletId="6">
    <w:pict>
      <v:shape id="_x0000_i1032" type="#_x0000_t75" style="width:20pt;height:20pt;visibility:visible;mso-wrap-style:square" o:bullet="t">
        <v:imagedata r:id="rId7" o:title="listicon_save"/>
      </v:shape>
    </w:pict>
  </w:numPicBullet>
  <w:numPicBullet w:numPicBulletId="7">
    <w:pict>
      <v:shape id="_x0000_i1033" type="#_x0000_t75" style="width:22.5pt;height:21.75pt;visibility:visible;mso-wrap-style:square" o:bullet="t">
        <v:imagedata r:id="rId8" o:title=""/>
      </v:shape>
    </w:pict>
  </w:numPicBullet>
  <w:numPicBullet w:numPicBulletId="8">
    <w:pict>
      <v:shape id="_x0000_i1034" type="#_x0000_t75" style="width:21pt;height:21pt;visibility:visible;mso-wrap-style:square" o:bullet="t">
        <v:imagedata r:id="rId9" o:title=""/>
      </v:shape>
    </w:pict>
  </w:numPicBullet>
  <w:numPicBullet w:numPicBulletId="9">
    <w:pict>
      <v:shape id="_x0000_i1035" type="#_x0000_t75" style="width:20pt;height:20pt;visibility:visible;mso-wrap-style:square" o:bullet="t">
        <v:imagedata r:id="rId10" o:title=""/>
      </v:shape>
    </w:pict>
  </w:numPicBullet>
  <w:numPicBullet w:numPicBulletId="10">
    <w:pict>
      <v:shape id="_x0000_i1036" type="#_x0000_t75" style="width:43.5pt;height:15.75pt;visibility:visible;mso-wrap-style:square" o:bullet="t">
        <v:imagedata r:id="rId11" o:title=""/>
      </v:shape>
    </w:pict>
  </w:numPicBullet>
  <w:numPicBullet w:numPicBulletId="11">
    <w:pict>
      <v:shape id="_x0000_i1037" type="#_x0000_t75" style="width:20pt;height:20pt;visibility:visible;mso-wrap-style:square" o:bullet="t">
        <v:imagedata r:id="rId12" o:title=""/>
      </v:shape>
    </w:pict>
  </w:numPicBullet>
  <w:numPicBullet w:numPicBulletId="12">
    <w:pict>
      <v:shape id="_x0000_i1038" type="#_x0000_t75" style="width:25pt;height:24pt;visibility:visible;mso-wrap-style:square" o:bullet="t">
        <v:imagedata r:id="rId13" o:title=""/>
      </v:shape>
    </w:pict>
  </w:numPicBullet>
  <w:abstractNum w:abstractNumId="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9625A"/>
    <w:multiLevelType w:val="hybridMultilevel"/>
    <w:tmpl w:val="BA806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462734"/>
    <w:multiLevelType w:val="multilevel"/>
    <w:tmpl w:val="E7AE7B6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12"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EE5D35"/>
    <w:multiLevelType w:val="hybridMultilevel"/>
    <w:tmpl w:val="EE96A3E0"/>
    <w:lvl w:ilvl="0" w:tplc="443C1690">
      <w:start w:val="1"/>
      <w:numFmt w:val="bullet"/>
      <w:lvlText w:val=""/>
      <w:lvlPicBulletId w:val="12"/>
      <w:lvlJc w:val="left"/>
      <w:pPr>
        <w:tabs>
          <w:tab w:val="num" w:pos="720"/>
        </w:tabs>
        <w:ind w:left="720" w:hanging="360"/>
      </w:pPr>
      <w:rPr>
        <w:rFonts w:ascii="Symbol" w:hAnsi="Symbol" w:hint="default"/>
      </w:rPr>
    </w:lvl>
    <w:lvl w:ilvl="1" w:tplc="FA58978C" w:tentative="1">
      <w:start w:val="1"/>
      <w:numFmt w:val="bullet"/>
      <w:lvlText w:val=""/>
      <w:lvlJc w:val="left"/>
      <w:pPr>
        <w:tabs>
          <w:tab w:val="num" w:pos="1440"/>
        </w:tabs>
        <w:ind w:left="1440" w:hanging="360"/>
      </w:pPr>
      <w:rPr>
        <w:rFonts w:ascii="Symbol" w:hAnsi="Symbol" w:hint="default"/>
      </w:rPr>
    </w:lvl>
    <w:lvl w:ilvl="2" w:tplc="4F641218" w:tentative="1">
      <w:start w:val="1"/>
      <w:numFmt w:val="bullet"/>
      <w:lvlText w:val=""/>
      <w:lvlJc w:val="left"/>
      <w:pPr>
        <w:tabs>
          <w:tab w:val="num" w:pos="2160"/>
        </w:tabs>
        <w:ind w:left="2160" w:hanging="360"/>
      </w:pPr>
      <w:rPr>
        <w:rFonts w:ascii="Symbol" w:hAnsi="Symbol" w:hint="default"/>
      </w:rPr>
    </w:lvl>
    <w:lvl w:ilvl="3" w:tplc="8270751E" w:tentative="1">
      <w:start w:val="1"/>
      <w:numFmt w:val="bullet"/>
      <w:lvlText w:val=""/>
      <w:lvlJc w:val="left"/>
      <w:pPr>
        <w:tabs>
          <w:tab w:val="num" w:pos="2880"/>
        </w:tabs>
        <w:ind w:left="2880" w:hanging="360"/>
      </w:pPr>
      <w:rPr>
        <w:rFonts w:ascii="Symbol" w:hAnsi="Symbol" w:hint="default"/>
      </w:rPr>
    </w:lvl>
    <w:lvl w:ilvl="4" w:tplc="663A3006" w:tentative="1">
      <w:start w:val="1"/>
      <w:numFmt w:val="bullet"/>
      <w:lvlText w:val=""/>
      <w:lvlJc w:val="left"/>
      <w:pPr>
        <w:tabs>
          <w:tab w:val="num" w:pos="3600"/>
        </w:tabs>
        <w:ind w:left="3600" w:hanging="360"/>
      </w:pPr>
      <w:rPr>
        <w:rFonts w:ascii="Symbol" w:hAnsi="Symbol" w:hint="default"/>
      </w:rPr>
    </w:lvl>
    <w:lvl w:ilvl="5" w:tplc="9D241254" w:tentative="1">
      <w:start w:val="1"/>
      <w:numFmt w:val="bullet"/>
      <w:lvlText w:val=""/>
      <w:lvlJc w:val="left"/>
      <w:pPr>
        <w:tabs>
          <w:tab w:val="num" w:pos="4320"/>
        </w:tabs>
        <w:ind w:left="4320" w:hanging="360"/>
      </w:pPr>
      <w:rPr>
        <w:rFonts w:ascii="Symbol" w:hAnsi="Symbol" w:hint="default"/>
      </w:rPr>
    </w:lvl>
    <w:lvl w:ilvl="6" w:tplc="8B527186" w:tentative="1">
      <w:start w:val="1"/>
      <w:numFmt w:val="bullet"/>
      <w:lvlText w:val=""/>
      <w:lvlJc w:val="left"/>
      <w:pPr>
        <w:tabs>
          <w:tab w:val="num" w:pos="5040"/>
        </w:tabs>
        <w:ind w:left="5040" w:hanging="360"/>
      </w:pPr>
      <w:rPr>
        <w:rFonts w:ascii="Symbol" w:hAnsi="Symbol" w:hint="default"/>
      </w:rPr>
    </w:lvl>
    <w:lvl w:ilvl="7" w:tplc="7BD0558E" w:tentative="1">
      <w:start w:val="1"/>
      <w:numFmt w:val="bullet"/>
      <w:lvlText w:val=""/>
      <w:lvlJc w:val="left"/>
      <w:pPr>
        <w:tabs>
          <w:tab w:val="num" w:pos="5760"/>
        </w:tabs>
        <w:ind w:left="5760" w:hanging="360"/>
      </w:pPr>
      <w:rPr>
        <w:rFonts w:ascii="Symbol" w:hAnsi="Symbol" w:hint="default"/>
      </w:rPr>
    </w:lvl>
    <w:lvl w:ilvl="8" w:tplc="86C83D5A" w:tentative="1">
      <w:start w:val="1"/>
      <w:numFmt w:val="bullet"/>
      <w:lvlText w:val=""/>
      <w:lvlJc w:val="left"/>
      <w:pPr>
        <w:tabs>
          <w:tab w:val="num" w:pos="6480"/>
        </w:tabs>
        <w:ind w:left="6480" w:hanging="360"/>
      </w:pPr>
      <w:rPr>
        <w:rFonts w:ascii="Symbol" w:hAnsi="Symbol" w:hint="default"/>
      </w:rPr>
    </w:lvl>
  </w:abstractNum>
  <w:num w:numId="1">
    <w:abstractNumId w:val="0"/>
  </w:num>
  <w:num w:numId="2">
    <w:abstractNumId w:val="15"/>
  </w:num>
  <w:num w:numId="3">
    <w:abstractNumId w:val="2"/>
  </w:num>
  <w:num w:numId="4">
    <w:abstractNumId w:val="11"/>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7"/>
  </w:num>
  <w:num w:numId="8">
    <w:abstractNumId w:val="9"/>
  </w:num>
  <w:num w:numId="9">
    <w:abstractNumId w:val="1"/>
  </w:num>
  <w:num w:numId="10">
    <w:abstractNumId w:val="8"/>
  </w:num>
  <w:num w:numId="11">
    <w:abstractNumId w:val="10"/>
  </w:num>
  <w:num w:numId="12">
    <w:abstractNumId w:val="4"/>
  </w:num>
  <w:num w:numId="13">
    <w:abstractNumId w:val="12"/>
  </w:num>
  <w:num w:numId="14">
    <w:abstractNumId w:val="14"/>
  </w:num>
  <w:num w:numId="15">
    <w:abstractNumId w:val="13"/>
  </w:num>
  <w:num w:numId="16">
    <w:abstractNumId w:val="16"/>
  </w:num>
  <w:num w:numId="17">
    <w:abstractNumId w:val="6"/>
  </w:num>
  <w:num w:numId="18">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5A72"/>
    <w:rsid w:val="000004D3"/>
    <w:rsid w:val="00004A70"/>
    <w:rsid w:val="0000555A"/>
    <w:rsid w:val="00015019"/>
    <w:rsid w:val="00030B6A"/>
    <w:rsid w:val="000321EA"/>
    <w:rsid w:val="00033C0A"/>
    <w:rsid w:val="0003439C"/>
    <w:rsid w:val="0003445B"/>
    <w:rsid w:val="000357A6"/>
    <w:rsid w:val="00040824"/>
    <w:rsid w:val="000414DC"/>
    <w:rsid w:val="00041D79"/>
    <w:rsid w:val="00042341"/>
    <w:rsid w:val="0004273F"/>
    <w:rsid w:val="00043826"/>
    <w:rsid w:val="00044CBD"/>
    <w:rsid w:val="00050DF9"/>
    <w:rsid w:val="00051F31"/>
    <w:rsid w:val="00054AC3"/>
    <w:rsid w:val="00055C96"/>
    <w:rsid w:val="00057060"/>
    <w:rsid w:val="00061394"/>
    <w:rsid w:val="00072E2A"/>
    <w:rsid w:val="00075E30"/>
    <w:rsid w:val="00081364"/>
    <w:rsid w:val="000815F7"/>
    <w:rsid w:val="00084A80"/>
    <w:rsid w:val="00091488"/>
    <w:rsid w:val="00095378"/>
    <w:rsid w:val="000A24E1"/>
    <w:rsid w:val="000A2AA2"/>
    <w:rsid w:val="000A6E3D"/>
    <w:rsid w:val="000A7C7E"/>
    <w:rsid w:val="000B1DC8"/>
    <w:rsid w:val="000B4467"/>
    <w:rsid w:val="000B77AE"/>
    <w:rsid w:val="000C36AD"/>
    <w:rsid w:val="000C4100"/>
    <w:rsid w:val="000D63B1"/>
    <w:rsid w:val="000E07FC"/>
    <w:rsid w:val="000E1C7D"/>
    <w:rsid w:val="000E2B2D"/>
    <w:rsid w:val="000E3117"/>
    <w:rsid w:val="000E4270"/>
    <w:rsid w:val="000E5D19"/>
    <w:rsid w:val="000E6661"/>
    <w:rsid w:val="000F10EB"/>
    <w:rsid w:val="000F242E"/>
    <w:rsid w:val="000F4902"/>
    <w:rsid w:val="000F5A91"/>
    <w:rsid w:val="001001D4"/>
    <w:rsid w:val="00107742"/>
    <w:rsid w:val="00107FFC"/>
    <w:rsid w:val="00110F79"/>
    <w:rsid w:val="001142FB"/>
    <w:rsid w:val="001152E3"/>
    <w:rsid w:val="00115F1F"/>
    <w:rsid w:val="001257EC"/>
    <w:rsid w:val="001269AC"/>
    <w:rsid w:val="00133F54"/>
    <w:rsid w:val="00134C8A"/>
    <w:rsid w:val="00137525"/>
    <w:rsid w:val="001410D5"/>
    <w:rsid w:val="0014210B"/>
    <w:rsid w:val="00143E70"/>
    <w:rsid w:val="0014510B"/>
    <w:rsid w:val="0014598B"/>
    <w:rsid w:val="001522AE"/>
    <w:rsid w:val="001539C9"/>
    <w:rsid w:val="001600F2"/>
    <w:rsid w:val="0016365D"/>
    <w:rsid w:val="0016500E"/>
    <w:rsid w:val="0018205D"/>
    <w:rsid w:val="0018549A"/>
    <w:rsid w:val="00195CCC"/>
    <w:rsid w:val="0019654D"/>
    <w:rsid w:val="001B1A0F"/>
    <w:rsid w:val="001B7002"/>
    <w:rsid w:val="001B70ED"/>
    <w:rsid w:val="001D1A89"/>
    <w:rsid w:val="001D3430"/>
    <w:rsid w:val="001D4A09"/>
    <w:rsid w:val="001D6308"/>
    <w:rsid w:val="001D76DD"/>
    <w:rsid w:val="001E07AB"/>
    <w:rsid w:val="001E4F4F"/>
    <w:rsid w:val="001F3F20"/>
    <w:rsid w:val="00201C18"/>
    <w:rsid w:val="0020583B"/>
    <w:rsid w:val="002112D6"/>
    <w:rsid w:val="0021293F"/>
    <w:rsid w:val="00220B00"/>
    <w:rsid w:val="00221BCD"/>
    <w:rsid w:val="00230BE0"/>
    <w:rsid w:val="002339A6"/>
    <w:rsid w:val="00235276"/>
    <w:rsid w:val="002421F1"/>
    <w:rsid w:val="00243C8F"/>
    <w:rsid w:val="00250042"/>
    <w:rsid w:val="0025080D"/>
    <w:rsid w:val="00252671"/>
    <w:rsid w:val="00253F9F"/>
    <w:rsid w:val="00261115"/>
    <w:rsid w:val="00261CAA"/>
    <w:rsid w:val="00266CC8"/>
    <w:rsid w:val="00270E67"/>
    <w:rsid w:val="00271E16"/>
    <w:rsid w:val="00275E23"/>
    <w:rsid w:val="00276C35"/>
    <w:rsid w:val="00282A3F"/>
    <w:rsid w:val="002905D7"/>
    <w:rsid w:val="00293F18"/>
    <w:rsid w:val="002941B5"/>
    <w:rsid w:val="00297AD6"/>
    <w:rsid w:val="002A4C39"/>
    <w:rsid w:val="002B06A6"/>
    <w:rsid w:val="002B3B25"/>
    <w:rsid w:val="002C0D6A"/>
    <w:rsid w:val="002C325E"/>
    <w:rsid w:val="002C4755"/>
    <w:rsid w:val="002D4100"/>
    <w:rsid w:val="002E6C5D"/>
    <w:rsid w:val="002F0F0F"/>
    <w:rsid w:val="002F11D8"/>
    <w:rsid w:val="002F1AC5"/>
    <w:rsid w:val="003010F7"/>
    <w:rsid w:val="00302398"/>
    <w:rsid w:val="00304412"/>
    <w:rsid w:val="003153DD"/>
    <w:rsid w:val="00315AD8"/>
    <w:rsid w:val="0032688B"/>
    <w:rsid w:val="00327096"/>
    <w:rsid w:val="003315F1"/>
    <w:rsid w:val="00333214"/>
    <w:rsid w:val="0033519F"/>
    <w:rsid w:val="003354CE"/>
    <w:rsid w:val="00346E7A"/>
    <w:rsid w:val="003500C1"/>
    <w:rsid w:val="00355BB5"/>
    <w:rsid w:val="00356EC1"/>
    <w:rsid w:val="00366F7C"/>
    <w:rsid w:val="003714B6"/>
    <w:rsid w:val="0037433D"/>
    <w:rsid w:val="00374CB5"/>
    <w:rsid w:val="0037532B"/>
    <w:rsid w:val="003846A9"/>
    <w:rsid w:val="00385B6E"/>
    <w:rsid w:val="00390845"/>
    <w:rsid w:val="00394F46"/>
    <w:rsid w:val="003A0C66"/>
    <w:rsid w:val="003A136B"/>
    <w:rsid w:val="003B5909"/>
    <w:rsid w:val="003C6FA7"/>
    <w:rsid w:val="003E35C8"/>
    <w:rsid w:val="003E6A57"/>
    <w:rsid w:val="003F516A"/>
    <w:rsid w:val="003F523D"/>
    <w:rsid w:val="00401EF8"/>
    <w:rsid w:val="00402692"/>
    <w:rsid w:val="0040461A"/>
    <w:rsid w:val="00406B51"/>
    <w:rsid w:val="00414469"/>
    <w:rsid w:val="0042045F"/>
    <w:rsid w:val="00425AF1"/>
    <w:rsid w:val="004274BB"/>
    <w:rsid w:val="00427668"/>
    <w:rsid w:val="00431ABD"/>
    <w:rsid w:val="00433140"/>
    <w:rsid w:val="00433A66"/>
    <w:rsid w:val="004402C2"/>
    <w:rsid w:val="00451314"/>
    <w:rsid w:val="0045256D"/>
    <w:rsid w:val="00454EF4"/>
    <w:rsid w:val="00457161"/>
    <w:rsid w:val="0046407F"/>
    <w:rsid w:val="0046741E"/>
    <w:rsid w:val="00470228"/>
    <w:rsid w:val="00472A08"/>
    <w:rsid w:val="00474554"/>
    <w:rsid w:val="00475F37"/>
    <w:rsid w:val="00485DFB"/>
    <w:rsid w:val="00486088"/>
    <w:rsid w:val="00486E7C"/>
    <w:rsid w:val="00490171"/>
    <w:rsid w:val="00492708"/>
    <w:rsid w:val="00493F04"/>
    <w:rsid w:val="004A5B0C"/>
    <w:rsid w:val="004A6020"/>
    <w:rsid w:val="004B2A2E"/>
    <w:rsid w:val="004B508F"/>
    <w:rsid w:val="004B6019"/>
    <w:rsid w:val="004D404F"/>
    <w:rsid w:val="004D6251"/>
    <w:rsid w:val="004E1B06"/>
    <w:rsid w:val="004E3B7F"/>
    <w:rsid w:val="004E49AC"/>
    <w:rsid w:val="004E530D"/>
    <w:rsid w:val="004F09D8"/>
    <w:rsid w:val="004F7C75"/>
    <w:rsid w:val="005011BE"/>
    <w:rsid w:val="005040A8"/>
    <w:rsid w:val="00505249"/>
    <w:rsid w:val="005066DE"/>
    <w:rsid w:val="00511852"/>
    <w:rsid w:val="00512D68"/>
    <w:rsid w:val="00515460"/>
    <w:rsid w:val="005176F5"/>
    <w:rsid w:val="005229F3"/>
    <w:rsid w:val="0053460F"/>
    <w:rsid w:val="005379DF"/>
    <w:rsid w:val="0054096F"/>
    <w:rsid w:val="00540F6D"/>
    <w:rsid w:val="00542973"/>
    <w:rsid w:val="00547764"/>
    <w:rsid w:val="00554B81"/>
    <w:rsid w:val="0055721E"/>
    <w:rsid w:val="0056218A"/>
    <w:rsid w:val="0056658B"/>
    <w:rsid w:val="00575E98"/>
    <w:rsid w:val="00576CAC"/>
    <w:rsid w:val="00590A1B"/>
    <w:rsid w:val="005A6FC8"/>
    <w:rsid w:val="005A77D4"/>
    <w:rsid w:val="005B2E80"/>
    <w:rsid w:val="005B4DEB"/>
    <w:rsid w:val="005C070B"/>
    <w:rsid w:val="005D2634"/>
    <w:rsid w:val="005D4409"/>
    <w:rsid w:val="0060012B"/>
    <w:rsid w:val="00607659"/>
    <w:rsid w:val="00617B20"/>
    <w:rsid w:val="00625E9C"/>
    <w:rsid w:val="00632FBC"/>
    <w:rsid w:val="00634022"/>
    <w:rsid w:val="00641025"/>
    <w:rsid w:val="00641ACE"/>
    <w:rsid w:val="00644251"/>
    <w:rsid w:val="00644A91"/>
    <w:rsid w:val="00647C9F"/>
    <w:rsid w:val="0066225E"/>
    <w:rsid w:val="00675253"/>
    <w:rsid w:val="0067545E"/>
    <w:rsid w:val="0068755C"/>
    <w:rsid w:val="00687D5F"/>
    <w:rsid w:val="00692992"/>
    <w:rsid w:val="00696FBB"/>
    <w:rsid w:val="006A7115"/>
    <w:rsid w:val="006A7AD5"/>
    <w:rsid w:val="006B08C9"/>
    <w:rsid w:val="006B1AB7"/>
    <w:rsid w:val="006B2529"/>
    <w:rsid w:val="006B2F3E"/>
    <w:rsid w:val="006B5A72"/>
    <w:rsid w:val="006D42D3"/>
    <w:rsid w:val="006D733A"/>
    <w:rsid w:val="006E1905"/>
    <w:rsid w:val="006E65F2"/>
    <w:rsid w:val="006F315E"/>
    <w:rsid w:val="0070560E"/>
    <w:rsid w:val="007063AF"/>
    <w:rsid w:val="00710A88"/>
    <w:rsid w:val="00713C60"/>
    <w:rsid w:val="00714C4F"/>
    <w:rsid w:val="007223DB"/>
    <w:rsid w:val="007227D9"/>
    <w:rsid w:val="00726A90"/>
    <w:rsid w:val="00727BB3"/>
    <w:rsid w:val="007308ED"/>
    <w:rsid w:val="0073090C"/>
    <w:rsid w:val="00733693"/>
    <w:rsid w:val="00733984"/>
    <w:rsid w:val="00734E57"/>
    <w:rsid w:val="00741CB2"/>
    <w:rsid w:val="00742E62"/>
    <w:rsid w:val="00747895"/>
    <w:rsid w:val="00750E33"/>
    <w:rsid w:val="00756359"/>
    <w:rsid w:val="0075635A"/>
    <w:rsid w:val="00756FCF"/>
    <w:rsid w:val="00760996"/>
    <w:rsid w:val="00762FFC"/>
    <w:rsid w:val="00764736"/>
    <w:rsid w:val="0076505C"/>
    <w:rsid w:val="00766D8E"/>
    <w:rsid w:val="00774EE9"/>
    <w:rsid w:val="007774A8"/>
    <w:rsid w:val="00780F09"/>
    <w:rsid w:val="0078369E"/>
    <w:rsid w:val="007870EF"/>
    <w:rsid w:val="00787331"/>
    <w:rsid w:val="00796968"/>
    <w:rsid w:val="007A0128"/>
    <w:rsid w:val="007A2C90"/>
    <w:rsid w:val="007A3C0C"/>
    <w:rsid w:val="007A4329"/>
    <w:rsid w:val="007A5EBA"/>
    <w:rsid w:val="007A6272"/>
    <w:rsid w:val="007B1935"/>
    <w:rsid w:val="007B29DA"/>
    <w:rsid w:val="007B3341"/>
    <w:rsid w:val="007B72F6"/>
    <w:rsid w:val="007C5CF6"/>
    <w:rsid w:val="007C791A"/>
    <w:rsid w:val="007C795F"/>
    <w:rsid w:val="007D1FFD"/>
    <w:rsid w:val="007D22B2"/>
    <w:rsid w:val="007D2A65"/>
    <w:rsid w:val="007E283E"/>
    <w:rsid w:val="007E7387"/>
    <w:rsid w:val="007F0FD8"/>
    <w:rsid w:val="007F6211"/>
    <w:rsid w:val="00804144"/>
    <w:rsid w:val="00804AA2"/>
    <w:rsid w:val="0080609C"/>
    <w:rsid w:val="00806808"/>
    <w:rsid w:val="008168A8"/>
    <w:rsid w:val="00816D3C"/>
    <w:rsid w:val="008216FB"/>
    <w:rsid w:val="0082655B"/>
    <w:rsid w:val="00833FDC"/>
    <w:rsid w:val="00841D9C"/>
    <w:rsid w:val="008440D7"/>
    <w:rsid w:val="0084618A"/>
    <w:rsid w:val="008466AD"/>
    <w:rsid w:val="008468B4"/>
    <w:rsid w:val="008479DD"/>
    <w:rsid w:val="00862DEB"/>
    <w:rsid w:val="0087722A"/>
    <w:rsid w:val="008812F7"/>
    <w:rsid w:val="00882310"/>
    <w:rsid w:val="00882632"/>
    <w:rsid w:val="00887B9C"/>
    <w:rsid w:val="008948BC"/>
    <w:rsid w:val="00895509"/>
    <w:rsid w:val="008957EB"/>
    <w:rsid w:val="008A31FF"/>
    <w:rsid w:val="008B16C1"/>
    <w:rsid w:val="008B5B48"/>
    <w:rsid w:val="008C2E3B"/>
    <w:rsid w:val="008C44FD"/>
    <w:rsid w:val="008C7A0A"/>
    <w:rsid w:val="008D4CA7"/>
    <w:rsid w:val="008D781E"/>
    <w:rsid w:val="008E0360"/>
    <w:rsid w:val="008E36CD"/>
    <w:rsid w:val="008E46C0"/>
    <w:rsid w:val="008E4A39"/>
    <w:rsid w:val="008E59EF"/>
    <w:rsid w:val="008F0493"/>
    <w:rsid w:val="008F1F1E"/>
    <w:rsid w:val="00910200"/>
    <w:rsid w:val="009109F2"/>
    <w:rsid w:val="00917559"/>
    <w:rsid w:val="00923C0F"/>
    <w:rsid w:val="00927DF4"/>
    <w:rsid w:val="00934739"/>
    <w:rsid w:val="00940C3B"/>
    <w:rsid w:val="00943F42"/>
    <w:rsid w:val="009444BC"/>
    <w:rsid w:val="009453E1"/>
    <w:rsid w:val="0094625D"/>
    <w:rsid w:val="00957B25"/>
    <w:rsid w:val="00960380"/>
    <w:rsid w:val="0096289A"/>
    <w:rsid w:val="00985754"/>
    <w:rsid w:val="00985B65"/>
    <w:rsid w:val="009909EC"/>
    <w:rsid w:val="00991DDE"/>
    <w:rsid w:val="00993DC1"/>
    <w:rsid w:val="009A3295"/>
    <w:rsid w:val="009B17C9"/>
    <w:rsid w:val="009B409F"/>
    <w:rsid w:val="009C1606"/>
    <w:rsid w:val="009C1C73"/>
    <w:rsid w:val="009C38F4"/>
    <w:rsid w:val="009C4E38"/>
    <w:rsid w:val="009D040F"/>
    <w:rsid w:val="009D5147"/>
    <w:rsid w:val="009E08BF"/>
    <w:rsid w:val="009E5A29"/>
    <w:rsid w:val="009F343B"/>
    <w:rsid w:val="009F3D60"/>
    <w:rsid w:val="009F4E41"/>
    <w:rsid w:val="009F5D5E"/>
    <w:rsid w:val="00A011D9"/>
    <w:rsid w:val="00A03465"/>
    <w:rsid w:val="00A0401A"/>
    <w:rsid w:val="00A10102"/>
    <w:rsid w:val="00A175D3"/>
    <w:rsid w:val="00A3008E"/>
    <w:rsid w:val="00A3170D"/>
    <w:rsid w:val="00A3225D"/>
    <w:rsid w:val="00A35CFD"/>
    <w:rsid w:val="00A40222"/>
    <w:rsid w:val="00A41F20"/>
    <w:rsid w:val="00A43132"/>
    <w:rsid w:val="00A456E5"/>
    <w:rsid w:val="00A4579A"/>
    <w:rsid w:val="00A45C95"/>
    <w:rsid w:val="00A50BE0"/>
    <w:rsid w:val="00A5604C"/>
    <w:rsid w:val="00A7275D"/>
    <w:rsid w:val="00A74FC6"/>
    <w:rsid w:val="00A762EE"/>
    <w:rsid w:val="00A85B20"/>
    <w:rsid w:val="00A85B98"/>
    <w:rsid w:val="00A91728"/>
    <w:rsid w:val="00A92952"/>
    <w:rsid w:val="00A977D8"/>
    <w:rsid w:val="00A97A4B"/>
    <w:rsid w:val="00AA1ABE"/>
    <w:rsid w:val="00AA348B"/>
    <w:rsid w:val="00AA362F"/>
    <w:rsid w:val="00AA6384"/>
    <w:rsid w:val="00AA706C"/>
    <w:rsid w:val="00AA7CA6"/>
    <w:rsid w:val="00AB17CF"/>
    <w:rsid w:val="00AB5FE9"/>
    <w:rsid w:val="00AB60DB"/>
    <w:rsid w:val="00AB64F2"/>
    <w:rsid w:val="00AC15EA"/>
    <w:rsid w:val="00AC6475"/>
    <w:rsid w:val="00AE041D"/>
    <w:rsid w:val="00AE1156"/>
    <w:rsid w:val="00AE32B4"/>
    <w:rsid w:val="00AF11CB"/>
    <w:rsid w:val="00AF2915"/>
    <w:rsid w:val="00AF350D"/>
    <w:rsid w:val="00AF41AB"/>
    <w:rsid w:val="00AF4C71"/>
    <w:rsid w:val="00AF5AC0"/>
    <w:rsid w:val="00AF6704"/>
    <w:rsid w:val="00B05011"/>
    <w:rsid w:val="00B16A9A"/>
    <w:rsid w:val="00B17871"/>
    <w:rsid w:val="00B253E9"/>
    <w:rsid w:val="00B27B95"/>
    <w:rsid w:val="00B34E66"/>
    <w:rsid w:val="00B434F2"/>
    <w:rsid w:val="00B601B0"/>
    <w:rsid w:val="00B61F6F"/>
    <w:rsid w:val="00B7144D"/>
    <w:rsid w:val="00B71BC2"/>
    <w:rsid w:val="00B74D6F"/>
    <w:rsid w:val="00B762E6"/>
    <w:rsid w:val="00B92D86"/>
    <w:rsid w:val="00B9368C"/>
    <w:rsid w:val="00B96966"/>
    <w:rsid w:val="00BA0E1B"/>
    <w:rsid w:val="00BA4E57"/>
    <w:rsid w:val="00BA65E8"/>
    <w:rsid w:val="00BB1485"/>
    <w:rsid w:val="00BB1F2E"/>
    <w:rsid w:val="00BB3A15"/>
    <w:rsid w:val="00BB6613"/>
    <w:rsid w:val="00BC09CE"/>
    <w:rsid w:val="00BC14FC"/>
    <w:rsid w:val="00BC49EA"/>
    <w:rsid w:val="00BC58E5"/>
    <w:rsid w:val="00BD0C2D"/>
    <w:rsid w:val="00BF418F"/>
    <w:rsid w:val="00BF54AB"/>
    <w:rsid w:val="00C1357C"/>
    <w:rsid w:val="00C14A83"/>
    <w:rsid w:val="00C211C7"/>
    <w:rsid w:val="00C21424"/>
    <w:rsid w:val="00C34969"/>
    <w:rsid w:val="00C3502C"/>
    <w:rsid w:val="00C36365"/>
    <w:rsid w:val="00C42FED"/>
    <w:rsid w:val="00C44689"/>
    <w:rsid w:val="00C4555A"/>
    <w:rsid w:val="00C50376"/>
    <w:rsid w:val="00C612E5"/>
    <w:rsid w:val="00C637CF"/>
    <w:rsid w:val="00C748CB"/>
    <w:rsid w:val="00C82575"/>
    <w:rsid w:val="00C869E1"/>
    <w:rsid w:val="00C9134D"/>
    <w:rsid w:val="00C918E8"/>
    <w:rsid w:val="00C94B71"/>
    <w:rsid w:val="00C96103"/>
    <w:rsid w:val="00CA28C6"/>
    <w:rsid w:val="00CA3B96"/>
    <w:rsid w:val="00CB0B0C"/>
    <w:rsid w:val="00CB442E"/>
    <w:rsid w:val="00CC72E6"/>
    <w:rsid w:val="00CD2F54"/>
    <w:rsid w:val="00CD5164"/>
    <w:rsid w:val="00CE2274"/>
    <w:rsid w:val="00CE2CD1"/>
    <w:rsid w:val="00CE559B"/>
    <w:rsid w:val="00CE73B9"/>
    <w:rsid w:val="00CF0180"/>
    <w:rsid w:val="00CF312B"/>
    <w:rsid w:val="00CF6608"/>
    <w:rsid w:val="00CF76FB"/>
    <w:rsid w:val="00D1082B"/>
    <w:rsid w:val="00D2077D"/>
    <w:rsid w:val="00D24DB7"/>
    <w:rsid w:val="00D354C5"/>
    <w:rsid w:val="00D360B6"/>
    <w:rsid w:val="00D36A2D"/>
    <w:rsid w:val="00D4003A"/>
    <w:rsid w:val="00D45129"/>
    <w:rsid w:val="00D5784A"/>
    <w:rsid w:val="00D67ED8"/>
    <w:rsid w:val="00D70083"/>
    <w:rsid w:val="00D77B82"/>
    <w:rsid w:val="00D807A8"/>
    <w:rsid w:val="00D82678"/>
    <w:rsid w:val="00D848D0"/>
    <w:rsid w:val="00D857C2"/>
    <w:rsid w:val="00D87D5D"/>
    <w:rsid w:val="00D93419"/>
    <w:rsid w:val="00D9729D"/>
    <w:rsid w:val="00DA14A7"/>
    <w:rsid w:val="00DA3DA8"/>
    <w:rsid w:val="00DB026E"/>
    <w:rsid w:val="00DB0546"/>
    <w:rsid w:val="00DC0B8A"/>
    <w:rsid w:val="00DC4447"/>
    <w:rsid w:val="00DC531F"/>
    <w:rsid w:val="00DD194F"/>
    <w:rsid w:val="00DE06D7"/>
    <w:rsid w:val="00DE2A50"/>
    <w:rsid w:val="00DF38B9"/>
    <w:rsid w:val="00DF5798"/>
    <w:rsid w:val="00E0502F"/>
    <w:rsid w:val="00E062D2"/>
    <w:rsid w:val="00E23C2C"/>
    <w:rsid w:val="00E37947"/>
    <w:rsid w:val="00E401A5"/>
    <w:rsid w:val="00E45624"/>
    <w:rsid w:val="00E50FE8"/>
    <w:rsid w:val="00E625E9"/>
    <w:rsid w:val="00E638C1"/>
    <w:rsid w:val="00E63CC9"/>
    <w:rsid w:val="00E67B16"/>
    <w:rsid w:val="00E71242"/>
    <w:rsid w:val="00E7184B"/>
    <w:rsid w:val="00E75FF7"/>
    <w:rsid w:val="00E76613"/>
    <w:rsid w:val="00E80214"/>
    <w:rsid w:val="00E81B3F"/>
    <w:rsid w:val="00E82B03"/>
    <w:rsid w:val="00E84CBB"/>
    <w:rsid w:val="00E93314"/>
    <w:rsid w:val="00E96335"/>
    <w:rsid w:val="00EA57E1"/>
    <w:rsid w:val="00EB172E"/>
    <w:rsid w:val="00EB4F68"/>
    <w:rsid w:val="00EC0848"/>
    <w:rsid w:val="00EC0C4C"/>
    <w:rsid w:val="00EC1378"/>
    <w:rsid w:val="00EC238F"/>
    <w:rsid w:val="00ED0043"/>
    <w:rsid w:val="00ED2B03"/>
    <w:rsid w:val="00ED4B07"/>
    <w:rsid w:val="00ED5E19"/>
    <w:rsid w:val="00ED7FE2"/>
    <w:rsid w:val="00EE3C0A"/>
    <w:rsid w:val="00EE5A3C"/>
    <w:rsid w:val="00EE6BDB"/>
    <w:rsid w:val="00EF42EB"/>
    <w:rsid w:val="00F012AB"/>
    <w:rsid w:val="00F02C65"/>
    <w:rsid w:val="00F0708F"/>
    <w:rsid w:val="00F076EA"/>
    <w:rsid w:val="00F14268"/>
    <w:rsid w:val="00F22D15"/>
    <w:rsid w:val="00F24021"/>
    <w:rsid w:val="00F253C4"/>
    <w:rsid w:val="00F26711"/>
    <w:rsid w:val="00F30475"/>
    <w:rsid w:val="00F30514"/>
    <w:rsid w:val="00F3111A"/>
    <w:rsid w:val="00F51FB0"/>
    <w:rsid w:val="00F5281E"/>
    <w:rsid w:val="00F52FDF"/>
    <w:rsid w:val="00F532D2"/>
    <w:rsid w:val="00F55ACD"/>
    <w:rsid w:val="00F62C0E"/>
    <w:rsid w:val="00F6494E"/>
    <w:rsid w:val="00F66E58"/>
    <w:rsid w:val="00F720A7"/>
    <w:rsid w:val="00F7214A"/>
    <w:rsid w:val="00F92703"/>
    <w:rsid w:val="00FA0F16"/>
    <w:rsid w:val="00FB69FB"/>
    <w:rsid w:val="00FB6E15"/>
    <w:rsid w:val="00FC3D75"/>
    <w:rsid w:val="00FC68F8"/>
    <w:rsid w:val="00FD047C"/>
    <w:rsid w:val="00FD461D"/>
    <w:rsid w:val="00FD57CB"/>
    <w:rsid w:val="00FD6DB6"/>
    <w:rsid w:val="00FF63E0"/>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SCIInstitute/fluorender" TargetMode="External"/><Relationship Id="rId21" Type="http://schemas.openxmlformats.org/officeDocument/2006/relationships/image" Target="media/image19.png"/><Relationship Id="rId42" Type="http://schemas.openxmlformats.org/officeDocument/2006/relationships/image" Target="media/image40.png"/><Relationship Id="rId47" Type="http://schemas.openxmlformats.org/officeDocument/2006/relationships/image" Target="media/image45.png"/><Relationship Id="rId63" Type="http://schemas.openxmlformats.org/officeDocument/2006/relationships/image" Target="media/image61.png"/><Relationship Id="rId68" Type="http://schemas.openxmlformats.org/officeDocument/2006/relationships/image" Target="media/image66.png"/><Relationship Id="rId84" Type="http://schemas.openxmlformats.org/officeDocument/2006/relationships/image" Target="media/image82.png"/><Relationship Id="rId89" Type="http://schemas.openxmlformats.org/officeDocument/2006/relationships/image" Target="media/image87.png"/><Relationship Id="rId112" Type="http://schemas.openxmlformats.org/officeDocument/2006/relationships/image" Target="media/image110.png"/><Relationship Id="rId16" Type="http://schemas.openxmlformats.org/officeDocument/2006/relationships/hyperlink" Target="https://d.docs.live.net/6a73dd1f17cfc8cb/FluoRender/Manual_217_Aug-15.docx" TargetMode="External"/><Relationship Id="rId107" Type="http://schemas.openxmlformats.org/officeDocument/2006/relationships/image" Target="media/image105.png"/><Relationship Id="rId11" Type="http://schemas.openxmlformats.org/officeDocument/2006/relationships/header" Target="header1.xml"/><Relationship Id="rId32" Type="http://schemas.openxmlformats.org/officeDocument/2006/relationships/image" Target="media/image30.png"/><Relationship Id="rId37" Type="http://schemas.openxmlformats.org/officeDocument/2006/relationships/image" Target="media/image35.png"/><Relationship Id="rId53" Type="http://schemas.openxmlformats.org/officeDocument/2006/relationships/image" Target="media/image51.png"/><Relationship Id="rId58" Type="http://schemas.openxmlformats.org/officeDocument/2006/relationships/image" Target="media/image56.png"/><Relationship Id="rId74" Type="http://schemas.openxmlformats.org/officeDocument/2006/relationships/image" Target="media/image72.png"/><Relationship Id="rId79" Type="http://schemas.openxmlformats.org/officeDocument/2006/relationships/image" Target="media/image77.png"/><Relationship Id="rId102" Type="http://schemas.openxmlformats.org/officeDocument/2006/relationships/image" Target="media/image100.png"/><Relationship Id="rId123" Type="http://schemas.openxmlformats.org/officeDocument/2006/relationships/image" Target="media/image119.png"/><Relationship Id="rId128" Type="http://schemas.openxmlformats.org/officeDocument/2006/relationships/footer" Target="footer4.xml"/><Relationship Id="rId5" Type="http://schemas.openxmlformats.org/officeDocument/2006/relationships/styles" Target="styles.xml"/><Relationship Id="rId90" Type="http://schemas.openxmlformats.org/officeDocument/2006/relationships/image" Target="media/image88.png"/><Relationship Id="rId95" Type="http://schemas.openxmlformats.org/officeDocument/2006/relationships/image" Target="media/image93.png"/><Relationship Id="rId22" Type="http://schemas.openxmlformats.org/officeDocument/2006/relationships/image" Target="media/image20.png"/><Relationship Id="rId27" Type="http://schemas.openxmlformats.org/officeDocument/2006/relationships/image" Target="media/image25.png"/><Relationship Id="rId43" Type="http://schemas.openxmlformats.org/officeDocument/2006/relationships/image" Target="media/image41.png"/><Relationship Id="rId48" Type="http://schemas.openxmlformats.org/officeDocument/2006/relationships/image" Target="media/image46.png"/><Relationship Id="rId64" Type="http://schemas.openxmlformats.org/officeDocument/2006/relationships/image" Target="media/image62.png"/><Relationship Id="rId69" Type="http://schemas.openxmlformats.org/officeDocument/2006/relationships/image" Target="media/image67.png"/><Relationship Id="rId113" Type="http://schemas.openxmlformats.org/officeDocument/2006/relationships/image" Target="media/image111.png"/><Relationship Id="rId118" Type="http://schemas.openxmlformats.org/officeDocument/2006/relationships/image" Target="media/image115.png"/><Relationship Id="rId80" Type="http://schemas.openxmlformats.org/officeDocument/2006/relationships/image" Target="media/image78.png"/><Relationship Id="rId85" Type="http://schemas.openxmlformats.org/officeDocument/2006/relationships/image" Target="media/image83.png"/><Relationship Id="rId12" Type="http://schemas.openxmlformats.org/officeDocument/2006/relationships/header" Target="header2.xml"/><Relationship Id="rId17" Type="http://schemas.openxmlformats.org/officeDocument/2006/relationships/image" Target="media/image15.png"/><Relationship Id="rId33" Type="http://schemas.openxmlformats.org/officeDocument/2006/relationships/image" Target="media/image31.png"/><Relationship Id="rId38" Type="http://schemas.openxmlformats.org/officeDocument/2006/relationships/image" Target="media/image36.png"/><Relationship Id="rId59" Type="http://schemas.openxmlformats.org/officeDocument/2006/relationships/image" Target="media/image57.png"/><Relationship Id="rId103" Type="http://schemas.openxmlformats.org/officeDocument/2006/relationships/image" Target="media/image101.png"/><Relationship Id="rId108" Type="http://schemas.openxmlformats.org/officeDocument/2006/relationships/image" Target="media/image106.png"/><Relationship Id="rId124" Type="http://schemas.openxmlformats.org/officeDocument/2006/relationships/image" Target="media/image120.png"/><Relationship Id="rId129" Type="http://schemas.openxmlformats.org/officeDocument/2006/relationships/fontTable" Target="fontTable.xml"/><Relationship Id="rId54" Type="http://schemas.openxmlformats.org/officeDocument/2006/relationships/image" Target="media/image52.png"/><Relationship Id="rId70" Type="http://schemas.openxmlformats.org/officeDocument/2006/relationships/image" Target="media/image68.png"/><Relationship Id="rId75" Type="http://schemas.openxmlformats.org/officeDocument/2006/relationships/image" Target="media/image73.png"/><Relationship Id="rId91" Type="http://schemas.openxmlformats.org/officeDocument/2006/relationships/image" Target="media/image89.png"/><Relationship Id="rId96"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21.png"/><Relationship Id="rId28" Type="http://schemas.openxmlformats.org/officeDocument/2006/relationships/image" Target="media/image26.png"/><Relationship Id="rId49" Type="http://schemas.openxmlformats.org/officeDocument/2006/relationships/image" Target="media/image47.png"/><Relationship Id="rId114" Type="http://schemas.openxmlformats.org/officeDocument/2006/relationships/image" Target="media/image112.png"/><Relationship Id="rId119" Type="http://schemas.openxmlformats.org/officeDocument/2006/relationships/hyperlink" Target="http://www.khronos.org/opencl/" TargetMode="External"/><Relationship Id="rId44" Type="http://schemas.openxmlformats.org/officeDocument/2006/relationships/image" Target="media/image42.png"/><Relationship Id="rId60" Type="http://schemas.openxmlformats.org/officeDocument/2006/relationships/image" Target="media/image58.png"/><Relationship Id="rId65" Type="http://schemas.openxmlformats.org/officeDocument/2006/relationships/image" Target="media/image63.png"/><Relationship Id="rId81" Type="http://schemas.openxmlformats.org/officeDocument/2006/relationships/image" Target="media/image79.png"/><Relationship Id="rId86" Type="http://schemas.openxmlformats.org/officeDocument/2006/relationships/image" Target="media/image84.png"/><Relationship Id="rId130" Type="http://schemas.openxmlformats.org/officeDocument/2006/relationships/glossaryDocument" Target="glossary/document.xml"/><Relationship Id="rId13" Type="http://schemas.openxmlformats.org/officeDocument/2006/relationships/footer" Target="footer1.xml"/><Relationship Id="rId18" Type="http://schemas.openxmlformats.org/officeDocument/2006/relationships/image" Target="media/image16.png"/><Relationship Id="rId39" Type="http://schemas.openxmlformats.org/officeDocument/2006/relationships/image" Target="media/image37.png"/><Relationship Id="rId109" Type="http://schemas.openxmlformats.org/officeDocument/2006/relationships/image" Target="media/image107.png"/><Relationship Id="rId34" Type="http://schemas.openxmlformats.org/officeDocument/2006/relationships/image" Target="media/image32.png"/><Relationship Id="rId50" Type="http://schemas.openxmlformats.org/officeDocument/2006/relationships/image" Target="media/image48.png"/><Relationship Id="rId55" Type="http://schemas.openxmlformats.org/officeDocument/2006/relationships/image" Target="media/image53.png"/><Relationship Id="rId76" Type="http://schemas.openxmlformats.org/officeDocument/2006/relationships/image" Target="media/image74.png"/><Relationship Id="rId97" Type="http://schemas.openxmlformats.org/officeDocument/2006/relationships/image" Target="media/image95.png"/><Relationship Id="rId104" Type="http://schemas.openxmlformats.org/officeDocument/2006/relationships/image" Target="media/image102.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webSettings" Target="webSettings.xml"/><Relationship Id="rId71" Type="http://schemas.openxmlformats.org/officeDocument/2006/relationships/image" Target="media/image69.png"/><Relationship Id="rId92" Type="http://schemas.openxmlformats.org/officeDocument/2006/relationships/image" Target="media/image90.png"/><Relationship Id="rId2" Type="http://schemas.openxmlformats.org/officeDocument/2006/relationships/customXml" Target="../customXml/item2.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3.png"/><Relationship Id="rId66" Type="http://schemas.openxmlformats.org/officeDocument/2006/relationships/image" Target="media/image64.png"/><Relationship Id="rId87" Type="http://schemas.openxmlformats.org/officeDocument/2006/relationships/image" Target="media/image85.png"/><Relationship Id="rId110" Type="http://schemas.openxmlformats.org/officeDocument/2006/relationships/image" Target="media/image108.png"/><Relationship Id="rId115" Type="http://schemas.openxmlformats.org/officeDocument/2006/relationships/image" Target="media/image113.png"/><Relationship Id="rId131" Type="http://schemas.openxmlformats.org/officeDocument/2006/relationships/theme" Target="theme/theme1.xml"/><Relationship Id="rId61" Type="http://schemas.openxmlformats.org/officeDocument/2006/relationships/image" Target="media/image59.png"/><Relationship Id="rId82" Type="http://schemas.openxmlformats.org/officeDocument/2006/relationships/image" Target="media/image80.png"/><Relationship Id="rId19" Type="http://schemas.openxmlformats.org/officeDocument/2006/relationships/image" Target="media/image17.png"/><Relationship Id="rId14" Type="http://schemas.openxmlformats.org/officeDocument/2006/relationships/footer" Target="footer2.xml"/><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4.png"/><Relationship Id="rId77" Type="http://schemas.openxmlformats.org/officeDocument/2006/relationships/image" Target="media/image75.png"/><Relationship Id="rId100" Type="http://schemas.openxmlformats.org/officeDocument/2006/relationships/image" Target="media/image98.png"/><Relationship Id="rId105" Type="http://schemas.openxmlformats.org/officeDocument/2006/relationships/image" Target="media/image103.png"/><Relationship Id="rId126" Type="http://schemas.openxmlformats.org/officeDocument/2006/relationships/image" Target="media/image122.png"/><Relationship Id="rId8" Type="http://schemas.openxmlformats.org/officeDocument/2006/relationships/footnotes" Target="footnotes.xml"/><Relationship Id="rId51" Type="http://schemas.openxmlformats.org/officeDocument/2006/relationships/image" Target="media/image49.png"/><Relationship Id="rId72" Type="http://schemas.openxmlformats.org/officeDocument/2006/relationships/image" Target="media/image70.png"/><Relationship Id="rId93" Type="http://schemas.openxmlformats.org/officeDocument/2006/relationships/image" Target="media/image91.png"/><Relationship Id="rId98" Type="http://schemas.openxmlformats.org/officeDocument/2006/relationships/image" Target="media/image96.png"/><Relationship Id="rId121" Type="http://schemas.openxmlformats.org/officeDocument/2006/relationships/image" Target="media/image117.png"/><Relationship Id="rId3" Type="http://schemas.openxmlformats.org/officeDocument/2006/relationships/customXml" Target="../customXml/item3.xml"/><Relationship Id="rId25" Type="http://schemas.openxmlformats.org/officeDocument/2006/relationships/image" Target="media/image23.png"/><Relationship Id="rId46" Type="http://schemas.openxmlformats.org/officeDocument/2006/relationships/image" Target="media/image44.png"/><Relationship Id="rId67" Type="http://schemas.openxmlformats.org/officeDocument/2006/relationships/image" Target="media/image65.png"/><Relationship Id="rId116" Type="http://schemas.openxmlformats.org/officeDocument/2006/relationships/image" Target="media/image114.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60.png"/><Relationship Id="rId83" Type="http://schemas.openxmlformats.org/officeDocument/2006/relationships/image" Target="media/image81.png"/><Relationship Id="rId88" Type="http://schemas.openxmlformats.org/officeDocument/2006/relationships/image" Target="media/image86.png"/><Relationship Id="rId111" Type="http://schemas.openxmlformats.org/officeDocument/2006/relationships/image" Target="media/image109.png"/><Relationship Id="rId15" Type="http://schemas.openxmlformats.org/officeDocument/2006/relationships/hyperlink" Target="https://d.docs.live.net/6a73dd1f17cfc8cb/FluoRender/Manual_217_Aug-15.docx" TargetMode="External"/><Relationship Id="rId36" Type="http://schemas.openxmlformats.org/officeDocument/2006/relationships/image" Target="media/image34.png"/><Relationship Id="rId57" Type="http://schemas.openxmlformats.org/officeDocument/2006/relationships/image" Target="media/image55.png"/><Relationship Id="rId106" Type="http://schemas.openxmlformats.org/officeDocument/2006/relationships/image" Target="media/image104.png"/><Relationship Id="rId127" Type="http://schemas.openxmlformats.org/officeDocument/2006/relationships/footer" Target="footer3.xml"/><Relationship Id="rId10" Type="http://schemas.openxmlformats.org/officeDocument/2006/relationships/image" Target="media/image14.png"/><Relationship Id="rId31" Type="http://schemas.openxmlformats.org/officeDocument/2006/relationships/image" Target="media/image29.png"/><Relationship Id="rId52" Type="http://schemas.openxmlformats.org/officeDocument/2006/relationships/image" Target="media/image50.png"/><Relationship Id="rId73" Type="http://schemas.openxmlformats.org/officeDocument/2006/relationships/image" Target="media/image71.png"/><Relationship Id="rId78" Type="http://schemas.openxmlformats.org/officeDocument/2006/relationships/image" Target="media/image76.png"/><Relationship Id="rId94" Type="http://schemas.openxmlformats.org/officeDocument/2006/relationships/image" Target="media/image92.png"/><Relationship Id="rId99" Type="http://schemas.openxmlformats.org/officeDocument/2006/relationships/image" Target="media/image97.png"/><Relationship Id="rId101" Type="http://schemas.openxmlformats.org/officeDocument/2006/relationships/image" Target="media/image99.png"/><Relationship Id="rId122" Type="http://schemas.openxmlformats.org/officeDocument/2006/relationships/image" Target="media/image118.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F10"/>
    <w:rsid w:val="00132717"/>
    <w:rsid w:val="00145D04"/>
    <w:rsid w:val="001C278B"/>
    <w:rsid w:val="00257093"/>
    <w:rsid w:val="00395E74"/>
    <w:rsid w:val="003C2391"/>
    <w:rsid w:val="0046046D"/>
    <w:rsid w:val="004D3662"/>
    <w:rsid w:val="00587AED"/>
    <w:rsid w:val="00593C5B"/>
    <w:rsid w:val="005C2273"/>
    <w:rsid w:val="0060668F"/>
    <w:rsid w:val="00614606"/>
    <w:rsid w:val="00640441"/>
    <w:rsid w:val="006F053C"/>
    <w:rsid w:val="0070719C"/>
    <w:rsid w:val="00867F10"/>
    <w:rsid w:val="008A7519"/>
    <w:rsid w:val="0090003B"/>
    <w:rsid w:val="00917BF4"/>
    <w:rsid w:val="00A67DF0"/>
    <w:rsid w:val="00AF57D7"/>
    <w:rsid w:val="00C0677B"/>
    <w:rsid w:val="00C40C3A"/>
    <w:rsid w:val="00C67A81"/>
    <w:rsid w:val="00DE6B89"/>
    <w:rsid w:val="00E330F6"/>
    <w:rsid w:val="00EC6E4C"/>
    <w:rsid w:val="00EE5FD5"/>
    <w:rsid w:val="00F51CE6"/>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2015-08-25T00:00:00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7E5D51CD-219B-426D-8CDA-8455147B6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676</TotalTime>
  <Pages>87</Pages>
  <Words>19565</Words>
  <Characters>111525</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130829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Basis Unus</cp:lastModifiedBy>
  <cp:revision>34</cp:revision>
  <cp:lastPrinted>2015-08-28T17:07:00Z</cp:lastPrinted>
  <dcterms:created xsi:type="dcterms:W3CDTF">2015-08-06T17:25:00Z</dcterms:created>
  <dcterms:modified xsi:type="dcterms:W3CDTF">2015-08-28T17:08:00Z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