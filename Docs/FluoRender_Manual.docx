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3902713E" w14:textId="127BF170" w:rsidR="00DE51D6" w:rsidRDefault="006B5A72">
          <w:pPr>
            <w:pStyle w:val="TOC1"/>
            <w:rPr>
              <w:rFonts w:asciiTheme="minorHAnsi" w:hAnsiTheme="minorHAnsi"/>
              <w:b w:val="0"/>
              <w:bCs w:val="0"/>
              <w:noProof/>
              <w:color w:val="auto"/>
              <w:kern w:val="2"/>
              <w:sz w:val="22"/>
              <w:szCs w:val="22"/>
              <w:lang w:eastAsia="en-US"/>
              <w14:ligatures w14:val="standardContextual"/>
            </w:rPr>
          </w:pPr>
          <w:r>
            <w:fldChar w:fldCharType="begin"/>
          </w:r>
          <w:r>
            <w:instrText xml:space="preserve"> TOC \o "1-2" \n "2-2" \h \z \u </w:instrText>
          </w:r>
          <w:r>
            <w:fldChar w:fldCharType="separate"/>
          </w:r>
          <w:hyperlink w:anchor="_Toc141109394" w:history="1">
            <w:r w:rsidR="00DE51D6" w:rsidRPr="00715A50">
              <w:rPr>
                <w:rStyle w:val="Hyperlink"/>
                <w:noProof/>
              </w:rPr>
              <w:t>List of Figures</w:t>
            </w:r>
            <w:r w:rsidR="00DE51D6">
              <w:rPr>
                <w:noProof/>
                <w:webHidden/>
              </w:rPr>
              <w:tab/>
            </w:r>
            <w:r w:rsidR="00DE51D6">
              <w:rPr>
                <w:noProof/>
                <w:webHidden/>
              </w:rPr>
              <w:fldChar w:fldCharType="begin"/>
            </w:r>
            <w:r w:rsidR="00DE51D6">
              <w:rPr>
                <w:noProof/>
                <w:webHidden/>
              </w:rPr>
              <w:instrText xml:space="preserve"> PAGEREF _Toc141109394 \h </w:instrText>
            </w:r>
            <w:r w:rsidR="00DE51D6">
              <w:rPr>
                <w:noProof/>
                <w:webHidden/>
              </w:rPr>
            </w:r>
            <w:r w:rsidR="00DE51D6">
              <w:rPr>
                <w:noProof/>
                <w:webHidden/>
              </w:rPr>
              <w:fldChar w:fldCharType="separate"/>
            </w:r>
            <w:r w:rsidR="001C2AE9">
              <w:rPr>
                <w:noProof/>
                <w:webHidden/>
              </w:rPr>
              <w:t>6</w:t>
            </w:r>
            <w:r w:rsidR="00DE51D6">
              <w:rPr>
                <w:noProof/>
                <w:webHidden/>
              </w:rPr>
              <w:fldChar w:fldCharType="end"/>
            </w:r>
          </w:hyperlink>
        </w:p>
        <w:p w14:paraId="2DBF1F28" w14:textId="491A90F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395" w:history="1">
            <w:r w:rsidR="00DE51D6" w:rsidRPr="00715A50">
              <w:rPr>
                <w:rStyle w:val="Hyperlink"/>
                <w:noProof/>
                <w14:scene3d>
                  <w14:camera w14:prst="orthographicFront"/>
                  <w14:lightRig w14:rig="threePt" w14:dir="t">
                    <w14:rot w14:lat="0" w14:lon="0" w14:rev="0"/>
                  </w14:lightRig>
                </w14:scene3d>
              </w:rPr>
              <w:t>Chapter 1</w:t>
            </w:r>
            <w:r w:rsidR="00DE51D6" w:rsidRPr="00715A50">
              <w:rPr>
                <w:rStyle w:val="Hyperlink"/>
                <w:noProof/>
              </w:rPr>
              <w:t xml:space="preserve"> What’s New in Version 2.29.3</w:t>
            </w:r>
            <w:r w:rsidR="00DE51D6">
              <w:rPr>
                <w:noProof/>
                <w:webHidden/>
              </w:rPr>
              <w:tab/>
            </w:r>
            <w:r w:rsidR="00DE51D6">
              <w:rPr>
                <w:noProof/>
                <w:webHidden/>
              </w:rPr>
              <w:fldChar w:fldCharType="begin"/>
            </w:r>
            <w:r w:rsidR="00DE51D6">
              <w:rPr>
                <w:noProof/>
                <w:webHidden/>
              </w:rPr>
              <w:instrText xml:space="preserve"> PAGEREF _Toc141109395 \h </w:instrText>
            </w:r>
            <w:r w:rsidR="00DE51D6">
              <w:rPr>
                <w:noProof/>
                <w:webHidden/>
              </w:rPr>
            </w:r>
            <w:r w:rsidR="00DE51D6">
              <w:rPr>
                <w:noProof/>
                <w:webHidden/>
              </w:rPr>
              <w:fldChar w:fldCharType="separate"/>
            </w:r>
            <w:r w:rsidR="001C2AE9">
              <w:rPr>
                <w:noProof/>
                <w:webHidden/>
              </w:rPr>
              <w:t>8</w:t>
            </w:r>
            <w:r w:rsidR="00DE51D6">
              <w:rPr>
                <w:noProof/>
                <w:webHidden/>
              </w:rPr>
              <w:fldChar w:fldCharType="end"/>
            </w:r>
          </w:hyperlink>
        </w:p>
        <w:p w14:paraId="181B0DE3" w14:textId="32A39A09"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396" w:history="1">
            <w:r w:rsidR="00DE51D6" w:rsidRPr="00715A50">
              <w:rPr>
                <w:rStyle w:val="Hyperlink"/>
                <w:noProof/>
                <w14:scene3d>
                  <w14:camera w14:prst="orthographicFront"/>
                  <w14:lightRig w14:rig="threePt" w14:dir="t">
                    <w14:rot w14:lat="0" w14:lon="0" w14:rev="0"/>
                  </w14:lightRig>
                </w14:scene3d>
              </w:rPr>
              <w:t>Chapter 2</w:t>
            </w:r>
            <w:r w:rsidR="00DE51D6" w:rsidRPr="00715A50">
              <w:rPr>
                <w:rStyle w:val="Hyperlink"/>
                <w:noProof/>
              </w:rPr>
              <w:t xml:space="preserve"> Installation</w:t>
            </w:r>
            <w:r w:rsidR="00DE51D6">
              <w:rPr>
                <w:noProof/>
                <w:webHidden/>
              </w:rPr>
              <w:tab/>
            </w:r>
            <w:r w:rsidR="00DE51D6">
              <w:rPr>
                <w:noProof/>
                <w:webHidden/>
              </w:rPr>
              <w:fldChar w:fldCharType="begin"/>
            </w:r>
            <w:r w:rsidR="00DE51D6">
              <w:rPr>
                <w:noProof/>
                <w:webHidden/>
              </w:rPr>
              <w:instrText xml:space="preserve"> PAGEREF _Toc141109396 \h </w:instrText>
            </w:r>
            <w:r w:rsidR="00DE51D6">
              <w:rPr>
                <w:noProof/>
                <w:webHidden/>
              </w:rPr>
            </w:r>
            <w:r w:rsidR="00DE51D6">
              <w:rPr>
                <w:noProof/>
                <w:webHidden/>
              </w:rPr>
              <w:fldChar w:fldCharType="separate"/>
            </w:r>
            <w:r w:rsidR="001C2AE9">
              <w:rPr>
                <w:noProof/>
                <w:webHidden/>
              </w:rPr>
              <w:t>14</w:t>
            </w:r>
            <w:r w:rsidR="00DE51D6">
              <w:rPr>
                <w:noProof/>
                <w:webHidden/>
              </w:rPr>
              <w:fldChar w:fldCharType="end"/>
            </w:r>
          </w:hyperlink>
        </w:p>
        <w:p w14:paraId="60F07476" w14:textId="77777777" w:rsidR="00DE51D6" w:rsidRDefault="00000000">
          <w:pPr>
            <w:pStyle w:val="TOC2"/>
            <w:rPr>
              <w:rFonts w:asciiTheme="minorHAnsi" w:hAnsiTheme="minorHAnsi"/>
              <w:noProof/>
              <w:color w:val="auto"/>
              <w:kern w:val="2"/>
              <w:lang w:eastAsia="en-US"/>
              <w14:ligatures w14:val="standardContextual"/>
            </w:rPr>
          </w:pPr>
          <w:hyperlink w:anchor="_Toc141109397" w:history="1">
            <w:r w:rsidR="00DE51D6" w:rsidRPr="00715A50">
              <w:rPr>
                <w:rStyle w:val="Hyperlink"/>
                <w:noProof/>
              </w:rPr>
              <w:t>Install FluoRender on Microsoft Windows</w:t>
            </w:r>
          </w:hyperlink>
        </w:p>
        <w:p w14:paraId="03B0B926" w14:textId="77777777" w:rsidR="00DE51D6" w:rsidRDefault="00000000">
          <w:pPr>
            <w:pStyle w:val="TOC2"/>
            <w:rPr>
              <w:rFonts w:asciiTheme="minorHAnsi" w:hAnsiTheme="minorHAnsi"/>
              <w:noProof/>
              <w:color w:val="auto"/>
              <w:kern w:val="2"/>
              <w:lang w:eastAsia="en-US"/>
              <w14:ligatures w14:val="standardContextual"/>
            </w:rPr>
          </w:pPr>
          <w:hyperlink w:anchor="_Toc141109398" w:history="1">
            <w:r w:rsidR="00DE51D6" w:rsidRPr="00715A50">
              <w:rPr>
                <w:rStyle w:val="Hyperlink"/>
                <w:noProof/>
              </w:rPr>
              <w:t>Install FluoRender on Mac OS X/macOS</w:t>
            </w:r>
          </w:hyperlink>
        </w:p>
        <w:p w14:paraId="2DBB97F6" w14:textId="77777777" w:rsidR="00DE51D6" w:rsidRDefault="00000000">
          <w:pPr>
            <w:pStyle w:val="TOC2"/>
            <w:rPr>
              <w:rFonts w:asciiTheme="minorHAnsi" w:hAnsiTheme="minorHAnsi"/>
              <w:noProof/>
              <w:color w:val="auto"/>
              <w:kern w:val="2"/>
              <w:lang w:eastAsia="en-US"/>
              <w14:ligatures w14:val="standardContextual"/>
            </w:rPr>
          </w:pPr>
          <w:hyperlink w:anchor="_Toc141109399" w:history="1">
            <w:r w:rsidR="00DE51D6" w:rsidRPr="00715A50">
              <w:rPr>
                <w:rStyle w:val="Hyperlink"/>
                <w:noProof/>
              </w:rPr>
              <w:t>Build FluoRender on Linux Systems</w:t>
            </w:r>
          </w:hyperlink>
        </w:p>
        <w:p w14:paraId="10C171D7" w14:textId="7B113EEE"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0" w:history="1">
            <w:r w:rsidR="00DE51D6" w:rsidRPr="00715A50">
              <w:rPr>
                <w:rStyle w:val="Hyperlink"/>
                <w:noProof/>
                <w14:scene3d>
                  <w14:camera w14:prst="orthographicFront"/>
                  <w14:lightRig w14:rig="threePt" w14:dir="t">
                    <w14:rot w14:lat="0" w14:lon="0" w14:rev="0"/>
                  </w14:lightRig>
                </w14:scene3d>
              </w:rPr>
              <w:t>Chapter 3</w:t>
            </w:r>
            <w:r w:rsidR="00DE51D6" w:rsidRPr="00715A50">
              <w:rPr>
                <w:rStyle w:val="Hyperlink"/>
                <w:noProof/>
              </w:rPr>
              <w:t xml:space="preserve"> FluoRender User Interface</w:t>
            </w:r>
            <w:r w:rsidR="00DE51D6">
              <w:rPr>
                <w:noProof/>
                <w:webHidden/>
              </w:rPr>
              <w:tab/>
            </w:r>
            <w:r w:rsidR="00DE51D6">
              <w:rPr>
                <w:noProof/>
                <w:webHidden/>
              </w:rPr>
              <w:fldChar w:fldCharType="begin"/>
            </w:r>
            <w:r w:rsidR="00DE51D6">
              <w:rPr>
                <w:noProof/>
                <w:webHidden/>
              </w:rPr>
              <w:instrText xml:space="preserve"> PAGEREF _Toc141109400 \h </w:instrText>
            </w:r>
            <w:r w:rsidR="00DE51D6">
              <w:rPr>
                <w:noProof/>
                <w:webHidden/>
              </w:rPr>
            </w:r>
            <w:r w:rsidR="00DE51D6">
              <w:rPr>
                <w:noProof/>
                <w:webHidden/>
              </w:rPr>
              <w:fldChar w:fldCharType="separate"/>
            </w:r>
            <w:r w:rsidR="001C2AE9">
              <w:rPr>
                <w:noProof/>
                <w:webHidden/>
              </w:rPr>
              <w:t>22</w:t>
            </w:r>
            <w:r w:rsidR="00DE51D6">
              <w:rPr>
                <w:noProof/>
                <w:webHidden/>
              </w:rPr>
              <w:fldChar w:fldCharType="end"/>
            </w:r>
          </w:hyperlink>
        </w:p>
        <w:p w14:paraId="683904CB" w14:textId="77777777" w:rsidR="00DE51D6" w:rsidRDefault="00000000">
          <w:pPr>
            <w:pStyle w:val="TOC2"/>
            <w:rPr>
              <w:rFonts w:asciiTheme="minorHAnsi" w:hAnsiTheme="minorHAnsi"/>
              <w:noProof/>
              <w:color w:val="auto"/>
              <w:kern w:val="2"/>
              <w:lang w:eastAsia="en-US"/>
              <w14:ligatures w14:val="standardContextual"/>
            </w:rPr>
          </w:pPr>
          <w:hyperlink w:anchor="_Toc141109401" w:history="1">
            <w:r w:rsidR="00DE51D6" w:rsidRPr="00715A50">
              <w:rPr>
                <w:rStyle w:val="Hyperlink"/>
                <w:noProof/>
              </w:rPr>
              <w:t>FluoRender on Windows</w:t>
            </w:r>
          </w:hyperlink>
        </w:p>
        <w:p w14:paraId="6E79C8B8" w14:textId="77777777" w:rsidR="00DE51D6" w:rsidRDefault="00000000">
          <w:pPr>
            <w:pStyle w:val="TOC2"/>
            <w:rPr>
              <w:rFonts w:asciiTheme="minorHAnsi" w:hAnsiTheme="minorHAnsi"/>
              <w:noProof/>
              <w:color w:val="auto"/>
              <w:kern w:val="2"/>
              <w:lang w:eastAsia="en-US"/>
              <w14:ligatures w14:val="standardContextual"/>
            </w:rPr>
          </w:pPr>
          <w:hyperlink w:anchor="_Toc141109402" w:history="1">
            <w:r w:rsidR="00DE51D6" w:rsidRPr="00715A50">
              <w:rPr>
                <w:rStyle w:val="Hyperlink"/>
                <w:noProof/>
              </w:rPr>
              <w:t>FluoRender on macOS</w:t>
            </w:r>
          </w:hyperlink>
        </w:p>
        <w:p w14:paraId="5116270A" w14:textId="77777777" w:rsidR="00DE51D6" w:rsidRDefault="00000000">
          <w:pPr>
            <w:pStyle w:val="TOC2"/>
            <w:rPr>
              <w:rFonts w:asciiTheme="minorHAnsi" w:hAnsiTheme="minorHAnsi"/>
              <w:noProof/>
              <w:color w:val="auto"/>
              <w:kern w:val="2"/>
              <w:lang w:eastAsia="en-US"/>
              <w14:ligatures w14:val="standardContextual"/>
            </w:rPr>
          </w:pPr>
          <w:hyperlink w:anchor="_Toc141109403" w:history="1">
            <w:r w:rsidR="00DE51D6" w:rsidRPr="00715A50">
              <w:rPr>
                <w:rStyle w:val="Hyperlink"/>
                <w:noProof/>
              </w:rPr>
              <w:t>Reorganizing FluoRender’s User Interface</w:t>
            </w:r>
          </w:hyperlink>
        </w:p>
        <w:p w14:paraId="59E48F8F" w14:textId="4EBC656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4" w:history="1">
            <w:r w:rsidR="00DE51D6" w:rsidRPr="00715A50">
              <w:rPr>
                <w:rStyle w:val="Hyperlink"/>
                <w:noProof/>
                <w14:scene3d>
                  <w14:camera w14:prst="orthographicFront"/>
                  <w14:lightRig w14:rig="threePt" w14:dir="t">
                    <w14:rot w14:lat="0" w14:lon="0" w14:rev="0"/>
                  </w14:lightRig>
                </w14:scene3d>
              </w:rPr>
              <w:t>Chapter 4</w:t>
            </w:r>
            <w:r w:rsidR="00DE51D6" w:rsidRPr="00715A50">
              <w:rPr>
                <w:rStyle w:val="Hyperlink"/>
                <w:noProof/>
              </w:rPr>
              <w:t xml:space="preserve"> Loading Data</w:t>
            </w:r>
            <w:r w:rsidR="00DE51D6">
              <w:rPr>
                <w:noProof/>
                <w:webHidden/>
              </w:rPr>
              <w:tab/>
            </w:r>
            <w:r w:rsidR="00DE51D6">
              <w:rPr>
                <w:noProof/>
                <w:webHidden/>
              </w:rPr>
              <w:fldChar w:fldCharType="begin"/>
            </w:r>
            <w:r w:rsidR="00DE51D6">
              <w:rPr>
                <w:noProof/>
                <w:webHidden/>
              </w:rPr>
              <w:instrText xml:space="preserve"> PAGEREF _Toc141109404 \h </w:instrText>
            </w:r>
            <w:r w:rsidR="00DE51D6">
              <w:rPr>
                <w:noProof/>
                <w:webHidden/>
              </w:rPr>
            </w:r>
            <w:r w:rsidR="00DE51D6">
              <w:rPr>
                <w:noProof/>
                <w:webHidden/>
              </w:rPr>
              <w:fldChar w:fldCharType="separate"/>
            </w:r>
            <w:r w:rsidR="001C2AE9">
              <w:rPr>
                <w:noProof/>
                <w:webHidden/>
              </w:rPr>
              <w:t>25</w:t>
            </w:r>
            <w:r w:rsidR="00DE51D6">
              <w:rPr>
                <w:noProof/>
                <w:webHidden/>
              </w:rPr>
              <w:fldChar w:fldCharType="end"/>
            </w:r>
          </w:hyperlink>
        </w:p>
        <w:p w14:paraId="3064547D" w14:textId="77777777" w:rsidR="00DE51D6" w:rsidRDefault="00000000">
          <w:pPr>
            <w:pStyle w:val="TOC2"/>
            <w:rPr>
              <w:rFonts w:asciiTheme="minorHAnsi" w:hAnsiTheme="minorHAnsi"/>
              <w:noProof/>
              <w:color w:val="auto"/>
              <w:kern w:val="2"/>
              <w:lang w:eastAsia="en-US"/>
              <w14:ligatures w14:val="standardContextual"/>
            </w:rPr>
          </w:pPr>
          <w:hyperlink w:anchor="_Toc141109405" w:history="1">
            <w:r w:rsidR="00DE51D6" w:rsidRPr="00715A50">
              <w:rPr>
                <w:rStyle w:val="Hyperlink"/>
                <w:noProof/>
              </w:rPr>
              <w:t>Volume Data</w:t>
            </w:r>
          </w:hyperlink>
        </w:p>
        <w:p w14:paraId="140A1CB3" w14:textId="77777777" w:rsidR="00DE51D6" w:rsidRDefault="00000000">
          <w:pPr>
            <w:pStyle w:val="TOC2"/>
            <w:rPr>
              <w:rFonts w:asciiTheme="minorHAnsi" w:hAnsiTheme="minorHAnsi"/>
              <w:noProof/>
              <w:color w:val="auto"/>
              <w:kern w:val="2"/>
              <w:lang w:eastAsia="en-US"/>
              <w14:ligatures w14:val="standardContextual"/>
            </w:rPr>
          </w:pPr>
          <w:hyperlink w:anchor="_Toc141109406" w:history="1">
            <w:r w:rsidR="00DE51D6" w:rsidRPr="00715A50">
              <w:rPr>
                <w:rStyle w:val="Hyperlink"/>
                <w:noProof/>
              </w:rPr>
              <w:t>ImageJ &amp; Bioformats Plugin</w:t>
            </w:r>
          </w:hyperlink>
        </w:p>
        <w:p w14:paraId="62FBB7F9" w14:textId="77777777" w:rsidR="00DE51D6" w:rsidRDefault="00000000">
          <w:pPr>
            <w:pStyle w:val="TOC2"/>
            <w:rPr>
              <w:rFonts w:asciiTheme="minorHAnsi" w:hAnsiTheme="minorHAnsi"/>
              <w:noProof/>
              <w:color w:val="auto"/>
              <w:kern w:val="2"/>
              <w:lang w:eastAsia="en-US"/>
              <w14:ligatures w14:val="standardContextual"/>
            </w:rPr>
          </w:pPr>
          <w:hyperlink w:anchor="_Toc141109407" w:history="1">
            <w:r w:rsidR="00DE51D6" w:rsidRPr="00715A50">
              <w:rPr>
                <w:rStyle w:val="Hyperlink"/>
                <w:noProof/>
              </w:rPr>
              <w:t>Mesh Data</w:t>
            </w:r>
          </w:hyperlink>
        </w:p>
        <w:p w14:paraId="6DCDA718" w14:textId="7049E71D"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8" w:history="1">
            <w:r w:rsidR="00DE51D6" w:rsidRPr="00715A50">
              <w:rPr>
                <w:rStyle w:val="Hyperlink"/>
                <w:noProof/>
                <w14:scene3d>
                  <w14:camera w14:prst="orthographicFront"/>
                  <w14:lightRig w14:rig="threePt" w14:dir="t">
                    <w14:rot w14:lat="0" w14:lon="0" w14:rev="0"/>
                  </w14:lightRig>
                </w14:scene3d>
              </w:rPr>
              <w:t>Chapter 5</w:t>
            </w:r>
            <w:r w:rsidR="00DE51D6" w:rsidRPr="00715A50">
              <w:rPr>
                <w:rStyle w:val="Hyperlink"/>
                <w:noProof/>
              </w:rPr>
              <w:t xml:space="preserve"> Managing Data Sets</w:t>
            </w:r>
            <w:r w:rsidR="00DE51D6">
              <w:rPr>
                <w:noProof/>
                <w:webHidden/>
              </w:rPr>
              <w:tab/>
            </w:r>
            <w:r w:rsidR="00DE51D6">
              <w:rPr>
                <w:noProof/>
                <w:webHidden/>
              </w:rPr>
              <w:fldChar w:fldCharType="begin"/>
            </w:r>
            <w:r w:rsidR="00DE51D6">
              <w:rPr>
                <w:noProof/>
                <w:webHidden/>
              </w:rPr>
              <w:instrText xml:space="preserve"> PAGEREF _Toc141109408 \h </w:instrText>
            </w:r>
            <w:r w:rsidR="00DE51D6">
              <w:rPr>
                <w:noProof/>
                <w:webHidden/>
              </w:rPr>
            </w:r>
            <w:r w:rsidR="00DE51D6">
              <w:rPr>
                <w:noProof/>
                <w:webHidden/>
              </w:rPr>
              <w:fldChar w:fldCharType="separate"/>
            </w:r>
            <w:r w:rsidR="001C2AE9">
              <w:rPr>
                <w:noProof/>
                <w:webHidden/>
              </w:rPr>
              <w:t>30</w:t>
            </w:r>
            <w:r w:rsidR="00DE51D6">
              <w:rPr>
                <w:noProof/>
                <w:webHidden/>
              </w:rPr>
              <w:fldChar w:fldCharType="end"/>
            </w:r>
          </w:hyperlink>
        </w:p>
        <w:p w14:paraId="0590232E" w14:textId="128E041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9" w:history="1">
            <w:r w:rsidR="00DE51D6" w:rsidRPr="00715A50">
              <w:rPr>
                <w:rStyle w:val="Hyperlink"/>
                <w:noProof/>
                <w14:scene3d>
                  <w14:camera w14:prst="orthographicFront"/>
                  <w14:lightRig w14:rig="threePt" w14:dir="t">
                    <w14:rot w14:lat="0" w14:lon="0" w14:rev="0"/>
                  </w14:lightRig>
                </w14:scene3d>
              </w:rPr>
              <w:t>Chapter 6</w:t>
            </w:r>
            <w:r w:rsidR="00DE51D6" w:rsidRPr="00715A50">
              <w:rPr>
                <w:rStyle w:val="Hyperlink"/>
                <w:noProof/>
              </w:rPr>
              <w:t xml:space="preserve"> Managing Workspace</w:t>
            </w:r>
            <w:r w:rsidR="00DE51D6">
              <w:rPr>
                <w:noProof/>
                <w:webHidden/>
              </w:rPr>
              <w:tab/>
            </w:r>
            <w:r w:rsidR="00DE51D6">
              <w:rPr>
                <w:noProof/>
                <w:webHidden/>
              </w:rPr>
              <w:fldChar w:fldCharType="begin"/>
            </w:r>
            <w:r w:rsidR="00DE51D6">
              <w:rPr>
                <w:noProof/>
                <w:webHidden/>
              </w:rPr>
              <w:instrText xml:space="preserve"> PAGEREF _Toc141109409 \h </w:instrText>
            </w:r>
            <w:r w:rsidR="00DE51D6">
              <w:rPr>
                <w:noProof/>
                <w:webHidden/>
              </w:rPr>
            </w:r>
            <w:r w:rsidR="00DE51D6">
              <w:rPr>
                <w:noProof/>
                <w:webHidden/>
              </w:rPr>
              <w:fldChar w:fldCharType="separate"/>
            </w:r>
            <w:r w:rsidR="001C2AE9">
              <w:rPr>
                <w:noProof/>
                <w:webHidden/>
              </w:rPr>
              <w:t>33</w:t>
            </w:r>
            <w:r w:rsidR="00DE51D6">
              <w:rPr>
                <w:noProof/>
                <w:webHidden/>
              </w:rPr>
              <w:fldChar w:fldCharType="end"/>
            </w:r>
          </w:hyperlink>
        </w:p>
        <w:p w14:paraId="05A25F13" w14:textId="77777777" w:rsidR="00DE51D6" w:rsidRDefault="00000000">
          <w:pPr>
            <w:pStyle w:val="TOC2"/>
            <w:rPr>
              <w:rFonts w:asciiTheme="minorHAnsi" w:hAnsiTheme="minorHAnsi"/>
              <w:noProof/>
              <w:color w:val="auto"/>
              <w:kern w:val="2"/>
              <w:lang w:eastAsia="en-US"/>
              <w14:ligatures w14:val="standardContextual"/>
            </w:rPr>
          </w:pPr>
          <w:hyperlink w:anchor="_Toc141109410" w:history="1">
            <w:r w:rsidR="00DE51D6" w:rsidRPr="00715A50">
              <w:rPr>
                <w:rStyle w:val="Hyperlink"/>
                <w:noProof/>
              </w:rPr>
              <w:t>Toolbar Icons</w:t>
            </w:r>
          </w:hyperlink>
        </w:p>
        <w:p w14:paraId="41261AB1" w14:textId="77777777" w:rsidR="00DE51D6" w:rsidRDefault="00000000">
          <w:pPr>
            <w:pStyle w:val="TOC2"/>
            <w:rPr>
              <w:rFonts w:asciiTheme="minorHAnsi" w:hAnsiTheme="minorHAnsi"/>
              <w:noProof/>
              <w:color w:val="auto"/>
              <w:kern w:val="2"/>
              <w:lang w:eastAsia="en-US"/>
              <w14:ligatures w14:val="standardContextual"/>
            </w:rPr>
          </w:pPr>
          <w:hyperlink w:anchor="_Toc141109411" w:history="1">
            <w:r w:rsidR="00DE51D6" w:rsidRPr="00715A50">
              <w:rPr>
                <w:rStyle w:val="Hyperlink"/>
                <w:noProof/>
              </w:rPr>
              <w:t>Context Menu Commands</w:t>
            </w:r>
          </w:hyperlink>
        </w:p>
        <w:p w14:paraId="6DDADA61" w14:textId="23FE866C"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12" w:history="1">
            <w:r w:rsidR="00DE51D6" w:rsidRPr="00715A50">
              <w:rPr>
                <w:rStyle w:val="Hyperlink"/>
                <w:noProof/>
                <w14:scene3d>
                  <w14:camera w14:prst="orthographicFront"/>
                  <w14:lightRig w14:rig="threePt" w14:dir="t">
                    <w14:rot w14:lat="0" w14:lon="0" w14:rev="0"/>
                  </w14:lightRig>
                </w14:scene3d>
              </w:rPr>
              <w:t>Chapter 7</w:t>
            </w:r>
            <w:r w:rsidR="00DE51D6" w:rsidRPr="00715A50">
              <w:rPr>
                <w:rStyle w:val="Hyperlink"/>
                <w:noProof/>
              </w:rPr>
              <w:t xml:space="preserve"> Basic Render View Operations</w:t>
            </w:r>
            <w:r w:rsidR="00DE51D6">
              <w:rPr>
                <w:noProof/>
                <w:webHidden/>
              </w:rPr>
              <w:tab/>
            </w:r>
            <w:r w:rsidR="00DE51D6">
              <w:rPr>
                <w:noProof/>
                <w:webHidden/>
              </w:rPr>
              <w:fldChar w:fldCharType="begin"/>
            </w:r>
            <w:r w:rsidR="00DE51D6">
              <w:rPr>
                <w:noProof/>
                <w:webHidden/>
              </w:rPr>
              <w:instrText xml:space="preserve"> PAGEREF _Toc141109412 \h </w:instrText>
            </w:r>
            <w:r w:rsidR="00DE51D6">
              <w:rPr>
                <w:noProof/>
                <w:webHidden/>
              </w:rPr>
            </w:r>
            <w:r w:rsidR="00DE51D6">
              <w:rPr>
                <w:noProof/>
                <w:webHidden/>
              </w:rPr>
              <w:fldChar w:fldCharType="separate"/>
            </w:r>
            <w:r w:rsidR="001C2AE9">
              <w:rPr>
                <w:noProof/>
                <w:webHidden/>
              </w:rPr>
              <w:t>36</w:t>
            </w:r>
            <w:r w:rsidR="00DE51D6">
              <w:rPr>
                <w:noProof/>
                <w:webHidden/>
              </w:rPr>
              <w:fldChar w:fldCharType="end"/>
            </w:r>
          </w:hyperlink>
        </w:p>
        <w:p w14:paraId="7FF8B285" w14:textId="77777777" w:rsidR="00DE51D6" w:rsidRDefault="00000000">
          <w:pPr>
            <w:pStyle w:val="TOC2"/>
            <w:rPr>
              <w:rFonts w:asciiTheme="minorHAnsi" w:hAnsiTheme="minorHAnsi"/>
              <w:noProof/>
              <w:color w:val="auto"/>
              <w:kern w:val="2"/>
              <w:lang w:eastAsia="en-US"/>
              <w14:ligatures w14:val="standardContextual"/>
            </w:rPr>
          </w:pPr>
          <w:hyperlink w:anchor="_Toc141109413" w:history="1">
            <w:r w:rsidR="00DE51D6" w:rsidRPr="00715A50">
              <w:rPr>
                <w:rStyle w:val="Hyperlink"/>
                <w:noProof/>
              </w:rPr>
              <w:t>Multi-view Management</w:t>
            </w:r>
          </w:hyperlink>
        </w:p>
        <w:p w14:paraId="02E59F1E" w14:textId="77777777" w:rsidR="00DE51D6" w:rsidRDefault="00000000">
          <w:pPr>
            <w:pStyle w:val="TOC2"/>
            <w:rPr>
              <w:rFonts w:asciiTheme="minorHAnsi" w:hAnsiTheme="minorHAnsi"/>
              <w:noProof/>
              <w:color w:val="auto"/>
              <w:kern w:val="2"/>
              <w:lang w:eastAsia="en-US"/>
              <w14:ligatures w14:val="standardContextual"/>
            </w:rPr>
          </w:pPr>
          <w:hyperlink w:anchor="_Toc141109414" w:history="1">
            <w:r w:rsidR="00DE51D6" w:rsidRPr="00715A50">
              <w:rPr>
                <w:rStyle w:val="Hyperlink"/>
                <w:noProof/>
              </w:rPr>
              <w:t>Interactions</w:t>
            </w:r>
          </w:hyperlink>
        </w:p>
        <w:p w14:paraId="3E15ECAF" w14:textId="77777777" w:rsidR="00DE51D6" w:rsidRDefault="00000000">
          <w:pPr>
            <w:pStyle w:val="TOC2"/>
            <w:rPr>
              <w:rFonts w:asciiTheme="minorHAnsi" w:hAnsiTheme="minorHAnsi"/>
              <w:noProof/>
              <w:color w:val="auto"/>
              <w:kern w:val="2"/>
              <w:lang w:eastAsia="en-US"/>
              <w14:ligatures w14:val="standardContextual"/>
            </w:rPr>
          </w:pPr>
          <w:hyperlink w:anchor="_Toc141109415" w:history="1">
            <w:r w:rsidR="00DE51D6" w:rsidRPr="00715A50">
              <w:rPr>
                <w:rStyle w:val="Hyperlink"/>
                <w:noProof/>
              </w:rPr>
              <w:t>Channel Intermixing Methods</w:t>
            </w:r>
          </w:hyperlink>
        </w:p>
        <w:p w14:paraId="6A25C48C" w14:textId="77777777" w:rsidR="00DE51D6" w:rsidRDefault="00000000">
          <w:pPr>
            <w:pStyle w:val="TOC2"/>
            <w:rPr>
              <w:rFonts w:asciiTheme="minorHAnsi" w:hAnsiTheme="minorHAnsi"/>
              <w:noProof/>
              <w:color w:val="auto"/>
              <w:kern w:val="2"/>
              <w:lang w:eastAsia="en-US"/>
              <w14:ligatures w14:val="standardContextual"/>
            </w:rPr>
          </w:pPr>
          <w:hyperlink w:anchor="_Toc141109416" w:history="1">
            <w:r w:rsidR="00DE51D6" w:rsidRPr="00715A50">
              <w:rPr>
                <w:rStyle w:val="Hyperlink"/>
                <w:noProof/>
              </w:rPr>
              <w:t>Render View Settings</w:t>
            </w:r>
          </w:hyperlink>
        </w:p>
        <w:p w14:paraId="45F230EF" w14:textId="77777777" w:rsidR="00DE51D6" w:rsidRDefault="00000000">
          <w:pPr>
            <w:pStyle w:val="TOC2"/>
            <w:rPr>
              <w:rFonts w:asciiTheme="minorHAnsi" w:hAnsiTheme="minorHAnsi"/>
              <w:noProof/>
              <w:color w:val="auto"/>
              <w:kern w:val="2"/>
              <w:lang w:eastAsia="en-US"/>
              <w14:ligatures w14:val="standardContextual"/>
            </w:rPr>
          </w:pPr>
          <w:hyperlink w:anchor="_Toc141109417" w:history="1">
            <w:r w:rsidR="00DE51D6" w:rsidRPr="00715A50">
              <w:rPr>
                <w:rStyle w:val="Hyperlink"/>
                <w:noProof/>
              </w:rPr>
              <w:t>Capturing Render View</w:t>
            </w:r>
          </w:hyperlink>
        </w:p>
        <w:p w14:paraId="774C2740" w14:textId="77777777" w:rsidR="00DE51D6" w:rsidRDefault="00000000">
          <w:pPr>
            <w:pStyle w:val="TOC2"/>
            <w:rPr>
              <w:rFonts w:asciiTheme="minorHAnsi" w:hAnsiTheme="minorHAnsi"/>
              <w:noProof/>
              <w:color w:val="auto"/>
              <w:kern w:val="2"/>
              <w:lang w:eastAsia="en-US"/>
              <w14:ligatures w14:val="standardContextual"/>
            </w:rPr>
          </w:pPr>
          <w:hyperlink w:anchor="_Toc141109418" w:history="1">
            <w:r w:rsidR="00DE51D6" w:rsidRPr="00715A50">
              <w:rPr>
                <w:rStyle w:val="Hyperlink"/>
                <w:noProof/>
              </w:rPr>
              <w:t>Full Screen Mode (Microsoft Windows Only)</w:t>
            </w:r>
          </w:hyperlink>
        </w:p>
        <w:p w14:paraId="3F8AA7B4" w14:textId="77777777" w:rsidR="00DE51D6" w:rsidRDefault="00000000">
          <w:pPr>
            <w:pStyle w:val="TOC2"/>
            <w:rPr>
              <w:rFonts w:asciiTheme="minorHAnsi" w:hAnsiTheme="minorHAnsi"/>
              <w:noProof/>
              <w:color w:val="auto"/>
              <w:kern w:val="2"/>
              <w:lang w:eastAsia="en-US"/>
              <w14:ligatures w14:val="standardContextual"/>
            </w:rPr>
          </w:pPr>
          <w:hyperlink w:anchor="_Toc141109419" w:history="1">
            <w:r w:rsidR="00DE51D6" w:rsidRPr="00715A50">
              <w:rPr>
                <w:rStyle w:val="Hyperlink"/>
                <w:noProof/>
              </w:rPr>
              <w:t>Standard Orthographic Views</w:t>
            </w:r>
          </w:hyperlink>
        </w:p>
        <w:p w14:paraId="45507C22" w14:textId="6722035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20" w:history="1">
            <w:r w:rsidR="00DE51D6" w:rsidRPr="00715A50">
              <w:rPr>
                <w:rStyle w:val="Hyperlink"/>
                <w:noProof/>
                <w14:scene3d>
                  <w14:camera w14:prst="orthographicFront"/>
                  <w14:lightRig w14:rig="threePt" w14:dir="t">
                    <w14:rot w14:lat="0" w14:lon="0" w14:rev="0"/>
                  </w14:lightRig>
                </w14:scene3d>
              </w:rPr>
              <w:t>Chapter 8</w:t>
            </w:r>
            <w:r w:rsidR="00DE51D6" w:rsidRPr="00715A50">
              <w:rPr>
                <w:rStyle w:val="Hyperlink"/>
                <w:noProof/>
              </w:rPr>
              <w:t xml:space="preserve"> Adjusting Volume Properties</w:t>
            </w:r>
            <w:r w:rsidR="00DE51D6">
              <w:rPr>
                <w:noProof/>
                <w:webHidden/>
              </w:rPr>
              <w:tab/>
            </w:r>
            <w:r w:rsidR="00DE51D6">
              <w:rPr>
                <w:noProof/>
                <w:webHidden/>
              </w:rPr>
              <w:fldChar w:fldCharType="begin"/>
            </w:r>
            <w:r w:rsidR="00DE51D6">
              <w:rPr>
                <w:noProof/>
                <w:webHidden/>
              </w:rPr>
              <w:instrText xml:space="preserve"> PAGEREF _Toc141109420 \h </w:instrText>
            </w:r>
            <w:r w:rsidR="00DE51D6">
              <w:rPr>
                <w:noProof/>
                <w:webHidden/>
              </w:rPr>
            </w:r>
            <w:r w:rsidR="00DE51D6">
              <w:rPr>
                <w:noProof/>
                <w:webHidden/>
              </w:rPr>
              <w:fldChar w:fldCharType="separate"/>
            </w:r>
            <w:r w:rsidR="001C2AE9">
              <w:rPr>
                <w:noProof/>
                <w:webHidden/>
              </w:rPr>
              <w:t>44</w:t>
            </w:r>
            <w:r w:rsidR="00DE51D6">
              <w:rPr>
                <w:noProof/>
                <w:webHidden/>
              </w:rPr>
              <w:fldChar w:fldCharType="end"/>
            </w:r>
          </w:hyperlink>
        </w:p>
        <w:p w14:paraId="3BB6F2BA" w14:textId="77777777" w:rsidR="00DE51D6" w:rsidRDefault="00000000">
          <w:pPr>
            <w:pStyle w:val="TOC2"/>
            <w:rPr>
              <w:rFonts w:asciiTheme="minorHAnsi" w:hAnsiTheme="minorHAnsi"/>
              <w:noProof/>
              <w:color w:val="auto"/>
              <w:kern w:val="2"/>
              <w:lang w:eastAsia="en-US"/>
              <w14:ligatures w14:val="standardContextual"/>
            </w:rPr>
          </w:pPr>
          <w:hyperlink w:anchor="_Toc141109421" w:history="1">
            <w:r w:rsidR="00DE51D6" w:rsidRPr="00715A50">
              <w:rPr>
                <w:rStyle w:val="Hyperlink"/>
                <w:noProof/>
              </w:rPr>
              <w:t>Transfer Function Settings</w:t>
            </w:r>
          </w:hyperlink>
        </w:p>
        <w:p w14:paraId="748AA342" w14:textId="77777777" w:rsidR="00DE51D6" w:rsidRDefault="00000000">
          <w:pPr>
            <w:pStyle w:val="TOC2"/>
            <w:rPr>
              <w:rFonts w:asciiTheme="minorHAnsi" w:hAnsiTheme="minorHAnsi"/>
              <w:noProof/>
              <w:color w:val="auto"/>
              <w:kern w:val="2"/>
              <w:lang w:eastAsia="en-US"/>
              <w14:ligatures w14:val="standardContextual"/>
            </w:rPr>
          </w:pPr>
          <w:hyperlink w:anchor="_Toc141109422" w:history="1">
            <w:r w:rsidR="00DE51D6" w:rsidRPr="00715A50">
              <w:rPr>
                <w:rStyle w:val="Hyperlink"/>
                <w:noProof/>
              </w:rPr>
              <w:t>Effect Settings</w:t>
            </w:r>
          </w:hyperlink>
        </w:p>
        <w:p w14:paraId="05A60514" w14:textId="77777777" w:rsidR="00DE51D6" w:rsidRDefault="00000000">
          <w:pPr>
            <w:pStyle w:val="TOC2"/>
            <w:rPr>
              <w:rFonts w:asciiTheme="minorHAnsi" w:hAnsiTheme="minorHAnsi"/>
              <w:noProof/>
              <w:color w:val="auto"/>
              <w:kern w:val="2"/>
              <w:lang w:eastAsia="en-US"/>
              <w14:ligatures w14:val="standardContextual"/>
            </w:rPr>
          </w:pPr>
          <w:hyperlink w:anchor="_Toc141109423" w:history="1">
            <w:r w:rsidR="00DE51D6" w:rsidRPr="00715A50">
              <w:rPr>
                <w:rStyle w:val="Hyperlink"/>
                <w:noProof/>
              </w:rPr>
              <w:t>MIP Render Mode</w:t>
            </w:r>
          </w:hyperlink>
        </w:p>
        <w:p w14:paraId="4D1D8B89" w14:textId="77777777" w:rsidR="00DE51D6" w:rsidRDefault="00000000">
          <w:pPr>
            <w:pStyle w:val="TOC2"/>
            <w:rPr>
              <w:rFonts w:asciiTheme="minorHAnsi" w:hAnsiTheme="minorHAnsi"/>
              <w:noProof/>
              <w:color w:val="auto"/>
              <w:kern w:val="2"/>
              <w:lang w:eastAsia="en-US"/>
              <w14:ligatures w14:val="standardContextual"/>
            </w:rPr>
          </w:pPr>
          <w:hyperlink w:anchor="_Toc141109424" w:history="1">
            <w:r w:rsidR="00DE51D6" w:rsidRPr="00715A50">
              <w:rPr>
                <w:rStyle w:val="Hyperlink"/>
                <w:noProof/>
              </w:rPr>
              <w:t>High Transparency Render Mode</w:t>
            </w:r>
          </w:hyperlink>
        </w:p>
        <w:p w14:paraId="017ED440" w14:textId="77777777" w:rsidR="00DE51D6" w:rsidRDefault="00000000">
          <w:pPr>
            <w:pStyle w:val="TOC2"/>
            <w:rPr>
              <w:rFonts w:asciiTheme="minorHAnsi" w:hAnsiTheme="minorHAnsi"/>
              <w:noProof/>
              <w:color w:val="auto"/>
              <w:kern w:val="2"/>
              <w:lang w:eastAsia="en-US"/>
              <w14:ligatures w14:val="standardContextual"/>
            </w:rPr>
          </w:pPr>
          <w:hyperlink w:anchor="_Toc141109425" w:history="1">
            <w:r w:rsidR="00DE51D6" w:rsidRPr="00715A50">
              <w:rPr>
                <w:rStyle w:val="Hyperlink"/>
                <w:noProof/>
              </w:rPr>
              <w:t>Component Display</w:t>
            </w:r>
          </w:hyperlink>
        </w:p>
        <w:p w14:paraId="79A147AE" w14:textId="77777777" w:rsidR="00DE51D6" w:rsidRDefault="00000000">
          <w:pPr>
            <w:pStyle w:val="TOC2"/>
            <w:rPr>
              <w:rFonts w:asciiTheme="minorHAnsi" w:hAnsiTheme="minorHAnsi"/>
              <w:noProof/>
              <w:color w:val="auto"/>
              <w:kern w:val="2"/>
              <w:lang w:eastAsia="en-US"/>
              <w14:ligatures w14:val="standardContextual"/>
            </w:rPr>
          </w:pPr>
          <w:hyperlink w:anchor="_Toc141109426" w:history="1">
            <w:r w:rsidR="00DE51D6" w:rsidRPr="00715A50">
              <w:rPr>
                <w:rStyle w:val="Hyperlink"/>
                <w:noProof/>
              </w:rPr>
              <w:t>Quality Settings</w:t>
            </w:r>
          </w:hyperlink>
        </w:p>
        <w:p w14:paraId="3B47D367" w14:textId="77777777" w:rsidR="00DE51D6" w:rsidRDefault="00000000">
          <w:pPr>
            <w:pStyle w:val="TOC2"/>
            <w:rPr>
              <w:rFonts w:asciiTheme="minorHAnsi" w:hAnsiTheme="minorHAnsi"/>
              <w:noProof/>
              <w:color w:val="auto"/>
              <w:kern w:val="2"/>
              <w:lang w:eastAsia="en-US"/>
              <w14:ligatures w14:val="standardContextual"/>
            </w:rPr>
          </w:pPr>
          <w:hyperlink w:anchor="_Toc141109427" w:history="1">
            <w:r w:rsidR="00DE51D6" w:rsidRPr="00715A50">
              <w:rPr>
                <w:rStyle w:val="Hyperlink"/>
                <w:noProof/>
              </w:rPr>
              <w:t>Other Settings</w:t>
            </w:r>
          </w:hyperlink>
        </w:p>
        <w:p w14:paraId="4D85D8BB" w14:textId="77777777" w:rsidR="00DE51D6" w:rsidRDefault="00000000">
          <w:pPr>
            <w:pStyle w:val="TOC2"/>
            <w:rPr>
              <w:rFonts w:asciiTheme="minorHAnsi" w:hAnsiTheme="minorHAnsi"/>
              <w:noProof/>
              <w:color w:val="auto"/>
              <w:kern w:val="2"/>
              <w:lang w:eastAsia="en-US"/>
              <w14:ligatures w14:val="standardContextual"/>
            </w:rPr>
          </w:pPr>
          <w:hyperlink w:anchor="_Toc141109428" w:history="1">
            <w:r w:rsidR="00DE51D6" w:rsidRPr="00715A50">
              <w:rPr>
                <w:rStyle w:val="Hyperlink"/>
                <w:noProof/>
              </w:rPr>
              <w:t>Synchronize Settings</w:t>
            </w:r>
          </w:hyperlink>
        </w:p>
        <w:p w14:paraId="22D84E42" w14:textId="77777777" w:rsidR="00DE51D6" w:rsidRDefault="00000000">
          <w:pPr>
            <w:pStyle w:val="TOC2"/>
            <w:rPr>
              <w:rFonts w:asciiTheme="minorHAnsi" w:hAnsiTheme="minorHAnsi"/>
              <w:noProof/>
              <w:color w:val="auto"/>
              <w:kern w:val="2"/>
              <w:lang w:eastAsia="en-US"/>
              <w14:ligatures w14:val="standardContextual"/>
            </w:rPr>
          </w:pPr>
          <w:hyperlink w:anchor="_Toc141109429" w:history="1">
            <w:r w:rsidR="00DE51D6" w:rsidRPr="00715A50">
              <w:rPr>
                <w:rStyle w:val="Hyperlink"/>
                <w:noProof/>
              </w:rPr>
              <w:t>Mode Combinations</w:t>
            </w:r>
          </w:hyperlink>
        </w:p>
        <w:p w14:paraId="5F3F0906" w14:textId="7FA39855"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0" w:history="1">
            <w:r w:rsidR="00DE51D6" w:rsidRPr="00715A50">
              <w:rPr>
                <w:rStyle w:val="Hyperlink"/>
                <w:noProof/>
                <w14:scene3d>
                  <w14:camera w14:prst="orthographicFront"/>
                  <w14:lightRig w14:rig="threePt" w14:dir="t">
                    <w14:rot w14:lat="0" w14:lon="0" w14:rev="0"/>
                  </w14:lightRig>
                </w14:scene3d>
              </w:rPr>
              <w:t>Chapter 9</w:t>
            </w:r>
            <w:r w:rsidR="00DE51D6" w:rsidRPr="00715A50">
              <w:rPr>
                <w:rStyle w:val="Hyperlink"/>
                <w:noProof/>
              </w:rPr>
              <w:t xml:space="preserve"> Output Adjustment</w:t>
            </w:r>
            <w:r w:rsidR="00DE51D6">
              <w:rPr>
                <w:noProof/>
                <w:webHidden/>
              </w:rPr>
              <w:tab/>
            </w:r>
            <w:r w:rsidR="00DE51D6">
              <w:rPr>
                <w:noProof/>
                <w:webHidden/>
              </w:rPr>
              <w:fldChar w:fldCharType="begin"/>
            </w:r>
            <w:r w:rsidR="00DE51D6">
              <w:rPr>
                <w:noProof/>
                <w:webHidden/>
              </w:rPr>
              <w:instrText xml:space="preserve"> PAGEREF _Toc141109430 \h </w:instrText>
            </w:r>
            <w:r w:rsidR="00DE51D6">
              <w:rPr>
                <w:noProof/>
                <w:webHidden/>
              </w:rPr>
            </w:r>
            <w:r w:rsidR="00DE51D6">
              <w:rPr>
                <w:noProof/>
                <w:webHidden/>
              </w:rPr>
              <w:fldChar w:fldCharType="separate"/>
            </w:r>
            <w:r w:rsidR="001C2AE9">
              <w:rPr>
                <w:noProof/>
                <w:webHidden/>
              </w:rPr>
              <w:t>53</w:t>
            </w:r>
            <w:r w:rsidR="00DE51D6">
              <w:rPr>
                <w:noProof/>
                <w:webHidden/>
              </w:rPr>
              <w:fldChar w:fldCharType="end"/>
            </w:r>
          </w:hyperlink>
        </w:p>
        <w:p w14:paraId="104A1D39" w14:textId="2AAC493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1" w:history="1">
            <w:r w:rsidR="00DE51D6" w:rsidRPr="00715A50">
              <w:rPr>
                <w:rStyle w:val="Hyperlink"/>
                <w:noProof/>
                <w14:scene3d>
                  <w14:camera w14:prst="orthographicFront"/>
                  <w14:lightRig w14:rig="threePt" w14:dir="t">
                    <w14:rot w14:lat="0" w14:lon="0" w14:rev="0"/>
                  </w14:lightRig>
                </w14:scene3d>
              </w:rPr>
              <w:t>Chapter 10</w:t>
            </w:r>
            <w:r w:rsidR="00DE51D6" w:rsidRPr="00715A50">
              <w:rPr>
                <w:rStyle w:val="Hyperlink"/>
                <w:noProof/>
              </w:rPr>
              <w:t xml:space="preserve"> Clipping Volumes</w:t>
            </w:r>
            <w:r w:rsidR="00DE51D6">
              <w:rPr>
                <w:noProof/>
                <w:webHidden/>
              </w:rPr>
              <w:tab/>
            </w:r>
            <w:r w:rsidR="00DE51D6">
              <w:rPr>
                <w:noProof/>
                <w:webHidden/>
              </w:rPr>
              <w:fldChar w:fldCharType="begin"/>
            </w:r>
            <w:r w:rsidR="00DE51D6">
              <w:rPr>
                <w:noProof/>
                <w:webHidden/>
              </w:rPr>
              <w:instrText xml:space="preserve"> PAGEREF _Toc141109431 \h </w:instrText>
            </w:r>
            <w:r w:rsidR="00DE51D6">
              <w:rPr>
                <w:noProof/>
                <w:webHidden/>
              </w:rPr>
            </w:r>
            <w:r w:rsidR="00DE51D6">
              <w:rPr>
                <w:noProof/>
                <w:webHidden/>
              </w:rPr>
              <w:fldChar w:fldCharType="separate"/>
            </w:r>
            <w:r w:rsidR="001C2AE9">
              <w:rPr>
                <w:noProof/>
                <w:webHidden/>
              </w:rPr>
              <w:t>55</w:t>
            </w:r>
            <w:r w:rsidR="00DE51D6">
              <w:rPr>
                <w:noProof/>
                <w:webHidden/>
              </w:rPr>
              <w:fldChar w:fldCharType="end"/>
            </w:r>
          </w:hyperlink>
        </w:p>
        <w:p w14:paraId="064FD8B8" w14:textId="77777777" w:rsidR="00DE51D6" w:rsidRDefault="00000000">
          <w:pPr>
            <w:pStyle w:val="TOC2"/>
            <w:rPr>
              <w:rFonts w:asciiTheme="minorHAnsi" w:hAnsiTheme="minorHAnsi"/>
              <w:noProof/>
              <w:color w:val="auto"/>
              <w:kern w:val="2"/>
              <w:lang w:eastAsia="en-US"/>
              <w14:ligatures w14:val="standardContextual"/>
            </w:rPr>
          </w:pPr>
          <w:hyperlink w:anchor="_Toc141109432" w:history="1">
            <w:r w:rsidR="00DE51D6" w:rsidRPr="00715A50">
              <w:rPr>
                <w:rStyle w:val="Hyperlink"/>
                <w:noProof/>
              </w:rPr>
              <w:t>Clipping Plane Display Controls</w:t>
            </w:r>
          </w:hyperlink>
        </w:p>
        <w:p w14:paraId="4039C97C" w14:textId="77777777" w:rsidR="00DE51D6" w:rsidRDefault="00000000">
          <w:pPr>
            <w:pStyle w:val="TOC2"/>
            <w:rPr>
              <w:rFonts w:asciiTheme="minorHAnsi" w:hAnsiTheme="minorHAnsi"/>
              <w:noProof/>
              <w:color w:val="auto"/>
              <w:kern w:val="2"/>
              <w:lang w:eastAsia="en-US"/>
              <w14:ligatures w14:val="standardContextual"/>
            </w:rPr>
          </w:pPr>
          <w:hyperlink w:anchor="_Toc141109433" w:history="1">
            <w:r w:rsidR="00DE51D6" w:rsidRPr="00715A50">
              <w:rPr>
                <w:rStyle w:val="Hyperlink"/>
                <w:noProof/>
              </w:rPr>
              <w:t>Clipping Plane Translations</w:t>
            </w:r>
          </w:hyperlink>
        </w:p>
        <w:p w14:paraId="03F36E32" w14:textId="77777777" w:rsidR="00DE51D6" w:rsidRDefault="00000000">
          <w:pPr>
            <w:pStyle w:val="TOC2"/>
            <w:rPr>
              <w:rFonts w:asciiTheme="minorHAnsi" w:hAnsiTheme="minorHAnsi"/>
              <w:noProof/>
              <w:color w:val="auto"/>
              <w:kern w:val="2"/>
              <w:lang w:eastAsia="en-US"/>
              <w14:ligatures w14:val="standardContextual"/>
            </w:rPr>
          </w:pPr>
          <w:hyperlink w:anchor="_Toc141109434" w:history="1">
            <w:r w:rsidR="00DE51D6" w:rsidRPr="00715A50">
              <w:rPr>
                <w:rStyle w:val="Hyperlink"/>
                <w:noProof/>
              </w:rPr>
              <w:t>Clipping Plane Rotations</w:t>
            </w:r>
          </w:hyperlink>
        </w:p>
        <w:p w14:paraId="2CD726F8" w14:textId="15F21C8B"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5" w:history="1">
            <w:r w:rsidR="00DE51D6" w:rsidRPr="00715A50">
              <w:rPr>
                <w:rStyle w:val="Hyperlink"/>
                <w:noProof/>
                <w14:scene3d>
                  <w14:camera w14:prst="orthographicFront"/>
                  <w14:lightRig w14:rig="threePt" w14:dir="t">
                    <w14:rot w14:lat="0" w14:lon="0" w14:rev="0"/>
                  </w14:lightRig>
                </w14:scene3d>
              </w:rPr>
              <w:t>Chapter 11</w:t>
            </w:r>
            <w:r w:rsidR="00DE51D6" w:rsidRPr="00715A50">
              <w:rPr>
                <w:rStyle w:val="Hyperlink"/>
                <w:noProof/>
              </w:rPr>
              <w:t xml:space="preserve"> Adjusting Mesh Properties</w:t>
            </w:r>
            <w:r w:rsidR="00DE51D6">
              <w:rPr>
                <w:noProof/>
                <w:webHidden/>
              </w:rPr>
              <w:tab/>
            </w:r>
            <w:r w:rsidR="00DE51D6">
              <w:rPr>
                <w:noProof/>
                <w:webHidden/>
              </w:rPr>
              <w:fldChar w:fldCharType="begin"/>
            </w:r>
            <w:r w:rsidR="00DE51D6">
              <w:rPr>
                <w:noProof/>
                <w:webHidden/>
              </w:rPr>
              <w:instrText xml:space="preserve"> PAGEREF _Toc141109435 \h </w:instrText>
            </w:r>
            <w:r w:rsidR="00DE51D6">
              <w:rPr>
                <w:noProof/>
                <w:webHidden/>
              </w:rPr>
            </w:r>
            <w:r w:rsidR="00DE51D6">
              <w:rPr>
                <w:noProof/>
                <w:webHidden/>
              </w:rPr>
              <w:fldChar w:fldCharType="separate"/>
            </w:r>
            <w:r w:rsidR="001C2AE9">
              <w:rPr>
                <w:noProof/>
                <w:webHidden/>
              </w:rPr>
              <w:t>57</w:t>
            </w:r>
            <w:r w:rsidR="00DE51D6">
              <w:rPr>
                <w:noProof/>
                <w:webHidden/>
              </w:rPr>
              <w:fldChar w:fldCharType="end"/>
            </w:r>
          </w:hyperlink>
        </w:p>
        <w:p w14:paraId="54FEB16A" w14:textId="77777777" w:rsidR="00DE51D6" w:rsidRDefault="00000000">
          <w:pPr>
            <w:pStyle w:val="TOC2"/>
            <w:rPr>
              <w:rFonts w:asciiTheme="minorHAnsi" w:hAnsiTheme="minorHAnsi"/>
              <w:noProof/>
              <w:color w:val="auto"/>
              <w:kern w:val="2"/>
              <w:lang w:eastAsia="en-US"/>
              <w14:ligatures w14:val="standardContextual"/>
            </w:rPr>
          </w:pPr>
          <w:hyperlink w:anchor="_Toc141109436" w:history="1">
            <w:r w:rsidR="00DE51D6" w:rsidRPr="00715A50">
              <w:rPr>
                <w:rStyle w:val="Hyperlink"/>
                <w:noProof/>
              </w:rPr>
              <w:t>Basic Mesh Properties</w:t>
            </w:r>
          </w:hyperlink>
        </w:p>
        <w:p w14:paraId="49E907A0" w14:textId="77777777" w:rsidR="00DE51D6" w:rsidRDefault="00000000">
          <w:pPr>
            <w:pStyle w:val="TOC2"/>
            <w:rPr>
              <w:rFonts w:asciiTheme="minorHAnsi" w:hAnsiTheme="minorHAnsi"/>
              <w:noProof/>
              <w:color w:val="auto"/>
              <w:kern w:val="2"/>
              <w:lang w:eastAsia="en-US"/>
              <w14:ligatures w14:val="standardContextual"/>
            </w:rPr>
          </w:pPr>
          <w:hyperlink w:anchor="_Toc141109437" w:history="1">
            <w:r w:rsidR="00DE51D6" w:rsidRPr="00715A50">
              <w:rPr>
                <w:rStyle w:val="Hyperlink"/>
                <w:noProof/>
              </w:rPr>
              <w:t>Mesh Manipulations</w:t>
            </w:r>
          </w:hyperlink>
        </w:p>
        <w:p w14:paraId="0BD64FFB" w14:textId="517E22FA"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8" w:history="1">
            <w:r w:rsidR="00DE51D6" w:rsidRPr="00715A50">
              <w:rPr>
                <w:rStyle w:val="Hyperlink"/>
                <w:noProof/>
                <w14:scene3d>
                  <w14:camera w14:prst="orthographicFront"/>
                  <w14:lightRig w14:rig="threePt" w14:dir="t">
                    <w14:rot w14:lat="0" w14:lon="0" w14:rev="0"/>
                  </w14:lightRig>
                </w14:scene3d>
              </w:rPr>
              <w:t>Chapter 12</w:t>
            </w:r>
            <w:r w:rsidR="00DE51D6" w:rsidRPr="00715A50">
              <w:rPr>
                <w:rStyle w:val="Hyperlink"/>
                <w:noProof/>
              </w:rPr>
              <w:t xml:space="preserve"> Movie Playback and Export</w:t>
            </w:r>
            <w:r w:rsidR="00DE51D6">
              <w:rPr>
                <w:noProof/>
                <w:webHidden/>
              </w:rPr>
              <w:tab/>
            </w:r>
            <w:r w:rsidR="00DE51D6">
              <w:rPr>
                <w:noProof/>
                <w:webHidden/>
              </w:rPr>
              <w:fldChar w:fldCharType="begin"/>
            </w:r>
            <w:r w:rsidR="00DE51D6">
              <w:rPr>
                <w:noProof/>
                <w:webHidden/>
              </w:rPr>
              <w:instrText xml:space="preserve"> PAGEREF _Toc141109438 \h </w:instrText>
            </w:r>
            <w:r w:rsidR="00DE51D6">
              <w:rPr>
                <w:noProof/>
                <w:webHidden/>
              </w:rPr>
            </w:r>
            <w:r w:rsidR="00DE51D6">
              <w:rPr>
                <w:noProof/>
                <w:webHidden/>
              </w:rPr>
              <w:fldChar w:fldCharType="separate"/>
            </w:r>
            <w:r w:rsidR="001C2AE9">
              <w:rPr>
                <w:noProof/>
                <w:webHidden/>
              </w:rPr>
              <w:t>59</w:t>
            </w:r>
            <w:r w:rsidR="00DE51D6">
              <w:rPr>
                <w:noProof/>
                <w:webHidden/>
              </w:rPr>
              <w:fldChar w:fldCharType="end"/>
            </w:r>
          </w:hyperlink>
        </w:p>
        <w:p w14:paraId="37C71545" w14:textId="77777777" w:rsidR="00DE51D6" w:rsidRDefault="00000000">
          <w:pPr>
            <w:pStyle w:val="TOC2"/>
            <w:rPr>
              <w:rFonts w:asciiTheme="minorHAnsi" w:hAnsiTheme="minorHAnsi"/>
              <w:noProof/>
              <w:color w:val="auto"/>
              <w:kern w:val="2"/>
              <w:lang w:eastAsia="en-US"/>
              <w14:ligatures w14:val="standardContextual"/>
            </w:rPr>
          </w:pPr>
          <w:hyperlink w:anchor="_Toc141109439" w:history="1">
            <w:r w:rsidR="00DE51D6" w:rsidRPr="00715A50">
              <w:rPr>
                <w:rStyle w:val="Hyperlink"/>
                <w:noProof/>
              </w:rPr>
              <w:t>Basic Movie Operations</w:t>
            </w:r>
          </w:hyperlink>
        </w:p>
        <w:p w14:paraId="6B87BDAC" w14:textId="77777777" w:rsidR="00DE51D6" w:rsidRDefault="00000000">
          <w:pPr>
            <w:pStyle w:val="TOC2"/>
            <w:rPr>
              <w:rFonts w:asciiTheme="minorHAnsi" w:hAnsiTheme="minorHAnsi"/>
              <w:noProof/>
              <w:color w:val="auto"/>
              <w:kern w:val="2"/>
              <w:lang w:eastAsia="en-US"/>
              <w14:ligatures w14:val="standardContextual"/>
            </w:rPr>
          </w:pPr>
          <w:hyperlink w:anchor="_Toc141109440" w:history="1">
            <w:r w:rsidR="00DE51D6" w:rsidRPr="00715A50">
              <w:rPr>
                <w:rStyle w:val="Hyperlink"/>
                <w:noProof/>
              </w:rPr>
              <w:t>Advanced Key Frame Movies</w:t>
            </w:r>
          </w:hyperlink>
        </w:p>
        <w:p w14:paraId="518465DF" w14:textId="77777777" w:rsidR="00DE51D6" w:rsidRDefault="00000000">
          <w:pPr>
            <w:pStyle w:val="TOC2"/>
            <w:rPr>
              <w:rFonts w:asciiTheme="minorHAnsi" w:hAnsiTheme="minorHAnsi"/>
              <w:noProof/>
              <w:color w:val="auto"/>
              <w:kern w:val="2"/>
              <w:lang w:eastAsia="en-US"/>
              <w14:ligatures w14:val="standardContextual"/>
            </w:rPr>
          </w:pPr>
          <w:hyperlink w:anchor="_Toc141109441" w:history="1">
            <w:r w:rsidR="00DE51D6" w:rsidRPr="00715A50">
              <w:rPr>
                <w:rStyle w:val="Hyperlink"/>
                <w:noProof/>
              </w:rPr>
              <w:t>Automatic Key Generation</w:t>
            </w:r>
          </w:hyperlink>
        </w:p>
        <w:p w14:paraId="5F44F58D" w14:textId="77777777" w:rsidR="00DE51D6" w:rsidRDefault="00000000">
          <w:pPr>
            <w:pStyle w:val="TOC2"/>
            <w:rPr>
              <w:rFonts w:asciiTheme="minorHAnsi" w:hAnsiTheme="minorHAnsi"/>
              <w:noProof/>
              <w:color w:val="auto"/>
              <w:kern w:val="2"/>
              <w:lang w:eastAsia="en-US"/>
              <w14:ligatures w14:val="standardContextual"/>
            </w:rPr>
          </w:pPr>
          <w:hyperlink w:anchor="_Toc141109442" w:history="1">
            <w:r w:rsidR="00DE51D6" w:rsidRPr="00715A50">
              <w:rPr>
                <w:rStyle w:val="Hyperlink"/>
                <w:noProof/>
              </w:rPr>
              <w:t>Frame Cropping</w:t>
            </w:r>
          </w:hyperlink>
        </w:p>
        <w:p w14:paraId="738CFE62" w14:textId="6F27B347"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3" w:history="1">
            <w:r w:rsidR="00DE51D6" w:rsidRPr="00715A50">
              <w:rPr>
                <w:rStyle w:val="Hyperlink"/>
                <w:noProof/>
                <w14:scene3d>
                  <w14:camera w14:prst="orthographicFront"/>
                  <w14:lightRig w14:rig="threePt" w14:dir="t">
                    <w14:rot w14:lat="0" w14:lon="0" w14:rev="0"/>
                  </w14:lightRig>
                </w14:scene3d>
              </w:rPr>
              <w:t>Chapter 13</w:t>
            </w:r>
            <w:r w:rsidR="00DE51D6" w:rsidRPr="00715A50">
              <w:rPr>
                <w:rStyle w:val="Hyperlink"/>
                <w:noProof/>
              </w:rPr>
              <w:t xml:space="preserve"> Automated Data Analysis with Scripts</w:t>
            </w:r>
            <w:r w:rsidR="00DE51D6">
              <w:rPr>
                <w:noProof/>
                <w:webHidden/>
              </w:rPr>
              <w:tab/>
            </w:r>
            <w:r w:rsidR="00DE51D6">
              <w:rPr>
                <w:noProof/>
                <w:webHidden/>
              </w:rPr>
              <w:fldChar w:fldCharType="begin"/>
            </w:r>
            <w:r w:rsidR="00DE51D6">
              <w:rPr>
                <w:noProof/>
                <w:webHidden/>
              </w:rPr>
              <w:instrText xml:space="preserve"> PAGEREF _Toc141109443 \h </w:instrText>
            </w:r>
            <w:r w:rsidR="00DE51D6">
              <w:rPr>
                <w:noProof/>
                <w:webHidden/>
              </w:rPr>
            </w:r>
            <w:r w:rsidR="00DE51D6">
              <w:rPr>
                <w:noProof/>
                <w:webHidden/>
              </w:rPr>
              <w:fldChar w:fldCharType="separate"/>
            </w:r>
            <w:r w:rsidR="001C2AE9">
              <w:rPr>
                <w:noProof/>
                <w:webHidden/>
              </w:rPr>
              <w:t>67</w:t>
            </w:r>
            <w:r w:rsidR="00DE51D6">
              <w:rPr>
                <w:noProof/>
                <w:webHidden/>
              </w:rPr>
              <w:fldChar w:fldCharType="end"/>
            </w:r>
          </w:hyperlink>
        </w:p>
        <w:p w14:paraId="0307DF7B" w14:textId="77777777" w:rsidR="00DE51D6" w:rsidRDefault="00000000">
          <w:pPr>
            <w:pStyle w:val="TOC2"/>
            <w:rPr>
              <w:rFonts w:asciiTheme="minorHAnsi" w:hAnsiTheme="minorHAnsi"/>
              <w:noProof/>
              <w:color w:val="auto"/>
              <w:kern w:val="2"/>
              <w:lang w:eastAsia="en-US"/>
              <w14:ligatures w14:val="standardContextual"/>
            </w:rPr>
          </w:pPr>
          <w:hyperlink w:anchor="_Toc141109444" w:history="1">
            <w:r w:rsidR="00DE51D6" w:rsidRPr="00715A50">
              <w:rPr>
                <w:rStyle w:val="Hyperlink"/>
                <w:noProof/>
              </w:rPr>
              <w:t>Script Settings</w:t>
            </w:r>
          </w:hyperlink>
        </w:p>
        <w:p w14:paraId="6015181F" w14:textId="77777777" w:rsidR="00DE51D6" w:rsidRDefault="00000000">
          <w:pPr>
            <w:pStyle w:val="TOC2"/>
            <w:rPr>
              <w:rFonts w:asciiTheme="minorHAnsi" w:hAnsiTheme="minorHAnsi"/>
              <w:noProof/>
              <w:color w:val="auto"/>
              <w:kern w:val="2"/>
              <w:lang w:eastAsia="en-US"/>
              <w14:ligatures w14:val="standardContextual"/>
            </w:rPr>
          </w:pPr>
          <w:hyperlink w:anchor="_Toc141109445" w:history="1">
            <w:r w:rsidR="00DE51D6" w:rsidRPr="00715A50">
              <w:rPr>
                <w:rStyle w:val="Hyperlink"/>
                <w:noProof/>
              </w:rPr>
              <w:t>Script File Format</w:t>
            </w:r>
          </w:hyperlink>
        </w:p>
        <w:p w14:paraId="244B3E13" w14:textId="77777777" w:rsidR="00DE51D6" w:rsidRDefault="00000000">
          <w:pPr>
            <w:pStyle w:val="TOC2"/>
            <w:rPr>
              <w:rFonts w:asciiTheme="minorHAnsi" w:hAnsiTheme="minorHAnsi"/>
              <w:noProof/>
              <w:color w:val="auto"/>
              <w:kern w:val="2"/>
              <w:lang w:eastAsia="en-US"/>
              <w14:ligatures w14:val="standardContextual"/>
            </w:rPr>
          </w:pPr>
          <w:hyperlink w:anchor="_Toc141109446" w:history="1">
            <w:r w:rsidR="00DE51D6" w:rsidRPr="00715A50">
              <w:rPr>
                <w:rStyle w:val="Hyperlink"/>
                <w:noProof/>
              </w:rPr>
              <w:t>Script Tasks</w:t>
            </w:r>
          </w:hyperlink>
        </w:p>
        <w:p w14:paraId="75991D17" w14:textId="14BE67DF"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7" w:history="1">
            <w:r w:rsidR="00DE51D6" w:rsidRPr="00715A50">
              <w:rPr>
                <w:rStyle w:val="Hyperlink"/>
                <w:noProof/>
                <w14:scene3d>
                  <w14:camera w14:prst="orthographicFront"/>
                  <w14:lightRig w14:rig="threePt" w14:dir="t">
                    <w14:rot w14:lat="0" w14:lon="0" w14:rev="0"/>
                  </w14:lightRig>
                </w14:scene3d>
              </w:rPr>
              <w:t>Chapter 14</w:t>
            </w:r>
            <w:r w:rsidR="00DE51D6" w:rsidRPr="00715A50">
              <w:rPr>
                <w:rStyle w:val="Hyperlink"/>
                <w:noProof/>
              </w:rPr>
              <w:t xml:space="preserve"> Managing Projects</w:t>
            </w:r>
            <w:r w:rsidR="00DE51D6">
              <w:rPr>
                <w:noProof/>
                <w:webHidden/>
              </w:rPr>
              <w:tab/>
            </w:r>
            <w:r w:rsidR="00DE51D6">
              <w:rPr>
                <w:noProof/>
                <w:webHidden/>
              </w:rPr>
              <w:fldChar w:fldCharType="begin"/>
            </w:r>
            <w:r w:rsidR="00DE51D6">
              <w:rPr>
                <w:noProof/>
                <w:webHidden/>
              </w:rPr>
              <w:instrText xml:space="preserve"> PAGEREF _Toc141109447 \h </w:instrText>
            </w:r>
            <w:r w:rsidR="00DE51D6">
              <w:rPr>
                <w:noProof/>
                <w:webHidden/>
              </w:rPr>
            </w:r>
            <w:r w:rsidR="00DE51D6">
              <w:rPr>
                <w:noProof/>
                <w:webHidden/>
              </w:rPr>
              <w:fldChar w:fldCharType="separate"/>
            </w:r>
            <w:r w:rsidR="001C2AE9">
              <w:rPr>
                <w:noProof/>
                <w:webHidden/>
              </w:rPr>
              <w:t>92</w:t>
            </w:r>
            <w:r w:rsidR="00DE51D6">
              <w:rPr>
                <w:noProof/>
                <w:webHidden/>
              </w:rPr>
              <w:fldChar w:fldCharType="end"/>
            </w:r>
          </w:hyperlink>
        </w:p>
        <w:p w14:paraId="0DFDF26B" w14:textId="0BACC63E"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8" w:history="1">
            <w:r w:rsidR="00DE51D6" w:rsidRPr="00715A50">
              <w:rPr>
                <w:rStyle w:val="Hyperlink"/>
                <w:noProof/>
                <w14:scene3d>
                  <w14:camera w14:prst="orthographicFront"/>
                  <w14:lightRig w14:rig="threePt" w14:dir="t">
                    <w14:rot w14:lat="0" w14:lon="0" w14:rev="0"/>
                  </w14:lightRig>
                </w14:scene3d>
              </w:rPr>
              <w:t>Chapter 15</w:t>
            </w:r>
            <w:r w:rsidR="00DE51D6" w:rsidRPr="00715A50">
              <w:rPr>
                <w:rStyle w:val="Hyperlink"/>
                <w:noProof/>
              </w:rPr>
              <w:t xml:space="preserve"> Paint Selection</w:t>
            </w:r>
            <w:r w:rsidR="00DE51D6">
              <w:rPr>
                <w:noProof/>
                <w:webHidden/>
              </w:rPr>
              <w:tab/>
            </w:r>
            <w:r w:rsidR="00DE51D6">
              <w:rPr>
                <w:noProof/>
                <w:webHidden/>
              </w:rPr>
              <w:fldChar w:fldCharType="begin"/>
            </w:r>
            <w:r w:rsidR="00DE51D6">
              <w:rPr>
                <w:noProof/>
                <w:webHidden/>
              </w:rPr>
              <w:instrText xml:space="preserve"> PAGEREF _Toc141109448 \h </w:instrText>
            </w:r>
            <w:r w:rsidR="00DE51D6">
              <w:rPr>
                <w:noProof/>
                <w:webHidden/>
              </w:rPr>
            </w:r>
            <w:r w:rsidR="00DE51D6">
              <w:rPr>
                <w:noProof/>
                <w:webHidden/>
              </w:rPr>
              <w:fldChar w:fldCharType="separate"/>
            </w:r>
            <w:r w:rsidR="001C2AE9">
              <w:rPr>
                <w:noProof/>
                <w:webHidden/>
              </w:rPr>
              <w:t>94</w:t>
            </w:r>
            <w:r w:rsidR="00DE51D6">
              <w:rPr>
                <w:noProof/>
                <w:webHidden/>
              </w:rPr>
              <w:fldChar w:fldCharType="end"/>
            </w:r>
          </w:hyperlink>
        </w:p>
        <w:p w14:paraId="6249BE79" w14:textId="77777777" w:rsidR="00DE51D6" w:rsidRDefault="00000000">
          <w:pPr>
            <w:pStyle w:val="TOC2"/>
            <w:rPr>
              <w:rFonts w:asciiTheme="minorHAnsi" w:hAnsiTheme="minorHAnsi"/>
              <w:noProof/>
              <w:color w:val="auto"/>
              <w:kern w:val="2"/>
              <w:lang w:eastAsia="en-US"/>
              <w14:ligatures w14:val="standardContextual"/>
            </w:rPr>
          </w:pPr>
          <w:hyperlink w:anchor="_Toc141109449" w:history="1">
            <w:r w:rsidR="00DE51D6" w:rsidRPr="00715A50">
              <w:rPr>
                <w:rStyle w:val="Hyperlink"/>
                <w:noProof/>
              </w:rPr>
              <w:t>Brush Types</w:t>
            </w:r>
          </w:hyperlink>
        </w:p>
        <w:p w14:paraId="421D0C5C" w14:textId="77777777" w:rsidR="00DE51D6" w:rsidRDefault="00000000">
          <w:pPr>
            <w:pStyle w:val="TOC2"/>
            <w:rPr>
              <w:rFonts w:asciiTheme="minorHAnsi" w:hAnsiTheme="minorHAnsi"/>
              <w:noProof/>
              <w:color w:val="auto"/>
              <w:kern w:val="2"/>
              <w:lang w:eastAsia="en-US"/>
              <w14:ligatures w14:val="standardContextual"/>
            </w:rPr>
          </w:pPr>
          <w:hyperlink w:anchor="_Toc141109450" w:history="1">
            <w:r w:rsidR="00DE51D6" w:rsidRPr="00715A50">
              <w:rPr>
                <w:rStyle w:val="Hyperlink"/>
                <w:noProof/>
              </w:rPr>
              <w:t>Brush History</w:t>
            </w:r>
          </w:hyperlink>
        </w:p>
        <w:p w14:paraId="6F700E8B" w14:textId="77777777" w:rsidR="00DE51D6" w:rsidRDefault="00000000">
          <w:pPr>
            <w:pStyle w:val="TOC2"/>
            <w:rPr>
              <w:rFonts w:asciiTheme="minorHAnsi" w:hAnsiTheme="minorHAnsi"/>
              <w:noProof/>
              <w:color w:val="auto"/>
              <w:kern w:val="2"/>
              <w:lang w:eastAsia="en-US"/>
              <w14:ligatures w14:val="standardContextual"/>
            </w:rPr>
          </w:pPr>
          <w:hyperlink w:anchor="_Toc141109451" w:history="1">
            <w:r w:rsidR="00DE51D6" w:rsidRPr="00715A50">
              <w:rPr>
                <w:rStyle w:val="Hyperlink"/>
                <w:noProof/>
              </w:rPr>
              <w:t>Selection Settings</w:t>
            </w:r>
          </w:hyperlink>
        </w:p>
        <w:p w14:paraId="38EAE4A1" w14:textId="77777777" w:rsidR="00DE51D6" w:rsidRDefault="00000000">
          <w:pPr>
            <w:pStyle w:val="TOC2"/>
            <w:rPr>
              <w:rFonts w:asciiTheme="minorHAnsi" w:hAnsiTheme="minorHAnsi"/>
              <w:noProof/>
              <w:color w:val="auto"/>
              <w:kern w:val="2"/>
              <w:lang w:eastAsia="en-US"/>
              <w14:ligatures w14:val="standardContextual"/>
            </w:rPr>
          </w:pPr>
          <w:hyperlink w:anchor="_Toc141109452" w:history="1">
            <w:r w:rsidR="00DE51D6" w:rsidRPr="00715A50">
              <w:rPr>
                <w:rStyle w:val="Hyperlink"/>
                <w:noProof/>
              </w:rPr>
              <w:t>Brush Properties</w:t>
            </w:r>
          </w:hyperlink>
        </w:p>
        <w:p w14:paraId="2651D154" w14:textId="77777777" w:rsidR="00DE51D6" w:rsidRDefault="00000000">
          <w:pPr>
            <w:pStyle w:val="TOC2"/>
            <w:rPr>
              <w:rFonts w:asciiTheme="minorHAnsi" w:hAnsiTheme="minorHAnsi"/>
              <w:noProof/>
              <w:color w:val="auto"/>
              <w:kern w:val="2"/>
              <w:lang w:eastAsia="en-US"/>
              <w14:ligatures w14:val="standardContextual"/>
            </w:rPr>
          </w:pPr>
          <w:hyperlink w:anchor="_Toc141109453" w:history="1">
            <w:r w:rsidR="00DE51D6" w:rsidRPr="00715A50">
              <w:rPr>
                <w:rStyle w:val="Hyperlink"/>
                <w:noProof/>
              </w:rPr>
              <w:t>Wacom Tablet and Display Tablet Support</w:t>
            </w:r>
          </w:hyperlink>
        </w:p>
        <w:p w14:paraId="2BD83904" w14:textId="77777777" w:rsidR="00DE51D6" w:rsidRDefault="00000000">
          <w:pPr>
            <w:pStyle w:val="TOC2"/>
            <w:rPr>
              <w:rFonts w:asciiTheme="minorHAnsi" w:hAnsiTheme="minorHAnsi"/>
              <w:noProof/>
              <w:color w:val="auto"/>
              <w:kern w:val="2"/>
              <w:lang w:eastAsia="en-US"/>
              <w14:ligatures w14:val="standardContextual"/>
            </w:rPr>
          </w:pPr>
          <w:hyperlink w:anchor="_Toc141109454" w:history="1">
            <w:r w:rsidR="00DE51D6" w:rsidRPr="00715A50">
              <w:rPr>
                <w:rStyle w:val="Hyperlink"/>
                <w:noProof/>
              </w:rPr>
              <w:t>Creating New Channels from Selection</w:t>
            </w:r>
          </w:hyperlink>
        </w:p>
        <w:p w14:paraId="21101C75" w14:textId="77777777" w:rsidR="00DE51D6" w:rsidRDefault="00000000">
          <w:pPr>
            <w:pStyle w:val="TOC2"/>
            <w:rPr>
              <w:rFonts w:asciiTheme="minorHAnsi" w:hAnsiTheme="minorHAnsi"/>
              <w:noProof/>
              <w:color w:val="auto"/>
              <w:kern w:val="2"/>
              <w:lang w:eastAsia="en-US"/>
              <w14:ligatures w14:val="standardContextual"/>
            </w:rPr>
          </w:pPr>
          <w:hyperlink w:anchor="_Toc141109455" w:history="1">
            <w:r w:rsidR="00DE51D6" w:rsidRPr="00715A50">
              <w:rPr>
                <w:rStyle w:val="Hyperlink"/>
                <w:noProof/>
              </w:rPr>
              <w:t>Mask Copy and Paste</w:t>
            </w:r>
          </w:hyperlink>
        </w:p>
        <w:p w14:paraId="02206B5B" w14:textId="77777777" w:rsidR="00DE51D6" w:rsidRDefault="00000000">
          <w:pPr>
            <w:pStyle w:val="TOC2"/>
            <w:rPr>
              <w:rFonts w:asciiTheme="minorHAnsi" w:hAnsiTheme="minorHAnsi"/>
              <w:noProof/>
              <w:color w:val="auto"/>
              <w:kern w:val="2"/>
              <w:lang w:eastAsia="en-US"/>
              <w14:ligatures w14:val="standardContextual"/>
            </w:rPr>
          </w:pPr>
          <w:hyperlink w:anchor="_Toc141109456" w:history="1">
            <w:r w:rsidR="00DE51D6" w:rsidRPr="00715A50">
              <w:rPr>
                <w:rStyle w:val="Hyperlink"/>
                <w:noProof/>
              </w:rPr>
              <w:t>Output</w:t>
            </w:r>
          </w:hyperlink>
        </w:p>
        <w:p w14:paraId="30C33409" w14:textId="77777777" w:rsidR="00DE51D6" w:rsidRDefault="00000000">
          <w:pPr>
            <w:pStyle w:val="TOC2"/>
            <w:rPr>
              <w:rFonts w:asciiTheme="minorHAnsi" w:hAnsiTheme="minorHAnsi"/>
              <w:noProof/>
              <w:color w:val="auto"/>
              <w:kern w:val="2"/>
              <w:lang w:eastAsia="en-US"/>
              <w14:ligatures w14:val="standardContextual"/>
            </w:rPr>
          </w:pPr>
          <w:hyperlink w:anchor="_Toc141109457" w:history="1">
            <w:r w:rsidR="00DE51D6" w:rsidRPr="00715A50">
              <w:rPr>
                <w:rStyle w:val="Hyperlink"/>
                <w:noProof/>
              </w:rPr>
              <w:t>Align Render View to Selection Mask</w:t>
            </w:r>
          </w:hyperlink>
        </w:p>
        <w:p w14:paraId="4BB01D08" w14:textId="2BDDC7C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58" w:history="1">
            <w:r w:rsidR="00DE51D6" w:rsidRPr="00715A50">
              <w:rPr>
                <w:rStyle w:val="Hyperlink"/>
                <w:noProof/>
                <w14:scene3d>
                  <w14:camera w14:prst="orthographicFront"/>
                  <w14:lightRig w14:rig="threePt" w14:dir="t">
                    <w14:rot w14:lat="0" w14:lon="0" w14:rev="0"/>
                  </w14:lightRig>
                </w14:scene3d>
              </w:rPr>
              <w:t>Chapter 16</w:t>
            </w:r>
            <w:r w:rsidR="00DE51D6" w:rsidRPr="00715A50">
              <w:rPr>
                <w:rStyle w:val="Hyperlink"/>
                <w:noProof/>
              </w:rPr>
              <w:t xml:space="preserve"> Measurement</w:t>
            </w:r>
            <w:r w:rsidR="00DE51D6">
              <w:rPr>
                <w:noProof/>
                <w:webHidden/>
              </w:rPr>
              <w:tab/>
            </w:r>
            <w:r w:rsidR="00DE51D6">
              <w:rPr>
                <w:noProof/>
                <w:webHidden/>
              </w:rPr>
              <w:fldChar w:fldCharType="begin"/>
            </w:r>
            <w:r w:rsidR="00DE51D6">
              <w:rPr>
                <w:noProof/>
                <w:webHidden/>
              </w:rPr>
              <w:instrText xml:space="preserve"> PAGEREF _Toc141109458 \h </w:instrText>
            </w:r>
            <w:r w:rsidR="00DE51D6">
              <w:rPr>
                <w:noProof/>
                <w:webHidden/>
              </w:rPr>
            </w:r>
            <w:r w:rsidR="00DE51D6">
              <w:rPr>
                <w:noProof/>
                <w:webHidden/>
              </w:rPr>
              <w:fldChar w:fldCharType="separate"/>
            </w:r>
            <w:r w:rsidR="001C2AE9">
              <w:rPr>
                <w:noProof/>
                <w:webHidden/>
              </w:rPr>
              <w:t>101</w:t>
            </w:r>
            <w:r w:rsidR="00DE51D6">
              <w:rPr>
                <w:noProof/>
                <w:webHidden/>
              </w:rPr>
              <w:fldChar w:fldCharType="end"/>
            </w:r>
          </w:hyperlink>
        </w:p>
        <w:p w14:paraId="3E568BA1" w14:textId="77777777" w:rsidR="00DE51D6" w:rsidRDefault="00000000">
          <w:pPr>
            <w:pStyle w:val="TOC2"/>
            <w:rPr>
              <w:rFonts w:asciiTheme="minorHAnsi" w:hAnsiTheme="minorHAnsi"/>
              <w:noProof/>
              <w:color w:val="auto"/>
              <w:kern w:val="2"/>
              <w:lang w:eastAsia="en-US"/>
              <w14:ligatures w14:val="standardContextual"/>
            </w:rPr>
          </w:pPr>
          <w:hyperlink w:anchor="_Toc141109459" w:history="1">
            <w:r w:rsidR="00DE51D6" w:rsidRPr="00715A50">
              <w:rPr>
                <w:rStyle w:val="Hyperlink"/>
                <w:noProof/>
              </w:rPr>
              <w:t>Measurement Tool Types</w:t>
            </w:r>
          </w:hyperlink>
        </w:p>
        <w:p w14:paraId="19378385" w14:textId="77777777" w:rsidR="00DE51D6" w:rsidRDefault="00000000">
          <w:pPr>
            <w:pStyle w:val="TOC2"/>
            <w:rPr>
              <w:rFonts w:asciiTheme="minorHAnsi" w:hAnsiTheme="minorHAnsi"/>
              <w:noProof/>
              <w:color w:val="auto"/>
              <w:kern w:val="2"/>
              <w:lang w:eastAsia="en-US"/>
              <w14:ligatures w14:val="standardContextual"/>
            </w:rPr>
          </w:pPr>
          <w:hyperlink w:anchor="_Toc141109460" w:history="1">
            <w:r w:rsidR="00DE51D6" w:rsidRPr="00715A50">
              <w:rPr>
                <w:rStyle w:val="Hyperlink"/>
                <w:noProof/>
              </w:rPr>
              <w:t>Averaging</w:t>
            </w:r>
          </w:hyperlink>
        </w:p>
        <w:p w14:paraId="01BD4B9A" w14:textId="77777777" w:rsidR="00DE51D6" w:rsidRDefault="00000000">
          <w:pPr>
            <w:pStyle w:val="TOC2"/>
            <w:rPr>
              <w:rFonts w:asciiTheme="minorHAnsi" w:hAnsiTheme="minorHAnsi"/>
              <w:noProof/>
              <w:color w:val="auto"/>
              <w:kern w:val="2"/>
              <w:lang w:eastAsia="en-US"/>
              <w14:ligatures w14:val="standardContextual"/>
            </w:rPr>
          </w:pPr>
          <w:hyperlink w:anchor="_Toc141109461" w:history="1">
            <w:r w:rsidR="00DE51D6" w:rsidRPr="00715A50">
              <w:rPr>
                <w:rStyle w:val="Hyperlink"/>
                <w:noProof/>
              </w:rPr>
              <w:t>Sample</w:t>
            </w:r>
          </w:hyperlink>
        </w:p>
        <w:p w14:paraId="560A14F5" w14:textId="77777777" w:rsidR="00DE51D6" w:rsidRDefault="00000000">
          <w:pPr>
            <w:pStyle w:val="TOC2"/>
            <w:rPr>
              <w:rFonts w:asciiTheme="minorHAnsi" w:hAnsiTheme="minorHAnsi"/>
              <w:noProof/>
              <w:color w:val="auto"/>
              <w:kern w:val="2"/>
              <w:lang w:eastAsia="en-US"/>
              <w14:ligatures w14:val="standardContextual"/>
            </w:rPr>
          </w:pPr>
          <w:hyperlink w:anchor="_Toc141109462" w:history="1">
            <w:r w:rsidR="00DE51D6" w:rsidRPr="00715A50">
              <w:rPr>
                <w:rStyle w:val="Hyperlink"/>
                <w:noProof/>
              </w:rPr>
              <w:t>Length</w:t>
            </w:r>
          </w:hyperlink>
        </w:p>
        <w:p w14:paraId="5BD2D5D1" w14:textId="77777777" w:rsidR="00DE51D6" w:rsidRDefault="00000000">
          <w:pPr>
            <w:pStyle w:val="TOC2"/>
            <w:rPr>
              <w:rFonts w:asciiTheme="minorHAnsi" w:hAnsiTheme="minorHAnsi"/>
              <w:noProof/>
              <w:color w:val="auto"/>
              <w:kern w:val="2"/>
              <w:lang w:eastAsia="en-US"/>
              <w14:ligatures w14:val="standardContextual"/>
            </w:rPr>
          </w:pPr>
          <w:hyperlink w:anchor="_Toc141109463" w:history="1">
            <w:r w:rsidR="00DE51D6" w:rsidRPr="00715A50">
              <w:rPr>
                <w:rStyle w:val="Hyperlink"/>
                <w:noProof/>
              </w:rPr>
              <w:t>Project</w:t>
            </w:r>
          </w:hyperlink>
        </w:p>
        <w:p w14:paraId="4261A976" w14:textId="77777777" w:rsidR="00DE51D6" w:rsidRDefault="00000000">
          <w:pPr>
            <w:pStyle w:val="TOC2"/>
            <w:rPr>
              <w:rFonts w:asciiTheme="minorHAnsi" w:hAnsiTheme="minorHAnsi"/>
              <w:noProof/>
              <w:color w:val="auto"/>
              <w:kern w:val="2"/>
              <w:lang w:eastAsia="en-US"/>
              <w14:ligatures w14:val="standardContextual"/>
            </w:rPr>
          </w:pPr>
          <w:hyperlink w:anchor="_Toc141109464" w:history="1">
            <w:r w:rsidR="00DE51D6" w:rsidRPr="00715A50">
              <w:rPr>
                <w:rStyle w:val="Hyperlink"/>
                <w:noProof/>
              </w:rPr>
              <w:t>Making Changes to Measurement Tools</w:t>
            </w:r>
          </w:hyperlink>
        </w:p>
        <w:p w14:paraId="37AEFB58" w14:textId="77777777" w:rsidR="00DE51D6" w:rsidRDefault="00000000">
          <w:pPr>
            <w:pStyle w:val="TOC2"/>
            <w:rPr>
              <w:rFonts w:asciiTheme="minorHAnsi" w:hAnsiTheme="minorHAnsi"/>
              <w:noProof/>
              <w:color w:val="auto"/>
              <w:kern w:val="2"/>
              <w:lang w:eastAsia="en-US"/>
              <w14:ligatures w14:val="standardContextual"/>
            </w:rPr>
          </w:pPr>
          <w:hyperlink w:anchor="_Toc141109465" w:history="1">
            <w:r w:rsidR="00DE51D6" w:rsidRPr="00715A50">
              <w:rPr>
                <w:rStyle w:val="Hyperlink"/>
                <w:noProof/>
              </w:rPr>
              <w:t>Align Render View to Rulers</w:t>
            </w:r>
          </w:hyperlink>
        </w:p>
        <w:p w14:paraId="4EED32E3" w14:textId="77777777" w:rsidR="00DE51D6" w:rsidRDefault="00000000">
          <w:pPr>
            <w:pStyle w:val="TOC2"/>
            <w:rPr>
              <w:rFonts w:asciiTheme="minorHAnsi" w:hAnsiTheme="minorHAnsi"/>
              <w:noProof/>
              <w:color w:val="auto"/>
              <w:kern w:val="2"/>
              <w:lang w:eastAsia="en-US"/>
              <w14:ligatures w14:val="standardContextual"/>
            </w:rPr>
          </w:pPr>
          <w:hyperlink w:anchor="_Toc141109466" w:history="1">
            <w:r w:rsidR="00DE51D6" w:rsidRPr="00715A50">
              <w:rPr>
                <w:rStyle w:val="Hyperlink"/>
                <w:noProof/>
              </w:rPr>
              <w:t>Ruler Editing Over Time</w:t>
            </w:r>
          </w:hyperlink>
        </w:p>
        <w:p w14:paraId="7CC61916" w14:textId="781D82E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67" w:history="1">
            <w:r w:rsidR="00DE51D6" w:rsidRPr="00715A50">
              <w:rPr>
                <w:rStyle w:val="Hyperlink"/>
                <w:noProof/>
                <w14:scene3d>
                  <w14:camera w14:prst="orthographicFront"/>
                  <w14:lightRig w14:rig="threePt" w14:dir="t">
                    <w14:rot w14:lat="0" w14:lon="0" w14:rev="0"/>
                  </w14:lightRig>
                </w14:scene3d>
              </w:rPr>
              <w:t>Chapter 17</w:t>
            </w:r>
            <w:r w:rsidR="00DE51D6" w:rsidRPr="00715A50">
              <w:rPr>
                <w:rStyle w:val="Hyperlink"/>
                <w:noProof/>
              </w:rPr>
              <w:t xml:space="preserve"> Component Analysis</w:t>
            </w:r>
            <w:r w:rsidR="00DE51D6">
              <w:rPr>
                <w:noProof/>
                <w:webHidden/>
              </w:rPr>
              <w:tab/>
            </w:r>
            <w:r w:rsidR="00DE51D6">
              <w:rPr>
                <w:noProof/>
                <w:webHidden/>
              </w:rPr>
              <w:fldChar w:fldCharType="begin"/>
            </w:r>
            <w:r w:rsidR="00DE51D6">
              <w:rPr>
                <w:noProof/>
                <w:webHidden/>
              </w:rPr>
              <w:instrText xml:space="preserve"> PAGEREF _Toc141109467 \h </w:instrText>
            </w:r>
            <w:r w:rsidR="00DE51D6">
              <w:rPr>
                <w:noProof/>
                <w:webHidden/>
              </w:rPr>
            </w:r>
            <w:r w:rsidR="00DE51D6">
              <w:rPr>
                <w:noProof/>
                <w:webHidden/>
              </w:rPr>
              <w:fldChar w:fldCharType="separate"/>
            </w:r>
            <w:r w:rsidR="001C2AE9">
              <w:rPr>
                <w:noProof/>
                <w:webHidden/>
              </w:rPr>
              <w:t>109</w:t>
            </w:r>
            <w:r w:rsidR="00DE51D6">
              <w:rPr>
                <w:noProof/>
                <w:webHidden/>
              </w:rPr>
              <w:fldChar w:fldCharType="end"/>
            </w:r>
          </w:hyperlink>
        </w:p>
        <w:p w14:paraId="56BD4D0A" w14:textId="77777777" w:rsidR="00DE51D6" w:rsidRDefault="00000000">
          <w:pPr>
            <w:pStyle w:val="TOC2"/>
            <w:rPr>
              <w:rFonts w:asciiTheme="minorHAnsi" w:hAnsiTheme="minorHAnsi"/>
              <w:noProof/>
              <w:color w:val="auto"/>
              <w:kern w:val="2"/>
              <w:lang w:eastAsia="en-US"/>
              <w14:ligatures w14:val="standardContextual"/>
            </w:rPr>
          </w:pPr>
          <w:hyperlink w:anchor="_Toc141109468" w:history="1">
            <w:r w:rsidR="00DE51D6" w:rsidRPr="00715A50">
              <w:rPr>
                <w:rStyle w:val="Hyperlink"/>
                <w:noProof/>
              </w:rPr>
              <w:t>Settings for Component Generation</w:t>
            </w:r>
          </w:hyperlink>
        </w:p>
        <w:p w14:paraId="37414FC6" w14:textId="77777777" w:rsidR="00DE51D6" w:rsidRDefault="00000000">
          <w:pPr>
            <w:pStyle w:val="TOC2"/>
            <w:rPr>
              <w:rFonts w:asciiTheme="minorHAnsi" w:hAnsiTheme="minorHAnsi"/>
              <w:noProof/>
              <w:color w:val="auto"/>
              <w:kern w:val="2"/>
              <w:lang w:eastAsia="en-US"/>
              <w14:ligatures w14:val="standardContextual"/>
            </w:rPr>
          </w:pPr>
          <w:hyperlink w:anchor="_Toc141109469" w:history="1">
            <w:r w:rsidR="00DE51D6" w:rsidRPr="00715A50">
              <w:rPr>
                <w:rStyle w:val="Hyperlink"/>
                <w:noProof/>
              </w:rPr>
              <w:t>Clustering</w:t>
            </w:r>
          </w:hyperlink>
        </w:p>
        <w:p w14:paraId="5F9E4248" w14:textId="77777777" w:rsidR="00DE51D6" w:rsidRDefault="00000000">
          <w:pPr>
            <w:pStyle w:val="TOC2"/>
            <w:rPr>
              <w:rFonts w:asciiTheme="minorHAnsi" w:hAnsiTheme="minorHAnsi"/>
              <w:noProof/>
              <w:color w:val="auto"/>
              <w:kern w:val="2"/>
              <w:lang w:eastAsia="en-US"/>
              <w14:ligatures w14:val="standardContextual"/>
            </w:rPr>
          </w:pPr>
          <w:hyperlink w:anchor="_Toc141109470" w:history="1">
            <w:r w:rsidR="00DE51D6" w:rsidRPr="00715A50">
              <w:rPr>
                <w:rStyle w:val="Hyperlink"/>
                <w:noProof/>
              </w:rPr>
              <w:t>Component Analysis</w:t>
            </w:r>
          </w:hyperlink>
        </w:p>
        <w:p w14:paraId="5561BED0" w14:textId="7E5C149B"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71" w:history="1">
            <w:r w:rsidR="00DE51D6" w:rsidRPr="00715A50">
              <w:rPr>
                <w:rStyle w:val="Hyperlink"/>
                <w:noProof/>
                <w14:scene3d>
                  <w14:camera w14:prst="orthographicFront"/>
                  <w14:lightRig w14:rig="threePt" w14:dir="t">
                    <w14:rot w14:lat="0" w14:lon="0" w14:rev="0"/>
                  </w14:lightRig>
                </w14:scene3d>
              </w:rPr>
              <w:t>Chapter 18</w:t>
            </w:r>
            <w:r w:rsidR="00DE51D6" w:rsidRPr="00715A50">
              <w:rPr>
                <w:rStyle w:val="Hyperlink"/>
                <w:noProof/>
              </w:rPr>
              <w:t xml:space="preserve"> Processing and Analyzing Volumes</w:t>
            </w:r>
            <w:r w:rsidR="00DE51D6">
              <w:rPr>
                <w:noProof/>
                <w:webHidden/>
              </w:rPr>
              <w:tab/>
            </w:r>
            <w:r w:rsidR="00DE51D6">
              <w:rPr>
                <w:noProof/>
                <w:webHidden/>
              </w:rPr>
              <w:fldChar w:fldCharType="begin"/>
            </w:r>
            <w:r w:rsidR="00DE51D6">
              <w:rPr>
                <w:noProof/>
                <w:webHidden/>
              </w:rPr>
              <w:instrText xml:space="preserve"> PAGEREF _Toc141109471 \h </w:instrText>
            </w:r>
            <w:r w:rsidR="00DE51D6">
              <w:rPr>
                <w:noProof/>
                <w:webHidden/>
              </w:rPr>
            </w:r>
            <w:r w:rsidR="00DE51D6">
              <w:rPr>
                <w:noProof/>
                <w:webHidden/>
              </w:rPr>
              <w:fldChar w:fldCharType="separate"/>
            </w:r>
            <w:r w:rsidR="001C2AE9">
              <w:rPr>
                <w:noProof/>
                <w:webHidden/>
              </w:rPr>
              <w:t>120</w:t>
            </w:r>
            <w:r w:rsidR="00DE51D6">
              <w:rPr>
                <w:noProof/>
                <w:webHidden/>
              </w:rPr>
              <w:fldChar w:fldCharType="end"/>
            </w:r>
          </w:hyperlink>
        </w:p>
        <w:p w14:paraId="21E218AA" w14:textId="77777777" w:rsidR="00DE51D6" w:rsidRDefault="00000000">
          <w:pPr>
            <w:pStyle w:val="TOC2"/>
            <w:rPr>
              <w:rFonts w:asciiTheme="minorHAnsi" w:hAnsiTheme="minorHAnsi"/>
              <w:noProof/>
              <w:color w:val="auto"/>
              <w:kern w:val="2"/>
              <w:lang w:eastAsia="en-US"/>
              <w14:ligatures w14:val="standardContextual"/>
            </w:rPr>
          </w:pPr>
          <w:hyperlink w:anchor="_Toc141109472" w:history="1">
            <w:r w:rsidR="00DE51D6" w:rsidRPr="00715A50">
              <w:rPr>
                <w:rStyle w:val="Hyperlink"/>
                <w:noProof/>
              </w:rPr>
              <w:t>Volume Size</w:t>
            </w:r>
          </w:hyperlink>
        </w:p>
        <w:p w14:paraId="79D90932" w14:textId="77777777" w:rsidR="00DE51D6" w:rsidRDefault="00000000">
          <w:pPr>
            <w:pStyle w:val="TOC2"/>
            <w:rPr>
              <w:rFonts w:asciiTheme="minorHAnsi" w:hAnsiTheme="minorHAnsi"/>
              <w:noProof/>
              <w:color w:val="auto"/>
              <w:kern w:val="2"/>
              <w:lang w:eastAsia="en-US"/>
              <w14:ligatures w14:val="standardContextual"/>
            </w:rPr>
          </w:pPr>
          <w:hyperlink w:anchor="_Toc141109473" w:history="1">
            <w:r w:rsidR="00DE51D6" w:rsidRPr="00715A50">
              <w:rPr>
                <w:rStyle w:val="Hyperlink"/>
                <w:noProof/>
              </w:rPr>
              <w:t>Noise Reduction</w:t>
            </w:r>
          </w:hyperlink>
        </w:p>
        <w:p w14:paraId="1642C265" w14:textId="77777777" w:rsidR="00DE51D6" w:rsidRDefault="00000000">
          <w:pPr>
            <w:pStyle w:val="TOC2"/>
            <w:rPr>
              <w:rFonts w:asciiTheme="minorHAnsi" w:hAnsiTheme="minorHAnsi"/>
              <w:noProof/>
              <w:color w:val="auto"/>
              <w:kern w:val="2"/>
              <w:lang w:eastAsia="en-US"/>
              <w14:ligatures w14:val="standardContextual"/>
            </w:rPr>
          </w:pPr>
          <w:hyperlink w:anchor="_Toc141109474" w:history="1">
            <w:r w:rsidR="00DE51D6" w:rsidRPr="00715A50">
              <w:rPr>
                <w:rStyle w:val="Hyperlink"/>
                <w:noProof/>
              </w:rPr>
              <w:t>Volume Channel Calculations</w:t>
            </w:r>
          </w:hyperlink>
        </w:p>
        <w:p w14:paraId="1A2860A7" w14:textId="77777777" w:rsidR="00DE51D6" w:rsidRDefault="00000000">
          <w:pPr>
            <w:pStyle w:val="TOC2"/>
            <w:rPr>
              <w:rFonts w:asciiTheme="minorHAnsi" w:hAnsiTheme="minorHAnsi"/>
              <w:noProof/>
              <w:color w:val="auto"/>
              <w:kern w:val="2"/>
              <w:lang w:eastAsia="en-US"/>
              <w14:ligatures w14:val="standardContextual"/>
            </w:rPr>
          </w:pPr>
          <w:hyperlink w:anchor="_Toc141109475" w:history="1">
            <w:r w:rsidR="00DE51D6" w:rsidRPr="00715A50">
              <w:rPr>
                <w:rStyle w:val="Hyperlink"/>
                <w:noProof/>
              </w:rPr>
              <w:t>Colocalization Analysis</w:t>
            </w:r>
          </w:hyperlink>
        </w:p>
        <w:p w14:paraId="1A10B6D8" w14:textId="770EC139"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76" w:history="1">
            <w:r w:rsidR="00DE51D6" w:rsidRPr="00715A50">
              <w:rPr>
                <w:rStyle w:val="Hyperlink"/>
                <w:noProof/>
                <w14:scene3d>
                  <w14:camera w14:prst="orthographicFront"/>
                  <w14:lightRig w14:rig="threePt" w14:dir="t">
                    <w14:rot w14:lat="0" w14:lon="0" w14:rev="0"/>
                  </w14:lightRig>
                </w14:scene3d>
              </w:rPr>
              <w:t>Chapter 19</w:t>
            </w:r>
            <w:r w:rsidR="00DE51D6" w:rsidRPr="00715A50">
              <w:rPr>
                <w:rStyle w:val="Hyperlink"/>
                <w:noProof/>
              </w:rPr>
              <w:t xml:space="preserve"> Tracking</w:t>
            </w:r>
            <w:r w:rsidR="00DE51D6">
              <w:rPr>
                <w:noProof/>
                <w:webHidden/>
              </w:rPr>
              <w:tab/>
            </w:r>
            <w:r w:rsidR="00DE51D6">
              <w:rPr>
                <w:noProof/>
                <w:webHidden/>
              </w:rPr>
              <w:fldChar w:fldCharType="begin"/>
            </w:r>
            <w:r w:rsidR="00DE51D6">
              <w:rPr>
                <w:noProof/>
                <w:webHidden/>
              </w:rPr>
              <w:instrText xml:space="preserve"> PAGEREF _Toc141109476 \h </w:instrText>
            </w:r>
            <w:r w:rsidR="00DE51D6">
              <w:rPr>
                <w:noProof/>
                <w:webHidden/>
              </w:rPr>
            </w:r>
            <w:r w:rsidR="00DE51D6">
              <w:rPr>
                <w:noProof/>
                <w:webHidden/>
              </w:rPr>
              <w:fldChar w:fldCharType="separate"/>
            </w:r>
            <w:r w:rsidR="001C2AE9">
              <w:rPr>
                <w:noProof/>
                <w:webHidden/>
              </w:rPr>
              <w:t>126</w:t>
            </w:r>
            <w:r w:rsidR="00DE51D6">
              <w:rPr>
                <w:noProof/>
                <w:webHidden/>
              </w:rPr>
              <w:fldChar w:fldCharType="end"/>
            </w:r>
          </w:hyperlink>
        </w:p>
        <w:p w14:paraId="0E433D96" w14:textId="77777777" w:rsidR="00DE51D6" w:rsidRDefault="00000000">
          <w:pPr>
            <w:pStyle w:val="TOC2"/>
            <w:rPr>
              <w:rFonts w:asciiTheme="minorHAnsi" w:hAnsiTheme="minorHAnsi"/>
              <w:noProof/>
              <w:color w:val="auto"/>
              <w:kern w:val="2"/>
              <w:lang w:eastAsia="en-US"/>
              <w14:ligatures w14:val="standardContextual"/>
            </w:rPr>
          </w:pPr>
          <w:hyperlink w:anchor="_Toc141109477" w:history="1">
            <w:r w:rsidR="00DE51D6" w:rsidRPr="00715A50">
              <w:rPr>
                <w:rStyle w:val="Hyperlink"/>
                <w:noProof/>
              </w:rPr>
              <w:t>Track Map Generation and Management</w:t>
            </w:r>
          </w:hyperlink>
        </w:p>
        <w:p w14:paraId="449E510C" w14:textId="77777777" w:rsidR="00DE51D6" w:rsidRDefault="00000000">
          <w:pPr>
            <w:pStyle w:val="TOC2"/>
            <w:rPr>
              <w:rFonts w:asciiTheme="minorHAnsi" w:hAnsiTheme="minorHAnsi"/>
              <w:noProof/>
              <w:color w:val="auto"/>
              <w:kern w:val="2"/>
              <w:lang w:eastAsia="en-US"/>
              <w14:ligatures w14:val="standardContextual"/>
            </w:rPr>
          </w:pPr>
          <w:hyperlink w:anchor="_Toc141109478" w:history="1">
            <w:r w:rsidR="00DE51D6" w:rsidRPr="00715A50">
              <w:rPr>
                <w:rStyle w:val="Hyperlink"/>
                <w:noProof/>
              </w:rPr>
              <w:t>Semi-Automatic Tracking</w:t>
            </w:r>
          </w:hyperlink>
        </w:p>
        <w:p w14:paraId="089823FC" w14:textId="77777777" w:rsidR="00DE51D6" w:rsidRDefault="00000000">
          <w:pPr>
            <w:pStyle w:val="TOC2"/>
            <w:rPr>
              <w:rFonts w:asciiTheme="minorHAnsi" w:hAnsiTheme="minorHAnsi"/>
              <w:noProof/>
              <w:color w:val="auto"/>
              <w:kern w:val="2"/>
              <w:lang w:eastAsia="en-US"/>
              <w14:ligatures w14:val="standardContextual"/>
            </w:rPr>
          </w:pPr>
          <w:hyperlink w:anchor="_Toc141109479" w:history="1">
            <w:r w:rsidR="00DE51D6" w:rsidRPr="00715A50">
              <w:rPr>
                <w:rStyle w:val="Hyperlink"/>
                <w:noProof/>
              </w:rPr>
              <w:t>Component Selection Settings</w:t>
            </w:r>
          </w:hyperlink>
        </w:p>
        <w:p w14:paraId="4FA9403B" w14:textId="77777777" w:rsidR="00DE51D6" w:rsidRDefault="00000000">
          <w:pPr>
            <w:pStyle w:val="TOC2"/>
            <w:rPr>
              <w:rFonts w:asciiTheme="minorHAnsi" w:hAnsiTheme="minorHAnsi"/>
              <w:noProof/>
              <w:color w:val="auto"/>
              <w:kern w:val="2"/>
              <w:lang w:eastAsia="en-US"/>
              <w14:ligatures w14:val="standardContextual"/>
            </w:rPr>
          </w:pPr>
          <w:hyperlink w:anchor="_Toc141109480" w:history="1">
            <w:r w:rsidR="00DE51D6" w:rsidRPr="00715A50">
              <w:rPr>
                <w:rStyle w:val="Hyperlink"/>
                <w:noProof/>
              </w:rPr>
              <w:t>Visualizing Tracking Results</w:t>
            </w:r>
          </w:hyperlink>
        </w:p>
        <w:p w14:paraId="2B11EE6D" w14:textId="77777777" w:rsidR="00DE51D6" w:rsidRDefault="00000000">
          <w:pPr>
            <w:pStyle w:val="TOC2"/>
            <w:rPr>
              <w:rFonts w:asciiTheme="minorHAnsi" w:hAnsiTheme="minorHAnsi"/>
              <w:noProof/>
              <w:color w:val="auto"/>
              <w:kern w:val="2"/>
              <w:lang w:eastAsia="en-US"/>
              <w14:ligatures w14:val="standardContextual"/>
            </w:rPr>
          </w:pPr>
          <w:hyperlink w:anchor="_Toc141109481" w:history="1">
            <w:r w:rsidR="00DE51D6" w:rsidRPr="00715A50">
              <w:rPr>
                <w:rStyle w:val="Hyperlink"/>
                <w:noProof/>
              </w:rPr>
              <w:t>Assign/Modify IDs</w:t>
            </w:r>
          </w:hyperlink>
        </w:p>
        <w:p w14:paraId="69F4A104" w14:textId="77777777" w:rsidR="00DE51D6" w:rsidRDefault="00000000">
          <w:pPr>
            <w:pStyle w:val="TOC2"/>
            <w:rPr>
              <w:rFonts w:asciiTheme="minorHAnsi" w:hAnsiTheme="minorHAnsi"/>
              <w:noProof/>
              <w:color w:val="auto"/>
              <w:kern w:val="2"/>
              <w:lang w:eastAsia="en-US"/>
              <w14:ligatures w14:val="standardContextual"/>
            </w:rPr>
          </w:pPr>
          <w:hyperlink w:anchor="_Toc141109482" w:history="1">
            <w:r w:rsidR="00DE51D6" w:rsidRPr="00715A50">
              <w:rPr>
                <w:rStyle w:val="Hyperlink"/>
                <w:noProof/>
              </w:rPr>
              <w:t>Manually Linking Components</w:t>
            </w:r>
          </w:hyperlink>
        </w:p>
        <w:p w14:paraId="68D1F2FD" w14:textId="77777777" w:rsidR="00DE51D6" w:rsidRDefault="00000000">
          <w:pPr>
            <w:pStyle w:val="TOC2"/>
            <w:rPr>
              <w:rFonts w:asciiTheme="minorHAnsi" w:hAnsiTheme="minorHAnsi"/>
              <w:noProof/>
              <w:color w:val="auto"/>
              <w:kern w:val="2"/>
              <w:lang w:eastAsia="en-US"/>
              <w14:ligatures w14:val="standardContextual"/>
            </w:rPr>
          </w:pPr>
          <w:hyperlink w:anchor="_Toc141109483" w:history="1">
            <w:r w:rsidR="00DE51D6" w:rsidRPr="00715A50">
              <w:rPr>
                <w:rStyle w:val="Hyperlink"/>
                <w:noProof/>
              </w:rPr>
              <w:t>Making Analysis</w:t>
            </w:r>
          </w:hyperlink>
        </w:p>
        <w:p w14:paraId="5963BA43" w14:textId="0415760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4" w:history="1">
            <w:r w:rsidR="00DE51D6" w:rsidRPr="00715A50">
              <w:rPr>
                <w:rStyle w:val="Hyperlink"/>
                <w:noProof/>
                <w14:scene3d>
                  <w14:camera w14:prst="orthographicFront"/>
                  <w14:lightRig w14:rig="threePt" w14:dir="t">
                    <w14:rot w14:lat="0" w14:lon="0" w14:rev="0"/>
                  </w14:lightRig>
                </w14:scene3d>
              </w:rPr>
              <w:t>Chapter 20</w:t>
            </w:r>
            <w:r w:rsidR="00DE51D6" w:rsidRPr="00715A50">
              <w:rPr>
                <w:rStyle w:val="Hyperlink"/>
                <w:noProof/>
              </w:rPr>
              <w:t xml:space="preserve"> Volume-Mesh Conversion</w:t>
            </w:r>
            <w:r w:rsidR="00DE51D6">
              <w:rPr>
                <w:noProof/>
                <w:webHidden/>
              </w:rPr>
              <w:tab/>
            </w:r>
            <w:r w:rsidR="00DE51D6">
              <w:rPr>
                <w:noProof/>
                <w:webHidden/>
              </w:rPr>
              <w:fldChar w:fldCharType="begin"/>
            </w:r>
            <w:r w:rsidR="00DE51D6">
              <w:rPr>
                <w:noProof/>
                <w:webHidden/>
              </w:rPr>
              <w:instrText xml:space="preserve"> PAGEREF _Toc141109484 \h </w:instrText>
            </w:r>
            <w:r w:rsidR="00DE51D6">
              <w:rPr>
                <w:noProof/>
                <w:webHidden/>
              </w:rPr>
            </w:r>
            <w:r w:rsidR="00DE51D6">
              <w:rPr>
                <w:noProof/>
                <w:webHidden/>
              </w:rPr>
              <w:fldChar w:fldCharType="separate"/>
            </w:r>
            <w:r w:rsidR="001C2AE9">
              <w:rPr>
                <w:noProof/>
                <w:webHidden/>
              </w:rPr>
              <w:t>135</w:t>
            </w:r>
            <w:r w:rsidR="00DE51D6">
              <w:rPr>
                <w:noProof/>
                <w:webHidden/>
              </w:rPr>
              <w:fldChar w:fldCharType="end"/>
            </w:r>
          </w:hyperlink>
        </w:p>
        <w:p w14:paraId="61ED7AD3" w14:textId="78A7AA4D"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5" w:history="1">
            <w:r w:rsidR="00DE51D6" w:rsidRPr="00715A50">
              <w:rPr>
                <w:rStyle w:val="Hyperlink"/>
                <w:noProof/>
                <w14:scene3d>
                  <w14:camera w14:prst="orthographicFront"/>
                  <w14:lightRig w14:rig="threePt" w14:dir="t">
                    <w14:rot w14:lat="0" w14:lon="0" w14:rev="0"/>
                  </w14:lightRig>
                </w14:scene3d>
              </w:rPr>
              <w:t>Chapter 21</w:t>
            </w:r>
            <w:r w:rsidR="00DE51D6" w:rsidRPr="00715A50">
              <w:rPr>
                <w:rStyle w:val="Hyperlink"/>
                <w:noProof/>
              </w:rPr>
              <w:t xml:space="preserve"> Data Processing with OpenCL Filters</w:t>
            </w:r>
            <w:r w:rsidR="00DE51D6">
              <w:rPr>
                <w:noProof/>
                <w:webHidden/>
              </w:rPr>
              <w:tab/>
            </w:r>
            <w:r w:rsidR="00DE51D6">
              <w:rPr>
                <w:noProof/>
                <w:webHidden/>
              </w:rPr>
              <w:fldChar w:fldCharType="begin"/>
            </w:r>
            <w:r w:rsidR="00DE51D6">
              <w:rPr>
                <w:noProof/>
                <w:webHidden/>
              </w:rPr>
              <w:instrText xml:space="preserve"> PAGEREF _Toc141109485 \h </w:instrText>
            </w:r>
            <w:r w:rsidR="00DE51D6">
              <w:rPr>
                <w:noProof/>
                <w:webHidden/>
              </w:rPr>
            </w:r>
            <w:r w:rsidR="00DE51D6">
              <w:rPr>
                <w:noProof/>
                <w:webHidden/>
              </w:rPr>
              <w:fldChar w:fldCharType="separate"/>
            </w:r>
            <w:r w:rsidR="001C2AE9">
              <w:rPr>
                <w:noProof/>
                <w:webHidden/>
              </w:rPr>
              <w:t>137</w:t>
            </w:r>
            <w:r w:rsidR="00DE51D6">
              <w:rPr>
                <w:noProof/>
                <w:webHidden/>
              </w:rPr>
              <w:fldChar w:fldCharType="end"/>
            </w:r>
          </w:hyperlink>
        </w:p>
        <w:p w14:paraId="6E8DCC5D" w14:textId="731E7AD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6" w:history="1">
            <w:r w:rsidR="00DE51D6" w:rsidRPr="00715A50">
              <w:rPr>
                <w:rStyle w:val="Hyperlink"/>
                <w:noProof/>
                <w14:scene3d>
                  <w14:camera w14:prst="orthographicFront"/>
                  <w14:lightRig w14:rig="threePt" w14:dir="t">
                    <w14:rot w14:lat="0" w14:lon="0" w14:rev="0"/>
                  </w14:lightRig>
                </w14:scene3d>
              </w:rPr>
              <w:t>Chapter 22</w:t>
            </w:r>
            <w:r w:rsidR="00DE51D6" w:rsidRPr="00715A50">
              <w:rPr>
                <w:rStyle w:val="Hyperlink"/>
                <w:noProof/>
              </w:rPr>
              <w:t xml:space="preserve"> Machine Learning Manager</w:t>
            </w:r>
            <w:r w:rsidR="00DE51D6">
              <w:rPr>
                <w:noProof/>
                <w:webHidden/>
              </w:rPr>
              <w:tab/>
            </w:r>
            <w:r w:rsidR="00DE51D6">
              <w:rPr>
                <w:noProof/>
                <w:webHidden/>
              </w:rPr>
              <w:fldChar w:fldCharType="begin"/>
            </w:r>
            <w:r w:rsidR="00DE51D6">
              <w:rPr>
                <w:noProof/>
                <w:webHidden/>
              </w:rPr>
              <w:instrText xml:space="preserve"> PAGEREF _Toc141109486 \h </w:instrText>
            </w:r>
            <w:r w:rsidR="00DE51D6">
              <w:rPr>
                <w:noProof/>
                <w:webHidden/>
              </w:rPr>
            </w:r>
            <w:r w:rsidR="00DE51D6">
              <w:rPr>
                <w:noProof/>
                <w:webHidden/>
              </w:rPr>
              <w:fldChar w:fldCharType="separate"/>
            </w:r>
            <w:r w:rsidR="001C2AE9">
              <w:rPr>
                <w:noProof/>
                <w:webHidden/>
              </w:rPr>
              <w:t>139</w:t>
            </w:r>
            <w:r w:rsidR="00DE51D6">
              <w:rPr>
                <w:noProof/>
                <w:webHidden/>
              </w:rPr>
              <w:fldChar w:fldCharType="end"/>
            </w:r>
          </w:hyperlink>
        </w:p>
        <w:p w14:paraId="50E5F236" w14:textId="77777777" w:rsidR="00DE51D6" w:rsidRDefault="00000000">
          <w:pPr>
            <w:pStyle w:val="TOC2"/>
            <w:rPr>
              <w:rFonts w:asciiTheme="minorHAnsi" w:hAnsiTheme="minorHAnsi"/>
              <w:noProof/>
              <w:color w:val="auto"/>
              <w:kern w:val="2"/>
              <w:lang w:eastAsia="en-US"/>
              <w14:ligatures w14:val="standardContextual"/>
            </w:rPr>
          </w:pPr>
          <w:hyperlink w:anchor="_Toc141109487" w:history="1">
            <w:r w:rsidR="00DE51D6" w:rsidRPr="00715A50">
              <w:rPr>
                <w:rStyle w:val="Hyperlink"/>
                <w:noProof/>
              </w:rPr>
              <w:t>Start Machine Learning Automatically</w:t>
            </w:r>
          </w:hyperlink>
        </w:p>
        <w:p w14:paraId="2089E726" w14:textId="77777777" w:rsidR="00DE51D6" w:rsidRDefault="00000000">
          <w:pPr>
            <w:pStyle w:val="TOC2"/>
            <w:rPr>
              <w:rFonts w:asciiTheme="minorHAnsi" w:hAnsiTheme="minorHAnsi"/>
              <w:noProof/>
              <w:color w:val="auto"/>
              <w:kern w:val="2"/>
              <w:lang w:eastAsia="en-US"/>
              <w14:ligatures w14:val="standardContextual"/>
            </w:rPr>
          </w:pPr>
          <w:hyperlink w:anchor="_Toc141109488" w:history="1">
            <w:r w:rsidR="00DE51D6" w:rsidRPr="00715A50">
              <w:rPr>
                <w:rStyle w:val="Hyperlink"/>
                <w:noProof/>
              </w:rPr>
              <w:t>Choose A Category for Machine Learning Management</w:t>
            </w:r>
          </w:hyperlink>
        </w:p>
        <w:p w14:paraId="65755500" w14:textId="77777777" w:rsidR="00DE51D6" w:rsidRDefault="00000000">
          <w:pPr>
            <w:pStyle w:val="TOC2"/>
            <w:rPr>
              <w:rFonts w:asciiTheme="minorHAnsi" w:hAnsiTheme="minorHAnsi"/>
              <w:noProof/>
              <w:color w:val="auto"/>
              <w:kern w:val="2"/>
              <w:lang w:eastAsia="en-US"/>
              <w14:ligatures w14:val="standardContextual"/>
            </w:rPr>
          </w:pPr>
          <w:hyperlink w:anchor="_Toc141109489" w:history="1">
            <w:r w:rsidR="00DE51D6" w:rsidRPr="00715A50">
              <w:rPr>
                <w:rStyle w:val="Hyperlink"/>
                <w:noProof/>
              </w:rPr>
              <w:t>Volume Properties</w:t>
            </w:r>
          </w:hyperlink>
        </w:p>
        <w:p w14:paraId="614AC3AE" w14:textId="77777777" w:rsidR="00DE51D6" w:rsidRDefault="00000000">
          <w:pPr>
            <w:pStyle w:val="TOC2"/>
            <w:rPr>
              <w:rFonts w:asciiTheme="minorHAnsi" w:hAnsiTheme="minorHAnsi"/>
              <w:noProof/>
              <w:color w:val="auto"/>
              <w:kern w:val="2"/>
              <w:lang w:eastAsia="en-US"/>
              <w14:ligatures w14:val="standardContextual"/>
            </w:rPr>
          </w:pPr>
          <w:hyperlink w:anchor="_Toc141109490" w:history="1">
            <w:r w:rsidR="00DE51D6" w:rsidRPr="00715A50">
              <w:rPr>
                <w:rStyle w:val="Hyperlink"/>
                <w:noProof/>
              </w:rPr>
              <w:t>Tables</w:t>
            </w:r>
          </w:hyperlink>
        </w:p>
        <w:p w14:paraId="0C41CC85" w14:textId="77777777" w:rsidR="00DE51D6" w:rsidRDefault="00000000">
          <w:pPr>
            <w:pStyle w:val="TOC2"/>
            <w:rPr>
              <w:rFonts w:asciiTheme="minorHAnsi" w:hAnsiTheme="minorHAnsi"/>
              <w:noProof/>
              <w:color w:val="auto"/>
              <w:kern w:val="2"/>
              <w:lang w:eastAsia="en-US"/>
              <w14:ligatures w14:val="standardContextual"/>
            </w:rPr>
          </w:pPr>
          <w:hyperlink w:anchor="_Toc141109491" w:history="1">
            <w:r w:rsidR="00DE51D6" w:rsidRPr="00715A50">
              <w:rPr>
                <w:rStyle w:val="Hyperlink"/>
                <w:noProof/>
              </w:rPr>
              <w:t>Records</w:t>
            </w:r>
          </w:hyperlink>
        </w:p>
        <w:p w14:paraId="534FC9C8" w14:textId="759F8B9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92" w:history="1">
            <w:r w:rsidR="00DE51D6" w:rsidRPr="00715A50">
              <w:rPr>
                <w:rStyle w:val="Hyperlink"/>
                <w:noProof/>
                <w14:scene3d>
                  <w14:camera w14:prst="orthographicFront"/>
                  <w14:lightRig w14:rig="threePt" w14:dir="t">
                    <w14:rot w14:lat="0" w14:lon="0" w14:rev="0"/>
                  </w14:lightRig>
                </w14:scene3d>
              </w:rPr>
              <w:t>Chapter 23</w:t>
            </w:r>
            <w:r w:rsidR="00DE51D6" w:rsidRPr="00715A50">
              <w:rPr>
                <w:rStyle w:val="Hyperlink"/>
                <w:noProof/>
              </w:rPr>
              <w:t xml:space="preserve"> Settings</w:t>
            </w:r>
            <w:r w:rsidR="00DE51D6">
              <w:rPr>
                <w:noProof/>
                <w:webHidden/>
              </w:rPr>
              <w:tab/>
            </w:r>
            <w:r w:rsidR="00DE51D6">
              <w:rPr>
                <w:noProof/>
                <w:webHidden/>
              </w:rPr>
              <w:fldChar w:fldCharType="begin"/>
            </w:r>
            <w:r w:rsidR="00DE51D6">
              <w:rPr>
                <w:noProof/>
                <w:webHidden/>
              </w:rPr>
              <w:instrText xml:space="preserve"> PAGEREF _Toc141109492 \h </w:instrText>
            </w:r>
            <w:r w:rsidR="00DE51D6">
              <w:rPr>
                <w:noProof/>
                <w:webHidden/>
              </w:rPr>
            </w:r>
            <w:r w:rsidR="00DE51D6">
              <w:rPr>
                <w:noProof/>
                <w:webHidden/>
              </w:rPr>
              <w:fldChar w:fldCharType="separate"/>
            </w:r>
            <w:r w:rsidR="001C2AE9">
              <w:rPr>
                <w:noProof/>
                <w:webHidden/>
              </w:rPr>
              <w:t>142</w:t>
            </w:r>
            <w:r w:rsidR="00DE51D6">
              <w:rPr>
                <w:noProof/>
                <w:webHidden/>
              </w:rPr>
              <w:fldChar w:fldCharType="end"/>
            </w:r>
          </w:hyperlink>
        </w:p>
        <w:p w14:paraId="36FCD1BA" w14:textId="77777777" w:rsidR="00DE51D6" w:rsidRDefault="00000000">
          <w:pPr>
            <w:pStyle w:val="TOC2"/>
            <w:rPr>
              <w:rFonts w:asciiTheme="minorHAnsi" w:hAnsiTheme="minorHAnsi"/>
              <w:noProof/>
              <w:color w:val="auto"/>
              <w:kern w:val="2"/>
              <w:lang w:eastAsia="en-US"/>
              <w14:ligatures w14:val="standardContextual"/>
            </w:rPr>
          </w:pPr>
          <w:hyperlink w:anchor="_Toc141109493" w:history="1">
            <w:r w:rsidR="00DE51D6" w:rsidRPr="00715A50">
              <w:rPr>
                <w:rStyle w:val="Hyperlink"/>
                <w:noProof/>
              </w:rPr>
              <w:t>Project Settings</w:t>
            </w:r>
          </w:hyperlink>
        </w:p>
        <w:p w14:paraId="1C069EC5" w14:textId="77777777" w:rsidR="00DE51D6" w:rsidRDefault="00000000">
          <w:pPr>
            <w:pStyle w:val="TOC2"/>
            <w:rPr>
              <w:rFonts w:asciiTheme="minorHAnsi" w:hAnsiTheme="minorHAnsi"/>
              <w:noProof/>
              <w:color w:val="auto"/>
              <w:kern w:val="2"/>
              <w:lang w:eastAsia="en-US"/>
              <w14:ligatures w14:val="standardContextual"/>
            </w:rPr>
          </w:pPr>
          <w:hyperlink w:anchor="_Toc141109494" w:history="1">
            <w:r w:rsidR="00DE51D6" w:rsidRPr="00715A50">
              <w:rPr>
                <w:rStyle w:val="Hyperlink"/>
                <w:noProof/>
              </w:rPr>
              <w:t>Rendering Settings</w:t>
            </w:r>
          </w:hyperlink>
        </w:p>
        <w:p w14:paraId="4505A902" w14:textId="77777777" w:rsidR="00DE51D6" w:rsidRDefault="00000000">
          <w:pPr>
            <w:pStyle w:val="TOC2"/>
            <w:rPr>
              <w:rFonts w:asciiTheme="minorHAnsi" w:hAnsiTheme="minorHAnsi"/>
              <w:noProof/>
              <w:color w:val="auto"/>
              <w:kern w:val="2"/>
              <w:lang w:eastAsia="en-US"/>
              <w14:ligatures w14:val="standardContextual"/>
            </w:rPr>
          </w:pPr>
          <w:hyperlink w:anchor="_Toc141109495" w:history="1">
            <w:r w:rsidR="00DE51D6" w:rsidRPr="00715A50">
              <w:rPr>
                <w:rStyle w:val="Hyperlink"/>
                <w:noProof/>
              </w:rPr>
              <w:t>Performance Settings</w:t>
            </w:r>
          </w:hyperlink>
        </w:p>
        <w:p w14:paraId="05318979" w14:textId="77777777" w:rsidR="00DE51D6" w:rsidRDefault="00000000">
          <w:pPr>
            <w:pStyle w:val="TOC2"/>
            <w:rPr>
              <w:rFonts w:asciiTheme="minorHAnsi" w:hAnsiTheme="minorHAnsi"/>
              <w:noProof/>
              <w:color w:val="auto"/>
              <w:kern w:val="2"/>
              <w:lang w:eastAsia="en-US"/>
              <w14:ligatures w14:val="standardContextual"/>
            </w:rPr>
          </w:pPr>
          <w:hyperlink w:anchor="_Toc141109496" w:history="1">
            <w:r w:rsidR="00DE51D6" w:rsidRPr="00715A50">
              <w:rPr>
                <w:rStyle w:val="Hyperlink"/>
                <w:noProof/>
              </w:rPr>
              <w:t>File Format Settings</w:t>
            </w:r>
          </w:hyperlink>
        </w:p>
        <w:p w14:paraId="58738EF8" w14:textId="77777777" w:rsidR="00DE51D6" w:rsidRDefault="00000000">
          <w:pPr>
            <w:pStyle w:val="TOC2"/>
            <w:rPr>
              <w:rFonts w:asciiTheme="minorHAnsi" w:hAnsiTheme="minorHAnsi"/>
              <w:noProof/>
              <w:color w:val="auto"/>
              <w:kern w:val="2"/>
              <w:lang w:eastAsia="en-US"/>
              <w14:ligatures w14:val="standardContextual"/>
            </w:rPr>
          </w:pPr>
          <w:hyperlink w:anchor="_Toc141109497" w:history="1">
            <w:r w:rsidR="00DE51D6" w:rsidRPr="00715A50">
              <w:rPr>
                <w:rStyle w:val="Hyperlink"/>
                <w:noProof/>
              </w:rPr>
              <w:t>ImageJ Link Settings</w:t>
            </w:r>
          </w:hyperlink>
        </w:p>
        <w:p w14:paraId="644099C8" w14:textId="77777777" w:rsidR="00DE51D6" w:rsidRDefault="00000000">
          <w:pPr>
            <w:pStyle w:val="TOC2"/>
            <w:rPr>
              <w:rFonts w:asciiTheme="minorHAnsi" w:hAnsiTheme="minorHAnsi"/>
              <w:noProof/>
              <w:color w:val="auto"/>
              <w:kern w:val="2"/>
              <w:lang w:eastAsia="en-US"/>
              <w14:ligatures w14:val="standardContextual"/>
            </w:rPr>
          </w:pPr>
          <w:hyperlink w:anchor="_Toc141109498" w:history="1">
            <w:r w:rsidR="00DE51D6" w:rsidRPr="00715A50">
              <w:rPr>
                <w:rStyle w:val="Hyperlink"/>
                <w:noProof/>
              </w:rPr>
              <w:t>Settings through the “fluorender.set” File</w:t>
            </w:r>
          </w:hyperlink>
        </w:p>
        <w:p w14:paraId="1D5877C2" w14:textId="1E52FCF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99" w:history="1">
            <w:r w:rsidR="00DE51D6" w:rsidRPr="00715A50">
              <w:rPr>
                <w:rStyle w:val="Hyperlink"/>
                <w:noProof/>
                <w14:scene3d>
                  <w14:camera w14:prst="orthographicFront"/>
                  <w14:lightRig w14:rig="threePt" w14:dir="t">
                    <w14:rot w14:lat="0" w14:lon="0" w14:rev="0"/>
                  </w14:lightRig>
                </w14:scene3d>
              </w:rPr>
              <w:t>Chapter 24</w:t>
            </w:r>
            <w:r w:rsidR="00DE51D6" w:rsidRPr="00715A50">
              <w:rPr>
                <w:rStyle w:val="Hyperlink"/>
                <w:noProof/>
              </w:rPr>
              <w:t xml:space="preserve"> Contributing to FluoRender</w:t>
            </w:r>
            <w:r w:rsidR="00DE51D6">
              <w:rPr>
                <w:noProof/>
                <w:webHidden/>
              </w:rPr>
              <w:tab/>
            </w:r>
            <w:r w:rsidR="00DE51D6">
              <w:rPr>
                <w:noProof/>
                <w:webHidden/>
              </w:rPr>
              <w:fldChar w:fldCharType="begin"/>
            </w:r>
            <w:r w:rsidR="00DE51D6">
              <w:rPr>
                <w:noProof/>
                <w:webHidden/>
              </w:rPr>
              <w:instrText xml:space="preserve"> PAGEREF _Toc141109499 \h </w:instrText>
            </w:r>
            <w:r w:rsidR="00DE51D6">
              <w:rPr>
                <w:noProof/>
                <w:webHidden/>
              </w:rPr>
            </w:r>
            <w:r w:rsidR="00DE51D6">
              <w:rPr>
                <w:noProof/>
                <w:webHidden/>
              </w:rPr>
              <w:fldChar w:fldCharType="separate"/>
            </w:r>
            <w:r w:rsidR="001C2AE9">
              <w:rPr>
                <w:noProof/>
                <w:webHidden/>
              </w:rPr>
              <w:t>154</w:t>
            </w:r>
            <w:r w:rsidR="00DE51D6">
              <w:rPr>
                <w:noProof/>
                <w:webHidden/>
              </w:rPr>
              <w:fldChar w:fldCharType="end"/>
            </w:r>
          </w:hyperlink>
        </w:p>
        <w:p w14:paraId="65F708BE" w14:textId="77777777" w:rsidR="00DE51D6" w:rsidRDefault="00000000">
          <w:pPr>
            <w:pStyle w:val="TOC2"/>
            <w:rPr>
              <w:rFonts w:asciiTheme="minorHAnsi" w:hAnsiTheme="minorHAnsi"/>
              <w:noProof/>
              <w:color w:val="auto"/>
              <w:kern w:val="2"/>
              <w:lang w:eastAsia="en-US"/>
              <w14:ligatures w14:val="standardContextual"/>
            </w:rPr>
          </w:pPr>
          <w:hyperlink w:anchor="_Toc141109500" w:history="1">
            <w:r w:rsidR="00DE51D6" w:rsidRPr="00715A50">
              <w:rPr>
                <w:rStyle w:val="Hyperlink"/>
                <w:noProof/>
              </w:rPr>
              <w:t>Developing and Contributing with Source Code via GitHub</w:t>
            </w:r>
          </w:hyperlink>
        </w:p>
        <w:p w14:paraId="511754DD" w14:textId="61F28FB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501" w:history="1">
            <w:r w:rsidR="00DE51D6" w:rsidRPr="00715A50">
              <w:rPr>
                <w:rStyle w:val="Hyperlink"/>
                <w:noProof/>
              </w:rPr>
              <w:t>Appendices</w:t>
            </w:r>
            <w:r w:rsidR="00DE51D6">
              <w:rPr>
                <w:noProof/>
                <w:webHidden/>
              </w:rPr>
              <w:tab/>
            </w:r>
            <w:r w:rsidR="00DE51D6">
              <w:rPr>
                <w:noProof/>
                <w:webHidden/>
              </w:rPr>
              <w:fldChar w:fldCharType="begin"/>
            </w:r>
            <w:r w:rsidR="00DE51D6">
              <w:rPr>
                <w:noProof/>
                <w:webHidden/>
              </w:rPr>
              <w:instrText xml:space="preserve"> PAGEREF _Toc141109501 \h </w:instrText>
            </w:r>
            <w:r w:rsidR="00DE51D6">
              <w:rPr>
                <w:noProof/>
                <w:webHidden/>
              </w:rPr>
            </w:r>
            <w:r w:rsidR="00DE51D6">
              <w:rPr>
                <w:noProof/>
                <w:webHidden/>
              </w:rPr>
              <w:fldChar w:fldCharType="separate"/>
            </w:r>
            <w:r w:rsidR="001C2AE9">
              <w:rPr>
                <w:noProof/>
                <w:webHidden/>
              </w:rPr>
              <w:t>155</w:t>
            </w:r>
            <w:r w:rsidR="00DE51D6">
              <w:rPr>
                <w:noProof/>
                <w:webHidden/>
              </w:rPr>
              <w:fldChar w:fldCharType="end"/>
            </w:r>
          </w:hyperlink>
        </w:p>
        <w:p w14:paraId="071F7516" w14:textId="77777777" w:rsidR="00DE51D6" w:rsidRDefault="00000000">
          <w:pPr>
            <w:pStyle w:val="TOC2"/>
            <w:rPr>
              <w:rFonts w:asciiTheme="minorHAnsi" w:hAnsiTheme="minorHAnsi"/>
              <w:noProof/>
              <w:color w:val="auto"/>
              <w:kern w:val="2"/>
              <w:lang w:eastAsia="en-US"/>
              <w14:ligatures w14:val="standardContextual"/>
            </w:rPr>
          </w:pPr>
          <w:hyperlink w:anchor="_Toc141109502" w:history="1">
            <w:r w:rsidR="00DE51D6" w:rsidRPr="00715A50">
              <w:rPr>
                <w:rStyle w:val="Hyperlink"/>
                <w:noProof/>
              </w:rPr>
              <w:t>A. Functions of FluoRender</w:t>
            </w:r>
          </w:hyperlink>
        </w:p>
        <w:p w14:paraId="5CDB7574" w14:textId="77777777" w:rsidR="00DE51D6" w:rsidRDefault="00000000">
          <w:pPr>
            <w:pStyle w:val="TOC2"/>
            <w:rPr>
              <w:rFonts w:asciiTheme="minorHAnsi" w:hAnsiTheme="minorHAnsi"/>
              <w:noProof/>
              <w:color w:val="auto"/>
              <w:kern w:val="2"/>
              <w:lang w:eastAsia="en-US"/>
              <w14:ligatures w14:val="standardContextual"/>
            </w:rPr>
          </w:pPr>
          <w:hyperlink w:anchor="_Toc141109503" w:history="1">
            <w:r w:rsidR="00DE51D6" w:rsidRPr="00715A50">
              <w:rPr>
                <w:rStyle w:val="Hyperlink"/>
                <w:noProof/>
              </w:rPr>
              <w:t>B. File Formats</w:t>
            </w:r>
          </w:hyperlink>
        </w:p>
        <w:p w14:paraId="6A35C046" w14:textId="77777777" w:rsidR="00DE51D6" w:rsidRDefault="00000000">
          <w:pPr>
            <w:pStyle w:val="TOC2"/>
            <w:rPr>
              <w:rFonts w:asciiTheme="minorHAnsi" w:hAnsiTheme="minorHAnsi"/>
              <w:noProof/>
              <w:color w:val="auto"/>
              <w:kern w:val="2"/>
              <w:lang w:eastAsia="en-US"/>
              <w14:ligatures w14:val="standardContextual"/>
            </w:rPr>
          </w:pPr>
          <w:hyperlink w:anchor="_Toc141109504" w:history="1">
            <w:r w:rsidR="00DE51D6" w:rsidRPr="00715A50">
              <w:rPr>
                <w:rStyle w:val="Hyperlink"/>
                <w:noProof/>
              </w:rPr>
              <w:t>C. Keyboard Shortcuts</w:t>
            </w:r>
          </w:hyperlink>
        </w:p>
        <w:p w14:paraId="2B1E352B" w14:textId="77777777" w:rsidR="00DE51D6" w:rsidRDefault="00000000">
          <w:pPr>
            <w:pStyle w:val="TOC2"/>
            <w:rPr>
              <w:rFonts w:asciiTheme="minorHAnsi" w:hAnsiTheme="minorHAnsi"/>
              <w:noProof/>
              <w:color w:val="auto"/>
              <w:kern w:val="2"/>
              <w:lang w:eastAsia="en-US"/>
              <w14:ligatures w14:val="standardContextual"/>
            </w:rPr>
          </w:pPr>
          <w:hyperlink w:anchor="_Toc141109505" w:history="1">
            <w:r w:rsidR="00DE51D6" w:rsidRPr="00715A50">
              <w:rPr>
                <w:rStyle w:val="Hyperlink"/>
                <w:noProof/>
              </w:rPr>
              <w:t>D. Command Line Options</w:t>
            </w:r>
          </w:hyperlink>
        </w:p>
        <w:p w14:paraId="40EA7023" w14:textId="77777777" w:rsidR="00DE51D6" w:rsidRDefault="00000000">
          <w:pPr>
            <w:pStyle w:val="TOC2"/>
            <w:rPr>
              <w:rFonts w:asciiTheme="minorHAnsi" w:hAnsiTheme="minorHAnsi"/>
              <w:noProof/>
              <w:color w:val="auto"/>
              <w:kern w:val="2"/>
              <w:lang w:eastAsia="en-US"/>
              <w14:ligatures w14:val="standardContextual"/>
            </w:rPr>
          </w:pPr>
          <w:hyperlink w:anchor="_Toc141109506" w:history="1">
            <w:r w:rsidR="00DE51D6" w:rsidRPr="00715A50">
              <w:rPr>
                <w:rStyle w:val="Hyperlink"/>
                <w:noProof/>
              </w:rPr>
              <w:t>E. Frequently Asked Questions</w:t>
            </w:r>
          </w:hyperlink>
        </w:p>
        <w:p w14:paraId="7CDCCD6C" w14:textId="0B5AF456"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507" w:history="1">
            <w:r w:rsidR="00DE51D6" w:rsidRPr="00715A50">
              <w:rPr>
                <w:rStyle w:val="Hyperlink"/>
                <w:noProof/>
              </w:rPr>
              <w:t>Index</w:t>
            </w:r>
            <w:r w:rsidR="00DE51D6">
              <w:rPr>
                <w:noProof/>
                <w:webHidden/>
              </w:rPr>
              <w:tab/>
            </w:r>
            <w:r w:rsidR="00DE51D6">
              <w:rPr>
                <w:noProof/>
                <w:webHidden/>
              </w:rPr>
              <w:fldChar w:fldCharType="begin"/>
            </w:r>
            <w:r w:rsidR="00DE51D6">
              <w:rPr>
                <w:noProof/>
                <w:webHidden/>
              </w:rPr>
              <w:instrText xml:space="preserve"> PAGEREF _Toc141109507 \h </w:instrText>
            </w:r>
            <w:r w:rsidR="00DE51D6">
              <w:rPr>
                <w:noProof/>
                <w:webHidden/>
              </w:rPr>
            </w:r>
            <w:r w:rsidR="00DE51D6">
              <w:rPr>
                <w:noProof/>
                <w:webHidden/>
              </w:rPr>
              <w:fldChar w:fldCharType="separate"/>
            </w:r>
            <w:r w:rsidR="001C2AE9">
              <w:rPr>
                <w:noProof/>
                <w:webHidden/>
              </w:rPr>
              <w:t>173</w:t>
            </w:r>
            <w:r w:rsidR="00DE51D6">
              <w:rPr>
                <w:noProof/>
                <w:webHidden/>
              </w:rPr>
              <w:fldChar w:fldCharType="end"/>
            </w:r>
          </w:hyperlink>
        </w:p>
        <w:p w14:paraId="40C8B458" w14:textId="3DC198DA"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rsidSect="00A10F4E">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41109394"/>
      <w:r>
        <w:lastRenderedPageBreak/>
        <w:t>List of Figures</w:t>
      </w:r>
      <w:bookmarkEnd w:id="3"/>
    </w:p>
    <w:p w14:paraId="44884670" w14:textId="6C285938" w:rsidR="000C67C0" w:rsidRDefault="00EA57E1">
      <w:pPr>
        <w:pStyle w:val="TableofFigures"/>
        <w:tabs>
          <w:tab w:val="right" w:leader="dot" w:pos="9350"/>
        </w:tabs>
        <w:rPr>
          <w:rFonts w:asciiTheme="minorHAnsi" w:hAnsiTheme="minorHAnsi"/>
          <w:noProof/>
          <w:color w:val="auto"/>
          <w:kern w:val="2"/>
          <w:sz w:val="22"/>
          <w:szCs w:val="22"/>
          <w:lang w:eastAsia="en-US"/>
          <w14:ligatures w14:val="standardContextual"/>
        </w:rPr>
      </w:pPr>
      <w:r>
        <w:fldChar w:fldCharType="begin"/>
      </w:r>
      <w:r>
        <w:instrText xml:space="preserve"> TOC \h \z \c "Figure" </w:instrText>
      </w:r>
      <w:r>
        <w:fldChar w:fldCharType="separate"/>
      </w:r>
      <w:hyperlink w:anchor="_Toc141109508" w:history="1">
        <w:r w:rsidR="000C67C0" w:rsidRPr="005F2E56">
          <w:rPr>
            <w:rStyle w:val="Hyperlink"/>
            <w:noProof/>
          </w:rPr>
          <w:t>Figure 2</w:t>
        </w:r>
        <w:r w:rsidR="000C67C0" w:rsidRPr="005F2E56">
          <w:rPr>
            <w:rStyle w:val="Hyperlink"/>
            <w:noProof/>
          </w:rPr>
          <w:noBreakHyphen/>
          <w:t>1. Installation language.</w:t>
        </w:r>
        <w:r w:rsidR="000C67C0">
          <w:rPr>
            <w:noProof/>
            <w:webHidden/>
          </w:rPr>
          <w:tab/>
        </w:r>
        <w:r w:rsidR="000C67C0">
          <w:rPr>
            <w:noProof/>
            <w:webHidden/>
          </w:rPr>
          <w:fldChar w:fldCharType="begin"/>
        </w:r>
        <w:r w:rsidR="000C67C0">
          <w:rPr>
            <w:noProof/>
            <w:webHidden/>
          </w:rPr>
          <w:instrText xml:space="preserve"> PAGEREF _Toc141109508 \h </w:instrText>
        </w:r>
        <w:r w:rsidR="000C67C0">
          <w:rPr>
            <w:noProof/>
            <w:webHidden/>
          </w:rPr>
        </w:r>
        <w:r w:rsidR="000C67C0">
          <w:rPr>
            <w:noProof/>
            <w:webHidden/>
          </w:rPr>
          <w:fldChar w:fldCharType="separate"/>
        </w:r>
        <w:r w:rsidR="001C2AE9">
          <w:rPr>
            <w:noProof/>
            <w:webHidden/>
          </w:rPr>
          <w:t>14</w:t>
        </w:r>
        <w:r w:rsidR="000C67C0">
          <w:rPr>
            <w:noProof/>
            <w:webHidden/>
          </w:rPr>
          <w:fldChar w:fldCharType="end"/>
        </w:r>
      </w:hyperlink>
    </w:p>
    <w:p w14:paraId="3B0311E0" w14:textId="37E906A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09" w:history="1">
        <w:r w:rsidR="000C67C0" w:rsidRPr="005F2E56">
          <w:rPr>
            <w:rStyle w:val="Hyperlink"/>
            <w:noProof/>
          </w:rPr>
          <w:t>Figure 2</w:t>
        </w:r>
        <w:r w:rsidR="000C67C0" w:rsidRPr="005F2E56">
          <w:rPr>
            <w:rStyle w:val="Hyperlink"/>
            <w:noProof/>
          </w:rPr>
          <w:noBreakHyphen/>
          <w:t>2. License agreement.</w:t>
        </w:r>
        <w:r w:rsidR="000C67C0">
          <w:rPr>
            <w:noProof/>
            <w:webHidden/>
          </w:rPr>
          <w:tab/>
        </w:r>
        <w:r w:rsidR="000C67C0">
          <w:rPr>
            <w:noProof/>
            <w:webHidden/>
          </w:rPr>
          <w:fldChar w:fldCharType="begin"/>
        </w:r>
        <w:r w:rsidR="000C67C0">
          <w:rPr>
            <w:noProof/>
            <w:webHidden/>
          </w:rPr>
          <w:instrText xml:space="preserve"> PAGEREF _Toc141109509 \h </w:instrText>
        </w:r>
        <w:r w:rsidR="000C67C0">
          <w:rPr>
            <w:noProof/>
            <w:webHidden/>
          </w:rPr>
        </w:r>
        <w:r w:rsidR="000C67C0">
          <w:rPr>
            <w:noProof/>
            <w:webHidden/>
          </w:rPr>
          <w:fldChar w:fldCharType="separate"/>
        </w:r>
        <w:r w:rsidR="001C2AE9">
          <w:rPr>
            <w:noProof/>
            <w:webHidden/>
          </w:rPr>
          <w:t>15</w:t>
        </w:r>
        <w:r w:rsidR="000C67C0">
          <w:rPr>
            <w:noProof/>
            <w:webHidden/>
          </w:rPr>
          <w:fldChar w:fldCharType="end"/>
        </w:r>
      </w:hyperlink>
    </w:p>
    <w:p w14:paraId="7FD19A62" w14:textId="79BB512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0" w:history="1">
        <w:r w:rsidR="000C67C0" w:rsidRPr="005F2E56">
          <w:rPr>
            <w:rStyle w:val="Hyperlink"/>
            <w:noProof/>
          </w:rPr>
          <w:t>Figure 2</w:t>
        </w:r>
        <w:r w:rsidR="000C67C0" w:rsidRPr="005F2E56">
          <w:rPr>
            <w:rStyle w:val="Hyperlink"/>
            <w:noProof/>
          </w:rPr>
          <w:noBreakHyphen/>
          <w:t>3. Destination location.</w:t>
        </w:r>
        <w:r w:rsidR="000C67C0">
          <w:rPr>
            <w:noProof/>
            <w:webHidden/>
          </w:rPr>
          <w:tab/>
        </w:r>
        <w:r w:rsidR="000C67C0">
          <w:rPr>
            <w:noProof/>
            <w:webHidden/>
          </w:rPr>
          <w:fldChar w:fldCharType="begin"/>
        </w:r>
        <w:r w:rsidR="000C67C0">
          <w:rPr>
            <w:noProof/>
            <w:webHidden/>
          </w:rPr>
          <w:instrText xml:space="preserve"> PAGEREF _Toc141109510 \h </w:instrText>
        </w:r>
        <w:r w:rsidR="000C67C0">
          <w:rPr>
            <w:noProof/>
            <w:webHidden/>
          </w:rPr>
        </w:r>
        <w:r w:rsidR="000C67C0">
          <w:rPr>
            <w:noProof/>
            <w:webHidden/>
          </w:rPr>
          <w:fldChar w:fldCharType="separate"/>
        </w:r>
        <w:r w:rsidR="001C2AE9">
          <w:rPr>
            <w:noProof/>
            <w:webHidden/>
          </w:rPr>
          <w:t>15</w:t>
        </w:r>
        <w:r w:rsidR="000C67C0">
          <w:rPr>
            <w:noProof/>
            <w:webHidden/>
          </w:rPr>
          <w:fldChar w:fldCharType="end"/>
        </w:r>
      </w:hyperlink>
    </w:p>
    <w:p w14:paraId="271CA3E7" w14:textId="73C4A08A"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1" w:history="1">
        <w:r w:rsidR="000C67C0" w:rsidRPr="005F2E56">
          <w:rPr>
            <w:rStyle w:val="Hyperlink"/>
            <w:noProof/>
          </w:rPr>
          <w:t>Figure 2</w:t>
        </w:r>
        <w:r w:rsidR="000C67C0" w:rsidRPr="005F2E56">
          <w:rPr>
            <w:rStyle w:val="Hyperlink"/>
            <w:noProof/>
          </w:rPr>
          <w:noBreakHyphen/>
          <w:t>4. Main user interface of FluoRender on Windows.</w:t>
        </w:r>
        <w:r w:rsidR="000C67C0">
          <w:rPr>
            <w:noProof/>
            <w:webHidden/>
          </w:rPr>
          <w:tab/>
        </w:r>
        <w:r w:rsidR="000C67C0">
          <w:rPr>
            <w:noProof/>
            <w:webHidden/>
          </w:rPr>
          <w:fldChar w:fldCharType="begin"/>
        </w:r>
        <w:r w:rsidR="000C67C0">
          <w:rPr>
            <w:noProof/>
            <w:webHidden/>
          </w:rPr>
          <w:instrText xml:space="preserve"> PAGEREF _Toc141109511 \h </w:instrText>
        </w:r>
        <w:r w:rsidR="000C67C0">
          <w:rPr>
            <w:noProof/>
            <w:webHidden/>
          </w:rPr>
        </w:r>
        <w:r w:rsidR="000C67C0">
          <w:rPr>
            <w:noProof/>
            <w:webHidden/>
          </w:rPr>
          <w:fldChar w:fldCharType="separate"/>
        </w:r>
        <w:r w:rsidR="001C2AE9">
          <w:rPr>
            <w:noProof/>
            <w:webHidden/>
          </w:rPr>
          <w:t>16</w:t>
        </w:r>
        <w:r w:rsidR="000C67C0">
          <w:rPr>
            <w:noProof/>
            <w:webHidden/>
          </w:rPr>
          <w:fldChar w:fldCharType="end"/>
        </w:r>
      </w:hyperlink>
    </w:p>
    <w:p w14:paraId="10C8A9F7" w14:textId="6655236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2" w:history="1">
        <w:r w:rsidR="000C67C0" w:rsidRPr="005F2E56">
          <w:rPr>
            <w:rStyle w:val="Hyperlink"/>
            <w:noProof/>
          </w:rPr>
          <w:t>Figure 2</w:t>
        </w:r>
        <w:r w:rsidR="000C67C0" w:rsidRPr="005F2E56">
          <w:rPr>
            <w:rStyle w:val="Hyperlink"/>
            <w:noProof/>
          </w:rPr>
          <w:noBreakHyphen/>
          <w:t>5. Additional tasks.</w:t>
        </w:r>
        <w:r w:rsidR="000C67C0">
          <w:rPr>
            <w:noProof/>
            <w:webHidden/>
          </w:rPr>
          <w:tab/>
        </w:r>
        <w:r w:rsidR="000C67C0">
          <w:rPr>
            <w:noProof/>
            <w:webHidden/>
          </w:rPr>
          <w:fldChar w:fldCharType="begin"/>
        </w:r>
        <w:r w:rsidR="000C67C0">
          <w:rPr>
            <w:noProof/>
            <w:webHidden/>
          </w:rPr>
          <w:instrText xml:space="preserve"> PAGEREF _Toc141109512 \h </w:instrText>
        </w:r>
        <w:r w:rsidR="000C67C0">
          <w:rPr>
            <w:noProof/>
            <w:webHidden/>
          </w:rPr>
        </w:r>
        <w:r w:rsidR="000C67C0">
          <w:rPr>
            <w:noProof/>
            <w:webHidden/>
          </w:rPr>
          <w:fldChar w:fldCharType="separate"/>
        </w:r>
        <w:r w:rsidR="001C2AE9">
          <w:rPr>
            <w:noProof/>
            <w:webHidden/>
          </w:rPr>
          <w:t>16</w:t>
        </w:r>
        <w:r w:rsidR="000C67C0">
          <w:rPr>
            <w:noProof/>
            <w:webHidden/>
          </w:rPr>
          <w:fldChar w:fldCharType="end"/>
        </w:r>
      </w:hyperlink>
    </w:p>
    <w:p w14:paraId="7D2D226C" w14:textId="25F4C30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3" w:history="1">
        <w:r w:rsidR="000C67C0" w:rsidRPr="005F2E56">
          <w:rPr>
            <w:rStyle w:val="Hyperlink"/>
            <w:noProof/>
          </w:rPr>
          <w:t>Figure 2</w:t>
        </w:r>
        <w:r w:rsidR="000C67C0" w:rsidRPr="005F2E56">
          <w:rPr>
            <w:rStyle w:val="Hyperlink"/>
            <w:noProof/>
          </w:rPr>
          <w:noBreakHyphen/>
          <w:t>6. Ready to install.</w:t>
        </w:r>
        <w:r w:rsidR="000C67C0">
          <w:rPr>
            <w:noProof/>
            <w:webHidden/>
          </w:rPr>
          <w:tab/>
        </w:r>
        <w:r w:rsidR="000C67C0">
          <w:rPr>
            <w:noProof/>
            <w:webHidden/>
          </w:rPr>
          <w:fldChar w:fldCharType="begin"/>
        </w:r>
        <w:r w:rsidR="000C67C0">
          <w:rPr>
            <w:noProof/>
            <w:webHidden/>
          </w:rPr>
          <w:instrText xml:space="preserve"> PAGEREF _Toc141109513 \h </w:instrText>
        </w:r>
        <w:r w:rsidR="000C67C0">
          <w:rPr>
            <w:noProof/>
            <w:webHidden/>
          </w:rPr>
        </w:r>
        <w:r w:rsidR="000C67C0">
          <w:rPr>
            <w:noProof/>
            <w:webHidden/>
          </w:rPr>
          <w:fldChar w:fldCharType="separate"/>
        </w:r>
        <w:r w:rsidR="001C2AE9">
          <w:rPr>
            <w:noProof/>
            <w:webHidden/>
          </w:rPr>
          <w:t>17</w:t>
        </w:r>
        <w:r w:rsidR="000C67C0">
          <w:rPr>
            <w:noProof/>
            <w:webHidden/>
          </w:rPr>
          <w:fldChar w:fldCharType="end"/>
        </w:r>
      </w:hyperlink>
    </w:p>
    <w:p w14:paraId="478E8431" w14:textId="790F1CB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4" w:history="1">
        <w:r w:rsidR="000C67C0" w:rsidRPr="005F2E56">
          <w:rPr>
            <w:rStyle w:val="Hyperlink"/>
            <w:noProof/>
          </w:rPr>
          <w:t>Figure 2</w:t>
        </w:r>
        <w:r w:rsidR="000C67C0" w:rsidRPr="005F2E56">
          <w:rPr>
            <w:rStyle w:val="Hyperlink"/>
            <w:noProof/>
          </w:rPr>
          <w:noBreakHyphen/>
          <w:t>7. FluoRender installation on Mac OS X.</w:t>
        </w:r>
        <w:r w:rsidR="000C67C0">
          <w:rPr>
            <w:noProof/>
            <w:webHidden/>
          </w:rPr>
          <w:tab/>
        </w:r>
        <w:r w:rsidR="000C67C0">
          <w:rPr>
            <w:noProof/>
            <w:webHidden/>
          </w:rPr>
          <w:fldChar w:fldCharType="begin"/>
        </w:r>
        <w:r w:rsidR="000C67C0">
          <w:rPr>
            <w:noProof/>
            <w:webHidden/>
          </w:rPr>
          <w:instrText xml:space="preserve"> PAGEREF _Toc141109514 \h </w:instrText>
        </w:r>
        <w:r w:rsidR="000C67C0">
          <w:rPr>
            <w:noProof/>
            <w:webHidden/>
          </w:rPr>
        </w:r>
        <w:r w:rsidR="000C67C0">
          <w:rPr>
            <w:noProof/>
            <w:webHidden/>
          </w:rPr>
          <w:fldChar w:fldCharType="separate"/>
        </w:r>
        <w:r w:rsidR="001C2AE9">
          <w:rPr>
            <w:noProof/>
            <w:webHidden/>
          </w:rPr>
          <w:t>18</w:t>
        </w:r>
        <w:r w:rsidR="000C67C0">
          <w:rPr>
            <w:noProof/>
            <w:webHidden/>
          </w:rPr>
          <w:fldChar w:fldCharType="end"/>
        </w:r>
      </w:hyperlink>
    </w:p>
    <w:p w14:paraId="4172287D" w14:textId="053B4F8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5" w:history="1">
        <w:r w:rsidR="000C67C0" w:rsidRPr="005F2E56">
          <w:rPr>
            <w:rStyle w:val="Hyperlink"/>
            <w:noProof/>
          </w:rPr>
          <w:t>Figure 2</w:t>
        </w:r>
        <w:r w:rsidR="000C67C0" w:rsidRPr="005F2E56">
          <w:rPr>
            <w:rStyle w:val="Hyperlink"/>
            <w:noProof/>
          </w:rPr>
          <w:noBreakHyphen/>
          <w:t>8. FluoRender software license.</w:t>
        </w:r>
        <w:r w:rsidR="000C67C0">
          <w:rPr>
            <w:noProof/>
            <w:webHidden/>
          </w:rPr>
          <w:tab/>
        </w:r>
        <w:r w:rsidR="000C67C0">
          <w:rPr>
            <w:noProof/>
            <w:webHidden/>
          </w:rPr>
          <w:fldChar w:fldCharType="begin"/>
        </w:r>
        <w:r w:rsidR="000C67C0">
          <w:rPr>
            <w:noProof/>
            <w:webHidden/>
          </w:rPr>
          <w:instrText xml:space="preserve"> PAGEREF _Toc141109515 \h </w:instrText>
        </w:r>
        <w:r w:rsidR="000C67C0">
          <w:rPr>
            <w:noProof/>
            <w:webHidden/>
          </w:rPr>
        </w:r>
        <w:r w:rsidR="000C67C0">
          <w:rPr>
            <w:noProof/>
            <w:webHidden/>
          </w:rPr>
          <w:fldChar w:fldCharType="separate"/>
        </w:r>
        <w:r w:rsidR="001C2AE9">
          <w:rPr>
            <w:noProof/>
            <w:webHidden/>
          </w:rPr>
          <w:t>18</w:t>
        </w:r>
        <w:r w:rsidR="000C67C0">
          <w:rPr>
            <w:noProof/>
            <w:webHidden/>
          </w:rPr>
          <w:fldChar w:fldCharType="end"/>
        </w:r>
      </w:hyperlink>
    </w:p>
    <w:p w14:paraId="53881156" w14:textId="1BD9BD1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6" w:history="1">
        <w:r w:rsidR="000C67C0" w:rsidRPr="005F2E56">
          <w:rPr>
            <w:rStyle w:val="Hyperlink"/>
            <w:noProof/>
          </w:rPr>
          <w:t>Figure 2</w:t>
        </w:r>
        <w:r w:rsidR="000C67C0" w:rsidRPr="005F2E56">
          <w:rPr>
            <w:rStyle w:val="Hyperlink"/>
            <w:noProof/>
          </w:rPr>
          <w:noBreakHyphen/>
          <w:t>9. FluoRender software license.</w:t>
        </w:r>
        <w:r w:rsidR="000C67C0">
          <w:rPr>
            <w:noProof/>
            <w:webHidden/>
          </w:rPr>
          <w:tab/>
        </w:r>
        <w:r w:rsidR="000C67C0">
          <w:rPr>
            <w:noProof/>
            <w:webHidden/>
          </w:rPr>
          <w:fldChar w:fldCharType="begin"/>
        </w:r>
        <w:r w:rsidR="000C67C0">
          <w:rPr>
            <w:noProof/>
            <w:webHidden/>
          </w:rPr>
          <w:instrText xml:space="preserve"> PAGEREF _Toc141109516 \h </w:instrText>
        </w:r>
        <w:r w:rsidR="000C67C0">
          <w:rPr>
            <w:noProof/>
            <w:webHidden/>
          </w:rPr>
        </w:r>
        <w:r w:rsidR="000C67C0">
          <w:rPr>
            <w:noProof/>
            <w:webHidden/>
          </w:rPr>
          <w:fldChar w:fldCharType="separate"/>
        </w:r>
        <w:r w:rsidR="001C2AE9">
          <w:rPr>
            <w:noProof/>
            <w:webHidden/>
          </w:rPr>
          <w:t>19</w:t>
        </w:r>
        <w:r w:rsidR="000C67C0">
          <w:rPr>
            <w:noProof/>
            <w:webHidden/>
          </w:rPr>
          <w:fldChar w:fldCharType="end"/>
        </w:r>
      </w:hyperlink>
    </w:p>
    <w:p w14:paraId="260DE67D" w14:textId="1A625BC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7" w:history="1">
        <w:r w:rsidR="000C67C0" w:rsidRPr="005F2E56">
          <w:rPr>
            <w:rStyle w:val="Hyperlink"/>
            <w:noProof/>
          </w:rPr>
          <w:t>Figure 2</w:t>
        </w:r>
        <w:r w:rsidR="000C67C0" w:rsidRPr="005F2E56">
          <w:rPr>
            <w:rStyle w:val="Hyperlink"/>
            <w:noProof/>
          </w:rPr>
          <w:noBreakHyphen/>
          <w:t>10. FluoRender install information.</w:t>
        </w:r>
        <w:r w:rsidR="000C67C0">
          <w:rPr>
            <w:noProof/>
            <w:webHidden/>
          </w:rPr>
          <w:tab/>
        </w:r>
        <w:r w:rsidR="000C67C0">
          <w:rPr>
            <w:noProof/>
            <w:webHidden/>
          </w:rPr>
          <w:fldChar w:fldCharType="begin"/>
        </w:r>
        <w:r w:rsidR="000C67C0">
          <w:rPr>
            <w:noProof/>
            <w:webHidden/>
          </w:rPr>
          <w:instrText xml:space="preserve"> PAGEREF _Toc141109517 \h </w:instrText>
        </w:r>
        <w:r w:rsidR="000C67C0">
          <w:rPr>
            <w:noProof/>
            <w:webHidden/>
          </w:rPr>
        </w:r>
        <w:r w:rsidR="000C67C0">
          <w:rPr>
            <w:noProof/>
            <w:webHidden/>
          </w:rPr>
          <w:fldChar w:fldCharType="separate"/>
        </w:r>
        <w:r w:rsidR="001C2AE9">
          <w:rPr>
            <w:noProof/>
            <w:webHidden/>
          </w:rPr>
          <w:t>19</w:t>
        </w:r>
        <w:r w:rsidR="000C67C0">
          <w:rPr>
            <w:noProof/>
            <w:webHidden/>
          </w:rPr>
          <w:fldChar w:fldCharType="end"/>
        </w:r>
      </w:hyperlink>
    </w:p>
    <w:p w14:paraId="7E4FFF81" w14:textId="2F203C4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8" w:history="1">
        <w:r w:rsidR="000C67C0" w:rsidRPr="005F2E56">
          <w:rPr>
            <w:rStyle w:val="Hyperlink"/>
            <w:noProof/>
          </w:rPr>
          <w:t>Figure 2</w:t>
        </w:r>
        <w:r w:rsidR="000C67C0" w:rsidRPr="005F2E56">
          <w:rPr>
            <w:rStyle w:val="Hyperlink"/>
            <w:noProof/>
          </w:rPr>
          <w:noBreakHyphen/>
          <w:t>11. FluoRender installation successful.</w:t>
        </w:r>
        <w:r w:rsidR="000C67C0">
          <w:rPr>
            <w:noProof/>
            <w:webHidden/>
          </w:rPr>
          <w:tab/>
        </w:r>
        <w:r w:rsidR="000C67C0">
          <w:rPr>
            <w:noProof/>
            <w:webHidden/>
          </w:rPr>
          <w:fldChar w:fldCharType="begin"/>
        </w:r>
        <w:r w:rsidR="000C67C0">
          <w:rPr>
            <w:noProof/>
            <w:webHidden/>
          </w:rPr>
          <w:instrText xml:space="preserve"> PAGEREF _Toc141109518 \h </w:instrText>
        </w:r>
        <w:r w:rsidR="000C67C0">
          <w:rPr>
            <w:noProof/>
            <w:webHidden/>
          </w:rPr>
        </w:r>
        <w:r w:rsidR="000C67C0">
          <w:rPr>
            <w:noProof/>
            <w:webHidden/>
          </w:rPr>
          <w:fldChar w:fldCharType="separate"/>
        </w:r>
        <w:r w:rsidR="001C2AE9">
          <w:rPr>
            <w:noProof/>
            <w:webHidden/>
          </w:rPr>
          <w:t>20</w:t>
        </w:r>
        <w:r w:rsidR="000C67C0">
          <w:rPr>
            <w:noProof/>
            <w:webHidden/>
          </w:rPr>
          <w:fldChar w:fldCharType="end"/>
        </w:r>
      </w:hyperlink>
    </w:p>
    <w:p w14:paraId="5E09FD9C" w14:textId="7795DC9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9" w:history="1">
        <w:r w:rsidR="000C67C0" w:rsidRPr="005F2E56">
          <w:rPr>
            <w:rStyle w:val="Hyperlink"/>
            <w:noProof/>
          </w:rPr>
          <w:t>Figure 3</w:t>
        </w:r>
        <w:r w:rsidR="000C67C0" w:rsidRPr="005F2E56">
          <w:rPr>
            <w:rStyle w:val="Hyperlink"/>
            <w:noProof/>
          </w:rPr>
          <w:noBreakHyphen/>
          <w:t>1. Main user interface of FluoRender on Windows.</w:t>
        </w:r>
        <w:r w:rsidR="000C67C0">
          <w:rPr>
            <w:noProof/>
            <w:webHidden/>
          </w:rPr>
          <w:tab/>
        </w:r>
        <w:r w:rsidR="000C67C0">
          <w:rPr>
            <w:noProof/>
            <w:webHidden/>
          </w:rPr>
          <w:fldChar w:fldCharType="begin"/>
        </w:r>
        <w:r w:rsidR="000C67C0">
          <w:rPr>
            <w:noProof/>
            <w:webHidden/>
          </w:rPr>
          <w:instrText xml:space="preserve"> PAGEREF _Toc141109519 \h </w:instrText>
        </w:r>
        <w:r w:rsidR="000C67C0">
          <w:rPr>
            <w:noProof/>
            <w:webHidden/>
          </w:rPr>
        </w:r>
        <w:r w:rsidR="000C67C0">
          <w:rPr>
            <w:noProof/>
            <w:webHidden/>
          </w:rPr>
          <w:fldChar w:fldCharType="separate"/>
        </w:r>
        <w:r w:rsidR="001C2AE9">
          <w:rPr>
            <w:noProof/>
            <w:webHidden/>
          </w:rPr>
          <w:t>22</w:t>
        </w:r>
        <w:r w:rsidR="000C67C0">
          <w:rPr>
            <w:noProof/>
            <w:webHidden/>
          </w:rPr>
          <w:fldChar w:fldCharType="end"/>
        </w:r>
      </w:hyperlink>
    </w:p>
    <w:p w14:paraId="40532C5A" w14:textId="55AA0DC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0" w:history="1">
        <w:r w:rsidR="000C67C0" w:rsidRPr="005F2E56">
          <w:rPr>
            <w:rStyle w:val="Hyperlink"/>
            <w:noProof/>
          </w:rPr>
          <w:t>Figure 3</w:t>
        </w:r>
        <w:r w:rsidR="000C67C0" w:rsidRPr="005F2E56">
          <w:rPr>
            <w:rStyle w:val="Hyperlink"/>
            <w:noProof/>
          </w:rPr>
          <w:noBreakHyphen/>
          <w:t>2. Main user interface of FluoRender on macOS.</w:t>
        </w:r>
        <w:r w:rsidR="000C67C0">
          <w:rPr>
            <w:noProof/>
            <w:webHidden/>
          </w:rPr>
          <w:tab/>
        </w:r>
        <w:r w:rsidR="000C67C0">
          <w:rPr>
            <w:noProof/>
            <w:webHidden/>
          </w:rPr>
          <w:fldChar w:fldCharType="begin"/>
        </w:r>
        <w:r w:rsidR="000C67C0">
          <w:rPr>
            <w:noProof/>
            <w:webHidden/>
          </w:rPr>
          <w:instrText xml:space="preserve"> PAGEREF _Toc141109520 \h </w:instrText>
        </w:r>
        <w:r w:rsidR="000C67C0">
          <w:rPr>
            <w:noProof/>
            <w:webHidden/>
          </w:rPr>
        </w:r>
        <w:r w:rsidR="000C67C0">
          <w:rPr>
            <w:noProof/>
            <w:webHidden/>
          </w:rPr>
          <w:fldChar w:fldCharType="separate"/>
        </w:r>
        <w:r w:rsidR="001C2AE9">
          <w:rPr>
            <w:noProof/>
            <w:webHidden/>
          </w:rPr>
          <w:t>23</w:t>
        </w:r>
        <w:r w:rsidR="000C67C0">
          <w:rPr>
            <w:noProof/>
            <w:webHidden/>
          </w:rPr>
          <w:fldChar w:fldCharType="end"/>
        </w:r>
      </w:hyperlink>
    </w:p>
    <w:p w14:paraId="51D95B00" w14:textId="7E7D661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1" w:history="1">
        <w:r w:rsidR="000C67C0" w:rsidRPr="005F2E56">
          <w:rPr>
            <w:rStyle w:val="Hyperlink"/>
            <w:noProof/>
          </w:rPr>
          <w:t>Figure 4</w:t>
        </w:r>
        <w:r w:rsidR="000C67C0" w:rsidRPr="005F2E56">
          <w:rPr>
            <w:rStyle w:val="Hyperlink"/>
            <w:noProof/>
          </w:rPr>
          <w:noBreakHyphen/>
          <w:t>1. Load a Z-stack sequence.</w:t>
        </w:r>
        <w:r w:rsidR="000C67C0">
          <w:rPr>
            <w:noProof/>
            <w:webHidden/>
          </w:rPr>
          <w:tab/>
        </w:r>
        <w:r w:rsidR="000C67C0">
          <w:rPr>
            <w:noProof/>
            <w:webHidden/>
          </w:rPr>
          <w:fldChar w:fldCharType="begin"/>
        </w:r>
        <w:r w:rsidR="000C67C0">
          <w:rPr>
            <w:noProof/>
            <w:webHidden/>
          </w:rPr>
          <w:instrText xml:space="preserve"> PAGEREF _Toc141109521 \h </w:instrText>
        </w:r>
        <w:r w:rsidR="000C67C0">
          <w:rPr>
            <w:noProof/>
            <w:webHidden/>
          </w:rPr>
        </w:r>
        <w:r w:rsidR="000C67C0">
          <w:rPr>
            <w:noProof/>
            <w:webHidden/>
          </w:rPr>
          <w:fldChar w:fldCharType="separate"/>
        </w:r>
        <w:r w:rsidR="001C2AE9">
          <w:rPr>
            <w:noProof/>
            <w:webHidden/>
          </w:rPr>
          <w:t>26</w:t>
        </w:r>
        <w:r w:rsidR="000C67C0">
          <w:rPr>
            <w:noProof/>
            <w:webHidden/>
          </w:rPr>
          <w:fldChar w:fldCharType="end"/>
        </w:r>
      </w:hyperlink>
    </w:p>
    <w:p w14:paraId="1A84F4D5" w14:textId="3F0CB8D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2" w:history="1">
        <w:r w:rsidR="000C67C0" w:rsidRPr="005F2E56">
          <w:rPr>
            <w:rStyle w:val="Hyperlink"/>
            <w:noProof/>
          </w:rPr>
          <w:t>Figure 4</w:t>
        </w:r>
        <w:r w:rsidR="000C67C0" w:rsidRPr="005F2E56">
          <w:rPr>
            <w:rStyle w:val="Hyperlink"/>
            <w:noProof/>
          </w:rPr>
          <w:noBreakHyphen/>
          <w:t>2. Load a time sequence.</w:t>
        </w:r>
        <w:r w:rsidR="000C67C0">
          <w:rPr>
            <w:noProof/>
            <w:webHidden/>
          </w:rPr>
          <w:tab/>
        </w:r>
        <w:r w:rsidR="000C67C0">
          <w:rPr>
            <w:noProof/>
            <w:webHidden/>
          </w:rPr>
          <w:fldChar w:fldCharType="begin"/>
        </w:r>
        <w:r w:rsidR="000C67C0">
          <w:rPr>
            <w:noProof/>
            <w:webHidden/>
          </w:rPr>
          <w:instrText xml:space="preserve"> PAGEREF _Toc141109522 \h </w:instrText>
        </w:r>
        <w:r w:rsidR="000C67C0">
          <w:rPr>
            <w:noProof/>
            <w:webHidden/>
          </w:rPr>
        </w:r>
        <w:r w:rsidR="000C67C0">
          <w:rPr>
            <w:noProof/>
            <w:webHidden/>
          </w:rPr>
          <w:fldChar w:fldCharType="separate"/>
        </w:r>
        <w:r w:rsidR="001C2AE9">
          <w:rPr>
            <w:noProof/>
            <w:webHidden/>
          </w:rPr>
          <w:t>27</w:t>
        </w:r>
        <w:r w:rsidR="000C67C0">
          <w:rPr>
            <w:noProof/>
            <w:webHidden/>
          </w:rPr>
          <w:fldChar w:fldCharType="end"/>
        </w:r>
      </w:hyperlink>
    </w:p>
    <w:p w14:paraId="79B13D15" w14:textId="2C4B510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3" w:history="1">
        <w:r w:rsidR="000C67C0" w:rsidRPr="005F2E56">
          <w:rPr>
            <w:rStyle w:val="Hyperlink"/>
            <w:noProof/>
          </w:rPr>
          <w:t>Figure 4</w:t>
        </w:r>
        <w:r w:rsidR="000C67C0" w:rsidRPr="005F2E56">
          <w:rPr>
            <w:rStyle w:val="Hyperlink"/>
            <w:noProof/>
          </w:rPr>
          <w:noBreakHyphen/>
          <w:t>3. Load a series from LIF.</w:t>
        </w:r>
        <w:r w:rsidR="000C67C0">
          <w:rPr>
            <w:noProof/>
            <w:webHidden/>
          </w:rPr>
          <w:tab/>
        </w:r>
        <w:r w:rsidR="000C67C0">
          <w:rPr>
            <w:noProof/>
            <w:webHidden/>
          </w:rPr>
          <w:fldChar w:fldCharType="begin"/>
        </w:r>
        <w:r w:rsidR="000C67C0">
          <w:rPr>
            <w:noProof/>
            <w:webHidden/>
          </w:rPr>
          <w:instrText xml:space="preserve"> PAGEREF _Toc141109523 \h </w:instrText>
        </w:r>
        <w:r w:rsidR="000C67C0">
          <w:rPr>
            <w:noProof/>
            <w:webHidden/>
          </w:rPr>
        </w:r>
        <w:r w:rsidR="000C67C0">
          <w:rPr>
            <w:noProof/>
            <w:webHidden/>
          </w:rPr>
          <w:fldChar w:fldCharType="separate"/>
        </w:r>
        <w:r w:rsidR="001C2AE9">
          <w:rPr>
            <w:noProof/>
            <w:webHidden/>
          </w:rPr>
          <w:t>28</w:t>
        </w:r>
        <w:r w:rsidR="000C67C0">
          <w:rPr>
            <w:noProof/>
            <w:webHidden/>
          </w:rPr>
          <w:fldChar w:fldCharType="end"/>
        </w:r>
      </w:hyperlink>
    </w:p>
    <w:p w14:paraId="1F814731" w14:textId="40D6B99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4" w:history="1">
        <w:r w:rsidR="000C67C0" w:rsidRPr="005F2E56">
          <w:rPr>
            <w:rStyle w:val="Hyperlink"/>
            <w:noProof/>
          </w:rPr>
          <w:t>Figure 5</w:t>
        </w:r>
        <w:r w:rsidR="000C67C0" w:rsidRPr="005F2E56">
          <w:rPr>
            <w:rStyle w:val="Hyperlink"/>
            <w:noProof/>
          </w:rPr>
          <w:noBreakHyphen/>
          <w:t>1. Dataset panel.</w:t>
        </w:r>
        <w:r w:rsidR="000C67C0">
          <w:rPr>
            <w:noProof/>
            <w:webHidden/>
          </w:rPr>
          <w:tab/>
        </w:r>
        <w:r w:rsidR="000C67C0">
          <w:rPr>
            <w:noProof/>
            <w:webHidden/>
          </w:rPr>
          <w:fldChar w:fldCharType="begin"/>
        </w:r>
        <w:r w:rsidR="000C67C0">
          <w:rPr>
            <w:noProof/>
            <w:webHidden/>
          </w:rPr>
          <w:instrText xml:space="preserve"> PAGEREF _Toc141109524 \h </w:instrText>
        </w:r>
        <w:r w:rsidR="000C67C0">
          <w:rPr>
            <w:noProof/>
            <w:webHidden/>
          </w:rPr>
        </w:r>
        <w:r w:rsidR="000C67C0">
          <w:rPr>
            <w:noProof/>
            <w:webHidden/>
          </w:rPr>
          <w:fldChar w:fldCharType="separate"/>
        </w:r>
        <w:r w:rsidR="001C2AE9">
          <w:rPr>
            <w:noProof/>
            <w:webHidden/>
          </w:rPr>
          <w:t>30</w:t>
        </w:r>
        <w:r w:rsidR="000C67C0">
          <w:rPr>
            <w:noProof/>
            <w:webHidden/>
          </w:rPr>
          <w:fldChar w:fldCharType="end"/>
        </w:r>
      </w:hyperlink>
    </w:p>
    <w:p w14:paraId="3D94E051" w14:textId="2197E68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5" w:history="1">
        <w:r w:rsidR="000C67C0" w:rsidRPr="005F2E56">
          <w:rPr>
            <w:rStyle w:val="Hyperlink"/>
            <w:noProof/>
          </w:rPr>
          <w:t>Figure 5</w:t>
        </w:r>
        <w:r w:rsidR="000C67C0" w:rsidRPr="005F2E56">
          <w:rPr>
            <w:rStyle w:val="Hyperlink"/>
            <w:noProof/>
          </w:rPr>
          <w:noBreakHyphen/>
          <w:t>2. Save volume dialog.</w:t>
        </w:r>
        <w:r w:rsidR="000C67C0">
          <w:rPr>
            <w:noProof/>
            <w:webHidden/>
          </w:rPr>
          <w:tab/>
        </w:r>
        <w:r w:rsidR="000C67C0">
          <w:rPr>
            <w:noProof/>
            <w:webHidden/>
          </w:rPr>
          <w:fldChar w:fldCharType="begin"/>
        </w:r>
        <w:r w:rsidR="000C67C0">
          <w:rPr>
            <w:noProof/>
            <w:webHidden/>
          </w:rPr>
          <w:instrText xml:space="preserve"> PAGEREF _Toc141109525 \h </w:instrText>
        </w:r>
        <w:r w:rsidR="000C67C0">
          <w:rPr>
            <w:noProof/>
            <w:webHidden/>
          </w:rPr>
        </w:r>
        <w:r w:rsidR="000C67C0">
          <w:rPr>
            <w:noProof/>
            <w:webHidden/>
          </w:rPr>
          <w:fldChar w:fldCharType="separate"/>
        </w:r>
        <w:r w:rsidR="001C2AE9">
          <w:rPr>
            <w:noProof/>
            <w:webHidden/>
          </w:rPr>
          <w:t>31</w:t>
        </w:r>
        <w:r w:rsidR="000C67C0">
          <w:rPr>
            <w:noProof/>
            <w:webHidden/>
          </w:rPr>
          <w:fldChar w:fldCharType="end"/>
        </w:r>
      </w:hyperlink>
    </w:p>
    <w:p w14:paraId="136E6223" w14:textId="7588CDF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6" w:history="1">
        <w:r w:rsidR="000C67C0" w:rsidRPr="005F2E56">
          <w:rPr>
            <w:rStyle w:val="Hyperlink"/>
            <w:noProof/>
          </w:rPr>
          <w:t>Figure 6</w:t>
        </w:r>
        <w:r w:rsidR="000C67C0" w:rsidRPr="005F2E56">
          <w:rPr>
            <w:rStyle w:val="Hyperlink"/>
            <w:noProof/>
          </w:rPr>
          <w:noBreakHyphen/>
          <w:t>1. Workspace panel.</w:t>
        </w:r>
        <w:r w:rsidR="000C67C0">
          <w:rPr>
            <w:noProof/>
            <w:webHidden/>
          </w:rPr>
          <w:tab/>
        </w:r>
        <w:r w:rsidR="000C67C0">
          <w:rPr>
            <w:noProof/>
            <w:webHidden/>
          </w:rPr>
          <w:fldChar w:fldCharType="begin"/>
        </w:r>
        <w:r w:rsidR="000C67C0">
          <w:rPr>
            <w:noProof/>
            <w:webHidden/>
          </w:rPr>
          <w:instrText xml:space="preserve"> PAGEREF _Toc141109526 \h </w:instrText>
        </w:r>
        <w:r w:rsidR="000C67C0">
          <w:rPr>
            <w:noProof/>
            <w:webHidden/>
          </w:rPr>
        </w:r>
        <w:r w:rsidR="000C67C0">
          <w:rPr>
            <w:noProof/>
            <w:webHidden/>
          </w:rPr>
          <w:fldChar w:fldCharType="separate"/>
        </w:r>
        <w:r w:rsidR="001C2AE9">
          <w:rPr>
            <w:noProof/>
            <w:webHidden/>
          </w:rPr>
          <w:t>33</w:t>
        </w:r>
        <w:r w:rsidR="000C67C0">
          <w:rPr>
            <w:noProof/>
            <w:webHidden/>
          </w:rPr>
          <w:fldChar w:fldCharType="end"/>
        </w:r>
      </w:hyperlink>
    </w:p>
    <w:p w14:paraId="0CB7A2F9" w14:textId="52EF2D0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7" w:history="1">
        <w:r w:rsidR="000C67C0" w:rsidRPr="005F2E56">
          <w:rPr>
            <w:rStyle w:val="Hyperlink"/>
            <w:noProof/>
          </w:rPr>
          <w:t>Figure 7</w:t>
        </w:r>
        <w:r w:rsidR="000C67C0" w:rsidRPr="005F2E56">
          <w:rPr>
            <w:rStyle w:val="Hyperlink"/>
            <w:noProof/>
          </w:rPr>
          <w:noBreakHyphen/>
          <w:t>1. Multiple render views in FluoRender.</w:t>
        </w:r>
        <w:r w:rsidR="000C67C0">
          <w:rPr>
            <w:noProof/>
            <w:webHidden/>
          </w:rPr>
          <w:tab/>
        </w:r>
        <w:r w:rsidR="000C67C0">
          <w:rPr>
            <w:noProof/>
            <w:webHidden/>
          </w:rPr>
          <w:fldChar w:fldCharType="begin"/>
        </w:r>
        <w:r w:rsidR="000C67C0">
          <w:rPr>
            <w:noProof/>
            <w:webHidden/>
          </w:rPr>
          <w:instrText xml:space="preserve"> PAGEREF _Toc141109527 \h </w:instrText>
        </w:r>
        <w:r w:rsidR="000C67C0">
          <w:rPr>
            <w:noProof/>
            <w:webHidden/>
          </w:rPr>
        </w:r>
        <w:r w:rsidR="000C67C0">
          <w:rPr>
            <w:noProof/>
            <w:webHidden/>
          </w:rPr>
          <w:fldChar w:fldCharType="separate"/>
        </w:r>
        <w:r w:rsidR="001C2AE9">
          <w:rPr>
            <w:noProof/>
            <w:webHidden/>
          </w:rPr>
          <w:t>36</w:t>
        </w:r>
        <w:r w:rsidR="000C67C0">
          <w:rPr>
            <w:noProof/>
            <w:webHidden/>
          </w:rPr>
          <w:fldChar w:fldCharType="end"/>
        </w:r>
      </w:hyperlink>
    </w:p>
    <w:p w14:paraId="7BF3DE27" w14:textId="399BFF8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8" w:history="1">
        <w:r w:rsidR="000C67C0" w:rsidRPr="005F2E56">
          <w:rPr>
            <w:rStyle w:val="Hyperlink"/>
            <w:noProof/>
          </w:rPr>
          <w:t>Figure 7</w:t>
        </w:r>
        <w:r w:rsidR="000C67C0" w:rsidRPr="005F2E56">
          <w:rPr>
            <w:rStyle w:val="Hyperlink"/>
            <w:noProof/>
          </w:rPr>
          <w:noBreakHyphen/>
          <w:t>2. Channel intermixing modes.</w:t>
        </w:r>
        <w:r w:rsidR="000C67C0">
          <w:rPr>
            <w:noProof/>
            <w:webHidden/>
          </w:rPr>
          <w:tab/>
        </w:r>
        <w:r w:rsidR="000C67C0">
          <w:rPr>
            <w:noProof/>
            <w:webHidden/>
          </w:rPr>
          <w:fldChar w:fldCharType="begin"/>
        </w:r>
        <w:r w:rsidR="000C67C0">
          <w:rPr>
            <w:noProof/>
            <w:webHidden/>
          </w:rPr>
          <w:instrText xml:space="preserve"> PAGEREF _Toc141109528 \h </w:instrText>
        </w:r>
        <w:r w:rsidR="000C67C0">
          <w:rPr>
            <w:noProof/>
            <w:webHidden/>
          </w:rPr>
        </w:r>
        <w:r w:rsidR="000C67C0">
          <w:rPr>
            <w:noProof/>
            <w:webHidden/>
          </w:rPr>
          <w:fldChar w:fldCharType="separate"/>
        </w:r>
        <w:r w:rsidR="001C2AE9">
          <w:rPr>
            <w:noProof/>
            <w:webHidden/>
          </w:rPr>
          <w:t>40</w:t>
        </w:r>
        <w:r w:rsidR="000C67C0">
          <w:rPr>
            <w:noProof/>
            <w:webHidden/>
          </w:rPr>
          <w:fldChar w:fldCharType="end"/>
        </w:r>
      </w:hyperlink>
    </w:p>
    <w:p w14:paraId="559E8B1B" w14:textId="7D7D774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9" w:history="1">
        <w:r w:rsidR="000C67C0" w:rsidRPr="005F2E56">
          <w:rPr>
            <w:rStyle w:val="Hyperlink"/>
            <w:noProof/>
          </w:rPr>
          <w:t>Figure 7</w:t>
        </w:r>
        <w:r w:rsidR="000C67C0" w:rsidRPr="005F2E56">
          <w:rPr>
            <w:rStyle w:val="Hyperlink"/>
            <w:noProof/>
          </w:rPr>
          <w:noBreakHyphen/>
          <w:t>3. Save captured image dialog.</w:t>
        </w:r>
        <w:r w:rsidR="000C67C0">
          <w:rPr>
            <w:noProof/>
            <w:webHidden/>
          </w:rPr>
          <w:tab/>
        </w:r>
        <w:r w:rsidR="000C67C0">
          <w:rPr>
            <w:noProof/>
            <w:webHidden/>
          </w:rPr>
          <w:fldChar w:fldCharType="begin"/>
        </w:r>
        <w:r w:rsidR="000C67C0">
          <w:rPr>
            <w:noProof/>
            <w:webHidden/>
          </w:rPr>
          <w:instrText xml:space="preserve"> PAGEREF _Toc141109529 \h </w:instrText>
        </w:r>
        <w:r w:rsidR="000C67C0">
          <w:rPr>
            <w:noProof/>
            <w:webHidden/>
          </w:rPr>
        </w:r>
        <w:r w:rsidR="000C67C0">
          <w:rPr>
            <w:noProof/>
            <w:webHidden/>
          </w:rPr>
          <w:fldChar w:fldCharType="separate"/>
        </w:r>
        <w:r w:rsidR="001C2AE9">
          <w:rPr>
            <w:noProof/>
            <w:webHidden/>
          </w:rPr>
          <w:t>42</w:t>
        </w:r>
        <w:r w:rsidR="000C67C0">
          <w:rPr>
            <w:noProof/>
            <w:webHidden/>
          </w:rPr>
          <w:fldChar w:fldCharType="end"/>
        </w:r>
      </w:hyperlink>
    </w:p>
    <w:p w14:paraId="3E4B7E46" w14:textId="6142890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0" w:history="1">
        <w:r w:rsidR="000C67C0" w:rsidRPr="005F2E56">
          <w:rPr>
            <w:rStyle w:val="Hyperlink"/>
            <w:noProof/>
          </w:rPr>
          <w:t>Figure 8</w:t>
        </w:r>
        <w:r w:rsidR="000C67C0" w:rsidRPr="005F2E56">
          <w:rPr>
            <w:rStyle w:val="Hyperlink"/>
            <w:noProof/>
          </w:rPr>
          <w:noBreakHyphen/>
          <w:t>1. Volume properties.</w:t>
        </w:r>
        <w:r w:rsidR="000C67C0">
          <w:rPr>
            <w:noProof/>
            <w:webHidden/>
          </w:rPr>
          <w:tab/>
        </w:r>
        <w:r w:rsidR="000C67C0">
          <w:rPr>
            <w:noProof/>
            <w:webHidden/>
          </w:rPr>
          <w:fldChar w:fldCharType="begin"/>
        </w:r>
        <w:r w:rsidR="000C67C0">
          <w:rPr>
            <w:noProof/>
            <w:webHidden/>
          </w:rPr>
          <w:instrText xml:space="preserve"> PAGEREF _Toc141109530 \h </w:instrText>
        </w:r>
        <w:r w:rsidR="000C67C0">
          <w:rPr>
            <w:noProof/>
            <w:webHidden/>
          </w:rPr>
        </w:r>
        <w:r w:rsidR="000C67C0">
          <w:rPr>
            <w:noProof/>
            <w:webHidden/>
          </w:rPr>
          <w:fldChar w:fldCharType="separate"/>
        </w:r>
        <w:r w:rsidR="001C2AE9">
          <w:rPr>
            <w:noProof/>
            <w:webHidden/>
          </w:rPr>
          <w:t>44</w:t>
        </w:r>
        <w:r w:rsidR="000C67C0">
          <w:rPr>
            <w:noProof/>
            <w:webHidden/>
          </w:rPr>
          <w:fldChar w:fldCharType="end"/>
        </w:r>
      </w:hyperlink>
    </w:p>
    <w:p w14:paraId="713819BF" w14:textId="49C1B68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1" w:anchor="_Toc141109531" w:history="1">
        <w:r w:rsidR="000C67C0" w:rsidRPr="005F2E56">
          <w:rPr>
            <w:rStyle w:val="Hyperlink"/>
            <w:noProof/>
          </w:rPr>
          <w:t>Figure 9</w:t>
        </w:r>
        <w:r w:rsidR="000C67C0" w:rsidRPr="005F2E56">
          <w:rPr>
            <w:rStyle w:val="Hyperlink"/>
            <w:noProof/>
          </w:rPr>
          <w:noBreakHyphen/>
          <w:t>1. Output adjustment panel.</w:t>
        </w:r>
        <w:r w:rsidR="000C67C0">
          <w:rPr>
            <w:noProof/>
            <w:webHidden/>
          </w:rPr>
          <w:tab/>
        </w:r>
        <w:r w:rsidR="000C67C0">
          <w:rPr>
            <w:noProof/>
            <w:webHidden/>
          </w:rPr>
          <w:fldChar w:fldCharType="begin"/>
        </w:r>
        <w:r w:rsidR="000C67C0">
          <w:rPr>
            <w:noProof/>
            <w:webHidden/>
          </w:rPr>
          <w:instrText xml:space="preserve"> PAGEREF _Toc141109531 \h </w:instrText>
        </w:r>
        <w:r w:rsidR="000C67C0">
          <w:rPr>
            <w:noProof/>
            <w:webHidden/>
          </w:rPr>
        </w:r>
        <w:r w:rsidR="000C67C0">
          <w:rPr>
            <w:noProof/>
            <w:webHidden/>
          </w:rPr>
          <w:fldChar w:fldCharType="separate"/>
        </w:r>
        <w:r w:rsidR="001C2AE9">
          <w:rPr>
            <w:noProof/>
            <w:webHidden/>
          </w:rPr>
          <w:t>53</w:t>
        </w:r>
        <w:r w:rsidR="000C67C0">
          <w:rPr>
            <w:noProof/>
            <w:webHidden/>
          </w:rPr>
          <w:fldChar w:fldCharType="end"/>
        </w:r>
      </w:hyperlink>
    </w:p>
    <w:p w14:paraId="104097D2" w14:textId="7A3DF53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2" w:anchor="_Toc141109532" w:history="1">
        <w:r w:rsidR="000C67C0" w:rsidRPr="005F2E56">
          <w:rPr>
            <w:rStyle w:val="Hyperlink"/>
            <w:noProof/>
          </w:rPr>
          <w:t>Figure 10</w:t>
        </w:r>
        <w:r w:rsidR="000C67C0" w:rsidRPr="005F2E56">
          <w:rPr>
            <w:rStyle w:val="Hyperlink"/>
            <w:noProof/>
          </w:rPr>
          <w:noBreakHyphen/>
          <w:t>1. Clipping plane panel.</w:t>
        </w:r>
        <w:r w:rsidR="000C67C0">
          <w:rPr>
            <w:noProof/>
            <w:webHidden/>
          </w:rPr>
          <w:tab/>
        </w:r>
        <w:r w:rsidR="000C67C0">
          <w:rPr>
            <w:noProof/>
            <w:webHidden/>
          </w:rPr>
          <w:fldChar w:fldCharType="begin"/>
        </w:r>
        <w:r w:rsidR="000C67C0">
          <w:rPr>
            <w:noProof/>
            <w:webHidden/>
          </w:rPr>
          <w:instrText xml:space="preserve"> PAGEREF _Toc141109532 \h </w:instrText>
        </w:r>
        <w:r w:rsidR="000C67C0">
          <w:rPr>
            <w:noProof/>
            <w:webHidden/>
          </w:rPr>
        </w:r>
        <w:r w:rsidR="000C67C0">
          <w:rPr>
            <w:noProof/>
            <w:webHidden/>
          </w:rPr>
          <w:fldChar w:fldCharType="separate"/>
        </w:r>
        <w:r w:rsidR="001C2AE9">
          <w:rPr>
            <w:noProof/>
            <w:webHidden/>
          </w:rPr>
          <w:t>55</w:t>
        </w:r>
        <w:r w:rsidR="000C67C0">
          <w:rPr>
            <w:noProof/>
            <w:webHidden/>
          </w:rPr>
          <w:fldChar w:fldCharType="end"/>
        </w:r>
      </w:hyperlink>
    </w:p>
    <w:p w14:paraId="190D0844" w14:textId="7FB8AB9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3" w:history="1">
        <w:r w:rsidR="000C67C0" w:rsidRPr="005F2E56">
          <w:rPr>
            <w:rStyle w:val="Hyperlink"/>
            <w:noProof/>
          </w:rPr>
          <w:t>Figure 11</w:t>
        </w:r>
        <w:r w:rsidR="000C67C0" w:rsidRPr="005F2E56">
          <w:rPr>
            <w:rStyle w:val="Hyperlink"/>
            <w:noProof/>
          </w:rPr>
          <w:noBreakHyphen/>
          <w:t>1. Mesh properties.</w:t>
        </w:r>
        <w:r w:rsidR="000C67C0">
          <w:rPr>
            <w:noProof/>
            <w:webHidden/>
          </w:rPr>
          <w:tab/>
        </w:r>
        <w:r w:rsidR="000C67C0">
          <w:rPr>
            <w:noProof/>
            <w:webHidden/>
          </w:rPr>
          <w:fldChar w:fldCharType="begin"/>
        </w:r>
        <w:r w:rsidR="000C67C0">
          <w:rPr>
            <w:noProof/>
            <w:webHidden/>
          </w:rPr>
          <w:instrText xml:space="preserve"> PAGEREF _Toc141109533 \h </w:instrText>
        </w:r>
        <w:r w:rsidR="000C67C0">
          <w:rPr>
            <w:noProof/>
            <w:webHidden/>
          </w:rPr>
        </w:r>
        <w:r w:rsidR="000C67C0">
          <w:rPr>
            <w:noProof/>
            <w:webHidden/>
          </w:rPr>
          <w:fldChar w:fldCharType="separate"/>
        </w:r>
        <w:r w:rsidR="001C2AE9">
          <w:rPr>
            <w:noProof/>
            <w:webHidden/>
          </w:rPr>
          <w:t>57</w:t>
        </w:r>
        <w:r w:rsidR="000C67C0">
          <w:rPr>
            <w:noProof/>
            <w:webHidden/>
          </w:rPr>
          <w:fldChar w:fldCharType="end"/>
        </w:r>
      </w:hyperlink>
    </w:p>
    <w:p w14:paraId="2402DC4A" w14:textId="15FE6B5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4" w:history="1">
        <w:r w:rsidR="000C67C0" w:rsidRPr="005F2E56">
          <w:rPr>
            <w:rStyle w:val="Hyperlink"/>
            <w:noProof/>
          </w:rPr>
          <w:t>Figure 11</w:t>
        </w:r>
        <w:r w:rsidR="000C67C0" w:rsidRPr="005F2E56">
          <w:rPr>
            <w:rStyle w:val="Hyperlink"/>
            <w:noProof/>
          </w:rPr>
          <w:noBreakHyphen/>
          <w:t>2. Mesh manipulations.</w:t>
        </w:r>
        <w:r w:rsidR="000C67C0">
          <w:rPr>
            <w:noProof/>
            <w:webHidden/>
          </w:rPr>
          <w:tab/>
        </w:r>
        <w:r w:rsidR="000C67C0">
          <w:rPr>
            <w:noProof/>
            <w:webHidden/>
          </w:rPr>
          <w:fldChar w:fldCharType="begin"/>
        </w:r>
        <w:r w:rsidR="000C67C0">
          <w:rPr>
            <w:noProof/>
            <w:webHidden/>
          </w:rPr>
          <w:instrText xml:space="preserve"> PAGEREF _Toc141109534 \h </w:instrText>
        </w:r>
        <w:r w:rsidR="000C67C0">
          <w:rPr>
            <w:noProof/>
            <w:webHidden/>
          </w:rPr>
        </w:r>
        <w:r w:rsidR="000C67C0">
          <w:rPr>
            <w:noProof/>
            <w:webHidden/>
          </w:rPr>
          <w:fldChar w:fldCharType="separate"/>
        </w:r>
        <w:r w:rsidR="001C2AE9">
          <w:rPr>
            <w:noProof/>
            <w:webHidden/>
          </w:rPr>
          <w:t>58</w:t>
        </w:r>
        <w:r w:rsidR="000C67C0">
          <w:rPr>
            <w:noProof/>
            <w:webHidden/>
          </w:rPr>
          <w:fldChar w:fldCharType="end"/>
        </w:r>
      </w:hyperlink>
    </w:p>
    <w:p w14:paraId="1CC9D695" w14:textId="4DF21B0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5" w:history="1">
        <w:r w:rsidR="000C67C0" w:rsidRPr="005F2E56">
          <w:rPr>
            <w:rStyle w:val="Hyperlink"/>
            <w:noProof/>
          </w:rPr>
          <w:t>Figure 12</w:t>
        </w:r>
        <w:r w:rsidR="000C67C0" w:rsidRPr="005F2E56">
          <w:rPr>
            <w:rStyle w:val="Hyperlink"/>
            <w:noProof/>
          </w:rPr>
          <w:noBreakHyphen/>
          <w:t>1. Main movie playback controls.</w:t>
        </w:r>
        <w:r w:rsidR="000C67C0">
          <w:rPr>
            <w:noProof/>
            <w:webHidden/>
          </w:rPr>
          <w:tab/>
        </w:r>
        <w:r w:rsidR="000C67C0">
          <w:rPr>
            <w:noProof/>
            <w:webHidden/>
          </w:rPr>
          <w:fldChar w:fldCharType="begin"/>
        </w:r>
        <w:r w:rsidR="000C67C0">
          <w:rPr>
            <w:noProof/>
            <w:webHidden/>
          </w:rPr>
          <w:instrText xml:space="preserve"> PAGEREF _Toc141109535 \h </w:instrText>
        </w:r>
        <w:r w:rsidR="000C67C0">
          <w:rPr>
            <w:noProof/>
            <w:webHidden/>
          </w:rPr>
        </w:r>
        <w:r w:rsidR="000C67C0">
          <w:rPr>
            <w:noProof/>
            <w:webHidden/>
          </w:rPr>
          <w:fldChar w:fldCharType="separate"/>
        </w:r>
        <w:r w:rsidR="001C2AE9">
          <w:rPr>
            <w:noProof/>
            <w:webHidden/>
          </w:rPr>
          <w:t>59</w:t>
        </w:r>
        <w:r w:rsidR="000C67C0">
          <w:rPr>
            <w:noProof/>
            <w:webHidden/>
          </w:rPr>
          <w:fldChar w:fldCharType="end"/>
        </w:r>
      </w:hyperlink>
    </w:p>
    <w:p w14:paraId="0639C17D" w14:textId="0369708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6" w:history="1">
        <w:r w:rsidR="000C67C0" w:rsidRPr="005F2E56">
          <w:rPr>
            <w:rStyle w:val="Hyperlink"/>
            <w:noProof/>
          </w:rPr>
          <w:t>Figure 12</w:t>
        </w:r>
        <w:r w:rsidR="000C67C0" w:rsidRPr="005F2E56">
          <w:rPr>
            <w:rStyle w:val="Hyperlink"/>
            <w:noProof/>
          </w:rPr>
          <w:noBreakHyphen/>
          <w:t>2. Save or export a movie or time sequence.</w:t>
        </w:r>
        <w:r w:rsidR="000C67C0">
          <w:rPr>
            <w:noProof/>
            <w:webHidden/>
          </w:rPr>
          <w:tab/>
        </w:r>
        <w:r w:rsidR="000C67C0">
          <w:rPr>
            <w:noProof/>
            <w:webHidden/>
          </w:rPr>
          <w:fldChar w:fldCharType="begin"/>
        </w:r>
        <w:r w:rsidR="000C67C0">
          <w:rPr>
            <w:noProof/>
            <w:webHidden/>
          </w:rPr>
          <w:instrText xml:space="preserve"> PAGEREF _Toc141109536 \h </w:instrText>
        </w:r>
        <w:r w:rsidR="000C67C0">
          <w:rPr>
            <w:noProof/>
            <w:webHidden/>
          </w:rPr>
        </w:r>
        <w:r w:rsidR="000C67C0">
          <w:rPr>
            <w:noProof/>
            <w:webHidden/>
          </w:rPr>
          <w:fldChar w:fldCharType="separate"/>
        </w:r>
        <w:r w:rsidR="001C2AE9">
          <w:rPr>
            <w:noProof/>
            <w:webHidden/>
          </w:rPr>
          <w:t>60</w:t>
        </w:r>
        <w:r w:rsidR="000C67C0">
          <w:rPr>
            <w:noProof/>
            <w:webHidden/>
          </w:rPr>
          <w:fldChar w:fldCharType="end"/>
        </w:r>
      </w:hyperlink>
    </w:p>
    <w:p w14:paraId="70C08417" w14:textId="1342A31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7" w:history="1">
        <w:r w:rsidR="000C67C0" w:rsidRPr="005F2E56">
          <w:rPr>
            <w:rStyle w:val="Hyperlink"/>
            <w:noProof/>
          </w:rPr>
          <w:t>Figure 12</w:t>
        </w:r>
        <w:r w:rsidR="000C67C0" w:rsidRPr="005F2E56">
          <w:rPr>
            <w:rStyle w:val="Hyperlink"/>
            <w:noProof/>
          </w:rPr>
          <w:noBreakHyphen/>
          <w:t>3. Basic movie playback controls.</w:t>
        </w:r>
        <w:r w:rsidR="000C67C0">
          <w:rPr>
            <w:noProof/>
            <w:webHidden/>
          </w:rPr>
          <w:tab/>
        </w:r>
        <w:r w:rsidR="000C67C0">
          <w:rPr>
            <w:noProof/>
            <w:webHidden/>
          </w:rPr>
          <w:fldChar w:fldCharType="begin"/>
        </w:r>
        <w:r w:rsidR="000C67C0">
          <w:rPr>
            <w:noProof/>
            <w:webHidden/>
          </w:rPr>
          <w:instrText xml:space="preserve"> PAGEREF _Toc141109537 \h </w:instrText>
        </w:r>
        <w:r w:rsidR="000C67C0">
          <w:rPr>
            <w:noProof/>
            <w:webHidden/>
          </w:rPr>
        </w:r>
        <w:r w:rsidR="000C67C0">
          <w:rPr>
            <w:noProof/>
            <w:webHidden/>
          </w:rPr>
          <w:fldChar w:fldCharType="separate"/>
        </w:r>
        <w:r w:rsidR="001C2AE9">
          <w:rPr>
            <w:noProof/>
            <w:webHidden/>
          </w:rPr>
          <w:t>61</w:t>
        </w:r>
        <w:r w:rsidR="000C67C0">
          <w:rPr>
            <w:noProof/>
            <w:webHidden/>
          </w:rPr>
          <w:fldChar w:fldCharType="end"/>
        </w:r>
      </w:hyperlink>
    </w:p>
    <w:p w14:paraId="24986297" w14:textId="5B7ADCD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8" w:history="1">
        <w:r w:rsidR="000C67C0" w:rsidRPr="005F2E56">
          <w:rPr>
            <w:rStyle w:val="Hyperlink"/>
            <w:noProof/>
          </w:rPr>
          <w:t>Figure 12</w:t>
        </w:r>
        <w:r w:rsidR="000C67C0" w:rsidRPr="005F2E56">
          <w:rPr>
            <w:rStyle w:val="Hyperlink"/>
            <w:noProof/>
          </w:rPr>
          <w:noBreakHyphen/>
          <w:t>4. Advanced movie playback controls.</w:t>
        </w:r>
        <w:r w:rsidR="000C67C0">
          <w:rPr>
            <w:noProof/>
            <w:webHidden/>
          </w:rPr>
          <w:tab/>
        </w:r>
        <w:r w:rsidR="000C67C0">
          <w:rPr>
            <w:noProof/>
            <w:webHidden/>
          </w:rPr>
          <w:fldChar w:fldCharType="begin"/>
        </w:r>
        <w:r w:rsidR="000C67C0">
          <w:rPr>
            <w:noProof/>
            <w:webHidden/>
          </w:rPr>
          <w:instrText xml:space="preserve"> PAGEREF _Toc141109538 \h </w:instrText>
        </w:r>
        <w:r w:rsidR="000C67C0">
          <w:rPr>
            <w:noProof/>
            <w:webHidden/>
          </w:rPr>
        </w:r>
        <w:r w:rsidR="000C67C0">
          <w:rPr>
            <w:noProof/>
            <w:webHidden/>
          </w:rPr>
          <w:fldChar w:fldCharType="separate"/>
        </w:r>
        <w:r w:rsidR="001C2AE9">
          <w:rPr>
            <w:noProof/>
            <w:webHidden/>
          </w:rPr>
          <w:t>63</w:t>
        </w:r>
        <w:r w:rsidR="000C67C0">
          <w:rPr>
            <w:noProof/>
            <w:webHidden/>
          </w:rPr>
          <w:fldChar w:fldCharType="end"/>
        </w:r>
      </w:hyperlink>
    </w:p>
    <w:p w14:paraId="050AF4A1" w14:textId="46D9384C"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9" w:history="1">
        <w:r w:rsidR="000C67C0" w:rsidRPr="005F2E56">
          <w:rPr>
            <w:rStyle w:val="Hyperlink"/>
            <w:noProof/>
          </w:rPr>
          <w:t>Figure 12</w:t>
        </w:r>
        <w:r w:rsidR="000C67C0" w:rsidRPr="005F2E56">
          <w:rPr>
            <w:rStyle w:val="Hyperlink"/>
            <w:noProof/>
          </w:rPr>
          <w:noBreakHyphen/>
          <w:t>5. Auto key options.</w:t>
        </w:r>
        <w:r w:rsidR="000C67C0">
          <w:rPr>
            <w:noProof/>
            <w:webHidden/>
          </w:rPr>
          <w:tab/>
        </w:r>
        <w:r w:rsidR="000C67C0">
          <w:rPr>
            <w:noProof/>
            <w:webHidden/>
          </w:rPr>
          <w:fldChar w:fldCharType="begin"/>
        </w:r>
        <w:r w:rsidR="000C67C0">
          <w:rPr>
            <w:noProof/>
            <w:webHidden/>
          </w:rPr>
          <w:instrText xml:space="preserve"> PAGEREF _Toc141109539 \h </w:instrText>
        </w:r>
        <w:r w:rsidR="000C67C0">
          <w:rPr>
            <w:noProof/>
            <w:webHidden/>
          </w:rPr>
        </w:r>
        <w:r w:rsidR="000C67C0">
          <w:rPr>
            <w:noProof/>
            <w:webHidden/>
          </w:rPr>
          <w:fldChar w:fldCharType="separate"/>
        </w:r>
        <w:r w:rsidR="001C2AE9">
          <w:rPr>
            <w:noProof/>
            <w:webHidden/>
          </w:rPr>
          <w:t>65</w:t>
        </w:r>
        <w:r w:rsidR="000C67C0">
          <w:rPr>
            <w:noProof/>
            <w:webHidden/>
          </w:rPr>
          <w:fldChar w:fldCharType="end"/>
        </w:r>
      </w:hyperlink>
    </w:p>
    <w:p w14:paraId="105779B1" w14:textId="54495E2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0" w:history="1">
        <w:r w:rsidR="000C67C0" w:rsidRPr="005F2E56">
          <w:rPr>
            <w:rStyle w:val="Hyperlink"/>
            <w:noProof/>
          </w:rPr>
          <w:t>Figure 12</w:t>
        </w:r>
        <w:r w:rsidR="000C67C0" w:rsidRPr="005F2E56">
          <w:rPr>
            <w:rStyle w:val="Hyperlink"/>
            <w:noProof/>
          </w:rPr>
          <w:noBreakHyphen/>
          <w:t>6. Frame cropping controls.</w:t>
        </w:r>
        <w:r w:rsidR="000C67C0">
          <w:rPr>
            <w:noProof/>
            <w:webHidden/>
          </w:rPr>
          <w:tab/>
        </w:r>
        <w:r w:rsidR="000C67C0">
          <w:rPr>
            <w:noProof/>
            <w:webHidden/>
          </w:rPr>
          <w:fldChar w:fldCharType="begin"/>
        </w:r>
        <w:r w:rsidR="000C67C0">
          <w:rPr>
            <w:noProof/>
            <w:webHidden/>
          </w:rPr>
          <w:instrText xml:space="preserve"> PAGEREF _Toc141109540 \h </w:instrText>
        </w:r>
        <w:r w:rsidR="000C67C0">
          <w:rPr>
            <w:noProof/>
            <w:webHidden/>
          </w:rPr>
        </w:r>
        <w:r w:rsidR="000C67C0">
          <w:rPr>
            <w:noProof/>
            <w:webHidden/>
          </w:rPr>
          <w:fldChar w:fldCharType="separate"/>
        </w:r>
        <w:r w:rsidR="001C2AE9">
          <w:rPr>
            <w:noProof/>
            <w:webHidden/>
          </w:rPr>
          <w:t>66</w:t>
        </w:r>
        <w:r w:rsidR="000C67C0">
          <w:rPr>
            <w:noProof/>
            <w:webHidden/>
          </w:rPr>
          <w:fldChar w:fldCharType="end"/>
        </w:r>
      </w:hyperlink>
    </w:p>
    <w:p w14:paraId="06E42D6E" w14:textId="33DF786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1" w:history="1">
        <w:r w:rsidR="000C67C0" w:rsidRPr="005F2E56">
          <w:rPr>
            <w:rStyle w:val="Hyperlink"/>
            <w:noProof/>
          </w:rPr>
          <w:t>Figure 13</w:t>
        </w:r>
        <w:r w:rsidR="000C67C0" w:rsidRPr="005F2E56">
          <w:rPr>
            <w:rStyle w:val="Hyperlink"/>
            <w:noProof/>
          </w:rPr>
          <w:noBreakHyphen/>
          <w:t>1. Script settings.</w:t>
        </w:r>
        <w:r w:rsidR="000C67C0">
          <w:rPr>
            <w:noProof/>
            <w:webHidden/>
          </w:rPr>
          <w:tab/>
        </w:r>
        <w:r w:rsidR="000C67C0">
          <w:rPr>
            <w:noProof/>
            <w:webHidden/>
          </w:rPr>
          <w:fldChar w:fldCharType="begin"/>
        </w:r>
        <w:r w:rsidR="000C67C0">
          <w:rPr>
            <w:noProof/>
            <w:webHidden/>
          </w:rPr>
          <w:instrText xml:space="preserve"> PAGEREF _Toc141109541 \h </w:instrText>
        </w:r>
        <w:r w:rsidR="000C67C0">
          <w:rPr>
            <w:noProof/>
            <w:webHidden/>
          </w:rPr>
        </w:r>
        <w:r w:rsidR="000C67C0">
          <w:rPr>
            <w:noProof/>
            <w:webHidden/>
          </w:rPr>
          <w:fldChar w:fldCharType="separate"/>
        </w:r>
        <w:r w:rsidR="001C2AE9">
          <w:rPr>
            <w:noProof/>
            <w:webHidden/>
          </w:rPr>
          <w:t>67</w:t>
        </w:r>
        <w:r w:rsidR="000C67C0">
          <w:rPr>
            <w:noProof/>
            <w:webHidden/>
          </w:rPr>
          <w:fldChar w:fldCharType="end"/>
        </w:r>
      </w:hyperlink>
    </w:p>
    <w:p w14:paraId="7AAF9C4A" w14:textId="5A22B2A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2" w:history="1">
        <w:r w:rsidR="000C67C0" w:rsidRPr="005F2E56">
          <w:rPr>
            <w:rStyle w:val="Hyperlink"/>
            <w:noProof/>
          </w:rPr>
          <w:t>Figure 14</w:t>
        </w:r>
        <w:r w:rsidR="000C67C0" w:rsidRPr="005F2E56">
          <w:rPr>
            <w:rStyle w:val="Hyperlink"/>
            <w:noProof/>
          </w:rPr>
          <w:noBreakHyphen/>
          <w:t>1. Save project dialog.</w:t>
        </w:r>
        <w:r w:rsidR="000C67C0">
          <w:rPr>
            <w:noProof/>
            <w:webHidden/>
          </w:rPr>
          <w:tab/>
        </w:r>
        <w:r w:rsidR="000C67C0">
          <w:rPr>
            <w:noProof/>
            <w:webHidden/>
          </w:rPr>
          <w:fldChar w:fldCharType="begin"/>
        </w:r>
        <w:r w:rsidR="000C67C0">
          <w:rPr>
            <w:noProof/>
            <w:webHidden/>
          </w:rPr>
          <w:instrText xml:space="preserve"> PAGEREF _Toc141109542 \h </w:instrText>
        </w:r>
        <w:r w:rsidR="000C67C0">
          <w:rPr>
            <w:noProof/>
            <w:webHidden/>
          </w:rPr>
        </w:r>
        <w:r w:rsidR="000C67C0">
          <w:rPr>
            <w:noProof/>
            <w:webHidden/>
          </w:rPr>
          <w:fldChar w:fldCharType="separate"/>
        </w:r>
        <w:r w:rsidR="001C2AE9">
          <w:rPr>
            <w:noProof/>
            <w:webHidden/>
          </w:rPr>
          <w:t>92</w:t>
        </w:r>
        <w:r w:rsidR="000C67C0">
          <w:rPr>
            <w:noProof/>
            <w:webHidden/>
          </w:rPr>
          <w:fldChar w:fldCharType="end"/>
        </w:r>
      </w:hyperlink>
    </w:p>
    <w:p w14:paraId="3E0BC017" w14:textId="71F7092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3" w:history="1">
        <w:r w:rsidR="000C67C0" w:rsidRPr="005F2E56">
          <w:rPr>
            <w:rStyle w:val="Hyperlink"/>
            <w:noProof/>
          </w:rPr>
          <w:t>Figure 15</w:t>
        </w:r>
        <w:r w:rsidR="000C67C0" w:rsidRPr="005F2E56">
          <w:rPr>
            <w:rStyle w:val="Hyperlink"/>
            <w:noProof/>
          </w:rPr>
          <w:noBreakHyphen/>
          <w:t>1. The Paint Brush dialog.</w:t>
        </w:r>
        <w:r w:rsidR="000C67C0">
          <w:rPr>
            <w:noProof/>
            <w:webHidden/>
          </w:rPr>
          <w:tab/>
        </w:r>
        <w:r w:rsidR="000C67C0">
          <w:rPr>
            <w:noProof/>
            <w:webHidden/>
          </w:rPr>
          <w:fldChar w:fldCharType="begin"/>
        </w:r>
        <w:r w:rsidR="000C67C0">
          <w:rPr>
            <w:noProof/>
            <w:webHidden/>
          </w:rPr>
          <w:instrText xml:space="preserve"> PAGEREF _Toc141109543 \h </w:instrText>
        </w:r>
        <w:r w:rsidR="000C67C0">
          <w:rPr>
            <w:noProof/>
            <w:webHidden/>
          </w:rPr>
        </w:r>
        <w:r w:rsidR="000C67C0">
          <w:rPr>
            <w:noProof/>
            <w:webHidden/>
          </w:rPr>
          <w:fldChar w:fldCharType="separate"/>
        </w:r>
        <w:r w:rsidR="001C2AE9">
          <w:rPr>
            <w:noProof/>
            <w:webHidden/>
          </w:rPr>
          <w:t>94</w:t>
        </w:r>
        <w:r w:rsidR="000C67C0">
          <w:rPr>
            <w:noProof/>
            <w:webHidden/>
          </w:rPr>
          <w:fldChar w:fldCharType="end"/>
        </w:r>
      </w:hyperlink>
    </w:p>
    <w:p w14:paraId="63D4F9E9" w14:textId="4810483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4" w:history="1">
        <w:r w:rsidR="000C67C0" w:rsidRPr="005F2E56">
          <w:rPr>
            <w:rStyle w:val="Hyperlink"/>
            <w:noProof/>
          </w:rPr>
          <w:t>Figure 16</w:t>
        </w:r>
        <w:r w:rsidR="000C67C0" w:rsidRPr="005F2E56">
          <w:rPr>
            <w:rStyle w:val="Hyperlink"/>
            <w:noProof/>
          </w:rPr>
          <w:noBreakHyphen/>
          <w:t>1. Launch Measurement window from main toolbar.</w:t>
        </w:r>
        <w:r w:rsidR="000C67C0">
          <w:rPr>
            <w:noProof/>
            <w:webHidden/>
          </w:rPr>
          <w:tab/>
        </w:r>
        <w:r w:rsidR="000C67C0">
          <w:rPr>
            <w:noProof/>
            <w:webHidden/>
          </w:rPr>
          <w:fldChar w:fldCharType="begin"/>
        </w:r>
        <w:r w:rsidR="000C67C0">
          <w:rPr>
            <w:noProof/>
            <w:webHidden/>
          </w:rPr>
          <w:instrText xml:space="preserve"> PAGEREF _Toc141109544 \h </w:instrText>
        </w:r>
        <w:r w:rsidR="000C67C0">
          <w:rPr>
            <w:noProof/>
            <w:webHidden/>
          </w:rPr>
        </w:r>
        <w:r w:rsidR="000C67C0">
          <w:rPr>
            <w:noProof/>
            <w:webHidden/>
          </w:rPr>
          <w:fldChar w:fldCharType="separate"/>
        </w:r>
        <w:r w:rsidR="001C2AE9">
          <w:rPr>
            <w:noProof/>
            <w:webHidden/>
          </w:rPr>
          <w:t>101</w:t>
        </w:r>
        <w:r w:rsidR="000C67C0">
          <w:rPr>
            <w:noProof/>
            <w:webHidden/>
          </w:rPr>
          <w:fldChar w:fldCharType="end"/>
        </w:r>
      </w:hyperlink>
    </w:p>
    <w:p w14:paraId="7C844B63" w14:textId="421F20D9"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5" w:history="1">
        <w:r w:rsidR="000C67C0" w:rsidRPr="005F2E56">
          <w:rPr>
            <w:rStyle w:val="Hyperlink"/>
            <w:noProof/>
          </w:rPr>
          <w:t>Figure 16</w:t>
        </w:r>
        <w:r w:rsidR="000C67C0" w:rsidRPr="005F2E56">
          <w:rPr>
            <w:rStyle w:val="Hyperlink"/>
            <w:noProof/>
          </w:rPr>
          <w:noBreakHyphen/>
          <w:t>2. Measurement window.</w:t>
        </w:r>
        <w:r w:rsidR="000C67C0">
          <w:rPr>
            <w:noProof/>
            <w:webHidden/>
          </w:rPr>
          <w:tab/>
        </w:r>
        <w:r w:rsidR="000C67C0">
          <w:rPr>
            <w:noProof/>
            <w:webHidden/>
          </w:rPr>
          <w:fldChar w:fldCharType="begin"/>
        </w:r>
        <w:r w:rsidR="000C67C0">
          <w:rPr>
            <w:noProof/>
            <w:webHidden/>
          </w:rPr>
          <w:instrText xml:space="preserve"> PAGEREF _Toc141109545 \h </w:instrText>
        </w:r>
        <w:r w:rsidR="000C67C0">
          <w:rPr>
            <w:noProof/>
            <w:webHidden/>
          </w:rPr>
        </w:r>
        <w:r w:rsidR="000C67C0">
          <w:rPr>
            <w:noProof/>
            <w:webHidden/>
          </w:rPr>
          <w:fldChar w:fldCharType="separate"/>
        </w:r>
        <w:r w:rsidR="001C2AE9">
          <w:rPr>
            <w:noProof/>
            <w:webHidden/>
          </w:rPr>
          <w:t>101</w:t>
        </w:r>
        <w:r w:rsidR="000C67C0">
          <w:rPr>
            <w:noProof/>
            <w:webHidden/>
          </w:rPr>
          <w:fldChar w:fldCharType="end"/>
        </w:r>
      </w:hyperlink>
    </w:p>
    <w:p w14:paraId="7A4D1CCE" w14:textId="7895217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6" w:history="1">
        <w:r w:rsidR="000C67C0" w:rsidRPr="005F2E56">
          <w:rPr>
            <w:rStyle w:val="Hyperlink"/>
            <w:noProof/>
          </w:rPr>
          <w:t>Figure 17</w:t>
        </w:r>
        <w:r w:rsidR="000C67C0" w:rsidRPr="005F2E56">
          <w:rPr>
            <w:rStyle w:val="Hyperlink"/>
            <w:noProof/>
          </w:rPr>
          <w:noBreakHyphen/>
          <w:t>1. The basic settings in the component analyzer dialog.</w:t>
        </w:r>
        <w:r w:rsidR="000C67C0">
          <w:rPr>
            <w:noProof/>
            <w:webHidden/>
          </w:rPr>
          <w:tab/>
        </w:r>
        <w:r w:rsidR="000C67C0">
          <w:rPr>
            <w:noProof/>
            <w:webHidden/>
          </w:rPr>
          <w:fldChar w:fldCharType="begin"/>
        </w:r>
        <w:r w:rsidR="000C67C0">
          <w:rPr>
            <w:noProof/>
            <w:webHidden/>
          </w:rPr>
          <w:instrText xml:space="preserve"> PAGEREF _Toc141109546 \h </w:instrText>
        </w:r>
        <w:r w:rsidR="000C67C0">
          <w:rPr>
            <w:noProof/>
            <w:webHidden/>
          </w:rPr>
        </w:r>
        <w:r w:rsidR="000C67C0">
          <w:rPr>
            <w:noProof/>
            <w:webHidden/>
          </w:rPr>
          <w:fldChar w:fldCharType="separate"/>
        </w:r>
        <w:r w:rsidR="001C2AE9">
          <w:rPr>
            <w:noProof/>
            <w:webHidden/>
          </w:rPr>
          <w:t>109</w:t>
        </w:r>
        <w:r w:rsidR="000C67C0">
          <w:rPr>
            <w:noProof/>
            <w:webHidden/>
          </w:rPr>
          <w:fldChar w:fldCharType="end"/>
        </w:r>
      </w:hyperlink>
    </w:p>
    <w:p w14:paraId="7B57172C" w14:textId="64B20D9A"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7" w:history="1">
        <w:r w:rsidR="000C67C0" w:rsidRPr="005F2E56">
          <w:rPr>
            <w:rStyle w:val="Hyperlink"/>
            <w:noProof/>
          </w:rPr>
          <w:t>Figure 17</w:t>
        </w:r>
        <w:r w:rsidR="000C67C0" w:rsidRPr="005F2E56">
          <w:rPr>
            <w:rStyle w:val="Hyperlink"/>
            <w:noProof/>
          </w:rPr>
          <w:noBreakHyphen/>
          <w:t>2. Clustering tools.</w:t>
        </w:r>
        <w:r w:rsidR="000C67C0">
          <w:rPr>
            <w:noProof/>
            <w:webHidden/>
          </w:rPr>
          <w:tab/>
        </w:r>
        <w:r w:rsidR="000C67C0">
          <w:rPr>
            <w:noProof/>
            <w:webHidden/>
          </w:rPr>
          <w:fldChar w:fldCharType="begin"/>
        </w:r>
        <w:r w:rsidR="000C67C0">
          <w:rPr>
            <w:noProof/>
            <w:webHidden/>
          </w:rPr>
          <w:instrText xml:space="preserve"> PAGEREF _Toc141109547 \h </w:instrText>
        </w:r>
        <w:r w:rsidR="000C67C0">
          <w:rPr>
            <w:noProof/>
            <w:webHidden/>
          </w:rPr>
        </w:r>
        <w:r w:rsidR="000C67C0">
          <w:rPr>
            <w:noProof/>
            <w:webHidden/>
          </w:rPr>
          <w:fldChar w:fldCharType="separate"/>
        </w:r>
        <w:r w:rsidR="001C2AE9">
          <w:rPr>
            <w:noProof/>
            <w:webHidden/>
          </w:rPr>
          <w:t>113</w:t>
        </w:r>
        <w:r w:rsidR="000C67C0">
          <w:rPr>
            <w:noProof/>
            <w:webHidden/>
          </w:rPr>
          <w:fldChar w:fldCharType="end"/>
        </w:r>
      </w:hyperlink>
    </w:p>
    <w:p w14:paraId="5720FB6D" w14:textId="06C7B0C9"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8" w:history="1">
        <w:r w:rsidR="000C67C0" w:rsidRPr="005F2E56">
          <w:rPr>
            <w:rStyle w:val="Hyperlink"/>
            <w:noProof/>
          </w:rPr>
          <w:t>Figure 17</w:t>
        </w:r>
        <w:r w:rsidR="000C67C0" w:rsidRPr="005F2E56">
          <w:rPr>
            <w:rStyle w:val="Hyperlink"/>
            <w:noProof/>
          </w:rPr>
          <w:noBreakHyphen/>
          <w:t>3. Component analysis tools.</w:t>
        </w:r>
        <w:r w:rsidR="000C67C0">
          <w:rPr>
            <w:noProof/>
            <w:webHidden/>
          </w:rPr>
          <w:tab/>
        </w:r>
        <w:r w:rsidR="000C67C0">
          <w:rPr>
            <w:noProof/>
            <w:webHidden/>
          </w:rPr>
          <w:fldChar w:fldCharType="begin"/>
        </w:r>
        <w:r w:rsidR="000C67C0">
          <w:rPr>
            <w:noProof/>
            <w:webHidden/>
          </w:rPr>
          <w:instrText xml:space="preserve"> PAGEREF _Toc141109548 \h </w:instrText>
        </w:r>
        <w:r w:rsidR="000C67C0">
          <w:rPr>
            <w:noProof/>
            <w:webHidden/>
          </w:rPr>
        </w:r>
        <w:r w:rsidR="000C67C0">
          <w:rPr>
            <w:noProof/>
            <w:webHidden/>
          </w:rPr>
          <w:fldChar w:fldCharType="separate"/>
        </w:r>
        <w:r w:rsidR="001C2AE9">
          <w:rPr>
            <w:noProof/>
            <w:webHidden/>
          </w:rPr>
          <w:t>114</w:t>
        </w:r>
        <w:r w:rsidR="000C67C0">
          <w:rPr>
            <w:noProof/>
            <w:webHidden/>
          </w:rPr>
          <w:fldChar w:fldCharType="end"/>
        </w:r>
      </w:hyperlink>
    </w:p>
    <w:p w14:paraId="275A7BF6" w14:textId="63BBBD8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9" w:history="1">
        <w:r w:rsidR="000C67C0" w:rsidRPr="005F2E56">
          <w:rPr>
            <w:rStyle w:val="Hyperlink"/>
            <w:noProof/>
          </w:rPr>
          <w:t>Figure 17</w:t>
        </w:r>
        <w:r w:rsidR="000C67C0" w:rsidRPr="005F2E56">
          <w:rPr>
            <w:rStyle w:val="Hyperlink"/>
            <w:noProof/>
          </w:rPr>
          <w:noBreakHyphen/>
          <w:t>4. Select components from the output table or in the render view.</w:t>
        </w:r>
        <w:r w:rsidR="000C67C0">
          <w:rPr>
            <w:noProof/>
            <w:webHidden/>
          </w:rPr>
          <w:tab/>
        </w:r>
        <w:r w:rsidR="000C67C0">
          <w:rPr>
            <w:noProof/>
            <w:webHidden/>
          </w:rPr>
          <w:fldChar w:fldCharType="begin"/>
        </w:r>
        <w:r w:rsidR="000C67C0">
          <w:rPr>
            <w:noProof/>
            <w:webHidden/>
          </w:rPr>
          <w:instrText xml:space="preserve"> PAGEREF _Toc141109549 \h </w:instrText>
        </w:r>
        <w:r w:rsidR="000C67C0">
          <w:rPr>
            <w:noProof/>
            <w:webHidden/>
          </w:rPr>
        </w:r>
        <w:r w:rsidR="000C67C0">
          <w:rPr>
            <w:noProof/>
            <w:webHidden/>
          </w:rPr>
          <w:fldChar w:fldCharType="separate"/>
        </w:r>
        <w:r w:rsidR="001C2AE9">
          <w:rPr>
            <w:noProof/>
            <w:webHidden/>
          </w:rPr>
          <w:t>119</w:t>
        </w:r>
        <w:r w:rsidR="000C67C0">
          <w:rPr>
            <w:noProof/>
            <w:webHidden/>
          </w:rPr>
          <w:fldChar w:fldCharType="end"/>
        </w:r>
      </w:hyperlink>
    </w:p>
    <w:p w14:paraId="55524D67" w14:textId="2E9EC0E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0" w:history="1">
        <w:r w:rsidR="000C67C0" w:rsidRPr="005F2E56">
          <w:rPr>
            <w:rStyle w:val="Hyperlink"/>
            <w:noProof/>
          </w:rPr>
          <w:t>Figure 18</w:t>
        </w:r>
        <w:r w:rsidR="000C67C0" w:rsidRPr="005F2E56">
          <w:rPr>
            <w:rStyle w:val="Hyperlink"/>
            <w:noProof/>
          </w:rPr>
          <w:noBreakHyphen/>
          <w:t>1. Access the additional processing and analyzing functions from the drop-down menu of the main tool bar.</w:t>
        </w:r>
        <w:r w:rsidR="000C67C0">
          <w:rPr>
            <w:noProof/>
            <w:webHidden/>
          </w:rPr>
          <w:tab/>
        </w:r>
        <w:r w:rsidR="000C67C0">
          <w:rPr>
            <w:noProof/>
            <w:webHidden/>
          </w:rPr>
          <w:fldChar w:fldCharType="begin"/>
        </w:r>
        <w:r w:rsidR="000C67C0">
          <w:rPr>
            <w:noProof/>
            <w:webHidden/>
          </w:rPr>
          <w:instrText xml:space="preserve"> PAGEREF _Toc141109550 \h </w:instrText>
        </w:r>
        <w:r w:rsidR="000C67C0">
          <w:rPr>
            <w:noProof/>
            <w:webHidden/>
          </w:rPr>
        </w:r>
        <w:r w:rsidR="000C67C0">
          <w:rPr>
            <w:noProof/>
            <w:webHidden/>
          </w:rPr>
          <w:fldChar w:fldCharType="separate"/>
        </w:r>
        <w:r w:rsidR="001C2AE9">
          <w:rPr>
            <w:noProof/>
            <w:webHidden/>
          </w:rPr>
          <w:t>120</w:t>
        </w:r>
        <w:r w:rsidR="000C67C0">
          <w:rPr>
            <w:noProof/>
            <w:webHidden/>
          </w:rPr>
          <w:fldChar w:fldCharType="end"/>
        </w:r>
      </w:hyperlink>
    </w:p>
    <w:p w14:paraId="51705BBB" w14:textId="6A72AE98"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1" w:history="1">
        <w:r w:rsidR="000C67C0" w:rsidRPr="005F2E56">
          <w:rPr>
            <w:rStyle w:val="Hyperlink"/>
            <w:noProof/>
          </w:rPr>
          <w:t>Figure 18</w:t>
        </w:r>
        <w:r w:rsidR="000C67C0" w:rsidRPr="005F2E56">
          <w:rPr>
            <w:rStyle w:val="Hyperlink"/>
            <w:noProof/>
          </w:rPr>
          <w:noBreakHyphen/>
          <w:t>2. Volume size dialog.</w:t>
        </w:r>
        <w:r w:rsidR="000C67C0">
          <w:rPr>
            <w:noProof/>
            <w:webHidden/>
          </w:rPr>
          <w:tab/>
        </w:r>
        <w:r w:rsidR="000C67C0">
          <w:rPr>
            <w:noProof/>
            <w:webHidden/>
          </w:rPr>
          <w:fldChar w:fldCharType="begin"/>
        </w:r>
        <w:r w:rsidR="000C67C0">
          <w:rPr>
            <w:noProof/>
            <w:webHidden/>
          </w:rPr>
          <w:instrText xml:space="preserve"> PAGEREF _Toc141109551 \h </w:instrText>
        </w:r>
        <w:r w:rsidR="000C67C0">
          <w:rPr>
            <w:noProof/>
            <w:webHidden/>
          </w:rPr>
        </w:r>
        <w:r w:rsidR="000C67C0">
          <w:rPr>
            <w:noProof/>
            <w:webHidden/>
          </w:rPr>
          <w:fldChar w:fldCharType="separate"/>
        </w:r>
        <w:r w:rsidR="001C2AE9">
          <w:rPr>
            <w:noProof/>
            <w:webHidden/>
          </w:rPr>
          <w:t>120</w:t>
        </w:r>
        <w:r w:rsidR="000C67C0">
          <w:rPr>
            <w:noProof/>
            <w:webHidden/>
          </w:rPr>
          <w:fldChar w:fldCharType="end"/>
        </w:r>
      </w:hyperlink>
    </w:p>
    <w:p w14:paraId="5E7C03AD" w14:textId="5466A99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2" w:history="1">
        <w:r w:rsidR="000C67C0" w:rsidRPr="005F2E56">
          <w:rPr>
            <w:rStyle w:val="Hyperlink"/>
            <w:noProof/>
          </w:rPr>
          <w:t>Figure 18</w:t>
        </w:r>
        <w:r w:rsidR="000C67C0" w:rsidRPr="005F2E56">
          <w:rPr>
            <w:rStyle w:val="Hyperlink"/>
            <w:noProof/>
          </w:rPr>
          <w:noBreakHyphen/>
          <w:t>3. Noise reduction dialog.</w:t>
        </w:r>
        <w:r w:rsidR="000C67C0">
          <w:rPr>
            <w:noProof/>
            <w:webHidden/>
          </w:rPr>
          <w:tab/>
        </w:r>
        <w:r w:rsidR="000C67C0">
          <w:rPr>
            <w:noProof/>
            <w:webHidden/>
          </w:rPr>
          <w:fldChar w:fldCharType="begin"/>
        </w:r>
        <w:r w:rsidR="000C67C0">
          <w:rPr>
            <w:noProof/>
            <w:webHidden/>
          </w:rPr>
          <w:instrText xml:space="preserve"> PAGEREF _Toc141109552 \h </w:instrText>
        </w:r>
        <w:r w:rsidR="000C67C0">
          <w:rPr>
            <w:noProof/>
            <w:webHidden/>
          </w:rPr>
        </w:r>
        <w:r w:rsidR="000C67C0">
          <w:rPr>
            <w:noProof/>
            <w:webHidden/>
          </w:rPr>
          <w:fldChar w:fldCharType="separate"/>
        </w:r>
        <w:r w:rsidR="001C2AE9">
          <w:rPr>
            <w:noProof/>
            <w:webHidden/>
          </w:rPr>
          <w:t>121</w:t>
        </w:r>
        <w:r w:rsidR="000C67C0">
          <w:rPr>
            <w:noProof/>
            <w:webHidden/>
          </w:rPr>
          <w:fldChar w:fldCharType="end"/>
        </w:r>
      </w:hyperlink>
    </w:p>
    <w:p w14:paraId="56A5EF85" w14:textId="6349CD08"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3" w:history="1">
        <w:r w:rsidR="000C67C0" w:rsidRPr="005F2E56">
          <w:rPr>
            <w:rStyle w:val="Hyperlink"/>
            <w:noProof/>
          </w:rPr>
          <w:t>Figure 18</w:t>
        </w:r>
        <w:r w:rsidR="000C67C0" w:rsidRPr="005F2E56">
          <w:rPr>
            <w:rStyle w:val="Hyperlink"/>
            <w:noProof/>
          </w:rPr>
          <w:noBreakHyphen/>
          <w:t>4. Calculation functions in the Analyze window.</w:t>
        </w:r>
        <w:r w:rsidR="000C67C0">
          <w:rPr>
            <w:noProof/>
            <w:webHidden/>
          </w:rPr>
          <w:tab/>
        </w:r>
        <w:r w:rsidR="000C67C0">
          <w:rPr>
            <w:noProof/>
            <w:webHidden/>
          </w:rPr>
          <w:fldChar w:fldCharType="begin"/>
        </w:r>
        <w:r w:rsidR="000C67C0">
          <w:rPr>
            <w:noProof/>
            <w:webHidden/>
          </w:rPr>
          <w:instrText xml:space="preserve"> PAGEREF _Toc141109553 \h </w:instrText>
        </w:r>
        <w:r w:rsidR="000C67C0">
          <w:rPr>
            <w:noProof/>
            <w:webHidden/>
          </w:rPr>
        </w:r>
        <w:r w:rsidR="000C67C0">
          <w:rPr>
            <w:noProof/>
            <w:webHidden/>
          </w:rPr>
          <w:fldChar w:fldCharType="separate"/>
        </w:r>
        <w:r w:rsidR="001C2AE9">
          <w:rPr>
            <w:noProof/>
            <w:webHidden/>
          </w:rPr>
          <w:t>122</w:t>
        </w:r>
        <w:r w:rsidR="000C67C0">
          <w:rPr>
            <w:noProof/>
            <w:webHidden/>
          </w:rPr>
          <w:fldChar w:fldCharType="end"/>
        </w:r>
      </w:hyperlink>
    </w:p>
    <w:p w14:paraId="36E29BD5" w14:textId="6A0BE55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4" w:history="1">
        <w:r w:rsidR="000C67C0" w:rsidRPr="005F2E56">
          <w:rPr>
            <w:rStyle w:val="Hyperlink"/>
            <w:noProof/>
          </w:rPr>
          <w:t>Figure 18</w:t>
        </w:r>
        <w:r w:rsidR="000C67C0" w:rsidRPr="005F2E56">
          <w:rPr>
            <w:rStyle w:val="Hyperlink"/>
            <w:noProof/>
          </w:rPr>
          <w:noBreakHyphen/>
          <w:t>5. Colocalization analysis dialog.</w:t>
        </w:r>
        <w:r w:rsidR="000C67C0">
          <w:rPr>
            <w:noProof/>
            <w:webHidden/>
          </w:rPr>
          <w:tab/>
        </w:r>
        <w:r w:rsidR="000C67C0">
          <w:rPr>
            <w:noProof/>
            <w:webHidden/>
          </w:rPr>
          <w:fldChar w:fldCharType="begin"/>
        </w:r>
        <w:r w:rsidR="000C67C0">
          <w:rPr>
            <w:noProof/>
            <w:webHidden/>
          </w:rPr>
          <w:instrText xml:space="preserve"> PAGEREF _Toc141109554 \h </w:instrText>
        </w:r>
        <w:r w:rsidR="000C67C0">
          <w:rPr>
            <w:noProof/>
            <w:webHidden/>
          </w:rPr>
        </w:r>
        <w:r w:rsidR="000C67C0">
          <w:rPr>
            <w:noProof/>
            <w:webHidden/>
          </w:rPr>
          <w:fldChar w:fldCharType="separate"/>
        </w:r>
        <w:r w:rsidR="001C2AE9">
          <w:rPr>
            <w:noProof/>
            <w:webHidden/>
          </w:rPr>
          <w:t>124</w:t>
        </w:r>
        <w:r w:rsidR="000C67C0">
          <w:rPr>
            <w:noProof/>
            <w:webHidden/>
          </w:rPr>
          <w:fldChar w:fldCharType="end"/>
        </w:r>
      </w:hyperlink>
    </w:p>
    <w:p w14:paraId="2E80FE0A" w14:textId="656E166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5" w:history="1">
        <w:r w:rsidR="000C67C0" w:rsidRPr="005F2E56">
          <w:rPr>
            <w:rStyle w:val="Hyperlink"/>
            <w:noProof/>
          </w:rPr>
          <w:t>Figure 19</w:t>
        </w:r>
        <w:r w:rsidR="000C67C0" w:rsidRPr="005F2E56">
          <w:rPr>
            <w:rStyle w:val="Hyperlink"/>
            <w:noProof/>
          </w:rPr>
          <w:noBreakHyphen/>
          <w:t>1. Components and Tracking window.</w:t>
        </w:r>
        <w:r w:rsidR="000C67C0">
          <w:rPr>
            <w:noProof/>
            <w:webHidden/>
          </w:rPr>
          <w:tab/>
        </w:r>
        <w:r w:rsidR="000C67C0">
          <w:rPr>
            <w:noProof/>
            <w:webHidden/>
          </w:rPr>
          <w:fldChar w:fldCharType="begin"/>
        </w:r>
        <w:r w:rsidR="000C67C0">
          <w:rPr>
            <w:noProof/>
            <w:webHidden/>
          </w:rPr>
          <w:instrText xml:space="preserve"> PAGEREF _Toc141109555 \h </w:instrText>
        </w:r>
        <w:r w:rsidR="000C67C0">
          <w:rPr>
            <w:noProof/>
            <w:webHidden/>
          </w:rPr>
        </w:r>
        <w:r w:rsidR="000C67C0">
          <w:rPr>
            <w:noProof/>
            <w:webHidden/>
          </w:rPr>
          <w:fldChar w:fldCharType="separate"/>
        </w:r>
        <w:r w:rsidR="001C2AE9">
          <w:rPr>
            <w:noProof/>
            <w:webHidden/>
          </w:rPr>
          <w:t>126</w:t>
        </w:r>
        <w:r w:rsidR="000C67C0">
          <w:rPr>
            <w:noProof/>
            <w:webHidden/>
          </w:rPr>
          <w:fldChar w:fldCharType="end"/>
        </w:r>
      </w:hyperlink>
    </w:p>
    <w:p w14:paraId="259EA04C" w14:textId="549C396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6" w:history="1">
        <w:r w:rsidR="000C67C0" w:rsidRPr="005F2E56">
          <w:rPr>
            <w:rStyle w:val="Hyperlink"/>
            <w:noProof/>
          </w:rPr>
          <w:t>Figure 19</w:t>
        </w:r>
        <w:r w:rsidR="000C67C0" w:rsidRPr="005F2E56">
          <w:rPr>
            <w:rStyle w:val="Hyperlink"/>
            <w:noProof/>
          </w:rPr>
          <w:noBreakHyphen/>
          <w:t>2. The Selection tab of the Component and Tracking window.</w:t>
        </w:r>
        <w:r w:rsidR="000C67C0">
          <w:rPr>
            <w:noProof/>
            <w:webHidden/>
          </w:rPr>
          <w:tab/>
        </w:r>
        <w:r w:rsidR="000C67C0">
          <w:rPr>
            <w:noProof/>
            <w:webHidden/>
          </w:rPr>
          <w:fldChar w:fldCharType="begin"/>
        </w:r>
        <w:r w:rsidR="000C67C0">
          <w:rPr>
            <w:noProof/>
            <w:webHidden/>
          </w:rPr>
          <w:instrText xml:space="preserve"> PAGEREF _Toc141109556 \h </w:instrText>
        </w:r>
        <w:r w:rsidR="000C67C0">
          <w:rPr>
            <w:noProof/>
            <w:webHidden/>
          </w:rPr>
        </w:r>
        <w:r w:rsidR="000C67C0">
          <w:rPr>
            <w:noProof/>
            <w:webHidden/>
          </w:rPr>
          <w:fldChar w:fldCharType="separate"/>
        </w:r>
        <w:r w:rsidR="001C2AE9">
          <w:rPr>
            <w:noProof/>
            <w:webHidden/>
          </w:rPr>
          <w:t>128</w:t>
        </w:r>
        <w:r w:rsidR="000C67C0">
          <w:rPr>
            <w:noProof/>
            <w:webHidden/>
          </w:rPr>
          <w:fldChar w:fldCharType="end"/>
        </w:r>
      </w:hyperlink>
    </w:p>
    <w:p w14:paraId="51785535" w14:textId="622A7CDC"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7" w:history="1">
        <w:r w:rsidR="000C67C0" w:rsidRPr="005F2E56">
          <w:rPr>
            <w:rStyle w:val="Hyperlink"/>
            <w:noProof/>
          </w:rPr>
          <w:t>Figure 19</w:t>
        </w:r>
        <w:r w:rsidR="000C67C0" w:rsidRPr="005F2E56">
          <w:rPr>
            <w:rStyle w:val="Hyperlink"/>
            <w:noProof/>
          </w:rPr>
          <w:noBreakHyphen/>
          <w:t>3. Tracks of a tracked cell.</w:t>
        </w:r>
        <w:r w:rsidR="000C67C0">
          <w:rPr>
            <w:noProof/>
            <w:webHidden/>
          </w:rPr>
          <w:tab/>
        </w:r>
        <w:r w:rsidR="000C67C0">
          <w:rPr>
            <w:noProof/>
            <w:webHidden/>
          </w:rPr>
          <w:fldChar w:fldCharType="begin"/>
        </w:r>
        <w:r w:rsidR="000C67C0">
          <w:rPr>
            <w:noProof/>
            <w:webHidden/>
          </w:rPr>
          <w:instrText xml:space="preserve"> PAGEREF _Toc141109557 \h </w:instrText>
        </w:r>
        <w:r w:rsidR="000C67C0">
          <w:rPr>
            <w:noProof/>
            <w:webHidden/>
          </w:rPr>
        </w:r>
        <w:r w:rsidR="000C67C0">
          <w:rPr>
            <w:noProof/>
            <w:webHidden/>
          </w:rPr>
          <w:fldChar w:fldCharType="separate"/>
        </w:r>
        <w:r w:rsidR="001C2AE9">
          <w:rPr>
            <w:noProof/>
            <w:webHidden/>
          </w:rPr>
          <w:t>130</w:t>
        </w:r>
        <w:r w:rsidR="000C67C0">
          <w:rPr>
            <w:noProof/>
            <w:webHidden/>
          </w:rPr>
          <w:fldChar w:fldCharType="end"/>
        </w:r>
      </w:hyperlink>
    </w:p>
    <w:p w14:paraId="1069A4AE" w14:textId="3F79B3F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8" w:history="1">
        <w:r w:rsidR="000C67C0" w:rsidRPr="005F2E56">
          <w:rPr>
            <w:rStyle w:val="Hyperlink"/>
            <w:noProof/>
          </w:rPr>
          <w:t>Figure 19</w:t>
        </w:r>
        <w:r w:rsidR="000C67C0" w:rsidRPr="005F2E56">
          <w:rPr>
            <w:rStyle w:val="Hyperlink"/>
            <w:noProof/>
          </w:rPr>
          <w:noBreakHyphen/>
          <w:t>4. The Modify tab of the Component and Tracking Window.</w:t>
        </w:r>
        <w:r w:rsidR="000C67C0">
          <w:rPr>
            <w:noProof/>
            <w:webHidden/>
          </w:rPr>
          <w:tab/>
        </w:r>
        <w:r w:rsidR="000C67C0">
          <w:rPr>
            <w:noProof/>
            <w:webHidden/>
          </w:rPr>
          <w:fldChar w:fldCharType="begin"/>
        </w:r>
        <w:r w:rsidR="000C67C0">
          <w:rPr>
            <w:noProof/>
            <w:webHidden/>
          </w:rPr>
          <w:instrText xml:space="preserve"> PAGEREF _Toc141109558 \h </w:instrText>
        </w:r>
        <w:r w:rsidR="000C67C0">
          <w:rPr>
            <w:noProof/>
            <w:webHidden/>
          </w:rPr>
        </w:r>
        <w:r w:rsidR="000C67C0">
          <w:rPr>
            <w:noProof/>
            <w:webHidden/>
          </w:rPr>
          <w:fldChar w:fldCharType="separate"/>
        </w:r>
        <w:r w:rsidR="001C2AE9">
          <w:rPr>
            <w:noProof/>
            <w:webHidden/>
          </w:rPr>
          <w:t>131</w:t>
        </w:r>
        <w:r w:rsidR="000C67C0">
          <w:rPr>
            <w:noProof/>
            <w:webHidden/>
          </w:rPr>
          <w:fldChar w:fldCharType="end"/>
        </w:r>
      </w:hyperlink>
    </w:p>
    <w:p w14:paraId="3FDF5332" w14:textId="12FB59E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9" w:history="1">
        <w:r w:rsidR="000C67C0" w:rsidRPr="005F2E56">
          <w:rPr>
            <w:rStyle w:val="Hyperlink"/>
            <w:noProof/>
          </w:rPr>
          <w:t>Figure 19</w:t>
        </w:r>
        <w:r w:rsidR="000C67C0" w:rsidRPr="005F2E56">
          <w:rPr>
            <w:rStyle w:val="Hyperlink"/>
            <w:noProof/>
          </w:rPr>
          <w:noBreakHyphen/>
          <w:t>5. The Linkage tab of the Component and Tracking window.</w:t>
        </w:r>
        <w:r w:rsidR="000C67C0">
          <w:rPr>
            <w:noProof/>
            <w:webHidden/>
          </w:rPr>
          <w:tab/>
        </w:r>
        <w:r w:rsidR="000C67C0">
          <w:rPr>
            <w:noProof/>
            <w:webHidden/>
          </w:rPr>
          <w:fldChar w:fldCharType="begin"/>
        </w:r>
        <w:r w:rsidR="000C67C0">
          <w:rPr>
            <w:noProof/>
            <w:webHidden/>
          </w:rPr>
          <w:instrText xml:space="preserve"> PAGEREF _Toc141109559 \h </w:instrText>
        </w:r>
        <w:r w:rsidR="000C67C0">
          <w:rPr>
            <w:noProof/>
            <w:webHidden/>
          </w:rPr>
        </w:r>
        <w:r w:rsidR="000C67C0">
          <w:rPr>
            <w:noProof/>
            <w:webHidden/>
          </w:rPr>
          <w:fldChar w:fldCharType="separate"/>
        </w:r>
        <w:r w:rsidR="001C2AE9">
          <w:rPr>
            <w:noProof/>
            <w:webHidden/>
          </w:rPr>
          <w:t>132</w:t>
        </w:r>
        <w:r w:rsidR="000C67C0">
          <w:rPr>
            <w:noProof/>
            <w:webHidden/>
          </w:rPr>
          <w:fldChar w:fldCharType="end"/>
        </w:r>
      </w:hyperlink>
    </w:p>
    <w:p w14:paraId="7587708A" w14:textId="4ABA3BB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0" w:history="1">
        <w:r w:rsidR="000C67C0" w:rsidRPr="005F2E56">
          <w:rPr>
            <w:rStyle w:val="Hyperlink"/>
            <w:noProof/>
          </w:rPr>
          <w:t>Figure 19</w:t>
        </w:r>
        <w:r w:rsidR="000C67C0" w:rsidRPr="005F2E56">
          <w:rPr>
            <w:rStyle w:val="Hyperlink"/>
            <w:noProof/>
          </w:rPr>
          <w:noBreakHyphen/>
          <w:t>6. The Analysis tab of the Component and Tracking window.</w:t>
        </w:r>
        <w:r w:rsidR="000C67C0">
          <w:rPr>
            <w:noProof/>
            <w:webHidden/>
          </w:rPr>
          <w:tab/>
        </w:r>
        <w:r w:rsidR="000C67C0">
          <w:rPr>
            <w:noProof/>
            <w:webHidden/>
          </w:rPr>
          <w:fldChar w:fldCharType="begin"/>
        </w:r>
        <w:r w:rsidR="000C67C0">
          <w:rPr>
            <w:noProof/>
            <w:webHidden/>
          </w:rPr>
          <w:instrText xml:space="preserve"> PAGEREF _Toc141109560 \h </w:instrText>
        </w:r>
        <w:r w:rsidR="000C67C0">
          <w:rPr>
            <w:noProof/>
            <w:webHidden/>
          </w:rPr>
        </w:r>
        <w:r w:rsidR="000C67C0">
          <w:rPr>
            <w:noProof/>
            <w:webHidden/>
          </w:rPr>
          <w:fldChar w:fldCharType="separate"/>
        </w:r>
        <w:r w:rsidR="001C2AE9">
          <w:rPr>
            <w:noProof/>
            <w:webHidden/>
          </w:rPr>
          <w:t>133</w:t>
        </w:r>
        <w:r w:rsidR="000C67C0">
          <w:rPr>
            <w:noProof/>
            <w:webHidden/>
          </w:rPr>
          <w:fldChar w:fldCharType="end"/>
        </w:r>
      </w:hyperlink>
    </w:p>
    <w:p w14:paraId="67F553FE" w14:textId="11365CA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1" w:history="1">
        <w:r w:rsidR="000C67C0" w:rsidRPr="005F2E56">
          <w:rPr>
            <w:rStyle w:val="Hyperlink"/>
            <w:noProof/>
          </w:rPr>
          <w:t>Figure 20</w:t>
        </w:r>
        <w:r w:rsidR="000C67C0" w:rsidRPr="005F2E56">
          <w:rPr>
            <w:rStyle w:val="Hyperlink"/>
            <w:noProof/>
          </w:rPr>
          <w:noBreakHyphen/>
          <w:t>1. Convert dialog.</w:t>
        </w:r>
        <w:r w:rsidR="000C67C0">
          <w:rPr>
            <w:noProof/>
            <w:webHidden/>
          </w:rPr>
          <w:tab/>
        </w:r>
        <w:r w:rsidR="000C67C0">
          <w:rPr>
            <w:noProof/>
            <w:webHidden/>
          </w:rPr>
          <w:fldChar w:fldCharType="begin"/>
        </w:r>
        <w:r w:rsidR="000C67C0">
          <w:rPr>
            <w:noProof/>
            <w:webHidden/>
          </w:rPr>
          <w:instrText xml:space="preserve"> PAGEREF _Toc141109561 \h </w:instrText>
        </w:r>
        <w:r w:rsidR="000C67C0">
          <w:rPr>
            <w:noProof/>
            <w:webHidden/>
          </w:rPr>
        </w:r>
        <w:r w:rsidR="000C67C0">
          <w:rPr>
            <w:noProof/>
            <w:webHidden/>
          </w:rPr>
          <w:fldChar w:fldCharType="separate"/>
        </w:r>
        <w:r w:rsidR="001C2AE9">
          <w:rPr>
            <w:noProof/>
            <w:webHidden/>
          </w:rPr>
          <w:t>135</w:t>
        </w:r>
        <w:r w:rsidR="000C67C0">
          <w:rPr>
            <w:noProof/>
            <w:webHidden/>
          </w:rPr>
          <w:fldChar w:fldCharType="end"/>
        </w:r>
      </w:hyperlink>
    </w:p>
    <w:p w14:paraId="49A42CD6" w14:textId="4D4A48E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2" w:history="1">
        <w:r w:rsidR="000C67C0" w:rsidRPr="005F2E56">
          <w:rPr>
            <w:rStyle w:val="Hyperlink"/>
            <w:noProof/>
          </w:rPr>
          <w:t>Figure 21</w:t>
        </w:r>
        <w:r w:rsidR="000C67C0" w:rsidRPr="005F2E56">
          <w:rPr>
            <w:rStyle w:val="Hyperlink"/>
            <w:noProof/>
          </w:rPr>
          <w:noBreakHyphen/>
          <w:t>1. OpenCL kernel editor.</w:t>
        </w:r>
        <w:r w:rsidR="000C67C0">
          <w:rPr>
            <w:noProof/>
            <w:webHidden/>
          </w:rPr>
          <w:tab/>
        </w:r>
        <w:r w:rsidR="000C67C0">
          <w:rPr>
            <w:noProof/>
            <w:webHidden/>
          </w:rPr>
          <w:fldChar w:fldCharType="begin"/>
        </w:r>
        <w:r w:rsidR="000C67C0">
          <w:rPr>
            <w:noProof/>
            <w:webHidden/>
          </w:rPr>
          <w:instrText xml:space="preserve"> PAGEREF _Toc141109562 \h </w:instrText>
        </w:r>
        <w:r w:rsidR="000C67C0">
          <w:rPr>
            <w:noProof/>
            <w:webHidden/>
          </w:rPr>
        </w:r>
        <w:r w:rsidR="000C67C0">
          <w:rPr>
            <w:noProof/>
            <w:webHidden/>
          </w:rPr>
          <w:fldChar w:fldCharType="separate"/>
        </w:r>
        <w:r w:rsidR="001C2AE9">
          <w:rPr>
            <w:noProof/>
            <w:webHidden/>
          </w:rPr>
          <w:t>137</w:t>
        </w:r>
        <w:r w:rsidR="000C67C0">
          <w:rPr>
            <w:noProof/>
            <w:webHidden/>
          </w:rPr>
          <w:fldChar w:fldCharType="end"/>
        </w:r>
      </w:hyperlink>
    </w:p>
    <w:p w14:paraId="3A58E75B" w14:textId="34926AB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3" w:history="1">
        <w:r w:rsidR="000C67C0" w:rsidRPr="005F2E56">
          <w:rPr>
            <w:rStyle w:val="Hyperlink"/>
            <w:noProof/>
          </w:rPr>
          <w:t>Figure 22</w:t>
        </w:r>
        <w:r w:rsidR="000C67C0" w:rsidRPr="005F2E56">
          <w:rPr>
            <w:rStyle w:val="Hyperlink"/>
            <w:noProof/>
          </w:rPr>
          <w:noBreakHyphen/>
          <w:t>1. Machine Learning Manager.</w:t>
        </w:r>
        <w:r w:rsidR="000C67C0">
          <w:rPr>
            <w:noProof/>
            <w:webHidden/>
          </w:rPr>
          <w:tab/>
        </w:r>
        <w:r w:rsidR="000C67C0">
          <w:rPr>
            <w:noProof/>
            <w:webHidden/>
          </w:rPr>
          <w:fldChar w:fldCharType="begin"/>
        </w:r>
        <w:r w:rsidR="000C67C0">
          <w:rPr>
            <w:noProof/>
            <w:webHidden/>
          </w:rPr>
          <w:instrText xml:space="preserve"> PAGEREF _Toc141109563 \h </w:instrText>
        </w:r>
        <w:r w:rsidR="000C67C0">
          <w:rPr>
            <w:noProof/>
            <w:webHidden/>
          </w:rPr>
        </w:r>
        <w:r w:rsidR="000C67C0">
          <w:rPr>
            <w:noProof/>
            <w:webHidden/>
          </w:rPr>
          <w:fldChar w:fldCharType="separate"/>
        </w:r>
        <w:r w:rsidR="001C2AE9">
          <w:rPr>
            <w:noProof/>
            <w:webHidden/>
          </w:rPr>
          <w:t>139</w:t>
        </w:r>
        <w:r w:rsidR="000C67C0">
          <w:rPr>
            <w:noProof/>
            <w:webHidden/>
          </w:rPr>
          <w:fldChar w:fldCharType="end"/>
        </w:r>
      </w:hyperlink>
    </w:p>
    <w:p w14:paraId="7FB0712F" w14:textId="427337C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4" w:history="1">
        <w:r w:rsidR="000C67C0" w:rsidRPr="005F2E56">
          <w:rPr>
            <w:rStyle w:val="Hyperlink"/>
            <w:noProof/>
          </w:rPr>
          <w:t>Figure 23</w:t>
        </w:r>
        <w:r w:rsidR="000C67C0" w:rsidRPr="005F2E56">
          <w:rPr>
            <w:rStyle w:val="Hyperlink"/>
            <w:noProof/>
          </w:rPr>
          <w:noBreakHyphen/>
          <w:t>1. Settings, project panel.</w:t>
        </w:r>
        <w:r w:rsidR="000C67C0">
          <w:rPr>
            <w:noProof/>
            <w:webHidden/>
          </w:rPr>
          <w:tab/>
        </w:r>
        <w:r w:rsidR="000C67C0">
          <w:rPr>
            <w:noProof/>
            <w:webHidden/>
          </w:rPr>
          <w:fldChar w:fldCharType="begin"/>
        </w:r>
        <w:r w:rsidR="000C67C0">
          <w:rPr>
            <w:noProof/>
            <w:webHidden/>
          </w:rPr>
          <w:instrText xml:space="preserve"> PAGEREF _Toc141109564 \h </w:instrText>
        </w:r>
        <w:r w:rsidR="000C67C0">
          <w:rPr>
            <w:noProof/>
            <w:webHidden/>
          </w:rPr>
        </w:r>
        <w:r w:rsidR="000C67C0">
          <w:rPr>
            <w:noProof/>
            <w:webHidden/>
          </w:rPr>
          <w:fldChar w:fldCharType="separate"/>
        </w:r>
        <w:r w:rsidR="001C2AE9">
          <w:rPr>
            <w:noProof/>
            <w:webHidden/>
          </w:rPr>
          <w:t>142</w:t>
        </w:r>
        <w:r w:rsidR="000C67C0">
          <w:rPr>
            <w:noProof/>
            <w:webHidden/>
          </w:rPr>
          <w:fldChar w:fldCharType="end"/>
        </w:r>
      </w:hyperlink>
    </w:p>
    <w:p w14:paraId="2EF32431" w14:textId="3EE2291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5" w:history="1">
        <w:r w:rsidR="000C67C0" w:rsidRPr="005F2E56">
          <w:rPr>
            <w:rStyle w:val="Hyperlink"/>
            <w:noProof/>
          </w:rPr>
          <w:t>Figure 23</w:t>
        </w:r>
        <w:r w:rsidR="000C67C0" w:rsidRPr="005F2E56">
          <w:rPr>
            <w:rStyle w:val="Hyperlink"/>
            <w:noProof/>
          </w:rPr>
          <w:noBreakHyphen/>
          <w:t>2. Settings, rendering panel.</w:t>
        </w:r>
        <w:r w:rsidR="000C67C0">
          <w:rPr>
            <w:noProof/>
            <w:webHidden/>
          </w:rPr>
          <w:tab/>
        </w:r>
        <w:r w:rsidR="000C67C0">
          <w:rPr>
            <w:noProof/>
            <w:webHidden/>
          </w:rPr>
          <w:fldChar w:fldCharType="begin"/>
        </w:r>
        <w:r w:rsidR="000C67C0">
          <w:rPr>
            <w:noProof/>
            <w:webHidden/>
          </w:rPr>
          <w:instrText xml:space="preserve"> PAGEREF _Toc141109565 \h </w:instrText>
        </w:r>
        <w:r w:rsidR="000C67C0">
          <w:rPr>
            <w:noProof/>
            <w:webHidden/>
          </w:rPr>
        </w:r>
        <w:r w:rsidR="000C67C0">
          <w:rPr>
            <w:noProof/>
            <w:webHidden/>
          </w:rPr>
          <w:fldChar w:fldCharType="separate"/>
        </w:r>
        <w:r w:rsidR="001C2AE9">
          <w:rPr>
            <w:noProof/>
            <w:webHidden/>
          </w:rPr>
          <w:t>144</w:t>
        </w:r>
        <w:r w:rsidR="000C67C0">
          <w:rPr>
            <w:noProof/>
            <w:webHidden/>
          </w:rPr>
          <w:fldChar w:fldCharType="end"/>
        </w:r>
      </w:hyperlink>
    </w:p>
    <w:p w14:paraId="40C0390D" w14:textId="29ABD29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6" w:history="1">
        <w:r w:rsidR="000C67C0" w:rsidRPr="005F2E56">
          <w:rPr>
            <w:rStyle w:val="Hyperlink"/>
            <w:noProof/>
          </w:rPr>
          <w:t>Figure 23</w:t>
        </w:r>
        <w:r w:rsidR="000C67C0" w:rsidRPr="005F2E56">
          <w:rPr>
            <w:rStyle w:val="Hyperlink"/>
            <w:noProof/>
          </w:rPr>
          <w:noBreakHyphen/>
          <w:t>3. Settings, performance panel.</w:t>
        </w:r>
        <w:r w:rsidR="000C67C0">
          <w:rPr>
            <w:noProof/>
            <w:webHidden/>
          </w:rPr>
          <w:tab/>
        </w:r>
        <w:r w:rsidR="000C67C0">
          <w:rPr>
            <w:noProof/>
            <w:webHidden/>
          </w:rPr>
          <w:fldChar w:fldCharType="begin"/>
        </w:r>
        <w:r w:rsidR="000C67C0">
          <w:rPr>
            <w:noProof/>
            <w:webHidden/>
          </w:rPr>
          <w:instrText xml:space="preserve"> PAGEREF _Toc141109566 \h </w:instrText>
        </w:r>
        <w:r w:rsidR="000C67C0">
          <w:rPr>
            <w:noProof/>
            <w:webHidden/>
          </w:rPr>
        </w:r>
        <w:r w:rsidR="000C67C0">
          <w:rPr>
            <w:noProof/>
            <w:webHidden/>
          </w:rPr>
          <w:fldChar w:fldCharType="separate"/>
        </w:r>
        <w:r w:rsidR="001C2AE9">
          <w:rPr>
            <w:noProof/>
            <w:webHidden/>
          </w:rPr>
          <w:t>146</w:t>
        </w:r>
        <w:r w:rsidR="000C67C0">
          <w:rPr>
            <w:noProof/>
            <w:webHidden/>
          </w:rPr>
          <w:fldChar w:fldCharType="end"/>
        </w:r>
      </w:hyperlink>
    </w:p>
    <w:p w14:paraId="29598BFA" w14:textId="77DCD79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7" w:history="1">
        <w:r w:rsidR="000C67C0" w:rsidRPr="005F2E56">
          <w:rPr>
            <w:rStyle w:val="Hyperlink"/>
            <w:noProof/>
          </w:rPr>
          <w:t>Figure 23</w:t>
        </w:r>
        <w:r w:rsidR="000C67C0" w:rsidRPr="005F2E56">
          <w:rPr>
            <w:rStyle w:val="Hyperlink"/>
            <w:noProof/>
          </w:rPr>
          <w:noBreakHyphen/>
          <w:t>4. Settings, file format panel.</w:t>
        </w:r>
        <w:r w:rsidR="000C67C0">
          <w:rPr>
            <w:noProof/>
            <w:webHidden/>
          </w:rPr>
          <w:tab/>
        </w:r>
        <w:r w:rsidR="000C67C0">
          <w:rPr>
            <w:noProof/>
            <w:webHidden/>
          </w:rPr>
          <w:fldChar w:fldCharType="begin"/>
        </w:r>
        <w:r w:rsidR="000C67C0">
          <w:rPr>
            <w:noProof/>
            <w:webHidden/>
          </w:rPr>
          <w:instrText xml:space="preserve"> PAGEREF _Toc141109567 \h </w:instrText>
        </w:r>
        <w:r w:rsidR="000C67C0">
          <w:rPr>
            <w:noProof/>
            <w:webHidden/>
          </w:rPr>
        </w:r>
        <w:r w:rsidR="000C67C0">
          <w:rPr>
            <w:noProof/>
            <w:webHidden/>
          </w:rPr>
          <w:fldChar w:fldCharType="separate"/>
        </w:r>
        <w:r w:rsidR="001C2AE9">
          <w:rPr>
            <w:noProof/>
            <w:webHidden/>
          </w:rPr>
          <w:t>148</w:t>
        </w:r>
        <w:r w:rsidR="000C67C0">
          <w:rPr>
            <w:noProof/>
            <w:webHidden/>
          </w:rPr>
          <w:fldChar w:fldCharType="end"/>
        </w:r>
      </w:hyperlink>
    </w:p>
    <w:p w14:paraId="6B5BD101" w14:textId="3F59E8C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8" w:history="1">
        <w:r w:rsidR="000C67C0" w:rsidRPr="005F2E56">
          <w:rPr>
            <w:rStyle w:val="Hyperlink"/>
            <w:noProof/>
          </w:rPr>
          <w:t>Figure 23</w:t>
        </w:r>
        <w:r w:rsidR="000C67C0" w:rsidRPr="005F2E56">
          <w:rPr>
            <w:rStyle w:val="Hyperlink"/>
            <w:noProof/>
          </w:rPr>
          <w:noBreakHyphen/>
          <w:t>5. Settings, ImageJ Link panel.</w:t>
        </w:r>
        <w:r w:rsidR="000C67C0">
          <w:rPr>
            <w:noProof/>
            <w:webHidden/>
          </w:rPr>
          <w:tab/>
        </w:r>
        <w:r w:rsidR="000C67C0">
          <w:rPr>
            <w:noProof/>
            <w:webHidden/>
          </w:rPr>
          <w:fldChar w:fldCharType="begin"/>
        </w:r>
        <w:r w:rsidR="000C67C0">
          <w:rPr>
            <w:noProof/>
            <w:webHidden/>
          </w:rPr>
          <w:instrText xml:space="preserve"> PAGEREF _Toc141109568 \h </w:instrText>
        </w:r>
        <w:r w:rsidR="000C67C0">
          <w:rPr>
            <w:noProof/>
            <w:webHidden/>
          </w:rPr>
        </w:r>
        <w:r w:rsidR="000C67C0">
          <w:rPr>
            <w:noProof/>
            <w:webHidden/>
          </w:rPr>
          <w:fldChar w:fldCharType="separate"/>
        </w:r>
        <w:r w:rsidR="001C2AE9">
          <w:rPr>
            <w:noProof/>
            <w:webHidden/>
          </w:rPr>
          <w:t>149</w:t>
        </w:r>
        <w:r w:rsidR="000C67C0">
          <w:rPr>
            <w:noProof/>
            <w:webHidden/>
          </w:rPr>
          <w:fldChar w:fldCharType="end"/>
        </w:r>
      </w:hyperlink>
    </w:p>
    <w:p w14:paraId="267E759E" w14:textId="3C6E15BD"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8631F6">
      <w:pPr>
        <w:sectPr w:rsidR="008631F6" w:rsidSect="00A10F4E">
          <w:footerReference w:type="even" r:id="rId23"/>
          <w:footerReference w:type="default" r:id="rId24"/>
          <w:type w:val="continuous"/>
          <w:pgSz w:w="12240" w:h="15840" w:code="1"/>
          <w:pgMar w:top="1080" w:right="1440" w:bottom="1080" w:left="1440" w:header="720" w:footer="720" w:gutter="0"/>
          <w:cols w:space="720"/>
          <w:docGrid w:linePitch="360"/>
        </w:sectPr>
      </w:pPr>
      <w:bookmarkStart w:id="4" w:name="_Toc141109395"/>
    </w:p>
    <w:p w14:paraId="25FAC0AF" w14:textId="1DE4316E" w:rsidR="003010F7" w:rsidRDefault="00DC0B8A" w:rsidP="00E620C5">
      <w:pPr>
        <w:pStyle w:val="Heading1"/>
        <w:numPr>
          <w:ilvl w:val="0"/>
          <w:numId w:val="5"/>
        </w:numPr>
        <w:ind w:left="0"/>
        <w:jc w:val="both"/>
      </w:pPr>
      <w:r w:rsidRPr="00BF54AB">
        <w:lastRenderedPageBreak/>
        <w:t>What’s N</w:t>
      </w:r>
      <w:r w:rsidR="0019654D" w:rsidRPr="00BF54AB">
        <w:t>ew</w:t>
      </w:r>
      <w:bookmarkEnd w:id="0"/>
      <w:bookmarkEnd w:id="1"/>
      <w:bookmarkEnd w:id="2"/>
      <w:r w:rsidR="00FF63E0">
        <w:t xml:space="preserve"> in Version 2.</w:t>
      </w:r>
      <w:bookmarkEnd w:id="4"/>
      <w:r w:rsidR="00C56483">
        <w:t>30</w:t>
      </w:r>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36F9B5D8" w14:textId="1D384C64" w:rsidR="00847B04" w:rsidRDefault="00847B04" w:rsidP="00E620C5">
      <w:pPr>
        <w:jc w:val="both"/>
      </w:pPr>
      <w:r>
        <w:t>FluoRender Version 2.</w:t>
      </w:r>
      <w:r w:rsidR="00A768BC">
        <w:t>30 revised the user interface and added new functions for enhanced usability</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CD4DFF">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4DEAD2C3" w:rsidR="00D07C6E" w:rsidRPr="000E4270" w:rsidRDefault="00DA6E0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Slider control</w:t>
            </w:r>
          </w:p>
        </w:tc>
      </w:tr>
    </w:tbl>
    <w:p w14:paraId="083B94AB" w14:textId="5CFE8CAC" w:rsidR="00D07C6E" w:rsidRDefault="00E4795D" w:rsidP="00D07C6E">
      <w:pPr>
        <w:jc w:val="both"/>
      </w:pPr>
      <w:r>
        <w:t xml:space="preserve">A </w:t>
      </w:r>
      <w:r w:rsidR="00DA6E03">
        <w:t xml:space="preserve">custom slider </w:t>
      </w:r>
      <w:r w:rsidR="00064ACD">
        <w:t xml:space="preserve">replaced the </w:t>
      </w:r>
      <w:r w:rsidR="002A7D2A">
        <w:t>system's</w:t>
      </w:r>
      <w:r w:rsidR="00064ACD">
        <w:t xml:space="preserve"> default control</w:t>
      </w:r>
      <w:r w:rsidR="00D07C6E">
        <w:t>.</w:t>
      </w:r>
      <w:r w:rsidR="00064ACD">
        <w:t xml:space="preserve"> It supports</w:t>
      </w:r>
      <w:r w:rsidR="00AF2070">
        <w:t xml:space="preserve"> custom range </w:t>
      </w:r>
      <w:r w:rsidR="00B85396">
        <w:t xml:space="preserve">and thumb </w:t>
      </w:r>
      <w:r w:rsidR="00AF2070">
        <w:t>color</w:t>
      </w:r>
      <w:r w:rsidR="00B85396">
        <w:t>s</w:t>
      </w:r>
      <w:r w:rsidR="00AF2070">
        <w:t>, dual thu</w:t>
      </w:r>
      <w:r w:rsidR="00B85396">
        <w:t>mbs, and</w:t>
      </w:r>
      <w:r w:rsidR="00A81538">
        <w:t xml:space="preserve"> history record keeping for undo and redo operations.</w:t>
      </w:r>
      <w:r w:rsidR="00D07C6E">
        <w:t xml:space="preserve"> </w:t>
      </w:r>
      <w:r w:rsidR="0092552D">
        <w:t xml:space="preserve">The orientation of a vertical slider </w:t>
      </w:r>
      <w:r w:rsidR="00506ADF">
        <w:t xml:space="preserve">was </w:t>
      </w:r>
      <w:r w:rsidR="00284AAE">
        <w:t xml:space="preserve">updated to have low values at the bottom. This behavior can be configured in the settings. </w:t>
      </w:r>
      <w:r w:rsidR="00D07C6E">
        <w:t xml:space="preserve">See </w:t>
      </w:r>
      <w:r w:rsidR="00284AAE">
        <w:fldChar w:fldCharType="begin"/>
      </w:r>
      <w:r w:rsidR="00284AAE">
        <w:instrText xml:space="preserve"> REF _Ref123207232 \r \h </w:instrText>
      </w:r>
      <w:r w:rsidR="00284AAE">
        <w:fldChar w:fldCharType="separate"/>
      </w:r>
      <w:r w:rsidR="00284AAE">
        <w:t>Chapter 23</w:t>
      </w:r>
      <w:r w:rsidR="00284AAE">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CD4DFF">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48793674" w:rsidR="0044155C" w:rsidRPr="000E4270" w:rsidRDefault="00544D21"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Adjustable p</w:t>
            </w:r>
            <w:r w:rsidR="0045222B">
              <w:rPr>
                <w:b/>
                <w:sz w:val="20"/>
              </w:rPr>
              <w:t>anel tabs</w:t>
            </w:r>
          </w:p>
        </w:tc>
      </w:tr>
    </w:tbl>
    <w:p w14:paraId="4B2E1F04" w14:textId="1667330B" w:rsidR="0044155C" w:rsidRDefault="0045222B" w:rsidP="0044155C">
      <w:pPr>
        <w:jc w:val="both"/>
      </w:pPr>
      <w:r>
        <w:t>Settings</w:t>
      </w:r>
      <w:r w:rsidR="00815AD4">
        <w:t xml:space="preserve"> in a panel of the main user interface are further organized</w:t>
      </w:r>
      <w:r w:rsidR="00544D21">
        <w:t xml:space="preserve"> into tabs</w:t>
      </w:r>
      <w:r w:rsidR="0044155C">
        <w:t>.</w:t>
      </w:r>
      <w:r w:rsidR="00544D21">
        <w:t xml:space="preserve"> These tabs can be dragged by the mouse </w:t>
      </w:r>
      <w:r w:rsidR="00460E73">
        <w:t>for reordering or changing layout.</w:t>
      </w:r>
      <w:r w:rsidR="0044155C">
        <w:t xml:space="preserve"> See </w:t>
      </w:r>
      <w:r w:rsidR="00460E73">
        <w:fldChar w:fldCharType="begin"/>
      </w:r>
      <w:r w:rsidR="00460E73">
        <w:instrText xml:space="preserve"> REF _Ref164952771 \r \h </w:instrText>
      </w:r>
      <w:r w:rsidR="00460E73">
        <w:fldChar w:fldCharType="separate"/>
      </w:r>
      <w:r w:rsidR="00460E73">
        <w:t>Chapter 3</w:t>
      </w:r>
      <w:r w:rsidR="00460E73">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CD4DFF">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5198A24F" w:rsidR="00967070" w:rsidRPr="000E4270" w:rsidRDefault="00460E7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Undo/Redo</w:t>
            </w:r>
          </w:p>
        </w:tc>
      </w:tr>
    </w:tbl>
    <w:p w14:paraId="2500DBB9" w14:textId="461D5A14" w:rsidR="00967070" w:rsidRDefault="005A6B07" w:rsidP="00967070">
      <w:pPr>
        <w:jc w:val="both"/>
      </w:pPr>
      <w:r>
        <w:t xml:space="preserve">A history of </w:t>
      </w:r>
      <w:r w:rsidR="00AE0EAB">
        <w:t>changes made within the FluoRender user interface is saved for undo and redo operations</w:t>
      </w:r>
      <w:r w:rsidR="00967070">
        <w:t xml:space="preserve">. </w:t>
      </w:r>
      <w:r w:rsidR="00AC6E54">
        <w:t>Operations for visualization adjustments can be undo</w:t>
      </w:r>
      <w:r w:rsidR="009A7805">
        <w:t xml:space="preserve">ne or redone by the buttons in the main toolbar. </w:t>
      </w:r>
      <w:r w:rsidR="00967070">
        <w:t xml:space="preserve">See </w:t>
      </w:r>
      <w:r w:rsidR="009A7805">
        <w:fldChar w:fldCharType="begin"/>
      </w:r>
      <w:r w:rsidR="009A7805">
        <w:instrText xml:space="preserve"> REF _Ref164953455 \r \h </w:instrText>
      </w:r>
      <w:r w:rsidR="009A7805">
        <w:fldChar w:fldCharType="separate"/>
      </w:r>
      <w:r w:rsidR="009A7805">
        <w:t>Chapter 7</w:t>
      </w:r>
      <w:r w:rsidR="009A7805">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CD4DFF">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30F85CE8" w:rsidR="00627604" w:rsidRPr="000E4270" w:rsidRDefault="00EE4615"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4207CA">
              <w:rPr>
                <w:b/>
                <w:sz w:val="20"/>
              </w:rPr>
              <w:t xml:space="preserve">UI layout </w:t>
            </w:r>
            <w:r w:rsidR="00712F9D" w:rsidRPr="004207CA">
              <w:rPr>
                <w:b/>
                <w:sz w:val="20"/>
              </w:rPr>
              <w:t>restore</w:t>
            </w:r>
          </w:p>
        </w:tc>
      </w:tr>
    </w:tbl>
    <w:p w14:paraId="03688149" w14:textId="2E5CB971" w:rsidR="00627604" w:rsidRDefault="00712F9D" w:rsidP="00627604">
      <w:pPr>
        <w:jc w:val="both"/>
      </w:pPr>
      <w:r>
        <w:t xml:space="preserve">The previously </w:t>
      </w:r>
      <w:r w:rsidR="00244264">
        <w:t>adjusted UI layout will be restored when FluoRender is closed and relaunched</w:t>
      </w:r>
      <w:r w:rsidR="00627604">
        <w:t>.</w:t>
      </w:r>
      <w:r w:rsidR="004207CA">
        <w:t xml:space="preserve"> The UI layout is also saved in a project file.</w:t>
      </w:r>
      <w:r w:rsidR="00627604">
        <w:t xml:space="preserve"> See </w:t>
      </w:r>
      <w:r w:rsidR="004207CA">
        <w:fldChar w:fldCharType="begin"/>
      </w:r>
      <w:r w:rsidR="004207CA">
        <w:instrText xml:space="preserve"> REF _Ref164953603 \r \h </w:instrText>
      </w:r>
      <w:r w:rsidR="004207CA">
        <w:fldChar w:fldCharType="separate"/>
      </w:r>
      <w:r w:rsidR="004207CA">
        <w:t>Chapter 3</w:t>
      </w:r>
      <w:r w:rsidR="004207CA">
        <w:fldChar w:fldCharType="end"/>
      </w:r>
      <w:r w:rsidR="0062760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CD4DFF">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237B975B" w:rsidR="00800D44" w:rsidRPr="000E4270" w:rsidRDefault="004207CA"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w:t>
            </w:r>
            <w:r w:rsidR="004D2165">
              <w:rPr>
                <w:b/>
                <w:sz w:val="20"/>
              </w:rPr>
              <w:t xml:space="preserve"> scaling support</w:t>
            </w:r>
          </w:p>
        </w:tc>
      </w:tr>
    </w:tbl>
    <w:p w14:paraId="19AFBB77" w14:textId="10D7334E" w:rsidR="00800D44" w:rsidRDefault="004D2165" w:rsidP="00800D44">
      <w:pPr>
        <w:jc w:val="both"/>
      </w:pPr>
      <w:r>
        <w:t xml:space="preserve">The user interface </w:t>
      </w:r>
      <w:r w:rsidR="0012751D">
        <w:t>is adjusted</w:t>
      </w:r>
      <w:r>
        <w:t xml:space="preserve"> with</w:t>
      </w:r>
      <w:r w:rsidR="00F07DBE">
        <w:t xml:space="preserve"> the display scaling setting of the operating system</w:t>
      </w:r>
      <w:r w:rsidR="00800D44">
        <w:t>.</w:t>
      </w:r>
      <w:r w:rsidR="00F07DBE">
        <w:t xml:space="preserve"> </w:t>
      </w:r>
      <w:r w:rsidR="00156F1D">
        <w:t>FluoRender needs to be restarted</w:t>
      </w:r>
      <w:r w:rsidR="0012751D">
        <w:t xml:space="preserve"> when the system scaling setting is changed</w:t>
      </w:r>
      <w:r w:rsidR="000B3217">
        <w:t>. The UI layout saved before the scaling change wi</w:t>
      </w:r>
      <w:r w:rsidR="00BE294A">
        <w:t>ll not be used.</w:t>
      </w:r>
      <w:r w:rsidR="00800D44">
        <w:t xml:space="preserve"> See </w:t>
      </w:r>
      <w:r w:rsidR="00800D44">
        <w:fldChar w:fldCharType="begin"/>
      </w:r>
      <w:r w:rsidR="00800D44">
        <w:instrText xml:space="preserve"> REF _Ref140850293 \r \h </w:instrText>
      </w:r>
      <w:r w:rsidR="00800D44">
        <w:fldChar w:fldCharType="separate"/>
      </w:r>
      <w:r w:rsidR="001C2AE9">
        <w:t>Chapter 13</w:t>
      </w:r>
      <w:r w:rsidR="00800D44">
        <w:fldChar w:fldCharType="end"/>
      </w:r>
      <w:r w:rsidR="00800D4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820AB" w14:paraId="0E841E22"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EEF062" w14:textId="77777777" w:rsidR="005820AB" w:rsidRDefault="005820AB" w:rsidP="00B32FD9">
            <w:pPr>
              <w:pStyle w:val="Icon"/>
              <w:jc w:val="both"/>
            </w:pPr>
            <w:r>
              <w:rPr>
                <w:noProof/>
                <w:lang w:eastAsia="en-US"/>
              </w:rPr>
              <w:drawing>
                <wp:inline distT="0" distB="0" distL="0" distR="0" wp14:anchorId="667BC5A0" wp14:editId="35597C0B">
                  <wp:extent cx="351130" cy="338716"/>
                  <wp:effectExtent l="0" t="0" r="0" b="0"/>
                  <wp:docPr id="1731054085" name="Picture 173105408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88B492" w14:textId="18A95544" w:rsidR="005820AB" w:rsidRPr="000E4270" w:rsidRDefault="005820AB"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Multi</w:t>
            </w:r>
            <w:r w:rsidR="00AE615F">
              <w:rPr>
                <w:b/>
                <w:sz w:val="20"/>
              </w:rPr>
              <w:t>-function buttons</w:t>
            </w:r>
          </w:p>
        </w:tc>
      </w:tr>
    </w:tbl>
    <w:p w14:paraId="7D84B0B3" w14:textId="70156093" w:rsidR="005820AB" w:rsidRDefault="00AE615F" w:rsidP="005820AB">
      <w:pPr>
        <w:jc w:val="both"/>
      </w:pPr>
      <w:r>
        <w:t xml:space="preserve">The names of </w:t>
      </w:r>
      <w:r w:rsidR="00042145">
        <w:t>settings are shown as multi-function buttons</w:t>
      </w:r>
      <w:r w:rsidR="00591354">
        <w:t xml:space="preserve"> in the output adjustment panel, the clipping plane panel, and the volume property panel</w:t>
      </w:r>
      <w:r w:rsidR="005820AB">
        <w:t>.</w:t>
      </w:r>
      <w:r w:rsidR="00591354">
        <w:t xml:space="preserve"> The function of a multi-function button </w:t>
      </w:r>
      <w:r w:rsidR="00277858">
        <w:t>is configured in the settings</w:t>
      </w:r>
      <w:r w:rsidR="003E36B6">
        <w:t xml:space="preserve">. The options include </w:t>
      </w:r>
      <w:r w:rsidR="00115F4A">
        <w:t>sync</w:t>
      </w:r>
      <w:r w:rsidR="002A7D2A">
        <w:t>hronizing</w:t>
      </w:r>
      <w:r w:rsidR="00115F4A">
        <w:t xml:space="preserve"> settings of </w:t>
      </w:r>
      <w:r w:rsidR="00115F4A">
        <w:lastRenderedPageBreak/>
        <w:t xml:space="preserve">multiple channels, focused scroll, </w:t>
      </w:r>
      <w:r w:rsidR="002A7D2A">
        <w:t>reverting</w:t>
      </w:r>
      <w:r w:rsidR="008033A5">
        <w:t xml:space="preserve"> the setting value to default, </w:t>
      </w:r>
      <w:r w:rsidR="002A7D2A">
        <w:t>adjusting</w:t>
      </w:r>
      <w:r w:rsidR="008033A5">
        <w:t xml:space="preserve"> the setting value by machine-learning prediction, </w:t>
      </w:r>
      <w:r w:rsidR="002A7D2A">
        <w:t>undoing</w:t>
      </w:r>
      <w:r w:rsidR="00A228F6">
        <w:t xml:space="preserve"> the changes to the setting value, and </w:t>
      </w:r>
      <w:r w:rsidR="002A7D2A">
        <w:t>disabling</w:t>
      </w:r>
      <w:r w:rsidR="00A228F6">
        <w:t xml:space="preserve"> or </w:t>
      </w:r>
      <w:r w:rsidR="002A7D2A">
        <w:t>enabling</w:t>
      </w:r>
      <w:r w:rsidR="00A228F6">
        <w:t xml:space="preserve"> the adjustment of the setting value.</w:t>
      </w:r>
      <w:r w:rsidR="005820AB">
        <w:t xml:space="preserve"> See </w:t>
      </w:r>
      <w:r w:rsidR="00A228F6">
        <w:fldChar w:fldCharType="begin"/>
      </w:r>
      <w:r w:rsidR="00A228F6">
        <w:instrText xml:space="preserve"> REF _Ref123207232 \r \h </w:instrText>
      </w:r>
      <w:r w:rsidR="00A228F6">
        <w:fldChar w:fldCharType="separate"/>
      </w:r>
      <w:r w:rsidR="00A228F6">
        <w:t>Chapter 23</w:t>
      </w:r>
      <w:r w:rsidR="00A228F6">
        <w:fldChar w:fldCharType="end"/>
      </w:r>
      <w:r w:rsidR="005820A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1B49" w14:paraId="79FE4498"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B5E31E" w14:textId="77777777" w:rsidR="00E31B49" w:rsidRDefault="00E31B49" w:rsidP="00B32FD9">
            <w:pPr>
              <w:pStyle w:val="Icon"/>
              <w:jc w:val="both"/>
            </w:pPr>
            <w:r>
              <w:rPr>
                <w:noProof/>
                <w:lang w:eastAsia="en-US"/>
              </w:rPr>
              <w:drawing>
                <wp:inline distT="0" distB="0" distL="0" distR="0" wp14:anchorId="011C4B67" wp14:editId="35855FB9">
                  <wp:extent cx="351130" cy="338716"/>
                  <wp:effectExtent l="0" t="0" r="0" b="0"/>
                  <wp:docPr id="1501386439" name="Picture 150138643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AD6B583" w14:textId="02BC72F6" w:rsidR="00E31B49" w:rsidRPr="000E4270" w:rsidRDefault="00E31B4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Movie playback</w:t>
            </w:r>
            <w:r w:rsidR="002C6C68">
              <w:rPr>
                <w:b/>
                <w:sz w:val="20"/>
              </w:rPr>
              <w:t xml:space="preserve"> controls</w:t>
            </w:r>
          </w:p>
        </w:tc>
      </w:tr>
    </w:tbl>
    <w:p w14:paraId="2A9A6B8A" w14:textId="1E5D34E7" w:rsidR="00E31B49" w:rsidRDefault="000617C9" w:rsidP="00E31B49">
      <w:pPr>
        <w:jc w:val="both"/>
      </w:pPr>
      <w:r>
        <w:t xml:space="preserve">Movie playback controls in the movie-making panel </w:t>
      </w:r>
      <w:r w:rsidR="00095E05">
        <w:t xml:space="preserve">now </w:t>
      </w:r>
      <w:r>
        <w:t>support</w:t>
      </w:r>
      <w:r w:rsidR="00095E05">
        <w:t>:</w:t>
      </w:r>
      <w:r>
        <w:t xml:space="preserve"> </w:t>
      </w:r>
      <w:r w:rsidR="00095E05">
        <w:t xml:space="preserve">backward playback, looped playback, </w:t>
      </w:r>
      <w:r w:rsidR="0055302F">
        <w:t>playback range in a clip</w:t>
      </w:r>
      <w:r w:rsidR="00C05742">
        <w:t xml:space="preserve">, rewind/fast forward, </w:t>
      </w:r>
      <w:r w:rsidR="00B7418B">
        <w:t>and frame stepping</w:t>
      </w:r>
      <w:r w:rsidR="00E31B49">
        <w:t>.</w:t>
      </w:r>
      <w:r w:rsidR="00B7418B">
        <w:t xml:space="preserve"> The scrollbar for </w:t>
      </w:r>
      <w:r w:rsidR="002072F2">
        <w:t xml:space="preserve">movie playback can be configured to a jog mode for </w:t>
      </w:r>
      <w:r w:rsidR="00B471D7">
        <w:t>fast movie preview.</w:t>
      </w:r>
      <w:r w:rsidR="003963D2">
        <w:t xml:space="preserve"> The time </w:t>
      </w:r>
      <w:r w:rsidR="00C636DC">
        <w:t xml:space="preserve">point number of a time sequence is separated from the frame number of a movie clip. Therefore, time points of a time sequence can be </w:t>
      </w:r>
      <w:r w:rsidR="000967DC">
        <w:t>remapped to arbitrary movie frame numbers in both the basic and keyframe animations.</w:t>
      </w:r>
      <w:r w:rsidR="00E31B49">
        <w:t xml:space="preserve"> See </w:t>
      </w:r>
      <w:r w:rsidR="006D3B9E">
        <w:fldChar w:fldCharType="begin"/>
      </w:r>
      <w:r w:rsidR="006D3B9E">
        <w:instrText xml:space="preserve"> REF _Ref164954996 \r \h </w:instrText>
      </w:r>
      <w:r w:rsidR="006D3B9E">
        <w:fldChar w:fldCharType="separate"/>
      </w:r>
      <w:r w:rsidR="006D3B9E">
        <w:t>Chapter 12</w:t>
      </w:r>
      <w:r w:rsidR="006D3B9E">
        <w:fldChar w:fldCharType="end"/>
      </w:r>
      <w:r w:rsidR="00E31B4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D3B9E" w14:paraId="1E445564"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6B3B230" w14:textId="77777777" w:rsidR="006D3B9E" w:rsidRDefault="006D3B9E" w:rsidP="00B32FD9">
            <w:pPr>
              <w:pStyle w:val="Icon"/>
              <w:jc w:val="both"/>
            </w:pPr>
            <w:r>
              <w:rPr>
                <w:noProof/>
                <w:lang w:eastAsia="en-US"/>
              </w:rPr>
              <w:drawing>
                <wp:inline distT="0" distB="0" distL="0" distR="0" wp14:anchorId="366A4928" wp14:editId="26855DD2">
                  <wp:extent cx="351130" cy="338716"/>
                  <wp:effectExtent l="0" t="0" r="0" b="0"/>
                  <wp:docPr id="351705994" name="Picture 3517059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C77E48" w14:textId="73B085FD" w:rsidR="006D3B9E" w:rsidRPr="000E4270" w:rsidRDefault="007A0CFA"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 animation templates</w:t>
            </w:r>
          </w:p>
        </w:tc>
      </w:tr>
    </w:tbl>
    <w:p w14:paraId="3E8CB0E0" w14:textId="2C1FD29C" w:rsidR="006D3B9E" w:rsidRDefault="00954712" w:rsidP="006D3B9E">
      <w:pPr>
        <w:jc w:val="both"/>
      </w:pPr>
      <w:r>
        <w:t>Commonly used keyframe animations can be quickly made by applying a keyframe template in the movie-making panel</w:t>
      </w:r>
      <w:r w:rsidR="006D3B9E">
        <w:t xml:space="preserve">. See </w:t>
      </w:r>
      <w:r w:rsidR="006D3B9E">
        <w:fldChar w:fldCharType="begin"/>
      </w:r>
      <w:r w:rsidR="006D3B9E">
        <w:instrText xml:space="preserve"> REF _Ref164954996 \r \h </w:instrText>
      </w:r>
      <w:r w:rsidR="006D3B9E">
        <w:fldChar w:fldCharType="separate"/>
      </w:r>
      <w:r w:rsidR="006D3B9E">
        <w:t>Chapter 12</w:t>
      </w:r>
      <w:r w:rsidR="006D3B9E">
        <w:fldChar w:fldCharType="end"/>
      </w:r>
      <w:r w:rsidR="006D3B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E45A1" w14:paraId="5369D52E"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98B8E" w14:textId="77777777" w:rsidR="009E45A1" w:rsidRDefault="009E45A1" w:rsidP="00B32FD9">
            <w:pPr>
              <w:pStyle w:val="Icon"/>
              <w:jc w:val="both"/>
            </w:pPr>
            <w:r>
              <w:rPr>
                <w:noProof/>
                <w:lang w:eastAsia="en-US"/>
              </w:rPr>
              <w:drawing>
                <wp:inline distT="0" distB="0" distL="0" distR="0" wp14:anchorId="6B932D9E" wp14:editId="0849E496">
                  <wp:extent cx="351130" cy="338716"/>
                  <wp:effectExtent l="0" t="0" r="0" b="0"/>
                  <wp:docPr id="1517302617" name="Picture 151730261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29B85D3" w14:textId="34E4E460" w:rsidR="009E45A1" w:rsidRPr="000E4270" w:rsidRDefault="004E023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Crop frame settings</w:t>
            </w:r>
          </w:p>
        </w:tc>
      </w:tr>
    </w:tbl>
    <w:p w14:paraId="1E242459" w14:textId="0878FBFC" w:rsidR="009E45A1" w:rsidRDefault="004E0237" w:rsidP="009E45A1">
      <w:pPr>
        <w:jc w:val="both"/>
      </w:pPr>
      <w:r>
        <w:t>The crop frame for exporting a</w:t>
      </w:r>
      <w:r w:rsidR="008E7A06">
        <w:t xml:space="preserve"> screen capture or movie can be adjusted by dragging </w:t>
      </w:r>
      <w:r w:rsidR="00E9595A">
        <w:t>in the render view</w:t>
      </w:r>
      <w:r w:rsidR="009E45A1">
        <w:t>.</w:t>
      </w:r>
      <w:r w:rsidR="00E9595A">
        <w:t xml:space="preserve"> The location of the scalebar can be also adjusted</w:t>
      </w:r>
      <w:r w:rsidR="00827159">
        <w:t xml:space="preserve"> under the crop tab</w:t>
      </w:r>
      <w:r w:rsidR="009E45A1">
        <w:t xml:space="preserve"> </w:t>
      </w:r>
      <w:r w:rsidR="00827159">
        <w:t xml:space="preserve">in the movie-making panel. </w:t>
      </w:r>
      <w:r w:rsidR="009E45A1">
        <w:t xml:space="preserve">See </w:t>
      </w:r>
      <w:r w:rsidR="009E45A1">
        <w:fldChar w:fldCharType="begin"/>
      </w:r>
      <w:r w:rsidR="009E45A1">
        <w:instrText xml:space="preserve"> REF _Ref164954996 \r \h </w:instrText>
      </w:r>
      <w:r w:rsidR="009E45A1">
        <w:fldChar w:fldCharType="separate"/>
      </w:r>
      <w:r w:rsidR="009E45A1">
        <w:t>Chapter 12</w:t>
      </w:r>
      <w:r w:rsidR="009E45A1">
        <w:fldChar w:fldCharType="end"/>
      </w:r>
      <w:r w:rsidR="009E45A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3575" w14:paraId="4F8635E7"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AB9F8F4" w14:textId="77777777" w:rsidR="00E33575" w:rsidRDefault="00E33575" w:rsidP="00B32FD9">
            <w:pPr>
              <w:pStyle w:val="Icon"/>
              <w:jc w:val="both"/>
            </w:pPr>
            <w:r>
              <w:rPr>
                <w:noProof/>
                <w:lang w:eastAsia="en-US"/>
              </w:rPr>
              <w:drawing>
                <wp:inline distT="0" distB="0" distL="0" distR="0" wp14:anchorId="16D224D1" wp14:editId="16DB2099">
                  <wp:extent cx="351130" cy="338716"/>
                  <wp:effectExtent l="0" t="0" r="0" b="0"/>
                  <wp:docPr id="873981799" name="Picture 87398179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07285" w14:textId="0C63D56E" w:rsidR="00C92DB7" w:rsidRPr="000E4270" w:rsidRDefault="00C92DB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92DB7">
              <w:rPr>
                <w:b/>
                <w:sz w:val="20"/>
              </w:rPr>
              <w:t>Volume property settings</w:t>
            </w:r>
          </w:p>
        </w:tc>
      </w:tr>
    </w:tbl>
    <w:p w14:paraId="6ACEB3BC" w14:textId="58DF6EB6" w:rsidR="00E33575" w:rsidRDefault="00084D7A" w:rsidP="00E33575">
      <w:pPr>
        <w:jc w:val="both"/>
      </w:pPr>
      <w:r>
        <w:t>All volume properties with adjustable sliders can be individually enabled or disabled with checkboxes</w:t>
      </w:r>
      <w:r w:rsidR="00E33575">
        <w:t>.</w:t>
      </w:r>
      <w:r w:rsidR="008B4005">
        <w:t xml:space="preserve"> Properties with low and high</w:t>
      </w:r>
      <w:r w:rsidR="00E33575">
        <w:t xml:space="preserve"> </w:t>
      </w:r>
      <w:r w:rsidR="008B4005">
        <w:t xml:space="preserve">values can </w:t>
      </w:r>
      <w:r w:rsidR="005A07CC">
        <w:t xml:space="preserve">link the two settings. </w:t>
      </w:r>
      <w:r w:rsidR="00E33575">
        <w:t xml:space="preserve">See </w:t>
      </w:r>
      <w:r w:rsidR="005A07CC">
        <w:fldChar w:fldCharType="begin"/>
      </w:r>
      <w:r w:rsidR="005A07CC">
        <w:instrText xml:space="preserve"> REF _Ref164955594 \r \h </w:instrText>
      </w:r>
      <w:r w:rsidR="005A07CC">
        <w:fldChar w:fldCharType="separate"/>
      </w:r>
      <w:r w:rsidR="005A07CC">
        <w:t>Chapter 8</w:t>
      </w:r>
      <w:r w:rsidR="005A07CC">
        <w:fldChar w:fldCharType="end"/>
      </w:r>
      <w:r w:rsidR="00E3357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93C99" w14:paraId="67FF8DA9"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03CF1F" w14:textId="77777777" w:rsidR="00793C99" w:rsidRDefault="00793C99" w:rsidP="00B32FD9">
            <w:pPr>
              <w:pStyle w:val="Icon"/>
              <w:jc w:val="both"/>
            </w:pPr>
            <w:r>
              <w:rPr>
                <w:noProof/>
                <w:lang w:eastAsia="en-US"/>
              </w:rPr>
              <w:drawing>
                <wp:inline distT="0" distB="0" distL="0" distR="0" wp14:anchorId="2ABC8250" wp14:editId="1CDFFB06">
                  <wp:extent cx="351130" cy="338716"/>
                  <wp:effectExtent l="0" t="0" r="0" b="0"/>
                  <wp:docPr id="1428283979" name="Picture 142828397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2DAAD4" w14:textId="369E2C8C" w:rsidR="00793C99" w:rsidRPr="000E4270" w:rsidRDefault="00793C9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 settings</w:t>
            </w:r>
          </w:p>
        </w:tc>
      </w:tr>
    </w:tbl>
    <w:p w14:paraId="51EA75F8" w14:textId="76726479" w:rsidR="00793C99" w:rsidRDefault="00793C99" w:rsidP="00793C99">
      <w:pPr>
        <w:jc w:val="both"/>
      </w:pPr>
      <w:r>
        <w:t xml:space="preserve">Settings for </w:t>
      </w:r>
      <w:r w:rsidR="00E749DB">
        <w:t xml:space="preserve">the displays of a computer are organized under their own tab in the </w:t>
      </w:r>
      <w:r w:rsidR="00E14442">
        <w:t>configuration window</w:t>
      </w:r>
      <w:r>
        <w:t xml:space="preserve">. </w:t>
      </w:r>
      <w:r w:rsidR="007B1602">
        <w:t xml:space="preserve">New display settings include the </w:t>
      </w:r>
      <w:r w:rsidR="00D54167">
        <w:t xml:space="preserve">aspect ratio of stereo rendering on a 3D TV, </w:t>
      </w:r>
      <w:r w:rsidR="00C3004B">
        <w:t xml:space="preserve">display ID for </w:t>
      </w:r>
      <w:r w:rsidR="002A7D2A">
        <w:t>full-screen</w:t>
      </w:r>
      <w:r w:rsidR="00C3004B">
        <w:t xml:space="preserve"> mode, and display color depth. </w:t>
      </w:r>
      <w:r>
        <w:t xml:space="preserve">See </w:t>
      </w:r>
      <w:r w:rsidR="008135DF">
        <w:fldChar w:fldCharType="begin"/>
      </w:r>
      <w:r w:rsidR="008135DF">
        <w:instrText xml:space="preserve"> REF _Ref123207232 \r \h </w:instrText>
      </w:r>
      <w:r w:rsidR="008135DF">
        <w:fldChar w:fldCharType="separate"/>
      </w:r>
      <w:r w:rsidR="008135DF">
        <w:t>Chapter 23</w:t>
      </w:r>
      <w:r w:rsidR="008135DF">
        <w:fldChar w:fldCharType="end"/>
      </w:r>
      <w:r>
        <w:t xml:space="preserve"> for more details.</w:t>
      </w:r>
    </w:p>
    <w:p w14:paraId="0596F9DC" w14:textId="55F804D8" w:rsidR="0032249A" w:rsidRDefault="0032249A" w:rsidP="00FD5C44">
      <w:pPr>
        <w:spacing w:after="120"/>
        <w:jc w:val="both"/>
      </w:pPr>
      <w:r>
        <w:t>FluoRender 2.3</w:t>
      </w:r>
      <w:r w:rsidR="00F16C57">
        <w:t>0</w:t>
      </w:r>
      <w:r>
        <w:t xml:space="preserve"> fixed these issues:</w:t>
      </w:r>
    </w:p>
    <w:p w14:paraId="0325A7F0" w14:textId="0A410921" w:rsidR="00971150" w:rsidRDefault="0035548A" w:rsidP="00971150">
      <w:pPr>
        <w:pStyle w:val="ListParagraph"/>
        <w:numPr>
          <w:ilvl w:val="0"/>
          <w:numId w:val="31"/>
        </w:numPr>
        <w:jc w:val="both"/>
      </w:pPr>
      <w:r>
        <w:t xml:space="preserve">The render view port failed to </w:t>
      </w:r>
      <w:r w:rsidR="003F2E49">
        <w:t>zoom correctly when the micro blending was enabled</w:t>
      </w:r>
      <w:r w:rsidR="00F70590">
        <w:t>.</w:t>
      </w:r>
    </w:p>
    <w:p w14:paraId="56A84840" w14:textId="51AADF33" w:rsidR="00971150" w:rsidRDefault="004D4F61" w:rsidP="00971150">
      <w:pPr>
        <w:pStyle w:val="ListParagraph"/>
        <w:numPr>
          <w:ilvl w:val="0"/>
          <w:numId w:val="31"/>
        </w:numPr>
        <w:jc w:val="both"/>
      </w:pPr>
      <w:r>
        <w:t>Clipping of texts and icons</w:t>
      </w:r>
      <w:r w:rsidR="00F70590">
        <w:t>.</w:t>
      </w:r>
    </w:p>
    <w:p w14:paraId="10E8A396" w14:textId="39F12670" w:rsidR="00971150" w:rsidRDefault="00D7436D" w:rsidP="00971150">
      <w:pPr>
        <w:pStyle w:val="ListParagraph"/>
        <w:numPr>
          <w:ilvl w:val="0"/>
          <w:numId w:val="31"/>
        </w:numPr>
        <w:jc w:val="both"/>
      </w:pPr>
      <w:r>
        <w:t xml:space="preserve">Movie playback </w:t>
      </w:r>
      <w:r w:rsidR="001B25F4">
        <w:t xml:space="preserve">became </w:t>
      </w:r>
      <w:r w:rsidR="003F4323">
        <w:t>slower than the target FPS</w:t>
      </w:r>
      <w:r w:rsidR="00DF0360">
        <w:t>.</w:t>
      </w:r>
    </w:p>
    <w:p w14:paraId="47D85DED" w14:textId="55FCF4E8" w:rsidR="00971150" w:rsidRDefault="00330533" w:rsidP="00971150">
      <w:pPr>
        <w:pStyle w:val="ListParagraph"/>
        <w:numPr>
          <w:ilvl w:val="0"/>
          <w:numId w:val="31"/>
        </w:numPr>
        <w:jc w:val="both"/>
      </w:pPr>
      <w:r>
        <w:t>The paint mask did not show when colormap was enabled</w:t>
      </w:r>
      <w:r w:rsidR="00DF0360">
        <w:t>.</w:t>
      </w:r>
    </w:p>
    <w:p w14:paraId="52981BEC" w14:textId="1867F4FA" w:rsidR="00971150" w:rsidRDefault="00EC178B" w:rsidP="00971150">
      <w:pPr>
        <w:pStyle w:val="ListParagraph"/>
        <w:numPr>
          <w:ilvl w:val="0"/>
          <w:numId w:val="31"/>
        </w:numPr>
        <w:jc w:val="both"/>
      </w:pPr>
      <w:r>
        <w:t>Game controller became unresponsive</w:t>
      </w:r>
      <w:r w:rsidR="00DF0360">
        <w:t>.</w:t>
      </w:r>
    </w:p>
    <w:p w14:paraId="05FEC384" w14:textId="05ACB2E8" w:rsidR="00971150" w:rsidRDefault="00997BCE" w:rsidP="00971150">
      <w:pPr>
        <w:pStyle w:val="ListParagraph"/>
        <w:numPr>
          <w:ilvl w:val="0"/>
          <w:numId w:val="31"/>
        </w:numPr>
        <w:jc w:val="both"/>
      </w:pPr>
      <w:r>
        <w:lastRenderedPageBreak/>
        <w:t>Updating stopped prematurely for a large data in streamed rendering.</w:t>
      </w:r>
    </w:p>
    <w:p w14:paraId="1B7E3246" w14:textId="46B7A1A5" w:rsidR="00997BCE" w:rsidRDefault="00344FAF" w:rsidP="00971150">
      <w:pPr>
        <w:pStyle w:val="ListParagraph"/>
        <w:numPr>
          <w:ilvl w:val="0"/>
          <w:numId w:val="31"/>
        </w:numPr>
        <w:jc w:val="both"/>
      </w:pPr>
      <w:r>
        <w:t>A volume channel did not update correctly when MIP and large data streaming were enabled.</w:t>
      </w:r>
    </w:p>
    <w:p w14:paraId="5B6784FC" w14:textId="025F56E5" w:rsidR="00344FAF" w:rsidRDefault="007B69E4" w:rsidP="00971150">
      <w:pPr>
        <w:pStyle w:val="ListParagraph"/>
        <w:numPr>
          <w:ilvl w:val="0"/>
          <w:numId w:val="31"/>
        </w:numPr>
        <w:jc w:val="both"/>
      </w:pPr>
      <w:r>
        <w:t>Coloring of shadows when large data streaming was enabled.</w:t>
      </w:r>
    </w:p>
    <w:p w14:paraId="78A59E6A" w14:textId="46F467D9" w:rsidR="00076817" w:rsidRDefault="00076817" w:rsidP="00971150">
      <w:pPr>
        <w:pStyle w:val="ListParagraph"/>
        <w:numPr>
          <w:ilvl w:val="0"/>
          <w:numId w:val="31"/>
        </w:numPr>
        <w:jc w:val="both"/>
      </w:pPr>
      <w:r>
        <w:t>Other</w:t>
      </w:r>
      <w:r w:rsidR="00BE7817">
        <w:t xml:space="preserve"> user interface issues.</w:t>
      </w:r>
    </w:p>
    <w:p w14:paraId="7F499633" w14:textId="716EEAA6" w:rsidR="00211140" w:rsidRPr="000419DC" w:rsidRDefault="0070621B" w:rsidP="00E620C5">
      <w:pPr>
        <w:jc w:val="both"/>
      </w:pPr>
      <w:r>
        <w:br w:type="page"/>
      </w:r>
    </w:p>
    <w:p w14:paraId="40924A6A" w14:textId="77777777" w:rsidR="008631F6" w:rsidRDefault="008631F6" w:rsidP="008631F6">
      <w:pPr>
        <w:sectPr w:rsidR="008631F6" w:rsidSect="00A10F4E">
          <w:type w:val="continuous"/>
          <w:pgSz w:w="12240" w:h="15840" w:code="1"/>
          <w:pgMar w:top="1080" w:right="1440" w:bottom="1080" w:left="1440" w:header="720" w:footer="720" w:gutter="0"/>
          <w:cols w:space="720"/>
          <w:docGrid w:linePitch="360"/>
        </w:sectPr>
      </w:pPr>
      <w:bookmarkStart w:id="5" w:name="_Toc406575210"/>
      <w:bookmarkStart w:id="6" w:name="_Toc406755640"/>
      <w:bookmarkStart w:id="7" w:name="_Toc406770713"/>
      <w:bookmarkStart w:id="8" w:name="_Ref485725664"/>
      <w:bookmarkStart w:id="9" w:name="_Toc141109396"/>
    </w:p>
    <w:p w14:paraId="63590A5B" w14:textId="77777777" w:rsidR="003010F7" w:rsidRPr="00BF54AB" w:rsidRDefault="00E67B16" w:rsidP="00E620C5">
      <w:pPr>
        <w:pStyle w:val="Heading1"/>
        <w:jc w:val="both"/>
      </w:pPr>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41109397"/>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6C8182A6" w:rsidR="000C36AD" w:rsidRDefault="00DC0B8A" w:rsidP="00E620C5">
          <w:pPr>
            <w:pStyle w:val="ListParagraph"/>
            <w:numPr>
              <w:ilvl w:val="0"/>
              <w:numId w:val="2"/>
            </w:numPr>
            <w:jc w:val="both"/>
          </w:pPr>
          <w:r>
            <w:t xml:space="preserve">Download </w:t>
          </w:r>
          <w:r w:rsidR="004F48C7">
            <w:rPr>
              <w:i/>
            </w:rPr>
            <w:t>FluoRender2.</w:t>
          </w:r>
          <w:r w:rsidR="00BE7817">
            <w:rPr>
              <w:i/>
            </w:rPr>
            <w:t>30</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tretch>
                          <a:fillRect/>
                        </a:stretch>
                      </pic:blipFill>
                      <pic:spPr bwMode="auto">
                        <a:xfrm>
                          <a:off x="0" y="0"/>
                          <a:ext cx="1965960" cy="999417"/>
                        </a:xfrm>
                        <a:prstGeom prst="rect">
                          <a:avLst/>
                        </a:prstGeom>
                        <a:noFill/>
                        <a:ln>
                          <a:noFill/>
                        </a:ln>
                      </pic:spPr>
                    </pic:pic>
                  </a:graphicData>
                </a:graphic>
              </wp:inline>
            </w:drawing>
          </w:r>
        </w:p>
        <w:p w14:paraId="491BE43E" w14:textId="7D522E7F" w:rsidR="000B77AE" w:rsidRDefault="000B77AE" w:rsidP="00F54D27">
          <w:pPr>
            <w:pStyle w:val="Caption"/>
            <w:jc w:val="center"/>
          </w:pPr>
          <w:bookmarkStart w:id="14" w:name="_Toc141109508"/>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tretch>
                          <a:fillRect/>
                        </a:stretch>
                      </pic:blipFill>
                      <pic:spPr bwMode="auto">
                        <a:xfrm>
                          <a:off x="0" y="0"/>
                          <a:ext cx="3242339" cy="2514599"/>
                        </a:xfrm>
                        <a:prstGeom prst="rect">
                          <a:avLst/>
                        </a:prstGeom>
                        <a:noFill/>
                        <a:ln>
                          <a:noFill/>
                        </a:ln>
                      </pic:spPr>
                    </pic:pic>
                  </a:graphicData>
                </a:graphic>
              </wp:inline>
            </w:drawing>
          </w:r>
        </w:p>
        <w:p w14:paraId="1030606C" w14:textId="32F10A07" w:rsidR="000B77AE" w:rsidRDefault="00C50376" w:rsidP="00F54D27">
          <w:pPr>
            <w:pStyle w:val="Caption"/>
            <w:jc w:val="center"/>
          </w:pPr>
          <w:bookmarkStart w:id="15" w:name="_Toc141109509"/>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tretch>
                          <a:fillRect/>
                        </a:stretch>
                      </pic:blipFill>
                      <pic:spPr bwMode="auto">
                        <a:xfrm>
                          <a:off x="0" y="0"/>
                          <a:ext cx="3206968" cy="2487167"/>
                        </a:xfrm>
                        <a:prstGeom prst="rect">
                          <a:avLst/>
                        </a:prstGeom>
                        <a:noFill/>
                        <a:ln>
                          <a:noFill/>
                        </a:ln>
                      </pic:spPr>
                    </pic:pic>
                  </a:graphicData>
                </a:graphic>
              </wp:inline>
            </w:drawing>
          </w:r>
        </w:p>
        <w:p w14:paraId="1893B693" w14:textId="45846FB0" w:rsidR="000B77AE" w:rsidRDefault="00C50376" w:rsidP="00F54D27">
          <w:pPr>
            <w:pStyle w:val="Caption"/>
            <w:jc w:val="center"/>
          </w:pPr>
          <w:bookmarkStart w:id="16" w:name="_Toc141109510"/>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stretch>
                          <a:fillRect/>
                        </a:stretch>
                      </pic:blipFill>
                      <pic:spPr bwMode="auto">
                        <a:xfrm>
                          <a:off x="0" y="0"/>
                          <a:ext cx="3236975" cy="2510440"/>
                        </a:xfrm>
                        <a:prstGeom prst="rect">
                          <a:avLst/>
                        </a:prstGeom>
                        <a:noFill/>
                        <a:ln>
                          <a:noFill/>
                        </a:ln>
                      </pic:spPr>
                    </pic:pic>
                  </a:graphicData>
                </a:graphic>
              </wp:inline>
            </w:drawing>
          </w:r>
        </w:p>
        <w:p w14:paraId="1752FE16" w14:textId="67D6EACD" w:rsidR="000B77AE" w:rsidRDefault="00C50376" w:rsidP="003D1504">
          <w:pPr>
            <w:pStyle w:val="Caption"/>
            <w:jc w:val="center"/>
          </w:pPr>
          <w:bookmarkStart w:id="17" w:name="_Toc141109511"/>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tretch>
                          <a:fillRect/>
                        </a:stretch>
                      </pic:blipFill>
                      <pic:spPr bwMode="auto">
                        <a:xfrm>
                          <a:off x="0" y="0"/>
                          <a:ext cx="3227831" cy="2503348"/>
                        </a:xfrm>
                        <a:prstGeom prst="rect">
                          <a:avLst/>
                        </a:prstGeom>
                        <a:noFill/>
                        <a:ln>
                          <a:noFill/>
                        </a:ln>
                      </pic:spPr>
                    </pic:pic>
                  </a:graphicData>
                </a:graphic>
              </wp:inline>
            </w:drawing>
          </w:r>
        </w:p>
        <w:p w14:paraId="707E179C" w14:textId="4862ED7F" w:rsidR="000B77AE" w:rsidRDefault="00C50376" w:rsidP="003D1504">
          <w:pPr>
            <w:pStyle w:val="Caption"/>
            <w:jc w:val="center"/>
          </w:pPr>
          <w:bookmarkStart w:id="18" w:name="_Toc141109512"/>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tretch>
                          <a:fillRect/>
                        </a:stretch>
                      </pic:blipFill>
                      <pic:spPr bwMode="auto">
                        <a:xfrm>
                          <a:off x="0" y="0"/>
                          <a:ext cx="3206968" cy="2487167"/>
                        </a:xfrm>
                        <a:prstGeom prst="rect">
                          <a:avLst/>
                        </a:prstGeom>
                        <a:noFill/>
                        <a:ln>
                          <a:noFill/>
                        </a:ln>
                      </pic:spPr>
                    </pic:pic>
                  </a:graphicData>
                </a:graphic>
              </wp:inline>
            </w:drawing>
          </w:r>
        </w:p>
        <w:p w14:paraId="42802512" w14:textId="02DF5A25" w:rsidR="000B77AE" w:rsidRDefault="00C50376" w:rsidP="003D1504">
          <w:pPr>
            <w:pStyle w:val="Caption"/>
            <w:jc w:val="center"/>
          </w:pPr>
          <w:bookmarkStart w:id="19" w:name="_Toc141109513"/>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92002C">
      <w:pPr>
        <w:pStyle w:val="Heading2"/>
      </w:pPr>
      <w:bookmarkStart w:id="20" w:name="_Toc406575212"/>
      <w:bookmarkStart w:id="21" w:name="_Toc406755642"/>
      <w:bookmarkStart w:id="22" w:name="_Toc406770715"/>
      <w:bookmarkStart w:id="23" w:name="_Toc141109398"/>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D48C48F"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425DE1">
              <w:t xml:space="preserve">Mac </w:t>
            </w:r>
            <w:r w:rsidR="00C612E5">
              <w:t>OS 10.</w:t>
            </w:r>
            <w:r w:rsidR="00425DE1">
              <w:t>15</w:t>
            </w:r>
            <w:r w:rsidR="00C612E5">
              <w:t xml:space="preserve">, you will need to use FluoRender 2.14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7BFE2157" w:rsidR="009109F2" w:rsidRDefault="009109F2" w:rsidP="00E620C5">
      <w:pPr>
        <w:pStyle w:val="ListParagraph"/>
        <w:numPr>
          <w:ilvl w:val="0"/>
          <w:numId w:val="3"/>
        </w:numPr>
        <w:jc w:val="both"/>
      </w:pPr>
      <w:r>
        <w:t xml:space="preserve">Download </w:t>
      </w:r>
      <w:r w:rsidR="00A16DB6">
        <w:rPr>
          <w:i/>
        </w:rPr>
        <w:t>FluoRender2.</w:t>
      </w:r>
      <w:r w:rsidR="00BE7817">
        <w:rPr>
          <w:i/>
        </w:rPr>
        <w:t>30</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1F4400FF"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running the installer by the Ins</w:t>
      </w:r>
      <w:r w:rsidR="00171BBE">
        <w:t>taller app.</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58691A24" w:rsidR="000B77AE" w:rsidRDefault="00C50376" w:rsidP="003D1504">
      <w:pPr>
        <w:pStyle w:val="Caption"/>
        <w:spacing w:after="0"/>
        <w:jc w:val="center"/>
      </w:pPr>
      <w:bookmarkStart w:id="24" w:name="_Toc141109514"/>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7</w:t>
      </w:r>
      <w:r>
        <w:rPr>
          <w:noProof/>
        </w:rPr>
        <w:fldChar w:fldCharType="end"/>
      </w:r>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14E9A8FA" w:rsidR="00A16DB6" w:rsidRDefault="00A16DB6" w:rsidP="003D1504">
      <w:pPr>
        <w:pStyle w:val="Caption"/>
        <w:jc w:val="center"/>
      </w:pPr>
      <w:bookmarkStart w:id="25" w:name="_Toc141109515"/>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8</w:t>
      </w:r>
      <w:r>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DF2BD5E" w:rsidR="00A16DB6" w:rsidRDefault="00A16DB6" w:rsidP="003D1504">
      <w:pPr>
        <w:pStyle w:val="Caption"/>
        <w:ind w:left="720"/>
        <w:jc w:val="center"/>
      </w:pPr>
      <w:bookmarkStart w:id="26" w:name="_Toc141109516"/>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9</w:t>
      </w:r>
      <w:r>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5">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A449501" w:rsidR="00A16DB6" w:rsidRDefault="00A16DB6" w:rsidP="003D1504">
      <w:pPr>
        <w:pStyle w:val="Caption"/>
        <w:ind w:left="720"/>
        <w:jc w:val="center"/>
      </w:pPr>
      <w:bookmarkStart w:id="27" w:name="_Toc141109517"/>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10</w:t>
      </w:r>
      <w:r>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6">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279D8ED4" w:rsidR="00A16DB6" w:rsidRDefault="00A16DB6" w:rsidP="003D1504">
      <w:pPr>
        <w:pStyle w:val="Caption"/>
        <w:ind w:left="720"/>
        <w:jc w:val="center"/>
      </w:pPr>
      <w:bookmarkStart w:id="28" w:name="_Toc141109518"/>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11</w:t>
      </w:r>
      <w:r>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C64D10">
      <w:pPr>
        <w:pStyle w:val="Heading2"/>
      </w:pPr>
      <w:r>
        <w:t>Install FluoRender on Ubuntu</w:t>
      </w:r>
    </w:p>
    <w:p w14:paraId="4DAF6F9C" w14:textId="4AE361E6" w:rsidR="00205B49" w:rsidRDefault="00205B49" w:rsidP="00205B49">
      <w:r>
        <w:t>1. Download fluorender</w:t>
      </w:r>
      <w:r w:rsidR="00D60344">
        <w:t>_2.30_ubuntu22.04</w:t>
      </w:r>
      <w:r w:rsidR="007F43FC">
        <w:t>_amd64.deb from</w:t>
      </w:r>
      <w:r w:rsidR="005B5867">
        <w:t xml:space="preserve"> the website (</w:t>
      </w:r>
      <w:hyperlink r:id="rId37" w:history="1">
        <w:r w:rsidR="005B5867" w:rsidRPr="00D71F03">
          <w:rPr>
            <w:rStyle w:val="Hyperlink"/>
          </w:rPr>
          <w:t>https://github.com/SCIInstitute/fluorender/releases</w:t>
        </w:r>
      </w:hyperlink>
      <w:r w:rsidR="005B5867">
        <w:t>).</w:t>
      </w:r>
    </w:p>
    <w:p w14:paraId="486A3081" w14:textId="352112A1" w:rsidR="005B5867" w:rsidRDefault="005B5867" w:rsidP="00205B49">
      <w:r>
        <w:t xml:space="preserve">2. </w:t>
      </w:r>
      <w:r w:rsidR="006A5EB6">
        <w:t xml:space="preserve">Install the package with </w:t>
      </w:r>
      <w:r w:rsidR="001661AE">
        <w:t>command: sudo dpkg -I fluorender_2.30_ubuntu22.04_amd64</w:t>
      </w:r>
      <w:r w:rsidR="00FA296B">
        <w:t>.deb</w:t>
      </w:r>
      <w:r w:rsidR="004E2C9A">
        <w:t>.</w:t>
      </w:r>
    </w:p>
    <w:p w14:paraId="52FEEAC5" w14:textId="5345BAEE" w:rsidR="004E2C9A" w:rsidRPr="00205B49" w:rsidRDefault="004E2C9A" w:rsidP="00205B49">
      <w:r>
        <w:t>3. FluoRender is installed in /usr/local/bin.</w:t>
      </w:r>
    </w:p>
    <w:p w14:paraId="177CA093" w14:textId="0A2FDDDF" w:rsidR="00F9520D" w:rsidRDefault="007D2392" w:rsidP="0092002C">
      <w:pPr>
        <w:pStyle w:val="Heading2"/>
      </w:pPr>
      <w:bookmarkStart w:id="29" w:name="_Toc141109399"/>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r>
        <w:t>gcc, g++, git, CMake, JDK</w:t>
      </w:r>
      <w:r w:rsidR="009277FD">
        <w:t>, gtk-dev, libOpenCL1, glu-dev, opencl-headers</w:t>
      </w:r>
      <w:r w:rsidR="00816C21">
        <w:t xml:space="preserve">, </w:t>
      </w:r>
      <w:r w:rsidR="004F1466">
        <w:t xml:space="preserve">hdf5, </w:t>
      </w:r>
      <w:r w:rsidR="009B765E">
        <w:t>python</w:t>
      </w:r>
      <w:r w:rsidR="004F1466">
        <w:t xml:space="preserve">, </w:t>
      </w:r>
      <w:r w:rsidR="00816C21">
        <w:t xml:space="preserve">and ffmpeg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r w:rsidRPr="00EA324D">
              <w:rPr>
                <w:rFonts w:ascii="Courier New" w:hAnsi="Courier New" w:cs="Courier New"/>
              </w:rPr>
              <w:t>./b2</w:t>
            </w:r>
          </w:p>
        </w:tc>
      </w:tr>
    </w:tbl>
    <w:p w14:paraId="271A1F83" w14:textId="429E17C4" w:rsidR="007C0774" w:rsidRDefault="00EA324D" w:rsidP="006E1C2C">
      <w:pPr>
        <w:pStyle w:val="Caption"/>
        <w:jc w:val="center"/>
      </w:pPr>
      <w:r>
        <w:t xml:space="preserve">List </w:t>
      </w:r>
      <w:r>
        <w:fldChar w:fldCharType="begin"/>
      </w:r>
      <w:r>
        <w:instrText xml:space="preserve"> STYLEREF 1 \s </w:instrText>
      </w:r>
      <w:r>
        <w:fldChar w:fldCharType="separate"/>
      </w:r>
      <w:r w:rsidR="001C2AE9">
        <w:rPr>
          <w:noProof/>
        </w:rPr>
        <w:t>2</w:t>
      </w:r>
      <w:r>
        <w:rPr>
          <w:noProof/>
        </w:rPr>
        <w:fldChar w:fldCharType="end"/>
      </w:r>
      <w:r>
        <w:noBreakHyphen/>
      </w:r>
      <w:r>
        <w:fldChar w:fldCharType="begin"/>
      </w:r>
      <w:r>
        <w:instrText xml:space="preserve"> SEQ List \* ARABIC \s 1 </w:instrText>
      </w:r>
      <w:r>
        <w:fldChar w:fldCharType="separate"/>
      </w:r>
      <w:r w:rsidR="001C2AE9">
        <w:rPr>
          <w:noProof/>
        </w:rPr>
        <w:t>1</w:t>
      </w:r>
      <w:r>
        <w:rPr>
          <w:noProof/>
        </w:rPr>
        <w:fldChar w:fldCharType="end"/>
      </w:r>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72457F4D" w14:textId="44E5CB66" w:rsidR="008A1B27" w:rsidRDefault="008A1B27" w:rsidP="00E620C5">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r w:rsidRPr="006C0B58">
              <w:rPr>
                <w:rFonts w:ascii="Courier New" w:hAnsi="Courier New" w:cs="Courier New"/>
              </w:rPr>
              <w:t>mkdir mybuild</w:t>
            </w:r>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cd mybuild</w:t>
            </w:r>
          </w:p>
          <w:p w14:paraId="28B9CEAA" w14:textId="77777777" w:rsidR="006C0B58" w:rsidRPr="006C0B58" w:rsidRDefault="006C0B58" w:rsidP="00366C61">
            <w:pPr>
              <w:rPr>
                <w:rFonts w:ascii="Courier New" w:hAnsi="Courier New" w:cs="Courier New"/>
              </w:rPr>
            </w:pPr>
            <w:r w:rsidRPr="006C0B58">
              <w:rPr>
                <w:rFonts w:ascii="Courier New" w:hAnsi="Courier New" w:cs="Courier New"/>
              </w:rPr>
              <w:t>../configure --disable-shared --enable-cxx11 --with-cxx=11 --enable-stl --enable-std_containers --enable-std_iostreams --enable-std_string_conv_in_wxstring --with-libpng=builtin --with-libtiff=builtin --with-libjpeg=builtin --with-zlib=builtin --with-opengl</w:t>
            </w:r>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1FFD1837" w:rsidR="009A05EB" w:rsidRDefault="009A05EB" w:rsidP="009A05EB">
      <w:pPr>
        <w:pStyle w:val="Caption"/>
        <w:jc w:val="center"/>
      </w:pPr>
      <w:r>
        <w:t xml:space="preserve">List </w:t>
      </w:r>
      <w:r>
        <w:fldChar w:fldCharType="begin"/>
      </w:r>
      <w:r>
        <w:instrText xml:space="preserve"> STYLEREF 1 \s </w:instrText>
      </w:r>
      <w:r>
        <w:fldChar w:fldCharType="separate"/>
      </w:r>
      <w:r w:rsidR="001C2AE9">
        <w:rPr>
          <w:noProof/>
        </w:rPr>
        <w:t>2</w:t>
      </w:r>
      <w:r>
        <w:rPr>
          <w:noProof/>
        </w:rPr>
        <w:fldChar w:fldCharType="end"/>
      </w:r>
      <w:r>
        <w:noBreakHyphen/>
      </w:r>
      <w:r>
        <w:fldChar w:fldCharType="begin"/>
      </w:r>
      <w:r>
        <w:instrText xml:space="preserve"> SEQ List \* ARABIC \s 1 </w:instrText>
      </w:r>
      <w:r>
        <w:fldChar w:fldCharType="separate"/>
      </w:r>
      <w:r w:rsidR="001C2AE9">
        <w:rPr>
          <w:noProof/>
        </w:rPr>
        <w:t>2</w:t>
      </w:r>
      <w:r>
        <w:rPr>
          <w:noProof/>
        </w:rPr>
        <w:fldChar w:fldCharType="end"/>
      </w:r>
      <w:r>
        <w:t xml:space="preserve">. Build </w:t>
      </w:r>
      <w:r w:rsidR="00366C61">
        <w:t>wxWidgets</w:t>
      </w:r>
      <w:r>
        <w:t>.</w:t>
      </w:r>
    </w:p>
    <w:p w14:paraId="2E3DB644" w14:textId="54E4C40C" w:rsidR="008A1B27" w:rsidRDefault="00B34E9C" w:rsidP="00E620C5">
      <w:pPr>
        <w:jc w:val="both"/>
      </w:pPr>
      <w:r>
        <w:t xml:space="preserve">5. Use CMake to generate FluoRender </w:t>
      </w:r>
      <w:r w:rsidR="00D26F80">
        <w:t>make files</w:t>
      </w:r>
      <w:r w:rsidR="0066509F">
        <w:t xml:space="preserve">. Select directories for </w:t>
      </w:r>
      <w:r w:rsidR="00EC654F">
        <w:t xml:space="preserve">dependencies that are not installed or automatically </w:t>
      </w:r>
      <w:r w:rsidR="00684AEB">
        <w:t>found by CMake.</w:t>
      </w:r>
      <w:r w:rsidR="00B60D4F">
        <w:t xml:space="preserve"> If a</w:t>
      </w:r>
      <w:r w:rsidR="00D26F80">
        <w:t>n IDE is desired, use CMake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1B5F167" w:rsidR="00E67B16" w:rsidRDefault="00E67B16" w:rsidP="00E620C5">
      <w:pPr>
        <w:jc w:val="both"/>
      </w:pPr>
      <w:r>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41109400"/>
      <w:bookmarkStart w:id="35" w:name="_Ref164952771"/>
      <w:bookmarkStart w:id="36" w:name="_Ref164953603"/>
      <w:r w:rsidRPr="00AB5FE9">
        <w:lastRenderedPageBreak/>
        <w:t>FluoRender User Interface</w:t>
      </w:r>
      <w:bookmarkEnd w:id="30"/>
      <w:bookmarkEnd w:id="31"/>
      <w:bookmarkEnd w:id="32"/>
      <w:bookmarkEnd w:id="33"/>
      <w:bookmarkEnd w:id="34"/>
      <w:bookmarkEnd w:id="35"/>
      <w:bookmarkEnd w:id="36"/>
    </w:p>
    <w:p w14:paraId="70CA179C" w14:textId="1E4986B7" w:rsidR="003010F7" w:rsidRDefault="00A5604C" w:rsidP="0092002C">
      <w:pPr>
        <w:pStyle w:val="Heading2"/>
      </w:pPr>
      <w:bookmarkStart w:id="37" w:name="_Toc406575214"/>
      <w:bookmarkStart w:id="38" w:name="_Toc406755644"/>
      <w:bookmarkStart w:id="39" w:name="_Toc406770717"/>
      <w:bookmarkStart w:id="40" w:name="_Toc141109401"/>
      <w:r>
        <w:t xml:space="preserve">FluoRender </w:t>
      </w:r>
      <w:bookmarkEnd w:id="37"/>
      <w:bookmarkEnd w:id="38"/>
      <w:bookmarkEnd w:id="39"/>
      <w:bookmarkEnd w:id="40"/>
      <w:r w:rsidR="009B301E">
        <w:t>Main User Interface</w:t>
      </w:r>
    </w:p>
    <w:p w14:paraId="13F89DFB" w14:textId="7EBC566D" w:rsidR="00A5604C" w:rsidRDefault="00261115" w:rsidP="00DA16B0">
      <w:pPr>
        <w:spacing w:after="0"/>
        <w:jc w:val="center"/>
      </w:pPr>
      <w:r>
        <w:rPr>
          <w:noProof/>
          <w:lang w:eastAsia="en-US"/>
        </w:rPr>
        <w:drawing>
          <wp:inline distT="0" distB="0" distL="0" distR="0" wp14:anchorId="015EEF9C" wp14:editId="5C96B138">
            <wp:extent cx="5461708" cy="312181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8"/>
                    <a:stretch>
                      <a:fillRect/>
                    </a:stretch>
                  </pic:blipFill>
                  <pic:spPr bwMode="auto">
                    <a:xfrm>
                      <a:off x="0" y="0"/>
                      <a:ext cx="5461708" cy="3121816"/>
                    </a:xfrm>
                    <a:prstGeom prst="rect">
                      <a:avLst/>
                    </a:prstGeom>
                    <a:noFill/>
                    <a:ln>
                      <a:noFill/>
                    </a:ln>
                  </pic:spPr>
                </pic:pic>
              </a:graphicData>
            </a:graphic>
          </wp:inline>
        </w:drawing>
      </w:r>
    </w:p>
    <w:p w14:paraId="7E227DEA" w14:textId="6C9AC43C" w:rsidR="00095378" w:rsidRDefault="00095378" w:rsidP="008B67B6">
      <w:pPr>
        <w:pStyle w:val="Caption"/>
        <w:jc w:val="center"/>
      </w:pPr>
      <w:bookmarkStart w:id="41" w:name="_Ref407105352"/>
      <w:bookmarkStart w:id="42" w:name="_Toc141109519"/>
      <w:r>
        <w:t xml:space="preserve">Figure </w:t>
      </w:r>
      <w:r>
        <w:fldChar w:fldCharType="begin"/>
      </w:r>
      <w:r>
        <w:instrText xml:space="preserve"> STYLEREF 1 \s </w:instrText>
      </w:r>
      <w:r>
        <w:fldChar w:fldCharType="separate"/>
      </w:r>
      <w:r w:rsidR="001C2AE9">
        <w:rPr>
          <w:noProof/>
        </w:rPr>
        <w:t>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1"/>
      <w:r w:rsidR="00C50376">
        <w:rPr>
          <w:noProof/>
        </w:rPr>
        <w:t>.</w:t>
      </w:r>
      <w:r>
        <w:t xml:space="preserve"> Main user interface of FluoRender on Windows.</w:t>
      </w:r>
      <w:bookmarkEnd w:id="42"/>
    </w:p>
    <w:p w14:paraId="23A286A4" w14:textId="566EBFB0" w:rsidR="009B301E" w:rsidRPr="009B301E" w:rsidRDefault="009B301E" w:rsidP="009B301E">
      <w:r>
        <w:t xml:space="preserve">The default layout of FluoRender’s main user interface </w:t>
      </w:r>
      <w:r w:rsidR="00602B3A">
        <w:t>includes</w:t>
      </w:r>
      <w:r>
        <w:t xml:space="preserve"> panels as follows.</w:t>
      </w:r>
    </w:p>
    <w:p w14:paraId="4A030A1E" w14:textId="5D0749BD"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05DE79D9" w:rsidR="00F62C0E" w:rsidRDefault="00F62C0E" w:rsidP="00E620C5">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57E6E1D1" w14:textId="54547624" w:rsidR="004A5B0C" w:rsidRDefault="00602B3A" w:rsidP="009B301E">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454EF4">
        <w:t>C</w:t>
      </w:r>
      <w:r w:rsidR="004A5B0C">
        <w:t>urrently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454EF4">
        <w:t>C</w:t>
      </w:r>
      <w:r w:rsidR="004A5B0C">
        <w:t xml:space="preserve">urrently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5C610D1" w:rsidR="004A5B0C" w:rsidRDefault="009B301E" w:rsidP="00E620C5">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key frame animation using this panel. The selected view port can also be cropped for export.</w:t>
      </w:r>
    </w:p>
    <w:p w14:paraId="7F345CF5" w14:textId="6E89993D" w:rsidR="00454EF4" w:rsidRDefault="00454EF4" w:rsidP="00E620C5">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3DA01673" w14:textId="4C236D8F" w:rsidR="000F10EB" w:rsidRDefault="00DA16B0" w:rsidP="0092002C">
      <w:pPr>
        <w:pStyle w:val="Heading2"/>
      </w:pPr>
      <w:bookmarkStart w:id="43" w:name="_Toc141109403"/>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3"/>
    </w:p>
    <w:p w14:paraId="1531B4DF" w14:textId="55D7A009" w:rsidR="000F10EB" w:rsidRDefault="004A6020" w:rsidP="00E620C5">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w:t>
      </w:r>
      <w:r w:rsidR="00DA16B0">
        <w:t>title</w:t>
      </w:r>
      <w:r>
        <w:t xml:space="preserve"> bar. Additionally, panels can be resized by dragging the dividers between two panels.</w:t>
      </w:r>
    </w:p>
    <w:p w14:paraId="37803BD5" w14:textId="635DE91F" w:rsidR="00DA16B0" w:rsidRDefault="00DA16B0" w:rsidP="00E620C5">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602B3A">
        <w:fldChar w:fldCharType="separate"/>
      </w:r>
      <w:r w:rsidR="00602B3A">
        <w:t>Chapter 9</w:t>
      </w:r>
      <w:r w:rsidR="00602B3A">
        <w:fldChar w:fldCharType="end"/>
      </w:r>
      <w:r w:rsidR="00602B3A">
        <w:t>)</w:t>
      </w:r>
      <w:r>
        <w:t>. You can drag the tab of each channel and reorganize them so that only the top tab is visible.</w:t>
      </w:r>
    </w:p>
    <w:p w14:paraId="1655AE80" w14:textId="4E448292" w:rsidR="00DA16B0" w:rsidRDefault="00DA16B0" w:rsidP="00E620C5">
      <w:pPr>
        <w:jc w:val="both"/>
      </w:pPr>
      <w:r>
        <w:rPr>
          <w:noProof/>
        </w:rPr>
        <mc:AlternateContent>
          <mc:Choice Requires="wps">
            <w:drawing>
              <wp:anchor distT="45720" distB="45720" distL="114300" distR="114300" simplePos="0" relativeHeight="251676680" behindDoc="1" locked="0" layoutInCell="1" allowOverlap="1" wp14:anchorId="192DEC69" wp14:editId="536C819F">
                <wp:simplePos x="0" y="0"/>
                <wp:positionH relativeFrom="column">
                  <wp:posOffset>4780152</wp:posOffset>
                </wp:positionH>
                <wp:positionV relativeFrom="paragraph">
                  <wp:posOffset>478356</wp:posOffset>
                </wp:positionV>
                <wp:extent cx="1526540" cy="567055"/>
                <wp:effectExtent l="0" t="0" r="0" b="4445"/>
                <wp:wrapTight wrapText="bothSides">
                  <wp:wrapPolygon edited="0">
                    <wp:start x="0" y="0"/>
                    <wp:lineTo x="0" y="21044"/>
                    <wp:lineTo x="21295" y="21044"/>
                    <wp:lineTo x="21295"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567055"/>
                        </a:xfrm>
                        <a:prstGeom prst="rect">
                          <a:avLst/>
                        </a:prstGeom>
                        <a:solidFill>
                          <a:srgbClr val="FFFFFF"/>
                        </a:solidFill>
                        <a:ln w="9525">
                          <a:noFill/>
                          <a:miter lim="800000"/>
                          <a:headEnd/>
                          <a:tailEnd/>
                        </a:ln>
                      </wps:spPr>
                      <wps:txbx>
                        <w:txbxContent>
                          <w:p w14:paraId="6E20A21A" w14:textId="03FB076F" w:rsidR="00DA16B0" w:rsidRDefault="00DA16B0" w:rsidP="00DA16B0">
                            <w:pPr>
                              <w:pStyle w:val="Caption"/>
                              <w:jc w:val="cente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t xml:space="preserve"> Tabs in the output adjustment panel are reorganized.</w:t>
                            </w:r>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376.4pt;margin-top:37.65pt;width:120.2pt;height:44.65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" stroked="f">
                <v:textbox>
                  <w:txbxContent>
                    <w:p w14:paraId="6E20A21A" w14:textId="03FB076F" w:rsidR="00DA16B0" w:rsidRDefault="00DA16B0" w:rsidP="00DA16B0">
                      <w:pPr>
                        <w:pStyle w:val="Caption"/>
                        <w:jc w:val="cente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t xml:space="preserve"> Tabs in the output adjustment panel are reorganized.</w:t>
                      </w:r>
                    </w:p>
                    <w:p w14:paraId="31E66B76" w14:textId="6A21F530" w:rsidR="00DA16B0" w:rsidRDefault="00DA16B0"/>
                  </w:txbxContent>
                </v:textbox>
                <w10:wrap type="tight"/>
              </v:shape>
            </w:pict>
          </mc:Fallback>
        </mc:AlternateContent>
      </w:r>
      <w:r>
        <w:t>The layout of FluoRender’s user interface is saved in the settings each time FluoRender is closed. The saved layout will be applied when FluoRender is launched next time. However, the saved layout will be cleared, and layout will revert to the default if the display scaling changes. To reset the layout, use the reset function in the “Windows” main menu.</w:t>
      </w:r>
    </w:p>
    <w:p w14:paraId="134D2357" w14:textId="7D0F2662" w:rsidR="00DA16B0" w:rsidRDefault="00DA16B0" w:rsidP="00DA16B0">
      <w:pPr>
        <w:pStyle w:val="Heading2"/>
      </w:pPr>
      <w:r>
        <w:t>FluoRender Main Menu</w:t>
      </w:r>
    </w:p>
    <w:p w14:paraId="60CB66EB" w14:textId="4B59A872" w:rsidR="00DA16B0" w:rsidRDefault="00DA16B0" w:rsidP="00DA16B0">
      <w:pPr>
        <w:pStyle w:val="Heading3"/>
      </w:pPr>
      <w:r>
        <w:t>File</w:t>
      </w:r>
    </w:p>
    <w:p w14:paraId="094C8A82" w14:textId="6C081CCD" w:rsidR="00DA16B0" w:rsidRDefault="00DA16B0" w:rsidP="00DA16B0">
      <w:r>
        <w:t>The file menu contains operations for loading data sets and managing projects.</w:t>
      </w:r>
    </w:p>
    <w:p w14:paraId="54B19143" w14:textId="2B47A715" w:rsidR="00DA16B0" w:rsidRDefault="00DA16B0" w:rsidP="00DA16B0">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4F84F7E1" w14:textId="03A3873C" w:rsidR="00DA16B0" w:rsidRDefault="00DA16B0" w:rsidP="00DA16B0">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602B3A">
        <w:fldChar w:fldCharType="separate"/>
      </w:r>
      <w:r w:rsidR="00602B3A">
        <w:t>Chapter 4</w:t>
      </w:r>
      <w:r w:rsidR="00602B3A">
        <w:fldChar w:fldCharType="end"/>
      </w:r>
      <w:r w:rsidR="00602B3A">
        <w:t>)</w:t>
      </w:r>
      <w:r>
        <w:t>.</w:t>
      </w:r>
    </w:p>
    <w:p w14:paraId="29E0D819" w14:textId="15C4E60A" w:rsidR="00DA16B0" w:rsidRDefault="00DA16B0" w:rsidP="00DA16B0">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602B3A">
        <w:fldChar w:fldCharType="separate"/>
      </w:r>
      <w:r w:rsidR="00602B3A">
        <w:t>Chapter 4</w:t>
      </w:r>
      <w:r w:rsidR="00602B3A">
        <w:fldChar w:fldCharType="end"/>
      </w:r>
      <w:r w:rsidR="00602B3A">
        <w:t>)</w:t>
      </w:r>
      <w:r>
        <w:t>.</w:t>
      </w:r>
    </w:p>
    <w:p w14:paraId="087CC806" w14:textId="570DA333" w:rsidR="00DA16B0" w:rsidRDefault="00DA16B0" w:rsidP="00DA16B0">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20F111F5" w14:textId="0E000F3B" w:rsidR="00DA16B0" w:rsidRDefault="00DA16B0" w:rsidP="00DA16B0">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 If the current workspace is already saved as a project, it will either save the project in a new file with incremental serial number or overwrite the existing project file based on the settings of FluoRender</w:t>
      </w:r>
      <w:r w:rsidR="00602B3A">
        <w:t xml:space="preserve"> (</w:t>
      </w:r>
      <w:r w:rsidR="00602B3A">
        <w:fldChar w:fldCharType="begin"/>
      </w:r>
      <w:r w:rsidR="00602B3A">
        <w:instrText xml:space="preserve"> REF _Ref123207232 \r \h </w:instrText>
      </w:r>
      <w:r w:rsidR="00602B3A">
        <w:fldChar w:fldCharType="separate"/>
      </w:r>
      <w:r w:rsidR="00602B3A">
        <w:t>Chapter 23</w:t>
      </w:r>
      <w:r w:rsidR="00602B3A">
        <w:fldChar w:fldCharType="end"/>
      </w:r>
      <w:r w:rsidR="00602B3A">
        <w:t>)</w:t>
      </w:r>
      <w:r>
        <w:t>.</w:t>
      </w:r>
    </w:p>
    <w:p w14:paraId="38C8178E" w14:textId="73F4A833" w:rsidR="00DA16B0" w:rsidRDefault="00DA16B0" w:rsidP="00DA16B0">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3F5F0045" w14:textId="4C519C83" w:rsidR="00DA16B0" w:rsidRPr="00DA16B0" w:rsidRDefault="00DA16B0" w:rsidP="00DA16B0">
      <w:r w:rsidRPr="00DA16B0">
        <w:rPr>
          <w:b/>
          <w:bCs/>
        </w:rPr>
        <w:t>Exit.</w:t>
      </w:r>
      <w:r>
        <w:t xml:space="preserve"> Close FluoRender.</w:t>
      </w:r>
    </w:p>
    <w:p w14:paraId="6A709369" w14:textId="77777777" w:rsidR="00DA16B0" w:rsidRDefault="00DA16B0" w:rsidP="00DA16B0">
      <w:pPr>
        <w:pStyle w:val="Heading3"/>
      </w:pPr>
      <w:r>
        <w:lastRenderedPageBreak/>
        <w:t>Tools</w:t>
      </w:r>
    </w:p>
    <w:p w14:paraId="69E0570A" w14:textId="77777777" w:rsidR="00DA16B0" w:rsidRDefault="00DA16B0" w:rsidP="00E620C5">
      <w:pPr>
        <w:jc w:val="both"/>
      </w:pPr>
      <w:r>
        <w:t>The tools menu contains operations to open dialog windows for the data processing and analysis tools in FluoRender.</w:t>
      </w:r>
    </w:p>
    <w:p w14:paraId="0E15B0F5" w14:textId="766E0CB6" w:rsidR="00602B3A" w:rsidRDefault="00602B3A" w:rsidP="00E620C5">
      <w:pPr>
        <w:jc w:val="both"/>
      </w:pPr>
      <w:r w:rsidRPr="00602B3A">
        <w:rPr>
          <w:b/>
          <w:bCs/>
        </w:rPr>
        <w:t>Paint Brush.</w:t>
      </w:r>
      <w:r>
        <w:t xml:space="preserve"> Use the paint brush to select structures three dimensionally. The selected structures can be extracted, erased, aligned to view port orientation, and measured for size (</w:t>
      </w:r>
      <w:r>
        <w:fldChar w:fldCharType="begin"/>
      </w:r>
      <w:r>
        <w:instrText xml:space="preserve"> REF _Ref165035310 \r \h </w:instrText>
      </w:r>
      <w:r>
        <w:fldChar w:fldCharType="separate"/>
      </w:r>
      <w:r>
        <w:t>Chapter 15</w:t>
      </w:r>
      <w:r>
        <w:fldChar w:fldCharType="end"/>
      </w:r>
      <w:r>
        <w:t xml:space="preserve">). </w:t>
      </w:r>
    </w:p>
    <w:p w14:paraId="09AA7248" w14:textId="64E4C64C" w:rsidR="00602B3A" w:rsidRDefault="00602B3A" w:rsidP="00E620C5">
      <w:pPr>
        <w:jc w:val="both"/>
      </w:pPr>
      <w:r w:rsidRPr="00602B3A">
        <w:rPr>
          <w:b/>
          <w:bCs/>
        </w:rPr>
        <w:t>Measurement.</w:t>
      </w:r>
      <w:r>
        <w:t xml:space="preserve"> Draw rulers three dimensionally or over time to measure length, angle, and branches (</w:t>
      </w:r>
      <w:r>
        <w:fldChar w:fldCharType="begin"/>
      </w:r>
      <w:r>
        <w:instrText xml:space="preserve"> REF _Ref165035332 \r \h </w:instrText>
      </w:r>
      <w:r>
        <w:fldChar w:fldCharType="separate"/>
      </w:r>
      <w:r>
        <w:t>Chapter 16</w:t>
      </w:r>
      <w:r>
        <w:fldChar w:fldCharType="end"/>
      </w:r>
      <w:r>
        <w:t>).</w:t>
      </w:r>
    </w:p>
    <w:p w14:paraId="01D95EA9" w14:textId="530D5C9B" w:rsidR="00602B3A" w:rsidRDefault="00602B3A" w:rsidP="00E620C5">
      <w:pPr>
        <w:jc w:val="both"/>
      </w:pPr>
      <w:r w:rsidRPr="00602B3A">
        <w:rPr>
          <w:b/>
          <w:bCs/>
        </w:rPr>
        <w:t>Component Analyzer.</w:t>
      </w:r>
      <w:r>
        <w:t xml:space="preserve"> Segment structures into components and make analysis on the components (</w:t>
      </w:r>
      <w:r>
        <w:fldChar w:fldCharType="begin"/>
      </w:r>
      <w:r>
        <w:instrText xml:space="preserve"> REF _Ref406746597 \r \h </w:instrText>
      </w:r>
      <w:r>
        <w:fldChar w:fldCharType="separate"/>
      </w:r>
      <w:r>
        <w:t>Chapter 17</w:t>
      </w:r>
      <w:r>
        <w:fldChar w:fldCharType="end"/>
      </w:r>
      <w:r>
        <w:t>).</w:t>
      </w:r>
    </w:p>
    <w:p w14:paraId="59BEA64A" w14:textId="2BF60CAD" w:rsidR="00602B3A" w:rsidRDefault="00602B3A" w:rsidP="00E620C5">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fldChar w:fldCharType="separate"/>
      </w:r>
      <w:r>
        <w:t>Chapter 19</w:t>
      </w:r>
      <w:r>
        <w:fldChar w:fldCharType="end"/>
      </w:r>
      <w:r>
        <w:t>).</w:t>
      </w:r>
    </w:p>
    <w:p w14:paraId="4FE65A1F" w14:textId="526BB8E9" w:rsidR="00602B3A" w:rsidRDefault="00602B3A" w:rsidP="00E620C5">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fldChar w:fldCharType="separate"/>
      </w:r>
      <w:r>
        <w:t>Chapter 18</w:t>
      </w:r>
      <w:r>
        <w:fldChar w:fldCharType="end"/>
      </w:r>
      <w:r>
        <w:t>).</w:t>
      </w:r>
    </w:p>
    <w:p w14:paraId="452045A7" w14:textId="1233A359" w:rsidR="00602B3A" w:rsidRDefault="00602B3A" w:rsidP="00E620C5">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fldChar w:fldCharType="separate"/>
      </w:r>
      <w:r>
        <w:t>Chapter 18</w:t>
      </w:r>
      <w:r>
        <w:fldChar w:fldCharType="end"/>
      </w:r>
      <w:r>
        <w:t>).</w:t>
      </w:r>
    </w:p>
    <w:p w14:paraId="53BD7C4F" w14:textId="33374C35" w:rsidR="00602B3A" w:rsidRDefault="00602B3A" w:rsidP="00E620C5">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fldChar w:fldCharType="separate"/>
      </w:r>
      <w:r>
        <w:t>Chapter 18</w:t>
      </w:r>
      <w:r>
        <w:fldChar w:fldCharType="end"/>
      </w:r>
      <w:r>
        <w:t>).</w:t>
      </w:r>
    </w:p>
    <w:p w14:paraId="22DCC0E5" w14:textId="18CE6696" w:rsidR="00602B3A" w:rsidRDefault="00602B3A" w:rsidP="00E620C5">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fldChar w:fldCharType="separate"/>
      </w:r>
      <w:r>
        <w:t>Chapter 18</w:t>
      </w:r>
      <w:r>
        <w:fldChar w:fldCharType="end"/>
      </w:r>
      <w:r>
        <w:t>).</w:t>
      </w:r>
    </w:p>
    <w:p w14:paraId="1FF5F975" w14:textId="2C7430C6" w:rsidR="00602B3A" w:rsidRDefault="00602B3A" w:rsidP="00E620C5">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fldChar w:fldCharType="separate"/>
      </w:r>
      <w:r>
        <w:t>Chapter 20</w:t>
      </w:r>
      <w:r>
        <w:fldChar w:fldCharType="end"/>
      </w:r>
      <w:r>
        <w:t>).</w:t>
      </w:r>
    </w:p>
    <w:p w14:paraId="37FA2A1D" w14:textId="4FEA4ADE" w:rsidR="00602B3A" w:rsidRDefault="00602B3A" w:rsidP="00E620C5">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fldChar w:fldCharType="separate"/>
      </w:r>
      <w:r>
        <w:t>Chapter 21</w:t>
      </w:r>
      <w:r>
        <w:fldChar w:fldCharType="end"/>
      </w:r>
      <w:r>
        <w:t>).</w:t>
      </w:r>
    </w:p>
    <w:p w14:paraId="7BFEFED0" w14:textId="3325277F" w:rsidR="00602B3A" w:rsidRDefault="00602B3A" w:rsidP="00E620C5">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fldChar w:fldCharType="separate"/>
      </w:r>
      <w:r>
        <w:t>Chapter 22</w:t>
      </w:r>
      <w:r>
        <w:fldChar w:fldCharType="end"/>
      </w:r>
      <w:r>
        <w:t>).</w:t>
      </w:r>
    </w:p>
    <w:p w14:paraId="369F7BD8" w14:textId="77777777" w:rsidR="00602B3A" w:rsidRDefault="00602B3A" w:rsidP="00E620C5">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t>Chapter 23</w:t>
      </w:r>
      <w:r>
        <w:fldChar w:fldCharType="end"/>
      </w:r>
      <w:r>
        <w:t>).</w:t>
      </w:r>
    </w:p>
    <w:p w14:paraId="114509F4" w14:textId="77777777" w:rsidR="00602B3A" w:rsidRDefault="00602B3A" w:rsidP="00602B3A">
      <w:pPr>
        <w:pStyle w:val="Heading3"/>
      </w:pPr>
      <w:r>
        <w:t>Windows</w:t>
      </w:r>
    </w:p>
    <w:p w14:paraId="08B0E4DC" w14:textId="77777777" w:rsidR="00602B3A" w:rsidRDefault="00602B3A" w:rsidP="00E620C5">
      <w:pPr>
        <w:jc w:val="both"/>
      </w:pPr>
      <w:r>
        <w:t>The windows menu contains operations to adjust the layout of FluoRender’s main user interface.</w:t>
      </w:r>
    </w:p>
    <w:p w14:paraId="060D55D0" w14:textId="77777777" w:rsidR="00602B3A" w:rsidRDefault="00602B3A" w:rsidP="00E620C5">
      <w:pPr>
        <w:jc w:val="both"/>
      </w:pPr>
      <w:r w:rsidRPr="00602B3A">
        <w:rPr>
          <w:b/>
          <w:bCs/>
        </w:rPr>
        <w:t>Show/Hide Toolbar.</w:t>
      </w:r>
      <w:r>
        <w:t xml:space="preserve"> Show or hide the main toolbar of FluoRender.</w:t>
      </w:r>
    </w:p>
    <w:p w14:paraId="302F1C8E" w14:textId="77777777" w:rsidR="00602B3A" w:rsidRDefault="00602B3A" w:rsidP="00E620C5">
      <w:pPr>
        <w:jc w:val="both"/>
      </w:pPr>
      <w:r w:rsidRPr="00602B3A">
        <w:rPr>
          <w:b/>
          <w:bCs/>
        </w:rPr>
        <w:t>Show/Hide UI.</w:t>
      </w:r>
      <w:r>
        <w:t xml:space="preserve"> Show or hide the panels other than the render view panel of the FluoRender’s main user interface.</w:t>
      </w:r>
    </w:p>
    <w:p w14:paraId="079E527C" w14:textId="77777777" w:rsidR="00602B3A" w:rsidRDefault="00602B3A" w:rsidP="00E620C5">
      <w:pPr>
        <w:jc w:val="both"/>
      </w:pPr>
      <w:r w:rsidRPr="00602B3A">
        <w:rPr>
          <w:b/>
          <w:bCs/>
        </w:rPr>
        <w:t>Project.</w:t>
      </w:r>
      <w:r>
        <w:t xml:space="preserve"> Show or hide the project panel.</w:t>
      </w:r>
    </w:p>
    <w:p w14:paraId="4A29C883" w14:textId="77777777" w:rsidR="00602B3A" w:rsidRDefault="00602B3A" w:rsidP="00E620C5">
      <w:pPr>
        <w:jc w:val="both"/>
      </w:pPr>
      <w:r w:rsidRPr="00602B3A">
        <w:rPr>
          <w:b/>
          <w:bCs/>
        </w:rPr>
        <w:t>Movie Making.</w:t>
      </w:r>
      <w:r>
        <w:t xml:space="preserve"> Show or hide the movie-making panel.</w:t>
      </w:r>
    </w:p>
    <w:p w14:paraId="13B7A212" w14:textId="77777777" w:rsidR="00602B3A" w:rsidRDefault="00602B3A" w:rsidP="00E620C5">
      <w:pPr>
        <w:jc w:val="both"/>
      </w:pPr>
      <w:r w:rsidRPr="00602B3A">
        <w:rPr>
          <w:b/>
          <w:bCs/>
        </w:rPr>
        <w:t>Output Adjustments.</w:t>
      </w:r>
      <w:r>
        <w:t xml:space="preserve"> Show or hide the output-adjustment panel.</w:t>
      </w:r>
    </w:p>
    <w:p w14:paraId="37E84B9A" w14:textId="77777777" w:rsidR="00602B3A" w:rsidRDefault="00602B3A" w:rsidP="00E620C5">
      <w:pPr>
        <w:jc w:val="both"/>
      </w:pPr>
      <w:r w:rsidRPr="00602B3A">
        <w:rPr>
          <w:b/>
          <w:bCs/>
        </w:rPr>
        <w:lastRenderedPageBreak/>
        <w:t>Clipping Planes.</w:t>
      </w:r>
      <w:r>
        <w:t xml:space="preserve"> Show or hide the clipping-plane panel.</w:t>
      </w:r>
    </w:p>
    <w:p w14:paraId="27FBC9CA" w14:textId="77777777" w:rsidR="00602B3A" w:rsidRDefault="00602B3A" w:rsidP="00E620C5">
      <w:pPr>
        <w:jc w:val="both"/>
      </w:pPr>
      <w:r w:rsidRPr="00602B3A">
        <w:rPr>
          <w:b/>
          <w:bCs/>
        </w:rPr>
        <w:t>Properties.</w:t>
      </w:r>
      <w:r>
        <w:t xml:space="preserve"> Show or hide the property panel.</w:t>
      </w:r>
    </w:p>
    <w:p w14:paraId="43E9E6F6" w14:textId="77777777" w:rsidR="00602B3A" w:rsidRDefault="00602B3A" w:rsidP="00E620C5">
      <w:pPr>
        <w:jc w:val="both"/>
      </w:pPr>
      <w:r w:rsidRPr="00602B3A">
        <w:rPr>
          <w:b/>
          <w:bCs/>
        </w:rPr>
        <w:t>Layout.</w:t>
      </w:r>
      <w:r>
        <w:t xml:space="preserve"> Adjust the sizes of multiple render-view panels to be evenly sized.</w:t>
      </w:r>
    </w:p>
    <w:p w14:paraId="56F135F0" w14:textId="73290A1A" w:rsidR="00602B3A" w:rsidRDefault="00602B3A" w:rsidP="00E620C5">
      <w:pPr>
        <w:jc w:val="both"/>
      </w:pPr>
      <w:r w:rsidRPr="00602B3A">
        <w:rPr>
          <w:b/>
          <w:bCs/>
        </w:rPr>
        <w:t>Reset.</w:t>
      </w:r>
      <w:r>
        <w:t xml:space="preserve"> Revert the user interface layout to default.</w:t>
      </w:r>
    </w:p>
    <w:p w14:paraId="0D6252D9" w14:textId="77777777" w:rsidR="00602B3A" w:rsidRDefault="00602B3A" w:rsidP="00E620C5">
      <w:pPr>
        <w:jc w:val="both"/>
      </w:pPr>
      <w:r w:rsidRPr="00602B3A">
        <w:rPr>
          <w:b/>
          <w:bCs/>
        </w:rPr>
        <w:t>New View.</w:t>
      </w:r>
      <w:r>
        <w:t xml:space="preserve"> Open a new render-view panel.</w:t>
      </w:r>
    </w:p>
    <w:p w14:paraId="7CD9ECE0" w14:textId="77777777" w:rsidR="00602B3A" w:rsidRDefault="00602B3A" w:rsidP="00E620C5">
      <w:pPr>
        <w:jc w:val="both"/>
      </w:pPr>
      <w:r w:rsidRPr="00602B3A">
        <w:rPr>
          <w:b/>
          <w:bCs/>
        </w:rPr>
        <w:t>Full Screen.</w:t>
      </w:r>
      <w:r>
        <w:t xml:space="preserve"> Make the FluoRender window expand to cover the entire screen space.</w:t>
      </w:r>
    </w:p>
    <w:p w14:paraId="172FD1D3" w14:textId="77777777" w:rsidR="00602B3A" w:rsidRDefault="00602B3A" w:rsidP="00602B3A">
      <w:pPr>
        <w:pStyle w:val="Heading3"/>
      </w:pPr>
      <w:r>
        <w:t>Help</w:t>
      </w:r>
    </w:p>
    <w:p w14:paraId="144CEA94" w14:textId="393036F4" w:rsidR="00602B3A" w:rsidRDefault="00602B3A" w:rsidP="00602B3A">
      <w:r>
        <w:t>The help menu contains extra information about FluoRender.</w:t>
      </w:r>
    </w:p>
    <w:p w14:paraId="67032DB8" w14:textId="77777777" w:rsidR="00602B3A" w:rsidRDefault="00602B3A" w:rsidP="00602B3A">
      <w:r w:rsidRPr="00602B3A">
        <w:rPr>
          <w:b/>
          <w:bCs/>
        </w:rPr>
        <w:t>Check for Updates.</w:t>
      </w:r>
      <w:r>
        <w:t xml:space="preserve"> Check if the currently running version of FluoRender is the latest official release.</w:t>
      </w:r>
    </w:p>
    <w:p w14:paraId="2324911D" w14:textId="3DF8CD15" w:rsidR="00602B3A" w:rsidRDefault="00602B3A" w:rsidP="00602B3A">
      <w:r w:rsidRPr="00602B3A">
        <w:rPr>
          <w:b/>
          <w:bCs/>
        </w:rPr>
        <w:t>Video Tutorials.</w:t>
      </w:r>
      <w:r>
        <w:t xml:space="preserve"> Open a web link to the tutorial videos for using FluoRender.</w:t>
      </w:r>
    </w:p>
    <w:p w14:paraId="1FCF806F" w14:textId="77777777" w:rsidR="00602B3A" w:rsidRDefault="00602B3A" w:rsidP="00602B3A">
      <w:r w:rsidRPr="00602B3A">
        <w:rPr>
          <w:b/>
          <w:bCs/>
        </w:rPr>
        <w:t>Twitter.</w:t>
      </w:r>
      <w:r>
        <w:t xml:space="preserve"> Open a web link to the Twitter page of FluoRender.</w:t>
      </w:r>
    </w:p>
    <w:p w14:paraId="2A758EB1" w14:textId="77777777" w:rsidR="00602B3A" w:rsidRDefault="00602B3A" w:rsidP="00602B3A">
      <w:r w:rsidRPr="00602B3A">
        <w:rPr>
          <w:b/>
          <w:bCs/>
        </w:rPr>
        <w:t>Facebook.</w:t>
      </w:r>
      <w:r>
        <w:t xml:space="preserve"> Open a web link to the Facebook page of FluoRender.</w:t>
      </w:r>
    </w:p>
    <w:p w14:paraId="5CDBB092" w14:textId="77777777" w:rsidR="00602B3A" w:rsidRDefault="00602B3A" w:rsidP="00602B3A">
      <w:r w:rsidRPr="00602B3A">
        <w:rPr>
          <w:b/>
          <w:bCs/>
        </w:rPr>
        <w:t>Manual PDF.</w:t>
      </w:r>
      <w:r>
        <w:t xml:space="preserve"> Open a web link to the manual (this document) of FluoRender.</w:t>
      </w:r>
    </w:p>
    <w:p w14:paraId="0D053AE4" w14:textId="77777777" w:rsidR="00602B3A" w:rsidRDefault="00602B3A" w:rsidP="00602B3A">
      <w:r w:rsidRPr="00602B3A">
        <w:rPr>
          <w:b/>
          <w:bCs/>
        </w:rPr>
        <w:t>Tutorial PDF.</w:t>
      </w:r>
      <w:r>
        <w:t xml:space="preserve"> Open a web link to the written tutorials of FluoRender.</w:t>
      </w:r>
    </w:p>
    <w:p w14:paraId="680F09B4" w14:textId="4075378B" w:rsidR="00602B3A" w:rsidRDefault="00602B3A" w:rsidP="00602B3A">
      <w:r w:rsidRPr="00602B3A">
        <w:rPr>
          <w:b/>
          <w:bCs/>
        </w:rPr>
        <w:t>About FluoRender.</w:t>
      </w:r>
      <w:r>
        <w:t xml:space="preserve"> Information about the developing team.</w:t>
      </w:r>
    </w:p>
    <w:p w14:paraId="3AC576BC" w14:textId="77777777" w:rsidR="00602B3A" w:rsidRDefault="00602B3A" w:rsidP="00602B3A">
      <w:pPr>
        <w:pStyle w:val="Heading2"/>
      </w:pPr>
      <w:r>
        <w:t>FluoRender Main Toolbar</w:t>
      </w:r>
    </w:p>
    <w:p w14:paraId="2F57B4A3" w14:textId="77777777" w:rsidR="00602B3A" w:rsidRDefault="00602B3A" w:rsidP="00602B3A">
      <w:r>
        <w:t>The main toolbar contains frequently used operations of FluoRender.</w:t>
      </w:r>
    </w:p>
    <w:p w14:paraId="7A635D95" w14:textId="77777777" w:rsidR="00602B3A" w:rsidRDefault="00602B3A" w:rsidP="00602B3A">
      <w:r w:rsidRPr="00DA16B0">
        <w:rPr>
          <w:b/>
          <w:bCs/>
        </w:rPr>
        <w:t>Open Volume.</w:t>
      </w:r>
      <w:r>
        <w:t xml:space="preserve"> Load a volume data set into FluoRender (</w:t>
      </w:r>
      <w:r>
        <w:fldChar w:fldCharType="begin"/>
      </w:r>
      <w:r>
        <w:instrText xml:space="preserve"> REF _Ref165036679 \r \h </w:instrText>
      </w:r>
      <w:r>
        <w:fldChar w:fldCharType="separate"/>
      </w:r>
      <w:r>
        <w:t>Chapter 4</w:t>
      </w:r>
      <w:r>
        <w:fldChar w:fldCharType="end"/>
      </w:r>
      <w:r>
        <w:t>).</w:t>
      </w:r>
    </w:p>
    <w:p w14:paraId="02ACD59B" w14:textId="77777777" w:rsidR="00602B3A" w:rsidRDefault="00602B3A" w:rsidP="00602B3A">
      <w:r w:rsidRPr="00DA16B0">
        <w:rPr>
          <w:b/>
          <w:bCs/>
        </w:rPr>
        <w:t>Open Project.</w:t>
      </w:r>
      <w:r>
        <w:t xml:space="preserve"> Load a saved project file into FluoRender (</w:t>
      </w:r>
      <w:r>
        <w:fldChar w:fldCharType="begin"/>
      </w:r>
      <w:r>
        <w:instrText xml:space="preserve"> REF _Ref165036666 \r \h </w:instrText>
      </w:r>
      <w:r>
        <w:fldChar w:fldCharType="separate"/>
      </w:r>
      <w:r>
        <w:t>Chapter 14</w:t>
      </w:r>
      <w:r>
        <w:fldChar w:fldCharType="end"/>
      </w:r>
      <w:r>
        <w:t>).</w:t>
      </w:r>
    </w:p>
    <w:p w14:paraId="0255D8C5" w14:textId="77777777" w:rsidR="00602B3A" w:rsidRDefault="00602B3A" w:rsidP="00602B3A">
      <w:r w:rsidRPr="00DA16B0">
        <w:rPr>
          <w:b/>
          <w:bCs/>
        </w:rPr>
        <w:t>Save Project.</w:t>
      </w:r>
      <w:r>
        <w:t xml:space="preserve"> Save the current workspace in a project file (</w:t>
      </w:r>
      <w:r>
        <w:fldChar w:fldCharType="begin"/>
      </w:r>
      <w:r>
        <w:instrText xml:space="preserve"> REF _Ref165036666 \r \h </w:instrText>
      </w:r>
      <w:r>
        <w:fldChar w:fldCharType="separate"/>
      </w:r>
      <w:r>
        <w:t>Chapter 14</w:t>
      </w:r>
      <w:r>
        <w:fldChar w:fldCharType="end"/>
      </w:r>
      <w:r>
        <w:t>). If the current workspace is already saved as a project, it will either save the project in a new file with incremental serial number or overwrite the existing project file based on the settings of FluoRender (</w:t>
      </w:r>
      <w:r>
        <w:fldChar w:fldCharType="begin"/>
      </w:r>
      <w:r>
        <w:instrText xml:space="preserve"> REF _Ref123207232 \r \h </w:instrText>
      </w:r>
      <w:r>
        <w:fldChar w:fldCharType="separate"/>
      </w:r>
      <w:r>
        <w:t>Chapter 23</w:t>
      </w:r>
      <w:r>
        <w:fldChar w:fldCharType="end"/>
      </w:r>
      <w:r>
        <w:t>).</w:t>
      </w:r>
    </w:p>
    <w:p w14:paraId="472F4CAC" w14:textId="77777777" w:rsidR="00602B3A" w:rsidRDefault="00602B3A" w:rsidP="00602B3A">
      <w:pPr>
        <w:jc w:val="both"/>
      </w:pPr>
      <w:r w:rsidRPr="00602B3A">
        <w:rPr>
          <w:b/>
          <w:bCs/>
        </w:rPr>
        <w:t>New View.</w:t>
      </w:r>
      <w:r>
        <w:t xml:space="preserve"> Open a new render-view panel.</w:t>
      </w:r>
    </w:p>
    <w:p w14:paraId="4834DB9A" w14:textId="77777777" w:rsidR="00602B3A" w:rsidRDefault="00602B3A" w:rsidP="00602B3A">
      <w:pPr>
        <w:jc w:val="both"/>
      </w:pPr>
      <w:r w:rsidRPr="00602B3A">
        <w:rPr>
          <w:b/>
          <w:bCs/>
        </w:rPr>
        <w:lastRenderedPageBreak/>
        <w:t>Show/Hide UI.</w:t>
      </w:r>
      <w:r>
        <w:t xml:space="preserve"> Show or hide the panels other than the render view panel of the FluoRender’s main user interface.</w:t>
      </w:r>
    </w:p>
    <w:p w14:paraId="1BD7B3DA" w14:textId="77777777" w:rsidR="00602B3A" w:rsidRDefault="00602B3A" w:rsidP="00602B3A">
      <w:r w:rsidRPr="00DA16B0">
        <w:rPr>
          <w:b/>
          <w:bCs/>
        </w:rPr>
        <w:t>Open Mesh.</w:t>
      </w:r>
      <w:r>
        <w:t xml:space="preserve"> Load a polygonal mesh object into FluoRender (</w:t>
      </w:r>
      <w:r>
        <w:fldChar w:fldCharType="begin"/>
      </w:r>
      <w:r>
        <w:instrText xml:space="preserve"> REF _Ref165036679 \r \h </w:instrText>
      </w:r>
      <w:r>
        <w:fldChar w:fldCharType="separate"/>
      </w:r>
      <w:r>
        <w:t>Chapter 4</w:t>
      </w:r>
      <w:r>
        <w:fldChar w:fldCharType="end"/>
      </w:r>
      <w:r>
        <w:t>).</w:t>
      </w:r>
    </w:p>
    <w:p w14:paraId="051BB1EB" w14:textId="599BDF7D" w:rsidR="00602B3A" w:rsidRDefault="00602B3A" w:rsidP="00602B3A">
      <w:r w:rsidRPr="00602B3A">
        <w:rPr>
          <w:b/>
          <w:bCs/>
        </w:rPr>
        <w:t>Tools.</w:t>
      </w:r>
      <w:r>
        <w:t xml:space="preserve"> The same operations as the tools menu. The last used tool is shown.</w:t>
      </w:r>
    </w:p>
    <w:p w14:paraId="047E85CC" w14:textId="13DE4AA4" w:rsidR="00602B3A" w:rsidRDefault="00602B3A" w:rsidP="00602B3A">
      <w:r w:rsidRPr="00602B3A">
        <w:rPr>
          <w:b/>
          <w:bCs/>
        </w:rPr>
        <w:t>Undo.</w:t>
      </w:r>
      <w:r>
        <w:t xml:space="preserve"> Revert one step of previous operations.</w:t>
      </w:r>
    </w:p>
    <w:p w14:paraId="2E63F0D0" w14:textId="5E7F7823" w:rsidR="00602B3A" w:rsidRDefault="00602B3A" w:rsidP="00602B3A">
      <w:r w:rsidRPr="00602B3A">
        <w:rPr>
          <w:b/>
          <w:bCs/>
        </w:rPr>
        <w:t>Redo.</w:t>
      </w:r>
      <w:r>
        <w:t xml:space="preserve"> Reapply one step of operations reverted by undo.</w:t>
      </w:r>
    </w:p>
    <w:p w14:paraId="1BCFC78C" w14:textId="77777777" w:rsidR="00602B3A" w:rsidRDefault="00602B3A" w:rsidP="00602B3A">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t>Chapter 23</w:t>
      </w:r>
      <w:r>
        <w:fldChar w:fldCharType="end"/>
      </w:r>
      <w:r>
        <w:t>).</w:t>
      </w:r>
    </w:p>
    <w:p w14:paraId="427EE612" w14:textId="66274F92" w:rsidR="0003439C" w:rsidRDefault="00602B3A" w:rsidP="00602B3A">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E620C5">
      <w:pPr>
        <w:pStyle w:val="Heading1"/>
        <w:jc w:val="both"/>
      </w:pPr>
      <w:bookmarkStart w:id="44" w:name="_Toc406575216"/>
      <w:bookmarkStart w:id="45" w:name="_Toc406755646"/>
      <w:bookmarkStart w:id="46" w:name="_Toc406770719"/>
      <w:bookmarkStart w:id="47" w:name="_Ref428197245"/>
      <w:bookmarkStart w:id="48" w:name="_Ref497393057"/>
      <w:bookmarkStart w:id="49" w:name="_Ref509915138"/>
      <w:bookmarkStart w:id="50" w:name="_Ref17814329"/>
      <w:bookmarkStart w:id="51" w:name="_Ref22637364"/>
      <w:bookmarkStart w:id="52" w:name="_Ref40087960"/>
      <w:bookmarkStart w:id="53" w:name="_Ref40088215"/>
      <w:bookmarkStart w:id="54" w:name="_Ref124259705"/>
      <w:bookmarkStart w:id="55" w:name="_Ref124259849"/>
      <w:bookmarkStart w:id="56" w:name="_Ref130208799"/>
      <w:bookmarkStart w:id="57" w:name="_Toc141109404"/>
      <w:bookmarkStart w:id="58" w:name="_Ref165036679"/>
      <w:r w:rsidRPr="00454EF4">
        <w:lastRenderedPageBreak/>
        <w:t>Load Data</w:t>
      </w:r>
      <w:bookmarkEnd w:id="44"/>
      <w:bookmarkEnd w:id="45"/>
      <w:bookmarkEnd w:id="46"/>
      <w:bookmarkEnd w:id="47"/>
      <w:bookmarkEnd w:id="48"/>
      <w:bookmarkEnd w:id="49"/>
      <w:bookmarkEnd w:id="50"/>
      <w:bookmarkEnd w:id="51"/>
      <w:bookmarkEnd w:id="52"/>
      <w:bookmarkEnd w:id="53"/>
      <w:bookmarkEnd w:id="54"/>
      <w:bookmarkEnd w:id="55"/>
      <w:bookmarkEnd w:id="56"/>
      <w:bookmarkEnd w:id="57"/>
      <w:r w:rsidR="00602B3A">
        <w:t xml:space="preserve"> Sets</w:t>
      </w:r>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2" w:name="_Toc141109405"/>
      <w:r w:rsidRPr="0092002C">
        <w:t>Volume Data</w:t>
      </w:r>
      <w:bookmarkEnd w:id="59"/>
      <w:bookmarkEnd w:id="60"/>
      <w:bookmarkEnd w:id="61"/>
      <w:bookmarkEnd w:id="62"/>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1"/>
                    <a:stretch>
                      <a:fillRect/>
                    </a:stretch>
                  </pic:blipFill>
                  <pic:spPr bwMode="auto">
                    <a:xfrm>
                      <a:off x="0" y="0"/>
                      <a:ext cx="3225133" cy="2901100"/>
                    </a:xfrm>
                    <a:prstGeom prst="rect">
                      <a:avLst/>
                    </a:prstGeom>
                    <a:noFill/>
                    <a:ln>
                      <a:noFill/>
                    </a:ln>
                  </pic:spPr>
                </pic:pic>
              </a:graphicData>
            </a:graphic>
          </wp:inline>
        </w:drawing>
      </w:r>
    </w:p>
    <w:p w14:paraId="7EF7D3CD" w14:textId="3443FB7E" w:rsidR="002B06A6" w:rsidRDefault="002B06A6" w:rsidP="001D49FD">
      <w:pPr>
        <w:pStyle w:val="Caption"/>
        <w:jc w:val="center"/>
      </w:pPr>
      <w:bookmarkStart w:id="63" w:name="_Ref406489482"/>
      <w:bookmarkStart w:id="64" w:name="_Ref406489471"/>
      <w:bookmarkStart w:id="65" w:name="_Toc141109521"/>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63"/>
      <w:r w:rsidR="00C50376">
        <w:rPr>
          <w:noProof/>
        </w:rPr>
        <w:t>.</w:t>
      </w:r>
      <w:r>
        <w:t xml:space="preserve"> Load a Z-stack sequence.</w:t>
      </w:r>
      <w:bookmarkEnd w:id="64"/>
      <w:bookmarkEnd w:id="65"/>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Multiple Z sections, multiple channels;</w:t>
            </w:r>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Multiple Z sections, multiple channels;</w:t>
            </w:r>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42"/>
                    <a:stretch>
                      <a:fillRect/>
                    </a:stretch>
                  </pic:blipFill>
                  <pic:spPr bwMode="auto">
                    <a:xfrm>
                      <a:off x="0" y="0"/>
                      <a:ext cx="3041224" cy="3030303"/>
                    </a:xfrm>
                    <a:prstGeom prst="rect">
                      <a:avLst/>
                    </a:prstGeom>
                    <a:noFill/>
                    <a:ln>
                      <a:noFill/>
                    </a:ln>
                  </pic:spPr>
                </pic:pic>
              </a:graphicData>
            </a:graphic>
          </wp:inline>
        </w:drawing>
      </w:r>
    </w:p>
    <w:p w14:paraId="0244F668" w14:textId="25057974" w:rsidR="00EC1378" w:rsidRDefault="00EC1378" w:rsidP="00AA1E82">
      <w:pPr>
        <w:pStyle w:val="Caption"/>
        <w:jc w:val="center"/>
      </w:pPr>
      <w:bookmarkStart w:id="66" w:name="_Toc141109522"/>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381221">
      <w:pPr>
        <w:pStyle w:val="Heading3"/>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3"/>
                    <a:stretch>
                      <a:fillRect/>
                    </a:stretch>
                  </pic:blipFill>
                  <pic:spPr>
                    <a:xfrm>
                      <a:off x="0" y="0"/>
                      <a:ext cx="3063240" cy="2670048"/>
                    </a:xfrm>
                    <a:prstGeom prst="rect">
                      <a:avLst/>
                    </a:prstGeom>
                  </pic:spPr>
                </pic:pic>
              </a:graphicData>
            </a:graphic>
          </wp:inline>
        </w:drawing>
      </w:r>
    </w:p>
    <w:p w14:paraId="690FBC8E" w14:textId="744427C3" w:rsidR="001B4044" w:rsidRDefault="001B4044" w:rsidP="001B4044">
      <w:pPr>
        <w:pStyle w:val="Caption"/>
        <w:jc w:val="center"/>
      </w:pPr>
      <w:bookmarkStart w:id="67" w:name="_Toc141109523"/>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rPr>
          <w:noProof/>
        </w:rPr>
        <w:t>.</w:t>
      </w:r>
      <w:r>
        <w:t xml:space="preserve"> Load a series from LIF.</w:t>
      </w:r>
      <w:bookmarkEnd w:id="67"/>
    </w:p>
    <w:p w14:paraId="49306649" w14:textId="0A987758"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1C2AE9">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68" w:name="_Toc141109406"/>
      <w:r>
        <w:t xml:space="preserve">ImageJ </w:t>
      </w:r>
      <w:r w:rsidR="006727AD">
        <w:t>&amp; Bioformats Plugin</w:t>
      </w:r>
      <w:bookmarkEnd w:id="68"/>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69" w:name="_Toc406575218"/>
      <w:bookmarkStart w:id="70" w:name="_Toc406755648"/>
      <w:bookmarkStart w:id="71" w:name="_Toc406770721"/>
      <w:bookmarkStart w:id="72" w:name="_Toc141109407"/>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28286136" w:rsidR="006D733A" w:rsidRDefault="009E7AF0"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Ref76480192"/>
      <w:bookmarkStart w:id="81" w:name="_Ref90290457"/>
      <w:bookmarkStart w:id="82" w:name="_Toc141109408"/>
      <w:r>
        <w:lastRenderedPageBreak/>
        <w:t xml:space="preserve">Manage </w:t>
      </w:r>
      <w:r w:rsidR="00DF38B9" w:rsidRPr="00DF38B9">
        <w:t>Data Sets</w:t>
      </w:r>
      <w:bookmarkEnd w:id="73"/>
      <w:bookmarkEnd w:id="74"/>
      <w:bookmarkEnd w:id="75"/>
      <w:bookmarkEnd w:id="76"/>
      <w:bookmarkEnd w:id="77"/>
      <w:bookmarkEnd w:id="78"/>
      <w:bookmarkEnd w:id="79"/>
      <w:bookmarkEnd w:id="80"/>
      <w:bookmarkEnd w:id="81"/>
      <w:bookmarkEnd w:id="82"/>
    </w:p>
    <w:p w14:paraId="5FB0C77A" w14:textId="245B810B"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DD3F79">
      <w:pPr>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6"/>
                    <a:stretch>
                      <a:fillRect/>
                    </a:stretch>
                  </pic:blipFill>
                  <pic:spPr bwMode="auto">
                    <a:xfrm>
                      <a:off x="0" y="0"/>
                      <a:ext cx="3189372" cy="1884091"/>
                    </a:xfrm>
                    <a:prstGeom prst="rect">
                      <a:avLst/>
                    </a:prstGeom>
                    <a:noFill/>
                    <a:ln>
                      <a:noFill/>
                    </a:ln>
                  </pic:spPr>
                </pic:pic>
              </a:graphicData>
            </a:graphic>
          </wp:inline>
        </w:drawing>
      </w:r>
    </w:p>
    <w:p w14:paraId="2BAAE3E2" w14:textId="7AC37A2A" w:rsidR="00DF38B9" w:rsidRDefault="00DF38B9" w:rsidP="00DD3F79">
      <w:pPr>
        <w:pStyle w:val="Caption"/>
        <w:jc w:val="center"/>
      </w:pPr>
      <w:bookmarkStart w:id="83" w:name="_Ref406492246"/>
      <w:bookmarkStart w:id="84" w:name="_Toc141109524"/>
      <w:r>
        <w:t xml:space="preserve">Figure </w:t>
      </w:r>
      <w:r>
        <w:fldChar w:fldCharType="begin"/>
      </w:r>
      <w:r>
        <w:instrText xml:space="preserve"> STYLEREF 1 \s </w:instrText>
      </w:r>
      <w:r>
        <w:fldChar w:fldCharType="separate"/>
      </w:r>
      <w:r w:rsidR="001C2AE9">
        <w:rPr>
          <w:noProof/>
        </w:rPr>
        <w:t>5</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83"/>
      <w:r w:rsidR="00C50376">
        <w:rPr>
          <w:noProof/>
        </w:rPr>
        <w:t>.</w:t>
      </w:r>
      <w:r>
        <w:t xml:space="preserve"> Dataset panel.</w:t>
      </w:r>
      <w:bookmarkEnd w:id="84"/>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50"/>
                    <a:stretch>
                      <a:fillRect/>
                    </a:stretch>
                  </pic:blipFill>
                  <pic:spPr>
                    <a:xfrm>
                      <a:off x="0" y="0"/>
                      <a:ext cx="3364872" cy="3026800"/>
                    </a:xfrm>
                    <a:prstGeom prst="rect">
                      <a:avLst/>
                    </a:prstGeom>
                  </pic:spPr>
                </pic:pic>
              </a:graphicData>
            </a:graphic>
          </wp:inline>
        </w:drawing>
      </w:r>
    </w:p>
    <w:p w14:paraId="48735B7F" w14:textId="38728AE1" w:rsidR="00591971" w:rsidRDefault="00591971" w:rsidP="00DD3F79">
      <w:pPr>
        <w:pStyle w:val="Caption"/>
        <w:jc w:val="center"/>
      </w:pPr>
      <w:bookmarkStart w:id="85" w:name="_Ref497318526"/>
      <w:bookmarkStart w:id="86" w:name="_Toc141109525"/>
      <w:r>
        <w:t xml:space="preserve">Figure </w:t>
      </w:r>
      <w:r>
        <w:fldChar w:fldCharType="begin"/>
      </w:r>
      <w:r>
        <w:instrText xml:space="preserve"> STYLEREF 1 \s </w:instrText>
      </w:r>
      <w:r>
        <w:fldChar w:fldCharType="separate"/>
      </w:r>
      <w:r w:rsidR="001C2AE9">
        <w:rPr>
          <w:noProof/>
        </w:rPr>
        <w:t>5</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85"/>
      <w:r>
        <w:rPr>
          <w:noProof/>
        </w:rPr>
        <w:t>.</w:t>
      </w:r>
      <w:r>
        <w:t xml:space="preserve"> </w:t>
      </w:r>
      <w:r w:rsidR="006E5C44">
        <w:t>Save volume dialog</w:t>
      </w:r>
      <w:r>
        <w:t>.</w:t>
      </w:r>
      <w:bookmarkEnd w:id="86"/>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41B380FF" w:rsidR="005011BE" w:rsidRDefault="005011BE" w:rsidP="00E620C5">
      <w:pPr>
        <w:pStyle w:val="Heading1"/>
        <w:jc w:val="both"/>
      </w:pPr>
      <w:bookmarkStart w:id="87" w:name="_Toc406575220"/>
      <w:bookmarkStart w:id="88" w:name="_Toc406755650"/>
      <w:bookmarkStart w:id="89" w:name="_Toc406770723"/>
      <w:bookmarkStart w:id="90" w:name="_Ref428360892"/>
      <w:bookmarkStart w:id="91" w:name="_Ref485724839"/>
      <w:bookmarkStart w:id="92" w:name="_Toc141109409"/>
      <w:r w:rsidRPr="005011BE">
        <w:lastRenderedPageBreak/>
        <w:t>Workspace</w:t>
      </w:r>
      <w:bookmarkEnd w:id="87"/>
      <w:bookmarkEnd w:id="88"/>
      <w:bookmarkEnd w:id="89"/>
      <w:bookmarkEnd w:id="90"/>
      <w:bookmarkEnd w:id="91"/>
      <w:bookmarkEnd w:id="92"/>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5"/>
                    <a:stretch>
                      <a:fillRect/>
                    </a:stretch>
                  </pic:blipFill>
                  <pic:spPr bwMode="auto">
                    <a:xfrm>
                      <a:off x="0" y="0"/>
                      <a:ext cx="3182112" cy="1883664"/>
                    </a:xfrm>
                    <a:prstGeom prst="rect">
                      <a:avLst/>
                    </a:prstGeom>
                    <a:noFill/>
                    <a:ln>
                      <a:noFill/>
                    </a:ln>
                  </pic:spPr>
                </pic:pic>
              </a:graphicData>
            </a:graphic>
          </wp:inline>
        </w:drawing>
      </w:r>
    </w:p>
    <w:p w14:paraId="22DC00BF" w14:textId="6871CAB1" w:rsidR="005A6FC8" w:rsidRDefault="005A6FC8" w:rsidP="00DD3F79">
      <w:pPr>
        <w:pStyle w:val="Caption"/>
        <w:jc w:val="center"/>
      </w:pPr>
      <w:bookmarkStart w:id="93" w:name="_Ref406494076"/>
      <w:bookmarkStart w:id="94" w:name="_Toc141109526"/>
      <w:r>
        <w:t xml:space="preserve">Figure </w:t>
      </w:r>
      <w:r>
        <w:fldChar w:fldCharType="begin"/>
      </w:r>
      <w:r>
        <w:instrText xml:space="preserve"> STYLEREF 1 \s </w:instrText>
      </w:r>
      <w:r>
        <w:fldChar w:fldCharType="separate"/>
      </w:r>
      <w:r w:rsidR="001C2AE9">
        <w:rPr>
          <w:noProof/>
        </w:rPr>
        <w:t>6</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93"/>
      <w:r w:rsidR="00C50376">
        <w:rPr>
          <w:noProof/>
        </w:rPr>
        <w:t>.</w:t>
      </w:r>
      <w:r>
        <w:t xml:space="preserve"> Workspace panel.</w:t>
      </w:r>
      <w:bookmarkEnd w:id="94"/>
    </w:p>
    <w:p w14:paraId="608A4EEB" w14:textId="0325756E" w:rsidR="005A6FC8" w:rsidRDefault="003C6FA7" w:rsidP="0092002C">
      <w:pPr>
        <w:pStyle w:val="Heading2"/>
      </w:pPr>
      <w:bookmarkStart w:id="95" w:name="_Toc406575221"/>
      <w:bookmarkStart w:id="96" w:name="_Toc406755651"/>
      <w:bookmarkStart w:id="97" w:name="_Toc406770724"/>
      <w:bookmarkStart w:id="98" w:name="_Toc141109410"/>
      <w:r>
        <w:t>Toolbar I</w:t>
      </w:r>
      <w:r w:rsidR="00BC58E5">
        <w:t>cons</w:t>
      </w:r>
      <w:bookmarkEnd w:id="95"/>
      <w:bookmarkEnd w:id="96"/>
      <w:bookmarkEnd w:id="97"/>
      <w:bookmarkEnd w:id="98"/>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99" w:name="_Toc406575222"/>
      <w:bookmarkStart w:id="100" w:name="_Toc406755652"/>
      <w:bookmarkStart w:id="101" w:name="_Toc406770725"/>
      <w:bookmarkStart w:id="102" w:name="_Toc141109411"/>
      <w:r>
        <w:lastRenderedPageBreak/>
        <w:t xml:space="preserve">Context Menu </w:t>
      </w:r>
      <w:r w:rsidR="007A5EBA">
        <w:t>Commands</w:t>
      </w:r>
      <w:bookmarkEnd w:id="99"/>
      <w:bookmarkEnd w:id="100"/>
      <w:bookmarkEnd w:id="101"/>
      <w:bookmarkEnd w:id="1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64824E91" w:rsidR="00394F46" w:rsidRPr="00DA3DA8" w:rsidRDefault="002C4755" w:rsidP="00E620C5">
      <w:pPr>
        <w:pStyle w:val="Heading1"/>
        <w:jc w:val="both"/>
      </w:pPr>
      <w:bookmarkStart w:id="103" w:name="_Toc406575223"/>
      <w:bookmarkStart w:id="104" w:name="_Toc406755653"/>
      <w:bookmarkStart w:id="105" w:name="_Toc406770726"/>
      <w:bookmarkStart w:id="106" w:name="_Ref433192595"/>
      <w:bookmarkStart w:id="107" w:name="_Ref433193493"/>
      <w:bookmarkStart w:id="108" w:name="_Ref448313623"/>
      <w:bookmarkStart w:id="109" w:name="_Ref464135565"/>
      <w:bookmarkStart w:id="110" w:name="_Ref497392962"/>
      <w:bookmarkStart w:id="111" w:name="_Ref509917189"/>
      <w:bookmarkStart w:id="112" w:name="_Ref520376393"/>
      <w:bookmarkStart w:id="113" w:name="_Ref17813858"/>
      <w:bookmarkStart w:id="114" w:name="_Ref17815343"/>
      <w:bookmarkStart w:id="115" w:name="_Ref22649674"/>
      <w:bookmarkStart w:id="116" w:name="_Ref29478583"/>
      <w:bookmarkStart w:id="117" w:name="_Ref29559711"/>
      <w:bookmarkStart w:id="118" w:name="_Ref40089027"/>
      <w:bookmarkStart w:id="119" w:name="_Ref123207985"/>
      <w:bookmarkStart w:id="120" w:name="_Toc141109412"/>
      <w:bookmarkStart w:id="121" w:name="_Ref164953455"/>
      <w:r w:rsidRPr="00DA3DA8">
        <w:lastRenderedPageBreak/>
        <w:t>Render View</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0EA4FF02">
            <wp:extent cx="5770878" cy="3246118"/>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9"/>
                    <a:stretch>
                      <a:fillRect/>
                    </a:stretch>
                  </pic:blipFill>
                  <pic:spPr bwMode="auto">
                    <a:xfrm>
                      <a:off x="0" y="0"/>
                      <a:ext cx="5770878" cy="3246118"/>
                    </a:xfrm>
                    <a:prstGeom prst="rect">
                      <a:avLst/>
                    </a:prstGeom>
                    <a:noFill/>
                    <a:ln>
                      <a:noFill/>
                    </a:ln>
                  </pic:spPr>
                </pic:pic>
              </a:graphicData>
            </a:graphic>
          </wp:inline>
        </w:drawing>
      </w:r>
    </w:p>
    <w:p w14:paraId="4A5C5D70" w14:textId="41301C63" w:rsidR="00BC49EA" w:rsidRDefault="00BC49EA" w:rsidP="00DD3F79">
      <w:pPr>
        <w:pStyle w:val="Caption"/>
        <w:jc w:val="center"/>
      </w:pPr>
      <w:bookmarkStart w:id="122" w:name="_Ref406501776"/>
      <w:bookmarkStart w:id="123" w:name="_Ref406589078"/>
      <w:bookmarkStart w:id="124" w:name="_Ref406588941"/>
      <w:bookmarkStart w:id="125" w:name="_Toc141109527"/>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22"/>
      <w:bookmarkEnd w:id="123"/>
      <w:r>
        <w:t>. Multiple render views in FluoRender.</w:t>
      </w:r>
      <w:bookmarkEnd w:id="124"/>
      <w:bookmarkEnd w:id="125"/>
    </w:p>
    <w:p w14:paraId="3954B90B" w14:textId="206F077C" w:rsidR="00115F1F" w:rsidRDefault="00115F1F" w:rsidP="0092002C">
      <w:pPr>
        <w:pStyle w:val="Heading2"/>
      </w:pPr>
      <w:bookmarkStart w:id="126" w:name="_Toc406575224"/>
      <w:bookmarkStart w:id="127" w:name="_Toc406755654"/>
      <w:bookmarkStart w:id="128" w:name="_Toc406770727"/>
      <w:bookmarkStart w:id="129" w:name="_Toc141109413"/>
      <w:r>
        <w:t>Multi-view Management</w:t>
      </w:r>
      <w:bookmarkEnd w:id="126"/>
      <w:bookmarkEnd w:id="127"/>
      <w:bookmarkEnd w:id="128"/>
      <w:bookmarkEnd w:id="129"/>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0" w:name="_Toc406575225"/>
      <w:bookmarkStart w:id="131" w:name="_Toc406755655"/>
      <w:bookmarkStart w:id="132" w:name="_Toc406770728"/>
      <w:bookmarkStart w:id="133" w:name="_Toc141109414"/>
      <w:r>
        <w:lastRenderedPageBreak/>
        <w:t>Interactions</w:t>
      </w:r>
      <w:bookmarkEnd w:id="130"/>
      <w:bookmarkEnd w:id="131"/>
      <w:bookmarkEnd w:id="132"/>
      <w:bookmarkEnd w:id="133"/>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3F77FEA8"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rotation sliders. The first mode is the </w:t>
      </w:r>
      <w:r w:rsidR="009E7AF0">
        <w:t>jog</w:t>
      </w:r>
      <w:r w:rsidR="0031570F">
        <w:t xml:space="preserve">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81221">
      <w:pPr>
        <w:pStyle w:val="Heading3"/>
      </w:pPr>
      <w:r>
        <w:t>AOV</w:t>
      </w:r>
      <w:r w:rsidR="007F1D13">
        <w:t xml:space="preserve"> (</w:t>
      </w:r>
      <w:r w:rsidR="005066DE">
        <w:t>Perspective Angle</w:t>
      </w:r>
      <w:r w:rsidR="007F1D13">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4" w:name="_Toc406575226"/>
      <w:bookmarkStart w:id="135" w:name="_Toc406755656"/>
      <w:bookmarkStart w:id="136" w:name="_Toc406770729"/>
      <w:bookmarkStart w:id="137" w:name="_Toc141109415"/>
      <w:r>
        <w:t>Channel Intermixing Methods</w:t>
      </w:r>
      <w:bookmarkEnd w:id="134"/>
      <w:bookmarkEnd w:id="135"/>
      <w:bookmarkEnd w:id="136"/>
      <w:bookmarkEnd w:id="137"/>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1D617C0" w:rsidR="0070560E" w:rsidRDefault="0070560E" w:rsidP="00DD3F79">
      <w:pPr>
        <w:pStyle w:val="Caption"/>
        <w:jc w:val="center"/>
      </w:pPr>
      <w:bookmarkStart w:id="138" w:name="_Ref406509387"/>
      <w:bookmarkStart w:id="139" w:name="_Toc141109528"/>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138"/>
      <w:r w:rsidR="00C50376">
        <w:t>. Channel intermixing modes</w:t>
      </w:r>
      <w:r>
        <w:t>.</w:t>
      </w:r>
      <w:bookmarkEnd w:id="139"/>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0" w:name="_Toc406575227"/>
      <w:bookmarkStart w:id="141" w:name="_Toc406755657"/>
      <w:bookmarkStart w:id="142" w:name="_Toc406770730"/>
      <w:bookmarkStart w:id="143" w:name="_Toc141109416"/>
      <w:r>
        <w:lastRenderedPageBreak/>
        <w:t xml:space="preserve">Render View </w:t>
      </w:r>
      <w:r w:rsidR="00B601B0">
        <w:t>Settings</w:t>
      </w:r>
      <w:bookmarkEnd w:id="140"/>
      <w:bookmarkEnd w:id="141"/>
      <w:bookmarkEnd w:id="142"/>
      <w:bookmarkEnd w:id="143"/>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5E4A2578"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isplays a scalebar at the bottom margin of 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E96CE9" w:rsidR="00FB13B4" w:rsidRDefault="00425DE1" w:rsidP="00E620C5">
      <w:pPr>
        <w:jc w:val="both"/>
      </w:pPr>
      <w:r>
        <w:pict w14:anchorId="6E49CBCE">
          <v:shape id="_x0000_i1033" type="#_x0000_t75" style="width:12.75pt;height:12.75pt;visibility:visible;mso-wrap-style:square">
            <v:imagedata r:id="rId85"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425DE1" w:rsidP="00E620C5">
      <w:pPr>
        <w:jc w:val="both"/>
      </w:pPr>
      <w:r>
        <w:lastRenderedPageBreak/>
        <w:pict w14:anchorId="6490D41F">
          <v:shape id="_x0000_i1034" type="#_x0000_t75" style="width:10.05pt;height:10.05pt;visibility:visible;mso-wrap-style:square">
            <v:imagedata r:id="rId86"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4" w:name="_Toc141109417"/>
      <w:r>
        <w:t>Capturing Render View</w:t>
      </w:r>
      <w:bookmarkEnd w:id="144"/>
    </w:p>
    <w:p w14:paraId="09A4D3FD" w14:textId="679EEB1B" w:rsidR="00C34AFF" w:rsidRDefault="009E7AF0" w:rsidP="00E620C5">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rsidRPr="009E7AF0">
        <w:rPr>
          <w:b/>
          <w:bCs/>
        </w:rPr>
        <w:t>Capture.</w:t>
      </w:r>
      <w:r>
        <w:t xml:space="preserve"> </w:t>
      </w:r>
      <w:r w:rsidR="0053460F">
        <w:t>Click the “</w:t>
      </w:r>
      <w:r>
        <w:t>camera</w:t>
      </w:r>
      <w:r w:rsidR="0053460F">
        <w:t>”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9"/>
                    <a:stretch>
                      <a:fillRect/>
                    </a:stretch>
                  </pic:blipFill>
                  <pic:spPr>
                    <a:xfrm>
                      <a:off x="0" y="0"/>
                      <a:ext cx="3358243" cy="2685653"/>
                    </a:xfrm>
                    <a:prstGeom prst="rect">
                      <a:avLst/>
                    </a:prstGeom>
                  </pic:spPr>
                </pic:pic>
              </a:graphicData>
            </a:graphic>
          </wp:inline>
        </w:drawing>
      </w:r>
    </w:p>
    <w:p w14:paraId="0858ECB4" w14:textId="739AE0F4" w:rsidR="00C34AFF" w:rsidRDefault="00C34AFF" w:rsidP="00DD3F79">
      <w:pPr>
        <w:pStyle w:val="Caption"/>
        <w:jc w:val="center"/>
      </w:pPr>
      <w:bookmarkStart w:id="145" w:name="_Ref448757674"/>
      <w:bookmarkStart w:id="146" w:name="_Toc141109529"/>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145"/>
      <w:r>
        <w:t>. Save captured image dialog.</w:t>
      </w:r>
      <w:bookmarkEnd w:id="146"/>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7" w:name="_Toc141109418"/>
      <w:r>
        <w:t>Full Screen Mode</w:t>
      </w:r>
      <w:r w:rsidR="00D17C8C">
        <w:t xml:space="preserve"> (Microsoft Windows Only)</w:t>
      </w:r>
      <w:bookmarkEnd w:id="147"/>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48" w:name="_Toc141109419"/>
      <w:r>
        <w:t>Standard Orthographic Views</w:t>
      </w:r>
      <w:bookmarkEnd w:id="148"/>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341267F" w:rsidR="0075635A" w:rsidRDefault="0075635A" w:rsidP="00E620C5">
      <w:pPr>
        <w:pStyle w:val="Heading1"/>
        <w:jc w:val="both"/>
      </w:pPr>
      <w:bookmarkStart w:id="149" w:name="_Toc406575228"/>
      <w:bookmarkStart w:id="150" w:name="_Toc406755658"/>
      <w:bookmarkStart w:id="151" w:name="_Ref406770169"/>
      <w:bookmarkStart w:id="152" w:name="_Toc406770731"/>
      <w:bookmarkStart w:id="153" w:name="_Ref428196672"/>
      <w:bookmarkStart w:id="154" w:name="_Ref428196684"/>
      <w:bookmarkStart w:id="155" w:name="_Ref428197006"/>
      <w:bookmarkStart w:id="156" w:name="_Ref428358952"/>
      <w:bookmarkStart w:id="157" w:name="_Ref448314485"/>
      <w:bookmarkStart w:id="158" w:name="_Ref448912971"/>
      <w:bookmarkStart w:id="159" w:name="_Ref520377247"/>
      <w:bookmarkStart w:id="160" w:name="_Ref17815222"/>
      <w:bookmarkStart w:id="161" w:name="_Ref17815783"/>
      <w:bookmarkStart w:id="162" w:name="_Ref90297641"/>
      <w:bookmarkStart w:id="163" w:name="_Ref123206452"/>
      <w:bookmarkStart w:id="164" w:name="_Ref124342786"/>
      <w:bookmarkStart w:id="165" w:name="_Toc141109420"/>
      <w:bookmarkStart w:id="166" w:name="_Ref164955594"/>
      <w:r>
        <w:lastRenderedPageBreak/>
        <w:t>Volume Properties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37F1D99" w14:textId="15525F39" w:rsidR="001B7002" w:rsidRDefault="001B7002" w:rsidP="00E620C5">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show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4A07454E">
            <wp:extent cx="6547104" cy="1764792"/>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3"/>
                    <a:stretch>
                      <a:fillRect/>
                    </a:stretch>
                  </pic:blipFill>
                  <pic:spPr bwMode="auto">
                    <a:xfrm>
                      <a:off x="0" y="0"/>
                      <a:ext cx="6547104" cy="1764792"/>
                    </a:xfrm>
                    <a:prstGeom prst="rect">
                      <a:avLst/>
                    </a:prstGeom>
                    <a:noFill/>
                    <a:ln>
                      <a:noFill/>
                    </a:ln>
                  </pic:spPr>
                </pic:pic>
              </a:graphicData>
            </a:graphic>
          </wp:inline>
        </w:drawing>
      </w:r>
    </w:p>
    <w:p w14:paraId="1B620F87" w14:textId="07845BA3" w:rsidR="0000555A" w:rsidRDefault="001B7002" w:rsidP="00DD3F79">
      <w:pPr>
        <w:pStyle w:val="Caption"/>
        <w:jc w:val="center"/>
      </w:pPr>
      <w:bookmarkStart w:id="167" w:name="_Ref406575957"/>
      <w:bookmarkStart w:id="168" w:name="_Toc141109530"/>
      <w:r>
        <w:t xml:space="preserve">Figure </w:t>
      </w:r>
      <w:r>
        <w:fldChar w:fldCharType="begin"/>
      </w:r>
      <w:r>
        <w:instrText xml:space="preserve"> STYLEREF 1 \s </w:instrText>
      </w:r>
      <w:r>
        <w:fldChar w:fldCharType="separate"/>
      </w:r>
      <w:r w:rsidR="001C2AE9">
        <w:rPr>
          <w:noProof/>
        </w:rPr>
        <w:t>8</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67"/>
      <w:r>
        <w:t>. Volume properties.</w:t>
      </w:r>
      <w:bookmarkEnd w:id="168"/>
    </w:p>
    <w:p w14:paraId="11461070" w14:textId="0B5EFFF5" w:rsidR="00D1082B" w:rsidRDefault="00D1082B" w:rsidP="0092002C">
      <w:pPr>
        <w:pStyle w:val="Heading2"/>
      </w:pPr>
      <w:bookmarkStart w:id="169" w:name="_Toc406755659"/>
      <w:bookmarkStart w:id="170" w:name="_Toc406770732"/>
      <w:bookmarkStart w:id="171" w:name="_Toc141109421"/>
      <w:r>
        <w:t>Transfer Function Settings</w:t>
      </w:r>
      <w:bookmarkEnd w:id="169"/>
      <w:bookmarkEnd w:id="170"/>
      <w:bookmarkEnd w:id="171"/>
    </w:p>
    <w:p w14:paraId="76744484" w14:textId="096502B0" w:rsidR="00991DDE" w:rsidRDefault="00991DDE" w:rsidP="00E620C5">
      <w:pPr>
        <w:jc w:val="both"/>
      </w:pPr>
      <w:r>
        <w:t>A transfer function determines how intensity values from the original volume are mapped (or transferred) to colors that can be viewed on screen with the help of rendering techniques.</w:t>
      </w:r>
    </w:p>
    <w:p w14:paraId="77F035EF" w14:textId="7B3151C9" w:rsidR="009E7AF0" w:rsidRPr="00991DDE" w:rsidRDefault="009E7AF0" w:rsidP="00E620C5">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fldChar w:fldCharType="begin"/>
      </w:r>
      <w:r>
        <w:instrText xml:space="preserve"> REF _Ref123207232 \r \h </w:instrText>
      </w:r>
      <w:r>
        <w:fldChar w:fldCharType="separate"/>
      </w:r>
      <w:r>
        <w:t>Chapter 23</w:t>
      </w:r>
      <w:r>
        <w:fldChar w:fldCharType="end"/>
      </w:r>
      <w:r>
        <w:t xml:space="preserve">). The available options of a multi-function button in the volume property panel </w:t>
      </w:r>
      <w:r w:rsidR="000C5FBD">
        <w:t>include</w:t>
      </w:r>
      <w:r>
        <w:t xml:space="preserve"> synchronize the value through channels in a group, allow scrolling the mouse wheel to change the value in the render view, apply the default setting for the value, apply machine-learning predicted setting for the value, undo one step of changes to the value, and enable or disable the setting of the value.</w:t>
      </w:r>
    </w:p>
    <w:p w14:paraId="50B11A44" w14:textId="44B2730C"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lastRenderedPageBreak/>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B8BF524" w:rsidR="00D1082B" w:rsidRDefault="00D1082B" w:rsidP="00E620C5">
      <w:pPr>
        <w:jc w:val="both"/>
      </w:pPr>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5E0FCBA8" w:rsidR="00D1082B" w:rsidRDefault="00D1082B" w:rsidP="00E620C5">
      <w:pPr>
        <w:jc w:val="both"/>
      </w:pPr>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and 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2CC06FA0" w:rsidR="002339A6" w:rsidRDefault="002339A6" w:rsidP="00E620C5">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DD18A6F" w:rsidR="00F24021" w:rsidRDefault="00F24021" w:rsidP="00E620C5">
      <w:pPr>
        <w:jc w:val="both"/>
      </w:pPr>
      <w:r w:rsidRPr="00F24021">
        <w:rPr>
          <w:b/>
        </w:rPr>
        <w:lastRenderedPageBreak/>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r w:rsidR="009E7AF0">
        <w:t xml:space="preserve"> When the low and values are linked by clicking the link button, the distance between the two values will be maintained when dragging the thumbs on the slider.</w:t>
      </w:r>
    </w:p>
    <w:p w14:paraId="0A9B1263" w14:textId="34668EE5" w:rsidR="00A5531B" w:rsidRDefault="00425DE1" w:rsidP="00E620C5">
      <w:pPr>
        <w:spacing w:after="120"/>
        <w:jc w:val="both"/>
      </w:pPr>
      <w:r>
        <w:pict w14:anchorId="734B1097">
          <v:shape id="_x0000_i1035" type="#_x0000_t75" style="width:12.75pt;height:12.75pt;visibility:visible;mso-wrap-style:square">
            <v:imagedata r:id="rId85"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E620C5">
            <w:pPr>
              <w:jc w:val="both"/>
            </w:pPr>
            <w:r>
              <w:t>Z value</w:t>
            </w:r>
          </w:p>
        </w:tc>
      </w:tr>
      <w:tr w:rsidR="00990DC3" w14:paraId="19047EFE" w14:textId="77777777" w:rsidTr="00EF7806">
        <w:tc>
          <w:tcPr>
            <w:tcW w:w="1620" w:type="dxa"/>
          </w:tcPr>
          <w:p w14:paraId="6F288B00" w14:textId="59F2771C" w:rsidR="00990DC3" w:rsidRDefault="00990DC3" w:rsidP="00990DC3">
            <w:pPr>
              <w:jc w:val="both"/>
            </w:pPr>
            <w:r>
              <w:t>Monochrome</w:t>
            </w:r>
          </w:p>
        </w:tc>
        <w:tc>
          <w:tcPr>
            <w:tcW w:w="3060" w:type="dxa"/>
          </w:tcPr>
          <w:p w14:paraId="01697ED5" w14:textId="2FAFE86F" w:rsidR="00990DC3" w:rsidRDefault="00990DC3" w:rsidP="00990DC3">
            <w:pPr>
              <w:jc w:val="both"/>
              <w:rPr>
                <w:noProof/>
                <w:lang w:eastAsia="en-US"/>
              </w:rPr>
            </w:pPr>
          </w:p>
        </w:tc>
        <w:tc>
          <w:tcPr>
            <w:tcW w:w="2700" w:type="dxa"/>
          </w:tcPr>
          <w:p w14:paraId="4733605C" w14:textId="54455555" w:rsidR="00990DC3" w:rsidRDefault="00990DC3" w:rsidP="00990DC3">
            <w:pPr>
              <w:jc w:val="both"/>
            </w:pPr>
            <w:r>
              <w:t>Gradient</w:t>
            </w:r>
          </w:p>
        </w:tc>
      </w:tr>
      <w:tr w:rsidR="00990DC3" w14:paraId="5E546CFA" w14:textId="77777777" w:rsidTr="00EF7806">
        <w:tc>
          <w:tcPr>
            <w:tcW w:w="1620" w:type="dxa"/>
          </w:tcPr>
          <w:p w14:paraId="4148A222" w14:textId="3E231409" w:rsidR="00990DC3" w:rsidRDefault="00990DC3" w:rsidP="00990DC3">
            <w:pPr>
              <w:jc w:val="both"/>
            </w:pPr>
            <w:r>
              <w:t>High-key</w:t>
            </w:r>
          </w:p>
        </w:tc>
        <w:tc>
          <w:tcPr>
            <w:tcW w:w="3060" w:type="dxa"/>
          </w:tcPr>
          <w:p w14:paraId="1A80BCAF" w14:textId="0A74BEF6" w:rsidR="00990DC3" w:rsidRDefault="00990DC3" w:rsidP="00990DC3">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990DC3">
            <w:pPr>
              <w:jc w:val="both"/>
            </w:pPr>
            <w:r>
              <w:t>Differential</w:t>
            </w: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2" w:name="_Toc406755660"/>
      <w:bookmarkStart w:id="173" w:name="_Toc406770733"/>
      <w:bookmarkStart w:id="174" w:name="_Toc141109422"/>
      <w:r>
        <w:t>Effect Settings</w:t>
      </w:r>
      <w:bookmarkEnd w:id="172"/>
      <w:bookmarkEnd w:id="173"/>
      <w:bookmarkEnd w:id="174"/>
    </w:p>
    <w:p w14:paraId="41B56BDB" w14:textId="09FA3DBC" w:rsidR="00D1082B" w:rsidRDefault="00D1082B" w:rsidP="00E620C5">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C97F6E3" w:rsidR="00C918E8" w:rsidRDefault="00C918E8" w:rsidP="00E620C5">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92002C">
      <w:pPr>
        <w:pStyle w:val="Heading2"/>
      </w:pPr>
      <w:bookmarkStart w:id="175" w:name="_Toc406755661"/>
      <w:bookmarkStart w:id="176" w:name="_Toc406770734"/>
      <w:bookmarkStart w:id="177" w:name="_Toc141109423"/>
      <w:r>
        <w:t>MIP</w:t>
      </w:r>
      <w:r w:rsidR="00044CBD">
        <w:t xml:space="preserve"> </w:t>
      </w:r>
      <w:r>
        <w:t>Render Mode</w:t>
      </w:r>
      <w:bookmarkEnd w:id="175"/>
      <w:bookmarkEnd w:id="176"/>
      <w:bookmarkEnd w:id="177"/>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8" w:name="_Toc141109424"/>
      <w:r>
        <w:lastRenderedPageBreak/>
        <w:t>High Transparency</w:t>
      </w:r>
      <w:r w:rsidR="00E6799C">
        <w:t xml:space="preserve"> Render Mode</w:t>
      </w:r>
      <w:bookmarkEnd w:id="178"/>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79" w:name="_Toc141109425"/>
      <w:r>
        <w:t>Component Display</w:t>
      </w:r>
      <w:bookmarkEnd w:id="179"/>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0" w:name="_Toc406755662"/>
      <w:bookmarkStart w:id="181" w:name="_Toc406770735"/>
      <w:bookmarkStart w:id="182" w:name="_Toc141109426"/>
      <w:r>
        <w:t>Quality Settings</w:t>
      </w:r>
      <w:bookmarkEnd w:id="180"/>
      <w:bookmarkEnd w:id="181"/>
      <w:bookmarkEnd w:id="182"/>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w:lastRenderedPageBreak/>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3" w:name="_Toc406755663"/>
      <w:bookmarkStart w:id="184" w:name="_Toc406770736"/>
    </w:p>
    <w:p w14:paraId="4D0072F1" w14:textId="481D4762" w:rsidR="00276C35" w:rsidRDefault="00276C35" w:rsidP="0092002C">
      <w:pPr>
        <w:pStyle w:val="Heading2"/>
      </w:pPr>
      <w:bookmarkStart w:id="185" w:name="_Toc141109427"/>
      <w:r>
        <w:t>Other Settings</w:t>
      </w:r>
      <w:bookmarkEnd w:id="183"/>
      <w:bookmarkEnd w:id="184"/>
      <w:bookmarkEnd w:id="185"/>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6" w:name="_Toc141109428"/>
      <w:r>
        <w:t>Synchronize Settings</w:t>
      </w:r>
      <w:bookmarkEnd w:id="186"/>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w:lastRenderedPageBreak/>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7" w:name="_Toc141109429"/>
      <w:r>
        <w:t>Mode Combinations</w:t>
      </w:r>
      <w:bookmarkEnd w:id="187"/>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425451A7" w:rsidR="00762FFC" w:rsidRDefault="00762FFC" w:rsidP="00E620C5">
      <w:pPr>
        <w:pStyle w:val="Heading1"/>
        <w:jc w:val="both"/>
      </w:pPr>
      <w:bookmarkStart w:id="188" w:name="_Toc406575229"/>
      <w:bookmarkStart w:id="189" w:name="_Toc406755664"/>
      <w:bookmarkStart w:id="190" w:name="_Toc406770737"/>
      <w:bookmarkStart w:id="191" w:name="_Ref428361182"/>
      <w:bookmarkStart w:id="192" w:name="_Ref428361222"/>
      <w:bookmarkStart w:id="193" w:name="_Toc141109430"/>
      <w:bookmarkStart w:id="194" w:name="_Ref165034349"/>
      <w:r>
        <w:lastRenderedPageBreak/>
        <w:t>Output Adjustment</w:t>
      </w:r>
      <w:bookmarkEnd w:id="188"/>
      <w:bookmarkEnd w:id="189"/>
      <w:bookmarkEnd w:id="190"/>
      <w:bookmarkEnd w:id="191"/>
      <w:bookmarkEnd w:id="192"/>
      <w:bookmarkEnd w:id="193"/>
      <w:bookmarkEnd w:id="194"/>
      <w:r w:rsidR="009E7AF0">
        <w:t>s</w:t>
      </w:r>
    </w:p>
    <w:p w14:paraId="4ED59B3B" w14:textId="72824243"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5"/>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C113A51" w:rsidR="00045124" w:rsidRPr="0016798A" w:rsidRDefault="00045124" w:rsidP="00493F04">
                              <w:pPr>
                                <w:pStyle w:val="Caption"/>
                                <w:jc w:val="right"/>
                                <w:rPr>
                                  <w:noProof/>
                                  <w:sz w:val="20"/>
                                  <w:szCs w:val="20"/>
                                </w:rPr>
                              </w:pPr>
                              <w:bookmarkStart w:id="195" w:name="_Ref406582171"/>
                              <w:bookmarkStart w:id="196" w:name="_Toc141109531"/>
                              <w:r>
                                <w:t xml:space="preserve">Figure </w:t>
                              </w:r>
                              <w:r>
                                <w:fldChar w:fldCharType="begin"/>
                              </w:r>
                              <w:r>
                                <w:instrText xml:space="preserve"> STYLEREF 1 \s </w:instrText>
                              </w:r>
                              <w:r>
                                <w:fldChar w:fldCharType="separate"/>
                              </w:r>
                              <w:r w:rsidR="001C2AE9">
                                <w:rPr>
                                  <w:noProof/>
                                </w:rPr>
                                <w:t>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95"/>
                              <w:r>
                                <w:t>. Output adjustment panel.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6"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C113A51" w:rsidR="00045124" w:rsidRPr="0016798A" w:rsidRDefault="00045124" w:rsidP="00493F04">
                        <w:pPr>
                          <w:pStyle w:val="Caption"/>
                          <w:jc w:val="right"/>
                          <w:rPr>
                            <w:noProof/>
                            <w:sz w:val="20"/>
                            <w:szCs w:val="20"/>
                          </w:rPr>
                        </w:pPr>
                        <w:bookmarkStart w:id="197" w:name="_Ref406582171"/>
                        <w:bookmarkStart w:id="198" w:name="_Toc141109531"/>
                        <w:r>
                          <w:t xml:space="preserve">Figure </w:t>
                        </w:r>
                        <w:r>
                          <w:fldChar w:fldCharType="begin"/>
                        </w:r>
                        <w:r>
                          <w:instrText xml:space="preserve"> STYLEREF 1 \s </w:instrText>
                        </w:r>
                        <w:r>
                          <w:fldChar w:fldCharType="separate"/>
                        </w:r>
                        <w:r w:rsidR="001C2AE9">
                          <w:rPr>
                            <w:noProof/>
                          </w:rPr>
                          <w:t>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97"/>
                        <w:r>
                          <w:t>. Output adjustment panel.</w:t>
                        </w:r>
                        <w:bookmarkEnd w:id="19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4A4BCDD8" w:rsidR="00762FFC" w:rsidRDefault="00762FFC" w:rsidP="00E620C5">
      <w:pPr>
        <w:pStyle w:val="Heading1"/>
        <w:jc w:val="both"/>
      </w:pPr>
      <w:bookmarkStart w:id="199" w:name="_Toc406575230"/>
      <w:bookmarkStart w:id="200" w:name="_Toc406755665"/>
      <w:bookmarkStart w:id="201" w:name="_Toc406770738"/>
      <w:bookmarkStart w:id="202" w:name="_Ref428361825"/>
      <w:bookmarkStart w:id="203" w:name="_Ref433192889"/>
      <w:bookmarkStart w:id="204" w:name="_Ref76480210"/>
      <w:bookmarkStart w:id="205" w:name="_Ref108102034"/>
      <w:bookmarkStart w:id="206" w:name="_Toc141109431"/>
      <w:r>
        <w:lastRenderedPageBreak/>
        <w:t xml:space="preserve">Clipping </w:t>
      </w:r>
      <w:bookmarkEnd w:id="199"/>
      <w:bookmarkEnd w:id="200"/>
      <w:bookmarkEnd w:id="201"/>
      <w:bookmarkEnd w:id="202"/>
      <w:bookmarkEnd w:id="203"/>
      <w:bookmarkEnd w:id="204"/>
      <w:bookmarkEnd w:id="205"/>
      <w:bookmarkEnd w:id="206"/>
      <w:r w:rsidR="009E7AF0">
        <w:t>Planes</w:t>
      </w:r>
    </w:p>
    <w:p w14:paraId="712AC5E8" w14:textId="23EEDA44" w:rsidR="00DD194F" w:rsidRDefault="009E7AF0" w:rsidP="00E620C5">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8"/>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7D3A8BB8" w:rsidR="00045124" w:rsidRPr="00E3626C" w:rsidRDefault="00045124" w:rsidP="009E7AF0">
                              <w:pPr>
                                <w:pStyle w:val="Caption"/>
                                <w:jc w:val="center"/>
                                <w:rPr>
                                  <w:sz w:val="20"/>
                                  <w:szCs w:val="20"/>
                                </w:rPr>
                              </w:pPr>
                              <w:bookmarkStart w:id="207" w:name="_Ref406589525"/>
                              <w:bookmarkStart w:id="208" w:name="_Ref406589024"/>
                              <w:bookmarkStart w:id="209" w:name="_Toc141109532"/>
                              <w:r>
                                <w:t xml:space="preserve">Figure </w:t>
                              </w:r>
                              <w:r>
                                <w:fldChar w:fldCharType="begin"/>
                              </w:r>
                              <w:r>
                                <w:instrText xml:space="preserve"> STYLEREF 1 \s </w:instrText>
                              </w:r>
                              <w:r>
                                <w:fldChar w:fldCharType="separate"/>
                              </w:r>
                              <w:r w:rsidR="001C2AE9">
                                <w:rPr>
                                  <w:noProof/>
                                </w:rPr>
                                <w:t>10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07"/>
                              <w:r>
                                <w:t xml:space="preserve">. Clipping plane </w:t>
                              </w:r>
                              <w:bookmarkEnd w:id="208"/>
                              <w:r w:rsidR="009E7AF0">
                                <w:t>translations</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9"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7D3A8BB8" w:rsidR="00045124" w:rsidRPr="00E3626C" w:rsidRDefault="00045124" w:rsidP="009E7AF0">
                        <w:pPr>
                          <w:pStyle w:val="Caption"/>
                          <w:jc w:val="center"/>
                          <w:rPr>
                            <w:sz w:val="20"/>
                            <w:szCs w:val="20"/>
                          </w:rPr>
                        </w:pPr>
                        <w:bookmarkStart w:id="210" w:name="_Ref406589525"/>
                        <w:bookmarkStart w:id="211" w:name="_Ref406589024"/>
                        <w:bookmarkStart w:id="212" w:name="_Toc141109532"/>
                        <w:r>
                          <w:t xml:space="preserve">Figure </w:t>
                        </w:r>
                        <w:r>
                          <w:fldChar w:fldCharType="begin"/>
                        </w:r>
                        <w:r>
                          <w:instrText xml:space="preserve"> STYLEREF 1 \s </w:instrText>
                        </w:r>
                        <w:r>
                          <w:fldChar w:fldCharType="separate"/>
                        </w:r>
                        <w:r w:rsidR="001C2AE9">
                          <w:rPr>
                            <w:noProof/>
                          </w:rPr>
                          <w:t>10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10"/>
                        <w:r>
                          <w:t xml:space="preserve">. Clipping plane </w:t>
                        </w:r>
                        <w:bookmarkEnd w:id="211"/>
                        <w:r w:rsidR="009E7AF0">
                          <w:t>translations</w:t>
                        </w:r>
                        <w:r>
                          <w:t>.</w:t>
                        </w:r>
                        <w:bookmarkEnd w:id="212"/>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92002C">
      <w:pPr>
        <w:pStyle w:val="Heading2"/>
      </w:pPr>
      <w:bookmarkStart w:id="213" w:name="_Toc141109432"/>
      <w:r>
        <w:t>Clipping Plane Display Controls</w:t>
      </w:r>
      <w:bookmarkEnd w:id="213"/>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12"/>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Default="004264F5" w:rsidP="00E620C5">
      <w:pPr>
        <w:jc w:val="both"/>
      </w:pPr>
    </w:p>
    <w:p w14:paraId="467EE6C3" w14:textId="39DA0C21" w:rsidR="009E7AF0" w:rsidRPr="004264F5" w:rsidRDefault="009E7AF0" w:rsidP="00E620C5">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92002C">
      <w:pPr>
        <w:pStyle w:val="Heading2"/>
      </w:pPr>
      <w:bookmarkStart w:id="214" w:name="_Toc406755666"/>
      <w:bookmarkStart w:id="215" w:name="_Toc406770739"/>
      <w:bookmarkStart w:id="216" w:name="_Toc141109433"/>
      <w:r>
        <w:t>Clipping Plane</w:t>
      </w:r>
      <w:r w:rsidR="00C1357C">
        <w:t xml:space="preserve"> </w:t>
      </w:r>
      <w:r>
        <w:t>Translations</w:t>
      </w:r>
      <w:bookmarkEnd w:id="214"/>
      <w:bookmarkEnd w:id="215"/>
      <w:bookmarkEnd w:id="216"/>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w:t>
      </w:r>
      <w:r w:rsidR="008E4A39">
        <w:lastRenderedPageBreak/>
        <w:t xml:space="preserve">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E620C5">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7"/>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105EC243" w:rsidR="009E7AF0" w:rsidRPr="00E3626C" w:rsidRDefault="009E7AF0" w:rsidP="009E7AF0">
                              <w:pPr>
                                <w:pStyle w:val="Caption"/>
                                <w:jc w:val="center"/>
                                <w:rPr>
                                  <w:sz w:val="20"/>
                                  <w:szCs w:val="20"/>
                                </w:rPr>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Clipping plane rotations.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8"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105EC243" w:rsidR="009E7AF0" w:rsidRPr="00E3626C" w:rsidRDefault="009E7AF0" w:rsidP="009E7AF0">
                        <w:pPr>
                          <w:pStyle w:val="Caption"/>
                          <w:jc w:val="center"/>
                          <w:rPr>
                            <w:sz w:val="20"/>
                            <w:szCs w:val="20"/>
                          </w:rPr>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Clipping plane rotations.</w:t>
                        </w:r>
                      </w:p>
                    </w:txbxContent>
                  </v:textbox>
                </v:shape>
                <w10:wrap type="square"/>
              </v:group>
            </w:pict>
          </mc:Fallback>
        </mc:AlternateContent>
      </w:r>
    </w:p>
    <w:p w14:paraId="4DCE178D" w14:textId="2F855A28"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E620C5">
      <w:pPr>
        <w:jc w:val="both"/>
      </w:pPr>
      <w:r>
        <w:t>Clipping plane translations of all channels in one render view can be synchronized. To synchronize the settings, enable “Synch Channels”.</w:t>
      </w:r>
    </w:p>
    <w:p w14:paraId="2F66D656" w14:textId="6D32F31D" w:rsidR="008B5B48" w:rsidRDefault="008B5B48" w:rsidP="0092002C">
      <w:pPr>
        <w:pStyle w:val="Heading2"/>
      </w:pPr>
      <w:bookmarkStart w:id="217" w:name="_Toc406755667"/>
      <w:bookmarkStart w:id="218" w:name="_Toc406770740"/>
      <w:bookmarkStart w:id="219" w:name="_Toc141109434"/>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7"/>
      <w:bookmarkEnd w:id="218"/>
      <w:bookmarkEnd w:id="219"/>
    </w:p>
    <w:p w14:paraId="57ACAB03" w14:textId="297145D5" w:rsidR="008B5B48" w:rsidRDefault="008B5B48" w:rsidP="00E620C5">
      <w:pPr>
        <w:jc w:val="both"/>
      </w:pPr>
      <w:r>
        <w:t>The group of six clipping planes can be rotated independently of the selected volume channel. There are two methods for clipping plane rotations.</w:t>
      </w:r>
    </w:p>
    <w:p w14:paraId="34519D58" w14:textId="24BDE53A" w:rsidR="008B5B48" w:rsidRDefault="008B5B48" w:rsidP="00E620C5">
      <w:pPr>
        <w:jc w:val="both"/>
      </w:pPr>
      <w:r>
        <w:t>To directly adjust clipping plane rotations, change the rotation values using sliders or numeric boxes.</w:t>
      </w:r>
      <w:r w:rsidR="009E7AF0" w:rsidRPr="009E7AF0">
        <w:rPr>
          <w:noProof/>
        </w:rPr>
        <w:t xml:space="preserve"> </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E620C5">
      <w:pPr>
        <w:jc w:val="both"/>
      </w:pPr>
      <w:r>
        <w:br w:type="page"/>
      </w:r>
    </w:p>
    <w:p w14:paraId="1BBAC164" w14:textId="3AB07AD4" w:rsidR="00762FFC" w:rsidRDefault="00762FFC" w:rsidP="00E620C5">
      <w:pPr>
        <w:pStyle w:val="Heading1"/>
        <w:jc w:val="both"/>
      </w:pPr>
      <w:bookmarkStart w:id="220" w:name="_Toc406575231"/>
      <w:bookmarkStart w:id="221" w:name="_Toc406755668"/>
      <w:bookmarkStart w:id="222" w:name="_Ref406761927"/>
      <w:bookmarkStart w:id="223" w:name="_Toc406770741"/>
      <w:bookmarkStart w:id="224" w:name="_Toc141109435"/>
      <w:r>
        <w:lastRenderedPageBreak/>
        <w:t>Mesh Properties</w:t>
      </w:r>
      <w:bookmarkEnd w:id="220"/>
      <w:bookmarkEnd w:id="221"/>
      <w:bookmarkEnd w:id="222"/>
      <w:bookmarkEnd w:id="223"/>
      <w:bookmarkEnd w:id="224"/>
    </w:p>
    <w:p w14:paraId="441BCE7B" w14:textId="1F6ACFDE" w:rsidR="00A3225D" w:rsidRPr="00BF54AB" w:rsidRDefault="00A3225D" w:rsidP="0092002C">
      <w:pPr>
        <w:pStyle w:val="Heading2"/>
      </w:pPr>
      <w:bookmarkStart w:id="225" w:name="_Toc406755669"/>
      <w:bookmarkStart w:id="226" w:name="_Toc406770742"/>
      <w:bookmarkStart w:id="227" w:name="_Toc141109436"/>
      <w:r w:rsidRPr="00BF54AB">
        <w:t>Basic Mesh Properties</w:t>
      </w:r>
      <w:bookmarkEnd w:id="225"/>
      <w:bookmarkEnd w:id="226"/>
      <w:bookmarkEnd w:id="227"/>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9"/>
                    <a:stretch>
                      <a:fillRect/>
                    </a:stretch>
                  </pic:blipFill>
                  <pic:spPr bwMode="auto">
                    <a:xfrm>
                      <a:off x="0" y="0"/>
                      <a:ext cx="5151569" cy="1256480"/>
                    </a:xfrm>
                    <a:prstGeom prst="rect">
                      <a:avLst/>
                    </a:prstGeom>
                    <a:noFill/>
                    <a:ln>
                      <a:noFill/>
                    </a:ln>
                  </pic:spPr>
                </pic:pic>
              </a:graphicData>
            </a:graphic>
          </wp:inline>
        </w:drawing>
      </w:r>
    </w:p>
    <w:p w14:paraId="744108C0" w14:textId="25BBFD97" w:rsidR="00A45C95" w:rsidRDefault="00A45C95" w:rsidP="00BD14E8">
      <w:pPr>
        <w:pStyle w:val="Caption"/>
        <w:jc w:val="center"/>
      </w:pPr>
      <w:bookmarkStart w:id="228" w:name="_Ref406591238"/>
      <w:bookmarkStart w:id="229" w:name="_Toc141109533"/>
      <w:r>
        <w:t xml:space="preserve">Figure </w:t>
      </w:r>
      <w:r>
        <w:fldChar w:fldCharType="begin"/>
      </w:r>
      <w:r>
        <w:instrText xml:space="preserve"> STYLEREF 1 \s </w:instrText>
      </w:r>
      <w:r>
        <w:fldChar w:fldCharType="separate"/>
      </w:r>
      <w:r w:rsidR="001C2AE9">
        <w:rPr>
          <w:noProof/>
        </w:rPr>
        <w:t>11</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28"/>
      <w:r>
        <w:t>. Mesh properties.</w:t>
      </w:r>
      <w:bookmarkEnd w:id="229"/>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2FFC5EF4"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990DC3">
              <w:fldChar w:fldCharType="begin"/>
            </w:r>
            <w:r w:rsidR="00990DC3">
              <w:instrText xml:space="preserve"> REF _Ref123207232 \r \h </w:instrText>
            </w:r>
            <w:r w:rsidR="00990DC3">
              <w:fldChar w:fldCharType="separate"/>
            </w:r>
            <w:r w:rsidR="00990DC3">
              <w:t>Chapter 23</w:t>
            </w:r>
            <w:r w:rsidR="00990DC3">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0" w:name="_Toc406755670"/>
      <w:bookmarkStart w:id="231" w:name="_Toc406770743"/>
      <w:bookmarkStart w:id="232" w:name="_Toc141109437"/>
      <w:r>
        <w:t>Mesh Manipulations</w:t>
      </w:r>
      <w:bookmarkEnd w:id="230"/>
      <w:bookmarkEnd w:id="231"/>
      <w:bookmarkEnd w:id="232"/>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20"/>
                    <a:stretch>
                      <a:fillRect/>
                    </a:stretch>
                  </pic:blipFill>
                  <pic:spPr bwMode="auto">
                    <a:xfrm>
                      <a:off x="0" y="0"/>
                      <a:ext cx="5815355" cy="728649"/>
                    </a:xfrm>
                    <a:prstGeom prst="rect">
                      <a:avLst/>
                    </a:prstGeom>
                    <a:noFill/>
                    <a:ln>
                      <a:noFill/>
                    </a:ln>
                  </pic:spPr>
                </pic:pic>
              </a:graphicData>
            </a:graphic>
          </wp:inline>
        </w:drawing>
      </w:r>
    </w:p>
    <w:p w14:paraId="63635FCA" w14:textId="0FE7B42C" w:rsidR="00DA14A7" w:rsidRDefault="00DA14A7" w:rsidP="00BD14E8">
      <w:pPr>
        <w:pStyle w:val="Caption"/>
        <w:jc w:val="center"/>
      </w:pPr>
      <w:bookmarkStart w:id="233" w:name="_Ref406593703"/>
      <w:bookmarkStart w:id="234" w:name="_Toc141109534"/>
      <w:r>
        <w:t xml:space="preserve">Figure </w:t>
      </w:r>
      <w:r>
        <w:fldChar w:fldCharType="begin"/>
      </w:r>
      <w:r>
        <w:instrText xml:space="preserve"> STYLEREF 1 \s </w:instrText>
      </w:r>
      <w:r>
        <w:fldChar w:fldCharType="separate"/>
      </w:r>
      <w:r w:rsidR="001C2AE9">
        <w:rPr>
          <w:noProof/>
        </w:rPr>
        <w:t>11</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233"/>
      <w:r>
        <w:t>. Mesh manipulations.</w:t>
      </w:r>
      <w:bookmarkEnd w:id="234"/>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42234245" w:rsidR="00762FFC" w:rsidRDefault="00762FFC" w:rsidP="00E620C5">
      <w:pPr>
        <w:pStyle w:val="Heading1"/>
        <w:jc w:val="both"/>
      </w:pPr>
      <w:bookmarkStart w:id="235" w:name="_Toc406575232"/>
      <w:bookmarkStart w:id="236" w:name="_Ref406750455"/>
      <w:bookmarkStart w:id="237" w:name="_Ref406750676"/>
      <w:bookmarkStart w:id="238" w:name="_Toc406755671"/>
      <w:bookmarkStart w:id="239" w:name="_Ref406768432"/>
      <w:bookmarkStart w:id="240" w:name="_Toc406770744"/>
      <w:bookmarkStart w:id="241" w:name="_Ref407098293"/>
      <w:bookmarkStart w:id="242" w:name="_Ref410030394"/>
      <w:bookmarkStart w:id="243" w:name="_Ref410053431"/>
      <w:bookmarkStart w:id="244" w:name="_Ref428197378"/>
      <w:bookmarkStart w:id="245" w:name="_Ref428197707"/>
      <w:bookmarkStart w:id="246" w:name="_Ref428273664"/>
      <w:bookmarkStart w:id="247" w:name="_Ref433192216"/>
      <w:bookmarkStart w:id="248" w:name="_Ref448311935"/>
      <w:bookmarkStart w:id="249" w:name="_Ref448312642"/>
      <w:bookmarkStart w:id="250" w:name="_Ref448829434"/>
      <w:bookmarkStart w:id="251" w:name="_Ref497393171"/>
      <w:bookmarkStart w:id="252" w:name="_Ref509916771"/>
      <w:bookmarkStart w:id="253" w:name="_Ref40089271"/>
      <w:bookmarkStart w:id="254" w:name="_Ref63167807"/>
      <w:bookmarkStart w:id="255" w:name="_Ref90296587"/>
      <w:bookmarkStart w:id="256" w:name="_Ref90298808"/>
      <w:bookmarkStart w:id="257" w:name="_Ref90385433"/>
      <w:bookmarkStart w:id="258" w:name="_Ref108100375"/>
      <w:bookmarkStart w:id="259" w:name="_Ref108100450"/>
      <w:bookmarkStart w:id="260" w:name="_Toc141109438"/>
      <w:bookmarkStart w:id="261" w:name="_Ref164954996"/>
      <w:r>
        <w:lastRenderedPageBreak/>
        <w:t>M</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FC0134">
        <w:t>ake Movies</w:t>
      </w:r>
    </w:p>
    <w:p w14:paraId="059D4776" w14:textId="5595DCC8" w:rsidR="000B1DC8" w:rsidRDefault="005C070B" w:rsidP="00E620C5">
      <w:pPr>
        <w:jc w:val="both"/>
      </w:pPr>
      <w:bookmarkStart w:id="262"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FC0134">
      <w:pPr>
        <w:pStyle w:val="Heading2"/>
      </w:pPr>
      <w:r>
        <w:t xml:space="preserve">Movie </w:t>
      </w:r>
      <w:r w:rsidR="009D0DB3">
        <w:t xml:space="preserve">Clip </w:t>
      </w:r>
      <w:r>
        <w:t>Playback Controls</w:t>
      </w:r>
    </w:p>
    <w:p w14:paraId="7DC490DE" w14:textId="62D221D2" w:rsidR="00FC0134" w:rsidRPr="00990DC3" w:rsidRDefault="00FC0134" w:rsidP="00FC0134">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p>
    <w:p w14:paraId="1D9FFC22" w14:textId="5A347634" w:rsidR="00BB6613" w:rsidRDefault="00BB6613" w:rsidP="00BD14E8">
      <w:pPr>
        <w:jc w:val="center"/>
      </w:pPr>
      <w:r>
        <w:rPr>
          <w:noProof/>
          <w:lang w:eastAsia="en-US"/>
        </w:rPr>
        <w:drawing>
          <wp:inline distT="0" distB="0" distL="0" distR="0" wp14:anchorId="794A9667" wp14:editId="0E543D3D">
            <wp:extent cx="3383280" cy="1042416"/>
            <wp:effectExtent l="0" t="0" r="762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21"/>
                    <a:stretch>
                      <a:fillRect/>
                    </a:stretch>
                  </pic:blipFill>
                  <pic:spPr bwMode="auto">
                    <a:xfrm>
                      <a:off x="0" y="0"/>
                      <a:ext cx="3383280" cy="1042416"/>
                    </a:xfrm>
                    <a:prstGeom prst="rect">
                      <a:avLst/>
                    </a:prstGeom>
                    <a:noFill/>
                    <a:ln>
                      <a:noFill/>
                    </a:ln>
                  </pic:spPr>
                </pic:pic>
              </a:graphicData>
            </a:graphic>
          </wp:inline>
        </w:drawing>
      </w:r>
    </w:p>
    <w:p w14:paraId="42802CBD" w14:textId="7282B4F6" w:rsidR="000815F7" w:rsidRDefault="00C50376" w:rsidP="00BD14E8">
      <w:pPr>
        <w:pStyle w:val="Caption"/>
        <w:jc w:val="center"/>
      </w:pPr>
      <w:bookmarkStart w:id="263" w:name="_Toc141109535"/>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t xml:space="preserve">. </w:t>
      </w:r>
      <w:r w:rsidR="00106481">
        <w:t>M</w:t>
      </w:r>
      <w:r w:rsidR="000815F7">
        <w:t>ovie playback controls.</w:t>
      </w:r>
      <w:bookmarkEnd w:id="263"/>
    </w:p>
    <w:p w14:paraId="2B15A635" w14:textId="77F36020"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A32991E" w:rsidR="00106481" w:rsidRDefault="00106481" w:rsidP="00E620C5">
      <w:pPr>
        <w:jc w:val="both"/>
      </w:pPr>
      <w:r w:rsidRPr="00106481">
        <w:rPr>
          <w:b/>
          <w:bCs/>
        </w:rPr>
        <w:t>Length.</w:t>
      </w:r>
      <w:r>
        <w:t xml:space="preserve"> The playback length in seconds of current movie clip.</w:t>
      </w:r>
    </w:p>
    <w:p w14:paraId="3725DA96" w14:textId="381DEFB5" w:rsidR="00BB6613" w:rsidRDefault="00106481" w:rsidP="00E620C5">
      <w:pPr>
        <w:jc w:val="both"/>
      </w:pPr>
      <w:r>
        <w:rPr>
          <w:b/>
        </w:rPr>
        <w:t>Render View</w:t>
      </w:r>
      <w:r w:rsidR="00BB6613">
        <w:rPr>
          <w:b/>
        </w:rPr>
        <w:t xml:space="preserve">. </w:t>
      </w:r>
      <w:r w:rsidR="00BB6613">
        <w:t xml:space="preserve">This drop-down selection box enables a user to choose which rendering frame to playback on and record to export to 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106481">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for the time slider. The direct mode changes the time point to the position indicated by the slider thumb. The jog mode allows continuous playback at different speeds when the thumb is held by the mouse.</w:t>
      </w:r>
    </w:p>
    <w:p w14:paraId="3892D639" w14:textId="77777777" w:rsidR="00106481" w:rsidRDefault="00106481" w:rsidP="00106481">
      <w:pPr>
        <w:jc w:val="both"/>
      </w:pPr>
      <w:r>
        <w:rPr>
          <w:b/>
        </w:rPr>
        <w:t xml:space="preserve">Time Slider. </w:t>
      </w:r>
      <w:r>
        <w:t>This slider indicates where along the movie you are. You can move the slider to any point to visualize a frame at that point in time.</w:t>
      </w:r>
    </w:p>
    <w:p w14:paraId="1D2E650C" w14:textId="47754DEB" w:rsidR="00990DC3" w:rsidRDefault="00425DE1" w:rsidP="00106481">
      <w:pPr>
        <w:jc w:val="both"/>
      </w:pPr>
      <w:r>
        <w:pict w14:anchorId="4CC7FC00">
          <v:shape id="_x0000_i1036" type="#_x0000_t75" style="width:13.65pt;height:13.65pt;visibility:visible;mso-wrap-style:square">
            <v:imagedata r:id="rId122"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And the same method is used for the end frame.</w:t>
      </w:r>
    </w:p>
    <w:p w14:paraId="72A7A407" w14:textId="4B7CD834" w:rsidR="00990DC3" w:rsidRDefault="00990DC3" w:rsidP="00106481">
      <w:pPr>
        <w:jc w:val="both"/>
      </w:pPr>
      <w:r w:rsidRPr="00990DC3">
        <w:rPr>
          <w:b/>
          <w:bCs/>
        </w:rPr>
        <w:t>Clip Range.</w:t>
      </w:r>
      <w:r>
        <w:t xml:space="preserve"> Set the start and end frames of clip directly by typing in the frame numbers in the text boxes for the clip range.</w:t>
      </w:r>
    </w:p>
    <w:p w14:paraId="40B5B048" w14:textId="5FA6A8E9" w:rsidR="00A66000" w:rsidRDefault="00425DE1" w:rsidP="00106481">
      <w:pPr>
        <w:jc w:val="both"/>
      </w:pPr>
      <w:r>
        <w:lastRenderedPageBreak/>
        <w:pict w14:anchorId="65893691">
          <v:shape id="Picture 1" o:spid="_x0000_i1037" type="#_x0000_t75" style="width:13.65pt;height:13.65pt;visibility:visible;mso-wrap-style:square">
            <v:imagedata r:id="rId124"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556CE8E8" w:rsidR="00A66000" w:rsidRDefault="00A66000" w:rsidP="00106481">
      <w:pPr>
        <w:jc w:val="both"/>
      </w:pPr>
      <w:r w:rsidRPr="00A66000">
        <w:rPr>
          <w:b/>
          <w:bCs/>
        </w:rPr>
        <w:t>Current Frame.</w:t>
      </w:r>
      <w:r>
        <w:t xml:space="preserve"> Set the current frame of a movie clip by directly typing the frame number in the current frame input box.</w:t>
      </w:r>
    </w:p>
    <w:p w14:paraId="7469CF64" w14:textId="6E5A58A4" w:rsidR="00A66000" w:rsidRDefault="00A66000" w:rsidP="00106481">
      <w:pPr>
        <w:jc w:val="both"/>
      </w:pPr>
      <w:r w:rsidRPr="00A66000">
        <w:rPr>
          <w:b/>
          <w:bCs/>
        </w:rPr>
        <w:t>Movie End Frame.</w:t>
      </w:r>
      <w:r>
        <w:t xml:space="preserve"> The end frame of the entire movie. Typing a number in the input box changes the length of the movie.</w:t>
      </w:r>
    </w:p>
    <w:p w14:paraId="0DB25448" w14:textId="5FF6B4CE" w:rsidR="00A66000" w:rsidRDefault="00A66000" w:rsidP="00106481">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fast forward button to set the current frame to the end of a movie clip.</w:t>
      </w:r>
    </w:p>
    <w:p w14:paraId="232A5742" w14:textId="6EBC5BD7" w:rsidR="000B1DC8" w:rsidRDefault="00425DE1" w:rsidP="00E620C5">
      <w:pPr>
        <w:jc w:val="both"/>
      </w:pPr>
      <w:r>
        <w:pict w14:anchorId="4CC5EACD">
          <v:shape id="Picture 6" o:spid="_x0000_i1038" type="#_x0000_t75" style="width:13.65pt;height:13.65pt;visibility:visible;mso-wrap-style:square">
            <v:imagedata r:id="rId128"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E620C5">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2F6C0047" w:rsidR="003636A8" w:rsidRDefault="00425DE1" w:rsidP="00E620C5">
      <w:pPr>
        <w:jc w:val="both"/>
      </w:pPr>
      <w:r>
        <w:pict w14:anchorId="10FC3A5B">
          <v:shape id="Picture 8" o:spid="_x0000_i1039" type="#_x0000_t75" style="width:13.65pt;height:13.65pt;visibility:visible;mso-wrap-style:square">
            <v:imagedata r:id="rId131"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Play with Script.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play back.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12A992F3" w:rsidR="00A66000" w:rsidRDefault="00A66000" w:rsidP="00E620C5">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to the other end of the clip.</w:t>
      </w:r>
    </w:p>
    <w:p w14:paraId="288DC6BD" w14:textId="1B0EA981" w:rsidR="000815F7" w:rsidRDefault="000815F7" w:rsidP="00E620C5">
      <w:pPr>
        <w:jc w:val="both"/>
      </w:pPr>
      <w:r>
        <w:rPr>
          <w:b/>
        </w:rPr>
        <w:t xml:space="preserve">Time. </w:t>
      </w:r>
      <w:r w:rsidR="000D12BA">
        <w:t>The current time in seconds of a movie clip</w:t>
      </w:r>
      <w:r>
        <w:t>.</w:t>
      </w:r>
      <w:r w:rsidR="000D12BA">
        <w:t xml:space="preserve"> The time is computed from the FPS and clip range.</w:t>
      </w:r>
    </w:p>
    <w:p w14:paraId="6E8FA109" w14:textId="55FE864A" w:rsidR="000815F7" w:rsidRDefault="00425DE1" w:rsidP="00E620C5">
      <w:pPr>
        <w:jc w:val="both"/>
      </w:pPr>
      <w:r>
        <w:pict w14:anchorId="444F7198">
          <v:shape id="Picture 664" o:spid="_x0000_i1040" type="#_x0000_t75" style="width:11.4pt;height:11.4pt;visibility:visible;mso-wrap-style:square">
            <v:imagedata r:id="rId134" o:title=""/>
          </v:shape>
        </w:pict>
      </w:r>
      <w:r w:rsidR="000815F7">
        <w:rPr>
          <w:b/>
        </w:rPr>
        <w:t xml:space="preserve"> Save / Export. </w:t>
      </w:r>
      <w:r w:rsidR="000815F7">
        <w:t xml:space="preserve">This button allows you to export a final movie once you feel the preview playback is adequate. </w:t>
      </w:r>
    </w:p>
    <w:p w14:paraId="624DFF97" w14:textId="77777777" w:rsidR="00FC0134" w:rsidRDefault="00FC0134" w:rsidP="00FC0134">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7E2AF93A" w14:textId="77777777" w:rsidR="00FC0134" w:rsidRDefault="00FC0134" w:rsidP="00E620C5">
      <w:pPr>
        <w:jc w:val="both"/>
      </w:pPr>
    </w:p>
    <w:p w14:paraId="68965451" w14:textId="29168B38" w:rsidR="000815F7" w:rsidRDefault="000815F7" w:rsidP="00BD14E8">
      <w:pPr>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5"/>
                    <a:stretch>
                      <a:fillRect/>
                    </a:stretch>
                  </pic:blipFill>
                  <pic:spPr bwMode="auto">
                    <a:xfrm>
                      <a:off x="0" y="0"/>
                      <a:ext cx="3483369" cy="3523408"/>
                    </a:xfrm>
                    <a:prstGeom prst="rect">
                      <a:avLst/>
                    </a:prstGeom>
                    <a:noFill/>
                    <a:ln>
                      <a:noFill/>
                    </a:ln>
                  </pic:spPr>
                </pic:pic>
              </a:graphicData>
            </a:graphic>
          </wp:inline>
        </w:drawing>
      </w:r>
    </w:p>
    <w:p w14:paraId="02D4FEC6" w14:textId="0D63A415" w:rsidR="000815F7" w:rsidRDefault="00C50376" w:rsidP="00BD14E8">
      <w:pPr>
        <w:pStyle w:val="Caption"/>
        <w:jc w:val="center"/>
      </w:pPr>
      <w:bookmarkStart w:id="264" w:name="_Toc141109536"/>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t xml:space="preserve">. </w:t>
      </w:r>
      <w:r w:rsidR="002F1AC5">
        <w:t>Save or e</w:t>
      </w:r>
      <w:r w:rsidR="000815F7">
        <w:t>xport a movie or time sequence.</w:t>
      </w:r>
      <w:bookmarkEnd w:id="264"/>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48BFC7E2" w:rsidR="000D12BA" w:rsidRDefault="000D12BA" w:rsidP="00E620C5">
      <w:pPr>
        <w:jc w:val="both"/>
      </w:pPr>
      <w:r w:rsidRPr="000D12BA">
        <w:rPr>
          <w:b/>
          <w:bCs/>
        </w:rPr>
        <w:t>DPI.</w:t>
      </w:r>
      <w:r>
        <w:t xml:space="preserve"> Using a default value at 72 DPI, a scaling factor is computed to enlarge or shrink the saved movie frames. Type the desired DPI number in the input box to change the scaling of the output movie.</w:t>
      </w:r>
    </w:p>
    <w:p w14:paraId="114DD414" w14:textId="0EEE9FD9" w:rsidR="000D12BA" w:rsidRDefault="000D12BA" w:rsidP="000D12BA">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0C7A2F">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0C7A2F">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E620C5">
      <w:pPr>
        <w:jc w:val="both"/>
        <w:rPr>
          <w:bCs/>
        </w:rPr>
      </w:pPr>
    </w:p>
    <w:p w14:paraId="7542D4DD" w14:textId="5E38B026"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lastRenderedPageBreak/>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28ED5FE3" w:rsidR="00B96966" w:rsidRDefault="00B96966" w:rsidP="0092002C">
      <w:pPr>
        <w:pStyle w:val="Heading2"/>
      </w:pPr>
      <w:bookmarkStart w:id="265" w:name="_Toc406770745"/>
      <w:bookmarkStart w:id="266" w:name="_Toc141109439"/>
      <w:r>
        <w:t xml:space="preserve">Basic </w:t>
      </w:r>
      <w:bookmarkEnd w:id="262"/>
      <w:bookmarkEnd w:id="265"/>
      <w:bookmarkEnd w:id="266"/>
      <w:r w:rsidR="00FC0134">
        <w:t>Movie Making</w:t>
      </w:r>
    </w:p>
    <w:p w14:paraId="5CFEF6FE" w14:textId="53759303" w:rsidR="005C070B" w:rsidRDefault="009D0DB3" w:rsidP="0032227A">
      <w:pPr>
        <w:spacing w:after="120"/>
        <w:jc w:val="both"/>
      </w:pPr>
      <w:r>
        <w:t>Most of the parameters in FluoRender can be mapped to the frame numbers of a movie, resulting in an animated movie showing the changes of the parameters. The basic tab of the movie making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user only. Among the three basic movie-making modes, time sequence and batch are mutually exclusive; rotations can be enabled manually in either the time-sequence or batch mode.</w:t>
      </w:r>
    </w:p>
    <w:p w14:paraId="1BCFCABD" w14:textId="1B430F03" w:rsidR="005C070B" w:rsidRDefault="000E07FC" w:rsidP="0032227A">
      <w:pPr>
        <w:spacing w:after="120"/>
        <w:jc w:val="center"/>
      </w:pPr>
      <w:r>
        <w:rPr>
          <w:noProof/>
          <w:lang w:eastAsia="en-US"/>
        </w:rPr>
        <w:lastRenderedPageBreak/>
        <w:drawing>
          <wp:inline distT="0" distB="0" distL="0" distR="0" wp14:anchorId="6C7768C4" wp14:editId="5CA45ED7">
            <wp:extent cx="2331720" cy="277063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6"/>
                    <a:stretch>
                      <a:fillRect/>
                    </a:stretch>
                  </pic:blipFill>
                  <pic:spPr bwMode="auto">
                    <a:xfrm>
                      <a:off x="0" y="0"/>
                      <a:ext cx="2331720" cy="2770632"/>
                    </a:xfrm>
                    <a:prstGeom prst="rect">
                      <a:avLst/>
                    </a:prstGeom>
                    <a:noFill/>
                    <a:ln>
                      <a:noFill/>
                    </a:ln>
                  </pic:spPr>
                </pic:pic>
              </a:graphicData>
            </a:graphic>
          </wp:inline>
        </w:drawing>
      </w:r>
    </w:p>
    <w:p w14:paraId="66AC71CA" w14:textId="7949D26E" w:rsidR="000E07FC" w:rsidRDefault="00C50376" w:rsidP="00BD14E8">
      <w:pPr>
        <w:pStyle w:val="Caption"/>
        <w:jc w:val="center"/>
      </w:pPr>
      <w:bookmarkStart w:id="267" w:name="_Toc141109537"/>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xml:space="preserve">. </w:t>
      </w:r>
      <w:r w:rsidR="002F1AC5">
        <w:t xml:space="preserve">Basic </w:t>
      </w:r>
      <w:r w:rsidR="009D0DB3">
        <w:t>movie-making settings</w:t>
      </w:r>
      <w:r w:rsidR="000E07FC">
        <w:t>.</w:t>
      </w:r>
      <w:bookmarkEnd w:id="267"/>
    </w:p>
    <w:p w14:paraId="20DB2BB4" w14:textId="08364D34" w:rsidR="005C070B" w:rsidRDefault="009D0DB3" w:rsidP="00E620C5">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It maps the rotation angle around a specific axis to the movie frames. By default, the rotation axis is Y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A369C4">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A369C4">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A369C4">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A369C4">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369C4">
      <w:pPr>
        <w:pStyle w:val="ListParagraph"/>
        <w:numPr>
          <w:ilvl w:val="1"/>
          <w:numId w:val="32"/>
        </w:numPr>
        <w:jc w:val="both"/>
      </w:pPr>
      <w:r w:rsidRPr="00CD7BE6">
        <w:rPr>
          <w:b/>
        </w:rPr>
        <w:t>Smooth.</w:t>
      </w:r>
      <w:r>
        <w:t xml:space="preserve"> The rotation accelerates and then decelerates through the movie.</w:t>
      </w:r>
    </w:p>
    <w:p w14:paraId="7E99990D" w14:textId="404808D1" w:rsidR="000B1DC8" w:rsidRDefault="00CD7BE6" w:rsidP="00E620C5">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When a valid time sequence is loaded, the time-sequence mode is enabled by default, and rotation mode disabled.</w:t>
      </w:r>
      <w:r w:rsidR="005379DF">
        <w:t xml:space="preserve"> </w:t>
      </w:r>
      <w:r w:rsidR="00A369C4">
        <w:t>The default mapping of the time point numbers of the loaded sequence is one-to-one to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twice of the total time point number to play the time sequence at a slower speed, as each time point is visualized in two movie frames. Alternatively, set the movie frame number smaller than the time point number will result in skipped time points.</w:t>
      </w:r>
    </w:p>
    <w:p w14:paraId="7A50D77F" w14:textId="5CE74E47" w:rsidR="00A369C4" w:rsidRDefault="00A369C4" w:rsidP="00E620C5">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mode. Otherwise, the batch mode behaves the same as the time-sequence mode.</w:t>
      </w:r>
    </w:p>
    <w:p w14:paraId="2AF95D5B" w14:textId="77777777" w:rsidR="00522C26" w:rsidRDefault="00522C26" w:rsidP="00522C26">
      <w:pPr>
        <w:jc w:val="both"/>
      </w:pPr>
      <w:r>
        <w:t>For some raw formats, such as Leica LIF, multiple series can be saved in one file. These series are independent images like a batch sequence. Turn on batch sequence and set a series number to load the image. If the image of the series happens to be a time sequence, check the time sequence 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5343EA">
            <w:pPr>
              <w:pStyle w:val="Icon"/>
              <w:jc w:val="both"/>
            </w:pPr>
            <w:r>
              <w:rPr>
                <w:noProof/>
                <w:lang w:eastAsia="en-US"/>
              </w:rPr>
              <w:lastRenderedPageBreak/>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77777777" w:rsidR="00522C26" w:rsidRDefault="00522C26" w:rsidP="005343EA">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E620C5">
      <w:pPr>
        <w:jc w:val="both"/>
      </w:pPr>
    </w:p>
    <w:p w14:paraId="066E84FA" w14:textId="011AB27B" w:rsidR="00A369C4" w:rsidRDefault="00A369C4" w:rsidP="00E620C5">
      <w:pPr>
        <w:jc w:val="both"/>
      </w:pPr>
      <w:r>
        <w:t>When either the time-sequence or batch mode is enabled, the settings to change the time point number become available:</w:t>
      </w:r>
    </w:p>
    <w:p w14:paraId="7FB3A7B7" w14:textId="4EBED4CE" w:rsidR="005379DF" w:rsidRDefault="00425DE1" w:rsidP="00AE47D3">
      <w:pPr>
        <w:pStyle w:val="ListParagraph"/>
        <w:numPr>
          <w:ilvl w:val="1"/>
          <w:numId w:val="10"/>
        </w:numPr>
        <w:ind w:left="540"/>
        <w:jc w:val="both"/>
      </w:pPr>
      <w:r>
        <w:pict w14:anchorId="44A7B6ED">
          <v:shape id="Picture 330" o:spid="_x0000_i1041" type="#_x0000_t75" style="width:13.65pt;height:13.65pt;visibility:visible;mso-wrap-style:square">
            <v:imagedata r:id="rId137" o:title=""/>
          </v:shape>
        </w:pict>
      </w:r>
      <w:r w:rsidR="00A369C4">
        <w:t xml:space="preserve"> Click t</w:t>
      </w:r>
      <w:r w:rsidR="005379DF">
        <w:t xml:space="preserve">he </w:t>
      </w:r>
      <w:r w:rsidR="00A369C4">
        <w:t>time decrement</w:t>
      </w:r>
      <w:r w:rsidR="005379DF">
        <w:t xml:space="preserve"> button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425DE1" w:rsidP="00AE47D3">
      <w:pPr>
        <w:pStyle w:val="ListParagraph"/>
        <w:numPr>
          <w:ilvl w:val="1"/>
          <w:numId w:val="10"/>
        </w:numPr>
        <w:ind w:left="540"/>
        <w:jc w:val="both"/>
      </w:pPr>
      <w:r>
        <w:pict w14:anchorId="7EE42D7F">
          <v:shape id="Picture 331" o:spid="_x0000_i1042" type="#_x0000_t75" style="width:13.65pt;height:13.65pt;visibility:visible;mso-wrap-style:square">
            <v:imagedata r:id="rId138"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AE47D3">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AE47D3">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92002C">
      <w:pPr>
        <w:pStyle w:val="Heading2"/>
      </w:pPr>
      <w:r>
        <w:t>Keyframe</w:t>
      </w:r>
      <w:r w:rsidR="00522C26">
        <w:t>s</w:t>
      </w:r>
    </w:p>
    <w:p w14:paraId="2ADBB38D" w14:textId="3F9A1CE7" w:rsidR="003153DD" w:rsidRDefault="003153DD" w:rsidP="00BD14E8">
      <w:pPr>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9"/>
                    <a:stretch>
                      <a:fillRect/>
                    </a:stretch>
                  </pic:blipFill>
                  <pic:spPr bwMode="auto">
                    <a:xfrm>
                      <a:off x="0" y="0"/>
                      <a:ext cx="2478024" cy="2761488"/>
                    </a:xfrm>
                    <a:prstGeom prst="rect">
                      <a:avLst/>
                    </a:prstGeom>
                    <a:noFill/>
                    <a:ln>
                      <a:noFill/>
                    </a:ln>
                  </pic:spPr>
                </pic:pic>
              </a:graphicData>
            </a:graphic>
          </wp:inline>
        </w:drawing>
      </w:r>
    </w:p>
    <w:p w14:paraId="5BFE0039" w14:textId="516093E9" w:rsidR="000E07FC" w:rsidRDefault="00C50376" w:rsidP="00BD14E8">
      <w:pPr>
        <w:pStyle w:val="Caption"/>
        <w:jc w:val="center"/>
      </w:pPr>
      <w:bookmarkStart w:id="268" w:name="_Toc141109538"/>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r>
        <w:t xml:space="preserve">. </w:t>
      </w:r>
      <w:r w:rsidR="002F1AC5">
        <w:t>Advanced m</w:t>
      </w:r>
      <w:r w:rsidR="000E07FC">
        <w:t>ovie playback controls.</w:t>
      </w:r>
      <w:bookmarkEnd w:id="268"/>
    </w:p>
    <w:p w14:paraId="7B3EDA37" w14:textId="4A6721E9" w:rsidR="003153DD" w:rsidRDefault="00522C26" w:rsidP="00E620C5">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E620C5">
      <w:pPr>
        <w:jc w:val="both"/>
      </w:pPr>
      <w:r>
        <w:t>These parameters in FluoRender can be mapped to the movie frame numbers for a keyframe animation</w:t>
      </w:r>
      <w:r w:rsidR="003153DD">
        <w:t>:</w:t>
      </w:r>
    </w:p>
    <w:p w14:paraId="6FFF4C5E" w14:textId="7A438E3A" w:rsidR="003153DD" w:rsidRDefault="003153DD" w:rsidP="00AE47D3">
      <w:pPr>
        <w:pStyle w:val="ListParagraph"/>
        <w:numPr>
          <w:ilvl w:val="0"/>
          <w:numId w:val="7"/>
        </w:numPr>
        <w:jc w:val="both"/>
      </w:pPr>
      <w:r>
        <w:lastRenderedPageBreak/>
        <w:t>Rotation</w:t>
      </w:r>
      <w:r w:rsidR="00522C26">
        <w:t>s in render view</w:t>
      </w:r>
    </w:p>
    <w:p w14:paraId="3D5FFBEE" w14:textId="4C802A71" w:rsidR="003153DD" w:rsidRDefault="003153DD" w:rsidP="00AE47D3">
      <w:pPr>
        <w:pStyle w:val="ListParagraph"/>
        <w:numPr>
          <w:ilvl w:val="0"/>
          <w:numId w:val="7"/>
        </w:numPr>
        <w:jc w:val="both"/>
      </w:pPr>
      <w:r>
        <w:t>Translation</w:t>
      </w:r>
      <w:r w:rsidR="00522C26">
        <w:t>s in render view</w:t>
      </w:r>
    </w:p>
    <w:p w14:paraId="2B3AECFD" w14:textId="3D378902" w:rsidR="003153DD" w:rsidRDefault="003153DD" w:rsidP="00AE47D3">
      <w:pPr>
        <w:pStyle w:val="ListParagraph"/>
        <w:numPr>
          <w:ilvl w:val="0"/>
          <w:numId w:val="7"/>
        </w:numPr>
        <w:jc w:val="both"/>
      </w:pPr>
      <w:r>
        <w:t>Scal</w:t>
      </w:r>
      <w:r w:rsidR="00522C26">
        <w:t>ing</w:t>
      </w:r>
      <w:r>
        <w:t xml:space="preserve"> transformations</w:t>
      </w:r>
      <w:r w:rsidR="00522C26">
        <w:t>, or zoom of render view</w:t>
      </w:r>
    </w:p>
    <w:p w14:paraId="12BBA38E" w14:textId="4A6D3DCF"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AE47D3">
      <w:pPr>
        <w:pStyle w:val="ListParagraph"/>
        <w:numPr>
          <w:ilvl w:val="0"/>
          <w:numId w:val="7"/>
        </w:numPr>
        <w:jc w:val="both"/>
      </w:pPr>
      <w:r>
        <w:t>Showing or hiding a volume channel in the workspace</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655D1852" w:rsidR="004A38F7" w:rsidRDefault="00EA244F" w:rsidP="00AE47D3">
      <w:pPr>
        <w:pStyle w:val="ListParagraph"/>
        <w:numPr>
          <w:ilvl w:val="0"/>
          <w:numId w:val="7"/>
        </w:numPr>
        <w:jc w:val="both"/>
      </w:pPr>
      <w:r>
        <w:t>Perspective angle of view</w:t>
      </w:r>
      <w:r w:rsidR="00522C26">
        <w:t xml:space="preserve"> (AOV)</w:t>
      </w:r>
    </w:p>
    <w:p w14:paraId="731D4138" w14:textId="590C64C9" w:rsidR="00EA244F" w:rsidRDefault="008628DD" w:rsidP="00AE47D3">
      <w:pPr>
        <w:pStyle w:val="ListParagraph"/>
        <w:numPr>
          <w:ilvl w:val="0"/>
          <w:numId w:val="7"/>
        </w:numPr>
        <w:jc w:val="both"/>
      </w:pPr>
      <w:r>
        <w:t xml:space="preserve">Time </w:t>
      </w:r>
      <w:r w:rsidR="00522C26">
        <w:t>point</w:t>
      </w:r>
      <w:r>
        <w:t xml:space="preserve"> number</w:t>
      </w:r>
      <w:r w:rsidR="00522C26">
        <w:t>, changed in the basic movie-making settings</w:t>
      </w:r>
    </w:p>
    <w:p w14:paraId="46F716CF" w14:textId="5EE89ECA" w:rsidR="008628DD" w:rsidRDefault="00522C26" w:rsidP="00AE47D3">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E620C5">
      <w:pPr>
        <w:jc w:val="both"/>
      </w:pPr>
    </w:p>
    <w:p w14:paraId="66551D64" w14:textId="65DBCF5E" w:rsidR="00522C26" w:rsidRDefault="00522C26" w:rsidP="00E620C5">
      <w:pPr>
        <w:jc w:val="both"/>
      </w:pPr>
      <w:r>
        <w:t>To make a keyframe animation, set the parameters in FluoRender first, then add a keyframe to record the current state. Keep adding more keyframes to record the changes of parameters. The final animation consists of transitions from one keyframe to the next in the order as listed. Use these buttons to add or delete keyframes:</w:t>
      </w:r>
    </w:p>
    <w:p w14:paraId="4709C71B" w14:textId="5000B3B1" w:rsidR="00522C26" w:rsidRPr="00617B20" w:rsidRDefault="00522C26" w:rsidP="00522C26">
      <w:pPr>
        <w:jc w:val="both"/>
      </w:pPr>
      <w:r>
        <w:rPr>
          <w:b/>
          <w:noProof/>
          <w:lang w:eastAsia="en-US"/>
        </w:rPr>
        <w:drawing>
          <wp:inline distT="0" distB="0" distL="0" distR="0" wp14:anchorId="1249B014" wp14:editId="2FF4B254">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keyframe to the list, saving the current parameter settings in FluoRender.</w:t>
      </w:r>
    </w:p>
    <w:p w14:paraId="5D283DC2" w14:textId="77777777" w:rsidR="00522C26" w:rsidRPr="00617B20" w:rsidRDefault="00522C26" w:rsidP="00522C26">
      <w:pPr>
        <w:jc w:val="both"/>
      </w:pPr>
      <w:r>
        <w:rPr>
          <w:b/>
          <w:noProof/>
          <w:lang w:eastAsia="en-US"/>
        </w:rPr>
        <w:drawing>
          <wp:inline distT="0" distB="0" distL="0" distR="0" wp14:anchorId="596A09CB" wp14:editId="5406A350">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6BD62B58" w14:textId="10F6A900" w:rsidR="00522C26" w:rsidRDefault="00522C26" w:rsidP="00522C26">
      <w:pPr>
        <w:jc w:val="both"/>
      </w:pPr>
      <w:r>
        <w:rPr>
          <w:noProof/>
        </w:rPr>
        <w:drawing>
          <wp:inline distT="0" distB="0" distL="0" distR="0" wp14:anchorId="092E0F33" wp14:editId="14836CEE">
            <wp:extent cx="364490" cy="121285"/>
            <wp:effectExtent l="0" t="0" r="0" b="0"/>
            <wp:docPr id="1243933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490" cy="121285"/>
                    </a:xfrm>
                    <a:prstGeom prst="rect">
                      <a:avLst/>
                    </a:prstGeom>
                    <a:noFill/>
                    <a:ln>
                      <a:noFill/>
                    </a:ln>
                  </pic:spPr>
                </pic:pic>
              </a:graphicData>
            </a:graphic>
          </wp:inline>
        </w:drawing>
      </w:r>
      <w:r>
        <w:rPr>
          <w:b/>
        </w:rPr>
        <w:t xml:space="preserve">  Delete All. </w:t>
      </w:r>
      <w:r>
        <w:t>Delete all the key frames in the list.</w:t>
      </w:r>
    </w:p>
    <w:p w14:paraId="72B3C501" w14:textId="31FEA86F" w:rsidR="000E07FC" w:rsidRDefault="000E07FC" w:rsidP="00E620C5">
      <w:pPr>
        <w:jc w:val="both"/>
      </w:pPr>
      <w:r>
        <w:t xml:space="preserve">The </w:t>
      </w:r>
      <w:r w:rsidR="00522C26">
        <w:t>keyframe list shows all keyframes. Each keyframe contains these information fields</w:t>
      </w:r>
      <w:r w:rsidR="00A762EE">
        <w:t>:</w:t>
      </w:r>
    </w:p>
    <w:p w14:paraId="480EC4F0" w14:textId="399B0CF5" w:rsidR="00A762EE" w:rsidRDefault="00A762EE" w:rsidP="00E620C5">
      <w:pPr>
        <w:jc w:val="both"/>
      </w:pPr>
      <w:r>
        <w:rPr>
          <w:b/>
        </w:rPr>
        <w:t xml:space="preserve">ID. </w:t>
      </w:r>
      <w:r w:rsidR="00522C26">
        <w:t>An ID is a unique number to identify a keyframe</w:t>
      </w:r>
      <w:r>
        <w:t xml:space="preserve">. </w:t>
      </w:r>
    </w:p>
    <w:p w14:paraId="74D130E1" w14:textId="0C18434A" w:rsidR="00A762EE" w:rsidRDefault="00A762EE" w:rsidP="00E620C5">
      <w:pPr>
        <w:jc w:val="both"/>
      </w:pPr>
      <w:r>
        <w:rPr>
          <w:b/>
        </w:rPr>
        <w:t xml:space="preserve">Frame. </w:t>
      </w:r>
      <w:r w:rsidR="00522C26">
        <w:t>The movie frame number that is mapped to the parameter settings recorded by the keyframe</w:t>
      </w:r>
      <w:r>
        <w:t>.</w:t>
      </w:r>
    </w:p>
    <w:p w14:paraId="3BEDA9B8" w14:textId="05BA4624" w:rsidR="00A762EE" w:rsidRDefault="00522C26" w:rsidP="00E620C5">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522C2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522C2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522C2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E620C5">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E620C5">
      <w:pPr>
        <w:jc w:val="both"/>
      </w:pPr>
      <w:r>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E620C5">
      <w:pPr>
        <w:jc w:val="both"/>
      </w:pPr>
      <w:r>
        <w:lastRenderedPageBreak/>
        <w:t>Once keyframes are added, their order can be reconfigured by dragging and dropping a row for a keyframe on the list.</w:t>
      </w:r>
    </w:p>
    <w:p w14:paraId="356BD0BB" w14:textId="3946BF7A" w:rsidR="000C6641" w:rsidRDefault="005F56AE" w:rsidP="00E620C5">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38E6EACB" w14:textId="3C3BBA63" w:rsidR="005F56AE" w:rsidRDefault="005F56AE" w:rsidP="00E620C5">
      <w:pPr>
        <w:jc w:val="both"/>
      </w:pPr>
      <w:r w:rsidRPr="005F56AE">
        <w:rPr>
          <w:b/>
          <w:bCs/>
        </w:rPr>
        <w:t>Camera target type.</w:t>
      </w:r>
      <w:r>
        <w:t xml:space="preserve"> Select the type of object for camera lock.</w:t>
      </w:r>
    </w:p>
    <w:p w14:paraId="458E7D72" w14:textId="25025A76" w:rsidR="00896589" w:rsidRDefault="00FB5280" w:rsidP="005F56AE">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5F56AE">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5F56AE">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5F56AE">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7DD81008" w:rsidR="005F56AE" w:rsidRDefault="005F56AE" w:rsidP="005F56AE">
      <w:pPr>
        <w:jc w:val="both"/>
      </w:pPr>
      <w:r w:rsidRPr="005F56AE">
        <w:rPr>
          <w:b/>
          <w:bCs/>
        </w:rPr>
        <w:t>Apply.</w:t>
      </w:r>
      <w:r>
        <w:t xml:space="preserve"> Click this button to apply the target for camera lock.</w:t>
      </w:r>
    </w:p>
    <w:p w14:paraId="494CC110" w14:textId="06E5DA1C" w:rsidR="0037433D" w:rsidRDefault="00FC0134" w:rsidP="0092002C">
      <w:pPr>
        <w:pStyle w:val="Heading2"/>
      </w:pPr>
      <w:r>
        <w:t>Keyframe Templates</w:t>
      </w:r>
    </w:p>
    <w:p w14:paraId="785B6EA8" w14:textId="6237E4E7" w:rsidR="0037433D" w:rsidRDefault="0037433D" w:rsidP="00BD14E8">
      <w:pPr>
        <w:jc w:val="center"/>
      </w:pPr>
      <w:r>
        <w:rPr>
          <w:noProof/>
          <w:lang w:eastAsia="en-US"/>
        </w:rPr>
        <w:drawing>
          <wp:inline distT="0" distB="0" distL="0" distR="0" wp14:anchorId="4C581B16" wp14:editId="6183D418">
            <wp:extent cx="2331720" cy="2770632"/>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43"/>
                    <a:stretch>
                      <a:fillRect/>
                    </a:stretch>
                  </pic:blipFill>
                  <pic:spPr bwMode="auto">
                    <a:xfrm>
                      <a:off x="0" y="0"/>
                      <a:ext cx="2331720" cy="2770632"/>
                    </a:xfrm>
                    <a:prstGeom prst="rect">
                      <a:avLst/>
                    </a:prstGeom>
                    <a:noFill/>
                    <a:ln>
                      <a:noFill/>
                    </a:ln>
                  </pic:spPr>
                </pic:pic>
              </a:graphicData>
            </a:graphic>
          </wp:inline>
        </w:drawing>
      </w:r>
    </w:p>
    <w:p w14:paraId="4C89EC37" w14:textId="7A1E6C3C" w:rsidR="0037433D" w:rsidRDefault="0037433D" w:rsidP="00BD14E8">
      <w:pPr>
        <w:pStyle w:val="Caption"/>
        <w:jc w:val="center"/>
      </w:pPr>
      <w:bookmarkStart w:id="269" w:name="_Toc141109539"/>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r>
        <w:t>. Auto key options.</w:t>
      </w:r>
      <w:bookmarkEnd w:id="269"/>
    </w:p>
    <w:p w14:paraId="0A0CD7D5" w14:textId="5772550C" w:rsidR="0037433D" w:rsidRDefault="005F56AE" w:rsidP="00E620C5">
      <w:pPr>
        <w:jc w:val="both"/>
      </w:pPr>
      <w:r>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E620C5">
      <w:pPr>
        <w:spacing w:after="120"/>
        <w:jc w:val="both"/>
      </w:pPr>
      <w:r>
        <w:lastRenderedPageBreak/>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CA3E3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Camera zoom in and out</w:t>
            </w:r>
          </w:p>
        </w:tc>
        <w:tc>
          <w:tcPr>
            <w:tcW w:w="6655" w:type="dxa"/>
          </w:tcPr>
          <w:p w14:paraId="00D41B9F" w14:textId="7421DCAA"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75D1D3D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shows the nC1, nC2, 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2D6FDE" w:rsid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Similar to nC2, it sets a key for each triple-channel combination. You can use this setting to visualize all colocalization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E620C5">
      <w:pPr>
        <w:spacing w:after="120"/>
        <w:jc w:val="both"/>
      </w:pPr>
    </w:p>
    <w:p w14:paraId="082F012E" w14:textId="70D70262" w:rsidR="00B96966" w:rsidRDefault="00FC0134" w:rsidP="0092002C">
      <w:pPr>
        <w:pStyle w:val="Heading2"/>
      </w:pPr>
      <w:r>
        <w:t>Crop the Movie Frames</w:t>
      </w:r>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CA3E30">
      <w:pPr>
        <w:spacing w:after="120"/>
        <w:jc w:val="center"/>
      </w:pPr>
      <w:r>
        <w:rPr>
          <w:noProof/>
          <w:lang w:eastAsia="en-US"/>
        </w:rPr>
        <w:drawing>
          <wp:inline distT="0" distB="0" distL="0" distR="0" wp14:anchorId="59222502" wp14:editId="3552E14D">
            <wp:extent cx="2245104" cy="2662178"/>
            <wp:effectExtent l="0" t="0" r="3175"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44"/>
                    <a:stretch>
                      <a:fillRect/>
                    </a:stretch>
                  </pic:blipFill>
                  <pic:spPr bwMode="auto">
                    <a:xfrm>
                      <a:off x="0" y="0"/>
                      <a:ext cx="2270785" cy="2692630"/>
                    </a:xfrm>
                    <a:prstGeom prst="rect">
                      <a:avLst/>
                    </a:prstGeom>
                    <a:noFill/>
                    <a:ln>
                      <a:noFill/>
                    </a:ln>
                  </pic:spPr>
                </pic:pic>
              </a:graphicData>
            </a:graphic>
          </wp:inline>
        </w:drawing>
      </w:r>
    </w:p>
    <w:p w14:paraId="7BD5CC76" w14:textId="5EA14CA1" w:rsidR="00617B20" w:rsidRDefault="00C50376" w:rsidP="00BD14E8">
      <w:pPr>
        <w:pStyle w:val="Caption"/>
        <w:jc w:val="center"/>
      </w:pPr>
      <w:bookmarkStart w:id="270" w:name="_Toc141109540"/>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r>
        <w:t xml:space="preserve">. </w:t>
      </w:r>
      <w:r w:rsidR="002F1AC5">
        <w:t>Frame cropping</w:t>
      </w:r>
      <w:r w:rsidR="00617B20">
        <w:t xml:space="preserve"> controls.</w:t>
      </w:r>
      <w:bookmarkEnd w:id="270"/>
    </w:p>
    <w:p w14:paraId="7777071B" w14:textId="4E01290E" w:rsidR="00617B20" w:rsidRDefault="00617B20" w:rsidP="00E620C5">
      <w:pPr>
        <w:jc w:val="both"/>
      </w:pPr>
      <w:r>
        <w:lastRenderedPageBreak/>
        <w:t xml:space="preserve">This tab allows a user to crop </w:t>
      </w:r>
      <w:r w:rsidR="00104B9F">
        <w:t>movie frame to a desired size</w:t>
      </w:r>
      <w:r>
        <w:t>.</w:t>
      </w:r>
    </w:p>
    <w:p w14:paraId="2D4CFCF1" w14:textId="65F0D409" w:rsidR="00104B9F" w:rsidRDefault="00104B9F" w:rsidP="00E620C5">
      <w:pPr>
        <w:jc w:val="both"/>
      </w:pPr>
      <w:r w:rsidRPr="00104B9F">
        <w:rPr>
          <w:b/>
          <w:bCs/>
        </w:rPr>
        <w:t>Enable Cropping.</w:t>
      </w:r>
      <w:r>
        <w:t xml:space="preserve"> Check this option to enable the movie frame cropping. A frame is shown in the render view to represent the area to be exported in a movie. The frame can be adjust by dragging its borders and corners in the render view. Alternatively, the values for the cropping frame can be fine tuned by the settings below.</w:t>
      </w:r>
    </w:p>
    <w:p w14:paraId="76C88D45" w14:textId="6AE5DD36" w:rsidR="00104B9F" w:rsidRDefault="00104B9F" w:rsidP="00E620C5">
      <w:pPr>
        <w:jc w:val="both"/>
      </w:pPr>
      <w:r w:rsidRPr="00104B9F">
        <w:rPr>
          <w:b/>
          <w:bCs/>
        </w:rPr>
        <w:t>X.</w:t>
      </w:r>
      <w:r>
        <w:t xml:space="preserve"> The X coordinate value of the lower left corner of the cropping frame.</w:t>
      </w:r>
    </w:p>
    <w:p w14:paraId="002F5EBF" w14:textId="3A6CD430" w:rsidR="00104B9F" w:rsidRDefault="00104B9F" w:rsidP="00E620C5">
      <w:pPr>
        <w:jc w:val="both"/>
      </w:pPr>
      <w:r w:rsidRPr="00104B9F">
        <w:rPr>
          <w:b/>
          <w:bCs/>
        </w:rPr>
        <w:t>Y.</w:t>
      </w:r>
      <w:r>
        <w:t xml:space="preserve"> The Y coordinate value of the lower left corner of the cropping frame.</w:t>
      </w:r>
    </w:p>
    <w:p w14:paraId="2F660968" w14:textId="72C87258" w:rsidR="00104B9F" w:rsidRDefault="00104B9F" w:rsidP="00E620C5">
      <w:pPr>
        <w:jc w:val="both"/>
      </w:pPr>
      <w:r w:rsidRPr="00104B9F">
        <w:rPr>
          <w:b/>
          <w:bCs/>
        </w:rPr>
        <w:t>W.</w:t>
      </w:r>
      <w:r>
        <w:t xml:space="preserve"> The width of the cropping frame.</w:t>
      </w:r>
    </w:p>
    <w:p w14:paraId="08088BF6" w14:textId="7D2F5EE2" w:rsidR="00104B9F" w:rsidRDefault="00104B9F" w:rsidP="00E620C5">
      <w:pPr>
        <w:jc w:val="both"/>
      </w:pPr>
      <w:r w:rsidRPr="00104B9F">
        <w:rPr>
          <w:b/>
          <w:bCs/>
        </w:rPr>
        <w:t>H.</w:t>
      </w:r>
      <w:r>
        <w:t xml:space="preserve"> The height of the cropping frame.</w:t>
      </w:r>
    </w:p>
    <w:p w14:paraId="5B29A892" w14:textId="51C555AB" w:rsidR="00104B9F" w:rsidRDefault="00104B9F" w:rsidP="00E620C5">
      <w:pPr>
        <w:jc w:val="both"/>
      </w:pPr>
      <w:r>
        <w:t>When the cropping frame is enabled and shown in the render view, the scalebar can be positioned at any of the four corners of the frame. Use the buttons to select one conner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E620C5">
      <w:pPr>
        <w:jc w:val="both"/>
      </w:pPr>
      <w:r w:rsidRPr="00BB7F82">
        <w:rPr>
          <w:b/>
          <w:bCs/>
        </w:rPr>
        <w:t>X.</w:t>
      </w:r>
      <w:r>
        <w:t xml:space="preserve"> The distance between the scalebar and the cropping frame in the X direction.</w:t>
      </w:r>
    </w:p>
    <w:p w14:paraId="0A36700D" w14:textId="23C41A46" w:rsidR="00BB7F82" w:rsidRDefault="00BB7F82" w:rsidP="00E620C5">
      <w:pPr>
        <w:jc w:val="both"/>
      </w:pPr>
      <w:r w:rsidRPr="00BB7F82">
        <w:rPr>
          <w:b/>
          <w:bCs/>
        </w:rPr>
        <w:t>Y.</w:t>
      </w:r>
      <w:r>
        <w:t xml:space="preserve"> The distance between the scalebar and the cropping frame in the Y direction.</w:t>
      </w:r>
    </w:p>
    <w:p w14:paraId="4AC6D9C8" w14:textId="0461101A" w:rsidR="00104B9F" w:rsidRDefault="00104B9F" w:rsidP="00E620C5">
      <w:pPr>
        <w:jc w:val="both"/>
      </w:pPr>
      <w:r w:rsidRPr="00104B9F">
        <w:rPr>
          <w:b/>
          <w:bCs/>
        </w:rPr>
        <w:t>Reset.</w:t>
      </w:r>
      <w:r>
        <w:t xml:space="preserve"> Click reset to recalculate the cropping frame, whose size and position are based on the extent of the data set visualized in the render view.</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1" w:name="_Toc406755675"/>
      <w:bookmarkStart w:id="272" w:name="_Toc406770748"/>
      <w:bookmarkStart w:id="273" w:name="_Ref456775715"/>
      <w:bookmarkStart w:id="274" w:name="_Ref456775982"/>
      <w:bookmarkStart w:id="275" w:name="_Ref456778180"/>
      <w:bookmarkStart w:id="276" w:name="_Ref464135876"/>
      <w:bookmarkStart w:id="277" w:name="_Ref464140091"/>
      <w:bookmarkStart w:id="278" w:name="_Ref497393031"/>
      <w:bookmarkStart w:id="279" w:name="_Ref17815667"/>
      <w:bookmarkStart w:id="280" w:name="_Ref18055073"/>
      <w:bookmarkStart w:id="281" w:name="_Ref90288511"/>
      <w:bookmarkStart w:id="282" w:name="_Ref90290222"/>
      <w:bookmarkStart w:id="283" w:name="_Ref90291072"/>
      <w:bookmarkStart w:id="284" w:name="_Ref90298315"/>
      <w:bookmarkStart w:id="285" w:name="_Ref108100598"/>
      <w:bookmarkStart w:id="286" w:name="_Ref108100659"/>
      <w:bookmarkStart w:id="287" w:name="_Ref108101412"/>
      <w:bookmarkStart w:id="288" w:name="_Ref108101654"/>
      <w:bookmarkStart w:id="289" w:name="_Ref108101817"/>
      <w:bookmarkStart w:id="290" w:name="_Ref108104703"/>
      <w:bookmarkStart w:id="291" w:name="_Ref123207317"/>
      <w:bookmarkStart w:id="292" w:name="_Ref123207530"/>
      <w:bookmarkStart w:id="293" w:name="_Ref123207596"/>
      <w:bookmarkStart w:id="294" w:name="_Ref123207702"/>
      <w:bookmarkStart w:id="295" w:name="_Ref124346357"/>
      <w:bookmarkStart w:id="296" w:name="_Ref126671635"/>
      <w:bookmarkStart w:id="297" w:name="_Ref126672352"/>
      <w:bookmarkStart w:id="298" w:name="_Ref130208506"/>
      <w:bookmarkStart w:id="299" w:name="_Ref140850293"/>
      <w:bookmarkStart w:id="300" w:name="_Toc141109443"/>
      <w:r>
        <w:lastRenderedPageBreak/>
        <w:t>Automated</w:t>
      </w:r>
      <w:r w:rsidR="00C016F8">
        <w:t xml:space="preserve"> Data Analysis</w:t>
      </w:r>
      <w:r w:rsidR="00B96966">
        <w:t xml:space="preserve"> </w:t>
      </w:r>
      <w:r w:rsidR="00E94015">
        <w:t xml:space="preserve">with </w:t>
      </w:r>
      <w:r w:rsidR="00EA7FF0">
        <w:t>S</w:t>
      </w:r>
      <w:r w:rsidR="00B96966">
        <w:t>cripts</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5386FC9E" w14:textId="076D8BDF" w:rsidR="00EB7655" w:rsidRDefault="00EE5BD8" w:rsidP="0092002C">
      <w:pPr>
        <w:pStyle w:val="Heading2"/>
      </w:pPr>
      <w:r>
        <w:t>FluoRender Script</w:t>
      </w:r>
    </w:p>
    <w:p w14:paraId="00832810" w14:textId="4005A7FF"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45"/>
                    <a:stretch>
                      <a:fillRect/>
                    </a:stretch>
                  </pic:blipFill>
                  <pic:spPr>
                    <a:xfrm>
                      <a:off x="0" y="0"/>
                      <a:ext cx="2359152" cy="2807208"/>
                    </a:xfrm>
                    <a:prstGeom prst="rect">
                      <a:avLst/>
                    </a:prstGeom>
                  </pic:spPr>
                </pic:pic>
              </a:graphicData>
            </a:graphic>
          </wp:inline>
        </w:drawing>
      </w:r>
    </w:p>
    <w:p w14:paraId="11174D78" w14:textId="425540B8" w:rsidR="00033327" w:rsidRDefault="00033327" w:rsidP="00BD14E8">
      <w:pPr>
        <w:pStyle w:val="Caption"/>
        <w:jc w:val="center"/>
      </w:pPr>
      <w:bookmarkStart w:id="301" w:name="_Ref456779351"/>
      <w:bookmarkStart w:id="302" w:name="_Toc141109541"/>
      <w:r>
        <w:t xml:space="preserve">Figure </w:t>
      </w:r>
      <w:r>
        <w:fldChar w:fldCharType="begin"/>
      </w:r>
      <w:r>
        <w:instrText xml:space="preserve"> STYLEREF 1 \s </w:instrText>
      </w:r>
      <w:r>
        <w:fldChar w:fldCharType="separate"/>
      </w:r>
      <w:r w:rsidR="001C2AE9">
        <w:rPr>
          <w:noProof/>
        </w:rPr>
        <w:t>13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01"/>
      <w:r>
        <w:t xml:space="preserve">. </w:t>
      </w:r>
      <w:r w:rsidR="00A85F11">
        <w:t>S</w:t>
      </w:r>
      <w:r w:rsidR="00EB7655">
        <w:t>cript settings.</w:t>
      </w:r>
      <w:bookmarkEnd w:id="302"/>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3" w:name="_Toc141109445"/>
      <w:r>
        <w:t>Script File</w:t>
      </w:r>
      <w:r w:rsidR="00E005D0">
        <w:t xml:space="preserve"> Format</w:t>
      </w:r>
      <w:bookmarkEnd w:id="303"/>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7B68F48D" w:rsidR="00E66E60" w:rsidRDefault="00E66E60" w:rsidP="0056088E">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w:t>
      </w:r>
      <w:r>
        <w:rPr>
          <w:noProof/>
        </w:rPr>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r w:rsidRPr="000939BD">
        <w:rPr>
          <w:b/>
          <w:bCs/>
        </w:rPr>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04" w:name="_Toc141109446"/>
      <w:r>
        <w:t>Script Tasks</w:t>
      </w:r>
      <w:bookmarkEnd w:id="304"/>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r w:rsidRPr="001A25A8">
        <w:rPr>
          <w:b/>
          <w:bCs/>
        </w:rPr>
        <w:t>backg_stat</w:t>
      </w:r>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r w:rsidRPr="00394F9A">
        <w:rPr>
          <w:b/>
          <w:bCs/>
        </w:rPr>
        <w:t>stat_type</w:t>
      </w:r>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r w:rsidRPr="00394F9A">
        <w:rPr>
          <w:b/>
          <w:bCs/>
        </w:rPr>
        <w:t>kx</w:t>
      </w:r>
      <w:r>
        <w:t xml:space="preserve"> – Set the window size in the X dimension for localized intensity distribution.</w:t>
      </w:r>
    </w:p>
    <w:p w14:paraId="6B0DB56D" w14:textId="71C70034" w:rsidR="00DD7377" w:rsidRDefault="00DD7377" w:rsidP="00561342">
      <w:pPr>
        <w:spacing w:after="120"/>
      </w:pPr>
      <w:r w:rsidRPr="00394F9A">
        <w:rPr>
          <w:b/>
          <w:bCs/>
        </w:rPr>
        <w:t>ky</w:t>
      </w:r>
      <w:r>
        <w:t xml:space="preserve"> – Set the window size in the Y dimension for localized intensity distribution.</w:t>
      </w:r>
    </w:p>
    <w:p w14:paraId="6A2DC69E" w14:textId="5A3BB46F" w:rsidR="00CB5978" w:rsidRDefault="00CB5978" w:rsidP="00561342">
      <w:pPr>
        <w:spacing w:after="120"/>
      </w:pPr>
      <w:r w:rsidRPr="00394F9A">
        <w:rPr>
          <w:b/>
          <w:bCs/>
        </w:rPr>
        <w:t>varth</w:t>
      </w:r>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r w:rsidRPr="00394F9A">
        <w:rPr>
          <w:b/>
          <w:bCs/>
        </w:rPr>
        <w:t>gauth</w:t>
      </w:r>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487AA8">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487AA8">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487AA8">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487AA8">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487AA8">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487AA8">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487AA8">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487AA8">
            <w:pPr>
              <w:jc w:val="both"/>
            </w:pPr>
            <w:r w:rsidRPr="00487AA8">
              <w:rPr>
                <w:rFonts w:ascii="Courier New" w:hAnsi="Courier New" w:cs="Courier New"/>
              </w:rPr>
              <w:t>gauth=1</w:t>
            </w:r>
          </w:p>
        </w:tc>
      </w:tr>
    </w:tbl>
    <w:p w14:paraId="552AF8B5" w14:textId="609A5311" w:rsidR="00934CD8" w:rsidRDefault="00934CD8" w:rsidP="00934CD8">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w:t>
      </w:r>
      <w:r>
        <w:rPr>
          <w:noProof/>
        </w:rPr>
        <w:fldChar w:fldCharType="end"/>
      </w:r>
      <w:r>
        <w:t xml:space="preserve">. </w:t>
      </w:r>
      <w:r w:rsidR="0046504A">
        <w:t>S</w:t>
      </w:r>
      <w:r>
        <w:t xml:space="preserve">cript for </w:t>
      </w:r>
      <w:r w:rsidR="00A072BD">
        <w:t>computing the mean of 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1C2A3463" w14:textId="77777777" w:rsidR="003210CB" w:rsidRPr="003210CB" w:rsidRDefault="003210CB" w:rsidP="003210CB">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210CB">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210CB">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r w:rsidRPr="003210CB">
              <w:rPr>
                <w:rFonts w:ascii="Courier New" w:hAnsi="Courier New" w:cs="Courier New"/>
              </w:rPr>
              <w:t>savepath=</w:t>
            </w:r>
          </w:p>
        </w:tc>
      </w:tr>
    </w:tbl>
    <w:p w14:paraId="744C62A5" w14:textId="7C56FFA2" w:rsidR="0098760E" w:rsidRDefault="0098760E"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r w:rsidRPr="00DD57A0">
        <w:rPr>
          <w:b/>
          <w:bCs/>
        </w:rPr>
        <w:t>clear_mask</w:t>
      </w:r>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46504A">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46504A">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4072B2DD" w:rsidR="0046504A" w:rsidRDefault="0046504A" w:rsidP="0046504A">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B514F0">
            <w:pPr>
              <w:jc w:val="both"/>
            </w:pPr>
            <w:r w:rsidRPr="00B514F0">
              <w:rPr>
                <w:rFonts w:ascii="Courier New" w:hAnsi="Courier New" w:cs="Courier New"/>
              </w:rPr>
              <w:t>js_value=</w:t>
            </w:r>
          </w:p>
        </w:tc>
      </w:tr>
    </w:tbl>
    <w:p w14:paraId="1FFCC355" w14:textId="5ACC6D11" w:rsidR="006D0004" w:rsidRDefault="006D0004" w:rsidP="001262D3">
      <w:pPr>
        <w:pStyle w:val="Caption"/>
        <w:spacing w:after="120"/>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5</w:t>
      </w:r>
      <w:r>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B514F0">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B514F0">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B514F0">
            <w:pPr>
              <w:jc w:val="both"/>
            </w:pPr>
            <w:r w:rsidRPr="00B514F0">
              <w:rPr>
                <w:rFonts w:ascii="Courier New" w:hAnsi="Courier New" w:cs="Courier New"/>
              </w:rPr>
              <w:t>js_value=</w:t>
            </w:r>
          </w:p>
        </w:tc>
      </w:tr>
    </w:tbl>
    <w:p w14:paraId="7221A6F3" w14:textId="56243B88" w:rsidR="00EF5AD8" w:rsidRDefault="00EF5AD8" w:rsidP="004A0F06">
      <w:pPr>
        <w:pStyle w:val="Caption"/>
        <w:jc w:val="center"/>
      </w:pPr>
      <w:bookmarkStart w:id="305" w:name="_Ref456784964"/>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6</w:t>
      </w:r>
      <w:r>
        <w:rPr>
          <w:noProof/>
        </w:rPr>
        <w:fldChar w:fldCharType="end"/>
      </w:r>
      <w:bookmarkEnd w:id="305"/>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937779">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937779">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937779">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type=export_analysis</w:t>
            </w:r>
          </w:p>
          <w:p w14:paraId="2F7C5EEC" w14:textId="77777777" w:rsidR="004B0ACF" w:rsidRPr="00B514F0" w:rsidRDefault="004B0ACF" w:rsidP="004B0ACF">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4B0ACF">
            <w:pPr>
              <w:jc w:val="both"/>
            </w:pPr>
            <w:r w:rsidRPr="00B514F0">
              <w:rPr>
                <w:rFonts w:ascii="Courier New" w:hAnsi="Courier New" w:cs="Courier New"/>
              </w:rPr>
              <w:t>js_value=</w:t>
            </w:r>
          </w:p>
        </w:tc>
      </w:tr>
    </w:tbl>
    <w:p w14:paraId="4ECB843C" w14:textId="7BEA2CA6" w:rsidR="00EF5AD8" w:rsidRDefault="00EF5AD8"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7</w:t>
      </w:r>
      <w:r>
        <w:rPr>
          <w:noProof/>
        </w:rPr>
        <w:fldChar w:fldCharType="end"/>
      </w:r>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r w:rsidR="00EB4AF8">
        <w:t>dF/F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jc w:val="both"/>
              <w:rPr>
                <w:rFonts w:ascii="Courier New" w:hAnsi="Courier New" w:cs="Courier New"/>
              </w:rPr>
            </w:pPr>
            <w:r w:rsidRPr="00EB4AF8">
              <w:rPr>
                <w:rFonts w:ascii="Courier New" w:hAnsi="Courier New" w:cs="Courier New"/>
              </w:rPr>
              <w:t>tasknum=5</w:t>
            </w:r>
          </w:p>
          <w:p w14:paraId="77C53D27"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jc w:val="both"/>
              <w:rPr>
                <w:rFonts w:ascii="Courier New" w:hAnsi="Courier New" w:cs="Courier New"/>
              </w:rPr>
            </w:pPr>
            <w:r w:rsidRPr="00EB4AF8">
              <w:rPr>
                <w:rFonts w:ascii="Courier New" w:hAnsi="Courier New" w:cs="Courier New"/>
              </w:rPr>
              <w:t>type=backg_stat</w:t>
            </w:r>
          </w:p>
          <w:p w14:paraId="69481B7B"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0E531A00"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25191D16" w14:textId="77777777" w:rsidR="00EB4AF8" w:rsidRPr="00EB4AF8" w:rsidRDefault="00EB4AF8" w:rsidP="00EB4AF8">
            <w:pPr>
              <w:jc w:val="both"/>
              <w:rPr>
                <w:rFonts w:ascii="Courier New" w:hAnsi="Courier New" w:cs="Courier New"/>
              </w:rPr>
            </w:pPr>
            <w:r w:rsidRPr="00EB4AF8">
              <w:rPr>
                <w:rFonts w:ascii="Courier New" w:hAnsi="Courier New" w:cs="Courier New"/>
              </w:rPr>
              <w:t>stat_type=0</w:t>
            </w:r>
          </w:p>
          <w:p w14:paraId="4F7D997A" w14:textId="77777777" w:rsidR="00EB4AF8" w:rsidRPr="00EB4AF8" w:rsidRDefault="00EB4AF8" w:rsidP="00EB4AF8">
            <w:pPr>
              <w:jc w:val="both"/>
              <w:rPr>
                <w:rFonts w:ascii="Courier New" w:hAnsi="Courier New" w:cs="Courier New"/>
              </w:rPr>
            </w:pPr>
            <w:r w:rsidRPr="00EB4AF8">
              <w:rPr>
                <w:rFonts w:ascii="Courier New" w:hAnsi="Courier New" w:cs="Courier New"/>
              </w:rPr>
              <w:t>stat_indx=0</w:t>
            </w:r>
          </w:p>
          <w:p w14:paraId="2075B7E9" w14:textId="77777777" w:rsidR="00EB4AF8" w:rsidRPr="00EB4AF8" w:rsidRDefault="00EB4AF8" w:rsidP="00EB4AF8">
            <w:pPr>
              <w:jc w:val="both"/>
              <w:rPr>
                <w:rFonts w:ascii="Courier New" w:hAnsi="Courier New" w:cs="Courier New"/>
              </w:rPr>
            </w:pPr>
            <w:r w:rsidRPr="00EB4AF8">
              <w:rPr>
                <w:rFonts w:ascii="Courier New" w:hAnsi="Courier New" w:cs="Courier New"/>
              </w:rPr>
              <w:t>kx=100</w:t>
            </w:r>
          </w:p>
          <w:p w14:paraId="5F1D3046" w14:textId="77777777" w:rsidR="00EB4AF8" w:rsidRPr="00EB4AF8" w:rsidRDefault="00EB4AF8" w:rsidP="00EB4AF8">
            <w:pPr>
              <w:jc w:val="both"/>
              <w:rPr>
                <w:rFonts w:ascii="Courier New" w:hAnsi="Courier New" w:cs="Courier New"/>
              </w:rPr>
            </w:pPr>
            <w:r w:rsidRPr="00EB4AF8">
              <w:rPr>
                <w:rFonts w:ascii="Courier New" w:hAnsi="Courier New" w:cs="Courier New"/>
              </w:rPr>
              <w:t>ky=100</w:t>
            </w:r>
          </w:p>
          <w:p w14:paraId="7DD1C3F8" w14:textId="77777777" w:rsidR="00EB4AF8" w:rsidRPr="00EB4AF8" w:rsidRDefault="00EB4AF8" w:rsidP="00EB4AF8">
            <w:pPr>
              <w:jc w:val="both"/>
              <w:rPr>
                <w:rFonts w:ascii="Courier New" w:hAnsi="Courier New" w:cs="Courier New"/>
              </w:rPr>
            </w:pPr>
            <w:r w:rsidRPr="00EB4AF8">
              <w:rPr>
                <w:rFonts w:ascii="Courier New" w:hAnsi="Courier New" w:cs="Courier New"/>
              </w:rPr>
              <w:t>varth=0.0001</w:t>
            </w:r>
          </w:p>
          <w:p w14:paraId="7357F96D" w14:textId="77777777" w:rsidR="00EB4AF8" w:rsidRPr="00EB4AF8" w:rsidRDefault="00EB4AF8" w:rsidP="00EB4AF8">
            <w:pPr>
              <w:jc w:val="both"/>
              <w:rPr>
                <w:rFonts w:ascii="Courier New" w:hAnsi="Courier New" w:cs="Courier New"/>
              </w:rPr>
            </w:pPr>
            <w:r w:rsidRPr="00EB4AF8">
              <w:rPr>
                <w:rFonts w:ascii="Courier New" w:hAnsi="Courier New" w:cs="Courier New"/>
              </w:rPr>
              <w:t>gauth=1</w:t>
            </w:r>
          </w:p>
          <w:p w14:paraId="1108C003"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jc w:val="both"/>
              <w:rPr>
                <w:rFonts w:ascii="Courier New" w:hAnsi="Courier New" w:cs="Courier New"/>
              </w:rPr>
            </w:pPr>
            <w:r w:rsidRPr="00EB4AF8">
              <w:rPr>
                <w:rFonts w:ascii="Courier New" w:hAnsi="Courier New" w:cs="Courier New"/>
              </w:rPr>
              <w:t>type=comp_analysis</w:t>
            </w:r>
          </w:p>
          <w:p w14:paraId="7BCF7071"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time_mode=TM_ALL_PRE_LAST_BOTH</w:t>
            </w:r>
          </w:p>
          <w:p w14:paraId="6019A64B"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530D8634" w14:textId="77777777" w:rsidR="00EB4AF8" w:rsidRPr="00EB4AF8" w:rsidRDefault="00EB4AF8" w:rsidP="00EB4AF8">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jc w:val="both"/>
              <w:rPr>
                <w:rFonts w:ascii="Courier New" w:hAnsi="Courier New" w:cs="Courier New"/>
              </w:rPr>
            </w:pPr>
            <w:r w:rsidRPr="00EB4AF8">
              <w:rPr>
                <w:rFonts w:ascii="Courier New" w:hAnsi="Courier New" w:cs="Courier New"/>
              </w:rPr>
              <w:t>slimit=500</w:t>
            </w:r>
          </w:p>
          <w:p w14:paraId="774DDEA6"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jc w:val="both"/>
              <w:rPr>
                <w:rFonts w:ascii="Courier New" w:hAnsi="Courier New" w:cs="Courier New"/>
              </w:rPr>
            </w:pPr>
            <w:r w:rsidRPr="00EB4AF8">
              <w:rPr>
                <w:rFonts w:ascii="Courier New" w:hAnsi="Courier New" w:cs="Courier New"/>
              </w:rPr>
              <w:t>type=fetch_mask</w:t>
            </w:r>
          </w:p>
          <w:p w14:paraId="62823717"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time_mode=TM_ALL_POST_REWIND</w:t>
            </w:r>
          </w:p>
          <w:p w14:paraId="38886B89" w14:textId="77777777" w:rsidR="00EB4AF8" w:rsidRPr="00EB4AF8" w:rsidRDefault="00EB4AF8" w:rsidP="00EB4AF8">
            <w:pPr>
              <w:jc w:val="both"/>
              <w:rPr>
                <w:rFonts w:ascii="Courier New" w:hAnsi="Courier New" w:cs="Courier New"/>
              </w:rPr>
            </w:pPr>
            <w:r w:rsidRPr="00EB4AF8">
              <w:rPr>
                <w:rFonts w:ascii="Courier New" w:hAnsi="Courier New" w:cs="Courier New"/>
              </w:rPr>
              <w:t>chan_mode=0</w:t>
            </w:r>
          </w:p>
          <w:p w14:paraId="64924793" w14:textId="77777777" w:rsidR="00EB4AF8" w:rsidRPr="00EB4AF8" w:rsidRDefault="00EB4AF8" w:rsidP="00EB4AF8">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jc w:val="both"/>
              <w:rPr>
                <w:rFonts w:ascii="Courier New" w:hAnsi="Courier New" w:cs="Courier New"/>
              </w:rPr>
            </w:pPr>
            <w:r w:rsidRPr="00EB4AF8">
              <w:rPr>
                <w:rFonts w:ascii="Courier New" w:hAnsi="Courier New" w:cs="Courier New"/>
              </w:rPr>
              <w:t>type=roi_dff</w:t>
            </w:r>
          </w:p>
          <w:p w14:paraId="7DA80F5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3362A3BA" w14:textId="77777777" w:rsidR="00EB4AF8" w:rsidRPr="00EB4AF8" w:rsidRDefault="00EB4AF8" w:rsidP="00EB4AF8">
            <w:pPr>
              <w:jc w:val="both"/>
              <w:rPr>
                <w:rFonts w:ascii="Courier New" w:hAnsi="Courier New" w:cs="Courier New"/>
              </w:rPr>
            </w:pPr>
            <w:r w:rsidRPr="00EB4AF8">
              <w:rPr>
                <w:rFonts w:ascii="Courier New" w:hAnsi="Courier New" w:cs="Courier New"/>
              </w:rPr>
              <w:t>value_name=comp_mean</w:t>
            </w:r>
          </w:p>
          <w:p w14:paraId="6A2FE5EB" w14:textId="77777777" w:rsidR="00EB4AF8" w:rsidRPr="00EB4AF8" w:rsidRDefault="00EB4AF8" w:rsidP="00EB4AF8">
            <w:pPr>
              <w:jc w:val="both"/>
              <w:rPr>
                <w:rFonts w:ascii="Courier New" w:hAnsi="Courier New" w:cs="Courier New"/>
              </w:rPr>
            </w:pPr>
            <w:r w:rsidRPr="00EB4AF8">
              <w:rPr>
                <w:rFonts w:ascii="Courier New" w:hAnsi="Courier New" w:cs="Courier New"/>
              </w:rPr>
              <w:t>bg_name=bkg_mean</w:t>
            </w:r>
          </w:p>
          <w:p w14:paraId="4A944FEC" w14:textId="77777777" w:rsidR="00EB4AF8" w:rsidRPr="00EB4AF8" w:rsidRDefault="00EB4AF8" w:rsidP="00EB4AF8">
            <w:pPr>
              <w:jc w:val="both"/>
              <w:rPr>
                <w:rFonts w:ascii="Courier New" w:hAnsi="Courier New" w:cs="Courier New"/>
              </w:rPr>
            </w:pPr>
            <w:r w:rsidRPr="00EB4AF8">
              <w:rPr>
                <w:rFonts w:ascii="Courier New" w:hAnsi="Courier New" w:cs="Courier New"/>
              </w:rPr>
              <w:t>var_cut=0.001</w:t>
            </w:r>
          </w:p>
          <w:p w14:paraId="36CAEBA0" w14:textId="77777777" w:rsidR="00EB4AF8" w:rsidRPr="00EB4AF8" w:rsidRDefault="00EB4AF8" w:rsidP="00EB4AF8">
            <w:pPr>
              <w:jc w:val="both"/>
              <w:rPr>
                <w:rFonts w:ascii="Courier New" w:hAnsi="Courier New" w:cs="Courier New"/>
              </w:rPr>
            </w:pPr>
            <w:r w:rsidRPr="00EB4AF8">
              <w:rPr>
                <w:rFonts w:ascii="Courier New" w:hAnsi="Courier New" w:cs="Courier New"/>
              </w:rPr>
              <w:t>output_mode=1</w:t>
            </w:r>
          </w:p>
          <w:p w14:paraId="21BE1944"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jc w:val="both"/>
              <w:rPr>
                <w:rFonts w:ascii="Courier New" w:hAnsi="Courier New" w:cs="Courier New"/>
              </w:rPr>
            </w:pPr>
            <w:r w:rsidRPr="00EB4AF8">
              <w:rPr>
                <w:rFonts w:ascii="Courier New" w:hAnsi="Courier New" w:cs="Courier New"/>
              </w:rPr>
              <w:t>type=export_spreadsheet</w:t>
            </w:r>
          </w:p>
          <w:p w14:paraId="58BC0B4F" w14:textId="77777777" w:rsidR="00EB4AF8" w:rsidRPr="00EB4AF8" w:rsidRDefault="00EB4AF8" w:rsidP="00EB4AF8">
            <w:pPr>
              <w:jc w:val="both"/>
              <w:rPr>
                <w:rFonts w:ascii="Courier New" w:hAnsi="Courier New" w:cs="Courier New"/>
              </w:rPr>
            </w:pPr>
            <w:r w:rsidRPr="00EB4AF8">
              <w:rPr>
                <w:rFonts w:ascii="Courier New" w:hAnsi="Courier New" w:cs="Courier New"/>
              </w:rPr>
              <w:t>time_mode=TM_LAST_POST</w:t>
            </w:r>
          </w:p>
          <w:p w14:paraId="410ABCE0" w14:textId="77777777" w:rsidR="00EB4AF8" w:rsidRPr="00EB4AF8" w:rsidRDefault="00EB4AF8" w:rsidP="00EB4AF8">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jc w:val="both"/>
              <w:rPr>
                <w:rFonts w:ascii="Courier New" w:hAnsi="Courier New" w:cs="Courier New"/>
              </w:rPr>
            </w:pPr>
            <w:r w:rsidRPr="00EB4AF8">
              <w:rPr>
                <w:rFonts w:ascii="Courier New" w:hAnsi="Courier New" w:cs="Courier New"/>
              </w:rPr>
              <w:t>value_num=1</w:t>
            </w:r>
          </w:p>
          <w:p w14:paraId="0C1B396C" w14:textId="21BCE2C4" w:rsidR="00D903F6" w:rsidRDefault="00EB4AF8" w:rsidP="00EB4AF8">
            <w:pPr>
              <w:jc w:val="both"/>
            </w:pPr>
            <w:r w:rsidRPr="00EB4AF8">
              <w:rPr>
                <w:rFonts w:ascii="Courier New" w:hAnsi="Courier New" w:cs="Courier New"/>
              </w:rPr>
              <w:t>value_name0=roi_dff</w:t>
            </w:r>
          </w:p>
        </w:tc>
      </w:tr>
    </w:tbl>
    <w:p w14:paraId="60CF0577" w14:textId="56EBAB88" w:rsidR="00D903F6" w:rsidRDefault="00D903F6" w:rsidP="00D903F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8</w:t>
      </w:r>
      <w:r>
        <w:rPr>
          <w:noProof/>
        </w:rPr>
        <w:fldChar w:fldCharType="end"/>
      </w:r>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r w:rsidRPr="00BD29AF">
        <w:rPr>
          <w:b/>
          <w:bCs/>
        </w:rPr>
        <w:t>comp_edit</w:t>
      </w:r>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r w:rsidRPr="0099391F">
        <w:rPr>
          <w:b/>
          <w:bCs/>
        </w:rPr>
        <w:t>edit_type</w:t>
      </w:r>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Select components</w:t>
      </w:r>
    </w:p>
    <w:p w14:paraId="4ED538E5" w14:textId="35060393" w:rsidR="00D91681" w:rsidRDefault="00D91681" w:rsidP="00E620C5">
      <w:pPr>
        <w:jc w:val="both"/>
      </w:pPr>
      <w:r>
        <w:t xml:space="preserve">Task name (type): </w:t>
      </w:r>
      <w:r w:rsidRPr="00D91681">
        <w:rPr>
          <w:b/>
          <w:bCs/>
        </w:rPr>
        <w:t>comp_select</w:t>
      </w:r>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381221">
      <w:pPr>
        <w:pStyle w:val="Heading3"/>
      </w:pPr>
      <w:r>
        <w:t>Export analysis results</w:t>
      </w:r>
    </w:p>
    <w:p w14:paraId="1AEE431F" w14:textId="112B4995" w:rsidR="000F0632" w:rsidRDefault="000F0632" w:rsidP="00E620C5">
      <w:pPr>
        <w:jc w:val="both"/>
      </w:pPr>
      <w:r>
        <w:t xml:space="preserve">Task name (type): </w:t>
      </w:r>
      <w:r w:rsidRPr="000F0632">
        <w:rPr>
          <w:b/>
          <w:bCs/>
        </w:rPr>
        <w:t>export_analysis</w:t>
      </w:r>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Javascript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r>
              <w:t>comp_center</w:t>
            </w:r>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r>
              <w:t>comp_size_ui</w:t>
            </w:r>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r>
              <w:t>comp_size_d</w:t>
            </w:r>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r>
              <w:t>comp_phys_size_ui</w:t>
            </w:r>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r>
              <w:t>comp_phys_size_d</w:t>
            </w:r>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r>
              <w:t>comp_ext_size_ui</w:t>
            </w:r>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r>
              <w:t>comp_ext_size_d</w:t>
            </w:r>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r>
              <w:t>comp_mean</w:t>
            </w:r>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r w:rsidRPr="00666D25">
              <w:t>comp</w:t>
            </w:r>
            <w:r>
              <w:t>_stdv</w:t>
            </w:r>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r>
              <w:t>max_int</w:t>
            </w:r>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r w:rsidRPr="000D69CD">
        <w:rPr>
          <w:b/>
          <w:bCs/>
        </w:rPr>
        <w:t>js_value</w:t>
      </w:r>
      <w:r>
        <w:t xml:space="preserve"> – A Javascript</w:t>
      </w:r>
      <w:r w:rsidR="0009648E">
        <w:t xml:space="preserve"> snippet to control how the values may be used</w:t>
      </w:r>
      <w:r w:rsidR="000D69CD">
        <w:t xml:space="preserve"> to draw an infograph.</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CB4CB8">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CB4CB8">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4FCA90E5" w:rsidR="00EF5AD8" w:rsidRDefault="00EF5AD8" w:rsidP="004A0F06">
      <w:pPr>
        <w:pStyle w:val="Caption"/>
        <w:jc w:val="center"/>
      </w:pPr>
      <w:bookmarkStart w:id="306" w:name="_Ref433815117"/>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9</w:t>
      </w:r>
      <w:r>
        <w:rPr>
          <w:noProof/>
        </w:rPr>
        <w:fldChar w:fldCharType="end"/>
      </w:r>
      <w:bookmarkEnd w:id="306"/>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use_sel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r w:rsidRPr="00C86BE6">
        <w:rPr>
          <w:b/>
          <w:bCs/>
        </w:rPr>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FD013F">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FD013F">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FD013F">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FD013F">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FD013F">
            <w:pPr>
              <w:jc w:val="both"/>
              <w:rPr>
                <w:rFonts w:ascii="Courier New" w:hAnsi="Courier New" w:cs="Courier New"/>
              </w:rPr>
            </w:pPr>
            <w:r w:rsidRPr="00FD013F">
              <w:rPr>
                <w:rFonts w:ascii="Courier New" w:hAnsi="Courier New" w:cs="Courier New"/>
              </w:rPr>
              <w:lastRenderedPageBreak/>
              <w:t>chan_mode=0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36320CC2" w:rsidR="00C13071" w:rsidRDefault="00C13071"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10</w:t>
      </w:r>
      <w:r>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r w:rsidR="006A2BB8" w:rsidRPr="006A2BB8">
        <w:rPr>
          <w:b/>
          <w:bCs/>
        </w:rPr>
        <w:t>mask_tracking</w:t>
      </w:r>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r>
        <w:rPr>
          <w:b/>
        </w:rPr>
        <w:t xml:space="preserve">ext_x, ext_y, ext_z </w:t>
      </w:r>
      <w:r>
        <w:rPr>
          <w:bCs/>
        </w:rPr>
        <w:t>– Extent of initial search area in pixel number for each X, Y, Z direction;</w:t>
      </w:r>
    </w:p>
    <w:p w14:paraId="2801242C" w14:textId="77777777" w:rsidR="00861556" w:rsidRPr="00CC6A75" w:rsidRDefault="00861556" w:rsidP="00861556">
      <w:pPr>
        <w:spacing w:after="120" w:line="240" w:lineRule="auto"/>
        <w:jc w:val="both"/>
        <w:rPr>
          <w:bCs/>
        </w:rPr>
      </w:pPr>
      <w:r>
        <w:rPr>
          <w:b/>
        </w:rPr>
        <w:t xml:space="preserve">ext_a, ext_b, ext_c </w:t>
      </w:r>
      <w:r>
        <w:rPr>
          <w:bCs/>
        </w:rPr>
        <w:t>– Extent of initial rotation angle in degree for each X, Y, Z axis;</w:t>
      </w:r>
    </w:p>
    <w:p w14:paraId="01EE02B7" w14:textId="76CFE0DF" w:rsidR="009A4053" w:rsidRPr="00861556" w:rsidRDefault="00313E77" w:rsidP="008615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B905CC">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r w:rsidRPr="00407B0C">
              <w:rPr>
                <w:rFonts w:ascii="Courier New" w:hAnsi="Courier New" w:cs="Courier New"/>
              </w:rPr>
              <w:t>savepath=</w:t>
            </w:r>
          </w:p>
        </w:tc>
      </w:tr>
    </w:tbl>
    <w:p w14:paraId="4AE74915" w14:textId="3E3AA98C" w:rsidR="00C13071" w:rsidRDefault="00C13071" w:rsidP="004A0F06">
      <w:pPr>
        <w:pStyle w:val="Caption"/>
        <w:jc w:val="center"/>
      </w:pPr>
      <w:bookmarkStart w:id="307" w:name="_Ref448324990"/>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11</w:t>
      </w:r>
      <w:r>
        <w:rPr>
          <w:noProof/>
        </w:rPr>
        <w:fldChar w:fldCharType="end"/>
      </w:r>
      <w:bookmarkEnd w:id="307"/>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1A726C">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1A726C">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1A726C">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r w:rsidRPr="001A726C">
              <w:rPr>
                <w:rFonts w:ascii="Courier New" w:hAnsi="Courier New" w:cs="Courier New"/>
              </w:rPr>
              <w:t>savepath=</w:t>
            </w:r>
          </w:p>
        </w:tc>
      </w:tr>
    </w:tbl>
    <w:p w14:paraId="717E8C93" w14:textId="66504C68" w:rsidR="00FA50D8" w:rsidRDefault="00FA50D8" w:rsidP="004A0F06">
      <w:pPr>
        <w:pStyle w:val="Caption"/>
        <w:jc w:val="center"/>
      </w:pPr>
      <w:bookmarkStart w:id="308" w:name="_Ref406749265"/>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12</w:t>
      </w:r>
      <w:r>
        <w:rPr>
          <w:noProof/>
        </w:rPr>
        <w:fldChar w:fldCharType="end"/>
      </w:r>
      <w:bookmarkEnd w:id="308"/>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r w:rsidRPr="00FA50D8">
        <w:rPr>
          <w:b/>
        </w:rPr>
        <w:t>noise_reduction</w:t>
      </w:r>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023460">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r w:rsidRPr="00023460">
              <w:rPr>
                <w:rFonts w:ascii="Courier New" w:hAnsi="Courier New" w:cs="Courier New"/>
              </w:rPr>
              <w:t>savepath=</w:t>
            </w:r>
          </w:p>
        </w:tc>
      </w:tr>
    </w:tbl>
    <w:p w14:paraId="1F8B9AB2" w14:textId="15EE8F00" w:rsidR="00A85B20" w:rsidRDefault="00A85B20" w:rsidP="004A0F06">
      <w:pPr>
        <w:pStyle w:val="Caption"/>
        <w:jc w:val="center"/>
      </w:pPr>
      <w:bookmarkStart w:id="309" w:name="_Ref406748108"/>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13</w:t>
      </w:r>
      <w:r>
        <w:rPr>
          <w:noProof/>
        </w:rPr>
        <w:fldChar w:fldCharType="end"/>
      </w:r>
      <w:bookmarkEnd w:id="309"/>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C04DB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C04DB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7E397408" w:rsidR="00FA50D8" w:rsidRDefault="00FA50D8"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14</w:t>
      </w:r>
      <w:r>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r w:rsidR="002054DA">
        <w:rPr>
          <w:b/>
        </w:rPr>
        <w:t>pre</w:t>
      </w:r>
      <w:r w:rsidRPr="00BF6388">
        <w:rPr>
          <w:b/>
        </w:rPr>
        <w:t>_tracking</w:t>
      </w:r>
      <w:r w:rsidR="002054DA">
        <w:rPr>
          <w:b/>
        </w:rPr>
        <w:t>/post_tracking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2054DA">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2054DA">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2054DA">
            <w:pPr>
              <w:jc w:val="both"/>
            </w:pPr>
            <w:r w:rsidRPr="002054DA">
              <w:rPr>
                <w:rFonts w:ascii="Courier New" w:hAnsi="Courier New" w:cs="Courier New"/>
              </w:rPr>
              <w:t>time_mode=TM_ALL_POST</w:t>
            </w:r>
          </w:p>
        </w:tc>
      </w:tr>
    </w:tbl>
    <w:p w14:paraId="02A2C064" w14:textId="18B028ED" w:rsidR="00BF6388" w:rsidRDefault="00BF6388" w:rsidP="004A0F06">
      <w:pPr>
        <w:pStyle w:val="Caption"/>
        <w:jc w:val="center"/>
      </w:pPr>
      <w:bookmarkStart w:id="310" w:name="_Ref406862664"/>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15</w:t>
      </w:r>
      <w:r>
        <w:rPr>
          <w:noProof/>
        </w:rPr>
        <w:fldChar w:fldCharType="end"/>
      </w:r>
      <w:bookmarkEnd w:id="310"/>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703EB2">
            <w:pPr>
              <w:jc w:val="both"/>
              <w:rPr>
                <w:rFonts w:ascii="Courier New" w:hAnsi="Courier New" w:cs="Courier New"/>
              </w:rPr>
            </w:pPr>
            <w:r w:rsidRPr="00703EB2">
              <w:rPr>
                <w:rFonts w:ascii="Courier New" w:hAnsi="Courier New" w:cs="Courier New"/>
              </w:rPr>
              <w:t>use_sel=1</w:t>
            </w:r>
          </w:p>
          <w:p w14:paraId="17E22A38" w14:textId="77777777" w:rsidR="00703EB2" w:rsidRPr="00703EB2" w:rsidRDefault="00703EB2" w:rsidP="00703EB2">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time_mode=TM_ALL_PRE_LAST_BOTH</w:t>
            </w:r>
          </w:p>
          <w:p w14:paraId="2F9E6984"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703EB2">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703EB2">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6F6EC7EE" w:rsidR="008E4D1C" w:rsidRDefault="008E4D1C"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16</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r>
              <w:t>registrator</w:t>
            </w:r>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2AA2DCCE" w:rsidR="00201C18" w:rsidRDefault="00BF6388" w:rsidP="00180540">
      <w:pPr>
        <w:spacing w:after="120"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3EA8D0C6" w:rsidR="000673AE" w:rsidRDefault="00180540" w:rsidP="00E620C5">
      <w:pPr>
        <w:spacing w:line="240" w:lineRule="auto"/>
        <w:jc w:val="both"/>
      </w:pPr>
      <w:r w:rsidRPr="00180540">
        <w:rPr>
          <w:b/>
          <w:bCs/>
        </w:rPr>
        <w:t>smooth</w:t>
      </w:r>
      <w:r>
        <w:t xml:space="preserve"> – The number of frames to be </w:t>
      </w:r>
      <w:r w:rsidR="007D2BE5">
        <w:t>smoothed for motion vector when the results comes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7E228E">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source=</w:t>
            </w:r>
          </w:p>
          <w:p w14:paraId="21526FFB" w14:textId="77777777" w:rsidR="007E228E" w:rsidRPr="007E228E" w:rsidRDefault="007E228E" w:rsidP="007E228E">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r w:rsidRPr="007E228E">
              <w:rPr>
                <w:rFonts w:ascii="Courier New" w:hAnsi="Courier New" w:cs="Courier New"/>
              </w:rPr>
              <w:t>savepath=</w:t>
            </w:r>
          </w:p>
        </w:tc>
      </w:tr>
    </w:tbl>
    <w:p w14:paraId="00E06FE4" w14:textId="00A0A3ED" w:rsidR="00201C18" w:rsidRDefault="00201C18" w:rsidP="004A0F06">
      <w:pPr>
        <w:pStyle w:val="Caption"/>
        <w:jc w:val="center"/>
      </w:pPr>
      <w:bookmarkStart w:id="311" w:name="_Ref406748762"/>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17</w:t>
      </w:r>
      <w:r>
        <w:rPr>
          <w:noProof/>
        </w:rPr>
        <w:fldChar w:fldCharType="end"/>
      </w:r>
      <w:bookmarkEnd w:id="311"/>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ruler</w:t>
      </w:r>
      <w:r w:rsidRPr="005766D3">
        <w:rPr>
          <w:bCs/>
        </w:rPr>
        <w:t>;</w:t>
      </w:r>
    </w:p>
    <w:p w14:paraId="004FED4D" w14:textId="7146CB34" w:rsidR="001E7E63" w:rsidRPr="005766D3" w:rsidRDefault="00467E9C" w:rsidP="001E7E63">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1E7E63">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E61759">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E61759">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E61759">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E61759">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type=export_analysis</w:t>
            </w:r>
          </w:p>
          <w:p w14:paraId="134CDDB0" w14:textId="77777777" w:rsidR="00E61759" w:rsidRPr="00E61759" w:rsidRDefault="00E61759" w:rsidP="00E61759">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E61759">
            <w:pPr>
              <w:jc w:val="both"/>
            </w:pPr>
            <w:r w:rsidRPr="00E61759">
              <w:rPr>
                <w:rFonts w:ascii="Courier New" w:hAnsi="Courier New" w:cs="Courier New"/>
              </w:rPr>
              <w:t>js_value=(+d.max_int)</w:t>
            </w:r>
          </w:p>
        </w:tc>
      </w:tr>
    </w:tbl>
    <w:p w14:paraId="7925DF41" w14:textId="1E7A4D0D" w:rsidR="0032194A" w:rsidRDefault="0032194A"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18</w:t>
      </w:r>
      <w:r>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locations</w:t>
      </w:r>
    </w:p>
    <w:p w14:paraId="56005F0F" w14:textId="4D6B7817" w:rsidR="00653950" w:rsidRDefault="00653950" w:rsidP="00653950">
      <w:pPr>
        <w:jc w:val="both"/>
        <w:rPr>
          <w:b/>
        </w:rPr>
      </w:pPr>
      <w:r>
        <w:t xml:space="preserve">Task name (type): </w:t>
      </w:r>
      <w:r w:rsidRPr="006C5CFF">
        <w:rPr>
          <w:b/>
        </w:rPr>
        <w:t>ruler_</w:t>
      </w:r>
      <w:r>
        <w:rPr>
          <w:b/>
        </w:rPr>
        <w:t>info</w:t>
      </w:r>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lastRenderedPageBreak/>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r w:rsidRPr="0040110F">
              <w:rPr>
                <w:rFonts w:ascii="Courier New" w:hAnsi="Courier New" w:cs="Courier New"/>
              </w:rPr>
              <w:t>tasknum=2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type=ruler_info</w:t>
            </w:r>
          </w:p>
          <w:p w14:paraId="4667FC08"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type=export_info</w:t>
            </w:r>
          </w:p>
          <w:p w14:paraId="541D4BC4" w14:textId="77777777" w:rsidR="0040110F" w:rsidRPr="0040110F" w:rsidRDefault="0040110F" w:rsidP="0040110F">
            <w:pPr>
              <w:jc w:val="both"/>
              <w:rPr>
                <w:rFonts w:ascii="Courier New" w:hAnsi="Courier New" w:cs="Courier New"/>
              </w:rPr>
            </w:pPr>
            <w:r w:rsidRPr="0040110F">
              <w:rPr>
                <w:rFonts w:ascii="Courier New" w:hAnsi="Courier New" w:cs="Courier New"/>
              </w:rPr>
              <w:t>time_mode=TM_LAST_POST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r w:rsidRPr="0040110F">
              <w:rPr>
                <w:rFonts w:ascii="Courier New" w:hAnsi="Courier New" w:cs="Courier New"/>
              </w:rPr>
              <w:t>type_num=1</w:t>
            </w:r>
          </w:p>
          <w:p w14:paraId="7599645F" w14:textId="3F2C0D14" w:rsidR="00653950" w:rsidRDefault="0040110F" w:rsidP="0040110F">
            <w:pPr>
              <w:jc w:val="both"/>
            </w:pPr>
            <w:r w:rsidRPr="0040110F">
              <w:rPr>
                <w:rFonts w:ascii="Courier New" w:hAnsi="Courier New" w:cs="Courier New"/>
              </w:rPr>
              <w:t>type_name0=ruler_info</w:t>
            </w:r>
          </w:p>
        </w:tc>
      </w:tr>
    </w:tbl>
    <w:p w14:paraId="2EC2BEFF" w14:textId="5033879D" w:rsidR="00653950" w:rsidRDefault="00653950" w:rsidP="00653950">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19</w:t>
      </w:r>
      <w:r>
        <w:rPr>
          <w:noProof/>
        </w:rPr>
        <w:fldChar w:fldCharType="end"/>
      </w:r>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fluorescence intensity change within ROIs</w:t>
      </w:r>
    </w:p>
    <w:p w14:paraId="175A38D2" w14:textId="37308AAD" w:rsidR="0072168F" w:rsidRDefault="0072168F" w:rsidP="0072168F">
      <w:pPr>
        <w:jc w:val="both"/>
        <w:rPr>
          <w:b/>
        </w:rPr>
      </w:pPr>
      <w:r>
        <w:t xml:space="preserve">Task name (type): </w:t>
      </w:r>
      <w:r w:rsidR="00890A62">
        <w:rPr>
          <w:b/>
        </w:rPr>
        <w:t>roi</w:t>
      </w:r>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r w:rsidRPr="00554C66">
        <w:rPr>
          <w:b/>
        </w:rPr>
        <w:t>roi_dff</w:t>
      </w:r>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roi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r w:rsidRPr="001A6E69">
        <w:rPr>
          <w:b/>
        </w:rPr>
        <w:t xml:space="preserve">value_name </w:t>
      </w:r>
      <w:r w:rsidR="00594040" w:rsidRPr="001A6E69">
        <w:rPr>
          <w:b/>
        </w:rPr>
        <w:t>–</w:t>
      </w:r>
      <w:r>
        <w:rPr>
          <w:bCs/>
        </w:rPr>
        <w:t xml:space="preserve"> </w:t>
      </w:r>
      <w:r w:rsidR="00594040">
        <w:rPr>
          <w:bCs/>
        </w:rPr>
        <w:t>Usually “roi_mean”, the mean intensity values from the task roi.</w:t>
      </w:r>
    </w:p>
    <w:p w14:paraId="5DA73314" w14:textId="4FAB4532" w:rsidR="00594040" w:rsidRDefault="00594040" w:rsidP="0072168F">
      <w:pPr>
        <w:jc w:val="both"/>
        <w:rPr>
          <w:bCs/>
        </w:rPr>
      </w:pPr>
      <w:r w:rsidRPr="001A6E69">
        <w:rPr>
          <w:b/>
        </w:rPr>
        <w:t xml:space="preserve">bg_name </w:t>
      </w:r>
      <w:r w:rsidR="000940F6" w:rsidRPr="001A6E69">
        <w:rPr>
          <w:b/>
        </w:rPr>
        <w:t>–</w:t>
      </w:r>
      <w:r>
        <w:rPr>
          <w:bCs/>
        </w:rPr>
        <w:t xml:space="preserve"> </w:t>
      </w:r>
      <w:r w:rsidR="000940F6">
        <w:rPr>
          <w:bCs/>
        </w:rPr>
        <w:t>Usually “bkg_mean”, the mean intensity values from the task bkg_stat</w:t>
      </w:r>
      <w:r w:rsidR="009D787B">
        <w:rPr>
          <w:bCs/>
        </w:rPr>
        <w:t>.</w:t>
      </w:r>
    </w:p>
    <w:p w14:paraId="48E13BC4" w14:textId="076F9B35" w:rsidR="009D787B" w:rsidRDefault="009D787B" w:rsidP="0072168F">
      <w:pPr>
        <w:jc w:val="both"/>
        <w:rPr>
          <w:bCs/>
        </w:rPr>
      </w:pPr>
      <w:r w:rsidRPr="001A6E69">
        <w:rPr>
          <w:b/>
        </w:rPr>
        <w:t>var_cut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r w:rsidRPr="001A6E69">
        <w:rPr>
          <w:b/>
        </w:rPr>
        <w:t>output_mode –</w:t>
      </w:r>
      <w:r>
        <w:rPr>
          <w:bCs/>
        </w:rPr>
        <w:t xml:space="preserve"> 0: output for </w:t>
      </w:r>
      <w:r w:rsidR="001A6E69">
        <w:rPr>
          <w:bCs/>
        </w:rPr>
        <w:t>inforgraphs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r w:rsidRPr="00FE3BA1">
              <w:rPr>
                <w:rFonts w:ascii="Courier New" w:hAnsi="Courier New" w:cs="Courier New"/>
              </w:rPr>
              <w:t>tasknum=4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type=backg_stat</w:t>
            </w:r>
          </w:p>
          <w:p w14:paraId="7569E7D5"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7AEFDE98"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5F3B761C" w14:textId="77777777" w:rsidR="00FE3BA1" w:rsidRPr="00FE3BA1" w:rsidRDefault="00FE3BA1" w:rsidP="00FE3BA1">
            <w:pPr>
              <w:jc w:val="both"/>
              <w:rPr>
                <w:rFonts w:ascii="Courier New" w:hAnsi="Courier New" w:cs="Courier New"/>
              </w:rPr>
            </w:pPr>
            <w:r w:rsidRPr="00FE3BA1">
              <w:rPr>
                <w:rFonts w:ascii="Courier New" w:hAnsi="Courier New" w:cs="Courier New"/>
              </w:rPr>
              <w:t>stat_type=0</w:t>
            </w:r>
          </w:p>
          <w:p w14:paraId="072F0AFC" w14:textId="77777777" w:rsidR="00FE3BA1" w:rsidRPr="00FE3BA1" w:rsidRDefault="00FE3BA1" w:rsidP="00FE3BA1">
            <w:pPr>
              <w:jc w:val="both"/>
              <w:rPr>
                <w:rFonts w:ascii="Courier New" w:hAnsi="Courier New" w:cs="Courier New"/>
              </w:rPr>
            </w:pPr>
            <w:r w:rsidRPr="00FE3BA1">
              <w:rPr>
                <w:rFonts w:ascii="Courier New" w:hAnsi="Courier New" w:cs="Courier New"/>
              </w:rPr>
              <w:t>stat_indx=0</w:t>
            </w:r>
          </w:p>
          <w:p w14:paraId="32C50DDC" w14:textId="77777777" w:rsidR="00FE3BA1" w:rsidRPr="00FE3BA1" w:rsidRDefault="00FE3BA1" w:rsidP="00FE3BA1">
            <w:pPr>
              <w:jc w:val="both"/>
              <w:rPr>
                <w:rFonts w:ascii="Courier New" w:hAnsi="Courier New" w:cs="Courier New"/>
              </w:rPr>
            </w:pPr>
            <w:r w:rsidRPr="00FE3BA1">
              <w:rPr>
                <w:rFonts w:ascii="Courier New" w:hAnsi="Courier New" w:cs="Courier New"/>
              </w:rPr>
              <w:lastRenderedPageBreak/>
              <w:t>kx=100</w:t>
            </w:r>
          </w:p>
          <w:p w14:paraId="4CB1801F" w14:textId="77777777" w:rsidR="00FE3BA1" w:rsidRPr="00FE3BA1" w:rsidRDefault="00FE3BA1" w:rsidP="00FE3BA1">
            <w:pPr>
              <w:jc w:val="both"/>
              <w:rPr>
                <w:rFonts w:ascii="Courier New" w:hAnsi="Courier New" w:cs="Courier New"/>
              </w:rPr>
            </w:pPr>
            <w:r w:rsidRPr="00FE3BA1">
              <w:rPr>
                <w:rFonts w:ascii="Courier New" w:hAnsi="Courier New" w:cs="Courier New"/>
              </w:rPr>
              <w:t>ky=100</w:t>
            </w:r>
          </w:p>
          <w:p w14:paraId="508CFEE0" w14:textId="77777777" w:rsidR="00FE3BA1" w:rsidRPr="00FE3BA1" w:rsidRDefault="00FE3BA1" w:rsidP="00FE3BA1">
            <w:pPr>
              <w:jc w:val="both"/>
              <w:rPr>
                <w:rFonts w:ascii="Courier New" w:hAnsi="Courier New" w:cs="Courier New"/>
              </w:rPr>
            </w:pPr>
            <w:r w:rsidRPr="00FE3BA1">
              <w:rPr>
                <w:rFonts w:ascii="Courier New" w:hAnsi="Courier New" w:cs="Courier New"/>
              </w:rPr>
              <w:t>varth=0.0001</w:t>
            </w:r>
          </w:p>
          <w:p w14:paraId="4C1ABA81" w14:textId="77777777" w:rsidR="00FE3BA1" w:rsidRPr="00FE3BA1" w:rsidRDefault="00FE3BA1" w:rsidP="00FE3BA1">
            <w:pPr>
              <w:jc w:val="both"/>
              <w:rPr>
                <w:rFonts w:ascii="Courier New" w:hAnsi="Courier New" w:cs="Courier New"/>
              </w:rPr>
            </w:pPr>
            <w:r w:rsidRPr="00FE3BA1">
              <w:rPr>
                <w:rFonts w:ascii="Courier New" w:hAnsi="Courier New" w:cs="Courier New"/>
              </w:rPr>
              <w:t>gauth=1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type=roi</w:t>
            </w:r>
          </w:p>
          <w:p w14:paraId="6A7182D1"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time_mode=TM_ALL_PRE_LAST_BOTH</w:t>
            </w:r>
          </w:p>
          <w:p w14:paraId="1FB46F5C" w14:textId="77777777" w:rsidR="00FE3BA1" w:rsidRPr="00FE3BA1" w:rsidRDefault="00FE3BA1" w:rsidP="00FE3BA1">
            <w:pPr>
              <w:jc w:val="both"/>
              <w:rPr>
                <w:rFonts w:ascii="Courier New" w:hAnsi="Courier New" w:cs="Courier New"/>
              </w:rPr>
            </w:pPr>
            <w:r w:rsidRPr="00FE3BA1">
              <w:rPr>
                <w:rFonts w:ascii="Courier New" w:hAnsi="Courier New" w:cs="Courier New"/>
              </w:rPr>
              <w:t>chan_mode=0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type=roi_dff</w:t>
            </w:r>
          </w:p>
          <w:p w14:paraId="02FDBBA8"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5B14DDF8" w14:textId="77777777" w:rsidR="00FE3BA1" w:rsidRPr="00FE3BA1" w:rsidRDefault="00FE3BA1" w:rsidP="00FE3BA1">
            <w:pPr>
              <w:jc w:val="both"/>
              <w:rPr>
                <w:rFonts w:ascii="Courier New" w:hAnsi="Courier New" w:cs="Courier New"/>
              </w:rPr>
            </w:pPr>
            <w:r w:rsidRPr="00FE3BA1">
              <w:rPr>
                <w:rFonts w:ascii="Courier New" w:hAnsi="Courier New" w:cs="Courier New"/>
              </w:rPr>
              <w:t>value_name=roi_mean</w:t>
            </w:r>
          </w:p>
          <w:p w14:paraId="4A9446F1" w14:textId="77777777" w:rsidR="00FE3BA1" w:rsidRPr="00FE3BA1" w:rsidRDefault="00FE3BA1" w:rsidP="00FE3BA1">
            <w:pPr>
              <w:jc w:val="both"/>
              <w:rPr>
                <w:rFonts w:ascii="Courier New" w:hAnsi="Courier New" w:cs="Courier New"/>
              </w:rPr>
            </w:pPr>
            <w:r w:rsidRPr="00FE3BA1">
              <w:rPr>
                <w:rFonts w:ascii="Courier New" w:hAnsi="Courier New" w:cs="Courier New"/>
              </w:rPr>
              <w:t>bg_name=bkg_mean</w:t>
            </w:r>
          </w:p>
          <w:p w14:paraId="35725FD9" w14:textId="77777777" w:rsidR="00FE3BA1" w:rsidRPr="00FE3BA1" w:rsidRDefault="00FE3BA1" w:rsidP="00FE3BA1">
            <w:pPr>
              <w:jc w:val="both"/>
              <w:rPr>
                <w:rFonts w:ascii="Courier New" w:hAnsi="Courier New" w:cs="Courier New"/>
              </w:rPr>
            </w:pPr>
            <w:r w:rsidRPr="00FE3BA1">
              <w:rPr>
                <w:rFonts w:ascii="Courier New" w:hAnsi="Courier New" w:cs="Courier New"/>
              </w:rPr>
              <w:t>var_cut=0.001</w:t>
            </w:r>
          </w:p>
          <w:p w14:paraId="7FD3C891" w14:textId="77777777" w:rsidR="00FE3BA1" w:rsidRPr="00FE3BA1" w:rsidRDefault="00FE3BA1" w:rsidP="00FE3BA1">
            <w:pPr>
              <w:jc w:val="both"/>
              <w:rPr>
                <w:rFonts w:ascii="Courier New" w:hAnsi="Courier New" w:cs="Courier New"/>
              </w:rPr>
            </w:pPr>
            <w:r w:rsidRPr="00FE3BA1">
              <w:rPr>
                <w:rFonts w:ascii="Courier New" w:hAnsi="Courier New" w:cs="Courier New"/>
              </w:rPr>
              <w:t>output_mode=1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type=export_spreadsheet</w:t>
            </w:r>
          </w:p>
          <w:p w14:paraId="1D88EFFB" w14:textId="77777777" w:rsidR="00FE3BA1" w:rsidRPr="00FE3BA1" w:rsidRDefault="00FE3BA1" w:rsidP="00FE3BA1">
            <w:pPr>
              <w:jc w:val="both"/>
              <w:rPr>
                <w:rFonts w:ascii="Courier New" w:hAnsi="Courier New" w:cs="Courier New"/>
              </w:rPr>
            </w:pPr>
            <w:r w:rsidRPr="00FE3BA1">
              <w:rPr>
                <w:rFonts w:ascii="Courier New" w:hAnsi="Courier New" w:cs="Courier New"/>
              </w:rPr>
              <w:t>time_mode=TM_LAST_POST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r w:rsidRPr="00FE3BA1">
              <w:rPr>
                <w:rFonts w:ascii="Courier New" w:hAnsi="Courier New" w:cs="Courier New"/>
              </w:rPr>
              <w:t>value_num=1</w:t>
            </w:r>
          </w:p>
          <w:p w14:paraId="404A6919" w14:textId="170185E0" w:rsidR="0072168F" w:rsidRDefault="00FE3BA1" w:rsidP="00FE3BA1">
            <w:pPr>
              <w:jc w:val="both"/>
            </w:pPr>
            <w:r w:rsidRPr="00FE3BA1">
              <w:rPr>
                <w:rFonts w:ascii="Courier New" w:hAnsi="Courier New" w:cs="Courier New"/>
              </w:rPr>
              <w:t>value_name0=roi_dff</w:t>
            </w:r>
          </w:p>
        </w:tc>
      </w:tr>
    </w:tbl>
    <w:p w14:paraId="27920A1E" w14:textId="38BDFC12" w:rsidR="0072168F" w:rsidRDefault="0072168F" w:rsidP="0072168F">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20</w:t>
      </w:r>
      <w:r>
        <w:rPr>
          <w:noProof/>
        </w:rP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analyzed information</w:t>
      </w:r>
    </w:p>
    <w:p w14:paraId="3B1C89E1" w14:textId="0771A42C" w:rsidR="0040110F" w:rsidRDefault="0040110F" w:rsidP="0040110F">
      <w:pPr>
        <w:jc w:val="both"/>
        <w:rPr>
          <w:b/>
        </w:rPr>
      </w:pPr>
      <w:r>
        <w:t xml:space="preserve">Task name (type): </w:t>
      </w:r>
      <w:r w:rsidR="00944B4B">
        <w:rPr>
          <w:b/>
        </w:rPr>
        <w:t>export</w:t>
      </w:r>
      <w:r w:rsidRPr="006C5CFF">
        <w:rPr>
          <w:b/>
        </w:rPr>
        <w:t>_</w:t>
      </w:r>
      <w:r>
        <w:rPr>
          <w:b/>
        </w:rPr>
        <w:t>info</w:t>
      </w:r>
    </w:p>
    <w:p w14:paraId="50E24FFC" w14:textId="33966424" w:rsidR="0040110F" w:rsidRDefault="0040110F" w:rsidP="0040110F">
      <w:pPr>
        <w:jc w:val="both"/>
      </w:pPr>
      <w:r>
        <w:t xml:space="preserve">Purpose: </w:t>
      </w:r>
      <w:r w:rsidR="00A63C9A">
        <w:t xml:space="preserve">Export information from previously save analysis reulsts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The file name to save the information</w:t>
      </w:r>
      <w:r w:rsidRPr="005766D3">
        <w:rPr>
          <w:bCs/>
        </w:rPr>
        <w:t>;</w:t>
      </w:r>
    </w:p>
    <w:p w14:paraId="381DE28D" w14:textId="000477FD" w:rsidR="006F14BB" w:rsidRPr="005766D3" w:rsidRDefault="005E799C" w:rsidP="006F14BB">
      <w:pPr>
        <w:spacing w:after="120" w:line="240" w:lineRule="auto"/>
        <w:jc w:val="both"/>
        <w:rPr>
          <w:bCs/>
        </w:rPr>
      </w:pPr>
      <w:r>
        <w:rPr>
          <w:b/>
        </w:rPr>
        <w:t>type_num</w:t>
      </w:r>
      <w:r w:rsidR="006F14BB" w:rsidRPr="005766D3">
        <w:rPr>
          <w:b/>
        </w:rPr>
        <w:t xml:space="preserve"> – </w:t>
      </w:r>
      <w:r>
        <w:rPr>
          <w:bCs/>
        </w:rPr>
        <w:t xml:space="preserve">The total number of </w:t>
      </w:r>
      <w:r w:rsidR="00C27648">
        <w:rPr>
          <w:bCs/>
        </w:rPr>
        <w:t>tasks for export</w:t>
      </w:r>
      <w:r w:rsidR="006F14BB" w:rsidRPr="005766D3">
        <w:rPr>
          <w:bCs/>
        </w:rPr>
        <w:t>;</w:t>
      </w:r>
    </w:p>
    <w:p w14:paraId="53BC53CD" w14:textId="6031CA6B" w:rsidR="006F14BB" w:rsidRPr="006F14BB" w:rsidRDefault="005E799C" w:rsidP="006F14BB">
      <w:pPr>
        <w:spacing w:line="240" w:lineRule="auto"/>
        <w:jc w:val="both"/>
      </w:pPr>
      <w:r>
        <w:rPr>
          <w:b/>
          <w:bCs/>
        </w:rPr>
        <w:t>type_name</w:t>
      </w:r>
      <w:r w:rsidR="0028433A">
        <w:rPr>
          <w:b/>
          <w:bCs/>
        </w:rPr>
        <w:t>#</w:t>
      </w:r>
      <w:r w:rsidR="006F14BB" w:rsidRPr="005766D3">
        <w:rPr>
          <w:b/>
          <w:bCs/>
        </w:rPr>
        <w:t xml:space="preserve"> –</w:t>
      </w:r>
      <w:r w:rsidR="006F14BB">
        <w:t xml:space="preserve"> </w:t>
      </w:r>
      <w:r>
        <w:t>A task used to generated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r w:rsidR="00A63C9A" w:rsidRPr="00D1645F">
        <w:rPr>
          <w:b/>
          <w:bCs/>
        </w:rPr>
        <w:t>ruler_info</w:t>
      </w:r>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r>
        <w:rPr>
          <w:b/>
        </w:rPr>
        <w:t xml:space="preserve">use_mask </w:t>
      </w:r>
      <w:r>
        <w:rPr>
          <w:bCs/>
        </w:rPr>
        <w:t>– 0</w:t>
      </w:r>
      <w:r w:rsidR="00D26C6C">
        <w:rPr>
          <w:bCs/>
        </w:rPr>
        <w:t xml:space="preserve"> – perform registration on the entire data set; 1 – perform registration only within the paint mask region</w:t>
      </w:r>
      <w:r>
        <w:rPr>
          <w:bCs/>
        </w:rPr>
        <w:t>;</w:t>
      </w:r>
    </w:p>
    <w:p w14:paraId="325227C0" w14:textId="4FCE785C" w:rsidR="00975B8D" w:rsidRPr="00CC6A75" w:rsidRDefault="00DF18DA" w:rsidP="008709BB">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direction</w:t>
      </w:r>
      <w:r w:rsidR="00DF3202">
        <w:rPr>
          <w:bCs/>
        </w:rPr>
        <w:t>;</w:t>
      </w:r>
    </w:p>
    <w:p w14:paraId="62CAD5EB" w14:textId="692282E5" w:rsidR="00DF18DA" w:rsidRPr="00CC6A75" w:rsidRDefault="00DF18DA" w:rsidP="00DF18DA">
      <w:pPr>
        <w:spacing w:after="120" w:line="240" w:lineRule="auto"/>
        <w:jc w:val="both"/>
        <w:rPr>
          <w:bCs/>
        </w:rPr>
      </w:pPr>
      <w:r>
        <w:rPr>
          <w:b/>
        </w:rPr>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r w:rsidR="007C7398">
        <w:rPr>
          <w:bCs/>
        </w:rPr>
        <w:t>axis</w:t>
      </w:r>
      <w:r w:rsidR="00DF3202">
        <w:rPr>
          <w:bCs/>
        </w:rPr>
        <w:t>;</w:t>
      </w:r>
    </w:p>
    <w:p w14:paraId="68811C07" w14:textId="4F51647C" w:rsidR="00975B8D" w:rsidRDefault="00DF3202" w:rsidP="00975B8D">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5766D3">
      <w:pPr>
        <w:spacing w:after="120" w:line="240" w:lineRule="auto"/>
        <w:jc w:val="both"/>
        <w:rPr>
          <w:bCs/>
        </w:rPr>
      </w:pPr>
      <w:r>
        <w:rPr>
          <w:b/>
        </w:rPr>
        <w:lastRenderedPageBreak/>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1AA3AAF8" w:rsidR="00147442" w:rsidRPr="005766D3" w:rsidRDefault="005870A2" w:rsidP="005766D3">
      <w:pPr>
        <w:spacing w:after="120" w:line="240" w:lineRule="auto"/>
        <w:jc w:val="both"/>
        <w:rPr>
          <w:b/>
        </w:rPr>
      </w:pPr>
      <w:r w:rsidRPr="005766D3">
        <w:rPr>
          <w:b/>
        </w:rPr>
        <w:t xml:space="preserve">fsize – </w:t>
      </w:r>
      <w:r w:rsidRPr="005766D3">
        <w:rPr>
          <w:bCs/>
        </w:rPr>
        <w:t>The window size of a low-pass filter that applied to the images before registration</w:t>
      </w:r>
      <w:r w:rsidR="004521FD" w:rsidRPr="005766D3">
        <w:rPr>
          <w:bCs/>
        </w:rPr>
        <w:t>;</w:t>
      </w:r>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8866549"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s the sequence plays and saved in a different folder as specified in the save_volume task.</w:t>
      </w:r>
      <w:r w:rsidR="00AA3CDB">
        <w:t xml:space="preserve"> When the smooth parameter for saving volume files is set, </w:t>
      </w:r>
      <w:r w:rsidR="006B1502">
        <w:t xml:space="preserve">the number of frames are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time_mode=TM_ALL_POST_REWIND</w:t>
            </w:r>
          </w:p>
          <w:p w14:paraId="44646BA1" w14:textId="77777777" w:rsidR="00116305" w:rsidRPr="00116305" w:rsidRDefault="00116305" w:rsidP="00116305">
            <w:pPr>
              <w:jc w:val="both"/>
              <w:rPr>
                <w:rFonts w:ascii="Courier New" w:hAnsi="Courier New" w:cs="Courier New"/>
              </w:rPr>
            </w:pPr>
            <w:r w:rsidRPr="00116305">
              <w:rPr>
                <w:rFonts w:ascii="Courier New" w:hAnsi="Courier New" w:cs="Courier New"/>
              </w:rPr>
              <w:t>ext_x=10</w:t>
            </w:r>
          </w:p>
          <w:p w14:paraId="5B81E264" w14:textId="77777777" w:rsidR="00116305" w:rsidRPr="00116305" w:rsidRDefault="00116305" w:rsidP="00116305">
            <w:pPr>
              <w:jc w:val="both"/>
              <w:rPr>
                <w:rFonts w:ascii="Courier New" w:hAnsi="Courier New" w:cs="Courier New"/>
              </w:rPr>
            </w:pPr>
            <w:r w:rsidRPr="00116305">
              <w:rPr>
                <w:rFonts w:ascii="Courier New" w:hAnsi="Courier New" w:cs="Courier New"/>
              </w:rPr>
              <w:t>ext_y=10</w:t>
            </w:r>
          </w:p>
          <w:p w14:paraId="20D70D8B" w14:textId="77777777" w:rsidR="00116305" w:rsidRPr="00116305" w:rsidRDefault="00116305" w:rsidP="00116305">
            <w:pPr>
              <w:jc w:val="both"/>
              <w:rPr>
                <w:rFonts w:ascii="Courier New" w:hAnsi="Courier New" w:cs="Courier New"/>
              </w:rPr>
            </w:pPr>
            <w:r w:rsidRPr="00116305">
              <w:rPr>
                <w:rFonts w:ascii="Courier New" w:hAnsi="Courier New" w:cs="Courier New"/>
              </w:rPr>
              <w:t>ext_z=10</w:t>
            </w:r>
          </w:p>
          <w:p w14:paraId="752F4098" w14:textId="77777777" w:rsidR="00116305" w:rsidRPr="00116305" w:rsidRDefault="00116305" w:rsidP="00116305">
            <w:pPr>
              <w:jc w:val="both"/>
              <w:rPr>
                <w:rFonts w:ascii="Courier New" w:hAnsi="Courier New" w:cs="Courier New"/>
              </w:rPr>
            </w:pPr>
            <w:r w:rsidRPr="00116305">
              <w:rPr>
                <w:rFonts w:ascii="Courier New" w:hAnsi="Courier New" w:cs="Courier New"/>
              </w:rPr>
              <w:t>ext_a=0</w:t>
            </w:r>
          </w:p>
          <w:p w14:paraId="30CE02C7" w14:textId="77777777" w:rsidR="00116305" w:rsidRPr="00116305" w:rsidRDefault="00116305" w:rsidP="00116305">
            <w:pPr>
              <w:jc w:val="both"/>
              <w:rPr>
                <w:rFonts w:ascii="Courier New" w:hAnsi="Courier New" w:cs="Courier New"/>
              </w:rPr>
            </w:pPr>
            <w:r w:rsidRPr="00116305">
              <w:rPr>
                <w:rFonts w:ascii="Courier New" w:hAnsi="Courier New" w:cs="Courier New"/>
              </w:rPr>
              <w:t>ext_b=0</w:t>
            </w:r>
          </w:p>
          <w:p w14:paraId="6A4D53FF" w14:textId="77777777" w:rsidR="00116305" w:rsidRPr="00116305" w:rsidRDefault="00116305" w:rsidP="00116305">
            <w:pPr>
              <w:jc w:val="both"/>
              <w:rPr>
                <w:rFonts w:ascii="Courier New" w:hAnsi="Courier New" w:cs="Courier New"/>
              </w:rPr>
            </w:pPr>
            <w:r w:rsidRPr="00116305">
              <w:rPr>
                <w:rFonts w:ascii="Courier New" w:hAnsi="Courier New" w:cs="Courier New"/>
              </w:rPr>
              <w:t>ext_c=3</w:t>
            </w:r>
          </w:p>
          <w:p w14:paraId="339C5752" w14:textId="77777777" w:rsidR="00116305" w:rsidRPr="00116305" w:rsidRDefault="00116305" w:rsidP="00116305">
            <w:pPr>
              <w:jc w:val="both"/>
              <w:rPr>
                <w:rFonts w:ascii="Courier New" w:hAnsi="Courier New" w:cs="Courier New"/>
              </w:rPr>
            </w:pPr>
            <w:r w:rsidRPr="00116305">
              <w:rPr>
                <w:rFonts w:ascii="Courier New" w:hAnsi="Courier New" w:cs="Courier New"/>
              </w:rPr>
              <w:t>iter=50</w:t>
            </w:r>
          </w:p>
          <w:p w14:paraId="0FCEBE08" w14:textId="77777777" w:rsidR="00116305" w:rsidRPr="00116305" w:rsidRDefault="00116305" w:rsidP="00116305">
            <w:pPr>
              <w:jc w:val="both"/>
              <w:rPr>
                <w:rFonts w:ascii="Courier New" w:hAnsi="Courier New" w:cs="Courier New"/>
              </w:rPr>
            </w:pPr>
            <w:r w:rsidRPr="00116305">
              <w:rPr>
                <w:rFonts w:ascii="Courier New" w:hAnsi="Courier New" w:cs="Courier New"/>
              </w:rPr>
              <w:t>plevel=4</w:t>
            </w:r>
          </w:p>
          <w:p w14:paraId="095CF933" w14:textId="77777777" w:rsidR="00116305" w:rsidRPr="00116305" w:rsidRDefault="00116305" w:rsidP="00116305">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jc w:val="both"/>
              <w:rPr>
                <w:rFonts w:ascii="Courier New" w:hAnsi="Courier New" w:cs="Courier New"/>
              </w:rPr>
            </w:pPr>
            <w:r w:rsidRPr="00116305">
              <w:rPr>
                <w:rFonts w:ascii="Courier New" w:hAnsi="Courier New" w:cs="Courier New"/>
              </w:rPr>
              <w:t>fsize=5</w:t>
            </w:r>
          </w:p>
          <w:p w14:paraId="3A753B20" w14:textId="77777777" w:rsidR="00116305" w:rsidRPr="00116305" w:rsidRDefault="00116305" w:rsidP="00116305">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885FD5">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885FD5">
            <w:pPr>
              <w:jc w:val="both"/>
              <w:rPr>
                <w:rFonts w:ascii="Courier New" w:hAnsi="Courier New" w:cs="Courier New"/>
              </w:rPr>
            </w:pPr>
            <w:r w:rsidRPr="00885FD5">
              <w:rPr>
                <w:rFonts w:ascii="Courier New" w:hAnsi="Courier New" w:cs="Courier New"/>
              </w:rPr>
              <w:t>chan_mode=1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r w:rsidRPr="00885FD5">
              <w:rPr>
                <w:rFonts w:ascii="Courier New" w:hAnsi="Courier New" w:cs="Courier New"/>
              </w:rPr>
              <w:t>savepath=</w:t>
            </w:r>
          </w:p>
        </w:tc>
      </w:tr>
    </w:tbl>
    <w:p w14:paraId="5F7B89C0" w14:textId="7F829D92" w:rsidR="00975B8D" w:rsidRDefault="00975B8D" w:rsidP="00975B8D">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21</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time_mode=TM_ALL_POST_REWIND</w:t>
            </w:r>
          </w:p>
          <w:p w14:paraId="6D41647C" w14:textId="77777777" w:rsidR="00F427EC" w:rsidRPr="00F427EC" w:rsidRDefault="00F427EC" w:rsidP="00F427EC">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F427EC">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F427EC">
            <w:pPr>
              <w:jc w:val="both"/>
              <w:rPr>
                <w:rFonts w:ascii="Courier New" w:hAnsi="Courier New" w:cs="Courier New"/>
              </w:rPr>
            </w:pPr>
            <w:r w:rsidRPr="00F427EC">
              <w:rPr>
                <w:rFonts w:ascii="Courier New" w:hAnsi="Courier New" w:cs="Courier New"/>
              </w:rPr>
              <w:lastRenderedPageBreak/>
              <w:t>ext_z=10</w:t>
            </w:r>
          </w:p>
          <w:p w14:paraId="73CAEDA5" w14:textId="77777777" w:rsidR="00F427EC" w:rsidRPr="00F427EC" w:rsidRDefault="00F427EC" w:rsidP="00F427EC">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F427EC">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F427EC">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F427EC">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F427EC">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F427EC">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F427EC">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F427EC">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F427EC">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F427EC">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F427EC">
            <w:pPr>
              <w:jc w:val="both"/>
            </w:pPr>
            <w:r w:rsidRPr="00F427EC">
              <w:rPr>
                <w:rFonts w:ascii="Courier New" w:hAnsi="Courier New" w:cs="Courier New"/>
              </w:rPr>
              <w:t>js_value=(+d.max_int)</w:t>
            </w:r>
          </w:p>
        </w:tc>
      </w:tr>
    </w:tbl>
    <w:p w14:paraId="47E236F5" w14:textId="39A632FD" w:rsidR="009D0764" w:rsidRDefault="009D0764" w:rsidP="009D0764">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22</w:t>
      </w:r>
      <w:r>
        <w:rPr>
          <w:noProof/>
        </w:rPr>
        <w:fldChar w:fldCharType="end"/>
      </w:r>
      <w:r>
        <w:t>. Perform image registration and resave.</w:t>
      </w:r>
    </w:p>
    <w:p w14:paraId="7745CFCB" w14:textId="46FE41DF" w:rsidR="00E856B2" w:rsidRDefault="00112D0B" w:rsidP="00407ED0">
      <w:pPr>
        <w:pStyle w:val="Heading3"/>
      </w:pPr>
      <w:r>
        <w:t>Create DeepLabCut configuration file</w:t>
      </w:r>
    </w:p>
    <w:p w14:paraId="3E32F4E4" w14:textId="32CFBC17" w:rsidR="00F55357" w:rsidRDefault="00F55357" w:rsidP="00F55357">
      <w:r>
        <w:t xml:space="preserve">Task name (type): </w:t>
      </w:r>
      <w:r w:rsidRPr="00F55357">
        <w:rPr>
          <w:b/>
          <w:bCs/>
        </w:rPr>
        <w:t>create_va_config</w:t>
      </w:r>
    </w:p>
    <w:p w14:paraId="5D725893" w14:textId="62C5F09A" w:rsidR="00F55357" w:rsidRDefault="00F55357" w:rsidP="00F55357">
      <w:r>
        <w:t xml:space="preserve">Purpose: </w:t>
      </w:r>
      <w:r w:rsidR="00FD0637">
        <w:t>Create the configuration file for model training with DeepLabCut.</w:t>
      </w:r>
    </w:p>
    <w:p w14:paraId="4AAD77C3" w14:textId="1447AC23" w:rsidR="00D6619C" w:rsidRDefault="00D6619C" w:rsidP="00F55357">
      <w:r>
        <w:t>Parameters:</w:t>
      </w:r>
    </w:p>
    <w:p w14:paraId="00FBD59D" w14:textId="14CE960A" w:rsidR="00D6619C" w:rsidRDefault="00D6619C" w:rsidP="00F55357">
      <w:r w:rsidRPr="00C5030C">
        <w:rPr>
          <w:b/>
          <w:bCs/>
        </w:rPr>
        <w:t>config</w:t>
      </w:r>
      <w:r>
        <w:t xml:space="preserve"> – The path and file name of the configuration file. If</w:t>
      </w:r>
      <w:r w:rsidR="00E5424D">
        <w:t xml:space="preserve"> left blank, it will prompt user to select a configuration file from a dialog window.</w:t>
      </w:r>
    </w:p>
    <w:p w14:paraId="20F613F6" w14:textId="74E9570C" w:rsidR="00C5030C" w:rsidRDefault="00C5030C" w:rsidP="00407ED0">
      <w:pPr>
        <w:pStyle w:val="Heading3"/>
      </w:pPr>
      <w:r>
        <w:t>Create</w:t>
      </w:r>
      <w:r w:rsidR="00520F3C">
        <w:t xml:space="preserve"> labeled frames for DeepLabCut training</w:t>
      </w:r>
    </w:p>
    <w:p w14:paraId="6B7B889B" w14:textId="1A9C5E5B" w:rsidR="00520F3C" w:rsidRDefault="00520F3C" w:rsidP="00F55357">
      <w:r>
        <w:t xml:space="preserve">Task name (type): </w:t>
      </w:r>
      <w:r w:rsidRPr="003D717D">
        <w:rPr>
          <w:b/>
          <w:bCs/>
        </w:rPr>
        <w:t>create_va_label</w:t>
      </w:r>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DeepLabCut to start generating the model</w:t>
      </w:r>
      <w:r w:rsidR="00E65061">
        <w:t>.</w:t>
      </w:r>
    </w:p>
    <w:p w14:paraId="03663DA6" w14:textId="61AEC6D0" w:rsidR="00E65061" w:rsidRDefault="00E65061" w:rsidP="00F55357">
      <w:r>
        <w:t>Parameters:</w:t>
      </w:r>
    </w:p>
    <w:p w14:paraId="540AFA94" w14:textId="54A06FBC" w:rsidR="00E65061" w:rsidRDefault="00E65061" w:rsidP="00F55357">
      <w:r w:rsidRPr="003D717D">
        <w:rPr>
          <w:b/>
          <w:bCs/>
        </w:rPr>
        <w:t>maxiters</w:t>
      </w:r>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jc w:val="both"/>
              <w:rPr>
                <w:rFonts w:ascii="Courier New" w:hAnsi="Courier New" w:cs="Courier New"/>
              </w:rPr>
            </w:pPr>
            <w:r w:rsidRPr="00B0381F">
              <w:rPr>
                <w:rFonts w:ascii="Courier New" w:hAnsi="Courier New" w:cs="Courier New"/>
              </w:rPr>
              <w:t>tasknum=2</w:t>
            </w:r>
          </w:p>
          <w:p w14:paraId="08CCC47C"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type=create_va_config</w:t>
            </w:r>
          </w:p>
          <w:p w14:paraId="6ECFAE02"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time_mode=TM_FIRST_PRE</w:t>
            </w:r>
          </w:p>
          <w:p w14:paraId="30537B5D" w14:textId="77777777" w:rsidR="00B0381F" w:rsidRPr="00B0381F" w:rsidRDefault="00B0381F" w:rsidP="00B0381F">
            <w:pPr>
              <w:jc w:val="both"/>
              <w:rPr>
                <w:rFonts w:ascii="Courier New" w:hAnsi="Courier New" w:cs="Courier New"/>
              </w:rPr>
            </w:pPr>
            <w:r w:rsidRPr="00B0381F">
              <w:rPr>
                <w:rFonts w:ascii="Courier New" w:hAnsi="Courier New" w:cs="Courier New"/>
              </w:rPr>
              <w:t>conifg=""</w:t>
            </w:r>
          </w:p>
          <w:p w14:paraId="0DB06359"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jc w:val="both"/>
              <w:rPr>
                <w:rFonts w:ascii="Courier New" w:hAnsi="Courier New" w:cs="Courier New"/>
              </w:rPr>
            </w:pPr>
            <w:r w:rsidRPr="00B0381F">
              <w:rPr>
                <w:rFonts w:ascii="Courier New" w:hAnsi="Courier New" w:cs="Courier New"/>
              </w:rPr>
              <w:t>type=create_va_label</w:t>
            </w:r>
          </w:p>
          <w:p w14:paraId="27B3E98D" w14:textId="77777777" w:rsidR="00B0381F" w:rsidRPr="00B0381F" w:rsidRDefault="00B0381F" w:rsidP="00B0381F">
            <w:pPr>
              <w:jc w:val="both"/>
              <w:rPr>
                <w:rFonts w:ascii="Courier New" w:hAnsi="Courier New" w:cs="Courier New"/>
              </w:rPr>
            </w:pPr>
            <w:r w:rsidRPr="00B0381F">
              <w:rPr>
                <w:rFonts w:ascii="Courier New" w:hAnsi="Courier New" w:cs="Courier New"/>
              </w:rPr>
              <w:t>time_mode=TM_ALL_POST</w:t>
            </w:r>
          </w:p>
          <w:p w14:paraId="777344DC" w14:textId="3C139D24" w:rsidR="00B0381F" w:rsidRDefault="00B0381F" w:rsidP="00B0381F">
            <w:pPr>
              <w:jc w:val="both"/>
            </w:pPr>
            <w:r w:rsidRPr="00B0381F">
              <w:rPr>
                <w:rFonts w:ascii="Courier New" w:hAnsi="Courier New" w:cs="Courier New"/>
              </w:rPr>
              <w:t>maxiters=300</w:t>
            </w:r>
          </w:p>
        </w:tc>
      </w:tr>
    </w:tbl>
    <w:p w14:paraId="6D238F8A" w14:textId="63985648" w:rsidR="00B0381F" w:rsidRDefault="00B0381F" w:rsidP="00B0381F">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23</w:t>
      </w:r>
      <w:r>
        <w:rPr>
          <w:noProof/>
        </w:rPr>
        <w:fldChar w:fldCharType="end"/>
      </w:r>
      <w:r>
        <w:t xml:space="preserve">. </w:t>
      </w:r>
      <w:r w:rsidR="000F6A06">
        <w:t>Perform model training for video analysis</w:t>
      </w:r>
      <w:r>
        <w:t>.</w:t>
      </w:r>
    </w:p>
    <w:p w14:paraId="54F0380B" w14:textId="1ECDEBD8" w:rsidR="00B0381F" w:rsidRDefault="004E5AA2" w:rsidP="00407ED0">
      <w:pPr>
        <w:pStyle w:val="Heading3"/>
      </w:pPr>
      <w:r>
        <w:t>Analyze a video file for animal postures</w:t>
      </w:r>
    </w:p>
    <w:p w14:paraId="11EC0268" w14:textId="75DF9812" w:rsidR="004E5AA2" w:rsidRDefault="004E5AA2" w:rsidP="00F55357">
      <w:r>
        <w:t xml:space="preserve">Task name (type): </w:t>
      </w:r>
      <w:r w:rsidRPr="00F14668">
        <w:rPr>
          <w:b/>
          <w:bCs/>
        </w:rPr>
        <w:t>video_analysis</w:t>
      </w:r>
    </w:p>
    <w:p w14:paraId="6A40880A" w14:textId="71BE9EB1" w:rsidR="004E5AA2" w:rsidRDefault="004E5AA2" w:rsidP="00F55357">
      <w:r>
        <w:t xml:space="preserve">Purpose: </w:t>
      </w:r>
      <w:r w:rsidR="003B16CE">
        <w:t>Launch DeepLabCut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DeepLabCut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Generate rulers from video analysis results</w:t>
      </w:r>
    </w:p>
    <w:p w14:paraId="431527CA" w14:textId="695D5B80" w:rsidR="00A01A5B" w:rsidRDefault="00A01A5B" w:rsidP="00F55357">
      <w:r>
        <w:t xml:space="preserve">Task name (type): </w:t>
      </w:r>
      <w:r w:rsidRPr="00525A24">
        <w:rPr>
          <w:b/>
          <w:bCs/>
        </w:rPr>
        <w:t>get_rulers</w:t>
      </w:r>
    </w:p>
    <w:p w14:paraId="644CB370" w14:textId="6F9F075E" w:rsidR="00A01A5B" w:rsidRDefault="00A01A5B" w:rsidP="00F55357">
      <w:r>
        <w:t xml:space="preserve">Purpose: </w:t>
      </w:r>
      <w:r w:rsidR="00373F27">
        <w:t>It gets</w:t>
      </w:r>
      <w:r w:rsidR="00456765">
        <w:t xml:space="preserve"> the coordinates of the tracked points from DeepLabCut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r w:rsidRPr="00525A24">
        <w:rPr>
          <w:b/>
          <w:bCs/>
        </w:rPr>
        <w:t>time_offset</w:t>
      </w:r>
      <w:r>
        <w:t xml:space="preserve"> – DeepLabCut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analyze a video file for animal postures. </w:t>
      </w:r>
      <w:r w:rsidR="005E52E5">
        <w:t xml:space="preserve">A trained model from DeepLabCut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jc w:val="both"/>
              <w:rPr>
                <w:rFonts w:ascii="Courier New" w:hAnsi="Courier New" w:cs="Courier New"/>
              </w:rPr>
            </w:pPr>
            <w:r w:rsidRPr="00B0381F">
              <w:rPr>
                <w:rFonts w:ascii="Courier New" w:hAnsi="Courier New" w:cs="Courier New"/>
              </w:rPr>
              <w:t>tasknum=2</w:t>
            </w:r>
          </w:p>
          <w:p w14:paraId="59B1417A" w14:textId="77777777" w:rsidR="00525A24" w:rsidRPr="00B0381F" w:rsidRDefault="00525A24" w:rsidP="00C75D0E">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type=create_va_config</w:t>
            </w:r>
          </w:p>
          <w:p w14:paraId="5CDC5676"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time_mode=TM_FIRST_PRE</w:t>
            </w:r>
          </w:p>
          <w:p w14:paraId="0BEDD672" w14:textId="77777777" w:rsidR="00525A24" w:rsidRPr="00B0381F" w:rsidRDefault="00525A24" w:rsidP="00C75D0E">
            <w:pPr>
              <w:jc w:val="both"/>
              <w:rPr>
                <w:rFonts w:ascii="Courier New" w:hAnsi="Courier New" w:cs="Courier New"/>
              </w:rPr>
            </w:pPr>
            <w:r w:rsidRPr="00B0381F">
              <w:rPr>
                <w:rFonts w:ascii="Courier New" w:hAnsi="Courier New" w:cs="Courier New"/>
              </w:rPr>
              <w:t>conifg=""</w:t>
            </w:r>
          </w:p>
          <w:p w14:paraId="3E4892A7" w14:textId="77777777" w:rsidR="00525A24" w:rsidRPr="00B0381F" w:rsidRDefault="00525A24" w:rsidP="00C75D0E">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jc w:val="both"/>
              <w:rPr>
                <w:rFonts w:ascii="Courier New" w:hAnsi="Courier New" w:cs="Courier New"/>
              </w:rPr>
            </w:pPr>
            <w:r w:rsidRPr="00B0381F">
              <w:rPr>
                <w:rFonts w:ascii="Courier New" w:hAnsi="Courier New" w:cs="Courier New"/>
              </w:rPr>
              <w:t>type=create_va_label</w:t>
            </w:r>
          </w:p>
          <w:p w14:paraId="01A7BABA" w14:textId="77777777" w:rsidR="00525A24" w:rsidRPr="00B0381F" w:rsidRDefault="00525A24" w:rsidP="00C75D0E">
            <w:pPr>
              <w:jc w:val="both"/>
              <w:rPr>
                <w:rFonts w:ascii="Courier New" w:hAnsi="Courier New" w:cs="Courier New"/>
              </w:rPr>
            </w:pPr>
            <w:r w:rsidRPr="00B0381F">
              <w:rPr>
                <w:rFonts w:ascii="Courier New" w:hAnsi="Courier New" w:cs="Courier New"/>
              </w:rPr>
              <w:t>time_mode=TM_ALL_POST</w:t>
            </w:r>
          </w:p>
          <w:p w14:paraId="1AB32DE4" w14:textId="77777777" w:rsidR="00525A24" w:rsidRDefault="00525A24" w:rsidP="00C75D0E">
            <w:pPr>
              <w:jc w:val="both"/>
            </w:pPr>
            <w:r w:rsidRPr="00B0381F">
              <w:rPr>
                <w:rFonts w:ascii="Courier New" w:hAnsi="Courier New" w:cs="Courier New"/>
              </w:rPr>
              <w:t>maxiters=300</w:t>
            </w:r>
          </w:p>
        </w:tc>
      </w:tr>
    </w:tbl>
    <w:p w14:paraId="44F8738A" w14:textId="4EF8F41C" w:rsidR="00525A24" w:rsidRDefault="00525A24" w:rsidP="00525A24">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24</w:t>
      </w:r>
      <w:r>
        <w:rPr>
          <w:noProof/>
        </w:rPr>
        <w:fldChar w:fldCharType="end"/>
      </w:r>
      <w:r>
        <w:t>. Perform model training for video analysis.</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r w:rsidR="000F1652">
        <w:rPr>
          <w:b/>
        </w:rPr>
        <w:t>change_data</w:t>
      </w:r>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Remove all existing data sets</w:t>
      </w:r>
      <w:r w:rsidR="000B7CEA">
        <w:rPr>
          <w:bCs/>
        </w:rPr>
        <w:t>;</w:t>
      </w:r>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File name of the volume data to be loaded</w:t>
      </w:r>
      <w:r w:rsidR="000B7CEA">
        <w:rPr>
          <w:bCs/>
        </w:rPr>
        <w:t>;</w:t>
      </w:r>
    </w:p>
    <w:p w14:paraId="1AC8E0AF" w14:textId="4DA88FD1" w:rsidR="000B7CEA" w:rsidRDefault="005C5EE1" w:rsidP="000B7CEA">
      <w:pPr>
        <w:spacing w:after="120" w:line="240" w:lineRule="auto"/>
        <w:jc w:val="both"/>
        <w:rPr>
          <w:bCs/>
        </w:rPr>
      </w:pPr>
      <w:r>
        <w:rPr>
          <w:b/>
        </w:rPr>
        <w:t>imagej</w:t>
      </w:r>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r>
        <w:rPr>
          <w:b/>
        </w:rPr>
        <w:t>change_script</w:t>
      </w:r>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r>
        <w:rPr>
          <w:b/>
        </w:rPr>
        <w:t>run_script</w:t>
      </w:r>
      <w:r w:rsidR="0019312E">
        <w:rPr>
          <w:b/>
        </w:rPr>
        <w:t xml:space="preserve"> </w:t>
      </w:r>
      <w:r w:rsidR="0019312E">
        <w:rPr>
          <w:bCs/>
        </w:rPr>
        <w:t xml:space="preserve">– </w:t>
      </w:r>
      <w:r w:rsidR="00B83EE1">
        <w:rPr>
          <w:bCs/>
        </w:rPr>
        <w:t>Controls if the script can be run</w:t>
      </w:r>
      <w:r w:rsidR="005665C9">
        <w:rPr>
          <w:bCs/>
        </w:rPr>
        <w:t xml:space="preserve"> again</w:t>
      </w:r>
      <w:r w:rsidR="0019312E">
        <w:rPr>
          <w:bCs/>
        </w:rPr>
        <w:t>;</w:t>
      </w:r>
    </w:p>
    <w:p w14:paraId="1CDE0995" w14:textId="186F28FD" w:rsidR="0019312E" w:rsidRPr="00CC6A75" w:rsidRDefault="005665C9" w:rsidP="0019312E">
      <w:pPr>
        <w:spacing w:after="120" w:line="240" w:lineRule="auto"/>
        <w:jc w:val="both"/>
        <w:rPr>
          <w:bCs/>
        </w:rPr>
      </w:pPr>
      <w:r>
        <w:rPr>
          <w:b/>
        </w:rPr>
        <w:t>script_file</w:t>
      </w:r>
      <w:r w:rsidR="0019312E">
        <w:rPr>
          <w:b/>
        </w:rPr>
        <w:t xml:space="preserve"> </w:t>
      </w:r>
      <w:r w:rsidR="0019312E">
        <w:rPr>
          <w:bCs/>
        </w:rPr>
        <w:t xml:space="preserve">– </w:t>
      </w:r>
      <w:r>
        <w:rPr>
          <w:bCs/>
        </w:rPr>
        <w:t>The name to the script file</w:t>
      </w:r>
      <w:r w:rsidR="0019312E">
        <w:rPr>
          <w:bCs/>
        </w:rPr>
        <w:t>;</w:t>
      </w:r>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r w:rsidR="000245AE">
        <w:rPr>
          <w:b/>
        </w:rPr>
        <w:t>load_project</w:t>
      </w:r>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r>
        <w:rPr>
          <w:b/>
        </w:rPr>
        <w:t>project_file</w:t>
      </w:r>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EE5DD1">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EE5DD1">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EE5DD1">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EE5DD1">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EE5DD1">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EE5DD1">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EE5DD1">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EE5DD1">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EE5DD1">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EE5DD1">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EE5DD1">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EE5DD1">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EE5DD1">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time_mode=TM_ALL_POST_REWIND</w:t>
            </w:r>
          </w:p>
          <w:p w14:paraId="6E247122"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EE5DD1">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EE5DD1">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EE5DD1">
            <w:pPr>
              <w:jc w:val="both"/>
            </w:pPr>
            <w:r w:rsidRPr="00EE5DD1">
              <w:rPr>
                <w:rFonts w:ascii="Courier New" w:hAnsi="Courier New" w:cs="Courier New"/>
              </w:rPr>
              <w:t>js_value=(+d.comp_mean - +d.bkg_median) / (+d.bkg_median)</w:t>
            </w:r>
          </w:p>
        </w:tc>
      </w:tr>
    </w:tbl>
    <w:p w14:paraId="4B8080E3" w14:textId="2D445E39" w:rsidR="0087548E" w:rsidRDefault="0087548E" w:rsidP="0087548E">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25</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2" w:name="_Toc406755676"/>
      <w:bookmarkStart w:id="313" w:name="_Toc406770749"/>
      <w:bookmarkStart w:id="314" w:name="_Ref140850061"/>
      <w:bookmarkStart w:id="315" w:name="_Toc141109447"/>
      <w:bookmarkStart w:id="316" w:name="_Ref165036666"/>
      <w:bookmarkStart w:id="317" w:name="_Toc406575233"/>
      <w:r>
        <w:lastRenderedPageBreak/>
        <w:t xml:space="preserve">Managing </w:t>
      </w:r>
      <w:r w:rsidR="00AA706C" w:rsidRPr="00AA706C">
        <w:t>Project</w:t>
      </w:r>
      <w:r>
        <w:t>s</w:t>
      </w:r>
      <w:bookmarkEnd w:id="312"/>
      <w:bookmarkEnd w:id="313"/>
      <w:bookmarkEnd w:id="314"/>
      <w:bookmarkEnd w:id="315"/>
      <w:bookmarkEnd w:id="316"/>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7"/>
                    <a:stretch>
                      <a:fillRect/>
                    </a:stretch>
                  </pic:blipFill>
                  <pic:spPr bwMode="auto">
                    <a:xfrm>
                      <a:off x="0" y="0"/>
                      <a:ext cx="3530934" cy="3255264"/>
                    </a:xfrm>
                    <a:prstGeom prst="rect">
                      <a:avLst/>
                    </a:prstGeom>
                    <a:noFill/>
                    <a:ln>
                      <a:noFill/>
                    </a:ln>
                  </pic:spPr>
                </pic:pic>
              </a:graphicData>
            </a:graphic>
          </wp:inline>
        </w:drawing>
      </w:r>
    </w:p>
    <w:p w14:paraId="02663120" w14:textId="2BA8C5F1" w:rsidR="008A31FF" w:rsidRDefault="008A31FF" w:rsidP="004A0F06">
      <w:pPr>
        <w:pStyle w:val="Caption"/>
        <w:jc w:val="center"/>
      </w:pPr>
      <w:bookmarkStart w:id="318" w:name="_Ref406594671"/>
      <w:bookmarkStart w:id="319" w:name="_Toc141109542"/>
      <w:r>
        <w:t xml:space="preserve">Figure </w:t>
      </w:r>
      <w:r>
        <w:fldChar w:fldCharType="begin"/>
      </w:r>
      <w:r>
        <w:instrText xml:space="preserve"> STYLEREF 1 \s </w:instrText>
      </w:r>
      <w:r>
        <w:fldChar w:fldCharType="separate"/>
      </w:r>
      <w:r w:rsidR="001C2AE9">
        <w:rPr>
          <w:noProof/>
        </w:rPr>
        <w:t>14</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18"/>
      <w:r>
        <w:t>. Save project dialog.</w:t>
      </w:r>
      <w:bookmarkEnd w:id="319"/>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1FBB2DDA" w14:textId="5948EAB2" w:rsidR="002C00E8" w:rsidRDefault="00C418C3" w:rsidP="00E620C5">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E476FF">
      <w:pPr>
        <w:jc w:val="both"/>
      </w:pPr>
      <w:r>
        <w:t>If a project is already saved, clicking Save Project will overwrite the file without showing the</w:t>
      </w:r>
      <w:r w:rsidR="00C001B3">
        <w:t xml:space="preserve"> dialog window.</w:t>
      </w:r>
    </w:p>
    <w:p w14:paraId="4DC53B16" w14:textId="26E57DAE" w:rsidR="007970C9" w:rsidRDefault="007970C9" w:rsidP="00E620C5">
      <w:pPr>
        <w:jc w:val="both"/>
      </w:pPr>
      <w:r>
        <w:t>If you don’t want to overwrite an existing project</w:t>
      </w:r>
      <w:r w:rsidR="00633592">
        <w:t xml:space="preserve"> or save project incrementally, use the menu item Save</w:t>
      </w:r>
      <w:r w:rsidR="00332C56">
        <w:t xml:space="preserve"> As Project under File in the main menu. </w:t>
      </w:r>
      <w:r w:rsidR="00E91388">
        <w:t>A dialog window will always show to allow you name or rename the project.</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0" w:name="_Toc406755677"/>
      <w:bookmarkStart w:id="321" w:name="_Ref406761841"/>
      <w:bookmarkStart w:id="322" w:name="_Toc406770750"/>
      <w:bookmarkStart w:id="323" w:name="_Ref407094692"/>
      <w:bookmarkStart w:id="324" w:name="_Ref407099846"/>
      <w:bookmarkStart w:id="325" w:name="_Ref428196568"/>
      <w:bookmarkStart w:id="326" w:name="_Ref433193735"/>
      <w:bookmarkStart w:id="327" w:name="_Ref464140305"/>
      <w:bookmarkStart w:id="328" w:name="_Ref497393127"/>
      <w:bookmarkStart w:id="329" w:name="_Ref497393137"/>
      <w:bookmarkStart w:id="330" w:name="_Ref497393152"/>
      <w:bookmarkStart w:id="331" w:name="_Ref509931804"/>
      <w:bookmarkStart w:id="332" w:name="_Ref520381431"/>
      <w:bookmarkStart w:id="333" w:name="_Ref10799800"/>
      <w:bookmarkStart w:id="334" w:name="_Ref17815049"/>
      <w:bookmarkStart w:id="335" w:name="_Ref17815062"/>
      <w:bookmarkStart w:id="336" w:name="_Ref17815148"/>
      <w:bookmarkStart w:id="337" w:name="_Ref17815524"/>
      <w:bookmarkStart w:id="338" w:name="_Ref17815862"/>
      <w:bookmarkStart w:id="339" w:name="_Ref22638126"/>
      <w:bookmarkStart w:id="340" w:name="_Ref29478071"/>
      <w:bookmarkStart w:id="341" w:name="_Ref29478929"/>
      <w:bookmarkStart w:id="342" w:name="_Ref29558862"/>
      <w:bookmarkStart w:id="343" w:name="_Ref36805205"/>
      <w:bookmarkStart w:id="344" w:name="_Ref36806165"/>
      <w:bookmarkStart w:id="345" w:name="_Ref63171983"/>
      <w:bookmarkStart w:id="346" w:name="_Toc141109448"/>
      <w:bookmarkStart w:id="347" w:name="_Ref165035310"/>
      <w:r w:rsidRPr="00BF54AB">
        <w:lastRenderedPageBreak/>
        <w:t>Paint Selection</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27D79B54" w14:textId="267017E7"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it can be found in a drop-down list by clicking the arrow beside the current tool button</w:t>
      </w:r>
      <w:r w:rsidR="00564DE6">
        <w:t>.</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50"/>
                    <a:stretch>
                      <a:fillRect/>
                    </a:stretch>
                  </pic:blipFill>
                  <pic:spPr bwMode="auto">
                    <a:xfrm>
                      <a:off x="0" y="0"/>
                      <a:ext cx="2696848" cy="3511296"/>
                    </a:xfrm>
                    <a:prstGeom prst="rect">
                      <a:avLst/>
                    </a:prstGeom>
                    <a:noFill/>
                    <a:ln>
                      <a:noFill/>
                    </a:ln>
                  </pic:spPr>
                </pic:pic>
              </a:graphicData>
            </a:graphic>
          </wp:inline>
        </w:drawing>
      </w:r>
    </w:p>
    <w:p w14:paraId="0BA919B3" w14:textId="444408FD" w:rsidR="00E50FE8" w:rsidRDefault="00E50FE8" w:rsidP="00AC46C4">
      <w:pPr>
        <w:pStyle w:val="Caption"/>
        <w:jc w:val="center"/>
      </w:pPr>
      <w:bookmarkStart w:id="348" w:name="_Ref406597855"/>
      <w:bookmarkStart w:id="349" w:name="_Toc141109543"/>
      <w:r>
        <w:t xml:space="preserve">Figure </w:t>
      </w:r>
      <w:r>
        <w:fldChar w:fldCharType="begin"/>
      </w:r>
      <w:r>
        <w:instrText xml:space="preserve"> STYLEREF 1 \s </w:instrText>
      </w:r>
      <w:r>
        <w:fldChar w:fldCharType="separate"/>
      </w:r>
      <w:r w:rsidR="001C2AE9">
        <w:rPr>
          <w:noProof/>
        </w:rPr>
        <w:t>15</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48"/>
      <w:r>
        <w:t xml:space="preserve">. </w:t>
      </w:r>
      <w:r w:rsidR="00406B51">
        <w:t xml:space="preserve">The </w:t>
      </w:r>
      <w:r w:rsidR="00564DE6">
        <w:t xml:space="preserve">Paint Brush </w:t>
      </w:r>
      <w:r w:rsidR="00406B51">
        <w:t>dialog.</w:t>
      </w:r>
      <w:bookmarkEnd w:id="349"/>
    </w:p>
    <w:p w14:paraId="79E266F6" w14:textId="3ADF1398" w:rsidR="00406B51" w:rsidRDefault="00406B51" w:rsidP="0092002C">
      <w:pPr>
        <w:pStyle w:val="Heading2"/>
      </w:pPr>
      <w:bookmarkStart w:id="350" w:name="_Toc406755678"/>
      <w:bookmarkStart w:id="351" w:name="_Toc406770751"/>
      <w:bookmarkStart w:id="352" w:name="_Toc141109449"/>
      <w:r>
        <w:t>Brush Types</w:t>
      </w:r>
      <w:bookmarkEnd w:id="350"/>
      <w:bookmarkEnd w:id="351"/>
      <w:bookmarkEnd w:id="352"/>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3" w:name="_Toc141109450"/>
      <w:r>
        <w:t>Brush History</w:t>
      </w:r>
      <w:bookmarkEnd w:id="353"/>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4" w:name="_Toc406755679"/>
      <w:bookmarkStart w:id="355" w:name="_Toc406770752"/>
      <w:bookmarkStart w:id="356" w:name="_Toc141109451"/>
      <w:r>
        <w:t>Selection Settings</w:t>
      </w:r>
      <w:bookmarkEnd w:id="354"/>
      <w:bookmarkEnd w:id="355"/>
      <w:bookmarkEnd w:id="356"/>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57" w:name="_Toc406755680"/>
      <w:bookmarkStart w:id="358" w:name="_Toc406770753"/>
      <w:bookmarkStart w:id="359" w:name="_Toc141109452"/>
      <w:r>
        <w:t>Brush Properties</w:t>
      </w:r>
      <w:bookmarkEnd w:id="357"/>
      <w:bookmarkEnd w:id="358"/>
      <w:bookmarkEnd w:id="359"/>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60" w:name="_Toc141109453"/>
      <w:bookmarkStart w:id="361" w:name="_Toc406755681"/>
      <w:bookmarkStart w:id="362" w:name="_Toc406770754"/>
      <w:r>
        <w:t>Wacom Tablet and Display Tablet Support</w:t>
      </w:r>
      <w:bookmarkEnd w:id="360"/>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3" w:name="_Toc141109454"/>
      <w:r>
        <w:t>Creating New Channels from Selection</w:t>
      </w:r>
      <w:bookmarkEnd w:id="361"/>
      <w:bookmarkEnd w:id="362"/>
      <w:bookmarkEnd w:id="363"/>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425DE1" w:rsidP="00E620C5">
      <w:pPr>
        <w:jc w:val="both"/>
      </w:pPr>
      <w:r>
        <w:pict w14:anchorId="79E7F089">
          <v:shape id="Picture 351" o:spid="_x0000_i1043" type="#_x0000_t75" style="width:16.85pt;height:16.85pt;visibility:visible;mso-wrap-style:square">
            <v:imagedata r:id="rId161"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4" w:name="_Toc141109455"/>
      <w:r>
        <w:t>Mask Copy and Paste</w:t>
      </w:r>
      <w:bookmarkEnd w:id="364"/>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5" w:name="_Toc141109456"/>
      <w:r>
        <w:t>Output</w:t>
      </w:r>
      <w:bookmarkEnd w:id="365"/>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92002C">
      <w:pPr>
        <w:pStyle w:val="Heading2"/>
      </w:pPr>
      <w:bookmarkStart w:id="366" w:name="_Toc141109457"/>
      <w:r>
        <w:t>Align Render View to Selection Mask</w:t>
      </w:r>
      <w:bookmarkEnd w:id="366"/>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67" w:name="_Toc406755682"/>
      <w:bookmarkStart w:id="368" w:name="_Ref406761902"/>
      <w:bookmarkStart w:id="369" w:name="_Toc406770755"/>
      <w:bookmarkStart w:id="370" w:name="_Ref414535485"/>
      <w:bookmarkStart w:id="371" w:name="_Ref420071289"/>
      <w:bookmarkStart w:id="372" w:name="_Ref420662628"/>
      <w:bookmarkStart w:id="373" w:name="_Ref428197053"/>
      <w:bookmarkStart w:id="374" w:name="_Ref433808918"/>
      <w:bookmarkStart w:id="375" w:name="_Ref497386965"/>
      <w:bookmarkStart w:id="376" w:name="_Ref520377736"/>
      <w:bookmarkStart w:id="377" w:name="_Ref10800507"/>
      <w:bookmarkStart w:id="378" w:name="_Ref10801733"/>
      <w:bookmarkStart w:id="379" w:name="_Ref10802555"/>
      <w:bookmarkStart w:id="380" w:name="_Ref10802663"/>
      <w:bookmarkStart w:id="381" w:name="_Ref17815738"/>
      <w:bookmarkStart w:id="382" w:name="_Ref29477598"/>
      <w:bookmarkStart w:id="383" w:name="_Ref29477923"/>
      <w:bookmarkStart w:id="384" w:name="_Ref29478203"/>
      <w:bookmarkStart w:id="385" w:name="_Ref29478821"/>
      <w:bookmarkStart w:id="386" w:name="_Ref29558875"/>
      <w:bookmarkStart w:id="387" w:name="_Ref36805642"/>
      <w:bookmarkStart w:id="388" w:name="_Ref36805772"/>
      <w:bookmarkStart w:id="389" w:name="_Ref36805905"/>
      <w:bookmarkStart w:id="390" w:name="_Ref63170963"/>
      <w:bookmarkStart w:id="391" w:name="_Ref63173802"/>
      <w:bookmarkStart w:id="392" w:name="_Ref76479796"/>
      <w:bookmarkStart w:id="393" w:name="_Ref108100857"/>
      <w:bookmarkStart w:id="394" w:name="_Ref108101073"/>
      <w:bookmarkStart w:id="395" w:name="_Ref108102280"/>
      <w:bookmarkStart w:id="396" w:name="_Ref123206774"/>
      <w:bookmarkStart w:id="397" w:name="_Ref126671431"/>
      <w:bookmarkStart w:id="398" w:name="_Ref126671772"/>
      <w:bookmarkStart w:id="399" w:name="_Ref130208527"/>
      <w:bookmarkStart w:id="400" w:name="_Ref140850154"/>
      <w:bookmarkStart w:id="401" w:name="_Toc141109458"/>
      <w:bookmarkStart w:id="402" w:name="_Ref165035332"/>
      <w:r>
        <w:lastRenderedPageBreak/>
        <w:t>Measurement</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5E12C099" w14:textId="4D02ED2C"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53D95815" w:rsidR="006E1905" w:rsidRDefault="006E1905" w:rsidP="006A2E31">
      <w:pPr>
        <w:pStyle w:val="Caption"/>
        <w:jc w:val="center"/>
      </w:pPr>
      <w:bookmarkStart w:id="403" w:name="_Ref406667193"/>
      <w:bookmarkStart w:id="404" w:name="_Toc141109544"/>
      <w:r>
        <w:t xml:space="preserve">Figure </w:t>
      </w:r>
      <w:r>
        <w:fldChar w:fldCharType="begin"/>
      </w:r>
      <w:r>
        <w:instrText xml:space="preserve"> STYLEREF 1 \s </w:instrText>
      </w:r>
      <w:r>
        <w:fldChar w:fldCharType="separate"/>
      </w:r>
      <w:r w:rsidR="001C2AE9">
        <w:rPr>
          <w:noProof/>
        </w:rPr>
        <w:t>16</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03"/>
      <w:r>
        <w:t xml:space="preserve">. Launch </w:t>
      </w:r>
      <w:r w:rsidR="00425AF1">
        <w:t>Measurement window from</w:t>
      </w:r>
      <w:r w:rsidR="00425DE1">
        <w:t xml:space="preserve"> the</w:t>
      </w:r>
      <w:r w:rsidR="00425AF1">
        <w:t xml:space="preserve"> main toolbar.</w:t>
      </w:r>
      <w:bookmarkEnd w:id="404"/>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6C17F589">
            <wp:extent cx="2507165" cy="370057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70"/>
                    <a:stretch>
                      <a:fillRect/>
                    </a:stretch>
                  </pic:blipFill>
                  <pic:spPr bwMode="auto">
                    <a:xfrm>
                      <a:off x="0" y="0"/>
                      <a:ext cx="2507165" cy="3700576"/>
                    </a:xfrm>
                    <a:prstGeom prst="rect">
                      <a:avLst/>
                    </a:prstGeom>
                    <a:noFill/>
                    <a:ln>
                      <a:noFill/>
                    </a:ln>
                  </pic:spPr>
                </pic:pic>
              </a:graphicData>
            </a:graphic>
          </wp:inline>
        </w:drawing>
      </w:r>
    </w:p>
    <w:p w14:paraId="4FD7D632" w14:textId="4B3C397E" w:rsidR="00425AF1" w:rsidRDefault="00425AF1" w:rsidP="009F65C3">
      <w:pPr>
        <w:pStyle w:val="Caption"/>
        <w:jc w:val="center"/>
      </w:pPr>
      <w:bookmarkStart w:id="405" w:name="_Ref406667419"/>
      <w:bookmarkStart w:id="406" w:name="_Toc141109545"/>
      <w:r>
        <w:t xml:space="preserve">Figure </w:t>
      </w:r>
      <w:r>
        <w:fldChar w:fldCharType="begin"/>
      </w:r>
      <w:r>
        <w:instrText xml:space="preserve"> STYLEREF 1 \s </w:instrText>
      </w:r>
      <w:r>
        <w:fldChar w:fldCharType="separate"/>
      </w:r>
      <w:r w:rsidR="001C2AE9">
        <w:rPr>
          <w:noProof/>
        </w:rPr>
        <w:t>16</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05"/>
      <w:r>
        <w:t>. Measurement window.</w:t>
      </w:r>
      <w:bookmarkEnd w:id="406"/>
    </w:p>
    <w:p w14:paraId="66C607FE" w14:textId="608E1157" w:rsidR="00230BE0" w:rsidRPr="00230BE0" w:rsidRDefault="00EB53C4" w:rsidP="0092002C">
      <w:pPr>
        <w:pStyle w:val="Heading2"/>
      </w:pPr>
      <w:bookmarkStart w:id="407" w:name="_Toc406755683"/>
      <w:bookmarkStart w:id="408" w:name="_Toc406770756"/>
      <w:bookmarkStart w:id="409" w:name="_Toc141109459"/>
      <w:r>
        <w:lastRenderedPageBreak/>
        <w:t>Measurement Tool</w:t>
      </w:r>
      <w:r w:rsidR="00230BE0">
        <w:t xml:space="preserve"> Types</w:t>
      </w:r>
      <w:bookmarkEnd w:id="407"/>
      <w:bookmarkEnd w:id="408"/>
      <w:bookmarkEnd w:id="409"/>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15D7C91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71">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w:t>
      </w:r>
      <w:r w:rsidR="00425DE1">
        <w:t>click</w:t>
      </w:r>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0F54B014"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w:t>
      </w:r>
      <w:r w:rsidR="00425DE1">
        <w:t>by rotating</w:t>
      </w:r>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D68FB22"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72"/>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w:t>
      </w:r>
      <w:r w:rsidR="00425DE1">
        <w:t>the two</w:t>
      </w:r>
      <w:r>
        <w:t>-point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26A47B90" w:rsidR="005D4409" w:rsidRDefault="00425DE1" w:rsidP="00E620C5">
      <w:pPr>
        <w:jc w:val="both"/>
      </w:pPr>
      <w:r>
        <w:pict w14:anchorId="50FE1762">
          <v:shape id="_x0000_i1044" type="#_x0000_t75" style="width:16.85pt;height:16.85pt;visibility:visible;mso-wrap-style:square">
            <v:imagedata r:id="rId173" o:title=""/>
          </v:shape>
        </w:pict>
      </w:r>
      <w:r w:rsidR="005D4409">
        <w:t xml:space="preserve"> </w:t>
      </w:r>
      <w:r w:rsidR="00A36CFF">
        <w:rPr>
          <w:b/>
        </w:rPr>
        <w:t>Angle</w:t>
      </w:r>
      <w:r w:rsidR="005D4409" w:rsidRPr="005D4409">
        <w:rPr>
          <w:b/>
        </w:rPr>
        <w:t>.</w:t>
      </w:r>
      <w:r w:rsidR="005D4409">
        <w:t xml:space="preserve"> </w:t>
      </w:r>
      <w:r>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1AFBB603" w:rsidR="005F39AF" w:rsidRDefault="00425DE1" w:rsidP="00E620C5">
      <w:pPr>
        <w:jc w:val="both"/>
      </w:pPr>
      <w:r>
        <w:pict w14:anchorId="54E85ECB">
          <v:shape id="_x0000_i1045" type="#_x0000_t75" style="width:16.85pt;height:16.85pt;visibility:visible;mso-wrap-style:square">
            <v:imagedata r:id="rId174" o:title=""/>
          </v:shape>
        </w:pict>
      </w:r>
      <w:r w:rsidR="009A1DFB">
        <w:rPr>
          <w:b/>
        </w:rPr>
        <w:t xml:space="preserve"> Ellipse</w:t>
      </w:r>
      <w:r w:rsidR="009A1DFB" w:rsidRPr="00A43132">
        <w:rPr>
          <w:b/>
        </w:rPr>
        <w:t>.</w:t>
      </w:r>
      <w:r w:rsidR="009A1DFB">
        <w:t xml:space="preserve"> First click the icon of </w:t>
      </w:r>
      <w:r>
        <w:t>the two</w:t>
      </w:r>
      <w:r w:rsidR="009A1DFB">
        <w:t xml:space="preserve">-plus-point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1C2AE9">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34888D90" w:rsidR="00542190" w:rsidRDefault="00425DE1" w:rsidP="00E620C5">
      <w:pPr>
        <w:jc w:val="both"/>
      </w:pPr>
      <w:r>
        <w:pict w14:anchorId="3D648946">
          <v:shape id="Picture 606" o:spid="_x0000_i1046" type="#_x0000_t75" style="width:9.55pt;height:9.55pt;visibility:visible;mso-wrap-style:square">
            <v:imagedata r:id="rId176"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distance between two ruler point in the screen space can be adjusted in the Setting</w:t>
      </w:r>
      <w:r w:rsidR="00893E63">
        <w:t>s (</w:t>
      </w:r>
      <w:r w:rsidR="00893E63">
        <w:fldChar w:fldCharType="begin"/>
      </w:r>
      <w:r w:rsidR="00893E63">
        <w:instrText xml:space="preserve"> REF _Ref123207232 \r \h </w:instrText>
      </w:r>
      <w:r w:rsidR="00893E63">
        <w:fldChar w:fldCharType="separate"/>
      </w:r>
      <w:r w:rsidR="001C2AE9">
        <w:t>Chapter 23</w:t>
      </w:r>
      <w:r w:rsidR="00893E63">
        <w:fldChar w:fldCharType="end"/>
      </w:r>
      <w:r w:rsidR="00893E63">
        <w:t>)</w:t>
      </w:r>
    </w:p>
    <w:p w14:paraId="0B1D3C4A" w14:textId="6131E10A"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719BDD51"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r w:rsidR="00425DE1">
              <w:t>must</w:t>
            </w:r>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10" w:name="_Toc141109460"/>
      <w:r>
        <w:t>Averaging</w:t>
      </w:r>
      <w:bookmarkEnd w:id="410"/>
    </w:p>
    <w:p w14:paraId="51AE2144" w14:textId="367F90AD"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7"/>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r w:rsidR="00425DE1">
        <w:t>several</w:t>
      </w:r>
      <w:r w:rsidR="00420339">
        <w:t xml:space="preserve"> ruler tools and creates a locator at the</w:t>
      </w:r>
      <w:r w:rsidR="00F1671B">
        <w:t xml:space="preserve"> averaged center. </w:t>
      </w:r>
      <w:r w:rsidR="00103E8F">
        <w:t xml:space="preserve">At least one ruler needs to be created already for the </w:t>
      </w:r>
      <w:r w:rsidR="00425DE1">
        <w:t>average</w:t>
      </w:r>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11" w:name="_Toc141109461"/>
      <w:bookmarkStart w:id="412" w:name="_Toc406755684"/>
      <w:bookmarkStart w:id="413" w:name="_Toc406770757"/>
      <w:r>
        <w:t>Sample</w:t>
      </w:r>
      <w:bookmarkEnd w:id="411"/>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78"/>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14" w:name="_Toc141109462"/>
      <w:r>
        <w:t>Length</w:t>
      </w:r>
      <w:bookmarkEnd w:id="414"/>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15" w:name="_Toc141109463"/>
      <w:r>
        <w:t>Project</w:t>
      </w:r>
      <w:bookmarkEnd w:id="415"/>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6" w:name="_Toc141109464"/>
      <w:r>
        <w:lastRenderedPageBreak/>
        <w:t xml:space="preserve">Making Changes to </w:t>
      </w:r>
      <w:r w:rsidR="00714C4F">
        <w:t>Measurement Tools</w:t>
      </w:r>
      <w:bookmarkEnd w:id="412"/>
      <w:bookmarkEnd w:id="413"/>
      <w:bookmarkEnd w:id="416"/>
    </w:p>
    <w:p w14:paraId="0566D12B" w14:textId="57463E05" w:rsidR="00AC15EA" w:rsidRDefault="00714C4F" w:rsidP="00E620C5">
      <w:pPr>
        <w:jc w:val="both"/>
      </w:pPr>
      <w:r>
        <w:t xml:space="preserve">You can change the position of locators or ruler points after they have been created. In addition, you can change the settings to </w:t>
      </w:r>
      <w:r w:rsidR="00425DE1">
        <w:t>set the position of locators and ruler points more easily</w:t>
      </w:r>
      <w:r>
        <w:t xml:space="preserve"> in 3D. These settings and tools are available to make </w:t>
      </w:r>
      <w:r w:rsidR="00425DE1">
        <w:t>changes</w:t>
      </w:r>
      <w:r>
        <w:t xml:space="preserve">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127BEA5D" w:rsidR="003B5909" w:rsidRDefault="003B5909" w:rsidP="00E620C5">
      <w:pPr>
        <w:jc w:val="both"/>
      </w:pPr>
      <w:r w:rsidRPr="003B5909">
        <w:rPr>
          <w:b/>
        </w:rPr>
        <w:t>Color.</w:t>
      </w:r>
      <w:r>
        <w:t xml:space="preserve"> Click a measurement tool in the list. A color button shows to allow you change the color of the selected tool. Click the color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736D2DB"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r w:rsidR="00425DE1">
        <w:t>Edit</w:t>
      </w:r>
      <w:r w:rsidR="00623CC1">
        <w:t xml:space="preserve"> works the same as the Magnet for editing a single ruler point. Click anywhere</w:t>
      </w:r>
      <w:r w:rsidR="00DE51D6">
        <w:t xml:space="preserve"> in the view port and the closest ruler point is attracted to the clicked location.</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78D870F1"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r w:rsidR="00425DE1">
        <w:t>CTRL</w:t>
      </w:r>
      <w:r w:rsidR="00293995">
        <w:t xml:space="preserve"> or C</w:t>
      </w:r>
      <w:r w:rsidR="00425DE1">
        <w:t>MD</w:t>
      </w:r>
      <w:r w:rsidR="00293995">
        <w:t>+C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425DE1" w:rsidP="00E620C5">
      <w:pPr>
        <w:jc w:val="both"/>
      </w:pPr>
      <w:r>
        <w:pict w14:anchorId="088DB73A">
          <v:shape id="Picture 357" o:spid="_x0000_i1047" type="#_x0000_t75" style="width:9.55pt;height:9.55pt;visibility:visible;mso-wrap-style:square">
            <v:imagedata r:id="rId18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640EE681" w:rsidR="00FE39F3" w:rsidRDefault="00425DE1" w:rsidP="00FE39F3">
      <w:r>
        <w:pict w14:anchorId="0ED87EED">
          <v:shape id="Picture 519" o:spid="_x0000_i1048" type="#_x0000_t75" style="width:9.55pt;height:9.55pt;visibility:visible;mso-wrap-style:square">
            <v:imagedata r:id="rId190" o:title=""/>
          </v:shape>
        </w:pict>
      </w:r>
      <w:r w:rsidR="00FE39F3">
        <w:t xml:space="preserve"> </w:t>
      </w:r>
      <w:r w:rsidR="00FE39F3" w:rsidRPr="005902E1">
        <w:rPr>
          <w:b/>
          <w:bCs/>
        </w:rPr>
        <w:t>Lock.</w:t>
      </w:r>
      <w:r w:rsidR="00FE39F3">
        <w:t xml:space="preserve"> When enabled, click on ruler points to lock </w:t>
      </w:r>
      <w:r>
        <w:t>them,</w:t>
      </w:r>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637C37E5"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425DE1">
        <w:t>constrain</w:t>
      </w:r>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70778597"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sidR="00425DE1">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07BB36E0"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3E26952A"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9611FA" w:rsidRPr="00DE06BA">
              <w:rPr>
                <w:rFonts w:ascii="Calibri" w:eastAsia="Times New Roman" w:hAnsi="Calibri" w:cs="Times New Roman"/>
                <w:color w:val="000000"/>
                <w:sz w:val="22"/>
                <w:szCs w:val="22"/>
                <w:lang w:eastAsia="en-US"/>
              </w:rPr>
              <w:t>.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700B91AA"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sidR="00425DE1">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 xml:space="preserve">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5290AE8C"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r w:rsidR="00425DE1">
        <w:t>strength</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46DA0DA0" w:rsidR="00CF0180" w:rsidRDefault="00CF0180" w:rsidP="00E620C5">
      <w:pPr>
        <w:jc w:val="both"/>
      </w:pPr>
      <w:r w:rsidRPr="00CF0180">
        <w:rPr>
          <w:b/>
        </w:rPr>
        <w:t>View plane.</w:t>
      </w:r>
      <w:r>
        <w:t xml:space="preserve"> It places a locator or ruler point on the view plane that is perpendicular to the viewing direction, disregarding the </w:t>
      </w:r>
      <w:r w:rsidR="00425DE1">
        <w:t>underlying</w:t>
      </w:r>
      <w:r>
        <w:t xml:space="preserve"> volume channel. The depth is fixed when this method is used. Use this method, for example, if you are measuring lengths on an image section.</w:t>
      </w:r>
    </w:p>
    <w:p w14:paraId="7E0871EA" w14:textId="411CEE18"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r w:rsidR="00425DE1">
        <w:t>method if</w:t>
      </w:r>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2630ADE"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r w:rsidR="00425DE1">
        <w:t>belongs</w:t>
      </w:r>
      <w:r>
        <w:t xml:space="preserve">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5E480787"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w:t>
            </w:r>
            <w:r w:rsidR="00425DE1">
              <w:t>select</w:t>
            </w:r>
            <w:r w:rsidR="003F523D">
              <w:t xml:space="preserve">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7" w:name="_Toc141109465"/>
      <w:r>
        <w:t xml:space="preserve">Align </w:t>
      </w:r>
      <w:r w:rsidR="00BF350E">
        <w:t>Render View</w:t>
      </w:r>
      <w:r w:rsidR="00164123">
        <w:t xml:space="preserve"> to Rulers</w:t>
      </w:r>
      <w:bookmarkEnd w:id="417"/>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8" w:name="_Toc141109466"/>
      <w:r>
        <w:t>Ruler Editing Over Time</w:t>
      </w:r>
      <w:bookmarkEnd w:id="418"/>
    </w:p>
    <w:p w14:paraId="2B60277A" w14:textId="189E6A89"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one time point can be modified at any time </w:t>
      </w:r>
      <w:r w:rsidR="00425DE1">
        <w:t>point</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“ruler_info”</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1C2AE9">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t>Linear.</w:t>
      </w:r>
      <w:r>
        <w:t xml:space="preserve"> The position of a ruler points is linearly interpolated from its preceding key and subsequent key.</w:t>
      </w:r>
    </w:p>
    <w:p w14:paraId="07695D02" w14:textId="0FD89B36" w:rsidR="00DB7D0E" w:rsidRDefault="00DB7D0E" w:rsidP="00E620C5">
      <w:pPr>
        <w:jc w:val="both"/>
      </w:pPr>
      <w:r w:rsidRPr="00252C7B">
        <w:rPr>
          <w:b/>
          <w:bCs/>
        </w:rPr>
        <w:t>Smooth.</w:t>
      </w:r>
      <w:r>
        <w:t xml:space="preserve"> </w:t>
      </w:r>
      <w:r w:rsidR="00425DE1">
        <w:t>Like</w:t>
      </w:r>
      <w:r>
        <w:t xml:space="preserve"> the linear interpolation, but the change rate of the position over time is smoothed</w:t>
      </w:r>
      <w:r w:rsidR="00252C7B">
        <w:t xml:space="preserve"> with acceleration and deceleration.</w:t>
      </w:r>
    </w:p>
    <w:p w14:paraId="46657BC1" w14:textId="7D1B6792" w:rsidR="00252C7B" w:rsidRDefault="006675F2" w:rsidP="00E620C5">
      <w:pPr>
        <w:jc w:val="both"/>
      </w:pPr>
      <w:r>
        <w:lastRenderedPageBreak/>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19" w:name="_Ref406746597"/>
      <w:bookmarkStart w:id="420" w:name="_Ref406747825"/>
      <w:bookmarkStart w:id="421" w:name="_Toc406755685"/>
      <w:bookmarkStart w:id="422" w:name="_Toc406770758"/>
      <w:bookmarkStart w:id="423" w:name="_Toc141109467"/>
      <w:r>
        <w:lastRenderedPageBreak/>
        <w:t>Component Analysis</w:t>
      </w:r>
      <w:bookmarkEnd w:id="419"/>
      <w:bookmarkEnd w:id="420"/>
      <w:bookmarkEnd w:id="421"/>
      <w:bookmarkEnd w:id="422"/>
      <w:bookmarkEnd w:id="423"/>
    </w:p>
    <w:p w14:paraId="7C4FFCEC" w14:textId="17D5F5BC"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92"/>
                    <a:stretch>
                      <a:fillRect/>
                    </a:stretch>
                  </pic:blipFill>
                  <pic:spPr bwMode="auto">
                    <a:xfrm>
                      <a:off x="0" y="0"/>
                      <a:ext cx="2891215" cy="3867610"/>
                    </a:xfrm>
                    <a:prstGeom prst="rect">
                      <a:avLst/>
                    </a:prstGeom>
                    <a:noFill/>
                    <a:ln>
                      <a:noFill/>
                    </a:ln>
                  </pic:spPr>
                </pic:pic>
              </a:graphicData>
            </a:graphic>
          </wp:inline>
        </w:drawing>
      </w:r>
    </w:p>
    <w:p w14:paraId="6DA37FC8" w14:textId="084647FD" w:rsidR="001142FB" w:rsidRDefault="001142FB" w:rsidP="004B0CE9">
      <w:pPr>
        <w:pStyle w:val="Caption"/>
        <w:jc w:val="center"/>
      </w:pPr>
      <w:bookmarkStart w:id="424" w:name="_Ref406679885"/>
      <w:bookmarkStart w:id="425" w:name="_Toc141109546"/>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24"/>
      <w:r>
        <w:t xml:space="preserve">. </w:t>
      </w:r>
      <w:r w:rsidR="009B07C5">
        <w:t>The basic settings in the component analyzer dialog</w:t>
      </w:r>
      <w:r>
        <w:t>.</w:t>
      </w:r>
      <w:bookmarkEnd w:id="42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6" w:name="_Toc141109468"/>
      <w:r>
        <w:t>Settings for Component Generation</w:t>
      </w:r>
      <w:bookmarkEnd w:id="426"/>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B2CE537" w:rsidR="00572ED7" w:rsidRDefault="00572ED7" w:rsidP="00E620C5">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43801404"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r w:rsidR="00425DE1">
        <w:rPr>
          <w:bCs/>
        </w:rPr>
        <w:t>if</w:t>
      </w:r>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23B5F963" w:rsidR="006D48AB" w:rsidRDefault="006D48AB" w:rsidP="0023108D">
      <w:pPr>
        <w:spacing w:after="120"/>
        <w:jc w:val="both"/>
      </w:pPr>
      <w:r>
        <w:t>Use the</w:t>
      </w:r>
      <w:r w:rsidR="0023108D">
        <w:t xml:space="preserve"> control below the settings to </w:t>
      </w:r>
      <w:r w:rsidR="00425DE1">
        <w:t>generate</w:t>
      </w:r>
      <w:r w:rsidR="0023108D">
        <w:t xml:space="preserve"> the components.</w:t>
      </w:r>
    </w:p>
    <w:p w14:paraId="40F946F1" w14:textId="0AFF21D8"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1C2AE9">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468DB98E"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1C2AE9">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7" w:name="_Toc141109469"/>
      <w:r>
        <w:t>Clustering</w:t>
      </w:r>
      <w:bookmarkEnd w:id="427"/>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93"/>
                    <a:stretch>
                      <a:fillRect/>
                    </a:stretch>
                  </pic:blipFill>
                  <pic:spPr>
                    <a:xfrm>
                      <a:off x="0" y="0"/>
                      <a:ext cx="2443346" cy="3327836"/>
                    </a:xfrm>
                    <a:prstGeom prst="rect">
                      <a:avLst/>
                    </a:prstGeom>
                  </pic:spPr>
                </pic:pic>
              </a:graphicData>
            </a:graphic>
          </wp:inline>
        </w:drawing>
      </w:r>
    </w:p>
    <w:p w14:paraId="07F434E5" w14:textId="45A7A760" w:rsidR="00164162" w:rsidRDefault="00164162" w:rsidP="004B0CE9">
      <w:pPr>
        <w:pStyle w:val="Caption"/>
        <w:jc w:val="center"/>
      </w:pPr>
      <w:bookmarkStart w:id="428" w:name="_Toc141109547"/>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t>. Clustering tools.</w:t>
      </w:r>
      <w:bookmarkEnd w:id="428"/>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D2DE4BA"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r w:rsidR="00425DE1">
        <w:t>conditions</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596CB0B5" w:rsidR="00E7368E" w:rsidRDefault="00E7368E" w:rsidP="00E620C5">
      <w:pPr>
        <w:jc w:val="both"/>
      </w:pPr>
      <w:r>
        <w:lastRenderedPageBreak/>
        <w:t xml:space="preserve">Click the button “Cluster” to run clustering. If you </w:t>
      </w:r>
      <w:r w:rsidR="00425DE1">
        <w:t>enable</w:t>
      </w:r>
      <w:r>
        <w:t xml:space="preserve">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29" w:name="_Toc141109470"/>
      <w:r>
        <w:t>Component Analysis</w:t>
      </w:r>
      <w:bookmarkEnd w:id="429"/>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94"/>
                    <a:stretch>
                      <a:fillRect/>
                    </a:stretch>
                  </pic:blipFill>
                  <pic:spPr>
                    <a:xfrm>
                      <a:off x="0" y="0"/>
                      <a:ext cx="2386584" cy="3556010"/>
                    </a:xfrm>
                    <a:prstGeom prst="rect">
                      <a:avLst/>
                    </a:prstGeom>
                  </pic:spPr>
                </pic:pic>
              </a:graphicData>
            </a:graphic>
          </wp:inline>
        </w:drawing>
      </w:r>
    </w:p>
    <w:p w14:paraId="5CD4AD95" w14:textId="7430F224" w:rsidR="00122B05" w:rsidRDefault="00122B05" w:rsidP="004B0CE9">
      <w:pPr>
        <w:pStyle w:val="Caption"/>
        <w:jc w:val="center"/>
      </w:pPr>
      <w:bookmarkStart w:id="430" w:name="_Toc141109548"/>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Component analysis tools.</w:t>
      </w:r>
      <w:bookmarkEnd w:id="430"/>
    </w:p>
    <w:p w14:paraId="0C6F71B7" w14:textId="238B5170" w:rsidR="00A17898" w:rsidRDefault="00CC77C3" w:rsidP="00E620C5">
      <w:pPr>
        <w:jc w:val="both"/>
      </w:pPr>
      <w:r>
        <w:t>You can analyze an entire data set, or just the selected part.</w:t>
      </w:r>
    </w:p>
    <w:p w14:paraId="312640A9" w14:textId="7ECC350F"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62DE73B6"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43E93EA2"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 xml:space="preserve">he maximum voxel number of a component to be included in the analysis. Use this setting to exclude large 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1E0211D4"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r w:rsidR="00425DE1">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570E66C6" w:rsidR="00A133DF" w:rsidRDefault="00A133DF" w:rsidP="00E620C5">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2323DD85" w:rsidR="00C005D8" w:rsidRDefault="00C005D8" w:rsidP="00E620C5">
      <w:pPr>
        <w:jc w:val="both"/>
      </w:pPr>
      <w:r w:rsidRPr="00A07A61">
        <w:rPr>
          <w:b/>
          <w:bCs/>
        </w:rPr>
        <w:t>SurfI.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381221">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95"/>
                    <a:stretch>
                      <a:fillRect/>
                    </a:stretch>
                  </pic:blipFill>
                  <pic:spPr>
                    <a:xfrm>
                      <a:off x="0" y="0"/>
                      <a:ext cx="4005072" cy="3218688"/>
                    </a:xfrm>
                    <a:prstGeom prst="rect">
                      <a:avLst/>
                    </a:prstGeom>
                  </pic:spPr>
                </pic:pic>
              </a:graphicData>
            </a:graphic>
          </wp:inline>
        </w:drawing>
      </w:r>
    </w:p>
    <w:p w14:paraId="059E63CB" w14:textId="2989C098" w:rsidR="00A06351" w:rsidRDefault="00A06351" w:rsidP="00A06351">
      <w:pPr>
        <w:pStyle w:val="Caption"/>
        <w:jc w:val="center"/>
      </w:pPr>
      <w:bookmarkStart w:id="431" w:name="_Ref22648018"/>
      <w:bookmarkStart w:id="432" w:name="_Toc141109549"/>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31"/>
      <w:r>
        <w:t xml:space="preserve">. </w:t>
      </w:r>
      <w:r w:rsidR="00753C26">
        <w:t>Select components from the output table or in the render view</w:t>
      </w:r>
      <w:r>
        <w:t>.</w:t>
      </w:r>
      <w:bookmarkEnd w:id="432"/>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33" w:name="_Ref448759807"/>
      <w:bookmarkStart w:id="434" w:name="_Toc141109471"/>
      <w:r>
        <w:lastRenderedPageBreak/>
        <w:t>Processing and Analyzing Volumes</w:t>
      </w:r>
      <w:bookmarkEnd w:id="433"/>
      <w:bookmarkEnd w:id="434"/>
    </w:p>
    <w:p w14:paraId="59BE24B5" w14:textId="7C246DA1" w:rsidR="00721499" w:rsidRDefault="00721499" w:rsidP="00E620C5">
      <w:pPr>
        <w:jc w:val="both"/>
      </w:pPr>
      <w:bookmarkStart w:id="435" w:name="_Ref406747816"/>
      <w:bookmarkStart w:id="436" w:name="_Toc406755687"/>
      <w:bookmarkStart w:id="437"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9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039989D2" w:rsidR="007B1590" w:rsidRDefault="007B1590" w:rsidP="005C0849">
      <w:pPr>
        <w:pStyle w:val="Caption"/>
        <w:jc w:val="center"/>
      </w:pPr>
      <w:bookmarkStart w:id="438" w:name="_Ref448841250"/>
      <w:bookmarkStart w:id="439" w:name="_Toc141109550"/>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38"/>
      <w:r>
        <w:t xml:space="preserve">. Access the additional processing and analyzing functions from the drop-down menu of the main tool </w:t>
      </w:r>
      <w:r w:rsidR="001F5B85">
        <w:t>bar.</w:t>
      </w:r>
      <w:bookmarkEnd w:id="439"/>
    </w:p>
    <w:p w14:paraId="1B54BDB9" w14:textId="00FB11A2" w:rsidR="002524DB" w:rsidRDefault="002524DB" w:rsidP="0092002C">
      <w:pPr>
        <w:pStyle w:val="Heading2"/>
      </w:pPr>
      <w:bookmarkStart w:id="440" w:name="_Toc141109472"/>
      <w:r>
        <w:t>Volume Size</w:t>
      </w:r>
      <w:bookmarkEnd w:id="440"/>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9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38CB6380"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arrowhead </w:t>
      </w:r>
      <w:r w:rsidR="00425DE1">
        <w:t>next to the tool that is currently showing</w:t>
      </w:r>
      <w:r>
        <w:t>,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98"/>
                    <a:stretch>
                      <a:fillRect/>
                    </a:stretch>
                  </pic:blipFill>
                  <pic:spPr>
                    <a:xfrm>
                      <a:off x="0" y="0"/>
                      <a:ext cx="2852928" cy="1289304"/>
                    </a:xfrm>
                    <a:prstGeom prst="rect">
                      <a:avLst/>
                    </a:prstGeom>
                  </pic:spPr>
                </pic:pic>
              </a:graphicData>
            </a:graphic>
          </wp:inline>
        </w:drawing>
      </w:r>
    </w:p>
    <w:p w14:paraId="15824C36" w14:textId="4AC6172B" w:rsidR="00B9410E" w:rsidRDefault="00B9410E" w:rsidP="005C0849">
      <w:pPr>
        <w:pStyle w:val="Caption"/>
        <w:jc w:val="center"/>
      </w:pPr>
      <w:bookmarkStart w:id="441" w:name="_Ref448847403"/>
      <w:bookmarkStart w:id="442" w:name="_Toc141109551"/>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41"/>
      <w:r>
        <w:t>. Volume size dialog.</w:t>
      </w:r>
      <w:bookmarkEnd w:id="442"/>
    </w:p>
    <w:p w14:paraId="6BC3F10A" w14:textId="42772D4F" w:rsidR="00B9410E" w:rsidRDefault="00B9410E" w:rsidP="00E620C5">
      <w:pPr>
        <w:jc w:val="both"/>
      </w:pPr>
      <w:r>
        <w:t>These settings are available in the “Volume Size” dialog.</w:t>
      </w:r>
    </w:p>
    <w:p w14:paraId="7EAEC8CF" w14:textId="7F7258D2"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w:t>
      </w:r>
      <w:r w:rsidR="00425DE1">
        <w:t>are</w:t>
      </w:r>
      <w:r>
        <w:t xml:space="preserve">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0345E316" w:rsidR="00B9410E" w:rsidRDefault="00B9410E" w:rsidP="00E620C5">
      <w:pPr>
        <w:jc w:val="both"/>
      </w:pPr>
      <w:r w:rsidRPr="008F1F1E">
        <w:rPr>
          <w:b/>
        </w:rPr>
        <w:t>Max voxel.</w:t>
      </w:r>
      <w:r>
        <w:t xml:space="preserve"> The maximum voxel number of a component to be included in the analysis. Use this setting to exclude large size components </w:t>
      </w:r>
      <w:r w:rsidR="00425DE1">
        <w:t>from being</w:t>
      </w:r>
      <w:r>
        <w:t xml:space="preserv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43" w:name="_Toc141109473"/>
      <w:r>
        <w:t>Noise Reduction</w:t>
      </w:r>
      <w:bookmarkEnd w:id="435"/>
      <w:bookmarkEnd w:id="436"/>
      <w:bookmarkEnd w:id="437"/>
      <w:bookmarkEnd w:id="443"/>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642767D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w:t>
      </w:r>
      <w:r w:rsidR="00425DE1">
        <w:t>click the downward arrowhead next to the tool that is currently showing</w:t>
      </w:r>
      <w:r>
        <w:t>,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200"/>
                    <a:stretch>
                      <a:fillRect/>
                    </a:stretch>
                  </pic:blipFill>
                  <pic:spPr bwMode="auto">
                    <a:xfrm>
                      <a:off x="0" y="0"/>
                      <a:ext cx="2871216" cy="1655064"/>
                    </a:xfrm>
                    <a:prstGeom prst="rect">
                      <a:avLst/>
                    </a:prstGeom>
                    <a:noFill/>
                    <a:ln>
                      <a:noFill/>
                    </a:ln>
                  </pic:spPr>
                </pic:pic>
              </a:graphicData>
            </a:graphic>
          </wp:inline>
        </w:drawing>
      </w:r>
    </w:p>
    <w:p w14:paraId="4EA6D183" w14:textId="18EE4492" w:rsidR="00304412" w:rsidRDefault="00304412" w:rsidP="005C0849">
      <w:pPr>
        <w:pStyle w:val="Caption"/>
        <w:jc w:val="center"/>
      </w:pPr>
      <w:bookmarkStart w:id="444" w:name="_Ref406682901"/>
      <w:bookmarkStart w:id="445" w:name="_Toc141109552"/>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444"/>
      <w:r>
        <w:t>. Noise reduction dialog.</w:t>
      </w:r>
      <w:bookmarkEnd w:id="445"/>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6" w:name="_Toc406755688"/>
      <w:bookmarkStart w:id="447" w:name="_Toc406770761"/>
      <w:bookmarkStart w:id="448" w:name="_Toc141109474"/>
      <w:r>
        <w:t>Volume Channel Calculations</w:t>
      </w:r>
      <w:bookmarkEnd w:id="446"/>
      <w:bookmarkEnd w:id="447"/>
      <w:bookmarkEnd w:id="448"/>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20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37414F9"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202"/>
                    <a:stretch>
                      <a:fillRect/>
                    </a:stretch>
                  </pic:blipFill>
                  <pic:spPr>
                    <a:xfrm>
                      <a:off x="0" y="0"/>
                      <a:ext cx="3566160" cy="2715768"/>
                    </a:xfrm>
                    <a:prstGeom prst="rect">
                      <a:avLst/>
                    </a:prstGeom>
                  </pic:spPr>
                </pic:pic>
              </a:graphicData>
            </a:graphic>
          </wp:inline>
        </w:drawing>
      </w:r>
    </w:p>
    <w:p w14:paraId="09ACE6E2" w14:textId="24AD7DAF" w:rsidR="00A85CAA" w:rsidRDefault="00A85CAA" w:rsidP="005C0849">
      <w:pPr>
        <w:pStyle w:val="Caption"/>
        <w:jc w:val="center"/>
      </w:pPr>
      <w:bookmarkStart w:id="449" w:name="_Ref448846701"/>
      <w:bookmarkStart w:id="450" w:name="_Toc141109553"/>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49"/>
      <w:r>
        <w:t>. Calculation functions in the Analyze window.</w:t>
      </w:r>
      <w:bookmarkEnd w:id="450"/>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0E871D87" w:rsidR="00F51FB0" w:rsidRDefault="00F51FB0" w:rsidP="00E620C5">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5EF64805" w:rsidR="00F51FB0" w:rsidRDefault="00F51FB0" w:rsidP="00E620C5">
      <w:pPr>
        <w:jc w:val="both"/>
      </w:pPr>
      <w:r w:rsidRPr="00540F6D">
        <w:rPr>
          <w:b/>
        </w:rPr>
        <w:t>Add.</w:t>
      </w:r>
      <w:r>
        <w:t xml:space="preserve"> It adds volume A and </w:t>
      </w:r>
      <w:r w:rsidR="001F5B85">
        <w:t>B and</w:t>
      </w:r>
      <w:r>
        <w:t xml:space="preserve"> creates a new volume channel as </w:t>
      </w:r>
      <w:r w:rsidR="00425DE1">
        <w:t>a</w:t>
      </w:r>
      <w:r>
        <w:t xml:space="preserve"> result.</w:t>
      </w:r>
    </w:p>
    <w:p w14:paraId="06A9CB03" w14:textId="6159258B" w:rsidR="00F51FB0" w:rsidRDefault="00F51FB0" w:rsidP="00E620C5">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51" w:name="_Toc406755689"/>
      <w:bookmarkStart w:id="452" w:name="_Toc406770762"/>
      <w:bookmarkStart w:id="453" w:name="_Toc141109475"/>
      <w:r>
        <w:t>Colocalization Analysis</w:t>
      </w:r>
      <w:bookmarkEnd w:id="451"/>
      <w:bookmarkEnd w:id="452"/>
      <w:bookmarkEnd w:id="453"/>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20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248EF55C"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204"/>
                    <a:stretch>
                      <a:fillRect/>
                    </a:stretch>
                  </pic:blipFill>
                  <pic:spPr bwMode="auto">
                    <a:xfrm>
                      <a:off x="0" y="0"/>
                      <a:ext cx="2811818" cy="2768559"/>
                    </a:xfrm>
                    <a:prstGeom prst="rect">
                      <a:avLst/>
                    </a:prstGeom>
                    <a:noFill/>
                    <a:ln>
                      <a:noFill/>
                    </a:ln>
                  </pic:spPr>
                </pic:pic>
              </a:graphicData>
            </a:graphic>
          </wp:inline>
        </w:drawing>
      </w:r>
    </w:p>
    <w:p w14:paraId="5FED61B0" w14:textId="4B194395" w:rsidR="00C82575" w:rsidRDefault="00C82575" w:rsidP="00323A0A">
      <w:pPr>
        <w:pStyle w:val="Caption"/>
        <w:jc w:val="center"/>
      </w:pPr>
      <w:bookmarkStart w:id="454" w:name="_Ref406684362"/>
      <w:bookmarkStart w:id="455" w:name="_Ref448846861"/>
      <w:bookmarkStart w:id="456" w:name="_Toc141109554"/>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454"/>
      <w:bookmarkEnd w:id="455"/>
      <w:r>
        <w:t>. Colocalization analysis dialog.</w:t>
      </w:r>
      <w:bookmarkEnd w:id="456"/>
    </w:p>
    <w:p w14:paraId="7FC79DF7" w14:textId="65C9996B"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5EE49AEE"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7" w:name="_Ref406749322"/>
      <w:bookmarkStart w:id="458" w:name="_Toc406755690"/>
      <w:bookmarkStart w:id="459" w:name="_Toc406770763"/>
      <w:bookmarkStart w:id="460" w:name="_Toc141109476"/>
      <w:r>
        <w:lastRenderedPageBreak/>
        <w:t>Tracking</w:t>
      </w:r>
      <w:bookmarkEnd w:id="457"/>
      <w:bookmarkEnd w:id="458"/>
      <w:bookmarkEnd w:id="459"/>
      <w:bookmarkEnd w:id="460"/>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5D60DEBA"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05"/>
                    <a:stretch>
                      <a:fillRect/>
                    </a:stretch>
                  </pic:blipFill>
                  <pic:spPr bwMode="auto">
                    <a:xfrm>
                      <a:off x="0" y="0"/>
                      <a:ext cx="3951413" cy="4892567"/>
                    </a:xfrm>
                    <a:prstGeom prst="rect">
                      <a:avLst/>
                    </a:prstGeom>
                    <a:noFill/>
                    <a:ln>
                      <a:noFill/>
                    </a:ln>
                  </pic:spPr>
                </pic:pic>
              </a:graphicData>
            </a:graphic>
          </wp:inline>
        </w:drawing>
      </w:r>
    </w:p>
    <w:p w14:paraId="1E345FBD" w14:textId="02A9EEB2" w:rsidR="00490171" w:rsidRDefault="00490171" w:rsidP="009F059E">
      <w:pPr>
        <w:pStyle w:val="Caption"/>
        <w:jc w:val="center"/>
      </w:pPr>
      <w:bookmarkStart w:id="461" w:name="_Ref406752018"/>
      <w:bookmarkStart w:id="462" w:name="_Toc141109555"/>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61"/>
      <w:r>
        <w:t>. Components and Tracking window.</w:t>
      </w:r>
      <w:bookmarkEnd w:id="462"/>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63" w:name="_Toc141109477"/>
      <w:r>
        <w:t>Track Map Generation and Management</w:t>
      </w:r>
      <w:bookmarkEnd w:id="463"/>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6BD3CA4E"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64" w:name="_Toc406755691"/>
      <w:bookmarkStart w:id="465"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6" w:name="_Toc141109478"/>
      <w:r>
        <w:t>Semi-Automatic Tracking</w:t>
      </w:r>
      <w:bookmarkEnd w:id="466"/>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7" w:name="_Toc141109479"/>
      <w:r>
        <w:t>Component Selection</w:t>
      </w:r>
      <w:r w:rsidR="00220B00">
        <w:t xml:space="preserve"> Settings</w:t>
      </w:r>
      <w:bookmarkEnd w:id="464"/>
      <w:bookmarkEnd w:id="465"/>
      <w:bookmarkEnd w:id="467"/>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206"/>
                    <a:stretch>
                      <a:fillRect/>
                    </a:stretch>
                  </pic:blipFill>
                  <pic:spPr>
                    <a:xfrm>
                      <a:off x="0" y="0"/>
                      <a:ext cx="3904488" cy="1042416"/>
                    </a:xfrm>
                    <a:prstGeom prst="rect">
                      <a:avLst/>
                    </a:prstGeom>
                  </pic:spPr>
                </pic:pic>
              </a:graphicData>
            </a:graphic>
          </wp:inline>
        </w:drawing>
      </w:r>
    </w:p>
    <w:p w14:paraId="01BDAD7C" w14:textId="64FDF920" w:rsidR="00396956" w:rsidRPr="00396956" w:rsidRDefault="00396956" w:rsidP="009F059E">
      <w:pPr>
        <w:pStyle w:val="Caption"/>
        <w:jc w:val="center"/>
      </w:pPr>
      <w:bookmarkStart w:id="468" w:name="_Ref433707417"/>
      <w:bookmarkStart w:id="469" w:name="_Toc141109556"/>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68"/>
      <w:r>
        <w:t xml:space="preserve">. </w:t>
      </w:r>
      <w:r w:rsidR="00C2465D">
        <w:t>The Selection tab of the Component and Tracking window.</w:t>
      </w:r>
      <w:bookmarkEnd w:id="469"/>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21945B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w:t>
      </w:r>
      <w:r w:rsidR="00C37920">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70" w:name="_Toc141109480"/>
      <w:r>
        <w:t>Visualizing Tracking Results</w:t>
      </w:r>
      <w:bookmarkEnd w:id="470"/>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5F59D084"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r w:rsidR="00C37920">
              <w:t>to</w:t>
            </w:r>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lastRenderedPageBreak/>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2FDFCA8B" w:rsidR="00DB026E" w:rsidRPr="007C795F" w:rsidRDefault="00DB026E" w:rsidP="009F059E">
      <w:pPr>
        <w:pStyle w:val="Caption"/>
        <w:jc w:val="center"/>
      </w:pPr>
      <w:bookmarkStart w:id="471" w:name="_Toc141109557"/>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xml:space="preserve">. </w:t>
      </w:r>
      <w:r w:rsidR="00CC712E">
        <w:t>Tracks</w:t>
      </w:r>
      <w:r>
        <w:t xml:space="preserve"> of a tracked cell.</w:t>
      </w:r>
      <w:bookmarkEnd w:id="471"/>
    </w:p>
    <w:p w14:paraId="7EA7EB45" w14:textId="111204B4" w:rsidR="002C325E" w:rsidRDefault="00293F18" w:rsidP="00E620C5">
      <w:pPr>
        <w:jc w:val="both"/>
      </w:pPr>
      <w:bookmarkStart w:id="472" w:name="_Toc406755693"/>
      <w:bookmarkStart w:id="473" w:name="_Toc406770766"/>
      <w:r w:rsidRPr="00644FFA">
        <w:rPr>
          <w:b/>
        </w:rPr>
        <w:t>ID Lists</w:t>
      </w:r>
      <w:bookmarkEnd w:id="472"/>
      <w:bookmarkEnd w:id="473"/>
      <w:r w:rsidR="00644FFA">
        <w:rPr>
          <w:b/>
        </w:rPr>
        <w:t xml:space="preserve">. </w:t>
      </w:r>
      <w:bookmarkStart w:id="474"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75"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74"/>
      <w:bookmarkEnd w:id="475"/>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6" w:name="_Toc141109481"/>
      <w:r>
        <w:t>Assign/Modify IDs</w:t>
      </w:r>
      <w:bookmarkEnd w:id="476"/>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208"/>
                    <a:stretch>
                      <a:fillRect/>
                    </a:stretch>
                  </pic:blipFill>
                  <pic:spPr>
                    <a:xfrm>
                      <a:off x="0" y="0"/>
                      <a:ext cx="3931920" cy="1051560"/>
                    </a:xfrm>
                    <a:prstGeom prst="rect">
                      <a:avLst/>
                    </a:prstGeom>
                  </pic:spPr>
                </pic:pic>
              </a:graphicData>
            </a:graphic>
          </wp:inline>
        </w:drawing>
      </w:r>
    </w:p>
    <w:p w14:paraId="3663A74E" w14:textId="4F05B988" w:rsidR="00BF2B80" w:rsidRDefault="00BF2B80" w:rsidP="00287C64">
      <w:pPr>
        <w:pStyle w:val="Caption"/>
        <w:jc w:val="center"/>
      </w:pPr>
      <w:bookmarkStart w:id="477" w:name="_Ref433714615"/>
      <w:bookmarkStart w:id="478" w:name="_Toc141109558"/>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77"/>
      <w:r>
        <w:t>. The Modify tab of the Component and Tracking Window.</w:t>
      </w:r>
      <w:bookmarkEnd w:id="478"/>
    </w:p>
    <w:p w14:paraId="28161ED9" w14:textId="2D8EF7A7" w:rsidR="00BF2B80" w:rsidRDefault="00C37920" w:rsidP="00E620C5">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6BBE487B" w:rsidR="00BF2B80" w:rsidRDefault="00BF2B80" w:rsidP="00E620C5">
      <w:pPr>
        <w:jc w:val="both"/>
      </w:pPr>
      <w:r w:rsidRPr="000D206B">
        <w:rPr>
          <w:b/>
        </w:rPr>
        <w:t>ID input box.</w:t>
      </w:r>
      <w:r>
        <w:t xml:space="preserve"> </w:t>
      </w:r>
      <w:r w:rsidR="00C37920">
        <w:t>For</w:t>
      </w:r>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79" w:name="_Toc141109482"/>
      <w:r>
        <w:t>Manually Linking Components</w:t>
      </w:r>
      <w:bookmarkEnd w:id="479"/>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9"/>
                    <a:stretch>
                      <a:fillRect/>
                    </a:stretch>
                  </pic:blipFill>
                  <pic:spPr>
                    <a:xfrm>
                      <a:off x="0" y="0"/>
                      <a:ext cx="3968496" cy="1060704"/>
                    </a:xfrm>
                    <a:prstGeom prst="rect">
                      <a:avLst/>
                    </a:prstGeom>
                  </pic:spPr>
                </pic:pic>
              </a:graphicData>
            </a:graphic>
          </wp:inline>
        </w:drawing>
      </w:r>
    </w:p>
    <w:p w14:paraId="30AC4737" w14:textId="62438C8D" w:rsidR="005C3505" w:rsidRPr="00644FFA" w:rsidRDefault="005C3505" w:rsidP="00287C64">
      <w:pPr>
        <w:pStyle w:val="Caption"/>
        <w:jc w:val="center"/>
      </w:pPr>
      <w:bookmarkStart w:id="480" w:name="_Ref433710198"/>
      <w:bookmarkStart w:id="481" w:name="_Toc141109559"/>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480"/>
      <w:r>
        <w:t>. The Linkage tab of the Component and Tracking window.</w:t>
      </w:r>
      <w:bookmarkEnd w:id="481"/>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E620C5">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82" w:name="_Toc141109483"/>
      <w:r>
        <w:t>Making Analysis</w:t>
      </w:r>
      <w:bookmarkEnd w:id="482"/>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10"/>
                    <a:stretch>
                      <a:fillRect/>
                    </a:stretch>
                  </pic:blipFill>
                  <pic:spPr>
                    <a:xfrm>
                      <a:off x="0" y="0"/>
                      <a:ext cx="3922776" cy="1051560"/>
                    </a:xfrm>
                    <a:prstGeom prst="rect">
                      <a:avLst/>
                    </a:prstGeom>
                  </pic:spPr>
                </pic:pic>
              </a:graphicData>
            </a:graphic>
          </wp:inline>
        </w:drawing>
      </w:r>
    </w:p>
    <w:p w14:paraId="1FBABC2C" w14:textId="25C91BED" w:rsidR="00454809" w:rsidRDefault="00454809" w:rsidP="00287C64">
      <w:pPr>
        <w:pStyle w:val="Caption"/>
        <w:jc w:val="center"/>
      </w:pPr>
      <w:bookmarkStart w:id="483" w:name="_Ref433808598"/>
      <w:bookmarkStart w:id="484" w:name="_Toc141109560"/>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bookmarkEnd w:id="483"/>
      <w:r>
        <w:t>. The Analysis tab of the Component and Tracking window.</w:t>
      </w:r>
      <w:bookmarkEnd w:id="484"/>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85" w:name="_Toc406770768"/>
      <w:bookmarkStart w:id="486" w:name="_Ref433192347"/>
      <w:bookmarkStart w:id="487" w:name="_Ref433887780"/>
      <w:bookmarkStart w:id="488" w:name="_Toc141109484"/>
      <w:bookmarkStart w:id="489" w:name="_Ref165035440"/>
      <w:bookmarkStart w:id="490" w:name="_Toc406755695"/>
      <w:r>
        <w:lastRenderedPageBreak/>
        <w:t>Volume-Mesh Conversion</w:t>
      </w:r>
      <w:bookmarkEnd w:id="485"/>
      <w:bookmarkEnd w:id="486"/>
      <w:bookmarkEnd w:id="487"/>
      <w:bookmarkEnd w:id="488"/>
      <w:bookmarkEnd w:id="489"/>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11"/>
                    <a:stretch>
                      <a:fillRect/>
                    </a:stretch>
                  </pic:blipFill>
                  <pic:spPr bwMode="auto">
                    <a:xfrm>
                      <a:off x="0" y="0"/>
                      <a:ext cx="2843784" cy="2350008"/>
                    </a:xfrm>
                    <a:prstGeom prst="rect">
                      <a:avLst/>
                    </a:prstGeom>
                    <a:noFill/>
                    <a:ln>
                      <a:noFill/>
                    </a:ln>
                  </pic:spPr>
                </pic:pic>
              </a:graphicData>
            </a:graphic>
          </wp:inline>
        </w:drawing>
      </w:r>
    </w:p>
    <w:p w14:paraId="35EDEDFC" w14:textId="7F46A841" w:rsidR="008216FB" w:rsidRDefault="008216FB" w:rsidP="00287C64">
      <w:pPr>
        <w:pStyle w:val="Caption"/>
        <w:jc w:val="center"/>
      </w:pPr>
      <w:bookmarkStart w:id="491" w:name="_Toc141109561"/>
      <w:r>
        <w:t xml:space="preserve">Figure </w:t>
      </w:r>
      <w:r>
        <w:fldChar w:fldCharType="begin"/>
      </w:r>
      <w:r>
        <w:instrText xml:space="preserve"> STYLEREF 1 \s </w:instrText>
      </w:r>
      <w:r>
        <w:fldChar w:fldCharType="separate"/>
      </w:r>
      <w:r w:rsidR="001C2AE9">
        <w:rPr>
          <w:noProof/>
        </w:rPr>
        <w:t>20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t>. Convert dialog.</w:t>
      </w:r>
      <w:bookmarkEnd w:id="491"/>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6215CC57" w:rsidR="00EC238F" w:rsidRDefault="00EC238F" w:rsidP="00E620C5">
      <w:pPr>
        <w:jc w:val="both"/>
      </w:pPr>
      <w:r w:rsidRPr="00EC238F">
        <w:rPr>
          <w:b/>
        </w:rPr>
        <w:t>Downsample XY.</w:t>
      </w:r>
      <w:r>
        <w:t xml:space="preserve"> It increases the grid size on the XY plane to the setting value. The generated mesh object becomes coarse as the value increases.</w:t>
      </w:r>
    </w:p>
    <w:p w14:paraId="0CA64347" w14:textId="2127A745" w:rsidR="00EC238F" w:rsidRDefault="00EC238F" w:rsidP="00E620C5">
      <w:pPr>
        <w:jc w:val="both"/>
      </w:pPr>
      <w:r w:rsidRPr="00EC238F">
        <w:rPr>
          <w:b/>
        </w:rPr>
        <w:t>Downsample Z.</w:t>
      </w:r>
      <w:r>
        <w:t xml:space="preserve"> It increases the grid </w:t>
      </w:r>
      <w:r w:rsidR="00C37920">
        <w:t>size</w:t>
      </w:r>
      <w:r>
        <w:t xml:space="preserve">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92" w:name="_Ref448759940"/>
      <w:bookmarkStart w:id="493" w:name="_Toc141109485"/>
      <w:r>
        <w:lastRenderedPageBreak/>
        <w:t>Data Processing with OpenCL Filters</w:t>
      </w:r>
      <w:bookmarkEnd w:id="492"/>
      <w:bookmarkEnd w:id="493"/>
    </w:p>
    <w:p w14:paraId="1F332D83" w14:textId="2790C6C3"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12"/>
                    <a:stretch>
                      <a:fillRect/>
                    </a:stretch>
                  </pic:blipFill>
                  <pic:spPr bwMode="auto">
                    <a:xfrm>
                      <a:off x="0" y="0"/>
                      <a:ext cx="3490752" cy="4004844"/>
                    </a:xfrm>
                    <a:prstGeom prst="rect">
                      <a:avLst/>
                    </a:prstGeom>
                    <a:noFill/>
                    <a:ln>
                      <a:noFill/>
                    </a:ln>
                  </pic:spPr>
                </pic:pic>
              </a:graphicData>
            </a:graphic>
          </wp:inline>
        </w:drawing>
      </w:r>
    </w:p>
    <w:p w14:paraId="34E35CB1" w14:textId="47012D90" w:rsidR="00DA77F0" w:rsidRDefault="00DA77F0" w:rsidP="00287C64">
      <w:pPr>
        <w:pStyle w:val="Caption"/>
        <w:jc w:val="center"/>
      </w:pPr>
      <w:bookmarkStart w:id="494" w:name="_Ref406779169"/>
      <w:bookmarkStart w:id="495" w:name="_Toc141109562"/>
      <w:r>
        <w:t xml:space="preserve">Figure </w:t>
      </w:r>
      <w:r>
        <w:fldChar w:fldCharType="begin"/>
      </w:r>
      <w:r>
        <w:instrText xml:space="preserve"> STYLEREF 1 \s </w:instrText>
      </w:r>
      <w:r>
        <w:fldChar w:fldCharType="separate"/>
      </w:r>
      <w:r w:rsidR="001C2AE9">
        <w:rPr>
          <w:noProof/>
        </w:rPr>
        <w:t>21</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94"/>
      <w:r>
        <w:t>. OpenCL kernel editor.</w:t>
      </w:r>
      <w:bookmarkEnd w:id="495"/>
    </w:p>
    <w:p w14:paraId="1167B4B1" w14:textId="77777777" w:rsidR="00DA77F0" w:rsidRDefault="00DA77F0" w:rsidP="00381221">
      <w:pPr>
        <w:pStyle w:val="Heading3"/>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13"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56994306"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r w:rsidR="00C37920">
              <w:t>the same</w:t>
            </w:r>
            <w:r>
              <w:t xml:space="preserve"> resolution. A kernel can have access to all sample </w:t>
            </w:r>
            <w:r w:rsidR="00C37920">
              <w:t>points</w:t>
            </w:r>
            <w:r>
              <w:t xml:space="preserve">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Run a kernel</w:t>
      </w:r>
    </w:p>
    <w:p w14:paraId="342F5AA3" w14:textId="61D91797" w:rsidR="00DA77F0" w:rsidRDefault="00DA77F0" w:rsidP="00E620C5">
      <w:pPr>
        <w:jc w:val="both"/>
      </w:pPr>
      <w:r>
        <w:t xml:space="preserve">Click “Run” to execute a kernel on </w:t>
      </w:r>
      <w:r w:rsidR="00C37920">
        <w:t>the currently</w:t>
      </w:r>
      <w:r>
        <w:t xml:space="preserve"> selected volume channel. A new channel </w:t>
      </w:r>
      <w:r w:rsidR="00C37920">
        <w:t>from the</w:t>
      </w:r>
      <w:r>
        <w:t xml:space="preserve"> calculation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96" w:name="_Toc406770769"/>
      <w:bookmarkStart w:id="497" w:name="_Ref407094555"/>
      <w:bookmarkStart w:id="498" w:name="_Ref433887970"/>
      <w:bookmarkStart w:id="499" w:name="_Ref448313440"/>
      <w:bookmarkStart w:id="500" w:name="_Ref123206196"/>
      <w:bookmarkStart w:id="501" w:name="_Toc141109486"/>
      <w:bookmarkStart w:id="502" w:name="_Toc406770772"/>
      <w:bookmarkStart w:id="503" w:name="_Ref406852055"/>
      <w:bookmarkStart w:id="504" w:name="_Ref406852087"/>
      <w:bookmarkStart w:id="505" w:name="_Ref406852291"/>
      <w:bookmarkStart w:id="506" w:name="_Ref410030537"/>
      <w:bookmarkStart w:id="507" w:name="_Ref418850238"/>
      <w:bookmarkStart w:id="508" w:name="_Ref420071189"/>
      <w:bookmarkStart w:id="509" w:name="_Ref428268077"/>
      <w:bookmarkStart w:id="510" w:name="_Ref428273682"/>
      <w:bookmarkStart w:id="511" w:name="_Ref428353961"/>
      <w:bookmarkStart w:id="512" w:name="_Ref428360414"/>
      <w:bookmarkStart w:id="513" w:name="_Ref428360916"/>
      <w:bookmarkStart w:id="514" w:name="_Ref428361748"/>
      <w:bookmarkStart w:id="515" w:name="_Ref428364528"/>
      <w:bookmarkStart w:id="516" w:name="_Ref433889217"/>
      <w:bookmarkStart w:id="517" w:name="_Ref433889549"/>
      <w:bookmarkStart w:id="518" w:name="_Ref448311550"/>
      <w:bookmarkStart w:id="519" w:name="_Ref448329293"/>
      <w:bookmarkStart w:id="520" w:name="_Ref497392984"/>
      <w:bookmarkStart w:id="521" w:name="_Ref509915914"/>
      <w:bookmarkStart w:id="522" w:name="_Ref520381891"/>
      <w:bookmarkStart w:id="523" w:name="_Ref520385015"/>
      <w:bookmarkStart w:id="524" w:name="_Ref17813609"/>
      <w:bookmarkStart w:id="525" w:name="_Ref17814264"/>
      <w:bookmarkStart w:id="526" w:name="_Ref17970899"/>
      <w:bookmarkStart w:id="527" w:name="_Ref29479429"/>
      <w:bookmarkStart w:id="528" w:name="_Ref40089378"/>
      <w:bookmarkStart w:id="529" w:name="_Ref108101885"/>
      <w:bookmarkStart w:id="530" w:name="_Ref108102986"/>
      <w:r>
        <w:lastRenderedPageBreak/>
        <w:t>Machine Learning Manager</w:t>
      </w:r>
      <w:bookmarkEnd w:id="500"/>
      <w:bookmarkEnd w:id="501"/>
    </w:p>
    <w:p w14:paraId="417B1246" w14:textId="6F5669F5"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1C2AE9">
        <w:t xml:space="preserve">Figure </w:t>
      </w:r>
      <w:r w:rsidR="001C2AE9">
        <w:rPr>
          <w:noProof/>
        </w:rPr>
        <w:t>22</w:t>
      </w:r>
      <w:r w:rsidR="001C2AE9">
        <w:noBreakHyphen/>
      </w:r>
      <w:r w:rsidR="001C2AE9">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79CB9D94" w:rsidR="00B82F09" w:rsidRDefault="00586A6E" w:rsidP="00586A6E">
      <w:pPr>
        <w:pStyle w:val="Caption"/>
        <w:jc w:val="center"/>
      </w:pPr>
      <w:bookmarkStart w:id="531" w:name="_Ref124260684"/>
      <w:bookmarkStart w:id="532" w:name="_Toc141109563"/>
      <w:r>
        <w:t xml:space="preserve">Figure </w:t>
      </w:r>
      <w:r>
        <w:fldChar w:fldCharType="begin"/>
      </w:r>
      <w:r>
        <w:instrText xml:space="preserve"> STYLEREF 1 \s </w:instrText>
      </w:r>
      <w:r>
        <w:fldChar w:fldCharType="separate"/>
      </w:r>
      <w:r w:rsidR="001C2AE9">
        <w:rPr>
          <w:noProof/>
        </w:rPr>
        <w:t>22</w:t>
      </w:r>
      <w:r>
        <w:rPr>
          <w:noProof/>
        </w:rPr>
        <w:fldChar w:fldCharType="end"/>
      </w:r>
      <w:r>
        <w:noBreakHyphen/>
      </w:r>
      <w:r>
        <w:fldChar w:fldCharType="begin"/>
      </w:r>
      <w:r>
        <w:instrText xml:space="preserve"> SEQ Figure \* ARABIC \s 1 </w:instrText>
      </w:r>
      <w:r>
        <w:fldChar w:fldCharType="separate"/>
      </w:r>
      <w:r w:rsidR="001C2AE9">
        <w:rPr>
          <w:noProof/>
        </w:rPr>
        <w:t>1</w:t>
      </w:r>
      <w:r>
        <w:rPr>
          <w:noProof/>
        </w:rPr>
        <w:fldChar w:fldCharType="end"/>
      </w:r>
      <w:bookmarkEnd w:id="531"/>
      <w:r w:rsidR="00B82F09">
        <w:t xml:space="preserve">. Machine </w:t>
      </w:r>
      <w:r w:rsidR="008E6278">
        <w:t>Learning Manager</w:t>
      </w:r>
      <w:r w:rsidR="00B82F09">
        <w:t>.</w:t>
      </w:r>
      <w:bookmarkEnd w:id="532"/>
    </w:p>
    <w:p w14:paraId="55722CB5" w14:textId="09409A2A"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33" w:name="_Toc141109487"/>
      <w:r>
        <w:t>Start Machine Learning Automatically</w:t>
      </w:r>
      <w:bookmarkEnd w:id="533"/>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34" w:name="_Toc141109488"/>
      <w:r>
        <w:lastRenderedPageBreak/>
        <w:t>Choose A Category for Machine Learning Management</w:t>
      </w:r>
      <w:bookmarkEnd w:id="534"/>
    </w:p>
    <w:p w14:paraId="386228EE" w14:textId="7D6CAC9A" w:rsidR="00E27774" w:rsidRDefault="00B64DFB" w:rsidP="00381221">
      <w:pPr>
        <w:pStyle w:val="Heading3"/>
      </w:pPr>
      <w:r>
        <w:t>Component Generator</w:t>
      </w:r>
    </w:p>
    <w:p w14:paraId="2D6B8754" w14:textId="3F094DC7"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35" w:name="_Toc141109489"/>
      <w:r>
        <w:t>Volume Properties</w:t>
      </w:r>
      <w:bookmarkEnd w:id="535"/>
    </w:p>
    <w:p w14:paraId="61842917" w14:textId="2AC7B121"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36" w:name="_Toc141109490"/>
      <w:r>
        <w:t>Tables</w:t>
      </w:r>
      <w:bookmarkEnd w:id="536"/>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7" w:name="_Toc141109491"/>
      <w:r>
        <w:lastRenderedPageBreak/>
        <w:t>Records</w:t>
      </w:r>
      <w:bookmarkEnd w:id="537"/>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14:paraId="7D2EAD98" w14:textId="3C777534" w:rsidR="00DA77F0" w:rsidRDefault="00E14442" w:rsidP="00E620C5">
      <w:pPr>
        <w:pStyle w:val="Heading1"/>
        <w:jc w:val="both"/>
      </w:pPr>
      <w:r>
        <w:lastRenderedPageBreak/>
        <w:t>Configurations</w:t>
      </w:r>
    </w:p>
    <w:p w14:paraId="02C68F32" w14:textId="0B8B7C88"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15"/>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309D8590"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FluoRender’s settings are saved in text format with fluorender.</w:t>
            </w:r>
            <w:r w:rsidR="003E3688">
              <w:t>ini</w:t>
            </w:r>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38" w:name="_Toc406770773"/>
      <w:bookmarkStart w:id="539" w:name="_Toc141109493"/>
      <w:r>
        <w:t>Project Settings</w:t>
      </w:r>
      <w:bookmarkEnd w:id="538"/>
      <w:bookmarkEnd w:id="539"/>
    </w:p>
    <w:p w14:paraId="6E2E39CB" w14:textId="58849BDF"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1C2AE9">
        <w:t xml:space="preserve">Figure </w:t>
      </w:r>
      <w:r w:rsidR="001C2AE9">
        <w:rPr>
          <w:noProof/>
        </w:rPr>
        <w:t>23</w:t>
      </w:r>
      <w:r w:rsidR="001C2AE9">
        <w:noBreakHyphen/>
      </w:r>
      <w:r w:rsidR="001C2AE9">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63121332">
            <wp:extent cx="3337560" cy="45354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16"/>
                    <a:stretch>
                      <a:fillRect/>
                    </a:stretch>
                  </pic:blipFill>
                  <pic:spPr bwMode="auto">
                    <a:xfrm>
                      <a:off x="0" y="0"/>
                      <a:ext cx="3337560" cy="4535424"/>
                    </a:xfrm>
                    <a:prstGeom prst="rect">
                      <a:avLst/>
                    </a:prstGeom>
                    <a:noFill/>
                    <a:ln>
                      <a:noFill/>
                    </a:ln>
                  </pic:spPr>
                </pic:pic>
              </a:graphicData>
            </a:graphic>
          </wp:inline>
        </w:drawing>
      </w:r>
    </w:p>
    <w:p w14:paraId="10D4EE85" w14:textId="4CF61E47" w:rsidR="00DA77F0" w:rsidRPr="00DE06D7" w:rsidRDefault="00DA77F0" w:rsidP="00287C64">
      <w:pPr>
        <w:pStyle w:val="Caption"/>
        <w:jc w:val="center"/>
      </w:pPr>
      <w:bookmarkStart w:id="540" w:name="_Ref406767825"/>
      <w:bookmarkStart w:id="541" w:name="_Toc141109564"/>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540"/>
      <w:r>
        <w:t>. Settings, project panel.</w:t>
      </w:r>
      <w:bookmarkEnd w:id="541"/>
    </w:p>
    <w:p w14:paraId="53CF177E" w14:textId="77777777" w:rsidR="00DA77F0" w:rsidRDefault="00DA77F0" w:rsidP="00381221">
      <w:pPr>
        <w:pStyle w:val="Heading3"/>
      </w:pPr>
      <w:r>
        <w:lastRenderedPageBreak/>
        <w:t>Open/Save</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E620C5">
      <w:pPr>
        <w:jc w:val="both"/>
      </w:pPr>
      <w:r w:rsidRPr="002721F9">
        <w:rPr>
          <w:b/>
          <w:bCs/>
        </w:rPr>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E620C5">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40B2710E" w:rsidR="004618AC" w:rsidRDefault="004618AC" w:rsidP="00E620C5">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lastRenderedPageBreak/>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42" w:name="_Toc406770774"/>
      <w:bookmarkStart w:id="543" w:name="_Toc141109494"/>
      <w:r>
        <w:t>Rendering Settings</w:t>
      </w:r>
      <w:bookmarkEnd w:id="542"/>
      <w:bookmarkEnd w:id="543"/>
    </w:p>
    <w:p w14:paraId="2F958BA4" w14:textId="31D24CCB"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1C2AE9">
        <w:t xml:space="preserve">Figure </w:t>
      </w:r>
      <w:r w:rsidR="001C2AE9">
        <w:rPr>
          <w:noProof/>
        </w:rPr>
        <w:t>23</w:t>
      </w:r>
      <w:r w:rsidR="001C2AE9">
        <w:noBreakHyphen/>
      </w:r>
      <w:r w:rsidR="001C2AE9">
        <w:rPr>
          <w:noProof/>
        </w:rPr>
        <w:t>2</w:t>
      </w:r>
      <w:r w:rsidR="00011E93">
        <w:fldChar w:fldCharType="end"/>
      </w:r>
      <w:r>
        <w:t>).</w:t>
      </w:r>
    </w:p>
    <w:p w14:paraId="171AE29B" w14:textId="77777777" w:rsidR="00DA77F0" w:rsidRDefault="00DA77F0" w:rsidP="00CB1D5E">
      <w:pPr>
        <w:spacing w:after="120"/>
        <w:jc w:val="center"/>
      </w:pPr>
      <w:r>
        <w:rPr>
          <w:noProof/>
          <w:lang w:eastAsia="en-US"/>
        </w:rPr>
        <w:drawing>
          <wp:inline distT="0" distB="0" distL="0" distR="0" wp14:anchorId="3BE92BEF" wp14:editId="3AD3CFD7">
            <wp:extent cx="3355848" cy="455371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17"/>
                    <a:stretch>
                      <a:fillRect/>
                    </a:stretch>
                  </pic:blipFill>
                  <pic:spPr bwMode="auto">
                    <a:xfrm>
                      <a:off x="0" y="0"/>
                      <a:ext cx="3355848" cy="4553712"/>
                    </a:xfrm>
                    <a:prstGeom prst="rect">
                      <a:avLst/>
                    </a:prstGeom>
                    <a:noFill/>
                    <a:ln>
                      <a:noFill/>
                    </a:ln>
                  </pic:spPr>
                </pic:pic>
              </a:graphicData>
            </a:graphic>
          </wp:inline>
        </w:drawing>
      </w:r>
    </w:p>
    <w:p w14:paraId="7D74077B" w14:textId="0A02CDDC" w:rsidR="00DA77F0" w:rsidRPr="0055721E" w:rsidRDefault="00DA77F0" w:rsidP="00CB1D5E">
      <w:pPr>
        <w:pStyle w:val="Caption"/>
        <w:jc w:val="center"/>
      </w:pPr>
      <w:bookmarkStart w:id="544" w:name="_Ref406769143"/>
      <w:bookmarkStart w:id="545" w:name="_Ref406768546"/>
      <w:bookmarkStart w:id="546" w:name="_Toc141109565"/>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544"/>
      <w:r>
        <w:t>. Settings, rendering panel.</w:t>
      </w:r>
      <w:bookmarkEnd w:id="545"/>
      <w:bookmarkEnd w:id="546"/>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lastRenderedPageBreak/>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7" w:name="_Toc406770775"/>
      <w:r>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48" w:name="_Toc141109495"/>
      <w:r>
        <w:t>Performance Settings</w:t>
      </w:r>
      <w:bookmarkEnd w:id="547"/>
      <w:bookmarkEnd w:id="548"/>
    </w:p>
    <w:p w14:paraId="26D762BE" w14:textId="047E0B2C"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1C2AE9">
        <w:t xml:space="preserve">Figure </w:t>
      </w:r>
      <w:r w:rsidR="001C2AE9">
        <w:rPr>
          <w:noProof/>
        </w:rPr>
        <w:t>23</w:t>
      </w:r>
      <w:r w:rsidR="001C2AE9">
        <w:noBreakHyphen/>
      </w:r>
      <w:r w:rsidR="001C2AE9">
        <w:rPr>
          <w:noProof/>
        </w:rPr>
        <w:t>3</w:t>
      </w:r>
      <w:r w:rsidR="00011E93">
        <w:fldChar w:fldCharType="end"/>
      </w:r>
      <w:r>
        <w:t>).</w:t>
      </w:r>
    </w:p>
    <w:p w14:paraId="2FF3E6CB" w14:textId="77777777" w:rsidR="00DA77F0" w:rsidRDefault="00DA77F0" w:rsidP="00585094">
      <w:pPr>
        <w:spacing w:after="120"/>
        <w:jc w:val="center"/>
      </w:pPr>
      <w:r>
        <w:rPr>
          <w:noProof/>
          <w:lang w:eastAsia="en-US"/>
        </w:rPr>
        <w:lastRenderedPageBreak/>
        <w:drawing>
          <wp:inline distT="0" distB="0" distL="0" distR="0" wp14:anchorId="77B3FE01" wp14:editId="390583E3">
            <wp:extent cx="3319272" cy="45079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18"/>
                    <a:stretch>
                      <a:fillRect/>
                    </a:stretch>
                  </pic:blipFill>
                  <pic:spPr bwMode="auto">
                    <a:xfrm>
                      <a:off x="0" y="0"/>
                      <a:ext cx="3319272" cy="4507992"/>
                    </a:xfrm>
                    <a:prstGeom prst="rect">
                      <a:avLst/>
                    </a:prstGeom>
                    <a:noFill/>
                    <a:ln>
                      <a:noFill/>
                    </a:ln>
                  </pic:spPr>
                </pic:pic>
              </a:graphicData>
            </a:graphic>
          </wp:inline>
        </w:drawing>
      </w:r>
    </w:p>
    <w:p w14:paraId="3AE9D66F" w14:textId="1CD41692" w:rsidR="00DA77F0" w:rsidRDefault="00DA77F0" w:rsidP="00585094">
      <w:pPr>
        <w:pStyle w:val="Caption"/>
        <w:jc w:val="center"/>
      </w:pPr>
      <w:bookmarkStart w:id="549" w:name="_Ref406769191"/>
      <w:bookmarkStart w:id="550" w:name="_Toc141109566"/>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549"/>
      <w:r>
        <w:t>. Settings, performance panel.</w:t>
      </w:r>
      <w:bookmarkEnd w:id="550"/>
    </w:p>
    <w:p w14:paraId="37D42E40" w14:textId="77777777" w:rsidR="00DA77F0" w:rsidRDefault="00DA77F0" w:rsidP="00381221">
      <w:pPr>
        <w:pStyle w:val="Heading3"/>
      </w:pPr>
      <w:r>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lastRenderedPageBreak/>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2CDD59AE" w14:textId="576490E3" w:rsidR="001E7898" w:rsidRDefault="001E7898" w:rsidP="0092002C">
      <w:pPr>
        <w:pStyle w:val="Heading2"/>
      </w:pPr>
      <w:bookmarkStart w:id="551" w:name="_Toc406770776"/>
      <w:bookmarkStart w:id="552" w:name="_Toc141109496"/>
      <w:r>
        <w:t>Display Settings</w:t>
      </w:r>
    </w:p>
    <w:p w14:paraId="349837D1" w14:textId="140C6F6E" w:rsidR="001E7898" w:rsidRDefault="001E7898" w:rsidP="001E7898">
      <w:r>
        <w:t>Display settings are in the display panel ().</w:t>
      </w:r>
    </w:p>
    <w:p w14:paraId="3DCA64E9" w14:textId="77777777" w:rsidR="001E7898" w:rsidRDefault="001E7898" w:rsidP="001E7898">
      <w:pPr>
        <w:jc w:val="center"/>
      </w:pPr>
      <w:r>
        <w:rPr>
          <w:noProof/>
          <w:lang w:eastAsia="en-US"/>
        </w:rPr>
        <w:lastRenderedPageBreak/>
        <w:drawing>
          <wp:inline distT="0" distB="0" distL="0" distR="0" wp14:anchorId="1DF502BB" wp14:editId="1CAE7544">
            <wp:extent cx="3340085" cy="4535424"/>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19"/>
                    <a:stretch>
                      <a:fillRect/>
                    </a:stretch>
                  </pic:blipFill>
                  <pic:spPr bwMode="auto">
                    <a:xfrm>
                      <a:off x="0" y="0"/>
                      <a:ext cx="3340085" cy="4535424"/>
                    </a:xfrm>
                    <a:prstGeom prst="rect">
                      <a:avLst/>
                    </a:prstGeom>
                    <a:noFill/>
                    <a:ln>
                      <a:noFill/>
                    </a:ln>
                  </pic:spPr>
                </pic:pic>
              </a:graphicData>
            </a:graphic>
          </wp:inline>
        </w:drawing>
      </w:r>
    </w:p>
    <w:p w14:paraId="188E162A" w14:textId="1DD6CE59" w:rsidR="001E7898" w:rsidRDefault="001E7898" w:rsidP="001E7898">
      <w:pPr>
        <w:pStyle w:val="Caption"/>
        <w:jc w:val="center"/>
      </w:pPr>
      <w:r>
        <w:t xml:space="preserve">Figure </w:t>
      </w:r>
      <w:r>
        <w:fldChar w:fldCharType="begin"/>
      </w:r>
      <w:r>
        <w:instrText xml:space="preserve"> STYLEREF 1 \s </w:instrText>
      </w:r>
      <w:r>
        <w:fldChar w:fldCharType="separate"/>
      </w:r>
      <w:r>
        <w:rPr>
          <w:noProof/>
        </w:rPr>
        <w:t>23</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Settings, </w:t>
      </w:r>
      <w:r>
        <w:t>display</w:t>
      </w:r>
      <w:r>
        <w:t xml:space="preserve"> panel.</w:t>
      </w:r>
    </w:p>
    <w:p w14:paraId="7C611BCF" w14:textId="77777777" w:rsidR="001E7898" w:rsidRPr="001E7898" w:rsidRDefault="001E7898" w:rsidP="001E7898"/>
    <w:p w14:paraId="487E0EFC" w14:textId="4A3D4DC5" w:rsidR="00DA77F0" w:rsidRDefault="00DA77F0" w:rsidP="0092002C">
      <w:pPr>
        <w:pStyle w:val="Heading2"/>
      </w:pPr>
      <w:r>
        <w:t>File Format Settings</w:t>
      </w:r>
      <w:bookmarkEnd w:id="551"/>
      <w:bookmarkEnd w:id="552"/>
    </w:p>
    <w:p w14:paraId="2711AB98" w14:textId="63EA54F3"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1C2AE9">
        <w:t xml:space="preserve">Figure </w:t>
      </w:r>
      <w:r w:rsidR="001C2AE9">
        <w:rPr>
          <w:noProof/>
        </w:rPr>
        <w:t>23</w:t>
      </w:r>
      <w:r w:rsidR="001C2AE9">
        <w:noBreakHyphen/>
      </w:r>
      <w:r w:rsidR="001C2AE9">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705DC384">
            <wp:extent cx="3340085" cy="453542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20"/>
                    <a:stretch>
                      <a:fillRect/>
                    </a:stretch>
                  </pic:blipFill>
                  <pic:spPr bwMode="auto">
                    <a:xfrm>
                      <a:off x="0" y="0"/>
                      <a:ext cx="3340085" cy="4535424"/>
                    </a:xfrm>
                    <a:prstGeom prst="rect">
                      <a:avLst/>
                    </a:prstGeom>
                    <a:noFill/>
                    <a:ln>
                      <a:noFill/>
                    </a:ln>
                  </pic:spPr>
                </pic:pic>
              </a:graphicData>
            </a:graphic>
          </wp:inline>
        </w:drawing>
      </w:r>
    </w:p>
    <w:p w14:paraId="0D6C77FB" w14:textId="0507B108" w:rsidR="00DA77F0" w:rsidRDefault="00DA77F0" w:rsidP="00585094">
      <w:pPr>
        <w:pStyle w:val="Caption"/>
        <w:jc w:val="center"/>
      </w:pPr>
      <w:bookmarkStart w:id="553" w:name="_Ref406769932"/>
      <w:bookmarkStart w:id="554" w:name="_Toc141109567"/>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553"/>
      <w:r>
        <w:t>. Settings, file format panel.</w:t>
      </w:r>
      <w:bookmarkEnd w:id="554"/>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5" w:name="_Toc141109497"/>
      <w:r>
        <w:t>ImageJ Link Settings</w:t>
      </w:r>
      <w:bookmarkEnd w:id="555"/>
    </w:p>
    <w:p w14:paraId="0418BBB6" w14:textId="5113566B"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1C2AE9">
        <w:t xml:space="preserve">Figure </w:t>
      </w:r>
      <w:r w:rsidR="001C2AE9">
        <w:rPr>
          <w:noProof/>
        </w:rPr>
        <w:t>23</w:t>
      </w:r>
      <w:r w:rsidR="001C2AE9">
        <w:noBreakHyphen/>
      </w:r>
      <w:r w:rsidR="001C2AE9">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1616F22">
            <wp:extent cx="3328416" cy="4517136"/>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21"/>
                    <a:stretch>
                      <a:fillRect/>
                    </a:stretch>
                  </pic:blipFill>
                  <pic:spPr bwMode="auto">
                    <a:xfrm>
                      <a:off x="0" y="0"/>
                      <a:ext cx="3328416" cy="4517136"/>
                    </a:xfrm>
                    <a:prstGeom prst="rect">
                      <a:avLst/>
                    </a:prstGeom>
                    <a:noFill/>
                    <a:ln>
                      <a:noFill/>
                    </a:ln>
                  </pic:spPr>
                </pic:pic>
              </a:graphicData>
            </a:graphic>
          </wp:inline>
        </w:drawing>
      </w:r>
    </w:p>
    <w:p w14:paraId="558D153E" w14:textId="7F104E15" w:rsidR="008217BA" w:rsidRDefault="008217BA" w:rsidP="00585094">
      <w:pPr>
        <w:pStyle w:val="Caption"/>
        <w:jc w:val="center"/>
      </w:pPr>
      <w:bookmarkStart w:id="556" w:name="_Ref520812201"/>
      <w:bookmarkStart w:id="557" w:name="_Toc141109568"/>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556"/>
      <w:r>
        <w:t>. Settings, ImageJ Link panel.</w:t>
      </w:r>
      <w:bookmarkEnd w:id="557"/>
    </w:p>
    <w:p w14:paraId="012274B1" w14:textId="46B1DF7C" w:rsidR="008217BA" w:rsidRDefault="00643039" w:rsidP="00381221">
      <w:pPr>
        <w:pStyle w:val="Heading3"/>
      </w:pPr>
      <w:r>
        <w:lastRenderedPageBreak/>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3B6701C2" w:rsidR="00DA77F0" w:rsidRDefault="00DA77F0" w:rsidP="0092002C">
      <w:pPr>
        <w:pStyle w:val="Heading2"/>
      </w:pPr>
      <w:bookmarkStart w:id="558" w:name="_Toc141109498"/>
      <w:r>
        <w:t>Settings through the “fluorender.</w:t>
      </w:r>
      <w:r w:rsidR="001E7898">
        <w:t>ini</w:t>
      </w:r>
      <w:r>
        <w:t>” File</w:t>
      </w:r>
      <w:bookmarkEnd w:id="558"/>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55D7A7A6"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4B23FAD7" w:rsidR="00D354AD" w:rsidRDefault="00D354AD"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409B0881"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3</w:t>
      </w:r>
      <w:r>
        <w:rPr>
          <w:noProof/>
        </w:rPr>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11879A97"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4</w:t>
      </w:r>
      <w:r>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lastRenderedPageBreak/>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2F61A579"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5</w:t>
      </w:r>
      <w:r>
        <w:rPr>
          <w:noProof/>
        </w:rPr>
        <w:fldChar w:fldCharType="end"/>
      </w:r>
      <w:r>
        <w:t xml:space="preserve">. </w:t>
      </w:r>
      <w:r w:rsidR="00CB06E4">
        <w:t>OpenCL device ID setting</w:t>
      </w:r>
      <w:r>
        <w:t>.</w:t>
      </w:r>
    </w:p>
    <w:p w14:paraId="04EDDA63" w14:textId="77777777" w:rsidR="00DA77F0" w:rsidRDefault="00DA77F0" w:rsidP="00381221">
      <w:pPr>
        <w:pStyle w:val="Heading3"/>
      </w:pPr>
      <w:r>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617D9D1E"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6</w:t>
      </w:r>
      <w:r>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805987D"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7</w:t>
      </w:r>
      <w:r>
        <w:rPr>
          <w:noProof/>
        </w:rPr>
        <w:fldChar w:fldCharType="end"/>
      </w:r>
      <w:r>
        <w:t xml:space="preserve">. </w:t>
      </w:r>
      <w:r w:rsidR="00CB06E4">
        <w:t>Soft threshold setting</w:t>
      </w:r>
      <w:r>
        <w:t>.</w:t>
      </w:r>
    </w:p>
    <w:p w14:paraId="4F1357A7" w14:textId="77777777" w:rsidR="00DA77F0" w:rsidRDefault="00DA77F0" w:rsidP="00381221">
      <w:pPr>
        <w:pStyle w:val="Heading3"/>
      </w:pPr>
      <w:r>
        <w:lastRenderedPageBreak/>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7144D6BE"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8</w:t>
      </w:r>
      <w:r>
        <w:rPr>
          <w:noProof/>
        </w:rPr>
        <w:fldChar w:fldCharType="end"/>
      </w:r>
      <w:r>
        <w:t xml:space="preserve">. </w:t>
      </w:r>
      <w:r w:rsidR="00CB06E4">
        <w:t>Test mode settings</w:t>
      </w:r>
      <w:r>
        <w:t>.</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59" w:name="_Toc141109499"/>
      <w:r>
        <w:lastRenderedPageBreak/>
        <w:t>Contributing to</w:t>
      </w:r>
      <w:r w:rsidR="000321EA">
        <w:t xml:space="preserve"> FluoRender</w:t>
      </w:r>
      <w:bookmarkEnd w:id="496"/>
      <w:bookmarkEnd w:id="497"/>
      <w:bookmarkEnd w:id="498"/>
      <w:bookmarkEnd w:id="499"/>
      <w:bookmarkEnd w:id="559"/>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60" w:name="_Toc406770770"/>
      <w:bookmarkStart w:id="561" w:name="_Toc141109500"/>
      <w:r>
        <w:t xml:space="preserve">Developing </w:t>
      </w:r>
      <w:r w:rsidR="00985754">
        <w:t xml:space="preserve">and Contributing </w:t>
      </w:r>
      <w:r>
        <w:t>with Source Code</w:t>
      </w:r>
      <w:bookmarkEnd w:id="560"/>
      <w:r w:rsidR="00985754">
        <w:t xml:space="preserve"> via GitHub</w:t>
      </w:r>
      <w:bookmarkEnd w:id="561"/>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22"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62" w:name="_Toc406770777"/>
      <w:bookmarkStart w:id="563" w:name="_Ref407097453"/>
      <w:bookmarkStart w:id="564" w:name="_Ref407098499"/>
      <w:bookmarkStart w:id="565" w:name="_Toc141109501"/>
      <w:r w:rsidRPr="00D807A8">
        <w:lastRenderedPageBreak/>
        <w:t>Appendi</w:t>
      </w:r>
      <w:bookmarkEnd w:id="317"/>
      <w:bookmarkEnd w:id="490"/>
      <w:bookmarkEnd w:id="562"/>
      <w:r w:rsidR="00A97A4B">
        <w:t>ces</w:t>
      </w:r>
      <w:bookmarkEnd w:id="563"/>
      <w:bookmarkEnd w:id="564"/>
      <w:bookmarkEnd w:id="565"/>
    </w:p>
    <w:p w14:paraId="3F781BB6" w14:textId="141598A4" w:rsidR="003010F7" w:rsidRDefault="008948BC" w:rsidP="0092002C">
      <w:pPr>
        <w:pStyle w:val="Heading2"/>
      </w:pPr>
      <w:bookmarkStart w:id="566" w:name="_Toc406575234"/>
      <w:bookmarkStart w:id="567" w:name="_Toc406755696"/>
      <w:bookmarkStart w:id="568" w:name="_Toc406770778"/>
      <w:bookmarkStart w:id="569" w:name="_Toc141109502"/>
      <w:r>
        <w:t xml:space="preserve">A. </w:t>
      </w:r>
      <w:r w:rsidR="00D807A8">
        <w:t>Functions of FluoRender</w:t>
      </w:r>
      <w:bookmarkEnd w:id="566"/>
      <w:bookmarkEnd w:id="567"/>
      <w:bookmarkEnd w:id="568"/>
      <w:bookmarkEnd w:id="569"/>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ImageJ hyperstack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r>
              <w:t>Nrrd,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52459A20" w:rsidR="00714D19" w:rsidRDefault="00714D19" w:rsidP="00714D19">
            <w:pPr>
              <w:ind w:left="216"/>
              <w:jc w:val="both"/>
            </w:pPr>
            <w:r>
              <w:t>Nikon ND2</w:t>
            </w:r>
            <w:r w:rsidR="009B36EA">
              <w:t xml:space="preserve"> </w:t>
            </w:r>
            <w:r w:rsidR="009B36EA">
              <w:rPr>
                <w:noProof/>
                <w:lang w:eastAsia="en-US"/>
              </w:rPr>
              <w:drawing>
                <wp:inline distT="0" distB="0" distL="0" distR="0" wp14:anchorId="5336A134" wp14:editId="71D33116">
                  <wp:extent cx="94615" cy="94615"/>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File format import using Bioformats</w:t>
            </w:r>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r>
              <w:t>2 point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E03273A" w:rsidR="00675E05" w:rsidRDefault="00675E05" w:rsidP="00675E05">
            <w:pPr>
              <w:ind w:left="216"/>
              <w:jc w:val="both"/>
            </w:pPr>
            <w:r>
              <w:t>Ellipse</w:t>
            </w:r>
            <w:r w:rsidR="00051E76">
              <w:t xml:space="preserve"> </w:t>
            </w:r>
            <w:r w:rsidR="00051E76">
              <w:rPr>
                <w:noProof/>
                <w:lang w:eastAsia="en-US"/>
              </w:rPr>
              <w:drawing>
                <wp:inline distT="0" distB="0" distL="0" distR="0" wp14:anchorId="4A04B8E8" wp14:editId="32367825">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28FEC0A3" w:rsidR="00AE3B88" w:rsidRDefault="00AE3B88" w:rsidP="00AE3B88">
            <w:pPr>
              <w:ind w:left="216"/>
              <w:jc w:val="both"/>
            </w:pPr>
            <w:r>
              <w:t xml:space="preserve">Interpolation method </w:t>
            </w:r>
            <w:r>
              <w:rPr>
                <w:noProof/>
                <w:lang w:eastAsia="en-US"/>
              </w:rPr>
              <w:drawing>
                <wp:inline distT="0" distB="0" distL="0" distR="0" wp14:anchorId="5030FF7C" wp14:editId="02C622D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407EBC" w14:textId="53B8249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1F4F9282" w:rsidR="00AE3B88" w:rsidRDefault="00AE3B88" w:rsidP="00AE3B88">
            <w:pPr>
              <w:ind w:left="216"/>
              <w:jc w:val="both"/>
            </w:pPr>
            <w:r>
              <w:t xml:space="preserve">Delete key </w:t>
            </w:r>
            <w:r>
              <w:rPr>
                <w:noProof/>
                <w:lang w:eastAsia="en-US"/>
              </w:rPr>
              <w:drawing>
                <wp:inline distT="0" distB="0" distL="0" distR="0" wp14:anchorId="4AB43E2C" wp14:editId="7FC1F99E">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30A43A8" w14:textId="3ACB489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64BCFBE3" w:rsidR="00AE3B88" w:rsidRDefault="00AE3B88" w:rsidP="00AE3B88">
            <w:pPr>
              <w:ind w:left="216"/>
              <w:jc w:val="both"/>
            </w:pPr>
            <w:r>
              <w:t xml:space="preserve">Delete all keys </w:t>
            </w:r>
            <w:r>
              <w:rPr>
                <w:noProof/>
                <w:lang w:eastAsia="en-US"/>
              </w:rPr>
              <w:drawing>
                <wp:inline distT="0" distB="0" distL="0" distR="0" wp14:anchorId="2BF4AF0D" wp14:editId="64EC482F">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25A385" w14:textId="41B68FC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AE3B88" w:rsidRDefault="00AE3B88" w:rsidP="00AE3B88">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E3B88" w:rsidRDefault="00AE3B88" w:rsidP="00AE3B88">
            <w:pPr>
              <w:ind w:left="216"/>
              <w:jc w:val="both"/>
            </w:pPr>
            <w:r>
              <w:t>Component generation</w:t>
            </w:r>
          </w:p>
        </w:tc>
        <w:tc>
          <w:tcPr>
            <w:tcW w:w="1176" w:type="pct"/>
          </w:tcPr>
          <w:p w14:paraId="6C27ABE9" w14:textId="21E27FB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E3B88" w:rsidRDefault="00AE3B88" w:rsidP="00AE3B88">
            <w:pPr>
              <w:ind w:left="216"/>
              <w:jc w:val="both"/>
            </w:pPr>
            <w:r>
              <w:t>Auto update</w:t>
            </w:r>
          </w:p>
        </w:tc>
        <w:tc>
          <w:tcPr>
            <w:tcW w:w="1176" w:type="pct"/>
          </w:tcPr>
          <w:p w14:paraId="35A87A54" w14:textId="471267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AE3B88" w:rsidRDefault="00AE3B88" w:rsidP="00AE3B88">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E3B88" w:rsidRDefault="00AE3B88" w:rsidP="00AE3B88">
            <w:pPr>
              <w:ind w:left="216"/>
              <w:jc w:val="both"/>
            </w:pPr>
            <w:r>
              <w:t>Synthetic Brainbows</w:t>
            </w:r>
          </w:p>
        </w:tc>
        <w:tc>
          <w:tcPr>
            <w:tcW w:w="1176" w:type="pct"/>
          </w:tcPr>
          <w:p w14:paraId="29F15AE3" w14:textId="5D1978C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E3B88" w:rsidRDefault="00AE3B88" w:rsidP="00AE3B88">
            <w:pPr>
              <w:ind w:left="216"/>
              <w:jc w:val="both"/>
            </w:pPr>
            <w:r>
              <w:t>Diffusion</w:t>
            </w:r>
          </w:p>
        </w:tc>
        <w:tc>
          <w:tcPr>
            <w:tcW w:w="1176" w:type="pct"/>
          </w:tcPr>
          <w:p w14:paraId="55C20AFC" w14:textId="1D34AA3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E3B88" w:rsidRDefault="00AE3B88" w:rsidP="00AE3B88">
            <w:pPr>
              <w:ind w:left="216"/>
              <w:jc w:val="both"/>
            </w:pPr>
            <w:r>
              <w:t>Density field</w:t>
            </w:r>
          </w:p>
        </w:tc>
        <w:tc>
          <w:tcPr>
            <w:tcW w:w="1176" w:type="pct"/>
          </w:tcPr>
          <w:p w14:paraId="7A92516A" w14:textId="1AFEB4F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E3B88" w:rsidRDefault="00AE3B88" w:rsidP="00AE3B88">
            <w:pPr>
              <w:ind w:left="216"/>
              <w:jc w:val="both"/>
            </w:pPr>
            <w:r>
              <w:t>Distance field</w:t>
            </w:r>
          </w:p>
        </w:tc>
        <w:tc>
          <w:tcPr>
            <w:tcW w:w="1176" w:type="pct"/>
          </w:tcPr>
          <w:p w14:paraId="12193915" w14:textId="29C6BC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E3B88" w:rsidRDefault="00AE3B88" w:rsidP="00AE3B88">
            <w:pPr>
              <w:ind w:left="216"/>
              <w:jc w:val="both"/>
            </w:pPr>
            <w:r>
              <w:t>Fixate grown regions</w:t>
            </w:r>
          </w:p>
        </w:tc>
        <w:tc>
          <w:tcPr>
            <w:tcW w:w="1176" w:type="pct"/>
          </w:tcPr>
          <w:p w14:paraId="43489F6D" w14:textId="07B74CE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E3B88" w:rsidRDefault="00AE3B88" w:rsidP="00AE3B88">
            <w:pPr>
              <w:ind w:left="216"/>
              <w:jc w:val="both"/>
            </w:pPr>
            <w:r>
              <w:t>Clean up</w:t>
            </w:r>
          </w:p>
        </w:tc>
        <w:tc>
          <w:tcPr>
            <w:tcW w:w="1176" w:type="pct"/>
          </w:tcPr>
          <w:p w14:paraId="42F78FF0" w14:textId="09FC0CD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E3B88" w:rsidRDefault="00AE3B88" w:rsidP="00AE3B88">
            <w:pPr>
              <w:ind w:left="216"/>
              <w:jc w:val="both"/>
            </w:pPr>
            <w:r>
              <w:t>Command record and play</w:t>
            </w:r>
          </w:p>
        </w:tc>
        <w:tc>
          <w:tcPr>
            <w:tcW w:w="1176" w:type="pct"/>
          </w:tcPr>
          <w:p w14:paraId="2EEE1770" w14:textId="77E370A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E3B88" w:rsidRDefault="00AE3B88" w:rsidP="00AE3B88">
            <w:pPr>
              <w:ind w:left="216"/>
              <w:jc w:val="both"/>
            </w:pPr>
            <w:r>
              <w:t>Load command file</w:t>
            </w:r>
          </w:p>
        </w:tc>
        <w:tc>
          <w:tcPr>
            <w:tcW w:w="1176" w:type="pct"/>
          </w:tcPr>
          <w:p w14:paraId="2CA60AAA" w14:textId="0CFEFBD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E3B88" w:rsidRDefault="00AE3B88" w:rsidP="00AE3B88">
            <w:pPr>
              <w:ind w:left="216"/>
              <w:jc w:val="both"/>
            </w:pPr>
            <w:r>
              <w:lastRenderedPageBreak/>
              <w:t>Save command file</w:t>
            </w:r>
          </w:p>
        </w:tc>
        <w:tc>
          <w:tcPr>
            <w:tcW w:w="1176" w:type="pct"/>
          </w:tcPr>
          <w:p w14:paraId="6BE2D44B" w14:textId="6E77B5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E3B88" w:rsidRDefault="00AE3B88" w:rsidP="00AE3B88">
            <w:pPr>
              <w:ind w:left="216"/>
              <w:jc w:val="both"/>
            </w:pPr>
            <w:r>
              <w:t>Streaming support</w:t>
            </w:r>
          </w:p>
        </w:tc>
        <w:tc>
          <w:tcPr>
            <w:tcW w:w="1176" w:type="pct"/>
          </w:tcPr>
          <w:p w14:paraId="6EE19C88" w14:textId="319143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E3B88" w:rsidRDefault="00AE3B88" w:rsidP="00AE3B88">
            <w:pPr>
              <w:ind w:left="216"/>
              <w:jc w:val="both"/>
            </w:pPr>
            <w:r>
              <w:t>EM clustering</w:t>
            </w:r>
          </w:p>
        </w:tc>
        <w:tc>
          <w:tcPr>
            <w:tcW w:w="1176" w:type="pct"/>
          </w:tcPr>
          <w:p w14:paraId="5AF00C9B" w14:textId="602613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E3B88" w:rsidRDefault="00AE3B88" w:rsidP="00AE3B88">
            <w:pPr>
              <w:ind w:left="216"/>
              <w:jc w:val="both"/>
            </w:pPr>
            <w:r>
              <w:t>DBSCAN clustering</w:t>
            </w:r>
          </w:p>
        </w:tc>
        <w:tc>
          <w:tcPr>
            <w:tcW w:w="1176" w:type="pct"/>
          </w:tcPr>
          <w:p w14:paraId="1D6155D7" w14:textId="6A62F98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E3B88" w:rsidRDefault="00AE3B88" w:rsidP="00AE3B88">
            <w:pPr>
              <w:ind w:left="216"/>
              <w:jc w:val="both"/>
            </w:pPr>
            <w:r>
              <w:t>K-means clustering</w:t>
            </w:r>
          </w:p>
        </w:tc>
        <w:tc>
          <w:tcPr>
            <w:tcW w:w="1176" w:type="pct"/>
          </w:tcPr>
          <w:p w14:paraId="7989EB63" w14:textId="494050E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E3B88" w:rsidRDefault="00AE3B88" w:rsidP="00AE3B88">
            <w:pPr>
              <w:ind w:left="216"/>
              <w:jc w:val="both"/>
            </w:pPr>
            <w:r>
              <w:t>Cluster number setting</w:t>
            </w:r>
          </w:p>
        </w:tc>
        <w:tc>
          <w:tcPr>
            <w:tcW w:w="1176" w:type="pct"/>
          </w:tcPr>
          <w:p w14:paraId="0661AE44" w14:textId="590A12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E3B88" w:rsidRDefault="00AE3B88" w:rsidP="00AE3B88">
            <w:pPr>
              <w:ind w:left="216"/>
              <w:jc w:val="both"/>
            </w:pPr>
            <w:r>
              <w:t>Cluster size setting</w:t>
            </w:r>
          </w:p>
        </w:tc>
        <w:tc>
          <w:tcPr>
            <w:tcW w:w="1176" w:type="pct"/>
          </w:tcPr>
          <w:p w14:paraId="6F2D204C" w14:textId="0B9BFFB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E3B88" w:rsidRDefault="00AE3B88" w:rsidP="00AE3B88">
            <w:pPr>
              <w:ind w:left="216"/>
              <w:jc w:val="both"/>
            </w:pPr>
            <w:r>
              <w:t>Cluster neighborhood range setting</w:t>
            </w:r>
          </w:p>
        </w:tc>
        <w:tc>
          <w:tcPr>
            <w:tcW w:w="1176" w:type="pct"/>
          </w:tcPr>
          <w:p w14:paraId="47752122" w14:textId="6874BE5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E3B88" w:rsidRDefault="00AE3B88" w:rsidP="00AE3B88">
            <w:pPr>
              <w:ind w:left="216"/>
              <w:jc w:val="both"/>
            </w:pPr>
            <w:r>
              <w:t>Component selection by ID</w:t>
            </w:r>
          </w:p>
        </w:tc>
        <w:tc>
          <w:tcPr>
            <w:tcW w:w="1176" w:type="pct"/>
          </w:tcPr>
          <w:p w14:paraId="6FA5EF76" w14:textId="1DF3EF6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E3B88" w:rsidRDefault="00AE3B88" w:rsidP="00AE3B88">
            <w:pPr>
              <w:ind w:left="216"/>
              <w:jc w:val="both"/>
            </w:pPr>
            <w:r>
              <w:t>Component selection by size</w:t>
            </w:r>
          </w:p>
        </w:tc>
        <w:tc>
          <w:tcPr>
            <w:tcW w:w="1176" w:type="pct"/>
          </w:tcPr>
          <w:p w14:paraId="0F0AD8D7" w14:textId="3BAD755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AE3B88" w:rsidRDefault="00AE3B88" w:rsidP="00AE3B88">
            <w:pPr>
              <w:ind w:left="216"/>
              <w:jc w:val="both"/>
            </w:pPr>
            <w:r>
              <w:t>Component color shuffling</w:t>
            </w:r>
          </w:p>
        </w:tc>
        <w:tc>
          <w:tcPr>
            <w:tcW w:w="1176" w:type="pct"/>
          </w:tcPr>
          <w:p w14:paraId="369A5BB3" w14:textId="57832A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AE3B88" w:rsidRDefault="00AE3B88" w:rsidP="00AE3B88">
            <w:pPr>
              <w:ind w:left="216"/>
              <w:jc w:val="both"/>
            </w:pPr>
            <w:r>
              <w:t>Component edit</w:t>
            </w:r>
          </w:p>
        </w:tc>
        <w:tc>
          <w:tcPr>
            <w:tcW w:w="1176" w:type="pct"/>
          </w:tcPr>
          <w:p w14:paraId="414861DF" w14:textId="00919B6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E3B88" w:rsidRDefault="00AE3B88" w:rsidP="00AE3B88">
            <w:pPr>
              <w:ind w:left="216"/>
              <w:jc w:val="both"/>
            </w:pPr>
            <w:r>
              <w:t>Make color consistent in streaming mode</w:t>
            </w:r>
          </w:p>
        </w:tc>
        <w:tc>
          <w:tcPr>
            <w:tcW w:w="1176" w:type="pct"/>
          </w:tcPr>
          <w:p w14:paraId="51D7F4CB" w14:textId="493D5E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E3B88" w:rsidRDefault="00AE3B88" w:rsidP="00AE3B88">
            <w:pPr>
              <w:ind w:left="216"/>
              <w:jc w:val="both"/>
            </w:pPr>
            <w:r>
              <w:t>Multichannel colocalization</w:t>
            </w:r>
          </w:p>
        </w:tc>
        <w:tc>
          <w:tcPr>
            <w:tcW w:w="1176" w:type="pct"/>
          </w:tcPr>
          <w:p w14:paraId="38E98C4E" w14:textId="4223319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E3B88" w:rsidRDefault="00AE3B88" w:rsidP="00AE3B88">
            <w:pPr>
              <w:ind w:left="216"/>
              <w:jc w:val="both"/>
            </w:pPr>
            <w:r>
              <w:t>Output each component as a channel</w:t>
            </w:r>
          </w:p>
        </w:tc>
        <w:tc>
          <w:tcPr>
            <w:tcW w:w="1176" w:type="pct"/>
          </w:tcPr>
          <w:p w14:paraId="5A5ADC25" w14:textId="71D9749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E3B88" w:rsidRDefault="00AE3B88" w:rsidP="00AE3B88">
            <w:pPr>
              <w:ind w:left="216"/>
              <w:jc w:val="both"/>
            </w:pPr>
            <w:r>
              <w:t>Output all components as RGB</w:t>
            </w:r>
          </w:p>
        </w:tc>
        <w:tc>
          <w:tcPr>
            <w:tcW w:w="1176" w:type="pct"/>
          </w:tcPr>
          <w:p w14:paraId="2E3F67EC" w14:textId="01637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E3B88" w:rsidRDefault="00AE3B88" w:rsidP="00AE3B88">
            <w:pPr>
              <w:ind w:left="216"/>
              <w:jc w:val="both"/>
            </w:pPr>
            <w:r>
              <w:t>Random color coding for components</w:t>
            </w:r>
          </w:p>
        </w:tc>
        <w:tc>
          <w:tcPr>
            <w:tcW w:w="1176" w:type="pct"/>
          </w:tcPr>
          <w:p w14:paraId="6F31EAC5" w14:textId="4E4DA9B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E3B88" w:rsidRDefault="00AE3B88" w:rsidP="00AE3B88">
            <w:pPr>
              <w:ind w:left="216"/>
              <w:jc w:val="both"/>
            </w:pPr>
            <w:r>
              <w:t>Size-based color coding for components</w:t>
            </w:r>
          </w:p>
        </w:tc>
        <w:tc>
          <w:tcPr>
            <w:tcW w:w="1176" w:type="pct"/>
          </w:tcPr>
          <w:p w14:paraId="69CCA3C3" w14:textId="7D91CC7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E3B88" w:rsidRDefault="00AE3B88" w:rsidP="00AE3B88">
            <w:pPr>
              <w:ind w:left="216"/>
              <w:jc w:val="both"/>
            </w:pPr>
            <w:r>
              <w:t>Component annotations</w:t>
            </w:r>
          </w:p>
        </w:tc>
        <w:tc>
          <w:tcPr>
            <w:tcW w:w="1176" w:type="pct"/>
          </w:tcPr>
          <w:p w14:paraId="3168C9FF" w14:textId="1180EC6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AE3B88" w:rsidRDefault="00AE3B88" w:rsidP="00AE3B88">
            <w:pPr>
              <w:ind w:left="216"/>
              <w:jc w:val="both"/>
            </w:pPr>
            <w:r>
              <w:t>Component distances</w:t>
            </w:r>
          </w:p>
        </w:tc>
        <w:tc>
          <w:tcPr>
            <w:tcW w:w="1176" w:type="pct"/>
          </w:tcPr>
          <w:p w14:paraId="42566E2D" w14:textId="704FEE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AE3B88" w:rsidRDefault="00AE3B88" w:rsidP="00AE3B88">
            <w:pPr>
              <w:ind w:left="216"/>
              <w:jc w:val="both"/>
            </w:pPr>
            <w:r>
              <w:t>Component length</w:t>
            </w:r>
          </w:p>
        </w:tc>
        <w:tc>
          <w:tcPr>
            <w:tcW w:w="1176" w:type="pct"/>
          </w:tcPr>
          <w:p w14:paraId="01F3379D"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AE3B88" w:rsidRDefault="00AE3B88" w:rsidP="00AE3B88">
            <w:pPr>
              <w:ind w:left="216"/>
              <w:jc w:val="both"/>
            </w:pPr>
            <w:r>
              <w:t>Component output</w:t>
            </w:r>
          </w:p>
        </w:tc>
        <w:tc>
          <w:tcPr>
            <w:tcW w:w="1176" w:type="pct"/>
          </w:tcPr>
          <w:p w14:paraId="41C0BA39" w14:textId="0E97BBD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AE3B88" w:rsidRDefault="00AE3B88" w:rsidP="00AE3B88">
            <w:pPr>
              <w:ind w:left="216"/>
              <w:jc w:val="both"/>
            </w:pPr>
            <w:r>
              <w:t>Component selection in table</w:t>
            </w:r>
          </w:p>
        </w:tc>
        <w:tc>
          <w:tcPr>
            <w:tcW w:w="1176" w:type="pct"/>
          </w:tcPr>
          <w:p w14:paraId="0524125F" w14:textId="1F1163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AE3B88" w:rsidRDefault="00AE3B88" w:rsidP="00AE3B88">
            <w:pPr>
              <w:ind w:left="216"/>
              <w:jc w:val="both"/>
            </w:pPr>
            <w:r>
              <w:t>Component selection in render view</w:t>
            </w:r>
          </w:p>
        </w:tc>
        <w:tc>
          <w:tcPr>
            <w:tcW w:w="1176" w:type="pct"/>
          </w:tcPr>
          <w:p w14:paraId="1D372237" w14:textId="532125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AE3B88" w:rsidRDefault="00AE3B88" w:rsidP="00AE3B88">
            <w:pPr>
              <w:ind w:left="216"/>
              <w:jc w:val="both"/>
            </w:pPr>
            <w:r>
              <w:t>Include components in mask selection</w:t>
            </w:r>
          </w:p>
        </w:tc>
        <w:tc>
          <w:tcPr>
            <w:tcW w:w="1176" w:type="pct"/>
          </w:tcPr>
          <w:p w14:paraId="2B2F4488" w14:textId="1E64580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AE3B88" w:rsidRDefault="00AE3B88" w:rsidP="00AE3B88">
            <w:pPr>
              <w:ind w:left="216"/>
              <w:jc w:val="both"/>
            </w:pPr>
            <w:r>
              <w:t>Exclude components in mask selection</w:t>
            </w:r>
          </w:p>
        </w:tc>
        <w:tc>
          <w:tcPr>
            <w:tcW w:w="1176" w:type="pct"/>
          </w:tcPr>
          <w:p w14:paraId="49DE90CB" w14:textId="377F92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AE3B88" w:rsidRDefault="00AE3B88" w:rsidP="00AE3B88">
            <w:pPr>
              <w:ind w:left="216"/>
              <w:jc w:val="both"/>
            </w:pPr>
            <w:r>
              <w:t>Align render view to components</w:t>
            </w:r>
          </w:p>
        </w:tc>
        <w:tc>
          <w:tcPr>
            <w:tcW w:w="1176" w:type="pct"/>
          </w:tcPr>
          <w:p w14:paraId="399AA6CF" w14:textId="399933C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E3B88" w:rsidRPr="001D3430" w:rsidRDefault="00AE3B88" w:rsidP="00AE3B88">
            <w:pPr>
              <w:jc w:val="both"/>
              <w:rPr>
                <w:b/>
              </w:rPr>
            </w:pPr>
            <w:r>
              <w:rPr>
                <w:b/>
              </w:rPr>
              <w:t>Processing and a</w:t>
            </w:r>
            <w:r w:rsidRPr="001D3430">
              <w:rPr>
                <w:b/>
              </w:rPr>
              <w:t>nalysis</w:t>
            </w:r>
            <w:r>
              <w:rPr>
                <w:b/>
              </w:rPr>
              <w:t xml:space="preserve"> </w:t>
            </w:r>
          </w:p>
        </w:tc>
        <w:tc>
          <w:tcPr>
            <w:tcW w:w="1176" w:type="pct"/>
          </w:tcPr>
          <w:p w14:paraId="4CE33811" w14:textId="2E5163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E3B88" w:rsidRDefault="00AE3B88" w:rsidP="00AE3B88">
            <w:pPr>
              <w:ind w:left="216"/>
              <w:jc w:val="both"/>
            </w:pPr>
            <w:r>
              <w:t>Component counting</w:t>
            </w:r>
          </w:p>
        </w:tc>
        <w:tc>
          <w:tcPr>
            <w:tcW w:w="1176" w:type="pct"/>
          </w:tcPr>
          <w:p w14:paraId="184B5DCF" w14:textId="036DCAE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E3B88" w:rsidRDefault="00AE3B88" w:rsidP="00AE3B88">
            <w:pPr>
              <w:ind w:left="216"/>
              <w:jc w:val="both"/>
            </w:pPr>
            <w:r>
              <w:t>Component size</w:t>
            </w:r>
          </w:p>
        </w:tc>
        <w:tc>
          <w:tcPr>
            <w:tcW w:w="1176" w:type="pct"/>
          </w:tcPr>
          <w:p w14:paraId="46D4CD45" w14:textId="260E7C5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E3B88" w:rsidRDefault="00AE3B88" w:rsidP="00AE3B88">
            <w:pPr>
              <w:ind w:left="216"/>
              <w:jc w:val="both"/>
            </w:pPr>
            <w:r>
              <w:t>Component export</w:t>
            </w:r>
          </w:p>
        </w:tc>
        <w:tc>
          <w:tcPr>
            <w:tcW w:w="1176" w:type="pct"/>
          </w:tcPr>
          <w:p w14:paraId="3A98B4D6" w14:textId="14C5608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E3B88" w:rsidRDefault="00AE3B88" w:rsidP="00AE3B88">
            <w:pPr>
              <w:ind w:left="216"/>
              <w:jc w:val="both"/>
            </w:pPr>
            <w:r>
              <w:t>Component annotation</w:t>
            </w:r>
          </w:p>
        </w:tc>
        <w:tc>
          <w:tcPr>
            <w:tcW w:w="1176" w:type="pct"/>
          </w:tcPr>
          <w:p w14:paraId="590F6084" w14:textId="731456E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E3B88" w:rsidRDefault="00AE3B88" w:rsidP="00AE3B88">
            <w:pPr>
              <w:ind w:left="216"/>
              <w:jc w:val="both"/>
            </w:pPr>
            <w:r>
              <w:t>Noise removal</w:t>
            </w:r>
          </w:p>
        </w:tc>
        <w:tc>
          <w:tcPr>
            <w:tcW w:w="1176" w:type="pct"/>
          </w:tcPr>
          <w:p w14:paraId="268C5A85" w14:textId="29F2D1F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E3B88" w:rsidRDefault="00AE3B88" w:rsidP="00AE3B88">
            <w:pPr>
              <w:ind w:left="216"/>
              <w:jc w:val="both"/>
            </w:pPr>
            <w:r>
              <w:t>Voxel consolidation</w:t>
            </w:r>
          </w:p>
        </w:tc>
        <w:tc>
          <w:tcPr>
            <w:tcW w:w="1176" w:type="pct"/>
          </w:tcPr>
          <w:p w14:paraId="589ECC80" w14:textId="636EC08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E3B88" w:rsidRDefault="00AE3B88" w:rsidP="00AE3B88">
            <w:pPr>
              <w:ind w:left="216"/>
              <w:jc w:val="both"/>
            </w:pPr>
            <w:r>
              <w:t>Combining channels to RGB</w:t>
            </w:r>
          </w:p>
        </w:tc>
        <w:tc>
          <w:tcPr>
            <w:tcW w:w="1176" w:type="pct"/>
          </w:tcPr>
          <w:p w14:paraId="007F9451" w14:textId="7010B85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E3B88" w:rsidRDefault="00AE3B88" w:rsidP="00AE3B88">
            <w:pPr>
              <w:ind w:left="216"/>
              <w:jc w:val="both"/>
            </w:pPr>
            <w:r>
              <w:t>Volume subtraction</w:t>
            </w:r>
          </w:p>
        </w:tc>
        <w:tc>
          <w:tcPr>
            <w:tcW w:w="1176" w:type="pct"/>
          </w:tcPr>
          <w:p w14:paraId="00895F9C" w14:textId="2ADE0C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E3B88" w:rsidRDefault="00AE3B88" w:rsidP="00AE3B88">
            <w:pPr>
              <w:ind w:left="216"/>
              <w:jc w:val="both"/>
            </w:pPr>
            <w:r>
              <w:t>Volume summation</w:t>
            </w:r>
          </w:p>
        </w:tc>
        <w:tc>
          <w:tcPr>
            <w:tcW w:w="1176" w:type="pct"/>
          </w:tcPr>
          <w:p w14:paraId="77178B3B" w14:textId="23845A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E3B88" w:rsidRDefault="00AE3B88" w:rsidP="00AE3B88">
            <w:pPr>
              <w:ind w:left="216"/>
              <w:jc w:val="both"/>
            </w:pPr>
            <w:r>
              <w:t>Volume division</w:t>
            </w:r>
          </w:p>
        </w:tc>
        <w:tc>
          <w:tcPr>
            <w:tcW w:w="1176" w:type="pct"/>
          </w:tcPr>
          <w:p w14:paraId="6AD246CC" w14:textId="2792CA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E3B88" w:rsidRDefault="00AE3B88" w:rsidP="00AE3B88">
            <w:pPr>
              <w:ind w:left="216"/>
              <w:jc w:val="both"/>
            </w:pPr>
            <w:r>
              <w:t>Volume colocalization</w:t>
            </w:r>
          </w:p>
        </w:tc>
        <w:tc>
          <w:tcPr>
            <w:tcW w:w="1176" w:type="pct"/>
          </w:tcPr>
          <w:p w14:paraId="46951352" w14:textId="45615E4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E3B88" w:rsidRDefault="00AE3B88" w:rsidP="00AE3B88">
            <w:pPr>
              <w:ind w:left="216"/>
              <w:jc w:val="both"/>
            </w:pPr>
            <w:r>
              <w:t>Volume-mesh conversion</w:t>
            </w:r>
          </w:p>
        </w:tc>
        <w:tc>
          <w:tcPr>
            <w:tcW w:w="1176" w:type="pct"/>
          </w:tcPr>
          <w:p w14:paraId="6B5A6894" w14:textId="436BBC0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E3B88" w:rsidRDefault="00AE3B88" w:rsidP="00AE3B88">
            <w:pPr>
              <w:ind w:left="216"/>
              <w:jc w:val="both"/>
            </w:pPr>
            <w:r>
              <w:t xml:space="preserve">Mesh surface area computing </w:t>
            </w:r>
          </w:p>
        </w:tc>
        <w:tc>
          <w:tcPr>
            <w:tcW w:w="1176" w:type="pct"/>
          </w:tcPr>
          <w:p w14:paraId="0BAF75B1" w14:textId="0E5BFA8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AE3B88" w:rsidRPr="00912E95" w:rsidRDefault="00AE3B88" w:rsidP="00AE3B88">
            <w:pPr>
              <w:jc w:val="both"/>
              <w:rPr>
                <w:b/>
                <w:bCs/>
              </w:rPr>
            </w:pPr>
            <w:r w:rsidRPr="00912E95">
              <w:rPr>
                <w:b/>
                <w:bCs/>
              </w:rPr>
              <w:lastRenderedPageBreak/>
              <w:t>Colocalization analysis</w:t>
            </w:r>
          </w:p>
        </w:tc>
        <w:tc>
          <w:tcPr>
            <w:tcW w:w="1176" w:type="pct"/>
          </w:tcPr>
          <w:p w14:paraId="7BC6A6B5" w14:textId="11FB253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AE3B88" w:rsidRDefault="00AE3B88" w:rsidP="00AE3B88">
            <w:pPr>
              <w:ind w:left="216"/>
              <w:jc w:val="both"/>
            </w:pPr>
            <w:r>
              <w:t>Threshold + AND method</w:t>
            </w:r>
          </w:p>
        </w:tc>
        <w:tc>
          <w:tcPr>
            <w:tcW w:w="1176" w:type="pct"/>
          </w:tcPr>
          <w:p w14:paraId="74EBE91E" w14:textId="6CC1FE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AE3B88" w:rsidRDefault="00AE3B88" w:rsidP="00AE3B88">
            <w:pPr>
              <w:ind w:left="216"/>
              <w:jc w:val="both"/>
            </w:pPr>
            <w:r>
              <w:t>Min value method</w:t>
            </w:r>
          </w:p>
        </w:tc>
        <w:tc>
          <w:tcPr>
            <w:tcW w:w="1176" w:type="pct"/>
          </w:tcPr>
          <w:p w14:paraId="72C37910" w14:textId="26636D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AE3B88" w:rsidRDefault="00AE3B88" w:rsidP="00AE3B88">
            <w:pPr>
              <w:ind w:left="216"/>
              <w:jc w:val="both"/>
            </w:pPr>
            <w:r>
              <w:t>Product method</w:t>
            </w:r>
          </w:p>
        </w:tc>
        <w:tc>
          <w:tcPr>
            <w:tcW w:w="1176" w:type="pct"/>
          </w:tcPr>
          <w:p w14:paraId="7EEDBF8F" w14:textId="4367AC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AE3B88" w:rsidRDefault="00AE3B88" w:rsidP="00AE3B88">
            <w:pPr>
              <w:ind w:left="216"/>
              <w:jc w:val="both"/>
            </w:pPr>
            <w:r>
              <w:t>Voxel count output</w:t>
            </w:r>
          </w:p>
        </w:tc>
        <w:tc>
          <w:tcPr>
            <w:tcW w:w="1176" w:type="pct"/>
          </w:tcPr>
          <w:p w14:paraId="38BB2544" w14:textId="6ACD1A9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AE3B88" w:rsidRDefault="00AE3B88" w:rsidP="00AE3B88">
            <w:pPr>
              <w:ind w:left="216"/>
              <w:jc w:val="both"/>
            </w:pPr>
            <w:r>
              <w:t>Ratio output</w:t>
            </w:r>
          </w:p>
        </w:tc>
        <w:tc>
          <w:tcPr>
            <w:tcW w:w="1176" w:type="pct"/>
          </w:tcPr>
          <w:p w14:paraId="050CAF8B" w14:textId="1B7AC44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AE3B88" w:rsidRDefault="00AE3B88" w:rsidP="00AE3B88">
            <w:pPr>
              <w:ind w:left="216"/>
              <w:jc w:val="both"/>
            </w:pPr>
            <w:r>
              <w:t>Intensity weighted output</w:t>
            </w:r>
          </w:p>
        </w:tc>
        <w:tc>
          <w:tcPr>
            <w:tcW w:w="1176" w:type="pct"/>
          </w:tcPr>
          <w:p w14:paraId="4B73D182" w14:textId="64D4F18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AE3B88" w:rsidRDefault="00AE3B88" w:rsidP="00AE3B88">
            <w:pPr>
              <w:ind w:left="216"/>
              <w:jc w:val="both"/>
            </w:pPr>
            <w:r>
              <w:t>Physical size output</w:t>
            </w:r>
          </w:p>
        </w:tc>
        <w:tc>
          <w:tcPr>
            <w:tcW w:w="1176" w:type="pct"/>
          </w:tcPr>
          <w:p w14:paraId="3C4BE821" w14:textId="0525EC6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AE3B88" w:rsidRDefault="00AE3B88" w:rsidP="00AE3B88">
            <w:pPr>
              <w:ind w:left="216"/>
              <w:jc w:val="both"/>
            </w:pPr>
            <w:r>
              <w:t>Color map</w:t>
            </w:r>
          </w:p>
        </w:tc>
        <w:tc>
          <w:tcPr>
            <w:tcW w:w="1176" w:type="pct"/>
          </w:tcPr>
          <w:p w14:paraId="77A3A960" w14:textId="373BDF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AE3B88" w:rsidRDefault="00AE3B88" w:rsidP="00AE3B88">
            <w:pPr>
              <w:ind w:left="216"/>
              <w:jc w:val="both"/>
            </w:pPr>
            <w:r>
              <w:t>Freehand selection</w:t>
            </w:r>
          </w:p>
        </w:tc>
        <w:tc>
          <w:tcPr>
            <w:tcW w:w="1176" w:type="pct"/>
          </w:tcPr>
          <w:p w14:paraId="7C898925" w14:textId="16E3776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AE3B88" w:rsidRDefault="00AE3B88" w:rsidP="00AE3B88">
            <w:pPr>
              <w:ind w:left="216"/>
              <w:jc w:val="both"/>
            </w:pPr>
            <w:r>
              <w:t>Instant update</w:t>
            </w:r>
          </w:p>
        </w:tc>
        <w:tc>
          <w:tcPr>
            <w:tcW w:w="1176" w:type="pct"/>
          </w:tcPr>
          <w:p w14:paraId="3E3E21DD" w14:textId="143DD87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AE3B88" w:rsidRDefault="00AE3B88" w:rsidP="00AE3B88">
            <w:pPr>
              <w:ind w:left="216"/>
              <w:jc w:val="both"/>
            </w:pPr>
            <w:r>
              <w:t>Adjacency matrix output</w:t>
            </w:r>
          </w:p>
        </w:tc>
        <w:tc>
          <w:tcPr>
            <w:tcW w:w="1176" w:type="pct"/>
          </w:tcPr>
          <w:p w14:paraId="2A7D419B" w14:textId="4638E83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AE3B88" w:rsidRDefault="00AE3B88" w:rsidP="00AE3B88">
            <w:pPr>
              <w:jc w:val="both"/>
            </w:pPr>
            <w:r w:rsidRPr="00B951D9">
              <w:rPr>
                <w:b/>
              </w:rPr>
              <w:t>Component tracking</w:t>
            </w:r>
          </w:p>
        </w:tc>
        <w:tc>
          <w:tcPr>
            <w:tcW w:w="1176" w:type="pct"/>
          </w:tcPr>
          <w:p w14:paraId="1C3410BF" w14:textId="2CC53FE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E3B88" w:rsidRDefault="00AE3B88" w:rsidP="00AE3B88">
            <w:pPr>
              <w:ind w:left="216"/>
              <w:jc w:val="both"/>
            </w:pPr>
            <w:r>
              <w:t xml:space="preserve">Track map generation (automatic tracking) </w:t>
            </w:r>
          </w:p>
        </w:tc>
        <w:tc>
          <w:tcPr>
            <w:tcW w:w="1176" w:type="pct"/>
          </w:tcPr>
          <w:p w14:paraId="4FD4DEC4"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AE3B88" w:rsidRDefault="00AE3B88" w:rsidP="00AE3B88">
            <w:pPr>
              <w:ind w:left="216"/>
              <w:jc w:val="both"/>
            </w:pPr>
            <w:r>
              <w:t>Track map clear</w:t>
            </w:r>
          </w:p>
        </w:tc>
        <w:tc>
          <w:tcPr>
            <w:tcW w:w="1176" w:type="pct"/>
          </w:tcPr>
          <w:p w14:paraId="6BD08C97" w14:textId="21A577F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E3B88" w:rsidRDefault="00AE3B88" w:rsidP="00AE3B88">
            <w:pPr>
              <w:ind w:left="216"/>
              <w:jc w:val="both"/>
            </w:pPr>
            <w:r>
              <w:t xml:space="preserve">Track map refinement </w:t>
            </w:r>
          </w:p>
        </w:tc>
        <w:tc>
          <w:tcPr>
            <w:tcW w:w="1176" w:type="pct"/>
          </w:tcPr>
          <w:p w14:paraId="4FFCB18A" w14:textId="39C44F8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E3B88" w:rsidRDefault="00AE3B88" w:rsidP="00AE3B88">
            <w:pPr>
              <w:ind w:left="216"/>
              <w:jc w:val="both"/>
            </w:pPr>
            <w:r>
              <w:t xml:space="preserve">Track map refinement at one time point </w:t>
            </w:r>
          </w:p>
        </w:tc>
        <w:tc>
          <w:tcPr>
            <w:tcW w:w="1176" w:type="pct"/>
          </w:tcPr>
          <w:p w14:paraId="16C481BA" w14:textId="0DF204D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E3B88" w:rsidRDefault="00AE3B88" w:rsidP="00AE3B88">
            <w:pPr>
              <w:ind w:left="216"/>
              <w:jc w:val="both"/>
            </w:pPr>
            <w:r>
              <w:t xml:space="preserve">Track map computing iteration </w:t>
            </w:r>
          </w:p>
        </w:tc>
        <w:tc>
          <w:tcPr>
            <w:tcW w:w="1176" w:type="pct"/>
          </w:tcPr>
          <w:p w14:paraId="13831973" w14:textId="64BBC0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E3B88" w:rsidRDefault="00AE3B88" w:rsidP="00AE3B88">
            <w:pPr>
              <w:ind w:left="216"/>
              <w:jc w:val="both"/>
            </w:pPr>
            <w:r>
              <w:t>Tracking component size limiter</w:t>
            </w:r>
          </w:p>
        </w:tc>
        <w:tc>
          <w:tcPr>
            <w:tcW w:w="1176" w:type="pct"/>
          </w:tcPr>
          <w:p w14:paraId="442C51E7" w14:textId="6C61049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E3B88" w:rsidRDefault="00AE3B88" w:rsidP="00AE3B88">
            <w:pPr>
              <w:ind w:left="216"/>
              <w:jc w:val="both"/>
            </w:pPr>
            <w:r>
              <w:t>Tracking component contact factor</w:t>
            </w:r>
          </w:p>
        </w:tc>
        <w:tc>
          <w:tcPr>
            <w:tcW w:w="1176" w:type="pct"/>
          </w:tcPr>
          <w:p w14:paraId="7A071262" w14:textId="21C14EA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E3B88" w:rsidRDefault="00AE3B88" w:rsidP="00AE3B88">
            <w:pPr>
              <w:ind w:left="216"/>
              <w:jc w:val="both"/>
            </w:pPr>
            <w:r>
              <w:t>Tracking component similarity setting</w:t>
            </w:r>
          </w:p>
        </w:tc>
        <w:tc>
          <w:tcPr>
            <w:tcW w:w="1176" w:type="pct"/>
          </w:tcPr>
          <w:p w14:paraId="1DA35953" w14:textId="380E706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E3B88" w:rsidRDefault="00AE3B88" w:rsidP="00AE3B88">
            <w:pPr>
              <w:ind w:left="216"/>
              <w:jc w:val="both"/>
            </w:pPr>
            <w:r>
              <w:t>Merge components during tracking</w:t>
            </w:r>
          </w:p>
        </w:tc>
        <w:tc>
          <w:tcPr>
            <w:tcW w:w="1176" w:type="pct"/>
          </w:tcPr>
          <w:p w14:paraId="01AF8F5D" w14:textId="19A100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E3B88" w:rsidRDefault="00AE3B88" w:rsidP="00AE3B88">
            <w:pPr>
              <w:ind w:left="216"/>
              <w:jc w:val="both"/>
            </w:pPr>
            <w:r>
              <w:t>Split components during tracking</w:t>
            </w:r>
          </w:p>
        </w:tc>
        <w:tc>
          <w:tcPr>
            <w:tcW w:w="1176" w:type="pct"/>
          </w:tcPr>
          <w:p w14:paraId="3BC98DA6" w14:textId="3A89F0C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E3B88" w:rsidRDefault="00AE3B88" w:rsidP="00AE3B88">
            <w:pPr>
              <w:ind w:left="216"/>
              <w:jc w:val="both"/>
            </w:pPr>
            <w:r>
              <w:t>Track map loading</w:t>
            </w:r>
          </w:p>
        </w:tc>
        <w:tc>
          <w:tcPr>
            <w:tcW w:w="1176" w:type="pct"/>
          </w:tcPr>
          <w:p w14:paraId="68F7967B"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E3B88" w:rsidRDefault="00AE3B88" w:rsidP="00AE3B88">
            <w:pPr>
              <w:ind w:left="216"/>
              <w:jc w:val="both"/>
            </w:pPr>
            <w:r>
              <w:t>Track map saving</w:t>
            </w:r>
          </w:p>
        </w:tc>
        <w:tc>
          <w:tcPr>
            <w:tcW w:w="1176" w:type="pct"/>
          </w:tcPr>
          <w:p w14:paraId="335D8F47"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E3B88" w:rsidRDefault="00AE3B88" w:rsidP="00AE3B88">
            <w:pPr>
              <w:ind w:left="216"/>
              <w:jc w:val="both"/>
            </w:pPr>
            <w:r>
              <w:t>Track map visualization</w:t>
            </w:r>
          </w:p>
        </w:tc>
        <w:tc>
          <w:tcPr>
            <w:tcW w:w="1176" w:type="pct"/>
          </w:tcPr>
          <w:p w14:paraId="6D4898AE"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E3B88" w:rsidRDefault="00AE3B88" w:rsidP="00AE3B88">
            <w:pPr>
              <w:ind w:left="216"/>
              <w:jc w:val="both"/>
            </w:pPr>
            <w:r>
              <w:t>Track length control</w:t>
            </w:r>
          </w:p>
        </w:tc>
        <w:tc>
          <w:tcPr>
            <w:tcW w:w="1176" w:type="pct"/>
          </w:tcPr>
          <w:p w14:paraId="6A7F6885" w14:textId="2FB748A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E3B88" w:rsidRDefault="00AE3B88" w:rsidP="00AE3B88">
            <w:pPr>
              <w:ind w:left="216"/>
              <w:jc w:val="both"/>
            </w:pPr>
            <w:r>
              <w:t xml:space="preserve">Component listing </w:t>
            </w:r>
          </w:p>
        </w:tc>
        <w:tc>
          <w:tcPr>
            <w:tcW w:w="1176" w:type="pct"/>
          </w:tcPr>
          <w:p w14:paraId="173A138F" w14:textId="41BB617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E3B88" w:rsidRDefault="00AE3B88" w:rsidP="00AE3B88">
            <w:pPr>
              <w:ind w:left="216"/>
              <w:jc w:val="both"/>
            </w:pPr>
            <w:r>
              <w:t xml:space="preserve">Component selection by ID </w:t>
            </w:r>
          </w:p>
        </w:tc>
        <w:tc>
          <w:tcPr>
            <w:tcW w:w="1176" w:type="pct"/>
          </w:tcPr>
          <w:p w14:paraId="2D918EE5"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E3B88" w:rsidRDefault="00AE3B88" w:rsidP="00AE3B88">
            <w:pPr>
              <w:ind w:left="216"/>
              <w:jc w:val="both"/>
            </w:pPr>
            <w:r>
              <w:t>Component filter by uncertainty</w:t>
            </w:r>
          </w:p>
        </w:tc>
        <w:tc>
          <w:tcPr>
            <w:tcW w:w="1176" w:type="pct"/>
          </w:tcPr>
          <w:p w14:paraId="0864E66F" w14:textId="17EF13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E3B88" w:rsidRDefault="00AE3B88" w:rsidP="00AE3B88">
            <w:pPr>
              <w:ind w:left="216"/>
              <w:jc w:val="both"/>
            </w:pPr>
            <w:r>
              <w:t xml:space="preserve">Manual component linking </w:t>
            </w:r>
          </w:p>
        </w:tc>
        <w:tc>
          <w:tcPr>
            <w:tcW w:w="1176" w:type="pct"/>
          </w:tcPr>
          <w:p w14:paraId="31C2A130" w14:textId="6050B3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AE3B88" w:rsidRDefault="00AE3B88" w:rsidP="00AE3B88">
            <w:pPr>
              <w:ind w:left="216"/>
              <w:jc w:val="both"/>
            </w:pPr>
            <w:r>
              <w:t>Automatic component linking</w:t>
            </w:r>
          </w:p>
        </w:tc>
        <w:tc>
          <w:tcPr>
            <w:tcW w:w="1176" w:type="pct"/>
          </w:tcPr>
          <w:p w14:paraId="1447DC70" w14:textId="31963AB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E3B88" w:rsidRDefault="00AE3B88" w:rsidP="00AE3B88">
            <w:pPr>
              <w:ind w:left="216"/>
              <w:jc w:val="both"/>
            </w:pPr>
            <w:r>
              <w:t xml:space="preserve">Exclusive component linking </w:t>
            </w:r>
          </w:p>
        </w:tc>
        <w:tc>
          <w:tcPr>
            <w:tcW w:w="1176" w:type="pct"/>
          </w:tcPr>
          <w:p w14:paraId="057609DE" w14:textId="504B186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E3B88" w:rsidRDefault="00AE3B88" w:rsidP="00AE3B88">
            <w:pPr>
              <w:ind w:left="216"/>
              <w:jc w:val="both"/>
            </w:pPr>
            <w:r>
              <w:t xml:space="preserve">Component isolation </w:t>
            </w:r>
          </w:p>
        </w:tc>
        <w:tc>
          <w:tcPr>
            <w:tcW w:w="1176" w:type="pct"/>
          </w:tcPr>
          <w:p w14:paraId="739F6D1D" w14:textId="1C51607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E3B88" w:rsidRDefault="00AE3B88" w:rsidP="00AE3B88">
            <w:pPr>
              <w:ind w:left="216"/>
              <w:jc w:val="both"/>
            </w:pPr>
            <w:r>
              <w:t xml:space="preserve">Component unlinking </w:t>
            </w:r>
          </w:p>
        </w:tc>
        <w:tc>
          <w:tcPr>
            <w:tcW w:w="1176" w:type="pct"/>
          </w:tcPr>
          <w:p w14:paraId="6622B389" w14:textId="403B24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E3B88" w:rsidRDefault="00AE3B88" w:rsidP="00AE3B88">
            <w:pPr>
              <w:ind w:left="216"/>
              <w:jc w:val="both"/>
            </w:pPr>
            <w:r>
              <w:t xml:space="preserve">Manual ID assignment </w:t>
            </w:r>
          </w:p>
        </w:tc>
        <w:tc>
          <w:tcPr>
            <w:tcW w:w="1176" w:type="pct"/>
          </w:tcPr>
          <w:p w14:paraId="06811B2E" w14:textId="43DEA8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E3B88" w:rsidRDefault="00AE3B88" w:rsidP="00AE3B88">
            <w:pPr>
              <w:ind w:left="216"/>
              <w:jc w:val="both"/>
            </w:pPr>
            <w:r>
              <w:t xml:space="preserve">ID appending </w:t>
            </w:r>
          </w:p>
        </w:tc>
        <w:tc>
          <w:tcPr>
            <w:tcW w:w="1176" w:type="pct"/>
          </w:tcPr>
          <w:p w14:paraId="6DC759D8" w14:textId="74C02E7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E3B88" w:rsidRDefault="00AE3B88" w:rsidP="00AE3B88">
            <w:pPr>
              <w:ind w:left="216"/>
              <w:jc w:val="both"/>
            </w:pPr>
            <w:r>
              <w:t xml:space="preserve">ID replacement </w:t>
            </w:r>
          </w:p>
        </w:tc>
        <w:tc>
          <w:tcPr>
            <w:tcW w:w="1176" w:type="pct"/>
          </w:tcPr>
          <w:p w14:paraId="7CDB4DEB" w14:textId="26B7106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E3B88" w:rsidRDefault="00AE3B88" w:rsidP="00AE3B88">
            <w:pPr>
              <w:ind w:left="216"/>
              <w:jc w:val="both"/>
            </w:pPr>
            <w:r>
              <w:t xml:space="preserve">Component combining </w:t>
            </w:r>
          </w:p>
        </w:tc>
        <w:tc>
          <w:tcPr>
            <w:tcW w:w="1176" w:type="pct"/>
          </w:tcPr>
          <w:p w14:paraId="24087FF3" w14:textId="547434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E3B88" w:rsidRDefault="00AE3B88" w:rsidP="00AE3B88">
            <w:pPr>
              <w:ind w:left="216"/>
              <w:jc w:val="both"/>
            </w:pPr>
            <w:r>
              <w:t xml:space="preserve">Component separation </w:t>
            </w:r>
          </w:p>
        </w:tc>
        <w:tc>
          <w:tcPr>
            <w:tcW w:w="1176" w:type="pct"/>
          </w:tcPr>
          <w:p w14:paraId="10811D70" w14:textId="76B641C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AE3B88" w:rsidRDefault="00AE3B88" w:rsidP="00AE3B88">
            <w:pPr>
              <w:ind w:left="216"/>
              <w:jc w:val="both"/>
            </w:pPr>
            <w:r>
              <w:t>Clustering-based segmentation</w:t>
            </w:r>
          </w:p>
        </w:tc>
        <w:tc>
          <w:tcPr>
            <w:tcW w:w="1176" w:type="pct"/>
          </w:tcPr>
          <w:p w14:paraId="0E2CD16E" w14:textId="62E916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E3B88" w:rsidRDefault="00AE3B88" w:rsidP="00AE3B88">
            <w:pPr>
              <w:ind w:left="216"/>
              <w:jc w:val="both"/>
            </w:pPr>
            <w:r>
              <w:lastRenderedPageBreak/>
              <w:t xml:space="preserve">Converting trajectory to rulers </w:t>
            </w:r>
          </w:p>
        </w:tc>
        <w:tc>
          <w:tcPr>
            <w:tcW w:w="1176" w:type="pct"/>
          </w:tcPr>
          <w:p w14:paraId="1209D807" w14:textId="35C545A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AE3B88" w:rsidRDefault="00AE3B88" w:rsidP="00AE3B88">
            <w:pPr>
              <w:ind w:left="216"/>
              <w:jc w:val="both"/>
            </w:pPr>
            <w:r>
              <w:t>Generating consistent colors over time</w:t>
            </w:r>
          </w:p>
        </w:tc>
        <w:tc>
          <w:tcPr>
            <w:tcW w:w="1176" w:type="pct"/>
          </w:tcPr>
          <w:p w14:paraId="24FEF5C9" w14:textId="1D2A845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AE3B88" w:rsidRDefault="00AE3B88" w:rsidP="00AE3B88">
            <w:pPr>
              <w:ind w:left="216"/>
              <w:jc w:val="both"/>
            </w:pPr>
            <w:r>
              <w:t>Uncertainty filtering</w:t>
            </w:r>
          </w:p>
        </w:tc>
        <w:tc>
          <w:tcPr>
            <w:tcW w:w="1176" w:type="pct"/>
          </w:tcPr>
          <w:p w14:paraId="0C414465" w14:textId="6FB82AE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E3B88" w:rsidRDefault="00AE3B88" w:rsidP="00AE3B88">
            <w:pPr>
              <w:ind w:left="216"/>
              <w:jc w:val="both"/>
            </w:pPr>
            <w:r>
              <w:t xml:space="preserve">Computing component information </w:t>
            </w:r>
          </w:p>
        </w:tc>
        <w:tc>
          <w:tcPr>
            <w:tcW w:w="1176" w:type="pct"/>
          </w:tcPr>
          <w:p w14:paraId="713DFD4D" w14:textId="151A1CE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E3B88" w:rsidRDefault="00AE3B88" w:rsidP="00AE3B88">
            <w:pPr>
              <w:ind w:left="216"/>
              <w:jc w:val="both"/>
            </w:pPr>
            <w:r>
              <w:t xml:space="preserve">Computing track map information </w:t>
            </w:r>
          </w:p>
        </w:tc>
        <w:tc>
          <w:tcPr>
            <w:tcW w:w="1176" w:type="pct"/>
          </w:tcPr>
          <w:p w14:paraId="636F64A6" w14:textId="507172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E3B88" w:rsidRDefault="00AE3B88" w:rsidP="00AE3B88">
            <w:pPr>
              <w:ind w:left="216"/>
              <w:jc w:val="both"/>
            </w:pPr>
            <w:r>
              <w:t xml:space="preserve">Saving tracking information </w:t>
            </w:r>
          </w:p>
        </w:tc>
        <w:tc>
          <w:tcPr>
            <w:tcW w:w="1176" w:type="pct"/>
          </w:tcPr>
          <w:p w14:paraId="4F8FF845" w14:textId="3A0448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AE3B88" w:rsidRPr="007870EF" w:rsidRDefault="00AE3B88" w:rsidP="00AE3B88">
            <w:pPr>
              <w:jc w:val="both"/>
              <w:rPr>
                <w:b/>
              </w:rPr>
            </w:pPr>
            <w:r w:rsidRPr="007870EF">
              <w:rPr>
                <w:b/>
              </w:rPr>
              <w:t>OpenCL filtering</w:t>
            </w:r>
          </w:p>
        </w:tc>
        <w:tc>
          <w:tcPr>
            <w:tcW w:w="1176" w:type="pct"/>
          </w:tcPr>
          <w:p w14:paraId="3DE4C88A" w14:textId="1718AB97"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E3B88" w:rsidRPr="007870EF" w:rsidRDefault="00AE3B88" w:rsidP="00AE3B88">
            <w:pPr>
              <w:ind w:left="216"/>
              <w:jc w:val="both"/>
              <w:rPr>
                <w:b/>
              </w:rPr>
            </w:pPr>
            <w:r w:rsidRPr="00905DC9">
              <w:t>Successive execution</w:t>
            </w:r>
          </w:p>
        </w:tc>
        <w:tc>
          <w:tcPr>
            <w:tcW w:w="1176" w:type="pct"/>
          </w:tcPr>
          <w:p w14:paraId="5172E838" w14:textId="5EFF3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AE3B88" w:rsidRPr="00905DC9" w:rsidRDefault="00AE3B88" w:rsidP="00AE3B88">
            <w:pPr>
              <w:ind w:left="216"/>
              <w:jc w:val="both"/>
            </w:pPr>
            <w:r>
              <w:t>16-bit auto switch</w:t>
            </w:r>
          </w:p>
        </w:tc>
        <w:tc>
          <w:tcPr>
            <w:tcW w:w="1176" w:type="pct"/>
          </w:tcPr>
          <w:p w14:paraId="60A17049" w14:textId="08C4274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E3B88" w:rsidRDefault="00AE3B88" w:rsidP="00AE3B88">
            <w:pPr>
              <w:ind w:left="216"/>
              <w:jc w:val="both"/>
            </w:pPr>
            <w:r>
              <w:t>Box filter</w:t>
            </w:r>
          </w:p>
        </w:tc>
        <w:tc>
          <w:tcPr>
            <w:tcW w:w="1176" w:type="pct"/>
          </w:tcPr>
          <w:p w14:paraId="192F5E6F" w14:textId="287B73E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E3B88" w:rsidRDefault="00AE3B88" w:rsidP="00AE3B88">
            <w:pPr>
              <w:ind w:left="216"/>
              <w:jc w:val="both"/>
            </w:pPr>
            <w:r>
              <w:t>Gaussian filter</w:t>
            </w:r>
          </w:p>
        </w:tc>
        <w:tc>
          <w:tcPr>
            <w:tcW w:w="1176" w:type="pct"/>
          </w:tcPr>
          <w:p w14:paraId="46ECCA9B" w14:textId="231B548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E3B88" w:rsidRDefault="00AE3B88" w:rsidP="00AE3B88">
            <w:pPr>
              <w:ind w:left="216"/>
              <w:jc w:val="both"/>
            </w:pPr>
            <w:r>
              <w:t>Convolution</w:t>
            </w:r>
          </w:p>
        </w:tc>
        <w:tc>
          <w:tcPr>
            <w:tcW w:w="1176" w:type="pct"/>
          </w:tcPr>
          <w:p w14:paraId="78B62C88" w14:textId="6A862AB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E3B88" w:rsidRDefault="00AE3B88" w:rsidP="00AE3B88">
            <w:pPr>
              <w:ind w:left="216"/>
              <w:jc w:val="both"/>
            </w:pPr>
            <w:r>
              <w:t>Median filter</w:t>
            </w:r>
          </w:p>
        </w:tc>
        <w:tc>
          <w:tcPr>
            <w:tcW w:w="1176" w:type="pct"/>
          </w:tcPr>
          <w:p w14:paraId="647B2CB2" w14:textId="382265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E3B88" w:rsidRDefault="00AE3B88" w:rsidP="00AE3B88">
            <w:pPr>
              <w:ind w:left="216"/>
              <w:jc w:val="both"/>
            </w:pPr>
            <w:r>
              <w:t>Morphological erosion</w:t>
            </w:r>
          </w:p>
        </w:tc>
        <w:tc>
          <w:tcPr>
            <w:tcW w:w="1176" w:type="pct"/>
          </w:tcPr>
          <w:p w14:paraId="6DDF2A1C" w14:textId="1AAB65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E3B88" w:rsidRDefault="00AE3B88" w:rsidP="00AE3B88">
            <w:pPr>
              <w:ind w:left="216"/>
              <w:jc w:val="both"/>
            </w:pPr>
            <w:r>
              <w:t>Morphological dilation</w:t>
            </w:r>
          </w:p>
        </w:tc>
        <w:tc>
          <w:tcPr>
            <w:tcW w:w="1176" w:type="pct"/>
          </w:tcPr>
          <w:p w14:paraId="6ACE0F3E" w14:textId="3C503D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E3B88" w:rsidRDefault="00AE3B88" w:rsidP="00AE3B88">
            <w:pPr>
              <w:ind w:left="216"/>
              <w:jc w:val="both"/>
            </w:pPr>
            <w:r>
              <w:t>Feature sharpening</w:t>
            </w:r>
          </w:p>
        </w:tc>
        <w:tc>
          <w:tcPr>
            <w:tcW w:w="1176" w:type="pct"/>
          </w:tcPr>
          <w:p w14:paraId="3604CB13" w14:textId="6D655C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E3B88" w:rsidRDefault="00AE3B88" w:rsidP="00AE3B88">
            <w:pPr>
              <w:ind w:left="216"/>
              <w:jc w:val="both"/>
            </w:pPr>
            <w:r>
              <w:t>Sobel edge detection</w:t>
            </w:r>
          </w:p>
        </w:tc>
        <w:tc>
          <w:tcPr>
            <w:tcW w:w="1176" w:type="pct"/>
          </w:tcPr>
          <w:p w14:paraId="6CBB7A84" w14:textId="23960E2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E3B88" w:rsidRDefault="00AE3B88" w:rsidP="00AE3B88">
            <w:pPr>
              <w:ind w:left="216"/>
              <w:jc w:val="both"/>
            </w:pPr>
            <w:r>
              <w:t>Morphological gradient</w:t>
            </w:r>
          </w:p>
        </w:tc>
        <w:tc>
          <w:tcPr>
            <w:tcW w:w="1176" w:type="pct"/>
          </w:tcPr>
          <w:p w14:paraId="464095EF" w14:textId="4EA9DB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E3B88" w:rsidRDefault="00AE3B88" w:rsidP="00AE3B88">
            <w:pPr>
              <w:ind w:left="216"/>
              <w:jc w:val="both"/>
            </w:pPr>
            <w:r>
              <w:t>Binary</w:t>
            </w:r>
          </w:p>
        </w:tc>
        <w:tc>
          <w:tcPr>
            <w:tcW w:w="1176" w:type="pct"/>
          </w:tcPr>
          <w:p w14:paraId="08F42682" w14:textId="0964079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AE3B88" w:rsidRDefault="00AE3B88" w:rsidP="00AE3B88">
            <w:pPr>
              <w:ind w:left="216"/>
              <w:jc w:val="both"/>
            </w:pPr>
            <w:r>
              <w:t>Thinning</w:t>
            </w:r>
          </w:p>
        </w:tc>
        <w:tc>
          <w:tcPr>
            <w:tcW w:w="1176" w:type="pct"/>
          </w:tcPr>
          <w:p w14:paraId="3A324CC1" w14:textId="2550AE2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AE3B88" w:rsidRDefault="00AE3B88" w:rsidP="00AE3B88">
            <w:pPr>
              <w:ind w:left="216"/>
              <w:jc w:val="both"/>
            </w:pPr>
            <w:r>
              <w:t>Remove background</w:t>
            </w:r>
          </w:p>
        </w:tc>
        <w:tc>
          <w:tcPr>
            <w:tcW w:w="1176" w:type="pct"/>
          </w:tcPr>
          <w:p w14:paraId="715D94F7" w14:textId="2C73540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AE3B88" w:rsidRDefault="00AE3B88" w:rsidP="00AE3B88">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AE3B88" w:rsidRPr="00DA2D5D" w:rsidRDefault="00AE3B88" w:rsidP="00AE3B88">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AE3B88" w:rsidRPr="00DA2D5D" w:rsidRDefault="00AE3B88" w:rsidP="00AE3B88">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AE3B88" w:rsidRDefault="00AE3B88" w:rsidP="00AE3B88">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AE3B88" w:rsidRDefault="00AE3B88" w:rsidP="00AE3B88">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AE3B88" w:rsidRDefault="00AE3B88" w:rsidP="00AE3B88">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AE3B88" w:rsidRDefault="00AE3B88" w:rsidP="00AE3B88">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AE3B88" w:rsidRDefault="00AE3B88" w:rsidP="00AE3B88">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AE3B88" w:rsidRDefault="00AE3B88" w:rsidP="00AE3B88">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AE3B88" w:rsidRPr="002E6C5D" w:rsidRDefault="00AE3B88" w:rsidP="00AE3B88">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AE3B88" w:rsidRPr="00B47854" w:rsidRDefault="00AE3B88" w:rsidP="00AE3B88">
            <w:pPr>
              <w:ind w:left="216"/>
              <w:jc w:val="both"/>
            </w:pPr>
            <w:r w:rsidRPr="00B47854">
              <w:t>Enable script</w:t>
            </w:r>
          </w:p>
        </w:tc>
        <w:tc>
          <w:tcPr>
            <w:tcW w:w="1176" w:type="pct"/>
          </w:tcPr>
          <w:p w14:paraId="2D68C247" w14:textId="3FA82CB8"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AE3B88" w:rsidRPr="00B47854" w:rsidRDefault="00AE3B88" w:rsidP="00AE3B88">
            <w:pPr>
              <w:ind w:left="216"/>
              <w:jc w:val="both"/>
            </w:pPr>
            <w:r>
              <w:t>Load script</w:t>
            </w:r>
          </w:p>
        </w:tc>
        <w:tc>
          <w:tcPr>
            <w:tcW w:w="1176" w:type="pct"/>
          </w:tcPr>
          <w:p w14:paraId="0C5197F7" w14:textId="1F6EC7DB"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AE3B88" w:rsidRDefault="00AE3B88" w:rsidP="00AE3B88">
            <w:pPr>
              <w:ind w:left="216"/>
              <w:jc w:val="both"/>
            </w:pPr>
            <w:r>
              <w:t>Built-in script list</w:t>
            </w:r>
          </w:p>
        </w:tc>
        <w:tc>
          <w:tcPr>
            <w:tcW w:w="1176" w:type="pct"/>
          </w:tcPr>
          <w:p w14:paraId="15BE1F62" w14:textId="781292DA"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AE3B88" w:rsidRDefault="00AE3B88" w:rsidP="00AE3B88">
            <w:pPr>
              <w:ind w:left="216"/>
              <w:jc w:val="both"/>
            </w:pPr>
            <w:r>
              <w:t>Apply to batch process</w:t>
            </w:r>
          </w:p>
        </w:tc>
        <w:tc>
          <w:tcPr>
            <w:tcW w:w="1176" w:type="pct"/>
          </w:tcPr>
          <w:p w14:paraId="075F2F1A" w14:textId="3755FAA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AE3B88" w:rsidRDefault="00AE3B88" w:rsidP="00AE3B88">
            <w:pPr>
              <w:ind w:left="216"/>
              <w:jc w:val="both"/>
            </w:pPr>
            <w:r>
              <w:t>Bitmask for fully automated time control</w:t>
            </w:r>
          </w:p>
        </w:tc>
        <w:tc>
          <w:tcPr>
            <w:tcW w:w="1176" w:type="pct"/>
          </w:tcPr>
          <w:p w14:paraId="38015820" w14:textId="0EB1B6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AE3B88" w:rsidRDefault="00AE3B88" w:rsidP="00AE3B88">
            <w:pPr>
              <w:ind w:left="216"/>
              <w:jc w:val="both"/>
            </w:pPr>
            <w:r>
              <w:t>Calculate</w:t>
            </w:r>
          </w:p>
        </w:tc>
        <w:tc>
          <w:tcPr>
            <w:tcW w:w="1176" w:type="pct"/>
          </w:tcPr>
          <w:p w14:paraId="343C4478" w14:textId="5EA7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E3B88" w:rsidRDefault="00AE3B88" w:rsidP="00AE3B88">
            <w:pPr>
              <w:ind w:left="216"/>
              <w:jc w:val="both"/>
            </w:pPr>
            <w:r>
              <w:t>Component analysis</w:t>
            </w:r>
          </w:p>
        </w:tc>
        <w:tc>
          <w:tcPr>
            <w:tcW w:w="1176" w:type="pct"/>
          </w:tcPr>
          <w:p w14:paraId="1EFE1CA4" w14:textId="13160A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E3B88" w:rsidRDefault="00AE3B88" w:rsidP="00AE3B88">
            <w:pPr>
              <w:ind w:left="216"/>
              <w:jc w:val="both"/>
            </w:pPr>
            <w:r>
              <w:t xml:space="preserve">Fetch mask </w:t>
            </w:r>
          </w:p>
        </w:tc>
        <w:tc>
          <w:tcPr>
            <w:tcW w:w="1176" w:type="pct"/>
          </w:tcPr>
          <w:p w14:paraId="085564DE" w14:textId="02D271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AE3B88" w:rsidRDefault="00AE3B88" w:rsidP="00AE3B88">
            <w:pPr>
              <w:ind w:left="216"/>
              <w:jc w:val="both"/>
            </w:pPr>
            <w:r>
              <w:t>Generate components</w:t>
            </w:r>
          </w:p>
        </w:tc>
        <w:tc>
          <w:tcPr>
            <w:tcW w:w="1176" w:type="pct"/>
          </w:tcPr>
          <w:p w14:paraId="01B16F04" w14:textId="6A42A1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E3B88" w:rsidRDefault="00AE3B88" w:rsidP="00AE3B88">
            <w:pPr>
              <w:ind w:left="216"/>
              <w:jc w:val="both"/>
            </w:pPr>
            <w:r>
              <w:t>Executing OpenCL filter</w:t>
            </w:r>
          </w:p>
        </w:tc>
        <w:tc>
          <w:tcPr>
            <w:tcW w:w="1176" w:type="pct"/>
          </w:tcPr>
          <w:p w14:paraId="656D892D" w14:textId="54A8238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E3B88" w:rsidRDefault="00AE3B88" w:rsidP="00AE3B88">
            <w:pPr>
              <w:ind w:left="216"/>
              <w:jc w:val="both"/>
            </w:pPr>
            <w:r>
              <w:lastRenderedPageBreak/>
              <w:t>Export components as RGB channels</w:t>
            </w:r>
          </w:p>
        </w:tc>
        <w:tc>
          <w:tcPr>
            <w:tcW w:w="1176" w:type="pct"/>
          </w:tcPr>
          <w:p w14:paraId="2F938993" w14:textId="7166DC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E3B88" w:rsidRPr="00E37947" w:rsidRDefault="00AE3B88" w:rsidP="00AE3B88">
            <w:pPr>
              <w:ind w:left="216"/>
              <w:jc w:val="both"/>
            </w:pPr>
            <w:r w:rsidRPr="00E37947">
              <w:t>Noise</w:t>
            </w:r>
            <w:r>
              <w:t xml:space="preserve"> reduction</w:t>
            </w:r>
          </w:p>
        </w:tc>
        <w:tc>
          <w:tcPr>
            <w:tcW w:w="1176" w:type="pct"/>
          </w:tcPr>
          <w:p w14:paraId="6A512D6F" w14:textId="33723344" w:rsidR="00AE3B88" w:rsidRPr="007A6272"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E3B88" w:rsidRPr="007B3341"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AE3B88" w:rsidRPr="00E37947" w:rsidRDefault="00AE3B88" w:rsidP="00AE3B88">
            <w:pPr>
              <w:ind w:left="216"/>
              <w:jc w:val="both"/>
            </w:pPr>
            <w:r>
              <w:t>Save mask</w:t>
            </w:r>
          </w:p>
        </w:tc>
        <w:tc>
          <w:tcPr>
            <w:tcW w:w="1176" w:type="pct"/>
          </w:tcPr>
          <w:p w14:paraId="6F40213A" w14:textId="03EE41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AE3B88" w:rsidRDefault="00AE3B88" w:rsidP="00AE3B88">
            <w:pPr>
              <w:ind w:left="216"/>
              <w:jc w:val="both"/>
            </w:pPr>
            <w:r>
              <w:t>Selection tracking</w:t>
            </w:r>
          </w:p>
        </w:tc>
        <w:tc>
          <w:tcPr>
            <w:tcW w:w="1176" w:type="pct"/>
          </w:tcPr>
          <w:p w14:paraId="1C1730B7" w14:textId="778E97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AE3B88" w:rsidRPr="00E37947" w:rsidRDefault="00AE3B88" w:rsidP="00AE3B88">
            <w:pPr>
              <w:ind w:left="216"/>
              <w:jc w:val="both"/>
            </w:pPr>
            <w:r>
              <w:t>Save volume</w:t>
            </w:r>
          </w:p>
        </w:tc>
        <w:tc>
          <w:tcPr>
            <w:tcW w:w="1176" w:type="pct"/>
          </w:tcPr>
          <w:p w14:paraId="54EEEC9C" w14:textId="3F2580FC" w:rsidR="00AE3B88" w:rsidRPr="007A6272"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E3B88" w:rsidRPr="007B3341"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AE3B88" w:rsidRDefault="00AE3B88" w:rsidP="00AE3B88">
            <w:pPr>
              <w:ind w:left="216"/>
              <w:jc w:val="both"/>
            </w:pPr>
            <w:r>
              <w:t xml:space="preserve">Sample intensity </w:t>
            </w:r>
          </w:p>
        </w:tc>
        <w:tc>
          <w:tcPr>
            <w:tcW w:w="1176" w:type="pct"/>
          </w:tcPr>
          <w:p w14:paraId="605BA193" w14:textId="311C6B3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AE3B88" w:rsidRDefault="00AE3B88" w:rsidP="00AE3B88">
            <w:pPr>
              <w:ind w:left="216"/>
              <w:jc w:val="both"/>
            </w:pPr>
            <w:r>
              <w:t xml:space="preserve">Track labeled masks </w:t>
            </w:r>
          </w:p>
        </w:tc>
        <w:tc>
          <w:tcPr>
            <w:tcW w:w="1176" w:type="pct"/>
          </w:tcPr>
          <w:p w14:paraId="2EE50410" w14:textId="3FA7B54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AE3B88" w:rsidRDefault="00AE3B88" w:rsidP="00AE3B88">
            <w:pPr>
              <w:ind w:left="216"/>
              <w:jc w:val="both"/>
            </w:pPr>
            <w:r>
              <w:t>Clear masks</w:t>
            </w:r>
          </w:p>
        </w:tc>
        <w:tc>
          <w:tcPr>
            <w:tcW w:w="1176" w:type="pct"/>
          </w:tcPr>
          <w:p w14:paraId="2523A363" w14:textId="462AB80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AE3B88" w:rsidRDefault="00AE3B88" w:rsidP="00AE3B88">
            <w:pPr>
              <w:ind w:left="216"/>
              <w:jc w:val="both"/>
            </w:pPr>
            <w:r>
              <w:t>Background intensity distribution</w:t>
            </w:r>
          </w:p>
        </w:tc>
        <w:tc>
          <w:tcPr>
            <w:tcW w:w="1176" w:type="pct"/>
          </w:tcPr>
          <w:p w14:paraId="181CFD95" w14:textId="569207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AE3B88" w:rsidRDefault="00AE3B88" w:rsidP="00AE3B88">
            <w:pPr>
              <w:ind w:left="216"/>
              <w:jc w:val="both"/>
            </w:pPr>
            <w:r>
              <w:t>Export analysis results</w:t>
            </w:r>
          </w:p>
        </w:tc>
        <w:tc>
          <w:tcPr>
            <w:tcW w:w="1176" w:type="pct"/>
          </w:tcPr>
          <w:p w14:paraId="464AB635" w14:textId="27946E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AE3B88" w:rsidRDefault="00AE3B88" w:rsidP="00AE3B88">
            <w:pPr>
              <w:ind w:left="216"/>
              <w:jc w:val="both"/>
            </w:pPr>
            <w:r>
              <w:t>HTML infographics support</w:t>
            </w:r>
          </w:p>
        </w:tc>
        <w:tc>
          <w:tcPr>
            <w:tcW w:w="1176" w:type="pct"/>
          </w:tcPr>
          <w:p w14:paraId="063924EF" w14:textId="0AFFFD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AE3B88" w:rsidRDefault="00AE3B88" w:rsidP="00AE3B8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AE3B88" w:rsidRDefault="00AE3B88" w:rsidP="00AE3B88">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AE3B88" w:rsidRDefault="00AE3B88" w:rsidP="00AE3B88">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AE3B88" w:rsidRDefault="00AE3B88" w:rsidP="00AE3B88">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AE3B88" w:rsidRDefault="00AE3B88" w:rsidP="00AE3B88">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AE3B88" w:rsidRDefault="00AE3B88" w:rsidP="00AE3B88">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1E807B48" w:rsidR="0030605E" w:rsidRDefault="0030605E" w:rsidP="0030605E">
            <w:pPr>
              <w:ind w:left="216"/>
              <w:jc w:val="both"/>
            </w:pPr>
            <w:r>
              <w:t xml:space="preserve">Analyze ROIs </w:t>
            </w:r>
            <w:r>
              <w:rPr>
                <w:noProof/>
                <w:lang w:eastAsia="en-US"/>
              </w:rPr>
              <w:drawing>
                <wp:inline distT="0" distB="0" distL="0" distR="0" wp14:anchorId="42063852" wp14:editId="03AB805A">
                  <wp:extent cx="94615" cy="94615"/>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3AED6F9" w14:textId="39071CFA"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439F60FF" w:rsidR="009B36EA" w:rsidRDefault="009B36EA" w:rsidP="009B36EA">
            <w:pPr>
              <w:ind w:left="216"/>
              <w:jc w:val="both"/>
            </w:pPr>
            <w:r>
              <w:t xml:space="preserve">Train video </w:t>
            </w:r>
            <w:r>
              <w:rPr>
                <w:noProof/>
                <w:lang w:eastAsia="en-US"/>
              </w:rPr>
              <w:drawing>
                <wp:inline distT="0" distB="0" distL="0" distR="0" wp14:anchorId="5458F08D" wp14:editId="731129DC">
                  <wp:extent cx="94615" cy="94615"/>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11AA665" w14:textId="41026B1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0AD2758" w:rsidR="009B36EA" w:rsidRDefault="009B36EA" w:rsidP="009B36EA">
            <w:pPr>
              <w:ind w:left="216"/>
              <w:jc w:val="both"/>
            </w:pPr>
            <w:r>
              <w:t xml:space="preserve">Analyze video </w:t>
            </w:r>
            <w:r>
              <w:rPr>
                <w:noProof/>
                <w:lang w:eastAsia="en-US"/>
              </w:rPr>
              <w:drawing>
                <wp:inline distT="0" distB="0" distL="0" distR="0" wp14:anchorId="0DCAF892" wp14:editId="3EAEA2DA">
                  <wp:extent cx="94615" cy="94615"/>
                  <wp:effectExtent l="0" t="0" r="635"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EBE34C0" w14:textId="7B95C20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9B36EA" w:rsidRPr="00F62C0E" w:rsidRDefault="009B36EA" w:rsidP="009B36EA">
            <w:pPr>
              <w:jc w:val="both"/>
              <w:rPr>
                <w:b/>
              </w:rPr>
            </w:pPr>
            <w:r w:rsidRPr="00F62C0E">
              <w:rPr>
                <w:b/>
              </w:rPr>
              <w:t>Project</w:t>
            </w:r>
          </w:p>
        </w:tc>
        <w:tc>
          <w:tcPr>
            <w:tcW w:w="1176" w:type="pct"/>
          </w:tcPr>
          <w:p w14:paraId="486D7925" w14:textId="119521A2"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9B36EA" w:rsidRDefault="009B36EA" w:rsidP="009B36EA">
            <w:pPr>
              <w:ind w:left="216"/>
              <w:jc w:val="both"/>
            </w:pPr>
            <w:r>
              <w:t>Loading project</w:t>
            </w:r>
          </w:p>
        </w:tc>
        <w:tc>
          <w:tcPr>
            <w:tcW w:w="1176" w:type="pct"/>
          </w:tcPr>
          <w:p w14:paraId="3A21D948" w14:textId="2138045E"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9B36EA" w:rsidRDefault="009B36EA" w:rsidP="009B36EA">
            <w:pPr>
              <w:ind w:left="216"/>
              <w:jc w:val="both"/>
            </w:pPr>
            <w:r>
              <w:t>Saving project</w:t>
            </w:r>
          </w:p>
        </w:tc>
        <w:tc>
          <w:tcPr>
            <w:tcW w:w="1176" w:type="pct"/>
          </w:tcPr>
          <w:p w14:paraId="2AACD96F" w14:textId="7D0C4CAE"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9B36EA" w:rsidRDefault="009B36EA" w:rsidP="009B36EA">
            <w:pPr>
              <w:ind w:left="216"/>
              <w:jc w:val="both"/>
            </w:pPr>
            <w:r>
              <w:t>Automatic project saving when capture</w:t>
            </w:r>
          </w:p>
        </w:tc>
        <w:tc>
          <w:tcPr>
            <w:tcW w:w="1176" w:type="pct"/>
          </w:tcPr>
          <w:p w14:paraId="5D5FBB0D" w14:textId="5BE6BACD"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9B36EA" w:rsidRPr="00472A08" w:rsidRDefault="009B36EA" w:rsidP="009B36EA">
            <w:pPr>
              <w:jc w:val="both"/>
              <w:rPr>
                <w:b/>
              </w:rPr>
            </w:pPr>
            <w:r w:rsidRPr="00472A08">
              <w:rPr>
                <w:b/>
              </w:rPr>
              <w:t>Miscellaneous</w:t>
            </w:r>
          </w:p>
        </w:tc>
        <w:tc>
          <w:tcPr>
            <w:tcW w:w="1176" w:type="pct"/>
          </w:tcPr>
          <w:p w14:paraId="69EE899F" w14:textId="6875FD2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B36EA"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9B36EA" w:rsidRDefault="009B36EA" w:rsidP="009B36EA">
            <w:pPr>
              <w:ind w:left="216"/>
              <w:jc w:val="both"/>
            </w:pPr>
            <w:r>
              <w:t>10-bit output (requires GPU support)</w:t>
            </w:r>
          </w:p>
        </w:tc>
        <w:tc>
          <w:tcPr>
            <w:tcW w:w="1176" w:type="pct"/>
          </w:tcPr>
          <w:p w14:paraId="10AC59A0" w14:textId="10721784"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9B36EA" w:rsidRDefault="009B36EA" w:rsidP="009B36EA">
            <w:pPr>
              <w:ind w:left="216"/>
              <w:jc w:val="both"/>
            </w:pPr>
            <w:r>
              <w:t>HDR10 support (requires GPU support)</w:t>
            </w:r>
          </w:p>
        </w:tc>
        <w:tc>
          <w:tcPr>
            <w:tcW w:w="1176" w:type="pct"/>
          </w:tcPr>
          <w:p w14:paraId="713CBE21" w14:textId="2F71A1C8"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B36EA"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9B36EA" w:rsidRDefault="009B36EA" w:rsidP="009B36EA">
            <w:pPr>
              <w:ind w:left="216"/>
              <w:jc w:val="both"/>
            </w:pPr>
            <w:r>
              <w:t>Texture size limiter</w:t>
            </w:r>
          </w:p>
        </w:tc>
        <w:tc>
          <w:tcPr>
            <w:tcW w:w="1176" w:type="pct"/>
          </w:tcPr>
          <w:p w14:paraId="13E57D7A" w14:textId="53C8403F"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9B36EA" w:rsidRDefault="009B36EA" w:rsidP="009B36EA">
            <w:pPr>
              <w:ind w:left="216"/>
              <w:jc w:val="both"/>
            </w:pPr>
            <w:r>
              <w:t>Antialiasing (requires GPU support)</w:t>
            </w:r>
          </w:p>
        </w:tc>
        <w:tc>
          <w:tcPr>
            <w:tcW w:w="1176" w:type="pct"/>
          </w:tcPr>
          <w:p w14:paraId="2421A262" w14:textId="4ADB428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9B36EA" w:rsidRDefault="009B36EA" w:rsidP="009B36EA">
            <w:pPr>
              <w:ind w:left="216"/>
              <w:jc w:val="both"/>
            </w:pPr>
            <w:r>
              <w:t>Selection of OpenCL GPU (requires multiple GPUs)</w:t>
            </w:r>
          </w:p>
        </w:tc>
        <w:tc>
          <w:tcPr>
            <w:tcW w:w="1176" w:type="pct"/>
          </w:tcPr>
          <w:p w14:paraId="07E47005" w14:textId="5C68BF2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9B36EA" w:rsidRDefault="009B36EA" w:rsidP="009B36EA">
            <w:pPr>
              <w:ind w:left="216"/>
              <w:jc w:val="both"/>
            </w:pPr>
            <w:r>
              <w:t>Selection of OpenGL core profile version</w:t>
            </w:r>
          </w:p>
        </w:tc>
        <w:tc>
          <w:tcPr>
            <w:tcW w:w="1176" w:type="pct"/>
          </w:tcPr>
          <w:p w14:paraId="4FEBE8C9" w14:textId="650E33C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9B36EA" w:rsidRDefault="009B36EA" w:rsidP="009B36EA">
            <w:pPr>
              <w:ind w:left="216"/>
              <w:jc w:val="both"/>
            </w:pPr>
            <w:r>
              <w:t>Feedback of OpenGL core profile version</w:t>
            </w:r>
          </w:p>
        </w:tc>
        <w:tc>
          <w:tcPr>
            <w:tcW w:w="1176" w:type="pct"/>
          </w:tcPr>
          <w:p w14:paraId="7BD52F3F" w14:textId="5C039D9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9B36EA" w:rsidRDefault="009B36EA" w:rsidP="009B36EA">
            <w:pPr>
              <w:ind w:left="216"/>
              <w:jc w:val="both"/>
            </w:pPr>
            <w:r>
              <w:t>Stereo rendering</w:t>
            </w:r>
          </w:p>
        </w:tc>
        <w:tc>
          <w:tcPr>
            <w:tcW w:w="1176" w:type="pct"/>
          </w:tcPr>
          <w:p w14:paraId="7833648B" w14:textId="3526DB6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9B36EA" w:rsidRDefault="009B36EA" w:rsidP="009B36EA">
            <w:pPr>
              <w:ind w:left="216"/>
              <w:jc w:val="both"/>
            </w:pPr>
            <w:r>
              <w:t>SteamVR</w:t>
            </w:r>
          </w:p>
        </w:tc>
        <w:tc>
          <w:tcPr>
            <w:tcW w:w="1176" w:type="pct"/>
          </w:tcPr>
          <w:p w14:paraId="35462F22" w14:textId="00C053F2"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9B36EA" w:rsidRDefault="009B36EA" w:rsidP="009B36EA">
            <w:pPr>
              <w:ind w:left="216"/>
              <w:jc w:val="both"/>
            </w:pPr>
            <w:r>
              <w:t>Xbox controller support</w:t>
            </w:r>
          </w:p>
        </w:tc>
        <w:tc>
          <w:tcPr>
            <w:tcW w:w="1176" w:type="pct"/>
          </w:tcPr>
          <w:p w14:paraId="6F7B659E" w14:textId="1BB3819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3A6CD7F6"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2.2</w:t>
      </w:r>
      <w:r w:rsidR="00CD1468">
        <w:t>9</w:t>
      </w:r>
      <w:r w:rsidR="0030605E">
        <w:t xml:space="preserve"> &amp; 2.29.1</w:t>
      </w:r>
      <w:r w:rsidR="00A138B5">
        <w:t xml:space="preserve"> &amp; 2.29.2</w:t>
      </w:r>
    </w:p>
    <w:p w14:paraId="3CE0EA7B" w14:textId="2CBA97C8" w:rsidR="00A26EF4" w:rsidRDefault="00A26EF4" w:rsidP="00E620C5">
      <w:pPr>
        <w:jc w:val="both"/>
      </w:pPr>
      <w:bookmarkStart w:id="570" w:name="_Toc406575235"/>
      <w:bookmarkStart w:id="571" w:name="_Toc406755697"/>
      <w:bookmarkStart w:id="572" w:name="_Toc406770779"/>
      <w:r>
        <w:br w:type="page"/>
      </w:r>
    </w:p>
    <w:p w14:paraId="50215CFE" w14:textId="65F681DD" w:rsidR="00993DC1" w:rsidRDefault="008948BC" w:rsidP="0092002C">
      <w:pPr>
        <w:pStyle w:val="Heading2"/>
      </w:pPr>
      <w:bookmarkStart w:id="573" w:name="_Ref76480382"/>
      <w:bookmarkStart w:id="574" w:name="_Toc141109503"/>
      <w:r>
        <w:lastRenderedPageBreak/>
        <w:t xml:space="preserve">B. </w:t>
      </w:r>
      <w:r w:rsidR="00993DC1">
        <w:t>File Formats</w:t>
      </w:r>
      <w:bookmarkEnd w:id="570"/>
      <w:bookmarkEnd w:id="571"/>
      <w:bookmarkEnd w:id="572"/>
      <w:bookmarkEnd w:id="573"/>
      <w:bookmarkEnd w:id="574"/>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D6ED03A" w:rsidR="00496C60" w:rsidRDefault="00BA48AF" w:rsidP="005C74AA">
      <w:pPr>
        <w:spacing w:after="0"/>
        <w:jc w:val="both"/>
      </w:pPr>
      <w:r>
        <w:t>Tiles</w:t>
      </w:r>
      <w:r w:rsidR="005C74AA">
        <w:t>;</w:t>
      </w:r>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downsampled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5" w:name="_Ref433193019"/>
      <w:bookmarkStart w:id="576" w:name="_Toc141109504"/>
      <w:r>
        <w:lastRenderedPageBreak/>
        <w:t>C. Keyboard Shortcuts</w:t>
      </w:r>
      <w:bookmarkEnd w:id="575"/>
      <w:bookmarkEnd w:id="57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7" w:name="_Toc141109505"/>
      <w:r>
        <w:lastRenderedPageBreak/>
        <w:t>D.</w:t>
      </w:r>
      <w:r w:rsidR="00463FFF">
        <w:t xml:space="preserve"> Command Line Options</w:t>
      </w:r>
      <w:bookmarkEnd w:id="577"/>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78" w:name="_Toc141109506"/>
      <w:r>
        <w:lastRenderedPageBreak/>
        <w:t>E</w:t>
      </w:r>
      <w:r w:rsidR="00506D8F">
        <w:t>. Frequently Asked Questions</w:t>
      </w:r>
      <w:bookmarkEnd w:id="578"/>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24"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79" w:name="_Toc406575236"/>
      <w:bookmarkStart w:id="580" w:name="_Toc406755698"/>
      <w:bookmarkStart w:id="581" w:name="_Toc406770780"/>
      <w:bookmarkStart w:id="582" w:name="_Toc141109507"/>
      <w:r>
        <w:lastRenderedPageBreak/>
        <w:t>Index</w:t>
      </w:r>
      <w:bookmarkEnd w:id="579"/>
      <w:bookmarkEnd w:id="580"/>
      <w:bookmarkEnd w:id="581"/>
      <w:bookmarkEnd w:id="582"/>
    </w:p>
    <w:p w14:paraId="13838C23" w14:textId="77777777" w:rsidR="000C67C0" w:rsidRDefault="005066DE" w:rsidP="00E620C5">
      <w:pPr>
        <w:jc w:val="both"/>
        <w:rPr>
          <w:noProof/>
        </w:rPr>
        <w:sectPr w:rsidR="000C67C0" w:rsidSect="00A10F4E">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8A3DD1A" w14:textId="77777777" w:rsidR="000C67C0" w:rsidRDefault="000C67C0">
      <w:pPr>
        <w:pStyle w:val="IndexHeading"/>
        <w:keepNext/>
        <w:tabs>
          <w:tab w:val="right" w:leader="dot" w:pos="4310"/>
        </w:tabs>
        <w:rPr>
          <w:rFonts w:asciiTheme="minorHAnsi" w:hAnsiTheme="minorHAnsi"/>
          <w:b w:val="0"/>
          <w:bCs w:val="0"/>
          <w:noProof/>
        </w:rPr>
      </w:pPr>
      <w:r>
        <w:rPr>
          <w:noProof/>
        </w:rPr>
        <w:t>A</w:t>
      </w:r>
    </w:p>
    <w:p w14:paraId="016605BE" w14:textId="77777777" w:rsidR="000C67C0" w:rsidRDefault="000C67C0">
      <w:pPr>
        <w:pStyle w:val="Index1"/>
        <w:tabs>
          <w:tab w:val="right" w:leader="dot" w:pos="4310"/>
        </w:tabs>
        <w:rPr>
          <w:noProof/>
        </w:rPr>
      </w:pPr>
      <w:r>
        <w:rPr>
          <w:noProof/>
        </w:rPr>
        <w:t>Alpha</w:t>
      </w:r>
      <w:r>
        <w:rPr>
          <w:noProof/>
        </w:rPr>
        <w:tab/>
        <w:t>42, 44</w:t>
      </w:r>
    </w:p>
    <w:p w14:paraId="41F6EE97" w14:textId="77777777" w:rsidR="000C67C0" w:rsidRDefault="000C67C0">
      <w:pPr>
        <w:pStyle w:val="IndexHeading"/>
        <w:keepNext/>
        <w:tabs>
          <w:tab w:val="right" w:leader="dot" w:pos="4310"/>
        </w:tabs>
        <w:rPr>
          <w:rFonts w:asciiTheme="minorHAnsi" w:hAnsiTheme="minorHAnsi"/>
          <w:b w:val="0"/>
          <w:bCs w:val="0"/>
          <w:noProof/>
        </w:rPr>
      </w:pPr>
      <w:r>
        <w:rPr>
          <w:noProof/>
        </w:rPr>
        <w:t>B</w:t>
      </w:r>
    </w:p>
    <w:p w14:paraId="392BE2E9" w14:textId="77777777" w:rsidR="000C67C0" w:rsidRDefault="000C67C0">
      <w:pPr>
        <w:pStyle w:val="Index1"/>
        <w:tabs>
          <w:tab w:val="right" w:leader="dot" w:pos="4310"/>
        </w:tabs>
        <w:rPr>
          <w:noProof/>
        </w:rPr>
      </w:pPr>
      <w:r>
        <w:rPr>
          <w:noProof/>
        </w:rPr>
        <w:t>Bake</w:t>
      </w:r>
      <w:r>
        <w:rPr>
          <w:noProof/>
        </w:rPr>
        <w:tab/>
        <w:t>31, 82</w:t>
      </w:r>
    </w:p>
    <w:p w14:paraId="63ACD198" w14:textId="77777777" w:rsidR="000C67C0" w:rsidRDefault="000C67C0">
      <w:pPr>
        <w:pStyle w:val="IndexHeading"/>
        <w:keepNext/>
        <w:tabs>
          <w:tab w:val="right" w:leader="dot" w:pos="4310"/>
        </w:tabs>
        <w:rPr>
          <w:rFonts w:asciiTheme="minorHAnsi" w:hAnsiTheme="minorHAnsi"/>
          <w:b w:val="0"/>
          <w:bCs w:val="0"/>
          <w:noProof/>
        </w:rPr>
      </w:pPr>
      <w:r>
        <w:rPr>
          <w:noProof/>
        </w:rPr>
        <w:t>C</w:t>
      </w:r>
    </w:p>
    <w:p w14:paraId="77F1A2F6" w14:textId="77777777" w:rsidR="000C67C0" w:rsidRDefault="000C67C0">
      <w:pPr>
        <w:pStyle w:val="Index1"/>
        <w:tabs>
          <w:tab w:val="right" w:leader="dot" w:pos="4310"/>
        </w:tabs>
        <w:rPr>
          <w:noProof/>
        </w:rPr>
      </w:pPr>
      <w:r>
        <w:rPr>
          <w:noProof/>
        </w:rPr>
        <w:t>Channels</w:t>
      </w:r>
      <w:r>
        <w:rPr>
          <w:noProof/>
        </w:rPr>
        <w:tab/>
        <w:t>25, 40, 53, 82, 98, 122</w:t>
      </w:r>
    </w:p>
    <w:p w14:paraId="0C05A30B" w14:textId="77777777" w:rsidR="000C67C0" w:rsidRDefault="000C67C0">
      <w:pPr>
        <w:pStyle w:val="Index1"/>
        <w:tabs>
          <w:tab w:val="right" w:leader="dot" w:pos="4310"/>
        </w:tabs>
        <w:rPr>
          <w:noProof/>
        </w:rPr>
      </w:pPr>
      <w:r>
        <w:rPr>
          <w:noProof/>
        </w:rPr>
        <w:t>Clipping plane</w:t>
      </w:r>
      <w:r>
        <w:rPr>
          <w:noProof/>
        </w:rPr>
        <w:tab/>
        <w:t>55, 56</w:t>
      </w:r>
    </w:p>
    <w:p w14:paraId="4F4C9138" w14:textId="77777777" w:rsidR="000C67C0" w:rsidRDefault="000C67C0">
      <w:pPr>
        <w:pStyle w:val="Index1"/>
        <w:tabs>
          <w:tab w:val="right" w:leader="dot" w:pos="4310"/>
        </w:tabs>
        <w:rPr>
          <w:noProof/>
        </w:rPr>
      </w:pPr>
      <w:r>
        <w:rPr>
          <w:noProof/>
        </w:rPr>
        <w:t>Colocalization</w:t>
      </w:r>
      <w:r>
        <w:rPr>
          <w:noProof/>
        </w:rPr>
        <w:tab/>
        <w:t>35</w:t>
      </w:r>
    </w:p>
    <w:p w14:paraId="476C0256" w14:textId="77777777" w:rsidR="000C67C0" w:rsidRDefault="000C67C0">
      <w:pPr>
        <w:pStyle w:val="Index1"/>
        <w:tabs>
          <w:tab w:val="right" w:leader="dot" w:pos="4310"/>
        </w:tabs>
        <w:rPr>
          <w:noProof/>
        </w:rPr>
      </w:pPr>
      <w:r>
        <w:rPr>
          <w:noProof/>
        </w:rPr>
        <w:t>Colocalized</w:t>
      </w:r>
      <w:r>
        <w:rPr>
          <w:noProof/>
        </w:rPr>
        <w:tab/>
        <w:t>40, 65, 96</w:t>
      </w:r>
    </w:p>
    <w:p w14:paraId="15A273CA" w14:textId="77777777" w:rsidR="000C67C0" w:rsidRDefault="000C67C0">
      <w:pPr>
        <w:pStyle w:val="Index1"/>
        <w:tabs>
          <w:tab w:val="right" w:leader="dot" w:pos="4310"/>
        </w:tabs>
        <w:rPr>
          <w:noProof/>
        </w:rPr>
      </w:pPr>
      <w:r>
        <w:rPr>
          <w:noProof/>
        </w:rPr>
        <w:t>Component analysis</w:t>
      </w:r>
      <w:r>
        <w:rPr>
          <w:noProof/>
        </w:rPr>
        <w:tab/>
        <w:t>109</w:t>
      </w:r>
    </w:p>
    <w:p w14:paraId="1440B7FE" w14:textId="77777777" w:rsidR="000C67C0" w:rsidRDefault="000C67C0">
      <w:pPr>
        <w:pStyle w:val="Index1"/>
        <w:tabs>
          <w:tab w:val="right" w:leader="dot" w:pos="4310"/>
        </w:tabs>
        <w:rPr>
          <w:noProof/>
        </w:rPr>
      </w:pPr>
      <w:r>
        <w:rPr>
          <w:noProof/>
        </w:rPr>
        <w:t>Composite mode</w:t>
      </w:r>
      <w:r>
        <w:rPr>
          <w:noProof/>
        </w:rPr>
        <w:tab/>
        <w:t>40</w:t>
      </w:r>
    </w:p>
    <w:p w14:paraId="11DF5A2D" w14:textId="77777777" w:rsidR="000C67C0" w:rsidRDefault="000C67C0">
      <w:pPr>
        <w:pStyle w:val="Index1"/>
        <w:tabs>
          <w:tab w:val="right" w:leader="dot" w:pos="4310"/>
        </w:tabs>
        <w:rPr>
          <w:noProof/>
        </w:rPr>
      </w:pPr>
      <w:r>
        <w:rPr>
          <w:noProof/>
        </w:rPr>
        <w:t>Cropping</w:t>
      </w:r>
      <w:r>
        <w:rPr>
          <w:noProof/>
        </w:rPr>
        <w:tab/>
        <w:t>63, 66</w:t>
      </w:r>
    </w:p>
    <w:p w14:paraId="40932E17" w14:textId="77777777" w:rsidR="000C67C0" w:rsidRDefault="000C67C0">
      <w:pPr>
        <w:pStyle w:val="IndexHeading"/>
        <w:keepNext/>
        <w:tabs>
          <w:tab w:val="right" w:leader="dot" w:pos="4310"/>
        </w:tabs>
        <w:rPr>
          <w:rFonts w:asciiTheme="minorHAnsi" w:hAnsiTheme="minorHAnsi"/>
          <w:b w:val="0"/>
          <w:bCs w:val="0"/>
          <w:noProof/>
        </w:rPr>
      </w:pPr>
      <w:r>
        <w:rPr>
          <w:noProof/>
        </w:rPr>
        <w:t>D</w:t>
      </w:r>
    </w:p>
    <w:p w14:paraId="695BF59B" w14:textId="77777777" w:rsidR="000C67C0" w:rsidRDefault="000C67C0">
      <w:pPr>
        <w:pStyle w:val="Index1"/>
        <w:tabs>
          <w:tab w:val="right" w:leader="dot" w:pos="4310"/>
        </w:tabs>
        <w:rPr>
          <w:noProof/>
        </w:rPr>
      </w:pPr>
      <w:r>
        <w:rPr>
          <w:noProof/>
        </w:rPr>
        <w:t>Depth attenuation</w:t>
      </w:r>
      <w:r>
        <w:rPr>
          <w:noProof/>
        </w:rPr>
        <w:tab/>
        <w:t>41</w:t>
      </w:r>
    </w:p>
    <w:p w14:paraId="07EA1F91" w14:textId="77777777" w:rsidR="000C67C0" w:rsidRDefault="000C67C0">
      <w:pPr>
        <w:pStyle w:val="Index1"/>
        <w:tabs>
          <w:tab w:val="right" w:leader="dot" w:pos="4310"/>
        </w:tabs>
        <w:rPr>
          <w:noProof/>
        </w:rPr>
      </w:pPr>
      <w:r>
        <w:rPr>
          <w:noProof/>
        </w:rPr>
        <w:t>Depth mode</w:t>
      </w:r>
      <w:r>
        <w:rPr>
          <w:noProof/>
        </w:rPr>
        <w:tab/>
        <w:t>40, 47</w:t>
      </w:r>
    </w:p>
    <w:p w14:paraId="3BC9B280" w14:textId="77777777" w:rsidR="000C67C0" w:rsidRDefault="000C67C0">
      <w:pPr>
        <w:pStyle w:val="IndexHeading"/>
        <w:keepNext/>
        <w:tabs>
          <w:tab w:val="right" w:leader="dot" w:pos="4310"/>
        </w:tabs>
        <w:rPr>
          <w:rFonts w:asciiTheme="minorHAnsi" w:hAnsiTheme="minorHAnsi"/>
          <w:b w:val="0"/>
          <w:bCs w:val="0"/>
          <w:noProof/>
        </w:rPr>
      </w:pPr>
      <w:r>
        <w:rPr>
          <w:noProof/>
        </w:rPr>
        <w:t>E</w:t>
      </w:r>
    </w:p>
    <w:p w14:paraId="43D1B483" w14:textId="77777777" w:rsidR="000C67C0" w:rsidRDefault="000C67C0">
      <w:pPr>
        <w:pStyle w:val="Index1"/>
        <w:tabs>
          <w:tab w:val="right" w:leader="dot" w:pos="4310"/>
        </w:tabs>
        <w:rPr>
          <w:noProof/>
        </w:rPr>
      </w:pPr>
      <w:r>
        <w:rPr>
          <w:noProof/>
        </w:rPr>
        <w:t>Edge detect</w:t>
      </w:r>
      <w:r>
        <w:rPr>
          <w:noProof/>
        </w:rPr>
        <w:tab/>
        <w:t>96</w:t>
      </w:r>
    </w:p>
    <w:p w14:paraId="5F06E186" w14:textId="77777777" w:rsidR="000C67C0" w:rsidRDefault="000C67C0">
      <w:pPr>
        <w:pStyle w:val="Index1"/>
        <w:tabs>
          <w:tab w:val="right" w:leader="dot" w:pos="4310"/>
        </w:tabs>
        <w:rPr>
          <w:noProof/>
        </w:rPr>
      </w:pPr>
      <w:r>
        <w:rPr>
          <w:noProof/>
        </w:rPr>
        <w:t>Equalization</w:t>
      </w:r>
      <w:r>
        <w:rPr>
          <w:noProof/>
        </w:rPr>
        <w:tab/>
        <w:t>53</w:t>
      </w:r>
    </w:p>
    <w:p w14:paraId="2606CD03" w14:textId="77777777" w:rsidR="000C67C0" w:rsidRDefault="000C67C0">
      <w:pPr>
        <w:pStyle w:val="IndexHeading"/>
        <w:keepNext/>
        <w:tabs>
          <w:tab w:val="right" w:leader="dot" w:pos="4310"/>
        </w:tabs>
        <w:rPr>
          <w:rFonts w:asciiTheme="minorHAnsi" w:hAnsiTheme="minorHAnsi"/>
          <w:b w:val="0"/>
          <w:bCs w:val="0"/>
          <w:noProof/>
        </w:rPr>
      </w:pPr>
      <w:r>
        <w:rPr>
          <w:noProof/>
        </w:rPr>
        <w:t>F</w:t>
      </w:r>
    </w:p>
    <w:p w14:paraId="6DF3C52D" w14:textId="77777777" w:rsidR="000C67C0" w:rsidRDefault="000C67C0">
      <w:pPr>
        <w:pStyle w:val="Index1"/>
        <w:tabs>
          <w:tab w:val="right" w:leader="dot" w:pos="4310"/>
        </w:tabs>
        <w:rPr>
          <w:noProof/>
        </w:rPr>
      </w:pPr>
      <w:r>
        <w:rPr>
          <w:noProof/>
        </w:rPr>
        <w:t>FPS</w:t>
      </w:r>
      <w:r>
        <w:rPr>
          <w:noProof/>
        </w:rPr>
        <w:tab/>
        <w:t>59, 63</w:t>
      </w:r>
    </w:p>
    <w:p w14:paraId="3BE04E6D" w14:textId="77777777" w:rsidR="000C67C0" w:rsidRDefault="000C67C0">
      <w:pPr>
        <w:pStyle w:val="Index1"/>
        <w:tabs>
          <w:tab w:val="right" w:leader="dot" w:pos="4310"/>
        </w:tabs>
        <w:rPr>
          <w:noProof/>
        </w:rPr>
      </w:pPr>
      <w:r>
        <w:rPr>
          <w:noProof/>
        </w:rPr>
        <w:t>Full screen</w:t>
      </w:r>
      <w:r>
        <w:rPr>
          <w:noProof/>
        </w:rPr>
        <w:tab/>
        <w:t>43</w:t>
      </w:r>
    </w:p>
    <w:p w14:paraId="272D87D6" w14:textId="77777777" w:rsidR="000C67C0" w:rsidRDefault="000C67C0">
      <w:pPr>
        <w:pStyle w:val="IndexHeading"/>
        <w:keepNext/>
        <w:tabs>
          <w:tab w:val="right" w:leader="dot" w:pos="4310"/>
        </w:tabs>
        <w:rPr>
          <w:rFonts w:asciiTheme="minorHAnsi" w:hAnsiTheme="minorHAnsi"/>
          <w:b w:val="0"/>
          <w:bCs w:val="0"/>
          <w:noProof/>
        </w:rPr>
      </w:pPr>
      <w:r>
        <w:rPr>
          <w:noProof/>
        </w:rPr>
        <w:t>G</w:t>
      </w:r>
    </w:p>
    <w:p w14:paraId="18C0E739" w14:textId="77777777" w:rsidR="000C67C0" w:rsidRDefault="000C67C0">
      <w:pPr>
        <w:pStyle w:val="Index1"/>
        <w:tabs>
          <w:tab w:val="right" w:leader="dot" w:pos="4310"/>
        </w:tabs>
        <w:rPr>
          <w:noProof/>
        </w:rPr>
      </w:pPr>
      <w:r>
        <w:rPr>
          <w:noProof/>
        </w:rPr>
        <w:t>Gamma</w:t>
      </w:r>
      <w:r>
        <w:rPr>
          <w:noProof/>
        </w:rPr>
        <w:tab/>
        <w:t>44, 53</w:t>
      </w:r>
    </w:p>
    <w:p w14:paraId="3B733E50" w14:textId="77777777" w:rsidR="000C67C0" w:rsidRDefault="000C67C0">
      <w:pPr>
        <w:pStyle w:val="IndexHeading"/>
        <w:keepNext/>
        <w:tabs>
          <w:tab w:val="right" w:leader="dot" w:pos="4310"/>
        </w:tabs>
        <w:rPr>
          <w:rFonts w:asciiTheme="minorHAnsi" w:hAnsiTheme="minorHAnsi"/>
          <w:b w:val="0"/>
          <w:bCs w:val="0"/>
          <w:noProof/>
        </w:rPr>
      </w:pPr>
      <w:r>
        <w:rPr>
          <w:noProof/>
        </w:rPr>
        <w:t>I</w:t>
      </w:r>
    </w:p>
    <w:p w14:paraId="4F2A5D47" w14:textId="77777777" w:rsidR="000C67C0" w:rsidRDefault="000C67C0">
      <w:pPr>
        <w:pStyle w:val="Index1"/>
        <w:tabs>
          <w:tab w:val="right" w:leader="dot" w:pos="4310"/>
        </w:tabs>
        <w:rPr>
          <w:noProof/>
        </w:rPr>
      </w:pPr>
      <w:r>
        <w:rPr>
          <w:noProof/>
        </w:rPr>
        <w:t>Install</w:t>
      </w:r>
      <w:r>
        <w:rPr>
          <w:noProof/>
        </w:rPr>
        <w:tab/>
        <w:t>14</w:t>
      </w:r>
    </w:p>
    <w:p w14:paraId="27493AF2" w14:textId="77777777" w:rsidR="000C67C0" w:rsidRDefault="000C67C0">
      <w:pPr>
        <w:pStyle w:val="Index1"/>
        <w:tabs>
          <w:tab w:val="right" w:leader="dot" w:pos="4310"/>
        </w:tabs>
        <w:rPr>
          <w:noProof/>
        </w:rPr>
      </w:pPr>
      <w:r>
        <w:rPr>
          <w:noProof/>
        </w:rPr>
        <w:t>Interpolation</w:t>
      </w:r>
      <w:r>
        <w:rPr>
          <w:noProof/>
        </w:rPr>
        <w:tab/>
        <w:t>47, 64</w:t>
      </w:r>
    </w:p>
    <w:p w14:paraId="3F671AB3" w14:textId="77777777" w:rsidR="000C67C0" w:rsidRDefault="000C67C0">
      <w:pPr>
        <w:pStyle w:val="IndexHeading"/>
        <w:keepNext/>
        <w:tabs>
          <w:tab w:val="right" w:leader="dot" w:pos="4310"/>
        </w:tabs>
        <w:rPr>
          <w:rFonts w:asciiTheme="minorHAnsi" w:hAnsiTheme="minorHAnsi"/>
          <w:b w:val="0"/>
          <w:bCs w:val="0"/>
          <w:noProof/>
        </w:rPr>
      </w:pPr>
      <w:r>
        <w:rPr>
          <w:noProof/>
        </w:rPr>
        <w:t>L</w:t>
      </w:r>
    </w:p>
    <w:p w14:paraId="7178151F" w14:textId="77777777" w:rsidR="000C67C0" w:rsidRDefault="000C67C0">
      <w:pPr>
        <w:pStyle w:val="Index1"/>
        <w:tabs>
          <w:tab w:val="right" w:leader="dot" w:pos="4310"/>
        </w:tabs>
        <w:rPr>
          <w:noProof/>
        </w:rPr>
      </w:pPr>
      <w:r>
        <w:rPr>
          <w:noProof/>
        </w:rPr>
        <w:t>Layered mode</w:t>
      </w:r>
      <w:r>
        <w:rPr>
          <w:noProof/>
        </w:rPr>
        <w:tab/>
        <w:t>40, 47</w:t>
      </w:r>
    </w:p>
    <w:p w14:paraId="26CF4D22" w14:textId="77777777" w:rsidR="000C67C0" w:rsidRDefault="000C67C0">
      <w:pPr>
        <w:pStyle w:val="Index1"/>
        <w:tabs>
          <w:tab w:val="right" w:leader="dot" w:pos="4310"/>
        </w:tabs>
        <w:rPr>
          <w:noProof/>
        </w:rPr>
      </w:pPr>
      <w:r>
        <w:rPr>
          <w:noProof/>
        </w:rPr>
        <w:t>Leads</w:t>
      </w:r>
      <w:r>
        <w:rPr>
          <w:noProof/>
        </w:rPr>
        <w:tab/>
        <w:t>129</w:t>
      </w:r>
    </w:p>
    <w:p w14:paraId="79CEE964" w14:textId="77777777" w:rsidR="000C67C0" w:rsidRDefault="000C67C0">
      <w:pPr>
        <w:pStyle w:val="Index1"/>
        <w:tabs>
          <w:tab w:val="right" w:leader="dot" w:pos="4310"/>
        </w:tabs>
        <w:rPr>
          <w:noProof/>
        </w:rPr>
      </w:pPr>
      <w:r>
        <w:rPr>
          <w:noProof/>
        </w:rPr>
        <w:t>Legend</w:t>
      </w:r>
      <w:r>
        <w:rPr>
          <w:noProof/>
        </w:rPr>
        <w:tab/>
        <w:t>41, 48</w:t>
      </w:r>
    </w:p>
    <w:p w14:paraId="11DC8B94" w14:textId="77777777" w:rsidR="000C67C0" w:rsidRDefault="000C67C0">
      <w:pPr>
        <w:pStyle w:val="Index1"/>
        <w:tabs>
          <w:tab w:val="right" w:leader="dot" w:pos="4310"/>
        </w:tabs>
        <w:rPr>
          <w:noProof/>
        </w:rPr>
      </w:pPr>
      <w:r>
        <w:rPr>
          <w:noProof/>
        </w:rPr>
        <w:t>Lempel-Ziv-Welch Compression</w:t>
      </w:r>
      <w:r>
        <w:rPr>
          <w:noProof/>
        </w:rPr>
        <w:tab/>
        <w:t>42</w:t>
      </w:r>
    </w:p>
    <w:p w14:paraId="54E3761F" w14:textId="77777777" w:rsidR="000C67C0" w:rsidRDefault="000C67C0">
      <w:pPr>
        <w:pStyle w:val="IndexHeading"/>
        <w:keepNext/>
        <w:tabs>
          <w:tab w:val="right" w:leader="dot" w:pos="4310"/>
        </w:tabs>
        <w:rPr>
          <w:rFonts w:asciiTheme="minorHAnsi" w:hAnsiTheme="minorHAnsi"/>
          <w:b w:val="0"/>
          <w:bCs w:val="0"/>
          <w:noProof/>
        </w:rPr>
      </w:pPr>
      <w:r>
        <w:rPr>
          <w:noProof/>
        </w:rPr>
        <w:t>M</w:t>
      </w:r>
    </w:p>
    <w:p w14:paraId="3537566F" w14:textId="77777777" w:rsidR="000C67C0" w:rsidRDefault="000C67C0">
      <w:pPr>
        <w:pStyle w:val="Index1"/>
        <w:tabs>
          <w:tab w:val="right" w:leader="dot" w:pos="4310"/>
        </w:tabs>
        <w:rPr>
          <w:noProof/>
        </w:rPr>
      </w:pPr>
      <w:r>
        <w:rPr>
          <w:noProof/>
        </w:rPr>
        <w:t>Machine learning</w:t>
      </w:r>
      <w:r>
        <w:rPr>
          <w:noProof/>
        </w:rPr>
        <w:tab/>
        <w:t>48, 112, 139</w:t>
      </w:r>
    </w:p>
    <w:p w14:paraId="26FBABA1" w14:textId="77777777" w:rsidR="000C67C0" w:rsidRDefault="000C67C0">
      <w:pPr>
        <w:pStyle w:val="Index1"/>
        <w:tabs>
          <w:tab w:val="right" w:leader="dot" w:pos="4310"/>
        </w:tabs>
        <w:rPr>
          <w:noProof/>
        </w:rPr>
      </w:pPr>
      <w:r>
        <w:rPr>
          <w:noProof/>
        </w:rPr>
        <w:t>Measurement</w:t>
      </w:r>
      <w:r>
        <w:rPr>
          <w:noProof/>
        </w:rPr>
        <w:tab/>
        <w:t>35, 101</w:t>
      </w:r>
    </w:p>
    <w:p w14:paraId="1FF40805" w14:textId="77777777" w:rsidR="000C67C0" w:rsidRDefault="000C67C0">
      <w:pPr>
        <w:pStyle w:val="Index1"/>
        <w:tabs>
          <w:tab w:val="right" w:leader="dot" w:pos="4310"/>
        </w:tabs>
        <w:rPr>
          <w:noProof/>
        </w:rPr>
      </w:pPr>
      <w:r>
        <w:rPr>
          <w:noProof/>
        </w:rPr>
        <w:t>MIP</w:t>
      </w:r>
      <w:r>
        <w:rPr>
          <w:noProof/>
        </w:rPr>
        <w:tab/>
        <w:t>46</w:t>
      </w:r>
    </w:p>
    <w:p w14:paraId="6FE47B0F" w14:textId="77777777" w:rsidR="000C67C0" w:rsidRDefault="000C67C0">
      <w:pPr>
        <w:pStyle w:val="IndexHeading"/>
        <w:keepNext/>
        <w:tabs>
          <w:tab w:val="right" w:leader="dot" w:pos="4310"/>
        </w:tabs>
        <w:rPr>
          <w:rFonts w:asciiTheme="minorHAnsi" w:hAnsiTheme="minorHAnsi"/>
          <w:b w:val="0"/>
          <w:bCs w:val="0"/>
          <w:noProof/>
        </w:rPr>
      </w:pPr>
      <w:r>
        <w:rPr>
          <w:noProof/>
        </w:rPr>
        <w:t>N</w:t>
      </w:r>
    </w:p>
    <w:p w14:paraId="2B51E716" w14:textId="77777777" w:rsidR="000C67C0" w:rsidRDefault="000C67C0">
      <w:pPr>
        <w:pStyle w:val="Index1"/>
        <w:tabs>
          <w:tab w:val="right" w:leader="dot" w:pos="4310"/>
        </w:tabs>
        <w:rPr>
          <w:noProof/>
        </w:rPr>
      </w:pPr>
      <w:r>
        <w:rPr>
          <w:noProof/>
        </w:rPr>
        <w:t>Noise</w:t>
      </w:r>
      <w:r>
        <w:rPr>
          <w:noProof/>
        </w:rPr>
        <w:tab/>
        <w:t>31, 47, 79, 115, 121</w:t>
      </w:r>
    </w:p>
    <w:p w14:paraId="001AFB8E" w14:textId="77777777" w:rsidR="000C67C0" w:rsidRDefault="000C67C0">
      <w:pPr>
        <w:pStyle w:val="Index1"/>
        <w:tabs>
          <w:tab w:val="right" w:leader="dot" w:pos="4310"/>
        </w:tabs>
        <w:rPr>
          <w:noProof/>
        </w:rPr>
      </w:pPr>
      <w:r>
        <w:rPr>
          <w:noProof/>
        </w:rPr>
        <w:t>Noise reduction</w:t>
      </w:r>
      <w:r>
        <w:rPr>
          <w:noProof/>
        </w:rPr>
        <w:tab/>
        <w:t>35, 79, 121</w:t>
      </w:r>
    </w:p>
    <w:p w14:paraId="263131C8" w14:textId="77777777" w:rsidR="000C67C0" w:rsidRDefault="000C67C0">
      <w:pPr>
        <w:pStyle w:val="IndexHeading"/>
        <w:keepNext/>
        <w:tabs>
          <w:tab w:val="right" w:leader="dot" w:pos="4310"/>
        </w:tabs>
        <w:rPr>
          <w:rFonts w:asciiTheme="minorHAnsi" w:hAnsiTheme="minorHAnsi"/>
          <w:b w:val="0"/>
          <w:bCs w:val="0"/>
          <w:noProof/>
        </w:rPr>
      </w:pPr>
      <w:r>
        <w:rPr>
          <w:noProof/>
        </w:rPr>
        <w:t>O</w:t>
      </w:r>
    </w:p>
    <w:p w14:paraId="484F8C2A" w14:textId="77777777" w:rsidR="000C67C0" w:rsidRDefault="000C67C0">
      <w:pPr>
        <w:pStyle w:val="Index1"/>
        <w:tabs>
          <w:tab w:val="right" w:leader="dot" w:pos="4310"/>
        </w:tabs>
        <w:rPr>
          <w:noProof/>
        </w:rPr>
      </w:pPr>
      <w:r>
        <w:rPr>
          <w:noProof/>
        </w:rPr>
        <w:t>OpenCL</w:t>
      </w:r>
      <w:r>
        <w:rPr>
          <w:noProof/>
        </w:rPr>
        <w:tab/>
        <w:t>137</w:t>
      </w:r>
    </w:p>
    <w:p w14:paraId="2EC10C90" w14:textId="77777777" w:rsidR="000C67C0" w:rsidRDefault="000C67C0">
      <w:pPr>
        <w:pStyle w:val="Index1"/>
        <w:tabs>
          <w:tab w:val="right" w:leader="dot" w:pos="4310"/>
        </w:tabs>
        <w:rPr>
          <w:noProof/>
        </w:rPr>
      </w:pPr>
      <w:r>
        <w:rPr>
          <w:noProof/>
        </w:rPr>
        <w:t>OpenGL</w:t>
      </w:r>
      <w:r>
        <w:rPr>
          <w:noProof/>
        </w:rPr>
        <w:tab/>
        <w:t>138, 143, 152</w:t>
      </w:r>
    </w:p>
    <w:p w14:paraId="3F0BB9F8" w14:textId="77777777" w:rsidR="000C67C0" w:rsidRDefault="000C67C0">
      <w:pPr>
        <w:pStyle w:val="IndexHeading"/>
        <w:keepNext/>
        <w:tabs>
          <w:tab w:val="right" w:leader="dot" w:pos="4310"/>
        </w:tabs>
        <w:rPr>
          <w:rFonts w:asciiTheme="minorHAnsi" w:hAnsiTheme="minorHAnsi"/>
          <w:b w:val="0"/>
          <w:bCs w:val="0"/>
          <w:noProof/>
        </w:rPr>
      </w:pPr>
      <w:r>
        <w:rPr>
          <w:noProof/>
        </w:rPr>
        <w:t>P</w:t>
      </w:r>
    </w:p>
    <w:p w14:paraId="3FEA27C6" w14:textId="77777777" w:rsidR="000C67C0" w:rsidRDefault="000C67C0">
      <w:pPr>
        <w:pStyle w:val="Index1"/>
        <w:tabs>
          <w:tab w:val="right" w:leader="dot" w:pos="4310"/>
        </w:tabs>
        <w:rPr>
          <w:noProof/>
        </w:rPr>
      </w:pPr>
      <w:r>
        <w:rPr>
          <w:noProof/>
        </w:rPr>
        <w:t>Paint selection</w:t>
      </w:r>
      <w:r>
        <w:rPr>
          <w:noProof/>
        </w:rPr>
        <w:tab/>
        <w:t>94</w:t>
      </w:r>
    </w:p>
    <w:p w14:paraId="1504B81D" w14:textId="77777777" w:rsidR="000C67C0" w:rsidRDefault="000C67C0">
      <w:pPr>
        <w:pStyle w:val="Index1"/>
        <w:tabs>
          <w:tab w:val="right" w:leader="dot" w:pos="4310"/>
        </w:tabs>
        <w:rPr>
          <w:noProof/>
        </w:rPr>
      </w:pPr>
      <w:r>
        <w:rPr>
          <w:noProof/>
        </w:rPr>
        <w:t>Perspective</w:t>
      </w:r>
      <w:r>
        <w:rPr>
          <w:noProof/>
        </w:rPr>
        <w:tab/>
        <w:t>39</w:t>
      </w:r>
    </w:p>
    <w:p w14:paraId="7117FA90" w14:textId="77777777" w:rsidR="000C67C0" w:rsidRDefault="000C67C0">
      <w:pPr>
        <w:pStyle w:val="Index1"/>
        <w:tabs>
          <w:tab w:val="right" w:leader="dot" w:pos="4310"/>
        </w:tabs>
        <w:rPr>
          <w:noProof/>
        </w:rPr>
      </w:pPr>
      <w:r>
        <w:rPr>
          <w:noProof/>
        </w:rPr>
        <w:t>Probe</w:t>
      </w:r>
      <w:r>
        <w:rPr>
          <w:noProof/>
        </w:rPr>
        <w:tab/>
        <w:t>102</w:t>
      </w:r>
    </w:p>
    <w:p w14:paraId="3FF451D6" w14:textId="77777777" w:rsidR="000C67C0" w:rsidRDefault="000C67C0">
      <w:pPr>
        <w:pStyle w:val="Index1"/>
        <w:tabs>
          <w:tab w:val="right" w:leader="dot" w:pos="4310"/>
        </w:tabs>
        <w:rPr>
          <w:noProof/>
        </w:rPr>
      </w:pPr>
      <w:r>
        <w:rPr>
          <w:noProof/>
        </w:rPr>
        <w:t>Profile</w:t>
      </w:r>
      <w:r>
        <w:rPr>
          <w:noProof/>
        </w:rPr>
        <w:tab/>
        <w:t>103</w:t>
      </w:r>
    </w:p>
    <w:p w14:paraId="1AF44B65" w14:textId="77777777" w:rsidR="000C67C0" w:rsidRDefault="000C67C0">
      <w:pPr>
        <w:pStyle w:val="Index1"/>
        <w:tabs>
          <w:tab w:val="right" w:leader="dot" w:pos="4310"/>
        </w:tabs>
        <w:rPr>
          <w:noProof/>
        </w:rPr>
      </w:pPr>
      <w:r>
        <w:rPr>
          <w:noProof/>
        </w:rPr>
        <w:t>Project</w:t>
      </w:r>
      <w:r>
        <w:rPr>
          <w:noProof/>
        </w:rPr>
        <w:tab/>
        <w:t>92</w:t>
      </w:r>
    </w:p>
    <w:p w14:paraId="28FD3490" w14:textId="77777777" w:rsidR="000C67C0" w:rsidRDefault="000C67C0">
      <w:pPr>
        <w:pStyle w:val="IndexHeading"/>
        <w:keepNext/>
        <w:tabs>
          <w:tab w:val="right" w:leader="dot" w:pos="4310"/>
        </w:tabs>
        <w:rPr>
          <w:rFonts w:asciiTheme="minorHAnsi" w:hAnsiTheme="minorHAnsi"/>
          <w:b w:val="0"/>
          <w:bCs w:val="0"/>
          <w:noProof/>
        </w:rPr>
      </w:pPr>
      <w:r>
        <w:rPr>
          <w:noProof/>
        </w:rPr>
        <w:t>S</w:t>
      </w:r>
    </w:p>
    <w:p w14:paraId="14D64E1C" w14:textId="77777777" w:rsidR="000C67C0" w:rsidRDefault="000C67C0">
      <w:pPr>
        <w:pStyle w:val="Index1"/>
        <w:tabs>
          <w:tab w:val="right" w:leader="dot" w:pos="4310"/>
        </w:tabs>
        <w:rPr>
          <w:noProof/>
        </w:rPr>
      </w:pPr>
      <w:r>
        <w:rPr>
          <w:noProof/>
        </w:rPr>
        <w:t>Sample rate</w:t>
      </w:r>
      <w:r>
        <w:rPr>
          <w:noProof/>
        </w:rPr>
        <w:tab/>
        <w:t>47</w:t>
      </w:r>
    </w:p>
    <w:p w14:paraId="7C7F3AD2" w14:textId="77777777" w:rsidR="000C67C0" w:rsidRDefault="000C67C0">
      <w:pPr>
        <w:pStyle w:val="Index1"/>
        <w:tabs>
          <w:tab w:val="right" w:leader="dot" w:pos="4310"/>
        </w:tabs>
        <w:rPr>
          <w:noProof/>
        </w:rPr>
      </w:pPr>
      <w:r>
        <w:rPr>
          <w:noProof/>
        </w:rPr>
        <w:t>Select</w:t>
      </w:r>
      <w:r>
        <w:rPr>
          <w:noProof/>
        </w:rPr>
        <w:tab/>
        <w:t>40, 94, 95, 96, 115, 120</w:t>
      </w:r>
    </w:p>
    <w:p w14:paraId="38008266" w14:textId="77777777" w:rsidR="000C67C0" w:rsidRDefault="000C67C0">
      <w:pPr>
        <w:pStyle w:val="Index1"/>
        <w:tabs>
          <w:tab w:val="right" w:leader="dot" w:pos="4310"/>
        </w:tabs>
        <w:rPr>
          <w:noProof/>
        </w:rPr>
      </w:pPr>
      <w:r>
        <w:rPr>
          <w:noProof/>
        </w:rPr>
        <w:t>Sequence</w:t>
      </w:r>
      <w:r>
        <w:rPr>
          <w:noProof/>
        </w:rPr>
        <w:tab/>
        <w:t>26, 27, 59, 67, 106, 126</w:t>
      </w:r>
    </w:p>
    <w:p w14:paraId="0697637E" w14:textId="77777777" w:rsidR="000C67C0" w:rsidRDefault="000C67C0">
      <w:pPr>
        <w:pStyle w:val="Index1"/>
        <w:tabs>
          <w:tab w:val="right" w:leader="dot" w:pos="4310"/>
        </w:tabs>
        <w:rPr>
          <w:noProof/>
        </w:rPr>
      </w:pPr>
      <w:r>
        <w:rPr>
          <w:noProof/>
        </w:rPr>
        <w:t>Settings</w:t>
      </w:r>
      <w:r>
        <w:rPr>
          <w:noProof/>
        </w:rPr>
        <w:tab/>
        <w:t>36, 41, 47, 54, 94, 96, 106, 142</w:t>
      </w:r>
    </w:p>
    <w:p w14:paraId="78D0837B" w14:textId="77777777" w:rsidR="000C67C0" w:rsidRDefault="000C67C0">
      <w:pPr>
        <w:pStyle w:val="Index1"/>
        <w:tabs>
          <w:tab w:val="right" w:leader="dot" w:pos="4310"/>
        </w:tabs>
        <w:rPr>
          <w:noProof/>
        </w:rPr>
      </w:pPr>
      <w:r>
        <w:rPr>
          <w:noProof/>
        </w:rPr>
        <w:t>Shading</w:t>
      </w:r>
      <w:r>
        <w:rPr>
          <w:noProof/>
        </w:rPr>
        <w:tab/>
        <w:t>46</w:t>
      </w:r>
    </w:p>
    <w:p w14:paraId="7250F40D" w14:textId="77777777" w:rsidR="000C67C0" w:rsidRDefault="000C67C0">
      <w:pPr>
        <w:pStyle w:val="Index1"/>
        <w:tabs>
          <w:tab w:val="right" w:leader="dot" w:pos="4310"/>
        </w:tabs>
        <w:rPr>
          <w:noProof/>
        </w:rPr>
      </w:pPr>
      <w:r>
        <w:rPr>
          <w:noProof/>
        </w:rPr>
        <w:t>Shadow</w:t>
      </w:r>
      <w:r>
        <w:rPr>
          <w:noProof/>
        </w:rPr>
        <w:tab/>
        <w:t>46, 57, 144</w:t>
      </w:r>
    </w:p>
    <w:p w14:paraId="26AF85FE" w14:textId="77777777" w:rsidR="000C67C0" w:rsidRDefault="000C67C0">
      <w:pPr>
        <w:pStyle w:val="Index1"/>
        <w:tabs>
          <w:tab w:val="right" w:leader="dot" w:pos="4310"/>
        </w:tabs>
        <w:rPr>
          <w:noProof/>
        </w:rPr>
      </w:pPr>
      <w:r>
        <w:rPr>
          <w:noProof/>
        </w:rPr>
        <w:t>Streaming</w:t>
      </w:r>
      <w:r>
        <w:rPr>
          <w:noProof/>
        </w:rPr>
        <w:tab/>
        <w:t>28, 146</w:t>
      </w:r>
    </w:p>
    <w:p w14:paraId="36B43113" w14:textId="77777777" w:rsidR="000C67C0" w:rsidRDefault="000C67C0">
      <w:pPr>
        <w:pStyle w:val="Index1"/>
        <w:tabs>
          <w:tab w:val="right" w:leader="dot" w:pos="4310"/>
        </w:tabs>
        <w:rPr>
          <w:noProof/>
        </w:rPr>
      </w:pPr>
      <w:r>
        <w:rPr>
          <w:noProof/>
        </w:rPr>
        <w:t>Surface area</w:t>
      </w:r>
      <w:r>
        <w:rPr>
          <w:noProof/>
        </w:rPr>
        <w:tab/>
        <w:t>136</w:t>
      </w:r>
    </w:p>
    <w:p w14:paraId="39CB6A8A" w14:textId="77777777" w:rsidR="000C67C0" w:rsidRDefault="000C67C0">
      <w:pPr>
        <w:pStyle w:val="Index1"/>
        <w:tabs>
          <w:tab w:val="right" w:leader="dot" w:pos="4310"/>
        </w:tabs>
        <w:rPr>
          <w:noProof/>
        </w:rPr>
      </w:pPr>
      <w:r>
        <w:rPr>
          <w:noProof/>
        </w:rPr>
        <w:t>Synchronize</w:t>
      </w:r>
      <w:r>
        <w:rPr>
          <w:noProof/>
        </w:rPr>
        <w:tab/>
        <w:t>47, 48, 53, 55, 145</w:t>
      </w:r>
    </w:p>
    <w:p w14:paraId="4BC2F24B" w14:textId="77777777" w:rsidR="000C67C0" w:rsidRDefault="000C67C0">
      <w:pPr>
        <w:pStyle w:val="IndexHeading"/>
        <w:keepNext/>
        <w:tabs>
          <w:tab w:val="right" w:leader="dot" w:pos="4310"/>
        </w:tabs>
        <w:rPr>
          <w:rFonts w:asciiTheme="minorHAnsi" w:hAnsiTheme="minorHAnsi"/>
          <w:b w:val="0"/>
          <w:bCs w:val="0"/>
          <w:noProof/>
        </w:rPr>
      </w:pPr>
      <w:r>
        <w:rPr>
          <w:noProof/>
        </w:rPr>
        <w:t>T</w:t>
      </w:r>
    </w:p>
    <w:p w14:paraId="10D61000" w14:textId="77777777" w:rsidR="000C67C0" w:rsidRDefault="000C67C0">
      <w:pPr>
        <w:pStyle w:val="Index1"/>
        <w:tabs>
          <w:tab w:val="right" w:leader="dot" w:pos="4310"/>
        </w:tabs>
        <w:rPr>
          <w:noProof/>
        </w:rPr>
      </w:pPr>
      <w:r>
        <w:rPr>
          <w:noProof/>
        </w:rPr>
        <w:t>Tails</w:t>
      </w:r>
      <w:r>
        <w:rPr>
          <w:noProof/>
        </w:rPr>
        <w:tab/>
        <w:t>129</w:t>
      </w:r>
    </w:p>
    <w:p w14:paraId="7F3080ED" w14:textId="77777777" w:rsidR="000C67C0" w:rsidRDefault="000C67C0">
      <w:pPr>
        <w:pStyle w:val="Index1"/>
        <w:tabs>
          <w:tab w:val="right" w:leader="dot" w:pos="4310"/>
        </w:tabs>
        <w:rPr>
          <w:noProof/>
        </w:rPr>
      </w:pPr>
      <w:r>
        <w:rPr>
          <w:noProof/>
        </w:rPr>
        <w:t>Threshold</w:t>
      </w:r>
      <w:r>
        <w:rPr>
          <w:noProof/>
        </w:rPr>
        <w:tab/>
        <w:t>45, 79, 96, 97, 110, 121</w:t>
      </w:r>
    </w:p>
    <w:p w14:paraId="02CEF565" w14:textId="77777777" w:rsidR="000C67C0" w:rsidRDefault="000C67C0">
      <w:pPr>
        <w:pStyle w:val="Index1"/>
        <w:tabs>
          <w:tab w:val="right" w:leader="dot" w:pos="4310"/>
        </w:tabs>
        <w:rPr>
          <w:noProof/>
        </w:rPr>
      </w:pPr>
      <w:r>
        <w:rPr>
          <w:noProof/>
        </w:rPr>
        <w:t>Tracking</w:t>
      </w:r>
      <w:r>
        <w:rPr>
          <w:noProof/>
        </w:rPr>
        <w:tab/>
        <w:t>35, 126</w:t>
      </w:r>
    </w:p>
    <w:p w14:paraId="58A8C961" w14:textId="77777777" w:rsidR="000C67C0" w:rsidRDefault="000C67C0">
      <w:pPr>
        <w:pStyle w:val="Index1"/>
        <w:tabs>
          <w:tab w:val="right" w:leader="dot" w:pos="4310"/>
        </w:tabs>
        <w:rPr>
          <w:noProof/>
        </w:rPr>
      </w:pPr>
      <w:r>
        <w:rPr>
          <w:noProof/>
        </w:rPr>
        <w:t>Tracks</w:t>
      </w:r>
      <w:r>
        <w:rPr>
          <w:noProof/>
        </w:rPr>
        <w:tab/>
        <w:t>129</w:t>
      </w:r>
    </w:p>
    <w:p w14:paraId="14E4404D" w14:textId="77777777" w:rsidR="000C67C0" w:rsidRDefault="000C67C0" w:rsidP="00E620C5">
      <w:pPr>
        <w:jc w:val="both"/>
        <w:rPr>
          <w:noProof/>
        </w:rPr>
        <w:sectPr w:rsidR="000C67C0" w:rsidSect="00A10F4E">
          <w:type w:val="continuous"/>
          <w:pgSz w:w="12240" w:h="15840" w:code="1"/>
          <w:pgMar w:top="1080" w:right="1440" w:bottom="1080" w:left="1440" w:header="720" w:footer="720" w:gutter="0"/>
          <w:cols w:num="2" w:space="720"/>
          <w:docGrid w:linePitch="360"/>
        </w:sectPr>
      </w:pPr>
    </w:p>
    <w:p w14:paraId="746CF400" w14:textId="224D629D" w:rsidR="00882310" w:rsidRDefault="005066DE" w:rsidP="00E620C5">
      <w:pPr>
        <w:jc w:val="both"/>
      </w:pPr>
      <w:r>
        <w:lastRenderedPageBreak/>
        <w:fldChar w:fldCharType="end"/>
      </w:r>
    </w:p>
    <w:sectPr w:rsidR="00882310" w:rsidSect="00A10F4E">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9F0B43" w14:textId="77777777" w:rsidR="00A10F4E" w:rsidRDefault="00A10F4E">
      <w:pPr>
        <w:spacing w:after="0" w:line="240" w:lineRule="auto"/>
      </w:pPr>
      <w:r>
        <w:separator/>
      </w:r>
    </w:p>
  </w:endnote>
  <w:endnote w:type="continuationSeparator" w:id="0">
    <w:p w14:paraId="6CC29E52" w14:textId="77777777" w:rsidR="00A10F4E" w:rsidRDefault="00A10F4E">
      <w:pPr>
        <w:spacing w:after="0" w:line="240" w:lineRule="auto"/>
      </w:pPr>
      <w:r>
        <w:continuationSeparator/>
      </w:r>
    </w:p>
  </w:endnote>
  <w:endnote w:type="continuationNotice" w:id="1">
    <w:p w14:paraId="2A059116" w14:textId="77777777" w:rsidR="00A10F4E" w:rsidRDefault="00A10F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D4303" w14:textId="77777777" w:rsidR="00C56483" w:rsidRDefault="00C564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B099353"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sidR="00E14442">
      <w:rPr>
        <w:color w:val="669748" w:themeColor="accent2" w:themeShade="BF"/>
      </w:rPr>
      <w:fldChar w:fldCharType="separate"/>
    </w:r>
    <w:r w:rsidR="001E7898">
      <w:rPr>
        <w:noProof/>
        <w:color w:val="669748" w:themeColor="accent2" w:themeShade="BF"/>
      </w:rPr>
      <w:t>Appendices</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032F4264"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4-04-25T00:00:00Z">
          <w:dateFormat w:val="MMMM yyyy"/>
          <w:lid w:val="en-US"/>
          <w:storeMappedDataAs w:val="dateTime"/>
          <w:calendar w:val="gregorian"/>
        </w:date>
      </w:sdtPr>
      <w:sdtContent>
        <w:r w:rsidR="00C56483">
          <w:rPr>
            <w:color w:val="669748" w:themeColor="accent2" w:themeShade="BF"/>
          </w:rPr>
          <w:t>April 2024</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FA768" w14:textId="77777777" w:rsidR="00A10F4E" w:rsidRDefault="00A10F4E">
      <w:pPr>
        <w:spacing w:after="0" w:line="240" w:lineRule="auto"/>
      </w:pPr>
      <w:r>
        <w:separator/>
      </w:r>
    </w:p>
  </w:footnote>
  <w:footnote w:type="continuationSeparator" w:id="0">
    <w:p w14:paraId="7A991030" w14:textId="77777777" w:rsidR="00A10F4E" w:rsidRDefault="00A10F4E">
      <w:pPr>
        <w:spacing w:after="0" w:line="240" w:lineRule="auto"/>
      </w:pPr>
      <w:r>
        <w:continuationSeparator/>
      </w:r>
    </w:p>
  </w:footnote>
  <w:footnote w:type="continuationNotice" w:id="1">
    <w:p w14:paraId="239C43E1" w14:textId="77777777" w:rsidR="00A10F4E" w:rsidRDefault="00A10F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6549A" w14:textId="77777777" w:rsidR="00C56483" w:rsidRDefault="00C564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20.05pt;height:20.05pt;visibility:visible;mso-wrap-style:square" o:bullet="t">
        <v:imagedata r:id="rId1" o:title=""/>
      </v:shape>
    </w:pict>
  </w:numPicBullet>
  <w:numPicBullet w:numPicBulletId="1">
    <w:pict>
      <v:shape id="_x0000_i1075" type="#_x0000_t75" style="width:18.25pt;height:18.25pt;visibility:visible;mso-wrap-style:square" o:bullet="t">
        <v:imagedata r:id="rId2" o:title=""/>
      </v:shape>
    </w:pict>
  </w:numPicBullet>
  <w:numPicBullet w:numPicBulletId="2">
    <w:pict>
      <v:shape id="_x0000_i1076" type="#_x0000_t75" style="width:18.25pt;height:18.25pt;visibility:visible;mso-wrap-style:square" o:bullet="t">
        <v:imagedata r:id="rId3" o:title=""/>
      </v:shape>
    </w:pict>
  </w:numPicBullet>
  <w:numPicBullet w:numPicBulletId="3">
    <w:pict>
      <v:shape id="_x0000_i1077" type="#_x0000_t75" style="width:18.25pt;height:18.25pt;visibility:visible;mso-wrap-style:square" o:bullet="t">
        <v:imagedata r:id="rId4" o:title=""/>
      </v:shape>
    </w:pict>
  </w:numPicBullet>
  <w:numPicBullet w:numPicBulletId="4">
    <w:pict>
      <v:shape id="_x0000_i1078" type="#_x0000_t75" style="width:18.25pt;height:18.25pt;visibility:visible;mso-wrap-style:square" o:bullet="t">
        <v:imagedata r:id="rId5" o:title=""/>
      </v:shape>
    </w:pict>
  </w:numPicBullet>
  <w:numPicBullet w:numPicBulletId="5">
    <w:pict>
      <v:shape id="_x0000_i1079" type="#_x0000_t75" style="width:15.05pt;height:15.05pt;visibility:visible;mso-wrap-style:square" o:bullet="t">
        <v:imagedata r:id="rId6" o:title=""/>
      </v:shape>
    </w:pict>
  </w:numPicBullet>
  <w:numPicBullet w:numPicBulletId="6">
    <w:pict>
      <v:shape id="_x0000_i1080" type="#_x0000_t75" style="width:20.95pt;height:20.95pt;visibility:visible;mso-wrap-style:square" o:bullet="t">
        <v:imagedata r:id="rId7" o:title=""/>
      </v:shape>
    </w:pict>
  </w:numPicBullet>
  <w:numPicBullet w:numPicBulletId="7">
    <w:pict>
      <v:shape id="_x0000_i1081" type="#_x0000_t75" style="width:20.95pt;height:20.9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3"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5"/>
  </w:num>
  <w:num w:numId="3" w16cid:durableId="1539587013">
    <w:abstractNumId w:val="11"/>
  </w:num>
  <w:num w:numId="4" w16cid:durableId="690955916">
    <w:abstractNumId w:val="22"/>
  </w:num>
  <w:num w:numId="5" w16cid:durableId="11716783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4"/>
  </w:num>
  <w:num w:numId="7" w16cid:durableId="393430538">
    <w:abstractNumId w:val="23"/>
  </w:num>
  <w:num w:numId="8" w16cid:durableId="1835219187">
    <w:abstractNumId w:val="24"/>
  </w:num>
  <w:num w:numId="9" w16cid:durableId="1151826732">
    <w:abstractNumId w:val="12"/>
  </w:num>
  <w:num w:numId="10" w16cid:durableId="1172331769">
    <w:abstractNumId w:val="19"/>
  </w:num>
  <w:num w:numId="11" w16cid:durableId="1024015061">
    <w:abstractNumId w:val="21"/>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5"/>
  </w:num>
  <w:num w:numId="23" w16cid:durableId="2084598282">
    <w:abstractNumId w:val="22"/>
  </w:num>
  <w:num w:numId="24" w16cid:durableId="626856006">
    <w:abstractNumId w:val="22"/>
  </w:num>
  <w:num w:numId="25" w16cid:durableId="1902444666">
    <w:abstractNumId w:val="22"/>
  </w:num>
  <w:num w:numId="26" w16cid:durableId="300035562">
    <w:abstractNumId w:val="22"/>
  </w:num>
  <w:num w:numId="27" w16cid:durableId="221871592">
    <w:abstractNumId w:val="22"/>
  </w:num>
  <w:num w:numId="28" w16cid:durableId="74208892">
    <w:abstractNumId w:val="22"/>
  </w:num>
  <w:num w:numId="29" w16cid:durableId="384765704">
    <w:abstractNumId w:val="22"/>
  </w:num>
  <w:num w:numId="30" w16cid:durableId="1294672276">
    <w:abstractNumId w:val="20"/>
  </w:num>
  <w:num w:numId="31" w16cid:durableId="69084436">
    <w:abstractNumId w:val="16"/>
  </w:num>
  <w:num w:numId="32" w16cid:durableId="1811900073">
    <w:abstractNumId w:val="13"/>
  </w:num>
  <w:num w:numId="33" w16cid:durableId="966466859">
    <w:abstractNumId w:val="17"/>
  </w:num>
  <w:num w:numId="34" w16cid:durableId="307324999">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700E"/>
    <w:rsid w:val="0014713C"/>
    <w:rsid w:val="001471EA"/>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1AE"/>
    <w:rsid w:val="00166989"/>
    <w:rsid w:val="00167B9E"/>
    <w:rsid w:val="00170A34"/>
    <w:rsid w:val="00170C46"/>
    <w:rsid w:val="00170CA2"/>
    <w:rsid w:val="00171336"/>
    <w:rsid w:val="001717AF"/>
    <w:rsid w:val="00171BBE"/>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F4F"/>
    <w:rsid w:val="001E534B"/>
    <w:rsid w:val="001E64C0"/>
    <w:rsid w:val="001E7898"/>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0533"/>
    <w:rsid w:val="003315F1"/>
    <w:rsid w:val="00331FC0"/>
    <w:rsid w:val="0033281A"/>
    <w:rsid w:val="00332A80"/>
    <w:rsid w:val="00332C56"/>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4FAF"/>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3D2"/>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878"/>
    <w:rsid w:val="00424D11"/>
    <w:rsid w:val="0042578C"/>
    <w:rsid w:val="00425AF1"/>
    <w:rsid w:val="00425BBA"/>
    <w:rsid w:val="00425DE1"/>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155C"/>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22B"/>
    <w:rsid w:val="0045256D"/>
    <w:rsid w:val="00452BF4"/>
    <w:rsid w:val="00453264"/>
    <w:rsid w:val="00453C90"/>
    <w:rsid w:val="00454809"/>
    <w:rsid w:val="004548E3"/>
    <w:rsid w:val="00454AF7"/>
    <w:rsid w:val="00454E26"/>
    <w:rsid w:val="00454EF4"/>
    <w:rsid w:val="00456765"/>
    <w:rsid w:val="00457161"/>
    <w:rsid w:val="0045727A"/>
    <w:rsid w:val="00457F42"/>
    <w:rsid w:val="00460E73"/>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21"/>
    <w:rsid w:val="00544DF4"/>
    <w:rsid w:val="00546957"/>
    <w:rsid w:val="00547764"/>
    <w:rsid w:val="00547AE9"/>
    <w:rsid w:val="00547EA6"/>
    <w:rsid w:val="0055027E"/>
    <w:rsid w:val="00550491"/>
    <w:rsid w:val="00550613"/>
    <w:rsid w:val="00550A2F"/>
    <w:rsid w:val="00550D8E"/>
    <w:rsid w:val="0055196D"/>
    <w:rsid w:val="00552366"/>
    <w:rsid w:val="005523E1"/>
    <w:rsid w:val="0055302F"/>
    <w:rsid w:val="00553497"/>
    <w:rsid w:val="00553D1C"/>
    <w:rsid w:val="005545E0"/>
    <w:rsid w:val="00554B81"/>
    <w:rsid w:val="00554C66"/>
    <w:rsid w:val="005554DB"/>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0AB"/>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56AE"/>
    <w:rsid w:val="005F591D"/>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624"/>
    <w:rsid w:val="00696FBB"/>
    <w:rsid w:val="006971EF"/>
    <w:rsid w:val="006974B8"/>
    <w:rsid w:val="006A062A"/>
    <w:rsid w:val="006A0B20"/>
    <w:rsid w:val="006A2257"/>
    <w:rsid w:val="006A2BB8"/>
    <w:rsid w:val="006A2C09"/>
    <w:rsid w:val="006A2E31"/>
    <w:rsid w:val="006A436C"/>
    <w:rsid w:val="006A54DD"/>
    <w:rsid w:val="006A59F7"/>
    <w:rsid w:val="006A5EB6"/>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935"/>
    <w:rsid w:val="007B29DA"/>
    <w:rsid w:val="007B31E7"/>
    <w:rsid w:val="007B31FC"/>
    <w:rsid w:val="007B325F"/>
    <w:rsid w:val="007B329D"/>
    <w:rsid w:val="007B3341"/>
    <w:rsid w:val="007B3E5A"/>
    <w:rsid w:val="007B4140"/>
    <w:rsid w:val="007B46E2"/>
    <w:rsid w:val="007B4971"/>
    <w:rsid w:val="007B67F9"/>
    <w:rsid w:val="007B69E4"/>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DB4"/>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5DF"/>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159"/>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04"/>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05"/>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A06"/>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A7805"/>
    <w:rsid w:val="009B07C5"/>
    <w:rsid w:val="009B08F7"/>
    <w:rsid w:val="009B17C9"/>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5A1"/>
    <w:rsid w:val="009E4E86"/>
    <w:rsid w:val="009E4F48"/>
    <w:rsid w:val="009E5A29"/>
    <w:rsid w:val="009E6C4A"/>
    <w:rsid w:val="009E72A1"/>
    <w:rsid w:val="009E7AF0"/>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000"/>
    <w:rsid w:val="00A661EA"/>
    <w:rsid w:val="00A663FE"/>
    <w:rsid w:val="00A668F7"/>
    <w:rsid w:val="00A70019"/>
    <w:rsid w:val="00A7115C"/>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6E54"/>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615F"/>
    <w:rsid w:val="00AE6258"/>
    <w:rsid w:val="00AE7AC6"/>
    <w:rsid w:val="00AE7BC2"/>
    <w:rsid w:val="00AF0214"/>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18B"/>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94A"/>
    <w:rsid w:val="00BE2E1A"/>
    <w:rsid w:val="00BE4244"/>
    <w:rsid w:val="00BE50CF"/>
    <w:rsid w:val="00BE50FB"/>
    <w:rsid w:val="00BE6C62"/>
    <w:rsid w:val="00BE6F9C"/>
    <w:rsid w:val="00BE7235"/>
    <w:rsid w:val="00BE7817"/>
    <w:rsid w:val="00BE7BD7"/>
    <w:rsid w:val="00BF07CA"/>
    <w:rsid w:val="00BF0843"/>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37920"/>
    <w:rsid w:val="00C40B1B"/>
    <w:rsid w:val="00C40D9C"/>
    <w:rsid w:val="00C41356"/>
    <w:rsid w:val="00C418C3"/>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1D6"/>
    <w:rsid w:val="00DE53B2"/>
    <w:rsid w:val="00DE56CC"/>
    <w:rsid w:val="00DE577D"/>
    <w:rsid w:val="00DE581F"/>
    <w:rsid w:val="00DE5FC0"/>
    <w:rsid w:val="00DE625A"/>
    <w:rsid w:val="00DE6535"/>
    <w:rsid w:val="00DE65F0"/>
    <w:rsid w:val="00DE6D69"/>
    <w:rsid w:val="00DF0360"/>
    <w:rsid w:val="00DF05B0"/>
    <w:rsid w:val="00DF0F67"/>
    <w:rsid w:val="00DF18DA"/>
    <w:rsid w:val="00DF1BE5"/>
    <w:rsid w:val="00DF30E6"/>
    <w:rsid w:val="00DF3202"/>
    <w:rsid w:val="00DF33B3"/>
    <w:rsid w:val="00DF3895"/>
    <w:rsid w:val="00DF38B9"/>
    <w:rsid w:val="00DF39A5"/>
    <w:rsid w:val="00DF3FED"/>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442"/>
    <w:rsid w:val="00E14CD9"/>
    <w:rsid w:val="00E15E4B"/>
    <w:rsid w:val="00E17689"/>
    <w:rsid w:val="00E217A9"/>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9DB"/>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C53"/>
    <w:rsid w:val="00FA7931"/>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34"/>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glossaryDocument" Target="glossary/document.xml"/><Relationship Id="rId107" Type="http://schemas.openxmlformats.org/officeDocument/2006/relationships/image" Target="media/image91.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4.png"/><Relationship Id="rId149" Type="http://schemas.openxmlformats.org/officeDocument/2006/relationships/image" Target="media/image126.png"/><Relationship Id="rId5" Type="http://schemas.openxmlformats.org/officeDocument/2006/relationships/styles" Target="style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2.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16.png"/><Relationship Id="rId85" Type="http://schemas.openxmlformats.org/officeDocument/2006/relationships/image" Target="media/image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theme" Target="theme/theme1.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3.png"/><Relationship Id="rId6" Type="http://schemas.openxmlformats.org/officeDocument/2006/relationships/settings" Target="settings.xml"/><Relationship Id="rId23" Type="http://schemas.openxmlformats.org/officeDocument/2006/relationships/footer" Target="footer4.xml"/><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18.png"/><Relationship Id="rId7" Type="http://schemas.openxmlformats.org/officeDocument/2006/relationships/webSettings" Target="webSetting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4.png"/><Relationship Id="rId24" Type="http://schemas.openxmlformats.org/officeDocument/2006/relationships/footer" Target="footer5.xm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5.png"/><Relationship Id="rId3" Type="http://schemas.openxmlformats.org/officeDocument/2006/relationships/customXml" Target="../customXml/item3.xml"/><Relationship Id="rId214" Type="http://schemas.openxmlformats.org/officeDocument/2006/relationships/image" Target="media/image190.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7.png"/><Relationship Id="rId158" Type="http://schemas.openxmlformats.org/officeDocument/2006/relationships/image" Target="media/image135.png"/><Relationship Id="rId20" Type="http://schemas.openxmlformats.org/officeDocument/2006/relationships/footer" Target="footer3.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6.png"/><Relationship Id="rId225"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9.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eader" Target="header2.xml"/><Relationship Id="rId221" Type="http://schemas.openxmlformats.org/officeDocument/2006/relationships/image" Target="media/image197.png"/><Relationship Id="rId37" Type="http://schemas.openxmlformats.org/officeDocument/2006/relationships/hyperlink" Target="https://github.com/SCIInstitute/fluorender/releases"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1.png"/><Relationship Id="rId90" Type="http://schemas.openxmlformats.org/officeDocument/2006/relationships/image" Target="media/image74.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6.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hyperlink" Target="https://github.com/SCIInstitute/fluorender" TargetMode="External"/><Relationship Id="rId17" Type="http://schemas.openxmlformats.org/officeDocument/2006/relationships/footer" Target="footer1.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3.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198.png"/><Relationship Id="rId18" Type="http://schemas.openxmlformats.org/officeDocument/2006/relationships/footer" Target="footer2.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hyperlink" Target="http://www.khronos.org/opencl/" TargetMode="Externa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eader" Target="header3.xml"/><Relationship Id="rId224" Type="http://schemas.openxmlformats.org/officeDocument/2006/relationships/hyperlink" Target="http://nvidia.custhelp.com/app/answers/detail/a_id/3007/~/opengl-message-%E2%80%9Clost-connection%E2%80%9D" TargetMode="Externa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3A67"/>
    <w:rsid w:val="000E53EE"/>
    <w:rsid w:val="000F00F2"/>
    <w:rsid w:val="00132717"/>
    <w:rsid w:val="00145D04"/>
    <w:rsid w:val="001B18DC"/>
    <w:rsid w:val="001B537F"/>
    <w:rsid w:val="001B5E6A"/>
    <w:rsid w:val="001C278B"/>
    <w:rsid w:val="001E3047"/>
    <w:rsid w:val="001F0A53"/>
    <w:rsid w:val="00257093"/>
    <w:rsid w:val="002C2D34"/>
    <w:rsid w:val="002E6D6F"/>
    <w:rsid w:val="002F06D3"/>
    <w:rsid w:val="00337F18"/>
    <w:rsid w:val="00395E74"/>
    <w:rsid w:val="003A63FE"/>
    <w:rsid w:val="003B0C59"/>
    <w:rsid w:val="003C2391"/>
    <w:rsid w:val="003F2D84"/>
    <w:rsid w:val="003F7936"/>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C0D2A"/>
    <w:rsid w:val="006D446B"/>
    <w:rsid w:val="006E4ACF"/>
    <w:rsid w:val="006F053C"/>
    <w:rsid w:val="0070719C"/>
    <w:rsid w:val="00743745"/>
    <w:rsid w:val="00750793"/>
    <w:rsid w:val="00774705"/>
    <w:rsid w:val="007C70B0"/>
    <w:rsid w:val="007E14FD"/>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2024-04-25T00:00:00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7456</TotalTime>
  <Pages>178</Pages>
  <Words>48739</Words>
  <Characters>247596</Characters>
  <Application>Microsoft Office Word</Application>
  <DocSecurity>0</DocSecurity>
  <Lines>7737</Lines>
  <Paragraphs>6734</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289601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3865</cp:revision>
  <cp:lastPrinted>2023-07-24T22:44:00Z</cp:lastPrinted>
  <dcterms:created xsi:type="dcterms:W3CDTF">2016-06-17T18:15:00Z</dcterms:created>
  <dcterms:modified xsi:type="dcterms:W3CDTF">2024-05-01T18:04:00Z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